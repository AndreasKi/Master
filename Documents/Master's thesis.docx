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B1CCB" w14:textId="77777777" w:rsidR="00F326EE" w:rsidRPr="00126316" w:rsidRDefault="00F326EE" w:rsidP="008B79D4">
      <w:pPr>
        <w:rPr>
          <w:lang w:val="en-GB"/>
        </w:rPr>
      </w:pPr>
    </w:p>
    <w:p w14:paraId="606C65AB" w14:textId="77777777" w:rsidR="00A4364D" w:rsidRPr="00126316" w:rsidRDefault="00B11310" w:rsidP="008B79D4">
      <w:pPr>
        <w:rPr>
          <w:lang w:val="en-GB"/>
        </w:rPr>
      </w:pPr>
      <w:r w:rsidRPr="00126316">
        <w:rPr>
          <w:lang w:val="en-GB" w:eastAsia="en-US"/>
        </w:rPr>
        <mc:AlternateContent>
          <mc:Choice Requires="wps">
            <w:drawing>
              <wp:anchor distT="0" distB="0" distL="114300" distR="114300" simplePos="0" relativeHeight="251659264" behindDoc="0" locked="0" layoutInCell="1" allowOverlap="1" wp14:anchorId="4A03B508" wp14:editId="0B44D34B">
                <wp:simplePos x="0" y="0"/>
                <wp:positionH relativeFrom="column">
                  <wp:posOffset>1371600</wp:posOffset>
                </wp:positionH>
                <wp:positionV relativeFrom="paragraph">
                  <wp:posOffset>-259080</wp:posOffset>
                </wp:positionV>
                <wp:extent cx="4914900" cy="2316480"/>
                <wp:effectExtent l="0" t="0" r="12700" b="20320"/>
                <wp:wrapSquare wrapText="bothSides"/>
                <wp:docPr id="1" name="Tekstboks 1"/>
                <wp:cNvGraphicFramePr/>
                <a:graphic xmlns:a="http://schemas.openxmlformats.org/drawingml/2006/main">
                  <a:graphicData uri="http://schemas.microsoft.com/office/word/2010/wordprocessingShape">
                    <wps:wsp>
                      <wps:cNvSpPr txBox="1"/>
                      <wps:spPr>
                        <a:xfrm>
                          <a:off x="0" y="0"/>
                          <a:ext cx="4914900" cy="23164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F0731" w14:textId="77777777" w:rsidR="0055333C" w:rsidRDefault="0055333C"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55333C" w:rsidRDefault="0055333C" w:rsidP="004367E9">
                            <w:pPr>
                              <w:pStyle w:val="Oppgavetittel"/>
                              <w:rPr>
                                <w:lang w:val="en-US"/>
                              </w:rPr>
                            </w:pPr>
                            <w:r>
                              <w:rPr>
                                <w:lang w:val="en-US"/>
                              </w:rPr>
                              <w:t>Simplified Device-Transparent Personal Storage</w:t>
                            </w:r>
                          </w:p>
                          <w:p w14:paraId="577371DA" w14:textId="77777777" w:rsidR="0055333C" w:rsidRDefault="0055333C" w:rsidP="0003453C">
                            <w:pPr>
                              <w:pStyle w:val="Tittel-tekst"/>
                              <w:rPr>
                                <w:lang w:val="en-US"/>
                              </w:rPr>
                            </w:pPr>
                            <w:r>
                              <w:rPr>
                                <w:lang w:val="en-US"/>
                              </w:rPr>
                              <w:t>—</w:t>
                            </w:r>
                          </w:p>
                          <w:p w14:paraId="02E39A48" w14:textId="77777777" w:rsidR="0055333C" w:rsidRDefault="0055333C" w:rsidP="0003453C">
                            <w:pPr>
                              <w:pStyle w:val="Navnpforfatter"/>
                              <w:rPr>
                                <w:lang w:val="en-US"/>
                              </w:rPr>
                            </w:pPr>
                            <w:r>
                              <w:rPr>
                                <w:lang w:val="en-US"/>
                              </w:rPr>
                              <w:t>Andreas Kittilsland</w:t>
                            </w:r>
                          </w:p>
                          <w:p w14:paraId="70A266B6" w14:textId="77777777" w:rsidR="0055333C" w:rsidRDefault="0055333C" w:rsidP="0003453C">
                            <w:pPr>
                              <w:pStyle w:val="Masteroppgavei"/>
                            </w:pPr>
                            <w:r>
                              <w:rPr>
                                <w:lang w:val="en-US"/>
                              </w:rPr>
                              <w:t>INF-3990 Master’s thesis in Computer Science</w:t>
                            </w:r>
                            <w:r>
                              <w:rPr>
                                <w:lang w:val="en-US"/>
                              </w:rPr>
                              <w:br/>
                              <w:t>May</w:t>
                            </w:r>
                            <w:r>
                              <w:t xml:space="preserve"> 2016</w:t>
                            </w:r>
                          </w:p>
                          <w:p w14:paraId="214B5AEB" w14:textId="77777777" w:rsidR="0055333C" w:rsidRPr="00B11310" w:rsidRDefault="0055333C" w:rsidP="00B11310">
                            <w:pPr>
                              <w:pStyle w:val="Masteroppgave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boks 1" o:spid="_x0000_s1026" type="#_x0000_t202" style="position:absolute;margin-left:108pt;margin-top:-20.35pt;width:387pt;height:18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" filled="f" stroked="f">
                <v:textbox inset="0,0,0,0">
                  <w:txbxContent>
                    <w:p w14:paraId="18DF0731" w14:textId="77777777" w:rsidR="001C15C1" w:rsidRDefault="001C15C1"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1C15C1" w:rsidRDefault="001C15C1" w:rsidP="004367E9">
                      <w:pPr>
                        <w:pStyle w:val="Oppgavetittel"/>
                        <w:rPr>
                          <w:lang w:val="en-US"/>
                        </w:rPr>
                      </w:pPr>
                      <w:r>
                        <w:rPr>
                          <w:lang w:val="en-US"/>
                        </w:rPr>
                        <w:t>Simplified Device-Transparent Personal Storage</w:t>
                      </w:r>
                    </w:p>
                    <w:p w14:paraId="577371DA" w14:textId="77777777" w:rsidR="001C15C1" w:rsidRDefault="001C15C1" w:rsidP="0003453C">
                      <w:pPr>
                        <w:pStyle w:val="Tittel-tekst"/>
                        <w:rPr>
                          <w:lang w:val="en-US"/>
                        </w:rPr>
                      </w:pPr>
                      <w:r>
                        <w:rPr>
                          <w:lang w:val="en-US"/>
                        </w:rPr>
                        <w:t>—</w:t>
                      </w:r>
                    </w:p>
                    <w:p w14:paraId="02E39A48" w14:textId="77777777" w:rsidR="001C15C1" w:rsidRDefault="001C15C1" w:rsidP="0003453C">
                      <w:pPr>
                        <w:pStyle w:val="Navnpforfatter"/>
                        <w:rPr>
                          <w:lang w:val="en-US"/>
                        </w:rPr>
                      </w:pPr>
                      <w:r>
                        <w:rPr>
                          <w:lang w:val="en-US"/>
                        </w:rPr>
                        <w:t>Andreas Kittilsland</w:t>
                      </w:r>
                    </w:p>
                    <w:p w14:paraId="70A266B6" w14:textId="77777777" w:rsidR="001C15C1" w:rsidRDefault="001C15C1" w:rsidP="0003453C">
                      <w:pPr>
                        <w:pStyle w:val="Masteroppgavei"/>
                      </w:pPr>
                      <w:r>
                        <w:rPr>
                          <w:lang w:val="en-US"/>
                        </w:rPr>
                        <w:t>INF-3990 Master’s thesis in Computer Science</w:t>
                      </w:r>
                      <w:r>
                        <w:rPr>
                          <w:lang w:val="en-US"/>
                        </w:rPr>
                        <w:br/>
                        <w:t>May</w:t>
                      </w:r>
                      <w:r>
                        <w:t xml:space="preserve"> 2016</w:t>
                      </w:r>
                    </w:p>
                    <w:p w14:paraId="214B5AEB" w14:textId="77777777" w:rsidR="001C15C1" w:rsidRPr="00B11310" w:rsidRDefault="001C15C1" w:rsidP="00B11310">
                      <w:pPr>
                        <w:pStyle w:val="Masteroppgavei"/>
                      </w:pPr>
                    </w:p>
                  </w:txbxContent>
                </v:textbox>
                <w10:wrap type="square"/>
              </v:shape>
            </w:pict>
          </mc:Fallback>
        </mc:AlternateContent>
      </w:r>
      <w:r w:rsidR="00A4364D" w:rsidRPr="00126316">
        <w:rPr>
          <w:lang w:val="en-GB"/>
        </w:rPr>
        <w:br w:type="page"/>
      </w:r>
    </w:p>
    <w:p w14:paraId="39854DBA" w14:textId="0CE17C64" w:rsidR="00F864C1" w:rsidRPr="00126316" w:rsidRDefault="00F864C1" w:rsidP="008B79D4">
      <w:pPr>
        <w:rPr>
          <w:rFonts w:ascii="Times New Roman" w:hAnsi="Times New Roman" w:cs="Times New Roman"/>
          <w:lang w:val="en-GB"/>
        </w:rPr>
      </w:pPr>
    </w:p>
    <w:p w14:paraId="1CF53878" w14:textId="77777777" w:rsidR="002B6BA1" w:rsidRPr="00126316" w:rsidRDefault="002B6BA1" w:rsidP="008B79D4">
      <w:pPr>
        <w:rPr>
          <w:rFonts w:ascii="Times New Roman" w:hAnsi="Times New Roman" w:cs="Times New Roman"/>
          <w:lang w:val="en-GB"/>
        </w:rPr>
      </w:pPr>
    </w:p>
    <w:p w14:paraId="06840700" w14:textId="77777777" w:rsidR="002B6BA1" w:rsidRPr="00126316" w:rsidRDefault="002B6BA1" w:rsidP="008B79D4">
      <w:pPr>
        <w:rPr>
          <w:rFonts w:ascii="Times New Roman" w:hAnsi="Times New Roman" w:cs="Times New Roman"/>
          <w:lang w:val="en-GB"/>
        </w:rPr>
      </w:pPr>
    </w:p>
    <w:p w14:paraId="120D2F58" w14:textId="77777777" w:rsidR="002B6BA1" w:rsidRPr="00126316" w:rsidRDefault="002B6BA1" w:rsidP="008B79D4">
      <w:pPr>
        <w:rPr>
          <w:rFonts w:ascii="Times New Roman" w:hAnsi="Times New Roman" w:cs="Times New Roman"/>
          <w:lang w:val="en-GB"/>
        </w:rPr>
      </w:pPr>
    </w:p>
    <w:p w14:paraId="1EDDFA1E" w14:textId="77777777" w:rsidR="002B6BA1" w:rsidRPr="00126316" w:rsidRDefault="002B6BA1" w:rsidP="008B79D4">
      <w:pPr>
        <w:rPr>
          <w:rFonts w:ascii="Times New Roman" w:hAnsi="Times New Roman" w:cs="Times New Roman"/>
          <w:lang w:val="en-GB"/>
        </w:rPr>
      </w:pPr>
    </w:p>
    <w:p w14:paraId="44D11EC0" w14:textId="77777777" w:rsidR="002B6BA1" w:rsidRPr="00126316" w:rsidRDefault="002B6BA1" w:rsidP="008B79D4">
      <w:pPr>
        <w:rPr>
          <w:rFonts w:ascii="Times New Roman" w:hAnsi="Times New Roman" w:cs="Times New Roman"/>
          <w:lang w:val="en-GB"/>
        </w:rPr>
      </w:pPr>
    </w:p>
    <w:p w14:paraId="25957B07" w14:textId="77777777" w:rsidR="002B6BA1" w:rsidRPr="00126316" w:rsidRDefault="002B6BA1" w:rsidP="008B79D4">
      <w:pPr>
        <w:rPr>
          <w:rFonts w:ascii="Times New Roman" w:hAnsi="Times New Roman" w:cs="Times New Roman"/>
          <w:lang w:val="en-GB"/>
        </w:rPr>
      </w:pPr>
    </w:p>
    <w:p w14:paraId="729D75C2" w14:textId="77777777" w:rsidR="002B6BA1" w:rsidRPr="00126316" w:rsidRDefault="002B6BA1" w:rsidP="008B79D4">
      <w:pPr>
        <w:rPr>
          <w:rFonts w:ascii="Times New Roman" w:hAnsi="Times New Roman" w:cs="Times New Roman"/>
          <w:lang w:val="en-GB"/>
        </w:rPr>
      </w:pPr>
    </w:p>
    <w:p w14:paraId="1DBB98DA" w14:textId="77777777" w:rsidR="002B6BA1" w:rsidRPr="00126316" w:rsidRDefault="002B6BA1" w:rsidP="008B79D4">
      <w:pPr>
        <w:rPr>
          <w:rFonts w:ascii="Times New Roman" w:hAnsi="Times New Roman" w:cs="Times New Roman"/>
          <w:lang w:val="en-GB"/>
        </w:rPr>
      </w:pPr>
    </w:p>
    <w:p w14:paraId="40E3A2F6" w14:textId="77777777" w:rsidR="002B6BA1" w:rsidRPr="00126316" w:rsidRDefault="002B6BA1" w:rsidP="008B79D4">
      <w:pPr>
        <w:rPr>
          <w:rFonts w:ascii="Times New Roman" w:hAnsi="Times New Roman" w:cs="Times New Roman"/>
          <w:lang w:val="en-GB"/>
        </w:rPr>
      </w:pPr>
    </w:p>
    <w:p w14:paraId="77EF80F2" w14:textId="77777777" w:rsidR="002B6BA1" w:rsidRPr="00126316" w:rsidRDefault="002B6BA1" w:rsidP="008B79D4">
      <w:pPr>
        <w:rPr>
          <w:rFonts w:ascii="Times New Roman" w:hAnsi="Times New Roman" w:cs="Times New Roman"/>
          <w:lang w:val="en-GB"/>
        </w:rPr>
      </w:pPr>
    </w:p>
    <w:p w14:paraId="3A32ABFD" w14:textId="77777777" w:rsidR="002B6BA1" w:rsidRPr="00126316" w:rsidRDefault="002B6BA1" w:rsidP="008B79D4">
      <w:pPr>
        <w:rPr>
          <w:rFonts w:ascii="Times New Roman" w:hAnsi="Times New Roman" w:cs="Times New Roman"/>
          <w:lang w:val="en-GB"/>
        </w:rPr>
      </w:pPr>
    </w:p>
    <w:p w14:paraId="416DB835" w14:textId="2940A5B8" w:rsidR="001B7FB1" w:rsidRPr="00126316" w:rsidRDefault="001B7FB1" w:rsidP="008B79D4">
      <w:pPr>
        <w:jc w:val="center"/>
        <w:rPr>
          <w:rFonts w:ascii="Times New Roman" w:hAnsi="Times New Roman" w:cs="Times New Roman"/>
          <w:sz w:val="28"/>
          <w:szCs w:val="28"/>
          <w:lang w:val="en-GB"/>
        </w:rPr>
      </w:pPr>
      <w:r w:rsidRPr="00126316">
        <w:rPr>
          <w:rFonts w:ascii="Times New Roman" w:hAnsi="Times New Roman" w:cs="Times New Roman"/>
          <w:sz w:val="28"/>
          <w:szCs w:val="28"/>
          <w:lang w:val="en-GB"/>
        </w:rPr>
        <w:t>Abstract</w:t>
      </w:r>
    </w:p>
    <w:p w14:paraId="717695CB" w14:textId="77777777" w:rsidR="00B55958" w:rsidRPr="00126316" w:rsidRDefault="00B55958" w:rsidP="008B79D4">
      <w:pPr>
        <w:jc w:val="center"/>
        <w:rPr>
          <w:rFonts w:ascii="Times New Roman" w:hAnsi="Times New Roman" w:cs="Times New Roman"/>
          <w:lang w:val="en-GB"/>
        </w:rPr>
      </w:pPr>
    </w:p>
    <w:p w14:paraId="431E263C" w14:textId="731D9811" w:rsidR="002B6BA1" w:rsidRPr="00126316" w:rsidRDefault="006414B0" w:rsidP="008B79D4">
      <w:pPr>
        <w:rPr>
          <w:rFonts w:ascii="Times New Roman" w:hAnsi="Times New Roman" w:cs="Times New Roman"/>
          <w:lang w:val="en-GB"/>
        </w:rPr>
      </w:pPr>
      <w:r w:rsidRPr="00126316">
        <w:rPr>
          <w:rFonts w:ascii="Times New Roman" w:hAnsi="Times New Roman" w:cs="Times New Roman"/>
          <w:lang w:val="en-GB"/>
        </w:rPr>
        <w:t>The number of personal computers we use every day has increased significantly the last couple of years, where</w:t>
      </w:r>
      <w:r w:rsidR="00C93960" w:rsidRPr="00126316">
        <w:rPr>
          <w:rFonts w:ascii="Times New Roman" w:hAnsi="Times New Roman" w:cs="Times New Roman"/>
          <w:lang w:val="en-GB"/>
        </w:rPr>
        <w:t xml:space="preserve"> the common model</w:t>
      </w:r>
      <w:r w:rsidR="001132CB" w:rsidRPr="00126316">
        <w:rPr>
          <w:rFonts w:ascii="Times New Roman" w:hAnsi="Times New Roman" w:cs="Times New Roman"/>
          <w:lang w:val="en-GB"/>
        </w:rPr>
        <w:t xml:space="preserve"> is </w:t>
      </w:r>
      <w:r w:rsidR="00C449CC" w:rsidRPr="00126316">
        <w:rPr>
          <w:rFonts w:ascii="Times New Roman" w:hAnsi="Times New Roman" w:cs="Times New Roman"/>
          <w:lang w:val="en-GB"/>
        </w:rPr>
        <w:t>a setup where</w:t>
      </w:r>
      <w:r w:rsidRPr="00126316">
        <w:rPr>
          <w:rFonts w:ascii="Times New Roman" w:hAnsi="Times New Roman" w:cs="Times New Roman"/>
          <w:lang w:val="en-GB"/>
        </w:rPr>
        <w:t xml:space="preserve"> each device has its own storage with</w:t>
      </w:r>
      <w:r w:rsidR="001132CB" w:rsidRPr="00126316">
        <w:rPr>
          <w:rFonts w:ascii="Times New Roman" w:hAnsi="Times New Roman" w:cs="Times New Roman"/>
          <w:lang w:val="en-GB"/>
        </w:rPr>
        <w:t xml:space="preserve"> separate</w:t>
      </w:r>
      <w:r w:rsidRPr="00126316">
        <w:rPr>
          <w:rFonts w:ascii="Times New Roman" w:hAnsi="Times New Roman" w:cs="Times New Roman"/>
          <w:lang w:val="en-GB"/>
        </w:rPr>
        <w:t xml:space="preserve"> files and applications. This forces the user to think in a certain way about files and applications, where they are to a degree bound to a device unless the user specifically moves the files, or installs/uninstalls the applications. </w:t>
      </w:r>
      <w:r w:rsidRPr="00126316">
        <w:rPr>
          <w:rFonts w:ascii="Times New Roman" w:hAnsi="Times New Roman" w:cs="Times New Roman"/>
          <w:lang w:val="en-GB"/>
        </w:rPr>
        <w:br/>
        <w:t xml:space="preserve">This thesis aims to explore the possibility of changing the way we interact with our files and applications by attempting to sever </w:t>
      </w:r>
      <w:r w:rsidR="00611835" w:rsidRPr="00126316">
        <w:rPr>
          <w:rFonts w:ascii="Times New Roman" w:hAnsi="Times New Roman" w:cs="Times New Roman"/>
          <w:lang w:val="en-GB"/>
        </w:rPr>
        <w:t>the connection between device and object (file and application) in the users mind.</w:t>
      </w:r>
      <w:r w:rsidR="0007784A" w:rsidRPr="00126316">
        <w:rPr>
          <w:rFonts w:ascii="Times New Roman" w:hAnsi="Times New Roman" w:cs="Times New Roman"/>
          <w:lang w:val="en-GB"/>
        </w:rPr>
        <w:t xml:space="preserve"> </w:t>
      </w:r>
      <w:r w:rsidR="0007784A" w:rsidRPr="00126316">
        <w:rPr>
          <w:rFonts w:ascii="Times New Roman" w:hAnsi="Times New Roman" w:cs="Times New Roman"/>
          <w:lang w:val="en-GB"/>
        </w:rPr>
        <w:br/>
      </w:r>
      <w:r w:rsidR="00DD73A5" w:rsidRPr="00126316">
        <w:rPr>
          <w:rFonts w:ascii="Times New Roman" w:hAnsi="Times New Roman" w:cs="Times New Roman"/>
          <w:lang w:val="en-GB"/>
        </w:rPr>
        <w:t>In t</w:t>
      </w:r>
      <w:r w:rsidR="00481C00" w:rsidRPr="00126316">
        <w:rPr>
          <w:rFonts w:ascii="Times New Roman" w:hAnsi="Times New Roman" w:cs="Times New Roman"/>
          <w:lang w:val="en-GB"/>
        </w:rPr>
        <w:t>his thesis</w:t>
      </w:r>
      <w:r w:rsidR="00DD73A5" w:rsidRPr="00126316">
        <w:rPr>
          <w:rFonts w:ascii="Times New Roman" w:hAnsi="Times New Roman" w:cs="Times New Roman"/>
          <w:lang w:val="en-GB"/>
        </w:rPr>
        <w:t xml:space="preserve"> </w:t>
      </w:r>
      <w:r w:rsidR="00265AF4" w:rsidRPr="00126316">
        <w:rPr>
          <w:rFonts w:ascii="Times New Roman" w:hAnsi="Times New Roman" w:cs="Times New Roman"/>
          <w:lang w:val="en-GB"/>
        </w:rPr>
        <w:t>an option</w:t>
      </w:r>
      <w:r w:rsidR="0007784A" w:rsidRPr="00126316">
        <w:rPr>
          <w:rFonts w:ascii="Times New Roman" w:hAnsi="Times New Roman" w:cs="Times New Roman"/>
          <w:lang w:val="en-GB"/>
        </w:rPr>
        <w:t xml:space="preserve"> wher</w:t>
      </w:r>
      <w:r w:rsidR="00B577BB" w:rsidRPr="00126316">
        <w:rPr>
          <w:rFonts w:ascii="Times New Roman" w:hAnsi="Times New Roman" w:cs="Times New Roman"/>
          <w:lang w:val="en-GB"/>
        </w:rPr>
        <w:t xml:space="preserve">e all devices are aware of </w:t>
      </w:r>
      <w:r w:rsidR="00B514F6" w:rsidRPr="00126316">
        <w:rPr>
          <w:rFonts w:ascii="Times New Roman" w:hAnsi="Times New Roman" w:cs="Times New Roman"/>
          <w:lang w:val="en-GB"/>
        </w:rPr>
        <w:t>each other’s</w:t>
      </w:r>
      <w:r w:rsidR="0007784A" w:rsidRPr="00126316">
        <w:rPr>
          <w:rFonts w:ascii="Times New Roman" w:hAnsi="Times New Roman" w:cs="Times New Roman"/>
          <w:lang w:val="en-GB"/>
        </w:rPr>
        <w:t xml:space="preserve"> files and applications, and are able to run remote files with remote applications</w:t>
      </w:r>
      <w:r w:rsidR="0079759A" w:rsidRPr="00126316">
        <w:rPr>
          <w:rFonts w:ascii="Times New Roman" w:hAnsi="Times New Roman" w:cs="Times New Roman"/>
          <w:lang w:val="en-GB"/>
        </w:rPr>
        <w:t xml:space="preserve"> is proposed</w:t>
      </w:r>
      <w:r w:rsidR="0007784A" w:rsidRPr="00126316">
        <w:rPr>
          <w:rFonts w:ascii="Times New Roman" w:hAnsi="Times New Roman" w:cs="Times New Roman"/>
          <w:lang w:val="en-GB"/>
        </w:rPr>
        <w:t>.</w:t>
      </w:r>
    </w:p>
    <w:p w14:paraId="70E92C95" w14:textId="400BF4F6" w:rsidR="00A06CC1" w:rsidRPr="00126316" w:rsidRDefault="005E5CC2" w:rsidP="008B79D4">
      <w:pPr>
        <w:jc w:val="center"/>
        <w:rPr>
          <w:rFonts w:ascii="Times New Roman" w:hAnsi="Times New Roman" w:cs="Times New Roman"/>
          <w:sz w:val="36"/>
          <w:szCs w:val="36"/>
          <w:lang w:val="en-GB"/>
        </w:rPr>
      </w:pPr>
      <w:r w:rsidRPr="00126316">
        <w:rPr>
          <w:rFonts w:ascii="Times New Roman" w:hAnsi="Times New Roman" w:cs="Times New Roman"/>
          <w:sz w:val="36"/>
          <w:szCs w:val="36"/>
          <w:lang w:val="en-GB"/>
        </w:rPr>
        <w:br w:type="page"/>
      </w:r>
      <w:r w:rsidR="00A06CC1" w:rsidRPr="00126316">
        <w:rPr>
          <w:rFonts w:ascii="Times New Roman" w:hAnsi="Times New Roman" w:cs="Times New Roman"/>
          <w:sz w:val="36"/>
          <w:szCs w:val="36"/>
          <w:lang w:val="en-GB"/>
        </w:rPr>
        <w:lastRenderedPageBreak/>
        <w:t>Acknowledgment</w:t>
      </w:r>
    </w:p>
    <w:p w14:paraId="091D2FC0" w14:textId="7900573B" w:rsidR="00A06CC1" w:rsidRPr="00126316" w:rsidRDefault="00A06CC1" w:rsidP="008B79D4">
      <w:pPr>
        <w:rPr>
          <w:rFonts w:ascii="Times New Roman" w:hAnsi="Times New Roman" w:cs="Times New Roman"/>
          <w:sz w:val="36"/>
          <w:szCs w:val="36"/>
          <w:lang w:val="en-GB"/>
        </w:rPr>
      </w:pPr>
    </w:p>
    <w:p w14:paraId="1755CCB7" w14:textId="77777777" w:rsidR="008E6F03" w:rsidRPr="00126316" w:rsidRDefault="008E6F03" w:rsidP="008B79D4">
      <w:pPr>
        <w:rPr>
          <w:rFonts w:ascii="Times New Roman" w:hAnsi="Times New Roman" w:cs="Times New Roman"/>
          <w:sz w:val="36"/>
          <w:szCs w:val="36"/>
          <w:lang w:val="en-GB"/>
        </w:rPr>
      </w:pPr>
    </w:p>
    <w:p w14:paraId="05EA0F6A" w14:textId="62ED37CF" w:rsidR="00DA3948" w:rsidRPr="00126316" w:rsidRDefault="00DA3948" w:rsidP="008B79D4">
      <w:pPr>
        <w:rPr>
          <w:rFonts w:ascii="Times New Roman" w:hAnsi="Times New Roman" w:cs="Times New Roman"/>
          <w:lang w:val="en-GB"/>
        </w:rPr>
      </w:pPr>
      <w:r w:rsidRPr="00126316">
        <w:rPr>
          <w:rFonts w:ascii="Times New Roman" w:hAnsi="Times New Roman" w:cs="Times New Roman"/>
          <w:lang w:val="en-GB"/>
        </w:rPr>
        <w:t>I would like</w:t>
      </w:r>
      <w:r w:rsidR="00191756" w:rsidRPr="00126316">
        <w:rPr>
          <w:rFonts w:ascii="Times New Roman" w:hAnsi="Times New Roman" w:cs="Times New Roman"/>
          <w:lang w:val="en-GB"/>
        </w:rPr>
        <w:t xml:space="preserve"> to thank the following people:</w:t>
      </w:r>
    </w:p>
    <w:p w14:paraId="4257A2C2" w14:textId="77777777" w:rsidR="00385711" w:rsidRPr="00126316" w:rsidRDefault="00385711" w:rsidP="008B79D4">
      <w:pPr>
        <w:rPr>
          <w:rFonts w:ascii="Times New Roman" w:hAnsi="Times New Roman" w:cs="Times New Roman"/>
          <w:lang w:val="en-GB"/>
        </w:rPr>
      </w:pPr>
    </w:p>
    <w:p w14:paraId="201F798B" w14:textId="0A5F4ACC" w:rsidR="00385711" w:rsidRPr="00126316" w:rsidRDefault="00DA3948" w:rsidP="00E727E9">
      <w:pPr>
        <w:pStyle w:val="ListParagraph"/>
        <w:numPr>
          <w:ilvl w:val="0"/>
          <w:numId w:val="39"/>
        </w:numPr>
        <w:rPr>
          <w:rFonts w:ascii="Times New Roman" w:hAnsi="Times New Roman" w:cs="Times New Roman"/>
          <w:noProof w:val="0"/>
        </w:rPr>
      </w:pPr>
      <w:r w:rsidRPr="00126316">
        <w:rPr>
          <w:rFonts w:ascii="Times New Roman" w:hAnsi="Times New Roman" w:cs="Times New Roman"/>
          <w:noProof w:val="0"/>
        </w:rPr>
        <w:t>Professor Otto Anshus, for the idea of a simplified device-transparent personal storage system, and guidance</w:t>
      </w:r>
      <w:r w:rsidR="00AF0697" w:rsidRPr="00126316">
        <w:rPr>
          <w:rFonts w:ascii="Times New Roman" w:hAnsi="Times New Roman" w:cs="Times New Roman"/>
          <w:noProof w:val="0"/>
        </w:rPr>
        <w:t xml:space="preserve"> and input</w:t>
      </w:r>
      <w:r w:rsidRPr="00126316">
        <w:rPr>
          <w:rFonts w:ascii="Times New Roman" w:hAnsi="Times New Roman" w:cs="Times New Roman"/>
          <w:noProof w:val="0"/>
        </w:rPr>
        <w:t xml:space="preserve"> through the process of writing this thesis.</w:t>
      </w:r>
    </w:p>
    <w:p w14:paraId="4C0141BD" w14:textId="77777777" w:rsidR="00385711" w:rsidRPr="00126316" w:rsidRDefault="00385711" w:rsidP="00385711">
      <w:pPr>
        <w:ind w:left="360"/>
        <w:rPr>
          <w:rFonts w:ascii="Times New Roman" w:hAnsi="Times New Roman" w:cs="Times New Roman"/>
          <w:lang w:val="en-GB"/>
        </w:rPr>
      </w:pPr>
    </w:p>
    <w:p w14:paraId="57E5BF6B" w14:textId="3F500FBA" w:rsidR="00DA3948" w:rsidRPr="00126316" w:rsidRDefault="00DA3948" w:rsidP="00E727E9">
      <w:pPr>
        <w:pStyle w:val="ListParagraph"/>
        <w:numPr>
          <w:ilvl w:val="0"/>
          <w:numId w:val="39"/>
        </w:numPr>
        <w:rPr>
          <w:rFonts w:ascii="Times New Roman" w:hAnsi="Times New Roman" w:cs="Times New Roman"/>
          <w:noProof w:val="0"/>
        </w:rPr>
      </w:pPr>
      <w:r w:rsidRPr="00126316">
        <w:rPr>
          <w:rFonts w:ascii="Times New Roman" w:hAnsi="Times New Roman" w:cs="Times New Roman"/>
          <w:noProof w:val="0"/>
        </w:rPr>
        <w:t>E</w:t>
      </w:r>
      <w:r w:rsidR="00A37447" w:rsidRPr="00126316">
        <w:rPr>
          <w:rFonts w:ascii="Times New Roman" w:hAnsi="Times New Roman" w:cs="Times New Roman"/>
          <w:noProof w:val="0"/>
        </w:rPr>
        <w:t>i</w:t>
      </w:r>
      <w:r w:rsidRPr="00126316">
        <w:rPr>
          <w:rFonts w:ascii="Times New Roman" w:hAnsi="Times New Roman" w:cs="Times New Roman"/>
          <w:noProof w:val="0"/>
        </w:rPr>
        <w:t>vind Schneider, for helping with proof reading and structure.</w:t>
      </w:r>
    </w:p>
    <w:p w14:paraId="370BC03F" w14:textId="77777777" w:rsidR="00385711" w:rsidRPr="00126316" w:rsidRDefault="00385711" w:rsidP="00385711">
      <w:pPr>
        <w:ind w:left="360"/>
        <w:rPr>
          <w:rFonts w:ascii="Times New Roman" w:hAnsi="Times New Roman" w:cs="Times New Roman"/>
          <w:lang w:val="en-GB"/>
        </w:rPr>
      </w:pPr>
    </w:p>
    <w:p w14:paraId="4861A6C6" w14:textId="52A1E2C3" w:rsidR="00DA3948" w:rsidRPr="00126316" w:rsidRDefault="00DA3948" w:rsidP="00E727E9">
      <w:pPr>
        <w:pStyle w:val="ListParagraph"/>
        <w:numPr>
          <w:ilvl w:val="0"/>
          <w:numId w:val="39"/>
        </w:numPr>
        <w:rPr>
          <w:rFonts w:ascii="Times New Roman" w:hAnsi="Times New Roman" w:cs="Times New Roman"/>
          <w:noProof w:val="0"/>
        </w:rPr>
      </w:pPr>
      <w:r w:rsidRPr="00126316">
        <w:rPr>
          <w:rFonts w:ascii="Times New Roman" w:hAnsi="Times New Roman" w:cs="Times New Roman"/>
          <w:noProof w:val="0"/>
        </w:rPr>
        <w:t>My wife, Elise Marie Kittilsland, for encouragement and support.</w:t>
      </w:r>
    </w:p>
    <w:p w14:paraId="1A867E0F" w14:textId="77777777" w:rsidR="00DA3948" w:rsidRPr="00126316" w:rsidRDefault="00DA3948" w:rsidP="008B79D4">
      <w:pPr>
        <w:rPr>
          <w:rFonts w:ascii="Times New Roman" w:hAnsi="Times New Roman" w:cs="Times New Roman"/>
          <w:lang w:val="en-GB"/>
        </w:rPr>
      </w:pPr>
    </w:p>
    <w:p w14:paraId="4BF330B1" w14:textId="77777777" w:rsidR="008E6F03" w:rsidRPr="00126316" w:rsidRDefault="008E6F03" w:rsidP="008B79D4">
      <w:pPr>
        <w:rPr>
          <w:rFonts w:ascii="Times New Roman" w:hAnsi="Times New Roman" w:cs="Times New Roman"/>
          <w:sz w:val="36"/>
          <w:szCs w:val="36"/>
          <w:lang w:val="en-GB"/>
        </w:rPr>
      </w:pPr>
    </w:p>
    <w:p w14:paraId="4B9FD755" w14:textId="77777777" w:rsidR="008E6F03" w:rsidRPr="00126316" w:rsidRDefault="008E6F03" w:rsidP="008B79D4">
      <w:pPr>
        <w:rPr>
          <w:rFonts w:ascii="Times New Roman" w:hAnsi="Times New Roman" w:cs="Times New Roman"/>
          <w:sz w:val="36"/>
          <w:szCs w:val="36"/>
          <w:lang w:val="en-GB"/>
        </w:rPr>
      </w:pPr>
    </w:p>
    <w:p w14:paraId="4E14BA56" w14:textId="77777777" w:rsidR="008E6F03" w:rsidRPr="00126316" w:rsidRDefault="008E6F03" w:rsidP="008B79D4">
      <w:pPr>
        <w:rPr>
          <w:rFonts w:ascii="Times New Roman" w:hAnsi="Times New Roman" w:cs="Times New Roman"/>
          <w:sz w:val="36"/>
          <w:szCs w:val="36"/>
          <w:lang w:val="en-GB"/>
        </w:rPr>
      </w:pPr>
    </w:p>
    <w:p w14:paraId="0C3D42A6" w14:textId="77777777" w:rsidR="008E6F03" w:rsidRPr="00126316" w:rsidRDefault="008E6F03" w:rsidP="008B79D4">
      <w:pPr>
        <w:rPr>
          <w:rFonts w:ascii="Times New Roman" w:hAnsi="Times New Roman" w:cs="Times New Roman"/>
          <w:sz w:val="36"/>
          <w:szCs w:val="36"/>
          <w:lang w:val="en-GB"/>
        </w:rPr>
      </w:pPr>
    </w:p>
    <w:p w14:paraId="25327FC5" w14:textId="77777777" w:rsidR="008E6F03" w:rsidRPr="00126316" w:rsidRDefault="008E6F03" w:rsidP="008B79D4">
      <w:pPr>
        <w:rPr>
          <w:rFonts w:ascii="Times New Roman" w:hAnsi="Times New Roman" w:cs="Times New Roman"/>
          <w:sz w:val="36"/>
          <w:szCs w:val="36"/>
          <w:lang w:val="en-GB"/>
        </w:rPr>
      </w:pPr>
    </w:p>
    <w:p w14:paraId="1D5C7B84" w14:textId="77777777" w:rsidR="008E6F03" w:rsidRPr="00126316" w:rsidRDefault="008E6F03" w:rsidP="008B79D4">
      <w:pPr>
        <w:rPr>
          <w:rFonts w:ascii="Times New Roman" w:hAnsi="Times New Roman" w:cs="Times New Roman"/>
          <w:sz w:val="36"/>
          <w:szCs w:val="36"/>
          <w:lang w:val="en-GB"/>
        </w:rPr>
      </w:pPr>
    </w:p>
    <w:p w14:paraId="7FFB2D59" w14:textId="77777777" w:rsidR="008E6F03" w:rsidRPr="00126316" w:rsidRDefault="008E6F03" w:rsidP="008B79D4">
      <w:pPr>
        <w:rPr>
          <w:rFonts w:ascii="Times New Roman" w:hAnsi="Times New Roman" w:cs="Times New Roman"/>
          <w:sz w:val="36"/>
          <w:szCs w:val="36"/>
          <w:lang w:val="en-GB"/>
        </w:rPr>
      </w:pPr>
    </w:p>
    <w:p w14:paraId="6207AA96" w14:textId="77777777" w:rsidR="008E6F03" w:rsidRPr="00126316" w:rsidRDefault="008E6F03" w:rsidP="008B79D4">
      <w:pPr>
        <w:rPr>
          <w:rFonts w:ascii="Times New Roman" w:hAnsi="Times New Roman" w:cs="Times New Roman"/>
          <w:sz w:val="36"/>
          <w:szCs w:val="36"/>
          <w:lang w:val="en-GB"/>
        </w:rPr>
      </w:pPr>
    </w:p>
    <w:p w14:paraId="5B28350D" w14:textId="77777777" w:rsidR="008E6F03" w:rsidRPr="00126316" w:rsidRDefault="008E6F03" w:rsidP="008B79D4">
      <w:pPr>
        <w:rPr>
          <w:rFonts w:ascii="Times New Roman" w:hAnsi="Times New Roman" w:cs="Times New Roman"/>
          <w:sz w:val="36"/>
          <w:szCs w:val="36"/>
          <w:lang w:val="en-GB"/>
        </w:rPr>
      </w:pPr>
    </w:p>
    <w:p w14:paraId="30881787" w14:textId="77777777" w:rsidR="008E6F03" w:rsidRPr="00126316" w:rsidRDefault="008E6F03" w:rsidP="008B79D4">
      <w:pPr>
        <w:rPr>
          <w:rFonts w:ascii="Times New Roman" w:hAnsi="Times New Roman" w:cs="Times New Roman"/>
          <w:sz w:val="36"/>
          <w:szCs w:val="36"/>
          <w:lang w:val="en-GB"/>
        </w:rPr>
      </w:pPr>
    </w:p>
    <w:p w14:paraId="6FFB6DC8" w14:textId="77777777" w:rsidR="008E6F03" w:rsidRPr="00126316" w:rsidRDefault="008E6F03" w:rsidP="008B79D4">
      <w:pPr>
        <w:rPr>
          <w:rFonts w:ascii="Times New Roman" w:hAnsi="Times New Roman" w:cs="Times New Roman"/>
          <w:sz w:val="36"/>
          <w:szCs w:val="36"/>
          <w:lang w:val="en-GB"/>
        </w:rPr>
      </w:pPr>
    </w:p>
    <w:p w14:paraId="1BAF8666" w14:textId="77777777" w:rsidR="008E6F03" w:rsidRPr="00126316" w:rsidRDefault="008E6F03" w:rsidP="008B79D4">
      <w:pPr>
        <w:rPr>
          <w:rFonts w:ascii="Times New Roman" w:hAnsi="Times New Roman" w:cs="Times New Roman"/>
          <w:sz w:val="36"/>
          <w:szCs w:val="36"/>
          <w:lang w:val="en-GB"/>
        </w:rPr>
      </w:pPr>
    </w:p>
    <w:p w14:paraId="37C3AA88" w14:textId="77777777" w:rsidR="008E6F03" w:rsidRPr="00126316" w:rsidRDefault="008E6F03" w:rsidP="008B79D4">
      <w:pPr>
        <w:rPr>
          <w:rFonts w:ascii="Times New Roman" w:hAnsi="Times New Roman" w:cs="Times New Roman"/>
          <w:sz w:val="36"/>
          <w:szCs w:val="36"/>
          <w:lang w:val="en-GB"/>
        </w:rPr>
      </w:pPr>
    </w:p>
    <w:p w14:paraId="6871F513" w14:textId="77777777" w:rsidR="008E6F03" w:rsidRPr="00126316" w:rsidRDefault="008E6F03" w:rsidP="008B79D4">
      <w:pPr>
        <w:rPr>
          <w:rFonts w:ascii="Times New Roman" w:hAnsi="Times New Roman" w:cs="Times New Roman"/>
          <w:sz w:val="36"/>
          <w:szCs w:val="36"/>
          <w:lang w:val="en-GB"/>
        </w:rPr>
      </w:pPr>
    </w:p>
    <w:p w14:paraId="76D3D9A7" w14:textId="77777777" w:rsidR="008E6F03" w:rsidRPr="00126316" w:rsidRDefault="008E6F03" w:rsidP="008B79D4">
      <w:pPr>
        <w:rPr>
          <w:rFonts w:ascii="Times New Roman" w:hAnsi="Times New Roman" w:cs="Times New Roman"/>
          <w:sz w:val="36"/>
          <w:szCs w:val="36"/>
          <w:lang w:val="en-GB"/>
        </w:rPr>
      </w:pPr>
    </w:p>
    <w:p w14:paraId="3851D042" w14:textId="77777777" w:rsidR="008E6F03" w:rsidRPr="00126316" w:rsidRDefault="008E6F03" w:rsidP="008B79D4">
      <w:pPr>
        <w:rPr>
          <w:rFonts w:ascii="Times New Roman" w:hAnsi="Times New Roman" w:cs="Times New Roman"/>
          <w:sz w:val="36"/>
          <w:szCs w:val="36"/>
          <w:lang w:val="en-GB"/>
        </w:rPr>
      </w:pPr>
    </w:p>
    <w:p w14:paraId="35AF3FBB" w14:textId="77777777" w:rsidR="008E6F03" w:rsidRPr="00126316" w:rsidRDefault="008E6F03" w:rsidP="008B79D4">
      <w:pPr>
        <w:rPr>
          <w:rFonts w:ascii="Times New Roman" w:hAnsi="Times New Roman" w:cs="Times New Roman"/>
          <w:sz w:val="36"/>
          <w:szCs w:val="36"/>
          <w:lang w:val="en-GB"/>
        </w:rPr>
      </w:pPr>
    </w:p>
    <w:p w14:paraId="1F2CB4EA" w14:textId="77777777" w:rsidR="008E6F03" w:rsidRPr="00126316" w:rsidRDefault="008E6F03" w:rsidP="008B79D4">
      <w:pPr>
        <w:rPr>
          <w:rFonts w:ascii="Times New Roman" w:hAnsi="Times New Roman" w:cs="Times New Roman"/>
          <w:sz w:val="36"/>
          <w:szCs w:val="36"/>
          <w:lang w:val="en-GB"/>
        </w:rPr>
      </w:pPr>
    </w:p>
    <w:p w14:paraId="11252F88" w14:textId="77777777" w:rsidR="008E6F03" w:rsidRPr="00126316" w:rsidRDefault="008E6F03" w:rsidP="008B79D4">
      <w:pPr>
        <w:rPr>
          <w:rFonts w:ascii="Times New Roman" w:hAnsi="Times New Roman" w:cs="Times New Roman"/>
          <w:sz w:val="36"/>
          <w:szCs w:val="36"/>
          <w:lang w:val="en-GB"/>
        </w:rPr>
      </w:pPr>
    </w:p>
    <w:p w14:paraId="7E55CDE8" w14:textId="77777777" w:rsidR="008E6F03" w:rsidRPr="00126316" w:rsidRDefault="008E6F03" w:rsidP="008B79D4">
      <w:pPr>
        <w:rPr>
          <w:rFonts w:ascii="Times New Roman" w:hAnsi="Times New Roman" w:cs="Times New Roman"/>
          <w:sz w:val="36"/>
          <w:szCs w:val="36"/>
          <w:lang w:val="en-GB"/>
        </w:rPr>
      </w:pPr>
    </w:p>
    <w:sdt>
      <w:sdtPr>
        <w:rPr>
          <w:rFonts w:asciiTheme="minorHAnsi" w:eastAsiaTheme="minorEastAsia" w:hAnsiTheme="minorHAnsi" w:cstheme="minorBidi"/>
          <w:b w:val="0"/>
          <w:bCs w:val="0"/>
          <w:sz w:val="24"/>
          <w:szCs w:val="24"/>
          <w:lang w:val="en-GB"/>
        </w:rPr>
        <w:id w:val="963010311"/>
        <w:docPartObj>
          <w:docPartGallery w:val="Table of Contents"/>
          <w:docPartUnique/>
        </w:docPartObj>
      </w:sdtPr>
      <w:sdtContent>
        <w:p w14:paraId="20515BC6" w14:textId="77777777" w:rsidR="003F2C20" w:rsidRPr="00126316" w:rsidRDefault="003F2C20" w:rsidP="00FA03F9">
          <w:pPr>
            <w:pStyle w:val="Heading1"/>
            <w:numPr>
              <w:ilvl w:val="0"/>
              <w:numId w:val="0"/>
            </w:numPr>
            <w:ind w:left="360"/>
            <w:rPr>
              <w:rFonts w:asciiTheme="minorHAnsi" w:eastAsiaTheme="minorEastAsia" w:hAnsiTheme="minorHAnsi" w:cstheme="minorBidi"/>
              <w:b w:val="0"/>
              <w:bCs w:val="0"/>
              <w:sz w:val="24"/>
              <w:szCs w:val="24"/>
              <w:lang w:val="en-GB"/>
            </w:rPr>
          </w:pPr>
          <w:r w:rsidRPr="00126316">
            <w:rPr>
              <w:rFonts w:asciiTheme="minorHAnsi" w:eastAsiaTheme="minorEastAsia" w:hAnsiTheme="minorHAnsi" w:cstheme="minorBidi"/>
              <w:b w:val="0"/>
              <w:bCs w:val="0"/>
              <w:sz w:val="24"/>
              <w:szCs w:val="24"/>
              <w:lang w:val="en-GB"/>
            </w:rPr>
            <w:br w:type="page"/>
          </w:r>
        </w:p>
        <w:p w14:paraId="35809374" w14:textId="45928050" w:rsidR="00895AAD" w:rsidRPr="00126316" w:rsidRDefault="00895AAD" w:rsidP="00FA03F9">
          <w:pPr>
            <w:pStyle w:val="Heading1"/>
            <w:numPr>
              <w:ilvl w:val="0"/>
              <w:numId w:val="0"/>
            </w:numPr>
            <w:ind w:left="360"/>
            <w:rPr>
              <w:lang w:val="en-GB"/>
            </w:rPr>
          </w:pPr>
          <w:bookmarkStart w:id="0" w:name="_Toc324596242"/>
          <w:r w:rsidRPr="00126316">
            <w:rPr>
              <w:lang w:val="en-GB"/>
            </w:rPr>
            <w:lastRenderedPageBreak/>
            <w:t>Table of Contents</w:t>
          </w:r>
          <w:bookmarkEnd w:id="0"/>
        </w:p>
        <w:p w14:paraId="02E6D261" w14:textId="77777777" w:rsidR="0018309F" w:rsidRPr="00126316" w:rsidRDefault="00895AAD">
          <w:pPr>
            <w:pStyle w:val="TOC1"/>
            <w:tabs>
              <w:tab w:val="right" w:leader="dot" w:pos="9054"/>
            </w:tabs>
            <w:rPr>
              <w:b w:val="0"/>
              <w:lang w:val="en-GB" w:eastAsia="ja-JP"/>
            </w:rPr>
          </w:pPr>
          <w:r w:rsidRPr="00126316">
            <w:rPr>
              <w:b w:val="0"/>
              <w:lang w:val="en-GB"/>
            </w:rPr>
            <w:fldChar w:fldCharType="begin"/>
          </w:r>
          <w:r w:rsidRPr="00126316">
            <w:rPr>
              <w:lang w:val="en-GB"/>
            </w:rPr>
            <w:instrText xml:space="preserve"> TOC \o "1-3" \h \z \u </w:instrText>
          </w:r>
          <w:r w:rsidRPr="00126316">
            <w:rPr>
              <w:b w:val="0"/>
              <w:lang w:val="en-GB"/>
            </w:rPr>
            <w:fldChar w:fldCharType="separate"/>
          </w:r>
          <w:r w:rsidR="0018309F" w:rsidRPr="00126316">
            <w:rPr>
              <w:lang w:val="en-GB"/>
            </w:rPr>
            <w:t>Table of Contents</w:t>
          </w:r>
          <w:r w:rsidR="0018309F" w:rsidRPr="00126316">
            <w:rPr>
              <w:lang w:val="en-GB"/>
            </w:rPr>
            <w:tab/>
          </w:r>
          <w:r w:rsidR="0018309F" w:rsidRPr="00126316">
            <w:rPr>
              <w:lang w:val="en-GB"/>
            </w:rPr>
            <w:fldChar w:fldCharType="begin"/>
          </w:r>
          <w:r w:rsidR="0018309F" w:rsidRPr="00126316">
            <w:rPr>
              <w:lang w:val="en-GB"/>
            </w:rPr>
            <w:instrText xml:space="preserve"> PAGEREF _Toc324596242 \h </w:instrText>
          </w:r>
          <w:r w:rsidR="0018309F" w:rsidRPr="00126316">
            <w:rPr>
              <w:lang w:val="en-GB"/>
            </w:rPr>
          </w:r>
          <w:r w:rsidR="0018309F" w:rsidRPr="00126316">
            <w:rPr>
              <w:lang w:val="en-GB"/>
            </w:rPr>
            <w:fldChar w:fldCharType="separate"/>
          </w:r>
          <w:r w:rsidR="00AC37AC" w:rsidRPr="00126316">
            <w:rPr>
              <w:lang w:val="en-GB"/>
            </w:rPr>
            <w:t>4</w:t>
          </w:r>
          <w:r w:rsidR="0018309F" w:rsidRPr="00126316">
            <w:rPr>
              <w:lang w:val="en-GB"/>
            </w:rPr>
            <w:fldChar w:fldCharType="end"/>
          </w:r>
        </w:p>
        <w:p w14:paraId="6C2191CD" w14:textId="77777777" w:rsidR="0018309F" w:rsidRPr="00126316" w:rsidRDefault="0018309F">
          <w:pPr>
            <w:pStyle w:val="TOC1"/>
            <w:tabs>
              <w:tab w:val="right" w:leader="dot" w:pos="9054"/>
            </w:tabs>
            <w:rPr>
              <w:b w:val="0"/>
              <w:lang w:val="en-GB" w:eastAsia="ja-JP"/>
            </w:rPr>
          </w:pPr>
          <w:r w:rsidRPr="00126316">
            <w:rPr>
              <w:lang w:val="en-GB"/>
            </w:rPr>
            <w:t>List of Abbreviations</w:t>
          </w:r>
          <w:r w:rsidRPr="00126316">
            <w:rPr>
              <w:lang w:val="en-GB"/>
            </w:rPr>
            <w:tab/>
          </w:r>
          <w:r w:rsidRPr="00126316">
            <w:rPr>
              <w:lang w:val="en-GB"/>
            </w:rPr>
            <w:fldChar w:fldCharType="begin"/>
          </w:r>
          <w:r w:rsidRPr="00126316">
            <w:rPr>
              <w:lang w:val="en-GB"/>
            </w:rPr>
            <w:instrText xml:space="preserve"> PAGEREF _Toc324596243 \h </w:instrText>
          </w:r>
          <w:r w:rsidRPr="00126316">
            <w:rPr>
              <w:lang w:val="en-GB"/>
            </w:rPr>
          </w:r>
          <w:r w:rsidRPr="00126316">
            <w:rPr>
              <w:lang w:val="en-GB"/>
            </w:rPr>
            <w:fldChar w:fldCharType="separate"/>
          </w:r>
          <w:r w:rsidR="00AC37AC" w:rsidRPr="00126316">
            <w:rPr>
              <w:lang w:val="en-GB"/>
            </w:rPr>
            <w:t>6</w:t>
          </w:r>
          <w:r w:rsidRPr="00126316">
            <w:rPr>
              <w:lang w:val="en-GB"/>
            </w:rPr>
            <w:fldChar w:fldCharType="end"/>
          </w:r>
        </w:p>
        <w:p w14:paraId="5EE35903" w14:textId="77777777" w:rsidR="0018309F" w:rsidRPr="00126316" w:rsidRDefault="0018309F">
          <w:pPr>
            <w:pStyle w:val="TOC1"/>
            <w:tabs>
              <w:tab w:val="right" w:leader="dot" w:pos="9054"/>
            </w:tabs>
            <w:rPr>
              <w:b w:val="0"/>
              <w:lang w:val="en-GB" w:eastAsia="ja-JP"/>
            </w:rPr>
          </w:pPr>
          <w:r w:rsidRPr="00126316">
            <w:rPr>
              <w:lang w:val="en-GB"/>
            </w:rPr>
            <w:t>List of Figures</w:t>
          </w:r>
          <w:r w:rsidRPr="00126316">
            <w:rPr>
              <w:lang w:val="en-GB"/>
            </w:rPr>
            <w:tab/>
          </w:r>
          <w:r w:rsidRPr="00126316">
            <w:rPr>
              <w:lang w:val="en-GB"/>
            </w:rPr>
            <w:fldChar w:fldCharType="begin"/>
          </w:r>
          <w:r w:rsidRPr="00126316">
            <w:rPr>
              <w:lang w:val="en-GB"/>
            </w:rPr>
            <w:instrText xml:space="preserve"> PAGEREF _Toc324596244 \h </w:instrText>
          </w:r>
          <w:r w:rsidRPr="00126316">
            <w:rPr>
              <w:lang w:val="en-GB"/>
            </w:rPr>
          </w:r>
          <w:r w:rsidRPr="00126316">
            <w:rPr>
              <w:lang w:val="en-GB"/>
            </w:rPr>
            <w:fldChar w:fldCharType="separate"/>
          </w:r>
          <w:r w:rsidR="00AC37AC" w:rsidRPr="00126316">
            <w:rPr>
              <w:lang w:val="en-GB"/>
            </w:rPr>
            <w:t>7</w:t>
          </w:r>
          <w:r w:rsidRPr="00126316">
            <w:rPr>
              <w:lang w:val="en-GB"/>
            </w:rPr>
            <w:fldChar w:fldCharType="end"/>
          </w:r>
        </w:p>
        <w:p w14:paraId="52DABC74" w14:textId="77777777" w:rsidR="0018309F" w:rsidRPr="00126316" w:rsidRDefault="0018309F">
          <w:pPr>
            <w:pStyle w:val="TOC1"/>
            <w:tabs>
              <w:tab w:val="right" w:leader="dot" w:pos="9054"/>
            </w:tabs>
            <w:rPr>
              <w:b w:val="0"/>
              <w:lang w:val="en-GB" w:eastAsia="ja-JP"/>
            </w:rPr>
          </w:pPr>
          <w:r w:rsidRPr="00126316">
            <w:rPr>
              <w:lang w:val="en-GB"/>
            </w:rPr>
            <w:t>List of Tables</w:t>
          </w:r>
          <w:r w:rsidRPr="00126316">
            <w:rPr>
              <w:lang w:val="en-GB"/>
            </w:rPr>
            <w:tab/>
          </w:r>
          <w:r w:rsidRPr="00126316">
            <w:rPr>
              <w:lang w:val="en-GB"/>
            </w:rPr>
            <w:fldChar w:fldCharType="begin"/>
          </w:r>
          <w:r w:rsidRPr="00126316">
            <w:rPr>
              <w:lang w:val="en-GB"/>
            </w:rPr>
            <w:instrText xml:space="preserve"> PAGEREF _Toc324596245 \h </w:instrText>
          </w:r>
          <w:r w:rsidRPr="00126316">
            <w:rPr>
              <w:lang w:val="en-GB"/>
            </w:rPr>
          </w:r>
          <w:r w:rsidRPr="00126316">
            <w:rPr>
              <w:lang w:val="en-GB"/>
            </w:rPr>
            <w:fldChar w:fldCharType="separate"/>
          </w:r>
          <w:r w:rsidR="00AC37AC" w:rsidRPr="00126316">
            <w:rPr>
              <w:lang w:val="en-GB"/>
            </w:rPr>
            <w:t>8</w:t>
          </w:r>
          <w:r w:rsidRPr="00126316">
            <w:rPr>
              <w:lang w:val="en-GB"/>
            </w:rPr>
            <w:fldChar w:fldCharType="end"/>
          </w:r>
        </w:p>
        <w:p w14:paraId="2C7C8B5A" w14:textId="77777777" w:rsidR="0018309F" w:rsidRPr="00126316" w:rsidRDefault="0018309F">
          <w:pPr>
            <w:pStyle w:val="TOC1"/>
            <w:tabs>
              <w:tab w:val="left" w:pos="382"/>
              <w:tab w:val="right" w:leader="dot" w:pos="9054"/>
            </w:tabs>
            <w:rPr>
              <w:b w:val="0"/>
              <w:lang w:val="en-GB" w:eastAsia="ja-JP"/>
            </w:rPr>
          </w:pPr>
          <w:r w:rsidRPr="00126316">
            <w:rPr>
              <w:lang w:val="en-GB"/>
            </w:rPr>
            <w:t>1</w:t>
          </w:r>
          <w:r w:rsidRPr="00126316">
            <w:rPr>
              <w:b w:val="0"/>
              <w:lang w:val="en-GB" w:eastAsia="ja-JP"/>
            </w:rPr>
            <w:tab/>
          </w:r>
          <w:r w:rsidRPr="00126316">
            <w:rPr>
              <w:lang w:val="en-GB"/>
            </w:rPr>
            <w:t>Introduction</w:t>
          </w:r>
          <w:r w:rsidRPr="00126316">
            <w:rPr>
              <w:lang w:val="en-GB"/>
            </w:rPr>
            <w:tab/>
          </w:r>
          <w:r w:rsidRPr="00126316">
            <w:rPr>
              <w:lang w:val="en-GB"/>
            </w:rPr>
            <w:fldChar w:fldCharType="begin"/>
          </w:r>
          <w:r w:rsidRPr="00126316">
            <w:rPr>
              <w:lang w:val="en-GB"/>
            </w:rPr>
            <w:instrText xml:space="preserve"> PAGEREF _Toc324596246 \h </w:instrText>
          </w:r>
          <w:r w:rsidRPr="00126316">
            <w:rPr>
              <w:lang w:val="en-GB"/>
            </w:rPr>
          </w:r>
          <w:r w:rsidRPr="00126316">
            <w:rPr>
              <w:lang w:val="en-GB"/>
            </w:rPr>
            <w:fldChar w:fldCharType="separate"/>
          </w:r>
          <w:r w:rsidR="00AC37AC" w:rsidRPr="00126316">
            <w:rPr>
              <w:lang w:val="en-GB"/>
            </w:rPr>
            <w:t>9</w:t>
          </w:r>
          <w:r w:rsidRPr="00126316">
            <w:rPr>
              <w:lang w:val="en-GB"/>
            </w:rPr>
            <w:fldChar w:fldCharType="end"/>
          </w:r>
        </w:p>
        <w:p w14:paraId="40FAD409"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1.1</w:t>
          </w:r>
          <w:r w:rsidRPr="00126316">
            <w:rPr>
              <w:b w:val="0"/>
              <w:sz w:val="24"/>
              <w:szCs w:val="24"/>
              <w:lang w:val="en-GB" w:eastAsia="ja-JP"/>
            </w:rPr>
            <w:tab/>
          </w:r>
          <w:r w:rsidRPr="00126316">
            <w:rPr>
              <w:lang w:val="en-GB"/>
            </w:rPr>
            <w:t>Problem Context</w:t>
          </w:r>
          <w:r w:rsidRPr="00126316">
            <w:rPr>
              <w:lang w:val="en-GB"/>
            </w:rPr>
            <w:tab/>
          </w:r>
          <w:r w:rsidRPr="00126316">
            <w:rPr>
              <w:lang w:val="en-GB"/>
            </w:rPr>
            <w:fldChar w:fldCharType="begin"/>
          </w:r>
          <w:r w:rsidRPr="00126316">
            <w:rPr>
              <w:lang w:val="en-GB"/>
            </w:rPr>
            <w:instrText xml:space="preserve"> PAGEREF _Toc324596247 \h </w:instrText>
          </w:r>
          <w:r w:rsidRPr="00126316">
            <w:rPr>
              <w:lang w:val="en-GB"/>
            </w:rPr>
          </w:r>
          <w:r w:rsidRPr="00126316">
            <w:rPr>
              <w:lang w:val="en-GB"/>
            </w:rPr>
            <w:fldChar w:fldCharType="separate"/>
          </w:r>
          <w:r w:rsidR="00AC37AC" w:rsidRPr="00126316">
            <w:rPr>
              <w:lang w:val="en-GB"/>
            </w:rPr>
            <w:t>9</w:t>
          </w:r>
          <w:r w:rsidRPr="00126316">
            <w:rPr>
              <w:lang w:val="en-GB"/>
            </w:rPr>
            <w:fldChar w:fldCharType="end"/>
          </w:r>
        </w:p>
        <w:p w14:paraId="71A53D06"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1.2</w:t>
          </w:r>
          <w:r w:rsidRPr="00126316">
            <w:rPr>
              <w:b w:val="0"/>
              <w:sz w:val="24"/>
              <w:szCs w:val="24"/>
              <w:lang w:val="en-GB" w:eastAsia="ja-JP"/>
            </w:rPr>
            <w:tab/>
          </w:r>
          <w:r w:rsidRPr="00126316">
            <w:rPr>
              <w:lang w:val="en-GB"/>
            </w:rPr>
            <w:t>Related Work</w:t>
          </w:r>
          <w:r w:rsidRPr="00126316">
            <w:rPr>
              <w:lang w:val="en-GB"/>
            </w:rPr>
            <w:tab/>
          </w:r>
          <w:r w:rsidRPr="00126316">
            <w:rPr>
              <w:lang w:val="en-GB"/>
            </w:rPr>
            <w:fldChar w:fldCharType="begin"/>
          </w:r>
          <w:r w:rsidRPr="00126316">
            <w:rPr>
              <w:lang w:val="en-GB"/>
            </w:rPr>
            <w:instrText xml:space="preserve"> PAGEREF _Toc324596248 \h </w:instrText>
          </w:r>
          <w:r w:rsidRPr="00126316">
            <w:rPr>
              <w:lang w:val="en-GB"/>
            </w:rPr>
          </w:r>
          <w:r w:rsidRPr="00126316">
            <w:rPr>
              <w:lang w:val="en-GB"/>
            </w:rPr>
            <w:fldChar w:fldCharType="separate"/>
          </w:r>
          <w:r w:rsidR="00AC37AC" w:rsidRPr="00126316">
            <w:rPr>
              <w:lang w:val="en-GB"/>
            </w:rPr>
            <w:t>9</w:t>
          </w:r>
          <w:r w:rsidRPr="00126316">
            <w:rPr>
              <w:lang w:val="en-GB"/>
            </w:rPr>
            <w:fldChar w:fldCharType="end"/>
          </w:r>
        </w:p>
        <w:p w14:paraId="6B2314A0"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1.3</w:t>
          </w:r>
          <w:r w:rsidRPr="00126316">
            <w:rPr>
              <w:b w:val="0"/>
              <w:sz w:val="24"/>
              <w:szCs w:val="24"/>
              <w:lang w:val="en-GB" w:eastAsia="ja-JP"/>
            </w:rPr>
            <w:tab/>
          </w:r>
          <w:r w:rsidRPr="00126316">
            <w:rPr>
              <w:lang w:val="en-GB"/>
            </w:rPr>
            <w:t>Thesis Statement</w:t>
          </w:r>
          <w:r w:rsidRPr="00126316">
            <w:rPr>
              <w:lang w:val="en-GB"/>
            </w:rPr>
            <w:tab/>
          </w:r>
          <w:r w:rsidRPr="00126316">
            <w:rPr>
              <w:lang w:val="en-GB"/>
            </w:rPr>
            <w:fldChar w:fldCharType="begin"/>
          </w:r>
          <w:r w:rsidRPr="00126316">
            <w:rPr>
              <w:lang w:val="en-GB"/>
            </w:rPr>
            <w:instrText xml:space="preserve"> PAGEREF _Toc324596249 \h </w:instrText>
          </w:r>
          <w:r w:rsidRPr="00126316">
            <w:rPr>
              <w:lang w:val="en-GB"/>
            </w:rPr>
          </w:r>
          <w:r w:rsidRPr="00126316">
            <w:rPr>
              <w:lang w:val="en-GB"/>
            </w:rPr>
            <w:fldChar w:fldCharType="separate"/>
          </w:r>
          <w:r w:rsidR="00AC37AC" w:rsidRPr="00126316">
            <w:rPr>
              <w:lang w:val="en-GB"/>
            </w:rPr>
            <w:t>10</w:t>
          </w:r>
          <w:r w:rsidRPr="00126316">
            <w:rPr>
              <w:lang w:val="en-GB"/>
            </w:rPr>
            <w:fldChar w:fldCharType="end"/>
          </w:r>
        </w:p>
        <w:p w14:paraId="3BDB2B4C"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1.4</w:t>
          </w:r>
          <w:r w:rsidRPr="00126316">
            <w:rPr>
              <w:b w:val="0"/>
              <w:sz w:val="24"/>
              <w:szCs w:val="24"/>
              <w:lang w:val="en-GB" w:eastAsia="ja-JP"/>
            </w:rPr>
            <w:tab/>
          </w:r>
          <w:r w:rsidRPr="00126316">
            <w:rPr>
              <w:lang w:val="en-GB"/>
            </w:rPr>
            <w:t>Contribution</w:t>
          </w:r>
          <w:r w:rsidRPr="00126316">
            <w:rPr>
              <w:lang w:val="en-GB"/>
            </w:rPr>
            <w:tab/>
          </w:r>
          <w:r w:rsidRPr="00126316">
            <w:rPr>
              <w:lang w:val="en-GB"/>
            </w:rPr>
            <w:fldChar w:fldCharType="begin"/>
          </w:r>
          <w:r w:rsidRPr="00126316">
            <w:rPr>
              <w:lang w:val="en-GB"/>
            </w:rPr>
            <w:instrText xml:space="preserve"> PAGEREF _Toc324596250 \h </w:instrText>
          </w:r>
          <w:r w:rsidRPr="00126316">
            <w:rPr>
              <w:lang w:val="en-GB"/>
            </w:rPr>
          </w:r>
          <w:r w:rsidRPr="00126316">
            <w:rPr>
              <w:lang w:val="en-GB"/>
            </w:rPr>
            <w:fldChar w:fldCharType="separate"/>
          </w:r>
          <w:r w:rsidR="00AC37AC" w:rsidRPr="00126316">
            <w:rPr>
              <w:lang w:val="en-GB"/>
            </w:rPr>
            <w:t>11</w:t>
          </w:r>
          <w:r w:rsidRPr="00126316">
            <w:rPr>
              <w:lang w:val="en-GB"/>
            </w:rPr>
            <w:fldChar w:fldCharType="end"/>
          </w:r>
        </w:p>
        <w:p w14:paraId="6218CF1C"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1.5</w:t>
          </w:r>
          <w:r w:rsidRPr="00126316">
            <w:rPr>
              <w:b w:val="0"/>
              <w:sz w:val="24"/>
              <w:szCs w:val="24"/>
              <w:lang w:val="en-GB" w:eastAsia="ja-JP"/>
            </w:rPr>
            <w:tab/>
          </w:r>
          <w:r w:rsidRPr="00126316">
            <w:rPr>
              <w:lang w:val="en-GB"/>
            </w:rPr>
            <w:t>Outline</w:t>
          </w:r>
          <w:r w:rsidRPr="00126316">
            <w:rPr>
              <w:lang w:val="en-GB"/>
            </w:rPr>
            <w:tab/>
          </w:r>
          <w:r w:rsidRPr="00126316">
            <w:rPr>
              <w:lang w:val="en-GB"/>
            </w:rPr>
            <w:fldChar w:fldCharType="begin"/>
          </w:r>
          <w:r w:rsidRPr="00126316">
            <w:rPr>
              <w:lang w:val="en-GB"/>
            </w:rPr>
            <w:instrText xml:space="preserve"> PAGEREF _Toc324596251 \h </w:instrText>
          </w:r>
          <w:r w:rsidRPr="00126316">
            <w:rPr>
              <w:lang w:val="en-GB"/>
            </w:rPr>
          </w:r>
          <w:r w:rsidRPr="00126316">
            <w:rPr>
              <w:lang w:val="en-GB"/>
            </w:rPr>
            <w:fldChar w:fldCharType="separate"/>
          </w:r>
          <w:r w:rsidR="00AC37AC" w:rsidRPr="00126316">
            <w:rPr>
              <w:lang w:val="en-GB"/>
            </w:rPr>
            <w:t>11</w:t>
          </w:r>
          <w:r w:rsidRPr="00126316">
            <w:rPr>
              <w:lang w:val="en-GB"/>
            </w:rPr>
            <w:fldChar w:fldCharType="end"/>
          </w:r>
        </w:p>
        <w:p w14:paraId="6CCE5077" w14:textId="77777777" w:rsidR="0018309F" w:rsidRPr="00126316" w:rsidRDefault="0018309F">
          <w:pPr>
            <w:pStyle w:val="TOC1"/>
            <w:tabs>
              <w:tab w:val="left" w:pos="382"/>
              <w:tab w:val="right" w:leader="dot" w:pos="9054"/>
            </w:tabs>
            <w:rPr>
              <w:b w:val="0"/>
              <w:lang w:val="en-GB" w:eastAsia="ja-JP"/>
            </w:rPr>
          </w:pPr>
          <w:r w:rsidRPr="00126316">
            <w:rPr>
              <w:lang w:val="en-GB"/>
            </w:rPr>
            <w:t>2</w:t>
          </w:r>
          <w:r w:rsidRPr="00126316">
            <w:rPr>
              <w:b w:val="0"/>
              <w:lang w:val="en-GB" w:eastAsia="ja-JP"/>
            </w:rPr>
            <w:tab/>
          </w:r>
          <w:r w:rsidRPr="00126316">
            <w:rPr>
              <w:lang w:val="en-GB"/>
            </w:rPr>
            <w:t>Technical Background and Tools</w:t>
          </w:r>
          <w:r w:rsidRPr="00126316">
            <w:rPr>
              <w:lang w:val="en-GB"/>
            </w:rPr>
            <w:tab/>
          </w:r>
          <w:r w:rsidRPr="00126316">
            <w:rPr>
              <w:lang w:val="en-GB"/>
            </w:rPr>
            <w:fldChar w:fldCharType="begin"/>
          </w:r>
          <w:r w:rsidRPr="00126316">
            <w:rPr>
              <w:lang w:val="en-GB"/>
            </w:rPr>
            <w:instrText xml:space="preserve"> PAGEREF _Toc324596252 \h </w:instrText>
          </w:r>
          <w:r w:rsidRPr="00126316">
            <w:rPr>
              <w:lang w:val="en-GB"/>
            </w:rPr>
          </w:r>
          <w:r w:rsidRPr="00126316">
            <w:rPr>
              <w:lang w:val="en-GB"/>
            </w:rPr>
            <w:fldChar w:fldCharType="separate"/>
          </w:r>
          <w:r w:rsidR="00AC37AC" w:rsidRPr="00126316">
            <w:rPr>
              <w:lang w:val="en-GB"/>
            </w:rPr>
            <w:t>12</w:t>
          </w:r>
          <w:r w:rsidRPr="00126316">
            <w:rPr>
              <w:lang w:val="en-GB"/>
            </w:rPr>
            <w:fldChar w:fldCharType="end"/>
          </w:r>
        </w:p>
        <w:p w14:paraId="41F1E9A1"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2.1</w:t>
          </w:r>
          <w:r w:rsidRPr="00126316">
            <w:rPr>
              <w:b w:val="0"/>
              <w:sz w:val="24"/>
              <w:szCs w:val="24"/>
              <w:lang w:val="en-GB" w:eastAsia="ja-JP"/>
            </w:rPr>
            <w:tab/>
          </w:r>
          <w:r w:rsidRPr="00126316">
            <w:rPr>
              <w:lang w:val="en-GB"/>
            </w:rPr>
            <w:t>Device-Transparent Distributed Systems</w:t>
          </w:r>
          <w:r w:rsidRPr="00126316">
            <w:rPr>
              <w:lang w:val="en-GB"/>
            </w:rPr>
            <w:tab/>
          </w:r>
          <w:r w:rsidRPr="00126316">
            <w:rPr>
              <w:lang w:val="en-GB"/>
            </w:rPr>
            <w:fldChar w:fldCharType="begin"/>
          </w:r>
          <w:r w:rsidRPr="00126316">
            <w:rPr>
              <w:lang w:val="en-GB"/>
            </w:rPr>
            <w:instrText xml:space="preserve"> PAGEREF _Toc324596253 \h </w:instrText>
          </w:r>
          <w:r w:rsidRPr="00126316">
            <w:rPr>
              <w:lang w:val="en-GB"/>
            </w:rPr>
          </w:r>
          <w:r w:rsidRPr="00126316">
            <w:rPr>
              <w:lang w:val="en-GB"/>
            </w:rPr>
            <w:fldChar w:fldCharType="separate"/>
          </w:r>
          <w:r w:rsidR="00AC37AC" w:rsidRPr="00126316">
            <w:rPr>
              <w:lang w:val="en-GB"/>
            </w:rPr>
            <w:t>12</w:t>
          </w:r>
          <w:r w:rsidRPr="00126316">
            <w:rPr>
              <w:lang w:val="en-GB"/>
            </w:rPr>
            <w:fldChar w:fldCharType="end"/>
          </w:r>
        </w:p>
        <w:p w14:paraId="789C9DD3"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2.2</w:t>
          </w:r>
          <w:r w:rsidRPr="00126316">
            <w:rPr>
              <w:b w:val="0"/>
              <w:sz w:val="24"/>
              <w:szCs w:val="24"/>
              <w:lang w:val="en-GB" w:eastAsia="ja-JP"/>
            </w:rPr>
            <w:tab/>
          </w:r>
          <w:r w:rsidRPr="00126316">
            <w:rPr>
              <w:lang w:val="en-GB"/>
            </w:rPr>
            <w:t>Go</w:t>
          </w:r>
          <w:r w:rsidRPr="00126316">
            <w:rPr>
              <w:lang w:val="en-GB"/>
            </w:rPr>
            <w:tab/>
          </w:r>
          <w:r w:rsidRPr="00126316">
            <w:rPr>
              <w:lang w:val="en-GB"/>
            </w:rPr>
            <w:fldChar w:fldCharType="begin"/>
          </w:r>
          <w:r w:rsidRPr="00126316">
            <w:rPr>
              <w:lang w:val="en-GB"/>
            </w:rPr>
            <w:instrText xml:space="preserve"> PAGEREF _Toc324596254 \h </w:instrText>
          </w:r>
          <w:r w:rsidRPr="00126316">
            <w:rPr>
              <w:lang w:val="en-GB"/>
            </w:rPr>
          </w:r>
          <w:r w:rsidRPr="00126316">
            <w:rPr>
              <w:lang w:val="en-GB"/>
            </w:rPr>
            <w:fldChar w:fldCharType="separate"/>
          </w:r>
          <w:r w:rsidR="00AC37AC" w:rsidRPr="00126316">
            <w:rPr>
              <w:lang w:val="en-GB"/>
            </w:rPr>
            <w:t>12</w:t>
          </w:r>
          <w:r w:rsidRPr="00126316">
            <w:rPr>
              <w:lang w:val="en-GB"/>
            </w:rPr>
            <w:fldChar w:fldCharType="end"/>
          </w:r>
        </w:p>
        <w:p w14:paraId="2B5FADC7"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2.3</w:t>
          </w:r>
          <w:r w:rsidRPr="00126316">
            <w:rPr>
              <w:b w:val="0"/>
              <w:sz w:val="24"/>
              <w:szCs w:val="24"/>
              <w:lang w:val="en-GB" w:eastAsia="ja-JP"/>
            </w:rPr>
            <w:tab/>
          </w:r>
          <w:r w:rsidRPr="00126316">
            <w:rPr>
              <w:lang w:val="en-GB"/>
            </w:rPr>
            <w:t>JavaScript</w:t>
          </w:r>
          <w:r w:rsidRPr="00126316">
            <w:rPr>
              <w:lang w:val="en-GB"/>
            </w:rPr>
            <w:tab/>
          </w:r>
          <w:r w:rsidRPr="00126316">
            <w:rPr>
              <w:lang w:val="en-GB"/>
            </w:rPr>
            <w:fldChar w:fldCharType="begin"/>
          </w:r>
          <w:r w:rsidRPr="00126316">
            <w:rPr>
              <w:lang w:val="en-GB"/>
            </w:rPr>
            <w:instrText xml:space="preserve"> PAGEREF _Toc324596255 \h </w:instrText>
          </w:r>
          <w:r w:rsidRPr="00126316">
            <w:rPr>
              <w:lang w:val="en-GB"/>
            </w:rPr>
          </w:r>
          <w:r w:rsidRPr="00126316">
            <w:rPr>
              <w:lang w:val="en-GB"/>
            </w:rPr>
            <w:fldChar w:fldCharType="separate"/>
          </w:r>
          <w:r w:rsidR="00AC37AC" w:rsidRPr="00126316">
            <w:rPr>
              <w:lang w:val="en-GB"/>
            </w:rPr>
            <w:t>12</w:t>
          </w:r>
          <w:r w:rsidRPr="00126316">
            <w:rPr>
              <w:lang w:val="en-GB"/>
            </w:rPr>
            <w:fldChar w:fldCharType="end"/>
          </w:r>
        </w:p>
        <w:p w14:paraId="109A642B"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2.4</w:t>
          </w:r>
          <w:r w:rsidRPr="00126316">
            <w:rPr>
              <w:b w:val="0"/>
              <w:sz w:val="24"/>
              <w:szCs w:val="24"/>
              <w:lang w:val="en-GB" w:eastAsia="ja-JP"/>
            </w:rPr>
            <w:tab/>
          </w:r>
          <w:r w:rsidRPr="00126316">
            <w:rPr>
              <w:lang w:val="en-GB"/>
            </w:rPr>
            <w:t>QML</w:t>
          </w:r>
          <w:r w:rsidRPr="00126316">
            <w:rPr>
              <w:lang w:val="en-GB"/>
            </w:rPr>
            <w:tab/>
          </w:r>
          <w:r w:rsidRPr="00126316">
            <w:rPr>
              <w:lang w:val="en-GB"/>
            </w:rPr>
            <w:fldChar w:fldCharType="begin"/>
          </w:r>
          <w:r w:rsidRPr="00126316">
            <w:rPr>
              <w:lang w:val="en-GB"/>
            </w:rPr>
            <w:instrText xml:space="preserve"> PAGEREF _Toc324596256 \h </w:instrText>
          </w:r>
          <w:r w:rsidRPr="00126316">
            <w:rPr>
              <w:lang w:val="en-GB"/>
            </w:rPr>
          </w:r>
          <w:r w:rsidRPr="00126316">
            <w:rPr>
              <w:lang w:val="en-GB"/>
            </w:rPr>
            <w:fldChar w:fldCharType="separate"/>
          </w:r>
          <w:r w:rsidR="00AC37AC" w:rsidRPr="00126316">
            <w:rPr>
              <w:lang w:val="en-GB"/>
            </w:rPr>
            <w:t>12</w:t>
          </w:r>
          <w:r w:rsidRPr="00126316">
            <w:rPr>
              <w:lang w:val="en-GB"/>
            </w:rPr>
            <w:fldChar w:fldCharType="end"/>
          </w:r>
        </w:p>
        <w:p w14:paraId="0E0173EE"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2.5</w:t>
          </w:r>
          <w:r w:rsidRPr="00126316">
            <w:rPr>
              <w:b w:val="0"/>
              <w:sz w:val="24"/>
              <w:szCs w:val="24"/>
              <w:lang w:val="en-GB" w:eastAsia="ja-JP"/>
            </w:rPr>
            <w:tab/>
          </w:r>
          <w:r w:rsidRPr="00126316">
            <w:rPr>
              <w:lang w:val="en-GB"/>
            </w:rPr>
            <w:t>HTML</w:t>
          </w:r>
          <w:r w:rsidRPr="00126316">
            <w:rPr>
              <w:lang w:val="en-GB"/>
            </w:rPr>
            <w:tab/>
          </w:r>
          <w:r w:rsidRPr="00126316">
            <w:rPr>
              <w:lang w:val="en-GB"/>
            </w:rPr>
            <w:fldChar w:fldCharType="begin"/>
          </w:r>
          <w:r w:rsidRPr="00126316">
            <w:rPr>
              <w:lang w:val="en-GB"/>
            </w:rPr>
            <w:instrText xml:space="preserve"> PAGEREF _Toc324596257 \h </w:instrText>
          </w:r>
          <w:r w:rsidRPr="00126316">
            <w:rPr>
              <w:lang w:val="en-GB"/>
            </w:rPr>
          </w:r>
          <w:r w:rsidRPr="00126316">
            <w:rPr>
              <w:lang w:val="en-GB"/>
            </w:rPr>
            <w:fldChar w:fldCharType="separate"/>
          </w:r>
          <w:r w:rsidR="00AC37AC" w:rsidRPr="00126316">
            <w:rPr>
              <w:lang w:val="en-GB"/>
            </w:rPr>
            <w:t>13</w:t>
          </w:r>
          <w:r w:rsidRPr="00126316">
            <w:rPr>
              <w:lang w:val="en-GB"/>
            </w:rPr>
            <w:fldChar w:fldCharType="end"/>
          </w:r>
        </w:p>
        <w:p w14:paraId="68C92EAD"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2.6</w:t>
          </w:r>
          <w:r w:rsidRPr="00126316">
            <w:rPr>
              <w:b w:val="0"/>
              <w:sz w:val="24"/>
              <w:szCs w:val="24"/>
              <w:lang w:val="en-GB" w:eastAsia="ja-JP"/>
            </w:rPr>
            <w:tab/>
          </w:r>
          <w:r w:rsidRPr="00126316">
            <w:rPr>
              <w:lang w:val="en-GB"/>
            </w:rPr>
            <w:t>TCP/IP</w:t>
          </w:r>
          <w:r w:rsidRPr="00126316">
            <w:rPr>
              <w:lang w:val="en-GB"/>
            </w:rPr>
            <w:tab/>
          </w:r>
          <w:r w:rsidRPr="00126316">
            <w:rPr>
              <w:lang w:val="en-GB"/>
            </w:rPr>
            <w:fldChar w:fldCharType="begin"/>
          </w:r>
          <w:r w:rsidRPr="00126316">
            <w:rPr>
              <w:lang w:val="en-GB"/>
            </w:rPr>
            <w:instrText xml:space="preserve"> PAGEREF _Toc324596258 \h </w:instrText>
          </w:r>
          <w:r w:rsidRPr="00126316">
            <w:rPr>
              <w:lang w:val="en-GB"/>
            </w:rPr>
          </w:r>
          <w:r w:rsidRPr="00126316">
            <w:rPr>
              <w:lang w:val="en-GB"/>
            </w:rPr>
            <w:fldChar w:fldCharType="separate"/>
          </w:r>
          <w:r w:rsidR="00AC37AC" w:rsidRPr="00126316">
            <w:rPr>
              <w:lang w:val="en-GB"/>
            </w:rPr>
            <w:t>13</w:t>
          </w:r>
          <w:r w:rsidRPr="00126316">
            <w:rPr>
              <w:lang w:val="en-GB"/>
            </w:rPr>
            <w:fldChar w:fldCharType="end"/>
          </w:r>
        </w:p>
        <w:p w14:paraId="09108C0D"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2.7</w:t>
          </w:r>
          <w:r w:rsidRPr="00126316">
            <w:rPr>
              <w:b w:val="0"/>
              <w:sz w:val="24"/>
              <w:szCs w:val="24"/>
              <w:lang w:val="en-GB" w:eastAsia="ja-JP"/>
            </w:rPr>
            <w:tab/>
          </w:r>
          <w:r w:rsidRPr="00126316">
            <w:rPr>
              <w:lang w:val="en-GB"/>
            </w:rPr>
            <w:t>HTTP</w:t>
          </w:r>
          <w:r w:rsidRPr="00126316">
            <w:rPr>
              <w:lang w:val="en-GB"/>
            </w:rPr>
            <w:tab/>
          </w:r>
          <w:r w:rsidRPr="00126316">
            <w:rPr>
              <w:lang w:val="en-GB"/>
            </w:rPr>
            <w:fldChar w:fldCharType="begin"/>
          </w:r>
          <w:r w:rsidRPr="00126316">
            <w:rPr>
              <w:lang w:val="en-GB"/>
            </w:rPr>
            <w:instrText xml:space="preserve"> PAGEREF _Toc324596259 \h </w:instrText>
          </w:r>
          <w:r w:rsidRPr="00126316">
            <w:rPr>
              <w:lang w:val="en-GB"/>
            </w:rPr>
          </w:r>
          <w:r w:rsidRPr="00126316">
            <w:rPr>
              <w:lang w:val="en-GB"/>
            </w:rPr>
            <w:fldChar w:fldCharType="separate"/>
          </w:r>
          <w:r w:rsidR="00AC37AC" w:rsidRPr="00126316">
            <w:rPr>
              <w:lang w:val="en-GB"/>
            </w:rPr>
            <w:t>13</w:t>
          </w:r>
          <w:r w:rsidRPr="00126316">
            <w:rPr>
              <w:lang w:val="en-GB"/>
            </w:rPr>
            <w:fldChar w:fldCharType="end"/>
          </w:r>
        </w:p>
        <w:p w14:paraId="5AD98319"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2.8</w:t>
          </w:r>
          <w:r w:rsidRPr="00126316">
            <w:rPr>
              <w:b w:val="0"/>
              <w:sz w:val="24"/>
              <w:szCs w:val="24"/>
              <w:lang w:val="en-GB" w:eastAsia="ja-JP"/>
            </w:rPr>
            <w:tab/>
          </w:r>
          <w:r w:rsidRPr="00126316">
            <w:rPr>
              <w:lang w:val="en-GB"/>
            </w:rPr>
            <w:t>Wireshark</w:t>
          </w:r>
          <w:r w:rsidRPr="00126316">
            <w:rPr>
              <w:lang w:val="en-GB"/>
            </w:rPr>
            <w:tab/>
          </w:r>
          <w:r w:rsidRPr="00126316">
            <w:rPr>
              <w:lang w:val="en-GB"/>
            </w:rPr>
            <w:fldChar w:fldCharType="begin"/>
          </w:r>
          <w:r w:rsidRPr="00126316">
            <w:rPr>
              <w:lang w:val="en-GB"/>
            </w:rPr>
            <w:instrText xml:space="preserve"> PAGEREF _Toc324596260 \h </w:instrText>
          </w:r>
          <w:r w:rsidRPr="00126316">
            <w:rPr>
              <w:lang w:val="en-GB"/>
            </w:rPr>
          </w:r>
          <w:r w:rsidRPr="00126316">
            <w:rPr>
              <w:lang w:val="en-GB"/>
            </w:rPr>
            <w:fldChar w:fldCharType="separate"/>
          </w:r>
          <w:r w:rsidR="00AC37AC" w:rsidRPr="00126316">
            <w:rPr>
              <w:lang w:val="en-GB"/>
            </w:rPr>
            <w:t>13</w:t>
          </w:r>
          <w:r w:rsidRPr="00126316">
            <w:rPr>
              <w:lang w:val="en-GB"/>
            </w:rPr>
            <w:fldChar w:fldCharType="end"/>
          </w:r>
        </w:p>
        <w:p w14:paraId="65872EA5"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2.9</w:t>
          </w:r>
          <w:r w:rsidRPr="00126316">
            <w:rPr>
              <w:b w:val="0"/>
              <w:sz w:val="24"/>
              <w:szCs w:val="24"/>
              <w:lang w:val="en-GB" w:eastAsia="ja-JP"/>
            </w:rPr>
            <w:tab/>
          </w:r>
          <w:r w:rsidRPr="00126316">
            <w:rPr>
              <w:lang w:val="en-GB"/>
            </w:rPr>
            <w:t>Network Link Conditioner</w:t>
          </w:r>
          <w:r w:rsidRPr="00126316">
            <w:rPr>
              <w:lang w:val="en-GB"/>
            </w:rPr>
            <w:tab/>
          </w:r>
          <w:r w:rsidRPr="00126316">
            <w:rPr>
              <w:lang w:val="en-GB"/>
            </w:rPr>
            <w:fldChar w:fldCharType="begin"/>
          </w:r>
          <w:r w:rsidRPr="00126316">
            <w:rPr>
              <w:lang w:val="en-GB"/>
            </w:rPr>
            <w:instrText xml:space="preserve"> PAGEREF _Toc324596261 \h </w:instrText>
          </w:r>
          <w:r w:rsidRPr="00126316">
            <w:rPr>
              <w:lang w:val="en-GB"/>
            </w:rPr>
          </w:r>
          <w:r w:rsidRPr="00126316">
            <w:rPr>
              <w:lang w:val="en-GB"/>
            </w:rPr>
            <w:fldChar w:fldCharType="separate"/>
          </w:r>
          <w:r w:rsidR="00AC37AC" w:rsidRPr="00126316">
            <w:rPr>
              <w:lang w:val="en-GB"/>
            </w:rPr>
            <w:t>13</w:t>
          </w:r>
          <w:r w:rsidRPr="00126316">
            <w:rPr>
              <w:lang w:val="en-GB"/>
            </w:rPr>
            <w:fldChar w:fldCharType="end"/>
          </w:r>
        </w:p>
        <w:p w14:paraId="0E15649C" w14:textId="77777777" w:rsidR="0018309F" w:rsidRPr="00126316" w:rsidRDefault="0018309F">
          <w:pPr>
            <w:pStyle w:val="TOC2"/>
            <w:tabs>
              <w:tab w:val="left" w:pos="922"/>
              <w:tab w:val="right" w:leader="dot" w:pos="9054"/>
            </w:tabs>
            <w:rPr>
              <w:b w:val="0"/>
              <w:sz w:val="24"/>
              <w:szCs w:val="24"/>
              <w:lang w:val="en-GB" w:eastAsia="ja-JP"/>
            </w:rPr>
          </w:pPr>
          <w:r w:rsidRPr="00126316">
            <w:rPr>
              <w:lang w:val="en-GB"/>
            </w:rPr>
            <w:t>2.10</w:t>
          </w:r>
          <w:r w:rsidRPr="00126316">
            <w:rPr>
              <w:b w:val="0"/>
              <w:sz w:val="24"/>
              <w:szCs w:val="24"/>
              <w:lang w:val="en-GB" w:eastAsia="ja-JP"/>
            </w:rPr>
            <w:tab/>
          </w:r>
          <w:r w:rsidRPr="00126316">
            <w:rPr>
              <w:lang w:val="en-GB"/>
            </w:rPr>
            <w:t>Routing Table</w:t>
          </w:r>
          <w:r w:rsidRPr="00126316">
            <w:rPr>
              <w:lang w:val="en-GB"/>
            </w:rPr>
            <w:tab/>
          </w:r>
          <w:r w:rsidRPr="00126316">
            <w:rPr>
              <w:lang w:val="en-GB"/>
            </w:rPr>
            <w:fldChar w:fldCharType="begin"/>
          </w:r>
          <w:r w:rsidRPr="00126316">
            <w:rPr>
              <w:lang w:val="en-GB"/>
            </w:rPr>
            <w:instrText xml:space="preserve"> PAGEREF _Toc324596262 \h </w:instrText>
          </w:r>
          <w:r w:rsidRPr="00126316">
            <w:rPr>
              <w:lang w:val="en-GB"/>
            </w:rPr>
          </w:r>
          <w:r w:rsidRPr="00126316">
            <w:rPr>
              <w:lang w:val="en-GB"/>
            </w:rPr>
            <w:fldChar w:fldCharType="separate"/>
          </w:r>
          <w:r w:rsidR="00AC37AC" w:rsidRPr="00126316">
            <w:rPr>
              <w:lang w:val="en-GB"/>
            </w:rPr>
            <w:t>14</w:t>
          </w:r>
          <w:r w:rsidRPr="00126316">
            <w:rPr>
              <w:lang w:val="en-GB"/>
            </w:rPr>
            <w:fldChar w:fldCharType="end"/>
          </w:r>
        </w:p>
        <w:p w14:paraId="65C16107" w14:textId="77777777" w:rsidR="0018309F" w:rsidRPr="00126316" w:rsidRDefault="0018309F">
          <w:pPr>
            <w:pStyle w:val="TOC2"/>
            <w:tabs>
              <w:tab w:val="left" w:pos="922"/>
              <w:tab w:val="right" w:leader="dot" w:pos="9054"/>
            </w:tabs>
            <w:rPr>
              <w:b w:val="0"/>
              <w:sz w:val="24"/>
              <w:szCs w:val="24"/>
              <w:lang w:val="en-GB" w:eastAsia="ja-JP"/>
            </w:rPr>
          </w:pPr>
          <w:r w:rsidRPr="00126316">
            <w:rPr>
              <w:lang w:val="en-GB"/>
            </w:rPr>
            <w:t>2.11</w:t>
          </w:r>
          <w:r w:rsidRPr="00126316">
            <w:rPr>
              <w:b w:val="0"/>
              <w:sz w:val="24"/>
              <w:szCs w:val="24"/>
              <w:lang w:val="en-GB" w:eastAsia="ja-JP"/>
            </w:rPr>
            <w:tab/>
          </w:r>
          <w:r w:rsidRPr="00126316">
            <w:rPr>
              <w:lang w:val="en-GB"/>
            </w:rPr>
            <w:t>Table of Processes</w:t>
          </w:r>
          <w:r w:rsidRPr="00126316">
            <w:rPr>
              <w:lang w:val="en-GB"/>
            </w:rPr>
            <w:tab/>
          </w:r>
          <w:r w:rsidRPr="00126316">
            <w:rPr>
              <w:lang w:val="en-GB"/>
            </w:rPr>
            <w:fldChar w:fldCharType="begin"/>
          </w:r>
          <w:r w:rsidRPr="00126316">
            <w:rPr>
              <w:lang w:val="en-GB"/>
            </w:rPr>
            <w:instrText xml:space="preserve"> PAGEREF _Toc324596263 \h </w:instrText>
          </w:r>
          <w:r w:rsidRPr="00126316">
            <w:rPr>
              <w:lang w:val="en-GB"/>
            </w:rPr>
          </w:r>
          <w:r w:rsidRPr="00126316">
            <w:rPr>
              <w:lang w:val="en-GB"/>
            </w:rPr>
            <w:fldChar w:fldCharType="separate"/>
          </w:r>
          <w:r w:rsidR="00AC37AC" w:rsidRPr="00126316">
            <w:rPr>
              <w:lang w:val="en-GB"/>
            </w:rPr>
            <w:t>14</w:t>
          </w:r>
          <w:r w:rsidRPr="00126316">
            <w:rPr>
              <w:lang w:val="en-GB"/>
            </w:rPr>
            <w:fldChar w:fldCharType="end"/>
          </w:r>
        </w:p>
        <w:p w14:paraId="46B437C3" w14:textId="77777777" w:rsidR="0018309F" w:rsidRPr="00126316" w:rsidRDefault="0018309F">
          <w:pPr>
            <w:pStyle w:val="TOC2"/>
            <w:tabs>
              <w:tab w:val="left" w:pos="922"/>
              <w:tab w:val="right" w:leader="dot" w:pos="9054"/>
            </w:tabs>
            <w:rPr>
              <w:b w:val="0"/>
              <w:sz w:val="24"/>
              <w:szCs w:val="24"/>
              <w:lang w:val="en-GB" w:eastAsia="ja-JP"/>
            </w:rPr>
          </w:pPr>
          <w:r w:rsidRPr="00126316">
            <w:rPr>
              <w:lang w:val="en-GB"/>
            </w:rPr>
            <w:t>2.12</w:t>
          </w:r>
          <w:r w:rsidRPr="00126316">
            <w:rPr>
              <w:b w:val="0"/>
              <w:sz w:val="24"/>
              <w:szCs w:val="24"/>
              <w:lang w:val="en-GB" w:eastAsia="ja-JP"/>
            </w:rPr>
            <w:tab/>
          </w:r>
          <w:r w:rsidRPr="00126316">
            <w:rPr>
              <w:lang w:val="en-GB"/>
            </w:rPr>
            <w:t>System Profiler</w:t>
          </w:r>
          <w:r w:rsidRPr="00126316">
            <w:rPr>
              <w:lang w:val="en-GB"/>
            </w:rPr>
            <w:tab/>
          </w:r>
          <w:r w:rsidRPr="00126316">
            <w:rPr>
              <w:lang w:val="en-GB"/>
            </w:rPr>
            <w:fldChar w:fldCharType="begin"/>
          </w:r>
          <w:r w:rsidRPr="00126316">
            <w:rPr>
              <w:lang w:val="en-GB"/>
            </w:rPr>
            <w:instrText xml:space="preserve"> PAGEREF _Toc324596264 \h </w:instrText>
          </w:r>
          <w:r w:rsidRPr="00126316">
            <w:rPr>
              <w:lang w:val="en-GB"/>
            </w:rPr>
          </w:r>
          <w:r w:rsidRPr="00126316">
            <w:rPr>
              <w:lang w:val="en-GB"/>
            </w:rPr>
            <w:fldChar w:fldCharType="separate"/>
          </w:r>
          <w:r w:rsidR="00AC37AC" w:rsidRPr="00126316">
            <w:rPr>
              <w:lang w:val="en-GB"/>
            </w:rPr>
            <w:t>15</w:t>
          </w:r>
          <w:r w:rsidRPr="00126316">
            <w:rPr>
              <w:lang w:val="en-GB"/>
            </w:rPr>
            <w:fldChar w:fldCharType="end"/>
          </w:r>
        </w:p>
        <w:p w14:paraId="0ACC151A" w14:textId="77777777" w:rsidR="0018309F" w:rsidRPr="00126316" w:rsidRDefault="0018309F">
          <w:pPr>
            <w:pStyle w:val="TOC2"/>
            <w:tabs>
              <w:tab w:val="left" w:pos="922"/>
              <w:tab w:val="right" w:leader="dot" w:pos="9054"/>
            </w:tabs>
            <w:rPr>
              <w:b w:val="0"/>
              <w:sz w:val="24"/>
              <w:szCs w:val="24"/>
              <w:lang w:val="en-GB" w:eastAsia="ja-JP"/>
            </w:rPr>
          </w:pPr>
          <w:r w:rsidRPr="00126316">
            <w:rPr>
              <w:lang w:val="en-GB"/>
            </w:rPr>
            <w:t>2.13</w:t>
          </w:r>
          <w:r w:rsidRPr="00126316">
            <w:rPr>
              <w:b w:val="0"/>
              <w:sz w:val="24"/>
              <w:szCs w:val="24"/>
              <w:lang w:val="en-GB" w:eastAsia="ja-JP"/>
            </w:rPr>
            <w:tab/>
          </w:r>
          <w:r w:rsidRPr="00126316">
            <w:rPr>
              <w:lang w:val="en-GB"/>
            </w:rPr>
            <w:t>Power Management Settings</w:t>
          </w:r>
          <w:r w:rsidRPr="00126316">
            <w:rPr>
              <w:lang w:val="en-GB"/>
            </w:rPr>
            <w:tab/>
          </w:r>
          <w:r w:rsidRPr="00126316">
            <w:rPr>
              <w:lang w:val="en-GB"/>
            </w:rPr>
            <w:fldChar w:fldCharType="begin"/>
          </w:r>
          <w:r w:rsidRPr="00126316">
            <w:rPr>
              <w:lang w:val="en-GB"/>
            </w:rPr>
            <w:instrText xml:space="preserve"> PAGEREF _Toc324596265 \h </w:instrText>
          </w:r>
          <w:r w:rsidRPr="00126316">
            <w:rPr>
              <w:lang w:val="en-GB"/>
            </w:rPr>
          </w:r>
          <w:r w:rsidRPr="00126316">
            <w:rPr>
              <w:lang w:val="en-GB"/>
            </w:rPr>
            <w:fldChar w:fldCharType="separate"/>
          </w:r>
          <w:r w:rsidR="00AC37AC" w:rsidRPr="00126316">
            <w:rPr>
              <w:lang w:val="en-GB"/>
            </w:rPr>
            <w:t>15</w:t>
          </w:r>
          <w:r w:rsidRPr="00126316">
            <w:rPr>
              <w:lang w:val="en-GB"/>
            </w:rPr>
            <w:fldChar w:fldCharType="end"/>
          </w:r>
        </w:p>
        <w:p w14:paraId="52523114" w14:textId="77777777" w:rsidR="0018309F" w:rsidRPr="00126316" w:rsidRDefault="0018309F">
          <w:pPr>
            <w:pStyle w:val="TOC2"/>
            <w:tabs>
              <w:tab w:val="left" w:pos="922"/>
              <w:tab w:val="right" w:leader="dot" w:pos="9054"/>
            </w:tabs>
            <w:rPr>
              <w:b w:val="0"/>
              <w:sz w:val="24"/>
              <w:szCs w:val="24"/>
              <w:lang w:val="en-GB" w:eastAsia="ja-JP"/>
            </w:rPr>
          </w:pPr>
          <w:r w:rsidRPr="00126316">
            <w:rPr>
              <w:lang w:val="en-GB"/>
            </w:rPr>
            <w:t>2.14</w:t>
          </w:r>
          <w:r w:rsidRPr="00126316">
            <w:rPr>
              <w:b w:val="0"/>
              <w:sz w:val="24"/>
              <w:szCs w:val="24"/>
              <w:lang w:val="en-GB" w:eastAsia="ja-JP"/>
            </w:rPr>
            <w:tab/>
          </w:r>
          <w:r w:rsidRPr="00126316">
            <w:rPr>
              <w:lang w:val="en-GB"/>
            </w:rPr>
            <w:t>Tailored Tools</w:t>
          </w:r>
          <w:r w:rsidRPr="00126316">
            <w:rPr>
              <w:lang w:val="en-GB"/>
            </w:rPr>
            <w:tab/>
          </w:r>
          <w:r w:rsidRPr="00126316">
            <w:rPr>
              <w:lang w:val="en-GB"/>
            </w:rPr>
            <w:fldChar w:fldCharType="begin"/>
          </w:r>
          <w:r w:rsidRPr="00126316">
            <w:rPr>
              <w:lang w:val="en-GB"/>
            </w:rPr>
            <w:instrText xml:space="preserve"> PAGEREF _Toc324596266 \h </w:instrText>
          </w:r>
          <w:r w:rsidRPr="00126316">
            <w:rPr>
              <w:lang w:val="en-GB"/>
            </w:rPr>
          </w:r>
          <w:r w:rsidRPr="00126316">
            <w:rPr>
              <w:lang w:val="en-GB"/>
            </w:rPr>
            <w:fldChar w:fldCharType="separate"/>
          </w:r>
          <w:r w:rsidR="00AC37AC" w:rsidRPr="00126316">
            <w:rPr>
              <w:lang w:val="en-GB"/>
            </w:rPr>
            <w:t>15</w:t>
          </w:r>
          <w:r w:rsidRPr="00126316">
            <w:rPr>
              <w:lang w:val="en-GB"/>
            </w:rPr>
            <w:fldChar w:fldCharType="end"/>
          </w:r>
        </w:p>
        <w:p w14:paraId="3631B3AB" w14:textId="77777777" w:rsidR="0018309F" w:rsidRPr="00126316" w:rsidRDefault="0018309F">
          <w:pPr>
            <w:pStyle w:val="TOC3"/>
            <w:tabs>
              <w:tab w:val="left" w:pos="1298"/>
              <w:tab w:val="right" w:leader="dot" w:pos="9054"/>
            </w:tabs>
            <w:rPr>
              <w:sz w:val="24"/>
              <w:szCs w:val="24"/>
              <w:lang w:val="en-GB" w:eastAsia="ja-JP"/>
            </w:rPr>
          </w:pPr>
          <w:r w:rsidRPr="00126316">
            <w:rPr>
              <w:lang w:val="en-GB"/>
            </w:rPr>
            <w:t>2.14.1</w:t>
          </w:r>
          <w:r w:rsidRPr="00126316">
            <w:rPr>
              <w:sz w:val="24"/>
              <w:szCs w:val="24"/>
              <w:lang w:val="en-GB" w:eastAsia="ja-JP"/>
            </w:rPr>
            <w:tab/>
          </w:r>
          <w:r w:rsidRPr="00126316">
            <w:rPr>
              <w:lang w:val="en-GB"/>
            </w:rPr>
            <w:t>SimpleTxt</w:t>
          </w:r>
          <w:r w:rsidRPr="00126316">
            <w:rPr>
              <w:lang w:val="en-GB"/>
            </w:rPr>
            <w:tab/>
          </w:r>
          <w:r w:rsidRPr="00126316">
            <w:rPr>
              <w:lang w:val="en-GB"/>
            </w:rPr>
            <w:fldChar w:fldCharType="begin"/>
          </w:r>
          <w:r w:rsidRPr="00126316">
            <w:rPr>
              <w:lang w:val="en-GB"/>
            </w:rPr>
            <w:instrText xml:space="preserve"> PAGEREF _Toc324596267 \h </w:instrText>
          </w:r>
          <w:r w:rsidRPr="00126316">
            <w:rPr>
              <w:lang w:val="en-GB"/>
            </w:rPr>
          </w:r>
          <w:r w:rsidRPr="00126316">
            <w:rPr>
              <w:lang w:val="en-GB"/>
            </w:rPr>
            <w:fldChar w:fldCharType="separate"/>
          </w:r>
          <w:r w:rsidR="00AC37AC" w:rsidRPr="00126316">
            <w:rPr>
              <w:lang w:val="en-GB"/>
            </w:rPr>
            <w:t>15</w:t>
          </w:r>
          <w:r w:rsidRPr="00126316">
            <w:rPr>
              <w:lang w:val="en-GB"/>
            </w:rPr>
            <w:fldChar w:fldCharType="end"/>
          </w:r>
        </w:p>
        <w:p w14:paraId="2BC67413" w14:textId="77777777" w:rsidR="0018309F" w:rsidRPr="00126316" w:rsidRDefault="0018309F">
          <w:pPr>
            <w:pStyle w:val="TOC3"/>
            <w:tabs>
              <w:tab w:val="left" w:pos="1298"/>
              <w:tab w:val="right" w:leader="dot" w:pos="9054"/>
            </w:tabs>
            <w:rPr>
              <w:sz w:val="24"/>
              <w:szCs w:val="24"/>
              <w:lang w:val="en-GB" w:eastAsia="ja-JP"/>
            </w:rPr>
          </w:pPr>
          <w:r w:rsidRPr="00126316">
            <w:rPr>
              <w:lang w:val="en-GB"/>
            </w:rPr>
            <w:t>2.14.2</w:t>
          </w:r>
          <w:r w:rsidRPr="00126316">
            <w:rPr>
              <w:sz w:val="24"/>
              <w:szCs w:val="24"/>
              <w:lang w:val="en-GB" w:eastAsia="ja-JP"/>
            </w:rPr>
            <w:tab/>
          </w:r>
          <w:r w:rsidRPr="00126316">
            <w:rPr>
              <w:lang w:val="en-GB"/>
            </w:rPr>
            <w:t>Overview GUI</w:t>
          </w:r>
          <w:r w:rsidRPr="00126316">
            <w:rPr>
              <w:lang w:val="en-GB"/>
            </w:rPr>
            <w:tab/>
          </w:r>
          <w:r w:rsidRPr="00126316">
            <w:rPr>
              <w:lang w:val="en-GB"/>
            </w:rPr>
            <w:fldChar w:fldCharType="begin"/>
          </w:r>
          <w:r w:rsidRPr="00126316">
            <w:rPr>
              <w:lang w:val="en-GB"/>
            </w:rPr>
            <w:instrText xml:space="preserve"> PAGEREF _Toc324596268 \h </w:instrText>
          </w:r>
          <w:r w:rsidRPr="00126316">
            <w:rPr>
              <w:lang w:val="en-GB"/>
            </w:rPr>
          </w:r>
          <w:r w:rsidRPr="00126316">
            <w:rPr>
              <w:lang w:val="en-GB"/>
            </w:rPr>
            <w:fldChar w:fldCharType="separate"/>
          </w:r>
          <w:r w:rsidR="00AC37AC" w:rsidRPr="00126316">
            <w:rPr>
              <w:lang w:val="en-GB"/>
            </w:rPr>
            <w:t>15</w:t>
          </w:r>
          <w:r w:rsidRPr="00126316">
            <w:rPr>
              <w:lang w:val="en-GB"/>
            </w:rPr>
            <w:fldChar w:fldCharType="end"/>
          </w:r>
        </w:p>
        <w:p w14:paraId="775FC548" w14:textId="77777777" w:rsidR="0018309F" w:rsidRPr="00126316" w:rsidRDefault="0018309F">
          <w:pPr>
            <w:pStyle w:val="TOC3"/>
            <w:tabs>
              <w:tab w:val="left" w:pos="1298"/>
              <w:tab w:val="right" w:leader="dot" w:pos="9054"/>
            </w:tabs>
            <w:rPr>
              <w:sz w:val="24"/>
              <w:szCs w:val="24"/>
              <w:lang w:val="en-GB" w:eastAsia="ja-JP"/>
            </w:rPr>
          </w:pPr>
          <w:r w:rsidRPr="00126316">
            <w:rPr>
              <w:lang w:val="en-GB"/>
            </w:rPr>
            <w:t>2.14.3</w:t>
          </w:r>
          <w:r w:rsidRPr="00126316">
            <w:rPr>
              <w:sz w:val="24"/>
              <w:szCs w:val="24"/>
              <w:lang w:val="en-GB" w:eastAsia="ja-JP"/>
            </w:rPr>
            <w:tab/>
          </w:r>
          <w:r w:rsidRPr="00126316">
            <w:rPr>
              <w:lang w:val="en-GB"/>
            </w:rPr>
            <w:t>Logger</w:t>
          </w:r>
          <w:r w:rsidRPr="00126316">
            <w:rPr>
              <w:lang w:val="en-GB"/>
            </w:rPr>
            <w:tab/>
          </w:r>
          <w:r w:rsidRPr="00126316">
            <w:rPr>
              <w:lang w:val="en-GB"/>
            </w:rPr>
            <w:fldChar w:fldCharType="begin"/>
          </w:r>
          <w:r w:rsidRPr="00126316">
            <w:rPr>
              <w:lang w:val="en-GB"/>
            </w:rPr>
            <w:instrText xml:space="preserve"> PAGEREF _Toc324596269 \h </w:instrText>
          </w:r>
          <w:r w:rsidRPr="00126316">
            <w:rPr>
              <w:lang w:val="en-GB"/>
            </w:rPr>
          </w:r>
          <w:r w:rsidRPr="00126316">
            <w:rPr>
              <w:lang w:val="en-GB"/>
            </w:rPr>
            <w:fldChar w:fldCharType="separate"/>
          </w:r>
          <w:r w:rsidR="00AC37AC" w:rsidRPr="00126316">
            <w:rPr>
              <w:lang w:val="en-GB"/>
            </w:rPr>
            <w:t>15</w:t>
          </w:r>
          <w:r w:rsidRPr="00126316">
            <w:rPr>
              <w:lang w:val="en-GB"/>
            </w:rPr>
            <w:fldChar w:fldCharType="end"/>
          </w:r>
        </w:p>
        <w:p w14:paraId="302046D4" w14:textId="77777777" w:rsidR="0018309F" w:rsidRPr="00126316" w:rsidRDefault="0018309F">
          <w:pPr>
            <w:pStyle w:val="TOC3"/>
            <w:tabs>
              <w:tab w:val="left" w:pos="1298"/>
              <w:tab w:val="right" w:leader="dot" w:pos="9054"/>
            </w:tabs>
            <w:rPr>
              <w:sz w:val="24"/>
              <w:szCs w:val="24"/>
              <w:lang w:val="en-GB" w:eastAsia="ja-JP"/>
            </w:rPr>
          </w:pPr>
          <w:r w:rsidRPr="00126316">
            <w:rPr>
              <w:lang w:val="en-GB"/>
            </w:rPr>
            <w:t>2.14.4</w:t>
          </w:r>
          <w:r w:rsidRPr="00126316">
            <w:rPr>
              <w:sz w:val="24"/>
              <w:szCs w:val="24"/>
              <w:lang w:val="en-GB" w:eastAsia="ja-JP"/>
            </w:rPr>
            <w:tab/>
          </w:r>
          <w:r w:rsidRPr="00126316">
            <w:rPr>
              <w:lang w:val="en-GB"/>
            </w:rPr>
            <w:t>File Adder</w:t>
          </w:r>
          <w:r w:rsidRPr="00126316">
            <w:rPr>
              <w:lang w:val="en-GB"/>
            </w:rPr>
            <w:tab/>
          </w:r>
          <w:r w:rsidRPr="00126316">
            <w:rPr>
              <w:lang w:val="en-GB"/>
            </w:rPr>
            <w:fldChar w:fldCharType="begin"/>
          </w:r>
          <w:r w:rsidRPr="00126316">
            <w:rPr>
              <w:lang w:val="en-GB"/>
            </w:rPr>
            <w:instrText xml:space="preserve"> PAGEREF _Toc324596270 \h </w:instrText>
          </w:r>
          <w:r w:rsidRPr="00126316">
            <w:rPr>
              <w:lang w:val="en-GB"/>
            </w:rPr>
          </w:r>
          <w:r w:rsidRPr="00126316">
            <w:rPr>
              <w:lang w:val="en-GB"/>
            </w:rPr>
            <w:fldChar w:fldCharType="separate"/>
          </w:r>
          <w:r w:rsidR="00AC37AC" w:rsidRPr="00126316">
            <w:rPr>
              <w:lang w:val="en-GB"/>
            </w:rPr>
            <w:t>16</w:t>
          </w:r>
          <w:r w:rsidRPr="00126316">
            <w:rPr>
              <w:lang w:val="en-GB"/>
            </w:rPr>
            <w:fldChar w:fldCharType="end"/>
          </w:r>
        </w:p>
        <w:p w14:paraId="614A0D9A" w14:textId="77777777" w:rsidR="0018309F" w:rsidRPr="00126316" w:rsidRDefault="0018309F">
          <w:pPr>
            <w:pStyle w:val="TOC3"/>
            <w:tabs>
              <w:tab w:val="left" w:pos="1298"/>
              <w:tab w:val="right" w:leader="dot" w:pos="9054"/>
            </w:tabs>
            <w:rPr>
              <w:sz w:val="24"/>
              <w:szCs w:val="24"/>
              <w:lang w:val="en-GB" w:eastAsia="ja-JP"/>
            </w:rPr>
          </w:pPr>
          <w:r w:rsidRPr="00126316">
            <w:rPr>
              <w:lang w:val="en-GB"/>
            </w:rPr>
            <w:t>2.14.5</w:t>
          </w:r>
          <w:r w:rsidRPr="00126316">
            <w:rPr>
              <w:sz w:val="24"/>
              <w:szCs w:val="24"/>
              <w:lang w:val="en-GB" w:eastAsia="ja-JP"/>
            </w:rPr>
            <w:tab/>
          </w:r>
          <w:r w:rsidRPr="00126316">
            <w:rPr>
              <w:lang w:val="en-GB"/>
            </w:rPr>
            <w:t>The Application List Creator</w:t>
          </w:r>
          <w:r w:rsidRPr="00126316">
            <w:rPr>
              <w:lang w:val="en-GB"/>
            </w:rPr>
            <w:tab/>
          </w:r>
          <w:r w:rsidRPr="00126316">
            <w:rPr>
              <w:lang w:val="en-GB"/>
            </w:rPr>
            <w:fldChar w:fldCharType="begin"/>
          </w:r>
          <w:r w:rsidRPr="00126316">
            <w:rPr>
              <w:lang w:val="en-GB"/>
            </w:rPr>
            <w:instrText xml:space="preserve"> PAGEREF _Toc324596271 \h </w:instrText>
          </w:r>
          <w:r w:rsidRPr="00126316">
            <w:rPr>
              <w:lang w:val="en-GB"/>
            </w:rPr>
          </w:r>
          <w:r w:rsidRPr="00126316">
            <w:rPr>
              <w:lang w:val="en-GB"/>
            </w:rPr>
            <w:fldChar w:fldCharType="separate"/>
          </w:r>
          <w:r w:rsidR="00AC37AC" w:rsidRPr="00126316">
            <w:rPr>
              <w:lang w:val="en-GB"/>
            </w:rPr>
            <w:t>16</w:t>
          </w:r>
          <w:r w:rsidRPr="00126316">
            <w:rPr>
              <w:lang w:val="en-GB"/>
            </w:rPr>
            <w:fldChar w:fldCharType="end"/>
          </w:r>
        </w:p>
        <w:p w14:paraId="70F8BDEF" w14:textId="77777777" w:rsidR="0018309F" w:rsidRPr="00126316" w:rsidRDefault="0018309F">
          <w:pPr>
            <w:pStyle w:val="TOC2"/>
            <w:tabs>
              <w:tab w:val="left" w:pos="922"/>
              <w:tab w:val="right" w:leader="dot" w:pos="9054"/>
            </w:tabs>
            <w:rPr>
              <w:b w:val="0"/>
              <w:sz w:val="24"/>
              <w:szCs w:val="24"/>
              <w:lang w:val="en-GB" w:eastAsia="ja-JP"/>
            </w:rPr>
          </w:pPr>
          <w:r w:rsidRPr="00126316">
            <w:rPr>
              <w:lang w:val="en-GB"/>
            </w:rPr>
            <w:t>2.15</w:t>
          </w:r>
          <w:r w:rsidRPr="00126316">
            <w:rPr>
              <w:b w:val="0"/>
              <w:sz w:val="24"/>
              <w:szCs w:val="24"/>
              <w:lang w:val="en-GB" w:eastAsia="ja-JP"/>
            </w:rPr>
            <w:tab/>
          </w:r>
          <w:r w:rsidRPr="00126316">
            <w:rPr>
              <w:lang w:val="en-GB"/>
            </w:rPr>
            <w:t>Shell Scripts</w:t>
          </w:r>
          <w:r w:rsidRPr="00126316">
            <w:rPr>
              <w:lang w:val="en-GB"/>
            </w:rPr>
            <w:tab/>
          </w:r>
          <w:r w:rsidRPr="00126316">
            <w:rPr>
              <w:lang w:val="en-GB"/>
            </w:rPr>
            <w:fldChar w:fldCharType="begin"/>
          </w:r>
          <w:r w:rsidRPr="00126316">
            <w:rPr>
              <w:lang w:val="en-GB"/>
            </w:rPr>
            <w:instrText xml:space="preserve"> PAGEREF _Toc324596272 \h </w:instrText>
          </w:r>
          <w:r w:rsidRPr="00126316">
            <w:rPr>
              <w:lang w:val="en-GB"/>
            </w:rPr>
          </w:r>
          <w:r w:rsidRPr="00126316">
            <w:rPr>
              <w:lang w:val="en-GB"/>
            </w:rPr>
            <w:fldChar w:fldCharType="separate"/>
          </w:r>
          <w:r w:rsidR="00AC37AC" w:rsidRPr="00126316">
            <w:rPr>
              <w:lang w:val="en-GB"/>
            </w:rPr>
            <w:t>16</w:t>
          </w:r>
          <w:r w:rsidRPr="00126316">
            <w:rPr>
              <w:lang w:val="en-GB"/>
            </w:rPr>
            <w:fldChar w:fldCharType="end"/>
          </w:r>
        </w:p>
        <w:p w14:paraId="119B76BC" w14:textId="77777777" w:rsidR="0018309F" w:rsidRPr="00126316" w:rsidRDefault="0018309F">
          <w:pPr>
            <w:pStyle w:val="TOC3"/>
            <w:tabs>
              <w:tab w:val="left" w:pos="1298"/>
              <w:tab w:val="right" w:leader="dot" w:pos="9054"/>
            </w:tabs>
            <w:rPr>
              <w:sz w:val="24"/>
              <w:szCs w:val="24"/>
              <w:lang w:val="en-GB" w:eastAsia="ja-JP"/>
            </w:rPr>
          </w:pPr>
          <w:r w:rsidRPr="00126316">
            <w:rPr>
              <w:lang w:val="en-GB"/>
            </w:rPr>
            <w:t>2.15.1</w:t>
          </w:r>
          <w:r w:rsidRPr="00126316">
            <w:rPr>
              <w:sz w:val="24"/>
              <w:szCs w:val="24"/>
              <w:lang w:val="en-GB" w:eastAsia="ja-JP"/>
            </w:rPr>
            <w:tab/>
          </w:r>
          <w:r w:rsidRPr="00126316">
            <w:rPr>
              <w:lang w:val="en-GB"/>
            </w:rPr>
            <w:t>Running the Prototype</w:t>
          </w:r>
          <w:r w:rsidRPr="00126316">
            <w:rPr>
              <w:lang w:val="en-GB"/>
            </w:rPr>
            <w:tab/>
          </w:r>
          <w:r w:rsidRPr="00126316">
            <w:rPr>
              <w:lang w:val="en-GB"/>
            </w:rPr>
            <w:fldChar w:fldCharType="begin"/>
          </w:r>
          <w:r w:rsidRPr="00126316">
            <w:rPr>
              <w:lang w:val="en-GB"/>
            </w:rPr>
            <w:instrText xml:space="preserve"> PAGEREF _Toc324596273 \h </w:instrText>
          </w:r>
          <w:r w:rsidRPr="00126316">
            <w:rPr>
              <w:lang w:val="en-GB"/>
            </w:rPr>
          </w:r>
          <w:r w:rsidRPr="00126316">
            <w:rPr>
              <w:lang w:val="en-GB"/>
            </w:rPr>
            <w:fldChar w:fldCharType="separate"/>
          </w:r>
          <w:r w:rsidR="00AC37AC" w:rsidRPr="00126316">
            <w:rPr>
              <w:lang w:val="en-GB"/>
            </w:rPr>
            <w:t>16</w:t>
          </w:r>
          <w:r w:rsidRPr="00126316">
            <w:rPr>
              <w:lang w:val="en-GB"/>
            </w:rPr>
            <w:fldChar w:fldCharType="end"/>
          </w:r>
        </w:p>
        <w:p w14:paraId="1426B5FC" w14:textId="77777777" w:rsidR="0018309F" w:rsidRPr="00126316" w:rsidRDefault="0018309F">
          <w:pPr>
            <w:pStyle w:val="TOC3"/>
            <w:tabs>
              <w:tab w:val="left" w:pos="1298"/>
              <w:tab w:val="right" w:leader="dot" w:pos="9054"/>
            </w:tabs>
            <w:rPr>
              <w:sz w:val="24"/>
              <w:szCs w:val="24"/>
              <w:lang w:val="en-GB" w:eastAsia="ja-JP"/>
            </w:rPr>
          </w:pPr>
          <w:r w:rsidRPr="00126316">
            <w:rPr>
              <w:lang w:val="en-GB"/>
            </w:rPr>
            <w:t>2.15.2</w:t>
          </w:r>
          <w:r w:rsidRPr="00126316">
            <w:rPr>
              <w:sz w:val="24"/>
              <w:szCs w:val="24"/>
              <w:lang w:val="en-GB" w:eastAsia="ja-JP"/>
            </w:rPr>
            <w:tab/>
          </w:r>
          <w:r w:rsidRPr="00126316">
            <w:rPr>
              <w:lang w:val="en-GB"/>
            </w:rPr>
            <w:t>Building and Cleaning</w:t>
          </w:r>
          <w:r w:rsidRPr="00126316">
            <w:rPr>
              <w:lang w:val="en-GB"/>
            </w:rPr>
            <w:tab/>
          </w:r>
          <w:r w:rsidRPr="00126316">
            <w:rPr>
              <w:lang w:val="en-GB"/>
            </w:rPr>
            <w:fldChar w:fldCharType="begin"/>
          </w:r>
          <w:r w:rsidRPr="00126316">
            <w:rPr>
              <w:lang w:val="en-GB"/>
            </w:rPr>
            <w:instrText xml:space="preserve"> PAGEREF _Toc324596274 \h </w:instrText>
          </w:r>
          <w:r w:rsidRPr="00126316">
            <w:rPr>
              <w:lang w:val="en-GB"/>
            </w:rPr>
          </w:r>
          <w:r w:rsidRPr="00126316">
            <w:rPr>
              <w:lang w:val="en-GB"/>
            </w:rPr>
            <w:fldChar w:fldCharType="separate"/>
          </w:r>
          <w:r w:rsidR="00AC37AC" w:rsidRPr="00126316">
            <w:rPr>
              <w:lang w:val="en-GB"/>
            </w:rPr>
            <w:t>16</w:t>
          </w:r>
          <w:r w:rsidRPr="00126316">
            <w:rPr>
              <w:lang w:val="en-GB"/>
            </w:rPr>
            <w:fldChar w:fldCharType="end"/>
          </w:r>
        </w:p>
        <w:p w14:paraId="2C20340E" w14:textId="77777777" w:rsidR="0018309F" w:rsidRPr="00126316" w:rsidRDefault="0018309F">
          <w:pPr>
            <w:pStyle w:val="TOC1"/>
            <w:tabs>
              <w:tab w:val="left" w:pos="382"/>
              <w:tab w:val="right" w:leader="dot" w:pos="9054"/>
            </w:tabs>
            <w:rPr>
              <w:b w:val="0"/>
              <w:lang w:val="en-GB" w:eastAsia="ja-JP"/>
            </w:rPr>
          </w:pPr>
          <w:r w:rsidRPr="00126316">
            <w:rPr>
              <w:lang w:val="en-GB"/>
            </w:rPr>
            <w:t>3</w:t>
          </w:r>
          <w:r w:rsidRPr="00126316">
            <w:rPr>
              <w:b w:val="0"/>
              <w:lang w:val="en-GB" w:eastAsia="ja-JP"/>
            </w:rPr>
            <w:tab/>
          </w:r>
          <w:r w:rsidRPr="00126316">
            <w:rPr>
              <w:lang w:val="en-GB"/>
            </w:rPr>
            <w:t>Approach and Implementation</w:t>
          </w:r>
          <w:r w:rsidRPr="00126316">
            <w:rPr>
              <w:lang w:val="en-GB"/>
            </w:rPr>
            <w:tab/>
          </w:r>
          <w:r w:rsidRPr="00126316">
            <w:rPr>
              <w:lang w:val="en-GB"/>
            </w:rPr>
            <w:fldChar w:fldCharType="begin"/>
          </w:r>
          <w:r w:rsidRPr="00126316">
            <w:rPr>
              <w:lang w:val="en-GB"/>
            </w:rPr>
            <w:instrText xml:space="preserve"> PAGEREF _Toc324596275 \h </w:instrText>
          </w:r>
          <w:r w:rsidRPr="00126316">
            <w:rPr>
              <w:lang w:val="en-GB"/>
            </w:rPr>
          </w:r>
          <w:r w:rsidRPr="00126316">
            <w:rPr>
              <w:lang w:val="en-GB"/>
            </w:rPr>
            <w:fldChar w:fldCharType="separate"/>
          </w:r>
          <w:r w:rsidR="00AC37AC" w:rsidRPr="00126316">
            <w:rPr>
              <w:lang w:val="en-GB"/>
            </w:rPr>
            <w:t>17</w:t>
          </w:r>
          <w:r w:rsidRPr="00126316">
            <w:rPr>
              <w:lang w:val="en-GB"/>
            </w:rPr>
            <w:fldChar w:fldCharType="end"/>
          </w:r>
        </w:p>
        <w:p w14:paraId="6A79B6B4"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3.1</w:t>
          </w:r>
          <w:r w:rsidRPr="00126316">
            <w:rPr>
              <w:b w:val="0"/>
              <w:sz w:val="24"/>
              <w:szCs w:val="24"/>
              <w:lang w:val="en-GB" w:eastAsia="ja-JP"/>
            </w:rPr>
            <w:tab/>
          </w:r>
          <w:r w:rsidRPr="00126316">
            <w:rPr>
              <w:lang w:val="en-GB"/>
            </w:rPr>
            <w:t>The Idea</w:t>
          </w:r>
          <w:r w:rsidRPr="00126316">
            <w:rPr>
              <w:lang w:val="en-GB"/>
            </w:rPr>
            <w:tab/>
          </w:r>
          <w:r w:rsidRPr="00126316">
            <w:rPr>
              <w:lang w:val="en-GB"/>
            </w:rPr>
            <w:fldChar w:fldCharType="begin"/>
          </w:r>
          <w:r w:rsidRPr="00126316">
            <w:rPr>
              <w:lang w:val="en-GB"/>
            </w:rPr>
            <w:instrText xml:space="preserve"> PAGEREF _Toc324596276 \h </w:instrText>
          </w:r>
          <w:r w:rsidRPr="00126316">
            <w:rPr>
              <w:lang w:val="en-GB"/>
            </w:rPr>
          </w:r>
          <w:r w:rsidRPr="00126316">
            <w:rPr>
              <w:lang w:val="en-GB"/>
            </w:rPr>
            <w:fldChar w:fldCharType="separate"/>
          </w:r>
          <w:r w:rsidR="00AC37AC" w:rsidRPr="00126316">
            <w:rPr>
              <w:lang w:val="en-GB"/>
            </w:rPr>
            <w:t>17</w:t>
          </w:r>
          <w:r w:rsidRPr="00126316">
            <w:rPr>
              <w:lang w:val="en-GB"/>
            </w:rPr>
            <w:fldChar w:fldCharType="end"/>
          </w:r>
        </w:p>
        <w:p w14:paraId="5A630B61"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3.2</w:t>
          </w:r>
          <w:r w:rsidRPr="00126316">
            <w:rPr>
              <w:b w:val="0"/>
              <w:sz w:val="24"/>
              <w:szCs w:val="24"/>
              <w:lang w:val="en-GB" w:eastAsia="ja-JP"/>
            </w:rPr>
            <w:tab/>
          </w:r>
          <w:r w:rsidRPr="00126316">
            <w:rPr>
              <w:lang w:val="en-GB"/>
            </w:rPr>
            <w:t>The Architecture</w:t>
          </w:r>
          <w:r w:rsidRPr="00126316">
            <w:rPr>
              <w:lang w:val="en-GB"/>
            </w:rPr>
            <w:tab/>
          </w:r>
          <w:r w:rsidRPr="00126316">
            <w:rPr>
              <w:lang w:val="en-GB"/>
            </w:rPr>
            <w:fldChar w:fldCharType="begin"/>
          </w:r>
          <w:r w:rsidRPr="00126316">
            <w:rPr>
              <w:lang w:val="en-GB"/>
            </w:rPr>
            <w:instrText xml:space="preserve"> PAGEREF _Toc324596277 \h </w:instrText>
          </w:r>
          <w:r w:rsidRPr="00126316">
            <w:rPr>
              <w:lang w:val="en-GB"/>
            </w:rPr>
          </w:r>
          <w:r w:rsidRPr="00126316">
            <w:rPr>
              <w:lang w:val="en-GB"/>
            </w:rPr>
            <w:fldChar w:fldCharType="separate"/>
          </w:r>
          <w:r w:rsidR="00AC37AC" w:rsidRPr="00126316">
            <w:rPr>
              <w:lang w:val="en-GB"/>
            </w:rPr>
            <w:t>17</w:t>
          </w:r>
          <w:r w:rsidRPr="00126316">
            <w:rPr>
              <w:lang w:val="en-GB"/>
            </w:rPr>
            <w:fldChar w:fldCharType="end"/>
          </w:r>
        </w:p>
        <w:p w14:paraId="24B868F9"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3.3</w:t>
          </w:r>
          <w:r w:rsidRPr="00126316">
            <w:rPr>
              <w:b w:val="0"/>
              <w:sz w:val="24"/>
              <w:szCs w:val="24"/>
              <w:lang w:val="en-GB" w:eastAsia="ja-JP"/>
            </w:rPr>
            <w:tab/>
          </w:r>
          <w:r w:rsidRPr="00126316">
            <w:rPr>
              <w:lang w:val="en-GB"/>
            </w:rPr>
            <w:t>The Design</w:t>
          </w:r>
          <w:r w:rsidRPr="00126316">
            <w:rPr>
              <w:lang w:val="en-GB"/>
            </w:rPr>
            <w:tab/>
          </w:r>
          <w:r w:rsidRPr="00126316">
            <w:rPr>
              <w:lang w:val="en-GB"/>
            </w:rPr>
            <w:fldChar w:fldCharType="begin"/>
          </w:r>
          <w:r w:rsidRPr="00126316">
            <w:rPr>
              <w:lang w:val="en-GB"/>
            </w:rPr>
            <w:instrText xml:space="preserve"> PAGEREF _Toc324596278 \h </w:instrText>
          </w:r>
          <w:r w:rsidRPr="00126316">
            <w:rPr>
              <w:lang w:val="en-GB"/>
            </w:rPr>
          </w:r>
          <w:r w:rsidRPr="00126316">
            <w:rPr>
              <w:lang w:val="en-GB"/>
            </w:rPr>
            <w:fldChar w:fldCharType="separate"/>
          </w:r>
          <w:r w:rsidR="00AC37AC" w:rsidRPr="00126316">
            <w:rPr>
              <w:lang w:val="en-GB"/>
            </w:rPr>
            <w:t>19</w:t>
          </w:r>
          <w:r w:rsidRPr="00126316">
            <w:rPr>
              <w:lang w:val="en-GB"/>
            </w:rPr>
            <w:fldChar w:fldCharType="end"/>
          </w:r>
        </w:p>
        <w:p w14:paraId="519FDF0A"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3.4</w:t>
          </w:r>
          <w:r w:rsidRPr="00126316">
            <w:rPr>
              <w:b w:val="0"/>
              <w:sz w:val="24"/>
              <w:szCs w:val="24"/>
              <w:lang w:val="en-GB" w:eastAsia="ja-JP"/>
            </w:rPr>
            <w:tab/>
          </w:r>
          <w:r w:rsidRPr="00126316">
            <w:rPr>
              <w:lang w:val="en-GB"/>
            </w:rPr>
            <w:t>The Implementation</w:t>
          </w:r>
          <w:r w:rsidRPr="00126316">
            <w:rPr>
              <w:lang w:val="en-GB"/>
            </w:rPr>
            <w:tab/>
          </w:r>
          <w:r w:rsidRPr="00126316">
            <w:rPr>
              <w:lang w:val="en-GB"/>
            </w:rPr>
            <w:fldChar w:fldCharType="begin"/>
          </w:r>
          <w:r w:rsidRPr="00126316">
            <w:rPr>
              <w:lang w:val="en-GB"/>
            </w:rPr>
            <w:instrText xml:space="preserve"> PAGEREF _Toc324596279 \h </w:instrText>
          </w:r>
          <w:r w:rsidRPr="00126316">
            <w:rPr>
              <w:lang w:val="en-GB"/>
            </w:rPr>
          </w:r>
          <w:r w:rsidRPr="00126316">
            <w:rPr>
              <w:lang w:val="en-GB"/>
            </w:rPr>
            <w:fldChar w:fldCharType="separate"/>
          </w:r>
          <w:r w:rsidR="00AC37AC" w:rsidRPr="00126316">
            <w:rPr>
              <w:lang w:val="en-GB"/>
            </w:rPr>
            <w:t>20</w:t>
          </w:r>
          <w:r w:rsidRPr="00126316">
            <w:rPr>
              <w:lang w:val="en-GB"/>
            </w:rPr>
            <w:fldChar w:fldCharType="end"/>
          </w:r>
        </w:p>
        <w:p w14:paraId="7D3C6084" w14:textId="77777777" w:rsidR="0018309F" w:rsidRPr="00126316" w:rsidRDefault="0018309F">
          <w:pPr>
            <w:pStyle w:val="TOC3"/>
            <w:tabs>
              <w:tab w:val="left" w:pos="1176"/>
              <w:tab w:val="right" w:leader="dot" w:pos="9054"/>
            </w:tabs>
            <w:rPr>
              <w:sz w:val="24"/>
              <w:szCs w:val="24"/>
              <w:lang w:val="en-GB" w:eastAsia="ja-JP"/>
            </w:rPr>
          </w:pPr>
          <w:r w:rsidRPr="00126316">
            <w:rPr>
              <w:lang w:val="en-GB"/>
            </w:rPr>
            <w:t>3.4.1</w:t>
          </w:r>
          <w:r w:rsidRPr="00126316">
            <w:rPr>
              <w:sz w:val="24"/>
              <w:szCs w:val="24"/>
              <w:lang w:val="en-GB" w:eastAsia="ja-JP"/>
            </w:rPr>
            <w:tab/>
          </w:r>
          <w:r w:rsidRPr="00126316">
            <w:rPr>
              <w:lang w:val="en-GB"/>
            </w:rPr>
            <w:t>Implementation of the Daemons Core</w:t>
          </w:r>
          <w:r w:rsidRPr="00126316">
            <w:rPr>
              <w:lang w:val="en-GB"/>
            </w:rPr>
            <w:tab/>
          </w:r>
          <w:r w:rsidRPr="00126316">
            <w:rPr>
              <w:lang w:val="en-GB"/>
            </w:rPr>
            <w:fldChar w:fldCharType="begin"/>
          </w:r>
          <w:r w:rsidRPr="00126316">
            <w:rPr>
              <w:lang w:val="en-GB"/>
            </w:rPr>
            <w:instrText xml:space="preserve"> PAGEREF _Toc324596280 \h </w:instrText>
          </w:r>
          <w:r w:rsidRPr="00126316">
            <w:rPr>
              <w:lang w:val="en-GB"/>
            </w:rPr>
          </w:r>
          <w:r w:rsidRPr="00126316">
            <w:rPr>
              <w:lang w:val="en-GB"/>
            </w:rPr>
            <w:fldChar w:fldCharType="separate"/>
          </w:r>
          <w:r w:rsidR="00AC37AC" w:rsidRPr="00126316">
            <w:rPr>
              <w:lang w:val="en-GB"/>
            </w:rPr>
            <w:t>21</w:t>
          </w:r>
          <w:r w:rsidRPr="00126316">
            <w:rPr>
              <w:lang w:val="en-GB"/>
            </w:rPr>
            <w:fldChar w:fldCharType="end"/>
          </w:r>
        </w:p>
        <w:p w14:paraId="104F98A6" w14:textId="77777777" w:rsidR="0018309F" w:rsidRPr="00126316" w:rsidRDefault="0018309F">
          <w:pPr>
            <w:pStyle w:val="TOC3"/>
            <w:tabs>
              <w:tab w:val="left" w:pos="1176"/>
              <w:tab w:val="right" w:leader="dot" w:pos="9054"/>
            </w:tabs>
            <w:rPr>
              <w:sz w:val="24"/>
              <w:szCs w:val="24"/>
              <w:lang w:val="en-GB" w:eastAsia="ja-JP"/>
            </w:rPr>
          </w:pPr>
          <w:r w:rsidRPr="00126316">
            <w:rPr>
              <w:lang w:val="en-GB"/>
            </w:rPr>
            <w:t>3.4.2</w:t>
          </w:r>
          <w:r w:rsidRPr="00126316">
            <w:rPr>
              <w:sz w:val="24"/>
              <w:szCs w:val="24"/>
              <w:lang w:val="en-GB" w:eastAsia="ja-JP"/>
            </w:rPr>
            <w:tab/>
          </w:r>
          <w:r w:rsidRPr="00126316">
            <w:rPr>
              <w:lang w:val="en-GB"/>
            </w:rPr>
            <w:t>Implementation of a Single System View of Files</w:t>
          </w:r>
          <w:r w:rsidRPr="00126316">
            <w:rPr>
              <w:lang w:val="en-GB"/>
            </w:rPr>
            <w:tab/>
          </w:r>
          <w:r w:rsidRPr="00126316">
            <w:rPr>
              <w:lang w:val="en-GB"/>
            </w:rPr>
            <w:fldChar w:fldCharType="begin"/>
          </w:r>
          <w:r w:rsidRPr="00126316">
            <w:rPr>
              <w:lang w:val="en-GB"/>
            </w:rPr>
            <w:instrText xml:space="preserve"> PAGEREF _Toc324596281 \h </w:instrText>
          </w:r>
          <w:r w:rsidRPr="00126316">
            <w:rPr>
              <w:lang w:val="en-GB"/>
            </w:rPr>
          </w:r>
          <w:r w:rsidRPr="00126316">
            <w:rPr>
              <w:lang w:val="en-GB"/>
            </w:rPr>
            <w:fldChar w:fldCharType="separate"/>
          </w:r>
          <w:r w:rsidR="00AC37AC" w:rsidRPr="00126316">
            <w:rPr>
              <w:lang w:val="en-GB"/>
            </w:rPr>
            <w:t>22</w:t>
          </w:r>
          <w:r w:rsidRPr="00126316">
            <w:rPr>
              <w:lang w:val="en-GB"/>
            </w:rPr>
            <w:fldChar w:fldCharType="end"/>
          </w:r>
        </w:p>
        <w:p w14:paraId="589FD2F9" w14:textId="77777777" w:rsidR="0018309F" w:rsidRPr="00126316" w:rsidRDefault="0018309F">
          <w:pPr>
            <w:pStyle w:val="TOC3"/>
            <w:tabs>
              <w:tab w:val="left" w:pos="1176"/>
              <w:tab w:val="right" w:leader="dot" w:pos="9054"/>
            </w:tabs>
            <w:rPr>
              <w:sz w:val="24"/>
              <w:szCs w:val="24"/>
              <w:lang w:val="en-GB" w:eastAsia="ja-JP"/>
            </w:rPr>
          </w:pPr>
          <w:r w:rsidRPr="00126316">
            <w:rPr>
              <w:lang w:val="en-GB"/>
            </w:rPr>
            <w:t>3.4.3</w:t>
          </w:r>
          <w:r w:rsidRPr="00126316">
            <w:rPr>
              <w:sz w:val="24"/>
              <w:szCs w:val="24"/>
              <w:lang w:val="en-GB" w:eastAsia="ja-JP"/>
            </w:rPr>
            <w:tab/>
          </w:r>
          <w:r w:rsidRPr="00126316">
            <w:rPr>
              <w:lang w:val="en-GB"/>
            </w:rPr>
            <w:t>Implementation of a Single System View of Applications</w:t>
          </w:r>
          <w:r w:rsidRPr="00126316">
            <w:rPr>
              <w:lang w:val="en-GB"/>
            </w:rPr>
            <w:tab/>
          </w:r>
          <w:r w:rsidRPr="00126316">
            <w:rPr>
              <w:lang w:val="en-GB"/>
            </w:rPr>
            <w:fldChar w:fldCharType="begin"/>
          </w:r>
          <w:r w:rsidRPr="00126316">
            <w:rPr>
              <w:lang w:val="en-GB"/>
            </w:rPr>
            <w:instrText xml:space="preserve"> PAGEREF _Toc324596282 \h </w:instrText>
          </w:r>
          <w:r w:rsidRPr="00126316">
            <w:rPr>
              <w:lang w:val="en-GB"/>
            </w:rPr>
          </w:r>
          <w:r w:rsidRPr="00126316">
            <w:rPr>
              <w:lang w:val="en-GB"/>
            </w:rPr>
            <w:fldChar w:fldCharType="separate"/>
          </w:r>
          <w:r w:rsidR="00AC37AC" w:rsidRPr="00126316">
            <w:rPr>
              <w:lang w:val="en-GB"/>
            </w:rPr>
            <w:t>23</w:t>
          </w:r>
          <w:r w:rsidRPr="00126316">
            <w:rPr>
              <w:lang w:val="en-GB"/>
            </w:rPr>
            <w:fldChar w:fldCharType="end"/>
          </w:r>
        </w:p>
        <w:p w14:paraId="066D7CEB" w14:textId="77777777" w:rsidR="0018309F" w:rsidRPr="00126316" w:rsidRDefault="0018309F">
          <w:pPr>
            <w:pStyle w:val="TOC3"/>
            <w:tabs>
              <w:tab w:val="left" w:pos="1176"/>
              <w:tab w:val="right" w:leader="dot" w:pos="9054"/>
            </w:tabs>
            <w:rPr>
              <w:sz w:val="24"/>
              <w:szCs w:val="24"/>
              <w:lang w:val="en-GB" w:eastAsia="ja-JP"/>
            </w:rPr>
          </w:pPr>
          <w:r w:rsidRPr="00126316">
            <w:rPr>
              <w:lang w:val="en-GB"/>
            </w:rPr>
            <w:t>3.4.4</w:t>
          </w:r>
          <w:r w:rsidRPr="00126316">
            <w:rPr>
              <w:sz w:val="24"/>
              <w:szCs w:val="24"/>
              <w:lang w:val="en-GB" w:eastAsia="ja-JP"/>
            </w:rPr>
            <w:tab/>
          </w:r>
          <w:r w:rsidRPr="00126316">
            <w:rPr>
              <w:lang w:val="en-GB"/>
            </w:rPr>
            <w:t>Implementation of Remote File Access</w:t>
          </w:r>
          <w:r w:rsidRPr="00126316">
            <w:rPr>
              <w:lang w:val="en-GB"/>
            </w:rPr>
            <w:tab/>
          </w:r>
          <w:r w:rsidRPr="00126316">
            <w:rPr>
              <w:lang w:val="en-GB"/>
            </w:rPr>
            <w:fldChar w:fldCharType="begin"/>
          </w:r>
          <w:r w:rsidRPr="00126316">
            <w:rPr>
              <w:lang w:val="en-GB"/>
            </w:rPr>
            <w:instrText xml:space="preserve"> PAGEREF _Toc324596283 \h </w:instrText>
          </w:r>
          <w:r w:rsidRPr="00126316">
            <w:rPr>
              <w:lang w:val="en-GB"/>
            </w:rPr>
          </w:r>
          <w:r w:rsidRPr="00126316">
            <w:rPr>
              <w:lang w:val="en-GB"/>
            </w:rPr>
            <w:fldChar w:fldCharType="separate"/>
          </w:r>
          <w:r w:rsidR="00AC37AC" w:rsidRPr="00126316">
            <w:rPr>
              <w:lang w:val="en-GB"/>
            </w:rPr>
            <w:t>25</w:t>
          </w:r>
          <w:r w:rsidRPr="00126316">
            <w:rPr>
              <w:lang w:val="en-GB"/>
            </w:rPr>
            <w:fldChar w:fldCharType="end"/>
          </w:r>
        </w:p>
        <w:p w14:paraId="315DEA69" w14:textId="77777777" w:rsidR="0018309F" w:rsidRPr="00126316" w:rsidRDefault="0018309F">
          <w:pPr>
            <w:pStyle w:val="TOC3"/>
            <w:tabs>
              <w:tab w:val="left" w:pos="1176"/>
              <w:tab w:val="right" w:leader="dot" w:pos="9054"/>
            </w:tabs>
            <w:rPr>
              <w:sz w:val="24"/>
              <w:szCs w:val="24"/>
              <w:lang w:val="en-GB" w:eastAsia="ja-JP"/>
            </w:rPr>
          </w:pPr>
          <w:r w:rsidRPr="00126316">
            <w:rPr>
              <w:lang w:val="en-GB"/>
            </w:rPr>
            <w:t>3.4.5</w:t>
          </w:r>
          <w:r w:rsidRPr="00126316">
            <w:rPr>
              <w:sz w:val="24"/>
              <w:szCs w:val="24"/>
              <w:lang w:val="en-GB" w:eastAsia="ja-JP"/>
            </w:rPr>
            <w:tab/>
          </w:r>
          <w:r w:rsidRPr="00126316">
            <w:rPr>
              <w:lang w:val="en-GB"/>
            </w:rPr>
            <w:t>Implementation of the Coordinator and Coordinator Election</w:t>
          </w:r>
          <w:r w:rsidRPr="00126316">
            <w:rPr>
              <w:lang w:val="en-GB"/>
            </w:rPr>
            <w:tab/>
          </w:r>
          <w:r w:rsidRPr="00126316">
            <w:rPr>
              <w:lang w:val="en-GB"/>
            </w:rPr>
            <w:fldChar w:fldCharType="begin"/>
          </w:r>
          <w:r w:rsidRPr="00126316">
            <w:rPr>
              <w:lang w:val="en-GB"/>
            </w:rPr>
            <w:instrText xml:space="preserve"> PAGEREF _Toc324596284 \h </w:instrText>
          </w:r>
          <w:r w:rsidRPr="00126316">
            <w:rPr>
              <w:lang w:val="en-GB"/>
            </w:rPr>
          </w:r>
          <w:r w:rsidRPr="00126316">
            <w:rPr>
              <w:lang w:val="en-GB"/>
            </w:rPr>
            <w:fldChar w:fldCharType="separate"/>
          </w:r>
          <w:r w:rsidR="00AC37AC" w:rsidRPr="00126316">
            <w:rPr>
              <w:lang w:val="en-GB"/>
            </w:rPr>
            <w:t>26</w:t>
          </w:r>
          <w:r w:rsidRPr="00126316">
            <w:rPr>
              <w:lang w:val="en-GB"/>
            </w:rPr>
            <w:fldChar w:fldCharType="end"/>
          </w:r>
        </w:p>
        <w:p w14:paraId="7AF689F8" w14:textId="77777777" w:rsidR="0018309F" w:rsidRPr="00126316" w:rsidRDefault="0018309F">
          <w:pPr>
            <w:pStyle w:val="TOC3"/>
            <w:tabs>
              <w:tab w:val="left" w:pos="1176"/>
              <w:tab w:val="right" w:leader="dot" w:pos="9054"/>
            </w:tabs>
            <w:rPr>
              <w:sz w:val="24"/>
              <w:szCs w:val="24"/>
              <w:lang w:val="en-GB" w:eastAsia="ja-JP"/>
            </w:rPr>
          </w:pPr>
          <w:r w:rsidRPr="00126316">
            <w:rPr>
              <w:lang w:val="en-GB"/>
            </w:rPr>
            <w:t>3.4.6</w:t>
          </w:r>
          <w:r w:rsidRPr="00126316">
            <w:rPr>
              <w:sz w:val="24"/>
              <w:szCs w:val="24"/>
              <w:lang w:val="en-GB" w:eastAsia="ja-JP"/>
            </w:rPr>
            <w:tab/>
          </w:r>
          <w:r w:rsidRPr="00126316">
            <w:rPr>
              <w:lang w:val="en-GB"/>
            </w:rPr>
            <w:t>Implementation of the Overview GUI</w:t>
          </w:r>
          <w:r w:rsidRPr="00126316">
            <w:rPr>
              <w:lang w:val="en-GB"/>
            </w:rPr>
            <w:tab/>
          </w:r>
          <w:r w:rsidRPr="00126316">
            <w:rPr>
              <w:lang w:val="en-GB"/>
            </w:rPr>
            <w:fldChar w:fldCharType="begin"/>
          </w:r>
          <w:r w:rsidRPr="00126316">
            <w:rPr>
              <w:lang w:val="en-GB"/>
            </w:rPr>
            <w:instrText xml:space="preserve"> PAGEREF _Toc324596285 \h </w:instrText>
          </w:r>
          <w:r w:rsidRPr="00126316">
            <w:rPr>
              <w:lang w:val="en-GB"/>
            </w:rPr>
          </w:r>
          <w:r w:rsidRPr="00126316">
            <w:rPr>
              <w:lang w:val="en-GB"/>
            </w:rPr>
            <w:fldChar w:fldCharType="separate"/>
          </w:r>
          <w:r w:rsidR="00AC37AC" w:rsidRPr="00126316">
            <w:rPr>
              <w:lang w:val="en-GB"/>
            </w:rPr>
            <w:t>27</w:t>
          </w:r>
          <w:r w:rsidRPr="00126316">
            <w:rPr>
              <w:lang w:val="en-GB"/>
            </w:rPr>
            <w:fldChar w:fldCharType="end"/>
          </w:r>
        </w:p>
        <w:p w14:paraId="5F17E867"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3.5</w:t>
          </w:r>
          <w:r w:rsidRPr="00126316">
            <w:rPr>
              <w:b w:val="0"/>
              <w:sz w:val="24"/>
              <w:szCs w:val="24"/>
              <w:lang w:val="en-GB" w:eastAsia="ja-JP"/>
            </w:rPr>
            <w:tab/>
          </w:r>
          <w:r w:rsidRPr="00126316">
            <w:rPr>
              <w:lang w:val="en-GB"/>
            </w:rPr>
            <w:t>Implementation of Other Tools</w:t>
          </w:r>
          <w:r w:rsidRPr="00126316">
            <w:rPr>
              <w:lang w:val="en-GB"/>
            </w:rPr>
            <w:tab/>
          </w:r>
          <w:r w:rsidRPr="00126316">
            <w:rPr>
              <w:lang w:val="en-GB"/>
            </w:rPr>
            <w:fldChar w:fldCharType="begin"/>
          </w:r>
          <w:r w:rsidRPr="00126316">
            <w:rPr>
              <w:lang w:val="en-GB"/>
            </w:rPr>
            <w:instrText xml:space="preserve"> PAGEREF _Toc324596286 \h </w:instrText>
          </w:r>
          <w:r w:rsidRPr="00126316">
            <w:rPr>
              <w:lang w:val="en-GB"/>
            </w:rPr>
          </w:r>
          <w:r w:rsidRPr="00126316">
            <w:rPr>
              <w:lang w:val="en-GB"/>
            </w:rPr>
            <w:fldChar w:fldCharType="separate"/>
          </w:r>
          <w:r w:rsidR="00AC37AC" w:rsidRPr="00126316">
            <w:rPr>
              <w:lang w:val="en-GB"/>
            </w:rPr>
            <w:t>27</w:t>
          </w:r>
          <w:r w:rsidRPr="00126316">
            <w:rPr>
              <w:lang w:val="en-GB"/>
            </w:rPr>
            <w:fldChar w:fldCharType="end"/>
          </w:r>
        </w:p>
        <w:p w14:paraId="333B9441" w14:textId="77777777" w:rsidR="0018309F" w:rsidRPr="00126316" w:rsidRDefault="0018309F">
          <w:pPr>
            <w:pStyle w:val="TOC3"/>
            <w:tabs>
              <w:tab w:val="left" w:pos="1176"/>
              <w:tab w:val="right" w:leader="dot" w:pos="9054"/>
            </w:tabs>
            <w:rPr>
              <w:sz w:val="24"/>
              <w:szCs w:val="24"/>
              <w:lang w:val="en-GB" w:eastAsia="ja-JP"/>
            </w:rPr>
          </w:pPr>
          <w:r w:rsidRPr="00126316">
            <w:rPr>
              <w:lang w:val="en-GB"/>
            </w:rPr>
            <w:t>3.5.1</w:t>
          </w:r>
          <w:r w:rsidRPr="00126316">
            <w:rPr>
              <w:sz w:val="24"/>
              <w:szCs w:val="24"/>
              <w:lang w:val="en-GB" w:eastAsia="ja-JP"/>
            </w:rPr>
            <w:tab/>
          </w:r>
          <w:r w:rsidRPr="00126316">
            <w:rPr>
              <w:lang w:val="en-GB"/>
            </w:rPr>
            <w:t>Implementation of the Logger</w:t>
          </w:r>
          <w:r w:rsidRPr="00126316">
            <w:rPr>
              <w:lang w:val="en-GB"/>
            </w:rPr>
            <w:tab/>
          </w:r>
          <w:r w:rsidRPr="00126316">
            <w:rPr>
              <w:lang w:val="en-GB"/>
            </w:rPr>
            <w:fldChar w:fldCharType="begin"/>
          </w:r>
          <w:r w:rsidRPr="00126316">
            <w:rPr>
              <w:lang w:val="en-GB"/>
            </w:rPr>
            <w:instrText xml:space="preserve"> PAGEREF _Toc324596287 \h </w:instrText>
          </w:r>
          <w:r w:rsidRPr="00126316">
            <w:rPr>
              <w:lang w:val="en-GB"/>
            </w:rPr>
          </w:r>
          <w:r w:rsidRPr="00126316">
            <w:rPr>
              <w:lang w:val="en-GB"/>
            </w:rPr>
            <w:fldChar w:fldCharType="separate"/>
          </w:r>
          <w:r w:rsidR="00AC37AC" w:rsidRPr="00126316">
            <w:rPr>
              <w:lang w:val="en-GB"/>
            </w:rPr>
            <w:t>27</w:t>
          </w:r>
          <w:r w:rsidRPr="00126316">
            <w:rPr>
              <w:lang w:val="en-GB"/>
            </w:rPr>
            <w:fldChar w:fldCharType="end"/>
          </w:r>
        </w:p>
        <w:p w14:paraId="0FB35D7B" w14:textId="77777777" w:rsidR="0018309F" w:rsidRPr="00126316" w:rsidRDefault="0018309F">
          <w:pPr>
            <w:pStyle w:val="TOC3"/>
            <w:tabs>
              <w:tab w:val="left" w:pos="1176"/>
              <w:tab w:val="right" w:leader="dot" w:pos="9054"/>
            </w:tabs>
            <w:rPr>
              <w:sz w:val="24"/>
              <w:szCs w:val="24"/>
              <w:lang w:val="en-GB" w:eastAsia="ja-JP"/>
            </w:rPr>
          </w:pPr>
          <w:r w:rsidRPr="00126316">
            <w:rPr>
              <w:lang w:val="en-GB"/>
            </w:rPr>
            <w:t>3.5.2</w:t>
          </w:r>
          <w:r w:rsidRPr="00126316">
            <w:rPr>
              <w:sz w:val="24"/>
              <w:szCs w:val="24"/>
              <w:lang w:val="en-GB" w:eastAsia="ja-JP"/>
            </w:rPr>
            <w:tab/>
          </w:r>
          <w:r w:rsidRPr="00126316">
            <w:rPr>
              <w:lang w:val="en-GB"/>
            </w:rPr>
            <w:t>Implementation of the File Adder</w:t>
          </w:r>
          <w:r w:rsidRPr="00126316">
            <w:rPr>
              <w:lang w:val="en-GB"/>
            </w:rPr>
            <w:tab/>
          </w:r>
          <w:r w:rsidRPr="00126316">
            <w:rPr>
              <w:lang w:val="en-GB"/>
            </w:rPr>
            <w:fldChar w:fldCharType="begin"/>
          </w:r>
          <w:r w:rsidRPr="00126316">
            <w:rPr>
              <w:lang w:val="en-GB"/>
            </w:rPr>
            <w:instrText xml:space="preserve"> PAGEREF _Toc324596288 \h </w:instrText>
          </w:r>
          <w:r w:rsidRPr="00126316">
            <w:rPr>
              <w:lang w:val="en-GB"/>
            </w:rPr>
          </w:r>
          <w:r w:rsidRPr="00126316">
            <w:rPr>
              <w:lang w:val="en-GB"/>
            </w:rPr>
            <w:fldChar w:fldCharType="separate"/>
          </w:r>
          <w:r w:rsidR="00AC37AC" w:rsidRPr="00126316">
            <w:rPr>
              <w:lang w:val="en-GB"/>
            </w:rPr>
            <w:t>28</w:t>
          </w:r>
          <w:r w:rsidRPr="00126316">
            <w:rPr>
              <w:lang w:val="en-GB"/>
            </w:rPr>
            <w:fldChar w:fldCharType="end"/>
          </w:r>
        </w:p>
        <w:p w14:paraId="6F15DF51" w14:textId="77777777" w:rsidR="0018309F" w:rsidRPr="00126316" w:rsidRDefault="0018309F">
          <w:pPr>
            <w:pStyle w:val="TOC1"/>
            <w:tabs>
              <w:tab w:val="left" w:pos="382"/>
              <w:tab w:val="right" w:leader="dot" w:pos="9054"/>
            </w:tabs>
            <w:rPr>
              <w:b w:val="0"/>
              <w:lang w:val="en-GB" w:eastAsia="ja-JP"/>
            </w:rPr>
          </w:pPr>
          <w:r w:rsidRPr="00126316">
            <w:rPr>
              <w:lang w:val="en-GB"/>
            </w:rPr>
            <w:t>4</w:t>
          </w:r>
          <w:r w:rsidRPr="00126316">
            <w:rPr>
              <w:b w:val="0"/>
              <w:lang w:val="en-GB" w:eastAsia="ja-JP"/>
            </w:rPr>
            <w:tab/>
          </w:r>
          <w:r w:rsidRPr="00126316">
            <w:rPr>
              <w:lang w:val="en-GB"/>
            </w:rPr>
            <w:t>Experimentation and Evaluation</w:t>
          </w:r>
          <w:r w:rsidRPr="00126316">
            <w:rPr>
              <w:lang w:val="en-GB"/>
            </w:rPr>
            <w:tab/>
          </w:r>
          <w:r w:rsidRPr="00126316">
            <w:rPr>
              <w:lang w:val="en-GB"/>
            </w:rPr>
            <w:fldChar w:fldCharType="begin"/>
          </w:r>
          <w:r w:rsidRPr="00126316">
            <w:rPr>
              <w:lang w:val="en-GB"/>
            </w:rPr>
            <w:instrText xml:space="preserve"> PAGEREF _Toc324596289 \h </w:instrText>
          </w:r>
          <w:r w:rsidRPr="00126316">
            <w:rPr>
              <w:lang w:val="en-GB"/>
            </w:rPr>
          </w:r>
          <w:r w:rsidRPr="00126316">
            <w:rPr>
              <w:lang w:val="en-GB"/>
            </w:rPr>
            <w:fldChar w:fldCharType="separate"/>
          </w:r>
          <w:r w:rsidR="00AC37AC" w:rsidRPr="00126316">
            <w:rPr>
              <w:lang w:val="en-GB"/>
            </w:rPr>
            <w:t>29</w:t>
          </w:r>
          <w:r w:rsidRPr="00126316">
            <w:rPr>
              <w:lang w:val="en-GB"/>
            </w:rPr>
            <w:fldChar w:fldCharType="end"/>
          </w:r>
        </w:p>
        <w:p w14:paraId="35252A00"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lastRenderedPageBreak/>
            <w:t>4.1</w:t>
          </w:r>
          <w:r w:rsidRPr="00126316">
            <w:rPr>
              <w:b w:val="0"/>
              <w:sz w:val="24"/>
              <w:szCs w:val="24"/>
              <w:lang w:val="en-GB" w:eastAsia="ja-JP"/>
            </w:rPr>
            <w:tab/>
          </w:r>
          <w:r w:rsidRPr="00126316">
            <w:rPr>
              <w:lang w:val="en-GB"/>
            </w:rPr>
            <w:t>Methodology</w:t>
          </w:r>
          <w:r w:rsidRPr="00126316">
            <w:rPr>
              <w:lang w:val="en-GB"/>
            </w:rPr>
            <w:tab/>
          </w:r>
          <w:r w:rsidRPr="00126316">
            <w:rPr>
              <w:lang w:val="en-GB"/>
            </w:rPr>
            <w:fldChar w:fldCharType="begin"/>
          </w:r>
          <w:r w:rsidRPr="00126316">
            <w:rPr>
              <w:lang w:val="en-GB"/>
            </w:rPr>
            <w:instrText xml:space="preserve"> PAGEREF _Toc324596290 \h </w:instrText>
          </w:r>
          <w:r w:rsidRPr="00126316">
            <w:rPr>
              <w:lang w:val="en-GB"/>
            </w:rPr>
          </w:r>
          <w:r w:rsidRPr="00126316">
            <w:rPr>
              <w:lang w:val="en-GB"/>
            </w:rPr>
            <w:fldChar w:fldCharType="separate"/>
          </w:r>
          <w:r w:rsidR="00AC37AC" w:rsidRPr="00126316">
            <w:rPr>
              <w:lang w:val="en-GB"/>
            </w:rPr>
            <w:t>29</w:t>
          </w:r>
          <w:r w:rsidRPr="00126316">
            <w:rPr>
              <w:lang w:val="en-GB"/>
            </w:rPr>
            <w:fldChar w:fldCharType="end"/>
          </w:r>
        </w:p>
        <w:p w14:paraId="6DC91A57"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4.2</w:t>
          </w:r>
          <w:r w:rsidRPr="00126316">
            <w:rPr>
              <w:b w:val="0"/>
              <w:sz w:val="24"/>
              <w:szCs w:val="24"/>
              <w:lang w:val="en-GB" w:eastAsia="ja-JP"/>
            </w:rPr>
            <w:tab/>
          </w:r>
          <w:r w:rsidRPr="00126316">
            <w:rPr>
              <w:lang w:val="en-GB"/>
            </w:rPr>
            <w:t>Metrics</w:t>
          </w:r>
          <w:r w:rsidRPr="00126316">
            <w:rPr>
              <w:lang w:val="en-GB"/>
            </w:rPr>
            <w:tab/>
          </w:r>
          <w:r w:rsidRPr="00126316">
            <w:rPr>
              <w:lang w:val="en-GB"/>
            </w:rPr>
            <w:fldChar w:fldCharType="begin"/>
          </w:r>
          <w:r w:rsidRPr="00126316">
            <w:rPr>
              <w:lang w:val="en-GB"/>
            </w:rPr>
            <w:instrText xml:space="preserve"> PAGEREF _Toc324596291 \h </w:instrText>
          </w:r>
          <w:r w:rsidRPr="00126316">
            <w:rPr>
              <w:lang w:val="en-GB"/>
            </w:rPr>
          </w:r>
          <w:r w:rsidRPr="00126316">
            <w:rPr>
              <w:lang w:val="en-GB"/>
            </w:rPr>
            <w:fldChar w:fldCharType="separate"/>
          </w:r>
          <w:r w:rsidR="00AC37AC" w:rsidRPr="00126316">
            <w:rPr>
              <w:lang w:val="en-GB"/>
            </w:rPr>
            <w:t>29</w:t>
          </w:r>
          <w:r w:rsidRPr="00126316">
            <w:rPr>
              <w:lang w:val="en-GB"/>
            </w:rPr>
            <w:fldChar w:fldCharType="end"/>
          </w:r>
        </w:p>
        <w:p w14:paraId="57045B5D"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4.3</w:t>
          </w:r>
          <w:r w:rsidRPr="00126316">
            <w:rPr>
              <w:b w:val="0"/>
              <w:sz w:val="24"/>
              <w:szCs w:val="24"/>
              <w:lang w:val="en-GB" w:eastAsia="ja-JP"/>
            </w:rPr>
            <w:tab/>
          </w:r>
          <w:r w:rsidRPr="00126316">
            <w:rPr>
              <w:lang w:val="en-GB"/>
            </w:rPr>
            <w:t>Environment</w:t>
          </w:r>
          <w:r w:rsidRPr="00126316">
            <w:rPr>
              <w:lang w:val="en-GB"/>
            </w:rPr>
            <w:tab/>
          </w:r>
          <w:r w:rsidRPr="00126316">
            <w:rPr>
              <w:lang w:val="en-GB"/>
            </w:rPr>
            <w:fldChar w:fldCharType="begin"/>
          </w:r>
          <w:r w:rsidRPr="00126316">
            <w:rPr>
              <w:lang w:val="en-GB"/>
            </w:rPr>
            <w:instrText xml:space="preserve"> PAGEREF _Toc324596292 \h </w:instrText>
          </w:r>
          <w:r w:rsidRPr="00126316">
            <w:rPr>
              <w:lang w:val="en-GB"/>
            </w:rPr>
          </w:r>
          <w:r w:rsidRPr="00126316">
            <w:rPr>
              <w:lang w:val="en-GB"/>
            </w:rPr>
            <w:fldChar w:fldCharType="separate"/>
          </w:r>
          <w:r w:rsidR="00AC37AC" w:rsidRPr="00126316">
            <w:rPr>
              <w:lang w:val="en-GB"/>
            </w:rPr>
            <w:t>30</w:t>
          </w:r>
          <w:r w:rsidRPr="00126316">
            <w:rPr>
              <w:lang w:val="en-GB"/>
            </w:rPr>
            <w:fldChar w:fldCharType="end"/>
          </w:r>
        </w:p>
        <w:p w14:paraId="5D31DE04"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4.4</w:t>
          </w:r>
          <w:r w:rsidRPr="00126316">
            <w:rPr>
              <w:b w:val="0"/>
              <w:sz w:val="24"/>
              <w:szCs w:val="24"/>
              <w:lang w:val="en-GB" w:eastAsia="ja-JP"/>
            </w:rPr>
            <w:tab/>
          </w:r>
          <w:r w:rsidRPr="00126316">
            <w:rPr>
              <w:lang w:val="en-GB"/>
            </w:rPr>
            <w:t>Running Idle</w:t>
          </w:r>
          <w:r w:rsidRPr="00126316">
            <w:rPr>
              <w:lang w:val="en-GB"/>
            </w:rPr>
            <w:tab/>
          </w:r>
          <w:r w:rsidRPr="00126316">
            <w:rPr>
              <w:lang w:val="en-GB"/>
            </w:rPr>
            <w:fldChar w:fldCharType="begin"/>
          </w:r>
          <w:r w:rsidRPr="00126316">
            <w:rPr>
              <w:lang w:val="en-GB"/>
            </w:rPr>
            <w:instrText xml:space="preserve"> PAGEREF _Toc324596293 \h </w:instrText>
          </w:r>
          <w:r w:rsidRPr="00126316">
            <w:rPr>
              <w:lang w:val="en-GB"/>
            </w:rPr>
          </w:r>
          <w:r w:rsidRPr="00126316">
            <w:rPr>
              <w:lang w:val="en-GB"/>
            </w:rPr>
            <w:fldChar w:fldCharType="separate"/>
          </w:r>
          <w:r w:rsidR="00AC37AC" w:rsidRPr="00126316">
            <w:rPr>
              <w:lang w:val="en-GB"/>
            </w:rPr>
            <w:t>30</w:t>
          </w:r>
          <w:r w:rsidRPr="00126316">
            <w:rPr>
              <w:lang w:val="en-GB"/>
            </w:rPr>
            <w:fldChar w:fldCharType="end"/>
          </w:r>
        </w:p>
        <w:p w14:paraId="5D1F3A7C"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4.5</w:t>
          </w:r>
          <w:r w:rsidRPr="00126316">
            <w:rPr>
              <w:b w:val="0"/>
              <w:sz w:val="24"/>
              <w:szCs w:val="24"/>
              <w:lang w:val="en-GB" w:eastAsia="ja-JP"/>
            </w:rPr>
            <w:tab/>
          </w:r>
          <w:r w:rsidRPr="00126316">
            <w:rPr>
              <w:lang w:val="en-GB"/>
            </w:rPr>
            <w:t>Add and Refresh</w:t>
          </w:r>
          <w:r w:rsidRPr="00126316">
            <w:rPr>
              <w:lang w:val="en-GB"/>
            </w:rPr>
            <w:tab/>
          </w:r>
          <w:r w:rsidRPr="00126316">
            <w:rPr>
              <w:lang w:val="en-GB"/>
            </w:rPr>
            <w:fldChar w:fldCharType="begin"/>
          </w:r>
          <w:r w:rsidRPr="00126316">
            <w:rPr>
              <w:lang w:val="en-GB"/>
            </w:rPr>
            <w:instrText xml:space="preserve"> PAGEREF _Toc324596294 \h </w:instrText>
          </w:r>
          <w:r w:rsidRPr="00126316">
            <w:rPr>
              <w:lang w:val="en-GB"/>
            </w:rPr>
          </w:r>
          <w:r w:rsidRPr="00126316">
            <w:rPr>
              <w:lang w:val="en-GB"/>
            </w:rPr>
            <w:fldChar w:fldCharType="separate"/>
          </w:r>
          <w:r w:rsidR="00AC37AC" w:rsidRPr="00126316">
            <w:rPr>
              <w:lang w:val="en-GB"/>
            </w:rPr>
            <w:t>33</w:t>
          </w:r>
          <w:r w:rsidRPr="00126316">
            <w:rPr>
              <w:lang w:val="en-GB"/>
            </w:rPr>
            <w:fldChar w:fldCharType="end"/>
          </w:r>
        </w:p>
        <w:p w14:paraId="12138AA1" w14:textId="77777777" w:rsidR="0018309F" w:rsidRPr="00126316" w:rsidRDefault="0018309F">
          <w:pPr>
            <w:pStyle w:val="TOC3"/>
            <w:tabs>
              <w:tab w:val="left" w:pos="1176"/>
              <w:tab w:val="right" w:leader="dot" w:pos="9054"/>
            </w:tabs>
            <w:rPr>
              <w:sz w:val="24"/>
              <w:szCs w:val="24"/>
              <w:lang w:val="en-GB" w:eastAsia="ja-JP"/>
            </w:rPr>
          </w:pPr>
          <w:r w:rsidRPr="00126316">
            <w:rPr>
              <w:lang w:val="en-GB"/>
            </w:rPr>
            <w:t>4.5.1</w:t>
          </w:r>
          <w:r w:rsidRPr="00126316">
            <w:rPr>
              <w:sz w:val="24"/>
              <w:szCs w:val="24"/>
              <w:lang w:val="en-GB" w:eastAsia="ja-JP"/>
            </w:rPr>
            <w:tab/>
          </w:r>
          <w:r w:rsidRPr="00126316">
            <w:rPr>
              <w:lang w:val="en-GB"/>
            </w:rPr>
            <w:t>Two Devices</w:t>
          </w:r>
          <w:r w:rsidRPr="00126316">
            <w:rPr>
              <w:lang w:val="en-GB"/>
            </w:rPr>
            <w:tab/>
          </w:r>
          <w:r w:rsidRPr="00126316">
            <w:rPr>
              <w:lang w:val="en-GB"/>
            </w:rPr>
            <w:fldChar w:fldCharType="begin"/>
          </w:r>
          <w:r w:rsidRPr="00126316">
            <w:rPr>
              <w:lang w:val="en-GB"/>
            </w:rPr>
            <w:instrText xml:space="preserve"> PAGEREF _Toc324596295 \h </w:instrText>
          </w:r>
          <w:r w:rsidRPr="00126316">
            <w:rPr>
              <w:lang w:val="en-GB"/>
            </w:rPr>
          </w:r>
          <w:r w:rsidRPr="00126316">
            <w:rPr>
              <w:lang w:val="en-GB"/>
            </w:rPr>
            <w:fldChar w:fldCharType="separate"/>
          </w:r>
          <w:r w:rsidR="00AC37AC" w:rsidRPr="00126316">
            <w:rPr>
              <w:lang w:val="en-GB"/>
            </w:rPr>
            <w:t>34</w:t>
          </w:r>
          <w:r w:rsidRPr="00126316">
            <w:rPr>
              <w:lang w:val="en-GB"/>
            </w:rPr>
            <w:fldChar w:fldCharType="end"/>
          </w:r>
        </w:p>
        <w:p w14:paraId="12BA0554" w14:textId="77777777" w:rsidR="0018309F" w:rsidRPr="00126316" w:rsidRDefault="0018309F">
          <w:pPr>
            <w:pStyle w:val="TOC3"/>
            <w:tabs>
              <w:tab w:val="left" w:pos="1176"/>
              <w:tab w:val="right" w:leader="dot" w:pos="9054"/>
            </w:tabs>
            <w:rPr>
              <w:sz w:val="24"/>
              <w:szCs w:val="24"/>
              <w:lang w:val="en-GB" w:eastAsia="ja-JP"/>
            </w:rPr>
          </w:pPr>
          <w:r w:rsidRPr="00126316">
            <w:rPr>
              <w:lang w:val="en-GB"/>
            </w:rPr>
            <w:t>4.5.2</w:t>
          </w:r>
          <w:r w:rsidRPr="00126316">
            <w:rPr>
              <w:sz w:val="24"/>
              <w:szCs w:val="24"/>
              <w:lang w:val="en-GB" w:eastAsia="ja-JP"/>
            </w:rPr>
            <w:tab/>
          </w:r>
          <w:r w:rsidRPr="00126316">
            <w:rPr>
              <w:lang w:val="en-GB"/>
            </w:rPr>
            <w:t>Ten Devices</w:t>
          </w:r>
          <w:r w:rsidRPr="00126316">
            <w:rPr>
              <w:lang w:val="en-GB"/>
            </w:rPr>
            <w:tab/>
          </w:r>
          <w:r w:rsidRPr="00126316">
            <w:rPr>
              <w:lang w:val="en-GB"/>
            </w:rPr>
            <w:fldChar w:fldCharType="begin"/>
          </w:r>
          <w:r w:rsidRPr="00126316">
            <w:rPr>
              <w:lang w:val="en-GB"/>
            </w:rPr>
            <w:instrText xml:space="preserve"> PAGEREF _Toc324596296 \h </w:instrText>
          </w:r>
          <w:r w:rsidRPr="00126316">
            <w:rPr>
              <w:lang w:val="en-GB"/>
            </w:rPr>
          </w:r>
          <w:r w:rsidRPr="00126316">
            <w:rPr>
              <w:lang w:val="en-GB"/>
            </w:rPr>
            <w:fldChar w:fldCharType="separate"/>
          </w:r>
          <w:r w:rsidR="00AC37AC" w:rsidRPr="00126316">
            <w:rPr>
              <w:lang w:val="en-GB"/>
            </w:rPr>
            <w:t>50</w:t>
          </w:r>
          <w:r w:rsidRPr="00126316">
            <w:rPr>
              <w:lang w:val="en-GB"/>
            </w:rPr>
            <w:fldChar w:fldCharType="end"/>
          </w:r>
        </w:p>
        <w:p w14:paraId="056B1BE5"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4.6</w:t>
          </w:r>
          <w:r w:rsidRPr="00126316">
            <w:rPr>
              <w:b w:val="0"/>
              <w:sz w:val="24"/>
              <w:szCs w:val="24"/>
              <w:lang w:val="en-GB" w:eastAsia="ja-JP"/>
            </w:rPr>
            <w:tab/>
          </w:r>
          <w:r w:rsidRPr="00126316">
            <w:rPr>
              <w:lang w:val="en-GB"/>
            </w:rPr>
            <w:t>Coordinator Selection Time</w:t>
          </w:r>
          <w:r w:rsidRPr="00126316">
            <w:rPr>
              <w:lang w:val="en-GB"/>
            </w:rPr>
            <w:tab/>
          </w:r>
          <w:r w:rsidRPr="00126316">
            <w:rPr>
              <w:lang w:val="en-GB"/>
            </w:rPr>
            <w:fldChar w:fldCharType="begin"/>
          </w:r>
          <w:r w:rsidRPr="00126316">
            <w:rPr>
              <w:lang w:val="en-GB"/>
            </w:rPr>
            <w:instrText xml:space="preserve"> PAGEREF _Toc324596297 \h </w:instrText>
          </w:r>
          <w:r w:rsidRPr="00126316">
            <w:rPr>
              <w:lang w:val="en-GB"/>
            </w:rPr>
          </w:r>
          <w:r w:rsidRPr="00126316">
            <w:rPr>
              <w:lang w:val="en-GB"/>
            </w:rPr>
            <w:fldChar w:fldCharType="separate"/>
          </w:r>
          <w:r w:rsidR="00AC37AC" w:rsidRPr="00126316">
            <w:rPr>
              <w:lang w:val="en-GB"/>
            </w:rPr>
            <w:t>63</w:t>
          </w:r>
          <w:r w:rsidRPr="00126316">
            <w:rPr>
              <w:lang w:val="en-GB"/>
            </w:rPr>
            <w:fldChar w:fldCharType="end"/>
          </w:r>
        </w:p>
        <w:p w14:paraId="7919D264"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4.7</w:t>
          </w:r>
          <w:r w:rsidRPr="00126316">
            <w:rPr>
              <w:b w:val="0"/>
              <w:sz w:val="24"/>
              <w:szCs w:val="24"/>
              <w:lang w:val="en-GB" w:eastAsia="ja-JP"/>
            </w:rPr>
            <w:tab/>
          </w:r>
          <w:r w:rsidRPr="00126316">
            <w:rPr>
              <w:lang w:val="en-GB"/>
            </w:rPr>
            <w:t>Setup Time</w:t>
          </w:r>
          <w:r w:rsidRPr="00126316">
            <w:rPr>
              <w:lang w:val="en-GB"/>
            </w:rPr>
            <w:tab/>
          </w:r>
          <w:r w:rsidRPr="00126316">
            <w:rPr>
              <w:lang w:val="en-GB"/>
            </w:rPr>
            <w:fldChar w:fldCharType="begin"/>
          </w:r>
          <w:r w:rsidRPr="00126316">
            <w:rPr>
              <w:lang w:val="en-GB"/>
            </w:rPr>
            <w:instrText xml:space="preserve"> PAGEREF _Toc324596298 \h </w:instrText>
          </w:r>
          <w:r w:rsidRPr="00126316">
            <w:rPr>
              <w:lang w:val="en-GB"/>
            </w:rPr>
          </w:r>
          <w:r w:rsidRPr="00126316">
            <w:rPr>
              <w:lang w:val="en-GB"/>
            </w:rPr>
            <w:fldChar w:fldCharType="separate"/>
          </w:r>
          <w:r w:rsidR="00AC37AC" w:rsidRPr="00126316">
            <w:rPr>
              <w:lang w:val="en-GB"/>
            </w:rPr>
            <w:t>64</w:t>
          </w:r>
          <w:r w:rsidRPr="00126316">
            <w:rPr>
              <w:lang w:val="en-GB"/>
            </w:rPr>
            <w:fldChar w:fldCharType="end"/>
          </w:r>
        </w:p>
        <w:p w14:paraId="6EA93AFD"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4.8</w:t>
          </w:r>
          <w:r w:rsidRPr="00126316">
            <w:rPr>
              <w:b w:val="0"/>
              <w:sz w:val="24"/>
              <w:szCs w:val="24"/>
              <w:lang w:val="en-GB" w:eastAsia="ja-JP"/>
            </w:rPr>
            <w:tab/>
          </w:r>
          <w:r w:rsidRPr="00126316">
            <w:rPr>
              <w:lang w:val="en-GB"/>
            </w:rPr>
            <w:t>Opening a File Remotely</w:t>
          </w:r>
          <w:r w:rsidRPr="00126316">
            <w:rPr>
              <w:lang w:val="en-GB"/>
            </w:rPr>
            <w:tab/>
          </w:r>
          <w:r w:rsidRPr="00126316">
            <w:rPr>
              <w:lang w:val="en-GB"/>
            </w:rPr>
            <w:fldChar w:fldCharType="begin"/>
          </w:r>
          <w:r w:rsidRPr="00126316">
            <w:rPr>
              <w:lang w:val="en-GB"/>
            </w:rPr>
            <w:instrText xml:space="preserve"> PAGEREF _Toc324596299 \h </w:instrText>
          </w:r>
          <w:r w:rsidRPr="00126316">
            <w:rPr>
              <w:lang w:val="en-GB"/>
            </w:rPr>
          </w:r>
          <w:r w:rsidRPr="00126316">
            <w:rPr>
              <w:lang w:val="en-GB"/>
            </w:rPr>
            <w:fldChar w:fldCharType="separate"/>
          </w:r>
          <w:r w:rsidR="00AC37AC" w:rsidRPr="00126316">
            <w:rPr>
              <w:lang w:val="en-GB"/>
            </w:rPr>
            <w:t>66</w:t>
          </w:r>
          <w:r w:rsidRPr="00126316">
            <w:rPr>
              <w:lang w:val="en-GB"/>
            </w:rPr>
            <w:fldChar w:fldCharType="end"/>
          </w:r>
        </w:p>
        <w:p w14:paraId="6D48F511"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4.9</w:t>
          </w:r>
          <w:r w:rsidRPr="00126316">
            <w:rPr>
              <w:b w:val="0"/>
              <w:sz w:val="24"/>
              <w:szCs w:val="24"/>
              <w:lang w:val="en-GB" w:eastAsia="ja-JP"/>
            </w:rPr>
            <w:tab/>
          </w:r>
          <w:r w:rsidRPr="00126316">
            <w:rPr>
              <w:lang w:val="en-GB"/>
            </w:rPr>
            <w:t>Remote Access System</w:t>
          </w:r>
          <w:r w:rsidRPr="00126316">
            <w:rPr>
              <w:lang w:val="en-GB"/>
            </w:rPr>
            <w:tab/>
          </w:r>
          <w:r w:rsidRPr="00126316">
            <w:rPr>
              <w:lang w:val="en-GB"/>
            </w:rPr>
            <w:fldChar w:fldCharType="begin"/>
          </w:r>
          <w:r w:rsidRPr="00126316">
            <w:rPr>
              <w:lang w:val="en-GB"/>
            </w:rPr>
            <w:instrText xml:space="preserve"> PAGEREF _Toc324596300 \h </w:instrText>
          </w:r>
          <w:r w:rsidRPr="00126316">
            <w:rPr>
              <w:lang w:val="en-GB"/>
            </w:rPr>
          </w:r>
          <w:r w:rsidRPr="00126316">
            <w:rPr>
              <w:lang w:val="en-GB"/>
            </w:rPr>
            <w:fldChar w:fldCharType="separate"/>
          </w:r>
          <w:r w:rsidR="00AC37AC" w:rsidRPr="00126316">
            <w:rPr>
              <w:lang w:val="en-GB"/>
            </w:rPr>
            <w:t>66</w:t>
          </w:r>
          <w:r w:rsidRPr="00126316">
            <w:rPr>
              <w:lang w:val="en-GB"/>
            </w:rPr>
            <w:fldChar w:fldCharType="end"/>
          </w:r>
        </w:p>
        <w:p w14:paraId="22EE8271" w14:textId="77777777" w:rsidR="0018309F" w:rsidRPr="00126316" w:rsidRDefault="0018309F">
          <w:pPr>
            <w:pStyle w:val="TOC2"/>
            <w:tabs>
              <w:tab w:val="left" w:pos="922"/>
              <w:tab w:val="right" w:leader="dot" w:pos="9054"/>
            </w:tabs>
            <w:rPr>
              <w:b w:val="0"/>
              <w:sz w:val="24"/>
              <w:szCs w:val="24"/>
              <w:lang w:val="en-GB" w:eastAsia="ja-JP"/>
            </w:rPr>
          </w:pPr>
          <w:r w:rsidRPr="00126316">
            <w:rPr>
              <w:lang w:val="en-GB"/>
            </w:rPr>
            <w:t>4.10</w:t>
          </w:r>
          <w:r w:rsidRPr="00126316">
            <w:rPr>
              <w:b w:val="0"/>
              <w:sz w:val="24"/>
              <w:szCs w:val="24"/>
              <w:lang w:val="en-GB" w:eastAsia="ja-JP"/>
            </w:rPr>
            <w:tab/>
          </w:r>
          <w:r w:rsidRPr="00126316">
            <w:rPr>
              <w:lang w:val="en-GB"/>
            </w:rPr>
            <w:t>Synchronization Time</w:t>
          </w:r>
          <w:r w:rsidRPr="00126316">
            <w:rPr>
              <w:lang w:val="en-GB"/>
            </w:rPr>
            <w:tab/>
          </w:r>
          <w:r w:rsidRPr="00126316">
            <w:rPr>
              <w:lang w:val="en-GB"/>
            </w:rPr>
            <w:fldChar w:fldCharType="begin"/>
          </w:r>
          <w:r w:rsidRPr="00126316">
            <w:rPr>
              <w:lang w:val="en-GB"/>
            </w:rPr>
            <w:instrText xml:space="preserve"> PAGEREF _Toc324596301 \h </w:instrText>
          </w:r>
          <w:r w:rsidRPr="00126316">
            <w:rPr>
              <w:lang w:val="en-GB"/>
            </w:rPr>
          </w:r>
          <w:r w:rsidRPr="00126316">
            <w:rPr>
              <w:lang w:val="en-GB"/>
            </w:rPr>
            <w:fldChar w:fldCharType="separate"/>
          </w:r>
          <w:r w:rsidR="00AC37AC" w:rsidRPr="00126316">
            <w:rPr>
              <w:lang w:val="en-GB"/>
            </w:rPr>
            <w:t>68</w:t>
          </w:r>
          <w:r w:rsidRPr="00126316">
            <w:rPr>
              <w:lang w:val="en-GB"/>
            </w:rPr>
            <w:fldChar w:fldCharType="end"/>
          </w:r>
        </w:p>
        <w:p w14:paraId="330EE6DE" w14:textId="77777777" w:rsidR="0018309F" w:rsidRPr="00126316" w:rsidRDefault="0018309F">
          <w:pPr>
            <w:pStyle w:val="TOC2"/>
            <w:tabs>
              <w:tab w:val="left" w:pos="922"/>
              <w:tab w:val="right" w:leader="dot" w:pos="9054"/>
            </w:tabs>
            <w:rPr>
              <w:b w:val="0"/>
              <w:sz w:val="24"/>
              <w:szCs w:val="24"/>
              <w:lang w:val="en-GB" w:eastAsia="ja-JP"/>
            </w:rPr>
          </w:pPr>
          <w:r w:rsidRPr="00126316">
            <w:rPr>
              <w:lang w:val="en-GB"/>
            </w:rPr>
            <w:t>4.11</w:t>
          </w:r>
          <w:r w:rsidRPr="00126316">
            <w:rPr>
              <w:b w:val="0"/>
              <w:sz w:val="24"/>
              <w:szCs w:val="24"/>
              <w:lang w:val="en-GB" w:eastAsia="ja-JP"/>
            </w:rPr>
            <w:tab/>
          </w:r>
          <w:r w:rsidRPr="00126316">
            <w:rPr>
              <w:lang w:val="en-GB"/>
            </w:rPr>
            <w:t>Application Synchronization</w:t>
          </w:r>
          <w:r w:rsidRPr="00126316">
            <w:rPr>
              <w:lang w:val="en-GB"/>
            </w:rPr>
            <w:tab/>
          </w:r>
          <w:r w:rsidRPr="00126316">
            <w:rPr>
              <w:lang w:val="en-GB"/>
            </w:rPr>
            <w:fldChar w:fldCharType="begin"/>
          </w:r>
          <w:r w:rsidRPr="00126316">
            <w:rPr>
              <w:lang w:val="en-GB"/>
            </w:rPr>
            <w:instrText xml:space="preserve"> PAGEREF _Toc324596302 \h </w:instrText>
          </w:r>
          <w:r w:rsidRPr="00126316">
            <w:rPr>
              <w:lang w:val="en-GB"/>
            </w:rPr>
          </w:r>
          <w:r w:rsidRPr="00126316">
            <w:rPr>
              <w:lang w:val="en-GB"/>
            </w:rPr>
            <w:fldChar w:fldCharType="separate"/>
          </w:r>
          <w:r w:rsidR="00AC37AC" w:rsidRPr="00126316">
            <w:rPr>
              <w:lang w:val="en-GB"/>
            </w:rPr>
            <w:t>72</w:t>
          </w:r>
          <w:r w:rsidRPr="00126316">
            <w:rPr>
              <w:lang w:val="en-GB"/>
            </w:rPr>
            <w:fldChar w:fldCharType="end"/>
          </w:r>
        </w:p>
        <w:p w14:paraId="5DBBA6DE" w14:textId="77777777" w:rsidR="0018309F" w:rsidRPr="00126316" w:rsidRDefault="0018309F">
          <w:pPr>
            <w:pStyle w:val="TOC1"/>
            <w:tabs>
              <w:tab w:val="left" w:pos="382"/>
              <w:tab w:val="right" w:leader="dot" w:pos="9054"/>
            </w:tabs>
            <w:rPr>
              <w:b w:val="0"/>
              <w:lang w:val="en-GB" w:eastAsia="ja-JP"/>
            </w:rPr>
          </w:pPr>
          <w:r w:rsidRPr="00126316">
            <w:rPr>
              <w:lang w:val="en-GB"/>
            </w:rPr>
            <w:t>5</w:t>
          </w:r>
          <w:r w:rsidRPr="00126316">
            <w:rPr>
              <w:b w:val="0"/>
              <w:lang w:val="en-GB" w:eastAsia="ja-JP"/>
            </w:rPr>
            <w:tab/>
          </w:r>
          <w:r w:rsidRPr="00126316">
            <w:rPr>
              <w:lang w:val="en-GB"/>
            </w:rPr>
            <w:t>Discussion</w:t>
          </w:r>
          <w:r w:rsidRPr="00126316">
            <w:rPr>
              <w:lang w:val="en-GB"/>
            </w:rPr>
            <w:tab/>
          </w:r>
          <w:r w:rsidRPr="00126316">
            <w:rPr>
              <w:lang w:val="en-GB"/>
            </w:rPr>
            <w:fldChar w:fldCharType="begin"/>
          </w:r>
          <w:r w:rsidRPr="00126316">
            <w:rPr>
              <w:lang w:val="en-GB"/>
            </w:rPr>
            <w:instrText xml:space="preserve"> PAGEREF _Toc324596303 \h </w:instrText>
          </w:r>
          <w:r w:rsidRPr="00126316">
            <w:rPr>
              <w:lang w:val="en-GB"/>
            </w:rPr>
          </w:r>
          <w:r w:rsidRPr="00126316">
            <w:rPr>
              <w:lang w:val="en-GB"/>
            </w:rPr>
            <w:fldChar w:fldCharType="separate"/>
          </w:r>
          <w:r w:rsidR="00AC37AC" w:rsidRPr="00126316">
            <w:rPr>
              <w:lang w:val="en-GB"/>
            </w:rPr>
            <w:t>75</w:t>
          </w:r>
          <w:r w:rsidRPr="00126316">
            <w:rPr>
              <w:lang w:val="en-GB"/>
            </w:rPr>
            <w:fldChar w:fldCharType="end"/>
          </w:r>
        </w:p>
        <w:p w14:paraId="02FD72C9"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5.1</w:t>
          </w:r>
          <w:r w:rsidRPr="00126316">
            <w:rPr>
              <w:b w:val="0"/>
              <w:sz w:val="24"/>
              <w:szCs w:val="24"/>
              <w:lang w:val="en-GB" w:eastAsia="ja-JP"/>
            </w:rPr>
            <w:tab/>
          </w:r>
          <w:r w:rsidRPr="00126316">
            <w:rPr>
              <w:lang w:val="en-GB"/>
            </w:rPr>
            <w:t>Coordinator Versus Complete Decentralization</w:t>
          </w:r>
          <w:r w:rsidRPr="00126316">
            <w:rPr>
              <w:lang w:val="en-GB"/>
            </w:rPr>
            <w:tab/>
          </w:r>
          <w:r w:rsidRPr="00126316">
            <w:rPr>
              <w:lang w:val="en-GB"/>
            </w:rPr>
            <w:fldChar w:fldCharType="begin"/>
          </w:r>
          <w:r w:rsidRPr="00126316">
            <w:rPr>
              <w:lang w:val="en-GB"/>
            </w:rPr>
            <w:instrText xml:space="preserve"> PAGEREF _Toc324596304 \h </w:instrText>
          </w:r>
          <w:r w:rsidRPr="00126316">
            <w:rPr>
              <w:lang w:val="en-GB"/>
            </w:rPr>
          </w:r>
          <w:r w:rsidRPr="00126316">
            <w:rPr>
              <w:lang w:val="en-GB"/>
            </w:rPr>
            <w:fldChar w:fldCharType="separate"/>
          </w:r>
          <w:r w:rsidR="00AC37AC" w:rsidRPr="00126316">
            <w:rPr>
              <w:lang w:val="en-GB"/>
            </w:rPr>
            <w:t>75</w:t>
          </w:r>
          <w:r w:rsidRPr="00126316">
            <w:rPr>
              <w:lang w:val="en-GB"/>
            </w:rPr>
            <w:fldChar w:fldCharType="end"/>
          </w:r>
        </w:p>
        <w:p w14:paraId="50293E38"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5.2</w:t>
          </w:r>
          <w:r w:rsidRPr="00126316">
            <w:rPr>
              <w:b w:val="0"/>
              <w:sz w:val="24"/>
              <w:szCs w:val="24"/>
              <w:lang w:val="en-GB" w:eastAsia="ja-JP"/>
            </w:rPr>
            <w:tab/>
          </w:r>
          <w:r w:rsidRPr="00126316">
            <w:rPr>
              <w:lang w:val="en-GB"/>
            </w:rPr>
            <w:t>OS and Applications Interface</w:t>
          </w:r>
          <w:r w:rsidRPr="00126316">
            <w:rPr>
              <w:lang w:val="en-GB"/>
            </w:rPr>
            <w:tab/>
          </w:r>
          <w:r w:rsidRPr="00126316">
            <w:rPr>
              <w:lang w:val="en-GB"/>
            </w:rPr>
            <w:fldChar w:fldCharType="begin"/>
          </w:r>
          <w:r w:rsidRPr="00126316">
            <w:rPr>
              <w:lang w:val="en-GB"/>
            </w:rPr>
            <w:instrText xml:space="preserve"> PAGEREF _Toc324596305 \h </w:instrText>
          </w:r>
          <w:r w:rsidRPr="00126316">
            <w:rPr>
              <w:lang w:val="en-GB"/>
            </w:rPr>
          </w:r>
          <w:r w:rsidRPr="00126316">
            <w:rPr>
              <w:lang w:val="en-GB"/>
            </w:rPr>
            <w:fldChar w:fldCharType="separate"/>
          </w:r>
          <w:r w:rsidR="00AC37AC" w:rsidRPr="00126316">
            <w:rPr>
              <w:lang w:val="en-GB"/>
            </w:rPr>
            <w:t>75</w:t>
          </w:r>
          <w:r w:rsidRPr="00126316">
            <w:rPr>
              <w:lang w:val="en-GB"/>
            </w:rPr>
            <w:fldChar w:fldCharType="end"/>
          </w:r>
        </w:p>
        <w:p w14:paraId="5944C2D6"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5.3</w:t>
          </w:r>
          <w:r w:rsidRPr="00126316">
            <w:rPr>
              <w:b w:val="0"/>
              <w:sz w:val="24"/>
              <w:szCs w:val="24"/>
              <w:lang w:val="en-GB" w:eastAsia="ja-JP"/>
            </w:rPr>
            <w:tab/>
          </w:r>
          <w:r w:rsidRPr="00126316">
            <w:rPr>
              <w:lang w:val="en-GB"/>
            </w:rPr>
            <w:t>Automatic Versus Manual Refresh/Synchronization</w:t>
          </w:r>
          <w:r w:rsidRPr="00126316">
            <w:rPr>
              <w:lang w:val="en-GB"/>
            </w:rPr>
            <w:tab/>
          </w:r>
          <w:r w:rsidRPr="00126316">
            <w:rPr>
              <w:lang w:val="en-GB"/>
            </w:rPr>
            <w:fldChar w:fldCharType="begin"/>
          </w:r>
          <w:r w:rsidRPr="00126316">
            <w:rPr>
              <w:lang w:val="en-GB"/>
            </w:rPr>
            <w:instrText xml:space="preserve"> PAGEREF _Toc324596306 \h </w:instrText>
          </w:r>
          <w:r w:rsidRPr="00126316">
            <w:rPr>
              <w:lang w:val="en-GB"/>
            </w:rPr>
          </w:r>
          <w:r w:rsidRPr="00126316">
            <w:rPr>
              <w:lang w:val="en-GB"/>
            </w:rPr>
            <w:fldChar w:fldCharType="separate"/>
          </w:r>
          <w:r w:rsidR="00AC37AC" w:rsidRPr="00126316">
            <w:rPr>
              <w:lang w:val="en-GB"/>
            </w:rPr>
            <w:t>76</w:t>
          </w:r>
          <w:r w:rsidRPr="00126316">
            <w:rPr>
              <w:lang w:val="en-GB"/>
            </w:rPr>
            <w:fldChar w:fldCharType="end"/>
          </w:r>
        </w:p>
        <w:p w14:paraId="3DF36A14"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5.4</w:t>
          </w:r>
          <w:r w:rsidRPr="00126316">
            <w:rPr>
              <w:b w:val="0"/>
              <w:sz w:val="24"/>
              <w:szCs w:val="24"/>
              <w:lang w:val="en-GB" w:eastAsia="ja-JP"/>
            </w:rPr>
            <w:tab/>
          </w:r>
          <w:r w:rsidRPr="00126316">
            <w:rPr>
              <w:lang w:val="en-GB"/>
            </w:rPr>
            <w:t>Remote Application Access</w:t>
          </w:r>
          <w:r w:rsidRPr="00126316">
            <w:rPr>
              <w:lang w:val="en-GB"/>
            </w:rPr>
            <w:tab/>
          </w:r>
          <w:r w:rsidRPr="00126316">
            <w:rPr>
              <w:lang w:val="en-GB"/>
            </w:rPr>
            <w:fldChar w:fldCharType="begin"/>
          </w:r>
          <w:r w:rsidRPr="00126316">
            <w:rPr>
              <w:lang w:val="en-GB"/>
            </w:rPr>
            <w:instrText xml:space="preserve"> PAGEREF _Toc324596307 \h </w:instrText>
          </w:r>
          <w:r w:rsidRPr="00126316">
            <w:rPr>
              <w:lang w:val="en-GB"/>
            </w:rPr>
          </w:r>
          <w:r w:rsidRPr="00126316">
            <w:rPr>
              <w:lang w:val="en-GB"/>
            </w:rPr>
            <w:fldChar w:fldCharType="separate"/>
          </w:r>
          <w:r w:rsidR="00AC37AC" w:rsidRPr="00126316">
            <w:rPr>
              <w:lang w:val="en-GB"/>
            </w:rPr>
            <w:t>77</w:t>
          </w:r>
          <w:r w:rsidRPr="00126316">
            <w:rPr>
              <w:lang w:val="en-GB"/>
            </w:rPr>
            <w:fldChar w:fldCharType="end"/>
          </w:r>
        </w:p>
        <w:p w14:paraId="3E394F0B"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5.5</w:t>
          </w:r>
          <w:r w:rsidRPr="00126316">
            <w:rPr>
              <w:b w:val="0"/>
              <w:sz w:val="24"/>
              <w:szCs w:val="24"/>
              <w:lang w:val="en-GB" w:eastAsia="ja-JP"/>
            </w:rPr>
            <w:tab/>
          </w:r>
          <w:r w:rsidRPr="00126316">
            <w:rPr>
              <w:lang w:val="en-GB"/>
            </w:rPr>
            <w:t>Security</w:t>
          </w:r>
          <w:r w:rsidRPr="00126316">
            <w:rPr>
              <w:lang w:val="en-GB"/>
            </w:rPr>
            <w:tab/>
          </w:r>
          <w:r w:rsidRPr="00126316">
            <w:rPr>
              <w:lang w:val="en-GB"/>
            </w:rPr>
            <w:fldChar w:fldCharType="begin"/>
          </w:r>
          <w:r w:rsidRPr="00126316">
            <w:rPr>
              <w:lang w:val="en-GB"/>
            </w:rPr>
            <w:instrText xml:space="preserve"> PAGEREF _Toc324596308 \h </w:instrText>
          </w:r>
          <w:r w:rsidRPr="00126316">
            <w:rPr>
              <w:lang w:val="en-GB"/>
            </w:rPr>
          </w:r>
          <w:r w:rsidRPr="00126316">
            <w:rPr>
              <w:lang w:val="en-GB"/>
            </w:rPr>
            <w:fldChar w:fldCharType="separate"/>
          </w:r>
          <w:r w:rsidR="00AC37AC" w:rsidRPr="00126316">
            <w:rPr>
              <w:lang w:val="en-GB"/>
            </w:rPr>
            <w:t>78</w:t>
          </w:r>
          <w:r w:rsidRPr="00126316">
            <w:rPr>
              <w:lang w:val="en-GB"/>
            </w:rPr>
            <w:fldChar w:fldCharType="end"/>
          </w:r>
        </w:p>
        <w:p w14:paraId="379A214E" w14:textId="77777777" w:rsidR="0018309F" w:rsidRPr="00126316" w:rsidRDefault="0018309F">
          <w:pPr>
            <w:pStyle w:val="TOC1"/>
            <w:tabs>
              <w:tab w:val="left" w:pos="382"/>
              <w:tab w:val="right" w:leader="dot" w:pos="9054"/>
            </w:tabs>
            <w:rPr>
              <w:b w:val="0"/>
              <w:lang w:val="en-GB" w:eastAsia="ja-JP"/>
            </w:rPr>
          </w:pPr>
          <w:r w:rsidRPr="00126316">
            <w:rPr>
              <w:lang w:val="en-GB"/>
            </w:rPr>
            <w:t>6</w:t>
          </w:r>
          <w:r w:rsidRPr="00126316">
            <w:rPr>
              <w:b w:val="0"/>
              <w:lang w:val="en-GB" w:eastAsia="ja-JP"/>
            </w:rPr>
            <w:tab/>
          </w:r>
          <w:r w:rsidRPr="00126316">
            <w:rPr>
              <w:lang w:val="en-GB"/>
            </w:rPr>
            <w:t>Further Work</w:t>
          </w:r>
          <w:r w:rsidRPr="00126316">
            <w:rPr>
              <w:lang w:val="en-GB"/>
            </w:rPr>
            <w:tab/>
          </w:r>
          <w:r w:rsidRPr="00126316">
            <w:rPr>
              <w:lang w:val="en-GB"/>
            </w:rPr>
            <w:fldChar w:fldCharType="begin"/>
          </w:r>
          <w:r w:rsidRPr="00126316">
            <w:rPr>
              <w:lang w:val="en-GB"/>
            </w:rPr>
            <w:instrText xml:space="preserve"> PAGEREF _Toc324596309 \h </w:instrText>
          </w:r>
          <w:r w:rsidRPr="00126316">
            <w:rPr>
              <w:lang w:val="en-GB"/>
            </w:rPr>
          </w:r>
          <w:r w:rsidRPr="00126316">
            <w:rPr>
              <w:lang w:val="en-GB"/>
            </w:rPr>
            <w:fldChar w:fldCharType="separate"/>
          </w:r>
          <w:r w:rsidR="00AC37AC" w:rsidRPr="00126316">
            <w:rPr>
              <w:lang w:val="en-GB"/>
            </w:rPr>
            <w:t>79</w:t>
          </w:r>
          <w:r w:rsidRPr="00126316">
            <w:rPr>
              <w:lang w:val="en-GB"/>
            </w:rPr>
            <w:fldChar w:fldCharType="end"/>
          </w:r>
        </w:p>
        <w:p w14:paraId="2EFC6BAD"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6.1</w:t>
          </w:r>
          <w:r w:rsidRPr="00126316">
            <w:rPr>
              <w:b w:val="0"/>
              <w:sz w:val="24"/>
              <w:szCs w:val="24"/>
              <w:lang w:val="en-GB" w:eastAsia="ja-JP"/>
            </w:rPr>
            <w:tab/>
          </w:r>
          <w:r w:rsidRPr="00126316">
            <w:rPr>
              <w:lang w:val="en-GB"/>
            </w:rPr>
            <w:t>Relocation and Device Transparency</w:t>
          </w:r>
          <w:r w:rsidRPr="00126316">
            <w:rPr>
              <w:lang w:val="en-GB"/>
            </w:rPr>
            <w:tab/>
          </w:r>
          <w:r w:rsidRPr="00126316">
            <w:rPr>
              <w:lang w:val="en-GB"/>
            </w:rPr>
            <w:fldChar w:fldCharType="begin"/>
          </w:r>
          <w:r w:rsidRPr="00126316">
            <w:rPr>
              <w:lang w:val="en-GB"/>
            </w:rPr>
            <w:instrText xml:space="preserve"> PAGEREF _Toc324596310 \h </w:instrText>
          </w:r>
          <w:r w:rsidRPr="00126316">
            <w:rPr>
              <w:lang w:val="en-GB"/>
            </w:rPr>
          </w:r>
          <w:r w:rsidRPr="00126316">
            <w:rPr>
              <w:lang w:val="en-GB"/>
            </w:rPr>
            <w:fldChar w:fldCharType="separate"/>
          </w:r>
          <w:r w:rsidR="00AC37AC" w:rsidRPr="00126316">
            <w:rPr>
              <w:lang w:val="en-GB"/>
            </w:rPr>
            <w:t>79</w:t>
          </w:r>
          <w:r w:rsidRPr="00126316">
            <w:rPr>
              <w:lang w:val="en-GB"/>
            </w:rPr>
            <w:fldChar w:fldCharType="end"/>
          </w:r>
        </w:p>
        <w:p w14:paraId="24BBAA7C"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6.2</w:t>
          </w:r>
          <w:r w:rsidRPr="00126316">
            <w:rPr>
              <w:b w:val="0"/>
              <w:sz w:val="24"/>
              <w:szCs w:val="24"/>
              <w:lang w:val="en-GB" w:eastAsia="ja-JP"/>
            </w:rPr>
            <w:tab/>
          </w:r>
          <w:r w:rsidRPr="00126316">
            <w:rPr>
              <w:lang w:val="en-GB"/>
            </w:rPr>
            <w:t>Completely Decoupling Application from Device</w:t>
          </w:r>
          <w:r w:rsidRPr="00126316">
            <w:rPr>
              <w:lang w:val="en-GB"/>
            </w:rPr>
            <w:tab/>
          </w:r>
          <w:r w:rsidRPr="00126316">
            <w:rPr>
              <w:lang w:val="en-GB"/>
            </w:rPr>
            <w:fldChar w:fldCharType="begin"/>
          </w:r>
          <w:r w:rsidRPr="00126316">
            <w:rPr>
              <w:lang w:val="en-GB"/>
            </w:rPr>
            <w:instrText xml:space="preserve"> PAGEREF _Toc324596311 \h </w:instrText>
          </w:r>
          <w:r w:rsidRPr="00126316">
            <w:rPr>
              <w:lang w:val="en-GB"/>
            </w:rPr>
          </w:r>
          <w:r w:rsidRPr="00126316">
            <w:rPr>
              <w:lang w:val="en-GB"/>
            </w:rPr>
            <w:fldChar w:fldCharType="separate"/>
          </w:r>
          <w:r w:rsidR="00AC37AC" w:rsidRPr="00126316">
            <w:rPr>
              <w:lang w:val="en-GB"/>
            </w:rPr>
            <w:t>79</w:t>
          </w:r>
          <w:r w:rsidRPr="00126316">
            <w:rPr>
              <w:lang w:val="en-GB"/>
            </w:rPr>
            <w:fldChar w:fldCharType="end"/>
          </w:r>
        </w:p>
        <w:p w14:paraId="4E881A55"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6.3</w:t>
          </w:r>
          <w:r w:rsidRPr="00126316">
            <w:rPr>
              <w:b w:val="0"/>
              <w:sz w:val="24"/>
              <w:szCs w:val="24"/>
              <w:lang w:val="en-GB" w:eastAsia="ja-JP"/>
            </w:rPr>
            <w:tab/>
          </w:r>
          <w:r w:rsidRPr="00126316">
            <w:rPr>
              <w:lang w:val="en-GB"/>
            </w:rPr>
            <w:t>Pick and Choose Application</w:t>
          </w:r>
          <w:r w:rsidRPr="00126316">
            <w:rPr>
              <w:lang w:val="en-GB"/>
            </w:rPr>
            <w:tab/>
          </w:r>
          <w:r w:rsidRPr="00126316">
            <w:rPr>
              <w:lang w:val="en-GB"/>
            </w:rPr>
            <w:fldChar w:fldCharType="begin"/>
          </w:r>
          <w:r w:rsidRPr="00126316">
            <w:rPr>
              <w:lang w:val="en-GB"/>
            </w:rPr>
            <w:instrText xml:space="preserve"> PAGEREF _Toc324596312 \h </w:instrText>
          </w:r>
          <w:r w:rsidRPr="00126316">
            <w:rPr>
              <w:lang w:val="en-GB"/>
            </w:rPr>
          </w:r>
          <w:r w:rsidRPr="00126316">
            <w:rPr>
              <w:lang w:val="en-GB"/>
            </w:rPr>
            <w:fldChar w:fldCharType="separate"/>
          </w:r>
          <w:r w:rsidR="00AC37AC" w:rsidRPr="00126316">
            <w:rPr>
              <w:lang w:val="en-GB"/>
            </w:rPr>
            <w:t>79</w:t>
          </w:r>
          <w:r w:rsidRPr="00126316">
            <w:rPr>
              <w:lang w:val="en-GB"/>
            </w:rPr>
            <w:fldChar w:fldCharType="end"/>
          </w:r>
        </w:p>
        <w:p w14:paraId="56670D10" w14:textId="77777777" w:rsidR="0018309F" w:rsidRPr="00126316" w:rsidRDefault="0018309F">
          <w:pPr>
            <w:pStyle w:val="TOC2"/>
            <w:tabs>
              <w:tab w:val="left" w:pos="792"/>
              <w:tab w:val="right" w:leader="dot" w:pos="9054"/>
            </w:tabs>
            <w:rPr>
              <w:b w:val="0"/>
              <w:sz w:val="24"/>
              <w:szCs w:val="24"/>
              <w:lang w:val="en-GB" w:eastAsia="ja-JP"/>
            </w:rPr>
          </w:pPr>
          <w:r w:rsidRPr="00126316">
            <w:rPr>
              <w:lang w:val="en-GB"/>
            </w:rPr>
            <w:t>6.4</w:t>
          </w:r>
          <w:r w:rsidRPr="00126316">
            <w:rPr>
              <w:b w:val="0"/>
              <w:sz w:val="24"/>
              <w:szCs w:val="24"/>
              <w:lang w:val="en-GB" w:eastAsia="ja-JP"/>
            </w:rPr>
            <w:tab/>
          </w:r>
          <w:r w:rsidRPr="00126316">
            <w:rPr>
              <w:lang w:val="en-GB"/>
            </w:rPr>
            <w:t>Caching</w:t>
          </w:r>
          <w:r w:rsidRPr="00126316">
            <w:rPr>
              <w:lang w:val="en-GB"/>
            </w:rPr>
            <w:tab/>
          </w:r>
          <w:r w:rsidRPr="00126316">
            <w:rPr>
              <w:lang w:val="en-GB"/>
            </w:rPr>
            <w:fldChar w:fldCharType="begin"/>
          </w:r>
          <w:r w:rsidRPr="00126316">
            <w:rPr>
              <w:lang w:val="en-GB"/>
            </w:rPr>
            <w:instrText xml:space="preserve"> PAGEREF _Toc324596313 \h </w:instrText>
          </w:r>
          <w:r w:rsidRPr="00126316">
            <w:rPr>
              <w:lang w:val="en-GB"/>
            </w:rPr>
          </w:r>
          <w:r w:rsidRPr="00126316">
            <w:rPr>
              <w:lang w:val="en-GB"/>
            </w:rPr>
            <w:fldChar w:fldCharType="separate"/>
          </w:r>
          <w:r w:rsidR="00AC37AC" w:rsidRPr="00126316">
            <w:rPr>
              <w:lang w:val="en-GB"/>
            </w:rPr>
            <w:t>80</w:t>
          </w:r>
          <w:r w:rsidRPr="00126316">
            <w:rPr>
              <w:lang w:val="en-GB"/>
            </w:rPr>
            <w:fldChar w:fldCharType="end"/>
          </w:r>
        </w:p>
        <w:p w14:paraId="4A6D0504" w14:textId="77777777" w:rsidR="0018309F" w:rsidRPr="00126316" w:rsidRDefault="0018309F">
          <w:pPr>
            <w:pStyle w:val="TOC1"/>
            <w:tabs>
              <w:tab w:val="left" w:pos="382"/>
              <w:tab w:val="right" w:leader="dot" w:pos="9054"/>
            </w:tabs>
            <w:rPr>
              <w:b w:val="0"/>
              <w:lang w:val="en-GB" w:eastAsia="ja-JP"/>
            </w:rPr>
          </w:pPr>
          <w:r w:rsidRPr="00126316">
            <w:rPr>
              <w:lang w:val="en-GB"/>
            </w:rPr>
            <w:t>7</w:t>
          </w:r>
          <w:r w:rsidRPr="00126316">
            <w:rPr>
              <w:b w:val="0"/>
              <w:lang w:val="en-GB" w:eastAsia="ja-JP"/>
            </w:rPr>
            <w:tab/>
          </w:r>
          <w:r w:rsidRPr="00126316">
            <w:rPr>
              <w:lang w:val="en-GB"/>
            </w:rPr>
            <w:t>Conclusion</w:t>
          </w:r>
          <w:r w:rsidRPr="00126316">
            <w:rPr>
              <w:lang w:val="en-GB"/>
            </w:rPr>
            <w:tab/>
          </w:r>
          <w:r w:rsidRPr="00126316">
            <w:rPr>
              <w:lang w:val="en-GB"/>
            </w:rPr>
            <w:fldChar w:fldCharType="begin"/>
          </w:r>
          <w:r w:rsidRPr="00126316">
            <w:rPr>
              <w:lang w:val="en-GB"/>
            </w:rPr>
            <w:instrText xml:space="preserve"> PAGEREF _Toc324596314 \h </w:instrText>
          </w:r>
          <w:r w:rsidRPr="00126316">
            <w:rPr>
              <w:lang w:val="en-GB"/>
            </w:rPr>
          </w:r>
          <w:r w:rsidRPr="00126316">
            <w:rPr>
              <w:lang w:val="en-GB"/>
            </w:rPr>
            <w:fldChar w:fldCharType="separate"/>
          </w:r>
          <w:r w:rsidR="00AC37AC" w:rsidRPr="00126316">
            <w:rPr>
              <w:lang w:val="en-GB"/>
            </w:rPr>
            <w:t>81</w:t>
          </w:r>
          <w:r w:rsidRPr="00126316">
            <w:rPr>
              <w:lang w:val="en-GB"/>
            </w:rPr>
            <w:fldChar w:fldCharType="end"/>
          </w:r>
        </w:p>
        <w:p w14:paraId="53663B00" w14:textId="77777777" w:rsidR="0018309F" w:rsidRPr="00126316" w:rsidRDefault="0018309F">
          <w:pPr>
            <w:pStyle w:val="TOC1"/>
            <w:tabs>
              <w:tab w:val="right" w:leader="dot" w:pos="9054"/>
            </w:tabs>
            <w:rPr>
              <w:b w:val="0"/>
              <w:lang w:val="en-GB" w:eastAsia="ja-JP"/>
            </w:rPr>
          </w:pPr>
          <w:r w:rsidRPr="00126316">
            <w:rPr>
              <w:lang w:val="en-GB"/>
            </w:rPr>
            <w:t>References</w:t>
          </w:r>
          <w:r w:rsidRPr="00126316">
            <w:rPr>
              <w:lang w:val="en-GB"/>
            </w:rPr>
            <w:tab/>
          </w:r>
          <w:r w:rsidRPr="00126316">
            <w:rPr>
              <w:lang w:val="en-GB"/>
            </w:rPr>
            <w:fldChar w:fldCharType="begin"/>
          </w:r>
          <w:r w:rsidRPr="00126316">
            <w:rPr>
              <w:lang w:val="en-GB"/>
            </w:rPr>
            <w:instrText xml:space="preserve"> PAGEREF _Toc324596315 \h </w:instrText>
          </w:r>
          <w:r w:rsidRPr="00126316">
            <w:rPr>
              <w:lang w:val="en-GB"/>
            </w:rPr>
          </w:r>
          <w:r w:rsidRPr="00126316">
            <w:rPr>
              <w:lang w:val="en-GB"/>
            </w:rPr>
            <w:fldChar w:fldCharType="separate"/>
          </w:r>
          <w:r w:rsidR="00AC37AC" w:rsidRPr="00126316">
            <w:rPr>
              <w:lang w:val="en-GB"/>
            </w:rPr>
            <w:t>82</w:t>
          </w:r>
          <w:r w:rsidRPr="00126316">
            <w:rPr>
              <w:lang w:val="en-GB"/>
            </w:rPr>
            <w:fldChar w:fldCharType="end"/>
          </w:r>
        </w:p>
        <w:p w14:paraId="3C882066" w14:textId="740B2903" w:rsidR="00106EB8" w:rsidRPr="00126316" w:rsidRDefault="00895AAD" w:rsidP="000208E9">
          <w:pPr>
            <w:rPr>
              <w:lang w:val="en-GB"/>
            </w:rPr>
          </w:pPr>
          <w:r w:rsidRPr="00126316">
            <w:rPr>
              <w:b/>
              <w:bCs/>
              <w:lang w:val="en-GB"/>
            </w:rPr>
            <w:fldChar w:fldCharType="end"/>
          </w:r>
        </w:p>
      </w:sdtContent>
    </w:sdt>
    <w:p w14:paraId="33B54F04" w14:textId="77777777" w:rsidR="00DD36AA" w:rsidRPr="00126316" w:rsidRDefault="00DD36AA" w:rsidP="00FA03F9">
      <w:pPr>
        <w:pStyle w:val="Heading1"/>
        <w:numPr>
          <w:ilvl w:val="0"/>
          <w:numId w:val="0"/>
        </w:numPr>
        <w:ind w:left="360"/>
        <w:rPr>
          <w:lang w:val="en-GB"/>
        </w:rPr>
      </w:pPr>
      <w:r w:rsidRPr="00126316">
        <w:rPr>
          <w:lang w:val="en-GB"/>
        </w:rPr>
        <w:br w:type="page"/>
      </w:r>
    </w:p>
    <w:p w14:paraId="196AAA3E" w14:textId="5F14956D" w:rsidR="00C745AE" w:rsidRPr="00126316" w:rsidRDefault="00106EB8" w:rsidP="00FA03F9">
      <w:pPr>
        <w:pStyle w:val="Heading1"/>
        <w:numPr>
          <w:ilvl w:val="0"/>
          <w:numId w:val="0"/>
        </w:numPr>
        <w:ind w:left="360"/>
        <w:rPr>
          <w:lang w:val="en-GB"/>
        </w:rPr>
      </w:pPr>
      <w:bookmarkStart w:id="1" w:name="_Toc324596243"/>
      <w:r w:rsidRPr="00126316">
        <w:rPr>
          <w:lang w:val="en-GB"/>
        </w:rPr>
        <w:lastRenderedPageBreak/>
        <w:t>List of Abbreviations</w:t>
      </w:r>
      <w:bookmarkEnd w:id="1"/>
    </w:p>
    <w:p w14:paraId="124B9BDA" w14:textId="77777777" w:rsidR="00106EB8" w:rsidRPr="00126316" w:rsidRDefault="00106EB8" w:rsidP="00106EB8">
      <w:pPr>
        <w:rPr>
          <w:lang w:val="en-GB"/>
        </w:rPr>
      </w:pPr>
    </w:p>
    <w:p w14:paraId="57EB038F" w14:textId="6DF4781D" w:rsidR="00844394" w:rsidRPr="00126316" w:rsidRDefault="00844394" w:rsidP="00D51788">
      <w:pPr>
        <w:spacing w:line="360" w:lineRule="auto"/>
        <w:rPr>
          <w:lang w:val="en-GB"/>
        </w:rPr>
      </w:pPr>
      <w:r w:rsidRPr="00126316">
        <w:rPr>
          <w:b/>
          <w:lang w:val="en-GB"/>
        </w:rPr>
        <w:t>DS</w:t>
      </w:r>
      <w:r w:rsidRPr="00126316">
        <w:rPr>
          <w:lang w:val="en-GB"/>
        </w:rPr>
        <w:t xml:space="preserve"> - Distributed System</w:t>
      </w:r>
    </w:p>
    <w:p w14:paraId="460C2A66" w14:textId="57D025F8" w:rsidR="00E03E17" w:rsidRPr="00126316" w:rsidRDefault="00E03E17" w:rsidP="00D51788">
      <w:pPr>
        <w:spacing w:line="360" w:lineRule="auto"/>
        <w:rPr>
          <w:lang w:val="en-GB"/>
        </w:rPr>
      </w:pPr>
      <w:r w:rsidRPr="00126316">
        <w:rPr>
          <w:b/>
          <w:lang w:val="en-GB"/>
        </w:rPr>
        <w:t>FS</w:t>
      </w:r>
      <w:r w:rsidRPr="00126316">
        <w:rPr>
          <w:lang w:val="en-GB"/>
        </w:rPr>
        <w:t xml:space="preserve"> - File System</w:t>
      </w:r>
    </w:p>
    <w:p w14:paraId="0E04CEFF" w14:textId="5C7CDD0C" w:rsidR="00CA2115" w:rsidRPr="00126316" w:rsidRDefault="00CA2115" w:rsidP="00D51788">
      <w:pPr>
        <w:spacing w:line="360" w:lineRule="auto"/>
        <w:rPr>
          <w:lang w:val="en-GB"/>
        </w:rPr>
      </w:pPr>
      <w:r w:rsidRPr="00126316">
        <w:rPr>
          <w:b/>
          <w:lang w:val="en-GB"/>
        </w:rPr>
        <w:t>GUI</w:t>
      </w:r>
      <w:r w:rsidR="00E03E17" w:rsidRPr="00126316">
        <w:rPr>
          <w:lang w:val="en-GB"/>
        </w:rPr>
        <w:t xml:space="preserve"> - Graphical User Interface</w:t>
      </w:r>
    </w:p>
    <w:p w14:paraId="33ACBB9A" w14:textId="04A5DF90" w:rsidR="00CF4A36" w:rsidRPr="00126316" w:rsidRDefault="00CF4A36" w:rsidP="00D51788">
      <w:pPr>
        <w:spacing w:line="360" w:lineRule="auto"/>
        <w:rPr>
          <w:lang w:val="en-GB"/>
        </w:rPr>
      </w:pPr>
      <w:r w:rsidRPr="00126316">
        <w:rPr>
          <w:b/>
          <w:lang w:val="en-GB"/>
        </w:rPr>
        <w:t>OS</w:t>
      </w:r>
      <w:r w:rsidRPr="00126316">
        <w:rPr>
          <w:lang w:val="en-GB"/>
        </w:rPr>
        <w:t xml:space="preserve"> - Operating System</w:t>
      </w:r>
    </w:p>
    <w:p w14:paraId="15CA78A3" w14:textId="49992BFA" w:rsidR="00160FEB" w:rsidRPr="00126316" w:rsidRDefault="00160FEB" w:rsidP="00D51788">
      <w:pPr>
        <w:spacing w:line="360" w:lineRule="auto"/>
        <w:rPr>
          <w:lang w:val="en-GB"/>
        </w:rPr>
      </w:pPr>
      <w:r w:rsidRPr="00126316">
        <w:rPr>
          <w:b/>
          <w:lang w:val="en-GB"/>
        </w:rPr>
        <w:t>SDTPS</w:t>
      </w:r>
      <w:r w:rsidRPr="00126316">
        <w:rPr>
          <w:lang w:val="en-GB"/>
        </w:rPr>
        <w:t xml:space="preserve"> - Simplified-Devi</w:t>
      </w:r>
      <w:r w:rsidR="00851442" w:rsidRPr="00126316">
        <w:rPr>
          <w:lang w:val="en-GB"/>
        </w:rPr>
        <w:t>c</w:t>
      </w:r>
      <w:r w:rsidRPr="00126316">
        <w:rPr>
          <w:lang w:val="en-GB"/>
        </w:rPr>
        <w:t>e Transparent Personal Storage</w:t>
      </w:r>
    </w:p>
    <w:p w14:paraId="00A68F9C" w14:textId="5800A6A3" w:rsidR="00741ADE" w:rsidRPr="00126316" w:rsidRDefault="00FD5C4E" w:rsidP="001577FE">
      <w:pPr>
        <w:spacing w:line="360" w:lineRule="auto"/>
        <w:rPr>
          <w:lang w:val="en-GB"/>
        </w:rPr>
      </w:pPr>
      <w:r w:rsidRPr="00126316">
        <w:rPr>
          <w:b/>
          <w:lang w:val="en-GB"/>
        </w:rPr>
        <w:t>SSV</w:t>
      </w:r>
      <w:r w:rsidRPr="00126316">
        <w:rPr>
          <w:lang w:val="en-GB"/>
        </w:rPr>
        <w:t xml:space="preserve"> - Single System View</w:t>
      </w:r>
      <w:r w:rsidR="00741ADE" w:rsidRPr="00126316">
        <w:rPr>
          <w:lang w:val="en-GB"/>
        </w:rPr>
        <w:br w:type="page"/>
      </w:r>
    </w:p>
    <w:p w14:paraId="04748FA8" w14:textId="77777777" w:rsidR="00980C61" w:rsidRPr="00126316" w:rsidRDefault="00741ADE" w:rsidP="00980C61">
      <w:pPr>
        <w:pStyle w:val="Heading1"/>
        <w:numPr>
          <w:ilvl w:val="0"/>
          <w:numId w:val="0"/>
        </w:numPr>
        <w:ind w:left="360"/>
        <w:rPr>
          <w:lang w:val="en-GB"/>
        </w:rPr>
      </w:pPr>
      <w:bookmarkStart w:id="2" w:name="_Toc324596244"/>
      <w:r w:rsidRPr="00126316">
        <w:rPr>
          <w:lang w:val="en-GB"/>
        </w:rPr>
        <w:lastRenderedPageBreak/>
        <w:t>List of Figures</w:t>
      </w:r>
      <w:bookmarkEnd w:id="2"/>
    </w:p>
    <w:p w14:paraId="1F76F6E0" w14:textId="77777777" w:rsidR="00980C61" w:rsidRPr="00126316" w:rsidRDefault="00980C61" w:rsidP="00980C61">
      <w:pPr>
        <w:pStyle w:val="Heading1"/>
        <w:numPr>
          <w:ilvl w:val="0"/>
          <w:numId w:val="0"/>
        </w:numPr>
        <w:ind w:left="360"/>
        <w:rPr>
          <w:lang w:val="en-GB"/>
        </w:rPr>
      </w:pPr>
      <w:r w:rsidRPr="00126316">
        <w:rPr>
          <w:lang w:val="en-GB"/>
        </w:rPr>
        <w:br w:type="page"/>
      </w:r>
    </w:p>
    <w:p w14:paraId="0161795A" w14:textId="588272B2" w:rsidR="00F14591" w:rsidRPr="00126316" w:rsidRDefault="00980C61" w:rsidP="00980C61">
      <w:pPr>
        <w:pStyle w:val="Heading1"/>
        <w:numPr>
          <w:ilvl w:val="0"/>
          <w:numId w:val="0"/>
        </w:numPr>
        <w:ind w:left="360"/>
        <w:rPr>
          <w:lang w:val="en-GB"/>
        </w:rPr>
      </w:pPr>
      <w:bookmarkStart w:id="3" w:name="_Toc324596245"/>
      <w:r w:rsidRPr="00126316">
        <w:rPr>
          <w:lang w:val="en-GB"/>
        </w:rPr>
        <w:lastRenderedPageBreak/>
        <w:t>List of Tables</w:t>
      </w:r>
      <w:bookmarkEnd w:id="3"/>
    </w:p>
    <w:p w14:paraId="2BE61989" w14:textId="6F1B5C0A" w:rsidR="00106EB8" w:rsidRPr="00126316" w:rsidRDefault="00106EB8" w:rsidP="00DF3BC3">
      <w:pPr>
        <w:rPr>
          <w:lang w:val="en-GB"/>
        </w:rPr>
      </w:pPr>
      <w:r w:rsidRPr="00126316">
        <w:rPr>
          <w:lang w:val="en-GB"/>
        </w:rPr>
        <w:br w:type="page"/>
      </w:r>
    </w:p>
    <w:p w14:paraId="6EFB27D5" w14:textId="11DEFEBC" w:rsidR="00B55958" w:rsidRPr="00126316" w:rsidRDefault="000941DB" w:rsidP="00FA03F9">
      <w:pPr>
        <w:pStyle w:val="Heading1"/>
        <w:numPr>
          <w:ilvl w:val="0"/>
          <w:numId w:val="32"/>
        </w:numPr>
        <w:rPr>
          <w:lang w:val="en-GB"/>
        </w:rPr>
      </w:pPr>
      <w:bookmarkStart w:id="4" w:name="_Toc324596246"/>
      <w:r w:rsidRPr="00126316">
        <w:rPr>
          <w:lang w:val="en-GB"/>
        </w:rPr>
        <w:lastRenderedPageBreak/>
        <w:t>Introduction</w:t>
      </w:r>
      <w:bookmarkEnd w:id="4"/>
    </w:p>
    <w:p w14:paraId="015FF23D" w14:textId="52EE0FBF" w:rsidR="00B30BAB" w:rsidRPr="00126316" w:rsidRDefault="00681197" w:rsidP="008B79D4">
      <w:pPr>
        <w:pStyle w:val="Heading2"/>
      </w:pPr>
      <w:bookmarkStart w:id="5" w:name="_Toc324596247"/>
      <w:r w:rsidRPr="00126316">
        <w:t>Problem Context</w:t>
      </w:r>
      <w:bookmarkEnd w:id="5"/>
    </w:p>
    <w:p w14:paraId="01BAF342" w14:textId="7E8E5283" w:rsidR="00F52748" w:rsidRPr="00126316" w:rsidRDefault="00B30BAB" w:rsidP="008B79D4">
      <w:pPr>
        <w:rPr>
          <w:lang w:val="en-GB"/>
        </w:rPr>
      </w:pPr>
      <w:r w:rsidRPr="00126316">
        <w:rPr>
          <w:lang w:val="en-GB"/>
        </w:rPr>
        <w:t>The number of devices an average person use per day has increased significantly the last decade</w:t>
      </w:r>
      <w:r w:rsidR="002F739F" w:rsidRPr="00126316">
        <w:rPr>
          <w:lang w:val="en-GB"/>
        </w:rPr>
        <w:t>. Cisco predicts that by 2019</w:t>
      </w:r>
      <w:r w:rsidR="00CA1B03" w:rsidRPr="00126316">
        <w:rPr>
          <w:lang w:val="en-GB"/>
        </w:rPr>
        <w:t xml:space="preserve"> 2.5 devices </w:t>
      </w:r>
      <w:r w:rsidR="008B3851" w:rsidRPr="00126316">
        <w:rPr>
          <w:lang w:val="en-GB"/>
        </w:rPr>
        <w:t xml:space="preserve">will be </w:t>
      </w:r>
      <w:r w:rsidR="003E57B1" w:rsidRPr="00126316">
        <w:rPr>
          <w:lang w:val="en-GB"/>
        </w:rPr>
        <w:t>connected to the I</w:t>
      </w:r>
      <w:r w:rsidR="00CA1B03" w:rsidRPr="00126316">
        <w:rPr>
          <w:lang w:val="en-GB"/>
        </w:rPr>
        <w:t>nterne</w:t>
      </w:r>
      <w:r w:rsidR="00883FBD" w:rsidRPr="00126316">
        <w:rPr>
          <w:lang w:val="en-GB"/>
        </w:rPr>
        <w:t xml:space="preserve">t for every person on the earth, which translates to </w:t>
      </w:r>
      <w:r w:rsidR="00CA1B03" w:rsidRPr="00126316">
        <w:rPr>
          <w:lang w:val="en-GB"/>
        </w:rPr>
        <w:t>about 5 devices for ev</w:t>
      </w:r>
      <w:r w:rsidR="007D666F" w:rsidRPr="00126316">
        <w:rPr>
          <w:lang w:val="en-GB"/>
        </w:rPr>
        <w:t>ery person with I</w:t>
      </w:r>
      <w:r w:rsidR="00883FBD" w:rsidRPr="00126316">
        <w:rPr>
          <w:lang w:val="en-GB"/>
        </w:rPr>
        <w:t>nternet access</w:t>
      </w:r>
      <w:r w:rsidR="003D5BE5" w:rsidRPr="00126316">
        <w:rPr>
          <w:lang w:val="en-GB"/>
        </w:rPr>
        <w:t xml:space="preserve"> [1, </w:t>
      </w:r>
      <w:r w:rsidR="00A80056" w:rsidRPr="00126316">
        <w:rPr>
          <w:lang w:val="en-GB"/>
        </w:rPr>
        <w:t>2]</w:t>
      </w:r>
      <w:r w:rsidR="00883FBD" w:rsidRPr="00126316">
        <w:rPr>
          <w:lang w:val="en-GB"/>
        </w:rPr>
        <w:t>. T</w:t>
      </w:r>
      <w:r w:rsidR="00CA1B03" w:rsidRPr="00126316">
        <w:rPr>
          <w:lang w:val="en-GB"/>
        </w:rPr>
        <w:t xml:space="preserve">ablets and smart television </w:t>
      </w:r>
      <w:r w:rsidR="003E57B1" w:rsidRPr="00126316">
        <w:rPr>
          <w:lang w:val="en-GB"/>
        </w:rPr>
        <w:t>sets seem</w:t>
      </w:r>
      <w:r w:rsidR="00883FBD" w:rsidRPr="00126316">
        <w:rPr>
          <w:lang w:val="en-GB"/>
        </w:rPr>
        <w:t xml:space="preserve"> to be</w:t>
      </w:r>
      <w:r w:rsidR="00CA1B03" w:rsidRPr="00126316">
        <w:rPr>
          <w:lang w:val="en-GB"/>
        </w:rPr>
        <w:t xml:space="preserve"> </w:t>
      </w:r>
      <w:r w:rsidR="00A80056" w:rsidRPr="00126316">
        <w:rPr>
          <w:lang w:val="en-GB"/>
        </w:rPr>
        <w:t>the fastest growing category [3].</w:t>
      </w:r>
      <w:r w:rsidR="00207D44" w:rsidRPr="00126316">
        <w:rPr>
          <w:lang w:val="en-GB"/>
        </w:rPr>
        <w:br/>
        <w:t>A</w:t>
      </w:r>
      <w:r w:rsidR="00C549CD" w:rsidRPr="00126316">
        <w:rPr>
          <w:lang w:val="en-GB"/>
        </w:rPr>
        <w:t>s</w:t>
      </w:r>
      <w:r w:rsidR="00207D44" w:rsidRPr="00126316">
        <w:rPr>
          <w:lang w:val="en-GB"/>
        </w:rPr>
        <w:t xml:space="preserve"> the</w:t>
      </w:r>
      <w:r w:rsidR="00C549CD" w:rsidRPr="00126316">
        <w:rPr>
          <w:lang w:val="en-GB"/>
        </w:rPr>
        <w:t xml:space="preserve"> number of devices</w:t>
      </w:r>
      <w:r w:rsidR="005F0199" w:rsidRPr="00126316">
        <w:rPr>
          <w:lang w:val="en-GB"/>
        </w:rPr>
        <w:t xml:space="preserve"> per person</w:t>
      </w:r>
      <w:r w:rsidR="00C549CD" w:rsidRPr="00126316">
        <w:rPr>
          <w:lang w:val="en-GB"/>
        </w:rPr>
        <w:t xml:space="preserve"> increase</w:t>
      </w:r>
      <w:r w:rsidR="005F0199" w:rsidRPr="00126316">
        <w:rPr>
          <w:lang w:val="en-GB"/>
        </w:rPr>
        <w:t>s,</w:t>
      </w:r>
      <w:r w:rsidR="00C549CD" w:rsidRPr="00126316">
        <w:rPr>
          <w:lang w:val="en-GB"/>
        </w:rPr>
        <w:t xml:space="preserve"> the files belonging to each person </w:t>
      </w:r>
      <w:r w:rsidR="00F75039" w:rsidRPr="00126316">
        <w:rPr>
          <w:lang w:val="en-GB"/>
        </w:rPr>
        <w:t>becomes increasingly segmented o</w:t>
      </w:r>
      <w:r w:rsidR="00C549CD" w:rsidRPr="00126316">
        <w:rPr>
          <w:lang w:val="en-GB"/>
        </w:rPr>
        <w:t xml:space="preserve">nto different devices. </w:t>
      </w:r>
    </w:p>
    <w:p w14:paraId="546ECE42" w14:textId="78A53CDC" w:rsidR="00BE4AB5" w:rsidRPr="00126316" w:rsidRDefault="00C549CD" w:rsidP="008B79D4">
      <w:pPr>
        <w:rPr>
          <w:lang w:val="en-GB"/>
        </w:rPr>
      </w:pPr>
      <w:r w:rsidRPr="00126316">
        <w:rPr>
          <w:lang w:val="en-GB"/>
        </w:rPr>
        <w:t>Usually each personal device has a different use</w:t>
      </w:r>
      <w:r w:rsidR="003E57B1" w:rsidRPr="00126316">
        <w:rPr>
          <w:lang w:val="en-GB"/>
        </w:rPr>
        <w:t xml:space="preserve"> </w:t>
      </w:r>
      <w:r w:rsidRPr="00126316">
        <w:rPr>
          <w:lang w:val="en-GB"/>
        </w:rPr>
        <w:t xml:space="preserve">case, and thus the applications and files present on any given device will </w:t>
      </w:r>
      <w:r w:rsidR="00A93563" w:rsidRPr="00126316">
        <w:rPr>
          <w:lang w:val="en-GB"/>
        </w:rPr>
        <w:t>reflect what that device is used for.</w:t>
      </w:r>
      <w:r w:rsidR="00BF2F28" w:rsidRPr="00126316">
        <w:rPr>
          <w:lang w:val="en-GB"/>
        </w:rPr>
        <w:t xml:space="preserve"> For example a desktop or laptop computer is more likely to contain text documents than a </w:t>
      </w:r>
      <w:r w:rsidR="003E57B1" w:rsidRPr="00126316">
        <w:rPr>
          <w:lang w:val="en-GB"/>
        </w:rPr>
        <w:t>cell phone</w:t>
      </w:r>
      <w:r w:rsidR="00BF2F28" w:rsidRPr="00126316">
        <w:rPr>
          <w:lang w:val="en-GB"/>
        </w:rPr>
        <w:t>.</w:t>
      </w:r>
      <w:r w:rsidR="00E8341B" w:rsidRPr="00126316">
        <w:rPr>
          <w:lang w:val="en-GB"/>
        </w:rPr>
        <w:br/>
      </w:r>
      <w:r w:rsidR="00BF2F28" w:rsidRPr="00126316">
        <w:rPr>
          <w:lang w:val="en-GB"/>
        </w:rPr>
        <w:t>Also d</w:t>
      </w:r>
      <w:r w:rsidR="00E8341B" w:rsidRPr="00126316">
        <w:rPr>
          <w:lang w:val="en-GB"/>
        </w:rPr>
        <w:t>epe</w:t>
      </w:r>
      <w:r w:rsidR="007D32FF" w:rsidRPr="00126316">
        <w:rPr>
          <w:lang w:val="en-GB"/>
        </w:rPr>
        <w:t>nding on the type of files, num</w:t>
      </w:r>
      <w:r w:rsidR="00E8341B" w:rsidRPr="00126316">
        <w:rPr>
          <w:lang w:val="en-GB"/>
        </w:rPr>
        <w:t>erous copies of the same file may be distributed</w:t>
      </w:r>
      <w:r w:rsidR="007D32FF" w:rsidRPr="00126316">
        <w:rPr>
          <w:lang w:val="en-GB"/>
        </w:rPr>
        <w:t xml:space="preserve"> over the set of devices and over time have a set of different operations done to them. The user ends up with several versions of the same file</w:t>
      </w:r>
      <w:r w:rsidR="00E17ADC" w:rsidRPr="00126316">
        <w:rPr>
          <w:lang w:val="en-GB"/>
        </w:rPr>
        <w:t xml:space="preserve"> [4]</w:t>
      </w:r>
      <w:r w:rsidR="007D32FF" w:rsidRPr="00126316">
        <w:rPr>
          <w:lang w:val="en-GB"/>
        </w:rPr>
        <w:t>.</w:t>
      </w:r>
      <w:r w:rsidR="00E17ADC" w:rsidRPr="00126316">
        <w:rPr>
          <w:lang w:val="en-GB"/>
        </w:rPr>
        <w:t xml:space="preserve"> </w:t>
      </w:r>
      <w:r w:rsidR="00D36066" w:rsidRPr="00126316">
        <w:rPr>
          <w:lang w:val="en-GB"/>
        </w:rPr>
        <w:t>F</w:t>
      </w:r>
      <w:r w:rsidR="00E17ADC" w:rsidRPr="00126316">
        <w:rPr>
          <w:lang w:val="en-GB"/>
        </w:rPr>
        <w:t>or example a picture that is taken on your cell</w:t>
      </w:r>
      <w:r w:rsidR="003E57B1" w:rsidRPr="00126316">
        <w:rPr>
          <w:lang w:val="en-GB"/>
        </w:rPr>
        <w:t xml:space="preserve"> </w:t>
      </w:r>
      <w:r w:rsidR="00E17ADC" w:rsidRPr="00126316">
        <w:rPr>
          <w:lang w:val="en-GB"/>
        </w:rPr>
        <w:t>phone, copied to your laptop for editing, and la</w:t>
      </w:r>
      <w:r w:rsidR="007D1EC5" w:rsidRPr="00126316">
        <w:rPr>
          <w:lang w:val="en-GB"/>
        </w:rPr>
        <w:t>ter moved to a desktop for safe</w:t>
      </w:r>
      <w:r w:rsidR="00E17ADC" w:rsidRPr="00126316">
        <w:rPr>
          <w:lang w:val="en-GB"/>
        </w:rPr>
        <w:t>keeping</w:t>
      </w:r>
      <w:r w:rsidR="00D130CA" w:rsidRPr="00126316">
        <w:rPr>
          <w:lang w:val="en-GB"/>
        </w:rPr>
        <w:t xml:space="preserve"> and display</w:t>
      </w:r>
      <w:r w:rsidR="00E17ADC" w:rsidRPr="00126316">
        <w:rPr>
          <w:lang w:val="en-GB"/>
        </w:rPr>
        <w:t>.</w:t>
      </w:r>
      <w:r w:rsidR="00F52748" w:rsidRPr="00126316">
        <w:rPr>
          <w:lang w:val="en-GB"/>
        </w:rPr>
        <w:t xml:space="preserve"> And i</w:t>
      </w:r>
      <w:r w:rsidR="003D4A64" w:rsidRPr="00126316">
        <w:rPr>
          <w:lang w:val="en-GB"/>
        </w:rPr>
        <w:t xml:space="preserve">t is not unlikely that the name is changed to </w:t>
      </w:r>
      <w:r w:rsidR="00605EDF" w:rsidRPr="00126316">
        <w:rPr>
          <w:lang w:val="en-GB"/>
        </w:rPr>
        <w:t xml:space="preserve">fit into </w:t>
      </w:r>
      <w:r w:rsidR="00DE25C2" w:rsidRPr="00126316">
        <w:rPr>
          <w:lang w:val="en-GB"/>
        </w:rPr>
        <w:t>some sort of catalo</w:t>
      </w:r>
      <w:r w:rsidR="003D4A64" w:rsidRPr="00126316">
        <w:rPr>
          <w:lang w:val="en-GB"/>
        </w:rPr>
        <w:t>g</w:t>
      </w:r>
      <w:r w:rsidR="00DE25C2" w:rsidRPr="00126316">
        <w:rPr>
          <w:lang w:val="en-GB"/>
        </w:rPr>
        <w:t>u</w:t>
      </w:r>
      <w:r w:rsidR="003D4A64" w:rsidRPr="00126316">
        <w:rPr>
          <w:lang w:val="en-GB"/>
        </w:rPr>
        <w:t>e system</w:t>
      </w:r>
      <w:r w:rsidR="00F52748" w:rsidRPr="00126316">
        <w:rPr>
          <w:lang w:val="en-GB"/>
        </w:rPr>
        <w:t xml:space="preserve"> in the final step</w:t>
      </w:r>
      <w:r w:rsidR="003D4A64" w:rsidRPr="00126316">
        <w:rPr>
          <w:lang w:val="en-GB"/>
        </w:rPr>
        <w:t>.</w:t>
      </w:r>
      <w:r w:rsidR="00455F67" w:rsidRPr="00126316">
        <w:rPr>
          <w:lang w:val="en-GB"/>
        </w:rPr>
        <w:t xml:space="preserve"> </w:t>
      </w:r>
    </w:p>
    <w:p w14:paraId="65DE988B" w14:textId="5E98299C" w:rsidR="00CF1A9F" w:rsidRPr="00126316" w:rsidRDefault="00455F67" w:rsidP="008B79D4">
      <w:pPr>
        <w:rPr>
          <w:lang w:val="en-GB"/>
        </w:rPr>
      </w:pPr>
      <w:r w:rsidRPr="00126316">
        <w:rPr>
          <w:lang w:val="en-GB"/>
        </w:rPr>
        <w:t xml:space="preserve">Moreover, the example illustrates how the different </w:t>
      </w:r>
      <w:r w:rsidR="0093742D" w:rsidRPr="00126316">
        <w:rPr>
          <w:lang w:val="en-GB"/>
        </w:rPr>
        <w:t>devices</w:t>
      </w:r>
      <w:r w:rsidRPr="00126316">
        <w:rPr>
          <w:lang w:val="en-GB"/>
        </w:rPr>
        <w:t xml:space="preserve"> have different </w:t>
      </w:r>
      <w:r w:rsidR="003E57B1" w:rsidRPr="00126316">
        <w:rPr>
          <w:lang w:val="en-GB"/>
        </w:rPr>
        <w:t>use cases</w:t>
      </w:r>
      <w:r w:rsidRPr="00126316">
        <w:rPr>
          <w:lang w:val="en-GB"/>
        </w:rPr>
        <w:t>, and thus are likely to have a</w:t>
      </w:r>
      <w:r w:rsidR="007D1EC5" w:rsidRPr="00126316">
        <w:rPr>
          <w:lang w:val="en-GB"/>
        </w:rPr>
        <w:t xml:space="preserve"> different set of applications. This requires the user to move the files between the machines to </w:t>
      </w:r>
      <w:r w:rsidR="00481D7B" w:rsidRPr="00126316">
        <w:rPr>
          <w:lang w:val="en-GB"/>
        </w:rPr>
        <w:t>apply the operations he/she wants to.</w:t>
      </w:r>
    </w:p>
    <w:p w14:paraId="2565ADC6" w14:textId="372BC1D8" w:rsidR="00D70B03" w:rsidRPr="00126316" w:rsidRDefault="00D70B03" w:rsidP="008B79D4">
      <w:pPr>
        <w:rPr>
          <w:lang w:val="en-GB"/>
        </w:rPr>
      </w:pPr>
      <w:r w:rsidRPr="00126316">
        <w:rPr>
          <w:lang w:val="en-GB"/>
        </w:rPr>
        <w:t>As the research done in [6] shows, there is a need for simplification of the way unlearned users interact with files on multiple devices.</w:t>
      </w:r>
      <w:r w:rsidR="00E74B6C" w:rsidRPr="00126316">
        <w:rPr>
          <w:lang w:val="en-GB"/>
        </w:rPr>
        <w:t xml:space="preserve"> </w:t>
      </w:r>
    </w:p>
    <w:p w14:paraId="6A7B730F" w14:textId="77777777" w:rsidR="009C0C9A" w:rsidRPr="00126316" w:rsidRDefault="009C0C9A" w:rsidP="008B79D4">
      <w:pPr>
        <w:rPr>
          <w:lang w:val="en-GB"/>
        </w:rPr>
      </w:pPr>
    </w:p>
    <w:p w14:paraId="16F7D9FD" w14:textId="69E449EB" w:rsidR="009C0C9A" w:rsidRPr="00126316" w:rsidRDefault="009C0C9A" w:rsidP="008B79D4">
      <w:pPr>
        <w:rPr>
          <w:lang w:val="en-GB"/>
        </w:rPr>
      </w:pPr>
      <w:r w:rsidRPr="00126316">
        <w:rPr>
          <w:lang w:val="en-GB"/>
        </w:rPr>
        <w:t xml:space="preserve">Further more, cloud services are increasing in popularity, though as mentioned in [35], the </w:t>
      </w:r>
      <w:r w:rsidR="00125EF6" w:rsidRPr="00126316">
        <w:rPr>
          <w:lang w:val="en-GB"/>
        </w:rPr>
        <w:t>securities of such services are</w:t>
      </w:r>
      <w:r w:rsidRPr="00126316">
        <w:rPr>
          <w:lang w:val="en-GB"/>
        </w:rPr>
        <w:t xml:space="preserve"> dubious at best. </w:t>
      </w:r>
      <w:r w:rsidR="00745945" w:rsidRPr="00126316">
        <w:rPr>
          <w:lang w:val="en-GB"/>
        </w:rPr>
        <w:t xml:space="preserve">On-line solutions may not be in the interest of the individual, unless you want governments to have all your information served on a silver platter. </w:t>
      </w:r>
      <w:r w:rsidRPr="00126316">
        <w:rPr>
          <w:lang w:val="en-GB"/>
        </w:rPr>
        <w:t xml:space="preserve">And despite quotes by people like Steve Jobs and </w:t>
      </w:r>
      <w:r w:rsidR="009B782B" w:rsidRPr="00126316">
        <w:rPr>
          <w:lang w:val="en-GB"/>
        </w:rPr>
        <w:t>Vivek Kundra</w:t>
      </w:r>
      <w:r w:rsidRPr="00126316">
        <w:rPr>
          <w:lang w:val="en-GB"/>
        </w:rPr>
        <w:t xml:space="preserve"> implying that cloud services are the future and local storage is "byzantine", cloud services come with factors of uncertainty for the user other than </w:t>
      </w:r>
      <w:r w:rsidR="00D912D3" w:rsidRPr="00126316">
        <w:rPr>
          <w:lang w:val="en-GB"/>
        </w:rPr>
        <w:t xml:space="preserve">what is directly related to </w:t>
      </w:r>
      <w:r w:rsidRPr="00126316">
        <w:rPr>
          <w:lang w:val="en-GB"/>
        </w:rPr>
        <w:t>securit</w:t>
      </w:r>
      <w:r w:rsidR="00D912D3" w:rsidRPr="00126316">
        <w:rPr>
          <w:lang w:val="en-GB"/>
        </w:rPr>
        <w:t>y; For example</w:t>
      </w:r>
      <w:r w:rsidR="00936F48" w:rsidRPr="00126316">
        <w:rPr>
          <w:lang w:val="en-GB"/>
        </w:rPr>
        <w:t xml:space="preserve"> possibilities of</w:t>
      </w:r>
      <w:r w:rsidR="00D912D3" w:rsidRPr="00126316">
        <w:rPr>
          <w:lang w:val="en-GB"/>
        </w:rPr>
        <w:t xml:space="preserve"> discontinuation,</w:t>
      </w:r>
      <w:r w:rsidRPr="00126316">
        <w:rPr>
          <w:lang w:val="en-GB"/>
        </w:rPr>
        <w:t xml:space="preserve"> </w:t>
      </w:r>
      <w:r w:rsidR="00F94D7B" w:rsidRPr="00126316">
        <w:rPr>
          <w:lang w:val="en-GB"/>
        </w:rPr>
        <w:t>and the fact that the entire movement is somewhat experimental</w:t>
      </w:r>
      <w:r w:rsidR="00E163D5" w:rsidRPr="00126316">
        <w:rPr>
          <w:lang w:val="en-GB"/>
        </w:rPr>
        <w:t>, treating the customer as a guinea pig</w:t>
      </w:r>
      <w:r w:rsidR="00F94D7B" w:rsidRPr="00126316">
        <w:rPr>
          <w:lang w:val="en-GB"/>
        </w:rPr>
        <w:t>.</w:t>
      </w:r>
      <w:r w:rsidR="008F28C4" w:rsidRPr="00126316">
        <w:rPr>
          <w:lang w:val="en-GB"/>
        </w:rPr>
        <w:t xml:space="preserve"> [36]</w:t>
      </w:r>
    </w:p>
    <w:p w14:paraId="346FBF14" w14:textId="6714A307" w:rsidR="000F2F4D" w:rsidRPr="00126316" w:rsidRDefault="00C368C4" w:rsidP="000F2F4D">
      <w:pPr>
        <w:pStyle w:val="Heading2"/>
      </w:pPr>
      <w:bookmarkStart w:id="6" w:name="_Toc324596248"/>
      <w:r w:rsidRPr="00126316">
        <w:t>Related</w:t>
      </w:r>
      <w:r w:rsidR="000F2F4D" w:rsidRPr="00126316">
        <w:t xml:space="preserve"> Work</w:t>
      </w:r>
      <w:bookmarkEnd w:id="6"/>
    </w:p>
    <w:p w14:paraId="0157EE91" w14:textId="43378225" w:rsidR="00ED5ABE" w:rsidRPr="00126316" w:rsidRDefault="00CF1A9F" w:rsidP="008B79D4">
      <w:pPr>
        <w:rPr>
          <w:lang w:val="en-GB"/>
        </w:rPr>
      </w:pPr>
      <w:r w:rsidRPr="00126316">
        <w:rPr>
          <w:lang w:val="en-GB"/>
        </w:rPr>
        <w:t>Several papers have been focused on this topic, attacking the</w:t>
      </w:r>
      <w:r w:rsidR="003D5BE5" w:rsidRPr="00126316">
        <w:rPr>
          <w:lang w:val="en-GB"/>
        </w:rPr>
        <w:t xml:space="preserve"> problem from different angle</w:t>
      </w:r>
      <w:r w:rsidR="00FC554C" w:rsidRPr="00126316">
        <w:rPr>
          <w:lang w:val="en-GB"/>
        </w:rPr>
        <w:t>s, and applying similar ideas and</w:t>
      </w:r>
      <w:r w:rsidR="003D5BE5" w:rsidRPr="00126316">
        <w:rPr>
          <w:lang w:val="en-GB"/>
        </w:rPr>
        <w:t xml:space="preserve"> solutions to </w:t>
      </w:r>
      <w:r w:rsidR="003E57B1" w:rsidRPr="00126316">
        <w:rPr>
          <w:lang w:val="en-GB"/>
        </w:rPr>
        <w:t>similar</w:t>
      </w:r>
      <w:r w:rsidR="003D5BE5" w:rsidRPr="00126316">
        <w:rPr>
          <w:lang w:val="en-GB"/>
        </w:rPr>
        <w:t xml:space="preserve"> problems.</w:t>
      </w:r>
    </w:p>
    <w:p w14:paraId="6EB1F5C7" w14:textId="72640678" w:rsidR="00DE5089" w:rsidRPr="00126316" w:rsidRDefault="00A83C57" w:rsidP="008B79D4">
      <w:pPr>
        <w:rPr>
          <w:lang w:val="en-GB"/>
        </w:rPr>
      </w:pPr>
      <w:r w:rsidRPr="00126316">
        <w:rPr>
          <w:lang w:val="en-GB"/>
        </w:rPr>
        <w:br/>
      </w:r>
      <w:r w:rsidR="003E57B1" w:rsidRPr="00126316">
        <w:rPr>
          <w:rStyle w:val="QuoteChar"/>
          <w:lang w:val="en-GB"/>
        </w:rPr>
        <w:t>Eyo: Device Tran</w:t>
      </w:r>
      <w:r w:rsidR="00CF1A9F" w:rsidRPr="00126316">
        <w:rPr>
          <w:rStyle w:val="QuoteChar"/>
          <w:lang w:val="en-GB"/>
        </w:rPr>
        <w:t>sparent Personal-Storage</w:t>
      </w:r>
      <w:r w:rsidR="00CF1A9F" w:rsidRPr="00126316">
        <w:rPr>
          <w:lang w:val="en-GB"/>
        </w:rPr>
        <w:t xml:space="preserve"> </w:t>
      </w:r>
      <w:r w:rsidR="00CE4635" w:rsidRPr="00126316">
        <w:rPr>
          <w:lang w:val="en-GB"/>
        </w:rPr>
        <w:t xml:space="preserve">is a relevant paper attempting to </w:t>
      </w:r>
      <w:r w:rsidR="007C3822" w:rsidRPr="00126316">
        <w:rPr>
          <w:lang w:val="en-GB"/>
        </w:rPr>
        <w:t>hinder</w:t>
      </w:r>
      <w:r w:rsidR="00CE4635" w:rsidRPr="00126316">
        <w:rPr>
          <w:lang w:val="en-GB"/>
        </w:rPr>
        <w:t xml:space="preserve"> the segmentation by providing "</w:t>
      </w:r>
      <w:r w:rsidR="00CE4635" w:rsidRPr="00126316">
        <w:rPr>
          <w:rStyle w:val="QuoteChar"/>
          <w:lang w:val="en-GB"/>
        </w:rPr>
        <w:t>device transparency</w:t>
      </w:r>
      <w:r w:rsidR="00CE4635" w:rsidRPr="00126316">
        <w:rPr>
          <w:lang w:val="en-GB"/>
        </w:rPr>
        <w:t>"</w:t>
      </w:r>
      <w:r w:rsidR="00AF3F99" w:rsidRPr="00126316">
        <w:rPr>
          <w:lang w:val="en-GB"/>
        </w:rPr>
        <w:t xml:space="preserve">, aiming to let the </w:t>
      </w:r>
      <w:r w:rsidR="00095E05" w:rsidRPr="00126316">
        <w:rPr>
          <w:lang w:val="en-GB"/>
        </w:rPr>
        <w:t xml:space="preserve">user </w:t>
      </w:r>
      <w:r w:rsidR="00AF3F99" w:rsidRPr="00126316">
        <w:rPr>
          <w:lang w:val="en-GB"/>
        </w:rPr>
        <w:t>"</w:t>
      </w:r>
      <w:r w:rsidR="00AF3F99" w:rsidRPr="00126316">
        <w:rPr>
          <w:rStyle w:val="QuoteChar"/>
          <w:lang w:val="en-GB"/>
        </w:rPr>
        <w:t>think in terms of "file X", rather than "file X on device Y"</w:t>
      </w:r>
      <w:r w:rsidR="00AF3F99" w:rsidRPr="00126316">
        <w:rPr>
          <w:lang w:val="en-GB"/>
        </w:rPr>
        <w:t>".</w:t>
      </w:r>
      <w:r w:rsidR="006A6225" w:rsidRPr="00126316">
        <w:rPr>
          <w:lang w:val="en-GB"/>
        </w:rPr>
        <w:t xml:space="preserve"> </w:t>
      </w:r>
      <w:r w:rsidR="00DB79E1" w:rsidRPr="00126316">
        <w:rPr>
          <w:lang w:val="en-GB"/>
        </w:rPr>
        <w:t xml:space="preserve">The authors propose a system where metadata of all files are present on every device, and where a version tree is kept to ensure no data is lost on conflicts. </w:t>
      </w:r>
      <w:r w:rsidR="000511FD" w:rsidRPr="00126316">
        <w:rPr>
          <w:lang w:val="en-GB"/>
        </w:rPr>
        <w:t>The metadata is thus split from the data</w:t>
      </w:r>
      <w:r w:rsidR="00D5318F" w:rsidRPr="00126316">
        <w:rPr>
          <w:lang w:val="en-GB"/>
        </w:rPr>
        <w:t xml:space="preserve"> </w:t>
      </w:r>
      <w:r w:rsidR="000511FD" w:rsidRPr="00126316">
        <w:rPr>
          <w:lang w:val="en-GB"/>
        </w:rPr>
        <w:t xml:space="preserve">file. </w:t>
      </w:r>
      <w:r w:rsidR="00DB79E1" w:rsidRPr="00126316">
        <w:rPr>
          <w:lang w:val="en-GB"/>
        </w:rPr>
        <w:t>The result is an interesting but rather comple</w:t>
      </w:r>
      <w:r w:rsidR="00A9332D" w:rsidRPr="00126316">
        <w:rPr>
          <w:lang w:val="en-GB"/>
        </w:rPr>
        <w:t>x system that works</w:t>
      </w:r>
      <w:r w:rsidR="00A67977" w:rsidRPr="00126316">
        <w:rPr>
          <w:lang w:val="en-GB"/>
        </w:rPr>
        <w:t xml:space="preserve"> even</w:t>
      </w:r>
      <w:r w:rsidR="00A9332D" w:rsidRPr="00126316">
        <w:rPr>
          <w:lang w:val="en-GB"/>
        </w:rPr>
        <w:t xml:space="preserve"> with </w:t>
      </w:r>
      <w:r w:rsidR="00624D11" w:rsidRPr="00126316">
        <w:rPr>
          <w:lang w:val="en-GB"/>
        </w:rPr>
        <w:t>some</w:t>
      </w:r>
      <w:r w:rsidR="009B35CE" w:rsidRPr="00126316">
        <w:rPr>
          <w:lang w:val="en-GB"/>
        </w:rPr>
        <w:t xml:space="preserve"> loss of connection</w:t>
      </w:r>
      <w:r w:rsidR="00A9332D" w:rsidRPr="00126316">
        <w:rPr>
          <w:lang w:val="en-GB"/>
        </w:rPr>
        <w:t>, but suffers under huge storage overheads when devices are disconnected over a long period of time.</w:t>
      </w:r>
      <w:r w:rsidR="00C901B7" w:rsidRPr="00126316">
        <w:rPr>
          <w:lang w:val="en-GB"/>
        </w:rPr>
        <w:t xml:space="preserve"> [4]</w:t>
      </w:r>
    </w:p>
    <w:p w14:paraId="0CDC7A99" w14:textId="77777777" w:rsidR="00ED5ABE" w:rsidRPr="00126316" w:rsidRDefault="00ED5ABE" w:rsidP="008B79D4">
      <w:pPr>
        <w:rPr>
          <w:lang w:val="en-GB"/>
        </w:rPr>
      </w:pPr>
    </w:p>
    <w:p w14:paraId="04576EE3" w14:textId="7988EEC6" w:rsidR="004D7032" w:rsidRPr="00126316" w:rsidRDefault="004B71DD" w:rsidP="008B79D4">
      <w:pPr>
        <w:rPr>
          <w:lang w:val="en-GB"/>
        </w:rPr>
      </w:pPr>
      <w:r w:rsidRPr="00126316">
        <w:rPr>
          <w:i/>
          <w:lang w:val="en-GB"/>
        </w:rPr>
        <w:t>Amber: Decoupling User Data from Web Applications</w:t>
      </w:r>
      <w:r w:rsidRPr="00126316">
        <w:rPr>
          <w:lang w:val="en-GB"/>
        </w:rPr>
        <w:t xml:space="preserve"> </w:t>
      </w:r>
      <w:r w:rsidR="00AB5B44" w:rsidRPr="00126316">
        <w:rPr>
          <w:lang w:val="en-GB"/>
        </w:rPr>
        <w:t xml:space="preserve">by Tej Chajed et al also has some interesting ideas, </w:t>
      </w:r>
      <w:r w:rsidR="00532372" w:rsidRPr="00126316">
        <w:rPr>
          <w:lang w:val="en-GB"/>
        </w:rPr>
        <w:t>suggesting</w:t>
      </w:r>
      <w:r w:rsidR="00AB5B44" w:rsidRPr="00126316">
        <w:rPr>
          <w:lang w:val="en-GB"/>
        </w:rPr>
        <w:t xml:space="preserve"> a system for storing user data </w:t>
      </w:r>
      <w:r w:rsidR="00532372" w:rsidRPr="00126316">
        <w:rPr>
          <w:lang w:val="en-GB"/>
        </w:rPr>
        <w:t xml:space="preserve">and enabling web </w:t>
      </w:r>
      <w:r w:rsidR="00532372" w:rsidRPr="00126316">
        <w:rPr>
          <w:lang w:val="en-GB"/>
        </w:rPr>
        <w:lastRenderedPageBreak/>
        <w:t xml:space="preserve">applications to query them. Essentially (as the title says) decoupling user data from web applications, letting the users easily use different web services and applications with their data without having to upload a copy of each file to every service/application provider. </w:t>
      </w:r>
      <w:r w:rsidR="00AF7584" w:rsidRPr="00126316">
        <w:rPr>
          <w:lang w:val="en-GB"/>
        </w:rPr>
        <w:t xml:space="preserve">In practice this means a user could upload his/her pictures to Amber, and then let f. ex. Facebook access the pictures for sharing </w:t>
      </w:r>
      <w:r w:rsidR="00F76F75" w:rsidRPr="00126316">
        <w:rPr>
          <w:lang w:val="en-GB"/>
        </w:rPr>
        <w:t>with his/her network of friends</w:t>
      </w:r>
      <w:r w:rsidR="00AF7584" w:rsidRPr="00126316">
        <w:rPr>
          <w:lang w:val="en-GB"/>
        </w:rPr>
        <w:t xml:space="preserve"> while using an online image </w:t>
      </w:r>
      <w:r w:rsidR="003E57B1" w:rsidRPr="00126316">
        <w:rPr>
          <w:lang w:val="en-GB"/>
        </w:rPr>
        <w:t>processing</w:t>
      </w:r>
      <w:r w:rsidR="00AF7584" w:rsidRPr="00126316">
        <w:rPr>
          <w:lang w:val="en-GB"/>
        </w:rPr>
        <w:t xml:space="preserve"> application from some other provider</w:t>
      </w:r>
      <w:r w:rsidR="004F2451" w:rsidRPr="00126316">
        <w:rPr>
          <w:lang w:val="en-GB"/>
        </w:rPr>
        <w:t>, and the pictures would not need to be re</w:t>
      </w:r>
      <w:r w:rsidR="003B4D1D" w:rsidRPr="00126316">
        <w:rPr>
          <w:lang w:val="en-GB"/>
        </w:rPr>
        <w:t>-</w:t>
      </w:r>
      <w:r w:rsidR="004F2451" w:rsidRPr="00126316">
        <w:rPr>
          <w:lang w:val="en-GB"/>
        </w:rPr>
        <w:t xml:space="preserve">uploaded to Facebook </w:t>
      </w:r>
      <w:r w:rsidR="00380DFF" w:rsidRPr="00126316">
        <w:rPr>
          <w:lang w:val="en-GB"/>
        </w:rPr>
        <w:t xml:space="preserve">after </w:t>
      </w:r>
      <w:r w:rsidR="004F2451" w:rsidRPr="00126316">
        <w:rPr>
          <w:lang w:val="en-GB"/>
        </w:rPr>
        <w:t>editing</w:t>
      </w:r>
      <w:r w:rsidR="00AF7584" w:rsidRPr="00126316">
        <w:rPr>
          <w:lang w:val="en-GB"/>
        </w:rPr>
        <w:t xml:space="preserve">. </w:t>
      </w:r>
      <w:r w:rsidR="00532372" w:rsidRPr="00126316">
        <w:rPr>
          <w:lang w:val="en-GB"/>
        </w:rPr>
        <w:t>[5]</w:t>
      </w:r>
    </w:p>
    <w:p w14:paraId="7ACFB194" w14:textId="77777777" w:rsidR="00ED5ABE" w:rsidRPr="00126316" w:rsidRDefault="00ED5ABE" w:rsidP="008B79D4">
      <w:pPr>
        <w:rPr>
          <w:lang w:val="en-GB"/>
        </w:rPr>
      </w:pPr>
    </w:p>
    <w:p w14:paraId="1B0A6DF2" w14:textId="5F93A021" w:rsidR="00550049" w:rsidRPr="00126316" w:rsidRDefault="00550049" w:rsidP="00550049">
      <w:pPr>
        <w:rPr>
          <w:lang w:val="en-GB"/>
        </w:rPr>
      </w:pPr>
      <w:r w:rsidRPr="00126316">
        <w:rPr>
          <w:rStyle w:val="QuoteChar"/>
          <w:lang w:val="en-GB"/>
        </w:rPr>
        <w:t>Perspective: Semantic Data Management for the Home</w:t>
      </w:r>
      <w:r w:rsidRPr="00126316">
        <w:rPr>
          <w:lang w:val="en-GB"/>
        </w:rPr>
        <w:t xml:space="preserve"> suggests a change in how files are presented to the user. After studying patterns in how the average person interacted with their computer and the file system the authors concluded that a "view", a </w:t>
      </w:r>
      <w:r w:rsidRPr="00126316">
        <w:rPr>
          <w:rStyle w:val="QuoteChar"/>
          <w:lang w:val="en-GB"/>
        </w:rPr>
        <w:t xml:space="preserve">semantic </w:t>
      </w:r>
      <w:r w:rsidR="00CB3FA0" w:rsidRPr="00126316">
        <w:rPr>
          <w:rStyle w:val="QuoteChar"/>
          <w:lang w:val="en-GB"/>
        </w:rPr>
        <w:t>file system</w:t>
      </w:r>
      <w:r w:rsidRPr="00126316">
        <w:rPr>
          <w:rStyle w:val="QuoteChar"/>
          <w:lang w:val="en-GB"/>
        </w:rPr>
        <w:t xml:space="preserve"> construct</w:t>
      </w:r>
      <w:r w:rsidRPr="00126316">
        <w:rPr>
          <w:lang w:val="en-GB"/>
        </w:rPr>
        <w:t>, could simpl</w:t>
      </w:r>
      <w:r w:rsidR="00770532" w:rsidRPr="00126316">
        <w:rPr>
          <w:lang w:val="en-GB"/>
        </w:rPr>
        <w:t>if</w:t>
      </w:r>
      <w:r w:rsidRPr="00126316">
        <w:rPr>
          <w:lang w:val="en-GB"/>
        </w:rPr>
        <w:t>y the management of personal distributed storage systems.</w:t>
      </w:r>
      <w:r w:rsidR="004B0858" w:rsidRPr="00126316">
        <w:rPr>
          <w:lang w:val="en-GB"/>
        </w:rPr>
        <w:t xml:space="preserve"> Presenting the set of files in terms of views </w:t>
      </w:r>
      <w:r w:rsidR="00CB3FA0" w:rsidRPr="00126316">
        <w:rPr>
          <w:lang w:val="en-GB"/>
        </w:rPr>
        <w:t>similar</w:t>
      </w:r>
      <w:r w:rsidR="004B0858" w:rsidRPr="00126316">
        <w:rPr>
          <w:lang w:val="en-GB"/>
        </w:rPr>
        <w:t xml:space="preserve"> to how the term is used in relation to databases would let the user interact with their files in the same way as they use them</w:t>
      </w:r>
      <w:r w:rsidR="00E305AD" w:rsidRPr="00126316">
        <w:rPr>
          <w:lang w:val="en-GB"/>
        </w:rPr>
        <w:t xml:space="preserve"> on a regular basis</w:t>
      </w:r>
      <w:r w:rsidR="00DB62AE" w:rsidRPr="00126316">
        <w:rPr>
          <w:lang w:val="en-GB"/>
        </w:rPr>
        <w:t xml:space="preserve"> through media players and </w:t>
      </w:r>
      <w:r w:rsidR="00CB3FA0" w:rsidRPr="00126316">
        <w:rPr>
          <w:lang w:val="en-GB"/>
        </w:rPr>
        <w:t>catalogue</w:t>
      </w:r>
      <w:r w:rsidR="00DB62AE" w:rsidRPr="00126316">
        <w:rPr>
          <w:lang w:val="en-GB"/>
        </w:rPr>
        <w:t xml:space="preserve"> interfaces.</w:t>
      </w:r>
      <w:r w:rsidR="005B0485" w:rsidRPr="00126316">
        <w:rPr>
          <w:lang w:val="en-GB"/>
        </w:rPr>
        <w:t xml:space="preserve"> [6]</w:t>
      </w:r>
    </w:p>
    <w:p w14:paraId="115022F4" w14:textId="77777777" w:rsidR="002F143D" w:rsidRPr="00126316" w:rsidRDefault="002F143D" w:rsidP="00550049">
      <w:pPr>
        <w:rPr>
          <w:lang w:val="en-GB"/>
        </w:rPr>
      </w:pPr>
    </w:p>
    <w:p w14:paraId="4A59A8C2" w14:textId="74CB4047" w:rsidR="002F143D" w:rsidRPr="00126316" w:rsidRDefault="002F143D" w:rsidP="00550049">
      <w:pPr>
        <w:rPr>
          <w:lang w:val="en-GB"/>
        </w:rPr>
      </w:pPr>
      <w:r w:rsidRPr="00126316">
        <w:rPr>
          <w:i/>
          <w:lang w:val="en-GB"/>
        </w:rPr>
        <w:t>The Distributed Personal Computer</w:t>
      </w:r>
      <w:r w:rsidR="00BF7F23" w:rsidRPr="00126316">
        <w:rPr>
          <w:lang w:val="en-GB"/>
        </w:rPr>
        <w:t xml:space="preserve">, a master thesis by Karen Bjørndalen, looks at a design for a centralized distributed system that gives the user access to a set of operations </w:t>
      </w:r>
      <w:r w:rsidR="009D76D3" w:rsidRPr="00126316">
        <w:rPr>
          <w:lang w:val="en-GB"/>
        </w:rPr>
        <w:t>that may be run on remote devices. The set can be extended by implementing and adding the needed functionality in external modules.</w:t>
      </w:r>
      <w:r w:rsidR="006F6E4F" w:rsidRPr="00126316">
        <w:rPr>
          <w:lang w:val="en-GB"/>
        </w:rPr>
        <w:t xml:space="preserve"> </w:t>
      </w:r>
      <w:r w:rsidR="00475916" w:rsidRPr="00126316">
        <w:rPr>
          <w:lang w:val="en-GB"/>
        </w:rPr>
        <w:t xml:space="preserve">The author aims to provide functionality similar to that of cloud service without sending the operations out of the network of the users personal computers. </w:t>
      </w:r>
      <w:r w:rsidR="00861E90" w:rsidRPr="00126316">
        <w:rPr>
          <w:lang w:val="en-GB"/>
        </w:rPr>
        <w:t>[35]</w:t>
      </w:r>
    </w:p>
    <w:p w14:paraId="3C2EC02A" w14:textId="66DB1BE2" w:rsidR="00DE5089" w:rsidRPr="00126316" w:rsidRDefault="00DE5089" w:rsidP="008B79D4">
      <w:pPr>
        <w:pStyle w:val="Heading2"/>
      </w:pPr>
      <w:bookmarkStart w:id="7" w:name="_Toc324596249"/>
      <w:r w:rsidRPr="00126316">
        <w:t>Thesis Statement</w:t>
      </w:r>
      <w:bookmarkEnd w:id="7"/>
    </w:p>
    <w:p w14:paraId="19196EE0" w14:textId="2858B4BD" w:rsidR="006472AD" w:rsidRPr="00126316" w:rsidRDefault="00B90D39" w:rsidP="008B79D4">
      <w:pPr>
        <w:rPr>
          <w:lang w:val="en-GB"/>
        </w:rPr>
      </w:pPr>
      <w:r w:rsidRPr="00126316">
        <w:rPr>
          <w:lang w:val="en-GB"/>
        </w:rPr>
        <w:t>Previous work on this topic</w:t>
      </w:r>
      <w:r w:rsidR="006A2ACC" w:rsidRPr="00126316">
        <w:rPr>
          <w:lang w:val="en-GB"/>
        </w:rPr>
        <w:t xml:space="preserve"> such as Eyo has</w:t>
      </w:r>
      <w:r w:rsidRPr="00126316">
        <w:rPr>
          <w:lang w:val="en-GB"/>
        </w:rPr>
        <w:t xml:space="preserve"> been large and complex, attempting to solve everything at once</w:t>
      </w:r>
      <w:r w:rsidR="00781F34" w:rsidRPr="00126316">
        <w:rPr>
          <w:lang w:val="en-GB"/>
        </w:rPr>
        <w:t xml:space="preserve"> [4]</w:t>
      </w:r>
      <w:r w:rsidRPr="00126316">
        <w:rPr>
          <w:lang w:val="en-GB"/>
        </w:rPr>
        <w:t xml:space="preserve">. </w:t>
      </w:r>
      <w:r w:rsidR="002D0853" w:rsidRPr="00126316">
        <w:rPr>
          <w:lang w:val="en-GB"/>
        </w:rPr>
        <w:t>The main objective during work on this thesis was to explore simpler possibilities compared to the work that has already been done</w:t>
      </w:r>
      <w:r w:rsidR="005B74D1" w:rsidRPr="00126316">
        <w:rPr>
          <w:lang w:val="en-GB"/>
        </w:rPr>
        <w:t>, as well as introducing new or different elements, such as</w:t>
      </w:r>
      <w:r w:rsidR="006A2ACC" w:rsidRPr="00126316">
        <w:rPr>
          <w:lang w:val="en-GB"/>
        </w:rPr>
        <w:t xml:space="preserve"> incorporating</w:t>
      </w:r>
      <w:r w:rsidR="005B74D1" w:rsidRPr="00126316">
        <w:rPr>
          <w:lang w:val="en-GB"/>
        </w:rPr>
        <w:t xml:space="preserve"> </w:t>
      </w:r>
      <w:r w:rsidR="006A2ACC" w:rsidRPr="00126316">
        <w:rPr>
          <w:lang w:val="en-GB"/>
        </w:rPr>
        <w:t>applications in</w:t>
      </w:r>
      <w:r w:rsidR="009C5DAE" w:rsidRPr="00126316">
        <w:rPr>
          <w:lang w:val="en-GB"/>
        </w:rPr>
        <w:t>to</w:t>
      </w:r>
      <w:r w:rsidR="005B74D1" w:rsidRPr="00126316">
        <w:rPr>
          <w:lang w:val="en-GB"/>
        </w:rPr>
        <w:t xml:space="preserve"> the system.</w:t>
      </w:r>
      <w:r w:rsidR="002D0853" w:rsidRPr="00126316">
        <w:rPr>
          <w:lang w:val="en-GB"/>
        </w:rPr>
        <w:t xml:space="preserve"> </w:t>
      </w:r>
      <w:r w:rsidR="005B74D1" w:rsidRPr="00126316">
        <w:rPr>
          <w:lang w:val="en-GB"/>
        </w:rPr>
        <w:br/>
        <w:t xml:space="preserve">The motivation for </w:t>
      </w:r>
      <w:r w:rsidR="00C16DA6" w:rsidRPr="00126316">
        <w:rPr>
          <w:lang w:val="en-GB"/>
        </w:rPr>
        <w:t xml:space="preserve">attempting to keep the design </w:t>
      </w:r>
      <w:r w:rsidR="00054B99" w:rsidRPr="00126316">
        <w:rPr>
          <w:lang w:val="en-GB"/>
        </w:rPr>
        <w:t>simple</w:t>
      </w:r>
      <w:r w:rsidR="005B74D1" w:rsidRPr="00126316">
        <w:rPr>
          <w:lang w:val="en-GB"/>
        </w:rPr>
        <w:t xml:space="preserve"> was </w:t>
      </w:r>
      <w:r w:rsidR="006A7390" w:rsidRPr="00126316">
        <w:rPr>
          <w:lang w:val="en-GB"/>
        </w:rPr>
        <w:t>reduction of</w:t>
      </w:r>
      <w:r w:rsidR="002D0853" w:rsidRPr="00126316">
        <w:rPr>
          <w:lang w:val="en-GB"/>
        </w:rPr>
        <w:t xml:space="preserve"> complexity and the prob</w:t>
      </w:r>
      <w:r w:rsidR="00FF0C8B" w:rsidRPr="00126316">
        <w:rPr>
          <w:lang w:val="en-GB"/>
        </w:rPr>
        <w:t>ability of failure, a</w:t>
      </w:r>
      <w:r w:rsidR="001276F5" w:rsidRPr="00126316">
        <w:rPr>
          <w:lang w:val="en-GB"/>
        </w:rPr>
        <w:t>lso</w:t>
      </w:r>
      <w:r w:rsidR="005B74D1" w:rsidRPr="00126316">
        <w:rPr>
          <w:lang w:val="en-GB"/>
        </w:rPr>
        <w:t xml:space="preserve"> simply</w:t>
      </w:r>
      <w:r w:rsidR="001276F5" w:rsidRPr="00126316">
        <w:rPr>
          <w:lang w:val="en-GB"/>
        </w:rPr>
        <w:t xml:space="preserve"> to</w:t>
      </w:r>
      <w:r w:rsidR="005B74D1" w:rsidRPr="00126316">
        <w:rPr>
          <w:lang w:val="en-GB"/>
        </w:rPr>
        <w:t xml:space="preserve"> explore different avenues than w</w:t>
      </w:r>
      <w:r w:rsidR="001276F5" w:rsidRPr="00126316">
        <w:rPr>
          <w:lang w:val="en-GB"/>
        </w:rPr>
        <w:t xml:space="preserve">hat has already been </w:t>
      </w:r>
      <w:r w:rsidR="00450428" w:rsidRPr="00126316">
        <w:rPr>
          <w:lang w:val="en-GB"/>
        </w:rPr>
        <w:t>worked on</w:t>
      </w:r>
      <w:r w:rsidR="001276F5" w:rsidRPr="00126316">
        <w:rPr>
          <w:lang w:val="en-GB"/>
        </w:rPr>
        <w:t xml:space="preserve"> can be said to be of </w:t>
      </w:r>
      <w:r w:rsidR="00E70678" w:rsidRPr="00126316">
        <w:rPr>
          <w:lang w:val="en-GB"/>
        </w:rPr>
        <w:t xml:space="preserve">some </w:t>
      </w:r>
      <w:r w:rsidR="001276F5" w:rsidRPr="00126316">
        <w:rPr>
          <w:lang w:val="en-GB"/>
        </w:rPr>
        <w:t>importance.</w:t>
      </w:r>
    </w:p>
    <w:p w14:paraId="531BC566" w14:textId="77777777" w:rsidR="008A53A3" w:rsidRPr="00126316" w:rsidRDefault="008A53A3" w:rsidP="008B79D4">
      <w:pPr>
        <w:rPr>
          <w:lang w:val="en-GB"/>
        </w:rPr>
      </w:pPr>
    </w:p>
    <w:p w14:paraId="6B70C666" w14:textId="64886878" w:rsidR="008A53A3" w:rsidRPr="00126316" w:rsidRDefault="008A53A3" w:rsidP="008B79D4">
      <w:pPr>
        <w:rPr>
          <w:lang w:val="en-GB"/>
        </w:rPr>
      </w:pPr>
      <w:r w:rsidRPr="00126316">
        <w:rPr>
          <w:lang w:val="en-GB"/>
        </w:rPr>
        <w:t xml:space="preserve">The thesis </w:t>
      </w:r>
      <w:r w:rsidR="00B41B99" w:rsidRPr="00126316">
        <w:rPr>
          <w:lang w:val="en-GB"/>
        </w:rPr>
        <w:t>is</w:t>
      </w:r>
      <w:r w:rsidRPr="00126316">
        <w:rPr>
          <w:lang w:val="en-GB"/>
        </w:rPr>
        <w:t xml:space="preserve"> in large part based on Eyo by Strauss et al, while taking inspiration from </w:t>
      </w:r>
      <w:r w:rsidR="00517ED3" w:rsidRPr="00126316">
        <w:rPr>
          <w:lang w:val="en-GB"/>
        </w:rPr>
        <w:t>systems</w:t>
      </w:r>
      <w:r w:rsidRPr="00126316">
        <w:rPr>
          <w:lang w:val="en-GB"/>
        </w:rPr>
        <w:t xml:space="preserve"> such as Amber by using some of the ideas and applying them to the case of a small private network of personal devices.</w:t>
      </w:r>
      <w:r w:rsidR="000716AE" w:rsidRPr="00126316">
        <w:rPr>
          <w:lang w:val="en-GB"/>
        </w:rPr>
        <w:t xml:space="preserve"> [4, 5]</w:t>
      </w:r>
    </w:p>
    <w:p w14:paraId="645E12C2" w14:textId="6CBDECF2" w:rsidR="002528B8" w:rsidRPr="00126316" w:rsidRDefault="002F17BE" w:rsidP="008B79D4">
      <w:pPr>
        <w:rPr>
          <w:lang w:val="en-GB"/>
        </w:rPr>
      </w:pPr>
      <w:r w:rsidRPr="00126316">
        <w:rPr>
          <w:lang w:val="en-GB"/>
        </w:rPr>
        <w:t>Thus the objective of this project is to design a simple device-transparent personal storage system, where the user need not keep track of where the files are located. The goal was to reduce the importance of which device the user is currently operating when interacting with his/her files and applications.</w:t>
      </w:r>
    </w:p>
    <w:p w14:paraId="34583EB0" w14:textId="77777777" w:rsidR="003B59A7" w:rsidRPr="00126316" w:rsidRDefault="003B59A7" w:rsidP="008B79D4">
      <w:pPr>
        <w:rPr>
          <w:lang w:val="en-GB"/>
        </w:rPr>
      </w:pPr>
    </w:p>
    <w:p w14:paraId="4F307278" w14:textId="69CE60E8" w:rsidR="00781F34" w:rsidRPr="00126316" w:rsidRDefault="00E56DD5" w:rsidP="008B79D4">
      <w:pPr>
        <w:rPr>
          <w:lang w:val="en-GB"/>
        </w:rPr>
      </w:pPr>
      <w:r w:rsidRPr="00126316">
        <w:rPr>
          <w:lang w:val="en-GB"/>
        </w:rPr>
        <w:t>Some assumptions are made to m</w:t>
      </w:r>
      <w:r w:rsidR="00BA1468" w:rsidRPr="00126316">
        <w:rPr>
          <w:lang w:val="en-GB"/>
        </w:rPr>
        <w:t>ake simplifications, and to avoid tackling prob</w:t>
      </w:r>
      <w:r w:rsidR="00E43BDA" w:rsidRPr="00126316">
        <w:rPr>
          <w:lang w:val="en-GB"/>
        </w:rPr>
        <w:t>lems that have</w:t>
      </w:r>
      <w:r w:rsidR="00BA1468" w:rsidRPr="00126316">
        <w:rPr>
          <w:lang w:val="en-GB"/>
        </w:rPr>
        <w:t xml:space="preserve"> alr</w:t>
      </w:r>
      <w:r w:rsidR="00737D5C" w:rsidRPr="00126316">
        <w:rPr>
          <w:lang w:val="en-GB"/>
        </w:rPr>
        <w:t>eady been worked on extensively:</w:t>
      </w:r>
    </w:p>
    <w:p w14:paraId="595167C5" w14:textId="77777777" w:rsidR="00F32742" w:rsidRPr="00126316" w:rsidRDefault="00F32742" w:rsidP="008B79D4">
      <w:pPr>
        <w:rPr>
          <w:lang w:val="en-GB"/>
        </w:rPr>
      </w:pPr>
    </w:p>
    <w:p w14:paraId="2306C397" w14:textId="4192D4C8" w:rsidR="00F32742" w:rsidRPr="00126316" w:rsidRDefault="00F32742" w:rsidP="009A2D54">
      <w:pPr>
        <w:pStyle w:val="ListParagraph"/>
        <w:numPr>
          <w:ilvl w:val="0"/>
          <w:numId w:val="20"/>
        </w:numPr>
        <w:rPr>
          <w:noProof w:val="0"/>
        </w:rPr>
      </w:pPr>
      <w:r w:rsidRPr="00126316">
        <w:rPr>
          <w:noProof w:val="0"/>
        </w:rPr>
        <w:t>We assume that there is always connectivity, meaning we wont attempt to handle disconnects</w:t>
      </w:r>
      <w:r w:rsidR="00793D14" w:rsidRPr="00126316">
        <w:rPr>
          <w:noProof w:val="0"/>
        </w:rPr>
        <w:t xml:space="preserve"> and network segmentation</w:t>
      </w:r>
      <w:r w:rsidRPr="00126316">
        <w:rPr>
          <w:noProof w:val="0"/>
        </w:rPr>
        <w:t>.</w:t>
      </w:r>
    </w:p>
    <w:p w14:paraId="558A3539" w14:textId="5E051A2D" w:rsidR="00F32742" w:rsidRPr="00126316" w:rsidRDefault="004B3CA0" w:rsidP="009A2D54">
      <w:pPr>
        <w:pStyle w:val="ListParagraph"/>
        <w:numPr>
          <w:ilvl w:val="0"/>
          <w:numId w:val="20"/>
        </w:numPr>
        <w:rPr>
          <w:noProof w:val="0"/>
        </w:rPr>
      </w:pPr>
      <w:r w:rsidRPr="00126316">
        <w:rPr>
          <w:noProof w:val="0"/>
        </w:rPr>
        <w:t>We assume that each device has a file system that is accessible for our application.</w:t>
      </w:r>
    </w:p>
    <w:p w14:paraId="0923561C" w14:textId="578AF2E0" w:rsidR="004B3CA0" w:rsidRPr="00126316" w:rsidRDefault="004B3CA0" w:rsidP="009A2D54">
      <w:pPr>
        <w:pStyle w:val="ListParagraph"/>
        <w:numPr>
          <w:ilvl w:val="0"/>
          <w:numId w:val="20"/>
        </w:numPr>
        <w:rPr>
          <w:noProof w:val="0"/>
        </w:rPr>
      </w:pPr>
      <w:r w:rsidRPr="00126316">
        <w:rPr>
          <w:noProof w:val="0"/>
        </w:rPr>
        <w:lastRenderedPageBreak/>
        <w:t>We assume that it is possible to retrieve information on applications installed on each device.</w:t>
      </w:r>
    </w:p>
    <w:p w14:paraId="04CA14C1" w14:textId="08944F26" w:rsidR="004B3CA0" w:rsidRPr="00126316" w:rsidRDefault="004B3CA0" w:rsidP="009A2D54">
      <w:pPr>
        <w:pStyle w:val="ListParagraph"/>
        <w:numPr>
          <w:ilvl w:val="0"/>
          <w:numId w:val="20"/>
        </w:numPr>
        <w:rPr>
          <w:noProof w:val="0"/>
        </w:rPr>
      </w:pPr>
      <w:r w:rsidRPr="00126316">
        <w:rPr>
          <w:noProof w:val="0"/>
        </w:rPr>
        <w:t>We assume that the OS allows for more than one of the same application to run at the same time.</w:t>
      </w:r>
    </w:p>
    <w:p w14:paraId="5E8AF4FE" w14:textId="651AFB00" w:rsidR="00F64E73" w:rsidRPr="00126316" w:rsidRDefault="006119C7" w:rsidP="009A2D54">
      <w:pPr>
        <w:pStyle w:val="ListParagraph"/>
        <w:numPr>
          <w:ilvl w:val="0"/>
          <w:numId w:val="20"/>
        </w:numPr>
        <w:rPr>
          <w:noProof w:val="0"/>
        </w:rPr>
      </w:pPr>
      <w:r w:rsidRPr="00126316">
        <w:rPr>
          <w:noProof w:val="0"/>
        </w:rPr>
        <w:t>We assume that a given file is only touched by one application/user at a time</w:t>
      </w:r>
    </w:p>
    <w:p w14:paraId="5E2C4092" w14:textId="77777777" w:rsidR="00923A0E" w:rsidRPr="00126316" w:rsidRDefault="00923A0E" w:rsidP="008B79D4">
      <w:pPr>
        <w:rPr>
          <w:lang w:val="en-GB"/>
        </w:rPr>
      </w:pPr>
    </w:p>
    <w:p w14:paraId="671A175C" w14:textId="532DB279" w:rsidR="0082253A" w:rsidRPr="00126316" w:rsidRDefault="0082253A" w:rsidP="008B79D4">
      <w:pPr>
        <w:rPr>
          <w:lang w:val="en-GB"/>
        </w:rPr>
      </w:pPr>
      <w:r w:rsidRPr="00126316">
        <w:rPr>
          <w:lang w:val="en-GB"/>
        </w:rPr>
        <w:t>We also define a set of limita</w:t>
      </w:r>
      <w:r w:rsidR="003E7B8A" w:rsidRPr="00126316">
        <w:rPr>
          <w:lang w:val="en-GB"/>
        </w:rPr>
        <w:t>tions (or goals if you will)</w:t>
      </w:r>
      <w:r w:rsidRPr="00126316">
        <w:rPr>
          <w:lang w:val="en-GB"/>
        </w:rPr>
        <w:t xml:space="preserve"> to explore new possibilities:</w:t>
      </w:r>
    </w:p>
    <w:p w14:paraId="0F101AAD" w14:textId="77777777" w:rsidR="0082253A" w:rsidRPr="00126316" w:rsidRDefault="0082253A" w:rsidP="008B79D4">
      <w:pPr>
        <w:rPr>
          <w:lang w:val="en-GB"/>
        </w:rPr>
      </w:pPr>
    </w:p>
    <w:p w14:paraId="3E5B4E23" w14:textId="294CC3AC" w:rsidR="0082253A" w:rsidRPr="00126316" w:rsidRDefault="00D81EBE" w:rsidP="0082253A">
      <w:pPr>
        <w:pStyle w:val="ListParagraph"/>
        <w:numPr>
          <w:ilvl w:val="0"/>
          <w:numId w:val="21"/>
        </w:numPr>
        <w:rPr>
          <w:noProof w:val="0"/>
        </w:rPr>
      </w:pPr>
      <w:r w:rsidRPr="00126316">
        <w:rPr>
          <w:noProof w:val="0"/>
        </w:rPr>
        <w:t>Applications run</w:t>
      </w:r>
      <w:r w:rsidR="0082253A" w:rsidRPr="00126316">
        <w:rPr>
          <w:noProof w:val="0"/>
        </w:rPr>
        <w:t xml:space="preserve"> at the device they are installed.</w:t>
      </w:r>
    </w:p>
    <w:p w14:paraId="3DDCDB4F" w14:textId="1E546973" w:rsidR="00DC463B" w:rsidRPr="00126316" w:rsidRDefault="0082253A" w:rsidP="0082253A">
      <w:pPr>
        <w:pStyle w:val="ListParagraph"/>
        <w:numPr>
          <w:ilvl w:val="0"/>
          <w:numId w:val="21"/>
        </w:numPr>
        <w:rPr>
          <w:noProof w:val="0"/>
        </w:rPr>
      </w:pPr>
      <w:r w:rsidRPr="00126316">
        <w:rPr>
          <w:noProof w:val="0"/>
        </w:rPr>
        <w:t>Objects are accessed at the device they are stored.</w:t>
      </w:r>
    </w:p>
    <w:p w14:paraId="275E2D5B" w14:textId="77777777" w:rsidR="00DC463B" w:rsidRPr="00126316" w:rsidRDefault="00DC463B" w:rsidP="00DC463B">
      <w:pPr>
        <w:rPr>
          <w:lang w:val="en-GB"/>
        </w:rPr>
      </w:pPr>
    </w:p>
    <w:p w14:paraId="002F1B31" w14:textId="5D04AF09" w:rsidR="00DC463B" w:rsidRPr="00126316" w:rsidRDefault="00DC463B" w:rsidP="00DC463B">
      <w:pPr>
        <w:rPr>
          <w:lang w:val="en-GB"/>
        </w:rPr>
      </w:pPr>
      <w:r w:rsidRPr="00126316">
        <w:rPr>
          <w:lang w:val="en-GB"/>
        </w:rPr>
        <w:t xml:space="preserve">These limitations imply that we will not transfer a file or application to a remote device for access or execution, but rather find ways to give </w:t>
      </w:r>
      <w:r w:rsidR="006070A5" w:rsidRPr="00126316">
        <w:rPr>
          <w:lang w:val="en-GB"/>
        </w:rPr>
        <w:t>remote access while</w:t>
      </w:r>
      <w:r w:rsidR="00E273D3" w:rsidRPr="00126316">
        <w:rPr>
          <w:lang w:val="en-GB"/>
        </w:rPr>
        <w:t xml:space="preserve"> applying the requested operations locally</w:t>
      </w:r>
      <w:r w:rsidR="0075383F" w:rsidRPr="00126316">
        <w:rPr>
          <w:lang w:val="en-GB"/>
        </w:rPr>
        <w:t>.</w:t>
      </w:r>
      <w:r w:rsidR="00993D4F" w:rsidRPr="00126316">
        <w:rPr>
          <w:lang w:val="en-GB"/>
        </w:rPr>
        <w:t xml:space="preserve"> This means each object is only stored at a single device where the user put it, instead of an </w:t>
      </w:r>
      <w:r w:rsidR="007B13BE" w:rsidRPr="00126316">
        <w:rPr>
          <w:lang w:val="en-GB"/>
        </w:rPr>
        <w:t>arbitrary</w:t>
      </w:r>
      <w:r w:rsidR="00993D4F" w:rsidRPr="00126316">
        <w:rPr>
          <w:lang w:val="en-GB"/>
        </w:rPr>
        <w:t xml:space="preserve"> device </w:t>
      </w:r>
      <w:r w:rsidR="00120CD4" w:rsidRPr="00126316">
        <w:rPr>
          <w:lang w:val="en-GB"/>
        </w:rPr>
        <w:t>decided</w:t>
      </w:r>
      <w:r w:rsidR="00993D4F" w:rsidRPr="00126316">
        <w:rPr>
          <w:lang w:val="en-GB"/>
        </w:rPr>
        <w:t xml:space="preserve"> by a defined </w:t>
      </w:r>
      <w:r w:rsidR="00120CD4" w:rsidRPr="00126316">
        <w:rPr>
          <w:lang w:val="en-GB"/>
        </w:rPr>
        <w:t>set of rules such as in Eyo</w:t>
      </w:r>
      <w:r w:rsidR="00F7448E" w:rsidRPr="00126316">
        <w:rPr>
          <w:lang w:val="en-GB"/>
        </w:rPr>
        <w:t xml:space="preserve"> [4]</w:t>
      </w:r>
      <w:r w:rsidR="00120CD4" w:rsidRPr="00126316">
        <w:rPr>
          <w:lang w:val="en-GB"/>
        </w:rPr>
        <w:t>.</w:t>
      </w:r>
      <w:r w:rsidR="00BC2D62" w:rsidRPr="00126316">
        <w:rPr>
          <w:lang w:val="en-GB"/>
        </w:rPr>
        <w:t xml:space="preserve"> Applications can however be installed on multiple devices.</w:t>
      </w:r>
    </w:p>
    <w:p w14:paraId="14CF010C" w14:textId="49FB372F" w:rsidR="00080F40" w:rsidRPr="00126316" w:rsidRDefault="00080F40" w:rsidP="00923A0E">
      <w:pPr>
        <w:pStyle w:val="Heading2"/>
      </w:pPr>
      <w:bookmarkStart w:id="8" w:name="_Toc324596250"/>
      <w:r w:rsidRPr="00126316">
        <w:t>Contribution</w:t>
      </w:r>
      <w:bookmarkEnd w:id="8"/>
    </w:p>
    <w:p w14:paraId="2D08736C" w14:textId="42AA2530" w:rsidR="001A6607" w:rsidRPr="00126316" w:rsidRDefault="001A6607" w:rsidP="001A6607">
      <w:pPr>
        <w:rPr>
          <w:lang w:val="en-GB"/>
        </w:rPr>
      </w:pPr>
      <w:r w:rsidRPr="00126316">
        <w:rPr>
          <w:lang w:val="en-GB"/>
        </w:rPr>
        <w:t>The contribution of this thesis is</w:t>
      </w:r>
      <w:r w:rsidR="00506A8D" w:rsidRPr="00126316">
        <w:rPr>
          <w:lang w:val="en-GB"/>
        </w:rPr>
        <w:t xml:space="preserve"> the</w:t>
      </w:r>
      <w:r w:rsidRPr="00126316">
        <w:rPr>
          <w:lang w:val="en-GB"/>
        </w:rPr>
        <w:t xml:space="preserve"> exploration of new avenues of </w:t>
      </w:r>
      <w:r w:rsidR="00717437" w:rsidRPr="00126316">
        <w:rPr>
          <w:lang w:val="en-GB"/>
        </w:rPr>
        <w:t>distributed</w:t>
      </w:r>
      <w:r w:rsidR="00506A8D" w:rsidRPr="00126316">
        <w:rPr>
          <w:lang w:val="en-GB"/>
        </w:rPr>
        <w:t xml:space="preserve"> personal storage systems with t</w:t>
      </w:r>
      <w:r w:rsidRPr="00126316">
        <w:rPr>
          <w:lang w:val="en-GB"/>
        </w:rPr>
        <w:t xml:space="preserve">he </w:t>
      </w:r>
      <w:r w:rsidR="00717437" w:rsidRPr="00126316">
        <w:rPr>
          <w:lang w:val="en-GB"/>
        </w:rPr>
        <w:t>inclusion</w:t>
      </w:r>
      <w:r w:rsidRPr="00126316">
        <w:rPr>
          <w:lang w:val="en-GB"/>
        </w:rPr>
        <w:t xml:space="preserve"> of applications, and the possibility of opening and manipulating files </w:t>
      </w:r>
      <w:r w:rsidR="009B7CCB" w:rsidRPr="00126316">
        <w:rPr>
          <w:lang w:val="en-GB"/>
        </w:rPr>
        <w:t>in place</w:t>
      </w:r>
      <w:r w:rsidRPr="00126316">
        <w:rPr>
          <w:lang w:val="en-GB"/>
        </w:rPr>
        <w:t xml:space="preserve"> with an approach th</w:t>
      </w:r>
      <w:r w:rsidR="009972F3" w:rsidRPr="00126316">
        <w:rPr>
          <w:lang w:val="en-GB"/>
        </w:rPr>
        <w:t>at is tailed for each situation, thus reducing resource usage and network overhead.</w:t>
      </w:r>
      <w:r w:rsidRPr="00126316">
        <w:rPr>
          <w:lang w:val="en-GB"/>
        </w:rPr>
        <w:t xml:space="preserve"> </w:t>
      </w:r>
      <w:r w:rsidR="00EC3D74" w:rsidRPr="00126316">
        <w:rPr>
          <w:lang w:val="en-GB"/>
        </w:rPr>
        <w:t xml:space="preserve">Some slightly different approaches to synchronization </w:t>
      </w:r>
      <w:r w:rsidR="00F16584" w:rsidRPr="00126316">
        <w:rPr>
          <w:lang w:val="en-GB"/>
        </w:rPr>
        <w:t>are</w:t>
      </w:r>
      <w:r w:rsidR="00EC3D74" w:rsidRPr="00126316">
        <w:rPr>
          <w:lang w:val="en-GB"/>
        </w:rPr>
        <w:t xml:space="preserve"> also looked at.</w:t>
      </w:r>
    </w:p>
    <w:p w14:paraId="443B839C" w14:textId="5EA18FD9" w:rsidR="0029178A" w:rsidRPr="00126316" w:rsidRDefault="0029178A" w:rsidP="001A6607">
      <w:pPr>
        <w:rPr>
          <w:lang w:val="en-GB"/>
        </w:rPr>
      </w:pPr>
      <w:r w:rsidRPr="00126316">
        <w:rPr>
          <w:lang w:val="en-GB"/>
        </w:rPr>
        <w:t xml:space="preserve">Furthermore, the thesis put forwards thoughts on features for operating systems that could benefit these kinds of </w:t>
      </w:r>
      <w:r w:rsidR="005222B7" w:rsidRPr="00126316">
        <w:rPr>
          <w:lang w:val="en-GB"/>
        </w:rPr>
        <w:t>distributed</w:t>
      </w:r>
      <w:r w:rsidR="00F82D77" w:rsidRPr="00126316">
        <w:rPr>
          <w:lang w:val="en-GB"/>
        </w:rPr>
        <w:t xml:space="preserve"> storage</w:t>
      </w:r>
      <w:r w:rsidR="005222B7" w:rsidRPr="00126316">
        <w:rPr>
          <w:lang w:val="en-GB"/>
        </w:rPr>
        <w:t xml:space="preserve"> </w:t>
      </w:r>
      <w:r w:rsidRPr="00126316">
        <w:rPr>
          <w:lang w:val="en-GB"/>
        </w:rPr>
        <w:t>systems, as well as likely benefit other types of solutions.</w:t>
      </w:r>
    </w:p>
    <w:p w14:paraId="62B600DF" w14:textId="77D7BD2F" w:rsidR="00923A0E" w:rsidRPr="00126316" w:rsidRDefault="00923A0E" w:rsidP="00923A0E">
      <w:pPr>
        <w:pStyle w:val="Heading2"/>
      </w:pPr>
      <w:bookmarkStart w:id="9" w:name="_Toc324596251"/>
      <w:r w:rsidRPr="00126316">
        <w:t>Outline</w:t>
      </w:r>
      <w:bookmarkEnd w:id="9"/>
    </w:p>
    <w:p w14:paraId="09A145EA" w14:textId="3F9418DA" w:rsidR="00214D40" w:rsidRPr="00126316" w:rsidRDefault="0009065E" w:rsidP="00EB25E6">
      <w:pPr>
        <w:rPr>
          <w:lang w:val="en-GB"/>
        </w:rPr>
      </w:pPr>
      <w:r w:rsidRPr="00126316">
        <w:rPr>
          <w:lang w:val="en-GB"/>
        </w:rPr>
        <w:t>In c</w:t>
      </w:r>
      <w:r w:rsidR="00214D40" w:rsidRPr="00126316">
        <w:rPr>
          <w:lang w:val="en-GB"/>
        </w:rPr>
        <w:t>hapter 2</w:t>
      </w:r>
      <w:r w:rsidRPr="00126316">
        <w:rPr>
          <w:lang w:val="en-GB"/>
        </w:rPr>
        <w:t xml:space="preserve"> a short introduction to</w:t>
      </w:r>
      <w:r w:rsidR="00214D40" w:rsidRPr="00126316">
        <w:rPr>
          <w:lang w:val="en-GB"/>
        </w:rPr>
        <w:t xml:space="preserve"> </w:t>
      </w:r>
      <w:r w:rsidR="007B13BE" w:rsidRPr="00126316">
        <w:rPr>
          <w:lang w:val="en-GB"/>
        </w:rPr>
        <w:t>technical</w:t>
      </w:r>
      <w:r w:rsidR="00214D40" w:rsidRPr="00126316">
        <w:rPr>
          <w:lang w:val="en-GB"/>
        </w:rPr>
        <w:t xml:space="preserve"> terms and necessary background information to comprehend the topics discussed in this paper</w:t>
      </w:r>
      <w:r w:rsidR="003357AB" w:rsidRPr="00126316">
        <w:rPr>
          <w:lang w:val="en-GB"/>
        </w:rPr>
        <w:t xml:space="preserve"> will be given</w:t>
      </w:r>
      <w:r w:rsidR="00841276" w:rsidRPr="00126316">
        <w:rPr>
          <w:lang w:val="en-GB"/>
        </w:rPr>
        <w:t xml:space="preserve">, </w:t>
      </w:r>
      <w:r w:rsidR="003357AB" w:rsidRPr="00126316">
        <w:rPr>
          <w:lang w:val="en-GB"/>
        </w:rPr>
        <w:t>as well as a</w:t>
      </w:r>
      <w:r w:rsidR="00841276" w:rsidRPr="00126316">
        <w:rPr>
          <w:lang w:val="en-GB"/>
        </w:rPr>
        <w:t xml:space="preserve"> short introduction to the tools used for testing and experimentation.</w:t>
      </w:r>
    </w:p>
    <w:p w14:paraId="574C33A6" w14:textId="13171CB4" w:rsidR="00EB25E6" w:rsidRPr="00126316" w:rsidRDefault="00214D40" w:rsidP="00EB25E6">
      <w:pPr>
        <w:rPr>
          <w:lang w:val="en-GB"/>
        </w:rPr>
      </w:pPr>
      <w:r w:rsidRPr="00126316">
        <w:rPr>
          <w:lang w:val="en-GB"/>
        </w:rPr>
        <w:t>Chapter 3</w:t>
      </w:r>
      <w:r w:rsidR="003357AB" w:rsidRPr="00126316">
        <w:rPr>
          <w:lang w:val="en-GB"/>
        </w:rPr>
        <w:t xml:space="preserve"> contains details of the design, architecture, and implementation of the prototype</w:t>
      </w:r>
      <w:r w:rsidR="00DA3E4B" w:rsidRPr="00126316">
        <w:rPr>
          <w:lang w:val="en-GB"/>
        </w:rPr>
        <w:t>.</w:t>
      </w:r>
    </w:p>
    <w:p w14:paraId="21B1E373" w14:textId="406F8174" w:rsidR="00EA512D" w:rsidRPr="00126316" w:rsidRDefault="00EA512D" w:rsidP="00EB25E6">
      <w:pPr>
        <w:rPr>
          <w:lang w:val="en-GB"/>
        </w:rPr>
      </w:pPr>
      <w:r w:rsidRPr="00126316">
        <w:rPr>
          <w:lang w:val="en-GB"/>
        </w:rPr>
        <w:t>Experiments and test results will be shown and discussed in chapter 4.</w:t>
      </w:r>
    </w:p>
    <w:p w14:paraId="7C228385" w14:textId="71612C06" w:rsidR="00EA512D" w:rsidRPr="00126316" w:rsidRDefault="005D57FC" w:rsidP="00C63417">
      <w:pPr>
        <w:rPr>
          <w:lang w:val="en-GB"/>
        </w:rPr>
      </w:pPr>
      <w:r w:rsidRPr="00126316">
        <w:rPr>
          <w:lang w:val="en-GB"/>
        </w:rPr>
        <w:t>Chapter 5 is a discussion about the design and implementation done for the prototype. The discussion will be about what could have been better, and what parts seemed to be good.</w:t>
      </w:r>
    </w:p>
    <w:p w14:paraId="003AF8A3" w14:textId="1697E3CA" w:rsidR="005D57FC" w:rsidRPr="00126316" w:rsidRDefault="005D57FC" w:rsidP="00C63417">
      <w:pPr>
        <w:rPr>
          <w:lang w:val="en-GB"/>
        </w:rPr>
      </w:pPr>
      <w:r w:rsidRPr="00126316">
        <w:rPr>
          <w:lang w:val="en-GB"/>
        </w:rPr>
        <w:t>Chapter 6 looks into what areas have potential for further work, and possibly some overlap with chapter 5 in what areas that need further work.</w:t>
      </w:r>
    </w:p>
    <w:p w14:paraId="31B45112" w14:textId="6D96E84B" w:rsidR="0052538E" w:rsidRPr="00126316" w:rsidRDefault="0052538E" w:rsidP="00C63417">
      <w:pPr>
        <w:rPr>
          <w:lang w:val="en-GB"/>
        </w:rPr>
      </w:pPr>
      <w:r w:rsidRPr="00126316">
        <w:rPr>
          <w:lang w:val="en-GB"/>
        </w:rPr>
        <w:t>The last chapter, 7, is a conclusion in which the thesis will be summarized and concluded.</w:t>
      </w:r>
    </w:p>
    <w:p w14:paraId="7004722F" w14:textId="531C8F42" w:rsidR="00C63417" w:rsidRPr="00126316" w:rsidRDefault="00C63417" w:rsidP="00C63417">
      <w:pPr>
        <w:rPr>
          <w:lang w:val="en-GB"/>
        </w:rPr>
      </w:pPr>
      <w:r w:rsidRPr="00126316">
        <w:rPr>
          <w:lang w:val="en-GB"/>
        </w:rPr>
        <w:br w:type="page"/>
      </w:r>
    </w:p>
    <w:p w14:paraId="0AF59B25" w14:textId="3C30BA3D" w:rsidR="004C6E1C" w:rsidRPr="00126316" w:rsidRDefault="000B38FF" w:rsidP="00623B41">
      <w:pPr>
        <w:pStyle w:val="Heading1"/>
        <w:rPr>
          <w:lang w:val="en-GB"/>
        </w:rPr>
      </w:pPr>
      <w:bookmarkStart w:id="10" w:name="_Toc324596252"/>
      <w:r w:rsidRPr="00126316">
        <w:rPr>
          <w:lang w:val="en-GB"/>
        </w:rPr>
        <w:lastRenderedPageBreak/>
        <w:t>Techni</w:t>
      </w:r>
      <w:r w:rsidR="00141871" w:rsidRPr="00126316">
        <w:rPr>
          <w:lang w:val="en-GB"/>
        </w:rPr>
        <w:t xml:space="preserve">cal </w:t>
      </w:r>
      <w:r w:rsidR="004C6E1C" w:rsidRPr="00126316">
        <w:rPr>
          <w:lang w:val="en-GB"/>
        </w:rPr>
        <w:t>Background</w:t>
      </w:r>
      <w:r w:rsidR="00696787" w:rsidRPr="00126316">
        <w:rPr>
          <w:lang w:val="en-GB"/>
        </w:rPr>
        <w:t xml:space="preserve"> and Tools</w:t>
      </w:r>
      <w:bookmarkEnd w:id="10"/>
    </w:p>
    <w:p w14:paraId="5ED541FB" w14:textId="0674BC08" w:rsidR="003B7DAE" w:rsidRPr="00126316" w:rsidRDefault="003B7DAE" w:rsidP="003B7DAE">
      <w:pPr>
        <w:rPr>
          <w:lang w:val="en-GB"/>
        </w:rPr>
      </w:pPr>
      <w:r w:rsidRPr="00126316">
        <w:rPr>
          <w:lang w:val="en-GB"/>
        </w:rPr>
        <w:t xml:space="preserve">In this chapter, some of the technology and tools </w:t>
      </w:r>
      <w:r w:rsidR="0066588D" w:rsidRPr="00126316">
        <w:rPr>
          <w:lang w:val="en-GB"/>
        </w:rPr>
        <w:t>used</w:t>
      </w:r>
      <w:r w:rsidRPr="00126316">
        <w:rPr>
          <w:lang w:val="en-GB"/>
        </w:rPr>
        <w:t xml:space="preserve"> in this project will be explained in a few </w:t>
      </w:r>
      <w:r w:rsidR="00D42FC9" w:rsidRPr="00126316">
        <w:rPr>
          <w:lang w:val="en-GB"/>
        </w:rPr>
        <w:t>sentences</w:t>
      </w:r>
      <w:r w:rsidRPr="00126316">
        <w:rPr>
          <w:lang w:val="en-GB"/>
        </w:rPr>
        <w:t>. I will attempt to explain what they are, and how they are used for the thesis.</w:t>
      </w:r>
      <w:r w:rsidR="000D7E96" w:rsidRPr="00126316">
        <w:rPr>
          <w:lang w:val="en-GB"/>
        </w:rPr>
        <w:t xml:space="preserve"> The use of the technologies will be gone through in more detail when they are mentioned </w:t>
      </w:r>
      <w:r w:rsidR="007F135C" w:rsidRPr="00126316">
        <w:rPr>
          <w:lang w:val="en-GB"/>
        </w:rPr>
        <w:t>in the elaboration of the implementation.</w:t>
      </w:r>
    </w:p>
    <w:p w14:paraId="025366FD" w14:textId="7A969E81" w:rsidR="00FB7908" w:rsidRPr="00126316" w:rsidRDefault="00FB7908" w:rsidP="00FB7908">
      <w:pPr>
        <w:pStyle w:val="Heading2"/>
      </w:pPr>
      <w:bookmarkStart w:id="11" w:name="_Toc324596253"/>
      <w:r w:rsidRPr="00126316">
        <w:t>Device-Transparent Distributed Systems</w:t>
      </w:r>
      <w:bookmarkEnd w:id="11"/>
    </w:p>
    <w:p w14:paraId="5201231A" w14:textId="174A8EE7" w:rsidR="009D14C1" w:rsidRPr="00126316" w:rsidRDefault="00D76B5F" w:rsidP="00FB7908">
      <w:pPr>
        <w:rPr>
          <w:lang w:val="en-GB"/>
        </w:rPr>
      </w:pPr>
      <w:r w:rsidRPr="00126316">
        <w:rPr>
          <w:lang w:val="en-GB"/>
        </w:rPr>
        <w:t>A distributed system refers</w:t>
      </w:r>
      <w:r w:rsidR="000C274F" w:rsidRPr="00126316">
        <w:rPr>
          <w:lang w:val="en-GB"/>
        </w:rPr>
        <w:t xml:space="preserve"> to </w:t>
      </w:r>
      <w:r w:rsidR="00FB7908" w:rsidRPr="00126316">
        <w:rPr>
          <w:lang w:val="en-GB"/>
        </w:rPr>
        <w:t xml:space="preserve">a </w:t>
      </w:r>
      <w:r w:rsidR="001D0AB9" w:rsidRPr="00126316">
        <w:rPr>
          <w:lang w:val="en-GB"/>
        </w:rPr>
        <w:t>collection of compon</w:t>
      </w:r>
      <w:r w:rsidR="00FB7908" w:rsidRPr="00126316">
        <w:rPr>
          <w:lang w:val="en-GB"/>
        </w:rPr>
        <w:t xml:space="preserve">ents distributed over a network of </w:t>
      </w:r>
      <w:r w:rsidR="00941519" w:rsidRPr="00126316">
        <w:rPr>
          <w:lang w:val="en-GB"/>
        </w:rPr>
        <w:t xml:space="preserve">independent </w:t>
      </w:r>
      <w:r w:rsidR="00FB7908" w:rsidRPr="00126316">
        <w:rPr>
          <w:lang w:val="en-GB"/>
        </w:rPr>
        <w:t>computers</w:t>
      </w:r>
      <w:r w:rsidR="001D0AB9" w:rsidRPr="00126316">
        <w:rPr>
          <w:lang w:val="en-GB"/>
        </w:rPr>
        <w:t xml:space="preserve">, enabling the computers to coordinate and work together to achieve a common goal. </w:t>
      </w:r>
      <w:r w:rsidRPr="00126316">
        <w:rPr>
          <w:lang w:val="en-GB"/>
        </w:rPr>
        <w:t>A user should perceive the system as a single coherent entity</w:t>
      </w:r>
      <w:r w:rsidR="005E7E29" w:rsidRPr="00126316">
        <w:rPr>
          <w:lang w:val="en-GB"/>
        </w:rPr>
        <w:t>.</w:t>
      </w:r>
      <w:r w:rsidR="00B50942" w:rsidRPr="00126316">
        <w:rPr>
          <w:lang w:val="en-GB"/>
        </w:rPr>
        <w:t xml:space="preserve"> </w:t>
      </w:r>
      <w:r w:rsidR="006E31EF" w:rsidRPr="00126316">
        <w:rPr>
          <w:lang w:val="en-GB"/>
        </w:rPr>
        <w:t>[7</w:t>
      </w:r>
      <w:r w:rsidR="00B50942" w:rsidRPr="00126316">
        <w:rPr>
          <w:lang w:val="en-GB"/>
        </w:rPr>
        <w:t>, 8</w:t>
      </w:r>
      <w:r w:rsidR="006E31EF" w:rsidRPr="00126316">
        <w:rPr>
          <w:lang w:val="en-GB"/>
        </w:rPr>
        <w:t>]</w:t>
      </w:r>
    </w:p>
    <w:p w14:paraId="4CC04FB3" w14:textId="3659F943" w:rsidR="00B50942" w:rsidRPr="00126316" w:rsidRDefault="009D14C1" w:rsidP="00FB7908">
      <w:pPr>
        <w:rPr>
          <w:lang w:val="en-GB"/>
        </w:rPr>
      </w:pPr>
      <w:r w:rsidRPr="00126316">
        <w:rPr>
          <w:lang w:val="en-GB"/>
        </w:rPr>
        <w:t>When a distributed system is device-transparent, it means the system attempts to hide its d</w:t>
      </w:r>
      <w:r w:rsidR="00045289" w:rsidRPr="00126316">
        <w:rPr>
          <w:lang w:val="en-GB"/>
        </w:rPr>
        <w:t>istributed nature from the user.</w:t>
      </w:r>
      <w:r w:rsidR="00B50942" w:rsidRPr="00126316">
        <w:rPr>
          <w:lang w:val="en-GB"/>
        </w:rPr>
        <w:t xml:space="preserve"> There are however various ways in which a distributed system can be transparent. It is commonly categorized into:</w:t>
      </w:r>
      <w:r w:rsidR="00CC1643" w:rsidRPr="00126316">
        <w:rPr>
          <w:lang w:val="en-GB"/>
        </w:rPr>
        <w:t xml:space="preserve"> </w:t>
      </w:r>
      <w:r w:rsidR="00C200F7" w:rsidRPr="00126316">
        <w:rPr>
          <w:lang w:val="en-GB"/>
        </w:rPr>
        <w:t>[8]</w:t>
      </w:r>
    </w:p>
    <w:p w14:paraId="63FA14FC" w14:textId="114A9CFB" w:rsidR="007721DF" w:rsidRPr="00126316" w:rsidRDefault="00B50942" w:rsidP="007721DF">
      <w:pPr>
        <w:pStyle w:val="ListParagraph"/>
        <w:numPr>
          <w:ilvl w:val="0"/>
          <w:numId w:val="22"/>
        </w:numPr>
        <w:rPr>
          <w:noProof w:val="0"/>
        </w:rPr>
      </w:pPr>
      <w:r w:rsidRPr="00126316">
        <w:rPr>
          <w:noProof w:val="0"/>
        </w:rPr>
        <w:t xml:space="preserve">Access </w:t>
      </w:r>
      <w:r w:rsidR="00CC5CF3" w:rsidRPr="00126316">
        <w:rPr>
          <w:noProof w:val="0"/>
        </w:rPr>
        <w:t>transparency</w:t>
      </w:r>
      <w:r w:rsidR="00332425" w:rsidRPr="00126316">
        <w:rPr>
          <w:noProof w:val="0"/>
        </w:rPr>
        <w:t>, hide how data is accessed</w:t>
      </w:r>
      <w:r w:rsidR="00C200F7" w:rsidRPr="00126316">
        <w:rPr>
          <w:noProof w:val="0"/>
        </w:rPr>
        <w:t>.</w:t>
      </w:r>
    </w:p>
    <w:p w14:paraId="58F8E663" w14:textId="6DE07056" w:rsidR="007721DF" w:rsidRPr="00126316" w:rsidRDefault="00B50942" w:rsidP="007721DF">
      <w:pPr>
        <w:pStyle w:val="ListParagraph"/>
        <w:numPr>
          <w:ilvl w:val="0"/>
          <w:numId w:val="22"/>
        </w:numPr>
        <w:rPr>
          <w:noProof w:val="0"/>
        </w:rPr>
      </w:pPr>
      <w:r w:rsidRPr="00126316">
        <w:rPr>
          <w:noProof w:val="0"/>
        </w:rPr>
        <w:t xml:space="preserve">Location </w:t>
      </w:r>
      <w:r w:rsidR="00CC5CF3" w:rsidRPr="00126316">
        <w:rPr>
          <w:noProof w:val="0"/>
        </w:rPr>
        <w:t>transparency</w:t>
      </w:r>
      <w:r w:rsidR="00332425" w:rsidRPr="00126316">
        <w:rPr>
          <w:noProof w:val="0"/>
        </w:rPr>
        <w:t>, hide where resources are located</w:t>
      </w:r>
      <w:r w:rsidR="009C6C44" w:rsidRPr="00126316">
        <w:rPr>
          <w:noProof w:val="0"/>
        </w:rPr>
        <w:t>.</w:t>
      </w:r>
    </w:p>
    <w:p w14:paraId="3FAB21CD" w14:textId="522DD906" w:rsidR="00B50942" w:rsidRPr="00126316" w:rsidRDefault="00B50942" w:rsidP="007721DF">
      <w:pPr>
        <w:pStyle w:val="ListParagraph"/>
        <w:numPr>
          <w:ilvl w:val="0"/>
          <w:numId w:val="22"/>
        </w:numPr>
        <w:rPr>
          <w:noProof w:val="0"/>
        </w:rPr>
      </w:pPr>
      <w:r w:rsidRPr="00126316">
        <w:rPr>
          <w:noProof w:val="0"/>
        </w:rPr>
        <w:t xml:space="preserve">Migration </w:t>
      </w:r>
      <w:r w:rsidR="00CC5CF3" w:rsidRPr="00126316">
        <w:rPr>
          <w:noProof w:val="0"/>
        </w:rPr>
        <w:t>transparency</w:t>
      </w:r>
      <w:r w:rsidR="009A12C6" w:rsidRPr="00126316">
        <w:rPr>
          <w:noProof w:val="0"/>
        </w:rPr>
        <w:t xml:space="preserve">, hide </w:t>
      </w:r>
      <w:r w:rsidR="00332425" w:rsidRPr="00126316">
        <w:rPr>
          <w:noProof w:val="0"/>
        </w:rPr>
        <w:t>that a resource could move to a new location</w:t>
      </w:r>
      <w:r w:rsidR="009C6C44" w:rsidRPr="00126316">
        <w:rPr>
          <w:noProof w:val="0"/>
        </w:rPr>
        <w:t>.</w:t>
      </w:r>
    </w:p>
    <w:p w14:paraId="1D38A758" w14:textId="40DD45AF" w:rsidR="00B50942" w:rsidRPr="00126316" w:rsidRDefault="00B50942" w:rsidP="007721DF">
      <w:pPr>
        <w:pStyle w:val="ListParagraph"/>
        <w:numPr>
          <w:ilvl w:val="0"/>
          <w:numId w:val="22"/>
        </w:numPr>
        <w:rPr>
          <w:noProof w:val="0"/>
        </w:rPr>
      </w:pPr>
      <w:r w:rsidRPr="00126316">
        <w:rPr>
          <w:noProof w:val="0"/>
        </w:rPr>
        <w:t xml:space="preserve">Relocation </w:t>
      </w:r>
      <w:r w:rsidR="00CC5CF3" w:rsidRPr="00126316">
        <w:rPr>
          <w:noProof w:val="0"/>
        </w:rPr>
        <w:t>transparency</w:t>
      </w:r>
      <w:r w:rsidR="00332425" w:rsidRPr="00126316">
        <w:rPr>
          <w:noProof w:val="0"/>
        </w:rPr>
        <w:t xml:space="preserve">, hide that </w:t>
      </w:r>
      <w:r w:rsidR="009C6C44" w:rsidRPr="00126316">
        <w:rPr>
          <w:noProof w:val="0"/>
        </w:rPr>
        <w:t>a</w:t>
      </w:r>
      <w:r w:rsidR="00332425" w:rsidRPr="00126316">
        <w:rPr>
          <w:noProof w:val="0"/>
        </w:rPr>
        <w:t xml:space="preserve"> resource</w:t>
      </w:r>
      <w:r w:rsidR="009C6C44" w:rsidRPr="00126316">
        <w:rPr>
          <w:noProof w:val="0"/>
        </w:rPr>
        <w:t xml:space="preserve"> may move</w:t>
      </w:r>
      <w:r w:rsidR="00332425" w:rsidRPr="00126316">
        <w:rPr>
          <w:noProof w:val="0"/>
        </w:rPr>
        <w:t xml:space="preserve"> to a new location during use</w:t>
      </w:r>
      <w:r w:rsidR="009C6C44" w:rsidRPr="00126316">
        <w:rPr>
          <w:noProof w:val="0"/>
        </w:rPr>
        <w:t>.</w:t>
      </w:r>
    </w:p>
    <w:p w14:paraId="2CA972CC" w14:textId="0BD510C6" w:rsidR="00B50942" w:rsidRPr="00126316" w:rsidRDefault="00B50942" w:rsidP="007721DF">
      <w:pPr>
        <w:pStyle w:val="ListParagraph"/>
        <w:numPr>
          <w:ilvl w:val="0"/>
          <w:numId w:val="22"/>
        </w:numPr>
        <w:rPr>
          <w:noProof w:val="0"/>
        </w:rPr>
      </w:pPr>
      <w:r w:rsidRPr="00126316">
        <w:rPr>
          <w:noProof w:val="0"/>
        </w:rPr>
        <w:t xml:space="preserve">Replication </w:t>
      </w:r>
      <w:r w:rsidR="00CC5CF3" w:rsidRPr="00126316">
        <w:rPr>
          <w:noProof w:val="0"/>
        </w:rPr>
        <w:t>transparency</w:t>
      </w:r>
      <w:r w:rsidR="009C6C44" w:rsidRPr="00126316">
        <w:rPr>
          <w:noProof w:val="0"/>
        </w:rPr>
        <w:t>, hide that a resource is replicated.</w:t>
      </w:r>
    </w:p>
    <w:p w14:paraId="23418622" w14:textId="13B866D5" w:rsidR="00B50942" w:rsidRPr="00126316" w:rsidRDefault="00B50942" w:rsidP="007721DF">
      <w:pPr>
        <w:pStyle w:val="ListParagraph"/>
        <w:numPr>
          <w:ilvl w:val="0"/>
          <w:numId w:val="22"/>
        </w:numPr>
        <w:rPr>
          <w:noProof w:val="0"/>
        </w:rPr>
      </w:pPr>
      <w:r w:rsidRPr="00126316">
        <w:rPr>
          <w:noProof w:val="0"/>
        </w:rPr>
        <w:t xml:space="preserve">Concurrent </w:t>
      </w:r>
      <w:r w:rsidR="00CC5CF3" w:rsidRPr="00126316">
        <w:rPr>
          <w:noProof w:val="0"/>
        </w:rPr>
        <w:t>transparency</w:t>
      </w:r>
      <w:r w:rsidR="00EE243F" w:rsidRPr="00126316">
        <w:rPr>
          <w:noProof w:val="0"/>
        </w:rPr>
        <w:t xml:space="preserve">, hide that </w:t>
      </w:r>
      <w:r w:rsidR="00CC5CF3" w:rsidRPr="00126316">
        <w:rPr>
          <w:noProof w:val="0"/>
        </w:rPr>
        <w:t>multiple users may share a resource</w:t>
      </w:r>
      <w:r w:rsidR="00E11E0B" w:rsidRPr="00126316">
        <w:rPr>
          <w:noProof w:val="0"/>
        </w:rPr>
        <w:t xml:space="preserve"> at the same time</w:t>
      </w:r>
      <w:r w:rsidR="00D04B94" w:rsidRPr="00126316">
        <w:rPr>
          <w:noProof w:val="0"/>
        </w:rPr>
        <w:t>.</w:t>
      </w:r>
    </w:p>
    <w:p w14:paraId="4587573B" w14:textId="75CFD133" w:rsidR="00FB7908" w:rsidRPr="00126316" w:rsidRDefault="00B50942" w:rsidP="007721DF">
      <w:pPr>
        <w:pStyle w:val="ListParagraph"/>
        <w:numPr>
          <w:ilvl w:val="0"/>
          <w:numId w:val="22"/>
        </w:numPr>
        <w:rPr>
          <w:noProof w:val="0"/>
        </w:rPr>
      </w:pPr>
      <w:r w:rsidRPr="00126316">
        <w:rPr>
          <w:noProof w:val="0"/>
        </w:rPr>
        <w:t xml:space="preserve">Failure </w:t>
      </w:r>
      <w:r w:rsidR="00CC5CF3" w:rsidRPr="00126316">
        <w:rPr>
          <w:noProof w:val="0"/>
        </w:rPr>
        <w:t>transparency</w:t>
      </w:r>
      <w:r w:rsidR="009A12C6" w:rsidRPr="00126316">
        <w:rPr>
          <w:noProof w:val="0"/>
        </w:rPr>
        <w:t xml:space="preserve">, hide </w:t>
      </w:r>
      <w:r w:rsidR="002D17C9" w:rsidRPr="00126316">
        <w:rPr>
          <w:noProof w:val="0"/>
        </w:rPr>
        <w:t>any failures</w:t>
      </w:r>
      <w:r w:rsidR="00430BD2" w:rsidRPr="00126316">
        <w:rPr>
          <w:noProof w:val="0"/>
        </w:rPr>
        <w:t xml:space="preserve"> and possibly recoveries of resources</w:t>
      </w:r>
      <w:r w:rsidR="002D17C9" w:rsidRPr="00126316">
        <w:rPr>
          <w:noProof w:val="0"/>
        </w:rPr>
        <w:t xml:space="preserve"> from </w:t>
      </w:r>
      <w:r w:rsidR="0068683F" w:rsidRPr="00126316">
        <w:rPr>
          <w:noProof w:val="0"/>
        </w:rPr>
        <w:t xml:space="preserve">the </w:t>
      </w:r>
      <w:r w:rsidR="002D17C9" w:rsidRPr="00126316">
        <w:rPr>
          <w:noProof w:val="0"/>
        </w:rPr>
        <w:t>users</w:t>
      </w:r>
      <w:r w:rsidR="007721DF" w:rsidRPr="00126316">
        <w:rPr>
          <w:noProof w:val="0"/>
        </w:rPr>
        <w:t>.</w:t>
      </w:r>
    </w:p>
    <w:p w14:paraId="1C81074C" w14:textId="7F4BC09B" w:rsidR="007551E6" w:rsidRPr="00126316" w:rsidRDefault="007551E6" w:rsidP="007551E6">
      <w:pPr>
        <w:pStyle w:val="Heading2"/>
      </w:pPr>
      <w:bookmarkStart w:id="12" w:name="_Toc324596254"/>
      <w:r w:rsidRPr="00126316">
        <w:t>Go</w:t>
      </w:r>
      <w:bookmarkEnd w:id="12"/>
    </w:p>
    <w:p w14:paraId="6469B010" w14:textId="6F2D8130" w:rsidR="00D33FE9" w:rsidRPr="00126316" w:rsidRDefault="00D736FA" w:rsidP="00D736FA">
      <w:pPr>
        <w:rPr>
          <w:lang w:val="en-GB"/>
        </w:rPr>
      </w:pPr>
      <w:r w:rsidRPr="00126316">
        <w:rPr>
          <w:lang w:val="en-GB"/>
        </w:rPr>
        <w:t>Go</w:t>
      </w:r>
      <w:r w:rsidR="00DC6B44" w:rsidRPr="00126316">
        <w:rPr>
          <w:lang w:val="en-GB"/>
        </w:rPr>
        <w:t xml:space="preserve"> </w:t>
      </w:r>
      <w:r w:rsidR="0089590B" w:rsidRPr="00126316">
        <w:rPr>
          <w:lang w:val="en-GB"/>
        </w:rPr>
        <w:t>(sometimes referred to as Golang)</w:t>
      </w:r>
      <w:r w:rsidRPr="00126316">
        <w:rPr>
          <w:lang w:val="en-GB"/>
        </w:rPr>
        <w:t xml:space="preserve"> is a</w:t>
      </w:r>
      <w:r w:rsidR="00DC6B44" w:rsidRPr="00126316">
        <w:rPr>
          <w:lang w:val="en-GB"/>
        </w:rPr>
        <w:t>n</w:t>
      </w:r>
      <w:r w:rsidRPr="00126316">
        <w:rPr>
          <w:lang w:val="en-GB"/>
        </w:rPr>
        <w:t xml:space="preserve"> open-source programming language developed by Google. It is statically</w:t>
      </w:r>
      <w:r w:rsidR="00C5762A" w:rsidRPr="00126316">
        <w:rPr>
          <w:lang w:val="en-GB"/>
        </w:rPr>
        <w:t xml:space="preserve"> and stron</w:t>
      </w:r>
      <w:r w:rsidR="00730B2A" w:rsidRPr="00126316">
        <w:rPr>
          <w:lang w:val="en-GB"/>
        </w:rPr>
        <w:t>g</w:t>
      </w:r>
      <w:r w:rsidR="00C5762A" w:rsidRPr="00126316">
        <w:rPr>
          <w:lang w:val="en-GB"/>
        </w:rPr>
        <w:t>ly</w:t>
      </w:r>
      <w:r w:rsidRPr="00126316">
        <w:rPr>
          <w:lang w:val="en-GB"/>
        </w:rPr>
        <w:t xml:space="preserve"> typed</w:t>
      </w:r>
      <w:r w:rsidR="006F5501" w:rsidRPr="00126316">
        <w:rPr>
          <w:lang w:val="en-GB"/>
        </w:rPr>
        <w:t xml:space="preserve"> as well as compiled</w:t>
      </w:r>
      <w:r w:rsidR="00D449C5" w:rsidRPr="00126316">
        <w:rPr>
          <w:lang w:val="en-GB"/>
        </w:rPr>
        <w:t xml:space="preserve">. Its main selling point is </w:t>
      </w:r>
      <w:r w:rsidR="003A0020" w:rsidRPr="00126316">
        <w:rPr>
          <w:lang w:val="en-GB"/>
        </w:rPr>
        <w:t>its concurrency mechanisms that let</w:t>
      </w:r>
      <w:r w:rsidR="00D449C5" w:rsidRPr="00126316">
        <w:rPr>
          <w:lang w:val="en-GB"/>
        </w:rPr>
        <w:t xml:space="preserve"> the programmer easily take advantage of multiple cores and networked machines</w:t>
      </w:r>
      <w:r w:rsidR="003E1AAD" w:rsidRPr="00126316">
        <w:rPr>
          <w:lang w:val="en-GB"/>
        </w:rPr>
        <w:t>, and</w:t>
      </w:r>
      <w:r w:rsidR="00FC323C" w:rsidRPr="00126316">
        <w:rPr>
          <w:lang w:val="en-GB"/>
        </w:rPr>
        <w:t xml:space="preserve"> its</w:t>
      </w:r>
      <w:r w:rsidR="003E1AAD" w:rsidRPr="00126316">
        <w:rPr>
          <w:lang w:val="en-GB"/>
        </w:rPr>
        <w:t xml:space="preserve"> extremely </w:t>
      </w:r>
      <w:r w:rsidR="00B42060" w:rsidRPr="00126316">
        <w:rPr>
          <w:lang w:val="en-GB"/>
        </w:rPr>
        <w:t>quick</w:t>
      </w:r>
      <w:r w:rsidR="003E1AAD" w:rsidRPr="00126316">
        <w:rPr>
          <w:lang w:val="en-GB"/>
        </w:rPr>
        <w:t xml:space="preserve"> </w:t>
      </w:r>
      <w:r w:rsidR="00B42060" w:rsidRPr="00126316">
        <w:rPr>
          <w:lang w:val="en-GB"/>
        </w:rPr>
        <w:t>compiling</w:t>
      </w:r>
      <w:r w:rsidR="00D449C5" w:rsidRPr="00126316">
        <w:rPr>
          <w:lang w:val="en-GB"/>
        </w:rPr>
        <w:t xml:space="preserve">. </w:t>
      </w:r>
      <w:r w:rsidR="003C3B83" w:rsidRPr="00126316">
        <w:rPr>
          <w:lang w:val="en-GB"/>
        </w:rPr>
        <w:t xml:space="preserve">However, </w:t>
      </w:r>
      <w:r w:rsidR="00835674" w:rsidRPr="00126316">
        <w:rPr>
          <w:lang w:val="en-GB"/>
        </w:rPr>
        <w:t>some</w:t>
      </w:r>
      <w:r w:rsidR="003C3B83" w:rsidRPr="00126316">
        <w:rPr>
          <w:lang w:val="en-GB"/>
        </w:rPr>
        <w:t xml:space="preserve"> of the drawbacks of Golang is poor debugging tools</w:t>
      </w:r>
      <w:r w:rsidR="00835674" w:rsidRPr="00126316">
        <w:rPr>
          <w:lang w:val="en-GB"/>
        </w:rPr>
        <w:t xml:space="preserve"> and the necessity of a bit bucket</w:t>
      </w:r>
      <w:r w:rsidR="002651A9" w:rsidRPr="00126316">
        <w:rPr>
          <w:lang w:val="en-GB"/>
        </w:rPr>
        <w:t xml:space="preserve">. </w:t>
      </w:r>
      <w:r w:rsidR="00D449C5" w:rsidRPr="00126316">
        <w:rPr>
          <w:lang w:val="en-GB"/>
        </w:rPr>
        <w:t>[9</w:t>
      </w:r>
      <w:r w:rsidR="00A90992" w:rsidRPr="00126316">
        <w:rPr>
          <w:lang w:val="en-GB"/>
        </w:rPr>
        <w:t>, 16</w:t>
      </w:r>
      <w:r w:rsidR="00D449C5" w:rsidRPr="00126316">
        <w:rPr>
          <w:lang w:val="en-GB"/>
        </w:rPr>
        <w:t>]</w:t>
      </w:r>
    </w:p>
    <w:p w14:paraId="1329AE9C" w14:textId="34E1EB4C" w:rsidR="00B512FC" w:rsidRPr="00126316" w:rsidRDefault="00D33FE9" w:rsidP="00D736FA">
      <w:pPr>
        <w:rPr>
          <w:lang w:val="en-GB"/>
        </w:rPr>
      </w:pPr>
      <w:r w:rsidRPr="00126316">
        <w:rPr>
          <w:lang w:val="en-GB"/>
        </w:rPr>
        <w:t>Development was prompted by frustration at Google at how "clumsy and slow" software development was</w:t>
      </w:r>
      <w:r w:rsidR="00D237E3" w:rsidRPr="00126316">
        <w:rPr>
          <w:lang w:val="en-GB"/>
        </w:rPr>
        <w:t xml:space="preserve"> with large software systems.</w:t>
      </w:r>
      <w:r w:rsidR="00F962E4" w:rsidRPr="00126316">
        <w:rPr>
          <w:lang w:val="en-GB"/>
        </w:rPr>
        <w:t xml:space="preserve"> The language has exploded in popularity over the last year (2015), particularly in Asia. [10</w:t>
      </w:r>
      <w:r w:rsidR="00EB6187" w:rsidRPr="00126316">
        <w:rPr>
          <w:lang w:val="en-GB"/>
        </w:rPr>
        <w:t>, 11</w:t>
      </w:r>
      <w:r w:rsidR="00F962E4" w:rsidRPr="00126316">
        <w:rPr>
          <w:lang w:val="en-GB"/>
        </w:rPr>
        <w:t>]</w:t>
      </w:r>
    </w:p>
    <w:p w14:paraId="74E84896" w14:textId="621CDEB5" w:rsidR="00CA5F90" w:rsidRPr="00126316" w:rsidRDefault="007B30A2" w:rsidP="00D736FA">
      <w:pPr>
        <w:rPr>
          <w:lang w:val="en-GB"/>
        </w:rPr>
      </w:pPr>
      <w:r w:rsidRPr="00126316">
        <w:rPr>
          <w:lang w:val="en-GB"/>
        </w:rPr>
        <w:t xml:space="preserve">Most of the programming </w:t>
      </w:r>
      <w:r w:rsidR="00CA5F90" w:rsidRPr="00126316">
        <w:rPr>
          <w:lang w:val="en-GB"/>
        </w:rPr>
        <w:t>done for this thesis</w:t>
      </w:r>
      <w:r w:rsidRPr="00126316">
        <w:rPr>
          <w:lang w:val="en-GB"/>
        </w:rPr>
        <w:t xml:space="preserve"> (building of the prototype)</w:t>
      </w:r>
      <w:r w:rsidR="00CA5F90" w:rsidRPr="00126316">
        <w:rPr>
          <w:lang w:val="en-GB"/>
        </w:rPr>
        <w:t xml:space="preserve"> is done in Golang.</w:t>
      </w:r>
    </w:p>
    <w:p w14:paraId="36F624BC" w14:textId="78727613" w:rsidR="00CF5834" w:rsidRPr="00126316" w:rsidRDefault="00F40BE6" w:rsidP="00CF5834">
      <w:pPr>
        <w:pStyle w:val="Heading2"/>
      </w:pPr>
      <w:bookmarkStart w:id="13" w:name="_Toc324596255"/>
      <w:r w:rsidRPr="00126316">
        <w:t>JavaScript</w:t>
      </w:r>
      <w:bookmarkEnd w:id="13"/>
    </w:p>
    <w:p w14:paraId="00DFEEE9" w14:textId="6B183047" w:rsidR="001001DF" w:rsidRPr="00126316" w:rsidRDefault="006C0F86" w:rsidP="00725645">
      <w:pPr>
        <w:rPr>
          <w:lang w:val="en-GB"/>
        </w:rPr>
      </w:pPr>
      <w:r w:rsidRPr="00126316">
        <w:rPr>
          <w:lang w:val="en-GB"/>
        </w:rPr>
        <w:t xml:space="preserve">JavaScript is the </w:t>
      </w:r>
      <w:r w:rsidR="00CB55DC" w:rsidRPr="00126316">
        <w:rPr>
          <w:lang w:val="en-GB"/>
        </w:rPr>
        <w:t>world’s</w:t>
      </w:r>
      <w:r w:rsidRPr="00126316">
        <w:rPr>
          <w:lang w:val="en-GB"/>
        </w:rPr>
        <w:t xml:space="preserve"> mo</w:t>
      </w:r>
      <w:r w:rsidR="008C3C88" w:rsidRPr="00126316">
        <w:rPr>
          <w:lang w:val="en-GB"/>
        </w:rPr>
        <w:t>st popular programming language</w:t>
      </w:r>
      <w:r w:rsidR="00CB55DC" w:rsidRPr="00126316">
        <w:rPr>
          <w:lang w:val="en-GB"/>
        </w:rPr>
        <w:t xml:space="preserve">, developed by Netscape for the Navigator 2 browser. It is </w:t>
      </w:r>
      <w:r w:rsidR="00B128F0" w:rsidRPr="00126316">
        <w:rPr>
          <w:lang w:val="en-GB"/>
        </w:rPr>
        <w:t xml:space="preserve">commonly </w:t>
      </w:r>
      <w:r w:rsidR="00CB55DC" w:rsidRPr="00126316">
        <w:rPr>
          <w:lang w:val="en-GB"/>
        </w:rPr>
        <w:t>used to write client-side code for websites</w:t>
      </w:r>
      <w:r w:rsidR="00AD0BAE" w:rsidRPr="00126316">
        <w:rPr>
          <w:lang w:val="en-GB"/>
        </w:rPr>
        <w:t xml:space="preserve"> as all the popular web browsers support JavaScript out of the box</w:t>
      </w:r>
      <w:r w:rsidR="00CB55DC" w:rsidRPr="00126316">
        <w:rPr>
          <w:lang w:val="en-GB"/>
        </w:rPr>
        <w:t>.</w:t>
      </w:r>
      <w:r w:rsidR="00C745AB" w:rsidRPr="00126316">
        <w:rPr>
          <w:lang w:val="en-GB"/>
        </w:rPr>
        <w:t xml:space="preserve"> [</w:t>
      </w:r>
      <w:r w:rsidR="008C3C88" w:rsidRPr="00126316">
        <w:rPr>
          <w:lang w:val="en-GB"/>
        </w:rPr>
        <w:t xml:space="preserve">12, </w:t>
      </w:r>
      <w:r w:rsidR="00C745AB" w:rsidRPr="00126316">
        <w:rPr>
          <w:lang w:val="en-GB"/>
        </w:rPr>
        <w:t>13]</w:t>
      </w:r>
    </w:p>
    <w:p w14:paraId="157AD18C" w14:textId="23C593FF" w:rsidR="006C2E15" w:rsidRPr="00126316" w:rsidRDefault="006C2E15" w:rsidP="00725645">
      <w:pPr>
        <w:rPr>
          <w:lang w:val="en-GB"/>
        </w:rPr>
      </w:pPr>
      <w:r w:rsidRPr="00126316">
        <w:rPr>
          <w:lang w:val="en-GB"/>
        </w:rPr>
        <w:t>It is used to write client-side code for the HTML-based GUI in the prototype.</w:t>
      </w:r>
    </w:p>
    <w:p w14:paraId="01448958" w14:textId="641CD9F9" w:rsidR="007551E6" w:rsidRPr="00126316" w:rsidRDefault="007551E6" w:rsidP="00CF5834">
      <w:pPr>
        <w:pStyle w:val="Heading2"/>
      </w:pPr>
      <w:bookmarkStart w:id="14" w:name="_Toc324596256"/>
      <w:r w:rsidRPr="00126316">
        <w:t>QML</w:t>
      </w:r>
      <w:bookmarkEnd w:id="14"/>
    </w:p>
    <w:p w14:paraId="76FB528D" w14:textId="3F4AC784" w:rsidR="00D75292" w:rsidRPr="00126316" w:rsidRDefault="006A5AB8" w:rsidP="00FB7908">
      <w:pPr>
        <w:rPr>
          <w:lang w:val="en-GB"/>
        </w:rPr>
      </w:pPr>
      <w:r w:rsidRPr="00126316">
        <w:rPr>
          <w:lang w:val="en-GB"/>
        </w:rPr>
        <w:t xml:space="preserve">QML is </w:t>
      </w:r>
      <w:r w:rsidR="00103BD9" w:rsidRPr="00126316">
        <w:rPr>
          <w:lang w:val="en-GB"/>
        </w:rPr>
        <w:t xml:space="preserve">a user interface specification and programming language, allowing the programmer to easily create </w:t>
      </w:r>
      <w:r w:rsidR="003A0020" w:rsidRPr="00126316">
        <w:rPr>
          <w:lang w:val="en-GB"/>
        </w:rPr>
        <w:t>cross platform</w:t>
      </w:r>
      <w:r w:rsidR="00103BD9" w:rsidRPr="00126316">
        <w:rPr>
          <w:lang w:val="en-GB"/>
        </w:rPr>
        <w:t xml:space="preserve"> GUIs</w:t>
      </w:r>
      <w:r w:rsidR="00987BBC" w:rsidRPr="00126316">
        <w:rPr>
          <w:lang w:val="en-GB"/>
        </w:rPr>
        <w:t xml:space="preserve"> for applications</w:t>
      </w:r>
      <w:r w:rsidR="000A3190" w:rsidRPr="00126316">
        <w:rPr>
          <w:lang w:val="en-GB"/>
        </w:rPr>
        <w:t>.</w:t>
      </w:r>
      <w:r w:rsidR="00B577C1" w:rsidRPr="00126316">
        <w:rPr>
          <w:lang w:val="en-GB"/>
        </w:rPr>
        <w:t xml:space="preserve"> It is often used to write graphical interfaces for applications w</w:t>
      </w:r>
      <w:r w:rsidR="008C5952" w:rsidRPr="00126316">
        <w:rPr>
          <w:lang w:val="en-GB"/>
        </w:rPr>
        <w:t>ith a backend written in more</w:t>
      </w:r>
      <w:r w:rsidR="00B577C1" w:rsidRPr="00126316">
        <w:rPr>
          <w:lang w:val="en-GB"/>
        </w:rPr>
        <w:t xml:space="preserve"> efficient </w:t>
      </w:r>
      <w:r w:rsidR="00B577C1" w:rsidRPr="00126316">
        <w:rPr>
          <w:lang w:val="en-GB"/>
        </w:rPr>
        <w:lastRenderedPageBreak/>
        <w:t>language</w:t>
      </w:r>
      <w:r w:rsidR="008C5952" w:rsidRPr="00126316">
        <w:rPr>
          <w:lang w:val="en-GB"/>
        </w:rPr>
        <w:t>s</w:t>
      </w:r>
      <w:r w:rsidR="00B577C1" w:rsidRPr="00126316">
        <w:rPr>
          <w:lang w:val="en-GB"/>
        </w:rPr>
        <w:t xml:space="preserve"> such as C++.</w:t>
      </w:r>
      <w:r w:rsidR="00113134" w:rsidRPr="00126316">
        <w:rPr>
          <w:lang w:val="en-GB"/>
        </w:rPr>
        <w:t xml:space="preserve"> But also Go has modules for use with QML, called Go-QML</w:t>
      </w:r>
      <w:r w:rsidR="00436267" w:rsidRPr="00126316">
        <w:rPr>
          <w:lang w:val="en-GB"/>
        </w:rPr>
        <w:t xml:space="preserve"> created by </w:t>
      </w:r>
      <w:r w:rsidR="00570FD0" w:rsidRPr="00126316">
        <w:rPr>
          <w:lang w:val="en-GB"/>
        </w:rPr>
        <w:t>Gustavo Niemeyer</w:t>
      </w:r>
      <w:r w:rsidR="00113134" w:rsidRPr="00126316">
        <w:rPr>
          <w:lang w:val="en-GB"/>
        </w:rPr>
        <w:t>.</w:t>
      </w:r>
      <w:r w:rsidR="007125D9" w:rsidRPr="00126316">
        <w:rPr>
          <w:lang w:val="en-GB"/>
        </w:rPr>
        <w:t xml:space="preserve"> </w:t>
      </w:r>
      <w:r w:rsidR="00BD1729" w:rsidRPr="00126316">
        <w:rPr>
          <w:lang w:val="en-GB"/>
        </w:rPr>
        <w:t>[14, 15]</w:t>
      </w:r>
    </w:p>
    <w:p w14:paraId="11450783" w14:textId="28C50885" w:rsidR="00B77663" w:rsidRPr="00126316" w:rsidRDefault="00B77663" w:rsidP="00FB7908">
      <w:pPr>
        <w:rPr>
          <w:lang w:val="en-GB"/>
        </w:rPr>
      </w:pPr>
      <w:r w:rsidRPr="00126316">
        <w:rPr>
          <w:lang w:val="en-GB"/>
        </w:rPr>
        <w:t>It is used to create a GUI for a text editor application to go with the prototype of this thesis.</w:t>
      </w:r>
      <w:r w:rsidR="00295FA3" w:rsidRPr="00126316">
        <w:rPr>
          <w:lang w:val="en-GB"/>
        </w:rPr>
        <w:t xml:space="preserve"> Qt 5 was used for the prototype.</w:t>
      </w:r>
    </w:p>
    <w:p w14:paraId="2246F862" w14:textId="17B399BA" w:rsidR="009D5323" w:rsidRPr="00126316" w:rsidRDefault="009D5323" w:rsidP="009D5323">
      <w:pPr>
        <w:pStyle w:val="Heading2"/>
      </w:pPr>
      <w:bookmarkStart w:id="15" w:name="_Toc324596257"/>
      <w:r w:rsidRPr="00126316">
        <w:t>HTML</w:t>
      </w:r>
      <w:bookmarkEnd w:id="15"/>
    </w:p>
    <w:p w14:paraId="601D2B0B" w14:textId="7BF42842" w:rsidR="009D5323" w:rsidRPr="00126316" w:rsidRDefault="006E63E7" w:rsidP="009D5323">
      <w:pPr>
        <w:rPr>
          <w:lang w:val="en-GB"/>
        </w:rPr>
      </w:pPr>
      <w:r w:rsidRPr="00126316">
        <w:rPr>
          <w:lang w:val="en-GB"/>
        </w:rPr>
        <w:t xml:space="preserve">Hyper Text Markup Language, or HTML for short, </w:t>
      </w:r>
      <w:r w:rsidR="00AE6DF6" w:rsidRPr="00126316">
        <w:rPr>
          <w:lang w:val="en-GB"/>
        </w:rPr>
        <w:t xml:space="preserve">is a language used to express web documents </w:t>
      </w:r>
      <w:r w:rsidR="000245D4" w:rsidRPr="00126316">
        <w:rPr>
          <w:lang w:val="en-GB"/>
        </w:rPr>
        <w:t>consisting</w:t>
      </w:r>
      <w:r w:rsidR="0097335A" w:rsidRPr="00126316">
        <w:rPr>
          <w:lang w:val="en-GB"/>
        </w:rPr>
        <w:t xml:space="preserve"> of </w:t>
      </w:r>
      <w:r w:rsidR="000245D4" w:rsidRPr="00126316">
        <w:rPr>
          <w:lang w:val="en-GB"/>
        </w:rPr>
        <w:t>"</w:t>
      </w:r>
      <w:r w:rsidR="0097335A" w:rsidRPr="00126316">
        <w:rPr>
          <w:lang w:val="en-GB"/>
        </w:rPr>
        <w:t>elements</w:t>
      </w:r>
      <w:r w:rsidR="000245D4" w:rsidRPr="00126316">
        <w:rPr>
          <w:lang w:val="en-GB"/>
        </w:rPr>
        <w:t>"</w:t>
      </w:r>
      <w:r w:rsidR="0097335A" w:rsidRPr="00126316">
        <w:rPr>
          <w:lang w:val="en-GB"/>
        </w:rPr>
        <w:t xml:space="preserve"> defined by </w:t>
      </w:r>
      <w:r w:rsidR="000245D4" w:rsidRPr="00126316">
        <w:rPr>
          <w:lang w:val="en-GB"/>
        </w:rPr>
        <w:t>"</w:t>
      </w:r>
      <w:r w:rsidR="0097335A" w:rsidRPr="00126316">
        <w:rPr>
          <w:lang w:val="en-GB"/>
        </w:rPr>
        <w:t>tags</w:t>
      </w:r>
      <w:r w:rsidR="000245D4" w:rsidRPr="00126316">
        <w:rPr>
          <w:lang w:val="en-GB"/>
        </w:rPr>
        <w:t>"</w:t>
      </w:r>
      <w:r w:rsidR="00AE6DF6" w:rsidRPr="00126316">
        <w:rPr>
          <w:lang w:val="en-GB"/>
        </w:rPr>
        <w:t xml:space="preserve">. The first HTML version came out in 1991, and there has since been many iterations improving on what has become the standard markup language on the </w:t>
      </w:r>
      <w:r w:rsidR="00E67959" w:rsidRPr="00126316">
        <w:rPr>
          <w:lang w:val="en-GB"/>
        </w:rPr>
        <w:t>Internet</w:t>
      </w:r>
      <w:r w:rsidR="00AE6DF6" w:rsidRPr="00126316">
        <w:rPr>
          <w:lang w:val="en-GB"/>
        </w:rPr>
        <w:t>.</w:t>
      </w:r>
      <w:r w:rsidR="0075608D" w:rsidRPr="00126316">
        <w:rPr>
          <w:lang w:val="en-GB"/>
        </w:rPr>
        <w:t xml:space="preserve"> [</w:t>
      </w:r>
      <w:r w:rsidR="00E1193F" w:rsidRPr="00126316">
        <w:rPr>
          <w:lang w:val="en-GB"/>
        </w:rPr>
        <w:t>31</w:t>
      </w:r>
      <w:r w:rsidR="0075608D" w:rsidRPr="00126316">
        <w:rPr>
          <w:lang w:val="en-GB"/>
        </w:rPr>
        <w:t>]</w:t>
      </w:r>
    </w:p>
    <w:p w14:paraId="48D24831" w14:textId="477D74BA" w:rsidR="008E2313" w:rsidRPr="00126316" w:rsidRDefault="008E2313" w:rsidP="009D5323">
      <w:pPr>
        <w:rPr>
          <w:lang w:val="en-GB"/>
        </w:rPr>
      </w:pPr>
      <w:r w:rsidRPr="00126316">
        <w:rPr>
          <w:lang w:val="en-GB"/>
        </w:rPr>
        <w:t>HTML is used to describe most of the GUIs used for the prototype in this thesis.</w:t>
      </w:r>
    </w:p>
    <w:p w14:paraId="229ADFBD" w14:textId="41E31E64" w:rsidR="00D75292" w:rsidRPr="00126316" w:rsidRDefault="00D75292" w:rsidP="00D75292">
      <w:pPr>
        <w:pStyle w:val="Heading2"/>
      </w:pPr>
      <w:bookmarkStart w:id="16" w:name="_Toc324596258"/>
      <w:r w:rsidRPr="00126316">
        <w:t>TCP/IP</w:t>
      </w:r>
      <w:bookmarkEnd w:id="16"/>
    </w:p>
    <w:p w14:paraId="3AF4B325" w14:textId="21F35449" w:rsidR="001F5EF2" w:rsidRPr="00126316" w:rsidRDefault="00CD0B07" w:rsidP="00CD0B07">
      <w:pPr>
        <w:rPr>
          <w:lang w:val="en-GB"/>
        </w:rPr>
      </w:pPr>
      <w:r w:rsidRPr="00126316">
        <w:rPr>
          <w:lang w:val="en-GB"/>
        </w:rPr>
        <w:t xml:space="preserve">"Transmission Control </w:t>
      </w:r>
      <w:r w:rsidR="00B06E88" w:rsidRPr="00126316">
        <w:rPr>
          <w:lang w:val="en-GB"/>
        </w:rPr>
        <w:t>Protocol</w:t>
      </w:r>
      <w:r w:rsidRPr="00126316">
        <w:rPr>
          <w:lang w:val="en-GB"/>
        </w:rPr>
        <w:t>/Internet Proto</w:t>
      </w:r>
      <w:r w:rsidR="008960D5" w:rsidRPr="00126316">
        <w:rPr>
          <w:lang w:val="en-GB"/>
        </w:rPr>
        <w:t xml:space="preserve">col" is a set of communication rules </w:t>
      </w:r>
      <w:r w:rsidRPr="00126316">
        <w:rPr>
          <w:lang w:val="en-GB"/>
        </w:rPr>
        <w:t xml:space="preserve">used for connecting computers over the </w:t>
      </w:r>
      <w:r w:rsidR="00B06E88" w:rsidRPr="00126316">
        <w:rPr>
          <w:lang w:val="en-GB"/>
        </w:rPr>
        <w:t>Internet</w:t>
      </w:r>
      <w:r w:rsidRPr="00126316">
        <w:rPr>
          <w:lang w:val="en-GB"/>
        </w:rPr>
        <w:t xml:space="preserve">. It contains definitions for how information should be formatted and sent so that the </w:t>
      </w:r>
      <w:r w:rsidR="00B06E88" w:rsidRPr="00126316">
        <w:rPr>
          <w:lang w:val="en-GB"/>
        </w:rPr>
        <w:t>intended</w:t>
      </w:r>
      <w:r w:rsidRPr="00126316">
        <w:rPr>
          <w:lang w:val="en-GB"/>
        </w:rPr>
        <w:t xml:space="preserve"> receiver can get and comprehend the package of information.</w:t>
      </w:r>
      <w:r w:rsidR="00640D17" w:rsidRPr="00126316">
        <w:rPr>
          <w:lang w:val="en-GB"/>
        </w:rPr>
        <w:t xml:space="preserve"> </w:t>
      </w:r>
      <w:r w:rsidR="00D26797" w:rsidRPr="00126316">
        <w:rPr>
          <w:lang w:val="en-GB"/>
        </w:rPr>
        <w:t>Bob Kahn and Vint Cerf developed it</w:t>
      </w:r>
      <w:r w:rsidR="00640D17" w:rsidRPr="00126316">
        <w:rPr>
          <w:lang w:val="en-GB"/>
        </w:rPr>
        <w:t xml:space="preserve"> in 1978.</w:t>
      </w:r>
      <w:r w:rsidR="00317E90" w:rsidRPr="00126316">
        <w:rPr>
          <w:lang w:val="en-GB"/>
        </w:rPr>
        <w:t xml:space="preserve"> [</w:t>
      </w:r>
      <w:r w:rsidR="00DB7100" w:rsidRPr="00126316">
        <w:rPr>
          <w:lang w:val="en-GB"/>
        </w:rPr>
        <w:t>17</w:t>
      </w:r>
      <w:r w:rsidR="00317E90" w:rsidRPr="00126316">
        <w:rPr>
          <w:lang w:val="en-GB"/>
        </w:rPr>
        <w:t>]</w:t>
      </w:r>
    </w:p>
    <w:p w14:paraId="0828AA60" w14:textId="3B1771E4" w:rsidR="00AD53AE" w:rsidRPr="00126316" w:rsidRDefault="00AD53AE" w:rsidP="00CD0B07">
      <w:pPr>
        <w:rPr>
          <w:lang w:val="en-GB"/>
        </w:rPr>
      </w:pPr>
      <w:r w:rsidRPr="00126316">
        <w:rPr>
          <w:lang w:val="en-GB"/>
        </w:rPr>
        <w:t>The majority of communications in the prototype of this thesis is done over TCP/IP</w:t>
      </w:r>
      <w:r w:rsidR="009653C4" w:rsidRPr="00126316">
        <w:rPr>
          <w:lang w:val="en-GB"/>
        </w:rPr>
        <w:t>.</w:t>
      </w:r>
    </w:p>
    <w:p w14:paraId="476A2245" w14:textId="4DB17C38" w:rsidR="00BC5C39" w:rsidRPr="00126316" w:rsidRDefault="00BC5C39" w:rsidP="00BC5C39">
      <w:pPr>
        <w:pStyle w:val="Heading2"/>
      </w:pPr>
      <w:bookmarkStart w:id="17" w:name="_Toc324596259"/>
      <w:r w:rsidRPr="00126316">
        <w:t>HTTP</w:t>
      </w:r>
      <w:bookmarkEnd w:id="17"/>
    </w:p>
    <w:p w14:paraId="70B8FA20" w14:textId="5A5BBA11" w:rsidR="008636C0" w:rsidRPr="00126316" w:rsidRDefault="00CC2E06" w:rsidP="00BC5C39">
      <w:pPr>
        <w:rPr>
          <w:lang w:val="en-GB"/>
        </w:rPr>
      </w:pPr>
      <w:r w:rsidRPr="00126316">
        <w:rPr>
          <w:lang w:val="en-GB"/>
        </w:rPr>
        <w:t xml:space="preserve">Hypertext Transfer Protocol, or </w:t>
      </w:r>
      <w:r w:rsidR="00CD5B01" w:rsidRPr="00126316">
        <w:rPr>
          <w:lang w:val="en-GB"/>
        </w:rPr>
        <w:t>HTTP</w:t>
      </w:r>
      <w:r w:rsidRPr="00126316">
        <w:rPr>
          <w:lang w:val="en-GB"/>
        </w:rPr>
        <w:t xml:space="preserve"> for short, </w:t>
      </w:r>
      <w:r w:rsidR="00CD5B01" w:rsidRPr="00126316">
        <w:rPr>
          <w:lang w:val="en-GB"/>
        </w:rPr>
        <w:t>is the protocol used the World Wide Web</w:t>
      </w:r>
      <w:r w:rsidR="008636C0" w:rsidRPr="00126316">
        <w:rPr>
          <w:lang w:val="en-GB"/>
        </w:rPr>
        <w:t xml:space="preserve">. </w:t>
      </w:r>
      <w:r w:rsidR="00BE2E8A" w:rsidRPr="00126316">
        <w:rPr>
          <w:lang w:val="en-GB"/>
        </w:rPr>
        <w:t>Hypertext is text structured into nodes with logical links between them</w:t>
      </w:r>
      <w:r w:rsidR="008C1D09" w:rsidRPr="00126316">
        <w:rPr>
          <w:lang w:val="en-GB"/>
        </w:rPr>
        <w:t xml:space="preserve">, where the </w:t>
      </w:r>
      <w:r w:rsidR="00C44D78" w:rsidRPr="00126316">
        <w:rPr>
          <w:lang w:val="en-GB"/>
        </w:rPr>
        <w:t>hypertext</w:t>
      </w:r>
      <w:r w:rsidR="008C1D09" w:rsidRPr="00126316">
        <w:rPr>
          <w:lang w:val="en-GB"/>
        </w:rPr>
        <w:t xml:space="preserve"> </w:t>
      </w:r>
      <w:r w:rsidR="00427084" w:rsidRPr="00126316">
        <w:rPr>
          <w:lang w:val="en-GB"/>
        </w:rPr>
        <w:t>commonly is HTML documents</w:t>
      </w:r>
      <w:r w:rsidR="00CD5B01" w:rsidRPr="00126316">
        <w:rPr>
          <w:lang w:val="en-GB"/>
        </w:rPr>
        <w:t xml:space="preserve"> </w:t>
      </w:r>
      <w:r w:rsidR="00427084" w:rsidRPr="00126316">
        <w:rPr>
          <w:lang w:val="en-GB"/>
        </w:rPr>
        <w:t>in the case of HTTP.</w:t>
      </w:r>
    </w:p>
    <w:p w14:paraId="0012C562" w14:textId="673CF62E" w:rsidR="007B46C7" w:rsidRPr="00126316" w:rsidRDefault="00CD5B01" w:rsidP="00BC5C39">
      <w:pPr>
        <w:rPr>
          <w:lang w:val="en-GB"/>
        </w:rPr>
      </w:pPr>
      <w:r w:rsidRPr="00126316">
        <w:rPr>
          <w:lang w:val="en-GB"/>
        </w:rPr>
        <w:t>It is a stateless pr</w:t>
      </w:r>
      <w:r w:rsidR="00D1627B" w:rsidRPr="00126316">
        <w:rPr>
          <w:lang w:val="en-GB"/>
        </w:rPr>
        <w:t xml:space="preserve">otocol, implying that two </w:t>
      </w:r>
      <w:r w:rsidR="00E67959" w:rsidRPr="00126316">
        <w:rPr>
          <w:lang w:val="en-GB"/>
        </w:rPr>
        <w:t>consecutive</w:t>
      </w:r>
      <w:r w:rsidR="00D1627B" w:rsidRPr="00126316">
        <w:rPr>
          <w:lang w:val="en-GB"/>
        </w:rPr>
        <w:t xml:space="preserve"> commands are independent and have no knowledge of each other.</w:t>
      </w:r>
      <w:r w:rsidR="00247DFA" w:rsidRPr="00126316">
        <w:rPr>
          <w:lang w:val="en-GB"/>
        </w:rPr>
        <w:t xml:space="preserve"> </w:t>
      </w:r>
    </w:p>
    <w:p w14:paraId="2CF7514D" w14:textId="6AAE8BC1" w:rsidR="00BC5C39" w:rsidRPr="00126316" w:rsidRDefault="007B46C7" w:rsidP="00BC5C39">
      <w:pPr>
        <w:rPr>
          <w:lang w:val="en-GB"/>
        </w:rPr>
      </w:pPr>
      <w:r w:rsidRPr="00126316">
        <w:rPr>
          <w:lang w:val="en-GB"/>
        </w:rPr>
        <w:t xml:space="preserve">The protocol is built as a layer on top of other protocols, usually TCP, but UDP can also be used. </w:t>
      </w:r>
      <w:r w:rsidR="00247DFA" w:rsidRPr="00126316">
        <w:rPr>
          <w:lang w:val="en-GB"/>
        </w:rPr>
        <w:t>[32, 33]</w:t>
      </w:r>
    </w:p>
    <w:p w14:paraId="21D44D21" w14:textId="6C1F6A1C" w:rsidR="009C01C9" w:rsidRPr="00126316" w:rsidRDefault="009C01C9" w:rsidP="00BC5C39">
      <w:pPr>
        <w:rPr>
          <w:lang w:val="en-GB"/>
        </w:rPr>
      </w:pPr>
      <w:r w:rsidRPr="00126316">
        <w:rPr>
          <w:lang w:val="en-GB"/>
        </w:rPr>
        <w:t>In the thesis, HTTP is used for communication between the GUI described in HTML</w:t>
      </w:r>
      <w:r w:rsidR="00A53797" w:rsidRPr="00126316">
        <w:rPr>
          <w:lang w:val="en-GB"/>
        </w:rPr>
        <w:t xml:space="preserve"> and scripted with JavaScript</w:t>
      </w:r>
      <w:r w:rsidRPr="00126316">
        <w:rPr>
          <w:lang w:val="en-GB"/>
        </w:rPr>
        <w:t>, and the prototype backend written in Golang.</w:t>
      </w:r>
    </w:p>
    <w:p w14:paraId="2C90E2F7" w14:textId="201E9615" w:rsidR="00E21910" w:rsidRPr="00126316" w:rsidRDefault="00E21910" w:rsidP="00DA422B">
      <w:pPr>
        <w:pStyle w:val="Heading2"/>
      </w:pPr>
      <w:bookmarkStart w:id="18" w:name="_Toc324596260"/>
      <w:r w:rsidRPr="00126316">
        <w:t>Wireshark</w:t>
      </w:r>
      <w:bookmarkEnd w:id="18"/>
    </w:p>
    <w:p w14:paraId="09ECC637" w14:textId="7F1BC3E3" w:rsidR="00DE0424" w:rsidRPr="00126316" w:rsidRDefault="00DE0424" w:rsidP="00DE0424">
      <w:pPr>
        <w:rPr>
          <w:lang w:val="en-GB"/>
        </w:rPr>
      </w:pPr>
      <w:r w:rsidRPr="00126316">
        <w:rPr>
          <w:lang w:val="en-GB"/>
        </w:rPr>
        <w:t xml:space="preserve">Wireshark is </w:t>
      </w:r>
      <w:r w:rsidR="002D3035" w:rsidRPr="00126316">
        <w:rPr>
          <w:lang w:val="en-GB"/>
        </w:rPr>
        <w:t>a piece of free</w:t>
      </w:r>
      <w:r w:rsidRPr="00126316">
        <w:rPr>
          <w:lang w:val="en-GB"/>
        </w:rPr>
        <w:t xml:space="preserve"> software designed to </w:t>
      </w:r>
      <w:r w:rsidR="00E91494" w:rsidRPr="00126316">
        <w:rPr>
          <w:lang w:val="en-GB"/>
        </w:rPr>
        <w:t>analyse</w:t>
      </w:r>
      <w:r w:rsidRPr="00126316">
        <w:rPr>
          <w:lang w:val="en-GB"/>
        </w:rPr>
        <w:t xml:space="preserve"> network traffic. </w:t>
      </w:r>
      <w:r w:rsidR="00053E65" w:rsidRPr="00126316">
        <w:rPr>
          <w:lang w:val="en-GB"/>
        </w:rPr>
        <w:t>It is a cr</w:t>
      </w:r>
      <w:r w:rsidRPr="00126316">
        <w:rPr>
          <w:lang w:val="en-GB"/>
        </w:rPr>
        <w:t xml:space="preserve">oss-platform open-source software based on </w:t>
      </w:r>
      <w:r w:rsidR="001D65E3" w:rsidRPr="00126316">
        <w:rPr>
          <w:lang w:val="en-GB"/>
        </w:rPr>
        <w:t>lib</w:t>
      </w:r>
      <w:r w:rsidRPr="00126316">
        <w:rPr>
          <w:lang w:val="en-GB"/>
        </w:rPr>
        <w:t>pcap for capturing network packets.</w:t>
      </w:r>
      <w:r w:rsidR="005D5A7D" w:rsidRPr="00126316">
        <w:rPr>
          <w:lang w:val="en-GB"/>
        </w:rPr>
        <w:t xml:space="preserve"> The software can be retrieved from Wiresharks webpages [26] for free.</w:t>
      </w:r>
      <w:r w:rsidR="00033FBA" w:rsidRPr="00126316">
        <w:rPr>
          <w:lang w:val="en-GB"/>
        </w:rPr>
        <w:t xml:space="preserve"> [27]</w:t>
      </w:r>
    </w:p>
    <w:p w14:paraId="0F43D7E5" w14:textId="7AD1BB51" w:rsidR="008C132E" w:rsidRPr="00126316" w:rsidRDefault="008C132E" w:rsidP="00DE0424">
      <w:pPr>
        <w:rPr>
          <w:lang w:val="en-GB"/>
        </w:rPr>
      </w:pPr>
      <w:r w:rsidRPr="00126316">
        <w:rPr>
          <w:lang w:val="en-GB"/>
        </w:rPr>
        <w:t xml:space="preserve">It is used for capturing </w:t>
      </w:r>
      <w:r w:rsidR="008120F6" w:rsidRPr="00126316">
        <w:rPr>
          <w:lang w:val="en-GB"/>
        </w:rPr>
        <w:t>packets sent</w:t>
      </w:r>
      <w:r w:rsidRPr="00126316">
        <w:rPr>
          <w:lang w:val="en-GB"/>
        </w:rPr>
        <w:t xml:space="preserve"> between devices during testing</w:t>
      </w:r>
      <w:r w:rsidR="00B84CD7" w:rsidRPr="00126316">
        <w:rPr>
          <w:lang w:val="en-GB"/>
        </w:rPr>
        <w:t xml:space="preserve"> of the prototype</w:t>
      </w:r>
      <w:r w:rsidRPr="00126316">
        <w:rPr>
          <w:lang w:val="en-GB"/>
        </w:rPr>
        <w:t xml:space="preserve"> in this project.</w:t>
      </w:r>
      <w:r w:rsidR="007F4600" w:rsidRPr="00126316">
        <w:rPr>
          <w:lang w:val="en-GB"/>
        </w:rPr>
        <w:t xml:space="preserve"> Version 2.0.2, 32-bit build was used.</w:t>
      </w:r>
    </w:p>
    <w:p w14:paraId="4AD51349" w14:textId="50706E8E" w:rsidR="00E21910" w:rsidRPr="00126316" w:rsidRDefault="00E21910" w:rsidP="00DA422B">
      <w:pPr>
        <w:pStyle w:val="Heading2"/>
      </w:pPr>
      <w:bookmarkStart w:id="19" w:name="_Toc324596261"/>
      <w:r w:rsidRPr="00126316">
        <w:t>Network Link Conditioner</w:t>
      </w:r>
      <w:bookmarkEnd w:id="19"/>
    </w:p>
    <w:p w14:paraId="02F64F1C" w14:textId="6D3AFAAE" w:rsidR="001C0C96" w:rsidRPr="00126316" w:rsidRDefault="001C0C96" w:rsidP="001C0C96">
      <w:pPr>
        <w:rPr>
          <w:lang w:val="en-GB"/>
        </w:rPr>
      </w:pPr>
      <w:r w:rsidRPr="00126316">
        <w:rPr>
          <w:lang w:val="en-GB"/>
        </w:rPr>
        <w:t xml:space="preserve">The Network Link Conditioner is a </w:t>
      </w:r>
      <w:r w:rsidR="007E4C4D" w:rsidRPr="00126316">
        <w:rPr>
          <w:lang w:val="en-GB"/>
        </w:rPr>
        <w:t>preference</w:t>
      </w:r>
      <w:r w:rsidRPr="00126316">
        <w:rPr>
          <w:lang w:val="en-GB"/>
        </w:rPr>
        <w:t xml:space="preserve"> pan</w:t>
      </w:r>
      <w:r w:rsidR="00543841" w:rsidRPr="00126316">
        <w:rPr>
          <w:lang w:val="en-GB"/>
        </w:rPr>
        <w:t xml:space="preserve">e application created by Apple </w:t>
      </w:r>
      <w:r w:rsidRPr="00126316">
        <w:rPr>
          <w:lang w:val="en-GB"/>
        </w:rPr>
        <w:t xml:space="preserve">included in the "Hardware IO Tools for Xcode" package. </w:t>
      </w:r>
      <w:r w:rsidR="000F3CF1" w:rsidRPr="00126316">
        <w:rPr>
          <w:lang w:val="en-GB"/>
        </w:rPr>
        <w:t>The application let</w:t>
      </w:r>
      <w:r w:rsidR="006D51D7" w:rsidRPr="00126316">
        <w:rPr>
          <w:lang w:val="en-GB"/>
        </w:rPr>
        <w:t>'</w:t>
      </w:r>
      <w:r w:rsidR="000F3CF1" w:rsidRPr="00126316">
        <w:rPr>
          <w:lang w:val="en-GB"/>
        </w:rPr>
        <w:t xml:space="preserve">s you set bandwidth, percentage of packets dropped, and delay for both up and downlink, as well as DNS delay. </w:t>
      </w:r>
      <w:r w:rsidR="007E4C4D" w:rsidRPr="00126316">
        <w:rPr>
          <w:lang w:val="en-GB"/>
        </w:rPr>
        <w:t xml:space="preserve">It is designed for developers to test their applications in poor network conditions. </w:t>
      </w:r>
      <w:r w:rsidR="000F3CF1" w:rsidRPr="00126316">
        <w:rPr>
          <w:lang w:val="en-GB"/>
        </w:rPr>
        <w:t xml:space="preserve"> </w:t>
      </w:r>
      <w:r w:rsidR="007E4C4D" w:rsidRPr="00126316">
        <w:rPr>
          <w:lang w:val="en-GB"/>
        </w:rPr>
        <w:t>It affects the network throughput and delay by changing firewall settings and thus only work when going through a network interface other than loopback</w:t>
      </w:r>
      <w:r w:rsidR="003D5E39" w:rsidRPr="00126316">
        <w:rPr>
          <w:lang w:val="en-GB"/>
        </w:rPr>
        <w:t xml:space="preserve"> as of OS X 10.10 due to change</w:t>
      </w:r>
      <w:r w:rsidR="00FC3D24" w:rsidRPr="00126316">
        <w:rPr>
          <w:lang w:val="en-GB"/>
        </w:rPr>
        <w:t>s</w:t>
      </w:r>
      <w:r w:rsidR="003D5E39" w:rsidRPr="00126316">
        <w:rPr>
          <w:lang w:val="en-GB"/>
        </w:rPr>
        <w:t xml:space="preserve"> in firewall software</w:t>
      </w:r>
      <w:r w:rsidR="007E4C4D" w:rsidRPr="00126316">
        <w:rPr>
          <w:lang w:val="en-GB"/>
        </w:rPr>
        <w:t>.</w:t>
      </w:r>
      <w:r w:rsidR="00D53FCE" w:rsidRPr="00126316">
        <w:rPr>
          <w:lang w:val="en-GB"/>
        </w:rPr>
        <w:t xml:space="preserve"> </w:t>
      </w:r>
      <w:r w:rsidR="00BB7361" w:rsidRPr="00126316">
        <w:rPr>
          <w:lang w:val="en-GB"/>
        </w:rPr>
        <w:t xml:space="preserve">The </w:t>
      </w:r>
      <w:r w:rsidR="000C0FBF" w:rsidRPr="00126316">
        <w:rPr>
          <w:lang w:val="en-GB"/>
        </w:rPr>
        <w:t>tool can be retrieved at Apple Developer Downloads</w:t>
      </w:r>
      <w:r w:rsidR="008F42D8" w:rsidRPr="00126316">
        <w:rPr>
          <w:lang w:val="en-GB"/>
        </w:rPr>
        <w:t xml:space="preserve"> page</w:t>
      </w:r>
      <w:r w:rsidR="005D5A7D" w:rsidRPr="00126316">
        <w:rPr>
          <w:lang w:val="en-GB"/>
        </w:rPr>
        <w:t xml:space="preserve"> [25]</w:t>
      </w:r>
      <w:r w:rsidR="000C0FBF" w:rsidRPr="00126316">
        <w:rPr>
          <w:lang w:val="en-GB"/>
        </w:rPr>
        <w:t>.</w:t>
      </w:r>
      <w:r w:rsidR="00BB7361" w:rsidRPr="00126316">
        <w:rPr>
          <w:lang w:val="en-GB"/>
        </w:rPr>
        <w:t xml:space="preserve"> </w:t>
      </w:r>
      <w:r w:rsidR="00D53FCE" w:rsidRPr="00126316">
        <w:rPr>
          <w:lang w:val="en-GB"/>
        </w:rPr>
        <w:t>[24]</w:t>
      </w:r>
    </w:p>
    <w:p w14:paraId="64E21D52" w14:textId="518BC6ED" w:rsidR="00C123D2" w:rsidRPr="00126316" w:rsidRDefault="00C123D2" w:rsidP="001C0C96">
      <w:pPr>
        <w:rPr>
          <w:lang w:val="en-GB"/>
        </w:rPr>
      </w:pPr>
      <w:r w:rsidRPr="00126316">
        <w:rPr>
          <w:lang w:val="en-GB"/>
        </w:rPr>
        <w:t>It is used to emulate poor network conditions during testing of the prototype.</w:t>
      </w:r>
    </w:p>
    <w:p w14:paraId="3897E1E3" w14:textId="044E3001" w:rsidR="00E21910" w:rsidRPr="00126316" w:rsidRDefault="00E21910" w:rsidP="00DA422B">
      <w:pPr>
        <w:pStyle w:val="Heading2"/>
      </w:pPr>
      <w:bookmarkStart w:id="20" w:name="_Toc324596262"/>
      <w:r w:rsidRPr="00126316">
        <w:lastRenderedPageBreak/>
        <w:t>Routing Table</w:t>
      </w:r>
      <w:bookmarkEnd w:id="20"/>
    </w:p>
    <w:p w14:paraId="3E12397D" w14:textId="77777777" w:rsidR="00CA7507" w:rsidRPr="00126316" w:rsidRDefault="009A2F30" w:rsidP="00CD0B07">
      <w:pPr>
        <w:rPr>
          <w:lang w:val="en-GB"/>
        </w:rPr>
      </w:pPr>
      <w:r w:rsidRPr="00126316">
        <w:rPr>
          <w:lang w:val="en-GB"/>
        </w:rPr>
        <w:t xml:space="preserve">The routing table is a set of rules that determine where information during </w:t>
      </w:r>
      <w:r w:rsidR="000F1647" w:rsidRPr="00126316">
        <w:rPr>
          <w:lang w:val="en-GB"/>
        </w:rPr>
        <w:t>communication</w:t>
      </w:r>
      <w:r w:rsidRPr="00126316">
        <w:rPr>
          <w:lang w:val="en-GB"/>
        </w:rPr>
        <w:t xml:space="preserve"> over IP is directed. </w:t>
      </w:r>
      <w:r w:rsidR="0010357D" w:rsidRPr="00126316">
        <w:rPr>
          <w:lang w:val="en-GB"/>
        </w:rPr>
        <w:t xml:space="preserve">When a "packet" is </w:t>
      </w:r>
      <w:r w:rsidR="00F5471F" w:rsidRPr="00126316">
        <w:rPr>
          <w:lang w:val="en-GB"/>
        </w:rPr>
        <w:t>received</w:t>
      </w:r>
      <w:r w:rsidR="000F1647" w:rsidRPr="00126316">
        <w:rPr>
          <w:lang w:val="en-GB"/>
        </w:rPr>
        <w:t xml:space="preserve">, the destination is looked up in the routing table to figure out where to forward the packet. </w:t>
      </w:r>
      <w:r w:rsidR="00CA7507" w:rsidRPr="00126316">
        <w:rPr>
          <w:lang w:val="en-GB"/>
        </w:rPr>
        <w:t>[23]</w:t>
      </w:r>
    </w:p>
    <w:p w14:paraId="0116CB31" w14:textId="0CB9CC66" w:rsidR="008774C1" w:rsidRPr="00126316" w:rsidRDefault="00EB1F23" w:rsidP="00CD0B07">
      <w:pPr>
        <w:rPr>
          <w:lang w:val="en-GB"/>
        </w:rPr>
      </w:pPr>
      <w:r w:rsidRPr="00126316">
        <w:rPr>
          <w:lang w:val="en-GB"/>
        </w:rPr>
        <w:t xml:space="preserve">This table can be edited, letting the user determine where packets destined for specific IPs should be routed. </w:t>
      </w:r>
      <w:r w:rsidR="009F6678" w:rsidRPr="00126316">
        <w:rPr>
          <w:lang w:val="en-GB"/>
        </w:rPr>
        <w:t>By adding a rule, a packet that is sent from a process on one machine to a different process on the same machine can be forced to travel over the network instead of loopback</w:t>
      </w:r>
      <w:r w:rsidR="00DF4F60" w:rsidRPr="00126316">
        <w:rPr>
          <w:lang w:val="en-GB"/>
        </w:rPr>
        <w:t xml:space="preserve">. </w:t>
      </w:r>
      <w:r w:rsidR="000A57EA" w:rsidRPr="00126316">
        <w:rPr>
          <w:lang w:val="en-GB"/>
        </w:rPr>
        <w:t>Doing so enable us to simulate the two processes being on opposite sides of a</w:t>
      </w:r>
      <w:r w:rsidR="0074514D" w:rsidRPr="00126316">
        <w:rPr>
          <w:lang w:val="en-GB"/>
        </w:rPr>
        <w:t xml:space="preserve"> network, and f</w:t>
      </w:r>
      <w:r w:rsidR="00524B8C" w:rsidRPr="00126316">
        <w:rPr>
          <w:lang w:val="en-GB"/>
        </w:rPr>
        <w:t>orces the traffic through the local</w:t>
      </w:r>
      <w:r w:rsidR="00063DFE" w:rsidRPr="00126316">
        <w:rPr>
          <w:lang w:val="en-GB"/>
        </w:rPr>
        <w:t xml:space="preserve"> network </w:t>
      </w:r>
      <w:r w:rsidR="005B397E" w:rsidRPr="00126316">
        <w:rPr>
          <w:lang w:val="en-GB"/>
        </w:rPr>
        <w:t>device which lets us</w:t>
      </w:r>
      <w:r w:rsidR="0074514D" w:rsidRPr="00126316">
        <w:rPr>
          <w:lang w:val="en-GB"/>
        </w:rPr>
        <w:t xml:space="preserve"> capture and manipulate it more easily. </w:t>
      </w:r>
      <w:r w:rsidR="00F82A07" w:rsidRPr="00126316">
        <w:rPr>
          <w:lang w:val="en-GB"/>
        </w:rPr>
        <w:t xml:space="preserve">During testing of the prototype, the routing table was altered to let local traffic </w:t>
      </w:r>
      <w:r w:rsidR="002F010C" w:rsidRPr="00126316">
        <w:rPr>
          <w:lang w:val="en-GB"/>
        </w:rPr>
        <w:t xml:space="preserve">go </w:t>
      </w:r>
      <w:r w:rsidR="00F82A07" w:rsidRPr="00126316">
        <w:rPr>
          <w:lang w:val="en-GB"/>
        </w:rPr>
        <w:t>o</w:t>
      </w:r>
      <w:r w:rsidR="008774C1" w:rsidRPr="00126316">
        <w:rPr>
          <w:lang w:val="en-GB"/>
        </w:rPr>
        <w:t>ver LAN via the router and back. My machine is at 192.168.1.138 in the L</w:t>
      </w:r>
      <w:r w:rsidR="00CE7D3C" w:rsidRPr="00126316">
        <w:rPr>
          <w:lang w:val="en-GB"/>
        </w:rPr>
        <w:t>AN, and by default</w:t>
      </w:r>
      <w:r w:rsidR="008774C1" w:rsidRPr="00126316">
        <w:rPr>
          <w:lang w:val="en-GB"/>
        </w:rPr>
        <w:t xml:space="preserve"> retrieving the rules for that IP returns (</w:t>
      </w:r>
      <w:r w:rsidR="008774C1" w:rsidRPr="00126316">
        <w:rPr>
          <w:rFonts w:cs="Andale Mono"/>
          <w:lang w:val="en-GB"/>
        </w:rPr>
        <w:t>route -n get 192.168.1.138</w:t>
      </w:r>
      <w:r w:rsidR="008774C1" w:rsidRPr="00126316">
        <w:rPr>
          <w:lang w:val="en-GB"/>
        </w:rPr>
        <w:t xml:space="preserve">): </w:t>
      </w:r>
    </w:p>
    <w:p w14:paraId="5AC6395C" w14:textId="77777777" w:rsidR="00C6203B" w:rsidRPr="00126316"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p>
    <w:p w14:paraId="0BFB9C09" w14:textId="77777777" w:rsidR="00C6203B" w:rsidRPr="00126316"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126316">
        <w:rPr>
          <w:rFonts w:cs="Andale Mono"/>
          <w:lang w:val="en-GB"/>
        </w:rPr>
        <w:t>route to: 192.168.1.138</w:t>
      </w:r>
    </w:p>
    <w:p w14:paraId="1E92B91E" w14:textId="77777777" w:rsidR="00C6203B" w:rsidRPr="00126316"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126316">
        <w:rPr>
          <w:rFonts w:cs="Andale Mono"/>
          <w:lang w:val="en-GB"/>
        </w:rPr>
        <w:t>destination: 192.168.1.138</w:t>
      </w:r>
    </w:p>
    <w:p w14:paraId="511EA60B" w14:textId="77777777" w:rsidR="00C6203B" w:rsidRPr="00126316"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126316">
        <w:rPr>
          <w:rFonts w:cs="Andale Mono"/>
          <w:lang w:val="en-GB"/>
        </w:rPr>
        <w:t>gateway: 127.0.0.1</w:t>
      </w:r>
    </w:p>
    <w:p w14:paraId="251FF7D0" w14:textId="30D3CE17" w:rsidR="00C6203B" w:rsidRPr="00126316"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126316">
        <w:rPr>
          <w:rFonts w:cs="Andale Mono"/>
          <w:lang w:val="en-GB"/>
        </w:rPr>
        <w:t>interface: lo0</w:t>
      </w:r>
    </w:p>
    <w:p w14:paraId="5672B83C" w14:textId="77777777" w:rsidR="00C6203B" w:rsidRPr="00126316" w:rsidRDefault="00C6203B" w:rsidP="00402783">
      <w:pPr>
        <w:rPr>
          <w:lang w:val="en-GB"/>
        </w:rPr>
      </w:pPr>
    </w:p>
    <w:p w14:paraId="7903E616" w14:textId="43F319AC" w:rsidR="00402783" w:rsidRPr="00126316" w:rsidRDefault="00E137BD" w:rsidP="00402783">
      <w:pPr>
        <w:rPr>
          <w:lang w:val="en-GB"/>
        </w:rPr>
      </w:pPr>
      <w:r w:rsidRPr="00126316">
        <w:rPr>
          <w:lang w:val="en-GB"/>
        </w:rPr>
        <w:t xml:space="preserve">As the reader can see, the interface is lo0 as in loopback, </w:t>
      </w:r>
      <w:r w:rsidR="008774C1" w:rsidRPr="00126316">
        <w:rPr>
          <w:lang w:val="en-GB"/>
        </w:rPr>
        <w:t>but after adding a rule to the routing table for that IP to go via the router at 192.168.1.1</w:t>
      </w:r>
      <w:r w:rsidR="009F501C" w:rsidRPr="00126316">
        <w:rPr>
          <w:lang w:val="en-GB"/>
        </w:rPr>
        <w:t xml:space="preserve"> (route -n add 192.168.1.138 192.168.1.1)</w:t>
      </w:r>
      <w:r w:rsidR="008774C1" w:rsidRPr="00126316">
        <w:rPr>
          <w:lang w:val="en-GB"/>
        </w:rPr>
        <w:t>, the interface is no longer lo0, but en0</w:t>
      </w:r>
      <w:r w:rsidR="00AA39EF" w:rsidRPr="00126316">
        <w:rPr>
          <w:lang w:val="en-GB"/>
        </w:rPr>
        <w:t xml:space="preserve"> </w:t>
      </w:r>
      <w:r w:rsidR="003E0751" w:rsidRPr="00126316">
        <w:rPr>
          <w:lang w:val="en-GB"/>
        </w:rPr>
        <w:t xml:space="preserve">as in </w:t>
      </w:r>
      <w:r w:rsidR="00B44F6D" w:rsidRPr="00126316">
        <w:rPr>
          <w:lang w:val="en-GB"/>
        </w:rPr>
        <w:t>E</w:t>
      </w:r>
      <w:r w:rsidR="00AA39EF" w:rsidRPr="00126316">
        <w:rPr>
          <w:lang w:val="en-GB"/>
        </w:rPr>
        <w:t>thernet</w:t>
      </w:r>
      <w:r w:rsidR="008774C1" w:rsidRPr="00126316">
        <w:rPr>
          <w:lang w:val="en-GB"/>
        </w:rPr>
        <w:t xml:space="preserve">: </w:t>
      </w:r>
      <w:r w:rsidR="00682BB4" w:rsidRPr="00126316">
        <w:rPr>
          <w:lang w:val="en-GB"/>
        </w:rPr>
        <w:t>[20]</w:t>
      </w:r>
    </w:p>
    <w:p w14:paraId="6D377F33" w14:textId="77777777" w:rsidR="00951B9C" w:rsidRPr="00126316" w:rsidRDefault="00951B9C" w:rsidP="00402783">
      <w:pPr>
        <w:rPr>
          <w:lang w:val="en-GB"/>
        </w:rPr>
      </w:pPr>
    </w:p>
    <w:p w14:paraId="4EB39C67" w14:textId="77777777" w:rsidR="00402783" w:rsidRPr="00126316" w:rsidRDefault="008774C1" w:rsidP="00402783">
      <w:pPr>
        <w:rPr>
          <w:lang w:val="en-GB"/>
        </w:rPr>
      </w:pPr>
      <w:r w:rsidRPr="00126316">
        <w:rPr>
          <w:rFonts w:cs="Andale Mono"/>
          <w:lang w:val="en-GB"/>
        </w:rPr>
        <w:t>route to: 192.168.1.138</w:t>
      </w:r>
    </w:p>
    <w:p w14:paraId="47D6A2F1" w14:textId="77777777" w:rsidR="00402783" w:rsidRPr="00126316" w:rsidRDefault="008774C1" w:rsidP="00402783">
      <w:pPr>
        <w:rPr>
          <w:lang w:val="en-GB"/>
        </w:rPr>
      </w:pPr>
      <w:r w:rsidRPr="00126316">
        <w:rPr>
          <w:rFonts w:cs="Andale Mono"/>
          <w:lang w:val="en-GB"/>
        </w:rPr>
        <w:t>destination: 192.168.1.138</w:t>
      </w:r>
    </w:p>
    <w:p w14:paraId="154B0C8C" w14:textId="77777777" w:rsidR="00402783" w:rsidRPr="00126316" w:rsidRDefault="008774C1" w:rsidP="00402783">
      <w:pPr>
        <w:rPr>
          <w:lang w:val="en-GB"/>
        </w:rPr>
      </w:pPr>
      <w:r w:rsidRPr="00126316">
        <w:rPr>
          <w:rFonts w:cs="Andale Mono"/>
          <w:lang w:val="en-GB"/>
        </w:rPr>
        <w:t>gateway: 192.168.1.1</w:t>
      </w:r>
    </w:p>
    <w:p w14:paraId="4069CC66" w14:textId="35D32AE4" w:rsidR="00AB6927" w:rsidRPr="00126316" w:rsidRDefault="008774C1" w:rsidP="008774C1">
      <w:pPr>
        <w:rPr>
          <w:rFonts w:cs="Andale Mono"/>
          <w:lang w:val="en-GB"/>
        </w:rPr>
      </w:pPr>
      <w:r w:rsidRPr="00126316">
        <w:rPr>
          <w:rFonts w:cs="Andale Mono"/>
          <w:lang w:val="en-GB"/>
        </w:rPr>
        <w:t>interface: en0</w:t>
      </w:r>
    </w:p>
    <w:p w14:paraId="33EC406D" w14:textId="703578D5" w:rsidR="0079401F" w:rsidRPr="00126316" w:rsidRDefault="00810317" w:rsidP="00203E3D">
      <w:pPr>
        <w:pStyle w:val="Heading2"/>
        <w:tabs>
          <w:tab w:val="left" w:pos="3520"/>
        </w:tabs>
      </w:pPr>
      <w:bookmarkStart w:id="21" w:name="_Toc324596263"/>
      <w:r w:rsidRPr="00126316">
        <w:t>Table of Processes</w:t>
      </w:r>
      <w:bookmarkEnd w:id="21"/>
    </w:p>
    <w:p w14:paraId="23BFADD4" w14:textId="77777777" w:rsidR="00045076" w:rsidRPr="00126316" w:rsidRDefault="001D18E2" w:rsidP="0079401F">
      <w:pPr>
        <w:rPr>
          <w:lang w:val="en-GB"/>
        </w:rPr>
      </w:pPr>
      <w:r w:rsidRPr="00126316">
        <w:rPr>
          <w:lang w:val="en-GB"/>
        </w:rPr>
        <w:t xml:space="preserve">The table of processes </w:t>
      </w:r>
      <w:r w:rsidR="00EF131D" w:rsidRPr="00126316">
        <w:rPr>
          <w:lang w:val="en-GB"/>
        </w:rPr>
        <w:t>program</w:t>
      </w:r>
      <w:r w:rsidRPr="00126316">
        <w:rPr>
          <w:lang w:val="en-GB"/>
        </w:rPr>
        <w:t xml:space="preserve">, or top for short, retrieves and displays sorted information about processes </w:t>
      </w:r>
      <w:r w:rsidR="002D491A" w:rsidRPr="00126316">
        <w:rPr>
          <w:lang w:val="en-GB"/>
        </w:rPr>
        <w:t xml:space="preserve">on the system. It is often bundled with Unix-based operating systems. </w:t>
      </w:r>
      <w:r w:rsidR="009107EA" w:rsidRPr="00126316">
        <w:rPr>
          <w:lang w:val="en-GB"/>
        </w:rPr>
        <w:t>It is useful for retrieving statistics of CPU and memory usage of the system in its ent</w:t>
      </w:r>
      <w:r w:rsidR="00045076" w:rsidRPr="00126316">
        <w:rPr>
          <w:lang w:val="en-GB"/>
        </w:rPr>
        <w:t xml:space="preserve">irety or specific processes. </w:t>
      </w:r>
    </w:p>
    <w:p w14:paraId="11A619F8" w14:textId="41DB6616" w:rsidR="00477274" w:rsidRPr="00126316" w:rsidRDefault="00EE4870" w:rsidP="0079401F">
      <w:pPr>
        <w:rPr>
          <w:lang w:val="en-GB"/>
        </w:rPr>
      </w:pPr>
      <w:r w:rsidRPr="00126316">
        <w:rPr>
          <w:lang w:val="en-GB"/>
        </w:rPr>
        <w:t>The program retrieves</w:t>
      </w:r>
      <w:r w:rsidR="00045076" w:rsidRPr="00126316">
        <w:rPr>
          <w:lang w:val="en-GB"/>
        </w:rPr>
        <w:t xml:space="preserve"> samples every second (by default, but can be </w:t>
      </w:r>
      <w:r w:rsidRPr="00126316">
        <w:rPr>
          <w:lang w:val="en-GB"/>
        </w:rPr>
        <w:t>changed</w:t>
      </w:r>
      <w:r w:rsidR="00045076" w:rsidRPr="00126316">
        <w:rPr>
          <w:lang w:val="en-GB"/>
        </w:rPr>
        <w:t>)</w:t>
      </w:r>
      <w:r w:rsidR="005455F2" w:rsidRPr="00126316">
        <w:rPr>
          <w:lang w:val="en-GB"/>
        </w:rPr>
        <w:t xml:space="preserve">. It then finds the difference between the samples for the properties where this is necessary. This means that for items such as CPU percentage, at least two samples must be taken. </w:t>
      </w:r>
      <w:r w:rsidR="00C6232D" w:rsidRPr="00126316">
        <w:rPr>
          <w:lang w:val="en-GB"/>
        </w:rPr>
        <w:t xml:space="preserve">During testing of the prototype, CPU percentage and memory usage was retrieved by running "top -stats pid,ppid,cpu,mem  -l 2" every </w:t>
      </w:r>
      <w:r w:rsidR="00227B48" w:rsidRPr="00126316">
        <w:rPr>
          <w:lang w:val="en-GB"/>
        </w:rPr>
        <w:t>third second</w:t>
      </w:r>
      <w:r w:rsidR="00C6232D" w:rsidRPr="00126316">
        <w:rPr>
          <w:lang w:val="en-GB"/>
        </w:rPr>
        <w:t xml:space="preserve">. </w:t>
      </w:r>
      <w:r w:rsidR="00C17B4A" w:rsidRPr="00126316">
        <w:rPr>
          <w:lang w:val="en-GB"/>
        </w:rPr>
        <w:t>The command run</w:t>
      </w:r>
      <w:r w:rsidR="008E754D" w:rsidRPr="00126316">
        <w:rPr>
          <w:lang w:val="en-GB"/>
        </w:rPr>
        <w:t>s top retrieving only PIDs, PPIDs, CPU percentage, and memory usage for each process</w:t>
      </w:r>
      <w:r w:rsidR="00C568AC" w:rsidRPr="00126316">
        <w:rPr>
          <w:lang w:val="en-GB"/>
        </w:rPr>
        <w:t xml:space="preserve">, and takes two samples before returning. </w:t>
      </w:r>
      <w:r w:rsidR="0079401F" w:rsidRPr="00126316">
        <w:rPr>
          <w:lang w:val="en-GB"/>
        </w:rPr>
        <w:t>[21]</w:t>
      </w:r>
    </w:p>
    <w:p w14:paraId="40CCF3A1" w14:textId="7B7FC138" w:rsidR="00203E3D" w:rsidRPr="00126316" w:rsidRDefault="00477274" w:rsidP="0079401F">
      <w:pPr>
        <w:rPr>
          <w:lang w:val="en-GB"/>
        </w:rPr>
      </w:pPr>
      <w:r w:rsidRPr="00126316">
        <w:rPr>
          <w:lang w:val="en-GB"/>
        </w:rPr>
        <w:t xml:space="preserve">The process status program, or ps for short, </w:t>
      </w:r>
      <w:r w:rsidR="001B30F2" w:rsidRPr="00126316">
        <w:rPr>
          <w:lang w:val="en-GB"/>
        </w:rPr>
        <w:t xml:space="preserve">is also bundled with OS X and </w:t>
      </w:r>
      <w:r w:rsidRPr="00126316">
        <w:rPr>
          <w:lang w:val="en-GB"/>
        </w:rPr>
        <w:t xml:space="preserve">provides a </w:t>
      </w:r>
      <w:r w:rsidR="007E1847" w:rsidRPr="00126316">
        <w:rPr>
          <w:lang w:val="en-GB"/>
        </w:rPr>
        <w:t>lighter instant snapshot of most of the same</w:t>
      </w:r>
      <w:r w:rsidRPr="00126316">
        <w:rPr>
          <w:lang w:val="en-GB"/>
        </w:rPr>
        <w:t xml:space="preserve"> properties, but is inaccurate for a property such as CPU percentage as it is not possible to calculate from a single sample</w:t>
      </w:r>
      <w:r w:rsidR="00B26901" w:rsidRPr="00126316">
        <w:rPr>
          <w:lang w:val="en-GB"/>
        </w:rPr>
        <w:t xml:space="preserve"> (</w:t>
      </w:r>
      <w:r w:rsidR="00CB60D0" w:rsidRPr="00126316">
        <w:rPr>
          <w:lang w:val="en-GB"/>
        </w:rPr>
        <w:t>the CPU</w:t>
      </w:r>
      <w:r w:rsidR="00B26901" w:rsidRPr="00126316">
        <w:rPr>
          <w:lang w:val="en-GB"/>
        </w:rPr>
        <w:t xml:space="preserve"> is either in use, or not in use)</w:t>
      </w:r>
      <w:r w:rsidR="00CF3103" w:rsidRPr="00126316">
        <w:rPr>
          <w:lang w:val="en-GB"/>
        </w:rPr>
        <w:t xml:space="preserve">. It </w:t>
      </w:r>
      <w:r w:rsidR="00C52FB7" w:rsidRPr="00126316">
        <w:rPr>
          <w:lang w:val="en-GB"/>
        </w:rPr>
        <w:t>instead</w:t>
      </w:r>
      <w:r w:rsidR="00CF3103" w:rsidRPr="00126316">
        <w:rPr>
          <w:lang w:val="en-GB"/>
        </w:rPr>
        <w:t xml:space="preserve"> returns</w:t>
      </w:r>
      <w:r w:rsidR="00C52FB7" w:rsidRPr="00126316">
        <w:rPr>
          <w:lang w:val="en-GB"/>
        </w:rPr>
        <w:t xml:space="preserve"> </w:t>
      </w:r>
      <w:r w:rsidR="00C0563E" w:rsidRPr="00126316">
        <w:rPr>
          <w:lang w:val="en-GB"/>
        </w:rPr>
        <w:t xml:space="preserve">a </w:t>
      </w:r>
      <w:r w:rsidR="00C52FB7" w:rsidRPr="00126316">
        <w:rPr>
          <w:lang w:val="en-GB"/>
        </w:rPr>
        <w:t>decaying average from over the last minute or less</w:t>
      </w:r>
      <w:r w:rsidRPr="00126316">
        <w:rPr>
          <w:lang w:val="en-GB"/>
        </w:rPr>
        <w:t>.</w:t>
      </w:r>
      <w:r w:rsidR="003A7373" w:rsidRPr="00126316">
        <w:rPr>
          <w:lang w:val="en-GB"/>
        </w:rPr>
        <w:t xml:space="preserve"> This means that top is likely to be more useful for the purpose of retrieving statistics during testing as is done during this thesis.</w:t>
      </w:r>
      <w:r w:rsidR="00BA33C3" w:rsidRPr="00126316">
        <w:rPr>
          <w:lang w:val="en-GB"/>
        </w:rPr>
        <w:t xml:space="preserve"> </w:t>
      </w:r>
      <w:r w:rsidR="00572DD2" w:rsidRPr="00126316">
        <w:rPr>
          <w:lang w:val="en-GB"/>
        </w:rPr>
        <w:t>[22]</w:t>
      </w:r>
      <w:r w:rsidR="00203E3D" w:rsidRPr="00126316">
        <w:rPr>
          <w:lang w:val="en-GB"/>
        </w:rPr>
        <w:tab/>
      </w:r>
    </w:p>
    <w:p w14:paraId="3F572D0B" w14:textId="77777777" w:rsidR="00360F97" w:rsidRPr="00126316" w:rsidRDefault="00360F97" w:rsidP="0079401F">
      <w:pPr>
        <w:rPr>
          <w:lang w:val="en-GB"/>
        </w:rPr>
      </w:pPr>
    </w:p>
    <w:p w14:paraId="0E67DBD6" w14:textId="4169563E" w:rsidR="00360F97" w:rsidRPr="00126316" w:rsidRDefault="00360F97" w:rsidP="00360F97">
      <w:pPr>
        <w:pStyle w:val="Heading2"/>
      </w:pPr>
      <w:bookmarkStart w:id="22" w:name="_Toc324596264"/>
      <w:r w:rsidRPr="00126316">
        <w:lastRenderedPageBreak/>
        <w:t>System Profiler</w:t>
      </w:r>
      <w:bookmarkEnd w:id="22"/>
    </w:p>
    <w:p w14:paraId="27F337C4" w14:textId="543A964D" w:rsidR="00310C69" w:rsidRPr="00126316" w:rsidRDefault="007C4413" w:rsidP="00310C69">
      <w:pPr>
        <w:rPr>
          <w:lang w:val="en-GB"/>
        </w:rPr>
      </w:pPr>
      <w:r w:rsidRPr="00126316">
        <w:rPr>
          <w:lang w:val="en-GB"/>
        </w:rPr>
        <w:t>The system profiler is an application bundled with OS X that creates reports on system configurations of both hardware and software. The output can be in both plain text and XML format. It was used to retrieve a list of installed applications on devices in</w:t>
      </w:r>
      <w:r w:rsidR="00EF0054" w:rsidRPr="00126316">
        <w:rPr>
          <w:lang w:val="en-GB"/>
        </w:rPr>
        <w:t xml:space="preserve"> the prototype of this project, by running "system_profiler SPApplicationsDataType"</w:t>
      </w:r>
      <w:r w:rsidR="00DC68EC" w:rsidRPr="00126316">
        <w:rPr>
          <w:lang w:val="en-GB"/>
        </w:rPr>
        <w:t>.</w:t>
      </w:r>
      <w:r w:rsidR="00EF0054" w:rsidRPr="00126316">
        <w:rPr>
          <w:lang w:val="en-GB"/>
        </w:rPr>
        <w:t xml:space="preserve"> </w:t>
      </w:r>
      <w:r w:rsidR="00071CBF" w:rsidRPr="00126316">
        <w:rPr>
          <w:lang w:val="en-GB"/>
        </w:rPr>
        <w:t xml:space="preserve">Note that the application also comes with a GUI, System </w:t>
      </w:r>
      <w:r w:rsidR="00D902A6" w:rsidRPr="00126316">
        <w:rPr>
          <w:lang w:val="en-GB"/>
        </w:rPr>
        <w:t>Profiler, which</w:t>
      </w:r>
      <w:r w:rsidR="00071CBF" w:rsidRPr="00126316">
        <w:rPr>
          <w:lang w:val="en-GB"/>
        </w:rPr>
        <w:t xml:space="preserve"> can be found under Utilities. </w:t>
      </w:r>
      <w:r w:rsidR="00310C69" w:rsidRPr="00126316">
        <w:rPr>
          <w:lang w:val="en-GB"/>
        </w:rPr>
        <w:t>[29]</w:t>
      </w:r>
    </w:p>
    <w:p w14:paraId="00D3EDB9" w14:textId="77777777" w:rsidR="0096271F" w:rsidRPr="00126316" w:rsidRDefault="0096271F" w:rsidP="00310C69">
      <w:pPr>
        <w:rPr>
          <w:lang w:val="en-GB"/>
        </w:rPr>
      </w:pPr>
    </w:p>
    <w:p w14:paraId="5D537439" w14:textId="6F22883B" w:rsidR="0096271F" w:rsidRPr="00126316" w:rsidRDefault="00073F17" w:rsidP="0096271F">
      <w:pPr>
        <w:pStyle w:val="Heading2"/>
      </w:pPr>
      <w:bookmarkStart w:id="23" w:name="_Toc324596265"/>
      <w:r w:rsidRPr="00126316">
        <w:t>Power Management Settings</w:t>
      </w:r>
      <w:bookmarkEnd w:id="23"/>
    </w:p>
    <w:p w14:paraId="10956138" w14:textId="412D9A5D" w:rsidR="0096271F" w:rsidRPr="00126316" w:rsidRDefault="00F675A0" w:rsidP="0096271F">
      <w:pPr>
        <w:rPr>
          <w:lang w:val="en-GB"/>
        </w:rPr>
      </w:pPr>
      <w:r w:rsidRPr="00126316">
        <w:rPr>
          <w:lang w:val="en-GB"/>
        </w:rPr>
        <w:t xml:space="preserve">Power Management Settings, or </w:t>
      </w:r>
      <w:r w:rsidR="00480438" w:rsidRPr="00126316">
        <w:rPr>
          <w:lang w:val="en-GB"/>
        </w:rPr>
        <w:t>"</w:t>
      </w:r>
      <w:r w:rsidRPr="00126316">
        <w:rPr>
          <w:lang w:val="en-GB"/>
        </w:rPr>
        <w:t>pmset</w:t>
      </w:r>
      <w:r w:rsidR="00480438" w:rsidRPr="00126316">
        <w:rPr>
          <w:lang w:val="en-GB"/>
        </w:rPr>
        <w:t>"</w:t>
      </w:r>
      <w:r w:rsidRPr="00126316">
        <w:rPr>
          <w:lang w:val="en-GB"/>
        </w:rPr>
        <w:t>, is an application in OS X for managing power settings. Amongst other things, it lets you get the percentage of battery left, set automatic restart, time idle sleep etc.</w:t>
      </w:r>
      <w:r w:rsidR="00E80EA0" w:rsidRPr="00126316">
        <w:rPr>
          <w:lang w:val="en-GB"/>
        </w:rPr>
        <w:t xml:space="preserve"> It is used to get the battery percentage in the prototype of this project. </w:t>
      </w:r>
      <w:r w:rsidR="0096271F" w:rsidRPr="00126316">
        <w:rPr>
          <w:lang w:val="en-GB"/>
        </w:rPr>
        <w:t>[30]</w:t>
      </w:r>
    </w:p>
    <w:p w14:paraId="3677E276" w14:textId="3037A7CD" w:rsidR="000D149E" w:rsidRPr="00126316" w:rsidRDefault="000D149E" w:rsidP="0096271F">
      <w:pPr>
        <w:rPr>
          <w:lang w:val="en-GB"/>
        </w:rPr>
      </w:pPr>
      <w:r w:rsidRPr="00126316">
        <w:rPr>
          <w:lang w:val="en-GB"/>
        </w:rPr>
        <w:t>Power Management Settings was used to retrieve the battery percentage value in the prototype of this project.</w:t>
      </w:r>
    </w:p>
    <w:p w14:paraId="2DCCCCB0" w14:textId="24D551BC" w:rsidR="00D729B2" w:rsidRPr="00126316" w:rsidRDefault="00D729B2" w:rsidP="00D729B2">
      <w:pPr>
        <w:pStyle w:val="Heading2"/>
      </w:pPr>
      <w:bookmarkStart w:id="24" w:name="_Toc324596266"/>
      <w:r w:rsidRPr="00126316">
        <w:t>Tailored Tools</w:t>
      </w:r>
      <w:bookmarkEnd w:id="24"/>
    </w:p>
    <w:p w14:paraId="620D9E9D" w14:textId="307EBD47" w:rsidR="00FD7439" w:rsidRPr="00126316" w:rsidRDefault="00FD7439" w:rsidP="00FD7439">
      <w:pPr>
        <w:rPr>
          <w:lang w:val="en-GB"/>
        </w:rPr>
      </w:pPr>
      <w:r w:rsidRPr="00126316">
        <w:rPr>
          <w:lang w:val="en-GB"/>
        </w:rPr>
        <w:t>A n</w:t>
      </w:r>
      <w:r w:rsidR="00DB3603" w:rsidRPr="00126316">
        <w:rPr>
          <w:lang w:val="en-GB"/>
        </w:rPr>
        <w:t xml:space="preserve">umber of tools were written </w:t>
      </w:r>
      <w:r w:rsidRPr="00126316">
        <w:rPr>
          <w:lang w:val="en-GB"/>
        </w:rPr>
        <w:t>either for testing and evaluation, or debugging.</w:t>
      </w:r>
      <w:r w:rsidR="00DB3603" w:rsidRPr="00126316">
        <w:rPr>
          <w:lang w:val="en-GB"/>
        </w:rPr>
        <w:t xml:space="preserve"> </w:t>
      </w:r>
      <w:r w:rsidR="00F43B4D" w:rsidRPr="00126316">
        <w:rPr>
          <w:lang w:val="en-GB"/>
        </w:rPr>
        <w:t>A short list of the tools and their use is presented here.</w:t>
      </w:r>
      <w:r w:rsidR="006C3665" w:rsidRPr="00126316">
        <w:rPr>
          <w:lang w:val="en-GB"/>
        </w:rPr>
        <w:t xml:space="preserve"> Their </w:t>
      </w:r>
      <w:r w:rsidR="0084150D" w:rsidRPr="00126316">
        <w:rPr>
          <w:lang w:val="en-GB"/>
        </w:rPr>
        <w:t>implementation</w:t>
      </w:r>
      <w:r w:rsidR="006C3665" w:rsidRPr="00126316">
        <w:rPr>
          <w:lang w:val="en-GB"/>
        </w:rPr>
        <w:t xml:space="preserve"> will be explained more in detail in the next chapter.</w:t>
      </w:r>
    </w:p>
    <w:p w14:paraId="727CFAE7" w14:textId="3FB2681A" w:rsidR="00C1610B" w:rsidRPr="00126316" w:rsidRDefault="00C1610B" w:rsidP="00091584">
      <w:pPr>
        <w:pStyle w:val="Heading3"/>
        <w:rPr>
          <w:lang w:val="en-GB"/>
        </w:rPr>
      </w:pPr>
      <w:bookmarkStart w:id="25" w:name="_Toc324596267"/>
      <w:r w:rsidRPr="00126316">
        <w:rPr>
          <w:lang w:val="en-GB"/>
        </w:rPr>
        <w:t>SimpleTxt</w:t>
      </w:r>
      <w:bookmarkEnd w:id="25"/>
    </w:p>
    <w:p w14:paraId="1466ADB4" w14:textId="70C0D018" w:rsidR="00FB6B49" w:rsidRPr="00126316" w:rsidRDefault="00FB6B49" w:rsidP="00FB6B49">
      <w:pPr>
        <w:rPr>
          <w:lang w:val="en-GB"/>
        </w:rPr>
      </w:pPr>
      <w:r w:rsidRPr="00126316">
        <w:rPr>
          <w:lang w:val="en-GB"/>
        </w:rPr>
        <w:t xml:space="preserve">SimpleTxt is a small and simple text editor, built to go with the prototype to show how the system can cooperate with application. </w:t>
      </w:r>
      <w:r w:rsidR="006F3C7F" w:rsidRPr="00126316">
        <w:rPr>
          <w:lang w:val="en-GB"/>
        </w:rPr>
        <w:t>The application has a GUI with some limited functionality; editing text, making text bold, making text underlined, and making text italic.</w:t>
      </w:r>
      <w:r w:rsidR="00187624" w:rsidRPr="00126316">
        <w:rPr>
          <w:lang w:val="en-GB"/>
        </w:rPr>
        <w:t xml:space="preserve"> The application also allows for opening and saving of files. </w:t>
      </w:r>
      <w:r w:rsidR="008A1ACD" w:rsidRPr="00126316">
        <w:rPr>
          <w:lang w:val="en-GB"/>
        </w:rPr>
        <w:t>All of the same functionality is implemented to work with the distributed system too.</w:t>
      </w:r>
    </w:p>
    <w:p w14:paraId="2D7A5119" w14:textId="54203423" w:rsidR="00C1610B" w:rsidRPr="00126316" w:rsidRDefault="00C1610B" w:rsidP="00091584">
      <w:pPr>
        <w:pStyle w:val="Heading3"/>
        <w:rPr>
          <w:lang w:val="en-GB"/>
        </w:rPr>
      </w:pPr>
      <w:bookmarkStart w:id="26" w:name="_Toc324596268"/>
      <w:r w:rsidRPr="00126316">
        <w:rPr>
          <w:lang w:val="en-GB"/>
        </w:rPr>
        <w:t>Overview GUI</w:t>
      </w:r>
      <w:bookmarkEnd w:id="26"/>
    </w:p>
    <w:p w14:paraId="6C28684D" w14:textId="41B0FA94" w:rsidR="006C3665" w:rsidRPr="00126316" w:rsidRDefault="00853108" w:rsidP="006C3665">
      <w:pPr>
        <w:rPr>
          <w:lang w:val="en-GB"/>
        </w:rPr>
      </w:pPr>
      <w:r w:rsidRPr="00126316">
        <w:rPr>
          <w:lang w:val="en-GB"/>
        </w:rPr>
        <w:t>The overview GUI, or control panel, presents a view of the prototype system as a whole.</w:t>
      </w:r>
      <w:r w:rsidR="006D7A2F" w:rsidRPr="00126316">
        <w:rPr>
          <w:lang w:val="en-GB"/>
        </w:rPr>
        <w:t xml:space="preserve"> It contains an excerpt of</w:t>
      </w:r>
      <w:r w:rsidR="00085644" w:rsidRPr="00126316">
        <w:rPr>
          <w:lang w:val="en-GB"/>
        </w:rPr>
        <w:t xml:space="preserve"> the GUI of all running daemons</w:t>
      </w:r>
      <w:r w:rsidR="006D7A2F" w:rsidRPr="00126316">
        <w:rPr>
          <w:lang w:val="en-GB"/>
        </w:rPr>
        <w:t xml:space="preserve"> and their combined CPU and memory usage.</w:t>
      </w:r>
      <w:r w:rsidR="00085644" w:rsidRPr="00126316">
        <w:rPr>
          <w:lang w:val="en-GB"/>
        </w:rPr>
        <w:t xml:space="preserve"> </w:t>
      </w:r>
      <w:r w:rsidR="00AA1988" w:rsidRPr="00126316">
        <w:rPr>
          <w:lang w:val="en-GB"/>
        </w:rPr>
        <w:t>A link to each daemons files and applications interface is given together with the excerpt of the corresponding daemon.</w:t>
      </w:r>
    </w:p>
    <w:p w14:paraId="2BE5B320" w14:textId="69AC4D2F" w:rsidR="00B20AE2" w:rsidRPr="00126316" w:rsidRDefault="00B20AE2" w:rsidP="006C3665">
      <w:pPr>
        <w:rPr>
          <w:lang w:val="en-GB"/>
        </w:rPr>
      </w:pPr>
      <w:r w:rsidRPr="00126316">
        <w:rPr>
          <w:lang w:val="en-GB"/>
        </w:rPr>
        <w:t xml:space="preserve">There is also functionality for changing global variables such as; how long to log values counted towards coordinator selection, how to weigh the different variables used in coordinator selection, and how often to </w:t>
      </w:r>
      <w:r w:rsidR="005D4511" w:rsidRPr="00126316">
        <w:rPr>
          <w:lang w:val="en-GB"/>
        </w:rPr>
        <w:t>evaluate</w:t>
      </w:r>
      <w:r w:rsidRPr="00126316">
        <w:rPr>
          <w:lang w:val="en-GB"/>
        </w:rPr>
        <w:t xml:space="preserve"> the coordinator.</w:t>
      </w:r>
      <w:r w:rsidR="00291503" w:rsidRPr="00126316">
        <w:rPr>
          <w:lang w:val="en-GB"/>
        </w:rPr>
        <w:t xml:space="preserve"> </w:t>
      </w:r>
      <w:r w:rsidR="007D2D3B" w:rsidRPr="00126316">
        <w:rPr>
          <w:lang w:val="en-GB"/>
        </w:rPr>
        <w:t xml:space="preserve">The interface will only update when refreshed. </w:t>
      </w:r>
      <w:r w:rsidR="00F07028" w:rsidRPr="00126316">
        <w:rPr>
          <w:lang w:val="en-GB"/>
        </w:rPr>
        <w:t xml:space="preserve">The number of daemons will be </w:t>
      </w:r>
      <w:r w:rsidR="005D4511" w:rsidRPr="00126316">
        <w:rPr>
          <w:lang w:val="en-GB"/>
        </w:rPr>
        <w:t>recounted</w:t>
      </w:r>
      <w:r w:rsidR="00F07028" w:rsidRPr="00126316">
        <w:rPr>
          <w:lang w:val="en-GB"/>
        </w:rPr>
        <w:t xml:space="preserve"> as well when the refresh request is </w:t>
      </w:r>
      <w:r w:rsidR="005D4511" w:rsidRPr="00126316">
        <w:rPr>
          <w:lang w:val="en-GB"/>
        </w:rPr>
        <w:t>received</w:t>
      </w:r>
      <w:r w:rsidR="00F07028" w:rsidRPr="00126316">
        <w:rPr>
          <w:lang w:val="en-GB"/>
        </w:rPr>
        <w:t>.</w:t>
      </w:r>
    </w:p>
    <w:p w14:paraId="3A5094C6" w14:textId="78E91E82" w:rsidR="00C1610B" w:rsidRPr="00126316" w:rsidRDefault="00C1610B" w:rsidP="00091584">
      <w:pPr>
        <w:pStyle w:val="Heading3"/>
        <w:rPr>
          <w:lang w:val="en-GB"/>
        </w:rPr>
      </w:pPr>
      <w:bookmarkStart w:id="27" w:name="_Toc324596269"/>
      <w:r w:rsidRPr="00126316">
        <w:rPr>
          <w:lang w:val="en-GB"/>
        </w:rPr>
        <w:t>Logger</w:t>
      </w:r>
      <w:bookmarkEnd w:id="27"/>
    </w:p>
    <w:p w14:paraId="5A1F53FB" w14:textId="11888C3C" w:rsidR="00132A02" w:rsidRPr="00126316" w:rsidRDefault="00132A02" w:rsidP="00132A02">
      <w:pPr>
        <w:rPr>
          <w:lang w:val="en-GB"/>
        </w:rPr>
      </w:pPr>
      <w:r w:rsidRPr="00126316">
        <w:rPr>
          <w:lang w:val="en-GB"/>
        </w:rPr>
        <w:t xml:space="preserve">The logger is a testing tool. It finds all running daemons, and logs their individual CPU and memory usage. </w:t>
      </w:r>
      <w:r w:rsidR="005B4EFB" w:rsidRPr="00126316">
        <w:rPr>
          <w:lang w:val="en-GB"/>
        </w:rPr>
        <w:t>It takes samples every thr</w:t>
      </w:r>
      <w:r w:rsidR="004624D3" w:rsidRPr="00126316">
        <w:rPr>
          <w:lang w:val="en-GB"/>
        </w:rPr>
        <w:t>ee seconds until it receives a &lt;stop&gt;</w:t>
      </w:r>
      <w:r w:rsidR="005B4EFB" w:rsidRPr="00126316">
        <w:rPr>
          <w:lang w:val="en-GB"/>
        </w:rPr>
        <w:t xml:space="preserve"> command, or for the number of seconds passed as an argument when the tool is started.</w:t>
      </w:r>
      <w:r w:rsidR="00467890" w:rsidRPr="00126316">
        <w:rPr>
          <w:lang w:val="en-GB"/>
        </w:rPr>
        <w:t xml:space="preserve"> </w:t>
      </w:r>
    </w:p>
    <w:p w14:paraId="7F2B40AC" w14:textId="19CC638B" w:rsidR="00467890" w:rsidRPr="00126316" w:rsidRDefault="00467890" w:rsidP="00132A02">
      <w:pPr>
        <w:rPr>
          <w:lang w:val="en-GB"/>
        </w:rPr>
      </w:pPr>
      <w:r w:rsidRPr="00126316">
        <w:rPr>
          <w:lang w:val="en-GB"/>
        </w:rPr>
        <w:t>A dump of the values logged for each daemon is created under logs/&lt;date and time&gt;, together with a simple HTML document showing any note</w:t>
      </w:r>
      <w:r w:rsidR="006A1836" w:rsidRPr="00126316">
        <w:rPr>
          <w:lang w:val="en-GB"/>
        </w:rPr>
        <w:t>worthy statistics in graph format</w:t>
      </w:r>
      <w:r w:rsidRPr="00126316">
        <w:rPr>
          <w:lang w:val="en-GB"/>
        </w:rPr>
        <w:t>. The HTML out</w:t>
      </w:r>
      <w:r w:rsidR="00753D47" w:rsidRPr="00126316">
        <w:rPr>
          <w:lang w:val="en-GB"/>
        </w:rPr>
        <w:t>put only shows values above 0.0, while the dumps contain all data logged</w:t>
      </w:r>
      <w:r w:rsidR="0085097C" w:rsidRPr="00126316">
        <w:rPr>
          <w:lang w:val="en-GB"/>
        </w:rPr>
        <w:t xml:space="preserve"> .txt files</w:t>
      </w:r>
      <w:r w:rsidR="00753D47" w:rsidRPr="00126316">
        <w:rPr>
          <w:lang w:val="en-GB"/>
        </w:rPr>
        <w:t>.</w:t>
      </w:r>
    </w:p>
    <w:p w14:paraId="406835EA" w14:textId="22444C87" w:rsidR="00C1610B" w:rsidRPr="00126316" w:rsidRDefault="00C1610B" w:rsidP="00091584">
      <w:pPr>
        <w:pStyle w:val="Heading3"/>
        <w:rPr>
          <w:lang w:val="en-GB"/>
        </w:rPr>
      </w:pPr>
      <w:bookmarkStart w:id="28" w:name="_Toc324596270"/>
      <w:r w:rsidRPr="00126316">
        <w:rPr>
          <w:lang w:val="en-GB"/>
        </w:rPr>
        <w:lastRenderedPageBreak/>
        <w:t>File Adder</w:t>
      </w:r>
      <w:bookmarkEnd w:id="28"/>
    </w:p>
    <w:p w14:paraId="4885E7F3" w14:textId="369F6C96" w:rsidR="00C1610B" w:rsidRPr="00126316" w:rsidRDefault="00516CBE" w:rsidP="00FD7439">
      <w:pPr>
        <w:rPr>
          <w:lang w:val="en-GB"/>
        </w:rPr>
      </w:pPr>
      <w:r w:rsidRPr="00126316">
        <w:rPr>
          <w:lang w:val="en-GB"/>
        </w:rPr>
        <w:t xml:space="preserve">The file adder is a tool for testing the prototype system. It can be used to </w:t>
      </w:r>
      <w:r w:rsidR="007245AC" w:rsidRPr="00126316">
        <w:rPr>
          <w:lang w:val="en-GB"/>
        </w:rPr>
        <w:t>continuously</w:t>
      </w:r>
      <w:r w:rsidRPr="00126316">
        <w:rPr>
          <w:lang w:val="en-GB"/>
        </w:rPr>
        <w:t xml:space="preserve"> add files to the system. It takes </w:t>
      </w:r>
      <w:r w:rsidR="00CE6735" w:rsidRPr="00126316">
        <w:rPr>
          <w:lang w:val="en-GB"/>
        </w:rPr>
        <w:t>three</w:t>
      </w:r>
      <w:r w:rsidRPr="00126316">
        <w:rPr>
          <w:lang w:val="en-GB"/>
        </w:rPr>
        <w:t xml:space="preserve"> arguments; target daemon,</w:t>
      </w:r>
      <w:r w:rsidR="004C044E" w:rsidRPr="00126316">
        <w:rPr>
          <w:lang w:val="en-GB"/>
        </w:rPr>
        <w:t xml:space="preserve"> refresh interval</w:t>
      </w:r>
      <w:r w:rsidR="007A5170" w:rsidRPr="00126316">
        <w:rPr>
          <w:lang w:val="en-GB"/>
        </w:rPr>
        <w:t xml:space="preserve"> (in file additions),</w:t>
      </w:r>
      <w:r w:rsidRPr="00126316">
        <w:rPr>
          <w:lang w:val="en-GB"/>
        </w:rPr>
        <w:t xml:space="preserve"> and number of files to add. </w:t>
      </w:r>
      <w:r w:rsidR="008B4BD2" w:rsidRPr="00126316">
        <w:rPr>
          <w:lang w:val="en-GB"/>
        </w:rPr>
        <w:t>Number of</w:t>
      </w:r>
      <w:r w:rsidR="00A254F5" w:rsidRPr="00126316">
        <w:rPr>
          <w:lang w:val="en-GB"/>
        </w:rPr>
        <w:t xml:space="preserve"> files is an optional </w:t>
      </w:r>
      <w:r w:rsidR="007245AC" w:rsidRPr="00126316">
        <w:rPr>
          <w:lang w:val="en-GB"/>
        </w:rPr>
        <w:t>argument;</w:t>
      </w:r>
      <w:r w:rsidR="00A254F5" w:rsidRPr="00126316">
        <w:rPr>
          <w:lang w:val="en-GB"/>
        </w:rPr>
        <w:t xml:space="preserve"> if it is empty it will run until a </w:t>
      </w:r>
      <w:r w:rsidR="00DC34F3" w:rsidRPr="00126316">
        <w:rPr>
          <w:lang w:val="en-GB"/>
        </w:rPr>
        <w:t>&lt;stop&gt;</w:t>
      </w:r>
      <w:r w:rsidR="00A254F5" w:rsidRPr="00126316">
        <w:rPr>
          <w:lang w:val="en-GB"/>
        </w:rPr>
        <w:t xml:space="preserve"> command is received.</w:t>
      </w:r>
      <w:r w:rsidR="009934D9" w:rsidRPr="00126316">
        <w:rPr>
          <w:lang w:val="en-GB"/>
        </w:rPr>
        <w:t xml:space="preserve"> Type of synchronization or refresh can</w:t>
      </w:r>
      <w:r w:rsidR="00DC34F3" w:rsidRPr="00126316">
        <w:rPr>
          <w:lang w:val="en-GB"/>
        </w:rPr>
        <w:t xml:space="preserve"> be set after start by </w:t>
      </w:r>
      <w:r w:rsidR="006E12D3" w:rsidRPr="00126316">
        <w:rPr>
          <w:lang w:val="en-GB"/>
        </w:rPr>
        <w:t>typing</w:t>
      </w:r>
      <w:r w:rsidR="00DC34F3" w:rsidRPr="00126316">
        <w:rPr>
          <w:lang w:val="en-GB"/>
        </w:rPr>
        <w:t xml:space="preserve"> &lt;apps&gt; or &lt;objs&gt;</w:t>
      </w:r>
      <w:r w:rsidR="00D627FB" w:rsidRPr="00126316">
        <w:rPr>
          <w:lang w:val="en-GB"/>
        </w:rPr>
        <w:t>.</w:t>
      </w:r>
    </w:p>
    <w:p w14:paraId="16B9CC2C" w14:textId="5DBF83EB" w:rsidR="00873219" w:rsidRPr="00126316" w:rsidRDefault="004E7D30" w:rsidP="00FD7439">
      <w:pPr>
        <w:rPr>
          <w:lang w:val="en-GB"/>
        </w:rPr>
      </w:pPr>
      <w:r w:rsidRPr="00126316">
        <w:rPr>
          <w:lang w:val="en-GB"/>
        </w:rPr>
        <w:t>Examples</w:t>
      </w:r>
      <w:r w:rsidR="00873219" w:rsidRPr="00126316">
        <w:rPr>
          <w:lang w:val="en-GB"/>
        </w:rPr>
        <w:t xml:space="preserve">: </w:t>
      </w:r>
    </w:p>
    <w:p w14:paraId="0EBC901F" w14:textId="286D6339" w:rsidR="003126B8" w:rsidRPr="00126316" w:rsidRDefault="00003A52" w:rsidP="007D5C52">
      <w:pPr>
        <w:pStyle w:val="ListParagraph"/>
        <w:numPr>
          <w:ilvl w:val="0"/>
          <w:numId w:val="36"/>
        </w:numPr>
        <w:rPr>
          <w:noProof w:val="0"/>
        </w:rPr>
      </w:pPr>
      <w:r w:rsidRPr="00126316">
        <w:rPr>
          <w:noProof w:val="0"/>
        </w:rPr>
        <w:t>&lt;</w:t>
      </w:r>
      <w:r w:rsidR="00873219" w:rsidRPr="00126316">
        <w:rPr>
          <w:noProof w:val="0"/>
        </w:rPr>
        <w:t>./file_adder daemon_8591</w:t>
      </w:r>
      <w:r w:rsidR="0091601F" w:rsidRPr="00126316">
        <w:rPr>
          <w:noProof w:val="0"/>
        </w:rPr>
        <w:t xml:space="preserve"> 10 200</w:t>
      </w:r>
      <w:r w:rsidRPr="00126316">
        <w:rPr>
          <w:noProof w:val="0"/>
        </w:rPr>
        <w:t>&gt;</w:t>
      </w:r>
    </w:p>
    <w:p w14:paraId="71A7F9A3" w14:textId="4AB30B76" w:rsidR="00DA4510" w:rsidRPr="00126316" w:rsidRDefault="00AC3835" w:rsidP="003126B8">
      <w:pPr>
        <w:ind w:left="360"/>
        <w:rPr>
          <w:lang w:val="en-GB"/>
        </w:rPr>
      </w:pPr>
      <w:r w:rsidRPr="00126316">
        <w:rPr>
          <w:lang w:val="en-GB"/>
        </w:rPr>
        <w:t xml:space="preserve">Adds </w:t>
      </w:r>
      <w:r w:rsidR="0070571C" w:rsidRPr="00126316">
        <w:rPr>
          <w:lang w:val="en-GB"/>
        </w:rPr>
        <w:t>200 files to daemon with port at</w:t>
      </w:r>
      <w:r w:rsidRPr="00126316">
        <w:rPr>
          <w:lang w:val="en-GB"/>
        </w:rPr>
        <w:t xml:space="preserve"> 8591, and sends a synchronization request</w:t>
      </w:r>
      <w:r w:rsidR="00F853E5" w:rsidRPr="00126316">
        <w:rPr>
          <w:lang w:val="en-GB"/>
        </w:rPr>
        <w:t xml:space="preserve"> at the beginning, and</w:t>
      </w:r>
      <w:r w:rsidRPr="00126316">
        <w:rPr>
          <w:lang w:val="en-GB"/>
        </w:rPr>
        <w:t xml:space="preserve"> after every 10 adds.</w:t>
      </w:r>
      <w:r w:rsidR="00F903D4" w:rsidRPr="00126316">
        <w:rPr>
          <w:lang w:val="en-GB"/>
        </w:rPr>
        <w:t xml:space="preserve"> Refresh returns when objects are </w:t>
      </w:r>
      <w:r w:rsidR="0082029C" w:rsidRPr="00126316">
        <w:rPr>
          <w:lang w:val="en-GB"/>
        </w:rPr>
        <w:t>synchronized</w:t>
      </w:r>
      <w:r w:rsidR="00F903D4" w:rsidRPr="00126316">
        <w:rPr>
          <w:lang w:val="en-GB"/>
        </w:rPr>
        <w:t>.</w:t>
      </w:r>
    </w:p>
    <w:p w14:paraId="062F9B6B" w14:textId="7B8DBD78" w:rsidR="007A0E59" w:rsidRPr="00126316" w:rsidRDefault="00003A52" w:rsidP="007D5C52">
      <w:pPr>
        <w:pStyle w:val="ListParagraph"/>
        <w:numPr>
          <w:ilvl w:val="0"/>
          <w:numId w:val="36"/>
        </w:numPr>
        <w:rPr>
          <w:noProof w:val="0"/>
        </w:rPr>
      </w:pPr>
      <w:r w:rsidRPr="00126316">
        <w:rPr>
          <w:noProof w:val="0"/>
        </w:rPr>
        <w:t>&lt;</w:t>
      </w:r>
      <w:r w:rsidR="00A86A49" w:rsidRPr="00126316">
        <w:rPr>
          <w:noProof w:val="0"/>
        </w:rPr>
        <w:t>./file_adder daemon_8593</w:t>
      </w:r>
      <w:r w:rsidR="00A76F42" w:rsidRPr="00126316">
        <w:rPr>
          <w:noProof w:val="0"/>
        </w:rPr>
        <w:t xml:space="preserve"> 1</w:t>
      </w:r>
      <w:r w:rsidRPr="00126316">
        <w:rPr>
          <w:noProof w:val="0"/>
        </w:rPr>
        <w:t>&gt;</w:t>
      </w:r>
    </w:p>
    <w:p w14:paraId="2B2A7E1B" w14:textId="3BCE719C" w:rsidR="00A86A49" w:rsidRPr="00126316" w:rsidRDefault="007A0E59" w:rsidP="007A0E59">
      <w:pPr>
        <w:ind w:left="360"/>
        <w:rPr>
          <w:lang w:val="en-GB"/>
        </w:rPr>
      </w:pPr>
      <w:r w:rsidRPr="00126316">
        <w:rPr>
          <w:lang w:val="en-GB"/>
        </w:rPr>
        <w:tab/>
      </w:r>
      <w:r w:rsidR="00A86A49" w:rsidRPr="00126316">
        <w:rPr>
          <w:lang w:val="en-GB"/>
        </w:rPr>
        <w:t>Adds f</w:t>
      </w:r>
      <w:r w:rsidR="0070571C" w:rsidRPr="00126316">
        <w:rPr>
          <w:lang w:val="en-GB"/>
        </w:rPr>
        <w:t>iles to daemon with port at</w:t>
      </w:r>
      <w:r w:rsidR="00A86A49" w:rsidRPr="00126316">
        <w:rPr>
          <w:lang w:val="en-GB"/>
        </w:rPr>
        <w:t xml:space="preserve"> 8593</w:t>
      </w:r>
      <w:r w:rsidR="0070571C" w:rsidRPr="00126316">
        <w:rPr>
          <w:lang w:val="en-GB"/>
        </w:rPr>
        <w:t xml:space="preserve"> until it receives a stop command</w:t>
      </w:r>
      <w:r w:rsidR="00A86A49" w:rsidRPr="00126316">
        <w:rPr>
          <w:lang w:val="en-GB"/>
        </w:rPr>
        <w:t xml:space="preserve">, and sends a synchronization request at the beginning, and after every </w:t>
      </w:r>
      <w:r w:rsidR="000C0FB4" w:rsidRPr="00126316">
        <w:rPr>
          <w:lang w:val="en-GB"/>
        </w:rPr>
        <w:t>single add</w:t>
      </w:r>
      <w:r w:rsidR="00A86A49" w:rsidRPr="00126316">
        <w:rPr>
          <w:lang w:val="en-GB"/>
        </w:rPr>
        <w:t>.</w:t>
      </w:r>
      <w:r w:rsidR="00683791" w:rsidRPr="00126316">
        <w:rPr>
          <w:lang w:val="en-GB"/>
        </w:rPr>
        <w:t xml:space="preserve"> Refresh returns when objects are </w:t>
      </w:r>
      <w:r w:rsidR="0082029C" w:rsidRPr="00126316">
        <w:rPr>
          <w:lang w:val="en-GB"/>
        </w:rPr>
        <w:t>synchronized</w:t>
      </w:r>
      <w:r w:rsidR="00F903D4" w:rsidRPr="00126316">
        <w:rPr>
          <w:lang w:val="en-GB"/>
        </w:rPr>
        <w:t>.</w:t>
      </w:r>
    </w:p>
    <w:p w14:paraId="156704D2" w14:textId="07AA9571" w:rsidR="00D23BDE" w:rsidRPr="00126316" w:rsidRDefault="00003A52" w:rsidP="007D5C52">
      <w:pPr>
        <w:pStyle w:val="ListParagraph"/>
        <w:numPr>
          <w:ilvl w:val="0"/>
          <w:numId w:val="36"/>
        </w:numPr>
        <w:rPr>
          <w:noProof w:val="0"/>
        </w:rPr>
      </w:pPr>
      <w:r w:rsidRPr="00126316">
        <w:rPr>
          <w:noProof w:val="0"/>
        </w:rPr>
        <w:t>&lt;</w:t>
      </w:r>
      <w:r w:rsidR="00A65146" w:rsidRPr="00126316">
        <w:rPr>
          <w:noProof w:val="0"/>
        </w:rPr>
        <w:t>./file_adder daemon_8593 1</w:t>
      </w:r>
    </w:p>
    <w:p w14:paraId="13731A98" w14:textId="3633B272" w:rsidR="00F369A0" w:rsidRPr="00126316" w:rsidRDefault="00D23BDE" w:rsidP="00D23BDE">
      <w:pPr>
        <w:ind w:left="360"/>
        <w:rPr>
          <w:lang w:val="en-GB"/>
        </w:rPr>
      </w:pPr>
      <w:r w:rsidRPr="00126316">
        <w:rPr>
          <w:lang w:val="en-GB"/>
        </w:rPr>
        <w:tab/>
      </w:r>
      <w:r w:rsidR="00DF45E3" w:rsidRPr="00126316">
        <w:rPr>
          <w:lang w:val="en-GB"/>
        </w:rPr>
        <w:t>apps</w:t>
      </w:r>
      <w:r w:rsidR="00003A52" w:rsidRPr="00126316">
        <w:rPr>
          <w:lang w:val="en-GB"/>
        </w:rPr>
        <w:t>&gt;</w:t>
      </w:r>
    </w:p>
    <w:p w14:paraId="73051BDB" w14:textId="35CAEE54" w:rsidR="0069025E" w:rsidRPr="00126316" w:rsidRDefault="00F369A0" w:rsidP="000D4DCE">
      <w:pPr>
        <w:ind w:left="360"/>
        <w:rPr>
          <w:lang w:val="en-GB"/>
        </w:rPr>
      </w:pPr>
      <w:r w:rsidRPr="00126316">
        <w:rPr>
          <w:lang w:val="en-GB"/>
        </w:rPr>
        <w:tab/>
      </w:r>
      <w:r w:rsidR="00A65146" w:rsidRPr="00126316">
        <w:rPr>
          <w:lang w:val="en-GB"/>
        </w:rPr>
        <w:t>Adds files to daemon with port at 8593 until it receives a stop command, and sends a synchronization request at the beginning, and after every single add.</w:t>
      </w:r>
      <w:r w:rsidR="00517E20" w:rsidRPr="00126316">
        <w:rPr>
          <w:lang w:val="en-GB"/>
        </w:rPr>
        <w:t xml:space="preserve"> Refresh returns when both objects and applications are </w:t>
      </w:r>
      <w:r w:rsidR="007A7F64" w:rsidRPr="00126316">
        <w:rPr>
          <w:lang w:val="en-GB"/>
        </w:rPr>
        <w:t>synchronized</w:t>
      </w:r>
      <w:r w:rsidR="00517E20" w:rsidRPr="00126316">
        <w:rPr>
          <w:lang w:val="en-GB"/>
        </w:rPr>
        <w:t>.</w:t>
      </w:r>
    </w:p>
    <w:p w14:paraId="2B74C1EA" w14:textId="394000F4" w:rsidR="00215E44" w:rsidRPr="00126316" w:rsidRDefault="00215E44" w:rsidP="00215E44">
      <w:pPr>
        <w:pStyle w:val="Heading3"/>
        <w:rPr>
          <w:lang w:val="en-GB"/>
        </w:rPr>
      </w:pPr>
      <w:bookmarkStart w:id="29" w:name="_Toc324596271"/>
      <w:r w:rsidRPr="00126316">
        <w:rPr>
          <w:lang w:val="en-GB"/>
        </w:rPr>
        <w:t>The Application List Creator</w:t>
      </w:r>
      <w:bookmarkEnd w:id="29"/>
    </w:p>
    <w:p w14:paraId="1D56B492" w14:textId="63948251" w:rsidR="004122E9" w:rsidRPr="00126316" w:rsidRDefault="004122E9" w:rsidP="004122E9">
      <w:pPr>
        <w:rPr>
          <w:lang w:val="en-GB"/>
        </w:rPr>
      </w:pPr>
      <w:r w:rsidRPr="00126316">
        <w:rPr>
          <w:lang w:val="en-GB"/>
        </w:rPr>
        <w:t>The application list creator is a tool that emulates the system profiler, but instead of returning the actual list of installed applications, returns the list given to it. It makes it easier to test the prototype by feeding various amounts of applications to include in its single system view of applications.</w:t>
      </w:r>
      <w:r w:rsidR="00E10E25" w:rsidRPr="00126316">
        <w:rPr>
          <w:lang w:val="en-GB"/>
        </w:rPr>
        <w:t xml:space="preserve"> The list it returns </w:t>
      </w:r>
      <w:r w:rsidR="00503809" w:rsidRPr="00126316">
        <w:rPr>
          <w:lang w:val="en-GB"/>
        </w:rPr>
        <w:t>is</w:t>
      </w:r>
      <w:r w:rsidR="00E10E25" w:rsidRPr="00126316">
        <w:rPr>
          <w:lang w:val="en-GB"/>
        </w:rPr>
        <w:t xml:space="preserve"> whatever is present in the list.txt file, where </w:t>
      </w:r>
      <w:r w:rsidR="00503809" w:rsidRPr="00126316">
        <w:rPr>
          <w:lang w:val="en-GB"/>
        </w:rPr>
        <w:t>a new line separates each application</w:t>
      </w:r>
      <w:r w:rsidR="00E10E25" w:rsidRPr="00126316">
        <w:rPr>
          <w:lang w:val="en-GB"/>
        </w:rPr>
        <w:t>.</w:t>
      </w:r>
    </w:p>
    <w:p w14:paraId="3322EAF8" w14:textId="5D9CEACF" w:rsidR="0055774A" w:rsidRPr="00126316" w:rsidRDefault="0055774A" w:rsidP="006A4263">
      <w:pPr>
        <w:pStyle w:val="Heading2"/>
      </w:pPr>
      <w:bookmarkStart w:id="30" w:name="_Toc324596272"/>
      <w:r w:rsidRPr="00126316">
        <w:t>Shell Scripts</w:t>
      </w:r>
      <w:bookmarkEnd w:id="30"/>
    </w:p>
    <w:p w14:paraId="46E8AA0A" w14:textId="5ADAEBC3" w:rsidR="00D2448B" w:rsidRPr="00126316" w:rsidRDefault="00D2448B" w:rsidP="00D2448B">
      <w:pPr>
        <w:rPr>
          <w:lang w:val="en-GB"/>
        </w:rPr>
      </w:pPr>
      <w:r w:rsidRPr="00126316">
        <w:rPr>
          <w:lang w:val="en-GB"/>
        </w:rPr>
        <w:t>A number of shell scripts were written to simplify certain processes. They are included in the source code.</w:t>
      </w:r>
    </w:p>
    <w:p w14:paraId="7BAC3635" w14:textId="4A00DDF6" w:rsidR="00516CBE" w:rsidRPr="00126316" w:rsidRDefault="00487841" w:rsidP="00516CBE">
      <w:pPr>
        <w:pStyle w:val="Heading3"/>
        <w:rPr>
          <w:lang w:val="en-GB"/>
        </w:rPr>
      </w:pPr>
      <w:bookmarkStart w:id="31" w:name="_Toc324596273"/>
      <w:r w:rsidRPr="00126316">
        <w:rPr>
          <w:lang w:val="en-GB"/>
        </w:rPr>
        <w:t>Running the Prototype</w:t>
      </w:r>
      <w:bookmarkEnd w:id="31"/>
    </w:p>
    <w:p w14:paraId="3D8CFCFE" w14:textId="2C83AC89" w:rsidR="000E20C3" w:rsidRPr="00126316" w:rsidRDefault="00862004" w:rsidP="004B13EE">
      <w:pPr>
        <w:rPr>
          <w:lang w:val="en-GB"/>
        </w:rPr>
      </w:pPr>
      <w:r w:rsidRPr="00126316">
        <w:rPr>
          <w:lang w:val="en-GB"/>
        </w:rPr>
        <w:t xml:space="preserve">The file </w:t>
      </w:r>
      <w:r w:rsidR="00AA7C59" w:rsidRPr="00126316">
        <w:rPr>
          <w:lang w:val="en-GB"/>
        </w:rPr>
        <w:t>run.sh s</w:t>
      </w:r>
      <w:r w:rsidR="00AD6745" w:rsidRPr="00126316">
        <w:rPr>
          <w:lang w:val="en-GB"/>
        </w:rPr>
        <w:t>tarts a set number of daemons with specified coord</w:t>
      </w:r>
      <w:r w:rsidR="00F65CB6" w:rsidRPr="00126316">
        <w:rPr>
          <w:lang w:val="en-GB"/>
        </w:rPr>
        <w:t>inator mode, which communicates</w:t>
      </w:r>
      <w:r w:rsidR="00AD6745" w:rsidRPr="00126316">
        <w:rPr>
          <w:lang w:val="en-GB"/>
        </w:rPr>
        <w:t xml:space="preserve"> over LAN if the routing table has been set as specified under the "Routing Table" section</w:t>
      </w:r>
      <w:r w:rsidR="00AB5DEF" w:rsidRPr="00126316">
        <w:rPr>
          <w:lang w:val="en-GB"/>
        </w:rPr>
        <w:t xml:space="preserve"> (It will use the IPs</w:t>
      </w:r>
      <w:r w:rsidR="006030C3" w:rsidRPr="00126316">
        <w:rPr>
          <w:lang w:val="en-GB"/>
        </w:rPr>
        <w:t xml:space="preserve"> ip_self and ip_to,</w:t>
      </w:r>
      <w:r w:rsidR="00AB5DEF" w:rsidRPr="00126316">
        <w:rPr>
          <w:lang w:val="en-GB"/>
        </w:rPr>
        <w:t xml:space="preserve"> set in the support_communication.go file</w:t>
      </w:r>
      <w:r w:rsidR="003D71B0" w:rsidRPr="00126316">
        <w:rPr>
          <w:lang w:val="en-GB"/>
        </w:rPr>
        <w:t xml:space="preserve"> of the daemon</w:t>
      </w:r>
      <w:r w:rsidR="00AB5DEF" w:rsidRPr="00126316">
        <w:rPr>
          <w:lang w:val="en-GB"/>
        </w:rPr>
        <w:t>).</w:t>
      </w:r>
      <w:r w:rsidR="000E20C3" w:rsidRPr="00126316">
        <w:rPr>
          <w:lang w:val="en-GB"/>
        </w:rPr>
        <w:t xml:space="preserve"> </w:t>
      </w:r>
      <w:r w:rsidR="00974F30" w:rsidRPr="00126316">
        <w:rPr>
          <w:lang w:val="en-GB"/>
        </w:rPr>
        <w:t>Example of use</w:t>
      </w:r>
      <w:r w:rsidR="000E20C3" w:rsidRPr="00126316">
        <w:rPr>
          <w:lang w:val="en-GB"/>
        </w:rPr>
        <w:t>s</w:t>
      </w:r>
      <w:r w:rsidR="00974F30" w:rsidRPr="00126316">
        <w:rPr>
          <w:lang w:val="en-GB"/>
        </w:rPr>
        <w:t xml:space="preserve">: </w:t>
      </w:r>
    </w:p>
    <w:p w14:paraId="220DC174" w14:textId="64D2640E" w:rsidR="00974F30" w:rsidRPr="00126316" w:rsidRDefault="00974F30" w:rsidP="00862004">
      <w:pPr>
        <w:pStyle w:val="ListParagraph"/>
        <w:numPr>
          <w:ilvl w:val="0"/>
          <w:numId w:val="36"/>
        </w:numPr>
        <w:rPr>
          <w:noProof w:val="0"/>
        </w:rPr>
      </w:pPr>
      <w:r w:rsidRPr="00126316">
        <w:rPr>
          <w:noProof w:val="0"/>
        </w:rPr>
        <w:t xml:space="preserve">&lt;./run.sh 5 auto&gt; Starts 5 daemons with automatic coordinator selection. </w:t>
      </w:r>
    </w:p>
    <w:p w14:paraId="619BF558" w14:textId="77777777" w:rsidR="009E668E" w:rsidRPr="00126316" w:rsidRDefault="000E20C3" w:rsidP="00862004">
      <w:pPr>
        <w:pStyle w:val="ListParagraph"/>
        <w:numPr>
          <w:ilvl w:val="0"/>
          <w:numId w:val="36"/>
        </w:numPr>
        <w:rPr>
          <w:noProof w:val="0"/>
        </w:rPr>
      </w:pPr>
      <w:r w:rsidRPr="00126316">
        <w:rPr>
          <w:noProof w:val="0"/>
        </w:rPr>
        <w:t>&lt;./run.sh 10 fixed&gt; Starts 10 daemons where the coordinator is always at the first daemon started (daemon with port at 8590)</w:t>
      </w:r>
    </w:p>
    <w:p w14:paraId="205DF865" w14:textId="379ADCF9" w:rsidR="000C67A0" w:rsidRPr="00126316" w:rsidRDefault="009E668E" w:rsidP="000C67A0">
      <w:pPr>
        <w:rPr>
          <w:lang w:val="en-GB"/>
        </w:rPr>
      </w:pPr>
      <w:r w:rsidRPr="00126316">
        <w:rPr>
          <w:lang w:val="en-GB"/>
        </w:rPr>
        <w:t>The script local_run.sh does the same as run.sh, just tha</w:t>
      </w:r>
      <w:r w:rsidR="005451DD" w:rsidRPr="00126316">
        <w:rPr>
          <w:lang w:val="en-GB"/>
        </w:rPr>
        <w:t>t it uses loopback instead.</w:t>
      </w:r>
      <w:r w:rsidR="00A933E2" w:rsidRPr="00126316">
        <w:rPr>
          <w:lang w:val="en-GB"/>
        </w:rPr>
        <w:t xml:space="preserve"> It takes the same arguments.</w:t>
      </w:r>
      <w:r w:rsidR="00C43E78" w:rsidRPr="00126316">
        <w:rPr>
          <w:lang w:val="en-GB"/>
        </w:rPr>
        <w:t xml:space="preserve"> </w:t>
      </w:r>
      <w:r w:rsidR="00E32B18" w:rsidRPr="00126316">
        <w:rPr>
          <w:lang w:val="en-GB"/>
        </w:rPr>
        <w:t xml:space="preserve">To </w:t>
      </w:r>
      <w:r w:rsidR="00186C52" w:rsidRPr="00126316">
        <w:rPr>
          <w:lang w:val="en-GB"/>
        </w:rPr>
        <w:t>exit</w:t>
      </w:r>
      <w:r w:rsidR="00E32B18" w:rsidRPr="00126316">
        <w:rPr>
          <w:lang w:val="en-GB"/>
        </w:rPr>
        <w:t xml:space="preserve"> the prototype again, s</w:t>
      </w:r>
      <w:r w:rsidR="000C67A0" w:rsidRPr="00126316">
        <w:rPr>
          <w:lang w:val="en-GB"/>
        </w:rPr>
        <w:t xml:space="preserve">top.sh kills all </w:t>
      </w:r>
      <w:r w:rsidR="00E32B18" w:rsidRPr="00126316">
        <w:rPr>
          <w:lang w:val="en-GB"/>
        </w:rPr>
        <w:t>segments of the system.</w:t>
      </w:r>
      <w:r w:rsidR="00D47563" w:rsidRPr="00126316">
        <w:rPr>
          <w:lang w:val="en-GB"/>
        </w:rPr>
        <w:t xml:space="preserve"> This works for both run.sh and local_run.sh.</w:t>
      </w:r>
    </w:p>
    <w:p w14:paraId="4C16DA24" w14:textId="19B67126" w:rsidR="000716FF" w:rsidRPr="00126316" w:rsidRDefault="00987E7C" w:rsidP="000716FF">
      <w:pPr>
        <w:pStyle w:val="Heading3"/>
        <w:rPr>
          <w:lang w:val="en-GB"/>
        </w:rPr>
      </w:pPr>
      <w:bookmarkStart w:id="32" w:name="_Toc324596274"/>
      <w:r w:rsidRPr="00126316">
        <w:rPr>
          <w:lang w:val="en-GB"/>
        </w:rPr>
        <w:t>Building and Cleaning</w:t>
      </w:r>
      <w:bookmarkEnd w:id="32"/>
    </w:p>
    <w:p w14:paraId="45E4B908" w14:textId="1F3F0DA7" w:rsidR="0058381D" w:rsidRPr="00126316" w:rsidRDefault="000716FF" w:rsidP="000716FF">
      <w:pPr>
        <w:rPr>
          <w:lang w:val="en-GB"/>
        </w:rPr>
      </w:pPr>
      <w:r w:rsidRPr="00126316">
        <w:rPr>
          <w:lang w:val="en-GB"/>
        </w:rPr>
        <w:t>The build.sh script builds and compiles all source code</w:t>
      </w:r>
      <w:r w:rsidR="0077558C" w:rsidRPr="00126316">
        <w:rPr>
          <w:lang w:val="en-GB"/>
        </w:rPr>
        <w:t xml:space="preserve"> in the project, </w:t>
      </w:r>
      <w:r w:rsidR="009562A4" w:rsidRPr="00126316">
        <w:rPr>
          <w:lang w:val="en-GB"/>
        </w:rPr>
        <w:t>including</w:t>
      </w:r>
      <w:r w:rsidR="0077558C" w:rsidRPr="00126316">
        <w:rPr>
          <w:lang w:val="en-GB"/>
        </w:rPr>
        <w:t xml:space="preserve"> all </w:t>
      </w:r>
      <w:r w:rsidRPr="00126316">
        <w:rPr>
          <w:lang w:val="en-GB"/>
        </w:rPr>
        <w:t>independent packages.</w:t>
      </w:r>
      <w:r w:rsidR="008D37F1" w:rsidRPr="00126316">
        <w:rPr>
          <w:lang w:val="en-GB"/>
        </w:rPr>
        <w:t xml:space="preserve"> </w:t>
      </w:r>
      <w:r w:rsidR="00192F1F" w:rsidRPr="00126316">
        <w:rPr>
          <w:lang w:val="en-GB"/>
        </w:rPr>
        <w:t>Similarly, clean.sh remove</w:t>
      </w:r>
      <w:r w:rsidR="0003607B" w:rsidRPr="00126316">
        <w:rPr>
          <w:lang w:val="en-GB"/>
        </w:rPr>
        <w:t>s</w:t>
      </w:r>
      <w:r w:rsidR="00192F1F" w:rsidRPr="00126316">
        <w:rPr>
          <w:lang w:val="en-GB"/>
        </w:rPr>
        <w:t xml:space="preserve"> the binaries built by build.sh.</w:t>
      </w:r>
      <w:r w:rsidR="0058381D" w:rsidRPr="00126316">
        <w:rPr>
          <w:lang w:val="en-GB"/>
        </w:rPr>
        <w:br w:type="page"/>
      </w:r>
    </w:p>
    <w:p w14:paraId="37E2B45C" w14:textId="77777777" w:rsidR="009C4576" w:rsidRPr="00126316" w:rsidRDefault="009C4576" w:rsidP="000716FF">
      <w:pPr>
        <w:rPr>
          <w:lang w:val="en-GB"/>
        </w:rPr>
      </w:pPr>
    </w:p>
    <w:p w14:paraId="1DD108C1" w14:textId="729B354E" w:rsidR="001F5EF2" w:rsidRPr="00126316" w:rsidRDefault="007A7713" w:rsidP="00A24D43">
      <w:pPr>
        <w:pStyle w:val="Heading1"/>
        <w:rPr>
          <w:lang w:val="en-GB"/>
        </w:rPr>
      </w:pPr>
      <w:bookmarkStart w:id="33" w:name="_Toc324596275"/>
      <w:r w:rsidRPr="00126316">
        <w:rPr>
          <w:lang w:val="en-GB"/>
        </w:rPr>
        <w:t>Approach and Implementation</w:t>
      </w:r>
      <w:bookmarkEnd w:id="33"/>
    </w:p>
    <w:p w14:paraId="09524496" w14:textId="2C9DAAB3" w:rsidR="00F3740B" w:rsidRPr="00126316" w:rsidRDefault="00F3740B" w:rsidP="00E36079">
      <w:pPr>
        <w:pStyle w:val="Heading2"/>
      </w:pPr>
      <w:bookmarkStart w:id="34" w:name="_Toc324596276"/>
      <w:r w:rsidRPr="00126316">
        <w:t>The Idea</w:t>
      </w:r>
      <w:bookmarkEnd w:id="34"/>
    </w:p>
    <w:p w14:paraId="23B03FDE" w14:textId="1155BB83" w:rsidR="002B503A" w:rsidRPr="00126316" w:rsidRDefault="002B503A" w:rsidP="002B503A">
      <w:pPr>
        <w:rPr>
          <w:lang w:val="en-GB"/>
        </w:rPr>
      </w:pPr>
      <w:r w:rsidRPr="00126316">
        <w:rPr>
          <w:lang w:val="en-GB"/>
        </w:rPr>
        <w:t xml:space="preserve">The chief objective of the thesis was to create a personal wide view of all files, and thus a "device-transparent personal storage system".  To </w:t>
      </w:r>
      <w:r w:rsidR="00C80CAB" w:rsidRPr="00126316">
        <w:rPr>
          <w:lang w:val="en-GB"/>
        </w:rPr>
        <w:t>explore the concept</w:t>
      </w:r>
      <w:r w:rsidRPr="00126316">
        <w:rPr>
          <w:lang w:val="en-GB"/>
        </w:rPr>
        <w:t>, the idea was to create a system that for all devices works with the files in-place at their location, instead of transferring the files to the device being used. In other words a "shared view" of all data files.</w:t>
      </w:r>
      <w:r w:rsidR="00EE5F00" w:rsidRPr="00126316">
        <w:rPr>
          <w:lang w:val="en-GB"/>
        </w:rPr>
        <w:t xml:space="preserve"> In addition to this, the idea includes the thought of creating a shared view of apps/application</w:t>
      </w:r>
      <w:r w:rsidRPr="00126316">
        <w:rPr>
          <w:lang w:val="en-GB"/>
        </w:rPr>
        <w:t xml:space="preserve"> </w:t>
      </w:r>
      <w:r w:rsidR="00EE5F00" w:rsidRPr="00126316">
        <w:rPr>
          <w:lang w:val="en-GB"/>
        </w:rPr>
        <w:t>files.</w:t>
      </w:r>
      <w:r w:rsidR="00DB1D93" w:rsidRPr="00126316">
        <w:rPr>
          <w:lang w:val="en-GB"/>
        </w:rPr>
        <w:t xml:space="preserve"> An app or application overlay if you will.</w:t>
      </w:r>
      <w:r w:rsidR="00DF022C" w:rsidRPr="00126316">
        <w:rPr>
          <w:lang w:val="en-GB"/>
        </w:rPr>
        <w:t xml:space="preserve"> In sum the idea is a shared file view system, </w:t>
      </w:r>
      <w:r w:rsidR="00930797" w:rsidRPr="00126316">
        <w:rPr>
          <w:lang w:val="en-GB"/>
        </w:rPr>
        <w:t>a system where the location of files and applications are of little to no importance</w:t>
      </w:r>
      <w:r w:rsidR="00ED6C7B" w:rsidRPr="00126316">
        <w:rPr>
          <w:lang w:val="en-GB"/>
        </w:rPr>
        <w:t xml:space="preserve"> to the user</w:t>
      </w:r>
      <w:r w:rsidR="00930797" w:rsidRPr="00126316">
        <w:rPr>
          <w:lang w:val="en-GB"/>
        </w:rPr>
        <w:t>. The goal is to let the user merely need to think of what device is</w:t>
      </w:r>
      <w:r w:rsidR="00630605" w:rsidRPr="00126316">
        <w:rPr>
          <w:lang w:val="en-GB"/>
        </w:rPr>
        <w:t xml:space="preserve"> in close proximity, or possibly</w:t>
      </w:r>
      <w:r w:rsidR="00930797" w:rsidRPr="00126316">
        <w:rPr>
          <w:lang w:val="en-GB"/>
        </w:rPr>
        <w:t xml:space="preserve"> reflect on what de</w:t>
      </w:r>
      <w:r w:rsidR="00F2374B" w:rsidRPr="00126316">
        <w:rPr>
          <w:lang w:val="en-GB"/>
        </w:rPr>
        <w:t>vice fits the nature of the tasks at hand</w:t>
      </w:r>
      <w:r w:rsidR="00930797" w:rsidRPr="00126316">
        <w:rPr>
          <w:lang w:val="en-GB"/>
        </w:rPr>
        <w:t>.</w:t>
      </w:r>
      <w:r w:rsidR="00E47A5D" w:rsidRPr="00126316">
        <w:rPr>
          <w:lang w:val="en-GB"/>
        </w:rPr>
        <w:t xml:space="preserve"> The goal of a shared view of files and an overlay of apps and applications somewhat overlap.</w:t>
      </w:r>
      <w:r w:rsidR="00F25627" w:rsidRPr="00126316">
        <w:rPr>
          <w:lang w:val="en-GB"/>
        </w:rPr>
        <w:t xml:space="preserve"> It would for example</w:t>
      </w:r>
      <w:r w:rsidR="00E47A5D" w:rsidRPr="00126316">
        <w:rPr>
          <w:lang w:val="en-GB"/>
        </w:rPr>
        <w:t xml:space="preserve"> </w:t>
      </w:r>
      <w:r w:rsidR="00F25627" w:rsidRPr="00126316">
        <w:rPr>
          <w:lang w:val="en-GB"/>
        </w:rPr>
        <w:t>be difficult to create a shared view of data files where they are worked on in-place, and not moved, without a way of opening applications on the remote computer.</w:t>
      </w:r>
      <w:r w:rsidR="008E31B0" w:rsidRPr="00126316">
        <w:rPr>
          <w:lang w:val="en-GB"/>
        </w:rPr>
        <w:t xml:space="preserve"> Also, applications are after all files </w:t>
      </w:r>
      <w:r w:rsidR="003A1371" w:rsidRPr="00126316">
        <w:rPr>
          <w:lang w:val="en-GB"/>
        </w:rPr>
        <w:t>too</w:t>
      </w:r>
      <w:r w:rsidR="008E31B0" w:rsidRPr="00126316">
        <w:rPr>
          <w:lang w:val="en-GB"/>
        </w:rPr>
        <w:t>.</w:t>
      </w:r>
    </w:p>
    <w:p w14:paraId="61749FE7" w14:textId="77777777" w:rsidR="00D928D3" w:rsidRPr="00126316" w:rsidRDefault="00D928D3" w:rsidP="002B503A">
      <w:pPr>
        <w:rPr>
          <w:lang w:val="en-GB"/>
        </w:rPr>
      </w:pPr>
    </w:p>
    <w:p w14:paraId="6663939F" w14:textId="37F2C77A" w:rsidR="00D46739" w:rsidRPr="00126316" w:rsidRDefault="00585FF4" w:rsidP="00D46739">
      <w:pPr>
        <w:keepNext/>
        <w:jc w:val="center"/>
        <w:rPr>
          <w:lang w:val="en-GB"/>
        </w:rPr>
      </w:pPr>
      <w:r w:rsidRPr="00126316">
        <w:rPr>
          <w:lang w:val="en-GB" w:eastAsia="en-US"/>
        </w:rPr>
        <w:drawing>
          <wp:inline distT="0" distB="0" distL="0" distR="0" wp14:anchorId="38231C20" wp14:editId="6FDD78B3">
            <wp:extent cx="4326890" cy="1767844"/>
            <wp:effectExtent l="0" t="0" r="0" b="1016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7813" cy="1768221"/>
                    </a:xfrm>
                    <a:prstGeom prst="rect">
                      <a:avLst/>
                    </a:prstGeom>
                    <a:noFill/>
                    <a:ln>
                      <a:noFill/>
                    </a:ln>
                  </pic:spPr>
                </pic:pic>
              </a:graphicData>
            </a:graphic>
          </wp:inline>
        </w:drawing>
      </w:r>
    </w:p>
    <w:p w14:paraId="44717FD0" w14:textId="36F1B172" w:rsidR="00BD416A" w:rsidRPr="00126316" w:rsidRDefault="00D46739" w:rsidP="00D46739">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1</w:t>
      </w:r>
      <w:r w:rsidRPr="00126316">
        <w:rPr>
          <w:lang w:val="en-GB"/>
        </w:rPr>
        <w:fldChar w:fldCharType="end"/>
      </w:r>
      <w:r w:rsidR="00F647EA" w:rsidRPr="00126316">
        <w:rPr>
          <w:lang w:val="en-GB"/>
        </w:rPr>
        <w:t xml:space="preserve"> The idea</w:t>
      </w:r>
    </w:p>
    <w:p w14:paraId="6B75DFA2" w14:textId="0372B780" w:rsidR="00BC5EDF" w:rsidRPr="00126316" w:rsidRDefault="00B1306A" w:rsidP="00E36079">
      <w:pPr>
        <w:pStyle w:val="Heading2"/>
      </w:pPr>
      <w:bookmarkStart w:id="35" w:name="_Toc324596277"/>
      <w:r w:rsidRPr="00126316">
        <w:t xml:space="preserve">The </w:t>
      </w:r>
      <w:r w:rsidR="007F2A6A" w:rsidRPr="00126316">
        <w:t>Architecture</w:t>
      </w:r>
      <w:bookmarkEnd w:id="35"/>
    </w:p>
    <w:p w14:paraId="3DE0D915" w14:textId="6CC25E2B" w:rsidR="009D25EA" w:rsidRPr="00126316" w:rsidRDefault="004B1AE9" w:rsidP="009D25EA">
      <w:pPr>
        <w:rPr>
          <w:lang w:val="en-GB"/>
        </w:rPr>
      </w:pPr>
      <w:r w:rsidRPr="00126316">
        <w:rPr>
          <w:lang w:val="en-GB"/>
        </w:rPr>
        <w:t>To achieve a shared file view system</w:t>
      </w:r>
      <w:r w:rsidR="00A84269" w:rsidRPr="00126316">
        <w:rPr>
          <w:lang w:val="en-GB"/>
        </w:rPr>
        <w:t xml:space="preserve">, we first of all need a "System-to-User" </w:t>
      </w:r>
      <w:r w:rsidR="00D26797" w:rsidRPr="00126316">
        <w:rPr>
          <w:lang w:val="en-GB"/>
        </w:rPr>
        <w:t>output</w:t>
      </w:r>
      <w:r w:rsidR="00A84269" w:rsidRPr="00126316">
        <w:rPr>
          <w:lang w:val="en-GB"/>
        </w:rPr>
        <w:t xml:space="preserve"> module and vice versa so that the use</w:t>
      </w:r>
      <w:r w:rsidR="00B3389B" w:rsidRPr="00126316">
        <w:rPr>
          <w:lang w:val="en-GB"/>
        </w:rPr>
        <w:t>r can interact with our system. Next we need the output module to have access to a single system view of all the personal devices to create a personal wide view for both applications and objects.</w:t>
      </w:r>
      <w:r w:rsidR="00F6758C" w:rsidRPr="00126316">
        <w:rPr>
          <w:lang w:val="en-GB"/>
        </w:rPr>
        <w:t xml:space="preserve"> The module creating these views then obviously needs to know what applications and objects we have access to.</w:t>
      </w:r>
      <w:r w:rsidR="001F01A0" w:rsidRPr="00126316">
        <w:rPr>
          <w:lang w:val="en-GB"/>
        </w:rPr>
        <w:t xml:space="preserve"> </w:t>
      </w:r>
      <w:r w:rsidR="00766DC3" w:rsidRPr="00126316">
        <w:rPr>
          <w:lang w:val="en-GB"/>
        </w:rPr>
        <w:t>Similarly we need a module allowing for operations entered from the interface, which also needs access to the objects and applications.</w:t>
      </w:r>
      <w:r w:rsidR="005D6070" w:rsidRPr="00126316">
        <w:rPr>
          <w:lang w:val="en-GB"/>
        </w:rPr>
        <w:t xml:space="preserve"> Thus </w:t>
      </w:r>
      <w:r w:rsidR="00D6332B" w:rsidRPr="00126316">
        <w:rPr>
          <w:lang w:val="en-GB"/>
        </w:rPr>
        <w:t>architecture</w:t>
      </w:r>
      <w:r w:rsidR="002B1FAD" w:rsidRPr="00126316">
        <w:rPr>
          <w:lang w:val="en-GB"/>
        </w:rPr>
        <w:t xml:space="preserve"> similar to this is proposed:</w:t>
      </w:r>
    </w:p>
    <w:p w14:paraId="71579D70" w14:textId="77777777" w:rsidR="00E24BC6" w:rsidRPr="00126316" w:rsidRDefault="00A3277F" w:rsidP="00E24BC6">
      <w:pPr>
        <w:keepNext/>
        <w:rPr>
          <w:lang w:val="en-GB"/>
        </w:rPr>
      </w:pPr>
      <w:r w:rsidRPr="00126316">
        <w:rPr>
          <w:lang w:val="en-GB" w:eastAsia="en-US"/>
        </w:rPr>
        <w:lastRenderedPageBreak/>
        <w:drawing>
          <wp:inline distT="0" distB="0" distL="0" distR="0" wp14:anchorId="65782787" wp14:editId="3B45D9B5">
            <wp:extent cx="5755640" cy="4338955"/>
            <wp:effectExtent l="0" t="0" r="1016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picture.png"/>
                    <pic:cNvPicPr/>
                  </pic:nvPicPr>
                  <pic:blipFill>
                    <a:blip r:embed="rId10">
                      <a:extLst>
                        <a:ext uri="{28A0092B-C50C-407E-A947-70E740481C1C}">
                          <a14:useLocalDpi xmlns:a14="http://schemas.microsoft.com/office/drawing/2010/main" val="0"/>
                        </a:ext>
                      </a:extLst>
                    </a:blip>
                    <a:stretch>
                      <a:fillRect/>
                    </a:stretch>
                  </pic:blipFill>
                  <pic:spPr>
                    <a:xfrm>
                      <a:off x="0" y="0"/>
                      <a:ext cx="5755640" cy="4338955"/>
                    </a:xfrm>
                    <a:prstGeom prst="rect">
                      <a:avLst/>
                    </a:prstGeom>
                  </pic:spPr>
                </pic:pic>
              </a:graphicData>
            </a:graphic>
          </wp:inline>
        </w:drawing>
      </w:r>
    </w:p>
    <w:p w14:paraId="6C1F32EE" w14:textId="2D0A1793" w:rsidR="002B1FAD" w:rsidRPr="00126316" w:rsidRDefault="00E24BC6" w:rsidP="00E24BC6">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2</w:t>
      </w:r>
      <w:r w:rsidRPr="00126316">
        <w:rPr>
          <w:lang w:val="en-GB"/>
        </w:rPr>
        <w:fldChar w:fldCharType="end"/>
      </w:r>
      <w:r w:rsidR="000919F8" w:rsidRPr="00126316">
        <w:rPr>
          <w:lang w:val="en-GB"/>
        </w:rPr>
        <w:t xml:space="preserve"> The architecture</w:t>
      </w:r>
    </w:p>
    <w:p w14:paraId="774B9EDE" w14:textId="234CCA11" w:rsidR="007D67DB" w:rsidRPr="00126316" w:rsidRDefault="007D67DB" w:rsidP="007D67DB">
      <w:pPr>
        <w:rPr>
          <w:lang w:val="en-GB"/>
        </w:rPr>
      </w:pPr>
      <w:r w:rsidRPr="00126316">
        <w:rPr>
          <w:lang w:val="en-GB"/>
        </w:rPr>
        <w:t>We get two layers of abstraction, where the highest abstraction is the UI on top of the view reflecting the entire set of devices. The view is then an abstraction</w:t>
      </w:r>
      <w:r w:rsidR="00946318" w:rsidRPr="00126316">
        <w:rPr>
          <w:lang w:val="en-GB"/>
        </w:rPr>
        <w:t xml:space="preserve"> of the local files and applications present in the set.</w:t>
      </w:r>
      <w:r w:rsidR="00061CE6" w:rsidRPr="00126316">
        <w:rPr>
          <w:lang w:val="en-GB"/>
        </w:rPr>
        <w:t xml:space="preserve"> At least one device, the device the user is interacting with, must have a perso</w:t>
      </w:r>
      <w:r w:rsidR="00EC66B8" w:rsidRPr="00126316">
        <w:rPr>
          <w:lang w:val="en-GB"/>
        </w:rPr>
        <w:t>nal wide view, a view of the set of data files and application files present in the set, and reflected in the view.</w:t>
      </w:r>
    </w:p>
    <w:p w14:paraId="169E2A18" w14:textId="62F65FBF" w:rsidR="00DD101F" w:rsidRPr="00126316" w:rsidRDefault="00B1306A" w:rsidP="00322E42">
      <w:pPr>
        <w:pStyle w:val="Heading2"/>
      </w:pPr>
      <w:bookmarkStart w:id="36" w:name="_Toc324596278"/>
      <w:r w:rsidRPr="00126316">
        <w:lastRenderedPageBreak/>
        <w:t xml:space="preserve">The </w:t>
      </w:r>
      <w:r w:rsidR="00322E42" w:rsidRPr="00126316">
        <w:t>Design</w:t>
      </w:r>
      <w:bookmarkEnd w:id="36"/>
    </w:p>
    <w:p w14:paraId="6B9FE334" w14:textId="77777777" w:rsidR="00E73F39" w:rsidRPr="00126316" w:rsidRDefault="00A3277F" w:rsidP="00E73F39">
      <w:pPr>
        <w:keepNext/>
        <w:rPr>
          <w:lang w:val="en-GB"/>
        </w:rPr>
      </w:pPr>
      <w:r w:rsidRPr="00126316">
        <w:rPr>
          <w:lang w:val="en-GB" w:eastAsia="en-US"/>
        </w:rPr>
        <w:drawing>
          <wp:inline distT="0" distB="0" distL="0" distR="0" wp14:anchorId="6EC3F90C" wp14:editId="53226885">
            <wp:extent cx="5755640" cy="4090035"/>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picture.png"/>
                    <pic:cNvPicPr/>
                  </pic:nvPicPr>
                  <pic:blipFill>
                    <a:blip r:embed="rId11">
                      <a:extLst>
                        <a:ext uri="{28A0092B-C50C-407E-A947-70E740481C1C}">
                          <a14:useLocalDpi xmlns:a14="http://schemas.microsoft.com/office/drawing/2010/main" val="0"/>
                        </a:ext>
                      </a:extLst>
                    </a:blip>
                    <a:stretch>
                      <a:fillRect/>
                    </a:stretch>
                  </pic:blipFill>
                  <pic:spPr>
                    <a:xfrm>
                      <a:off x="0" y="0"/>
                      <a:ext cx="5755640" cy="4090035"/>
                    </a:xfrm>
                    <a:prstGeom prst="rect">
                      <a:avLst/>
                    </a:prstGeom>
                  </pic:spPr>
                </pic:pic>
              </a:graphicData>
            </a:graphic>
          </wp:inline>
        </w:drawing>
      </w:r>
    </w:p>
    <w:p w14:paraId="10BE0DAD" w14:textId="7CD94760" w:rsidR="00FB1916" w:rsidRPr="00126316" w:rsidRDefault="00E73F39" w:rsidP="00E73F39">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3</w:t>
      </w:r>
      <w:r w:rsidRPr="00126316">
        <w:rPr>
          <w:lang w:val="en-GB"/>
        </w:rPr>
        <w:fldChar w:fldCharType="end"/>
      </w:r>
      <w:r w:rsidRPr="00126316">
        <w:rPr>
          <w:lang w:val="en-GB"/>
        </w:rPr>
        <w:t xml:space="preserve"> The </w:t>
      </w:r>
      <w:r w:rsidR="0024418F" w:rsidRPr="00126316">
        <w:rPr>
          <w:lang w:val="en-GB"/>
        </w:rPr>
        <w:t>design</w:t>
      </w:r>
    </w:p>
    <w:p w14:paraId="3DCE3293" w14:textId="405069A9" w:rsidR="00A579BF" w:rsidRPr="00126316" w:rsidRDefault="00A579BF" w:rsidP="00A579BF">
      <w:pPr>
        <w:rPr>
          <w:lang w:val="en-GB"/>
        </w:rPr>
      </w:pPr>
      <w:r w:rsidRPr="00126316">
        <w:rPr>
          <w:lang w:val="en-GB"/>
        </w:rPr>
        <w:t xml:space="preserve">To achieve </w:t>
      </w:r>
      <w:r w:rsidR="000433C8" w:rsidRPr="00126316">
        <w:rPr>
          <w:lang w:val="en-GB"/>
        </w:rPr>
        <w:t>the described</w:t>
      </w:r>
      <w:r w:rsidRPr="00126316">
        <w:rPr>
          <w:lang w:val="en-GB"/>
        </w:rPr>
        <w:t xml:space="preserve"> architecture, segments that can run on each device and build the "single system view" based on the local view of objects and applications</w:t>
      </w:r>
      <w:r w:rsidR="00576B1F" w:rsidRPr="00126316">
        <w:rPr>
          <w:lang w:val="en-GB"/>
        </w:rPr>
        <w:t xml:space="preserve"> is needed</w:t>
      </w:r>
      <w:r w:rsidRPr="00126316">
        <w:rPr>
          <w:lang w:val="en-GB"/>
        </w:rPr>
        <w:t>, as well as information retrieved from other devices on what objects and applications those devices have. These segments of our system may then run on each device, feeding the GUI with information on the state of the objects and files in the network of personal devices. The user with access to this GUI should then through some local module be able to open applications with a specific file on remote devices, from which an interface of this application should be accessible on the device the user is interacting with. Any changes after operations on any files should also be detected and reflected in an updated SSV. A design such as</w:t>
      </w:r>
      <w:r w:rsidR="0091564C" w:rsidRPr="00126316">
        <w:rPr>
          <w:lang w:val="en-GB"/>
        </w:rPr>
        <w:t xml:space="preserve"> shown above</w:t>
      </w:r>
      <w:r w:rsidRPr="00126316">
        <w:rPr>
          <w:lang w:val="en-GB"/>
        </w:rPr>
        <w:t xml:space="preserve"> should then achieve the</w:t>
      </w:r>
      <w:r w:rsidR="005C55E9" w:rsidRPr="00126316">
        <w:rPr>
          <w:lang w:val="en-GB"/>
        </w:rPr>
        <w:t xml:space="preserve"> architecture defined in the previous section</w:t>
      </w:r>
      <w:r w:rsidRPr="00126316">
        <w:rPr>
          <w:lang w:val="en-GB"/>
        </w:rPr>
        <w:t>.</w:t>
      </w:r>
    </w:p>
    <w:p w14:paraId="7DE83279" w14:textId="48A70C5C" w:rsidR="001730BD" w:rsidRPr="00126316" w:rsidRDefault="001730BD" w:rsidP="00A579BF">
      <w:pPr>
        <w:rPr>
          <w:lang w:val="en-GB"/>
        </w:rPr>
      </w:pPr>
      <w:r w:rsidRPr="00126316">
        <w:rPr>
          <w:lang w:val="en-GB"/>
        </w:rPr>
        <w:t xml:space="preserve">The design lets the user </w:t>
      </w:r>
      <w:r w:rsidR="00667C1E" w:rsidRPr="00126316">
        <w:rPr>
          <w:lang w:val="en-GB"/>
        </w:rPr>
        <w:t>interact with a single view that</w:t>
      </w:r>
      <w:r w:rsidRPr="00126316">
        <w:rPr>
          <w:lang w:val="en-GB"/>
        </w:rPr>
        <w:t xml:space="preserve"> reflects the entire s</w:t>
      </w:r>
      <w:r w:rsidR="00C60233" w:rsidRPr="00126316">
        <w:rPr>
          <w:lang w:val="en-GB"/>
        </w:rPr>
        <w:t>et of his/her personal devices. Each device tracks its own devices, and notifies the</w:t>
      </w:r>
      <w:r w:rsidR="00B32D93" w:rsidRPr="00126316">
        <w:rPr>
          <w:lang w:val="en-GB"/>
        </w:rPr>
        <w:t xml:space="preserve"> other devices of local changes by push</w:t>
      </w:r>
      <w:r w:rsidR="0004675E" w:rsidRPr="00126316">
        <w:rPr>
          <w:lang w:val="en-GB"/>
        </w:rPr>
        <w:t>ing</w:t>
      </w:r>
      <w:r w:rsidR="00B32D93" w:rsidRPr="00126316">
        <w:rPr>
          <w:lang w:val="en-GB"/>
        </w:rPr>
        <w:t xml:space="preserve"> the updates</w:t>
      </w:r>
      <w:r w:rsidR="008C1583" w:rsidRPr="00126316">
        <w:rPr>
          <w:lang w:val="en-GB"/>
        </w:rPr>
        <w:t xml:space="preserve"> when a refresh request is received</w:t>
      </w:r>
      <w:r w:rsidR="00B32D93" w:rsidRPr="00126316">
        <w:rPr>
          <w:lang w:val="en-GB"/>
        </w:rPr>
        <w:t>.</w:t>
      </w:r>
      <w:r w:rsidR="002B51CA" w:rsidRPr="00126316">
        <w:rPr>
          <w:lang w:val="en-GB"/>
        </w:rPr>
        <w:t xml:space="preserve"> The global updated view can then be pulled from the local SSV builder on</w:t>
      </w:r>
      <w:r w:rsidR="00072E8A" w:rsidRPr="00126316">
        <w:rPr>
          <w:lang w:val="en-GB"/>
        </w:rPr>
        <w:t xml:space="preserve"> the device the user interacts</w:t>
      </w:r>
      <w:r w:rsidR="002B51CA" w:rsidRPr="00126316">
        <w:rPr>
          <w:lang w:val="en-GB"/>
        </w:rPr>
        <w:t xml:space="preserve"> with</w:t>
      </w:r>
      <w:r w:rsidR="00072E8A" w:rsidRPr="00126316">
        <w:rPr>
          <w:lang w:val="en-GB"/>
        </w:rPr>
        <w:t xml:space="preserve"> when the other devices are done pushing</w:t>
      </w:r>
      <w:r w:rsidR="006E4377" w:rsidRPr="00126316">
        <w:rPr>
          <w:lang w:val="en-GB"/>
        </w:rPr>
        <w:t>.</w:t>
      </w:r>
      <w:r w:rsidR="00D65BAC" w:rsidRPr="00126316">
        <w:rPr>
          <w:lang w:val="en-GB"/>
        </w:rPr>
        <w:t xml:space="preserve"> </w:t>
      </w:r>
    </w:p>
    <w:p w14:paraId="2BC89273" w14:textId="2C9E16D4" w:rsidR="00D65BAC" w:rsidRPr="00126316" w:rsidRDefault="00D65BAC" w:rsidP="00A579BF">
      <w:pPr>
        <w:rPr>
          <w:lang w:val="en-GB"/>
        </w:rPr>
      </w:pPr>
      <w:r w:rsidRPr="00126316">
        <w:rPr>
          <w:lang w:val="en-GB"/>
        </w:rPr>
        <w:t>Any commands the user issues are forwarded to a server running on the device local to the object the operation is applied to.</w:t>
      </w:r>
      <w:r w:rsidR="00613A41" w:rsidRPr="00126316">
        <w:rPr>
          <w:lang w:val="en-GB"/>
        </w:rPr>
        <w:t xml:space="preserve"> </w:t>
      </w:r>
      <w:r w:rsidR="000A19B2" w:rsidRPr="00126316">
        <w:rPr>
          <w:lang w:val="en-GB"/>
        </w:rPr>
        <w:t>If the user wishes to open a file, the operation is sent to the remote device, where a new server serving the file is started.</w:t>
      </w:r>
      <w:r w:rsidR="00476D38" w:rsidRPr="00126316">
        <w:rPr>
          <w:lang w:val="en-GB"/>
        </w:rPr>
        <w:t xml:space="preserve"> </w:t>
      </w:r>
      <w:r w:rsidR="002A1EF9" w:rsidRPr="00126316">
        <w:rPr>
          <w:lang w:val="en-GB"/>
        </w:rPr>
        <w:t>The server interacts with the local application that operates on the file</w:t>
      </w:r>
      <w:r w:rsidR="00CB4DE8" w:rsidRPr="00126316">
        <w:rPr>
          <w:lang w:val="en-GB"/>
        </w:rPr>
        <w:t xml:space="preserve">. When operations have been applied, and the changes saved, the local SSV builder needs to be made aware of the change. </w:t>
      </w:r>
      <w:r w:rsidR="00FC3B7D" w:rsidRPr="00126316">
        <w:rPr>
          <w:lang w:val="en-GB"/>
        </w:rPr>
        <w:t xml:space="preserve">The most elegant solution is to let the application </w:t>
      </w:r>
      <w:r w:rsidR="00413337" w:rsidRPr="00126316">
        <w:rPr>
          <w:lang w:val="en-GB"/>
        </w:rPr>
        <w:t>push the change to</w:t>
      </w:r>
      <w:r w:rsidR="00FC3B7D" w:rsidRPr="00126316">
        <w:rPr>
          <w:lang w:val="en-GB"/>
        </w:rPr>
        <w:t xml:space="preserve"> the </w:t>
      </w:r>
      <w:r w:rsidR="008C042F" w:rsidRPr="00126316">
        <w:rPr>
          <w:lang w:val="en-GB"/>
        </w:rPr>
        <w:t xml:space="preserve">SSV </w:t>
      </w:r>
      <w:r w:rsidR="00FC3B7D" w:rsidRPr="00126316">
        <w:rPr>
          <w:lang w:val="en-GB"/>
        </w:rPr>
        <w:t>builder.</w:t>
      </w:r>
    </w:p>
    <w:p w14:paraId="44FE3846" w14:textId="32413516" w:rsidR="003A1E15" w:rsidRPr="00126316" w:rsidRDefault="003A1E15" w:rsidP="00A579BF">
      <w:pPr>
        <w:rPr>
          <w:lang w:val="en-GB"/>
        </w:rPr>
      </w:pPr>
      <w:r w:rsidRPr="00126316">
        <w:rPr>
          <w:lang w:val="en-GB"/>
        </w:rPr>
        <w:lastRenderedPageBreak/>
        <w:t>When operations can be applied from all device</w:t>
      </w:r>
      <w:r w:rsidR="006E6EBD" w:rsidRPr="00126316">
        <w:rPr>
          <w:lang w:val="en-GB"/>
        </w:rPr>
        <w:t>s</w:t>
      </w:r>
      <w:r w:rsidRPr="00126316">
        <w:rPr>
          <w:lang w:val="en-GB"/>
        </w:rPr>
        <w:t>, and the changes tracked and reflected on all device</w:t>
      </w:r>
      <w:r w:rsidR="00B8217E" w:rsidRPr="00126316">
        <w:rPr>
          <w:lang w:val="en-GB"/>
        </w:rPr>
        <w:t>s;</w:t>
      </w:r>
      <w:r w:rsidRPr="00126316">
        <w:rPr>
          <w:lang w:val="en-GB"/>
        </w:rPr>
        <w:t xml:space="preserve"> the circle is ended and we have a functioning system.</w:t>
      </w:r>
    </w:p>
    <w:p w14:paraId="641CBEBD" w14:textId="77777777" w:rsidR="00A579BF" w:rsidRPr="00126316" w:rsidRDefault="00A579BF" w:rsidP="00A579BF">
      <w:pPr>
        <w:rPr>
          <w:lang w:val="en-GB"/>
        </w:rPr>
      </w:pPr>
    </w:p>
    <w:p w14:paraId="5D87F407" w14:textId="5AA0B856" w:rsidR="00F501EC" w:rsidRPr="00126316" w:rsidRDefault="001A27C5" w:rsidP="00F53312">
      <w:pPr>
        <w:pStyle w:val="Heading2"/>
      </w:pPr>
      <w:bookmarkStart w:id="37" w:name="_Toc324596279"/>
      <w:r w:rsidRPr="00126316">
        <w:t xml:space="preserve">The </w:t>
      </w:r>
      <w:r w:rsidR="00F501EC" w:rsidRPr="00126316">
        <w:t>Implementation</w:t>
      </w:r>
      <w:bookmarkEnd w:id="37"/>
    </w:p>
    <w:p w14:paraId="43A98B82" w14:textId="7329E620" w:rsidR="00F501EC" w:rsidRPr="00126316" w:rsidRDefault="00BC410F" w:rsidP="00F501EC">
      <w:pPr>
        <w:rPr>
          <w:lang w:val="en-GB"/>
        </w:rPr>
      </w:pPr>
      <w:r w:rsidRPr="00126316">
        <w:rPr>
          <w:lang w:val="en-GB"/>
        </w:rPr>
        <w:t>The prototype esse</w:t>
      </w:r>
      <w:r w:rsidR="00136D90" w:rsidRPr="00126316">
        <w:rPr>
          <w:lang w:val="en-GB"/>
        </w:rPr>
        <w:t>ntially consists of four pieces; t</w:t>
      </w:r>
      <w:r w:rsidRPr="00126316">
        <w:rPr>
          <w:lang w:val="en-GB"/>
        </w:rPr>
        <w:t xml:space="preserve">he </w:t>
      </w:r>
      <w:r w:rsidR="00D118AA" w:rsidRPr="00126316">
        <w:rPr>
          <w:lang w:val="en-GB"/>
        </w:rPr>
        <w:t>overview</w:t>
      </w:r>
      <w:r w:rsidRPr="00126316">
        <w:rPr>
          <w:lang w:val="en-GB"/>
        </w:rPr>
        <w:t xml:space="preserve"> GUI, the daemon, the change tracker, and the text editor application. All indi</w:t>
      </w:r>
      <w:r w:rsidR="00E4306B" w:rsidRPr="00126316">
        <w:rPr>
          <w:lang w:val="en-GB"/>
        </w:rPr>
        <w:t>vidual pieces are written in Gol</w:t>
      </w:r>
      <w:r w:rsidRPr="00126316">
        <w:rPr>
          <w:lang w:val="en-GB"/>
        </w:rPr>
        <w:t xml:space="preserve">ang, at least backend. </w:t>
      </w:r>
      <w:r w:rsidR="00CF24D0" w:rsidRPr="00126316">
        <w:rPr>
          <w:lang w:val="en-GB"/>
        </w:rPr>
        <w:t>M</w:t>
      </w:r>
      <w:r w:rsidR="00D649E9" w:rsidRPr="00126316">
        <w:rPr>
          <w:lang w:val="en-GB"/>
        </w:rPr>
        <w:t xml:space="preserve">ost of the GUI markup is in HTML, with the exception of the text editor where QML was used. </w:t>
      </w:r>
      <w:r w:rsidR="00097878" w:rsidRPr="00126316">
        <w:rPr>
          <w:lang w:val="en-GB"/>
        </w:rPr>
        <w:t>HTML is used as it is easy to implement a HTTP-server in Golang with the standard library</w:t>
      </w:r>
      <w:r w:rsidR="00BF7404" w:rsidRPr="00126316">
        <w:rPr>
          <w:lang w:val="en-GB"/>
        </w:rPr>
        <w:t xml:space="preserve"> and thus the simplest way of creating a GUI</w:t>
      </w:r>
      <w:r w:rsidR="00097878" w:rsidRPr="00126316">
        <w:rPr>
          <w:lang w:val="en-GB"/>
        </w:rPr>
        <w:t>, and QML as it is one of the most fully implemented GUI libr</w:t>
      </w:r>
      <w:r w:rsidR="00FC4364" w:rsidRPr="00126316">
        <w:rPr>
          <w:lang w:val="en-GB"/>
        </w:rPr>
        <w:t xml:space="preserve">aries for Golang at this point with good </w:t>
      </w:r>
      <w:r w:rsidR="00097878" w:rsidRPr="00126316">
        <w:rPr>
          <w:lang w:val="en-GB"/>
        </w:rPr>
        <w:t>cross-platform compatibility</w:t>
      </w:r>
      <w:r w:rsidR="00E9129A" w:rsidRPr="00126316">
        <w:rPr>
          <w:lang w:val="en-GB"/>
        </w:rPr>
        <w:t xml:space="preserve"> (writing a text editor in HTML would </w:t>
      </w:r>
      <w:r w:rsidR="00972CA5" w:rsidRPr="00126316">
        <w:rPr>
          <w:lang w:val="en-GB"/>
        </w:rPr>
        <w:t>not fit in a realistic scenario</w:t>
      </w:r>
      <w:r w:rsidR="00E9129A" w:rsidRPr="00126316">
        <w:rPr>
          <w:lang w:val="en-GB"/>
        </w:rPr>
        <w:t>)</w:t>
      </w:r>
      <w:r w:rsidR="00097878" w:rsidRPr="00126316">
        <w:rPr>
          <w:lang w:val="en-GB"/>
        </w:rPr>
        <w:t>.</w:t>
      </w:r>
      <w:r w:rsidR="00E4267A" w:rsidRPr="00126316">
        <w:rPr>
          <w:lang w:val="en-GB"/>
        </w:rPr>
        <w:t xml:space="preserve"> </w:t>
      </w:r>
      <w:r w:rsidR="00443DB4" w:rsidRPr="00126316">
        <w:rPr>
          <w:lang w:val="en-GB"/>
        </w:rPr>
        <w:t>Some JavaScript is used for client side coding to go alo</w:t>
      </w:r>
      <w:r w:rsidR="00101E7F" w:rsidRPr="00126316">
        <w:rPr>
          <w:lang w:val="en-GB"/>
        </w:rPr>
        <w:t>ng with the HTML GUI, which will</w:t>
      </w:r>
      <w:r w:rsidR="00443DB4" w:rsidRPr="00126316">
        <w:rPr>
          <w:lang w:val="en-GB"/>
        </w:rPr>
        <w:t xml:space="preserve"> be </w:t>
      </w:r>
      <w:r w:rsidR="00101E7F" w:rsidRPr="00126316">
        <w:rPr>
          <w:lang w:val="en-GB"/>
        </w:rPr>
        <w:t>explained further</w:t>
      </w:r>
      <w:r w:rsidR="00443DB4" w:rsidRPr="00126316">
        <w:rPr>
          <w:lang w:val="en-GB"/>
        </w:rPr>
        <w:t xml:space="preserve"> later.</w:t>
      </w:r>
      <w:r w:rsidR="00026DEE" w:rsidRPr="00126316">
        <w:rPr>
          <w:lang w:val="en-GB"/>
        </w:rPr>
        <w:t xml:space="preserve"> </w:t>
      </w:r>
      <w:r w:rsidR="005C0702" w:rsidRPr="00126316">
        <w:rPr>
          <w:lang w:val="en-GB"/>
        </w:rPr>
        <w:t>JavaScript</w:t>
      </w:r>
      <w:r w:rsidR="00026DEE" w:rsidRPr="00126316">
        <w:rPr>
          <w:lang w:val="en-GB"/>
        </w:rPr>
        <w:t xml:space="preserve"> is of course </w:t>
      </w:r>
      <w:r w:rsidR="00472FA3" w:rsidRPr="00126316">
        <w:rPr>
          <w:lang w:val="en-GB"/>
        </w:rPr>
        <w:t>used,</w:t>
      </w:r>
      <w:r w:rsidR="00026DEE" w:rsidRPr="00126316">
        <w:rPr>
          <w:lang w:val="en-GB"/>
        </w:rPr>
        <w:t xml:space="preserve"> as it is the easiest and most commonly used client-side scripting language</w:t>
      </w:r>
      <w:r w:rsidR="009C6727" w:rsidRPr="00126316">
        <w:rPr>
          <w:lang w:val="en-GB"/>
        </w:rPr>
        <w:t xml:space="preserve"> that more or less every browser supports</w:t>
      </w:r>
      <w:r w:rsidR="000B3980" w:rsidRPr="00126316">
        <w:rPr>
          <w:lang w:val="en-GB"/>
        </w:rPr>
        <w:t xml:space="preserve"> out of the box</w:t>
      </w:r>
      <w:r w:rsidR="00026DEE" w:rsidRPr="00126316">
        <w:rPr>
          <w:lang w:val="en-GB"/>
        </w:rPr>
        <w:t>.</w:t>
      </w:r>
    </w:p>
    <w:p w14:paraId="684FE9AB" w14:textId="77777777" w:rsidR="00592097" w:rsidRPr="00126316" w:rsidRDefault="00592097" w:rsidP="00F501EC">
      <w:pPr>
        <w:rPr>
          <w:lang w:val="en-GB"/>
        </w:rPr>
      </w:pPr>
    </w:p>
    <w:p w14:paraId="79FBE679" w14:textId="3DD98034" w:rsidR="0082594E" w:rsidRPr="00126316" w:rsidRDefault="00995A08" w:rsidP="00F501EC">
      <w:pPr>
        <w:rPr>
          <w:lang w:val="en-GB"/>
        </w:rPr>
      </w:pPr>
      <w:r w:rsidRPr="00126316">
        <w:rPr>
          <w:lang w:val="en-GB"/>
        </w:rPr>
        <w:t xml:space="preserve">The </w:t>
      </w:r>
      <w:r w:rsidR="002E63D8" w:rsidRPr="00126316">
        <w:rPr>
          <w:lang w:val="en-GB"/>
        </w:rPr>
        <w:t>overview</w:t>
      </w:r>
      <w:r w:rsidRPr="00126316">
        <w:rPr>
          <w:lang w:val="en-GB"/>
        </w:rPr>
        <w:t xml:space="preserve"> GUI is used just to get an overview of the prototype while running. It contains a view of all t</w:t>
      </w:r>
      <w:r w:rsidR="000D3228" w:rsidRPr="00126316">
        <w:rPr>
          <w:lang w:val="en-GB"/>
        </w:rPr>
        <w:t xml:space="preserve">he running daemons it can find with </w:t>
      </w:r>
      <w:r w:rsidRPr="00126316">
        <w:rPr>
          <w:lang w:val="en-GB"/>
        </w:rPr>
        <w:t>links to each daemons GUI.</w:t>
      </w:r>
      <w:r w:rsidR="002C1344" w:rsidRPr="00126316">
        <w:rPr>
          <w:lang w:val="en-GB"/>
        </w:rPr>
        <w:t xml:space="preserve"> It is not an integral part of the prototype</w:t>
      </w:r>
      <w:r w:rsidR="009D7978" w:rsidRPr="00126316">
        <w:rPr>
          <w:lang w:val="en-GB"/>
        </w:rPr>
        <w:t xml:space="preserve"> and is only used </w:t>
      </w:r>
      <w:r w:rsidR="002C1344" w:rsidRPr="00126316">
        <w:rPr>
          <w:lang w:val="en-GB"/>
        </w:rPr>
        <w:t>t</w:t>
      </w:r>
      <w:r w:rsidR="003D3B64" w:rsidRPr="00126316">
        <w:rPr>
          <w:lang w:val="en-GB"/>
        </w:rPr>
        <w:t>o help get an overview during testing.</w:t>
      </w:r>
      <w:r w:rsidR="006618DF" w:rsidRPr="00126316">
        <w:rPr>
          <w:lang w:val="en-GB"/>
        </w:rPr>
        <w:t xml:space="preserve"> </w:t>
      </w:r>
    </w:p>
    <w:p w14:paraId="5AAC0762" w14:textId="77777777" w:rsidR="00C31986" w:rsidRPr="00126316" w:rsidRDefault="00C31986" w:rsidP="00F501EC">
      <w:pPr>
        <w:rPr>
          <w:lang w:val="en-GB"/>
        </w:rPr>
      </w:pPr>
    </w:p>
    <w:p w14:paraId="52AC2E39" w14:textId="61D5727A" w:rsidR="0082594E" w:rsidRPr="00126316" w:rsidRDefault="008C6D3B" w:rsidP="00F501EC">
      <w:pPr>
        <w:rPr>
          <w:lang w:val="en-GB"/>
        </w:rPr>
      </w:pPr>
      <w:r w:rsidRPr="00126316">
        <w:rPr>
          <w:lang w:val="en-GB"/>
        </w:rPr>
        <w:t xml:space="preserve">The daemon is the core of the prototype, where most all of the operations and communication is done. </w:t>
      </w:r>
      <w:r w:rsidR="00DC3241" w:rsidRPr="00126316">
        <w:rPr>
          <w:lang w:val="en-GB"/>
        </w:rPr>
        <w:t xml:space="preserve">It is not implemented as a proper daemon in this prototype, but </w:t>
      </w:r>
      <w:r w:rsidR="00A6461C" w:rsidRPr="00126316">
        <w:rPr>
          <w:lang w:val="en-GB"/>
        </w:rPr>
        <w:t>as</w:t>
      </w:r>
      <w:r w:rsidR="00DC3241" w:rsidRPr="00126316">
        <w:rPr>
          <w:lang w:val="en-GB"/>
        </w:rPr>
        <w:t xml:space="preserve"> a normal process. </w:t>
      </w:r>
    </w:p>
    <w:p w14:paraId="29C4A48D" w14:textId="77777777" w:rsidR="00E04BAB" w:rsidRPr="00126316" w:rsidRDefault="00E04BAB" w:rsidP="00F501EC">
      <w:pPr>
        <w:rPr>
          <w:lang w:val="en-GB"/>
        </w:rPr>
      </w:pPr>
    </w:p>
    <w:p w14:paraId="4FBD0A1B" w14:textId="6E0F661F" w:rsidR="008C6D3B" w:rsidRPr="00126316" w:rsidRDefault="00DC3241" w:rsidP="00F501EC">
      <w:pPr>
        <w:rPr>
          <w:lang w:val="en-GB"/>
        </w:rPr>
      </w:pPr>
      <w:r w:rsidRPr="00126316">
        <w:rPr>
          <w:lang w:val="en-GB"/>
        </w:rPr>
        <w:t>The change tracker is a process that keeps track of updates and changes received for local files, either from the local GUI, or a remote device.</w:t>
      </w:r>
      <w:r w:rsidR="001D007F" w:rsidRPr="00126316">
        <w:rPr>
          <w:lang w:val="en-GB"/>
        </w:rPr>
        <w:t xml:space="preserve"> It then feeds it back formatted to the daemon.</w:t>
      </w:r>
    </w:p>
    <w:p w14:paraId="14A425C1" w14:textId="77777777" w:rsidR="00C31986" w:rsidRPr="00126316" w:rsidRDefault="00C31986" w:rsidP="00F501EC">
      <w:pPr>
        <w:rPr>
          <w:lang w:val="en-GB"/>
        </w:rPr>
      </w:pPr>
    </w:p>
    <w:p w14:paraId="5FCDA97F" w14:textId="206FD718" w:rsidR="0082594E" w:rsidRPr="00126316" w:rsidRDefault="0082594E" w:rsidP="00F501EC">
      <w:pPr>
        <w:rPr>
          <w:lang w:val="en-GB"/>
        </w:rPr>
      </w:pPr>
      <w:r w:rsidRPr="00126316">
        <w:rPr>
          <w:lang w:val="en-GB"/>
        </w:rPr>
        <w:t>The la</w:t>
      </w:r>
      <w:r w:rsidR="009D7DB3" w:rsidRPr="00126316">
        <w:rPr>
          <w:lang w:val="en-GB"/>
        </w:rPr>
        <w:t xml:space="preserve">st piece, the text editor, is </w:t>
      </w:r>
      <w:r w:rsidRPr="00126316">
        <w:rPr>
          <w:lang w:val="en-GB"/>
        </w:rPr>
        <w:t>an example application used to illustrate how a remote access system could be done while keeping the file in place during operation on it.</w:t>
      </w:r>
    </w:p>
    <w:p w14:paraId="153AD723" w14:textId="19B91D23" w:rsidR="009D7DB3" w:rsidRPr="00126316" w:rsidRDefault="00070E4F" w:rsidP="00F501EC">
      <w:pPr>
        <w:rPr>
          <w:lang w:val="en-GB"/>
        </w:rPr>
      </w:pPr>
      <w:r w:rsidRPr="00126316">
        <w:rPr>
          <w:lang w:val="en-GB"/>
        </w:rPr>
        <w:t xml:space="preserve">The </w:t>
      </w:r>
      <w:r w:rsidR="002C5CF9" w:rsidRPr="00126316">
        <w:rPr>
          <w:lang w:val="en-GB"/>
        </w:rPr>
        <w:t>figure below shows how all the piece</w:t>
      </w:r>
      <w:r w:rsidR="009123DE" w:rsidRPr="00126316">
        <w:rPr>
          <w:lang w:val="en-GB"/>
        </w:rPr>
        <w:t>s</w:t>
      </w:r>
      <w:r w:rsidR="002C5CF9" w:rsidRPr="00126316">
        <w:rPr>
          <w:lang w:val="en-GB"/>
        </w:rPr>
        <w:t xml:space="preserve"> (except the </w:t>
      </w:r>
      <w:r w:rsidR="00483237" w:rsidRPr="00126316">
        <w:rPr>
          <w:lang w:val="en-GB"/>
        </w:rPr>
        <w:t>overview</w:t>
      </w:r>
      <w:r w:rsidR="002C5CF9" w:rsidRPr="00126316">
        <w:rPr>
          <w:lang w:val="en-GB"/>
        </w:rPr>
        <w:t xml:space="preserve"> GUI) fit</w:t>
      </w:r>
      <w:r w:rsidR="00D20C79" w:rsidRPr="00126316">
        <w:rPr>
          <w:lang w:val="en-GB"/>
        </w:rPr>
        <w:t>s</w:t>
      </w:r>
      <w:r w:rsidR="002C5CF9" w:rsidRPr="00126316">
        <w:rPr>
          <w:lang w:val="en-GB"/>
        </w:rPr>
        <w:t xml:space="preserve"> together.</w:t>
      </w:r>
    </w:p>
    <w:p w14:paraId="190017CC" w14:textId="4A62B255" w:rsidR="00E73999" w:rsidRPr="00126316" w:rsidRDefault="00865C62" w:rsidP="00E73999">
      <w:pPr>
        <w:keepNext/>
        <w:jc w:val="center"/>
        <w:rPr>
          <w:lang w:val="en-GB"/>
        </w:rPr>
      </w:pPr>
      <w:r w:rsidRPr="00126316">
        <w:rPr>
          <w:lang w:val="en-GB" w:eastAsia="en-US"/>
        </w:rPr>
        <w:lastRenderedPageBreak/>
        <w:drawing>
          <wp:inline distT="0" distB="0" distL="0" distR="0" wp14:anchorId="1C08693C" wp14:editId="68928F65">
            <wp:extent cx="5755640" cy="3577377"/>
            <wp:effectExtent l="0" t="0" r="10160"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3577377"/>
                    </a:xfrm>
                    <a:prstGeom prst="rect">
                      <a:avLst/>
                    </a:prstGeom>
                    <a:noFill/>
                    <a:ln>
                      <a:noFill/>
                    </a:ln>
                  </pic:spPr>
                </pic:pic>
              </a:graphicData>
            </a:graphic>
          </wp:inline>
        </w:drawing>
      </w:r>
    </w:p>
    <w:p w14:paraId="27A51E59" w14:textId="3F7067AE" w:rsidR="00E73999" w:rsidRPr="00126316" w:rsidRDefault="00E73999" w:rsidP="00E73999">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4</w:t>
      </w:r>
      <w:r w:rsidRPr="00126316">
        <w:rPr>
          <w:lang w:val="en-GB"/>
        </w:rPr>
        <w:fldChar w:fldCharType="end"/>
      </w:r>
      <w:r w:rsidR="005513D5" w:rsidRPr="00126316">
        <w:rPr>
          <w:lang w:val="en-GB"/>
        </w:rPr>
        <w:t xml:space="preserve"> Implementation</w:t>
      </w:r>
    </w:p>
    <w:p w14:paraId="1FC02D3F" w14:textId="464A0637" w:rsidR="000973E1" w:rsidRPr="00126316" w:rsidRDefault="000973E1" w:rsidP="000973E1">
      <w:pPr>
        <w:rPr>
          <w:lang w:val="en-GB"/>
        </w:rPr>
      </w:pPr>
      <w:r w:rsidRPr="00126316">
        <w:rPr>
          <w:lang w:val="en-GB"/>
        </w:rPr>
        <w:t xml:space="preserve">Some controlling variables, such as max size, and a number of variables used for coordinator evaluation can be set in a file common to all the individual pieces of code, config.cfg. The most important of which is the maximum size of the network. This is the limit on how many ports the prototype should </w:t>
      </w:r>
      <w:r w:rsidR="00BD4257" w:rsidRPr="00126316">
        <w:rPr>
          <w:lang w:val="en-GB"/>
        </w:rPr>
        <w:t>range over to look for daemons, thus keeping it as low as possible increases efficiency. The rest of the variables will be detailed later in this chapter, as they are also accessible through the overview GUI.</w:t>
      </w:r>
    </w:p>
    <w:p w14:paraId="098FC016" w14:textId="6AC8D50C" w:rsidR="00574291" w:rsidRPr="00126316" w:rsidRDefault="00574291" w:rsidP="00574291">
      <w:pPr>
        <w:pStyle w:val="Heading3"/>
        <w:rPr>
          <w:lang w:val="en-GB"/>
        </w:rPr>
      </w:pPr>
      <w:bookmarkStart w:id="38" w:name="_Toc324596280"/>
      <w:r w:rsidRPr="00126316">
        <w:rPr>
          <w:lang w:val="en-GB"/>
        </w:rPr>
        <w:t>Implementation of the Daemons Core</w:t>
      </w:r>
      <w:bookmarkEnd w:id="38"/>
    </w:p>
    <w:p w14:paraId="05ECF9EC" w14:textId="77777777" w:rsidR="00574291" w:rsidRPr="00126316" w:rsidRDefault="00574291" w:rsidP="00574291">
      <w:pPr>
        <w:rPr>
          <w:lang w:val="en-GB"/>
        </w:rPr>
      </w:pPr>
      <w:r w:rsidRPr="00126316">
        <w:rPr>
          <w:lang w:val="en-GB"/>
        </w:rPr>
        <w:t>To implement the system in a way that can operate seamlessly, having a daemon running on each device would be a good idea. This daemon can then operate as the core of the system and exchange information with each other. One of the daemons is a coordinator, whose role is to enforce consistency across the network. All updates and changes pass through the coordinator when the user requests an update list of files.</w:t>
      </w:r>
    </w:p>
    <w:p w14:paraId="6F3C74F9" w14:textId="74718002" w:rsidR="00574291" w:rsidRPr="00126316" w:rsidRDefault="00574291" w:rsidP="00574291">
      <w:pPr>
        <w:rPr>
          <w:lang w:val="en-GB"/>
        </w:rPr>
      </w:pPr>
      <w:r w:rsidRPr="00126316">
        <w:rPr>
          <w:lang w:val="en-GB"/>
        </w:rPr>
        <w:t xml:space="preserve">It was decided to implement the daemons for the prototype in Go, as its concurrency mechanisms were thought to be useful for this project, and the language is designed in such a way that it is easily readable. </w:t>
      </w:r>
      <w:r w:rsidR="00561B16" w:rsidRPr="00126316">
        <w:rPr>
          <w:lang w:val="en-GB"/>
        </w:rPr>
        <w:t xml:space="preserve">The cross-platform compatibility of the language is also a very useful </w:t>
      </w:r>
      <w:r w:rsidR="00AA5C44" w:rsidRPr="00126316">
        <w:rPr>
          <w:lang w:val="en-GB"/>
        </w:rPr>
        <w:t>property</w:t>
      </w:r>
      <w:r w:rsidR="00561B16" w:rsidRPr="00126316">
        <w:rPr>
          <w:lang w:val="en-GB"/>
        </w:rPr>
        <w:t>.</w:t>
      </w:r>
    </w:p>
    <w:p w14:paraId="0DC99F36" w14:textId="18672406" w:rsidR="00CF1054" w:rsidRPr="00126316" w:rsidRDefault="00CF1054" w:rsidP="00574291">
      <w:pPr>
        <w:rPr>
          <w:lang w:val="en-GB"/>
        </w:rPr>
      </w:pPr>
      <w:r w:rsidRPr="00126316">
        <w:rPr>
          <w:lang w:val="en-GB"/>
        </w:rPr>
        <w:t>The prototype implementation lets each daemon</w:t>
      </w:r>
      <w:r w:rsidR="0045149B" w:rsidRPr="00126316">
        <w:rPr>
          <w:lang w:val="en-GB"/>
        </w:rPr>
        <w:t xml:space="preserve"> generally</w:t>
      </w:r>
      <w:r w:rsidR="00E37E28" w:rsidRPr="00126316">
        <w:rPr>
          <w:lang w:val="en-GB"/>
        </w:rPr>
        <w:t xml:space="preserve"> communicate in </w:t>
      </w:r>
      <w:r w:rsidR="003A4FD5" w:rsidRPr="00126316">
        <w:rPr>
          <w:lang w:val="en-GB"/>
        </w:rPr>
        <w:t>three</w:t>
      </w:r>
      <w:r w:rsidR="00E37E28" w:rsidRPr="00126316">
        <w:rPr>
          <w:lang w:val="en-GB"/>
        </w:rPr>
        <w:t xml:space="preserve"> ways:</w:t>
      </w:r>
      <w:r w:rsidR="00B475CD" w:rsidRPr="00126316">
        <w:rPr>
          <w:lang w:val="en-GB"/>
        </w:rPr>
        <w:t xml:space="preserve"> TCP/IP with other daemons,</w:t>
      </w:r>
      <w:r w:rsidRPr="00126316">
        <w:rPr>
          <w:lang w:val="en-GB"/>
        </w:rPr>
        <w:t xml:space="preserve"> HTTP with the</w:t>
      </w:r>
      <w:r w:rsidR="00884593" w:rsidRPr="00126316">
        <w:rPr>
          <w:lang w:val="en-GB"/>
        </w:rPr>
        <w:t xml:space="preserve"> browser and thus the</w:t>
      </w:r>
      <w:r w:rsidRPr="00126316">
        <w:rPr>
          <w:lang w:val="en-GB"/>
        </w:rPr>
        <w:t xml:space="preserve"> user</w:t>
      </w:r>
      <w:r w:rsidR="00020510" w:rsidRPr="00126316">
        <w:rPr>
          <w:lang w:val="en-GB"/>
        </w:rPr>
        <w:t xml:space="preserve">, </w:t>
      </w:r>
      <w:r w:rsidR="006F4AC1" w:rsidRPr="00126316">
        <w:rPr>
          <w:lang w:val="en-GB"/>
        </w:rPr>
        <w:t xml:space="preserve">and </w:t>
      </w:r>
      <w:r w:rsidR="00020510" w:rsidRPr="00126316">
        <w:rPr>
          <w:lang w:val="en-GB"/>
        </w:rPr>
        <w:t xml:space="preserve">standard </w:t>
      </w:r>
      <w:r w:rsidR="003400FA" w:rsidRPr="00126316">
        <w:rPr>
          <w:lang w:val="en-GB"/>
        </w:rPr>
        <w:t xml:space="preserve">streams with </w:t>
      </w:r>
      <w:r w:rsidR="00020510" w:rsidRPr="00126316">
        <w:rPr>
          <w:lang w:val="en-GB"/>
        </w:rPr>
        <w:t>some child processes</w:t>
      </w:r>
      <w:r w:rsidR="00BD027D" w:rsidRPr="00126316">
        <w:rPr>
          <w:lang w:val="en-GB"/>
        </w:rPr>
        <w:t xml:space="preserve"> that will be explained further in the next section.</w:t>
      </w:r>
    </w:p>
    <w:p w14:paraId="77CDB355" w14:textId="21E8721A" w:rsidR="00252CA2" w:rsidRPr="00126316" w:rsidRDefault="00627619" w:rsidP="00574291">
      <w:pPr>
        <w:rPr>
          <w:lang w:val="en-GB"/>
        </w:rPr>
      </w:pPr>
      <w:r w:rsidRPr="00126316">
        <w:rPr>
          <w:lang w:val="en-GB"/>
        </w:rPr>
        <w:t>Each daemon has a list of all the other daemons present in the network and has the potential to communicate with them, but direct communication has been kept to a minimum. Letting information pass by the coordinator to ensure consistency across the network was seen as a priority, th</w:t>
      </w:r>
      <w:r w:rsidR="00FE19F5" w:rsidRPr="00126316">
        <w:rPr>
          <w:lang w:val="en-GB"/>
        </w:rPr>
        <w:t>ough</w:t>
      </w:r>
      <w:r w:rsidRPr="00126316">
        <w:rPr>
          <w:lang w:val="en-GB"/>
        </w:rPr>
        <w:t xml:space="preserve"> this consistency is in conflict with efficiency.</w:t>
      </w:r>
    </w:p>
    <w:p w14:paraId="14810663" w14:textId="1656F739" w:rsidR="005C04E7" w:rsidRPr="00126316" w:rsidRDefault="005C04E7" w:rsidP="00574291">
      <w:pPr>
        <w:rPr>
          <w:lang w:val="en-GB"/>
        </w:rPr>
      </w:pPr>
      <w:r w:rsidRPr="00126316">
        <w:rPr>
          <w:lang w:val="en-GB"/>
        </w:rPr>
        <w:t>This communications design is not retain in</w:t>
      </w:r>
      <w:r w:rsidR="001B4D8B" w:rsidRPr="00126316">
        <w:rPr>
          <w:lang w:val="en-GB"/>
        </w:rPr>
        <w:t xml:space="preserve"> most</w:t>
      </w:r>
      <w:r w:rsidRPr="00126316">
        <w:rPr>
          <w:lang w:val="en-GB"/>
        </w:rPr>
        <w:t xml:space="preserve"> scenarios requiring high efficiency with low latency however. </w:t>
      </w:r>
    </w:p>
    <w:p w14:paraId="30017DAD" w14:textId="443F2A97" w:rsidR="00E1425D" w:rsidRPr="00126316" w:rsidRDefault="0059164E" w:rsidP="00574291">
      <w:pPr>
        <w:rPr>
          <w:lang w:val="en-GB"/>
        </w:rPr>
      </w:pPr>
      <w:r w:rsidRPr="00126316">
        <w:rPr>
          <w:lang w:val="en-GB"/>
        </w:rPr>
        <w:t>When started, each daemon is either given a port, or looks for an open port</w:t>
      </w:r>
      <w:r w:rsidR="00813B77" w:rsidRPr="00126316">
        <w:rPr>
          <w:lang w:val="en-GB"/>
        </w:rPr>
        <w:t xml:space="preserve"> while also asking around for a coordinator</w:t>
      </w:r>
      <w:r w:rsidRPr="00126316">
        <w:rPr>
          <w:lang w:val="en-GB"/>
        </w:rPr>
        <w:t xml:space="preserve">. </w:t>
      </w:r>
      <w:r w:rsidR="00CF5301" w:rsidRPr="00126316">
        <w:rPr>
          <w:lang w:val="en-GB"/>
        </w:rPr>
        <w:t xml:space="preserve">When found, the TCP/IP communications platform is </w:t>
      </w:r>
      <w:r w:rsidR="00813B77" w:rsidRPr="00126316">
        <w:rPr>
          <w:lang w:val="en-GB"/>
        </w:rPr>
        <w:lastRenderedPageBreak/>
        <w:t>initialized and a connection to the coordinator is established. The coordinator informs the rest of the network of the newly joined daemon.</w:t>
      </w:r>
      <w:r w:rsidR="007579F1" w:rsidRPr="00126316">
        <w:rPr>
          <w:lang w:val="en-GB"/>
        </w:rPr>
        <w:t xml:space="preserve"> No information on</w:t>
      </w:r>
      <w:r w:rsidR="00E446AC" w:rsidRPr="00126316">
        <w:rPr>
          <w:lang w:val="en-GB"/>
        </w:rPr>
        <w:t xml:space="preserve"> specific</w:t>
      </w:r>
      <w:r w:rsidR="007579F1" w:rsidRPr="00126316">
        <w:rPr>
          <w:lang w:val="en-GB"/>
        </w:rPr>
        <w:t xml:space="preserve"> files or applications are exchanged before </w:t>
      </w:r>
      <w:r w:rsidR="00E46FD2" w:rsidRPr="00126316">
        <w:rPr>
          <w:lang w:val="en-GB"/>
        </w:rPr>
        <w:t>the user gives a refresh/synchronization request</w:t>
      </w:r>
      <w:r w:rsidR="007579F1" w:rsidRPr="00126316">
        <w:rPr>
          <w:lang w:val="en-GB"/>
        </w:rPr>
        <w:t>, as shall be looked at further in the next section.</w:t>
      </w:r>
      <w:r w:rsidR="003E0725" w:rsidRPr="00126316">
        <w:rPr>
          <w:lang w:val="en-GB"/>
        </w:rPr>
        <w:t xml:space="preserve"> </w:t>
      </w:r>
      <w:r w:rsidR="006E66D5" w:rsidRPr="00126316">
        <w:rPr>
          <w:lang w:val="en-GB"/>
        </w:rPr>
        <w:t xml:space="preserve">But the coordinator sends a vector containing all files ID and their version number to the new daemon. When a refresh request is made, </w:t>
      </w:r>
      <w:r w:rsidR="00EA0723" w:rsidRPr="00126316">
        <w:rPr>
          <w:lang w:val="en-GB"/>
        </w:rPr>
        <w:t>all daemons are told to check</w:t>
      </w:r>
      <w:r w:rsidR="006E66D5" w:rsidRPr="00126316">
        <w:rPr>
          <w:lang w:val="en-GB"/>
        </w:rPr>
        <w:t xml:space="preserve"> their vector and requests updates on any deviant tuples.</w:t>
      </w:r>
      <w:r w:rsidR="00BA2D6F" w:rsidRPr="00126316">
        <w:rPr>
          <w:lang w:val="en-GB"/>
        </w:rPr>
        <w:t xml:space="preserve"> The</w:t>
      </w:r>
      <w:r w:rsidR="00DB284E" w:rsidRPr="00126316">
        <w:rPr>
          <w:lang w:val="en-GB"/>
        </w:rPr>
        <w:t xml:space="preserve"> refresh operation can then run, in which all new daemons receive a full application list from the coordinator.</w:t>
      </w:r>
    </w:p>
    <w:p w14:paraId="7F76E447" w14:textId="72847AFF" w:rsidR="00AC1587" w:rsidRPr="00126316" w:rsidRDefault="00AC1587" w:rsidP="00574291">
      <w:pPr>
        <w:rPr>
          <w:lang w:val="en-GB"/>
        </w:rPr>
      </w:pPr>
      <w:r w:rsidRPr="00126316">
        <w:rPr>
          <w:lang w:val="en-GB"/>
        </w:rPr>
        <w:t xml:space="preserve">If connection is lost to a daemon, the metadata on all its files remain in the system, but the files </w:t>
      </w:r>
      <w:r w:rsidR="00D13B17" w:rsidRPr="00126316">
        <w:rPr>
          <w:lang w:val="en-GB"/>
        </w:rPr>
        <w:t>cannot</w:t>
      </w:r>
      <w:r w:rsidRPr="00126316">
        <w:rPr>
          <w:lang w:val="en-GB"/>
        </w:rPr>
        <w:t xml:space="preserve"> be opened until the daemon reconnects.</w:t>
      </w:r>
    </w:p>
    <w:p w14:paraId="3E65D7BB" w14:textId="70FB64A6" w:rsidR="00F53312" w:rsidRPr="00126316" w:rsidRDefault="00F53312" w:rsidP="00945258">
      <w:pPr>
        <w:pStyle w:val="Heading3"/>
        <w:rPr>
          <w:lang w:val="en-GB"/>
        </w:rPr>
      </w:pPr>
      <w:bookmarkStart w:id="39" w:name="_Toc324596281"/>
      <w:r w:rsidRPr="00126316">
        <w:rPr>
          <w:lang w:val="en-GB"/>
        </w:rPr>
        <w:t xml:space="preserve">Implementation of a Single System View of </w:t>
      </w:r>
      <w:r w:rsidR="00417319" w:rsidRPr="00126316">
        <w:rPr>
          <w:lang w:val="en-GB"/>
        </w:rPr>
        <w:t>Files</w:t>
      </w:r>
      <w:bookmarkEnd w:id="39"/>
    </w:p>
    <w:p w14:paraId="03F48A2E" w14:textId="6058DDDF" w:rsidR="00392744" w:rsidRPr="00126316" w:rsidRDefault="00477DD4" w:rsidP="00A03633">
      <w:pPr>
        <w:rPr>
          <w:lang w:val="en-GB"/>
        </w:rPr>
      </w:pPr>
      <w:r w:rsidRPr="00126316">
        <w:rPr>
          <w:lang w:val="en-GB"/>
        </w:rPr>
        <w:t>The core functionality for each</w:t>
      </w:r>
      <w:r w:rsidR="00194DD7" w:rsidRPr="00126316">
        <w:rPr>
          <w:lang w:val="en-GB"/>
        </w:rPr>
        <w:t xml:space="preserve"> device is incorporated within the daemon process, but functionality for keeping track of changes was separated out into its own process, from here on out referred to as the "change tracker". </w:t>
      </w:r>
      <w:r w:rsidR="002C16A4" w:rsidRPr="00126316">
        <w:rPr>
          <w:lang w:val="en-GB"/>
        </w:rPr>
        <w:t xml:space="preserve"> The change tracker communicates with the parent process, the daemon, through</w:t>
      </w:r>
      <w:r w:rsidR="00865178" w:rsidRPr="00126316">
        <w:rPr>
          <w:lang w:val="en-GB"/>
        </w:rPr>
        <w:t xml:space="preserve"> pipelines (standard streams)</w:t>
      </w:r>
      <w:r w:rsidR="003A6C65" w:rsidRPr="00126316">
        <w:rPr>
          <w:lang w:val="en-GB"/>
        </w:rPr>
        <w:t>.</w:t>
      </w:r>
      <w:r w:rsidR="000832A7" w:rsidRPr="00126316">
        <w:rPr>
          <w:lang w:val="en-GB"/>
        </w:rPr>
        <w:t xml:space="preserve"> It is however possible that other methods of communication could be better, such as shared memory.</w:t>
      </w:r>
      <w:r w:rsidR="00075C96" w:rsidRPr="00126316">
        <w:rPr>
          <w:lang w:val="en-GB"/>
        </w:rPr>
        <w:t xml:space="preserve"> Splitting the change tracker into a separate process might not have been necessary in the final implementation.</w:t>
      </w:r>
      <w:r w:rsidR="00476AC5" w:rsidRPr="00126316">
        <w:rPr>
          <w:lang w:val="en-GB"/>
        </w:rPr>
        <w:t xml:space="preserve"> </w:t>
      </w:r>
      <w:r w:rsidR="00194DD7" w:rsidRPr="00126316">
        <w:rPr>
          <w:lang w:val="en-GB"/>
        </w:rPr>
        <w:t>Initially the thought was to let the change tracker communicate with the underlying OS, and possible other change trackers or daemons. However, the state of most opera</w:t>
      </w:r>
      <w:r w:rsidR="00CE0529" w:rsidRPr="00126316">
        <w:rPr>
          <w:lang w:val="en-GB"/>
        </w:rPr>
        <w:t xml:space="preserve">ting systems more or less makes </w:t>
      </w:r>
      <w:r w:rsidR="00194DD7" w:rsidRPr="00126316">
        <w:rPr>
          <w:lang w:val="en-GB"/>
        </w:rPr>
        <w:t>scanning the local files necessary if it is to keep in direct touch with each file. Optimally, functionality of subscribing to changes on each file would le</w:t>
      </w:r>
      <w:r w:rsidR="00A7679F" w:rsidRPr="00126316">
        <w:rPr>
          <w:lang w:val="en-GB"/>
        </w:rPr>
        <w:t xml:space="preserve">t the device tracker do its </w:t>
      </w:r>
      <w:r w:rsidR="00561823" w:rsidRPr="00126316">
        <w:rPr>
          <w:lang w:val="en-GB"/>
        </w:rPr>
        <w:t>job</w:t>
      </w:r>
      <w:r w:rsidR="00194DD7" w:rsidRPr="00126316">
        <w:rPr>
          <w:lang w:val="en-GB"/>
        </w:rPr>
        <w:t xml:space="preserve">. </w:t>
      </w:r>
      <w:r w:rsidR="00B609F0" w:rsidRPr="00126316">
        <w:rPr>
          <w:lang w:val="en-GB"/>
        </w:rPr>
        <w:t>As this was not an option, the applications must inform the change tracker of any changes, so that it may inform the daemon.</w:t>
      </w:r>
      <w:r w:rsidR="00E00EC7" w:rsidRPr="00126316">
        <w:rPr>
          <w:lang w:val="en-GB"/>
        </w:rPr>
        <w:t xml:space="preserve"> All other changes are applied through a </w:t>
      </w:r>
      <w:r w:rsidR="00BA3F74" w:rsidRPr="00126316">
        <w:rPr>
          <w:lang w:val="en-GB"/>
        </w:rPr>
        <w:t>GUI provided with the prototype</w:t>
      </w:r>
      <w:r w:rsidR="00B738F5" w:rsidRPr="00126316">
        <w:rPr>
          <w:lang w:val="en-GB"/>
        </w:rPr>
        <w:t>,</w:t>
      </w:r>
      <w:r w:rsidR="00E00EC7" w:rsidRPr="00126316">
        <w:rPr>
          <w:lang w:val="en-GB"/>
        </w:rPr>
        <w:t xml:space="preserve"> using HTML. This allows the prototype system to track changes and operations withou</w:t>
      </w:r>
      <w:r w:rsidR="00AF49CC" w:rsidRPr="00126316">
        <w:rPr>
          <w:lang w:val="en-GB"/>
        </w:rPr>
        <w:t xml:space="preserve">t having </w:t>
      </w:r>
      <w:r w:rsidR="00087FB6" w:rsidRPr="00126316">
        <w:rPr>
          <w:lang w:val="en-GB"/>
        </w:rPr>
        <w:t>to scan the entire files system, but also limits the user to using this GUI, as any changes done directly in the OS woul</w:t>
      </w:r>
      <w:r w:rsidR="00FA5D7A" w:rsidRPr="00126316">
        <w:rPr>
          <w:lang w:val="en-GB"/>
        </w:rPr>
        <w:t xml:space="preserve">d not be seen by the prototype. It also limits the number of applications that may be used to those that either </w:t>
      </w:r>
      <w:r w:rsidR="00781081" w:rsidRPr="00126316">
        <w:rPr>
          <w:lang w:val="en-GB"/>
        </w:rPr>
        <w:t>has</w:t>
      </w:r>
      <w:r w:rsidR="00FA5D7A" w:rsidRPr="00126316">
        <w:rPr>
          <w:lang w:val="en-GB"/>
        </w:rPr>
        <w:t xml:space="preserve"> been design</w:t>
      </w:r>
      <w:r w:rsidR="00E96249" w:rsidRPr="00126316">
        <w:rPr>
          <w:lang w:val="en-GB"/>
        </w:rPr>
        <w:t xml:space="preserve">ed to work with this system, or the libraries of the applications are altered to run via </w:t>
      </w:r>
      <w:r w:rsidR="00E65243" w:rsidRPr="00126316">
        <w:rPr>
          <w:lang w:val="en-GB"/>
        </w:rPr>
        <w:t>our code</w:t>
      </w:r>
      <w:r w:rsidR="00FA5D7A" w:rsidRPr="00126316">
        <w:rPr>
          <w:lang w:val="en-GB"/>
        </w:rPr>
        <w:t xml:space="preserve">. </w:t>
      </w:r>
    </w:p>
    <w:p w14:paraId="625B3A97" w14:textId="31EF8677" w:rsidR="00B63AF1" w:rsidRPr="00126316" w:rsidRDefault="00FA5D7A" w:rsidP="00A03633">
      <w:pPr>
        <w:rPr>
          <w:lang w:val="en-GB"/>
        </w:rPr>
      </w:pPr>
      <w:r w:rsidRPr="00126316">
        <w:rPr>
          <w:lang w:val="en-GB"/>
        </w:rPr>
        <w:t xml:space="preserve">The design of this is not the optimal one for the current situation, but such a design could be a good way to do it in the future, given that OS designers improve on their solutions in a similar fashion to what is mentioned in this thesis. </w:t>
      </w:r>
      <w:r w:rsidR="00C53F3F" w:rsidRPr="00126316">
        <w:rPr>
          <w:lang w:val="en-GB"/>
        </w:rPr>
        <w:t>The topic will be discussed further in the discussion section.</w:t>
      </w:r>
      <w:r w:rsidR="00781081" w:rsidRPr="00126316">
        <w:rPr>
          <w:lang w:val="en-GB"/>
        </w:rPr>
        <w:t xml:space="preserve"> </w:t>
      </w:r>
    </w:p>
    <w:p w14:paraId="6278089E" w14:textId="11DB3B49" w:rsidR="00781081" w:rsidRPr="00126316" w:rsidRDefault="009B3DD4" w:rsidP="00A03633">
      <w:pPr>
        <w:rPr>
          <w:lang w:val="en-GB"/>
        </w:rPr>
      </w:pPr>
      <w:r w:rsidRPr="00126316">
        <w:rPr>
          <w:lang w:val="en-GB"/>
        </w:rPr>
        <w:t xml:space="preserve">The prototype has a flow similar to what is shown on the graph below. </w:t>
      </w:r>
    </w:p>
    <w:p w14:paraId="21ED96F9" w14:textId="77777777" w:rsidR="003406AF" w:rsidRPr="00126316" w:rsidRDefault="004322F7" w:rsidP="003406AF">
      <w:pPr>
        <w:keepNext/>
        <w:jc w:val="center"/>
        <w:rPr>
          <w:lang w:val="en-GB"/>
        </w:rPr>
      </w:pPr>
      <w:r w:rsidRPr="00126316">
        <w:rPr>
          <w:lang w:val="en-GB" w:eastAsia="en-US"/>
        </w:rPr>
        <w:lastRenderedPageBreak/>
        <w:drawing>
          <wp:inline distT="0" distB="0" distL="0" distR="0" wp14:anchorId="59723EBF" wp14:editId="09EADADE">
            <wp:extent cx="5755640" cy="2407562"/>
            <wp:effectExtent l="0" t="0" r="10160" b="57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2407562"/>
                    </a:xfrm>
                    <a:prstGeom prst="rect">
                      <a:avLst/>
                    </a:prstGeom>
                    <a:noFill/>
                    <a:ln>
                      <a:noFill/>
                    </a:ln>
                  </pic:spPr>
                </pic:pic>
              </a:graphicData>
            </a:graphic>
          </wp:inline>
        </w:drawing>
      </w:r>
    </w:p>
    <w:p w14:paraId="2A78BD85" w14:textId="15700045" w:rsidR="004322F7" w:rsidRPr="00126316" w:rsidRDefault="003406AF" w:rsidP="003406AF">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5</w:t>
      </w:r>
      <w:r w:rsidRPr="00126316">
        <w:rPr>
          <w:lang w:val="en-GB"/>
        </w:rPr>
        <w:fldChar w:fldCharType="end"/>
      </w:r>
      <w:r w:rsidRPr="00126316">
        <w:rPr>
          <w:lang w:val="en-GB"/>
        </w:rPr>
        <w:t xml:space="preserve"> Change tracker flow in the prototype</w:t>
      </w:r>
    </w:p>
    <w:p w14:paraId="2DC8CFE9" w14:textId="0BEFD458" w:rsidR="00B74C61" w:rsidRPr="00126316" w:rsidRDefault="00F51DDD" w:rsidP="00F74717">
      <w:pPr>
        <w:rPr>
          <w:lang w:val="en-GB"/>
        </w:rPr>
      </w:pPr>
      <w:r w:rsidRPr="00126316">
        <w:rPr>
          <w:lang w:val="en-GB"/>
        </w:rPr>
        <w:t>When a local change has been detected, the change is put into the local change queue. The change queue contains all updates and changes done to local files since the last synch</w:t>
      </w:r>
      <w:r w:rsidR="0021628F" w:rsidRPr="00126316">
        <w:rPr>
          <w:lang w:val="en-GB"/>
        </w:rPr>
        <w:t>ronization</w:t>
      </w:r>
      <w:r w:rsidRPr="00126316">
        <w:rPr>
          <w:lang w:val="en-GB"/>
        </w:rPr>
        <w:t xml:space="preserve"> in </w:t>
      </w:r>
      <w:r w:rsidR="002A13A1" w:rsidRPr="00126316">
        <w:rPr>
          <w:lang w:val="en-GB"/>
        </w:rPr>
        <w:t>chronological order.</w:t>
      </w:r>
      <w:r w:rsidR="00D97079" w:rsidRPr="00126316">
        <w:rPr>
          <w:lang w:val="en-GB"/>
        </w:rPr>
        <w:t xml:space="preserve"> When </w:t>
      </w:r>
      <w:r w:rsidR="00BB616F" w:rsidRPr="00126316">
        <w:rPr>
          <w:lang w:val="en-GB"/>
        </w:rPr>
        <w:t>the user requests a refresh/synchronization operation</w:t>
      </w:r>
      <w:r w:rsidR="00D97079" w:rsidRPr="00126316">
        <w:rPr>
          <w:lang w:val="en-GB"/>
        </w:rPr>
        <w:t xml:space="preserve">, the </w:t>
      </w:r>
      <w:r w:rsidR="00045D06" w:rsidRPr="00126316">
        <w:rPr>
          <w:lang w:val="en-GB"/>
        </w:rPr>
        <w:t>daemons pop</w:t>
      </w:r>
      <w:r w:rsidR="008010AC" w:rsidRPr="00126316">
        <w:rPr>
          <w:lang w:val="en-GB"/>
        </w:rPr>
        <w:t xml:space="preserve"> the changes in the queue, and push</w:t>
      </w:r>
      <w:r w:rsidR="00F42FCA" w:rsidRPr="00126316">
        <w:rPr>
          <w:lang w:val="en-GB"/>
        </w:rPr>
        <w:t xml:space="preserve"> them to </w:t>
      </w:r>
      <w:r w:rsidR="002A5640" w:rsidRPr="00126316">
        <w:rPr>
          <w:lang w:val="en-GB"/>
        </w:rPr>
        <w:t>a</w:t>
      </w:r>
      <w:r w:rsidR="00F42FCA" w:rsidRPr="00126316">
        <w:rPr>
          <w:lang w:val="en-GB"/>
        </w:rPr>
        <w:t xml:space="preserve"> coordinator daemon</w:t>
      </w:r>
      <w:r w:rsidR="00674BAA" w:rsidRPr="00126316">
        <w:rPr>
          <w:lang w:val="en-GB"/>
        </w:rPr>
        <w:t xml:space="preserve"> one by one</w:t>
      </w:r>
      <w:r w:rsidR="008A5F93" w:rsidRPr="00126316">
        <w:rPr>
          <w:lang w:val="en-GB"/>
        </w:rPr>
        <w:t xml:space="preserve">. </w:t>
      </w:r>
      <w:r w:rsidR="00674BAA" w:rsidRPr="00126316">
        <w:rPr>
          <w:lang w:val="en-GB"/>
        </w:rPr>
        <w:t xml:space="preserve">The coordinator </w:t>
      </w:r>
      <w:r w:rsidR="009C345A" w:rsidRPr="00126316">
        <w:rPr>
          <w:lang w:val="en-GB"/>
        </w:rPr>
        <w:t>daemon then ensures</w:t>
      </w:r>
      <w:r w:rsidR="00674BAA" w:rsidRPr="00126316">
        <w:rPr>
          <w:lang w:val="en-GB"/>
        </w:rPr>
        <w:t xml:space="preserve"> that there </w:t>
      </w:r>
      <w:r w:rsidR="007B0AB2" w:rsidRPr="00126316">
        <w:rPr>
          <w:lang w:val="en-GB"/>
        </w:rPr>
        <w:t>are</w:t>
      </w:r>
      <w:r w:rsidR="00674BAA" w:rsidRPr="00126316">
        <w:rPr>
          <w:lang w:val="en-GB"/>
        </w:rPr>
        <w:t xml:space="preserve"> no synchronization conflicts, and apply the update locally. When the update is </w:t>
      </w:r>
      <w:r w:rsidR="00C67AC6" w:rsidRPr="00126316">
        <w:rPr>
          <w:lang w:val="en-GB"/>
        </w:rPr>
        <w:t>successfully</w:t>
      </w:r>
      <w:r w:rsidR="00674BAA" w:rsidRPr="00126316">
        <w:rPr>
          <w:lang w:val="en-GB"/>
        </w:rPr>
        <w:t xml:space="preserve"> applied in the coordinator, the change is forwarded to all the other daemons, including the initial daemon.</w:t>
      </w:r>
      <w:r w:rsidR="00CE47C1" w:rsidRPr="00126316">
        <w:rPr>
          <w:lang w:val="en-GB"/>
        </w:rPr>
        <w:t xml:space="preserve"> All daemons then have a local queue of changes, containing all changes applied to the files local to their device. The design ensures that all changes are applied in chronological order on any given file, but it does not promise that changes on files </w:t>
      </w:r>
      <w:r w:rsidR="00B738F5" w:rsidRPr="00126316">
        <w:rPr>
          <w:lang w:val="en-GB"/>
        </w:rPr>
        <w:t>from</w:t>
      </w:r>
      <w:r w:rsidR="00CE47C1" w:rsidRPr="00126316">
        <w:rPr>
          <w:lang w:val="en-GB"/>
        </w:rPr>
        <w:t xml:space="preserve"> different devices are applied in chronological order.</w:t>
      </w:r>
    </w:p>
    <w:p w14:paraId="54F5C1BB" w14:textId="77777777" w:rsidR="001A6876" w:rsidRPr="00126316" w:rsidRDefault="001A6876" w:rsidP="00F74717">
      <w:pPr>
        <w:rPr>
          <w:lang w:val="en-GB"/>
        </w:rPr>
      </w:pPr>
    </w:p>
    <w:p w14:paraId="47BD3C1E" w14:textId="11975E42" w:rsidR="006E673C" w:rsidRPr="00126316" w:rsidRDefault="007A6316" w:rsidP="006E673C">
      <w:pPr>
        <w:keepNext/>
        <w:jc w:val="center"/>
        <w:rPr>
          <w:lang w:val="en-GB"/>
        </w:rPr>
      </w:pPr>
      <w:r w:rsidRPr="00126316">
        <w:rPr>
          <w:lang w:val="en-GB" w:eastAsia="en-US"/>
        </w:rPr>
        <w:drawing>
          <wp:inline distT="0" distB="0" distL="0" distR="0" wp14:anchorId="3C260D94" wp14:editId="243393C6">
            <wp:extent cx="5755640" cy="3212571"/>
            <wp:effectExtent l="0" t="0" r="1016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640" cy="3212571"/>
                    </a:xfrm>
                    <a:prstGeom prst="rect">
                      <a:avLst/>
                    </a:prstGeom>
                    <a:noFill/>
                    <a:ln>
                      <a:noFill/>
                    </a:ln>
                  </pic:spPr>
                </pic:pic>
              </a:graphicData>
            </a:graphic>
          </wp:inline>
        </w:drawing>
      </w:r>
    </w:p>
    <w:p w14:paraId="0AD95FB0" w14:textId="66A5068A" w:rsidR="006E673C" w:rsidRPr="00126316" w:rsidRDefault="006E673C" w:rsidP="006E673C">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6</w:t>
      </w:r>
      <w:r w:rsidRPr="00126316">
        <w:rPr>
          <w:lang w:val="en-GB"/>
        </w:rPr>
        <w:fldChar w:fldCharType="end"/>
      </w:r>
      <w:r w:rsidRPr="00126316">
        <w:rPr>
          <w:lang w:val="en-GB"/>
        </w:rPr>
        <w:t xml:space="preserve"> File synchronization flow</w:t>
      </w:r>
    </w:p>
    <w:p w14:paraId="12ACE265" w14:textId="4854359F" w:rsidR="003E3805" w:rsidRPr="00126316" w:rsidRDefault="003E3805" w:rsidP="00945258">
      <w:pPr>
        <w:pStyle w:val="Heading3"/>
        <w:rPr>
          <w:lang w:val="en-GB"/>
        </w:rPr>
      </w:pPr>
      <w:bookmarkStart w:id="40" w:name="_Toc324596282"/>
      <w:r w:rsidRPr="00126316">
        <w:rPr>
          <w:lang w:val="en-GB"/>
        </w:rPr>
        <w:t xml:space="preserve">Implementation of a </w:t>
      </w:r>
      <w:r w:rsidR="00BD6F53" w:rsidRPr="00126316">
        <w:rPr>
          <w:lang w:val="en-GB"/>
        </w:rPr>
        <w:t>Single System View of Applications</w:t>
      </w:r>
      <w:bookmarkEnd w:id="40"/>
    </w:p>
    <w:p w14:paraId="637C4FF0" w14:textId="1AA21D94" w:rsidR="005877EC" w:rsidRPr="00126316" w:rsidRDefault="00BD4441" w:rsidP="00194DD7">
      <w:pPr>
        <w:rPr>
          <w:lang w:val="en-GB"/>
        </w:rPr>
      </w:pPr>
      <w:r w:rsidRPr="00126316">
        <w:rPr>
          <w:lang w:val="en-GB"/>
        </w:rPr>
        <w:t xml:space="preserve">The application single system view is implemented in a slightly different way than the SSV of files. This implementation reflects an alternative design, giving a different set of </w:t>
      </w:r>
      <w:r w:rsidRPr="00126316">
        <w:rPr>
          <w:lang w:val="en-GB"/>
        </w:rPr>
        <w:lastRenderedPageBreak/>
        <w:t xml:space="preserve">tradeoffs. </w:t>
      </w:r>
      <w:r w:rsidR="000209EE" w:rsidRPr="00126316">
        <w:rPr>
          <w:lang w:val="en-GB"/>
        </w:rPr>
        <w:t xml:space="preserve">For Applications, whenever a request for synchronization is received, the daemon queries the OS for installed applications. In the prototype, this is done using </w:t>
      </w:r>
      <w:r w:rsidR="0029190D" w:rsidRPr="00126316">
        <w:rPr>
          <w:lang w:val="en-GB"/>
        </w:rPr>
        <w:t>the system_profiler [</w:t>
      </w:r>
      <w:r w:rsidR="009329CE" w:rsidRPr="00126316">
        <w:rPr>
          <w:lang w:val="en-GB"/>
        </w:rPr>
        <w:t>29</w:t>
      </w:r>
      <w:r w:rsidR="0029190D" w:rsidRPr="00126316">
        <w:rPr>
          <w:lang w:val="en-GB"/>
        </w:rPr>
        <w:t>]</w:t>
      </w:r>
      <w:r w:rsidR="00360F97" w:rsidRPr="00126316">
        <w:rPr>
          <w:lang w:val="en-GB"/>
        </w:rPr>
        <w:t xml:space="preserve">. </w:t>
      </w:r>
      <w:r w:rsidR="00BE51F0" w:rsidRPr="00126316">
        <w:rPr>
          <w:lang w:val="en-GB"/>
        </w:rPr>
        <w:t>The system_profiler with argument "SPApplicationsDataType" compiles a list of applications and returns it to the daemon</w:t>
      </w:r>
      <w:r w:rsidR="009E3219" w:rsidRPr="00126316">
        <w:rPr>
          <w:lang w:val="en-GB"/>
        </w:rPr>
        <w:t xml:space="preserve"> through the standard output pipe</w:t>
      </w:r>
      <w:r w:rsidR="00BE51F0" w:rsidRPr="00126316">
        <w:rPr>
          <w:lang w:val="en-GB"/>
        </w:rPr>
        <w:t>.</w:t>
      </w:r>
      <w:r w:rsidR="00974A69" w:rsidRPr="00126316">
        <w:rPr>
          <w:lang w:val="en-GB"/>
        </w:rPr>
        <w:t xml:space="preserve"> </w:t>
      </w:r>
      <w:r w:rsidR="00A62BF3" w:rsidRPr="00126316">
        <w:rPr>
          <w:lang w:val="en-GB"/>
        </w:rPr>
        <w:t xml:space="preserve">The daemon </w:t>
      </w:r>
      <w:r w:rsidR="002E4FA8" w:rsidRPr="00126316">
        <w:rPr>
          <w:lang w:val="en-GB"/>
        </w:rPr>
        <w:t xml:space="preserve">then compiles </w:t>
      </w:r>
      <w:r w:rsidR="007A1910" w:rsidRPr="00126316">
        <w:rPr>
          <w:lang w:val="en-GB"/>
        </w:rPr>
        <w:t xml:space="preserve">a list of removed applications and new </w:t>
      </w:r>
      <w:r w:rsidR="00C449B5" w:rsidRPr="00126316">
        <w:rPr>
          <w:lang w:val="en-GB"/>
        </w:rPr>
        <w:t xml:space="preserve">applications since the last synchronization. </w:t>
      </w:r>
      <w:r w:rsidR="00A45595" w:rsidRPr="00126316">
        <w:rPr>
          <w:lang w:val="en-GB"/>
        </w:rPr>
        <w:t>The list is then sent to the coordinator</w:t>
      </w:r>
      <w:r w:rsidR="005D4B5B" w:rsidRPr="00126316">
        <w:rPr>
          <w:lang w:val="en-GB"/>
        </w:rPr>
        <w:t>. The coordinator has a structure containing all the applications in the network and the number of devices that</w:t>
      </w:r>
      <w:r w:rsidR="00C357ED" w:rsidRPr="00126316">
        <w:rPr>
          <w:lang w:val="en-GB"/>
        </w:rPr>
        <w:t xml:space="preserve"> a</w:t>
      </w:r>
      <w:r w:rsidR="005D4B5B" w:rsidRPr="00126316">
        <w:rPr>
          <w:lang w:val="en-GB"/>
        </w:rPr>
        <w:t xml:space="preserve"> particular application is present on. The coordinator wi</w:t>
      </w:r>
      <w:r w:rsidR="00144FC8" w:rsidRPr="00126316">
        <w:rPr>
          <w:lang w:val="en-GB"/>
        </w:rPr>
        <w:t>ll go through the received list;</w:t>
      </w:r>
      <w:r w:rsidR="005D4B5B" w:rsidRPr="00126316">
        <w:rPr>
          <w:lang w:val="en-GB"/>
        </w:rPr>
        <w:t xml:space="preserve"> subtract</w:t>
      </w:r>
      <w:r w:rsidR="00373FE9" w:rsidRPr="00126316">
        <w:rPr>
          <w:lang w:val="en-GB"/>
        </w:rPr>
        <w:t>ing</w:t>
      </w:r>
      <w:r w:rsidR="0031251A" w:rsidRPr="00126316">
        <w:rPr>
          <w:lang w:val="en-GB"/>
        </w:rPr>
        <w:t xml:space="preserve"> one from the removed</w:t>
      </w:r>
      <w:r w:rsidR="005D4B5B" w:rsidRPr="00126316">
        <w:rPr>
          <w:lang w:val="en-GB"/>
        </w:rPr>
        <w:t xml:space="preserve"> list, and add one to the new additions list. If there are any </w:t>
      </w:r>
      <w:r w:rsidR="009C345A" w:rsidRPr="00126316">
        <w:rPr>
          <w:lang w:val="en-GB"/>
        </w:rPr>
        <w:t>applications that now are</w:t>
      </w:r>
      <w:r w:rsidR="00AE5BCC" w:rsidRPr="00126316">
        <w:rPr>
          <w:lang w:val="en-GB"/>
        </w:rPr>
        <w:t xml:space="preserve"> present on zero</w:t>
      </w:r>
      <w:r w:rsidR="005D4B5B" w:rsidRPr="00126316">
        <w:rPr>
          <w:lang w:val="en-GB"/>
        </w:rPr>
        <w:t xml:space="preserve"> devices, the application is removed from the global applications list. If the global applications list has a new application, or has</w:t>
      </w:r>
      <w:r w:rsidR="009E553A" w:rsidRPr="00126316">
        <w:rPr>
          <w:lang w:val="en-GB"/>
        </w:rPr>
        <w:t xml:space="preserve"> lost an application, an updated</w:t>
      </w:r>
      <w:r w:rsidR="005D4B5B" w:rsidRPr="00126316">
        <w:rPr>
          <w:lang w:val="en-GB"/>
        </w:rPr>
        <w:t xml:space="preserve"> list is sent to all the daemons </w:t>
      </w:r>
      <w:r w:rsidR="009C345A" w:rsidRPr="00126316">
        <w:rPr>
          <w:lang w:val="en-GB"/>
        </w:rPr>
        <w:t>that</w:t>
      </w:r>
      <w:r w:rsidR="005D4B5B" w:rsidRPr="00126316">
        <w:rPr>
          <w:lang w:val="en-GB"/>
        </w:rPr>
        <w:t xml:space="preserve"> update their own </w:t>
      </w:r>
      <w:r w:rsidR="00B14D0A" w:rsidRPr="00126316">
        <w:rPr>
          <w:lang w:val="en-GB"/>
        </w:rPr>
        <w:t xml:space="preserve">global list </w:t>
      </w:r>
      <w:r w:rsidR="005D4B5B" w:rsidRPr="00126316">
        <w:rPr>
          <w:lang w:val="en-GB"/>
        </w:rPr>
        <w:t>of applications.</w:t>
      </w:r>
      <w:r w:rsidR="009D51F8" w:rsidRPr="00126316">
        <w:rPr>
          <w:lang w:val="en-GB"/>
        </w:rPr>
        <w:t xml:space="preserve"> This means that each devic</w:t>
      </w:r>
      <w:r w:rsidR="00F4256C" w:rsidRPr="00126316">
        <w:rPr>
          <w:lang w:val="en-GB"/>
        </w:rPr>
        <w:t>e has two lists of applications;</w:t>
      </w:r>
      <w:r w:rsidR="009D51F8" w:rsidRPr="00126316">
        <w:rPr>
          <w:lang w:val="en-GB"/>
        </w:rPr>
        <w:t xml:space="preserve"> </w:t>
      </w:r>
      <w:r w:rsidR="008D59F7" w:rsidRPr="00126316">
        <w:rPr>
          <w:lang w:val="en-GB"/>
        </w:rPr>
        <w:t>one</w:t>
      </w:r>
      <w:r w:rsidR="009D51F8" w:rsidRPr="00126316">
        <w:rPr>
          <w:lang w:val="en-GB"/>
        </w:rPr>
        <w:t xml:space="preserve"> list of local applications, and one list of global applications.</w:t>
      </w:r>
      <w:r w:rsidR="00BE002B" w:rsidRPr="00126316">
        <w:rPr>
          <w:lang w:val="en-GB"/>
        </w:rPr>
        <w:t xml:space="preserve"> The global applications list is what is showed to the user in the GUI as the SSV of applications.</w:t>
      </w:r>
    </w:p>
    <w:p w14:paraId="4CB8575B" w14:textId="77777777" w:rsidR="00C824F8" w:rsidRPr="00126316" w:rsidRDefault="00C824F8" w:rsidP="00194DD7">
      <w:pPr>
        <w:rPr>
          <w:lang w:val="en-GB"/>
        </w:rPr>
      </w:pPr>
    </w:p>
    <w:p w14:paraId="4545B179" w14:textId="77777777" w:rsidR="00C824F8" w:rsidRPr="00126316" w:rsidRDefault="00FB2A53" w:rsidP="00C824F8">
      <w:pPr>
        <w:keepNext/>
        <w:jc w:val="center"/>
        <w:rPr>
          <w:lang w:val="en-GB"/>
        </w:rPr>
      </w:pPr>
      <w:r w:rsidRPr="00126316">
        <w:rPr>
          <w:lang w:val="en-GB" w:eastAsia="en-US"/>
        </w:rPr>
        <w:drawing>
          <wp:inline distT="0" distB="0" distL="0" distR="0" wp14:anchorId="39A908FC" wp14:editId="1D9E1259">
            <wp:extent cx="5755640" cy="3969110"/>
            <wp:effectExtent l="0" t="0" r="1016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640" cy="3969110"/>
                    </a:xfrm>
                    <a:prstGeom prst="rect">
                      <a:avLst/>
                    </a:prstGeom>
                    <a:noFill/>
                    <a:ln>
                      <a:noFill/>
                    </a:ln>
                  </pic:spPr>
                </pic:pic>
              </a:graphicData>
            </a:graphic>
          </wp:inline>
        </w:drawing>
      </w:r>
    </w:p>
    <w:p w14:paraId="792A7EBB" w14:textId="6282CE02" w:rsidR="00FB2A53" w:rsidRPr="00126316" w:rsidRDefault="00C824F8" w:rsidP="00C824F8">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7</w:t>
      </w:r>
      <w:r w:rsidRPr="00126316">
        <w:rPr>
          <w:lang w:val="en-GB"/>
        </w:rPr>
        <w:fldChar w:fldCharType="end"/>
      </w:r>
      <w:r w:rsidRPr="00126316">
        <w:rPr>
          <w:lang w:val="en-GB"/>
        </w:rPr>
        <w:t xml:space="preserve"> Application synchronization flow</w:t>
      </w:r>
    </w:p>
    <w:p w14:paraId="4F2612BE" w14:textId="239DC1AA" w:rsidR="00C824F8" w:rsidRPr="00126316" w:rsidRDefault="00C824F8" w:rsidP="00C824F8">
      <w:pPr>
        <w:rPr>
          <w:lang w:val="en-GB"/>
        </w:rPr>
      </w:pPr>
      <w:r w:rsidRPr="00126316">
        <w:rPr>
          <w:lang w:val="en-GB"/>
        </w:rPr>
        <w:t xml:space="preserve">The illustration above shows how a refresh/synchronization request is processed when synchronizing the SSV for applications. </w:t>
      </w:r>
      <w:r w:rsidR="00BC5F9E" w:rsidRPr="00126316">
        <w:rPr>
          <w:lang w:val="en-GB"/>
        </w:rPr>
        <w:t>The request is first sent to the coordinators SSV builder, which has the task of putting the lists together.</w:t>
      </w:r>
      <w:r w:rsidR="00E323D7" w:rsidRPr="00126316">
        <w:rPr>
          <w:lang w:val="en-GB"/>
        </w:rPr>
        <w:t xml:space="preserve"> When the request is registered, it is forwarded to every daemon in the network, including the original sender. All the local SSV builders then retrieves the list of applications present on the local device, and sends the list of removed or added applications to the "global SSV builder".</w:t>
      </w:r>
      <w:r w:rsidR="00555CB4" w:rsidRPr="00126316">
        <w:rPr>
          <w:lang w:val="en-GB"/>
        </w:rPr>
        <w:t xml:space="preserve"> The lists are here put together, and checked for changes since previous synchronization. If a change has occurred, the new list is distributed to the daemons.</w:t>
      </w:r>
      <w:r w:rsidR="00C81C96" w:rsidRPr="00126316">
        <w:rPr>
          <w:lang w:val="en-GB"/>
        </w:rPr>
        <w:t xml:space="preserve"> All communication is done through TCP/IP, with the exception of the initial request </w:t>
      </w:r>
      <w:r w:rsidR="0075209E" w:rsidRPr="00126316">
        <w:rPr>
          <w:lang w:val="en-GB"/>
        </w:rPr>
        <w:t>from</w:t>
      </w:r>
      <w:r w:rsidR="00C81C96" w:rsidRPr="00126316">
        <w:rPr>
          <w:lang w:val="en-GB"/>
        </w:rPr>
        <w:t xml:space="preserve"> the </w:t>
      </w:r>
      <w:r w:rsidR="00975545" w:rsidRPr="00126316">
        <w:rPr>
          <w:lang w:val="en-GB"/>
        </w:rPr>
        <w:t>GUI, which</w:t>
      </w:r>
      <w:r w:rsidR="00C81C96" w:rsidRPr="00126316">
        <w:rPr>
          <w:lang w:val="en-GB"/>
        </w:rPr>
        <w:t xml:space="preserve"> is </w:t>
      </w:r>
      <w:r w:rsidR="00B92330" w:rsidRPr="00126316">
        <w:rPr>
          <w:lang w:val="en-GB"/>
        </w:rPr>
        <w:t xml:space="preserve">by </w:t>
      </w:r>
      <w:r w:rsidR="00C81C96" w:rsidRPr="00126316">
        <w:rPr>
          <w:lang w:val="en-GB"/>
        </w:rPr>
        <w:t>HTTP.</w:t>
      </w:r>
    </w:p>
    <w:p w14:paraId="30DF17BE" w14:textId="02DC0DE2" w:rsidR="00E24E8F" w:rsidRPr="00126316" w:rsidRDefault="003E3805" w:rsidP="00945258">
      <w:pPr>
        <w:pStyle w:val="Heading3"/>
        <w:rPr>
          <w:lang w:val="en-GB"/>
        </w:rPr>
      </w:pPr>
      <w:bookmarkStart w:id="41" w:name="_Toc324596283"/>
      <w:r w:rsidRPr="00126316">
        <w:rPr>
          <w:lang w:val="en-GB"/>
        </w:rPr>
        <w:lastRenderedPageBreak/>
        <w:t xml:space="preserve">Implementation of Remote </w:t>
      </w:r>
      <w:r w:rsidR="003B1059" w:rsidRPr="00126316">
        <w:rPr>
          <w:lang w:val="en-GB"/>
        </w:rPr>
        <w:t>File</w:t>
      </w:r>
      <w:r w:rsidRPr="00126316">
        <w:rPr>
          <w:lang w:val="en-GB"/>
        </w:rPr>
        <w:t xml:space="preserve"> Access</w:t>
      </w:r>
      <w:bookmarkEnd w:id="41"/>
    </w:p>
    <w:p w14:paraId="5349C674" w14:textId="6D17F842" w:rsidR="00F41CE2" w:rsidRPr="00126316" w:rsidRDefault="002679A7" w:rsidP="004A285E">
      <w:pPr>
        <w:rPr>
          <w:lang w:val="en-GB"/>
        </w:rPr>
      </w:pPr>
      <w:r w:rsidRPr="00126316">
        <w:rPr>
          <w:lang w:val="en-GB"/>
        </w:rPr>
        <w:t xml:space="preserve">The HTML GUI of each daemon allows for opening the files present in the SSV. If opened, the browser is forwarded to a page with a simple </w:t>
      </w:r>
      <w:r w:rsidR="00F41CE2" w:rsidRPr="00126316">
        <w:rPr>
          <w:lang w:val="en-GB"/>
        </w:rPr>
        <w:t>HTML</w:t>
      </w:r>
      <w:r w:rsidRPr="00126316">
        <w:rPr>
          <w:lang w:val="en-GB"/>
        </w:rPr>
        <w:t xml:space="preserve"> and JavaScript text editor. </w:t>
      </w:r>
    </w:p>
    <w:p w14:paraId="5787AB4E" w14:textId="4659F0AF" w:rsidR="00EF0187" w:rsidRPr="00126316" w:rsidRDefault="00EF0187" w:rsidP="004A285E">
      <w:pPr>
        <w:rPr>
          <w:lang w:val="en-GB"/>
        </w:rPr>
      </w:pPr>
      <w:r w:rsidRPr="00126316">
        <w:rPr>
          <w:lang w:val="en-GB"/>
        </w:rPr>
        <w:t xml:space="preserve">When the user presses the open button, the daemon checks if the file is local. If it is local, the file is opened. </w:t>
      </w:r>
      <w:r w:rsidR="004571F8" w:rsidRPr="00126316">
        <w:rPr>
          <w:lang w:val="en-GB"/>
        </w:rPr>
        <w:t xml:space="preserve">If not, </w:t>
      </w:r>
      <w:r w:rsidRPr="00126316">
        <w:rPr>
          <w:lang w:val="en-GB"/>
        </w:rPr>
        <w:t xml:space="preserve">a request is sent from the local daemon to the </w:t>
      </w:r>
      <w:r w:rsidR="004571F8" w:rsidRPr="00126316">
        <w:rPr>
          <w:lang w:val="en-GB"/>
        </w:rPr>
        <w:t>coordinator, which asks around for the file. When the daemon that has the file locally receives the request, a server and the appropriate application</w:t>
      </w:r>
      <w:r w:rsidR="00461800" w:rsidRPr="00126316">
        <w:rPr>
          <w:lang w:val="en-GB"/>
        </w:rPr>
        <w:t xml:space="preserve"> with the file open</w:t>
      </w:r>
      <w:r w:rsidR="004571F8" w:rsidRPr="00126316">
        <w:rPr>
          <w:lang w:val="en-GB"/>
        </w:rPr>
        <w:t xml:space="preserve"> is started. </w:t>
      </w:r>
      <w:r w:rsidR="00461800" w:rsidRPr="00126316">
        <w:rPr>
          <w:lang w:val="en-GB"/>
        </w:rPr>
        <w:t xml:space="preserve">A URL is then sent from the daemon with the file locally, to the original daemon </w:t>
      </w:r>
      <w:r w:rsidR="00EE7BA1" w:rsidRPr="00126316">
        <w:rPr>
          <w:lang w:val="en-GB"/>
        </w:rPr>
        <w:t>that</w:t>
      </w:r>
      <w:r w:rsidR="00461800" w:rsidRPr="00126316">
        <w:rPr>
          <w:lang w:val="en-GB"/>
        </w:rPr>
        <w:t xml:space="preserve"> requested the file. The daemon then forwards the users browser to that URL, which leads to the HTML and JavaScript interface that the server on the device with the file</w:t>
      </w:r>
      <w:r w:rsidR="00B00162" w:rsidRPr="00126316">
        <w:rPr>
          <w:lang w:val="en-GB"/>
        </w:rPr>
        <w:t xml:space="preserve"> now has</w:t>
      </w:r>
      <w:r w:rsidR="00461800" w:rsidRPr="00126316">
        <w:rPr>
          <w:lang w:val="en-GB"/>
        </w:rPr>
        <w:t xml:space="preserve"> set up.</w:t>
      </w:r>
      <w:r w:rsidR="00321E49" w:rsidRPr="00126316">
        <w:rPr>
          <w:lang w:val="en-GB"/>
        </w:rPr>
        <w:t xml:space="preserve"> </w:t>
      </w:r>
    </w:p>
    <w:p w14:paraId="4ED54C1B" w14:textId="00146DE2" w:rsidR="00935C5E" w:rsidRPr="00126316" w:rsidRDefault="00935C5E" w:rsidP="004A285E">
      <w:pPr>
        <w:rPr>
          <w:lang w:val="en-GB"/>
        </w:rPr>
      </w:pPr>
      <w:r w:rsidRPr="00126316">
        <w:rPr>
          <w:lang w:val="en-GB"/>
        </w:rPr>
        <w:t>The server then asks the application</w:t>
      </w:r>
      <w:r w:rsidR="00B45238" w:rsidRPr="00126316">
        <w:rPr>
          <w:lang w:val="en-GB"/>
        </w:rPr>
        <w:t xml:space="preserve"> for</w:t>
      </w:r>
      <w:r w:rsidRPr="00126316">
        <w:rPr>
          <w:lang w:val="en-GB"/>
        </w:rPr>
        <w:t xml:space="preserve"> the visible excerpt of the file being worked on, which it forwards to the client. </w:t>
      </w:r>
      <w:r w:rsidR="00956A94" w:rsidRPr="00126316">
        <w:rPr>
          <w:lang w:val="en-GB"/>
        </w:rPr>
        <w:t>The client can then edit the excerpt, or change the view and get a new excerpt.</w:t>
      </w:r>
      <w:r w:rsidR="00907EA5" w:rsidRPr="00126316">
        <w:rPr>
          <w:lang w:val="en-GB"/>
        </w:rPr>
        <w:t xml:space="preserve"> If the client makes a change, a client side JavaScript is continuously running checking for changes. If it finds a change, the smallest possible subset of the excerpt that was changed</w:t>
      </w:r>
      <w:r w:rsidR="00816DE7" w:rsidRPr="00126316">
        <w:rPr>
          <w:lang w:val="en-GB"/>
        </w:rPr>
        <w:t xml:space="preserve"> (or just the requested operation)</w:t>
      </w:r>
      <w:r w:rsidR="00907EA5" w:rsidRPr="00126316">
        <w:rPr>
          <w:lang w:val="en-GB"/>
        </w:rPr>
        <w:t xml:space="preserve"> along with the position of the change, is sent back to the server. </w:t>
      </w:r>
      <w:r w:rsidR="00A477A4" w:rsidRPr="00126316">
        <w:rPr>
          <w:lang w:val="en-GB"/>
        </w:rPr>
        <w:t xml:space="preserve">The server forwards the change to the </w:t>
      </w:r>
      <w:r w:rsidR="003459C3" w:rsidRPr="00126316">
        <w:rPr>
          <w:lang w:val="en-GB"/>
        </w:rPr>
        <w:t>application, which</w:t>
      </w:r>
      <w:r w:rsidR="00A477A4" w:rsidRPr="00126316">
        <w:rPr>
          <w:lang w:val="en-GB"/>
        </w:rPr>
        <w:t xml:space="preserve"> applies the change in place. </w:t>
      </w:r>
      <w:r w:rsidR="003459C3" w:rsidRPr="00126316">
        <w:rPr>
          <w:lang w:val="en-GB"/>
        </w:rPr>
        <w:t xml:space="preserve">The file then never moved from its original location, and only a small excerpt of the file was ever transferred to the users device. </w:t>
      </w:r>
    </w:p>
    <w:p w14:paraId="20B088F8" w14:textId="71727088" w:rsidR="001D1E13" w:rsidRPr="00126316" w:rsidRDefault="0059038A" w:rsidP="001D1E13">
      <w:pPr>
        <w:keepNext/>
        <w:jc w:val="center"/>
        <w:rPr>
          <w:lang w:val="en-GB"/>
        </w:rPr>
      </w:pPr>
      <w:r w:rsidRPr="00126316">
        <w:rPr>
          <w:lang w:val="en-GB" w:eastAsia="en-US"/>
        </w:rPr>
        <w:drawing>
          <wp:inline distT="0" distB="0" distL="0" distR="0" wp14:anchorId="36B59792" wp14:editId="28B16C10">
            <wp:extent cx="5755640" cy="3400378"/>
            <wp:effectExtent l="0" t="0" r="10160" b="381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400378"/>
                    </a:xfrm>
                    <a:prstGeom prst="rect">
                      <a:avLst/>
                    </a:prstGeom>
                    <a:noFill/>
                    <a:ln>
                      <a:noFill/>
                    </a:ln>
                  </pic:spPr>
                </pic:pic>
              </a:graphicData>
            </a:graphic>
          </wp:inline>
        </w:drawing>
      </w:r>
    </w:p>
    <w:p w14:paraId="0DA4C359" w14:textId="1F330BC0" w:rsidR="00FA6024" w:rsidRPr="00126316" w:rsidRDefault="001D1E13" w:rsidP="001D1E13">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8</w:t>
      </w:r>
      <w:r w:rsidRPr="00126316">
        <w:rPr>
          <w:lang w:val="en-GB"/>
        </w:rPr>
        <w:fldChar w:fldCharType="end"/>
      </w:r>
      <w:r w:rsidRPr="00126316">
        <w:rPr>
          <w:lang w:val="en-GB"/>
        </w:rPr>
        <w:t xml:space="preserve"> Remote access flow </w:t>
      </w:r>
      <w:r w:rsidR="00936B7C" w:rsidRPr="00126316">
        <w:rPr>
          <w:lang w:val="en-GB"/>
        </w:rPr>
        <w:t>in the prototype</w:t>
      </w:r>
    </w:p>
    <w:p w14:paraId="4B011D78" w14:textId="7FBC5FA6" w:rsidR="004A285E" w:rsidRPr="00126316" w:rsidRDefault="00C60C6D" w:rsidP="004A285E">
      <w:pPr>
        <w:rPr>
          <w:lang w:val="en-GB"/>
        </w:rPr>
      </w:pPr>
      <w:r w:rsidRPr="00126316">
        <w:rPr>
          <w:lang w:val="en-GB"/>
        </w:rPr>
        <w:t>Optimally</w:t>
      </w:r>
      <w:r w:rsidR="004A285E" w:rsidRPr="00126316">
        <w:rPr>
          <w:lang w:val="en-GB"/>
        </w:rPr>
        <w:t>, the SSV of applications would be integrated with the remote access system. In the prototype this is not the case, as it has merely been implemented for a simple text e</w:t>
      </w:r>
      <w:r w:rsidR="006C3CC5" w:rsidRPr="00126316">
        <w:rPr>
          <w:lang w:val="en-GB"/>
        </w:rPr>
        <w:t xml:space="preserve">ditor that was made specifically to illustrate the functionality. </w:t>
      </w:r>
      <w:r w:rsidR="00FD1CFC" w:rsidRPr="00126316">
        <w:rPr>
          <w:lang w:val="en-GB"/>
        </w:rPr>
        <w:t xml:space="preserve">The application is a simple text editor, using HTML as mark up. </w:t>
      </w:r>
      <w:r w:rsidR="009246ED" w:rsidRPr="00126316">
        <w:rPr>
          <w:lang w:val="en-GB"/>
        </w:rPr>
        <w:t>The backend</w:t>
      </w:r>
      <w:r w:rsidR="00FD1CFC" w:rsidRPr="00126316">
        <w:rPr>
          <w:lang w:val="en-GB"/>
        </w:rPr>
        <w:t xml:space="preserve"> is written </w:t>
      </w:r>
      <w:r w:rsidR="009246ED" w:rsidRPr="00126316">
        <w:rPr>
          <w:lang w:val="en-GB"/>
        </w:rPr>
        <w:t>in GoLang</w:t>
      </w:r>
      <w:r w:rsidR="009D7BBE" w:rsidRPr="00126316">
        <w:rPr>
          <w:lang w:val="en-GB"/>
        </w:rPr>
        <w:t>, with the GUI in QML using GoQML to connect them.</w:t>
      </w:r>
      <w:r w:rsidR="00030163" w:rsidRPr="00126316">
        <w:rPr>
          <w:lang w:val="en-GB"/>
        </w:rPr>
        <w:t xml:space="preserve"> The application has been called SimpleTxt, and works with what I've called </w:t>
      </w:r>
      <w:r w:rsidR="00947FA4" w:rsidRPr="00126316">
        <w:rPr>
          <w:lang w:val="en-GB"/>
        </w:rPr>
        <w:t>"</w:t>
      </w:r>
      <w:r w:rsidR="00030163" w:rsidRPr="00126316">
        <w:rPr>
          <w:lang w:val="en-GB"/>
        </w:rPr>
        <w:t>.stxt</w:t>
      </w:r>
      <w:r w:rsidR="00947FA4" w:rsidRPr="00126316">
        <w:rPr>
          <w:lang w:val="en-GB"/>
        </w:rPr>
        <w:t>"</w:t>
      </w:r>
      <w:r w:rsidR="00030163" w:rsidRPr="00126316">
        <w:rPr>
          <w:lang w:val="en-GB"/>
        </w:rPr>
        <w:t xml:space="preserve"> files.</w:t>
      </w:r>
      <w:r w:rsidR="00EF0187" w:rsidRPr="00126316">
        <w:rPr>
          <w:lang w:val="en-GB"/>
        </w:rPr>
        <w:t xml:space="preserve"> This means that the</w:t>
      </w:r>
      <w:r w:rsidR="00D10442" w:rsidRPr="00126316">
        <w:rPr>
          <w:lang w:val="en-GB"/>
        </w:rPr>
        <w:t xml:space="preserve"> interface will only open</w:t>
      </w:r>
      <w:r w:rsidR="00454318" w:rsidRPr="00126316">
        <w:rPr>
          <w:lang w:val="en-GB"/>
        </w:rPr>
        <w:t xml:space="preserve"> files with that extension.</w:t>
      </w:r>
    </w:p>
    <w:p w14:paraId="4FF7D1A5" w14:textId="6F1C89BD" w:rsidR="00AE2D55" w:rsidRPr="00126316" w:rsidRDefault="00AE2D55" w:rsidP="004A285E">
      <w:pPr>
        <w:rPr>
          <w:lang w:val="en-GB"/>
        </w:rPr>
      </w:pPr>
      <w:r w:rsidRPr="00126316">
        <w:rPr>
          <w:lang w:val="en-GB"/>
        </w:rPr>
        <w:t xml:space="preserve">Note that the HTML and JavaScript interface implemented in this prototype is not fully functional. It has several bugs caused by differences in the way the </w:t>
      </w:r>
      <w:r w:rsidR="00AE59DE" w:rsidRPr="00126316">
        <w:rPr>
          <w:lang w:val="en-GB"/>
        </w:rPr>
        <w:t>mark</w:t>
      </w:r>
      <w:r w:rsidR="00C10AB6" w:rsidRPr="00126316">
        <w:rPr>
          <w:lang w:val="en-GB"/>
        </w:rPr>
        <w:t>up</w:t>
      </w:r>
      <w:r w:rsidRPr="00126316">
        <w:rPr>
          <w:lang w:val="en-GB"/>
        </w:rPr>
        <w:t xml:space="preserve"> of the loaded </w:t>
      </w:r>
      <w:r w:rsidRPr="00126316">
        <w:rPr>
          <w:lang w:val="en-GB"/>
        </w:rPr>
        <w:lastRenderedPageBreak/>
        <w:t>file is formatted in the &lt;div&gt; of the HTML GUI and the text box of the QML GUI.</w:t>
      </w:r>
      <w:r w:rsidR="00CD19C3" w:rsidRPr="00126316">
        <w:rPr>
          <w:lang w:val="en-GB"/>
        </w:rPr>
        <w:t xml:space="preserve"> But it does illustrate how such a system could work for text files.</w:t>
      </w:r>
    </w:p>
    <w:p w14:paraId="22B81B02" w14:textId="330045AB" w:rsidR="00C26637" w:rsidRPr="00126316" w:rsidRDefault="00C26637" w:rsidP="004A285E">
      <w:pPr>
        <w:rPr>
          <w:lang w:val="en-GB"/>
        </w:rPr>
      </w:pPr>
      <w:r w:rsidRPr="00126316">
        <w:rPr>
          <w:lang w:val="en-GB"/>
        </w:rPr>
        <w:t>The update rate of the remote access system is set to 500 ms. This should possibly be user changeable.</w:t>
      </w:r>
      <w:r w:rsidR="004A34CC" w:rsidRPr="00126316">
        <w:rPr>
          <w:lang w:val="en-GB"/>
        </w:rPr>
        <w:t xml:space="preserve"> A higher update rate increases accuracy, but also increase CPU and network utilization.</w:t>
      </w:r>
      <w:r w:rsidR="00FA45B5" w:rsidRPr="00126316">
        <w:rPr>
          <w:lang w:val="en-GB"/>
        </w:rPr>
        <w:t xml:space="preserve"> But with a better algorithm, the update rate would probably be less important.</w:t>
      </w:r>
      <w:r w:rsidR="00F827F9" w:rsidRPr="00126316">
        <w:rPr>
          <w:lang w:val="en-GB"/>
        </w:rPr>
        <w:t xml:space="preserve"> However, an update rate of 500 ms does not mean that data is transferred every 500 ms, but rather that the JavaScript checks for changes in the textbox every 500 ms, and sends the change if any is found.</w:t>
      </w:r>
      <w:r w:rsidR="00A130CC" w:rsidRPr="00126316">
        <w:rPr>
          <w:lang w:val="en-GB"/>
        </w:rPr>
        <w:t xml:space="preserve"> The topic will be looked at further in the experiments section.</w:t>
      </w:r>
    </w:p>
    <w:p w14:paraId="56C7D4DA" w14:textId="77777777" w:rsidR="007D102C" w:rsidRPr="00126316" w:rsidRDefault="007D102C" w:rsidP="004A285E">
      <w:pPr>
        <w:rPr>
          <w:lang w:val="en-GB"/>
        </w:rPr>
      </w:pPr>
    </w:p>
    <w:p w14:paraId="4B3D83DD" w14:textId="5506E198" w:rsidR="007D102C" w:rsidRPr="00126316" w:rsidRDefault="007D102C" w:rsidP="004A285E">
      <w:pPr>
        <w:rPr>
          <w:lang w:val="en-GB"/>
        </w:rPr>
      </w:pPr>
      <w:r w:rsidRPr="00126316">
        <w:rPr>
          <w:lang w:val="en-GB"/>
        </w:rPr>
        <w:t>The communication between the server and the application is done through TCP/IP in the prototype implementation, but this should most certainly have been cha</w:t>
      </w:r>
      <w:r w:rsidR="00D709A0" w:rsidRPr="00126316">
        <w:rPr>
          <w:lang w:val="en-GB"/>
        </w:rPr>
        <w:t xml:space="preserve">nged to using standard streams. The application and the server is always on the same machine, thus using TCP/IP is completely </w:t>
      </w:r>
      <w:r w:rsidR="009E36B4" w:rsidRPr="00126316">
        <w:rPr>
          <w:lang w:val="en-GB"/>
        </w:rPr>
        <w:t>unnecessary</w:t>
      </w:r>
      <w:r w:rsidR="00D709A0" w:rsidRPr="00126316">
        <w:rPr>
          <w:lang w:val="en-GB"/>
        </w:rPr>
        <w:t>.</w:t>
      </w:r>
    </w:p>
    <w:p w14:paraId="53115C0A" w14:textId="6D774CEF" w:rsidR="00E24E8F" w:rsidRPr="00126316" w:rsidRDefault="008A5F93" w:rsidP="00945258">
      <w:pPr>
        <w:pStyle w:val="Heading3"/>
        <w:rPr>
          <w:lang w:val="en-GB"/>
        </w:rPr>
      </w:pPr>
      <w:bookmarkStart w:id="42" w:name="_Toc324596284"/>
      <w:r w:rsidRPr="00126316">
        <w:rPr>
          <w:lang w:val="en-GB"/>
        </w:rPr>
        <w:t>Implementation of the Coordinator and Coordinator Election</w:t>
      </w:r>
      <w:bookmarkEnd w:id="42"/>
    </w:p>
    <w:p w14:paraId="76CE4C8A" w14:textId="5049B6F6" w:rsidR="00FD1D65" w:rsidRPr="00126316" w:rsidRDefault="00FD1D65" w:rsidP="00FD1D65">
      <w:pPr>
        <w:rPr>
          <w:lang w:val="en-GB"/>
        </w:rPr>
      </w:pPr>
      <w:r w:rsidRPr="00126316">
        <w:rPr>
          <w:lang w:val="en-GB"/>
        </w:rPr>
        <w:t>Which device is coordinator can have a huge impact on performance, as we will look more into in the experiments section. Thus a module for automatically selecting a coordinator can be of some use</w:t>
      </w:r>
      <w:r w:rsidR="00D757F7" w:rsidRPr="00126316">
        <w:rPr>
          <w:lang w:val="en-GB"/>
        </w:rPr>
        <w:t xml:space="preserve"> (though retaining the possibility of manually selection a device to be coordinator is of some importance)</w:t>
      </w:r>
      <w:r w:rsidRPr="00126316">
        <w:rPr>
          <w:lang w:val="en-GB"/>
        </w:rPr>
        <w:t>.</w:t>
      </w:r>
      <w:r w:rsidR="00D757F7" w:rsidRPr="00126316">
        <w:rPr>
          <w:lang w:val="en-GB"/>
        </w:rPr>
        <w:t xml:space="preserve"> </w:t>
      </w:r>
      <w:r w:rsidR="00D438E2" w:rsidRPr="00126316">
        <w:rPr>
          <w:lang w:val="en-GB"/>
        </w:rPr>
        <w:t xml:space="preserve"> </w:t>
      </w:r>
      <w:r w:rsidR="009707E4" w:rsidRPr="00126316">
        <w:rPr>
          <w:lang w:val="en-GB"/>
        </w:rPr>
        <w:t xml:space="preserve">It was </w:t>
      </w:r>
      <w:r w:rsidR="0095338A" w:rsidRPr="00126316">
        <w:rPr>
          <w:lang w:val="en-GB"/>
        </w:rPr>
        <w:t>suspected that having most of the files on the device with the coordinator would be most efficient</w:t>
      </w:r>
      <w:r w:rsidR="008F692B" w:rsidRPr="00126316">
        <w:rPr>
          <w:lang w:val="en-GB"/>
        </w:rPr>
        <w:t xml:space="preserve">, as less communication overhead was likely. </w:t>
      </w:r>
      <w:r w:rsidR="007B01B3" w:rsidRPr="00126316">
        <w:rPr>
          <w:lang w:val="en-GB"/>
        </w:rPr>
        <w:t>Other factors o</w:t>
      </w:r>
      <w:r w:rsidR="00463B2F" w:rsidRPr="00126316">
        <w:rPr>
          <w:lang w:val="en-GB"/>
        </w:rPr>
        <w:t>f course also was thought to</w:t>
      </w:r>
      <w:r w:rsidR="007B01B3" w:rsidRPr="00126316">
        <w:rPr>
          <w:lang w:val="en-GB"/>
        </w:rPr>
        <w:t xml:space="preserve"> count, such as what device is what device is being intera</w:t>
      </w:r>
      <w:r w:rsidR="00D9784D" w:rsidRPr="00126316">
        <w:rPr>
          <w:lang w:val="en-GB"/>
        </w:rPr>
        <w:t xml:space="preserve">cted with the most by the user. </w:t>
      </w:r>
    </w:p>
    <w:p w14:paraId="5609D802" w14:textId="77777777" w:rsidR="00C53C91" w:rsidRPr="00126316" w:rsidRDefault="00C53C91" w:rsidP="00FD1D65">
      <w:pPr>
        <w:rPr>
          <w:lang w:val="en-GB"/>
        </w:rPr>
      </w:pPr>
      <w:r w:rsidRPr="00126316">
        <w:rPr>
          <w:lang w:val="en-GB"/>
        </w:rPr>
        <w:t xml:space="preserve">Most personal devices today are also mobile, thus run on a battery. So to avoid having the coordinator die, or potentially eating what little battery remains, it was decided that battery percentage should count in too. </w:t>
      </w:r>
    </w:p>
    <w:p w14:paraId="20E2AA12" w14:textId="77777777" w:rsidR="00C600C8" w:rsidRPr="00126316" w:rsidRDefault="00C53C91" w:rsidP="00FD1D65">
      <w:pPr>
        <w:rPr>
          <w:lang w:val="en-GB"/>
        </w:rPr>
      </w:pPr>
      <w:r w:rsidRPr="00126316">
        <w:rPr>
          <w:lang w:val="en-GB"/>
        </w:rPr>
        <w:t>The election algorithm gives each device a score, based on the mentioned factors; battery percentage, number of local changes, number of a</w:t>
      </w:r>
      <w:r w:rsidR="00C27CB5" w:rsidRPr="00126316">
        <w:rPr>
          <w:lang w:val="en-GB"/>
        </w:rPr>
        <w:t xml:space="preserve">pplication runs, and number of files. </w:t>
      </w:r>
      <w:r w:rsidR="00F63232" w:rsidRPr="00126316">
        <w:rPr>
          <w:lang w:val="en-GB"/>
        </w:rPr>
        <w:t>The battery percentage is retrieved using "pmset", with t</w:t>
      </w:r>
      <w:r w:rsidR="00E60A9A" w:rsidRPr="00126316">
        <w:rPr>
          <w:lang w:val="en-GB"/>
        </w:rPr>
        <w:t>he argument</w:t>
      </w:r>
      <w:r w:rsidR="00F63232" w:rsidRPr="00126316">
        <w:rPr>
          <w:lang w:val="en-GB"/>
        </w:rPr>
        <w:t xml:space="preserve"> "-g batt"</w:t>
      </w:r>
      <w:r w:rsidR="006D570C" w:rsidRPr="00126316">
        <w:rPr>
          <w:lang w:val="en-GB"/>
        </w:rPr>
        <w:t xml:space="preserve"> [30]</w:t>
      </w:r>
      <w:r w:rsidR="00F63232" w:rsidRPr="00126316">
        <w:rPr>
          <w:lang w:val="en-GB"/>
        </w:rPr>
        <w:t>.</w:t>
      </w:r>
      <w:r w:rsidR="00B3353A" w:rsidRPr="00126316">
        <w:rPr>
          <w:lang w:val="en-GB"/>
        </w:rPr>
        <w:t xml:space="preserve"> If the device is found to be charging, the percentage is </w:t>
      </w:r>
      <w:r w:rsidR="00C7223A" w:rsidRPr="00126316">
        <w:rPr>
          <w:lang w:val="en-GB"/>
        </w:rPr>
        <w:t>considered</w:t>
      </w:r>
      <w:r w:rsidR="00B3353A" w:rsidRPr="00126316">
        <w:rPr>
          <w:lang w:val="en-GB"/>
        </w:rPr>
        <w:t xml:space="preserve"> as 100 %</w:t>
      </w:r>
      <w:r w:rsidR="00C61AF0" w:rsidRPr="00126316">
        <w:rPr>
          <w:lang w:val="en-GB"/>
        </w:rPr>
        <w:t>.</w:t>
      </w:r>
      <w:r w:rsidR="00EB0802" w:rsidRPr="00126316">
        <w:rPr>
          <w:lang w:val="en-GB"/>
        </w:rPr>
        <w:t xml:space="preserve"> If the battery level is below a set threshold, the battery percentage is that devices score. If it is above the threshol</w:t>
      </w:r>
      <w:r w:rsidR="00E03639" w:rsidRPr="00126316">
        <w:rPr>
          <w:lang w:val="en-GB"/>
        </w:rPr>
        <w:t>d, the score is the threshold + number of changes * a + number of runs * b + number of files * c, where the constants are weights given to each variable.</w:t>
      </w:r>
      <w:r w:rsidR="00A13D55" w:rsidRPr="00126316">
        <w:rPr>
          <w:lang w:val="en-GB"/>
        </w:rPr>
        <w:t xml:space="preserve"> The constants in the prototype are set to a = 5, b = 10, </w:t>
      </w:r>
      <w:r w:rsidR="00186E20" w:rsidRPr="00126316">
        <w:rPr>
          <w:lang w:val="en-GB"/>
        </w:rPr>
        <w:t>c = 1. We will however see in the experiments section that these numbers are likely to be suboptimal for this prototype.</w:t>
      </w:r>
      <w:r w:rsidR="00EB0802" w:rsidRPr="00126316">
        <w:rPr>
          <w:lang w:val="en-GB"/>
        </w:rPr>
        <w:t xml:space="preserve"> </w:t>
      </w:r>
      <w:r w:rsidR="00C600C8" w:rsidRPr="00126316">
        <w:rPr>
          <w:lang w:val="en-GB"/>
        </w:rPr>
        <w:t>They do however provide an example.</w:t>
      </w:r>
    </w:p>
    <w:p w14:paraId="6F841B90" w14:textId="23AAB2C4" w:rsidR="00EB0802" w:rsidRPr="00126316" w:rsidRDefault="001D7DF9" w:rsidP="00FD1D65">
      <w:pPr>
        <w:rPr>
          <w:lang w:val="en-GB"/>
        </w:rPr>
      </w:pPr>
      <w:r w:rsidRPr="00126316">
        <w:rPr>
          <w:lang w:val="en-GB"/>
        </w:rPr>
        <w:t>T</w:t>
      </w:r>
      <w:r w:rsidR="00EB0802" w:rsidRPr="00126316">
        <w:rPr>
          <w:lang w:val="en-GB"/>
        </w:rPr>
        <w:t>he number of runs and local changes a</w:t>
      </w:r>
      <w:r w:rsidRPr="00126316">
        <w:rPr>
          <w:lang w:val="en-GB"/>
        </w:rPr>
        <w:t>re based on a record from a set number of minutes back in time, set to 5 minutes</w:t>
      </w:r>
      <w:r w:rsidR="00DD5ED2" w:rsidRPr="00126316">
        <w:rPr>
          <w:lang w:val="en-GB"/>
        </w:rPr>
        <w:t xml:space="preserve"> back in time</w:t>
      </w:r>
      <w:r w:rsidRPr="00126316">
        <w:rPr>
          <w:lang w:val="en-GB"/>
        </w:rPr>
        <w:t xml:space="preserve"> </w:t>
      </w:r>
      <w:r w:rsidR="00D4360B" w:rsidRPr="00126316">
        <w:rPr>
          <w:lang w:val="en-GB"/>
        </w:rPr>
        <w:t>by default in the prototype</w:t>
      </w:r>
      <w:r w:rsidR="00EC70CD" w:rsidRPr="00126316">
        <w:rPr>
          <w:lang w:val="en-GB"/>
        </w:rPr>
        <w:t>. It is however changeable.</w:t>
      </w:r>
    </w:p>
    <w:p w14:paraId="4874D953" w14:textId="16B2D2A7" w:rsidR="00EB0746" w:rsidRPr="00126316" w:rsidRDefault="00EB0746" w:rsidP="00FD1D65">
      <w:pPr>
        <w:rPr>
          <w:lang w:val="en-GB"/>
        </w:rPr>
      </w:pPr>
      <w:r w:rsidRPr="00126316">
        <w:rPr>
          <w:lang w:val="en-GB"/>
        </w:rPr>
        <w:t>When the score is calculated, the variables of the other devices in the network is retrieved from the other daemons, and the score compared with their own</w:t>
      </w:r>
      <w:r w:rsidR="002F7B79" w:rsidRPr="00126316">
        <w:rPr>
          <w:lang w:val="en-GB"/>
        </w:rPr>
        <w:t xml:space="preserve"> score</w:t>
      </w:r>
      <w:r w:rsidRPr="00126316">
        <w:rPr>
          <w:lang w:val="en-GB"/>
        </w:rPr>
        <w:t xml:space="preserve">. </w:t>
      </w:r>
      <w:r w:rsidR="00922CB8" w:rsidRPr="00126316">
        <w:rPr>
          <w:lang w:val="en-GB"/>
        </w:rPr>
        <w:t>The device</w:t>
      </w:r>
      <w:r w:rsidR="00DD32F8" w:rsidRPr="00126316">
        <w:rPr>
          <w:lang w:val="en-GB"/>
        </w:rPr>
        <w:t xml:space="preserve"> that </w:t>
      </w:r>
      <w:r w:rsidR="00055F1E" w:rsidRPr="00126316">
        <w:rPr>
          <w:lang w:val="en-GB"/>
        </w:rPr>
        <w:t xml:space="preserve">found </w:t>
      </w:r>
      <w:r w:rsidR="00922CB8" w:rsidRPr="00126316">
        <w:rPr>
          <w:lang w:val="en-GB"/>
        </w:rPr>
        <w:t>its</w:t>
      </w:r>
      <w:r w:rsidR="00DD32F8" w:rsidRPr="00126316">
        <w:rPr>
          <w:lang w:val="en-GB"/>
        </w:rPr>
        <w:t xml:space="preserve"> own score as the highest proclaims itself </w:t>
      </w:r>
      <w:r w:rsidR="00BB4AFF" w:rsidRPr="00126316">
        <w:rPr>
          <w:lang w:val="en-GB"/>
        </w:rPr>
        <w:t>coordinator</w:t>
      </w:r>
      <w:r w:rsidR="00DD32F8" w:rsidRPr="00126316">
        <w:rPr>
          <w:lang w:val="en-GB"/>
        </w:rPr>
        <w:t xml:space="preserve">, and notifies everyone else. The daemons </w:t>
      </w:r>
      <w:r w:rsidR="00793CB0" w:rsidRPr="00126316">
        <w:rPr>
          <w:lang w:val="en-GB"/>
        </w:rPr>
        <w:t>that</w:t>
      </w:r>
      <w:r w:rsidR="00DD32F8" w:rsidRPr="00126316">
        <w:rPr>
          <w:lang w:val="en-GB"/>
        </w:rPr>
        <w:t xml:space="preserve"> did not find their own a</w:t>
      </w:r>
      <w:r w:rsidR="0077487B" w:rsidRPr="00126316">
        <w:rPr>
          <w:lang w:val="en-GB"/>
        </w:rPr>
        <w:t>s the highest score simply wait</w:t>
      </w:r>
      <w:r w:rsidR="00DD32F8" w:rsidRPr="00126316">
        <w:rPr>
          <w:lang w:val="en-GB"/>
        </w:rPr>
        <w:t xml:space="preserve"> for the</w:t>
      </w:r>
      <w:r w:rsidR="0077487B" w:rsidRPr="00126316">
        <w:rPr>
          <w:lang w:val="en-GB"/>
        </w:rPr>
        <w:t xml:space="preserve"> new</w:t>
      </w:r>
      <w:r w:rsidR="00DD32F8" w:rsidRPr="00126316">
        <w:rPr>
          <w:lang w:val="en-GB"/>
        </w:rPr>
        <w:t xml:space="preserve"> coordinator to tell them about the change.</w:t>
      </w:r>
      <w:r w:rsidR="00055F1E" w:rsidRPr="00126316">
        <w:rPr>
          <w:lang w:val="en-GB"/>
        </w:rPr>
        <w:t xml:space="preserve"> </w:t>
      </w:r>
      <w:r w:rsidR="00A65149" w:rsidRPr="00126316">
        <w:rPr>
          <w:lang w:val="en-GB"/>
        </w:rPr>
        <w:t>The previous coordinator keeps track of all the on-going coordinator jobs, and tells the new coordinator whenever it is done with all of the jobs that were already started. No new jobs are accepted during the transition period.</w:t>
      </w:r>
      <w:r w:rsidR="00723896" w:rsidRPr="00126316">
        <w:rPr>
          <w:lang w:val="en-GB"/>
        </w:rPr>
        <w:t xml:space="preserve"> </w:t>
      </w:r>
      <w:r w:rsidR="00DF4252" w:rsidRPr="00126316">
        <w:rPr>
          <w:lang w:val="en-GB"/>
        </w:rPr>
        <w:t>When the transition is done, all daemons are notified, and work may continue as usual.</w:t>
      </w:r>
    </w:p>
    <w:p w14:paraId="46DA08F7" w14:textId="2AB4F304" w:rsidR="00C472ED" w:rsidRPr="00126316" w:rsidRDefault="00C472ED" w:rsidP="00FD1D65">
      <w:pPr>
        <w:rPr>
          <w:lang w:val="en-GB"/>
        </w:rPr>
      </w:pPr>
      <w:r w:rsidRPr="00126316">
        <w:rPr>
          <w:lang w:val="en-GB"/>
        </w:rPr>
        <w:lastRenderedPageBreak/>
        <w:t xml:space="preserve">The process of evaluating the coordinator is then repeated </w:t>
      </w:r>
      <w:r w:rsidR="007E0E13" w:rsidRPr="00126316">
        <w:rPr>
          <w:lang w:val="en-GB"/>
        </w:rPr>
        <w:t>in a set number of minutes or seconds, variable that should be changeable for the user as well. It is set to a mere 5 seconds</w:t>
      </w:r>
      <w:r w:rsidR="00361A32" w:rsidRPr="00126316">
        <w:rPr>
          <w:lang w:val="en-GB"/>
        </w:rPr>
        <w:t xml:space="preserve"> by default</w:t>
      </w:r>
      <w:r w:rsidR="007E0E13" w:rsidRPr="00126316">
        <w:rPr>
          <w:lang w:val="en-GB"/>
        </w:rPr>
        <w:t xml:space="preserve"> in the prototype.</w:t>
      </w:r>
    </w:p>
    <w:p w14:paraId="30C410F8" w14:textId="5E14FFDD" w:rsidR="0095797B" w:rsidRPr="00126316" w:rsidRDefault="0095797B" w:rsidP="0095797B">
      <w:pPr>
        <w:pStyle w:val="Heading3"/>
        <w:rPr>
          <w:lang w:val="en-GB"/>
        </w:rPr>
      </w:pPr>
      <w:bookmarkStart w:id="43" w:name="_Toc324596285"/>
      <w:r w:rsidRPr="00126316">
        <w:rPr>
          <w:lang w:val="en-GB"/>
        </w:rPr>
        <w:t xml:space="preserve">Implementation of the </w:t>
      </w:r>
      <w:r w:rsidR="00501419" w:rsidRPr="00126316">
        <w:rPr>
          <w:lang w:val="en-GB"/>
        </w:rPr>
        <w:t>Overview</w:t>
      </w:r>
      <w:r w:rsidRPr="00126316">
        <w:rPr>
          <w:lang w:val="en-GB"/>
        </w:rPr>
        <w:t xml:space="preserve"> GUI</w:t>
      </w:r>
      <w:bookmarkEnd w:id="43"/>
    </w:p>
    <w:p w14:paraId="6B7732AF" w14:textId="5DC3DAE9" w:rsidR="00F81A2D" w:rsidRPr="00126316" w:rsidRDefault="0009527A" w:rsidP="00F81A2D">
      <w:pPr>
        <w:rPr>
          <w:lang w:val="en-GB"/>
        </w:rPr>
      </w:pPr>
      <w:r w:rsidRPr="00126316">
        <w:rPr>
          <w:lang w:val="en-GB"/>
        </w:rPr>
        <w:t xml:space="preserve">The </w:t>
      </w:r>
      <w:r w:rsidR="00501419" w:rsidRPr="00126316">
        <w:rPr>
          <w:lang w:val="en-GB"/>
        </w:rPr>
        <w:t>overview</w:t>
      </w:r>
      <w:r w:rsidR="0056211F" w:rsidRPr="00126316">
        <w:rPr>
          <w:lang w:val="en-GB"/>
        </w:rPr>
        <w:t xml:space="preserve"> GUI, or </w:t>
      </w:r>
      <w:r w:rsidR="00501419" w:rsidRPr="00126316">
        <w:rPr>
          <w:lang w:val="en-GB"/>
        </w:rPr>
        <w:t>control panel,</w:t>
      </w:r>
      <w:r w:rsidR="0056211F" w:rsidRPr="00126316">
        <w:rPr>
          <w:lang w:val="en-GB"/>
        </w:rPr>
        <w:t xml:space="preserve"> </w:t>
      </w:r>
      <w:r w:rsidRPr="00126316">
        <w:rPr>
          <w:lang w:val="en-GB"/>
        </w:rPr>
        <w:t xml:space="preserve">was as mentioned </w:t>
      </w:r>
      <w:r w:rsidR="0058111F" w:rsidRPr="00126316">
        <w:rPr>
          <w:lang w:val="en-GB"/>
        </w:rPr>
        <w:t xml:space="preserve">in the introduction </w:t>
      </w:r>
      <w:r w:rsidRPr="00126316">
        <w:rPr>
          <w:lang w:val="en-GB"/>
        </w:rPr>
        <w:t>included to get a better impression of how the prototype is working, and to have easy access to each of the individual daemons GUI.</w:t>
      </w:r>
      <w:r w:rsidR="0094711C" w:rsidRPr="00126316">
        <w:rPr>
          <w:lang w:val="en-GB"/>
        </w:rPr>
        <w:t xml:space="preserve"> It attempts to connect to </w:t>
      </w:r>
      <w:r w:rsidR="000327BD" w:rsidRPr="00126316">
        <w:rPr>
          <w:lang w:val="en-GB"/>
        </w:rPr>
        <w:t>all local daemons within a set range from port 8590, and retrieves their PID and the URL to their GUI.</w:t>
      </w:r>
      <w:r w:rsidR="009077F7" w:rsidRPr="00126316">
        <w:rPr>
          <w:lang w:val="en-GB"/>
        </w:rPr>
        <w:t xml:space="preserve"> The interface has a table showing a small excerpt from each of the daemons GUIs </w:t>
      </w:r>
      <w:r w:rsidR="002C52D7" w:rsidRPr="00126316">
        <w:rPr>
          <w:lang w:val="en-GB"/>
        </w:rPr>
        <w:t xml:space="preserve">through HTML </w:t>
      </w:r>
      <w:r w:rsidR="00A76E4B" w:rsidRPr="00126316">
        <w:rPr>
          <w:lang w:val="en-GB"/>
        </w:rPr>
        <w:t xml:space="preserve">iframes, </w:t>
      </w:r>
      <w:r w:rsidR="009077F7" w:rsidRPr="00126316">
        <w:rPr>
          <w:lang w:val="en-GB"/>
        </w:rPr>
        <w:t xml:space="preserve">with a link </w:t>
      </w:r>
      <w:r w:rsidR="001D32FA" w:rsidRPr="00126316">
        <w:rPr>
          <w:lang w:val="en-GB"/>
        </w:rPr>
        <w:t>to the full GUIs.</w:t>
      </w:r>
    </w:p>
    <w:p w14:paraId="4F3C732C" w14:textId="79D57782" w:rsidR="00F52FC8" w:rsidRPr="00126316" w:rsidRDefault="00F52FC8" w:rsidP="00F81A2D">
      <w:pPr>
        <w:rPr>
          <w:lang w:val="en-GB"/>
        </w:rPr>
      </w:pPr>
      <w:r w:rsidRPr="00126316">
        <w:rPr>
          <w:lang w:val="en-GB"/>
        </w:rPr>
        <w:t>It has also got some simple, but somewhat inaccurate stats on CPU and memory usage of the daemons combined; all retrieved with ps.</w:t>
      </w:r>
    </w:p>
    <w:p w14:paraId="444E2C5C" w14:textId="3E0A2F97" w:rsidR="00193531" w:rsidRPr="00126316" w:rsidRDefault="00193531" w:rsidP="00F81A2D">
      <w:pPr>
        <w:rPr>
          <w:lang w:val="en-GB"/>
        </w:rPr>
      </w:pPr>
      <w:r w:rsidRPr="00126316">
        <w:rPr>
          <w:lang w:val="en-GB"/>
        </w:rPr>
        <w:t>Some of the user changeable variables</w:t>
      </w:r>
      <w:r w:rsidR="001E5B06" w:rsidRPr="00126316">
        <w:rPr>
          <w:lang w:val="en-GB"/>
        </w:rPr>
        <w:t>, like coordinator evaluation weights</w:t>
      </w:r>
      <w:r w:rsidR="007D3F47" w:rsidRPr="00126316">
        <w:rPr>
          <w:lang w:val="en-GB"/>
        </w:rPr>
        <w:t xml:space="preserve"> and evaluation intervals</w:t>
      </w:r>
      <w:r w:rsidR="001E5B06" w:rsidRPr="00126316">
        <w:rPr>
          <w:lang w:val="en-GB"/>
        </w:rPr>
        <w:t>,</w:t>
      </w:r>
      <w:r w:rsidRPr="00126316">
        <w:rPr>
          <w:lang w:val="en-GB"/>
        </w:rPr>
        <w:t xml:space="preserve"> </w:t>
      </w:r>
      <w:r w:rsidR="001B08FC" w:rsidRPr="00126316">
        <w:rPr>
          <w:lang w:val="en-GB"/>
        </w:rPr>
        <w:t>can be set in the contro</w:t>
      </w:r>
      <w:r w:rsidR="008D587F" w:rsidRPr="00126316">
        <w:rPr>
          <w:lang w:val="en-GB"/>
        </w:rPr>
        <w:t>l panel.</w:t>
      </w:r>
      <w:r w:rsidR="00FE52EB" w:rsidRPr="00126316">
        <w:rPr>
          <w:lang w:val="en-GB"/>
        </w:rPr>
        <w:t xml:space="preserve"> They are also settable in the config.cfg file.</w:t>
      </w:r>
    </w:p>
    <w:p w14:paraId="12718D8A" w14:textId="6A18B6B3" w:rsidR="007E3B0D" w:rsidRPr="00126316" w:rsidRDefault="001C6A36" w:rsidP="007E3B0D">
      <w:pPr>
        <w:keepNext/>
        <w:jc w:val="center"/>
        <w:rPr>
          <w:lang w:val="en-GB"/>
        </w:rPr>
      </w:pPr>
      <w:r w:rsidRPr="00126316">
        <w:rPr>
          <w:lang w:val="en-GB" w:eastAsia="en-US"/>
        </w:rPr>
        <w:drawing>
          <wp:inline distT="0" distB="0" distL="0" distR="0" wp14:anchorId="4F21F2C3" wp14:editId="6B63F649">
            <wp:extent cx="5755640" cy="3678863"/>
            <wp:effectExtent l="0" t="0" r="10160" b="44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3678863"/>
                    </a:xfrm>
                    <a:prstGeom prst="rect">
                      <a:avLst/>
                    </a:prstGeom>
                    <a:noFill/>
                    <a:ln>
                      <a:noFill/>
                    </a:ln>
                  </pic:spPr>
                </pic:pic>
              </a:graphicData>
            </a:graphic>
          </wp:inline>
        </w:drawing>
      </w:r>
    </w:p>
    <w:p w14:paraId="30A0B6BB" w14:textId="39DC3428" w:rsidR="007E3B0D" w:rsidRPr="00126316" w:rsidRDefault="007E3B0D" w:rsidP="007E3B0D">
      <w:pPr>
        <w:pStyle w:val="Caption"/>
        <w:rPr>
          <w:lang w:val="en-GB"/>
        </w:rPr>
      </w:pPr>
      <w:r w:rsidRPr="00126316">
        <w:rPr>
          <w:lang w:val="en-GB"/>
        </w:rPr>
        <w:t xml:space="preserve">Figure </w:t>
      </w:r>
      <w:r w:rsidR="00A55AFE" w:rsidRPr="00126316">
        <w:rPr>
          <w:lang w:val="en-GB"/>
        </w:rPr>
        <w:fldChar w:fldCharType="begin"/>
      </w:r>
      <w:r w:rsidR="00A55AFE" w:rsidRPr="00126316">
        <w:rPr>
          <w:lang w:val="en-GB"/>
        </w:rPr>
        <w:instrText xml:space="preserve"> SEQ Figure \* ARABIC </w:instrText>
      </w:r>
      <w:r w:rsidR="00A55AFE" w:rsidRPr="00126316">
        <w:rPr>
          <w:lang w:val="en-GB"/>
        </w:rPr>
        <w:fldChar w:fldCharType="separate"/>
      </w:r>
      <w:r w:rsidR="00AC37AC" w:rsidRPr="00126316">
        <w:rPr>
          <w:lang w:val="en-GB"/>
        </w:rPr>
        <w:t>9</w:t>
      </w:r>
      <w:r w:rsidR="00A55AFE" w:rsidRPr="00126316">
        <w:rPr>
          <w:lang w:val="en-GB"/>
        </w:rPr>
        <w:fldChar w:fldCharType="end"/>
      </w:r>
      <w:r w:rsidRPr="00126316">
        <w:rPr>
          <w:lang w:val="en-GB"/>
        </w:rPr>
        <w:t xml:space="preserve"> Flow of the control panel implementation</w:t>
      </w:r>
    </w:p>
    <w:p w14:paraId="580DAD8A" w14:textId="1E162356" w:rsidR="00C3278F" w:rsidRPr="00126316" w:rsidRDefault="00C3278F" w:rsidP="00C3278F">
      <w:pPr>
        <w:pStyle w:val="Heading2"/>
      </w:pPr>
      <w:bookmarkStart w:id="44" w:name="_Toc324596286"/>
      <w:r w:rsidRPr="00126316">
        <w:t xml:space="preserve">Implementation of </w:t>
      </w:r>
      <w:r w:rsidR="00EA5C93" w:rsidRPr="00126316">
        <w:t>Other</w:t>
      </w:r>
      <w:r w:rsidRPr="00126316">
        <w:t xml:space="preserve"> Tools</w:t>
      </w:r>
      <w:bookmarkEnd w:id="44"/>
    </w:p>
    <w:p w14:paraId="7D861EC0" w14:textId="52E1A924" w:rsidR="004122E9" w:rsidRPr="00126316" w:rsidRDefault="00DF58DB" w:rsidP="00DF58DB">
      <w:pPr>
        <w:pStyle w:val="Heading3"/>
        <w:rPr>
          <w:lang w:val="en-GB"/>
        </w:rPr>
      </w:pPr>
      <w:bookmarkStart w:id="45" w:name="_Toc324596287"/>
      <w:r w:rsidRPr="00126316">
        <w:rPr>
          <w:lang w:val="en-GB"/>
        </w:rPr>
        <w:t xml:space="preserve">Implementation of the </w:t>
      </w:r>
      <w:r w:rsidR="00F61D36" w:rsidRPr="00126316">
        <w:rPr>
          <w:lang w:val="en-GB"/>
        </w:rPr>
        <w:t>Log</w:t>
      </w:r>
      <w:r w:rsidR="002770BD" w:rsidRPr="00126316">
        <w:rPr>
          <w:lang w:val="en-GB"/>
        </w:rPr>
        <w:t>ger</w:t>
      </w:r>
      <w:bookmarkEnd w:id="45"/>
    </w:p>
    <w:p w14:paraId="627F4B2C" w14:textId="3622B35A" w:rsidR="00F61D36" w:rsidRPr="00126316" w:rsidRDefault="00F61D36" w:rsidP="00F61D36">
      <w:pPr>
        <w:rPr>
          <w:lang w:val="en-GB"/>
        </w:rPr>
      </w:pPr>
      <w:r w:rsidRPr="00126316">
        <w:rPr>
          <w:lang w:val="en-GB"/>
        </w:rPr>
        <w:t xml:space="preserve">The </w:t>
      </w:r>
      <w:r w:rsidR="0008003A" w:rsidRPr="00126316">
        <w:rPr>
          <w:lang w:val="en-GB"/>
        </w:rPr>
        <w:t>log</w:t>
      </w:r>
      <w:r w:rsidR="002770BD" w:rsidRPr="00126316">
        <w:rPr>
          <w:lang w:val="en-GB"/>
        </w:rPr>
        <w:t>ger</w:t>
      </w:r>
      <w:r w:rsidRPr="00126316">
        <w:rPr>
          <w:lang w:val="en-GB"/>
        </w:rPr>
        <w:t xml:space="preserve"> application can be run while the prototype is r</w:t>
      </w:r>
      <w:r w:rsidR="004764DC" w:rsidRPr="00126316">
        <w:rPr>
          <w:lang w:val="en-GB"/>
        </w:rPr>
        <w:t xml:space="preserve">unning locally, and it will record CPU and memory usage until it is stopped or the prototype stops. </w:t>
      </w:r>
    </w:p>
    <w:p w14:paraId="059FC30A" w14:textId="7EBBB13D" w:rsidR="004764DC" w:rsidRPr="00126316" w:rsidRDefault="004764DC" w:rsidP="00F61D36">
      <w:pPr>
        <w:rPr>
          <w:lang w:val="en-GB"/>
        </w:rPr>
      </w:pPr>
      <w:r w:rsidRPr="00126316">
        <w:rPr>
          <w:lang w:val="en-GB"/>
        </w:rPr>
        <w:t>It is implemented in much the same way as the overview GUI, in that it checks for running daemons by attempting to connect to all ports within the used range. It then asks for the PID of the daemons it found, and then logs the resource usage of processes with either a matching PID or PPID.</w:t>
      </w:r>
      <w:r w:rsidR="00F92210" w:rsidRPr="00126316">
        <w:rPr>
          <w:lang w:val="en-GB"/>
        </w:rPr>
        <w:t xml:space="preserve"> The values are retrieved using ps to get an instant snapshot. This does mean that particularly the CPU usage is not entirely accurate, but give and indication.</w:t>
      </w:r>
      <w:r w:rsidR="00327268" w:rsidRPr="00126316">
        <w:rPr>
          <w:lang w:val="en-GB"/>
        </w:rPr>
        <w:t xml:space="preserve"> When the logging is stopped</w:t>
      </w:r>
      <w:r w:rsidR="00560842" w:rsidRPr="00126316">
        <w:rPr>
          <w:lang w:val="en-GB"/>
        </w:rPr>
        <w:t xml:space="preserve"> a HTML document is created based on </w:t>
      </w:r>
      <w:r w:rsidR="00560842" w:rsidRPr="00126316">
        <w:rPr>
          <w:lang w:val="en-GB"/>
        </w:rPr>
        <w:lastRenderedPageBreak/>
        <w:t xml:space="preserve">the data recorded, and the data is dumped to </w:t>
      </w:r>
      <w:r w:rsidR="007701B6" w:rsidRPr="00126316">
        <w:rPr>
          <w:lang w:val="en-GB"/>
        </w:rPr>
        <w:t>text file</w:t>
      </w:r>
      <w:r w:rsidR="00FD0A7D" w:rsidRPr="00126316">
        <w:rPr>
          <w:lang w:val="en-GB"/>
        </w:rPr>
        <w:t xml:space="preserve">s where the data is split into </w:t>
      </w:r>
      <w:r w:rsidR="007701B6" w:rsidRPr="00126316">
        <w:rPr>
          <w:lang w:val="en-GB"/>
        </w:rPr>
        <w:t xml:space="preserve">a file </w:t>
      </w:r>
      <w:r w:rsidR="00560842" w:rsidRPr="00126316">
        <w:rPr>
          <w:lang w:val="en-GB"/>
        </w:rPr>
        <w:t xml:space="preserve">each </w:t>
      </w:r>
      <w:r w:rsidR="00600B4C" w:rsidRPr="00126316">
        <w:rPr>
          <w:lang w:val="en-GB"/>
        </w:rPr>
        <w:t>"</w:t>
      </w:r>
      <w:r w:rsidR="00560842" w:rsidRPr="00126316">
        <w:rPr>
          <w:lang w:val="en-GB"/>
        </w:rPr>
        <w:t>device</w:t>
      </w:r>
      <w:r w:rsidR="00600B4C" w:rsidRPr="00126316">
        <w:rPr>
          <w:lang w:val="en-GB"/>
        </w:rPr>
        <w:t>"</w:t>
      </w:r>
      <w:r w:rsidR="00560842" w:rsidRPr="00126316">
        <w:rPr>
          <w:lang w:val="en-GB"/>
        </w:rPr>
        <w:t>.</w:t>
      </w:r>
    </w:p>
    <w:p w14:paraId="07DE0385" w14:textId="1D0F7044" w:rsidR="00DF58DB" w:rsidRPr="00126316" w:rsidRDefault="00DF58DB" w:rsidP="00DF58DB">
      <w:pPr>
        <w:pStyle w:val="Heading3"/>
        <w:rPr>
          <w:lang w:val="en-GB"/>
        </w:rPr>
      </w:pPr>
      <w:bookmarkStart w:id="46" w:name="_Toc324596288"/>
      <w:r w:rsidRPr="00126316">
        <w:rPr>
          <w:lang w:val="en-GB"/>
        </w:rPr>
        <w:t>Implementation of the File Adder</w:t>
      </w:r>
      <w:bookmarkEnd w:id="46"/>
    </w:p>
    <w:p w14:paraId="39ABA986" w14:textId="09935638" w:rsidR="00D474AC" w:rsidRPr="00126316" w:rsidRDefault="00D474AC" w:rsidP="00D474AC">
      <w:pPr>
        <w:rPr>
          <w:lang w:val="en-GB"/>
        </w:rPr>
      </w:pPr>
      <w:r w:rsidRPr="00126316">
        <w:rPr>
          <w:lang w:val="en-GB"/>
        </w:rPr>
        <w:t xml:space="preserve">The file adder is an application that takes an input file, and adds it a given number of times to the prototype network via a given device/daemon. </w:t>
      </w:r>
    </w:p>
    <w:p w14:paraId="3219A15A" w14:textId="0817C4A1" w:rsidR="00201BDD" w:rsidRPr="00126316" w:rsidRDefault="00201BDD" w:rsidP="00D474AC">
      <w:pPr>
        <w:rPr>
          <w:lang w:val="en-GB"/>
        </w:rPr>
      </w:pPr>
      <w:r w:rsidRPr="00126316">
        <w:rPr>
          <w:lang w:val="en-GB"/>
        </w:rPr>
        <w:t>It opens the input file, which is whatever file is called "testfile" in the application folder, and recreates it in the folder specified for the given daemon with a new name. It then connects to the daemon via TCP/IP and sets an add request which is the processed the same way as an add request received from the GUI.</w:t>
      </w:r>
      <w:r w:rsidR="00192143" w:rsidRPr="00126316">
        <w:rPr>
          <w:lang w:val="en-GB"/>
        </w:rPr>
        <w:t xml:space="preserve"> The process is repeated until the limit on files per refresh/synchronization request is reached, and the request is sent. When the synchronization is done, the process is repeated until the set </w:t>
      </w:r>
      <w:r w:rsidR="0065686E" w:rsidRPr="00126316">
        <w:rPr>
          <w:lang w:val="en-GB"/>
        </w:rPr>
        <w:t>number of files has</w:t>
      </w:r>
      <w:r w:rsidR="00192143" w:rsidRPr="00126316">
        <w:rPr>
          <w:lang w:val="en-GB"/>
        </w:rPr>
        <w:t xml:space="preserve"> been added.</w:t>
      </w:r>
    </w:p>
    <w:p w14:paraId="4198365B" w14:textId="77777777" w:rsidR="00D9399B" w:rsidRPr="00126316" w:rsidRDefault="005238B0" w:rsidP="00D9399B">
      <w:pPr>
        <w:keepNext/>
        <w:jc w:val="center"/>
        <w:rPr>
          <w:lang w:val="en-GB"/>
        </w:rPr>
      </w:pPr>
      <w:r w:rsidRPr="00126316">
        <w:rPr>
          <w:lang w:val="en-GB" w:eastAsia="en-US"/>
        </w:rPr>
        <w:drawing>
          <wp:inline distT="0" distB="0" distL="0" distR="0" wp14:anchorId="0A8CF0DE" wp14:editId="77982D54">
            <wp:extent cx="4652472" cy="3425190"/>
            <wp:effectExtent l="0" t="0" r="0" b="381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3166" cy="3425701"/>
                    </a:xfrm>
                    <a:prstGeom prst="rect">
                      <a:avLst/>
                    </a:prstGeom>
                    <a:noFill/>
                    <a:ln>
                      <a:noFill/>
                    </a:ln>
                  </pic:spPr>
                </pic:pic>
              </a:graphicData>
            </a:graphic>
          </wp:inline>
        </w:drawing>
      </w:r>
    </w:p>
    <w:p w14:paraId="6C678D4C" w14:textId="066E4CAA" w:rsidR="00C6635B" w:rsidRPr="00126316" w:rsidRDefault="00D9399B" w:rsidP="00152091">
      <w:pPr>
        <w:pStyle w:val="Caption"/>
        <w:rPr>
          <w:lang w:val="en-GB"/>
        </w:rPr>
      </w:pPr>
      <w:r w:rsidRPr="00126316">
        <w:rPr>
          <w:lang w:val="en-GB"/>
        </w:rPr>
        <w:t xml:space="preserve">Figure </w:t>
      </w:r>
      <w:r w:rsidR="0040352A" w:rsidRPr="00126316">
        <w:rPr>
          <w:lang w:val="en-GB"/>
        </w:rPr>
        <w:fldChar w:fldCharType="begin"/>
      </w:r>
      <w:r w:rsidR="0040352A" w:rsidRPr="00126316">
        <w:rPr>
          <w:lang w:val="en-GB"/>
        </w:rPr>
        <w:instrText xml:space="preserve"> SEQ Figure \* ARABIC </w:instrText>
      </w:r>
      <w:r w:rsidR="0040352A" w:rsidRPr="00126316">
        <w:rPr>
          <w:lang w:val="en-GB"/>
        </w:rPr>
        <w:fldChar w:fldCharType="separate"/>
      </w:r>
      <w:r w:rsidR="00AC37AC" w:rsidRPr="00126316">
        <w:rPr>
          <w:lang w:val="en-GB"/>
        </w:rPr>
        <w:t>10</w:t>
      </w:r>
      <w:r w:rsidR="0040352A" w:rsidRPr="00126316">
        <w:rPr>
          <w:lang w:val="en-GB"/>
        </w:rPr>
        <w:fldChar w:fldCharType="end"/>
      </w:r>
      <w:r w:rsidRPr="00126316">
        <w:rPr>
          <w:lang w:val="en-GB"/>
        </w:rPr>
        <w:t xml:space="preserve"> Flow of the file adder application</w:t>
      </w:r>
    </w:p>
    <w:p w14:paraId="5BA49252" w14:textId="0607785B" w:rsidR="00C6635B" w:rsidRPr="00126316" w:rsidRDefault="00C6635B" w:rsidP="00C6635B">
      <w:pPr>
        <w:jc w:val="center"/>
        <w:rPr>
          <w:lang w:val="en-GB"/>
        </w:rPr>
      </w:pPr>
    </w:p>
    <w:p w14:paraId="3C010C16" w14:textId="4E3F1FE7" w:rsidR="00E60CB0" w:rsidRPr="00126316" w:rsidRDefault="00E24E8F" w:rsidP="00321BCA">
      <w:pPr>
        <w:pStyle w:val="Heading1"/>
        <w:rPr>
          <w:lang w:val="en-GB"/>
        </w:rPr>
      </w:pPr>
      <w:r w:rsidRPr="00126316">
        <w:rPr>
          <w:lang w:val="en-GB"/>
        </w:rPr>
        <w:br w:type="page"/>
      </w:r>
      <w:bookmarkStart w:id="47" w:name="_Toc324596289"/>
      <w:r w:rsidRPr="00126316">
        <w:rPr>
          <w:lang w:val="en-GB"/>
        </w:rPr>
        <w:lastRenderedPageBreak/>
        <w:t>Experiment</w:t>
      </w:r>
      <w:r w:rsidR="00FA5B2C" w:rsidRPr="00126316">
        <w:rPr>
          <w:lang w:val="en-GB"/>
        </w:rPr>
        <w:t>ation and Evaluation</w:t>
      </w:r>
      <w:bookmarkEnd w:id="47"/>
    </w:p>
    <w:p w14:paraId="082E10D7" w14:textId="77777777" w:rsidR="00FF342E" w:rsidRPr="00126316" w:rsidRDefault="00FF342E" w:rsidP="0069627B">
      <w:pPr>
        <w:rPr>
          <w:lang w:val="en-GB"/>
        </w:rPr>
      </w:pPr>
    </w:p>
    <w:p w14:paraId="5B0C008B" w14:textId="767DBBD2" w:rsidR="002F7A05" w:rsidRPr="00126316" w:rsidRDefault="002F7A05" w:rsidP="00553A41">
      <w:pPr>
        <w:pStyle w:val="Heading2"/>
        <w:numPr>
          <w:ilvl w:val="1"/>
          <w:numId w:val="41"/>
        </w:numPr>
      </w:pPr>
      <w:bookmarkStart w:id="48" w:name="_Toc324596290"/>
      <w:r w:rsidRPr="00126316">
        <w:t>Methodology</w:t>
      </w:r>
      <w:bookmarkEnd w:id="48"/>
    </w:p>
    <w:p w14:paraId="6FC57786" w14:textId="5549672E" w:rsidR="007633D7" w:rsidRPr="00126316" w:rsidRDefault="003851C0" w:rsidP="0069627B">
      <w:pPr>
        <w:rPr>
          <w:lang w:val="en-GB"/>
        </w:rPr>
      </w:pPr>
      <w:r w:rsidRPr="00126316">
        <w:rPr>
          <w:lang w:val="en-GB"/>
        </w:rPr>
        <w:t xml:space="preserve">The experiments were </w:t>
      </w:r>
      <w:r w:rsidR="008754CA" w:rsidRPr="00126316">
        <w:rPr>
          <w:lang w:val="en-GB"/>
        </w:rPr>
        <w:t>executed</w:t>
      </w:r>
      <w:r w:rsidRPr="00126316">
        <w:rPr>
          <w:lang w:val="en-GB"/>
        </w:rPr>
        <w:t xml:space="preserve"> by running</w:t>
      </w:r>
      <w:r w:rsidR="00214668" w:rsidRPr="00126316">
        <w:rPr>
          <w:lang w:val="en-GB"/>
        </w:rPr>
        <w:t xml:space="preserve"> </w:t>
      </w:r>
      <w:r w:rsidR="006F7462" w:rsidRPr="00126316">
        <w:rPr>
          <w:lang w:val="en-GB"/>
        </w:rPr>
        <w:t>the</w:t>
      </w:r>
      <w:r w:rsidR="00214668" w:rsidRPr="00126316">
        <w:rPr>
          <w:lang w:val="en-GB"/>
        </w:rPr>
        <w:t xml:space="preserve"> device</w:t>
      </w:r>
      <w:r w:rsidR="006F7462" w:rsidRPr="00126316">
        <w:rPr>
          <w:lang w:val="en-GB"/>
        </w:rPr>
        <w:t>s</w:t>
      </w:r>
      <w:r w:rsidR="00214668" w:rsidRPr="00126316">
        <w:rPr>
          <w:lang w:val="en-GB"/>
        </w:rPr>
        <w:t xml:space="preserve"> on the same mach</w:t>
      </w:r>
      <w:r w:rsidR="007E44A4" w:rsidRPr="00126316">
        <w:rPr>
          <w:lang w:val="en-GB"/>
        </w:rPr>
        <w:t>ine but in different processes. Eac</w:t>
      </w:r>
      <w:r w:rsidR="00DD2420" w:rsidRPr="00126316">
        <w:rPr>
          <w:lang w:val="en-GB"/>
        </w:rPr>
        <w:t>h device</w:t>
      </w:r>
      <w:r w:rsidR="007E44A4" w:rsidRPr="00126316">
        <w:rPr>
          <w:lang w:val="en-GB"/>
        </w:rPr>
        <w:t xml:space="preserve"> consists of a central process, the daemon, which spawns other processes as needed.</w:t>
      </w:r>
      <w:r w:rsidR="00CF4D1A" w:rsidRPr="00126316">
        <w:rPr>
          <w:lang w:val="en-GB"/>
        </w:rPr>
        <w:t xml:space="preserve"> However this means that they use the same resources, and </w:t>
      </w:r>
      <w:r w:rsidR="00103456" w:rsidRPr="00126316">
        <w:rPr>
          <w:lang w:val="en-GB"/>
        </w:rPr>
        <w:t>communication between them goes</w:t>
      </w:r>
      <w:r w:rsidR="00CF4D1A" w:rsidRPr="00126316">
        <w:rPr>
          <w:lang w:val="en-GB"/>
        </w:rPr>
        <w:t xml:space="preserve"> over loopback.</w:t>
      </w:r>
      <w:r w:rsidR="00931570" w:rsidRPr="00126316">
        <w:rPr>
          <w:lang w:val="en-GB"/>
        </w:rPr>
        <w:t xml:space="preserve"> </w:t>
      </w:r>
      <w:r w:rsidR="00511E50" w:rsidRPr="00126316">
        <w:rPr>
          <w:lang w:val="en-GB"/>
        </w:rPr>
        <w:t>As running all traffic between the segments would give significantly lower communication overhead</w:t>
      </w:r>
      <w:r w:rsidR="00BC5FFC" w:rsidRPr="00126316">
        <w:rPr>
          <w:lang w:val="en-GB"/>
        </w:rPr>
        <w:t xml:space="preserve"> than </w:t>
      </w:r>
      <w:r w:rsidR="007B550E" w:rsidRPr="00126316">
        <w:rPr>
          <w:lang w:val="en-GB"/>
        </w:rPr>
        <w:t>realistically</w:t>
      </w:r>
      <w:r w:rsidR="00BC5FFC" w:rsidRPr="00126316">
        <w:rPr>
          <w:lang w:val="en-GB"/>
        </w:rPr>
        <w:t xml:space="preserve"> possible</w:t>
      </w:r>
      <w:r w:rsidR="00511E50" w:rsidRPr="00126316">
        <w:rPr>
          <w:lang w:val="en-GB"/>
        </w:rPr>
        <w:t xml:space="preserve">, traffic between the "devices" </w:t>
      </w:r>
      <w:r w:rsidR="00FF342E" w:rsidRPr="00126316">
        <w:rPr>
          <w:lang w:val="en-GB"/>
        </w:rPr>
        <w:t>was</w:t>
      </w:r>
      <w:r w:rsidR="00511E50" w:rsidRPr="00126316">
        <w:rPr>
          <w:lang w:val="en-GB"/>
        </w:rPr>
        <w:t xml:space="preserve"> sent to a router on LAN and back again</w:t>
      </w:r>
      <w:r w:rsidR="00E37D67" w:rsidRPr="00126316">
        <w:rPr>
          <w:lang w:val="en-GB"/>
        </w:rPr>
        <w:t xml:space="preserve"> by editing the routing table</w:t>
      </w:r>
      <w:r w:rsidR="00511E50" w:rsidRPr="00126316">
        <w:rPr>
          <w:lang w:val="en-GB"/>
        </w:rPr>
        <w:t xml:space="preserve">. </w:t>
      </w:r>
      <w:r w:rsidR="009976C0" w:rsidRPr="00126316">
        <w:rPr>
          <w:lang w:val="en-GB"/>
        </w:rPr>
        <w:t xml:space="preserve">The </w:t>
      </w:r>
      <w:r w:rsidR="0017007C" w:rsidRPr="00126316">
        <w:rPr>
          <w:lang w:val="en-GB"/>
        </w:rPr>
        <w:t xml:space="preserve">router was </w:t>
      </w:r>
      <w:r w:rsidR="009976C0" w:rsidRPr="00126316">
        <w:rPr>
          <w:lang w:val="en-GB"/>
        </w:rPr>
        <w:t xml:space="preserve">operating at 192.168.1.1, and the traffic transmitted over Wi-Fi. The machine was at </w:t>
      </w:r>
      <w:r w:rsidR="007633D7" w:rsidRPr="00126316">
        <w:rPr>
          <w:lang w:val="en-GB"/>
        </w:rPr>
        <w:t xml:space="preserve">192.168.1.138, thus adding a route for 192.168.1.138 to 192.168.1.1 would force the traffic out over the network instead of going over loopback when using </w:t>
      </w:r>
      <w:r w:rsidR="0042031F" w:rsidRPr="00126316">
        <w:rPr>
          <w:lang w:val="en-GB"/>
        </w:rPr>
        <w:t xml:space="preserve">the IP </w:t>
      </w:r>
      <w:r w:rsidR="007633D7" w:rsidRPr="00126316">
        <w:rPr>
          <w:lang w:val="en-GB"/>
        </w:rPr>
        <w:t>192.168.1.138</w:t>
      </w:r>
      <w:r w:rsidR="0042031F" w:rsidRPr="00126316">
        <w:rPr>
          <w:lang w:val="en-GB"/>
        </w:rPr>
        <w:t xml:space="preserve"> to communicate</w:t>
      </w:r>
      <w:r w:rsidR="007633D7" w:rsidRPr="00126316">
        <w:rPr>
          <w:lang w:val="en-GB"/>
        </w:rPr>
        <w:t>. Thus running the foll</w:t>
      </w:r>
      <w:r w:rsidR="00417E83" w:rsidRPr="00126316">
        <w:rPr>
          <w:lang w:val="en-GB"/>
        </w:rPr>
        <w:t>owing command in terminal "</w:t>
      </w:r>
      <w:r w:rsidR="007633D7" w:rsidRPr="00126316">
        <w:rPr>
          <w:lang w:val="en-GB"/>
        </w:rPr>
        <w:t>route -n add 192.168.1.138 192.168.1.1" adds the aforementioned route to the routing table.</w:t>
      </w:r>
      <w:r w:rsidR="00EA45B9" w:rsidRPr="00126316">
        <w:rPr>
          <w:lang w:val="en-GB"/>
        </w:rPr>
        <w:t xml:space="preserve"> [20]</w:t>
      </w:r>
    </w:p>
    <w:p w14:paraId="11AFC73C" w14:textId="7F1B3762" w:rsidR="00511E50" w:rsidRPr="00126316" w:rsidRDefault="00511E50" w:rsidP="0069627B">
      <w:pPr>
        <w:rPr>
          <w:lang w:val="en-GB"/>
        </w:rPr>
      </w:pPr>
      <w:r w:rsidRPr="00126316">
        <w:rPr>
          <w:lang w:val="en-GB"/>
        </w:rPr>
        <w:t xml:space="preserve">This means the delay and traffic </w:t>
      </w:r>
      <w:r w:rsidR="00F34365" w:rsidRPr="00126316">
        <w:rPr>
          <w:lang w:val="en-GB"/>
        </w:rPr>
        <w:t>is doubled</w:t>
      </w:r>
      <w:r w:rsidR="00FA37E5" w:rsidRPr="00126316">
        <w:rPr>
          <w:lang w:val="en-GB"/>
        </w:rPr>
        <w:t xml:space="preserve"> as each packet crosses the network twice. Thus my results in these experiments are likely to be worse than what could be </w:t>
      </w:r>
      <w:r w:rsidR="001A1BD7" w:rsidRPr="00126316">
        <w:rPr>
          <w:lang w:val="en-GB"/>
        </w:rPr>
        <w:t>realistically</w:t>
      </w:r>
      <w:r w:rsidR="00FA37E5" w:rsidRPr="00126316">
        <w:rPr>
          <w:lang w:val="en-GB"/>
        </w:rPr>
        <w:t xml:space="preserve"> expected</w:t>
      </w:r>
      <w:r w:rsidR="001A1BD7" w:rsidRPr="00126316">
        <w:rPr>
          <w:lang w:val="en-GB"/>
        </w:rPr>
        <w:t>. However</w:t>
      </w:r>
      <w:r w:rsidR="00F34365" w:rsidRPr="00126316">
        <w:rPr>
          <w:lang w:val="en-GB"/>
        </w:rPr>
        <w:t xml:space="preserve"> it</w:t>
      </w:r>
      <w:r w:rsidR="001A1BD7" w:rsidRPr="00126316">
        <w:rPr>
          <w:lang w:val="en-GB"/>
        </w:rPr>
        <w:t xml:space="preserve"> also</w:t>
      </w:r>
      <w:r w:rsidR="00F34365" w:rsidRPr="00126316">
        <w:rPr>
          <w:lang w:val="en-GB"/>
        </w:rPr>
        <w:t xml:space="preserve"> means that we can use Apples Network Link Conditioner</w:t>
      </w:r>
      <w:r w:rsidR="00910571" w:rsidRPr="00126316">
        <w:rPr>
          <w:lang w:val="en-GB"/>
        </w:rPr>
        <w:t xml:space="preserve"> </w:t>
      </w:r>
      <w:r w:rsidR="00A31AEB" w:rsidRPr="00126316">
        <w:rPr>
          <w:lang w:val="en-GB"/>
        </w:rPr>
        <w:t>to limit</w:t>
      </w:r>
      <w:r w:rsidR="00497127" w:rsidRPr="00126316">
        <w:rPr>
          <w:lang w:val="en-GB"/>
        </w:rPr>
        <w:t xml:space="preserve"> traffic further, and</w:t>
      </w:r>
      <w:r w:rsidR="00A31AEB" w:rsidRPr="00126316">
        <w:rPr>
          <w:lang w:val="en-GB"/>
        </w:rPr>
        <w:t xml:space="preserve"> Wireshark </w:t>
      </w:r>
      <w:r w:rsidR="00497127" w:rsidRPr="00126316">
        <w:rPr>
          <w:lang w:val="en-GB"/>
        </w:rPr>
        <w:t>to capture traffic between the devices.</w:t>
      </w:r>
    </w:p>
    <w:p w14:paraId="7A0F414E" w14:textId="71007341" w:rsidR="009308D1" w:rsidRPr="00126316" w:rsidRDefault="009308D1" w:rsidP="0069627B">
      <w:pPr>
        <w:rPr>
          <w:lang w:val="en-GB"/>
        </w:rPr>
      </w:pPr>
      <w:r w:rsidRPr="00126316">
        <w:rPr>
          <w:lang w:val="en-GB"/>
        </w:rPr>
        <w:t xml:space="preserve">Wireshark is set to snoop on </w:t>
      </w:r>
      <w:r w:rsidR="00724E15" w:rsidRPr="00126316">
        <w:rPr>
          <w:lang w:val="en-GB"/>
        </w:rPr>
        <w:t>packets</w:t>
      </w:r>
      <w:r w:rsidRPr="00126316">
        <w:rPr>
          <w:lang w:val="en-GB"/>
        </w:rPr>
        <w:t xml:space="preserve"> over en0 using TCP on the port range of 8500 to 9500 only</w:t>
      </w:r>
      <w:r w:rsidR="00A31F61" w:rsidRPr="00126316">
        <w:rPr>
          <w:lang w:val="en-GB"/>
        </w:rPr>
        <w:t xml:space="preserve"> in these experiments</w:t>
      </w:r>
      <w:r w:rsidRPr="00126316">
        <w:rPr>
          <w:lang w:val="en-GB"/>
        </w:rPr>
        <w:t>.</w:t>
      </w:r>
    </w:p>
    <w:p w14:paraId="230B81AF" w14:textId="5A84B0A8" w:rsidR="00B2441F" w:rsidRPr="00126316" w:rsidRDefault="00203E3D" w:rsidP="0069627B">
      <w:pPr>
        <w:rPr>
          <w:lang w:val="en-GB"/>
        </w:rPr>
      </w:pPr>
      <w:r w:rsidRPr="00126316">
        <w:rPr>
          <w:lang w:val="en-GB"/>
        </w:rPr>
        <w:t xml:space="preserve">To retrieve memory and </w:t>
      </w:r>
      <w:r w:rsidR="009A492F" w:rsidRPr="00126316">
        <w:rPr>
          <w:lang w:val="en-GB"/>
        </w:rPr>
        <w:t>CPU</w:t>
      </w:r>
      <w:r w:rsidRPr="00126316">
        <w:rPr>
          <w:lang w:val="en-GB"/>
        </w:rPr>
        <w:t xml:space="preserve"> usage a small application that runs top every three seconds </w:t>
      </w:r>
      <w:r w:rsidR="00B32FA8" w:rsidRPr="00126316">
        <w:rPr>
          <w:lang w:val="en-GB"/>
        </w:rPr>
        <w:t>taking</w:t>
      </w:r>
      <w:r w:rsidRPr="00126316">
        <w:rPr>
          <w:lang w:val="en-GB"/>
        </w:rPr>
        <w:t xml:space="preserve"> two samples was written. It connects to the daemons on </w:t>
      </w:r>
      <w:r w:rsidR="00147253" w:rsidRPr="00126316">
        <w:rPr>
          <w:lang w:val="en-GB"/>
        </w:rPr>
        <w:t>TCP/IP</w:t>
      </w:r>
      <w:r w:rsidRPr="00126316">
        <w:rPr>
          <w:lang w:val="en-GB"/>
        </w:rPr>
        <w:t xml:space="preserve"> over loopback at the beginning of each loop to check that they are still up and </w:t>
      </w:r>
      <w:r w:rsidR="00633E19" w:rsidRPr="00126316">
        <w:rPr>
          <w:lang w:val="en-GB"/>
        </w:rPr>
        <w:t>retrieves</w:t>
      </w:r>
      <w:r w:rsidRPr="00126316">
        <w:rPr>
          <w:lang w:val="en-GB"/>
        </w:rPr>
        <w:t xml:space="preserve"> their PIDs. It then runs </w:t>
      </w:r>
      <w:r w:rsidR="00763078" w:rsidRPr="00126316">
        <w:rPr>
          <w:lang w:val="en-GB"/>
        </w:rPr>
        <w:t>top</w:t>
      </w:r>
      <w:r w:rsidR="00683260" w:rsidRPr="00126316">
        <w:rPr>
          <w:lang w:val="en-GB"/>
        </w:rPr>
        <w:t xml:space="preserve"> to retrieve a full list of processes with their PIDs, PPIDs, CPU percentage, and memory usage.</w:t>
      </w:r>
      <w:r w:rsidR="00665AA8" w:rsidRPr="00126316">
        <w:rPr>
          <w:lang w:val="en-GB"/>
        </w:rPr>
        <w:t xml:space="preserve"> When the list is retrieved, it finds all lines with PIDs or PPIDs that are one of the daemons PIDs and logs the retrieved stats for that line.</w:t>
      </w:r>
      <w:r w:rsidR="004257DB" w:rsidRPr="00126316">
        <w:rPr>
          <w:lang w:val="en-GB"/>
        </w:rPr>
        <w:t xml:space="preserve"> The problem with this approach was that when system resources were close to being exhausted, this application was affected and slowed down.</w:t>
      </w:r>
      <w:r w:rsidR="00943E52" w:rsidRPr="00126316">
        <w:rPr>
          <w:lang w:val="en-GB"/>
        </w:rPr>
        <w:t xml:space="preserve"> The long intervals also means we wont get more detailed information than at the three seconds level.</w:t>
      </w:r>
      <w:r w:rsidR="00F1380F" w:rsidRPr="00126316">
        <w:rPr>
          <w:lang w:val="en-GB"/>
        </w:rPr>
        <w:t xml:space="preserve"> It would be possible to get samples more often with ps, but the values seem less accurate</w:t>
      </w:r>
      <w:r w:rsidR="00096C58" w:rsidRPr="00126316">
        <w:rPr>
          <w:lang w:val="en-GB"/>
        </w:rPr>
        <w:t xml:space="preserve"> as mentioned in chapter 2</w:t>
      </w:r>
      <w:r w:rsidR="00F1380F" w:rsidRPr="00126316">
        <w:rPr>
          <w:lang w:val="en-GB"/>
        </w:rPr>
        <w:t>.</w:t>
      </w:r>
      <w:r w:rsidR="001713CB" w:rsidRPr="00126316">
        <w:rPr>
          <w:lang w:val="en-GB"/>
        </w:rPr>
        <w:t xml:space="preserve"> [21, 22]</w:t>
      </w:r>
    </w:p>
    <w:p w14:paraId="48BA216F" w14:textId="77777777" w:rsidR="00C25BE6" w:rsidRPr="00126316" w:rsidRDefault="00C25BE6" w:rsidP="0069627B">
      <w:pPr>
        <w:rPr>
          <w:lang w:val="en-GB"/>
        </w:rPr>
      </w:pPr>
    </w:p>
    <w:p w14:paraId="27A18B5F" w14:textId="07BF91B9" w:rsidR="00C25BE6" w:rsidRPr="00126316" w:rsidRDefault="00C25BE6" w:rsidP="0069627B">
      <w:pPr>
        <w:rPr>
          <w:lang w:val="en-GB"/>
        </w:rPr>
      </w:pPr>
      <w:r w:rsidRPr="00126316">
        <w:rPr>
          <w:lang w:val="en-GB"/>
        </w:rPr>
        <w:t>During each experiment, Wireshark capturing would be started first, then the performan</w:t>
      </w:r>
      <w:r w:rsidR="003D3A0B" w:rsidRPr="00126316">
        <w:rPr>
          <w:lang w:val="en-GB"/>
        </w:rPr>
        <w:t xml:space="preserve">ce logger. Next the script "run.sh" </w:t>
      </w:r>
      <w:r w:rsidR="006D64DB" w:rsidRPr="00126316">
        <w:rPr>
          <w:lang w:val="en-GB"/>
        </w:rPr>
        <w:t>was run, starting</w:t>
      </w:r>
      <w:r w:rsidRPr="00126316">
        <w:rPr>
          <w:lang w:val="en-GB"/>
        </w:rPr>
        <w:t xml:space="preserve"> the </w:t>
      </w:r>
      <w:r w:rsidR="003D3A0B" w:rsidRPr="00126316">
        <w:rPr>
          <w:lang w:val="en-GB"/>
        </w:rPr>
        <w:t>set number of devices with the correct coordinator mode</w:t>
      </w:r>
      <w:r w:rsidR="00AA5438" w:rsidRPr="00126316">
        <w:rPr>
          <w:lang w:val="en-GB"/>
        </w:rPr>
        <w:t xml:space="preserve">. </w:t>
      </w:r>
      <w:r w:rsidR="00CE3410" w:rsidRPr="00126316">
        <w:rPr>
          <w:lang w:val="en-GB"/>
        </w:rPr>
        <w:t>Lastly, any operations or interaction with the prototype was done, running the "file adder"</w:t>
      </w:r>
      <w:r w:rsidR="004B3C2B" w:rsidRPr="00126316">
        <w:rPr>
          <w:lang w:val="en-GB"/>
        </w:rPr>
        <w:t xml:space="preserve"> or the GUI to give operations.</w:t>
      </w:r>
      <w:r w:rsidR="0068465C" w:rsidRPr="00126316">
        <w:rPr>
          <w:lang w:val="en-GB"/>
        </w:rPr>
        <w:t xml:space="preserve"> Any round </w:t>
      </w:r>
      <w:r w:rsidR="001E17E6" w:rsidRPr="00126316">
        <w:rPr>
          <w:lang w:val="en-GB"/>
        </w:rPr>
        <w:t>trip times were measured by inserting stopwatches</w:t>
      </w:r>
      <w:r w:rsidR="00CE260C" w:rsidRPr="00126316">
        <w:rPr>
          <w:lang w:val="en-GB"/>
        </w:rPr>
        <w:t xml:space="preserve"> (Golangs "time" library)</w:t>
      </w:r>
      <w:r w:rsidR="001E17E6" w:rsidRPr="00126316">
        <w:rPr>
          <w:lang w:val="en-GB"/>
        </w:rPr>
        <w:t xml:space="preserve"> </w:t>
      </w:r>
      <w:r w:rsidR="00307774" w:rsidRPr="00126316">
        <w:rPr>
          <w:lang w:val="en-GB"/>
        </w:rPr>
        <w:t>at</w:t>
      </w:r>
      <w:r w:rsidR="001E17E6" w:rsidRPr="00126316">
        <w:rPr>
          <w:lang w:val="en-GB"/>
        </w:rPr>
        <w:t xml:space="preserve"> points of interest in the code, and p</w:t>
      </w:r>
      <w:r w:rsidR="00C566E1" w:rsidRPr="00126316">
        <w:rPr>
          <w:lang w:val="en-GB"/>
        </w:rPr>
        <w:t>rinting them to standard output</w:t>
      </w:r>
      <w:r w:rsidR="001E17E6" w:rsidRPr="00126316">
        <w:rPr>
          <w:lang w:val="en-GB"/>
        </w:rPr>
        <w:t xml:space="preserve"> or dumping them to a txt or csv</w:t>
      </w:r>
      <w:r w:rsidR="00674245" w:rsidRPr="00126316">
        <w:rPr>
          <w:lang w:val="en-GB"/>
        </w:rPr>
        <w:t xml:space="preserve"> </w:t>
      </w:r>
      <w:r w:rsidR="001E17E6" w:rsidRPr="00126316">
        <w:rPr>
          <w:lang w:val="en-GB"/>
        </w:rPr>
        <w:t>file.</w:t>
      </w:r>
    </w:p>
    <w:p w14:paraId="0CA54A88" w14:textId="3D90EF0A" w:rsidR="00623C2D" w:rsidRPr="00126316" w:rsidRDefault="00623C2D" w:rsidP="00553A41">
      <w:pPr>
        <w:pStyle w:val="Heading2"/>
        <w:numPr>
          <w:ilvl w:val="1"/>
          <w:numId w:val="41"/>
        </w:numPr>
      </w:pPr>
      <w:bookmarkStart w:id="49" w:name="_Toc324596291"/>
      <w:r w:rsidRPr="00126316">
        <w:t>Metrics</w:t>
      </w:r>
      <w:bookmarkEnd w:id="49"/>
    </w:p>
    <w:p w14:paraId="2CE2EFE9" w14:textId="292E0F17" w:rsidR="00E52CDC" w:rsidRPr="00126316" w:rsidRDefault="00E52CDC" w:rsidP="00E52CDC">
      <w:pPr>
        <w:rPr>
          <w:lang w:val="en-GB"/>
        </w:rPr>
      </w:pPr>
      <w:r w:rsidRPr="00126316">
        <w:rPr>
          <w:lang w:val="en-GB"/>
        </w:rPr>
        <w:t>The experiments were focused on retrieving four specific metrics; CPU usage, memory usage, network traffic, and time.</w:t>
      </w:r>
    </w:p>
    <w:p w14:paraId="12D1DD46" w14:textId="19BE1742" w:rsidR="00E047E0" w:rsidRPr="00126316" w:rsidRDefault="00E047E0" w:rsidP="00E52CDC">
      <w:pPr>
        <w:rPr>
          <w:lang w:val="en-GB"/>
        </w:rPr>
      </w:pPr>
      <w:r w:rsidRPr="00126316">
        <w:rPr>
          <w:lang w:val="en-GB"/>
        </w:rPr>
        <w:t xml:space="preserve">CPU usage is presented in percentage, were the value is given as percentage of each </w:t>
      </w:r>
      <w:r w:rsidR="00306C3E" w:rsidRPr="00126316">
        <w:rPr>
          <w:lang w:val="en-GB"/>
        </w:rPr>
        <w:t>core;</w:t>
      </w:r>
      <w:r w:rsidRPr="00126316">
        <w:rPr>
          <w:lang w:val="en-GB"/>
        </w:rPr>
        <w:t xml:space="preserve"> meaning 400 % is the maximum in the environment used.</w:t>
      </w:r>
    </w:p>
    <w:p w14:paraId="3A0D3F2A" w14:textId="0842CC07" w:rsidR="00C85EDB" w:rsidRPr="00126316" w:rsidRDefault="00C85EDB" w:rsidP="00E52CDC">
      <w:pPr>
        <w:rPr>
          <w:lang w:val="en-GB"/>
        </w:rPr>
      </w:pPr>
      <w:r w:rsidRPr="00126316">
        <w:rPr>
          <w:lang w:val="en-GB"/>
        </w:rPr>
        <w:lastRenderedPageBreak/>
        <w:t>Memory usage is presented in kilobytes, were the highest available value is approximately 2.5 gigabytes.</w:t>
      </w:r>
    </w:p>
    <w:p w14:paraId="230E2730" w14:textId="00B8BA24" w:rsidR="00FF7DE2" w:rsidRPr="00126316" w:rsidRDefault="00FF7DE2" w:rsidP="00E52CDC">
      <w:pPr>
        <w:rPr>
          <w:lang w:val="en-GB"/>
        </w:rPr>
      </w:pPr>
      <w:r w:rsidRPr="00126316">
        <w:rPr>
          <w:lang w:val="en-GB"/>
        </w:rPr>
        <w:t xml:space="preserve">Network traffic is given in bytes per second, where </w:t>
      </w:r>
      <w:r w:rsidR="002807C8" w:rsidRPr="00126316">
        <w:rPr>
          <w:lang w:val="en-GB"/>
        </w:rPr>
        <w:t>combined theoretical up and down stream should be at about 54 megabytes per second</w:t>
      </w:r>
      <w:r w:rsidR="007309C5" w:rsidRPr="00126316">
        <w:rPr>
          <w:lang w:val="en-GB"/>
        </w:rPr>
        <w:t xml:space="preserve"> (6</w:t>
      </w:r>
      <w:r w:rsidR="006D730A" w:rsidRPr="00126316">
        <w:rPr>
          <w:lang w:val="en-GB"/>
        </w:rPr>
        <w:t>.</w:t>
      </w:r>
      <w:r w:rsidR="007309C5" w:rsidRPr="00126316">
        <w:rPr>
          <w:lang w:val="en-GB"/>
        </w:rPr>
        <w:t>750</w:t>
      </w:r>
      <w:r w:rsidR="006D730A" w:rsidRPr="00126316">
        <w:rPr>
          <w:lang w:val="en-GB"/>
        </w:rPr>
        <w:t>.</w:t>
      </w:r>
      <w:r w:rsidR="007309C5" w:rsidRPr="00126316">
        <w:rPr>
          <w:lang w:val="en-GB"/>
        </w:rPr>
        <w:t>000 bytes per second)</w:t>
      </w:r>
      <w:r w:rsidR="002807C8" w:rsidRPr="00126316">
        <w:rPr>
          <w:lang w:val="en-GB"/>
        </w:rPr>
        <w:t>.</w:t>
      </w:r>
    </w:p>
    <w:p w14:paraId="6C606CCC" w14:textId="6622ECBB" w:rsidR="009D712F" w:rsidRPr="00126316" w:rsidRDefault="009D712F" w:rsidP="00E52CDC">
      <w:pPr>
        <w:rPr>
          <w:lang w:val="en-GB"/>
        </w:rPr>
      </w:pPr>
      <w:r w:rsidRPr="00126316">
        <w:rPr>
          <w:lang w:val="en-GB"/>
        </w:rPr>
        <w:t xml:space="preserve">Time is given in either seconds or milliseconds depending on the size of the values. </w:t>
      </w:r>
      <w:r w:rsidR="00BF032D" w:rsidRPr="00126316">
        <w:rPr>
          <w:lang w:val="en-GB"/>
        </w:rPr>
        <w:t>When time is the focus of the experiment, milliseco</w:t>
      </w:r>
      <w:r w:rsidR="00D64E1B" w:rsidRPr="00126316">
        <w:rPr>
          <w:lang w:val="en-GB"/>
        </w:rPr>
        <w:t xml:space="preserve">nds will most often be used for </w:t>
      </w:r>
      <w:r w:rsidR="00E24014" w:rsidRPr="00126316">
        <w:rPr>
          <w:lang w:val="en-GB"/>
        </w:rPr>
        <w:t>higher</w:t>
      </w:r>
      <w:r w:rsidR="00BF032D" w:rsidRPr="00126316">
        <w:rPr>
          <w:lang w:val="en-GB"/>
        </w:rPr>
        <w:t xml:space="preserve"> </w:t>
      </w:r>
      <w:r w:rsidR="008C61F9" w:rsidRPr="00126316">
        <w:rPr>
          <w:lang w:val="en-GB"/>
        </w:rPr>
        <w:t>precision</w:t>
      </w:r>
      <w:r w:rsidR="00BF032D" w:rsidRPr="00126316">
        <w:rPr>
          <w:lang w:val="en-GB"/>
        </w:rPr>
        <w:t>.</w:t>
      </w:r>
      <w:r w:rsidR="008B34A8" w:rsidRPr="00126316">
        <w:rPr>
          <w:lang w:val="en-GB"/>
        </w:rPr>
        <w:t xml:space="preserve"> However, when showing changes in other metrics over time, seconds is the most used size.</w:t>
      </w:r>
      <w:r w:rsidR="009642AF" w:rsidRPr="00126316">
        <w:rPr>
          <w:lang w:val="en-GB"/>
        </w:rPr>
        <w:t xml:space="preserve"> When time is the focus of the experiment, it what is measured is usually time from start to finish of specific operations such as</w:t>
      </w:r>
      <w:r w:rsidR="007F78C5" w:rsidRPr="00126316">
        <w:rPr>
          <w:lang w:val="en-GB"/>
        </w:rPr>
        <w:t xml:space="preserve"> writing to a document</w:t>
      </w:r>
      <w:r w:rsidR="009642AF" w:rsidRPr="00126316">
        <w:rPr>
          <w:lang w:val="en-GB"/>
        </w:rPr>
        <w:t xml:space="preserve">, or </w:t>
      </w:r>
      <w:r w:rsidR="00D04CA5" w:rsidRPr="00126316">
        <w:rPr>
          <w:lang w:val="en-GB"/>
        </w:rPr>
        <w:t>sending a vector</w:t>
      </w:r>
      <w:r w:rsidR="009642AF" w:rsidRPr="00126316">
        <w:rPr>
          <w:lang w:val="en-GB"/>
        </w:rPr>
        <w:t xml:space="preserve"> etc.</w:t>
      </w:r>
      <w:r w:rsidR="007F78C5" w:rsidRPr="00126316">
        <w:rPr>
          <w:lang w:val="en-GB"/>
        </w:rPr>
        <w:t xml:space="preserve"> It may also be a set of operations, or a macro operation, such as </w:t>
      </w:r>
      <w:r w:rsidR="008D72C1" w:rsidRPr="00126316">
        <w:rPr>
          <w:lang w:val="en-GB"/>
        </w:rPr>
        <w:t>synchronization operations, or setting up of daemons etc.</w:t>
      </w:r>
    </w:p>
    <w:p w14:paraId="0098546D" w14:textId="77777777" w:rsidR="002F7A05" w:rsidRPr="00126316" w:rsidRDefault="002F7A05" w:rsidP="00553A41">
      <w:pPr>
        <w:pStyle w:val="Heading2"/>
        <w:numPr>
          <w:ilvl w:val="1"/>
          <w:numId w:val="41"/>
        </w:numPr>
      </w:pPr>
      <w:bookmarkStart w:id="50" w:name="_Toc324596292"/>
      <w:r w:rsidRPr="00126316">
        <w:t>Environment</w:t>
      </w:r>
      <w:bookmarkEnd w:id="50"/>
    </w:p>
    <w:p w14:paraId="6EEB7C49" w14:textId="3E4375BE" w:rsidR="002F7A05" w:rsidRPr="00126316" w:rsidRDefault="007C055D" w:rsidP="002F7A05">
      <w:pPr>
        <w:rPr>
          <w:lang w:val="en-GB"/>
        </w:rPr>
      </w:pPr>
      <w:r w:rsidRPr="00126316">
        <w:rPr>
          <w:lang w:val="en-GB"/>
        </w:rPr>
        <w:t>The experiments</w:t>
      </w:r>
      <w:r w:rsidR="002F7A05" w:rsidRPr="00126316">
        <w:rPr>
          <w:lang w:val="en-GB"/>
        </w:rPr>
        <w:t xml:space="preserve"> were run on a MacBook Air 13-inch, from mid-2012. The machine has an Intel Core i5, dual core with 1,8GHz clock </w:t>
      </w:r>
      <w:r w:rsidR="003F2928" w:rsidRPr="00126316">
        <w:rPr>
          <w:lang w:val="en-GB"/>
        </w:rPr>
        <w:t>frequency;</w:t>
      </w:r>
      <w:r w:rsidR="002F7A05" w:rsidRPr="00126316">
        <w:rPr>
          <w:lang w:val="en-GB"/>
        </w:rPr>
        <w:t xml:space="preserve"> 3MB shared L3 cache, and Hyper-Threading. The memory size is 4GB in 1600MHz DDR3L. It was running OS X El Capitan v. 10.11.4</w:t>
      </w:r>
      <w:r w:rsidR="00877A4B" w:rsidRPr="00126316">
        <w:rPr>
          <w:lang w:val="en-GB"/>
        </w:rPr>
        <w:t xml:space="preserve"> (build 15E65, darwin 15.4.0)</w:t>
      </w:r>
      <w:r w:rsidR="002F7A05" w:rsidRPr="00126316">
        <w:rPr>
          <w:lang w:val="en-GB"/>
        </w:rPr>
        <w:t xml:space="preserve"> at the time of the testing. Go version 1.2.1 darwin/amd64 served as compiler, the GUI was displayed using Safari version 9.1 and Chrome version 50.0.2661.94 (64-bit). [19]</w:t>
      </w:r>
    </w:p>
    <w:p w14:paraId="576CB63E" w14:textId="22D458D3" w:rsidR="002F7A05" w:rsidRPr="00126316" w:rsidRDefault="00F64935" w:rsidP="0069627B">
      <w:pPr>
        <w:rPr>
          <w:lang w:val="en-GB"/>
        </w:rPr>
      </w:pPr>
      <w:r w:rsidRPr="00126316">
        <w:rPr>
          <w:lang w:val="en-GB"/>
        </w:rPr>
        <w:t>The router used in these experiments was an Asus RT-N56U</w:t>
      </w:r>
      <w:r w:rsidR="00147A66" w:rsidRPr="00126316">
        <w:rPr>
          <w:lang w:val="en-GB"/>
        </w:rPr>
        <w:t xml:space="preserve"> with firmware version 3.0.0</w:t>
      </w:r>
      <w:r w:rsidR="00C75898" w:rsidRPr="00126316">
        <w:rPr>
          <w:lang w:val="en-GB"/>
        </w:rPr>
        <w:t>.</w:t>
      </w:r>
      <w:r w:rsidR="00147A66" w:rsidRPr="00126316">
        <w:rPr>
          <w:lang w:val="en-GB"/>
        </w:rPr>
        <w:t>4.378_5291</w:t>
      </w:r>
      <w:r w:rsidR="00B24A95" w:rsidRPr="00126316">
        <w:rPr>
          <w:lang w:val="en-GB"/>
        </w:rPr>
        <w:t>, w</w:t>
      </w:r>
      <w:r w:rsidR="008E6B28" w:rsidRPr="00126316">
        <w:rPr>
          <w:lang w:val="en-GB"/>
        </w:rPr>
        <w:t>here traffic was sent over a 5GH</w:t>
      </w:r>
      <w:r w:rsidR="00B24A95" w:rsidRPr="00126316">
        <w:rPr>
          <w:lang w:val="en-GB"/>
        </w:rPr>
        <w:t>z connection.</w:t>
      </w:r>
    </w:p>
    <w:p w14:paraId="0FFC4092" w14:textId="184C38CD" w:rsidR="00877A4B" w:rsidRPr="00126316" w:rsidRDefault="00877A4B" w:rsidP="0069627B">
      <w:pPr>
        <w:rPr>
          <w:lang w:val="en-GB"/>
        </w:rPr>
      </w:pPr>
      <w:r w:rsidRPr="00126316">
        <w:rPr>
          <w:lang w:val="en-GB"/>
        </w:rPr>
        <w:t>Wireshark v</w:t>
      </w:r>
      <w:r w:rsidR="00C841E6" w:rsidRPr="00126316">
        <w:rPr>
          <w:lang w:val="en-GB"/>
        </w:rPr>
        <w:t>ersion 2.0.2</w:t>
      </w:r>
      <w:r w:rsidRPr="00126316">
        <w:rPr>
          <w:lang w:val="en-GB"/>
        </w:rPr>
        <w:t xml:space="preserve"> </w:t>
      </w:r>
      <w:r w:rsidR="00C841E6" w:rsidRPr="00126316">
        <w:rPr>
          <w:lang w:val="en-GB"/>
        </w:rPr>
        <w:t>(</w:t>
      </w:r>
      <w:r w:rsidRPr="00126316">
        <w:rPr>
          <w:lang w:val="en-GB"/>
        </w:rPr>
        <w:t>32-bit build</w:t>
      </w:r>
      <w:r w:rsidR="00C841E6" w:rsidRPr="00126316">
        <w:rPr>
          <w:lang w:val="en-GB"/>
        </w:rPr>
        <w:t>)</w:t>
      </w:r>
      <w:r w:rsidRPr="00126316">
        <w:rPr>
          <w:lang w:val="en-GB"/>
        </w:rPr>
        <w:t xml:space="preserve"> was used</w:t>
      </w:r>
      <w:r w:rsidR="00C841E6" w:rsidRPr="00126316">
        <w:rPr>
          <w:lang w:val="en-GB"/>
        </w:rPr>
        <w:t xml:space="preserve"> to capture network packets</w:t>
      </w:r>
      <w:r w:rsidRPr="00126316">
        <w:rPr>
          <w:lang w:val="en-GB"/>
        </w:rPr>
        <w:t>.</w:t>
      </w:r>
    </w:p>
    <w:p w14:paraId="20695844" w14:textId="4ED07582" w:rsidR="00267242" w:rsidRPr="00126316" w:rsidRDefault="00267242" w:rsidP="0069627B">
      <w:pPr>
        <w:rPr>
          <w:lang w:val="en-GB"/>
        </w:rPr>
      </w:pPr>
      <w:r w:rsidRPr="00126316">
        <w:rPr>
          <w:lang w:val="en-GB"/>
        </w:rPr>
        <w:t>Processes and scripts were executed using terminal version 2.6.1.</w:t>
      </w:r>
    </w:p>
    <w:p w14:paraId="489F0674" w14:textId="56C104CC" w:rsidR="0081172A" w:rsidRPr="00126316" w:rsidRDefault="0081172A" w:rsidP="0081172A">
      <w:pPr>
        <w:pStyle w:val="Heading2"/>
      </w:pPr>
      <w:bookmarkStart w:id="51" w:name="_Toc324596293"/>
      <w:r w:rsidRPr="00126316">
        <w:t>Running Idle</w:t>
      </w:r>
      <w:bookmarkEnd w:id="51"/>
    </w:p>
    <w:p w14:paraId="546F1477" w14:textId="0C364B6B" w:rsidR="000A4748" w:rsidRPr="00126316" w:rsidRDefault="000A4748" w:rsidP="0081172A">
      <w:pPr>
        <w:rPr>
          <w:lang w:val="en-GB"/>
        </w:rPr>
      </w:pPr>
      <w:r w:rsidRPr="00126316">
        <w:rPr>
          <w:lang w:val="en-GB"/>
        </w:rPr>
        <w:t>In this experiment, CPU u</w:t>
      </w:r>
      <w:r w:rsidR="00D04096" w:rsidRPr="00126316">
        <w:rPr>
          <w:lang w:val="en-GB"/>
        </w:rPr>
        <w:t>sage, memory usage, and traffic</w:t>
      </w:r>
      <w:r w:rsidRPr="00126316">
        <w:rPr>
          <w:lang w:val="en-GB"/>
        </w:rPr>
        <w:t xml:space="preserve"> was measured while the prototype was running idle with no data or application files, nor any other interaction.</w:t>
      </w:r>
    </w:p>
    <w:p w14:paraId="33A0B46E" w14:textId="77777777" w:rsidR="0017514D" w:rsidRPr="00126316" w:rsidRDefault="00DA28D8" w:rsidP="0081172A">
      <w:pPr>
        <w:rPr>
          <w:lang w:val="en-GB"/>
        </w:rPr>
      </w:pPr>
      <w:r w:rsidRPr="00126316">
        <w:rPr>
          <w:lang w:val="en-GB"/>
        </w:rPr>
        <w:t>2, 5, 10, 15 and 20 devices networks where tested, where 20 devices proved to be the upper limit of what the test machine could handle with the automatic coordinator enabled.</w:t>
      </w:r>
      <w:r w:rsidR="00D50A77" w:rsidRPr="00126316">
        <w:rPr>
          <w:lang w:val="en-GB"/>
        </w:rPr>
        <w:t xml:space="preserve"> </w:t>
      </w:r>
    </w:p>
    <w:p w14:paraId="285941CF" w14:textId="7398B94A" w:rsidR="00DA28D8" w:rsidRPr="00126316" w:rsidRDefault="00D50A77" w:rsidP="0081172A">
      <w:pPr>
        <w:rPr>
          <w:lang w:val="en-GB"/>
        </w:rPr>
      </w:pPr>
      <w:r w:rsidRPr="00126316">
        <w:rPr>
          <w:lang w:val="en-GB"/>
        </w:rPr>
        <w:t xml:space="preserve">However, when the coordinator was fixed to the first daemon, absolutely no CPU usage </w:t>
      </w:r>
      <w:r w:rsidR="00181814" w:rsidRPr="00126316">
        <w:rPr>
          <w:lang w:val="en-GB"/>
        </w:rPr>
        <w:t xml:space="preserve">or network traffic </w:t>
      </w:r>
      <w:r w:rsidRPr="00126316">
        <w:rPr>
          <w:lang w:val="en-GB"/>
        </w:rPr>
        <w:t>was measured</w:t>
      </w:r>
      <w:r w:rsidR="00BB1531" w:rsidRPr="00126316">
        <w:rPr>
          <w:lang w:val="en-GB"/>
        </w:rPr>
        <w:t xml:space="preserve"> after the initial setup phase</w:t>
      </w:r>
      <w:r w:rsidRPr="00126316">
        <w:rPr>
          <w:lang w:val="en-GB"/>
        </w:rPr>
        <w:t xml:space="preserve">, meaning it </w:t>
      </w:r>
      <w:r w:rsidR="00363A7B" w:rsidRPr="00126316">
        <w:rPr>
          <w:lang w:val="en-GB"/>
        </w:rPr>
        <w:t>used</w:t>
      </w:r>
      <w:r w:rsidRPr="00126316">
        <w:rPr>
          <w:lang w:val="en-GB"/>
        </w:rPr>
        <w:t xml:space="preserve"> less than 0.0 % </w:t>
      </w:r>
      <w:r w:rsidR="00393122" w:rsidRPr="00126316">
        <w:rPr>
          <w:lang w:val="en-GB"/>
        </w:rPr>
        <w:t xml:space="preserve">(out of 400 % </w:t>
      </w:r>
      <w:r w:rsidR="007412FD" w:rsidRPr="00126316">
        <w:rPr>
          <w:lang w:val="en-GB"/>
        </w:rPr>
        <w:t>on the dual core CPU with Hyper-T</w:t>
      </w:r>
      <w:r w:rsidR="00393122" w:rsidRPr="00126316">
        <w:rPr>
          <w:lang w:val="en-GB"/>
        </w:rPr>
        <w:t xml:space="preserve">hreading) </w:t>
      </w:r>
      <w:r w:rsidRPr="00126316">
        <w:rPr>
          <w:lang w:val="en-GB"/>
        </w:rPr>
        <w:t>of CPU time.</w:t>
      </w:r>
    </w:p>
    <w:p w14:paraId="22F22679" w14:textId="46FB3B17" w:rsidR="00D94D1A" w:rsidRPr="00126316" w:rsidRDefault="00ED4ED4" w:rsidP="0081172A">
      <w:pPr>
        <w:rPr>
          <w:lang w:val="en-GB"/>
        </w:rPr>
      </w:pPr>
      <w:r w:rsidRPr="00126316">
        <w:rPr>
          <w:lang w:val="en-GB"/>
        </w:rPr>
        <w:t xml:space="preserve">The following graphs show the measured values during the </w:t>
      </w:r>
      <w:r w:rsidR="00ED1054" w:rsidRPr="00126316">
        <w:rPr>
          <w:lang w:val="en-GB"/>
        </w:rPr>
        <w:t xml:space="preserve">experiments, where </w:t>
      </w:r>
      <w:r w:rsidR="0047335E" w:rsidRPr="00126316">
        <w:rPr>
          <w:lang w:val="en-GB"/>
        </w:rPr>
        <w:t>"</w:t>
      </w:r>
      <w:r w:rsidR="00ED1054" w:rsidRPr="00126316">
        <w:rPr>
          <w:lang w:val="en-GB"/>
        </w:rPr>
        <w:t>20 devices</w:t>
      </w:r>
      <w:r w:rsidR="0047335E" w:rsidRPr="00126316">
        <w:rPr>
          <w:lang w:val="en-GB"/>
        </w:rPr>
        <w:t>"</w:t>
      </w:r>
      <w:r w:rsidR="00ED1054" w:rsidRPr="00126316">
        <w:rPr>
          <w:lang w:val="en-GB"/>
        </w:rPr>
        <w:t xml:space="preserve"> has it</w:t>
      </w:r>
      <w:r w:rsidR="001D0617" w:rsidRPr="00126316">
        <w:rPr>
          <w:lang w:val="en-GB"/>
        </w:rPr>
        <w:t>'</w:t>
      </w:r>
      <w:r w:rsidR="00ED1054" w:rsidRPr="00126316">
        <w:rPr>
          <w:lang w:val="en-GB"/>
        </w:rPr>
        <w:t>s own graph</w:t>
      </w:r>
      <w:r w:rsidR="00E316C8" w:rsidRPr="00126316">
        <w:rPr>
          <w:lang w:val="en-GB"/>
        </w:rPr>
        <w:t xml:space="preserve"> due to the high and some</w:t>
      </w:r>
      <w:r w:rsidRPr="00126316">
        <w:rPr>
          <w:lang w:val="en-GB"/>
        </w:rPr>
        <w:t xml:space="preserve">times missing values. A projected value of 400 % </w:t>
      </w:r>
      <w:r w:rsidR="00964733" w:rsidRPr="00126316">
        <w:rPr>
          <w:lang w:val="en-GB"/>
        </w:rPr>
        <w:t xml:space="preserve">for CPU usage, and 2.5 GB for memory usage </w:t>
      </w:r>
      <w:r w:rsidRPr="00126316">
        <w:rPr>
          <w:lang w:val="en-GB"/>
        </w:rPr>
        <w:t>has been plotted for intervals where top was unable to run due to exhaustion of resources</w:t>
      </w:r>
      <w:r w:rsidR="00DB4C1E" w:rsidRPr="00126316">
        <w:rPr>
          <w:lang w:val="en-GB"/>
        </w:rPr>
        <w:t xml:space="preserve">, </w:t>
      </w:r>
      <w:r w:rsidR="00775F11" w:rsidRPr="00126316">
        <w:rPr>
          <w:lang w:val="en-GB"/>
        </w:rPr>
        <w:t xml:space="preserve">though these values are of course not </w:t>
      </w:r>
      <w:r w:rsidR="004E0FC4" w:rsidRPr="00126316">
        <w:rPr>
          <w:lang w:val="en-GB"/>
        </w:rPr>
        <w:t>precise</w:t>
      </w:r>
      <w:r w:rsidR="00775F11" w:rsidRPr="00126316">
        <w:rPr>
          <w:lang w:val="en-GB"/>
        </w:rPr>
        <w:t xml:space="preserve">. </w:t>
      </w:r>
      <w:r w:rsidR="00D577F3" w:rsidRPr="00126316">
        <w:rPr>
          <w:lang w:val="en-GB"/>
        </w:rPr>
        <w:t xml:space="preserve">2.5 GB was chosen as </w:t>
      </w:r>
      <w:r w:rsidR="006A6BCB" w:rsidRPr="00126316">
        <w:rPr>
          <w:lang w:val="en-GB"/>
        </w:rPr>
        <w:t>it</w:t>
      </w:r>
      <w:r w:rsidR="00D577F3" w:rsidRPr="00126316">
        <w:rPr>
          <w:lang w:val="en-GB"/>
        </w:rPr>
        <w:t xml:space="preserve"> is about the size of memory that is available after OS and </w:t>
      </w:r>
      <w:r w:rsidR="00D91447" w:rsidRPr="00126316">
        <w:rPr>
          <w:lang w:val="en-GB"/>
        </w:rPr>
        <w:t>other necessities</w:t>
      </w:r>
      <w:r w:rsidR="00D577F3" w:rsidRPr="00126316">
        <w:rPr>
          <w:lang w:val="en-GB"/>
        </w:rPr>
        <w:t xml:space="preserve"> have taken their share.</w:t>
      </w:r>
      <w:r w:rsidR="00A30ECF" w:rsidRPr="00126316">
        <w:rPr>
          <w:lang w:val="en-GB"/>
        </w:rPr>
        <w:t xml:space="preserve"> </w:t>
      </w:r>
      <w:r w:rsidR="00D94D1A" w:rsidRPr="00126316">
        <w:rPr>
          <w:lang w:val="en-GB"/>
        </w:rPr>
        <w:t>This is done to make single data points visible even if the two neighbouring data points are missing.</w:t>
      </w:r>
    </w:p>
    <w:p w14:paraId="486BEBB0" w14:textId="0DB4AA21" w:rsidR="0017514D" w:rsidRPr="00126316" w:rsidRDefault="00A30ECF" w:rsidP="0081172A">
      <w:pPr>
        <w:rPr>
          <w:lang w:val="en-GB"/>
        </w:rPr>
      </w:pPr>
      <w:r w:rsidRPr="00126316">
        <w:rPr>
          <w:lang w:val="en-GB"/>
        </w:rPr>
        <w:t xml:space="preserve">NB! </w:t>
      </w:r>
      <w:r w:rsidR="00CA2B22" w:rsidRPr="00126316">
        <w:rPr>
          <w:lang w:val="en-GB"/>
        </w:rPr>
        <w:t>The graphs in this section have different</w:t>
      </w:r>
      <w:r w:rsidRPr="00126316">
        <w:rPr>
          <w:lang w:val="en-GB"/>
        </w:rPr>
        <w:t xml:space="preserve"> scale</w:t>
      </w:r>
      <w:r w:rsidR="00CA2B22" w:rsidRPr="00126316">
        <w:rPr>
          <w:lang w:val="en-GB"/>
        </w:rPr>
        <w:t>s</w:t>
      </w:r>
      <w:r w:rsidR="006155C9" w:rsidRPr="00126316">
        <w:rPr>
          <w:lang w:val="en-GB"/>
        </w:rPr>
        <w:t xml:space="preserve"> between the set of graphs for each metric</w:t>
      </w:r>
      <w:r w:rsidRPr="00126316">
        <w:rPr>
          <w:lang w:val="en-GB"/>
        </w:rPr>
        <w:t xml:space="preserve"> for</w:t>
      </w:r>
      <w:r w:rsidR="00407AB1" w:rsidRPr="00126316">
        <w:rPr>
          <w:lang w:val="en-GB"/>
        </w:rPr>
        <w:t xml:space="preserve"> </w:t>
      </w:r>
      <w:r w:rsidR="001D5262" w:rsidRPr="00126316">
        <w:rPr>
          <w:lang w:val="en-GB"/>
        </w:rPr>
        <w:t>better</w:t>
      </w:r>
      <w:r w:rsidR="00407AB1" w:rsidRPr="00126316">
        <w:rPr>
          <w:lang w:val="en-GB"/>
        </w:rPr>
        <w:t xml:space="preserve"> granularity</w:t>
      </w:r>
      <w:r w:rsidRPr="00126316">
        <w:rPr>
          <w:lang w:val="en-GB"/>
        </w:rPr>
        <w:t xml:space="preserve">. </w:t>
      </w:r>
    </w:p>
    <w:p w14:paraId="0E084C27" w14:textId="77777777" w:rsidR="00AC1E7E" w:rsidRPr="00126316" w:rsidRDefault="00AC1E7E" w:rsidP="0081172A">
      <w:pPr>
        <w:rPr>
          <w:lang w:val="en-GB"/>
        </w:rPr>
      </w:pPr>
    </w:p>
    <w:p w14:paraId="492E9C55" w14:textId="77777777" w:rsidR="00AC1E7E" w:rsidRPr="00126316" w:rsidRDefault="00C872AE" w:rsidP="00AC1E7E">
      <w:pPr>
        <w:keepNext/>
        <w:rPr>
          <w:lang w:val="en-GB"/>
        </w:rPr>
      </w:pPr>
      <w:r w:rsidRPr="00126316">
        <w:rPr>
          <w:lang w:val="en-GB" w:eastAsia="en-US"/>
        </w:rPr>
        <w:lastRenderedPageBreak/>
        <w:drawing>
          <wp:inline distT="0" distB="0" distL="0" distR="0" wp14:anchorId="30CB5B27" wp14:editId="658213FD">
            <wp:extent cx="5825490" cy="2861310"/>
            <wp:effectExtent l="0" t="0" r="16510" b="3429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7C7602B" w14:textId="3ED1A29E" w:rsidR="0081172A" w:rsidRPr="00126316" w:rsidRDefault="00AC1E7E" w:rsidP="00AC1E7E">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11</w:t>
      </w:r>
      <w:r w:rsidRPr="00126316">
        <w:rPr>
          <w:lang w:val="en-GB"/>
        </w:rPr>
        <w:fldChar w:fldCharType="end"/>
      </w:r>
      <w:r w:rsidRPr="00126316">
        <w:rPr>
          <w:lang w:val="en-GB"/>
        </w:rPr>
        <w:t xml:space="preserve"> Idle CPU usage for 2 - 15 devices</w:t>
      </w:r>
      <w:r w:rsidR="00BD7831" w:rsidRPr="00126316">
        <w:rPr>
          <w:lang w:val="en-GB"/>
        </w:rPr>
        <w:t>.</w:t>
      </w:r>
    </w:p>
    <w:p w14:paraId="3C4C1334" w14:textId="77777777" w:rsidR="00AC1E7E" w:rsidRPr="00126316" w:rsidRDefault="00067436" w:rsidP="00AC1E7E">
      <w:pPr>
        <w:keepNext/>
        <w:rPr>
          <w:lang w:val="en-GB"/>
        </w:rPr>
      </w:pPr>
      <w:r w:rsidRPr="00126316">
        <w:rPr>
          <w:lang w:val="en-GB" w:eastAsia="en-US"/>
        </w:rPr>
        <w:drawing>
          <wp:inline distT="0" distB="0" distL="0" distR="0" wp14:anchorId="3D87AFB3" wp14:editId="7AAA06AC">
            <wp:extent cx="5825490" cy="2510790"/>
            <wp:effectExtent l="0" t="0" r="16510" b="2921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4405EF5" w14:textId="0B5859E6" w:rsidR="00E07FB7" w:rsidRPr="00126316" w:rsidRDefault="00AC1E7E" w:rsidP="00AC1E7E">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12</w:t>
      </w:r>
      <w:r w:rsidRPr="00126316">
        <w:rPr>
          <w:lang w:val="en-GB"/>
        </w:rPr>
        <w:fldChar w:fldCharType="end"/>
      </w:r>
      <w:r w:rsidRPr="00126316">
        <w:rPr>
          <w:lang w:val="en-GB"/>
        </w:rPr>
        <w:t xml:space="preserve"> Idle CPU usage for 20 devices</w:t>
      </w:r>
      <w:r w:rsidR="00BD7831" w:rsidRPr="00126316">
        <w:rPr>
          <w:lang w:val="en-GB"/>
        </w:rPr>
        <w:t>.</w:t>
      </w:r>
    </w:p>
    <w:p w14:paraId="1D5EDB35" w14:textId="77777777" w:rsidR="00211C05" w:rsidRPr="00126316" w:rsidRDefault="00211C05" w:rsidP="00211C05">
      <w:pPr>
        <w:keepNext/>
        <w:jc w:val="center"/>
        <w:rPr>
          <w:lang w:val="en-GB"/>
        </w:rPr>
      </w:pPr>
      <w:r w:rsidRPr="00126316">
        <w:rPr>
          <w:lang w:val="en-GB" w:eastAsia="en-US"/>
        </w:rPr>
        <w:drawing>
          <wp:inline distT="0" distB="0" distL="0" distR="0" wp14:anchorId="67D59E2F" wp14:editId="1EA3F7F5">
            <wp:extent cx="5817870" cy="2510790"/>
            <wp:effectExtent l="0" t="0" r="24130" b="292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8E6A5F0" w14:textId="592C41A5" w:rsidR="00211C05" w:rsidRPr="00126316" w:rsidRDefault="00211C05" w:rsidP="00211C05">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13</w:t>
      </w:r>
      <w:r w:rsidRPr="00126316">
        <w:rPr>
          <w:lang w:val="en-GB"/>
        </w:rPr>
        <w:fldChar w:fldCharType="end"/>
      </w:r>
      <w:r w:rsidRPr="00126316">
        <w:rPr>
          <w:lang w:val="en-GB"/>
        </w:rPr>
        <w:t xml:space="preserve"> Idle memory usage for 2 - 15 devices.</w:t>
      </w:r>
    </w:p>
    <w:p w14:paraId="7CE58D4A" w14:textId="77777777" w:rsidR="005451BB" w:rsidRPr="00126316" w:rsidRDefault="005451BB" w:rsidP="005451BB">
      <w:pPr>
        <w:keepNext/>
        <w:rPr>
          <w:lang w:val="en-GB"/>
        </w:rPr>
      </w:pPr>
      <w:r w:rsidRPr="00126316">
        <w:rPr>
          <w:lang w:val="en-GB" w:eastAsia="en-US"/>
        </w:rPr>
        <w:lastRenderedPageBreak/>
        <w:drawing>
          <wp:inline distT="0" distB="0" distL="0" distR="0" wp14:anchorId="5640C9DB" wp14:editId="0C77ECC2">
            <wp:extent cx="5825490" cy="2574290"/>
            <wp:effectExtent l="0" t="0" r="16510" b="1651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23CDAD4" w14:textId="1FE4DE69" w:rsidR="005451BB" w:rsidRPr="00126316" w:rsidRDefault="005451BB" w:rsidP="005451BB">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14</w:t>
      </w:r>
      <w:r w:rsidRPr="00126316">
        <w:rPr>
          <w:lang w:val="en-GB"/>
        </w:rPr>
        <w:fldChar w:fldCharType="end"/>
      </w:r>
      <w:r w:rsidRPr="00126316">
        <w:rPr>
          <w:lang w:val="en-GB"/>
        </w:rPr>
        <w:t xml:space="preserve"> Idle memory usage for 20 devices.</w:t>
      </w:r>
    </w:p>
    <w:p w14:paraId="6D47037C" w14:textId="77777777" w:rsidR="00824532" w:rsidRPr="00126316" w:rsidRDefault="00824532" w:rsidP="00824532">
      <w:pPr>
        <w:keepNext/>
        <w:jc w:val="center"/>
        <w:rPr>
          <w:lang w:val="en-GB"/>
        </w:rPr>
      </w:pPr>
      <w:r w:rsidRPr="00126316">
        <w:rPr>
          <w:lang w:val="en-GB" w:eastAsia="en-US"/>
        </w:rPr>
        <w:drawing>
          <wp:inline distT="0" distB="0" distL="0" distR="0" wp14:anchorId="5AB2092B" wp14:editId="05FFD0B1">
            <wp:extent cx="5817870" cy="2576830"/>
            <wp:effectExtent l="0" t="0" r="24130" b="1397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F22F813" w14:textId="41BC4872" w:rsidR="00824532" w:rsidRPr="00126316" w:rsidRDefault="00824532" w:rsidP="00824532">
      <w:pPr>
        <w:pStyle w:val="Caption"/>
        <w:rPr>
          <w:lang w:val="en-GB"/>
        </w:rPr>
      </w:pPr>
      <w:r w:rsidRPr="00126316">
        <w:rPr>
          <w:lang w:val="en-GB"/>
        </w:rPr>
        <w:t xml:space="preserve">Figure </w:t>
      </w:r>
      <w:r w:rsidR="00C25BE6" w:rsidRPr="00126316">
        <w:rPr>
          <w:lang w:val="en-GB"/>
        </w:rPr>
        <w:fldChar w:fldCharType="begin"/>
      </w:r>
      <w:r w:rsidR="00C25BE6" w:rsidRPr="00126316">
        <w:rPr>
          <w:lang w:val="en-GB"/>
        </w:rPr>
        <w:instrText xml:space="preserve"> SEQ Figure \* ARABIC </w:instrText>
      </w:r>
      <w:r w:rsidR="00C25BE6" w:rsidRPr="00126316">
        <w:rPr>
          <w:lang w:val="en-GB"/>
        </w:rPr>
        <w:fldChar w:fldCharType="separate"/>
      </w:r>
      <w:r w:rsidR="00AC37AC" w:rsidRPr="00126316">
        <w:rPr>
          <w:lang w:val="en-GB"/>
        </w:rPr>
        <w:t>15</w:t>
      </w:r>
      <w:r w:rsidR="00C25BE6" w:rsidRPr="00126316">
        <w:rPr>
          <w:lang w:val="en-GB"/>
        </w:rPr>
        <w:fldChar w:fldCharType="end"/>
      </w:r>
      <w:r w:rsidRPr="00126316">
        <w:rPr>
          <w:lang w:val="en-GB"/>
        </w:rPr>
        <w:t xml:space="preserve"> Idle memory usage with fixed coordinator, 2 - 20 devices.</w:t>
      </w:r>
    </w:p>
    <w:p w14:paraId="7F930F34" w14:textId="77777777" w:rsidR="00763D2B" w:rsidRPr="00126316" w:rsidRDefault="003F73DF" w:rsidP="00763D2B">
      <w:pPr>
        <w:keepNext/>
        <w:jc w:val="center"/>
        <w:rPr>
          <w:lang w:val="en-GB"/>
        </w:rPr>
      </w:pPr>
      <w:r w:rsidRPr="00126316">
        <w:rPr>
          <w:lang w:val="en-GB" w:eastAsia="en-US"/>
        </w:rPr>
        <w:drawing>
          <wp:inline distT="0" distB="0" distL="0" distR="0" wp14:anchorId="6C094FD9" wp14:editId="6C34EBF6">
            <wp:extent cx="5817870" cy="2599690"/>
            <wp:effectExtent l="0" t="0" r="24130" b="1651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83CC0DF" w14:textId="532F60D2" w:rsidR="00B10050" w:rsidRPr="00126316" w:rsidRDefault="00763D2B" w:rsidP="00763D2B">
      <w:pPr>
        <w:pStyle w:val="Caption"/>
        <w:rPr>
          <w:lang w:val="en-GB"/>
        </w:rPr>
      </w:pPr>
      <w:r w:rsidRPr="00126316">
        <w:rPr>
          <w:lang w:val="en-GB"/>
        </w:rPr>
        <w:t xml:space="preserve">Figure </w:t>
      </w:r>
      <w:r w:rsidR="00207958" w:rsidRPr="00126316">
        <w:rPr>
          <w:lang w:val="en-GB"/>
        </w:rPr>
        <w:fldChar w:fldCharType="begin"/>
      </w:r>
      <w:r w:rsidR="00207958" w:rsidRPr="00126316">
        <w:rPr>
          <w:lang w:val="en-GB"/>
        </w:rPr>
        <w:instrText xml:space="preserve"> SEQ Figure \* ARABIC </w:instrText>
      </w:r>
      <w:r w:rsidR="00207958" w:rsidRPr="00126316">
        <w:rPr>
          <w:lang w:val="en-GB"/>
        </w:rPr>
        <w:fldChar w:fldCharType="separate"/>
      </w:r>
      <w:r w:rsidR="00AC37AC" w:rsidRPr="00126316">
        <w:rPr>
          <w:lang w:val="en-GB"/>
        </w:rPr>
        <w:t>16</w:t>
      </w:r>
      <w:r w:rsidR="00207958" w:rsidRPr="00126316">
        <w:rPr>
          <w:lang w:val="en-GB"/>
        </w:rPr>
        <w:fldChar w:fldCharType="end"/>
      </w:r>
      <w:r w:rsidRPr="00126316">
        <w:rPr>
          <w:lang w:val="en-GB"/>
        </w:rPr>
        <w:t xml:space="preserve"> Idle traffic for 2 - 15 devices.</w:t>
      </w:r>
    </w:p>
    <w:p w14:paraId="69EF00E2" w14:textId="77777777" w:rsidR="00763D2B" w:rsidRPr="00126316" w:rsidRDefault="000C50FB" w:rsidP="00763D2B">
      <w:pPr>
        <w:keepNext/>
        <w:jc w:val="center"/>
        <w:rPr>
          <w:lang w:val="en-GB"/>
        </w:rPr>
      </w:pPr>
      <w:r w:rsidRPr="00126316">
        <w:rPr>
          <w:lang w:val="en-GB" w:eastAsia="en-US"/>
        </w:rPr>
        <w:lastRenderedPageBreak/>
        <w:drawing>
          <wp:inline distT="0" distB="0" distL="0" distR="0" wp14:anchorId="4D2D1BCE" wp14:editId="7FFE3474">
            <wp:extent cx="5817870" cy="2569210"/>
            <wp:effectExtent l="0" t="0" r="24130" b="2159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4D056CE" w14:textId="67AE83A3" w:rsidR="000C50FB" w:rsidRPr="00126316" w:rsidRDefault="00763D2B" w:rsidP="00763D2B">
      <w:pPr>
        <w:pStyle w:val="Caption"/>
        <w:rPr>
          <w:lang w:val="en-GB"/>
        </w:rPr>
      </w:pPr>
      <w:r w:rsidRPr="00126316">
        <w:rPr>
          <w:lang w:val="en-GB"/>
        </w:rPr>
        <w:t xml:space="preserve">Figure </w:t>
      </w:r>
      <w:r w:rsidR="00207958" w:rsidRPr="00126316">
        <w:rPr>
          <w:lang w:val="en-GB"/>
        </w:rPr>
        <w:fldChar w:fldCharType="begin"/>
      </w:r>
      <w:r w:rsidR="00207958" w:rsidRPr="00126316">
        <w:rPr>
          <w:lang w:val="en-GB"/>
        </w:rPr>
        <w:instrText xml:space="preserve"> SEQ Figure \* ARABIC </w:instrText>
      </w:r>
      <w:r w:rsidR="00207958" w:rsidRPr="00126316">
        <w:rPr>
          <w:lang w:val="en-GB"/>
        </w:rPr>
        <w:fldChar w:fldCharType="separate"/>
      </w:r>
      <w:r w:rsidR="00AC37AC" w:rsidRPr="00126316">
        <w:rPr>
          <w:lang w:val="en-GB"/>
        </w:rPr>
        <w:t>17</w:t>
      </w:r>
      <w:r w:rsidR="00207958" w:rsidRPr="00126316">
        <w:rPr>
          <w:lang w:val="en-GB"/>
        </w:rPr>
        <w:fldChar w:fldCharType="end"/>
      </w:r>
      <w:r w:rsidRPr="00126316">
        <w:rPr>
          <w:lang w:val="en-GB"/>
        </w:rPr>
        <w:t xml:space="preserve"> Idle traffic for 20 devices.</w:t>
      </w:r>
    </w:p>
    <w:p w14:paraId="2365358A" w14:textId="1CAB94F5" w:rsidR="00BD36DB" w:rsidRPr="00126316" w:rsidRDefault="0084320D" w:rsidP="0084320D">
      <w:pPr>
        <w:rPr>
          <w:lang w:val="en-GB"/>
        </w:rPr>
      </w:pPr>
      <w:r w:rsidRPr="00126316">
        <w:rPr>
          <w:lang w:val="en-GB"/>
        </w:rPr>
        <w:t xml:space="preserve">There is clearly something wrong happening at around 200 seconds when running 20 devices. The amount of network traffic </w:t>
      </w:r>
      <w:r w:rsidR="006E53C8" w:rsidRPr="00126316">
        <w:rPr>
          <w:lang w:val="en-GB"/>
        </w:rPr>
        <w:t xml:space="preserve">hits the roof. </w:t>
      </w:r>
      <w:r w:rsidR="00ED1535" w:rsidRPr="00126316">
        <w:rPr>
          <w:lang w:val="en-GB"/>
        </w:rPr>
        <w:t>Analysing the data in Wireshark shows that the traffic is 97.06 % rathe</w:t>
      </w:r>
      <w:r w:rsidR="00653240" w:rsidRPr="00126316">
        <w:rPr>
          <w:lang w:val="en-GB"/>
        </w:rPr>
        <w:t>r small packets in the range of</w:t>
      </w:r>
      <w:r w:rsidR="00ED1535" w:rsidRPr="00126316">
        <w:rPr>
          <w:lang w:val="en-GB"/>
        </w:rPr>
        <w:t xml:space="preserve"> 40-79, which implies there is some room for improvement here by combining messages.</w:t>
      </w:r>
      <w:r w:rsidR="0031179B" w:rsidRPr="00126316">
        <w:rPr>
          <w:lang w:val="en-GB"/>
        </w:rPr>
        <w:t xml:space="preserve"> Furthermore, Wireshark shows that there is a big increase in TCP errors in the period where the traffic amount explodes</w:t>
      </w:r>
      <w:r w:rsidR="00372B7C" w:rsidRPr="00126316">
        <w:rPr>
          <w:lang w:val="en-GB"/>
        </w:rPr>
        <w:t>, the amount of errors in relation to amount of traffic is significantly higher</w:t>
      </w:r>
      <w:r w:rsidR="0031179B" w:rsidRPr="00126316">
        <w:rPr>
          <w:lang w:val="en-GB"/>
        </w:rPr>
        <w:t>. There are many out-of-order packets,</w:t>
      </w:r>
      <w:r w:rsidR="000549F1" w:rsidRPr="00126316">
        <w:rPr>
          <w:lang w:val="en-GB"/>
        </w:rPr>
        <w:t xml:space="preserve"> duplicate ACKs (probably related to the out-of-order packets)</w:t>
      </w:r>
      <w:r w:rsidR="0031179B" w:rsidRPr="00126316">
        <w:rPr>
          <w:lang w:val="en-GB"/>
        </w:rPr>
        <w:t xml:space="preserve"> and "spurious retransmissions", meaning packets were resent even though receiver replied </w:t>
      </w:r>
      <w:r w:rsidR="00DD3492" w:rsidRPr="00126316">
        <w:rPr>
          <w:lang w:val="en-GB"/>
        </w:rPr>
        <w:t>with</w:t>
      </w:r>
      <w:r w:rsidR="0031179B" w:rsidRPr="00126316">
        <w:rPr>
          <w:lang w:val="en-GB"/>
        </w:rPr>
        <w:t xml:space="preserve"> acknowledgement</w:t>
      </w:r>
      <w:r w:rsidR="00DD3492" w:rsidRPr="00126316">
        <w:rPr>
          <w:lang w:val="en-GB"/>
        </w:rPr>
        <w:t xml:space="preserve"> of already receiving it</w:t>
      </w:r>
      <w:r w:rsidR="0031179B" w:rsidRPr="00126316">
        <w:rPr>
          <w:lang w:val="en-GB"/>
        </w:rPr>
        <w:t>.</w:t>
      </w:r>
      <w:r w:rsidR="00372B7C" w:rsidRPr="00126316">
        <w:rPr>
          <w:lang w:val="en-GB"/>
        </w:rPr>
        <w:t xml:space="preserve"> </w:t>
      </w:r>
      <w:r w:rsidR="007435E5" w:rsidRPr="00126316">
        <w:rPr>
          <w:lang w:val="en-GB"/>
        </w:rPr>
        <w:t>Just before the timeout, numerous "reset"</w:t>
      </w:r>
      <w:r w:rsidR="007E1A80" w:rsidRPr="00126316">
        <w:rPr>
          <w:lang w:val="en-GB"/>
        </w:rPr>
        <w:t xml:space="preserve"> requests</w:t>
      </w:r>
      <w:r w:rsidR="007435E5" w:rsidRPr="00126316">
        <w:rPr>
          <w:lang w:val="en-GB"/>
        </w:rPr>
        <w:t xml:space="preserve"> have been </w:t>
      </w:r>
      <w:r w:rsidR="003B04B7" w:rsidRPr="00126316">
        <w:rPr>
          <w:lang w:val="en-GB"/>
        </w:rPr>
        <w:t>captured, seemingly caused by an ACK that gets lost after having been sent to the r</w:t>
      </w:r>
      <w:r w:rsidR="00DB4910" w:rsidRPr="00126316">
        <w:rPr>
          <w:lang w:val="en-GB"/>
        </w:rPr>
        <w:t xml:space="preserve">outer, </w:t>
      </w:r>
      <w:r w:rsidR="00D10770" w:rsidRPr="00126316">
        <w:rPr>
          <w:lang w:val="en-GB"/>
        </w:rPr>
        <w:t>confusing the intended receiver, which in the end times out.</w:t>
      </w:r>
      <w:r w:rsidR="00BD36DB" w:rsidRPr="00126316">
        <w:rPr>
          <w:lang w:val="en-GB"/>
        </w:rPr>
        <w:t xml:space="preserve"> There is then reason to believe that the problem here </w:t>
      </w:r>
      <w:r w:rsidR="0064718B" w:rsidRPr="00126316">
        <w:rPr>
          <w:lang w:val="en-GB"/>
        </w:rPr>
        <w:t xml:space="preserve">is </w:t>
      </w:r>
      <w:r w:rsidR="00BD36DB" w:rsidRPr="00126316">
        <w:rPr>
          <w:lang w:val="en-GB"/>
        </w:rPr>
        <w:t>that the router is incapable of tackling the tr</w:t>
      </w:r>
      <w:r w:rsidR="006D06E4" w:rsidRPr="00126316">
        <w:rPr>
          <w:lang w:val="en-GB"/>
        </w:rPr>
        <w:t>affic, possibly due to overload, causing packets to get lost</w:t>
      </w:r>
      <w:r w:rsidR="006B7FA8" w:rsidRPr="00126316">
        <w:rPr>
          <w:lang w:val="en-GB"/>
        </w:rPr>
        <w:t>, which eventually makes the prototype time out when no ACKs are able to reach the receiver.</w:t>
      </w:r>
    </w:p>
    <w:p w14:paraId="7A809E8C" w14:textId="1CCC30E1" w:rsidR="00790AC9" w:rsidRPr="00126316" w:rsidRDefault="00790AC9" w:rsidP="0084320D">
      <w:pPr>
        <w:rPr>
          <w:lang w:val="en-GB"/>
        </w:rPr>
      </w:pPr>
      <w:r w:rsidRPr="00126316">
        <w:rPr>
          <w:lang w:val="en-GB"/>
        </w:rPr>
        <w:t>The net code of the prototype is then in conclusion in need of some refurbishment; the amount</w:t>
      </w:r>
      <w:r w:rsidR="00250C19" w:rsidRPr="00126316">
        <w:rPr>
          <w:lang w:val="en-GB"/>
        </w:rPr>
        <w:t xml:space="preserve"> of traffic needs to be reduced if it is to b</w:t>
      </w:r>
      <w:r w:rsidR="00AA7675" w:rsidRPr="00126316">
        <w:rPr>
          <w:lang w:val="en-GB"/>
        </w:rPr>
        <w:t>e able to run this many devices in a realistic environment.</w:t>
      </w:r>
    </w:p>
    <w:p w14:paraId="0811AF41" w14:textId="75CCC222" w:rsidR="0061738F" w:rsidRPr="00126316" w:rsidRDefault="0061738F" w:rsidP="0084320D">
      <w:pPr>
        <w:rPr>
          <w:lang w:val="en-GB"/>
        </w:rPr>
      </w:pPr>
      <w:r w:rsidRPr="00126316">
        <w:rPr>
          <w:lang w:val="en-GB"/>
        </w:rPr>
        <w:t xml:space="preserve">Other than that, there does seem to be a slight memory leak, as memory </w:t>
      </w:r>
      <w:r w:rsidR="00022300" w:rsidRPr="00126316">
        <w:rPr>
          <w:lang w:val="en-GB"/>
        </w:rPr>
        <w:t>usage seems</w:t>
      </w:r>
      <w:r w:rsidRPr="00126316">
        <w:rPr>
          <w:lang w:val="en-GB"/>
        </w:rPr>
        <w:t xml:space="preserve"> to build up, even with a fixed coordinator.</w:t>
      </w:r>
    </w:p>
    <w:p w14:paraId="6A2DEED6" w14:textId="6F81251B" w:rsidR="00E2716B" w:rsidRPr="00126316" w:rsidRDefault="00E2716B" w:rsidP="00E2716B">
      <w:pPr>
        <w:pStyle w:val="Heading2"/>
      </w:pPr>
      <w:bookmarkStart w:id="52" w:name="_Toc324596294"/>
      <w:r w:rsidRPr="00126316">
        <w:t>Add and Refresh</w:t>
      </w:r>
      <w:bookmarkEnd w:id="52"/>
    </w:p>
    <w:p w14:paraId="26AFC024" w14:textId="2D318E4B" w:rsidR="00C14E53" w:rsidRPr="00126316" w:rsidRDefault="007B07D3" w:rsidP="0069627B">
      <w:pPr>
        <w:rPr>
          <w:lang w:val="en-GB"/>
        </w:rPr>
      </w:pPr>
      <w:r w:rsidRPr="00126316">
        <w:rPr>
          <w:lang w:val="en-GB"/>
        </w:rPr>
        <w:t xml:space="preserve">In this </w:t>
      </w:r>
      <w:r w:rsidR="0051160F" w:rsidRPr="00126316">
        <w:rPr>
          <w:lang w:val="en-GB"/>
        </w:rPr>
        <w:t>experiment</w:t>
      </w:r>
      <w:r w:rsidRPr="00126316">
        <w:rPr>
          <w:lang w:val="en-GB"/>
        </w:rPr>
        <w:t xml:space="preserve"> some </w:t>
      </w:r>
      <w:r w:rsidR="00E2716B" w:rsidRPr="00126316">
        <w:rPr>
          <w:lang w:val="en-GB"/>
        </w:rPr>
        <w:t>devices were set up with no files in their system. Files were then added one by one, five by five, and hundred by hundred, meaning a refresh was done between each one added, each fifth add, and each hundred add.</w:t>
      </w:r>
      <w:r w:rsidRPr="00126316">
        <w:rPr>
          <w:lang w:val="en-GB"/>
        </w:rPr>
        <w:t xml:space="preserve"> The </w:t>
      </w:r>
      <w:r w:rsidR="0005322E" w:rsidRPr="00126316">
        <w:rPr>
          <w:lang w:val="en-GB"/>
        </w:rPr>
        <w:t xml:space="preserve">three </w:t>
      </w:r>
      <w:r w:rsidRPr="00126316">
        <w:rPr>
          <w:lang w:val="en-GB"/>
        </w:rPr>
        <w:t>experiment</w:t>
      </w:r>
      <w:r w:rsidR="0005322E" w:rsidRPr="00126316">
        <w:rPr>
          <w:lang w:val="en-GB"/>
        </w:rPr>
        <w:t>s</w:t>
      </w:r>
      <w:r w:rsidRPr="00126316">
        <w:rPr>
          <w:lang w:val="en-GB"/>
        </w:rPr>
        <w:t xml:space="preserve"> was done several times with </w:t>
      </w:r>
      <w:r w:rsidR="00854A8A" w:rsidRPr="00126316">
        <w:rPr>
          <w:lang w:val="en-GB"/>
        </w:rPr>
        <w:t>a few variati</w:t>
      </w:r>
      <w:r w:rsidR="00C55873" w:rsidRPr="00126316">
        <w:rPr>
          <w:lang w:val="en-GB"/>
        </w:rPr>
        <w:t xml:space="preserve">ons in environment and settings, changing one variable a time from what was set as the "default" settings; Fixed coordinator to one daemon, refresh returned when files/objects are synchronized (before applications are synchronized), with each file being a small sized text file of 365 bytes, </w:t>
      </w:r>
      <w:r w:rsidR="00332D6E" w:rsidRPr="00126316">
        <w:rPr>
          <w:lang w:val="en-GB"/>
        </w:rPr>
        <w:t>and the network conditions being a normal LAN Wi-Fi connection.</w:t>
      </w:r>
      <w:r w:rsidR="00E437F1" w:rsidRPr="00126316">
        <w:rPr>
          <w:lang w:val="en-GB"/>
        </w:rPr>
        <w:t xml:space="preserve"> </w:t>
      </w:r>
      <w:r w:rsidR="00DD6201" w:rsidRPr="00126316">
        <w:rPr>
          <w:lang w:val="en-GB"/>
        </w:rPr>
        <w:t xml:space="preserve">All variations were done twice, once with two devices running, and once </w:t>
      </w:r>
      <w:r w:rsidR="00010DF6" w:rsidRPr="00126316">
        <w:rPr>
          <w:lang w:val="en-GB"/>
        </w:rPr>
        <w:t>with ten devices running</w:t>
      </w:r>
      <w:r w:rsidR="00C14E53" w:rsidRPr="00126316">
        <w:rPr>
          <w:lang w:val="en-GB"/>
        </w:rPr>
        <w:t xml:space="preserve">. </w:t>
      </w:r>
    </w:p>
    <w:p w14:paraId="612CAA03" w14:textId="77777777" w:rsidR="00AC37AC" w:rsidRPr="00126316" w:rsidRDefault="00AC37AC" w:rsidP="0069627B">
      <w:pPr>
        <w:rPr>
          <w:lang w:val="en-GB"/>
        </w:rPr>
      </w:pPr>
    </w:p>
    <w:p w14:paraId="66B30EA8" w14:textId="3F6AE777" w:rsidR="00805D16" w:rsidRPr="00126316" w:rsidRDefault="00843969" w:rsidP="0069627B">
      <w:pPr>
        <w:rPr>
          <w:lang w:val="en-GB"/>
        </w:rPr>
      </w:pPr>
      <w:r w:rsidRPr="00126316">
        <w:rPr>
          <w:lang w:val="en-GB"/>
        </w:rPr>
        <w:lastRenderedPageBreak/>
        <w:t>The default file was decided to be so small due to space limitations on the hard drive as the size should not affect the performance of the prototype.</w:t>
      </w:r>
    </w:p>
    <w:p w14:paraId="666B2EEB" w14:textId="71876982" w:rsidR="00AC46CD" w:rsidRPr="00126316" w:rsidRDefault="00AC46CD" w:rsidP="0069627B">
      <w:pPr>
        <w:rPr>
          <w:lang w:val="en-GB"/>
        </w:rPr>
      </w:pPr>
      <w:r w:rsidRPr="00126316">
        <w:rPr>
          <w:lang w:val="en-GB"/>
        </w:rPr>
        <w:t xml:space="preserve">The files were added by a </w:t>
      </w:r>
      <w:r w:rsidR="00AB67A9" w:rsidRPr="00126316">
        <w:rPr>
          <w:lang w:val="en-GB"/>
        </w:rPr>
        <w:t>small application written in Gol</w:t>
      </w:r>
      <w:r w:rsidRPr="00126316">
        <w:rPr>
          <w:lang w:val="en-GB"/>
        </w:rPr>
        <w:t>ang, opening any file in its folder with the name "testfile" and creating a copy in the folder designated to the daemon it was to add the files to. The daemons change tracker was then notified by this application, and the daemon received a refresh request when each round of changes were finished. Both communications operations were done using TCP/IP locally (loopback)</w:t>
      </w:r>
      <w:r w:rsidR="00917A92" w:rsidRPr="00126316">
        <w:rPr>
          <w:lang w:val="en-GB"/>
        </w:rPr>
        <w:t>.</w:t>
      </w:r>
    </w:p>
    <w:p w14:paraId="6F61F7FC" w14:textId="1C737B88" w:rsidR="00790A16" w:rsidRPr="00126316" w:rsidRDefault="00790A16" w:rsidP="00790A16">
      <w:pPr>
        <w:pStyle w:val="Heading3"/>
        <w:rPr>
          <w:lang w:val="en-GB"/>
        </w:rPr>
      </w:pPr>
      <w:bookmarkStart w:id="53" w:name="_Toc324596295"/>
      <w:r w:rsidRPr="00126316">
        <w:rPr>
          <w:lang w:val="en-GB"/>
        </w:rPr>
        <w:t>Two Devices</w:t>
      </w:r>
      <w:bookmarkEnd w:id="53"/>
    </w:p>
    <w:p w14:paraId="6323C576" w14:textId="58F024B1" w:rsidR="00C03D0E" w:rsidRPr="00126316" w:rsidRDefault="00803343" w:rsidP="00AC46CD">
      <w:pPr>
        <w:rPr>
          <w:lang w:val="en-GB"/>
        </w:rPr>
      </w:pPr>
      <w:r w:rsidRPr="00126316">
        <w:rPr>
          <w:lang w:val="en-GB"/>
        </w:rPr>
        <w:t>T</w:t>
      </w:r>
      <w:r w:rsidR="00C03D0E" w:rsidRPr="00126316">
        <w:rPr>
          <w:lang w:val="en-GB"/>
        </w:rPr>
        <w:t>wo devi</w:t>
      </w:r>
      <w:r w:rsidR="00181D62" w:rsidRPr="00126316">
        <w:rPr>
          <w:lang w:val="en-GB"/>
        </w:rPr>
        <w:t>ces</w:t>
      </w:r>
      <w:r w:rsidR="00F04156" w:rsidRPr="00126316">
        <w:rPr>
          <w:lang w:val="en-GB"/>
        </w:rPr>
        <w:t xml:space="preserve"> where set up</w:t>
      </w:r>
      <w:r w:rsidR="00181D62" w:rsidRPr="00126316">
        <w:rPr>
          <w:lang w:val="en-GB"/>
        </w:rPr>
        <w:t xml:space="preserve"> </w:t>
      </w:r>
      <w:r w:rsidR="00F04156" w:rsidRPr="00126316">
        <w:rPr>
          <w:lang w:val="en-GB"/>
        </w:rPr>
        <w:t>and</w:t>
      </w:r>
      <w:r w:rsidR="00181D62" w:rsidRPr="00126316">
        <w:rPr>
          <w:lang w:val="en-GB"/>
        </w:rPr>
        <w:t xml:space="preserve"> the files were added to the device that was not the coordinator</w:t>
      </w:r>
      <w:r w:rsidR="006755CC" w:rsidRPr="00126316">
        <w:rPr>
          <w:lang w:val="en-GB"/>
        </w:rPr>
        <w:t xml:space="preserve"> at the start (</w:t>
      </w:r>
      <w:r w:rsidR="00181D62" w:rsidRPr="00126316">
        <w:rPr>
          <w:lang w:val="en-GB"/>
        </w:rPr>
        <w:t xml:space="preserve">the device with </w:t>
      </w:r>
      <w:r w:rsidR="006755CC" w:rsidRPr="00126316">
        <w:rPr>
          <w:lang w:val="en-GB"/>
        </w:rPr>
        <w:t>the daemon running at port 8591)</w:t>
      </w:r>
      <w:r w:rsidR="00181D62" w:rsidRPr="00126316">
        <w:rPr>
          <w:lang w:val="en-GB"/>
        </w:rPr>
        <w:t xml:space="preserve"> </w:t>
      </w:r>
      <w:r w:rsidR="00C03D0E" w:rsidRPr="00126316">
        <w:rPr>
          <w:lang w:val="en-GB"/>
        </w:rPr>
        <w:t>until it broke down under the following environments:</w:t>
      </w:r>
    </w:p>
    <w:p w14:paraId="6E5B25EB" w14:textId="3E408B68" w:rsidR="00C03D0E" w:rsidRPr="00126316" w:rsidRDefault="00C03D0E" w:rsidP="00FC3362">
      <w:pPr>
        <w:pStyle w:val="Heading4"/>
        <w:rPr>
          <w:lang w:val="en-GB"/>
        </w:rPr>
      </w:pPr>
      <w:r w:rsidRPr="00126316">
        <w:rPr>
          <w:lang w:val="en-GB"/>
        </w:rPr>
        <w:t>Default</w:t>
      </w:r>
      <w:r w:rsidR="009A0DD1" w:rsidRPr="00126316">
        <w:rPr>
          <w:lang w:val="en-GB"/>
        </w:rPr>
        <w:t xml:space="preserve"> Setup</w:t>
      </w:r>
    </w:p>
    <w:p w14:paraId="6FD3150E" w14:textId="2DC5E9B1" w:rsidR="00C03D0E" w:rsidRPr="00126316" w:rsidRDefault="00C03D0E" w:rsidP="00C03D0E">
      <w:pPr>
        <w:rPr>
          <w:lang w:val="en-GB"/>
        </w:rPr>
      </w:pPr>
      <w:r w:rsidRPr="00126316">
        <w:rPr>
          <w:lang w:val="en-GB"/>
        </w:rPr>
        <w:t>The coordinator is set to be the device with the daemon at port 8590, with the other non-coordinator, or profane daemon if you will, running at 8591.</w:t>
      </w:r>
      <w:r w:rsidR="00E819DF" w:rsidRPr="00126316">
        <w:rPr>
          <w:lang w:val="en-GB"/>
        </w:rPr>
        <w:t xml:space="preserve"> </w:t>
      </w:r>
    </w:p>
    <w:p w14:paraId="1CA2EAB1" w14:textId="1BC5C593" w:rsidR="00E819DF" w:rsidRPr="00126316" w:rsidRDefault="00E819DF" w:rsidP="00C03D0E">
      <w:pPr>
        <w:rPr>
          <w:lang w:val="en-GB"/>
        </w:rPr>
      </w:pPr>
      <w:r w:rsidRPr="00126316">
        <w:rPr>
          <w:lang w:val="en-GB"/>
        </w:rPr>
        <w:t xml:space="preserve">Communications between the daemons go via the LAN and the router with no further limitations. </w:t>
      </w:r>
      <w:r w:rsidR="0003056C" w:rsidRPr="00126316">
        <w:rPr>
          <w:lang w:val="en-GB"/>
        </w:rPr>
        <w:t>The file</w:t>
      </w:r>
      <w:r w:rsidRPr="00126316">
        <w:rPr>
          <w:lang w:val="en-GB"/>
        </w:rPr>
        <w:t xml:space="preserve"> added is small and of size 365 bytes, and the refreshes return as soon as the files has been refreshed.</w:t>
      </w:r>
    </w:p>
    <w:p w14:paraId="42B20454" w14:textId="38236509" w:rsidR="00305A66" w:rsidRPr="00126316" w:rsidRDefault="00486B26" w:rsidP="00C03D0E">
      <w:pPr>
        <w:rPr>
          <w:lang w:val="en-GB"/>
        </w:rPr>
      </w:pPr>
      <w:r w:rsidRPr="00126316">
        <w:rPr>
          <w:lang w:val="en-GB"/>
        </w:rPr>
        <w:t>During the testing with one file per synchronization, the</w:t>
      </w:r>
      <w:r w:rsidR="00305A66" w:rsidRPr="00126316">
        <w:rPr>
          <w:lang w:val="en-GB"/>
        </w:rPr>
        <w:t xml:space="preserve"> prototype synchronized </w:t>
      </w:r>
      <w:r w:rsidR="009368E0" w:rsidRPr="00126316">
        <w:rPr>
          <w:lang w:val="en-GB"/>
        </w:rPr>
        <w:t>292</w:t>
      </w:r>
      <w:r w:rsidR="00305A66" w:rsidRPr="00126316">
        <w:rPr>
          <w:lang w:val="en-GB"/>
        </w:rPr>
        <w:t xml:space="preserve"> files before crashing when synchronizing the </w:t>
      </w:r>
      <w:r w:rsidR="00EF6FC1" w:rsidRPr="00126316">
        <w:rPr>
          <w:lang w:val="en-GB"/>
        </w:rPr>
        <w:t>293</w:t>
      </w:r>
      <w:r w:rsidR="00305A66" w:rsidRPr="00126316">
        <w:rPr>
          <w:lang w:val="en-GB"/>
        </w:rPr>
        <w:t>. It crashed with error “fork/exec /usr/sbin/system_profiler: resource temporarily unavailable”, meaning it was unable to retrieve a list of applications installed on the local machine.</w:t>
      </w:r>
      <w:r w:rsidR="00781C81" w:rsidRPr="00126316">
        <w:rPr>
          <w:lang w:val="en-GB"/>
        </w:rPr>
        <w:t xml:space="preserve"> </w:t>
      </w:r>
      <w:r w:rsidR="00A8418A" w:rsidRPr="00126316">
        <w:rPr>
          <w:lang w:val="en-GB"/>
        </w:rPr>
        <w:t>The error means that the application has reach OS Xs limit on how many processes it ca</w:t>
      </w:r>
      <w:r w:rsidR="00A01DA3" w:rsidRPr="00126316">
        <w:rPr>
          <w:lang w:val="en-GB"/>
        </w:rPr>
        <w:t>n have running at the same time, probably because we move on to add and synchronize another file before the previous synchronization process is entirely complete, meaning we keep stacking up processes over time.</w:t>
      </w:r>
    </w:p>
    <w:p w14:paraId="1CA563C5" w14:textId="629B854D" w:rsidR="006C17AF" w:rsidRPr="00126316" w:rsidRDefault="006C17AF" w:rsidP="006C17AF">
      <w:pPr>
        <w:rPr>
          <w:lang w:val="en-GB"/>
        </w:rPr>
      </w:pPr>
      <w:r w:rsidRPr="00126316">
        <w:rPr>
          <w:lang w:val="en-GB"/>
        </w:rPr>
        <w:t>When adding five</w:t>
      </w:r>
      <w:r w:rsidR="00F41314" w:rsidRPr="00126316">
        <w:rPr>
          <w:lang w:val="en-GB"/>
        </w:rPr>
        <w:t xml:space="preserve"> files </w:t>
      </w:r>
      <w:r w:rsidR="00E45D2C" w:rsidRPr="00126316">
        <w:rPr>
          <w:lang w:val="en-GB"/>
        </w:rPr>
        <w:t>between</w:t>
      </w:r>
      <w:r w:rsidR="00F41314" w:rsidRPr="00126316">
        <w:rPr>
          <w:lang w:val="en-GB"/>
        </w:rPr>
        <w:t xml:space="preserve"> each synchronization</w:t>
      </w:r>
      <w:r w:rsidR="003B7EF0" w:rsidRPr="00126316">
        <w:rPr>
          <w:lang w:val="en-GB"/>
        </w:rPr>
        <w:t>,</w:t>
      </w:r>
      <w:r w:rsidR="0057350D" w:rsidRPr="00126316">
        <w:rPr>
          <w:lang w:val="en-GB"/>
        </w:rPr>
        <w:t xml:space="preserve"> at first</w:t>
      </w:r>
      <w:r w:rsidRPr="00126316">
        <w:rPr>
          <w:lang w:val="en-GB"/>
        </w:rPr>
        <w:t xml:space="preserve"> as many as 3483 files were successfully synchronized before a crash stopped it. This time a segmentation fault occurred when attempting to access a map structure. This could imply that a mistake or some bad Go-programming practice was committed leading to some unexpected behaviour in rare cases</w:t>
      </w:r>
      <w:r w:rsidR="00A25E87" w:rsidRPr="00126316">
        <w:rPr>
          <w:lang w:val="en-GB"/>
        </w:rPr>
        <w:t xml:space="preserve"> (it was not obvious to me how the segmentation fault had </w:t>
      </w:r>
      <w:r w:rsidR="00F23EF9" w:rsidRPr="00126316">
        <w:rPr>
          <w:lang w:val="en-GB"/>
        </w:rPr>
        <w:t>occurred</w:t>
      </w:r>
      <w:r w:rsidR="00A25E87" w:rsidRPr="00126316">
        <w:rPr>
          <w:lang w:val="en-GB"/>
        </w:rPr>
        <w:t>)</w:t>
      </w:r>
      <w:r w:rsidRPr="00126316">
        <w:rPr>
          <w:lang w:val="en-GB"/>
        </w:rPr>
        <w:t>.</w:t>
      </w:r>
      <w:r w:rsidR="007D6D0F" w:rsidRPr="00126316">
        <w:rPr>
          <w:lang w:val="en-GB"/>
        </w:rPr>
        <w:t xml:space="preserve"> However, after refactoring parts of the code, the problem did not reoccur, but the same error "resource temporarily unavailable" for running system profiler started to occur after just over 1000 files</w:t>
      </w:r>
      <w:r w:rsidR="000551B4" w:rsidRPr="00126316">
        <w:rPr>
          <w:lang w:val="en-GB"/>
        </w:rPr>
        <w:t>. The data present here is from after the changes in the code.</w:t>
      </w:r>
    </w:p>
    <w:p w14:paraId="6672A0F6" w14:textId="5695EEA8" w:rsidR="00750BAF" w:rsidRPr="00126316" w:rsidRDefault="00595306" w:rsidP="006C17AF">
      <w:pPr>
        <w:rPr>
          <w:lang w:val="en-GB"/>
        </w:rPr>
      </w:pPr>
      <w:r w:rsidRPr="00126316">
        <w:rPr>
          <w:lang w:val="en-GB"/>
        </w:rPr>
        <w:t xml:space="preserve">During the test adding 100 files and then synchronizing, </w:t>
      </w:r>
      <w:r w:rsidR="0042199D" w:rsidRPr="00126316">
        <w:rPr>
          <w:lang w:val="en-GB"/>
        </w:rPr>
        <w:t xml:space="preserve">the limit on concurrent open files was increased </w:t>
      </w:r>
      <w:r w:rsidR="00D26831" w:rsidRPr="00126316">
        <w:rPr>
          <w:lang w:val="en-GB"/>
        </w:rPr>
        <w:t>from</w:t>
      </w:r>
      <w:r w:rsidR="0042199D" w:rsidRPr="00126316">
        <w:rPr>
          <w:lang w:val="en-GB"/>
        </w:rPr>
        <w:t xml:space="preserve"> 256 to 4096. </w:t>
      </w:r>
      <w:r w:rsidR="00D26831" w:rsidRPr="00126316">
        <w:rPr>
          <w:lang w:val="en-GB"/>
        </w:rPr>
        <w:t xml:space="preserve">It ran for about </w:t>
      </w:r>
      <w:r w:rsidR="00A553B2" w:rsidRPr="00126316">
        <w:rPr>
          <w:lang w:val="en-GB"/>
        </w:rPr>
        <w:t>20</w:t>
      </w:r>
      <w:r w:rsidR="00D26831" w:rsidRPr="00126316">
        <w:rPr>
          <w:lang w:val="en-GB"/>
        </w:rPr>
        <w:t xml:space="preserve"> mi</w:t>
      </w:r>
      <w:r w:rsidR="00645765" w:rsidRPr="00126316">
        <w:rPr>
          <w:lang w:val="en-GB"/>
        </w:rPr>
        <w:t xml:space="preserve">nutes </w:t>
      </w:r>
      <w:r w:rsidR="00A553B2" w:rsidRPr="00126316">
        <w:rPr>
          <w:lang w:val="en-GB"/>
        </w:rPr>
        <w:t>to synchronize 20000 files at which point it was stopped.</w:t>
      </w:r>
      <w:r w:rsidR="00223310" w:rsidRPr="00126316">
        <w:rPr>
          <w:lang w:val="en-GB"/>
        </w:rPr>
        <w:t xml:space="preserve"> As is evident from the data, there is a pattern where the prototype seems to struggle when having done operatio</w:t>
      </w:r>
      <w:r w:rsidR="00E42FF6" w:rsidRPr="00126316">
        <w:rPr>
          <w:lang w:val="en-GB"/>
        </w:rPr>
        <w:t>ns for 20 - 30 minutes straight. All three cases did approximately 200 - 300 synchronization operations during the experiment.</w:t>
      </w:r>
    </w:p>
    <w:p w14:paraId="3AB0687D" w14:textId="77777777" w:rsidR="006C17AF" w:rsidRPr="00126316" w:rsidRDefault="006C17AF" w:rsidP="00C03D0E">
      <w:pPr>
        <w:rPr>
          <w:lang w:val="en-GB"/>
        </w:rPr>
      </w:pPr>
    </w:p>
    <w:p w14:paraId="635F6E53" w14:textId="1B9D0C2C" w:rsidR="00272534" w:rsidRPr="00126316" w:rsidRDefault="00272534" w:rsidP="00C03D0E">
      <w:pPr>
        <w:rPr>
          <w:lang w:val="en-GB"/>
        </w:rPr>
      </w:pPr>
      <w:r w:rsidRPr="00126316">
        <w:rPr>
          <w:lang w:val="en-GB"/>
        </w:rPr>
        <w:t>The following graphs show CPU usage in percent</w:t>
      </w:r>
      <w:r w:rsidR="008F1BF5" w:rsidRPr="00126316">
        <w:rPr>
          <w:lang w:val="en-GB"/>
        </w:rPr>
        <w:t>age</w:t>
      </w:r>
      <w:r w:rsidRPr="00126316">
        <w:rPr>
          <w:lang w:val="en-GB"/>
        </w:rPr>
        <w:t xml:space="preserve">, memory usage in </w:t>
      </w:r>
      <w:r w:rsidR="0053536F" w:rsidRPr="00126316">
        <w:rPr>
          <w:lang w:val="en-GB"/>
        </w:rPr>
        <w:t>kilobytes, and b</w:t>
      </w:r>
      <w:r w:rsidRPr="00126316">
        <w:rPr>
          <w:lang w:val="en-GB"/>
        </w:rPr>
        <w:t>ytes sent and received per second over the course of the test</w:t>
      </w:r>
      <w:r w:rsidR="00521C00" w:rsidRPr="00126316">
        <w:rPr>
          <w:lang w:val="en-GB"/>
        </w:rPr>
        <w:t xml:space="preserve"> (keep in mind the traffic crosses the network device twice)</w:t>
      </w:r>
      <w:r w:rsidRPr="00126316">
        <w:rPr>
          <w:lang w:val="en-GB"/>
        </w:rPr>
        <w:t>.</w:t>
      </w:r>
      <w:r w:rsidR="00490E9D" w:rsidRPr="00126316">
        <w:rPr>
          <w:lang w:val="en-GB"/>
        </w:rPr>
        <w:t xml:space="preserve"> </w:t>
      </w:r>
    </w:p>
    <w:p w14:paraId="4D93477F" w14:textId="77777777" w:rsidR="007A59C0" w:rsidRPr="00126316" w:rsidRDefault="007A59C0" w:rsidP="00C03D0E">
      <w:pPr>
        <w:rPr>
          <w:lang w:val="en-GB"/>
        </w:rPr>
      </w:pPr>
    </w:p>
    <w:p w14:paraId="09E31EB6" w14:textId="0D86C5E0" w:rsidR="00DC27AA" w:rsidRPr="00126316" w:rsidRDefault="00483CA3" w:rsidP="00483CA3">
      <w:pPr>
        <w:keepNext/>
        <w:jc w:val="center"/>
        <w:rPr>
          <w:lang w:val="en-GB"/>
        </w:rPr>
      </w:pPr>
      <w:r w:rsidRPr="00126316">
        <w:rPr>
          <w:lang w:val="en-GB" w:eastAsia="en-US"/>
        </w:rPr>
        <w:lastRenderedPageBreak/>
        <w:drawing>
          <wp:inline distT="0" distB="0" distL="0" distR="0" wp14:anchorId="168903AD" wp14:editId="12A57D2D">
            <wp:extent cx="5755640" cy="2516839"/>
            <wp:effectExtent l="0" t="0" r="10160" b="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44C7E996" w14:textId="11AE1011" w:rsidR="00781C81" w:rsidRPr="00126316" w:rsidRDefault="00DC27AA" w:rsidP="00DC27AA">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18</w:t>
      </w:r>
      <w:r w:rsidRPr="00126316">
        <w:rPr>
          <w:lang w:val="en-GB"/>
        </w:rPr>
        <w:fldChar w:fldCharType="end"/>
      </w:r>
      <w:r w:rsidRPr="00126316">
        <w:rPr>
          <w:lang w:val="en-GB"/>
        </w:rPr>
        <w:t xml:space="preserve"> </w:t>
      </w:r>
      <w:r w:rsidR="009D5320" w:rsidRPr="00126316">
        <w:rPr>
          <w:lang w:val="en-GB"/>
        </w:rPr>
        <w:t xml:space="preserve">Default setup, two devices - </w:t>
      </w:r>
      <w:r w:rsidR="007724F9" w:rsidRPr="00126316">
        <w:rPr>
          <w:lang w:val="en-GB"/>
        </w:rPr>
        <w:t>CPU usage when o</w:t>
      </w:r>
      <w:r w:rsidRPr="00126316">
        <w:rPr>
          <w:lang w:val="en-GB"/>
        </w:rPr>
        <w:t>ne file added per synchronization</w:t>
      </w:r>
    </w:p>
    <w:p w14:paraId="4693076E" w14:textId="07603434" w:rsidR="00DC27AA" w:rsidRPr="00126316" w:rsidRDefault="00BB1BB0" w:rsidP="00BB1BB0">
      <w:pPr>
        <w:keepNext/>
        <w:jc w:val="center"/>
        <w:rPr>
          <w:lang w:val="en-GB"/>
        </w:rPr>
      </w:pPr>
      <w:r w:rsidRPr="00126316">
        <w:rPr>
          <w:lang w:val="en-GB" w:eastAsia="en-US"/>
        </w:rPr>
        <w:drawing>
          <wp:inline distT="0" distB="0" distL="0" distR="0" wp14:anchorId="2C99E93B" wp14:editId="344DC0B5">
            <wp:extent cx="5755640" cy="2538077"/>
            <wp:effectExtent l="0" t="0" r="10160" b="254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5640" cy="2538077"/>
                    </a:xfrm>
                    <a:prstGeom prst="rect">
                      <a:avLst/>
                    </a:prstGeom>
                    <a:noFill/>
                    <a:ln>
                      <a:noFill/>
                    </a:ln>
                  </pic:spPr>
                </pic:pic>
              </a:graphicData>
            </a:graphic>
          </wp:inline>
        </w:drawing>
      </w:r>
    </w:p>
    <w:p w14:paraId="38A1ECB4" w14:textId="6682687F" w:rsidR="00DC27AA" w:rsidRPr="00126316" w:rsidRDefault="00DC27AA" w:rsidP="00DC27AA">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19</w:t>
      </w:r>
      <w:r w:rsidRPr="00126316">
        <w:rPr>
          <w:lang w:val="en-GB"/>
        </w:rPr>
        <w:fldChar w:fldCharType="end"/>
      </w:r>
      <w:r w:rsidRPr="00126316">
        <w:rPr>
          <w:lang w:val="en-GB"/>
        </w:rPr>
        <w:t xml:space="preserve"> </w:t>
      </w:r>
      <w:r w:rsidR="009D5320" w:rsidRPr="00126316">
        <w:rPr>
          <w:lang w:val="en-GB"/>
        </w:rPr>
        <w:t xml:space="preserve">Default setup, two devices - </w:t>
      </w:r>
      <w:r w:rsidR="007724F9" w:rsidRPr="00126316">
        <w:rPr>
          <w:lang w:val="en-GB"/>
        </w:rPr>
        <w:t>CPU usage when f</w:t>
      </w:r>
      <w:r w:rsidRPr="00126316">
        <w:rPr>
          <w:lang w:val="en-GB"/>
        </w:rPr>
        <w:t>ive files added per synchronization</w:t>
      </w:r>
    </w:p>
    <w:p w14:paraId="7A6028EB" w14:textId="3A338D96" w:rsidR="00971959" w:rsidRPr="00126316" w:rsidRDefault="007B1A35" w:rsidP="007B1A35">
      <w:pPr>
        <w:keepNext/>
        <w:jc w:val="center"/>
        <w:rPr>
          <w:lang w:val="en-GB"/>
        </w:rPr>
      </w:pPr>
      <w:r w:rsidRPr="00126316">
        <w:rPr>
          <w:lang w:val="en-GB" w:eastAsia="en-US"/>
        </w:rPr>
        <w:drawing>
          <wp:inline distT="0" distB="0" distL="0" distR="0" wp14:anchorId="6C46ABEC" wp14:editId="02ABB190">
            <wp:extent cx="5755640" cy="2508100"/>
            <wp:effectExtent l="0" t="0" r="10160" b="698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5640" cy="2508100"/>
                    </a:xfrm>
                    <a:prstGeom prst="rect">
                      <a:avLst/>
                    </a:prstGeom>
                    <a:noFill/>
                    <a:ln>
                      <a:noFill/>
                    </a:ln>
                  </pic:spPr>
                </pic:pic>
              </a:graphicData>
            </a:graphic>
          </wp:inline>
        </w:drawing>
      </w:r>
    </w:p>
    <w:p w14:paraId="6557C5C1" w14:textId="2A89F3E7" w:rsidR="003268DE" w:rsidRPr="00126316" w:rsidRDefault="00971959" w:rsidP="00971959">
      <w:pPr>
        <w:pStyle w:val="Caption"/>
        <w:rPr>
          <w:lang w:val="en-GB"/>
        </w:rPr>
      </w:pPr>
      <w:r w:rsidRPr="00126316">
        <w:rPr>
          <w:lang w:val="en-GB"/>
        </w:rPr>
        <w:t xml:space="preserve">Figure </w:t>
      </w:r>
      <w:r w:rsidR="004D1D67" w:rsidRPr="00126316">
        <w:rPr>
          <w:lang w:val="en-GB"/>
        </w:rPr>
        <w:fldChar w:fldCharType="begin"/>
      </w:r>
      <w:r w:rsidR="004D1D67" w:rsidRPr="00126316">
        <w:rPr>
          <w:lang w:val="en-GB"/>
        </w:rPr>
        <w:instrText xml:space="preserve"> SEQ Figure \* ARABIC </w:instrText>
      </w:r>
      <w:r w:rsidR="004D1D67" w:rsidRPr="00126316">
        <w:rPr>
          <w:lang w:val="en-GB"/>
        </w:rPr>
        <w:fldChar w:fldCharType="separate"/>
      </w:r>
      <w:r w:rsidR="00AC37AC" w:rsidRPr="00126316">
        <w:rPr>
          <w:lang w:val="en-GB"/>
        </w:rPr>
        <w:t>20</w:t>
      </w:r>
      <w:r w:rsidR="004D1D67" w:rsidRPr="00126316">
        <w:rPr>
          <w:lang w:val="en-GB"/>
        </w:rPr>
        <w:fldChar w:fldCharType="end"/>
      </w:r>
      <w:r w:rsidRPr="00126316">
        <w:rPr>
          <w:lang w:val="en-GB"/>
        </w:rPr>
        <w:t xml:space="preserve"> </w:t>
      </w:r>
      <w:r w:rsidR="00341F60" w:rsidRPr="00126316">
        <w:rPr>
          <w:lang w:val="en-GB"/>
        </w:rPr>
        <w:t>Default setup, two devices -</w:t>
      </w:r>
      <w:r w:rsidR="007724F9" w:rsidRPr="00126316">
        <w:rPr>
          <w:lang w:val="en-GB"/>
        </w:rPr>
        <w:t xml:space="preserve"> CPU usage when</w:t>
      </w:r>
      <w:r w:rsidR="00341F60" w:rsidRPr="00126316">
        <w:rPr>
          <w:lang w:val="en-GB"/>
        </w:rPr>
        <w:t xml:space="preserve"> </w:t>
      </w:r>
      <w:r w:rsidRPr="00126316">
        <w:rPr>
          <w:lang w:val="en-GB"/>
        </w:rPr>
        <w:t>100 files added per synchronization</w:t>
      </w:r>
      <w:r w:rsidR="0064066E" w:rsidRPr="00126316">
        <w:rPr>
          <w:lang w:val="en-GB"/>
        </w:rPr>
        <w:t>.</w:t>
      </w:r>
    </w:p>
    <w:p w14:paraId="43518ACD" w14:textId="2E8845F8" w:rsidR="00045B95" w:rsidRPr="00126316" w:rsidRDefault="007A49EB" w:rsidP="007A49EB">
      <w:pPr>
        <w:keepNext/>
        <w:jc w:val="center"/>
        <w:rPr>
          <w:lang w:val="en-GB"/>
        </w:rPr>
      </w:pPr>
      <w:r w:rsidRPr="00126316">
        <w:rPr>
          <w:lang w:val="en-GB" w:eastAsia="en-US"/>
        </w:rPr>
        <w:lastRenderedPageBreak/>
        <w:drawing>
          <wp:inline distT="0" distB="0" distL="0" distR="0" wp14:anchorId="66CE7EBD" wp14:editId="652FDA96">
            <wp:extent cx="5755640" cy="2516839"/>
            <wp:effectExtent l="0" t="0" r="1016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7B1DC1BC" w14:textId="6615605E" w:rsidR="00566D25" w:rsidRPr="00126316" w:rsidRDefault="00045B95" w:rsidP="00045B95">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21</w:t>
      </w:r>
      <w:r w:rsidRPr="00126316">
        <w:rPr>
          <w:lang w:val="en-GB"/>
        </w:rPr>
        <w:fldChar w:fldCharType="end"/>
      </w:r>
      <w:r w:rsidRPr="00126316">
        <w:rPr>
          <w:lang w:val="en-GB"/>
        </w:rPr>
        <w:t xml:space="preserve"> </w:t>
      </w:r>
      <w:r w:rsidR="00886004" w:rsidRPr="00126316">
        <w:rPr>
          <w:lang w:val="en-GB"/>
        </w:rPr>
        <w:t xml:space="preserve">Default setup, two devices - </w:t>
      </w:r>
      <w:r w:rsidR="00BD566E" w:rsidRPr="00126316">
        <w:rPr>
          <w:lang w:val="en-GB"/>
        </w:rPr>
        <w:t>Memory usage when o</w:t>
      </w:r>
      <w:r w:rsidRPr="00126316">
        <w:rPr>
          <w:lang w:val="en-GB"/>
        </w:rPr>
        <w:t>ne file added per synchronization</w:t>
      </w:r>
    </w:p>
    <w:p w14:paraId="77A48431" w14:textId="3FFFEF7B" w:rsidR="00045B95" w:rsidRPr="00126316" w:rsidRDefault="00A84AC9" w:rsidP="00A84AC9">
      <w:pPr>
        <w:keepNext/>
        <w:jc w:val="center"/>
        <w:rPr>
          <w:lang w:val="en-GB"/>
        </w:rPr>
      </w:pPr>
      <w:r w:rsidRPr="00126316">
        <w:rPr>
          <w:lang w:val="en-GB" w:eastAsia="en-US"/>
        </w:rPr>
        <w:drawing>
          <wp:inline distT="0" distB="0" distL="0" distR="0" wp14:anchorId="0494A737" wp14:editId="23B6D8D0">
            <wp:extent cx="5755640" cy="2536894"/>
            <wp:effectExtent l="0" t="0" r="10160" b="317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34D50927" w14:textId="69B33880" w:rsidR="00045B95" w:rsidRPr="00126316" w:rsidRDefault="00045B95" w:rsidP="00045B95">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22</w:t>
      </w:r>
      <w:r w:rsidRPr="00126316">
        <w:rPr>
          <w:lang w:val="en-GB"/>
        </w:rPr>
        <w:fldChar w:fldCharType="end"/>
      </w:r>
      <w:r w:rsidR="00BD566E" w:rsidRPr="00126316">
        <w:rPr>
          <w:lang w:val="en-GB"/>
        </w:rPr>
        <w:t xml:space="preserve"> Default setup, two devices - Memory usage when f</w:t>
      </w:r>
      <w:r w:rsidRPr="00126316">
        <w:rPr>
          <w:lang w:val="en-GB"/>
        </w:rPr>
        <w:t>ive files added per synchronization</w:t>
      </w:r>
    </w:p>
    <w:p w14:paraId="0F6FF0B1" w14:textId="1924CF83" w:rsidR="00BE4456" w:rsidRPr="00126316" w:rsidRDefault="00B2652D" w:rsidP="00B2652D">
      <w:pPr>
        <w:keepNext/>
        <w:jc w:val="center"/>
        <w:rPr>
          <w:lang w:val="en-GB"/>
        </w:rPr>
      </w:pPr>
      <w:r w:rsidRPr="00126316">
        <w:rPr>
          <w:lang w:val="en-GB" w:eastAsia="en-US"/>
        </w:rPr>
        <w:drawing>
          <wp:inline distT="0" distB="0" distL="0" distR="0" wp14:anchorId="575818F5" wp14:editId="3F9D2BEF">
            <wp:extent cx="5755640" cy="2532482"/>
            <wp:effectExtent l="0" t="0" r="10160" b="762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4953486" w14:textId="255ABF72" w:rsidR="00C66D47" w:rsidRPr="00126316" w:rsidRDefault="00BE4456" w:rsidP="00BE4456">
      <w:pPr>
        <w:pStyle w:val="Caption"/>
        <w:rPr>
          <w:lang w:val="en-GB"/>
        </w:rPr>
      </w:pPr>
      <w:r w:rsidRPr="00126316">
        <w:rPr>
          <w:lang w:val="en-GB"/>
        </w:rPr>
        <w:t xml:space="preserve">Figure </w:t>
      </w:r>
      <w:r w:rsidR="004D1D67" w:rsidRPr="00126316">
        <w:rPr>
          <w:lang w:val="en-GB"/>
        </w:rPr>
        <w:fldChar w:fldCharType="begin"/>
      </w:r>
      <w:r w:rsidR="004D1D67" w:rsidRPr="00126316">
        <w:rPr>
          <w:lang w:val="en-GB"/>
        </w:rPr>
        <w:instrText xml:space="preserve"> SEQ Figure \* ARABIC </w:instrText>
      </w:r>
      <w:r w:rsidR="004D1D67" w:rsidRPr="00126316">
        <w:rPr>
          <w:lang w:val="en-GB"/>
        </w:rPr>
        <w:fldChar w:fldCharType="separate"/>
      </w:r>
      <w:r w:rsidR="00AC37AC" w:rsidRPr="00126316">
        <w:rPr>
          <w:lang w:val="en-GB"/>
        </w:rPr>
        <w:t>23</w:t>
      </w:r>
      <w:r w:rsidR="004D1D67" w:rsidRPr="00126316">
        <w:rPr>
          <w:lang w:val="en-GB"/>
        </w:rPr>
        <w:fldChar w:fldCharType="end"/>
      </w:r>
      <w:r w:rsidRPr="00126316">
        <w:rPr>
          <w:lang w:val="en-GB"/>
        </w:rPr>
        <w:t xml:space="preserve"> </w:t>
      </w:r>
      <w:r w:rsidR="00F53BED" w:rsidRPr="00126316">
        <w:rPr>
          <w:lang w:val="en-GB"/>
        </w:rPr>
        <w:t xml:space="preserve">Default setup, two devices - Memory usage when </w:t>
      </w:r>
      <w:r w:rsidRPr="00126316">
        <w:rPr>
          <w:lang w:val="en-GB"/>
        </w:rPr>
        <w:t>100 files added per synchronization</w:t>
      </w:r>
    </w:p>
    <w:p w14:paraId="780D7FD3" w14:textId="61EB4C5A" w:rsidR="00217E1E" w:rsidRPr="00126316" w:rsidRDefault="00587697" w:rsidP="00197CFD">
      <w:pPr>
        <w:keepNext/>
        <w:jc w:val="center"/>
        <w:rPr>
          <w:lang w:val="en-GB"/>
        </w:rPr>
      </w:pPr>
      <w:r w:rsidRPr="00126316">
        <w:rPr>
          <w:lang w:val="en-GB" w:eastAsia="en-US"/>
        </w:rPr>
        <w:lastRenderedPageBreak/>
        <w:drawing>
          <wp:inline distT="0" distB="0" distL="0" distR="0" wp14:anchorId="5259B0E5" wp14:editId="4E996F56">
            <wp:extent cx="5755640" cy="2546921"/>
            <wp:effectExtent l="0" t="0" r="1016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949FE04" w14:textId="4A4DF396" w:rsidR="002218AC" w:rsidRPr="00126316" w:rsidRDefault="00217E1E" w:rsidP="00217E1E">
      <w:pPr>
        <w:pStyle w:val="Caption"/>
        <w:rPr>
          <w:lang w:val="en-GB"/>
        </w:rPr>
      </w:pPr>
      <w:r w:rsidRPr="00126316">
        <w:rPr>
          <w:lang w:val="en-GB"/>
        </w:rPr>
        <w:t xml:space="preserve">Figure </w:t>
      </w:r>
      <w:r w:rsidR="004D1D67" w:rsidRPr="00126316">
        <w:rPr>
          <w:lang w:val="en-GB"/>
        </w:rPr>
        <w:fldChar w:fldCharType="begin"/>
      </w:r>
      <w:r w:rsidR="004D1D67" w:rsidRPr="00126316">
        <w:rPr>
          <w:lang w:val="en-GB"/>
        </w:rPr>
        <w:instrText xml:space="preserve"> SEQ Figure \* ARABIC </w:instrText>
      </w:r>
      <w:r w:rsidR="004D1D67" w:rsidRPr="00126316">
        <w:rPr>
          <w:lang w:val="en-GB"/>
        </w:rPr>
        <w:fldChar w:fldCharType="separate"/>
      </w:r>
      <w:r w:rsidR="00AC37AC" w:rsidRPr="00126316">
        <w:rPr>
          <w:lang w:val="en-GB"/>
        </w:rPr>
        <w:t>24</w:t>
      </w:r>
      <w:r w:rsidR="004D1D67" w:rsidRPr="00126316">
        <w:rPr>
          <w:lang w:val="en-GB"/>
        </w:rPr>
        <w:fldChar w:fldCharType="end"/>
      </w:r>
      <w:r w:rsidRPr="00126316">
        <w:rPr>
          <w:lang w:val="en-GB"/>
        </w:rPr>
        <w:t xml:space="preserve"> </w:t>
      </w:r>
      <w:r w:rsidR="007C76C0" w:rsidRPr="00126316">
        <w:rPr>
          <w:lang w:val="en-GB"/>
        </w:rPr>
        <w:t xml:space="preserve">Default setup, two devices - Network traffic when </w:t>
      </w:r>
      <w:r w:rsidRPr="00126316">
        <w:rPr>
          <w:lang w:val="en-GB"/>
        </w:rPr>
        <w:t>100</w:t>
      </w:r>
      <w:r w:rsidR="00DB1CB3" w:rsidRPr="00126316">
        <w:rPr>
          <w:lang w:val="en-GB"/>
        </w:rPr>
        <w:t>, 5 and 1</w:t>
      </w:r>
      <w:r w:rsidRPr="00126316">
        <w:rPr>
          <w:lang w:val="en-GB"/>
        </w:rPr>
        <w:t xml:space="preserve"> file</w:t>
      </w:r>
      <w:r w:rsidR="00D7201A" w:rsidRPr="00126316">
        <w:rPr>
          <w:lang w:val="en-GB"/>
        </w:rPr>
        <w:t>(</w:t>
      </w:r>
      <w:r w:rsidRPr="00126316">
        <w:rPr>
          <w:lang w:val="en-GB"/>
        </w:rPr>
        <w:t>s</w:t>
      </w:r>
      <w:r w:rsidR="00D7201A" w:rsidRPr="00126316">
        <w:rPr>
          <w:lang w:val="en-GB"/>
        </w:rPr>
        <w:t>)</w:t>
      </w:r>
      <w:r w:rsidRPr="00126316">
        <w:rPr>
          <w:lang w:val="en-GB"/>
        </w:rPr>
        <w:t xml:space="preserve"> added per synchronization</w:t>
      </w:r>
    </w:p>
    <w:p w14:paraId="38D3E25C" w14:textId="3B8D7172" w:rsidR="004E55DD" w:rsidRPr="00126316" w:rsidRDefault="00BD0A27" w:rsidP="00E90DDD">
      <w:pPr>
        <w:rPr>
          <w:lang w:val="en-GB"/>
        </w:rPr>
      </w:pPr>
      <w:r w:rsidRPr="00126316">
        <w:rPr>
          <w:lang w:val="en-GB"/>
        </w:rPr>
        <w:t xml:space="preserve">Clearly network traffic and memory usage </w:t>
      </w:r>
      <w:r w:rsidR="004E55DD" w:rsidRPr="00126316">
        <w:rPr>
          <w:lang w:val="en-GB"/>
        </w:rPr>
        <w:t>is what is most heavily affected by the increase in number of file per synchronization operation, which should not be surprising.</w:t>
      </w:r>
    </w:p>
    <w:p w14:paraId="339FB180" w14:textId="77777777" w:rsidR="004E55DD" w:rsidRPr="00126316" w:rsidRDefault="004E55DD" w:rsidP="00E90DDD">
      <w:pPr>
        <w:rPr>
          <w:lang w:val="en-GB"/>
        </w:rPr>
      </w:pPr>
    </w:p>
    <w:p w14:paraId="7C00ECBA" w14:textId="520E6E7C" w:rsidR="00E90DDD" w:rsidRPr="00126316" w:rsidRDefault="00E90DDD" w:rsidP="00E90DDD">
      <w:pPr>
        <w:rPr>
          <w:lang w:val="en-GB"/>
        </w:rPr>
      </w:pPr>
      <w:r w:rsidRPr="00126316">
        <w:rPr>
          <w:lang w:val="en-GB"/>
        </w:rPr>
        <w:t xml:space="preserve">A run with 2 devices and 100 files per synchronization was mistakenly run with the tool emulating the system profiler instead of the actual system profiler. The difference in </w:t>
      </w:r>
      <w:r w:rsidR="00FE32EF" w:rsidRPr="00126316">
        <w:rPr>
          <w:lang w:val="en-GB"/>
        </w:rPr>
        <w:t>CPU</w:t>
      </w:r>
      <w:r w:rsidRPr="00126316">
        <w:rPr>
          <w:lang w:val="en-GB"/>
        </w:rPr>
        <w:t xml:space="preserve"> usage is huge</w:t>
      </w:r>
      <w:r w:rsidR="00FE32EF" w:rsidRPr="00126316">
        <w:rPr>
          <w:lang w:val="en-GB"/>
        </w:rPr>
        <w:t>.</w:t>
      </w:r>
      <w:r w:rsidR="00673E73" w:rsidRPr="00126316">
        <w:rPr>
          <w:lang w:val="en-GB"/>
        </w:rPr>
        <w:t xml:space="preserve"> </w:t>
      </w:r>
      <w:r w:rsidR="005D7813" w:rsidRPr="00126316">
        <w:rPr>
          <w:lang w:val="en-GB"/>
        </w:rPr>
        <w:t>T</w:t>
      </w:r>
      <w:r w:rsidR="00FE32EF" w:rsidRPr="00126316">
        <w:rPr>
          <w:lang w:val="en-GB"/>
        </w:rPr>
        <w:t xml:space="preserve">he </w:t>
      </w:r>
      <w:r w:rsidR="00673E73" w:rsidRPr="00126316">
        <w:rPr>
          <w:lang w:val="en-GB"/>
        </w:rPr>
        <w:t>CPU usage when the actual system profiler is not running</w:t>
      </w:r>
      <w:r w:rsidR="00FE32EF" w:rsidRPr="00126316">
        <w:rPr>
          <w:lang w:val="en-GB"/>
        </w:rPr>
        <w:t xml:space="preserve"> is much lower, </w:t>
      </w:r>
      <w:r w:rsidR="00E80F79" w:rsidRPr="00126316">
        <w:rPr>
          <w:lang w:val="en-GB"/>
        </w:rPr>
        <w:t>while</w:t>
      </w:r>
      <w:r w:rsidR="00FE32EF" w:rsidRPr="00126316">
        <w:rPr>
          <w:lang w:val="en-GB"/>
        </w:rPr>
        <w:t xml:space="preserve"> the memory usage is </w:t>
      </w:r>
      <w:r w:rsidR="00E80F79" w:rsidRPr="00126316">
        <w:rPr>
          <w:lang w:val="en-GB"/>
        </w:rPr>
        <w:t>close to the same but</w:t>
      </w:r>
      <w:r w:rsidR="00FE32EF" w:rsidRPr="00126316">
        <w:rPr>
          <w:lang w:val="en-GB"/>
        </w:rPr>
        <w:t xml:space="preserve"> more stable</w:t>
      </w:r>
      <w:r w:rsidR="00104B70" w:rsidRPr="00126316">
        <w:rPr>
          <w:lang w:val="en-GB"/>
        </w:rPr>
        <w:t>. Note that this experiment crashed due to a timeout after synchronizing 8500 files</w:t>
      </w:r>
      <w:r w:rsidR="00041636" w:rsidRPr="00126316">
        <w:rPr>
          <w:lang w:val="en-GB"/>
        </w:rPr>
        <w:t>, running much short of 20 minutes, and 200 synchronization operations</w:t>
      </w:r>
      <w:r w:rsidRPr="00126316">
        <w:rPr>
          <w:lang w:val="en-GB"/>
        </w:rPr>
        <w:t>:</w:t>
      </w:r>
    </w:p>
    <w:p w14:paraId="323A0C05" w14:textId="77777777" w:rsidR="00B61FEF" w:rsidRPr="00126316" w:rsidRDefault="00B61FEF" w:rsidP="00E90DDD">
      <w:pPr>
        <w:rPr>
          <w:lang w:val="en-GB"/>
        </w:rPr>
      </w:pPr>
    </w:p>
    <w:p w14:paraId="3B421E30" w14:textId="790E219C" w:rsidR="00E90DDD" w:rsidRPr="00126316" w:rsidRDefault="00B0022B" w:rsidP="00B0022B">
      <w:pPr>
        <w:keepNext/>
        <w:jc w:val="center"/>
        <w:rPr>
          <w:lang w:val="en-GB"/>
        </w:rPr>
      </w:pPr>
      <w:r w:rsidRPr="00126316">
        <w:rPr>
          <w:lang w:val="en-GB" w:eastAsia="en-US"/>
        </w:rPr>
        <w:drawing>
          <wp:inline distT="0" distB="0" distL="0" distR="0" wp14:anchorId="2E2C5ACE" wp14:editId="6E0A083F">
            <wp:extent cx="5825490" cy="3460750"/>
            <wp:effectExtent l="0" t="0" r="16510" b="19050"/>
            <wp:docPr id="6" name="Chart 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A86A789" w14:textId="7CEA671E" w:rsidR="00E90DDD" w:rsidRPr="00126316" w:rsidRDefault="00E90DDD" w:rsidP="00E90DDD">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25</w:t>
      </w:r>
      <w:r w:rsidRPr="00126316">
        <w:rPr>
          <w:lang w:val="en-GB"/>
        </w:rPr>
        <w:fldChar w:fldCharType="end"/>
      </w:r>
      <w:r w:rsidRPr="00126316">
        <w:rPr>
          <w:lang w:val="en-GB"/>
        </w:rPr>
        <w:t xml:space="preserve"> Default setup, two devices, </w:t>
      </w:r>
      <w:r w:rsidR="00096EEA" w:rsidRPr="00126316">
        <w:rPr>
          <w:lang w:val="en-GB"/>
        </w:rPr>
        <w:t xml:space="preserve">real system profiler </w:t>
      </w:r>
      <w:r w:rsidR="0090166F" w:rsidRPr="00126316">
        <w:rPr>
          <w:lang w:val="en-GB"/>
        </w:rPr>
        <w:t>versus</w:t>
      </w:r>
      <w:r w:rsidR="00096EEA" w:rsidRPr="00126316">
        <w:rPr>
          <w:lang w:val="en-GB"/>
        </w:rPr>
        <w:t xml:space="preserve"> emulating system profiler</w:t>
      </w:r>
      <w:r w:rsidR="00B0022B" w:rsidRPr="00126316">
        <w:rPr>
          <w:lang w:val="en-GB"/>
        </w:rPr>
        <w:t xml:space="preserve"> </w:t>
      </w:r>
      <w:r w:rsidRPr="00126316">
        <w:rPr>
          <w:lang w:val="en-GB"/>
        </w:rPr>
        <w:t>- CPU usage when 100 files added per synchronization.</w:t>
      </w:r>
      <w:r w:rsidR="00BF63C5" w:rsidRPr="00126316">
        <w:rPr>
          <w:lang w:val="en-GB"/>
        </w:rPr>
        <w:t xml:space="preserve"> (Note that the data for the real system profiler continues after 525 second</w:t>
      </w:r>
      <w:r w:rsidR="00E21379" w:rsidRPr="00126316">
        <w:rPr>
          <w:lang w:val="en-GB"/>
        </w:rPr>
        <w:t>s</w:t>
      </w:r>
      <w:r w:rsidR="00BF63C5" w:rsidRPr="00126316">
        <w:rPr>
          <w:lang w:val="en-GB"/>
        </w:rPr>
        <w:t xml:space="preserve">. You can see the </w:t>
      </w:r>
      <w:r w:rsidR="00126746" w:rsidRPr="00126316">
        <w:rPr>
          <w:lang w:val="en-GB"/>
        </w:rPr>
        <w:t>data in its entirety in figure 20)</w:t>
      </w:r>
    </w:p>
    <w:p w14:paraId="2EC84481" w14:textId="49657048" w:rsidR="009767B5" w:rsidRPr="00126316" w:rsidRDefault="00C22C84" w:rsidP="00C22C84">
      <w:pPr>
        <w:keepNext/>
        <w:jc w:val="center"/>
        <w:rPr>
          <w:lang w:val="en-GB"/>
        </w:rPr>
      </w:pPr>
      <w:r w:rsidRPr="00126316">
        <w:rPr>
          <w:lang w:val="en-GB" w:eastAsia="en-US"/>
        </w:rPr>
        <w:lastRenderedPageBreak/>
        <w:drawing>
          <wp:inline distT="0" distB="0" distL="0" distR="0" wp14:anchorId="5391503F" wp14:editId="49197474">
            <wp:extent cx="5817870" cy="3425190"/>
            <wp:effectExtent l="0" t="0" r="24130" b="2921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2A98661" w14:textId="5DED52F8" w:rsidR="009767B5" w:rsidRPr="00126316" w:rsidRDefault="009767B5" w:rsidP="009767B5">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26</w:t>
      </w:r>
      <w:r w:rsidRPr="00126316">
        <w:rPr>
          <w:lang w:val="en-GB"/>
        </w:rPr>
        <w:fldChar w:fldCharType="end"/>
      </w:r>
      <w:r w:rsidRPr="00126316">
        <w:rPr>
          <w:lang w:val="en-GB"/>
        </w:rPr>
        <w:t xml:space="preserve"> Default setup, two devices, </w:t>
      </w:r>
      <w:r w:rsidR="00C95554" w:rsidRPr="00126316">
        <w:rPr>
          <w:lang w:val="en-GB"/>
        </w:rPr>
        <w:t xml:space="preserve">real system profiler versus emulating system profiler </w:t>
      </w:r>
      <w:r w:rsidRPr="00126316">
        <w:rPr>
          <w:lang w:val="en-GB"/>
        </w:rPr>
        <w:t>- Memory usage when 100 files added per synchronization</w:t>
      </w:r>
      <w:r w:rsidR="006D0051" w:rsidRPr="00126316">
        <w:rPr>
          <w:lang w:val="en-GB"/>
        </w:rPr>
        <w:t>.</w:t>
      </w:r>
      <w:r w:rsidR="00585278" w:rsidRPr="00126316">
        <w:rPr>
          <w:lang w:val="en-GB"/>
        </w:rPr>
        <w:t xml:space="preserve"> (Note that the data for the real system profiler continues after 525 second</w:t>
      </w:r>
      <w:r w:rsidR="00E21379" w:rsidRPr="00126316">
        <w:rPr>
          <w:lang w:val="en-GB"/>
        </w:rPr>
        <w:t>s</w:t>
      </w:r>
      <w:r w:rsidR="00585278" w:rsidRPr="00126316">
        <w:rPr>
          <w:lang w:val="en-GB"/>
        </w:rPr>
        <w:t>. You can see the data in its entirety in figure 23)</w:t>
      </w:r>
    </w:p>
    <w:p w14:paraId="1DD53CDF" w14:textId="188CF4E8" w:rsidR="00356374" w:rsidRPr="00126316" w:rsidRDefault="00356374" w:rsidP="00790A16">
      <w:pPr>
        <w:pStyle w:val="Heading4"/>
        <w:rPr>
          <w:lang w:val="en-GB"/>
        </w:rPr>
      </w:pPr>
      <w:r w:rsidRPr="00126316">
        <w:rPr>
          <w:lang w:val="en-GB"/>
        </w:rPr>
        <w:t>Automatic Coordinator</w:t>
      </w:r>
    </w:p>
    <w:p w14:paraId="7D2A78D6" w14:textId="5099746E" w:rsidR="00112B21" w:rsidRPr="00126316" w:rsidRDefault="003D68EE" w:rsidP="00112B21">
      <w:pPr>
        <w:rPr>
          <w:lang w:val="en-GB"/>
        </w:rPr>
      </w:pPr>
      <w:r w:rsidRPr="00126316">
        <w:rPr>
          <w:lang w:val="en-GB"/>
        </w:rPr>
        <w:t>In this experiment t</w:t>
      </w:r>
      <w:r w:rsidR="00112B21" w:rsidRPr="00126316">
        <w:rPr>
          <w:lang w:val="en-GB"/>
        </w:rPr>
        <w:t xml:space="preserve">he prototype is set to attempt to elect the best coordinator. Otherwise the </w:t>
      </w:r>
      <w:r w:rsidR="00046822" w:rsidRPr="00126316">
        <w:rPr>
          <w:lang w:val="en-GB"/>
        </w:rPr>
        <w:t>environment</w:t>
      </w:r>
      <w:r w:rsidR="00112B21" w:rsidRPr="00126316">
        <w:rPr>
          <w:lang w:val="en-GB"/>
        </w:rPr>
        <w:t xml:space="preserve"> is the same as in the previous test.</w:t>
      </w:r>
    </w:p>
    <w:p w14:paraId="6A5A0F5B" w14:textId="295E2286" w:rsidR="00B53542" w:rsidRPr="00126316" w:rsidRDefault="00B53542" w:rsidP="00112B21">
      <w:pPr>
        <w:rPr>
          <w:lang w:val="en-GB"/>
        </w:rPr>
      </w:pPr>
      <w:r w:rsidRPr="00126316">
        <w:rPr>
          <w:lang w:val="en-GB"/>
        </w:rPr>
        <w:t xml:space="preserve">The coordinator was set to the device at 8590 at </w:t>
      </w:r>
      <w:r w:rsidR="00660FD1" w:rsidRPr="00126316">
        <w:rPr>
          <w:lang w:val="en-GB"/>
        </w:rPr>
        <w:t>start,</w:t>
      </w:r>
      <w:r w:rsidRPr="00126316">
        <w:rPr>
          <w:lang w:val="en-GB"/>
        </w:rPr>
        <w:t xml:space="preserve"> as it was the first device running, but switched to 8591 after the </w:t>
      </w:r>
      <w:r w:rsidR="002A6FE2" w:rsidRPr="00126316">
        <w:rPr>
          <w:lang w:val="en-GB"/>
        </w:rPr>
        <w:t xml:space="preserve">a few </w:t>
      </w:r>
      <w:r w:rsidRPr="00126316">
        <w:rPr>
          <w:lang w:val="en-GB"/>
        </w:rPr>
        <w:t>file</w:t>
      </w:r>
      <w:r w:rsidR="002A6FE2" w:rsidRPr="00126316">
        <w:rPr>
          <w:lang w:val="en-GB"/>
        </w:rPr>
        <w:t>s</w:t>
      </w:r>
      <w:r w:rsidRPr="00126316">
        <w:rPr>
          <w:lang w:val="en-GB"/>
        </w:rPr>
        <w:t xml:space="preserve"> had been added to the system.</w:t>
      </w:r>
    </w:p>
    <w:p w14:paraId="2846C7EC" w14:textId="79C8CF4E" w:rsidR="005E5DF4" w:rsidRPr="00126316" w:rsidRDefault="005E5DF4" w:rsidP="00112B21">
      <w:pPr>
        <w:rPr>
          <w:lang w:val="en-GB"/>
        </w:rPr>
      </w:pPr>
      <w:r w:rsidRPr="00126316">
        <w:rPr>
          <w:lang w:val="en-GB"/>
        </w:rPr>
        <w:t xml:space="preserve">Only 295 files were added before problems </w:t>
      </w:r>
      <w:r w:rsidR="00F96565" w:rsidRPr="00126316">
        <w:rPr>
          <w:lang w:val="en-GB"/>
        </w:rPr>
        <w:t>occurred</w:t>
      </w:r>
      <w:r w:rsidR="00C559F1" w:rsidRPr="00126316">
        <w:rPr>
          <w:lang w:val="en-GB"/>
        </w:rPr>
        <w:t xml:space="preserve"> during the first test</w:t>
      </w:r>
      <w:r w:rsidRPr="00126316">
        <w:rPr>
          <w:lang w:val="en-GB"/>
        </w:rPr>
        <w:t>. The daemon seemed to keep accepting requests</w:t>
      </w:r>
      <w:r w:rsidR="00962A11" w:rsidRPr="00126316">
        <w:rPr>
          <w:lang w:val="en-GB"/>
        </w:rPr>
        <w:t xml:space="preserve"> and replying</w:t>
      </w:r>
      <w:r w:rsidRPr="00126316">
        <w:rPr>
          <w:lang w:val="en-GB"/>
        </w:rPr>
        <w:t>, but it did not synchronize properly. The new files being added did not show up in the system.</w:t>
      </w:r>
      <w:r w:rsidR="00962A11" w:rsidRPr="00126316">
        <w:rPr>
          <w:lang w:val="en-GB"/>
        </w:rPr>
        <w:t xml:space="preserve"> It is possible the function evaluating the coordinator got stuck and held the synchronization up, causing a complete halt in progress</w:t>
      </w:r>
      <w:r w:rsidR="00F31D73" w:rsidRPr="00126316">
        <w:rPr>
          <w:lang w:val="en-GB"/>
        </w:rPr>
        <w:t xml:space="preserve"> other than communic</w:t>
      </w:r>
      <w:r w:rsidR="003B5493" w:rsidRPr="00126316">
        <w:rPr>
          <w:lang w:val="en-GB"/>
        </w:rPr>
        <w:t>ations</w:t>
      </w:r>
      <w:r w:rsidR="00095FAF" w:rsidRPr="00126316">
        <w:rPr>
          <w:lang w:val="en-GB"/>
        </w:rPr>
        <w:t xml:space="preserve"> (deadlock)</w:t>
      </w:r>
      <w:r w:rsidR="00962A11" w:rsidRPr="00126316">
        <w:rPr>
          <w:lang w:val="en-GB"/>
        </w:rPr>
        <w:t>.</w:t>
      </w:r>
      <w:r w:rsidR="007145BC" w:rsidRPr="00126316">
        <w:rPr>
          <w:lang w:val="en-GB"/>
        </w:rPr>
        <w:t xml:space="preserve"> The same bug occurred when adding 5</w:t>
      </w:r>
      <w:r w:rsidR="005F0D5D" w:rsidRPr="00126316">
        <w:rPr>
          <w:lang w:val="en-GB"/>
        </w:rPr>
        <w:t xml:space="preserve"> and 100</w:t>
      </w:r>
      <w:r w:rsidR="007145BC" w:rsidRPr="00126316">
        <w:rPr>
          <w:lang w:val="en-GB"/>
        </w:rPr>
        <w:t xml:space="preserve"> files too, but </w:t>
      </w:r>
      <w:r w:rsidR="00BB6726" w:rsidRPr="00126316">
        <w:rPr>
          <w:lang w:val="en-GB"/>
        </w:rPr>
        <w:t xml:space="preserve">this time </w:t>
      </w:r>
      <w:r w:rsidR="007145BC" w:rsidRPr="00126316">
        <w:rPr>
          <w:lang w:val="en-GB"/>
        </w:rPr>
        <w:t xml:space="preserve">1445 </w:t>
      </w:r>
      <w:r w:rsidR="00006DF5" w:rsidRPr="00126316">
        <w:rPr>
          <w:lang w:val="en-GB"/>
        </w:rPr>
        <w:t xml:space="preserve">and 5300 </w:t>
      </w:r>
      <w:r w:rsidR="007145BC" w:rsidRPr="00126316">
        <w:rPr>
          <w:lang w:val="en-GB"/>
        </w:rPr>
        <w:t xml:space="preserve">files were </w:t>
      </w:r>
      <w:r w:rsidR="00006DF5" w:rsidRPr="00126316">
        <w:rPr>
          <w:lang w:val="en-GB"/>
        </w:rPr>
        <w:t>correctly synchronized before it locked down.</w:t>
      </w:r>
      <w:r w:rsidR="00380469" w:rsidRPr="00126316">
        <w:rPr>
          <w:lang w:val="en-GB"/>
        </w:rPr>
        <w:t xml:space="preserve"> The limit on concurrently open files was set to 4096 in this test too, as the limit would otherwise be reached very quickly.</w:t>
      </w:r>
    </w:p>
    <w:p w14:paraId="5EE26F88" w14:textId="77777777" w:rsidR="007145BC" w:rsidRPr="00126316" w:rsidRDefault="007145BC" w:rsidP="00112B21">
      <w:pPr>
        <w:rPr>
          <w:lang w:val="en-GB"/>
        </w:rPr>
      </w:pPr>
    </w:p>
    <w:p w14:paraId="76045D7F" w14:textId="77777777" w:rsidR="00D82C0A" w:rsidRPr="00126316" w:rsidRDefault="00D82C0A" w:rsidP="00D82C0A">
      <w:pPr>
        <w:rPr>
          <w:lang w:val="en-GB"/>
        </w:rPr>
      </w:pPr>
      <w:r w:rsidRPr="00126316">
        <w:rPr>
          <w:lang w:val="en-GB"/>
        </w:rPr>
        <w:t>The following graphs show CPU usage in percentage, memory usage in kilobytes, and bytes sent and received per second over the course of the test.</w:t>
      </w:r>
    </w:p>
    <w:p w14:paraId="3819B3DB" w14:textId="77777777" w:rsidR="00B60AA3" w:rsidRPr="00126316" w:rsidRDefault="00B60AA3" w:rsidP="00D82C0A">
      <w:pPr>
        <w:rPr>
          <w:lang w:val="en-GB"/>
        </w:rPr>
      </w:pPr>
    </w:p>
    <w:p w14:paraId="26737F54" w14:textId="722C898E" w:rsidR="000E715A" w:rsidRPr="00126316" w:rsidRDefault="00145093" w:rsidP="000E715A">
      <w:pPr>
        <w:keepNext/>
        <w:rPr>
          <w:lang w:val="en-GB"/>
        </w:rPr>
      </w:pPr>
      <w:r w:rsidRPr="00126316">
        <w:rPr>
          <w:lang w:val="en-GB" w:eastAsia="en-US"/>
        </w:rPr>
        <w:lastRenderedPageBreak/>
        <w:drawing>
          <wp:inline distT="0" distB="0" distL="0" distR="0" wp14:anchorId="31A5F5A3" wp14:editId="5A86927B">
            <wp:extent cx="5825490" cy="2510790"/>
            <wp:effectExtent l="0" t="0" r="16510" b="29210"/>
            <wp:docPr id="30" name="Chart 3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513B2C1" w14:textId="23282011" w:rsidR="007F500B" w:rsidRPr="00126316" w:rsidRDefault="000E715A" w:rsidP="000E715A">
      <w:pPr>
        <w:pStyle w:val="Caption"/>
        <w:rPr>
          <w:lang w:val="en-GB"/>
        </w:rPr>
      </w:pPr>
      <w:r w:rsidRPr="00126316">
        <w:rPr>
          <w:lang w:val="en-GB"/>
        </w:rPr>
        <w:t xml:space="preserve">Figure </w:t>
      </w:r>
      <w:r w:rsidR="004D1D67" w:rsidRPr="00126316">
        <w:rPr>
          <w:lang w:val="en-GB"/>
        </w:rPr>
        <w:fldChar w:fldCharType="begin"/>
      </w:r>
      <w:r w:rsidR="004D1D67" w:rsidRPr="00126316">
        <w:rPr>
          <w:lang w:val="en-GB"/>
        </w:rPr>
        <w:instrText xml:space="preserve"> SEQ Figure \* ARABIC </w:instrText>
      </w:r>
      <w:r w:rsidR="004D1D67" w:rsidRPr="00126316">
        <w:rPr>
          <w:lang w:val="en-GB"/>
        </w:rPr>
        <w:fldChar w:fldCharType="separate"/>
      </w:r>
      <w:r w:rsidR="00AC37AC" w:rsidRPr="00126316">
        <w:rPr>
          <w:lang w:val="en-GB"/>
        </w:rPr>
        <w:t>27</w:t>
      </w:r>
      <w:r w:rsidR="004D1D67" w:rsidRPr="00126316">
        <w:rPr>
          <w:lang w:val="en-GB"/>
        </w:rPr>
        <w:fldChar w:fldCharType="end"/>
      </w:r>
      <w:r w:rsidRPr="00126316">
        <w:rPr>
          <w:lang w:val="en-GB"/>
        </w:rPr>
        <w:t xml:space="preserve"> </w:t>
      </w:r>
      <w:r w:rsidR="00163934" w:rsidRPr="00126316">
        <w:rPr>
          <w:lang w:val="en-GB"/>
        </w:rPr>
        <w:t>Automatic coordinator, two devices - CPU usage when o</w:t>
      </w:r>
      <w:r w:rsidRPr="00126316">
        <w:rPr>
          <w:lang w:val="en-GB"/>
        </w:rPr>
        <w:t>ne file added per synchronization</w:t>
      </w:r>
    </w:p>
    <w:p w14:paraId="3ED4A65B" w14:textId="1ECE07CF" w:rsidR="00ED071A" w:rsidRPr="00126316" w:rsidRDefault="002461D2" w:rsidP="00ED071A">
      <w:pPr>
        <w:keepNext/>
        <w:rPr>
          <w:lang w:val="en-GB"/>
        </w:rPr>
      </w:pPr>
      <w:r w:rsidRPr="00126316">
        <w:rPr>
          <w:lang w:val="en-GB" w:eastAsia="en-US"/>
        </w:rPr>
        <w:drawing>
          <wp:inline distT="0" distB="0" distL="0" distR="0" wp14:anchorId="610E5F9F" wp14:editId="7C896451">
            <wp:extent cx="5825490" cy="2510790"/>
            <wp:effectExtent l="0" t="0" r="16510" b="29210"/>
            <wp:docPr id="34" name="Chart 3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C577841" w14:textId="17ACC859" w:rsidR="007D7BE5" w:rsidRPr="00126316" w:rsidRDefault="00ED071A" w:rsidP="00ED071A">
      <w:pPr>
        <w:pStyle w:val="Caption"/>
        <w:rPr>
          <w:lang w:val="en-GB"/>
        </w:rPr>
      </w:pPr>
      <w:r w:rsidRPr="00126316">
        <w:rPr>
          <w:lang w:val="en-GB"/>
        </w:rPr>
        <w:t xml:space="preserve">Figure </w:t>
      </w:r>
      <w:r w:rsidR="004D1D67" w:rsidRPr="00126316">
        <w:rPr>
          <w:lang w:val="en-GB"/>
        </w:rPr>
        <w:fldChar w:fldCharType="begin"/>
      </w:r>
      <w:r w:rsidR="004D1D67" w:rsidRPr="00126316">
        <w:rPr>
          <w:lang w:val="en-GB"/>
        </w:rPr>
        <w:instrText xml:space="preserve"> SEQ Figure \* ARABIC </w:instrText>
      </w:r>
      <w:r w:rsidR="004D1D67" w:rsidRPr="00126316">
        <w:rPr>
          <w:lang w:val="en-GB"/>
        </w:rPr>
        <w:fldChar w:fldCharType="separate"/>
      </w:r>
      <w:r w:rsidR="00AC37AC" w:rsidRPr="00126316">
        <w:rPr>
          <w:lang w:val="en-GB"/>
        </w:rPr>
        <w:t>28</w:t>
      </w:r>
      <w:r w:rsidR="004D1D67" w:rsidRPr="00126316">
        <w:rPr>
          <w:lang w:val="en-GB"/>
        </w:rPr>
        <w:fldChar w:fldCharType="end"/>
      </w:r>
      <w:r w:rsidRPr="00126316">
        <w:rPr>
          <w:lang w:val="en-GB"/>
        </w:rPr>
        <w:t xml:space="preserve"> </w:t>
      </w:r>
      <w:r w:rsidR="00311BDF" w:rsidRPr="00126316">
        <w:rPr>
          <w:lang w:val="en-GB"/>
        </w:rPr>
        <w:t>Automatic coordinator, two devices - CPU usage when f</w:t>
      </w:r>
      <w:r w:rsidRPr="00126316">
        <w:rPr>
          <w:lang w:val="en-GB"/>
        </w:rPr>
        <w:t>ive files added per synchronization</w:t>
      </w:r>
    </w:p>
    <w:p w14:paraId="4EBBFCAF" w14:textId="1210CA7D" w:rsidR="002E18F5" w:rsidRPr="00126316" w:rsidRDefault="00025758" w:rsidP="002E18F5">
      <w:pPr>
        <w:keepNext/>
        <w:rPr>
          <w:lang w:val="en-GB"/>
        </w:rPr>
      </w:pPr>
      <w:r w:rsidRPr="00126316">
        <w:rPr>
          <w:lang w:val="en-GB" w:eastAsia="en-US"/>
        </w:rPr>
        <w:drawing>
          <wp:inline distT="0" distB="0" distL="0" distR="0" wp14:anchorId="2934C5E0" wp14:editId="0E11955A">
            <wp:extent cx="5825490" cy="2574290"/>
            <wp:effectExtent l="0" t="0" r="16510" b="16510"/>
            <wp:docPr id="39" name="Chart 3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624FE1A" w14:textId="5A8EBA20" w:rsidR="002E18F5" w:rsidRPr="00126316" w:rsidRDefault="002E18F5" w:rsidP="002E18F5">
      <w:pPr>
        <w:pStyle w:val="Caption"/>
        <w:rPr>
          <w:lang w:val="en-GB"/>
        </w:rPr>
      </w:pPr>
      <w:r w:rsidRPr="00126316">
        <w:rPr>
          <w:lang w:val="en-GB"/>
        </w:rPr>
        <w:t xml:space="preserve">Figure </w:t>
      </w:r>
      <w:r w:rsidR="004D1D67" w:rsidRPr="00126316">
        <w:rPr>
          <w:lang w:val="en-GB"/>
        </w:rPr>
        <w:fldChar w:fldCharType="begin"/>
      </w:r>
      <w:r w:rsidR="004D1D67" w:rsidRPr="00126316">
        <w:rPr>
          <w:lang w:val="en-GB"/>
        </w:rPr>
        <w:instrText xml:space="preserve"> SEQ Figure \* ARABIC </w:instrText>
      </w:r>
      <w:r w:rsidR="004D1D67" w:rsidRPr="00126316">
        <w:rPr>
          <w:lang w:val="en-GB"/>
        </w:rPr>
        <w:fldChar w:fldCharType="separate"/>
      </w:r>
      <w:r w:rsidR="00AC37AC" w:rsidRPr="00126316">
        <w:rPr>
          <w:lang w:val="en-GB"/>
        </w:rPr>
        <w:t>29</w:t>
      </w:r>
      <w:r w:rsidR="004D1D67" w:rsidRPr="00126316">
        <w:rPr>
          <w:lang w:val="en-GB"/>
        </w:rPr>
        <w:fldChar w:fldCharType="end"/>
      </w:r>
      <w:r w:rsidRPr="00126316">
        <w:rPr>
          <w:lang w:val="en-GB"/>
        </w:rPr>
        <w:t xml:space="preserve"> </w:t>
      </w:r>
      <w:r w:rsidR="00311BDF" w:rsidRPr="00126316">
        <w:rPr>
          <w:lang w:val="en-GB"/>
        </w:rPr>
        <w:t xml:space="preserve">Automatic coordinator, two devices - CPU usage when </w:t>
      </w:r>
      <w:r w:rsidRPr="00126316">
        <w:rPr>
          <w:lang w:val="en-GB"/>
        </w:rPr>
        <w:t>100 files added per synchronization</w:t>
      </w:r>
    </w:p>
    <w:p w14:paraId="2BC4287F" w14:textId="159B16FC" w:rsidR="000E715A" w:rsidRPr="00126316" w:rsidRDefault="00E75FF9" w:rsidP="000E715A">
      <w:pPr>
        <w:keepNext/>
        <w:rPr>
          <w:lang w:val="en-GB"/>
        </w:rPr>
      </w:pPr>
      <w:r w:rsidRPr="00126316">
        <w:rPr>
          <w:lang w:val="en-GB" w:eastAsia="en-US"/>
        </w:rPr>
        <w:lastRenderedPageBreak/>
        <w:drawing>
          <wp:inline distT="0" distB="0" distL="0" distR="0" wp14:anchorId="79CD6CED" wp14:editId="328DE6A2">
            <wp:extent cx="5825490" cy="2597150"/>
            <wp:effectExtent l="0" t="0" r="16510" b="19050"/>
            <wp:docPr id="31" name="Chart 3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F233416" w14:textId="2DBCA808" w:rsidR="005E2677" w:rsidRPr="00126316" w:rsidRDefault="000E715A" w:rsidP="000E715A">
      <w:pPr>
        <w:pStyle w:val="Caption"/>
        <w:rPr>
          <w:lang w:val="en-GB"/>
        </w:rPr>
      </w:pPr>
      <w:r w:rsidRPr="00126316">
        <w:rPr>
          <w:lang w:val="en-GB"/>
        </w:rPr>
        <w:t xml:space="preserve">Figure </w:t>
      </w:r>
      <w:r w:rsidR="004D1D67" w:rsidRPr="00126316">
        <w:rPr>
          <w:lang w:val="en-GB"/>
        </w:rPr>
        <w:fldChar w:fldCharType="begin"/>
      </w:r>
      <w:r w:rsidR="004D1D67" w:rsidRPr="00126316">
        <w:rPr>
          <w:lang w:val="en-GB"/>
        </w:rPr>
        <w:instrText xml:space="preserve"> SEQ Figure \* ARABIC </w:instrText>
      </w:r>
      <w:r w:rsidR="004D1D67" w:rsidRPr="00126316">
        <w:rPr>
          <w:lang w:val="en-GB"/>
        </w:rPr>
        <w:fldChar w:fldCharType="separate"/>
      </w:r>
      <w:r w:rsidR="00AC37AC" w:rsidRPr="00126316">
        <w:rPr>
          <w:lang w:val="en-GB"/>
        </w:rPr>
        <w:t>30</w:t>
      </w:r>
      <w:r w:rsidR="004D1D67" w:rsidRPr="00126316">
        <w:rPr>
          <w:lang w:val="en-GB"/>
        </w:rPr>
        <w:fldChar w:fldCharType="end"/>
      </w:r>
      <w:r w:rsidRPr="00126316">
        <w:rPr>
          <w:lang w:val="en-GB"/>
        </w:rPr>
        <w:t xml:space="preserve"> </w:t>
      </w:r>
      <w:r w:rsidR="00B331D0" w:rsidRPr="00126316">
        <w:rPr>
          <w:lang w:val="en-GB"/>
        </w:rPr>
        <w:t>Automatic coordinator, two devices - Memory usage when o</w:t>
      </w:r>
      <w:r w:rsidRPr="00126316">
        <w:rPr>
          <w:lang w:val="en-GB"/>
        </w:rPr>
        <w:t>ne file added per synchronization</w:t>
      </w:r>
    </w:p>
    <w:p w14:paraId="2F62FEB4" w14:textId="3826A058" w:rsidR="00501904" w:rsidRPr="00126316" w:rsidRDefault="00B61E8B" w:rsidP="00501904">
      <w:pPr>
        <w:keepNext/>
        <w:rPr>
          <w:lang w:val="en-GB"/>
        </w:rPr>
      </w:pPr>
      <w:r w:rsidRPr="00126316">
        <w:rPr>
          <w:lang w:val="en-GB" w:eastAsia="en-US"/>
        </w:rPr>
        <w:drawing>
          <wp:inline distT="0" distB="0" distL="0" distR="0" wp14:anchorId="3CE213B4" wp14:editId="3EF69BB9">
            <wp:extent cx="5825490" cy="2510790"/>
            <wp:effectExtent l="0" t="0" r="16510" b="29210"/>
            <wp:docPr id="35" name="Chart 3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DA79259" w14:textId="251A1E05" w:rsidR="00941E14" w:rsidRPr="00126316" w:rsidRDefault="00501904" w:rsidP="00501904">
      <w:pPr>
        <w:pStyle w:val="Caption"/>
        <w:rPr>
          <w:lang w:val="en-GB"/>
        </w:rPr>
      </w:pPr>
      <w:r w:rsidRPr="00126316">
        <w:rPr>
          <w:lang w:val="en-GB"/>
        </w:rPr>
        <w:t xml:space="preserve">Figure </w:t>
      </w:r>
      <w:r w:rsidR="004D1D67" w:rsidRPr="00126316">
        <w:rPr>
          <w:lang w:val="en-GB"/>
        </w:rPr>
        <w:fldChar w:fldCharType="begin"/>
      </w:r>
      <w:r w:rsidR="004D1D67" w:rsidRPr="00126316">
        <w:rPr>
          <w:lang w:val="en-GB"/>
        </w:rPr>
        <w:instrText xml:space="preserve"> SEQ Figure \* ARABIC </w:instrText>
      </w:r>
      <w:r w:rsidR="004D1D67" w:rsidRPr="00126316">
        <w:rPr>
          <w:lang w:val="en-GB"/>
        </w:rPr>
        <w:fldChar w:fldCharType="separate"/>
      </w:r>
      <w:r w:rsidR="00AC37AC" w:rsidRPr="00126316">
        <w:rPr>
          <w:lang w:val="en-GB"/>
        </w:rPr>
        <w:t>31</w:t>
      </w:r>
      <w:r w:rsidR="004D1D67" w:rsidRPr="00126316">
        <w:rPr>
          <w:lang w:val="en-GB"/>
        </w:rPr>
        <w:fldChar w:fldCharType="end"/>
      </w:r>
      <w:r w:rsidRPr="00126316">
        <w:rPr>
          <w:lang w:val="en-GB"/>
        </w:rPr>
        <w:t xml:space="preserve"> </w:t>
      </w:r>
      <w:r w:rsidR="002F6B62" w:rsidRPr="00126316">
        <w:rPr>
          <w:lang w:val="en-GB"/>
        </w:rPr>
        <w:t>Automatic coordinator, two devices - Memory usage when f</w:t>
      </w:r>
      <w:r w:rsidRPr="00126316">
        <w:rPr>
          <w:lang w:val="en-GB"/>
        </w:rPr>
        <w:t>ive files added per synchronization</w:t>
      </w:r>
    </w:p>
    <w:p w14:paraId="337C6C48" w14:textId="18457F11" w:rsidR="0080474E" w:rsidRPr="00126316" w:rsidRDefault="00D10B4A" w:rsidP="0080474E">
      <w:pPr>
        <w:keepNext/>
        <w:rPr>
          <w:lang w:val="en-GB"/>
        </w:rPr>
      </w:pPr>
      <w:r w:rsidRPr="00126316">
        <w:rPr>
          <w:lang w:val="en-GB" w:eastAsia="en-US"/>
        </w:rPr>
        <w:drawing>
          <wp:inline distT="0" distB="0" distL="0" distR="0" wp14:anchorId="3D286427" wp14:editId="296DE62B">
            <wp:extent cx="5825490" cy="2574290"/>
            <wp:effectExtent l="0" t="0" r="16510" b="16510"/>
            <wp:docPr id="49" name="Chart 4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F69932D" w14:textId="6D7E4A42" w:rsidR="00300533" w:rsidRPr="00126316" w:rsidRDefault="0080474E" w:rsidP="00511C5D">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32</w:t>
      </w:r>
      <w:r w:rsidRPr="00126316">
        <w:rPr>
          <w:lang w:val="en-GB"/>
        </w:rPr>
        <w:fldChar w:fldCharType="end"/>
      </w:r>
      <w:r w:rsidRPr="00126316">
        <w:rPr>
          <w:lang w:val="en-GB"/>
        </w:rPr>
        <w:t xml:space="preserve"> </w:t>
      </w:r>
      <w:r w:rsidR="007C2A6E" w:rsidRPr="00126316">
        <w:rPr>
          <w:lang w:val="en-GB"/>
        </w:rPr>
        <w:t xml:space="preserve">Automatic coordinator, two devices - Memory usage when </w:t>
      </w:r>
      <w:r w:rsidRPr="00126316">
        <w:rPr>
          <w:lang w:val="en-GB"/>
        </w:rPr>
        <w:t>100 files added per synchronization</w:t>
      </w:r>
    </w:p>
    <w:p w14:paraId="3A6480A3" w14:textId="004DEB3F" w:rsidR="004649E8" w:rsidRPr="00126316" w:rsidRDefault="004D29B6" w:rsidP="00E544D2">
      <w:pPr>
        <w:keepNext/>
        <w:jc w:val="center"/>
        <w:rPr>
          <w:lang w:val="en-GB"/>
        </w:rPr>
      </w:pPr>
      <w:r w:rsidRPr="00126316">
        <w:rPr>
          <w:lang w:val="en-GB" w:eastAsia="en-US"/>
        </w:rPr>
        <w:lastRenderedPageBreak/>
        <w:drawing>
          <wp:inline distT="0" distB="0" distL="0" distR="0" wp14:anchorId="48467460" wp14:editId="100742F0">
            <wp:extent cx="5817870" cy="2332990"/>
            <wp:effectExtent l="0" t="0" r="24130" b="29210"/>
            <wp:docPr id="95" name="Chart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03FEEDA" w14:textId="37C94F64" w:rsidR="00300533" w:rsidRPr="00126316" w:rsidRDefault="004649E8" w:rsidP="004649E8">
      <w:pPr>
        <w:pStyle w:val="Caption"/>
        <w:rPr>
          <w:lang w:val="en-GB"/>
        </w:rPr>
      </w:pPr>
      <w:r w:rsidRPr="00126316">
        <w:rPr>
          <w:lang w:val="en-GB"/>
        </w:rPr>
        <w:t xml:space="preserve">Figure </w:t>
      </w:r>
      <w:r w:rsidR="004D1D67" w:rsidRPr="00126316">
        <w:rPr>
          <w:lang w:val="en-GB"/>
        </w:rPr>
        <w:fldChar w:fldCharType="begin"/>
      </w:r>
      <w:r w:rsidR="004D1D67" w:rsidRPr="00126316">
        <w:rPr>
          <w:lang w:val="en-GB"/>
        </w:rPr>
        <w:instrText xml:space="preserve"> SEQ Figure \* ARABIC </w:instrText>
      </w:r>
      <w:r w:rsidR="004D1D67" w:rsidRPr="00126316">
        <w:rPr>
          <w:lang w:val="en-GB"/>
        </w:rPr>
        <w:fldChar w:fldCharType="separate"/>
      </w:r>
      <w:r w:rsidR="00AC37AC" w:rsidRPr="00126316">
        <w:rPr>
          <w:lang w:val="en-GB"/>
        </w:rPr>
        <w:t>33</w:t>
      </w:r>
      <w:r w:rsidR="004D1D67" w:rsidRPr="00126316">
        <w:rPr>
          <w:lang w:val="en-GB"/>
        </w:rPr>
        <w:fldChar w:fldCharType="end"/>
      </w:r>
      <w:r w:rsidRPr="00126316">
        <w:rPr>
          <w:lang w:val="en-GB"/>
        </w:rPr>
        <w:t xml:space="preserve"> </w:t>
      </w:r>
      <w:r w:rsidR="000648AD" w:rsidRPr="00126316">
        <w:rPr>
          <w:lang w:val="en-GB"/>
        </w:rPr>
        <w:t xml:space="preserve">Automatic coordinator, two devices - Network traffic when </w:t>
      </w:r>
      <w:r w:rsidR="0055151F" w:rsidRPr="00126316">
        <w:rPr>
          <w:lang w:val="en-GB"/>
        </w:rPr>
        <w:t>100, 5 and 1</w:t>
      </w:r>
      <w:r w:rsidRPr="00126316">
        <w:rPr>
          <w:lang w:val="en-GB"/>
        </w:rPr>
        <w:t xml:space="preserve"> file</w:t>
      </w:r>
      <w:r w:rsidR="00F428BE" w:rsidRPr="00126316">
        <w:rPr>
          <w:lang w:val="en-GB"/>
        </w:rPr>
        <w:t>(</w:t>
      </w:r>
      <w:r w:rsidR="0055151F" w:rsidRPr="00126316">
        <w:rPr>
          <w:lang w:val="en-GB"/>
        </w:rPr>
        <w:t>s</w:t>
      </w:r>
      <w:r w:rsidR="00F428BE" w:rsidRPr="00126316">
        <w:rPr>
          <w:lang w:val="en-GB"/>
        </w:rPr>
        <w:t>)</w:t>
      </w:r>
      <w:r w:rsidRPr="00126316">
        <w:rPr>
          <w:lang w:val="en-GB"/>
        </w:rPr>
        <w:t xml:space="preserve"> added per synchronization</w:t>
      </w:r>
    </w:p>
    <w:p w14:paraId="6CD71127" w14:textId="2D09C3F0" w:rsidR="009C2011" w:rsidRPr="00126316" w:rsidRDefault="009C2011" w:rsidP="009C2011">
      <w:pPr>
        <w:rPr>
          <w:lang w:val="en-GB"/>
        </w:rPr>
      </w:pPr>
      <w:r w:rsidRPr="00126316">
        <w:rPr>
          <w:lang w:val="en-GB"/>
        </w:rPr>
        <w:t>It is interesting that this experiment seems to show no increase in CPU usage from the previous experiment, just a more unpredictable pattern in the pea</w:t>
      </w:r>
      <w:r w:rsidR="00C307E1" w:rsidRPr="00126316">
        <w:rPr>
          <w:lang w:val="en-GB"/>
        </w:rPr>
        <w:t>ks, but this could possible be blamed on the short run time</w:t>
      </w:r>
      <w:r w:rsidR="00FB3B46" w:rsidRPr="00126316">
        <w:rPr>
          <w:lang w:val="en-GB"/>
        </w:rPr>
        <w:t>, giving to little data to get a proper pattern</w:t>
      </w:r>
      <w:r w:rsidR="00C307E1" w:rsidRPr="00126316">
        <w:rPr>
          <w:lang w:val="en-GB"/>
        </w:rPr>
        <w:t>.</w:t>
      </w:r>
    </w:p>
    <w:p w14:paraId="10B230C4" w14:textId="788DDDC1" w:rsidR="009A1615" w:rsidRPr="00126316" w:rsidRDefault="00EF122A" w:rsidP="00B141FD">
      <w:pPr>
        <w:rPr>
          <w:lang w:val="en-GB"/>
        </w:rPr>
      </w:pPr>
      <w:r w:rsidRPr="00126316">
        <w:rPr>
          <w:lang w:val="en-GB"/>
        </w:rPr>
        <w:t xml:space="preserve">The </w:t>
      </w:r>
      <w:r w:rsidR="002220A4" w:rsidRPr="00126316">
        <w:rPr>
          <w:lang w:val="en-GB"/>
        </w:rPr>
        <w:t>correlation</w:t>
      </w:r>
      <w:r w:rsidRPr="00126316">
        <w:rPr>
          <w:lang w:val="en-GB"/>
        </w:rPr>
        <w:t xml:space="preserve"> between traffic and number of files clearly continue</w:t>
      </w:r>
      <w:r w:rsidR="00C232E4" w:rsidRPr="00126316">
        <w:rPr>
          <w:lang w:val="en-GB"/>
        </w:rPr>
        <w:t>s, but the increase in memory seem</w:t>
      </w:r>
      <w:r w:rsidR="002220A4" w:rsidRPr="00126316">
        <w:rPr>
          <w:lang w:val="en-GB"/>
        </w:rPr>
        <w:t>s</w:t>
      </w:r>
      <w:r w:rsidR="00C232E4" w:rsidRPr="00126316">
        <w:rPr>
          <w:lang w:val="en-GB"/>
        </w:rPr>
        <w:t xml:space="preserve"> less marked, though there is still a </w:t>
      </w:r>
      <w:r w:rsidR="002220A4" w:rsidRPr="00126316">
        <w:rPr>
          <w:lang w:val="en-GB"/>
        </w:rPr>
        <w:t>correlation</w:t>
      </w:r>
      <w:r w:rsidR="00C232E4" w:rsidRPr="00126316">
        <w:rPr>
          <w:lang w:val="en-GB"/>
        </w:rPr>
        <w:t>.</w:t>
      </w:r>
      <w:r w:rsidR="005C5048" w:rsidRPr="00126316">
        <w:rPr>
          <w:lang w:val="en-GB"/>
        </w:rPr>
        <w:t xml:space="preserve"> It does look like the memory usage have increased a lot when running with the</w:t>
      </w:r>
      <w:r w:rsidR="00374C64" w:rsidRPr="00126316">
        <w:rPr>
          <w:lang w:val="en-GB"/>
        </w:rPr>
        <w:t xml:space="preserve"> automatic coordinator election, which makes the difference in memory usage between </w:t>
      </w:r>
      <w:r w:rsidR="00F3647D" w:rsidRPr="00126316">
        <w:rPr>
          <w:lang w:val="en-GB"/>
        </w:rPr>
        <w:t>the test scenarios seem smaller.</w:t>
      </w:r>
    </w:p>
    <w:p w14:paraId="7D8FC13C" w14:textId="6B3F2A93" w:rsidR="00247DC3" w:rsidRPr="00126316" w:rsidRDefault="00247DC3" w:rsidP="00790A16">
      <w:pPr>
        <w:pStyle w:val="Heading4"/>
        <w:rPr>
          <w:lang w:val="en-GB"/>
        </w:rPr>
      </w:pPr>
      <w:r w:rsidRPr="00126316">
        <w:rPr>
          <w:lang w:val="en-GB"/>
        </w:rPr>
        <w:t>3G</w:t>
      </w:r>
    </w:p>
    <w:p w14:paraId="3B472DDB" w14:textId="403FB585" w:rsidR="00910DC1" w:rsidRPr="00126316" w:rsidRDefault="00910DC1" w:rsidP="00247DC3">
      <w:pPr>
        <w:rPr>
          <w:lang w:val="en-GB"/>
        </w:rPr>
      </w:pPr>
      <w:r w:rsidRPr="00126316">
        <w:rPr>
          <w:lang w:val="en-GB"/>
        </w:rPr>
        <w:t xml:space="preserve">The network is severely limited in this </w:t>
      </w:r>
      <w:r w:rsidR="001F0328" w:rsidRPr="00126316">
        <w:rPr>
          <w:lang w:val="en-GB"/>
        </w:rPr>
        <w:t>experiment</w:t>
      </w:r>
      <w:r w:rsidRPr="00126316">
        <w:rPr>
          <w:lang w:val="en-GB"/>
        </w:rPr>
        <w:t>. The Network Link Conditioner is set to 3G mode, which means the following rules apply;</w:t>
      </w:r>
    </w:p>
    <w:p w14:paraId="5F89645E" w14:textId="77777777" w:rsidR="00C3116D" w:rsidRPr="00126316" w:rsidRDefault="00C3116D" w:rsidP="00247DC3">
      <w:pPr>
        <w:rPr>
          <w:lang w:val="en-GB"/>
        </w:rPr>
      </w:pPr>
    </w:p>
    <w:p w14:paraId="5B9AE795" w14:textId="671D8EB7" w:rsidR="00910DC1" w:rsidRPr="00126316" w:rsidRDefault="00910DC1" w:rsidP="00247DC3">
      <w:pPr>
        <w:rPr>
          <w:lang w:val="en-GB"/>
        </w:rPr>
      </w:pPr>
      <w:r w:rsidRPr="00126316">
        <w:rPr>
          <w:lang w:val="en-GB"/>
        </w:rPr>
        <w:t>Downlink:</w:t>
      </w:r>
    </w:p>
    <w:p w14:paraId="319E341F" w14:textId="08199307" w:rsidR="00910DC1" w:rsidRPr="00126316" w:rsidRDefault="00910DC1" w:rsidP="00247DC3">
      <w:pPr>
        <w:rPr>
          <w:lang w:val="en-GB"/>
        </w:rPr>
      </w:pPr>
      <w:r w:rsidRPr="00126316">
        <w:rPr>
          <w:lang w:val="en-GB"/>
        </w:rPr>
        <w:t>Bandwidth set to 780 kbps</w:t>
      </w:r>
    </w:p>
    <w:p w14:paraId="582A36FA" w14:textId="668C00F1" w:rsidR="00910DC1" w:rsidRPr="00126316" w:rsidRDefault="00910DC1" w:rsidP="00247DC3">
      <w:pPr>
        <w:rPr>
          <w:lang w:val="en-GB"/>
        </w:rPr>
      </w:pPr>
      <w:r w:rsidRPr="00126316">
        <w:rPr>
          <w:lang w:val="en-GB"/>
        </w:rPr>
        <w:t>Packages delayed for 100 ms</w:t>
      </w:r>
    </w:p>
    <w:p w14:paraId="240CFB83" w14:textId="77777777" w:rsidR="00910DC1" w:rsidRPr="00126316" w:rsidRDefault="00910DC1" w:rsidP="00247DC3">
      <w:pPr>
        <w:rPr>
          <w:lang w:val="en-GB"/>
        </w:rPr>
      </w:pPr>
    </w:p>
    <w:p w14:paraId="51E8B2BB" w14:textId="73F8FA10" w:rsidR="00910DC1" w:rsidRPr="00126316" w:rsidRDefault="00910DC1" w:rsidP="00247DC3">
      <w:pPr>
        <w:rPr>
          <w:lang w:val="en-GB"/>
        </w:rPr>
      </w:pPr>
      <w:r w:rsidRPr="00126316">
        <w:rPr>
          <w:lang w:val="en-GB"/>
        </w:rPr>
        <w:t>Uplink:</w:t>
      </w:r>
    </w:p>
    <w:p w14:paraId="2119A1E4" w14:textId="3181C8B6" w:rsidR="00910DC1" w:rsidRPr="00126316" w:rsidRDefault="00910DC1" w:rsidP="00247DC3">
      <w:pPr>
        <w:rPr>
          <w:lang w:val="en-GB"/>
        </w:rPr>
      </w:pPr>
      <w:r w:rsidRPr="00126316">
        <w:rPr>
          <w:lang w:val="en-GB"/>
        </w:rPr>
        <w:t>Bandwidth set to 330 kbps</w:t>
      </w:r>
    </w:p>
    <w:p w14:paraId="78856BB4" w14:textId="6E9540C4" w:rsidR="00910DC1" w:rsidRPr="00126316" w:rsidRDefault="00910DC1" w:rsidP="00247DC3">
      <w:pPr>
        <w:rPr>
          <w:lang w:val="en-GB"/>
        </w:rPr>
      </w:pPr>
      <w:r w:rsidRPr="00126316">
        <w:rPr>
          <w:lang w:val="en-GB"/>
        </w:rPr>
        <w:t>Packages delayed for 100 ms</w:t>
      </w:r>
    </w:p>
    <w:p w14:paraId="34DC493C" w14:textId="77777777" w:rsidR="00C3116D" w:rsidRPr="00126316" w:rsidRDefault="00C3116D" w:rsidP="00247DC3">
      <w:pPr>
        <w:rPr>
          <w:lang w:val="en-GB"/>
        </w:rPr>
      </w:pPr>
    </w:p>
    <w:p w14:paraId="78F749C5" w14:textId="5E13CE8F" w:rsidR="00C8349A" w:rsidRPr="00126316" w:rsidRDefault="00247DC3" w:rsidP="00247DC3">
      <w:pPr>
        <w:rPr>
          <w:lang w:val="en-GB"/>
        </w:rPr>
      </w:pPr>
      <w:r w:rsidRPr="00126316">
        <w:rPr>
          <w:lang w:val="en-GB"/>
        </w:rPr>
        <w:t>Otherwise the environment is t</w:t>
      </w:r>
      <w:r w:rsidR="004C5672" w:rsidRPr="00126316">
        <w:rPr>
          <w:lang w:val="en-GB"/>
        </w:rPr>
        <w:t>h</w:t>
      </w:r>
      <w:r w:rsidR="00C8349A" w:rsidRPr="00126316">
        <w:rPr>
          <w:lang w:val="en-GB"/>
        </w:rPr>
        <w:t xml:space="preserve">e same as in the "default" </w:t>
      </w:r>
      <w:r w:rsidR="00253F1A" w:rsidRPr="00126316">
        <w:rPr>
          <w:lang w:val="en-GB"/>
        </w:rPr>
        <w:t>experiment</w:t>
      </w:r>
      <w:r w:rsidR="00C8349A" w:rsidRPr="00126316">
        <w:rPr>
          <w:lang w:val="en-GB"/>
        </w:rPr>
        <w:t xml:space="preserve">, where the coordinator is at the device with the daemon at port 8590. </w:t>
      </w:r>
    </w:p>
    <w:p w14:paraId="7B24E67C" w14:textId="66C2C55E" w:rsidR="00967E2B" w:rsidRPr="00126316" w:rsidRDefault="00967E2B" w:rsidP="00247DC3">
      <w:pPr>
        <w:rPr>
          <w:lang w:val="en-GB"/>
        </w:rPr>
      </w:pPr>
      <w:r w:rsidRPr="00126316">
        <w:rPr>
          <w:lang w:val="en-GB"/>
        </w:rPr>
        <w:t>A mere 312 files were synchronized properly before receiving the same error as in the "</w:t>
      </w:r>
      <w:r w:rsidR="00BF33D4" w:rsidRPr="00126316">
        <w:rPr>
          <w:lang w:val="en-GB"/>
        </w:rPr>
        <w:t>default</w:t>
      </w:r>
      <w:r w:rsidRPr="00126316">
        <w:rPr>
          <w:lang w:val="en-GB"/>
        </w:rPr>
        <w:t>" scenario</w:t>
      </w:r>
      <w:r w:rsidR="00514D37" w:rsidRPr="00126316">
        <w:rPr>
          <w:lang w:val="en-GB"/>
        </w:rPr>
        <w:t xml:space="preserve"> when adding one file at a time</w:t>
      </w:r>
      <w:r w:rsidR="00293D84" w:rsidRPr="00126316">
        <w:rPr>
          <w:lang w:val="en-GB"/>
        </w:rPr>
        <w:t>, and 1435 files when adding five a time</w:t>
      </w:r>
      <w:r w:rsidRPr="00126316">
        <w:rPr>
          <w:lang w:val="en-GB"/>
        </w:rPr>
        <w:t>; “fork/exec /usr/sbin/system_profiler: resource temporarily unavailable”.</w:t>
      </w:r>
      <w:r w:rsidR="0029085C" w:rsidRPr="00126316">
        <w:rPr>
          <w:lang w:val="en-GB"/>
        </w:rPr>
        <w:t xml:space="preserve"> </w:t>
      </w:r>
    </w:p>
    <w:p w14:paraId="64BC24AA" w14:textId="696D7CA8" w:rsidR="00CB5371" w:rsidRPr="00126316" w:rsidRDefault="000C0D2E" w:rsidP="00247DC3">
      <w:pPr>
        <w:rPr>
          <w:lang w:val="en-GB"/>
        </w:rPr>
      </w:pPr>
      <w:r w:rsidRPr="00126316">
        <w:rPr>
          <w:lang w:val="en-GB"/>
        </w:rPr>
        <w:t xml:space="preserve">When doing cycles of 100 files, </w:t>
      </w:r>
      <w:r w:rsidR="00C86F95" w:rsidRPr="00126316">
        <w:rPr>
          <w:lang w:val="en-GB"/>
        </w:rPr>
        <w:t>over 20000 files were added over the course of almost 3 hours at which point the test was stopped.</w:t>
      </w:r>
      <w:r w:rsidR="005739CD" w:rsidRPr="00126316">
        <w:rPr>
          <w:lang w:val="en-GB"/>
        </w:rPr>
        <w:t xml:space="preserve"> </w:t>
      </w:r>
      <w:r w:rsidR="005F1016" w:rsidRPr="00126316">
        <w:rPr>
          <w:lang w:val="en-GB"/>
        </w:rPr>
        <w:t>Open file limit was set to 4096 during the last test.</w:t>
      </w:r>
    </w:p>
    <w:p w14:paraId="20D768DF" w14:textId="77777777" w:rsidR="00CB5371" w:rsidRPr="00126316" w:rsidRDefault="00CB5371" w:rsidP="00247DC3">
      <w:pPr>
        <w:rPr>
          <w:lang w:val="en-GB"/>
        </w:rPr>
      </w:pPr>
    </w:p>
    <w:p w14:paraId="2D01479B" w14:textId="6EA6382D" w:rsidR="00247DC3" w:rsidRPr="00126316" w:rsidRDefault="00247DC3" w:rsidP="00247DC3">
      <w:pPr>
        <w:rPr>
          <w:lang w:val="en-GB"/>
        </w:rPr>
      </w:pPr>
      <w:r w:rsidRPr="00126316">
        <w:rPr>
          <w:lang w:val="en-GB"/>
        </w:rPr>
        <w:t>The following graphs show CPU usage in percentage, memory usage in kilobytes, and bytes sent and received per second over the course of the test.</w:t>
      </w:r>
      <w:r w:rsidR="00202D32" w:rsidRPr="00126316">
        <w:rPr>
          <w:lang w:val="en-GB"/>
        </w:rPr>
        <w:t xml:space="preserve"> </w:t>
      </w:r>
    </w:p>
    <w:p w14:paraId="7A4A3D15" w14:textId="77777777" w:rsidR="00FF5F80" w:rsidRPr="00126316" w:rsidRDefault="00FF5F80" w:rsidP="00247DC3">
      <w:pPr>
        <w:rPr>
          <w:lang w:val="en-GB"/>
        </w:rPr>
      </w:pPr>
    </w:p>
    <w:p w14:paraId="408EF075" w14:textId="3F28AF2B" w:rsidR="006A2D2E" w:rsidRPr="00126316" w:rsidRDefault="005108F8" w:rsidP="005108F8">
      <w:pPr>
        <w:keepNext/>
        <w:jc w:val="center"/>
        <w:rPr>
          <w:lang w:val="en-GB"/>
        </w:rPr>
      </w:pPr>
      <w:r w:rsidRPr="00126316">
        <w:rPr>
          <w:lang w:val="en-GB" w:eastAsia="en-US"/>
        </w:rPr>
        <w:lastRenderedPageBreak/>
        <w:drawing>
          <wp:inline distT="0" distB="0" distL="0" distR="0" wp14:anchorId="66A9D758" wp14:editId="642E3A35">
            <wp:extent cx="5755640" cy="2532482"/>
            <wp:effectExtent l="0" t="0" r="10160" b="762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151300D" w14:textId="35F9366F" w:rsidR="00247DC3" w:rsidRPr="00126316" w:rsidRDefault="006A2D2E" w:rsidP="006A2D2E">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34</w:t>
      </w:r>
      <w:r w:rsidRPr="00126316">
        <w:rPr>
          <w:lang w:val="en-GB"/>
        </w:rPr>
        <w:fldChar w:fldCharType="end"/>
      </w:r>
      <w:r w:rsidRPr="00126316">
        <w:rPr>
          <w:lang w:val="en-GB"/>
        </w:rPr>
        <w:t xml:space="preserve"> </w:t>
      </w:r>
      <w:r w:rsidR="006B5DFE" w:rsidRPr="00126316">
        <w:rPr>
          <w:lang w:val="en-GB"/>
        </w:rPr>
        <w:t xml:space="preserve">3G, two devices - CPU usage when </w:t>
      </w:r>
      <w:r w:rsidR="005B3662" w:rsidRPr="00126316">
        <w:rPr>
          <w:lang w:val="en-GB"/>
        </w:rPr>
        <w:t>o</w:t>
      </w:r>
      <w:r w:rsidRPr="00126316">
        <w:rPr>
          <w:lang w:val="en-GB"/>
        </w:rPr>
        <w:t>ne file added per synchronization</w:t>
      </w:r>
    </w:p>
    <w:p w14:paraId="76D5F655" w14:textId="5579A249" w:rsidR="006A2D2E" w:rsidRPr="00126316" w:rsidRDefault="00ED6A23" w:rsidP="00ED6A23">
      <w:pPr>
        <w:keepNext/>
        <w:jc w:val="center"/>
        <w:rPr>
          <w:lang w:val="en-GB"/>
        </w:rPr>
      </w:pPr>
      <w:r w:rsidRPr="00126316">
        <w:rPr>
          <w:lang w:val="en-GB" w:eastAsia="en-US"/>
        </w:rPr>
        <w:drawing>
          <wp:inline distT="0" distB="0" distL="0" distR="0" wp14:anchorId="5D316F51" wp14:editId="42A964DD">
            <wp:extent cx="5755640" cy="2536894"/>
            <wp:effectExtent l="0" t="0" r="10160" b="317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4C852A0D" w14:textId="27E5C5EB" w:rsidR="006A2D2E" w:rsidRPr="00126316" w:rsidRDefault="006A2D2E" w:rsidP="006A2D2E">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35</w:t>
      </w:r>
      <w:r w:rsidRPr="00126316">
        <w:rPr>
          <w:lang w:val="en-GB"/>
        </w:rPr>
        <w:fldChar w:fldCharType="end"/>
      </w:r>
      <w:r w:rsidR="00633AD4" w:rsidRPr="00126316">
        <w:rPr>
          <w:lang w:val="en-GB"/>
        </w:rPr>
        <w:t xml:space="preserve"> 3G, two devices - CPU usage when f</w:t>
      </w:r>
      <w:r w:rsidRPr="00126316">
        <w:rPr>
          <w:lang w:val="en-GB"/>
        </w:rPr>
        <w:t>ive files added per synchronization</w:t>
      </w:r>
    </w:p>
    <w:p w14:paraId="0C09F05D" w14:textId="4F5F0CF3" w:rsidR="00015859" w:rsidRPr="00126316" w:rsidRDefault="00D57F69" w:rsidP="00D57F69">
      <w:pPr>
        <w:keepNext/>
        <w:jc w:val="center"/>
        <w:rPr>
          <w:lang w:val="en-GB"/>
        </w:rPr>
      </w:pPr>
      <w:r w:rsidRPr="00126316">
        <w:rPr>
          <w:lang w:val="en-GB" w:eastAsia="en-US"/>
        </w:rPr>
        <w:drawing>
          <wp:inline distT="0" distB="0" distL="0" distR="0" wp14:anchorId="4B67CFE8" wp14:editId="064BAD68">
            <wp:extent cx="5755640" cy="2512462"/>
            <wp:effectExtent l="0" t="0" r="10160" b="254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F8F8693" w14:textId="24638E0B" w:rsidR="00465163" w:rsidRPr="00126316" w:rsidRDefault="00015859" w:rsidP="00015859">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36</w:t>
      </w:r>
      <w:r w:rsidRPr="00126316">
        <w:rPr>
          <w:lang w:val="en-GB"/>
        </w:rPr>
        <w:fldChar w:fldCharType="end"/>
      </w:r>
      <w:r w:rsidRPr="00126316">
        <w:rPr>
          <w:lang w:val="en-GB"/>
        </w:rPr>
        <w:t xml:space="preserve"> </w:t>
      </w:r>
      <w:r w:rsidR="005E4F33" w:rsidRPr="00126316">
        <w:rPr>
          <w:lang w:val="en-GB"/>
        </w:rPr>
        <w:t xml:space="preserve">3G, two devices - CPU usage when </w:t>
      </w:r>
      <w:r w:rsidRPr="00126316">
        <w:rPr>
          <w:lang w:val="en-GB"/>
        </w:rPr>
        <w:t>100 files added per synchronization</w:t>
      </w:r>
    </w:p>
    <w:p w14:paraId="788907CD" w14:textId="458EBA53" w:rsidR="00B7757A" w:rsidRPr="00126316" w:rsidRDefault="00F16BE4" w:rsidP="00F16BE4">
      <w:pPr>
        <w:keepNext/>
        <w:jc w:val="center"/>
        <w:rPr>
          <w:lang w:val="en-GB"/>
        </w:rPr>
      </w:pPr>
      <w:r w:rsidRPr="00126316">
        <w:rPr>
          <w:lang w:val="en-GB" w:eastAsia="en-US"/>
        </w:rPr>
        <w:lastRenderedPageBreak/>
        <w:drawing>
          <wp:inline distT="0" distB="0" distL="0" distR="0" wp14:anchorId="296E82C3" wp14:editId="3AE5CBE0">
            <wp:extent cx="5755640" cy="2478123"/>
            <wp:effectExtent l="0" t="0" r="10160" b="1143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9315E87" w14:textId="29FA021A" w:rsidR="00D82C0A" w:rsidRPr="00126316" w:rsidRDefault="00B7757A" w:rsidP="00B7757A">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37</w:t>
      </w:r>
      <w:r w:rsidRPr="00126316">
        <w:rPr>
          <w:lang w:val="en-GB"/>
        </w:rPr>
        <w:fldChar w:fldCharType="end"/>
      </w:r>
      <w:r w:rsidRPr="00126316">
        <w:rPr>
          <w:lang w:val="en-GB"/>
        </w:rPr>
        <w:t xml:space="preserve"> </w:t>
      </w:r>
      <w:r w:rsidR="00F42BF0" w:rsidRPr="00126316">
        <w:rPr>
          <w:lang w:val="en-GB"/>
        </w:rPr>
        <w:t>3G, two devices - Memory usage when o</w:t>
      </w:r>
      <w:r w:rsidRPr="00126316">
        <w:rPr>
          <w:lang w:val="en-GB"/>
        </w:rPr>
        <w:t>ne file added per synchronization</w:t>
      </w:r>
    </w:p>
    <w:p w14:paraId="0B1DA8B7" w14:textId="3C89EE67" w:rsidR="00B7757A" w:rsidRPr="00126316" w:rsidRDefault="006545FF" w:rsidP="006545FF">
      <w:pPr>
        <w:keepNext/>
        <w:jc w:val="center"/>
        <w:rPr>
          <w:lang w:val="en-GB"/>
        </w:rPr>
      </w:pPr>
      <w:r w:rsidRPr="00126316">
        <w:rPr>
          <w:lang w:val="en-GB" w:eastAsia="en-US"/>
        </w:rPr>
        <w:drawing>
          <wp:inline distT="0" distB="0" distL="0" distR="0" wp14:anchorId="26260820" wp14:editId="58579B5B">
            <wp:extent cx="5755640" cy="2532482"/>
            <wp:effectExtent l="0" t="0" r="10160" b="762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667EAF8" w14:textId="24BB84F8" w:rsidR="006C68A8" w:rsidRPr="00126316" w:rsidRDefault="00B7757A" w:rsidP="00B7757A">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38</w:t>
      </w:r>
      <w:r w:rsidRPr="00126316">
        <w:rPr>
          <w:lang w:val="en-GB"/>
        </w:rPr>
        <w:fldChar w:fldCharType="end"/>
      </w:r>
      <w:r w:rsidR="000E50C1" w:rsidRPr="00126316">
        <w:rPr>
          <w:lang w:val="en-GB"/>
        </w:rPr>
        <w:t xml:space="preserve"> 3G, two devices - Memory usage when f</w:t>
      </w:r>
      <w:r w:rsidRPr="00126316">
        <w:rPr>
          <w:lang w:val="en-GB"/>
        </w:rPr>
        <w:t>ive files added per synchronization</w:t>
      </w:r>
    </w:p>
    <w:p w14:paraId="500FF15E" w14:textId="6C732CB9" w:rsidR="00707D63" w:rsidRPr="00126316" w:rsidRDefault="0015291B" w:rsidP="0015291B">
      <w:pPr>
        <w:keepNext/>
        <w:jc w:val="center"/>
        <w:rPr>
          <w:lang w:val="en-GB"/>
        </w:rPr>
      </w:pPr>
      <w:r w:rsidRPr="00126316">
        <w:rPr>
          <w:lang w:val="en-GB" w:eastAsia="en-US"/>
        </w:rPr>
        <w:drawing>
          <wp:inline distT="0" distB="0" distL="0" distR="0" wp14:anchorId="73268561" wp14:editId="4333DE0B">
            <wp:extent cx="5755640" cy="2532482"/>
            <wp:effectExtent l="0" t="0" r="10160" b="762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08E4BCED" w14:textId="0041B206" w:rsidR="00E31550" w:rsidRPr="00126316" w:rsidRDefault="00707D63" w:rsidP="00707D63">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39</w:t>
      </w:r>
      <w:r w:rsidRPr="00126316">
        <w:rPr>
          <w:lang w:val="en-GB"/>
        </w:rPr>
        <w:fldChar w:fldCharType="end"/>
      </w:r>
      <w:r w:rsidRPr="00126316">
        <w:rPr>
          <w:lang w:val="en-GB"/>
        </w:rPr>
        <w:t xml:space="preserve"> </w:t>
      </w:r>
      <w:r w:rsidR="00DD0D7C" w:rsidRPr="00126316">
        <w:rPr>
          <w:lang w:val="en-GB"/>
        </w:rPr>
        <w:t xml:space="preserve">3G, two devices - Memory usage when </w:t>
      </w:r>
      <w:r w:rsidRPr="00126316">
        <w:rPr>
          <w:lang w:val="en-GB"/>
        </w:rPr>
        <w:t>100 files added per synchronization</w:t>
      </w:r>
    </w:p>
    <w:p w14:paraId="6F0F8E8A" w14:textId="539A1D9B" w:rsidR="00231DA7" w:rsidRPr="00126316" w:rsidRDefault="00D15F12" w:rsidP="00AE2A78">
      <w:pPr>
        <w:keepNext/>
        <w:jc w:val="center"/>
        <w:rPr>
          <w:lang w:val="en-GB"/>
        </w:rPr>
      </w:pPr>
      <w:r w:rsidRPr="00126316">
        <w:rPr>
          <w:lang w:val="en-GB" w:eastAsia="en-US"/>
        </w:rPr>
        <w:lastRenderedPageBreak/>
        <w:drawing>
          <wp:inline distT="0" distB="0" distL="0" distR="0" wp14:anchorId="45EADF72" wp14:editId="4F563C91">
            <wp:extent cx="5755640" cy="2528428"/>
            <wp:effectExtent l="0" t="0" r="10160"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5640" cy="2528428"/>
                    </a:xfrm>
                    <a:prstGeom prst="rect">
                      <a:avLst/>
                    </a:prstGeom>
                    <a:noFill/>
                    <a:ln>
                      <a:noFill/>
                    </a:ln>
                  </pic:spPr>
                </pic:pic>
              </a:graphicData>
            </a:graphic>
          </wp:inline>
        </w:drawing>
      </w:r>
    </w:p>
    <w:p w14:paraId="743C5A3A" w14:textId="7C704772" w:rsidR="000E0289" w:rsidRPr="00126316" w:rsidRDefault="00231DA7" w:rsidP="00231DA7">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40</w:t>
      </w:r>
      <w:r w:rsidRPr="00126316">
        <w:rPr>
          <w:lang w:val="en-GB"/>
        </w:rPr>
        <w:fldChar w:fldCharType="end"/>
      </w:r>
      <w:r w:rsidR="00CE2FDE" w:rsidRPr="00126316">
        <w:rPr>
          <w:lang w:val="en-GB"/>
        </w:rPr>
        <w:t xml:space="preserve"> 3G,</w:t>
      </w:r>
      <w:r w:rsidR="003B459A" w:rsidRPr="00126316">
        <w:rPr>
          <w:lang w:val="en-GB"/>
        </w:rPr>
        <w:t xml:space="preserve"> two devices</w:t>
      </w:r>
      <w:r w:rsidR="00CE2FDE" w:rsidRPr="00126316">
        <w:rPr>
          <w:lang w:val="en-GB"/>
        </w:rPr>
        <w:t xml:space="preserve"> - Network traffic when </w:t>
      </w:r>
      <w:r w:rsidR="003F3A38" w:rsidRPr="00126316">
        <w:rPr>
          <w:lang w:val="en-GB"/>
        </w:rPr>
        <w:t>100, 5, and 1</w:t>
      </w:r>
      <w:r w:rsidRPr="00126316">
        <w:rPr>
          <w:lang w:val="en-GB"/>
        </w:rPr>
        <w:t xml:space="preserve"> file</w:t>
      </w:r>
      <w:r w:rsidR="003F3A38" w:rsidRPr="00126316">
        <w:rPr>
          <w:lang w:val="en-GB"/>
        </w:rPr>
        <w:t>(s)</w:t>
      </w:r>
      <w:r w:rsidRPr="00126316">
        <w:rPr>
          <w:lang w:val="en-GB"/>
        </w:rPr>
        <w:t xml:space="preserve"> added per synchronization</w:t>
      </w:r>
    </w:p>
    <w:p w14:paraId="4786150A" w14:textId="21EF8A4D" w:rsidR="00BB5D3E" w:rsidRPr="00126316" w:rsidRDefault="00B4789A" w:rsidP="00B4789A">
      <w:pPr>
        <w:keepNext/>
        <w:rPr>
          <w:lang w:val="en-GB"/>
        </w:rPr>
      </w:pPr>
      <w:r w:rsidRPr="00126316">
        <w:rPr>
          <w:lang w:val="en-GB"/>
        </w:rPr>
        <w:t>Noteworthy in this experiment is the dip in traffic in the 100 files series at round 4500 seconds. Exactly why this is happening is hard to say, but that some other device or application was using bandwidth</w:t>
      </w:r>
      <w:r w:rsidR="00305D1C" w:rsidRPr="00126316">
        <w:rPr>
          <w:lang w:val="en-GB"/>
        </w:rPr>
        <w:t xml:space="preserve"> affecting the experiment</w:t>
      </w:r>
      <w:r w:rsidRPr="00126316">
        <w:rPr>
          <w:lang w:val="en-GB"/>
        </w:rPr>
        <w:t xml:space="preserve"> is a theory.</w:t>
      </w:r>
      <w:r w:rsidR="001003FD" w:rsidRPr="00126316">
        <w:rPr>
          <w:lang w:val="en-GB"/>
        </w:rPr>
        <w:t xml:space="preserve"> Nothing conclusive was found when looking at the Wireshark data.</w:t>
      </w:r>
    </w:p>
    <w:p w14:paraId="7F8172C2" w14:textId="241C7975" w:rsidR="001747D5" w:rsidRPr="00126316" w:rsidRDefault="001747D5" w:rsidP="00790A16">
      <w:pPr>
        <w:pStyle w:val="Heading4"/>
        <w:rPr>
          <w:lang w:val="en-GB"/>
        </w:rPr>
      </w:pPr>
      <w:r w:rsidRPr="00126316">
        <w:rPr>
          <w:lang w:val="en-GB"/>
        </w:rPr>
        <w:t>Larger File Size</w:t>
      </w:r>
    </w:p>
    <w:p w14:paraId="736C5671" w14:textId="369D51B5" w:rsidR="001747D5" w:rsidRPr="00126316" w:rsidRDefault="001747D5" w:rsidP="001747D5">
      <w:pPr>
        <w:rPr>
          <w:lang w:val="en-GB"/>
        </w:rPr>
      </w:pPr>
      <w:r w:rsidRPr="00126316">
        <w:rPr>
          <w:lang w:val="en-GB"/>
        </w:rPr>
        <w:t xml:space="preserve">To be certain that file size does not affect the </w:t>
      </w:r>
      <w:r w:rsidR="009845C0" w:rsidRPr="00126316">
        <w:rPr>
          <w:lang w:val="en-GB"/>
        </w:rPr>
        <w:t xml:space="preserve">performance of the prototype, an experiment </w:t>
      </w:r>
      <w:r w:rsidRPr="00126316">
        <w:rPr>
          <w:lang w:val="en-GB"/>
        </w:rPr>
        <w:t>was run with the exact sam</w:t>
      </w:r>
      <w:r w:rsidR="0089329A" w:rsidRPr="00126316">
        <w:rPr>
          <w:lang w:val="en-GB"/>
        </w:rPr>
        <w:t xml:space="preserve">e </w:t>
      </w:r>
      <w:r w:rsidR="00315E9B" w:rsidRPr="00126316">
        <w:rPr>
          <w:lang w:val="en-GB"/>
        </w:rPr>
        <w:t>environment</w:t>
      </w:r>
      <w:r w:rsidR="0089329A" w:rsidRPr="00126316">
        <w:rPr>
          <w:lang w:val="en-GB"/>
        </w:rPr>
        <w:t xml:space="preserve"> as in the default</w:t>
      </w:r>
      <w:r w:rsidRPr="00126316">
        <w:rPr>
          <w:lang w:val="en-GB"/>
        </w:rPr>
        <w:t xml:space="preserve"> scenario, except that a file of size 3.6 </w:t>
      </w:r>
      <w:r w:rsidR="008C2BAD" w:rsidRPr="00126316">
        <w:rPr>
          <w:lang w:val="en-GB"/>
        </w:rPr>
        <w:t>megabytes</w:t>
      </w:r>
      <w:r w:rsidRPr="00126316">
        <w:rPr>
          <w:lang w:val="en-GB"/>
        </w:rPr>
        <w:t xml:space="preserve"> was used in stead of a file at 365 bytes. </w:t>
      </w:r>
      <w:r w:rsidR="00C271D7" w:rsidRPr="00126316">
        <w:rPr>
          <w:lang w:val="en-GB"/>
        </w:rPr>
        <w:t xml:space="preserve"> 3.6 MB was chosen because it is about the same size as the average MP3 file according to [28].</w:t>
      </w:r>
      <w:r w:rsidR="006569EE" w:rsidRPr="00126316">
        <w:rPr>
          <w:lang w:val="en-GB"/>
        </w:rPr>
        <w:t xml:space="preserve"> </w:t>
      </w:r>
    </w:p>
    <w:p w14:paraId="405C2717" w14:textId="6B963497" w:rsidR="00703FB6" w:rsidRPr="00126316" w:rsidRDefault="0089329A" w:rsidP="001747D5">
      <w:pPr>
        <w:rPr>
          <w:lang w:val="en-GB"/>
        </w:rPr>
      </w:pPr>
      <w:r w:rsidRPr="00126316">
        <w:rPr>
          <w:lang w:val="en-GB"/>
        </w:rPr>
        <w:t>The</w:t>
      </w:r>
      <w:r w:rsidR="00703FB6" w:rsidRPr="00126316">
        <w:rPr>
          <w:lang w:val="en-GB"/>
        </w:rPr>
        <w:t xml:space="preserve"> first</w:t>
      </w:r>
      <w:r w:rsidRPr="00126316">
        <w:rPr>
          <w:lang w:val="en-GB"/>
        </w:rPr>
        <w:t xml:space="preserve"> result was similar to that of the default scenario, adding </w:t>
      </w:r>
      <w:r w:rsidR="00DB100D" w:rsidRPr="00126316">
        <w:rPr>
          <w:lang w:val="en-GB"/>
        </w:rPr>
        <w:t>289</w:t>
      </w:r>
      <w:r w:rsidRPr="00126316">
        <w:rPr>
          <w:lang w:val="en-GB"/>
        </w:rPr>
        <w:t xml:space="preserve"> files successfully before again crashing with error “fork/exec /usr/sbin/system_profiler: resource temporarily unavailable”.</w:t>
      </w:r>
      <w:r w:rsidR="00703FB6" w:rsidRPr="00126316">
        <w:rPr>
          <w:lang w:val="en-GB"/>
        </w:rPr>
        <w:t xml:space="preserve"> </w:t>
      </w:r>
    </w:p>
    <w:p w14:paraId="75D42547" w14:textId="1B233C87" w:rsidR="0089329A" w:rsidRPr="00126316" w:rsidRDefault="00703FB6" w:rsidP="001747D5">
      <w:pPr>
        <w:rPr>
          <w:lang w:val="en-GB"/>
        </w:rPr>
      </w:pPr>
      <w:r w:rsidRPr="00126316">
        <w:rPr>
          <w:lang w:val="en-GB"/>
        </w:rPr>
        <w:t xml:space="preserve">When doing cycles of five </w:t>
      </w:r>
      <w:r w:rsidR="00AC4327" w:rsidRPr="00126316">
        <w:rPr>
          <w:lang w:val="en-GB"/>
        </w:rPr>
        <w:t xml:space="preserve">and hundred </w:t>
      </w:r>
      <w:r w:rsidRPr="00126316">
        <w:rPr>
          <w:lang w:val="en-GB"/>
        </w:rPr>
        <w:t>files, warnings of running out of space started to appear, and thus the test was stopped after synchronizing 36</w:t>
      </w:r>
      <w:r w:rsidR="00B72A94" w:rsidRPr="00126316">
        <w:rPr>
          <w:lang w:val="en-GB"/>
        </w:rPr>
        <w:t>05 and 22</w:t>
      </w:r>
      <w:r w:rsidR="00AC4327" w:rsidRPr="00126316">
        <w:rPr>
          <w:lang w:val="en-GB"/>
        </w:rPr>
        <w:t>00 files</w:t>
      </w:r>
      <w:r w:rsidRPr="00126316">
        <w:rPr>
          <w:lang w:val="en-GB"/>
        </w:rPr>
        <w:t>.</w:t>
      </w:r>
      <w:r w:rsidR="00CE13F9" w:rsidRPr="00126316">
        <w:rPr>
          <w:lang w:val="en-GB"/>
        </w:rPr>
        <w:t xml:space="preserve"> As </w:t>
      </w:r>
      <w:r w:rsidR="00784488" w:rsidRPr="00126316">
        <w:rPr>
          <w:lang w:val="en-GB"/>
        </w:rPr>
        <w:t>in</w:t>
      </w:r>
      <w:r w:rsidR="00CE13F9" w:rsidRPr="00126316">
        <w:rPr>
          <w:lang w:val="en-GB"/>
        </w:rPr>
        <w:t xml:space="preserve"> the previous runs of 100 files, the concurrent open file limit was in</w:t>
      </w:r>
      <w:r w:rsidR="006B6455" w:rsidRPr="00126316">
        <w:rPr>
          <w:lang w:val="en-GB"/>
        </w:rPr>
        <w:t>c</w:t>
      </w:r>
      <w:r w:rsidR="00CE13F9" w:rsidRPr="00126316">
        <w:rPr>
          <w:lang w:val="en-GB"/>
        </w:rPr>
        <w:t>reased from 256 to 4096</w:t>
      </w:r>
      <w:r w:rsidR="006B6455" w:rsidRPr="00126316">
        <w:rPr>
          <w:lang w:val="en-GB"/>
        </w:rPr>
        <w:t xml:space="preserve"> to get a proper test</w:t>
      </w:r>
      <w:r w:rsidR="00CE13F9" w:rsidRPr="00126316">
        <w:rPr>
          <w:lang w:val="en-GB"/>
        </w:rPr>
        <w:t>.</w:t>
      </w:r>
    </w:p>
    <w:p w14:paraId="642DD765" w14:textId="77777777" w:rsidR="00A0447B" w:rsidRPr="00126316" w:rsidRDefault="00A0447B" w:rsidP="001747D5">
      <w:pPr>
        <w:rPr>
          <w:lang w:val="en-GB"/>
        </w:rPr>
      </w:pPr>
    </w:p>
    <w:p w14:paraId="23463355" w14:textId="2FCBE2DE" w:rsidR="00B73E5C" w:rsidRPr="00126316" w:rsidRDefault="00D23CDE" w:rsidP="001747D5">
      <w:pPr>
        <w:rPr>
          <w:lang w:val="en-GB"/>
        </w:rPr>
      </w:pPr>
      <w:r w:rsidRPr="00126316">
        <w:rPr>
          <w:lang w:val="en-GB"/>
        </w:rPr>
        <w:t>The following graphs show CPU usage in percentage, memory usage in kilobytes, and bytes sent and received per second over the course of the test.</w:t>
      </w:r>
    </w:p>
    <w:p w14:paraId="7C1658CD" w14:textId="77777777" w:rsidR="007D3871" w:rsidRPr="00126316" w:rsidRDefault="007D3871" w:rsidP="001747D5">
      <w:pPr>
        <w:rPr>
          <w:lang w:val="en-GB"/>
        </w:rPr>
      </w:pPr>
    </w:p>
    <w:p w14:paraId="6B7D44DB" w14:textId="4253940A" w:rsidR="00764382" w:rsidRPr="00126316" w:rsidRDefault="001844B6" w:rsidP="00764382">
      <w:pPr>
        <w:keepNext/>
        <w:rPr>
          <w:lang w:val="en-GB"/>
        </w:rPr>
      </w:pPr>
      <w:r w:rsidRPr="00126316">
        <w:rPr>
          <w:lang w:val="en-GB" w:eastAsia="en-US"/>
        </w:rPr>
        <w:lastRenderedPageBreak/>
        <w:drawing>
          <wp:inline distT="0" distB="0" distL="0" distR="0" wp14:anchorId="1B6329FD" wp14:editId="7D944005">
            <wp:extent cx="5825490" cy="2548890"/>
            <wp:effectExtent l="0" t="0" r="16510" b="16510"/>
            <wp:docPr id="71" name="Chart 7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059B181" w14:textId="6FF13183" w:rsidR="007D3871" w:rsidRPr="00126316" w:rsidRDefault="00764382" w:rsidP="00764382">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41</w:t>
      </w:r>
      <w:r w:rsidRPr="00126316">
        <w:rPr>
          <w:lang w:val="en-GB"/>
        </w:rPr>
        <w:fldChar w:fldCharType="end"/>
      </w:r>
      <w:r w:rsidRPr="00126316">
        <w:rPr>
          <w:lang w:val="en-GB"/>
        </w:rPr>
        <w:t xml:space="preserve"> </w:t>
      </w:r>
      <w:r w:rsidR="000358A2" w:rsidRPr="00126316">
        <w:rPr>
          <w:lang w:val="en-GB"/>
        </w:rPr>
        <w:t>Large file, two devices - CPU usage when o</w:t>
      </w:r>
      <w:r w:rsidRPr="00126316">
        <w:rPr>
          <w:lang w:val="en-GB"/>
        </w:rPr>
        <w:t>ne file added per synchronization</w:t>
      </w:r>
    </w:p>
    <w:p w14:paraId="4F50FED1" w14:textId="413B41FF" w:rsidR="00764382" w:rsidRPr="00126316" w:rsidRDefault="00491536" w:rsidP="00764382">
      <w:pPr>
        <w:keepNext/>
        <w:rPr>
          <w:lang w:val="en-GB"/>
        </w:rPr>
      </w:pPr>
      <w:r w:rsidRPr="00126316">
        <w:rPr>
          <w:lang w:val="en-GB" w:eastAsia="en-US"/>
        </w:rPr>
        <w:drawing>
          <wp:inline distT="0" distB="0" distL="0" distR="0" wp14:anchorId="195F9B7F" wp14:editId="52E0B0A9">
            <wp:extent cx="5825490" cy="2510790"/>
            <wp:effectExtent l="0" t="0" r="16510" b="29210"/>
            <wp:docPr id="99" name="Chart 9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F2FA27F" w14:textId="04721454" w:rsidR="00764382" w:rsidRPr="00126316" w:rsidRDefault="00764382" w:rsidP="00764382">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42</w:t>
      </w:r>
      <w:r w:rsidRPr="00126316">
        <w:rPr>
          <w:lang w:val="en-GB"/>
        </w:rPr>
        <w:fldChar w:fldCharType="end"/>
      </w:r>
      <w:r w:rsidRPr="00126316">
        <w:rPr>
          <w:lang w:val="en-GB"/>
        </w:rPr>
        <w:t xml:space="preserve"> </w:t>
      </w:r>
      <w:r w:rsidR="00221070" w:rsidRPr="00126316">
        <w:rPr>
          <w:lang w:val="en-GB"/>
        </w:rPr>
        <w:t>Large file, two devices - CPU usage when f</w:t>
      </w:r>
      <w:r w:rsidRPr="00126316">
        <w:rPr>
          <w:lang w:val="en-GB"/>
        </w:rPr>
        <w:t>ive files added per synchronization</w:t>
      </w:r>
    </w:p>
    <w:p w14:paraId="57872479" w14:textId="200A7128" w:rsidR="003F4172" w:rsidRPr="00126316" w:rsidRDefault="0039130A" w:rsidP="003F4172">
      <w:pPr>
        <w:keepNext/>
        <w:rPr>
          <w:lang w:val="en-GB"/>
        </w:rPr>
      </w:pPr>
      <w:r w:rsidRPr="00126316">
        <w:rPr>
          <w:lang w:val="en-GB" w:eastAsia="en-US"/>
        </w:rPr>
        <w:drawing>
          <wp:inline distT="0" distB="0" distL="0" distR="0" wp14:anchorId="4BA3C54D" wp14:editId="2BF9AC79">
            <wp:extent cx="5825490" cy="2574290"/>
            <wp:effectExtent l="0" t="0" r="16510" b="16510"/>
            <wp:docPr id="106" name="Chart 10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BE0B5B3" w14:textId="1377DF12" w:rsidR="003F4172" w:rsidRPr="00126316" w:rsidRDefault="003F4172" w:rsidP="003F4172">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43</w:t>
      </w:r>
      <w:r w:rsidRPr="00126316">
        <w:rPr>
          <w:lang w:val="en-GB"/>
        </w:rPr>
        <w:fldChar w:fldCharType="end"/>
      </w:r>
      <w:r w:rsidR="00063744" w:rsidRPr="00126316">
        <w:rPr>
          <w:lang w:val="en-GB"/>
        </w:rPr>
        <w:t xml:space="preserve"> Large file, two devices - CPU usage when</w:t>
      </w:r>
      <w:r w:rsidRPr="00126316">
        <w:rPr>
          <w:lang w:val="en-GB"/>
        </w:rPr>
        <w:t xml:space="preserve"> 100 files added per synchronization</w:t>
      </w:r>
    </w:p>
    <w:p w14:paraId="618313A5" w14:textId="4D26273C" w:rsidR="002D0305" w:rsidRPr="00126316" w:rsidRDefault="007344A5" w:rsidP="002D0305">
      <w:pPr>
        <w:keepNext/>
        <w:rPr>
          <w:lang w:val="en-GB"/>
        </w:rPr>
      </w:pPr>
      <w:r w:rsidRPr="00126316">
        <w:rPr>
          <w:lang w:val="en-GB" w:eastAsia="en-US"/>
        </w:rPr>
        <w:lastRenderedPageBreak/>
        <w:drawing>
          <wp:inline distT="0" distB="0" distL="0" distR="0" wp14:anchorId="4BBC01BD" wp14:editId="77720610">
            <wp:extent cx="5825490" cy="2459990"/>
            <wp:effectExtent l="0" t="0" r="16510" b="29210"/>
            <wp:docPr id="86" name="Chart 8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65018A5" w14:textId="6757B4EC" w:rsidR="00C05C90" w:rsidRPr="00126316" w:rsidRDefault="002D0305" w:rsidP="002D0305">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44</w:t>
      </w:r>
      <w:r w:rsidRPr="00126316">
        <w:rPr>
          <w:lang w:val="en-GB"/>
        </w:rPr>
        <w:fldChar w:fldCharType="end"/>
      </w:r>
      <w:r w:rsidRPr="00126316">
        <w:rPr>
          <w:lang w:val="en-GB"/>
        </w:rPr>
        <w:t xml:space="preserve"> </w:t>
      </w:r>
      <w:r w:rsidR="0095524E" w:rsidRPr="00126316">
        <w:rPr>
          <w:lang w:val="en-GB"/>
        </w:rPr>
        <w:t>Large file, two devices - Memory usage when o</w:t>
      </w:r>
      <w:r w:rsidRPr="00126316">
        <w:rPr>
          <w:lang w:val="en-GB"/>
        </w:rPr>
        <w:t>ne file added per synchronization</w:t>
      </w:r>
    </w:p>
    <w:p w14:paraId="1BAC4427" w14:textId="6FB9971D" w:rsidR="002D0305" w:rsidRPr="00126316" w:rsidRDefault="00F6154B" w:rsidP="002D0305">
      <w:pPr>
        <w:keepNext/>
        <w:rPr>
          <w:lang w:val="en-GB"/>
        </w:rPr>
      </w:pPr>
      <w:r w:rsidRPr="00126316">
        <w:rPr>
          <w:lang w:val="en-GB" w:eastAsia="en-US"/>
        </w:rPr>
        <w:drawing>
          <wp:inline distT="0" distB="0" distL="0" distR="0" wp14:anchorId="3DE732FD" wp14:editId="7EBE029C">
            <wp:extent cx="5825490" cy="2510790"/>
            <wp:effectExtent l="0" t="0" r="16510" b="29210"/>
            <wp:docPr id="105" name="Chart 10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0FF11A8" w14:textId="2452EAB0" w:rsidR="002D0305" w:rsidRPr="00126316" w:rsidRDefault="002D0305" w:rsidP="002D0305">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45</w:t>
      </w:r>
      <w:r w:rsidRPr="00126316">
        <w:rPr>
          <w:lang w:val="en-GB"/>
        </w:rPr>
        <w:fldChar w:fldCharType="end"/>
      </w:r>
      <w:r w:rsidRPr="00126316">
        <w:rPr>
          <w:lang w:val="en-GB"/>
        </w:rPr>
        <w:t xml:space="preserve"> </w:t>
      </w:r>
      <w:r w:rsidR="00BC3C14" w:rsidRPr="00126316">
        <w:rPr>
          <w:lang w:val="en-GB"/>
        </w:rPr>
        <w:t>Large file, two devices - Memory usage when f</w:t>
      </w:r>
      <w:r w:rsidRPr="00126316">
        <w:rPr>
          <w:lang w:val="en-GB"/>
        </w:rPr>
        <w:t>ive files added per synchronization</w:t>
      </w:r>
    </w:p>
    <w:p w14:paraId="39BB20F8" w14:textId="6FFF6C75" w:rsidR="00434FBC" w:rsidRPr="00126316" w:rsidRDefault="00480ADC" w:rsidP="00434FBC">
      <w:pPr>
        <w:keepNext/>
        <w:rPr>
          <w:lang w:val="en-GB"/>
        </w:rPr>
      </w:pPr>
      <w:r w:rsidRPr="00126316">
        <w:rPr>
          <w:lang w:val="en-GB" w:eastAsia="en-US"/>
        </w:rPr>
        <w:drawing>
          <wp:inline distT="0" distB="0" distL="0" distR="0" wp14:anchorId="34F0B319" wp14:editId="3F77F26F">
            <wp:extent cx="5825490" cy="2574290"/>
            <wp:effectExtent l="0" t="0" r="16510" b="16510"/>
            <wp:docPr id="108" name="Chart 10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941A1E7" w14:textId="509111B4" w:rsidR="00434FBC" w:rsidRPr="00126316" w:rsidRDefault="00434FBC" w:rsidP="00434FBC">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46</w:t>
      </w:r>
      <w:r w:rsidRPr="00126316">
        <w:rPr>
          <w:lang w:val="en-GB"/>
        </w:rPr>
        <w:fldChar w:fldCharType="end"/>
      </w:r>
      <w:r w:rsidRPr="00126316">
        <w:rPr>
          <w:lang w:val="en-GB"/>
        </w:rPr>
        <w:t xml:space="preserve"> </w:t>
      </w:r>
      <w:r w:rsidR="00B17CFD" w:rsidRPr="00126316">
        <w:rPr>
          <w:lang w:val="en-GB"/>
        </w:rPr>
        <w:t xml:space="preserve">Large file, two devices - Memory usage when </w:t>
      </w:r>
      <w:r w:rsidRPr="00126316">
        <w:rPr>
          <w:lang w:val="en-GB"/>
        </w:rPr>
        <w:t>100 files added per synchronization</w:t>
      </w:r>
    </w:p>
    <w:p w14:paraId="0CE18ABC" w14:textId="246D4824" w:rsidR="002D0305" w:rsidRPr="00126316" w:rsidRDefault="00F717A2" w:rsidP="00527758">
      <w:pPr>
        <w:keepNext/>
        <w:jc w:val="center"/>
        <w:rPr>
          <w:lang w:val="en-GB"/>
        </w:rPr>
      </w:pPr>
      <w:r w:rsidRPr="00126316">
        <w:rPr>
          <w:lang w:val="en-GB" w:eastAsia="en-US"/>
        </w:rPr>
        <w:lastRenderedPageBreak/>
        <w:drawing>
          <wp:inline distT="0" distB="0" distL="0" distR="0" wp14:anchorId="0F755E27" wp14:editId="273CED45">
            <wp:extent cx="5817870" cy="2523490"/>
            <wp:effectExtent l="0" t="0" r="24130" b="1651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7BE4B61" w14:textId="62297256" w:rsidR="00CE2F32" w:rsidRPr="00126316" w:rsidRDefault="002D0305" w:rsidP="002D0305">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47</w:t>
      </w:r>
      <w:r w:rsidRPr="00126316">
        <w:rPr>
          <w:lang w:val="en-GB"/>
        </w:rPr>
        <w:fldChar w:fldCharType="end"/>
      </w:r>
      <w:r w:rsidRPr="00126316">
        <w:rPr>
          <w:lang w:val="en-GB"/>
        </w:rPr>
        <w:t xml:space="preserve"> </w:t>
      </w:r>
      <w:r w:rsidR="008A5D27" w:rsidRPr="00126316">
        <w:rPr>
          <w:lang w:val="en-GB"/>
        </w:rPr>
        <w:t xml:space="preserve">Large file, two devices - Network traffic when </w:t>
      </w:r>
      <w:r w:rsidR="009B2EFA" w:rsidRPr="00126316">
        <w:rPr>
          <w:lang w:val="en-GB"/>
        </w:rPr>
        <w:t>100, 5 and 1</w:t>
      </w:r>
      <w:r w:rsidRPr="00126316">
        <w:rPr>
          <w:lang w:val="en-GB"/>
        </w:rPr>
        <w:t xml:space="preserve"> file</w:t>
      </w:r>
      <w:r w:rsidR="009B2EFA" w:rsidRPr="00126316">
        <w:rPr>
          <w:lang w:val="en-GB"/>
        </w:rPr>
        <w:t>(s)</w:t>
      </w:r>
      <w:r w:rsidRPr="00126316">
        <w:rPr>
          <w:lang w:val="en-GB"/>
        </w:rPr>
        <w:t xml:space="preserve"> added per synchronization</w:t>
      </w:r>
    </w:p>
    <w:p w14:paraId="7DBFA3FF" w14:textId="3C036AC4" w:rsidR="00041DCD" w:rsidRPr="00126316" w:rsidRDefault="00041DCD" w:rsidP="00790A16">
      <w:pPr>
        <w:pStyle w:val="Heading4"/>
        <w:rPr>
          <w:lang w:val="en-GB"/>
        </w:rPr>
      </w:pPr>
      <w:r w:rsidRPr="00126316">
        <w:rPr>
          <w:lang w:val="en-GB"/>
        </w:rPr>
        <w:t>Full Synchronization Before Returning</w:t>
      </w:r>
    </w:p>
    <w:p w14:paraId="13FF9B2E" w14:textId="559CCF6A" w:rsidR="002742D8" w:rsidRPr="00126316" w:rsidRDefault="002742D8" w:rsidP="002742D8">
      <w:pPr>
        <w:rPr>
          <w:lang w:val="en-GB"/>
        </w:rPr>
      </w:pPr>
      <w:r w:rsidRPr="00126316">
        <w:rPr>
          <w:lang w:val="en-GB"/>
        </w:rPr>
        <w:t>This test explores what happens when we wait for the synchronization to be fully complete before we</w:t>
      </w:r>
      <w:r w:rsidR="00E742AC" w:rsidRPr="00126316">
        <w:rPr>
          <w:lang w:val="en-GB"/>
        </w:rPr>
        <w:t xml:space="preserve"> allow for new operations. This implies that both files and applications are synchronized before the "refresh" operation returns.</w:t>
      </w:r>
    </w:p>
    <w:p w14:paraId="4FF100D0" w14:textId="5DD14AC4" w:rsidR="002742D8" w:rsidRPr="00126316" w:rsidRDefault="002742D8" w:rsidP="002742D8">
      <w:pPr>
        <w:rPr>
          <w:lang w:val="en-GB"/>
        </w:rPr>
      </w:pPr>
      <w:r w:rsidRPr="00126316">
        <w:rPr>
          <w:lang w:val="en-GB"/>
        </w:rPr>
        <w:t>The result</w:t>
      </w:r>
      <w:r w:rsidR="00BB2B08" w:rsidRPr="00126316">
        <w:rPr>
          <w:lang w:val="en-GB"/>
        </w:rPr>
        <w:t xml:space="preserve"> of the first two tests</w:t>
      </w:r>
      <w:r w:rsidRPr="00126316">
        <w:rPr>
          <w:lang w:val="en-GB"/>
        </w:rPr>
        <w:t xml:space="preserve"> was</w:t>
      </w:r>
      <w:r w:rsidR="00063D88" w:rsidRPr="00126316">
        <w:rPr>
          <w:lang w:val="en-GB"/>
        </w:rPr>
        <w:t xml:space="preserve"> somewhat surprising, resulting in the same type of crash as before;</w:t>
      </w:r>
      <w:r w:rsidRPr="00126316">
        <w:rPr>
          <w:lang w:val="en-GB"/>
        </w:rPr>
        <w:t xml:space="preserve"> “fork/exec /usr/sbin/system_profiler: resource temporarily unavailable”.</w:t>
      </w:r>
      <w:r w:rsidR="00A17337" w:rsidRPr="00126316">
        <w:rPr>
          <w:lang w:val="en-GB"/>
        </w:rPr>
        <w:t xml:space="preserve"> This time after synchronizing</w:t>
      </w:r>
      <w:r w:rsidR="00C9447D" w:rsidRPr="00126316">
        <w:rPr>
          <w:lang w:val="en-GB"/>
        </w:rPr>
        <w:t xml:space="preserve"> 282 files</w:t>
      </w:r>
      <w:r w:rsidR="005275F8" w:rsidRPr="00126316">
        <w:rPr>
          <w:lang w:val="en-GB"/>
        </w:rPr>
        <w:t xml:space="preserve"> for adding one by one, and 1415 files when adding five by five</w:t>
      </w:r>
      <w:r w:rsidR="00C9447D" w:rsidRPr="00126316">
        <w:rPr>
          <w:lang w:val="en-GB"/>
        </w:rPr>
        <w:t>.</w:t>
      </w:r>
      <w:r w:rsidR="00EF09E7" w:rsidRPr="00126316">
        <w:rPr>
          <w:lang w:val="en-GB"/>
        </w:rPr>
        <w:t xml:space="preserve"> This could imply that not all functions or goroutines are return</w:t>
      </w:r>
      <w:r w:rsidR="00702E8C" w:rsidRPr="00126316">
        <w:rPr>
          <w:lang w:val="en-GB"/>
        </w:rPr>
        <w:t>ing properly, causing</w:t>
      </w:r>
      <w:r w:rsidR="00B0678C" w:rsidRPr="00126316">
        <w:rPr>
          <w:lang w:val="en-GB"/>
        </w:rPr>
        <w:t xml:space="preserve"> a leakage that grows over time, as number of synchronizations seems to be the most important factor in how early the prototype crashes with this error.</w:t>
      </w:r>
    </w:p>
    <w:p w14:paraId="788F8021" w14:textId="3DB7EF2C" w:rsidR="00D16BFC" w:rsidRPr="00126316" w:rsidRDefault="002D74BD" w:rsidP="002742D8">
      <w:pPr>
        <w:rPr>
          <w:lang w:val="en-GB"/>
        </w:rPr>
      </w:pPr>
      <w:r w:rsidRPr="00126316">
        <w:rPr>
          <w:lang w:val="en-GB"/>
        </w:rPr>
        <w:t xml:space="preserve">When doing 100 files per synchronization, </w:t>
      </w:r>
      <w:r w:rsidR="008E7EDD" w:rsidRPr="00126316">
        <w:rPr>
          <w:lang w:val="en-GB"/>
        </w:rPr>
        <w:t>the prototype kept going for an hour, at which point 20000 files had been properly synchronized</w:t>
      </w:r>
      <w:r w:rsidR="0081299B" w:rsidRPr="00126316">
        <w:rPr>
          <w:lang w:val="en-GB"/>
        </w:rPr>
        <w:t xml:space="preserve"> when "ulimit" had been increased to 4096</w:t>
      </w:r>
      <w:r w:rsidR="008E7EDD" w:rsidRPr="00126316">
        <w:rPr>
          <w:lang w:val="en-GB"/>
        </w:rPr>
        <w:t xml:space="preserve">. It was stopped at </w:t>
      </w:r>
      <w:r w:rsidR="005501E9" w:rsidRPr="00126316">
        <w:rPr>
          <w:lang w:val="en-GB"/>
        </w:rPr>
        <w:t>that</w:t>
      </w:r>
      <w:r w:rsidR="008E7EDD" w:rsidRPr="00126316">
        <w:rPr>
          <w:lang w:val="en-GB"/>
        </w:rPr>
        <w:t xml:space="preserve"> point.</w:t>
      </w:r>
      <w:r w:rsidR="00943FEE" w:rsidRPr="00126316">
        <w:rPr>
          <w:lang w:val="en-GB"/>
        </w:rPr>
        <w:t xml:space="preserve"> </w:t>
      </w:r>
    </w:p>
    <w:p w14:paraId="03FD8269" w14:textId="77777777" w:rsidR="00DB0608" w:rsidRPr="00126316" w:rsidRDefault="00DB0608" w:rsidP="002742D8">
      <w:pPr>
        <w:rPr>
          <w:lang w:val="en-GB"/>
        </w:rPr>
      </w:pPr>
    </w:p>
    <w:p w14:paraId="6BB901E1" w14:textId="013AC6E4" w:rsidR="002742D8" w:rsidRPr="00126316" w:rsidRDefault="002742D8" w:rsidP="002742D8">
      <w:pPr>
        <w:rPr>
          <w:lang w:val="en-GB"/>
        </w:rPr>
      </w:pPr>
      <w:r w:rsidRPr="00126316">
        <w:rPr>
          <w:lang w:val="en-GB"/>
        </w:rPr>
        <w:t>The following graphs show CPU usage in percentage, memory usage in kilobytes, and bytes sent and received per second over the course of the test.</w:t>
      </w:r>
      <w:r w:rsidR="00C567CA" w:rsidRPr="00126316">
        <w:rPr>
          <w:lang w:val="en-GB"/>
        </w:rPr>
        <w:t xml:space="preserve"> Note for how long the test ran compare</w:t>
      </w:r>
      <w:r w:rsidR="00E4798B" w:rsidRPr="00126316">
        <w:rPr>
          <w:lang w:val="en-GB"/>
        </w:rPr>
        <w:t>d</w:t>
      </w:r>
      <w:r w:rsidR="00C567CA" w:rsidRPr="00126316">
        <w:rPr>
          <w:lang w:val="en-GB"/>
        </w:rPr>
        <w:t xml:space="preserve"> </w:t>
      </w:r>
      <w:r w:rsidR="00276089" w:rsidRPr="00126316">
        <w:rPr>
          <w:lang w:val="en-GB"/>
        </w:rPr>
        <w:t>to</w:t>
      </w:r>
      <w:r w:rsidR="00C567CA" w:rsidRPr="00126316">
        <w:rPr>
          <w:lang w:val="en-GB"/>
        </w:rPr>
        <w:t xml:space="preserve"> the default scenario</w:t>
      </w:r>
      <w:r w:rsidR="00B034B3" w:rsidRPr="00126316">
        <w:rPr>
          <w:lang w:val="en-GB"/>
        </w:rPr>
        <w:t>;</w:t>
      </w:r>
      <w:r w:rsidR="00E4798B" w:rsidRPr="00126316">
        <w:rPr>
          <w:lang w:val="en-GB"/>
        </w:rPr>
        <w:t xml:space="preserve"> </w:t>
      </w:r>
      <w:r w:rsidR="00B034B3" w:rsidRPr="00126316">
        <w:rPr>
          <w:lang w:val="en-GB"/>
        </w:rPr>
        <w:t>a</w:t>
      </w:r>
      <w:r w:rsidR="0049645A" w:rsidRPr="00126316">
        <w:rPr>
          <w:lang w:val="en-GB"/>
        </w:rPr>
        <w:t>lmost 45 minutes versus close to 23 minutes</w:t>
      </w:r>
      <w:r w:rsidR="00E0060C" w:rsidRPr="00126316">
        <w:rPr>
          <w:lang w:val="en-GB"/>
        </w:rPr>
        <w:t xml:space="preserve"> in the first test</w:t>
      </w:r>
    </w:p>
    <w:p w14:paraId="05E0B8FB" w14:textId="77777777" w:rsidR="00C567CA" w:rsidRPr="00126316" w:rsidRDefault="00C567CA" w:rsidP="002742D8">
      <w:pPr>
        <w:rPr>
          <w:lang w:val="en-GB"/>
        </w:rPr>
      </w:pPr>
    </w:p>
    <w:p w14:paraId="78525895" w14:textId="40545B55" w:rsidR="001A1E45" w:rsidRPr="00126316" w:rsidRDefault="00FD2762" w:rsidP="00FD2762">
      <w:pPr>
        <w:keepNext/>
        <w:jc w:val="center"/>
        <w:rPr>
          <w:lang w:val="en-GB"/>
        </w:rPr>
      </w:pPr>
      <w:r w:rsidRPr="00126316">
        <w:rPr>
          <w:lang w:val="en-GB" w:eastAsia="en-US"/>
        </w:rPr>
        <w:lastRenderedPageBreak/>
        <w:drawing>
          <wp:inline distT="0" distB="0" distL="0" distR="0" wp14:anchorId="3AF8F677" wp14:editId="3B6E7325">
            <wp:extent cx="5755640" cy="2532482"/>
            <wp:effectExtent l="0" t="0" r="10160" b="762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A4A59BA" w14:textId="56922435" w:rsidR="00C567CA" w:rsidRPr="00126316" w:rsidRDefault="001A1E45" w:rsidP="001A1E45">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48</w:t>
      </w:r>
      <w:r w:rsidRPr="00126316">
        <w:rPr>
          <w:lang w:val="en-GB"/>
        </w:rPr>
        <w:fldChar w:fldCharType="end"/>
      </w:r>
      <w:r w:rsidRPr="00126316">
        <w:rPr>
          <w:lang w:val="en-GB"/>
        </w:rPr>
        <w:t xml:space="preserve"> </w:t>
      </w:r>
      <w:r w:rsidR="00B67E1B" w:rsidRPr="00126316">
        <w:rPr>
          <w:lang w:val="en-GB"/>
        </w:rPr>
        <w:t>Full sync, two devices - CPU usage when o</w:t>
      </w:r>
      <w:r w:rsidRPr="00126316">
        <w:rPr>
          <w:lang w:val="en-GB"/>
        </w:rPr>
        <w:t>ne file added per synchronization</w:t>
      </w:r>
    </w:p>
    <w:p w14:paraId="7B78F7A9" w14:textId="533234C9" w:rsidR="004D1D67" w:rsidRPr="00126316" w:rsidRDefault="00A63E5F" w:rsidP="00A63E5F">
      <w:pPr>
        <w:keepNext/>
        <w:jc w:val="center"/>
        <w:rPr>
          <w:lang w:val="en-GB"/>
        </w:rPr>
      </w:pPr>
      <w:r w:rsidRPr="00126316">
        <w:rPr>
          <w:lang w:val="en-GB" w:eastAsia="en-US"/>
        </w:rPr>
        <w:drawing>
          <wp:inline distT="0" distB="0" distL="0" distR="0" wp14:anchorId="62F0996E" wp14:editId="4B33B8DB">
            <wp:extent cx="5755640" cy="2546921"/>
            <wp:effectExtent l="0" t="0" r="1016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664E2EE" w14:textId="0B3E8915" w:rsidR="004D1D67" w:rsidRPr="00126316" w:rsidRDefault="004D1D67" w:rsidP="004D1D67">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49</w:t>
      </w:r>
      <w:r w:rsidRPr="00126316">
        <w:rPr>
          <w:lang w:val="en-GB"/>
        </w:rPr>
        <w:fldChar w:fldCharType="end"/>
      </w:r>
      <w:r w:rsidR="00F2633B" w:rsidRPr="00126316">
        <w:rPr>
          <w:lang w:val="en-GB"/>
        </w:rPr>
        <w:t xml:space="preserve"> Full sync, two devices - CPU usage when f</w:t>
      </w:r>
      <w:r w:rsidRPr="00126316">
        <w:rPr>
          <w:lang w:val="en-GB"/>
        </w:rPr>
        <w:t>ive files added per synchronization</w:t>
      </w:r>
    </w:p>
    <w:p w14:paraId="2B599AE5" w14:textId="3F32C6F1" w:rsidR="00B335DE" w:rsidRPr="00126316" w:rsidRDefault="00F15461" w:rsidP="00B335DE">
      <w:pPr>
        <w:keepNext/>
        <w:rPr>
          <w:lang w:val="en-GB"/>
        </w:rPr>
      </w:pPr>
      <w:r w:rsidRPr="00126316">
        <w:rPr>
          <w:lang w:val="en-GB" w:eastAsia="en-US"/>
        </w:rPr>
        <w:drawing>
          <wp:inline distT="0" distB="0" distL="0" distR="0" wp14:anchorId="2606470E" wp14:editId="19603891">
            <wp:extent cx="5755640" cy="2542491"/>
            <wp:effectExtent l="0" t="0" r="1016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4AB3C3B2" w14:textId="4F692722" w:rsidR="00B335DE" w:rsidRPr="00126316" w:rsidRDefault="00B335DE" w:rsidP="00B335DE">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50</w:t>
      </w:r>
      <w:r w:rsidRPr="00126316">
        <w:rPr>
          <w:lang w:val="en-GB"/>
        </w:rPr>
        <w:fldChar w:fldCharType="end"/>
      </w:r>
      <w:r w:rsidRPr="00126316">
        <w:rPr>
          <w:lang w:val="en-GB"/>
        </w:rPr>
        <w:t xml:space="preserve"> </w:t>
      </w:r>
      <w:r w:rsidR="004152C0" w:rsidRPr="00126316">
        <w:rPr>
          <w:lang w:val="en-GB"/>
        </w:rPr>
        <w:t xml:space="preserve">Full sync, two devices - CPU usage when </w:t>
      </w:r>
      <w:r w:rsidRPr="00126316">
        <w:rPr>
          <w:lang w:val="en-GB"/>
        </w:rPr>
        <w:t>100 files added per synchronization</w:t>
      </w:r>
    </w:p>
    <w:p w14:paraId="10807B14" w14:textId="06881774" w:rsidR="001A1E45" w:rsidRPr="00126316" w:rsidRDefault="00AD5B02" w:rsidP="00AD5B02">
      <w:pPr>
        <w:keepNext/>
        <w:jc w:val="center"/>
        <w:rPr>
          <w:lang w:val="en-GB"/>
        </w:rPr>
      </w:pPr>
      <w:r w:rsidRPr="00126316">
        <w:rPr>
          <w:lang w:val="en-GB" w:eastAsia="en-US"/>
        </w:rPr>
        <w:lastRenderedPageBreak/>
        <w:drawing>
          <wp:inline distT="0" distB="0" distL="0" distR="0" wp14:anchorId="36A50F73" wp14:editId="6EBA7E4F">
            <wp:extent cx="5755640" cy="2516839"/>
            <wp:effectExtent l="0" t="0" r="1016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E67F7CA" w14:textId="0F9E0DFE" w:rsidR="00E4798B" w:rsidRPr="00126316" w:rsidRDefault="001A1E45" w:rsidP="001A1E45">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51</w:t>
      </w:r>
      <w:r w:rsidRPr="00126316">
        <w:rPr>
          <w:lang w:val="en-GB"/>
        </w:rPr>
        <w:fldChar w:fldCharType="end"/>
      </w:r>
      <w:r w:rsidRPr="00126316">
        <w:rPr>
          <w:lang w:val="en-GB"/>
        </w:rPr>
        <w:t xml:space="preserve"> </w:t>
      </w:r>
      <w:r w:rsidR="008F2CAF" w:rsidRPr="00126316">
        <w:rPr>
          <w:lang w:val="en-GB"/>
        </w:rPr>
        <w:t>Full sync, two devices - Memory usage when o</w:t>
      </w:r>
      <w:r w:rsidRPr="00126316">
        <w:rPr>
          <w:lang w:val="en-GB"/>
        </w:rPr>
        <w:t>ne file added per synchronization</w:t>
      </w:r>
    </w:p>
    <w:p w14:paraId="414BCBDA" w14:textId="2E1A5392" w:rsidR="00652823" w:rsidRPr="00126316" w:rsidRDefault="003D16F4" w:rsidP="003D16F4">
      <w:pPr>
        <w:keepNext/>
        <w:jc w:val="center"/>
        <w:rPr>
          <w:lang w:val="en-GB"/>
        </w:rPr>
      </w:pPr>
      <w:r w:rsidRPr="00126316">
        <w:rPr>
          <w:lang w:val="en-GB" w:eastAsia="en-US"/>
        </w:rPr>
        <w:drawing>
          <wp:inline distT="0" distB="0" distL="0" distR="0" wp14:anchorId="088966EC" wp14:editId="6FB1B1CE">
            <wp:extent cx="5755640" cy="2587030"/>
            <wp:effectExtent l="0" t="0" r="10160" b="381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5640" cy="2587030"/>
                    </a:xfrm>
                    <a:prstGeom prst="rect">
                      <a:avLst/>
                    </a:prstGeom>
                    <a:noFill/>
                    <a:ln>
                      <a:noFill/>
                    </a:ln>
                  </pic:spPr>
                </pic:pic>
              </a:graphicData>
            </a:graphic>
          </wp:inline>
        </w:drawing>
      </w:r>
    </w:p>
    <w:p w14:paraId="0C30F218" w14:textId="6FB92291" w:rsidR="00652823" w:rsidRPr="00126316" w:rsidRDefault="00652823" w:rsidP="00652823">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52</w:t>
      </w:r>
      <w:r w:rsidRPr="00126316">
        <w:rPr>
          <w:lang w:val="en-GB"/>
        </w:rPr>
        <w:fldChar w:fldCharType="end"/>
      </w:r>
      <w:r w:rsidR="00E71E72" w:rsidRPr="00126316">
        <w:rPr>
          <w:lang w:val="en-GB"/>
        </w:rPr>
        <w:t xml:space="preserve"> Full sync, two devices - Memory usage when f</w:t>
      </w:r>
      <w:r w:rsidRPr="00126316">
        <w:rPr>
          <w:lang w:val="en-GB"/>
        </w:rPr>
        <w:t>ive files added per synchronization</w:t>
      </w:r>
    </w:p>
    <w:p w14:paraId="388C265D" w14:textId="33EB12BA" w:rsidR="00F246BD" w:rsidRPr="00126316" w:rsidRDefault="001F6B47" w:rsidP="001F6B47">
      <w:pPr>
        <w:keepNext/>
        <w:jc w:val="center"/>
        <w:rPr>
          <w:lang w:val="en-GB"/>
        </w:rPr>
      </w:pPr>
      <w:r w:rsidRPr="00126316">
        <w:rPr>
          <w:lang w:val="en-GB" w:eastAsia="en-US"/>
        </w:rPr>
        <w:drawing>
          <wp:inline distT="0" distB="0" distL="0" distR="0" wp14:anchorId="20C4ADE8" wp14:editId="62FAF913">
            <wp:extent cx="5755640" cy="2546921"/>
            <wp:effectExtent l="0" t="0" r="1016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1443D96" w14:textId="72E1659B" w:rsidR="00F246BD" w:rsidRPr="00126316" w:rsidRDefault="00F246BD" w:rsidP="00F246BD">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53</w:t>
      </w:r>
      <w:r w:rsidRPr="00126316">
        <w:rPr>
          <w:lang w:val="en-GB"/>
        </w:rPr>
        <w:fldChar w:fldCharType="end"/>
      </w:r>
      <w:r w:rsidRPr="00126316">
        <w:rPr>
          <w:lang w:val="en-GB"/>
        </w:rPr>
        <w:t xml:space="preserve"> </w:t>
      </w:r>
      <w:r w:rsidR="00302765" w:rsidRPr="00126316">
        <w:rPr>
          <w:lang w:val="en-GB"/>
        </w:rPr>
        <w:t xml:space="preserve">Full sync, two devices - Memory usage when </w:t>
      </w:r>
      <w:r w:rsidRPr="00126316">
        <w:rPr>
          <w:lang w:val="en-GB"/>
        </w:rPr>
        <w:t>100 files added per synchronization</w:t>
      </w:r>
    </w:p>
    <w:p w14:paraId="122CEDE0" w14:textId="2A333D06" w:rsidR="00D55573" w:rsidRPr="00126316" w:rsidRDefault="00047AE3" w:rsidP="00B14E0F">
      <w:pPr>
        <w:keepNext/>
        <w:jc w:val="center"/>
        <w:rPr>
          <w:lang w:val="en-GB"/>
        </w:rPr>
      </w:pPr>
      <w:r w:rsidRPr="00126316">
        <w:rPr>
          <w:lang w:val="en-GB" w:eastAsia="en-US"/>
        </w:rPr>
        <w:lastRenderedPageBreak/>
        <w:drawing>
          <wp:inline distT="0" distB="0" distL="0" distR="0" wp14:anchorId="6D9B5595" wp14:editId="3C2D592E">
            <wp:extent cx="5755640" cy="2528085"/>
            <wp:effectExtent l="0" t="0" r="10160" b="1206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4A218C9A" w14:textId="39FBBD79" w:rsidR="00DD0F8A" w:rsidRPr="00126316" w:rsidRDefault="00D55573" w:rsidP="00D55573">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54</w:t>
      </w:r>
      <w:r w:rsidRPr="00126316">
        <w:rPr>
          <w:lang w:val="en-GB"/>
        </w:rPr>
        <w:fldChar w:fldCharType="end"/>
      </w:r>
      <w:r w:rsidR="00603ED4" w:rsidRPr="00126316">
        <w:rPr>
          <w:lang w:val="en-GB"/>
        </w:rPr>
        <w:t xml:space="preserve"> Full sync, two devices - Network traffic when </w:t>
      </w:r>
      <w:r w:rsidR="00CA3567" w:rsidRPr="00126316">
        <w:rPr>
          <w:lang w:val="en-GB"/>
        </w:rPr>
        <w:t>100, 5, and 1</w:t>
      </w:r>
      <w:r w:rsidRPr="00126316">
        <w:rPr>
          <w:lang w:val="en-GB"/>
        </w:rPr>
        <w:t xml:space="preserve"> file</w:t>
      </w:r>
      <w:r w:rsidR="00CA3567" w:rsidRPr="00126316">
        <w:rPr>
          <w:lang w:val="en-GB"/>
        </w:rPr>
        <w:t>(s)</w:t>
      </w:r>
      <w:r w:rsidRPr="00126316">
        <w:rPr>
          <w:lang w:val="en-GB"/>
        </w:rPr>
        <w:t xml:space="preserve"> added per synchronization</w:t>
      </w:r>
    </w:p>
    <w:p w14:paraId="122C2482" w14:textId="42815309" w:rsidR="00952C63" w:rsidRPr="00126316" w:rsidRDefault="00952C63" w:rsidP="00952C63">
      <w:pPr>
        <w:rPr>
          <w:lang w:val="en-GB"/>
        </w:rPr>
      </w:pPr>
      <w:r w:rsidRPr="00126316">
        <w:rPr>
          <w:lang w:val="en-GB"/>
        </w:rPr>
        <w:t>If you are wondering where the "5 files" series is, its almost exactly the same as the "1 file" series, thus the latter is overlapping it.</w:t>
      </w:r>
    </w:p>
    <w:p w14:paraId="656BEFED" w14:textId="78E03F9F" w:rsidR="00E66D0A" w:rsidRPr="00126316" w:rsidRDefault="00E66D0A" w:rsidP="00E66D0A">
      <w:pPr>
        <w:pStyle w:val="Heading3"/>
        <w:rPr>
          <w:lang w:val="en-GB"/>
        </w:rPr>
      </w:pPr>
      <w:bookmarkStart w:id="54" w:name="_Toc324596296"/>
      <w:r w:rsidRPr="00126316">
        <w:rPr>
          <w:lang w:val="en-GB"/>
        </w:rPr>
        <w:t>Ten Devices</w:t>
      </w:r>
      <w:bookmarkEnd w:id="54"/>
    </w:p>
    <w:p w14:paraId="13F252F5" w14:textId="323DC3C9" w:rsidR="0018309F" w:rsidRPr="00126316" w:rsidRDefault="00E66D0A" w:rsidP="00E66D0A">
      <w:pPr>
        <w:rPr>
          <w:lang w:val="en-GB"/>
        </w:rPr>
      </w:pPr>
      <w:r w:rsidRPr="00126316">
        <w:rPr>
          <w:lang w:val="en-GB"/>
        </w:rPr>
        <w:t>The machine used during the experiments struggled with having ten devices running locally at the same time, frequently eating up almost all CPU time.</w:t>
      </w:r>
      <w:r w:rsidR="005E3060" w:rsidRPr="00126316">
        <w:rPr>
          <w:lang w:val="en-GB"/>
        </w:rPr>
        <w:t xml:space="preserve"> Also t</w:t>
      </w:r>
      <w:r w:rsidR="00C45570" w:rsidRPr="00126316">
        <w:rPr>
          <w:lang w:val="en-GB"/>
        </w:rPr>
        <w:t>he limit on concurrently opened files was</w:t>
      </w:r>
      <w:r w:rsidR="005E3060" w:rsidRPr="00126316">
        <w:rPr>
          <w:lang w:val="en-GB"/>
        </w:rPr>
        <w:t xml:space="preserve"> initially</w:t>
      </w:r>
      <w:r w:rsidR="00C45570" w:rsidRPr="00126316">
        <w:rPr>
          <w:lang w:val="en-GB"/>
        </w:rPr>
        <w:t xml:space="preserve"> often reached very quickly. Merely 200 - 400 files were successfully synchronized in most cases</w:t>
      </w:r>
      <w:r w:rsidR="005242A2" w:rsidRPr="00126316">
        <w:rPr>
          <w:lang w:val="en-GB"/>
        </w:rPr>
        <w:t>, even after increasing the file limit to 4096</w:t>
      </w:r>
      <w:r w:rsidR="00C45570" w:rsidRPr="00126316">
        <w:rPr>
          <w:lang w:val="en-GB"/>
        </w:rPr>
        <w:t>.</w:t>
      </w:r>
      <w:r w:rsidR="006F7462" w:rsidRPr="00126316">
        <w:rPr>
          <w:lang w:val="en-GB"/>
        </w:rPr>
        <w:t xml:space="preserve"> </w:t>
      </w:r>
    </w:p>
    <w:p w14:paraId="068CBE41" w14:textId="0E5CCFB7" w:rsidR="00E730D2" w:rsidRPr="00126316" w:rsidRDefault="00E730D2" w:rsidP="00E66D0A">
      <w:pPr>
        <w:rPr>
          <w:lang w:val="en-GB"/>
        </w:rPr>
      </w:pPr>
      <w:r w:rsidRPr="00126316">
        <w:rPr>
          <w:lang w:val="en-GB"/>
        </w:rPr>
        <w:t>The graphs have been merged into fewer charts in this section in the interest of space and clarity, as having a line for each daemon would make the charts too chaotic.</w:t>
      </w:r>
      <w:r w:rsidR="002F60F8" w:rsidRPr="00126316">
        <w:rPr>
          <w:lang w:val="en-GB"/>
        </w:rPr>
        <w:t xml:space="preserve"> The values have instead been added up into making one graph sho</w:t>
      </w:r>
      <w:r w:rsidR="002151F2" w:rsidRPr="00126316">
        <w:rPr>
          <w:lang w:val="en-GB"/>
        </w:rPr>
        <w:t>wing total CPU and memory usage at the specific point in time.</w:t>
      </w:r>
    </w:p>
    <w:p w14:paraId="52654051" w14:textId="11614FED" w:rsidR="0018309F" w:rsidRPr="00126316" w:rsidRDefault="0018309F" w:rsidP="0018309F">
      <w:pPr>
        <w:pStyle w:val="Heading4"/>
        <w:rPr>
          <w:lang w:val="en-GB"/>
        </w:rPr>
      </w:pPr>
      <w:r w:rsidRPr="00126316">
        <w:rPr>
          <w:lang w:val="en-GB"/>
        </w:rPr>
        <w:t>Default Setup</w:t>
      </w:r>
    </w:p>
    <w:p w14:paraId="1EE9BED5" w14:textId="4079F5C6" w:rsidR="00031B18" w:rsidRPr="00126316" w:rsidRDefault="00031B18" w:rsidP="00031B18">
      <w:pPr>
        <w:rPr>
          <w:lang w:val="en-GB"/>
        </w:rPr>
      </w:pPr>
      <w:r w:rsidRPr="00126316">
        <w:rPr>
          <w:lang w:val="en-GB"/>
        </w:rPr>
        <w:t>Running the experiment with ten device</w:t>
      </w:r>
      <w:r w:rsidR="00210277" w:rsidRPr="00126316">
        <w:rPr>
          <w:lang w:val="en-GB"/>
        </w:rPr>
        <w:t>s</w:t>
      </w:r>
      <w:r w:rsidRPr="00126316">
        <w:rPr>
          <w:lang w:val="en-GB"/>
        </w:rPr>
        <w:t>, a significant lower amount of files were properly synchronized; 291, 1365, and 7200 files.</w:t>
      </w:r>
      <w:r w:rsidR="00207B67" w:rsidRPr="00126316">
        <w:rPr>
          <w:lang w:val="en-GB"/>
        </w:rPr>
        <w:t xml:space="preserve"> The first two crashed with the usual "reso</w:t>
      </w:r>
      <w:r w:rsidR="00B058BC" w:rsidRPr="00126316">
        <w:rPr>
          <w:lang w:val="en-GB"/>
        </w:rPr>
        <w:t xml:space="preserve">urce temporarily unavailable", </w:t>
      </w:r>
      <w:r w:rsidR="00207B67" w:rsidRPr="00126316">
        <w:rPr>
          <w:lang w:val="en-GB"/>
        </w:rPr>
        <w:t>while the 100 files run timed out.</w:t>
      </w:r>
    </w:p>
    <w:p w14:paraId="084AA190" w14:textId="77777777" w:rsidR="00031B18" w:rsidRPr="00126316" w:rsidRDefault="00031B18" w:rsidP="00031B18">
      <w:pPr>
        <w:rPr>
          <w:lang w:val="en-GB"/>
        </w:rPr>
      </w:pPr>
    </w:p>
    <w:p w14:paraId="6CC7D1D3" w14:textId="77777777" w:rsidR="001D1594" w:rsidRPr="00126316" w:rsidRDefault="00FA330F" w:rsidP="001D1594">
      <w:pPr>
        <w:keepNext/>
        <w:jc w:val="center"/>
        <w:rPr>
          <w:lang w:val="en-GB"/>
        </w:rPr>
      </w:pPr>
      <w:r w:rsidRPr="00126316">
        <w:rPr>
          <w:lang w:val="en-GB" w:eastAsia="en-US"/>
        </w:rPr>
        <w:drawing>
          <wp:inline distT="0" distB="0" distL="0" distR="0" wp14:anchorId="33206550" wp14:editId="531BA411">
            <wp:extent cx="5755640" cy="2532482"/>
            <wp:effectExtent l="0" t="0" r="10160" b="762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59EE70D" w14:textId="6252BDD3" w:rsidR="00FA330F" w:rsidRPr="00126316" w:rsidRDefault="001D1594" w:rsidP="001D1594">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55</w:t>
      </w:r>
      <w:r w:rsidR="00606EF4" w:rsidRPr="00126316">
        <w:rPr>
          <w:lang w:val="en-GB"/>
        </w:rPr>
        <w:fldChar w:fldCharType="end"/>
      </w:r>
      <w:r w:rsidRPr="00126316">
        <w:rPr>
          <w:lang w:val="en-GB"/>
        </w:rPr>
        <w:t xml:space="preserve"> Default setup, 10 devices - CPU usage when one file added per synchronization</w:t>
      </w:r>
    </w:p>
    <w:p w14:paraId="3EB545FE" w14:textId="77777777" w:rsidR="00C50965" w:rsidRPr="00126316" w:rsidRDefault="00343253" w:rsidP="00C50965">
      <w:pPr>
        <w:keepNext/>
        <w:jc w:val="center"/>
        <w:rPr>
          <w:lang w:val="en-GB"/>
        </w:rPr>
      </w:pPr>
      <w:r w:rsidRPr="00126316">
        <w:rPr>
          <w:lang w:val="en-GB" w:eastAsia="en-US"/>
        </w:rPr>
        <w:lastRenderedPageBreak/>
        <w:drawing>
          <wp:inline distT="0" distB="0" distL="0" distR="0" wp14:anchorId="042BF481" wp14:editId="24292868">
            <wp:extent cx="5755640" cy="2532482"/>
            <wp:effectExtent l="0" t="0" r="10160" b="762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598FAE87" w14:textId="7A15127C" w:rsidR="00343253" w:rsidRPr="00126316" w:rsidRDefault="00C50965" w:rsidP="00C50965">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56</w:t>
      </w:r>
      <w:r w:rsidR="00606EF4" w:rsidRPr="00126316">
        <w:rPr>
          <w:lang w:val="en-GB"/>
        </w:rPr>
        <w:fldChar w:fldCharType="end"/>
      </w:r>
      <w:r w:rsidRPr="00126316">
        <w:rPr>
          <w:lang w:val="en-GB"/>
        </w:rPr>
        <w:t xml:space="preserve"> Default setup, 10 devices - CPU usage when five files added per synchronization</w:t>
      </w:r>
    </w:p>
    <w:p w14:paraId="0588E6F0" w14:textId="59FBE937" w:rsidR="00C50965" w:rsidRPr="00126316" w:rsidRDefault="00FB060B" w:rsidP="00C50965">
      <w:pPr>
        <w:keepNext/>
        <w:jc w:val="center"/>
        <w:rPr>
          <w:lang w:val="en-GB"/>
        </w:rPr>
      </w:pPr>
      <w:r w:rsidRPr="00126316">
        <w:rPr>
          <w:lang w:val="en-GB" w:eastAsia="en-US"/>
        </w:rPr>
        <w:drawing>
          <wp:inline distT="0" distB="0" distL="0" distR="0" wp14:anchorId="7D21FC39" wp14:editId="11419F6E">
            <wp:extent cx="5755640" cy="2532482"/>
            <wp:effectExtent l="0" t="0" r="10160" b="762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FBF15CB" w14:textId="1173994E" w:rsidR="009B390F" w:rsidRPr="00126316" w:rsidRDefault="00C50965" w:rsidP="00C50965">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57</w:t>
      </w:r>
      <w:r w:rsidR="00606EF4" w:rsidRPr="00126316">
        <w:rPr>
          <w:lang w:val="en-GB"/>
        </w:rPr>
        <w:fldChar w:fldCharType="end"/>
      </w:r>
      <w:r w:rsidRPr="00126316">
        <w:rPr>
          <w:lang w:val="en-GB"/>
        </w:rPr>
        <w:t xml:space="preserve"> Default setup, 10 devices - CPU usage when 100 files added per synchronization</w:t>
      </w:r>
    </w:p>
    <w:p w14:paraId="0E29ABE3" w14:textId="23BFFC86" w:rsidR="00C50965" w:rsidRPr="00126316" w:rsidRDefault="00293843" w:rsidP="00C50965">
      <w:pPr>
        <w:keepNext/>
        <w:jc w:val="center"/>
        <w:rPr>
          <w:lang w:val="en-GB"/>
        </w:rPr>
      </w:pPr>
      <w:r w:rsidRPr="00126316">
        <w:rPr>
          <w:lang w:val="en-GB" w:eastAsia="en-US"/>
        </w:rPr>
        <w:drawing>
          <wp:inline distT="0" distB="0" distL="0" distR="0" wp14:anchorId="4523324D" wp14:editId="3F3D3FFF">
            <wp:extent cx="5755640" cy="2478123"/>
            <wp:effectExtent l="0" t="0" r="10160" b="1143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32F17A5" w14:textId="6288FDAD" w:rsidR="000F7FA7" w:rsidRPr="00126316" w:rsidRDefault="00C50965" w:rsidP="00C50965">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58</w:t>
      </w:r>
      <w:r w:rsidR="00606EF4" w:rsidRPr="00126316">
        <w:rPr>
          <w:lang w:val="en-GB"/>
        </w:rPr>
        <w:fldChar w:fldCharType="end"/>
      </w:r>
      <w:r w:rsidRPr="00126316">
        <w:rPr>
          <w:lang w:val="en-GB"/>
        </w:rPr>
        <w:t xml:space="preserve"> Default setup, 10 devices - Memory usage when 1 file added per synchronization</w:t>
      </w:r>
    </w:p>
    <w:p w14:paraId="2A6BF2F8" w14:textId="76F73EEE" w:rsidR="003918FC" w:rsidRPr="00126316" w:rsidRDefault="00B91D2A" w:rsidP="003918FC">
      <w:pPr>
        <w:keepNext/>
        <w:jc w:val="center"/>
        <w:rPr>
          <w:lang w:val="en-GB"/>
        </w:rPr>
      </w:pPr>
      <w:r w:rsidRPr="00126316">
        <w:rPr>
          <w:lang w:val="en-GB" w:eastAsia="en-US"/>
        </w:rPr>
        <w:lastRenderedPageBreak/>
        <w:drawing>
          <wp:inline distT="0" distB="0" distL="0" distR="0" wp14:anchorId="54173A39" wp14:editId="026ED6C8">
            <wp:extent cx="5755640" cy="2478123"/>
            <wp:effectExtent l="0" t="0" r="10160" b="11430"/>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104768C4" w14:textId="770ABADD" w:rsidR="004425CE" w:rsidRPr="00126316" w:rsidRDefault="003918FC" w:rsidP="00CE4EBE">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59</w:t>
      </w:r>
      <w:r w:rsidR="00606EF4" w:rsidRPr="00126316">
        <w:rPr>
          <w:lang w:val="en-GB"/>
        </w:rPr>
        <w:fldChar w:fldCharType="end"/>
      </w:r>
      <w:r w:rsidRPr="00126316">
        <w:rPr>
          <w:lang w:val="en-GB"/>
        </w:rPr>
        <w:t xml:space="preserve"> Default setup, 10 devices - Memory usage when five files added per synchronization</w:t>
      </w:r>
    </w:p>
    <w:p w14:paraId="1680EE8B" w14:textId="0B024FC5" w:rsidR="003918FC" w:rsidRPr="00126316" w:rsidRDefault="00C302E2" w:rsidP="003918FC">
      <w:pPr>
        <w:keepNext/>
        <w:jc w:val="center"/>
        <w:rPr>
          <w:lang w:val="en-GB"/>
        </w:rPr>
      </w:pPr>
      <w:r w:rsidRPr="00126316">
        <w:rPr>
          <w:lang w:val="en-GB" w:eastAsia="en-US"/>
        </w:rPr>
        <w:drawing>
          <wp:inline distT="0" distB="0" distL="0" distR="0" wp14:anchorId="63D25E9C" wp14:editId="1E3E6727">
            <wp:extent cx="5755640" cy="2478123"/>
            <wp:effectExtent l="0" t="0" r="10160" b="1143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64208AF" w14:textId="7778F7C7" w:rsidR="00AE5941" w:rsidRPr="00126316" w:rsidRDefault="003918FC" w:rsidP="00CE4EBE">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60</w:t>
      </w:r>
      <w:r w:rsidR="00606EF4" w:rsidRPr="00126316">
        <w:rPr>
          <w:lang w:val="en-GB"/>
        </w:rPr>
        <w:fldChar w:fldCharType="end"/>
      </w:r>
      <w:r w:rsidRPr="00126316">
        <w:rPr>
          <w:lang w:val="en-GB"/>
        </w:rPr>
        <w:t xml:space="preserve"> Default setup, 10 devices - Memory usage when 100 files added per synchronization</w:t>
      </w:r>
    </w:p>
    <w:p w14:paraId="6B6CF311" w14:textId="3930A518" w:rsidR="00383EC1" w:rsidRPr="00126316" w:rsidRDefault="000E7383" w:rsidP="00383EC1">
      <w:pPr>
        <w:keepNext/>
        <w:jc w:val="center"/>
        <w:rPr>
          <w:lang w:val="en-GB"/>
        </w:rPr>
      </w:pPr>
      <w:r w:rsidRPr="00126316">
        <w:rPr>
          <w:lang w:val="en-GB" w:eastAsia="en-US"/>
        </w:rPr>
        <w:drawing>
          <wp:inline distT="0" distB="0" distL="0" distR="0" wp14:anchorId="66137796" wp14:editId="5F08C831">
            <wp:extent cx="5755640" cy="2546921"/>
            <wp:effectExtent l="0" t="0" r="1016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6145CBFA" w14:textId="101E61DA" w:rsidR="00320156" w:rsidRPr="00126316" w:rsidRDefault="00383EC1" w:rsidP="00383EC1">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61</w:t>
      </w:r>
      <w:r w:rsidR="00606EF4" w:rsidRPr="00126316">
        <w:rPr>
          <w:lang w:val="en-GB"/>
        </w:rPr>
        <w:fldChar w:fldCharType="end"/>
      </w:r>
      <w:r w:rsidRPr="00126316">
        <w:rPr>
          <w:lang w:val="en-GB"/>
        </w:rPr>
        <w:t xml:space="preserve"> Default setup, 10 devices - Network traffic when adding, 1 5 and 100 files per synchronization</w:t>
      </w:r>
    </w:p>
    <w:p w14:paraId="7DEC2EB2" w14:textId="6A719139" w:rsidR="00EF580F" w:rsidRPr="00126316" w:rsidRDefault="00EF580F" w:rsidP="00EF580F">
      <w:pPr>
        <w:pStyle w:val="Heading4"/>
        <w:rPr>
          <w:lang w:val="en-GB"/>
        </w:rPr>
      </w:pPr>
      <w:r w:rsidRPr="00126316">
        <w:rPr>
          <w:lang w:val="en-GB"/>
        </w:rPr>
        <w:t>Automatic Coordinator</w:t>
      </w:r>
    </w:p>
    <w:p w14:paraId="050A6A67" w14:textId="77777777" w:rsidR="00606EF4" w:rsidRPr="00126316" w:rsidRDefault="001E2BB1" w:rsidP="001E2BB1">
      <w:pPr>
        <w:rPr>
          <w:lang w:val="en-GB"/>
        </w:rPr>
      </w:pPr>
      <w:r w:rsidRPr="00126316">
        <w:rPr>
          <w:lang w:val="en-GB"/>
        </w:rPr>
        <w:t xml:space="preserve">When adding one file per synchronization, the prototype </w:t>
      </w:r>
      <w:r w:rsidR="00B11778" w:rsidRPr="00126316">
        <w:rPr>
          <w:lang w:val="en-GB"/>
        </w:rPr>
        <w:t>bugged out</w:t>
      </w:r>
      <w:r w:rsidRPr="00126316">
        <w:rPr>
          <w:lang w:val="en-GB"/>
        </w:rPr>
        <w:t xml:space="preserve"> during </w:t>
      </w:r>
      <w:r w:rsidR="0060292C" w:rsidRPr="00126316">
        <w:rPr>
          <w:lang w:val="en-GB"/>
        </w:rPr>
        <w:t>coordinator ev</w:t>
      </w:r>
      <w:r w:rsidR="004B7A60" w:rsidRPr="00126316">
        <w:rPr>
          <w:lang w:val="en-GB"/>
        </w:rPr>
        <w:t>aluation after adding</w:t>
      </w:r>
      <w:r w:rsidR="004B4F93" w:rsidRPr="00126316">
        <w:rPr>
          <w:lang w:val="en-GB"/>
        </w:rPr>
        <w:t xml:space="preserve"> </w:t>
      </w:r>
      <w:r w:rsidR="00BA33F4" w:rsidRPr="00126316">
        <w:rPr>
          <w:lang w:val="en-GB"/>
        </w:rPr>
        <w:t>mere 60 files</w:t>
      </w:r>
      <w:r w:rsidR="004B7A60" w:rsidRPr="00126316">
        <w:rPr>
          <w:lang w:val="en-GB"/>
        </w:rPr>
        <w:t xml:space="preserve"> successfully. </w:t>
      </w:r>
    </w:p>
    <w:p w14:paraId="401E34F0" w14:textId="7BA0A005" w:rsidR="00177DF7" w:rsidRPr="00126316" w:rsidRDefault="00187CD2" w:rsidP="001E2BB1">
      <w:pPr>
        <w:rPr>
          <w:lang w:val="en-GB"/>
        </w:rPr>
      </w:pPr>
      <w:r w:rsidRPr="00126316">
        <w:rPr>
          <w:lang w:val="en-GB"/>
        </w:rPr>
        <w:lastRenderedPageBreak/>
        <w:t>The others ran to 295 and</w:t>
      </w:r>
      <w:r w:rsidR="001057A4" w:rsidRPr="00126316">
        <w:rPr>
          <w:lang w:val="en-GB"/>
        </w:rPr>
        <w:t xml:space="preserve"> 4800</w:t>
      </w:r>
      <w:r w:rsidRPr="00126316">
        <w:rPr>
          <w:lang w:val="en-GB"/>
        </w:rPr>
        <w:t xml:space="preserve"> files synchronized before the </w:t>
      </w:r>
      <w:r w:rsidR="004E7A2C" w:rsidRPr="00126316">
        <w:rPr>
          <w:lang w:val="en-GB"/>
        </w:rPr>
        <w:t>deadlock</w:t>
      </w:r>
      <w:r w:rsidRPr="00126316">
        <w:rPr>
          <w:lang w:val="en-GB"/>
        </w:rPr>
        <w:t xml:space="preserve"> </w:t>
      </w:r>
      <w:r w:rsidR="00392FF0" w:rsidRPr="00126316">
        <w:rPr>
          <w:lang w:val="en-GB"/>
        </w:rPr>
        <w:t>occurred</w:t>
      </w:r>
      <w:r w:rsidRPr="00126316">
        <w:rPr>
          <w:lang w:val="en-GB"/>
        </w:rPr>
        <w:t>.</w:t>
      </w:r>
      <w:r w:rsidR="00620DE2" w:rsidRPr="00126316">
        <w:rPr>
          <w:lang w:val="en-GB"/>
        </w:rPr>
        <w:t xml:space="preserve"> There again seems to be a pattern in when</w:t>
      </w:r>
      <w:r w:rsidR="006F345C" w:rsidRPr="00126316">
        <w:rPr>
          <w:lang w:val="en-GB"/>
        </w:rPr>
        <w:t xml:space="preserve"> the bug occurs;</w:t>
      </w:r>
      <w:r w:rsidR="00620DE2" w:rsidRPr="00126316">
        <w:rPr>
          <w:lang w:val="en-GB"/>
        </w:rPr>
        <w:t xml:space="preserve"> 60/1 = 60, 295/5 = 59, and 4800/100 = 48</w:t>
      </w:r>
      <w:r w:rsidR="002A0713" w:rsidRPr="00126316">
        <w:rPr>
          <w:lang w:val="en-GB"/>
        </w:rPr>
        <w:t>. T</w:t>
      </w:r>
      <w:r w:rsidR="002A0894" w:rsidRPr="00126316">
        <w:rPr>
          <w:lang w:val="en-GB"/>
        </w:rPr>
        <w:t>he number of successful synchronization are quite close, and seems</w:t>
      </w:r>
      <w:r w:rsidR="006F345C" w:rsidRPr="00126316">
        <w:rPr>
          <w:lang w:val="en-GB"/>
        </w:rPr>
        <w:t xml:space="preserve"> to decrease slightly with number of files per synchronization.</w:t>
      </w:r>
    </w:p>
    <w:p w14:paraId="012EEA6E" w14:textId="77777777" w:rsidR="00B67FA4" w:rsidRPr="00126316" w:rsidRDefault="00B67FA4" w:rsidP="001E2BB1">
      <w:pPr>
        <w:rPr>
          <w:lang w:val="en-GB"/>
        </w:rPr>
      </w:pPr>
    </w:p>
    <w:p w14:paraId="7FE43DDF" w14:textId="0641B7DF" w:rsidR="00B67FA4" w:rsidRPr="00126316" w:rsidRDefault="00B67FA4" w:rsidP="001E2BB1">
      <w:pPr>
        <w:rPr>
          <w:lang w:val="en-GB"/>
        </w:rPr>
      </w:pPr>
      <w:r w:rsidRPr="00126316">
        <w:rPr>
          <w:lang w:val="en-GB"/>
        </w:rPr>
        <w:t>Interesting is the clear pattern where you can see when the coordinator is changing in the resource usage graphs</w:t>
      </w:r>
      <w:r w:rsidR="00B673F5" w:rsidRPr="00126316">
        <w:rPr>
          <w:lang w:val="en-GB"/>
        </w:rPr>
        <w:t>.</w:t>
      </w:r>
    </w:p>
    <w:p w14:paraId="22E4C5B2" w14:textId="77777777" w:rsidR="00C4365C" w:rsidRPr="00126316" w:rsidRDefault="00C4365C" w:rsidP="001E2BB1">
      <w:pPr>
        <w:rPr>
          <w:lang w:val="en-GB"/>
        </w:rPr>
      </w:pPr>
    </w:p>
    <w:p w14:paraId="32F42C26" w14:textId="7DEE8C8D" w:rsidR="002E7877" w:rsidRPr="00126316" w:rsidRDefault="00D020BB" w:rsidP="002E7877">
      <w:pPr>
        <w:keepNext/>
        <w:rPr>
          <w:lang w:val="en-GB"/>
        </w:rPr>
      </w:pPr>
      <w:r w:rsidRPr="00126316">
        <w:rPr>
          <w:lang w:val="en-GB" w:eastAsia="en-US"/>
        </w:rPr>
        <w:drawing>
          <wp:inline distT="0" distB="0" distL="0" distR="0" wp14:anchorId="0EBFAB21" wp14:editId="59790B0C">
            <wp:extent cx="5755640" cy="2532482"/>
            <wp:effectExtent l="0" t="0" r="10160" b="762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37F2F211" w14:textId="0E8D9FF9" w:rsidR="0041148F" w:rsidRPr="00126316" w:rsidRDefault="002E7877" w:rsidP="002E7877">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62</w:t>
      </w:r>
      <w:r w:rsidRPr="00126316">
        <w:rPr>
          <w:lang w:val="en-GB"/>
        </w:rPr>
        <w:fldChar w:fldCharType="end"/>
      </w:r>
      <w:r w:rsidRPr="00126316">
        <w:rPr>
          <w:lang w:val="en-GB"/>
        </w:rPr>
        <w:t xml:space="preserve"> </w:t>
      </w:r>
      <w:r w:rsidR="00935BB0" w:rsidRPr="00126316">
        <w:rPr>
          <w:lang w:val="en-GB"/>
        </w:rPr>
        <w:t>Automatic coordinator</w:t>
      </w:r>
      <w:r w:rsidR="00396E7D" w:rsidRPr="00126316">
        <w:rPr>
          <w:lang w:val="en-GB"/>
        </w:rPr>
        <w:t>, 10 devices</w:t>
      </w:r>
      <w:r w:rsidR="00935BB0" w:rsidRPr="00126316">
        <w:rPr>
          <w:lang w:val="en-GB"/>
        </w:rPr>
        <w:t xml:space="preserve"> - </w:t>
      </w:r>
      <w:r w:rsidR="005350D8" w:rsidRPr="00126316">
        <w:rPr>
          <w:lang w:val="en-GB"/>
        </w:rPr>
        <w:t>CP</w:t>
      </w:r>
      <w:r w:rsidR="00396E7D" w:rsidRPr="00126316">
        <w:rPr>
          <w:lang w:val="en-GB"/>
        </w:rPr>
        <w:t>U usage when o</w:t>
      </w:r>
      <w:r w:rsidRPr="00126316">
        <w:rPr>
          <w:lang w:val="en-GB"/>
        </w:rPr>
        <w:t>ne file added per synchronization</w:t>
      </w:r>
    </w:p>
    <w:p w14:paraId="5351E715" w14:textId="77777777" w:rsidR="00B61806" w:rsidRPr="00126316" w:rsidRDefault="003705D2" w:rsidP="00B61806">
      <w:pPr>
        <w:keepNext/>
        <w:jc w:val="center"/>
        <w:rPr>
          <w:lang w:val="en-GB"/>
        </w:rPr>
      </w:pPr>
      <w:r w:rsidRPr="00126316">
        <w:rPr>
          <w:lang w:val="en-GB" w:eastAsia="en-US"/>
        </w:rPr>
        <w:drawing>
          <wp:inline distT="0" distB="0" distL="0" distR="0" wp14:anchorId="087557A4" wp14:editId="6EFA127E">
            <wp:extent cx="5755640" cy="2532482"/>
            <wp:effectExtent l="0" t="0" r="10160" b="762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2334C8D" w14:textId="13935B6F" w:rsidR="003705D2" w:rsidRPr="00126316" w:rsidRDefault="00B61806" w:rsidP="003409CC">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63</w:t>
      </w:r>
      <w:r w:rsidR="00606EF4" w:rsidRPr="00126316">
        <w:rPr>
          <w:lang w:val="en-GB"/>
        </w:rPr>
        <w:fldChar w:fldCharType="end"/>
      </w:r>
      <w:r w:rsidRPr="00126316">
        <w:rPr>
          <w:lang w:val="en-GB"/>
        </w:rPr>
        <w:t xml:space="preserve"> Automatic coordinator, 10 devices - CPU usage when five files adder per synchronization</w:t>
      </w:r>
    </w:p>
    <w:p w14:paraId="1F1FE012" w14:textId="77777777" w:rsidR="00D6102C" w:rsidRPr="00126316" w:rsidRDefault="00BA63E3" w:rsidP="00D6102C">
      <w:pPr>
        <w:keepNext/>
        <w:jc w:val="center"/>
        <w:rPr>
          <w:lang w:val="en-GB"/>
        </w:rPr>
      </w:pPr>
      <w:r w:rsidRPr="00126316">
        <w:rPr>
          <w:lang w:val="en-GB" w:eastAsia="en-US"/>
        </w:rPr>
        <w:lastRenderedPageBreak/>
        <w:drawing>
          <wp:inline distT="0" distB="0" distL="0" distR="0" wp14:anchorId="2CC7BC75" wp14:editId="5E74CF36">
            <wp:extent cx="5755640" cy="2532482"/>
            <wp:effectExtent l="0" t="0" r="10160" b="7620"/>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32E99C7" w14:textId="7B3F3218" w:rsidR="00BA63E3" w:rsidRPr="00126316" w:rsidRDefault="00D6102C" w:rsidP="003409CC">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64</w:t>
      </w:r>
      <w:r w:rsidR="00606EF4" w:rsidRPr="00126316">
        <w:rPr>
          <w:lang w:val="en-GB"/>
        </w:rPr>
        <w:fldChar w:fldCharType="end"/>
      </w:r>
      <w:r w:rsidRPr="00126316">
        <w:rPr>
          <w:lang w:val="en-GB"/>
        </w:rPr>
        <w:t xml:space="preserve"> Automatic coordinator, 10 devices - CPU usage when 100 files added per synchronization</w:t>
      </w:r>
    </w:p>
    <w:p w14:paraId="530A7B2F" w14:textId="02ADE67D" w:rsidR="002A17C8" w:rsidRPr="00126316" w:rsidRDefault="00370157" w:rsidP="0098153F">
      <w:pPr>
        <w:keepNext/>
        <w:jc w:val="center"/>
        <w:rPr>
          <w:lang w:val="en-GB"/>
        </w:rPr>
      </w:pPr>
      <w:r w:rsidRPr="00126316">
        <w:rPr>
          <w:lang w:val="en-GB" w:eastAsia="en-US"/>
        </w:rPr>
        <w:drawing>
          <wp:inline distT="0" distB="0" distL="0" distR="0" wp14:anchorId="7A8F66B6" wp14:editId="4DEEE741">
            <wp:extent cx="5755640" cy="2478123"/>
            <wp:effectExtent l="0" t="0" r="10160" b="1143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061766F5" w14:textId="56D12A8F" w:rsidR="002A17C8" w:rsidRPr="00126316" w:rsidRDefault="002A17C8" w:rsidP="002A17C8">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65</w:t>
      </w:r>
      <w:r w:rsidRPr="00126316">
        <w:rPr>
          <w:lang w:val="en-GB"/>
        </w:rPr>
        <w:fldChar w:fldCharType="end"/>
      </w:r>
      <w:r w:rsidRPr="00126316">
        <w:rPr>
          <w:lang w:val="en-GB"/>
        </w:rPr>
        <w:t xml:space="preserve"> </w:t>
      </w:r>
      <w:r w:rsidR="00935BB0" w:rsidRPr="00126316">
        <w:rPr>
          <w:lang w:val="en-GB"/>
        </w:rPr>
        <w:t>Automatic coordinator</w:t>
      </w:r>
      <w:r w:rsidR="00902965" w:rsidRPr="00126316">
        <w:rPr>
          <w:lang w:val="en-GB"/>
        </w:rPr>
        <w:t>, 10 devices</w:t>
      </w:r>
      <w:r w:rsidR="00935BB0" w:rsidRPr="00126316">
        <w:rPr>
          <w:lang w:val="en-GB"/>
        </w:rPr>
        <w:t xml:space="preserve"> - </w:t>
      </w:r>
      <w:r w:rsidR="00902965" w:rsidRPr="00126316">
        <w:rPr>
          <w:lang w:val="en-GB"/>
        </w:rPr>
        <w:t>Memory usage when o</w:t>
      </w:r>
      <w:r w:rsidRPr="00126316">
        <w:rPr>
          <w:lang w:val="en-GB"/>
        </w:rPr>
        <w:t>ne file added per synchronization</w:t>
      </w:r>
    </w:p>
    <w:p w14:paraId="549B9D4F" w14:textId="77777777" w:rsidR="00537F89" w:rsidRPr="00126316" w:rsidRDefault="00333F3D" w:rsidP="00537F89">
      <w:pPr>
        <w:keepNext/>
        <w:jc w:val="center"/>
        <w:rPr>
          <w:lang w:val="en-GB"/>
        </w:rPr>
      </w:pPr>
      <w:r w:rsidRPr="00126316">
        <w:rPr>
          <w:lang w:val="en-GB" w:eastAsia="en-US"/>
        </w:rPr>
        <w:drawing>
          <wp:inline distT="0" distB="0" distL="0" distR="0" wp14:anchorId="65E91E8E" wp14:editId="1AD26447">
            <wp:extent cx="5755640" cy="2478123"/>
            <wp:effectExtent l="0" t="0" r="10160" b="1143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083D133" w14:textId="3AF9EC31" w:rsidR="009F1094" w:rsidRPr="00126316" w:rsidRDefault="00537F89" w:rsidP="00462880">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66</w:t>
      </w:r>
      <w:r w:rsidR="00606EF4" w:rsidRPr="00126316">
        <w:rPr>
          <w:lang w:val="en-GB"/>
        </w:rPr>
        <w:fldChar w:fldCharType="end"/>
      </w:r>
      <w:r w:rsidRPr="00126316">
        <w:rPr>
          <w:lang w:val="en-GB"/>
        </w:rPr>
        <w:t xml:space="preserve"> Automatic coordinator, 10 devices - Memory usage when five files added per synchronization</w:t>
      </w:r>
    </w:p>
    <w:p w14:paraId="01C0FE3A" w14:textId="77777777" w:rsidR="00963C37" w:rsidRPr="00126316" w:rsidRDefault="00C056A1" w:rsidP="00963C37">
      <w:pPr>
        <w:keepNext/>
        <w:jc w:val="center"/>
        <w:rPr>
          <w:lang w:val="en-GB"/>
        </w:rPr>
      </w:pPr>
      <w:r w:rsidRPr="00126316">
        <w:rPr>
          <w:lang w:val="en-GB" w:eastAsia="en-US"/>
        </w:rPr>
        <w:lastRenderedPageBreak/>
        <w:drawing>
          <wp:inline distT="0" distB="0" distL="0" distR="0" wp14:anchorId="53039ACF" wp14:editId="0F505FE4">
            <wp:extent cx="5755640" cy="2478123"/>
            <wp:effectExtent l="0" t="0" r="10160" b="11430"/>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2487242F" w14:textId="376901AA" w:rsidR="00C056A1" w:rsidRPr="00126316" w:rsidRDefault="00963C37" w:rsidP="00963C37">
      <w:pPr>
        <w:pStyle w:val="Caption"/>
        <w:jc w:val="center"/>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67</w:t>
      </w:r>
      <w:r w:rsidR="00606EF4" w:rsidRPr="00126316">
        <w:rPr>
          <w:lang w:val="en-GB"/>
        </w:rPr>
        <w:fldChar w:fldCharType="end"/>
      </w:r>
      <w:r w:rsidRPr="00126316">
        <w:rPr>
          <w:lang w:val="en-GB"/>
        </w:rPr>
        <w:t xml:space="preserve"> Automatic coordinator, 10 devices - Memory usage when 100 files added per synchronization</w:t>
      </w:r>
    </w:p>
    <w:p w14:paraId="78AD9414" w14:textId="2F5831A9" w:rsidR="00955C82" w:rsidRPr="00126316" w:rsidRDefault="008C6CD9" w:rsidP="000B624A">
      <w:pPr>
        <w:keepNext/>
        <w:jc w:val="center"/>
        <w:rPr>
          <w:lang w:val="en-GB"/>
        </w:rPr>
      </w:pPr>
      <w:r w:rsidRPr="00126316">
        <w:rPr>
          <w:lang w:val="en-GB" w:eastAsia="en-US"/>
        </w:rPr>
        <w:drawing>
          <wp:inline distT="0" distB="0" distL="0" distR="0" wp14:anchorId="70C42FD9" wp14:editId="2E34915F">
            <wp:extent cx="5755640" cy="2512462"/>
            <wp:effectExtent l="0" t="0" r="10160" b="254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9047422" w14:textId="56BAD00E" w:rsidR="00B2441D" w:rsidRPr="00126316" w:rsidRDefault="00955C82" w:rsidP="00955C82">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68</w:t>
      </w:r>
      <w:r w:rsidRPr="00126316">
        <w:rPr>
          <w:lang w:val="en-GB"/>
        </w:rPr>
        <w:fldChar w:fldCharType="end"/>
      </w:r>
      <w:r w:rsidRPr="00126316">
        <w:rPr>
          <w:lang w:val="en-GB"/>
        </w:rPr>
        <w:t xml:space="preserve"> </w:t>
      </w:r>
      <w:r w:rsidR="004F27C8" w:rsidRPr="00126316">
        <w:rPr>
          <w:lang w:val="en-GB"/>
        </w:rPr>
        <w:t>Automatic coordinator</w:t>
      </w:r>
      <w:r w:rsidR="0028204B" w:rsidRPr="00126316">
        <w:rPr>
          <w:lang w:val="en-GB"/>
        </w:rPr>
        <w:t>, 10 devices</w:t>
      </w:r>
      <w:r w:rsidR="004F27C8" w:rsidRPr="00126316">
        <w:rPr>
          <w:lang w:val="en-GB"/>
        </w:rPr>
        <w:t xml:space="preserve"> -</w:t>
      </w:r>
      <w:r w:rsidR="0028204B" w:rsidRPr="00126316">
        <w:rPr>
          <w:lang w:val="en-GB"/>
        </w:rPr>
        <w:t xml:space="preserve"> </w:t>
      </w:r>
      <w:r w:rsidR="000E0FDE" w:rsidRPr="00126316">
        <w:rPr>
          <w:lang w:val="en-GB"/>
        </w:rPr>
        <w:t>Network traffic when 1, 5, and 100</w:t>
      </w:r>
      <w:r w:rsidRPr="00126316">
        <w:rPr>
          <w:lang w:val="en-GB"/>
        </w:rPr>
        <w:t xml:space="preserve"> file</w:t>
      </w:r>
      <w:r w:rsidR="000E0FDE" w:rsidRPr="00126316">
        <w:rPr>
          <w:lang w:val="en-GB"/>
        </w:rPr>
        <w:t>(s)</w:t>
      </w:r>
      <w:r w:rsidRPr="00126316">
        <w:rPr>
          <w:lang w:val="en-GB"/>
        </w:rPr>
        <w:t xml:space="preserve"> added per synchronization</w:t>
      </w:r>
    </w:p>
    <w:p w14:paraId="590BEAF8" w14:textId="394203D6" w:rsidR="00BC682A" w:rsidRPr="00126316" w:rsidRDefault="00BC682A" w:rsidP="00BC682A">
      <w:pPr>
        <w:pStyle w:val="Heading4"/>
        <w:rPr>
          <w:lang w:val="en-GB"/>
        </w:rPr>
      </w:pPr>
      <w:r w:rsidRPr="00126316">
        <w:rPr>
          <w:lang w:val="en-GB"/>
        </w:rPr>
        <w:t>3G</w:t>
      </w:r>
    </w:p>
    <w:p w14:paraId="7C76BCFF" w14:textId="2310B51A" w:rsidR="009D600C" w:rsidRPr="00126316" w:rsidRDefault="00C479CE" w:rsidP="00BC682A">
      <w:pPr>
        <w:rPr>
          <w:lang w:val="en-GB"/>
        </w:rPr>
      </w:pPr>
      <w:r w:rsidRPr="00126316">
        <w:rPr>
          <w:lang w:val="en-GB"/>
        </w:rPr>
        <w:t>T</w:t>
      </w:r>
      <w:r w:rsidR="00062640" w:rsidRPr="00126316">
        <w:rPr>
          <w:lang w:val="en-GB"/>
        </w:rPr>
        <w:t xml:space="preserve">he 100 files test managed to synchronize </w:t>
      </w:r>
      <w:r w:rsidR="00D260B6" w:rsidRPr="00126316">
        <w:rPr>
          <w:lang w:val="en-GB"/>
        </w:rPr>
        <w:t>55</w:t>
      </w:r>
      <w:r w:rsidR="00B01771" w:rsidRPr="00126316">
        <w:rPr>
          <w:lang w:val="en-GB"/>
        </w:rPr>
        <w:t>00 files before exhausting resources and crashing.</w:t>
      </w:r>
      <w:r w:rsidR="00ED1580" w:rsidRPr="00126316">
        <w:rPr>
          <w:lang w:val="en-GB"/>
        </w:rPr>
        <w:t xml:space="preserve"> </w:t>
      </w:r>
      <w:r w:rsidR="00EB165C" w:rsidRPr="00126316">
        <w:rPr>
          <w:lang w:val="en-GB"/>
        </w:rPr>
        <w:t>As for 1 and 5 files, 101 and 415 synchronized files proved to be the limit.</w:t>
      </w:r>
    </w:p>
    <w:p w14:paraId="319A5BF4" w14:textId="09C67271" w:rsidR="00C26D87" w:rsidRPr="00126316" w:rsidRDefault="008A0ECC" w:rsidP="00BC682A">
      <w:pPr>
        <w:rPr>
          <w:lang w:val="en-GB"/>
        </w:rPr>
      </w:pPr>
      <w:r w:rsidRPr="00126316">
        <w:rPr>
          <w:lang w:val="en-GB"/>
        </w:rPr>
        <w:t>It seems like the delay helps when it comes to keeping number of concurrent files down</w:t>
      </w:r>
      <w:r w:rsidR="00D23B34" w:rsidRPr="00126316">
        <w:rPr>
          <w:lang w:val="en-GB"/>
        </w:rPr>
        <w:t xml:space="preserve"> (when running with ulimit -n at 256, 3G had a higher number of file synchronized than other scenarios)</w:t>
      </w:r>
      <w:r w:rsidRPr="00126316">
        <w:rPr>
          <w:lang w:val="en-GB"/>
        </w:rPr>
        <w:t xml:space="preserve">, but when that aspect is removed, the delay does not seem to have </w:t>
      </w:r>
      <w:r w:rsidR="00B50734" w:rsidRPr="00126316">
        <w:rPr>
          <w:lang w:val="en-GB"/>
        </w:rPr>
        <w:t>any positive effects. It clearly slows the process down, but the number of synchronized files before resource exhaustion was</w:t>
      </w:r>
      <w:r w:rsidR="002C41C6" w:rsidRPr="00126316">
        <w:rPr>
          <w:lang w:val="en-GB"/>
        </w:rPr>
        <w:t xml:space="preserve"> also</w:t>
      </w:r>
      <w:r w:rsidR="00660C47" w:rsidRPr="00126316">
        <w:rPr>
          <w:lang w:val="en-GB"/>
        </w:rPr>
        <w:t xml:space="preserve"> lower with</w:t>
      </w:r>
      <w:r w:rsidR="00090A93" w:rsidRPr="00126316">
        <w:rPr>
          <w:lang w:val="en-GB"/>
        </w:rPr>
        <w:t xml:space="preserve"> 291,</w:t>
      </w:r>
      <w:r w:rsidRPr="00126316">
        <w:rPr>
          <w:lang w:val="en-GB"/>
        </w:rPr>
        <w:t xml:space="preserve"> </w:t>
      </w:r>
      <w:r w:rsidR="00090A93" w:rsidRPr="00126316">
        <w:rPr>
          <w:lang w:val="en-GB"/>
        </w:rPr>
        <w:t xml:space="preserve">1365, and </w:t>
      </w:r>
      <w:r w:rsidRPr="00126316">
        <w:rPr>
          <w:lang w:val="en-GB"/>
        </w:rPr>
        <w:t>5785</w:t>
      </w:r>
      <w:r w:rsidR="00A8095E" w:rsidRPr="00126316">
        <w:rPr>
          <w:lang w:val="en-GB"/>
        </w:rPr>
        <w:t xml:space="preserve"> </w:t>
      </w:r>
      <w:r w:rsidRPr="00126316">
        <w:rPr>
          <w:lang w:val="en-GB"/>
        </w:rPr>
        <w:t>files for</w:t>
      </w:r>
      <w:r w:rsidR="00213988" w:rsidRPr="00126316">
        <w:rPr>
          <w:lang w:val="en-GB"/>
        </w:rPr>
        <w:t xml:space="preserve"> the</w:t>
      </w:r>
      <w:r w:rsidRPr="00126316">
        <w:rPr>
          <w:lang w:val="en-GB"/>
        </w:rPr>
        <w:t xml:space="preserve"> same set up with a normal LAN connection.</w:t>
      </w:r>
    </w:p>
    <w:p w14:paraId="3695B9B0" w14:textId="77777777" w:rsidR="009A3DA3" w:rsidRPr="00126316" w:rsidRDefault="00C300F4" w:rsidP="009A3DA3">
      <w:pPr>
        <w:keepNext/>
        <w:rPr>
          <w:lang w:val="en-GB"/>
        </w:rPr>
      </w:pPr>
      <w:r w:rsidRPr="00126316">
        <w:rPr>
          <w:lang w:val="en-GB" w:eastAsia="en-US"/>
        </w:rPr>
        <w:lastRenderedPageBreak/>
        <w:drawing>
          <wp:inline distT="0" distB="0" distL="0" distR="0" wp14:anchorId="4451C506" wp14:editId="77757D75">
            <wp:extent cx="5755640" cy="2532482"/>
            <wp:effectExtent l="0" t="0" r="10160" b="762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3BFFEBCA" w14:textId="6D565DD0" w:rsidR="00C300F4" w:rsidRPr="00126316" w:rsidRDefault="009A3DA3" w:rsidP="009A3DA3">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69</w:t>
      </w:r>
      <w:r w:rsidR="00606EF4" w:rsidRPr="00126316">
        <w:rPr>
          <w:lang w:val="en-GB"/>
        </w:rPr>
        <w:fldChar w:fldCharType="end"/>
      </w:r>
      <w:r w:rsidRPr="00126316">
        <w:rPr>
          <w:lang w:val="en-GB"/>
        </w:rPr>
        <w:t xml:space="preserve"> 3G, 10 devices - CPU usage when one file added per synchronization</w:t>
      </w:r>
    </w:p>
    <w:p w14:paraId="0DD6B4C2" w14:textId="77777777" w:rsidR="00EB6F69" w:rsidRPr="00126316" w:rsidRDefault="002047D1" w:rsidP="00EB6F69">
      <w:pPr>
        <w:keepNext/>
        <w:rPr>
          <w:lang w:val="en-GB"/>
        </w:rPr>
      </w:pPr>
      <w:r w:rsidRPr="00126316">
        <w:rPr>
          <w:lang w:val="en-GB" w:eastAsia="en-US"/>
        </w:rPr>
        <w:drawing>
          <wp:inline distT="0" distB="0" distL="0" distR="0" wp14:anchorId="27942963" wp14:editId="76EB7F83">
            <wp:extent cx="5755640" cy="2532482"/>
            <wp:effectExtent l="0" t="0" r="10160" b="7620"/>
            <wp:docPr id="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5DE3E4DB" w14:textId="542B40BA" w:rsidR="002047D1" w:rsidRPr="00126316" w:rsidRDefault="00EB6F69" w:rsidP="00EB6F69">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70</w:t>
      </w:r>
      <w:r w:rsidR="00606EF4" w:rsidRPr="00126316">
        <w:rPr>
          <w:lang w:val="en-GB"/>
        </w:rPr>
        <w:fldChar w:fldCharType="end"/>
      </w:r>
      <w:r w:rsidRPr="00126316">
        <w:rPr>
          <w:lang w:val="en-GB"/>
        </w:rPr>
        <w:t xml:space="preserve"> 3G, 10 devices - CPU usage when five files added per synchronization</w:t>
      </w:r>
    </w:p>
    <w:p w14:paraId="3E53B1B6" w14:textId="77777777" w:rsidR="0046513E" w:rsidRPr="00126316" w:rsidRDefault="00A2383E" w:rsidP="0046513E">
      <w:pPr>
        <w:keepNext/>
        <w:rPr>
          <w:lang w:val="en-GB"/>
        </w:rPr>
      </w:pPr>
      <w:r w:rsidRPr="00126316">
        <w:rPr>
          <w:lang w:val="en-GB" w:eastAsia="en-US"/>
        </w:rPr>
        <w:drawing>
          <wp:inline distT="0" distB="0" distL="0" distR="0" wp14:anchorId="6CCBF429" wp14:editId="20A9D73E">
            <wp:extent cx="5755640" cy="2532482"/>
            <wp:effectExtent l="0" t="0" r="10160" b="762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F73A752" w14:textId="68BA5A58" w:rsidR="00B75DB5" w:rsidRPr="00126316" w:rsidRDefault="0046513E" w:rsidP="0046513E">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71</w:t>
      </w:r>
      <w:r w:rsidR="00606EF4" w:rsidRPr="00126316">
        <w:rPr>
          <w:lang w:val="en-GB"/>
        </w:rPr>
        <w:fldChar w:fldCharType="end"/>
      </w:r>
      <w:r w:rsidRPr="00126316">
        <w:rPr>
          <w:lang w:val="en-GB"/>
        </w:rPr>
        <w:t xml:space="preserve"> 3G, 10 devices - CPU usage when 100 files added per synchronization</w:t>
      </w:r>
    </w:p>
    <w:p w14:paraId="767F7007" w14:textId="77777777" w:rsidR="004B097F" w:rsidRPr="00126316" w:rsidRDefault="00F51FB0" w:rsidP="004B097F">
      <w:pPr>
        <w:keepNext/>
        <w:jc w:val="center"/>
        <w:rPr>
          <w:lang w:val="en-GB"/>
        </w:rPr>
      </w:pPr>
      <w:r w:rsidRPr="00126316">
        <w:rPr>
          <w:lang w:val="en-GB" w:eastAsia="en-US"/>
        </w:rPr>
        <w:lastRenderedPageBreak/>
        <w:drawing>
          <wp:inline distT="0" distB="0" distL="0" distR="0" wp14:anchorId="64400E36" wp14:editId="6E13B433">
            <wp:extent cx="5755640" cy="2478123"/>
            <wp:effectExtent l="0" t="0" r="10160" b="1143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A411B22" w14:textId="3ABA2D98" w:rsidR="00342D8F" w:rsidRPr="00126316" w:rsidRDefault="004B097F" w:rsidP="004B097F">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72</w:t>
      </w:r>
      <w:r w:rsidR="00606EF4" w:rsidRPr="00126316">
        <w:rPr>
          <w:lang w:val="en-GB"/>
        </w:rPr>
        <w:fldChar w:fldCharType="end"/>
      </w:r>
      <w:r w:rsidRPr="00126316">
        <w:rPr>
          <w:lang w:val="en-GB"/>
        </w:rPr>
        <w:t xml:space="preserve"> 3G, 10 devices - Memory usage when one file added per synchronization</w:t>
      </w:r>
    </w:p>
    <w:p w14:paraId="153904E7" w14:textId="77777777" w:rsidR="004B097F" w:rsidRPr="00126316" w:rsidRDefault="004A74E9" w:rsidP="004B097F">
      <w:pPr>
        <w:keepNext/>
        <w:jc w:val="center"/>
        <w:rPr>
          <w:lang w:val="en-GB"/>
        </w:rPr>
      </w:pPr>
      <w:r w:rsidRPr="00126316">
        <w:rPr>
          <w:lang w:val="en-GB" w:eastAsia="en-US"/>
        </w:rPr>
        <w:drawing>
          <wp:inline distT="0" distB="0" distL="0" distR="0" wp14:anchorId="31ECCF66" wp14:editId="7FC559E6">
            <wp:extent cx="5755640" cy="2478123"/>
            <wp:effectExtent l="0" t="0" r="10160" b="1143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326DF72E" w14:textId="6A7A52C0" w:rsidR="008A2EF2" w:rsidRPr="00126316" w:rsidRDefault="004B097F" w:rsidP="004B097F">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73</w:t>
      </w:r>
      <w:r w:rsidR="00606EF4" w:rsidRPr="00126316">
        <w:rPr>
          <w:lang w:val="en-GB"/>
        </w:rPr>
        <w:fldChar w:fldCharType="end"/>
      </w:r>
      <w:r w:rsidRPr="00126316">
        <w:rPr>
          <w:lang w:val="en-GB"/>
        </w:rPr>
        <w:t xml:space="preserve"> 3G, 10 devices - Memory usage when five files added per synchronization</w:t>
      </w:r>
    </w:p>
    <w:p w14:paraId="38872FA4" w14:textId="77777777" w:rsidR="004B097F" w:rsidRPr="00126316" w:rsidRDefault="00BA161B" w:rsidP="004B097F">
      <w:pPr>
        <w:keepNext/>
        <w:jc w:val="center"/>
        <w:rPr>
          <w:lang w:val="en-GB"/>
        </w:rPr>
      </w:pPr>
      <w:r w:rsidRPr="00126316">
        <w:rPr>
          <w:lang w:val="en-GB" w:eastAsia="en-US"/>
        </w:rPr>
        <w:drawing>
          <wp:inline distT="0" distB="0" distL="0" distR="0" wp14:anchorId="5768B52B" wp14:editId="29250982">
            <wp:extent cx="5755640" cy="2478123"/>
            <wp:effectExtent l="0" t="0" r="10160" b="1143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BD8E941" w14:textId="1F6FF744" w:rsidR="00022890" w:rsidRPr="00126316" w:rsidRDefault="004B097F" w:rsidP="004B097F">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74</w:t>
      </w:r>
      <w:r w:rsidR="00606EF4" w:rsidRPr="00126316">
        <w:rPr>
          <w:lang w:val="en-GB"/>
        </w:rPr>
        <w:fldChar w:fldCharType="end"/>
      </w:r>
      <w:r w:rsidRPr="00126316">
        <w:rPr>
          <w:lang w:val="en-GB"/>
        </w:rPr>
        <w:t xml:space="preserve"> 3G, 10 devices - Memory usage when 100 files added per synchronization</w:t>
      </w:r>
    </w:p>
    <w:p w14:paraId="05619A56" w14:textId="77777777" w:rsidR="00B546D0" w:rsidRPr="00126316" w:rsidRDefault="008E61EB" w:rsidP="00B546D0">
      <w:pPr>
        <w:keepNext/>
        <w:jc w:val="center"/>
        <w:rPr>
          <w:lang w:val="en-GB"/>
        </w:rPr>
      </w:pPr>
      <w:r w:rsidRPr="00126316">
        <w:rPr>
          <w:lang w:val="en-GB" w:eastAsia="en-US"/>
        </w:rPr>
        <w:lastRenderedPageBreak/>
        <w:drawing>
          <wp:inline distT="0" distB="0" distL="0" distR="0" wp14:anchorId="3086165A" wp14:editId="64D83D01">
            <wp:extent cx="5755640" cy="2536894"/>
            <wp:effectExtent l="0" t="0" r="10160" b="317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30DE3CA7" w14:textId="38DB915D" w:rsidR="00000B82" w:rsidRPr="00126316" w:rsidRDefault="00B546D0" w:rsidP="00B546D0">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75</w:t>
      </w:r>
      <w:r w:rsidR="00606EF4" w:rsidRPr="00126316">
        <w:rPr>
          <w:lang w:val="en-GB"/>
        </w:rPr>
        <w:fldChar w:fldCharType="end"/>
      </w:r>
      <w:r w:rsidRPr="00126316">
        <w:rPr>
          <w:lang w:val="en-GB"/>
        </w:rPr>
        <w:t xml:space="preserve"> 3G, 10 devices - Network traffic when 1, 5, and 100 files added per synchronization</w:t>
      </w:r>
    </w:p>
    <w:p w14:paraId="11A1DA0B" w14:textId="0936906C" w:rsidR="0018309F" w:rsidRPr="00126316" w:rsidRDefault="0018309F" w:rsidP="0018309F">
      <w:pPr>
        <w:pStyle w:val="Heading4"/>
        <w:rPr>
          <w:lang w:val="en-GB"/>
        </w:rPr>
      </w:pPr>
      <w:r w:rsidRPr="00126316">
        <w:rPr>
          <w:lang w:val="en-GB"/>
        </w:rPr>
        <w:t>Larger File Size</w:t>
      </w:r>
    </w:p>
    <w:p w14:paraId="2A84AE2D" w14:textId="644F8B42" w:rsidR="00991BB2" w:rsidRPr="00126316" w:rsidRDefault="00AF4EFA" w:rsidP="00991BB2">
      <w:pPr>
        <w:rPr>
          <w:lang w:val="en-GB"/>
        </w:rPr>
      </w:pPr>
      <w:r w:rsidRPr="00126316">
        <w:rPr>
          <w:lang w:val="en-GB"/>
        </w:rPr>
        <w:t>When increasing the file size, 218, 1240, and 1700 where synchronized before the usual error occur</w:t>
      </w:r>
      <w:r w:rsidR="004E34FD" w:rsidRPr="00126316">
        <w:rPr>
          <w:lang w:val="en-GB"/>
        </w:rPr>
        <w:t>r</w:t>
      </w:r>
      <w:r w:rsidR="00A027A5" w:rsidRPr="00126316">
        <w:rPr>
          <w:lang w:val="en-GB"/>
        </w:rPr>
        <w:t>ed, and in the last case</w:t>
      </w:r>
      <w:r w:rsidRPr="00126316">
        <w:rPr>
          <w:lang w:val="en-GB"/>
        </w:rPr>
        <w:t xml:space="preserve"> the disk filled up and the run was stopped.</w:t>
      </w:r>
      <w:r w:rsidR="003175CC" w:rsidRPr="00126316">
        <w:rPr>
          <w:lang w:val="en-GB"/>
        </w:rPr>
        <w:t xml:space="preserve"> This is very much comparable with the default scenario with the exception of the 100 files per synchronization scenario that had to be stopped early.</w:t>
      </w:r>
      <w:r w:rsidR="005C2638" w:rsidRPr="00126316">
        <w:rPr>
          <w:lang w:val="en-GB"/>
        </w:rPr>
        <w:t xml:space="preserve"> This again indicates as suggested earlier that the file size should not matter.</w:t>
      </w:r>
      <w:r w:rsidR="00935364" w:rsidRPr="00126316">
        <w:rPr>
          <w:lang w:val="en-GB"/>
        </w:rPr>
        <w:t xml:space="preserve"> The resource usage does also look comparable, though there is some variation that can likely be</w:t>
      </w:r>
      <w:r w:rsidR="005E0321" w:rsidRPr="00126316">
        <w:rPr>
          <w:lang w:val="en-GB"/>
        </w:rPr>
        <w:t xml:space="preserve"> attributed to random variables</w:t>
      </w:r>
      <w:r w:rsidR="00A47B24" w:rsidRPr="00126316">
        <w:rPr>
          <w:lang w:val="en-GB"/>
        </w:rPr>
        <w:t>,</w:t>
      </w:r>
      <w:r w:rsidR="005E0321" w:rsidRPr="00126316">
        <w:rPr>
          <w:lang w:val="en-GB"/>
        </w:rPr>
        <w:t xml:space="preserve"> but the patterns are largely the same.</w:t>
      </w:r>
    </w:p>
    <w:p w14:paraId="1E1F961D" w14:textId="77777777" w:rsidR="00AF4EFA" w:rsidRPr="00126316" w:rsidRDefault="00AF4EFA" w:rsidP="00991BB2">
      <w:pPr>
        <w:rPr>
          <w:lang w:val="en-GB"/>
        </w:rPr>
      </w:pPr>
    </w:p>
    <w:p w14:paraId="0BCE6A94" w14:textId="77777777" w:rsidR="00D0088A" w:rsidRPr="00126316" w:rsidRDefault="00E20AA1" w:rsidP="00D0088A">
      <w:pPr>
        <w:keepNext/>
        <w:rPr>
          <w:lang w:val="en-GB"/>
        </w:rPr>
      </w:pPr>
      <w:r w:rsidRPr="00126316">
        <w:rPr>
          <w:lang w:val="en-GB" w:eastAsia="en-US"/>
        </w:rPr>
        <w:drawing>
          <wp:inline distT="0" distB="0" distL="0" distR="0" wp14:anchorId="02FF3EA6" wp14:editId="1F2F2ED7">
            <wp:extent cx="5755640" cy="2532482"/>
            <wp:effectExtent l="0" t="0" r="10160" b="7620"/>
            <wp:docPr id="1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69A2E4C2" w14:textId="406AFC7B" w:rsidR="00E20AA1" w:rsidRPr="00126316" w:rsidRDefault="00D0088A" w:rsidP="00D0088A">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76</w:t>
      </w:r>
      <w:r w:rsidR="00606EF4" w:rsidRPr="00126316">
        <w:rPr>
          <w:lang w:val="en-GB"/>
        </w:rPr>
        <w:fldChar w:fldCharType="end"/>
      </w:r>
      <w:r w:rsidRPr="00126316">
        <w:rPr>
          <w:lang w:val="en-GB"/>
        </w:rPr>
        <w:t xml:space="preserve"> Larger file size, 10 devices - CPU usage when one file added per synchronization</w:t>
      </w:r>
    </w:p>
    <w:p w14:paraId="3482398A" w14:textId="77777777" w:rsidR="00D0088A" w:rsidRPr="00126316" w:rsidRDefault="002D1981" w:rsidP="00D0088A">
      <w:pPr>
        <w:keepNext/>
        <w:rPr>
          <w:lang w:val="en-GB"/>
        </w:rPr>
      </w:pPr>
      <w:r w:rsidRPr="00126316">
        <w:rPr>
          <w:lang w:val="en-GB" w:eastAsia="en-US"/>
        </w:rPr>
        <w:lastRenderedPageBreak/>
        <w:drawing>
          <wp:inline distT="0" distB="0" distL="0" distR="0" wp14:anchorId="25CABF99" wp14:editId="4A28F20D">
            <wp:extent cx="5755640" cy="2532482"/>
            <wp:effectExtent l="0" t="0" r="10160" b="7620"/>
            <wp:docPr id="1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68ACE6C" w14:textId="05143F4B" w:rsidR="002D1981" w:rsidRPr="00126316" w:rsidRDefault="00D0088A" w:rsidP="00D0088A">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77</w:t>
      </w:r>
      <w:r w:rsidR="00606EF4" w:rsidRPr="00126316">
        <w:rPr>
          <w:lang w:val="en-GB"/>
        </w:rPr>
        <w:fldChar w:fldCharType="end"/>
      </w:r>
      <w:r w:rsidRPr="00126316">
        <w:rPr>
          <w:lang w:val="en-GB"/>
        </w:rPr>
        <w:t xml:space="preserve"> Larger file size, 10 devices - CPU usage when five files added per synchronization</w:t>
      </w:r>
    </w:p>
    <w:p w14:paraId="6196E8A1" w14:textId="77777777" w:rsidR="00091636" w:rsidRPr="00126316" w:rsidRDefault="0098604E" w:rsidP="00091636">
      <w:pPr>
        <w:keepNext/>
        <w:rPr>
          <w:lang w:val="en-GB"/>
        </w:rPr>
      </w:pPr>
      <w:r w:rsidRPr="00126316">
        <w:rPr>
          <w:lang w:val="en-GB" w:eastAsia="en-US"/>
        </w:rPr>
        <w:drawing>
          <wp:inline distT="0" distB="0" distL="0" distR="0" wp14:anchorId="5578E145" wp14:editId="2B8661AF">
            <wp:extent cx="5755640" cy="2532482"/>
            <wp:effectExtent l="0" t="0" r="10160" b="7620"/>
            <wp:docPr id="1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D253845" w14:textId="2A04348C" w:rsidR="0098604E" w:rsidRPr="00126316" w:rsidRDefault="00091636" w:rsidP="00091636">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78</w:t>
      </w:r>
      <w:r w:rsidR="00606EF4" w:rsidRPr="00126316">
        <w:rPr>
          <w:lang w:val="en-GB"/>
        </w:rPr>
        <w:fldChar w:fldCharType="end"/>
      </w:r>
      <w:r w:rsidRPr="00126316">
        <w:rPr>
          <w:lang w:val="en-GB"/>
        </w:rPr>
        <w:t xml:space="preserve"> Larger file size, 10 devices - CPU usage when 100 files added per synchronization</w:t>
      </w:r>
    </w:p>
    <w:p w14:paraId="77C7252D" w14:textId="77777777" w:rsidR="00BA296E" w:rsidRPr="00126316" w:rsidRDefault="002D1744" w:rsidP="00BA296E">
      <w:pPr>
        <w:keepNext/>
        <w:rPr>
          <w:lang w:val="en-GB"/>
        </w:rPr>
      </w:pPr>
      <w:r w:rsidRPr="00126316">
        <w:rPr>
          <w:lang w:val="en-GB" w:eastAsia="en-US"/>
        </w:rPr>
        <w:drawing>
          <wp:inline distT="0" distB="0" distL="0" distR="0" wp14:anchorId="2C5F9E13" wp14:editId="39EE57C9">
            <wp:extent cx="5755640" cy="2478123"/>
            <wp:effectExtent l="0" t="0" r="10160" b="11430"/>
            <wp:docPr id="1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ACA44D2" w14:textId="02A7962B" w:rsidR="002D1744" w:rsidRPr="00126316" w:rsidRDefault="00BA296E" w:rsidP="00BA296E">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79</w:t>
      </w:r>
      <w:r w:rsidR="00606EF4" w:rsidRPr="00126316">
        <w:rPr>
          <w:lang w:val="en-GB"/>
        </w:rPr>
        <w:fldChar w:fldCharType="end"/>
      </w:r>
      <w:r w:rsidRPr="00126316">
        <w:rPr>
          <w:lang w:val="en-GB"/>
        </w:rPr>
        <w:t xml:space="preserve"> Larger file size, 10 devices - Memory usage when one file added per synchronization</w:t>
      </w:r>
    </w:p>
    <w:p w14:paraId="37BED833" w14:textId="77777777" w:rsidR="00BA296E" w:rsidRPr="00126316" w:rsidRDefault="00A16699" w:rsidP="00BA296E">
      <w:pPr>
        <w:keepNext/>
        <w:rPr>
          <w:lang w:val="en-GB"/>
        </w:rPr>
      </w:pPr>
      <w:r w:rsidRPr="00126316">
        <w:rPr>
          <w:lang w:val="en-GB" w:eastAsia="en-US"/>
        </w:rPr>
        <w:lastRenderedPageBreak/>
        <w:drawing>
          <wp:inline distT="0" distB="0" distL="0" distR="0" wp14:anchorId="49974A62" wp14:editId="620D317F">
            <wp:extent cx="5755640" cy="2478123"/>
            <wp:effectExtent l="0" t="0" r="10160" b="11430"/>
            <wp:docPr id="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DF02AA2" w14:textId="655096DA" w:rsidR="00A16699" w:rsidRPr="00126316" w:rsidRDefault="00BA296E" w:rsidP="00BA296E">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80</w:t>
      </w:r>
      <w:r w:rsidR="00606EF4" w:rsidRPr="00126316">
        <w:rPr>
          <w:lang w:val="en-GB"/>
        </w:rPr>
        <w:fldChar w:fldCharType="end"/>
      </w:r>
      <w:r w:rsidRPr="00126316">
        <w:rPr>
          <w:lang w:val="en-GB"/>
        </w:rPr>
        <w:t xml:space="preserve"> Larger file size, 10 devices - Memory usage when five files added per synchronization</w:t>
      </w:r>
    </w:p>
    <w:p w14:paraId="54523194" w14:textId="77777777" w:rsidR="00BA296E" w:rsidRPr="00126316" w:rsidRDefault="00AA6E88" w:rsidP="00BA296E">
      <w:pPr>
        <w:keepNext/>
        <w:rPr>
          <w:lang w:val="en-GB"/>
        </w:rPr>
      </w:pPr>
      <w:r w:rsidRPr="00126316">
        <w:rPr>
          <w:lang w:val="en-GB" w:eastAsia="en-US"/>
        </w:rPr>
        <w:drawing>
          <wp:inline distT="0" distB="0" distL="0" distR="0" wp14:anchorId="7A27324B" wp14:editId="3F762D8D">
            <wp:extent cx="5755640" cy="2478123"/>
            <wp:effectExtent l="0" t="0" r="10160" b="11430"/>
            <wp:docPr id="1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D5E42C6" w14:textId="3A9B4D59" w:rsidR="0098604E" w:rsidRPr="00126316" w:rsidRDefault="00BA296E" w:rsidP="00BA296E">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81</w:t>
      </w:r>
      <w:r w:rsidR="00606EF4" w:rsidRPr="00126316">
        <w:rPr>
          <w:lang w:val="en-GB"/>
        </w:rPr>
        <w:fldChar w:fldCharType="end"/>
      </w:r>
      <w:r w:rsidRPr="00126316">
        <w:rPr>
          <w:lang w:val="en-GB"/>
        </w:rPr>
        <w:t xml:space="preserve"> Larger file size, 10 devices - Memory usage when 100 files added per synchronization</w:t>
      </w:r>
    </w:p>
    <w:p w14:paraId="041039F1" w14:textId="77777777" w:rsidR="00BA296E" w:rsidRPr="00126316" w:rsidRDefault="00F14817" w:rsidP="00BA296E">
      <w:pPr>
        <w:keepNext/>
        <w:jc w:val="center"/>
        <w:rPr>
          <w:lang w:val="en-GB"/>
        </w:rPr>
      </w:pPr>
      <w:r w:rsidRPr="00126316">
        <w:rPr>
          <w:lang w:val="en-GB" w:eastAsia="en-US"/>
        </w:rPr>
        <w:drawing>
          <wp:inline distT="0" distB="0" distL="0" distR="0" wp14:anchorId="4F67D3D1" wp14:editId="34D91713">
            <wp:extent cx="5755640" cy="2536894"/>
            <wp:effectExtent l="0" t="0" r="10160" b="3175"/>
            <wp:docPr id="1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0844F8FE" w14:textId="266F2318" w:rsidR="00CC32C6" w:rsidRPr="00126316" w:rsidRDefault="00BA296E" w:rsidP="00891E36">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82</w:t>
      </w:r>
      <w:r w:rsidR="00606EF4" w:rsidRPr="00126316">
        <w:rPr>
          <w:lang w:val="en-GB"/>
        </w:rPr>
        <w:fldChar w:fldCharType="end"/>
      </w:r>
      <w:r w:rsidRPr="00126316">
        <w:rPr>
          <w:lang w:val="en-GB"/>
        </w:rPr>
        <w:t xml:space="preserve"> Larger file size, 10 devices - Network traffic when 1, 5, and 100 files added per synchronization</w:t>
      </w:r>
    </w:p>
    <w:p w14:paraId="2BFF70F9" w14:textId="019DDCC6" w:rsidR="006C652C" w:rsidRPr="00126316" w:rsidRDefault="006C652C" w:rsidP="006C652C">
      <w:pPr>
        <w:pStyle w:val="Heading4"/>
        <w:rPr>
          <w:lang w:val="en-GB"/>
        </w:rPr>
      </w:pPr>
      <w:r w:rsidRPr="00126316">
        <w:rPr>
          <w:lang w:val="en-GB"/>
        </w:rPr>
        <w:t>Full Synchronization Before Returning</w:t>
      </w:r>
    </w:p>
    <w:p w14:paraId="21536432" w14:textId="18AD1582" w:rsidR="007F1162" w:rsidRPr="00126316" w:rsidRDefault="000C5D89" w:rsidP="00BC682A">
      <w:pPr>
        <w:rPr>
          <w:lang w:val="en-GB"/>
        </w:rPr>
      </w:pPr>
      <w:r w:rsidRPr="00126316">
        <w:rPr>
          <w:lang w:val="en-GB"/>
        </w:rPr>
        <w:t>The data for the full synchronization test was similar to that of the 3G test in that the amount of fil</w:t>
      </w:r>
      <w:r w:rsidR="00E34747" w:rsidRPr="00126316">
        <w:rPr>
          <w:lang w:val="en-GB"/>
        </w:rPr>
        <w:t>es successfully synced was 2976 before reach</w:t>
      </w:r>
      <w:r w:rsidR="00EA407C" w:rsidRPr="00126316">
        <w:rPr>
          <w:lang w:val="en-GB"/>
        </w:rPr>
        <w:t>ing</w:t>
      </w:r>
      <w:r w:rsidR="00E34747" w:rsidRPr="00126316">
        <w:rPr>
          <w:lang w:val="en-GB"/>
        </w:rPr>
        <w:t xml:space="preserve"> the open file limit when </w:t>
      </w:r>
      <w:r w:rsidR="00E34747" w:rsidRPr="00126316">
        <w:rPr>
          <w:lang w:val="en-GB"/>
        </w:rPr>
        <w:lastRenderedPageBreak/>
        <w:t xml:space="preserve">adding 100 files per synchronization, while </w:t>
      </w:r>
      <w:r w:rsidR="00C2338B" w:rsidRPr="00126316">
        <w:rPr>
          <w:lang w:val="en-GB"/>
        </w:rPr>
        <w:t>it was 275 for five files and 55 for one file, both stopping when receiving the " fork/exec /usr/sbin/system_profiler: resource temporarily unavailable" error.</w:t>
      </w:r>
      <w:r w:rsidR="00D1204F" w:rsidRPr="00126316">
        <w:rPr>
          <w:lang w:val="en-GB"/>
        </w:rPr>
        <w:t xml:space="preserve"> Again, the slower progression of the prototype under this setting is likely helping the number of open files to stay low</w:t>
      </w:r>
      <w:r w:rsidR="00322B6F" w:rsidRPr="00126316">
        <w:rPr>
          <w:lang w:val="en-GB"/>
        </w:rPr>
        <w:t xml:space="preserve">. Quite a few </w:t>
      </w:r>
      <w:r w:rsidR="0043569F" w:rsidRPr="00126316">
        <w:rPr>
          <w:lang w:val="en-GB"/>
        </w:rPr>
        <w:t>of the ten-devices-</w:t>
      </w:r>
      <w:r w:rsidR="00BA09BD" w:rsidRPr="00126316">
        <w:rPr>
          <w:lang w:val="en-GB"/>
        </w:rPr>
        <w:t>test</w:t>
      </w:r>
      <w:r w:rsidR="0043569F" w:rsidRPr="00126316">
        <w:rPr>
          <w:lang w:val="en-GB"/>
        </w:rPr>
        <w:t>s</w:t>
      </w:r>
      <w:r w:rsidR="006F3672" w:rsidRPr="00126316">
        <w:rPr>
          <w:lang w:val="en-GB"/>
        </w:rPr>
        <w:t xml:space="preserve"> with normal file limits</w:t>
      </w:r>
      <w:r w:rsidR="00BA09BD" w:rsidRPr="00126316">
        <w:rPr>
          <w:lang w:val="en-GB"/>
        </w:rPr>
        <w:t xml:space="preserve"> cra</w:t>
      </w:r>
      <w:r w:rsidR="000E24D6" w:rsidRPr="00126316">
        <w:rPr>
          <w:lang w:val="en-GB"/>
        </w:rPr>
        <w:t>shed due to too many open files</w:t>
      </w:r>
      <w:r w:rsidR="00B378BC" w:rsidRPr="00126316">
        <w:rPr>
          <w:lang w:val="en-GB"/>
        </w:rPr>
        <w:t xml:space="preserve"> initially</w:t>
      </w:r>
      <w:r w:rsidR="00D1204F" w:rsidRPr="00126316">
        <w:rPr>
          <w:lang w:val="en-GB"/>
        </w:rPr>
        <w:t>.</w:t>
      </w:r>
      <w:r w:rsidR="00333733" w:rsidRPr="00126316">
        <w:rPr>
          <w:lang w:val="en-GB"/>
        </w:rPr>
        <w:t xml:space="preserve"> </w:t>
      </w:r>
    </w:p>
    <w:p w14:paraId="0704C5BF" w14:textId="51D83FA0" w:rsidR="005F4CA1" w:rsidRPr="00126316" w:rsidRDefault="005F4CA1" w:rsidP="00BC682A">
      <w:pPr>
        <w:rPr>
          <w:lang w:val="en-GB"/>
        </w:rPr>
      </w:pPr>
      <w:r w:rsidRPr="00126316">
        <w:rPr>
          <w:lang w:val="en-GB"/>
        </w:rPr>
        <w:t xml:space="preserve">When the file limit was increased, 5700 files were synchronized </w:t>
      </w:r>
      <w:r w:rsidR="00D92C35" w:rsidRPr="00126316">
        <w:rPr>
          <w:lang w:val="en-GB"/>
        </w:rPr>
        <w:t>before resources were maxed out: a value that is very muc</w:t>
      </w:r>
      <w:r w:rsidR="006E21BD" w:rsidRPr="00126316">
        <w:rPr>
          <w:lang w:val="en-GB"/>
        </w:rPr>
        <w:t>h comparable to that of the set</w:t>
      </w:r>
      <w:r w:rsidR="00D92C35" w:rsidRPr="00126316">
        <w:rPr>
          <w:lang w:val="en-GB"/>
        </w:rPr>
        <w:t>u</w:t>
      </w:r>
      <w:r w:rsidR="006E21BD" w:rsidRPr="00126316">
        <w:rPr>
          <w:lang w:val="en-GB"/>
        </w:rPr>
        <w:t>p with 3G and the default setup.</w:t>
      </w:r>
      <w:r w:rsidR="0088244E" w:rsidRPr="00126316">
        <w:rPr>
          <w:lang w:val="en-GB"/>
        </w:rPr>
        <w:t xml:space="preserve"> Running a combination of full synchronization and 3G, which reached 5600 files before crashing in the same way, more or less </w:t>
      </w:r>
      <w:r w:rsidR="00632956" w:rsidRPr="00126316">
        <w:rPr>
          <w:lang w:val="en-GB"/>
        </w:rPr>
        <w:t xml:space="preserve">confirms the suspicion that these two factors matters little on </w:t>
      </w:r>
      <w:r w:rsidR="00E502BB" w:rsidRPr="00126316">
        <w:rPr>
          <w:lang w:val="en-GB"/>
        </w:rPr>
        <w:t>resource usage</w:t>
      </w:r>
      <w:r w:rsidR="00724BDC" w:rsidRPr="00126316">
        <w:rPr>
          <w:lang w:val="en-GB"/>
        </w:rPr>
        <w:t>,</w:t>
      </w:r>
      <w:r w:rsidR="00F74FB6" w:rsidRPr="00126316">
        <w:rPr>
          <w:lang w:val="en-GB"/>
        </w:rPr>
        <w:t xml:space="preserve"> </w:t>
      </w:r>
      <w:r w:rsidR="00852B31" w:rsidRPr="00126316">
        <w:rPr>
          <w:lang w:val="en-GB"/>
        </w:rPr>
        <w:t>at least to a point (when running two devices, these two tests had to be stopped</w:t>
      </w:r>
      <w:r w:rsidR="00161FC7" w:rsidRPr="00126316">
        <w:rPr>
          <w:lang w:val="en-GB"/>
        </w:rPr>
        <w:t xml:space="preserve"> after running for hours</w:t>
      </w:r>
      <w:r w:rsidR="00852B31" w:rsidRPr="00126316">
        <w:rPr>
          <w:lang w:val="en-GB"/>
        </w:rPr>
        <w:t>, while the default setup timed out at 8500 files)</w:t>
      </w:r>
      <w:r w:rsidR="00E502BB" w:rsidRPr="00126316">
        <w:rPr>
          <w:lang w:val="en-GB"/>
        </w:rPr>
        <w:t>.</w:t>
      </w:r>
    </w:p>
    <w:p w14:paraId="0C6D770B" w14:textId="77777777" w:rsidR="00126A73" w:rsidRPr="00126316" w:rsidRDefault="00126A73" w:rsidP="00BC682A">
      <w:pPr>
        <w:rPr>
          <w:lang w:val="en-GB"/>
        </w:rPr>
      </w:pPr>
    </w:p>
    <w:p w14:paraId="61CDAE67" w14:textId="77777777" w:rsidR="00A5784C" w:rsidRPr="00126316" w:rsidRDefault="00040AB7" w:rsidP="00A5784C">
      <w:pPr>
        <w:keepNext/>
        <w:rPr>
          <w:lang w:val="en-GB"/>
        </w:rPr>
      </w:pPr>
      <w:r w:rsidRPr="00126316">
        <w:rPr>
          <w:lang w:val="en-GB" w:eastAsia="en-US"/>
        </w:rPr>
        <w:drawing>
          <wp:inline distT="0" distB="0" distL="0" distR="0" wp14:anchorId="0E94FE00" wp14:editId="02A8ACA4">
            <wp:extent cx="5755640" cy="2516839"/>
            <wp:effectExtent l="0" t="0" r="10160" b="0"/>
            <wp:docPr id="1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86A8BD6" w14:textId="2B948AB8" w:rsidR="00A5784C" w:rsidRPr="00126316" w:rsidRDefault="00A5784C" w:rsidP="00A5784C">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83</w:t>
      </w:r>
      <w:r w:rsidR="00606EF4" w:rsidRPr="00126316">
        <w:rPr>
          <w:lang w:val="en-GB"/>
        </w:rPr>
        <w:fldChar w:fldCharType="end"/>
      </w:r>
      <w:r w:rsidRPr="00126316">
        <w:rPr>
          <w:lang w:val="en-GB"/>
        </w:rPr>
        <w:t xml:space="preserve"> Full synchronization before returning, 10 devices - CPU usage when adding one file per synchronization</w:t>
      </w:r>
    </w:p>
    <w:p w14:paraId="2B8C2D40" w14:textId="77777777" w:rsidR="003E0E4C" w:rsidRPr="00126316" w:rsidRDefault="00936110" w:rsidP="003E0E4C">
      <w:pPr>
        <w:keepNext/>
        <w:rPr>
          <w:lang w:val="en-GB"/>
        </w:rPr>
      </w:pPr>
      <w:r w:rsidRPr="00126316">
        <w:rPr>
          <w:lang w:val="en-GB" w:eastAsia="en-US"/>
        </w:rPr>
        <w:drawing>
          <wp:inline distT="0" distB="0" distL="0" distR="0" wp14:anchorId="06F19141" wp14:editId="7BD8BC74">
            <wp:extent cx="5755640" cy="2542491"/>
            <wp:effectExtent l="0" t="0" r="10160" b="0"/>
            <wp:docPr id="1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6786E847" w14:textId="5384FD1A" w:rsidR="00936110" w:rsidRPr="00126316" w:rsidRDefault="003E0E4C" w:rsidP="003E0E4C">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84</w:t>
      </w:r>
      <w:r w:rsidR="00606EF4" w:rsidRPr="00126316">
        <w:rPr>
          <w:lang w:val="en-GB"/>
        </w:rPr>
        <w:fldChar w:fldCharType="end"/>
      </w:r>
      <w:r w:rsidRPr="00126316">
        <w:rPr>
          <w:lang w:val="en-GB"/>
        </w:rPr>
        <w:t xml:space="preserve"> Full synchronization before returning, 10 devices - CPU usage when adding five files per synchronization</w:t>
      </w:r>
    </w:p>
    <w:p w14:paraId="5EDA2B8C" w14:textId="77777777" w:rsidR="00F7568D" w:rsidRPr="00126316" w:rsidRDefault="00117AA9" w:rsidP="00F7568D">
      <w:pPr>
        <w:keepNext/>
        <w:rPr>
          <w:lang w:val="en-GB"/>
        </w:rPr>
      </w:pPr>
      <w:r w:rsidRPr="00126316">
        <w:rPr>
          <w:lang w:val="en-GB" w:eastAsia="en-US"/>
        </w:rPr>
        <w:lastRenderedPageBreak/>
        <w:drawing>
          <wp:inline distT="0" distB="0" distL="0" distR="0" wp14:anchorId="3176933D" wp14:editId="68F7F59C">
            <wp:extent cx="5755640" cy="2532482"/>
            <wp:effectExtent l="0" t="0" r="10160" b="762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4EBD024" w14:textId="2FA0E0D4" w:rsidR="00DB6BF7" w:rsidRPr="00126316" w:rsidRDefault="00F7568D" w:rsidP="00F7568D">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85</w:t>
      </w:r>
      <w:r w:rsidR="00606EF4" w:rsidRPr="00126316">
        <w:rPr>
          <w:lang w:val="en-GB"/>
        </w:rPr>
        <w:fldChar w:fldCharType="end"/>
      </w:r>
      <w:r w:rsidRPr="00126316">
        <w:rPr>
          <w:lang w:val="en-GB"/>
        </w:rPr>
        <w:t xml:space="preserve"> Full synchronization before returning, 10 devices - CPU usage when adding 100 files per synchronization</w:t>
      </w:r>
    </w:p>
    <w:p w14:paraId="24B2B1AE" w14:textId="77777777" w:rsidR="00394ED6" w:rsidRPr="00126316" w:rsidRDefault="008F287C" w:rsidP="00394ED6">
      <w:pPr>
        <w:keepNext/>
        <w:rPr>
          <w:lang w:val="en-GB"/>
        </w:rPr>
      </w:pPr>
      <w:r w:rsidRPr="00126316">
        <w:rPr>
          <w:lang w:val="en-GB" w:eastAsia="en-US"/>
        </w:rPr>
        <w:drawing>
          <wp:inline distT="0" distB="0" distL="0" distR="0" wp14:anchorId="4BF3D128" wp14:editId="0D5A82B7">
            <wp:extent cx="5755640" cy="2538077"/>
            <wp:effectExtent l="0" t="0" r="10160" b="254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5640" cy="2538077"/>
                    </a:xfrm>
                    <a:prstGeom prst="rect">
                      <a:avLst/>
                    </a:prstGeom>
                    <a:noFill/>
                    <a:ln>
                      <a:noFill/>
                    </a:ln>
                  </pic:spPr>
                </pic:pic>
              </a:graphicData>
            </a:graphic>
          </wp:inline>
        </w:drawing>
      </w:r>
    </w:p>
    <w:p w14:paraId="35E5D538" w14:textId="481AC6CA" w:rsidR="004B6602" w:rsidRPr="00126316" w:rsidRDefault="00394ED6" w:rsidP="00394ED6">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86</w:t>
      </w:r>
      <w:r w:rsidR="00606EF4" w:rsidRPr="00126316">
        <w:rPr>
          <w:lang w:val="en-GB"/>
        </w:rPr>
        <w:fldChar w:fldCharType="end"/>
      </w:r>
      <w:r w:rsidRPr="00126316">
        <w:rPr>
          <w:lang w:val="en-GB"/>
        </w:rPr>
        <w:t xml:space="preserve"> Full synchronization before returning, 10 devices - Memory usage when adding one file per synchronization</w:t>
      </w:r>
    </w:p>
    <w:p w14:paraId="589D9A2C" w14:textId="77777777" w:rsidR="005E6537" w:rsidRPr="00126316" w:rsidRDefault="00FF1886" w:rsidP="005E6537">
      <w:pPr>
        <w:keepNext/>
        <w:rPr>
          <w:lang w:val="en-GB"/>
        </w:rPr>
      </w:pPr>
      <w:r w:rsidRPr="00126316">
        <w:rPr>
          <w:lang w:val="en-GB" w:eastAsia="en-US"/>
        </w:rPr>
        <w:drawing>
          <wp:inline distT="0" distB="0" distL="0" distR="0" wp14:anchorId="5DD51422" wp14:editId="7E2E5430">
            <wp:extent cx="5755640" cy="2546921"/>
            <wp:effectExtent l="0" t="0" r="1016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9E79706" w14:textId="5BF24024" w:rsidR="005F3A15" w:rsidRPr="00126316" w:rsidRDefault="005E6537" w:rsidP="005E6537">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87</w:t>
      </w:r>
      <w:r w:rsidR="00606EF4" w:rsidRPr="00126316">
        <w:rPr>
          <w:lang w:val="en-GB"/>
        </w:rPr>
        <w:fldChar w:fldCharType="end"/>
      </w:r>
      <w:r w:rsidRPr="00126316">
        <w:rPr>
          <w:lang w:val="en-GB"/>
        </w:rPr>
        <w:t xml:space="preserve"> Full synchronization before returning, 10 devices - Memory usage when adding five files per synchronization</w:t>
      </w:r>
    </w:p>
    <w:p w14:paraId="50C8FDB0" w14:textId="77777777" w:rsidR="006A41E0" w:rsidRPr="00126316" w:rsidRDefault="00645B05" w:rsidP="006A41E0">
      <w:pPr>
        <w:keepNext/>
        <w:jc w:val="center"/>
        <w:rPr>
          <w:lang w:val="en-GB"/>
        </w:rPr>
      </w:pPr>
      <w:r w:rsidRPr="00126316">
        <w:rPr>
          <w:lang w:val="en-GB" w:eastAsia="en-US"/>
        </w:rPr>
        <w:lastRenderedPageBreak/>
        <w:drawing>
          <wp:inline distT="0" distB="0" distL="0" distR="0" wp14:anchorId="1B4C1C79" wp14:editId="3A6B70F7">
            <wp:extent cx="5755640" cy="2478123"/>
            <wp:effectExtent l="0" t="0" r="10160" b="1143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2FAE4E96" w14:textId="7697BCD3" w:rsidR="005F507E" w:rsidRPr="00126316" w:rsidRDefault="006A41E0" w:rsidP="0000659B">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88</w:t>
      </w:r>
      <w:r w:rsidR="00606EF4" w:rsidRPr="00126316">
        <w:rPr>
          <w:lang w:val="en-GB"/>
        </w:rPr>
        <w:fldChar w:fldCharType="end"/>
      </w:r>
      <w:r w:rsidRPr="00126316">
        <w:rPr>
          <w:lang w:val="en-GB"/>
        </w:rPr>
        <w:t xml:space="preserve"> Full synchronization before returning, 10 devices - Memory usage when adding 100 files per synchronization</w:t>
      </w:r>
    </w:p>
    <w:p w14:paraId="6F4FA9EB" w14:textId="77777777" w:rsidR="00A61017" w:rsidRPr="00126316" w:rsidRDefault="00BF3735" w:rsidP="00A61017">
      <w:pPr>
        <w:keepNext/>
        <w:jc w:val="center"/>
        <w:rPr>
          <w:lang w:val="en-GB"/>
        </w:rPr>
      </w:pPr>
      <w:r w:rsidRPr="00126316">
        <w:rPr>
          <w:lang w:val="en-GB" w:eastAsia="en-US"/>
        </w:rPr>
        <w:drawing>
          <wp:inline distT="0" distB="0" distL="0" distR="0" wp14:anchorId="533798E1" wp14:editId="70B50216">
            <wp:extent cx="5755640" cy="2528085"/>
            <wp:effectExtent l="0" t="0" r="10160" b="1206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1B5B6A34" w14:textId="4C0FBC8A" w:rsidR="00DE67A3" w:rsidRPr="00126316" w:rsidRDefault="00A61017" w:rsidP="00A61017">
      <w:pPr>
        <w:pStyle w:val="Caption"/>
        <w:rPr>
          <w:lang w:val="en-GB"/>
        </w:rPr>
      </w:pPr>
      <w:r w:rsidRPr="00126316">
        <w:rPr>
          <w:lang w:val="en-GB"/>
        </w:rPr>
        <w:t xml:space="preserve">Figure </w:t>
      </w:r>
      <w:r w:rsidR="00606EF4" w:rsidRPr="00126316">
        <w:rPr>
          <w:lang w:val="en-GB"/>
        </w:rPr>
        <w:fldChar w:fldCharType="begin"/>
      </w:r>
      <w:r w:rsidR="00606EF4" w:rsidRPr="00126316">
        <w:rPr>
          <w:lang w:val="en-GB"/>
        </w:rPr>
        <w:instrText xml:space="preserve"> SEQ Figure \* ARABIC </w:instrText>
      </w:r>
      <w:r w:rsidR="00606EF4" w:rsidRPr="00126316">
        <w:rPr>
          <w:lang w:val="en-GB"/>
        </w:rPr>
        <w:fldChar w:fldCharType="separate"/>
      </w:r>
      <w:r w:rsidR="00AC37AC" w:rsidRPr="00126316">
        <w:rPr>
          <w:lang w:val="en-GB"/>
        </w:rPr>
        <w:t>89</w:t>
      </w:r>
      <w:r w:rsidR="00606EF4" w:rsidRPr="00126316">
        <w:rPr>
          <w:lang w:val="en-GB"/>
        </w:rPr>
        <w:fldChar w:fldCharType="end"/>
      </w:r>
      <w:r w:rsidRPr="00126316">
        <w:rPr>
          <w:lang w:val="en-GB"/>
        </w:rPr>
        <w:t xml:space="preserve"> Full synchronization before returning, 10 devices - Network traffic when adding 1, 5, and 100 files per synchronization</w:t>
      </w:r>
    </w:p>
    <w:p w14:paraId="16A9364F" w14:textId="1D63BEB4" w:rsidR="00396866" w:rsidRPr="00126316" w:rsidRDefault="007F1162" w:rsidP="00396866">
      <w:pPr>
        <w:pStyle w:val="Heading2"/>
      </w:pPr>
      <w:bookmarkStart w:id="55" w:name="_Toc324596297"/>
      <w:r w:rsidRPr="00126316">
        <w:t>Coordinator Selection Time</w:t>
      </w:r>
      <w:bookmarkEnd w:id="55"/>
    </w:p>
    <w:p w14:paraId="208D5116" w14:textId="6F7EF2A0" w:rsidR="00045565" w:rsidRPr="00126316" w:rsidRDefault="00045565" w:rsidP="00045565">
      <w:pPr>
        <w:rPr>
          <w:lang w:val="en-GB"/>
        </w:rPr>
      </w:pPr>
      <w:r w:rsidRPr="00126316">
        <w:rPr>
          <w:lang w:val="en-GB"/>
        </w:rPr>
        <w:t xml:space="preserve">In this experiment, a specified number of "devices" were set up, some of </w:t>
      </w:r>
      <w:r w:rsidR="00187729" w:rsidRPr="00126316">
        <w:rPr>
          <w:lang w:val="en-GB"/>
        </w:rPr>
        <w:t>them</w:t>
      </w:r>
      <w:r w:rsidRPr="00126316">
        <w:rPr>
          <w:lang w:val="en-GB"/>
        </w:rPr>
        <w:t xml:space="preserve"> with a small amou</w:t>
      </w:r>
      <w:r w:rsidR="00DB7FAA" w:rsidRPr="00126316">
        <w:rPr>
          <w:lang w:val="en-GB"/>
        </w:rPr>
        <w:t>n</w:t>
      </w:r>
      <w:r w:rsidRPr="00126316">
        <w:rPr>
          <w:lang w:val="en-GB"/>
        </w:rPr>
        <w:t>t of files just to test the automatic coordinator function in the prototype.</w:t>
      </w:r>
    </w:p>
    <w:p w14:paraId="76818395" w14:textId="0F8F0DA2" w:rsidR="00F34BC8" w:rsidRPr="00126316" w:rsidRDefault="00F34BC8" w:rsidP="00045565">
      <w:pPr>
        <w:rPr>
          <w:lang w:val="en-GB"/>
        </w:rPr>
      </w:pPr>
      <w:r w:rsidRPr="00126316">
        <w:rPr>
          <w:lang w:val="en-GB"/>
        </w:rPr>
        <w:t>The first d</w:t>
      </w:r>
      <w:r w:rsidR="00D5740E" w:rsidRPr="00126316">
        <w:rPr>
          <w:lang w:val="en-GB"/>
        </w:rPr>
        <w:t>evices/daemon at port 8590 had eight</w:t>
      </w:r>
      <w:r w:rsidRPr="00126316">
        <w:rPr>
          <w:lang w:val="en-GB"/>
        </w:rPr>
        <w:t xml:space="preserve"> files, the second on port 8591 had 11 files, a</w:t>
      </w:r>
      <w:r w:rsidR="0029014E" w:rsidRPr="00126316">
        <w:rPr>
          <w:lang w:val="en-GB"/>
        </w:rPr>
        <w:t>nd the fourth on port 8593 had one</w:t>
      </w:r>
      <w:r w:rsidRPr="00126316">
        <w:rPr>
          <w:lang w:val="en-GB"/>
        </w:rPr>
        <w:t xml:space="preserve"> file</w:t>
      </w:r>
      <w:r w:rsidR="003E1058" w:rsidRPr="00126316">
        <w:rPr>
          <w:lang w:val="en-GB"/>
        </w:rPr>
        <w:t xml:space="preserve"> (this one file is of course not included when </w:t>
      </w:r>
      <w:r w:rsidR="0029014E" w:rsidRPr="00126316">
        <w:rPr>
          <w:lang w:val="en-GB"/>
        </w:rPr>
        <w:t>running less than four</w:t>
      </w:r>
      <w:r w:rsidR="003E1058" w:rsidRPr="00126316">
        <w:rPr>
          <w:lang w:val="en-GB"/>
        </w:rPr>
        <w:t xml:space="preserve"> devices)</w:t>
      </w:r>
      <w:r w:rsidRPr="00126316">
        <w:rPr>
          <w:lang w:val="en-GB"/>
        </w:rPr>
        <w:t>.</w:t>
      </w:r>
      <w:r w:rsidR="00283002" w:rsidRPr="00126316">
        <w:rPr>
          <w:lang w:val="en-GB"/>
        </w:rPr>
        <w:t xml:space="preserve">  The automatic coordinator selection was enabled, and the network situation the same as in the previous experiments.</w:t>
      </w:r>
      <w:r w:rsidR="009406FF" w:rsidRPr="00126316">
        <w:rPr>
          <w:lang w:val="en-GB"/>
        </w:rPr>
        <w:t xml:space="preserve"> The file size and type varied, but as proven in the previous experiments, this should not affect anything.</w:t>
      </w:r>
      <w:r w:rsidR="003B646F" w:rsidRPr="00126316">
        <w:rPr>
          <w:lang w:val="en-GB"/>
        </w:rPr>
        <w:t xml:space="preserve"> </w:t>
      </w:r>
    </w:p>
    <w:p w14:paraId="539AB9EE" w14:textId="104BDFF8" w:rsidR="003B646F" w:rsidRPr="00126316" w:rsidRDefault="008352B0" w:rsidP="00045565">
      <w:pPr>
        <w:rPr>
          <w:lang w:val="en-GB"/>
        </w:rPr>
      </w:pPr>
      <w:r w:rsidRPr="00126316">
        <w:rPr>
          <w:lang w:val="en-GB"/>
        </w:rPr>
        <w:t>The first daemon at 8590 was set to be the initial coordinator, and a</w:t>
      </w:r>
      <w:r w:rsidR="003B646F" w:rsidRPr="00126316">
        <w:rPr>
          <w:lang w:val="en-GB"/>
        </w:rPr>
        <w:t>s soon as the initial set up phase where the daemons connect to each</w:t>
      </w:r>
      <w:r w:rsidR="003F6409" w:rsidRPr="00126316">
        <w:rPr>
          <w:lang w:val="en-GB"/>
        </w:rPr>
        <w:t xml:space="preserve"> </w:t>
      </w:r>
      <w:r w:rsidR="003B646F" w:rsidRPr="00126316">
        <w:rPr>
          <w:lang w:val="en-GB"/>
        </w:rPr>
        <w:t xml:space="preserve">other, a refresh/synchronization request was </w:t>
      </w:r>
      <w:r w:rsidR="00623508" w:rsidRPr="00126316">
        <w:rPr>
          <w:lang w:val="en-GB"/>
        </w:rPr>
        <w:t xml:space="preserve">sent </w:t>
      </w:r>
      <w:r w:rsidR="003B646F" w:rsidRPr="00126316">
        <w:rPr>
          <w:lang w:val="en-GB"/>
        </w:rPr>
        <w:t>via the HTML GUI on the first device.</w:t>
      </w:r>
      <w:r w:rsidR="00F03CA4" w:rsidRPr="00126316">
        <w:rPr>
          <w:lang w:val="en-GB"/>
        </w:rPr>
        <w:t xml:space="preserve"> The time was then taken from the instant the </w:t>
      </w:r>
      <w:r w:rsidR="00C50B39" w:rsidRPr="00126316">
        <w:rPr>
          <w:lang w:val="en-GB"/>
        </w:rPr>
        <w:t>coordinator evaluation</w:t>
      </w:r>
      <w:r w:rsidR="00F03CA4" w:rsidRPr="00126316">
        <w:rPr>
          <w:lang w:val="en-GB"/>
        </w:rPr>
        <w:t xml:space="preserve"> was initiated to the daemons </w:t>
      </w:r>
      <w:r w:rsidR="00670A23" w:rsidRPr="00126316">
        <w:rPr>
          <w:lang w:val="en-GB"/>
        </w:rPr>
        <w:t>were</w:t>
      </w:r>
      <w:r w:rsidR="00F03CA4" w:rsidRPr="00126316">
        <w:rPr>
          <w:lang w:val="en-GB"/>
        </w:rPr>
        <w:t xml:space="preserve"> told a new coordinator was elected</w:t>
      </w:r>
      <w:r w:rsidR="006323C4" w:rsidRPr="00126316">
        <w:rPr>
          <w:lang w:val="en-GB"/>
        </w:rPr>
        <w:t xml:space="preserve"> (should be the daemon at 8591 </w:t>
      </w:r>
      <w:r w:rsidR="00657699" w:rsidRPr="00126316">
        <w:rPr>
          <w:lang w:val="en-GB"/>
        </w:rPr>
        <w:t>as it has the most files</w:t>
      </w:r>
      <w:r w:rsidR="006323C4" w:rsidRPr="00126316">
        <w:rPr>
          <w:lang w:val="en-GB"/>
        </w:rPr>
        <w:t>)</w:t>
      </w:r>
      <w:r w:rsidR="00F03CA4" w:rsidRPr="00126316">
        <w:rPr>
          <w:lang w:val="en-GB"/>
        </w:rPr>
        <w:t>.</w:t>
      </w:r>
      <w:r w:rsidR="00FD1634" w:rsidRPr="00126316">
        <w:rPr>
          <w:lang w:val="en-GB"/>
        </w:rPr>
        <w:t xml:space="preserve"> The</w:t>
      </w:r>
      <w:r w:rsidR="008779F7" w:rsidRPr="00126316">
        <w:rPr>
          <w:lang w:val="en-GB"/>
        </w:rPr>
        <w:t xml:space="preserve"> times were</w:t>
      </w:r>
      <w:r w:rsidR="004C5974" w:rsidRPr="00126316">
        <w:rPr>
          <w:lang w:val="en-GB"/>
        </w:rPr>
        <w:t xml:space="preserve"> measured by getting the time </w:t>
      </w:r>
      <w:r w:rsidR="00EC48CB" w:rsidRPr="00126316">
        <w:rPr>
          <w:lang w:val="en-GB"/>
        </w:rPr>
        <w:t>at the start of the function choosing the coordinator</w:t>
      </w:r>
      <w:r w:rsidR="004C5974" w:rsidRPr="00126316">
        <w:rPr>
          <w:lang w:val="en-GB"/>
        </w:rPr>
        <w:t xml:space="preserve">, and then subtract that time </w:t>
      </w:r>
      <w:r w:rsidR="00E7014C" w:rsidRPr="00126316">
        <w:rPr>
          <w:lang w:val="en-GB"/>
        </w:rPr>
        <w:t>from</w:t>
      </w:r>
      <w:r w:rsidR="004C5974" w:rsidRPr="00126316">
        <w:rPr>
          <w:lang w:val="en-GB"/>
        </w:rPr>
        <w:t xml:space="preserve"> the current time</w:t>
      </w:r>
      <w:r w:rsidR="00E7014C" w:rsidRPr="00126316">
        <w:rPr>
          <w:lang w:val="en-GB"/>
        </w:rPr>
        <w:t xml:space="preserve"> (using the Golang "time" library)</w:t>
      </w:r>
      <w:r w:rsidR="004C5974" w:rsidRPr="00126316">
        <w:rPr>
          <w:lang w:val="en-GB"/>
        </w:rPr>
        <w:t xml:space="preserve"> when the request had been fully processed</w:t>
      </w:r>
      <w:r w:rsidR="00E7014C" w:rsidRPr="00126316">
        <w:rPr>
          <w:lang w:val="en-GB"/>
        </w:rPr>
        <w:t xml:space="preserve">. </w:t>
      </w:r>
      <w:r w:rsidR="00C53B23" w:rsidRPr="00126316">
        <w:rPr>
          <w:lang w:val="en-GB"/>
        </w:rPr>
        <w:t>The time of the slowest daemon was then taken to be the coordinator selection time.</w:t>
      </w:r>
      <w:r w:rsidR="003D45D4" w:rsidRPr="00126316">
        <w:rPr>
          <w:lang w:val="en-GB"/>
        </w:rPr>
        <w:t xml:space="preserve"> The times represented in the graph are </w:t>
      </w:r>
      <w:r w:rsidR="003D45D4" w:rsidRPr="00126316">
        <w:rPr>
          <w:lang w:val="en-GB"/>
        </w:rPr>
        <w:lastRenderedPageBreak/>
        <w:t>based on 5 sample averages</w:t>
      </w:r>
      <w:r w:rsidR="00E21541" w:rsidRPr="00126316">
        <w:rPr>
          <w:lang w:val="en-GB"/>
        </w:rPr>
        <w:t xml:space="preserve">. </w:t>
      </w:r>
      <w:r w:rsidR="005B69BC" w:rsidRPr="00126316">
        <w:rPr>
          <w:lang w:val="en-GB"/>
        </w:rPr>
        <w:t>The open file limit was increased from 256 to 4096 when running 50 or more devices</w:t>
      </w:r>
      <w:r w:rsidR="00325A52" w:rsidRPr="00126316">
        <w:rPr>
          <w:lang w:val="en-GB"/>
        </w:rPr>
        <w:t>, as the limit would otherwise be reached</w:t>
      </w:r>
      <w:r w:rsidR="005B69BC" w:rsidRPr="00126316">
        <w:rPr>
          <w:lang w:val="en-GB"/>
        </w:rPr>
        <w:t>.</w:t>
      </w:r>
      <w:r w:rsidR="007A4527" w:rsidRPr="00126316">
        <w:rPr>
          <w:lang w:val="en-GB"/>
        </w:rPr>
        <w:t xml:space="preserve"> When running with 80 devices, time outs would </w:t>
      </w:r>
      <w:r w:rsidR="00FC4106" w:rsidRPr="00126316">
        <w:rPr>
          <w:lang w:val="en-GB"/>
        </w:rPr>
        <w:t xml:space="preserve">frequently happen, thus attempts at testing 90 or more </w:t>
      </w:r>
      <w:r w:rsidR="00FF5F8B" w:rsidRPr="00126316">
        <w:rPr>
          <w:lang w:val="en-GB"/>
        </w:rPr>
        <w:t xml:space="preserve">on LAN </w:t>
      </w:r>
      <w:r w:rsidR="00FC4106" w:rsidRPr="00126316">
        <w:rPr>
          <w:lang w:val="en-GB"/>
        </w:rPr>
        <w:t>proved fruitless.</w:t>
      </w:r>
    </w:p>
    <w:p w14:paraId="28A830C3" w14:textId="77777777" w:rsidR="00C80C04" w:rsidRPr="00126316" w:rsidRDefault="00C80C04" w:rsidP="00045565">
      <w:pPr>
        <w:rPr>
          <w:lang w:val="en-GB"/>
        </w:rPr>
      </w:pPr>
    </w:p>
    <w:p w14:paraId="590F1D7C" w14:textId="11F39886" w:rsidR="00C72186" w:rsidRPr="00126316" w:rsidRDefault="00412C1A" w:rsidP="00C72186">
      <w:pPr>
        <w:keepNext/>
        <w:rPr>
          <w:lang w:val="en-GB"/>
        </w:rPr>
      </w:pPr>
      <w:r w:rsidRPr="00126316">
        <w:rPr>
          <w:lang w:val="en-GB" w:eastAsia="en-US"/>
        </w:rPr>
        <w:drawing>
          <wp:inline distT="0" distB="0" distL="0" distR="0" wp14:anchorId="492EFF7B" wp14:editId="1088486D">
            <wp:extent cx="5711190" cy="2853690"/>
            <wp:effectExtent l="0" t="0" r="29210" b="16510"/>
            <wp:docPr id="75" name="Chart 7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EA0BD34" w14:textId="40ED0A92" w:rsidR="00C132D2" w:rsidRPr="00126316" w:rsidRDefault="00C72186" w:rsidP="00077E40">
      <w:pPr>
        <w:pStyle w:val="Caption"/>
        <w:rPr>
          <w:lang w:val="en-GB"/>
        </w:rPr>
      </w:pPr>
      <w:r w:rsidRPr="00126316">
        <w:rPr>
          <w:lang w:val="en-GB"/>
        </w:rPr>
        <w:t xml:space="preserve">Figure </w:t>
      </w:r>
      <w:r w:rsidR="00F76B72" w:rsidRPr="00126316">
        <w:rPr>
          <w:lang w:val="en-GB"/>
        </w:rPr>
        <w:fldChar w:fldCharType="begin"/>
      </w:r>
      <w:r w:rsidR="00F76B72" w:rsidRPr="00126316">
        <w:rPr>
          <w:lang w:val="en-GB"/>
        </w:rPr>
        <w:instrText xml:space="preserve"> SEQ Figure \* ARABIC </w:instrText>
      </w:r>
      <w:r w:rsidR="00F76B72" w:rsidRPr="00126316">
        <w:rPr>
          <w:lang w:val="en-GB"/>
        </w:rPr>
        <w:fldChar w:fldCharType="separate"/>
      </w:r>
      <w:r w:rsidR="00AC37AC" w:rsidRPr="00126316">
        <w:rPr>
          <w:lang w:val="en-GB"/>
        </w:rPr>
        <w:t>90</w:t>
      </w:r>
      <w:r w:rsidR="00F76B72" w:rsidRPr="00126316">
        <w:rPr>
          <w:lang w:val="en-GB"/>
        </w:rPr>
        <w:fldChar w:fldCharType="end"/>
      </w:r>
      <w:r w:rsidRPr="00126316">
        <w:rPr>
          <w:lang w:val="en-GB"/>
        </w:rPr>
        <w:t xml:space="preserve"> Time spent selecting a new coordinator</w:t>
      </w:r>
    </w:p>
    <w:p w14:paraId="47A729C5" w14:textId="72FA400F" w:rsidR="00B10115" w:rsidRPr="00126316" w:rsidRDefault="00B10115" w:rsidP="00B10115">
      <w:pPr>
        <w:pStyle w:val="Heading2"/>
      </w:pPr>
      <w:bookmarkStart w:id="56" w:name="_Toc324596298"/>
      <w:r w:rsidRPr="00126316">
        <w:t>Setup Time</w:t>
      </w:r>
      <w:bookmarkEnd w:id="56"/>
    </w:p>
    <w:p w14:paraId="057862F5" w14:textId="3C12B8AC" w:rsidR="00B10115" w:rsidRPr="00126316" w:rsidRDefault="00844267" w:rsidP="00B10115">
      <w:pPr>
        <w:rPr>
          <w:lang w:val="en-GB"/>
        </w:rPr>
      </w:pPr>
      <w:r w:rsidRPr="00126316">
        <w:rPr>
          <w:lang w:val="en-GB"/>
        </w:rPr>
        <w:t>This experiment was done to measure the time it takes from starting a daemon until it has initialized and is ready to r</w:t>
      </w:r>
      <w:r w:rsidR="00D97E09" w:rsidRPr="00126316">
        <w:rPr>
          <w:lang w:val="en-GB"/>
        </w:rPr>
        <w:t>eceive requests and synchronize with the other devices.</w:t>
      </w:r>
      <w:r w:rsidR="00B745FE" w:rsidRPr="00126316">
        <w:rPr>
          <w:lang w:val="en-GB"/>
        </w:rPr>
        <w:t xml:space="preserve"> The times were fetched using the same method and library as in the previous experiment</w:t>
      </w:r>
      <w:r w:rsidR="00ED3029" w:rsidRPr="00126316">
        <w:rPr>
          <w:lang w:val="en-GB"/>
        </w:rPr>
        <w:t xml:space="preserve"> (Golangs time library)</w:t>
      </w:r>
      <w:r w:rsidR="00B745FE" w:rsidRPr="00126316">
        <w:rPr>
          <w:lang w:val="en-GB"/>
        </w:rPr>
        <w:t>.</w:t>
      </w:r>
      <w:r w:rsidR="00CF39F9" w:rsidRPr="00126316">
        <w:rPr>
          <w:lang w:val="en-GB"/>
        </w:rPr>
        <w:t xml:space="preserve"> </w:t>
      </w:r>
    </w:p>
    <w:p w14:paraId="35437EB1" w14:textId="50B8894A" w:rsidR="00CF39F9" w:rsidRPr="00126316" w:rsidRDefault="00CF39F9" w:rsidP="00B10115">
      <w:pPr>
        <w:rPr>
          <w:lang w:val="en-GB"/>
        </w:rPr>
      </w:pPr>
      <w:r w:rsidRPr="00126316">
        <w:rPr>
          <w:lang w:val="en-GB"/>
        </w:rPr>
        <w:t xml:space="preserve">The set </w:t>
      </w:r>
      <w:r w:rsidR="005B0F29" w:rsidRPr="00126316">
        <w:rPr>
          <w:lang w:val="en-GB"/>
        </w:rPr>
        <w:t>number of devices was</w:t>
      </w:r>
      <w:r w:rsidRPr="00126316">
        <w:rPr>
          <w:lang w:val="en-GB"/>
        </w:rPr>
        <w:t xml:space="preserve"> started </w:t>
      </w:r>
      <w:r w:rsidR="00C86B99" w:rsidRPr="00126316">
        <w:rPr>
          <w:lang w:val="en-GB"/>
        </w:rPr>
        <w:t>with one second apart.</w:t>
      </w:r>
      <w:r w:rsidR="004D11D9" w:rsidRPr="00126316">
        <w:rPr>
          <w:lang w:val="en-GB"/>
        </w:rPr>
        <w:t xml:space="preserve"> The experiment was executed with </w:t>
      </w:r>
      <w:r w:rsidR="009857AA" w:rsidRPr="00126316">
        <w:rPr>
          <w:lang w:val="en-GB"/>
        </w:rPr>
        <w:t>each d</w:t>
      </w:r>
      <w:r w:rsidR="00CC3D1E" w:rsidRPr="00126316">
        <w:rPr>
          <w:lang w:val="en-GB"/>
        </w:rPr>
        <w:t>a</w:t>
      </w:r>
      <w:r w:rsidR="009857AA" w:rsidRPr="00126316">
        <w:rPr>
          <w:lang w:val="en-GB"/>
        </w:rPr>
        <w:t>e</w:t>
      </w:r>
      <w:r w:rsidR="00CC3D1E" w:rsidRPr="00126316">
        <w:rPr>
          <w:lang w:val="en-GB"/>
        </w:rPr>
        <w:t>mon started 1 second after the previous one</w:t>
      </w:r>
      <w:r w:rsidR="009C5A06" w:rsidRPr="00126316">
        <w:rPr>
          <w:lang w:val="en-GB"/>
        </w:rPr>
        <w:t>. The results shows an average of 1.58 seconds when setting up 200 devices, with a clear point at around 145 devices on which breakdown starts to occur.</w:t>
      </w:r>
      <w:r w:rsidR="00B66E15" w:rsidRPr="00126316">
        <w:rPr>
          <w:lang w:val="en-GB"/>
        </w:rPr>
        <w:t xml:space="preserve"> The lowest time is the first daemon at 51.9 ms, and the highest is the last with 15.33</w:t>
      </w:r>
      <w:r w:rsidR="003D33C1" w:rsidRPr="00126316">
        <w:rPr>
          <w:lang w:val="en-GB"/>
        </w:rPr>
        <w:t>35</w:t>
      </w:r>
      <w:r w:rsidR="00B66E15" w:rsidRPr="00126316">
        <w:rPr>
          <w:lang w:val="en-GB"/>
        </w:rPr>
        <w:t xml:space="preserve"> s.</w:t>
      </w:r>
      <w:r w:rsidR="00C2596B" w:rsidRPr="00126316">
        <w:rPr>
          <w:lang w:val="en-GB"/>
        </w:rPr>
        <w:t xml:space="preserve"> Also notice that there is </w:t>
      </w:r>
      <w:r w:rsidR="00307440" w:rsidRPr="00126316">
        <w:rPr>
          <w:lang w:val="en-GB"/>
        </w:rPr>
        <w:t>almost</w:t>
      </w:r>
      <w:r w:rsidR="00C2596B" w:rsidRPr="00126316">
        <w:rPr>
          <w:lang w:val="en-GB"/>
        </w:rPr>
        <w:t xml:space="preserve"> a 100 % increase from the first to the second device</w:t>
      </w:r>
      <w:r w:rsidR="00590F7B" w:rsidRPr="00126316">
        <w:rPr>
          <w:lang w:val="en-GB"/>
        </w:rPr>
        <w:t xml:space="preserve"> (97.7 ms)</w:t>
      </w:r>
      <w:r w:rsidR="00C2596B" w:rsidRPr="00126316">
        <w:rPr>
          <w:lang w:val="en-GB"/>
        </w:rPr>
        <w:t xml:space="preserve"> from which the time is almost constant from device number two to device number 1</w:t>
      </w:r>
      <w:r w:rsidR="00902C4A" w:rsidRPr="00126316">
        <w:rPr>
          <w:lang w:val="en-GB"/>
        </w:rPr>
        <w:t>30</w:t>
      </w:r>
      <w:r w:rsidR="00EF2F14" w:rsidRPr="00126316">
        <w:rPr>
          <w:lang w:val="en-GB"/>
        </w:rPr>
        <w:t xml:space="preserve"> (</w:t>
      </w:r>
      <w:r w:rsidR="00902C4A" w:rsidRPr="00126316">
        <w:rPr>
          <w:lang w:val="en-GB"/>
        </w:rPr>
        <w:t>112.8</w:t>
      </w:r>
      <w:r w:rsidR="00EF2F14" w:rsidRPr="00126316">
        <w:rPr>
          <w:lang w:val="en-GB"/>
        </w:rPr>
        <w:t xml:space="preserve"> ms)</w:t>
      </w:r>
      <w:r w:rsidR="00C2596B" w:rsidRPr="00126316">
        <w:rPr>
          <w:lang w:val="en-GB"/>
        </w:rPr>
        <w:t>.</w:t>
      </w:r>
    </w:p>
    <w:p w14:paraId="5DAED07F" w14:textId="4A28933B" w:rsidR="00DD6625" w:rsidRPr="00126316" w:rsidRDefault="00DD6625" w:rsidP="00B10115">
      <w:pPr>
        <w:rPr>
          <w:lang w:val="en-GB"/>
        </w:rPr>
      </w:pPr>
      <w:r w:rsidRPr="00126316">
        <w:rPr>
          <w:lang w:val="en-GB"/>
        </w:rPr>
        <w:t xml:space="preserve">You can start to see a slow ascent beginning at 115, </w:t>
      </w:r>
      <w:r w:rsidR="00274F95" w:rsidRPr="00126316">
        <w:rPr>
          <w:lang w:val="en-GB"/>
        </w:rPr>
        <w:t>increasing rapidly at around 145</w:t>
      </w:r>
      <w:r w:rsidR="000B3D88" w:rsidRPr="00126316">
        <w:rPr>
          <w:lang w:val="en-GB"/>
        </w:rPr>
        <w:t>.</w:t>
      </w:r>
      <w:r w:rsidR="00F403C2" w:rsidRPr="00126316">
        <w:rPr>
          <w:lang w:val="en-GB"/>
        </w:rPr>
        <w:t xml:space="preserve"> That is a decent value for our purposes, as a break down at above 100 devices is negligible</w:t>
      </w:r>
      <w:r w:rsidR="001712BB" w:rsidRPr="00126316">
        <w:rPr>
          <w:lang w:val="en-GB"/>
        </w:rPr>
        <w:t xml:space="preserve"> for a network of personal devices</w:t>
      </w:r>
      <w:r w:rsidR="00F403C2" w:rsidRPr="00126316">
        <w:rPr>
          <w:lang w:val="en-GB"/>
        </w:rPr>
        <w:t>.</w:t>
      </w:r>
    </w:p>
    <w:p w14:paraId="24EFD7AE" w14:textId="77777777" w:rsidR="00737C6C" w:rsidRPr="00126316" w:rsidRDefault="00737C6C" w:rsidP="00B10115">
      <w:pPr>
        <w:rPr>
          <w:lang w:val="en-GB"/>
        </w:rPr>
      </w:pPr>
    </w:p>
    <w:p w14:paraId="738596FE" w14:textId="2B0E8FDD" w:rsidR="001D55C0" w:rsidRPr="00126316" w:rsidRDefault="00737C6C" w:rsidP="001D55C0">
      <w:pPr>
        <w:keepNext/>
        <w:rPr>
          <w:lang w:val="en-GB"/>
        </w:rPr>
      </w:pPr>
      <w:r w:rsidRPr="00126316">
        <w:rPr>
          <w:lang w:val="en-GB" w:eastAsia="en-US"/>
        </w:rPr>
        <w:lastRenderedPageBreak/>
        <w:drawing>
          <wp:inline distT="0" distB="0" distL="0" distR="0" wp14:anchorId="68B1DF22" wp14:editId="53E7A631">
            <wp:extent cx="5825490" cy="2564130"/>
            <wp:effectExtent l="0" t="0" r="16510" b="26670"/>
            <wp:docPr id="21" name="Chart 2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44F488B9" w14:textId="420238B2" w:rsidR="00EB41A3" w:rsidRPr="00126316" w:rsidRDefault="001D55C0" w:rsidP="001D55C0">
      <w:pPr>
        <w:pStyle w:val="Caption"/>
        <w:rPr>
          <w:lang w:val="en-GB"/>
        </w:rPr>
      </w:pPr>
      <w:r w:rsidRPr="00126316">
        <w:rPr>
          <w:lang w:val="en-GB"/>
        </w:rPr>
        <w:t xml:space="preserve">Figure </w:t>
      </w:r>
      <w:r w:rsidR="00F76B72" w:rsidRPr="00126316">
        <w:rPr>
          <w:lang w:val="en-GB"/>
        </w:rPr>
        <w:fldChar w:fldCharType="begin"/>
      </w:r>
      <w:r w:rsidR="00F76B72" w:rsidRPr="00126316">
        <w:rPr>
          <w:lang w:val="en-GB"/>
        </w:rPr>
        <w:instrText xml:space="preserve"> SEQ Figure \* ARABIC </w:instrText>
      </w:r>
      <w:r w:rsidR="00F76B72" w:rsidRPr="00126316">
        <w:rPr>
          <w:lang w:val="en-GB"/>
        </w:rPr>
        <w:fldChar w:fldCharType="separate"/>
      </w:r>
      <w:r w:rsidR="00AC37AC" w:rsidRPr="00126316">
        <w:rPr>
          <w:lang w:val="en-GB"/>
        </w:rPr>
        <w:t>91</w:t>
      </w:r>
      <w:r w:rsidR="00F76B72" w:rsidRPr="00126316">
        <w:rPr>
          <w:lang w:val="en-GB"/>
        </w:rPr>
        <w:fldChar w:fldCharType="end"/>
      </w:r>
      <w:r w:rsidRPr="00126316">
        <w:rPr>
          <w:lang w:val="en-GB"/>
        </w:rPr>
        <w:t xml:space="preserve"> Setup time of 200 devices, an overview</w:t>
      </w:r>
    </w:p>
    <w:p w14:paraId="1A397230" w14:textId="30659272" w:rsidR="001D55C0" w:rsidRPr="00126316" w:rsidRDefault="00021E03" w:rsidP="001D55C0">
      <w:pPr>
        <w:keepNext/>
        <w:rPr>
          <w:lang w:val="en-GB"/>
        </w:rPr>
      </w:pPr>
      <w:r w:rsidRPr="00126316">
        <w:rPr>
          <w:lang w:val="en-GB" w:eastAsia="en-US"/>
        </w:rPr>
        <w:drawing>
          <wp:inline distT="0" distB="0" distL="0" distR="0" wp14:anchorId="43AFDA3C" wp14:editId="573F7C40">
            <wp:extent cx="5825490" cy="2625090"/>
            <wp:effectExtent l="0" t="0" r="16510" b="16510"/>
            <wp:docPr id="22" name="Chart 2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0537872A" w14:textId="7E158105" w:rsidR="00FF2129" w:rsidRPr="00126316" w:rsidRDefault="001D55C0" w:rsidP="001D55C0">
      <w:pPr>
        <w:pStyle w:val="Caption"/>
        <w:rPr>
          <w:lang w:val="en-GB"/>
        </w:rPr>
      </w:pPr>
      <w:r w:rsidRPr="00126316">
        <w:rPr>
          <w:lang w:val="en-GB"/>
        </w:rPr>
        <w:t xml:space="preserve">Figure </w:t>
      </w:r>
      <w:r w:rsidR="00F76B72" w:rsidRPr="00126316">
        <w:rPr>
          <w:lang w:val="en-GB"/>
        </w:rPr>
        <w:fldChar w:fldCharType="begin"/>
      </w:r>
      <w:r w:rsidR="00F76B72" w:rsidRPr="00126316">
        <w:rPr>
          <w:lang w:val="en-GB"/>
        </w:rPr>
        <w:instrText xml:space="preserve"> SEQ Figure \* ARABIC </w:instrText>
      </w:r>
      <w:r w:rsidR="00F76B72" w:rsidRPr="00126316">
        <w:rPr>
          <w:lang w:val="en-GB"/>
        </w:rPr>
        <w:fldChar w:fldCharType="separate"/>
      </w:r>
      <w:r w:rsidR="00AC37AC" w:rsidRPr="00126316">
        <w:rPr>
          <w:lang w:val="en-GB"/>
        </w:rPr>
        <w:t>92</w:t>
      </w:r>
      <w:r w:rsidR="00F76B72" w:rsidRPr="00126316">
        <w:rPr>
          <w:lang w:val="en-GB"/>
        </w:rPr>
        <w:fldChar w:fldCharType="end"/>
      </w:r>
      <w:r w:rsidRPr="00126316">
        <w:rPr>
          <w:lang w:val="en-GB"/>
        </w:rPr>
        <w:t xml:space="preserve"> Setup time of 200 devices, excerpt of 1 to 20 devices</w:t>
      </w:r>
    </w:p>
    <w:p w14:paraId="6A84F29B" w14:textId="50994F76" w:rsidR="001D55C0" w:rsidRPr="00126316" w:rsidRDefault="001E50F2" w:rsidP="001D55C0">
      <w:pPr>
        <w:keepNext/>
        <w:rPr>
          <w:lang w:val="en-GB"/>
        </w:rPr>
      </w:pPr>
      <w:r w:rsidRPr="00126316">
        <w:rPr>
          <w:lang w:val="en-GB" w:eastAsia="en-US"/>
        </w:rPr>
        <w:drawing>
          <wp:inline distT="0" distB="0" distL="0" distR="0" wp14:anchorId="248A40E1" wp14:editId="01A45EBA">
            <wp:extent cx="5825490" cy="2929890"/>
            <wp:effectExtent l="0" t="0" r="16510" b="16510"/>
            <wp:docPr id="29" name="Chart 2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05200ED9" w14:textId="4F550102" w:rsidR="002223D3" w:rsidRPr="00126316" w:rsidRDefault="001D55C0" w:rsidP="001D55C0">
      <w:pPr>
        <w:pStyle w:val="Caption"/>
        <w:rPr>
          <w:lang w:val="en-GB"/>
        </w:rPr>
      </w:pPr>
      <w:r w:rsidRPr="00126316">
        <w:rPr>
          <w:lang w:val="en-GB"/>
        </w:rPr>
        <w:t xml:space="preserve">Figure </w:t>
      </w:r>
      <w:r w:rsidR="00F76B72" w:rsidRPr="00126316">
        <w:rPr>
          <w:lang w:val="en-GB"/>
        </w:rPr>
        <w:fldChar w:fldCharType="begin"/>
      </w:r>
      <w:r w:rsidR="00F76B72" w:rsidRPr="00126316">
        <w:rPr>
          <w:lang w:val="en-GB"/>
        </w:rPr>
        <w:instrText xml:space="preserve"> SEQ Figure \* ARABIC </w:instrText>
      </w:r>
      <w:r w:rsidR="00F76B72" w:rsidRPr="00126316">
        <w:rPr>
          <w:lang w:val="en-GB"/>
        </w:rPr>
        <w:fldChar w:fldCharType="separate"/>
      </w:r>
      <w:r w:rsidR="00AC37AC" w:rsidRPr="00126316">
        <w:rPr>
          <w:lang w:val="en-GB"/>
        </w:rPr>
        <w:t>93</w:t>
      </w:r>
      <w:r w:rsidR="00F76B72" w:rsidRPr="00126316">
        <w:rPr>
          <w:lang w:val="en-GB"/>
        </w:rPr>
        <w:fldChar w:fldCharType="end"/>
      </w:r>
      <w:r w:rsidRPr="00126316">
        <w:rPr>
          <w:lang w:val="en-GB"/>
        </w:rPr>
        <w:t xml:space="preserve"> Setup time of 200 devices, excerpt of 115 to 160 devices</w:t>
      </w:r>
    </w:p>
    <w:p w14:paraId="3770414B" w14:textId="0BB41270" w:rsidR="00655D40" w:rsidRPr="00126316" w:rsidRDefault="004B79B7" w:rsidP="00B10115">
      <w:pPr>
        <w:rPr>
          <w:lang w:val="en-GB"/>
        </w:rPr>
      </w:pPr>
      <w:r w:rsidRPr="00126316">
        <w:rPr>
          <w:lang w:val="en-GB"/>
        </w:rPr>
        <w:lastRenderedPageBreak/>
        <w:t>It is likely that it is a limit on the prototype</w:t>
      </w:r>
      <w:r w:rsidR="00BC6577" w:rsidRPr="00126316">
        <w:rPr>
          <w:lang w:val="en-GB"/>
        </w:rPr>
        <w:t xml:space="preserve"> in terms of communications</w:t>
      </w:r>
      <w:r w:rsidRPr="00126316">
        <w:rPr>
          <w:lang w:val="en-GB"/>
        </w:rPr>
        <w:t xml:space="preserve"> as there seemed to</w:t>
      </w:r>
      <w:r w:rsidR="00587FD7" w:rsidRPr="00126316">
        <w:rPr>
          <w:lang w:val="en-GB"/>
        </w:rPr>
        <w:t xml:space="preserve"> be</w:t>
      </w:r>
      <w:r w:rsidRPr="00126316">
        <w:rPr>
          <w:lang w:val="en-GB"/>
        </w:rPr>
        <w:t xml:space="preserve"> hardly any hit on the memory</w:t>
      </w:r>
      <w:r w:rsidR="00AD1B5C" w:rsidRPr="00126316">
        <w:rPr>
          <w:lang w:val="en-GB"/>
        </w:rPr>
        <w:t>,</w:t>
      </w:r>
      <w:r w:rsidRPr="00126316">
        <w:rPr>
          <w:lang w:val="en-GB"/>
        </w:rPr>
        <w:t xml:space="preserve"> and the CPU did not seem to be maxed out based on the values presented in the OS Xs Activity Monitor</w:t>
      </w:r>
      <w:r w:rsidR="00D500DE" w:rsidRPr="00126316">
        <w:rPr>
          <w:lang w:val="en-GB"/>
        </w:rPr>
        <w:t>; Two virtual cores barely above 20 % at most in combined user and system time, with the two others showing more heavy</w:t>
      </w:r>
      <w:r w:rsidR="00896676" w:rsidRPr="00126316">
        <w:rPr>
          <w:lang w:val="en-GB"/>
        </w:rPr>
        <w:t xml:space="preserve"> pressure but never above 50 %. Peak </w:t>
      </w:r>
      <w:r w:rsidR="00DE4021" w:rsidRPr="00126316">
        <w:rPr>
          <w:lang w:val="en-GB"/>
        </w:rPr>
        <w:t>combined</w:t>
      </w:r>
      <w:r w:rsidR="009F3623" w:rsidRPr="00126316">
        <w:rPr>
          <w:lang w:val="en-GB"/>
        </w:rPr>
        <w:t xml:space="preserve"> CPU time percentage was at </w:t>
      </w:r>
      <w:r w:rsidR="0039180B" w:rsidRPr="00126316">
        <w:rPr>
          <w:lang w:val="en-GB"/>
        </w:rPr>
        <w:t>about 105</w:t>
      </w:r>
      <w:r w:rsidR="005F4FCF" w:rsidRPr="00126316">
        <w:rPr>
          <w:lang w:val="en-GB"/>
        </w:rPr>
        <w:t xml:space="preserve"> % out of a total of 400 % (dual core with Hyper-Threading)</w:t>
      </w:r>
      <w:r w:rsidR="00896676" w:rsidRPr="00126316">
        <w:rPr>
          <w:lang w:val="en-GB"/>
        </w:rPr>
        <w:t>.</w:t>
      </w:r>
    </w:p>
    <w:p w14:paraId="34DFBB05" w14:textId="061679AC" w:rsidR="001416BB" w:rsidRPr="00126316" w:rsidRDefault="001416BB" w:rsidP="00E60CB0">
      <w:pPr>
        <w:pStyle w:val="Heading2"/>
      </w:pPr>
      <w:bookmarkStart w:id="57" w:name="_Toc324596299"/>
      <w:r w:rsidRPr="00126316">
        <w:t>Opening a File Remotely</w:t>
      </w:r>
      <w:bookmarkEnd w:id="57"/>
    </w:p>
    <w:p w14:paraId="5063E6FE" w14:textId="306352D5" w:rsidR="00FB1AA5" w:rsidRPr="00126316" w:rsidRDefault="0021678A" w:rsidP="00FB1AA5">
      <w:pPr>
        <w:rPr>
          <w:lang w:val="en-GB"/>
        </w:rPr>
      </w:pPr>
      <w:r w:rsidRPr="00126316">
        <w:rPr>
          <w:lang w:val="en-GB"/>
        </w:rPr>
        <w:t>The first</w:t>
      </w:r>
      <w:r w:rsidR="00B44B88" w:rsidRPr="00126316">
        <w:rPr>
          <w:lang w:val="en-GB"/>
        </w:rPr>
        <w:t xml:space="preserve"> experiment was designed to see how the size of a document affects the time it takes to open it in the remote access interface. </w:t>
      </w:r>
      <w:r w:rsidR="00526250" w:rsidRPr="00126316">
        <w:rPr>
          <w:lang w:val="en-GB"/>
        </w:rPr>
        <w:t>A file of three different word counts was</w:t>
      </w:r>
      <w:r w:rsidR="001E05E7" w:rsidRPr="00126316">
        <w:rPr>
          <w:lang w:val="en-GB"/>
        </w:rPr>
        <w:t xml:space="preserve"> opened using the remote access interface; 200 word, 1000 words, 5000 words</w:t>
      </w:r>
      <w:r w:rsidR="003C0BF7" w:rsidRPr="00126316">
        <w:rPr>
          <w:lang w:val="en-GB"/>
        </w:rPr>
        <w:t xml:space="preserve">. </w:t>
      </w:r>
      <w:r w:rsidR="003F3129" w:rsidRPr="00126316">
        <w:rPr>
          <w:lang w:val="en-GB"/>
        </w:rPr>
        <w:t>No real variance in time spent opening the file</w:t>
      </w:r>
      <w:r w:rsidR="007D7CE8" w:rsidRPr="00126316">
        <w:rPr>
          <w:lang w:val="en-GB"/>
        </w:rPr>
        <w:t>s</w:t>
      </w:r>
      <w:r w:rsidR="003F3129" w:rsidRPr="00126316">
        <w:rPr>
          <w:lang w:val="en-GB"/>
        </w:rPr>
        <w:t xml:space="preserve"> nor amount of traffic was found</w:t>
      </w:r>
      <w:r w:rsidR="007D7CE8" w:rsidRPr="00126316">
        <w:rPr>
          <w:lang w:val="en-GB"/>
        </w:rPr>
        <w:t>. 200 words gave</w:t>
      </w:r>
      <w:r w:rsidR="00EA4228" w:rsidRPr="00126316">
        <w:rPr>
          <w:lang w:val="en-GB"/>
        </w:rPr>
        <w:t xml:space="preserve"> </w:t>
      </w:r>
      <w:r w:rsidR="00526250" w:rsidRPr="00126316">
        <w:rPr>
          <w:lang w:val="en-GB"/>
        </w:rPr>
        <w:t xml:space="preserve">a </w:t>
      </w:r>
      <w:r w:rsidR="00EA4228" w:rsidRPr="00126316">
        <w:rPr>
          <w:lang w:val="en-GB"/>
        </w:rPr>
        <w:t>time of 3.5s, 1000 words 3.51s, and 5000 words 3.6s.</w:t>
      </w:r>
      <w:r w:rsidR="002541B9" w:rsidRPr="00126316">
        <w:rPr>
          <w:lang w:val="en-GB"/>
        </w:rPr>
        <w:t xml:space="preserve"> The time was found by subtracting the time </w:t>
      </w:r>
      <w:r w:rsidR="002B2869" w:rsidRPr="00126316">
        <w:rPr>
          <w:lang w:val="en-GB"/>
        </w:rPr>
        <w:t>at the point when</w:t>
      </w:r>
      <w:r w:rsidR="002541B9" w:rsidRPr="00126316">
        <w:rPr>
          <w:lang w:val="en-GB"/>
        </w:rPr>
        <w:t xml:space="preserve"> th</w:t>
      </w:r>
      <w:r w:rsidR="008916F4" w:rsidRPr="00126316">
        <w:rPr>
          <w:lang w:val="en-GB"/>
        </w:rPr>
        <w:t xml:space="preserve">e </w:t>
      </w:r>
      <w:r w:rsidR="00E54E22" w:rsidRPr="00126316">
        <w:rPr>
          <w:lang w:val="en-GB"/>
        </w:rPr>
        <w:t>file was opened from the time</w:t>
      </w:r>
      <w:r w:rsidR="002541B9" w:rsidRPr="00126316">
        <w:rPr>
          <w:lang w:val="en-GB"/>
        </w:rPr>
        <w:t xml:space="preserve"> when the request was made.</w:t>
      </w:r>
    </w:p>
    <w:p w14:paraId="540130F2" w14:textId="27C4F3CE" w:rsidR="00D74095" w:rsidRPr="00126316" w:rsidRDefault="00D74095" w:rsidP="00FB1AA5">
      <w:pPr>
        <w:rPr>
          <w:lang w:val="en-GB"/>
        </w:rPr>
      </w:pPr>
      <w:r w:rsidRPr="00126316">
        <w:rPr>
          <w:lang w:val="en-GB"/>
        </w:rPr>
        <w:t xml:space="preserve">Wireshark was used to capture the traffic, with the result </w:t>
      </w:r>
      <w:r w:rsidR="00B031F7" w:rsidRPr="00126316">
        <w:rPr>
          <w:lang w:val="en-GB"/>
        </w:rPr>
        <w:t>amount of captured data virtually identical. This indic</w:t>
      </w:r>
      <w:r w:rsidR="00A1761A" w:rsidRPr="00126316">
        <w:rPr>
          <w:lang w:val="en-GB"/>
        </w:rPr>
        <w:t>at</w:t>
      </w:r>
      <w:r w:rsidR="005B3B31" w:rsidRPr="00126316">
        <w:rPr>
          <w:lang w:val="en-GB"/>
        </w:rPr>
        <w:t>e</w:t>
      </w:r>
      <w:r w:rsidR="00A00A97" w:rsidRPr="00126316">
        <w:rPr>
          <w:lang w:val="en-GB"/>
        </w:rPr>
        <w:t>s, as expected, that the time</w:t>
      </w:r>
      <w:r w:rsidR="00B031F7" w:rsidRPr="00126316">
        <w:rPr>
          <w:lang w:val="en-GB"/>
        </w:rPr>
        <w:t xml:space="preserve"> is dominated by </w:t>
      </w:r>
      <w:r w:rsidR="009A678E" w:rsidRPr="00126316">
        <w:rPr>
          <w:lang w:val="en-GB"/>
        </w:rPr>
        <w:t>the work done to find the file and open the application.</w:t>
      </w:r>
      <w:r w:rsidR="001D4C93" w:rsidRPr="00126316">
        <w:rPr>
          <w:lang w:val="en-GB"/>
        </w:rPr>
        <w:t xml:space="preserve"> </w:t>
      </w:r>
    </w:p>
    <w:p w14:paraId="03EC7576" w14:textId="36E58D56" w:rsidR="0021678A" w:rsidRPr="00126316" w:rsidRDefault="0021678A" w:rsidP="00FB1AA5">
      <w:pPr>
        <w:rPr>
          <w:lang w:val="en-GB"/>
        </w:rPr>
      </w:pPr>
      <w:r w:rsidRPr="00126316">
        <w:rPr>
          <w:lang w:val="en-GB"/>
        </w:rPr>
        <w:t>In a second experiment, the time between the same points was measur</w:t>
      </w:r>
      <w:r w:rsidR="00E771EC" w:rsidRPr="00126316">
        <w:rPr>
          <w:lang w:val="en-GB"/>
        </w:rPr>
        <w:t>ed, but a file was opened from the GUI at the non-coordinator with the file</w:t>
      </w:r>
      <w:r w:rsidRPr="00126316">
        <w:rPr>
          <w:lang w:val="en-GB"/>
        </w:rPr>
        <w:t xml:space="preserve"> at the coordinator, and then</w:t>
      </w:r>
      <w:r w:rsidR="002F5F04" w:rsidRPr="00126316">
        <w:rPr>
          <w:lang w:val="en-GB"/>
        </w:rPr>
        <w:t xml:space="preserve"> the other way around.</w:t>
      </w:r>
      <w:r w:rsidR="00B720B9" w:rsidRPr="00126316">
        <w:rPr>
          <w:lang w:val="en-GB"/>
        </w:rPr>
        <w:t xml:space="preserve"> The times were again found to be around </w:t>
      </w:r>
      <w:r w:rsidR="007C0B1C" w:rsidRPr="00126316">
        <w:rPr>
          <w:lang w:val="en-GB"/>
        </w:rPr>
        <w:t>3.5s, regardless of what device</w:t>
      </w:r>
      <w:r w:rsidR="00B720B9" w:rsidRPr="00126316">
        <w:rPr>
          <w:lang w:val="en-GB"/>
        </w:rPr>
        <w:t xml:space="preserve"> was the coordinator. </w:t>
      </w:r>
      <w:r w:rsidR="00657397" w:rsidRPr="00126316">
        <w:rPr>
          <w:lang w:val="en-GB"/>
        </w:rPr>
        <w:t>The results indicate</w:t>
      </w:r>
      <w:r w:rsidR="00B4111F" w:rsidRPr="00126316">
        <w:rPr>
          <w:lang w:val="en-GB"/>
        </w:rPr>
        <w:t xml:space="preserve"> that </w:t>
      </w:r>
      <w:r w:rsidR="006712DC" w:rsidRPr="00126316">
        <w:rPr>
          <w:lang w:val="en-GB"/>
        </w:rPr>
        <w:t xml:space="preserve">the </w:t>
      </w:r>
      <w:r w:rsidR="00B4111F" w:rsidRPr="00126316">
        <w:rPr>
          <w:lang w:val="en-GB"/>
        </w:rPr>
        <w:t xml:space="preserve">number of application runs is probably </w:t>
      </w:r>
      <w:r w:rsidR="00657397" w:rsidRPr="00126316">
        <w:rPr>
          <w:lang w:val="en-GB"/>
        </w:rPr>
        <w:t>unnecessary</w:t>
      </w:r>
      <w:r w:rsidR="00B4111F" w:rsidRPr="00126316">
        <w:rPr>
          <w:lang w:val="en-GB"/>
        </w:rPr>
        <w:t xml:space="preserve"> to include when evaluating the devices for coordinator election.</w:t>
      </w:r>
    </w:p>
    <w:p w14:paraId="4F4444A1" w14:textId="3703DB12" w:rsidR="00147E01" w:rsidRPr="00126316" w:rsidRDefault="00147E01" w:rsidP="00147E01">
      <w:pPr>
        <w:pStyle w:val="Heading2"/>
      </w:pPr>
      <w:bookmarkStart w:id="58" w:name="_Toc324596300"/>
      <w:r w:rsidRPr="00126316">
        <w:t xml:space="preserve">Remote Access </w:t>
      </w:r>
      <w:r w:rsidR="002C29E3" w:rsidRPr="00126316">
        <w:t>System</w:t>
      </w:r>
      <w:bookmarkEnd w:id="58"/>
    </w:p>
    <w:p w14:paraId="5094B099" w14:textId="313970E7" w:rsidR="00147E01" w:rsidRPr="00126316" w:rsidRDefault="00147E01" w:rsidP="00147E01">
      <w:pPr>
        <w:rPr>
          <w:lang w:val="en-GB"/>
        </w:rPr>
      </w:pPr>
      <w:r w:rsidRPr="00126316">
        <w:rPr>
          <w:lang w:val="en-GB"/>
        </w:rPr>
        <w:t xml:space="preserve">The update rate is set to 500 ms by default in the prototype, as this was found to be a decent balance between accuracy and resource utilization. In this experiment, the aim is to test </w:t>
      </w:r>
      <w:r w:rsidR="0091370D" w:rsidRPr="00126316">
        <w:rPr>
          <w:lang w:val="en-GB"/>
        </w:rPr>
        <w:t>the performance of the remote access system, as well as look at how the update rate affects accuracy and performance.</w:t>
      </w:r>
    </w:p>
    <w:p w14:paraId="1BC32E98" w14:textId="339ED1FF" w:rsidR="004950DE" w:rsidRPr="00126316" w:rsidRDefault="004950DE" w:rsidP="00147E01">
      <w:pPr>
        <w:rPr>
          <w:lang w:val="en-GB"/>
        </w:rPr>
      </w:pPr>
      <w:r w:rsidRPr="00126316">
        <w:rPr>
          <w:lang w:val="en-GB"/>
        </w:rPr>
        <w:t xml:space="preserve">In this first part of the experiment, a document </w:t>
      </w:r>
      <w:r w:rsidR="005F4C0D" w:rsidRPr="00126316">
        <w:rPr>
          <w:lang w:val="en-GB"/>
        </w:rPr>
        <w:t>with</w:t>
      </w:r>
      <w:r w:rsidRPr="00126316">
        <w:rPr>
          <w:lang w:val="en-GB"/>
        </w:rPr>
        <w:t xml:space="preserve"> a few thousand words was opened, and the GUI was moved through the document with a time of about 10 seconds per view/page to see the impact on the network.</w:t>
      </w:r>
      <w:r w:rsidR="003E70C1" w:rsidRPr="00126316">
        <w:rPr>
          <w:lang w:val="en-GB"/>
        </w:rPr>
        <w:t xml:space="preserve"> The traffic per view change/page flip can clearly be seen as spikes in the graph below. The average time</w:t>
      </w:r>
      <w:r w:rsidR="00744715" w:rsidRPr="00126316">
        <w:rPr>
          <w:lang w:val="en-GB"/>
        </w:rPr>
        <w:t xml:space="preserve"> spent processing a page </w:t>
      </w:r>
      <w:r w:rsidR="003E70C1" w:rsidRPr="00126316">
        <w:rPr>
          <w:lang w:val="en-GB"/>
        </w:rPr>
        <w:t xml:space="preserve">flip request </w:t>
      </w:r>
      <w:r w:rsidR="00744715" w:rsidRPr="00126316">
        <w:rPr>
          <w:lang w:val="en-GB"/>
        </w:rPr>
        <w:t>server side</w:t>
      </w:r>
      <w:r w:rsidR="003E70C1" w:rsidRPr="00126316">
        <w:rPr>
          <w:lang w:val="en-GB"/>
        </w:rPr>
        <w:t xml:space="preserve"> was 9.3 ms</w:t>
      </w:r>
      <w:r w:rsidR="00574008" w:rsidRPr="00126316">
        <w:rPr>
          <w:lang w:val="en-GB"/>
        </w:rPr>
        <w:t>.</w:t>
      </w:r>
      <w:r w:rsidR="0099273D" w:rsidRPr="00126316">
        <w:rPr>
          <w:lang w:val="en-GB"/>
        </w:rPr>
        <w:t xml:space="preserve"> </w:t>
      </w:r>
      <w:r w:rsidR="00EA49AE" w:rsidRPr="00126316">
        <w:rPr>
          <w:lang w:val="en-GB"/>
        </w:rPr>
        <w:t>The CPU and memory impact was not notic</w:t>
      </w:r>
      <w:r w:rsidR="00044B58" w:rsidRPr="00126316">
        <w:rPr>
          <w:lang w:val="en-GB"/>
        </w:rPr>
        <w:t>e</w:t>
      </w:r>
      <w:r w:rsidR="00EA49AE" w:rsidRPr="00126316">
        <w:rPr>
          <w:lang w:val="en-GB"/>
        </w:rPr>
        <w:t>able.</w:t>
      </w:r>
    </w:p>
    <w:p w14:paraId="389C09B8" w14:textId="77777777" w:rsidR="0005164E" w:rsidRPr="00126316" w:rsidRDefault="0005164E" w:rsidP="00147E01">
      <w:pPr>
        <w:rPr>
          <w:lang w:val="en-GB"/>
        </w:rPr>
      </w:pPr>
    </w:p>
    <w:p w14:paraId="635D1E2F" w14:textId="0170B14C" w:rsidR="001842F3" w:rsidRPr="00126316" w:rsidRDefault="0005164E" w:rsidP="001842F3">
      <w:pPr>
        <w:keepNext/>
        <w:jc w:val="center"/>
        <w:rPr>
          <w:lang w:val="en-GB"/>
        </w:rPr>
      </w:pPr>
      <w:r w:rsidRPr="00126316">
        <w:rPr>
          <w:lang w:val="en-GB" w:eastAsia="en-US"/>
        </w:rPr>
        <w:lastRenderedPageBreak/>
        <w:drawing>
          <wp:inline distT="0" distB="0" distL="0" distR="0" wp14:anchorId="5B4E6967" wp14:editId="1729C5F5">
            <wp:extent cx="5817870" cy="2919730"/>
            <wp:effectExtent l="0" t="0" r="24130" b="2667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67DFA80E" w14:textId="6B8B9C01" w:rsidR="00BF60AC" w:rsidRPr="00126316" w:rsidRDefault="001842F3" w:rsidP="001842F3">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94</w:t>
      </w:r>
      <w:r w:rsidRPr="00126316">
        <w:rPr>
          <w:lang w:val="en-GB"/>
        </w:rPr>
        <w:fldChar w:fldCharType="end"/>
      </w:r>
      <w:r w:rsidRPr="00126316">
        <w:rPr>
          <w:lang w:val="en-GB"/>
        </w:rPr>
        <w:t xml:space="preserve"> Traffic in B/s when changing document view</w:t>
      </w:r>
    </w:p>
    <w:p w14:paraId="76B32A8E" w14:textId="37BAA121" w:rsidR="0021678A" w:rsidRPr="00126316" w:rsidRDefault="00876087" w:rsidP="00FB1AA5">
      <w:pPr>
        <w:rPr>
          <w:lang w:val="en-GB"/>
        </w:rPr>
      </w:pPr>
      <w:r w:rsidRPr="00126316">
        <w:rPr>
          <w:lang w:val="en-GB"/>
        </w:rPr>
        <w:t>Next an attempt at measuring the time from editing the document to the change being applied was measured. Unfortunately, the times printed by the client-side javaScript was not in sync with the times printed by the server-side times printed by the application written in Golang</w:t>
      </w:r>
      <w:r w:rsidR="00427DEC" w:rsidRPr="00126316">
        <w:rPr>
          <w:lang w:val="en-GB"/>
        </w:rPr>
        <w:t xml:space="preserve"> (the changes are sent asynchronously)</w:t>
      </w:r>
      <w:r w:rsidRPr="00126316">
        <w:rPr>
          <w:lang w:val="en-GB"/>
        </w:rPr>
        <w:t>.</w:t>
      </w:r>
      <w:r w:rsidR="00B51065" w:rsidRPr="00126316">
        <w:rPr>
          <w:lang w:val="en-GB"/>
        </w:rPr>
        <w:t xml:space="preserve"> The values can however be used as a reference</w:t>
      </w:r>
      <w:r w:rsidR="0000752C" w:rsidRPr="00126316">
        <w:rPr>
          <w:lang w:val="en-GB"/>
        </w:rPr>
        <w:t xml:space="preserve"> between</w:t>
      </w:r>
      <w:r w:rsidR="00B51065" w:rsidRPr="00126316">
        <w:rPr>
          <w:lang w:val="en-GB"/>
        </w:rPr>
        <w:t xml:space="preserve"> the difference between the different lengths of </w:t>
      </w:r>
      <w:r w:rsidR="00080EF6" w:rsidRPr="00126316">
        <w:rPr>
          <w:lang w:val="en-GB"/>
        </w:rPr>
        <w:t>changes</w:t>
      </w:r>
      <w:r w:rsidR="00A44182" w:rsidRPr="00126316">
        <w:rPr>
          <w:lang w:val="en-GB"/>
        </w:rPr>
        <w:t>, though</w:t>
      </w:r>
      <w:r w:rsidR="00B51065" w:rsidRPr="00126316">
        <w:rPr>
          <w:lang w:val="en-GB"/>
        </w:rPr>
        <w:t xml:space="preserve"> the precise values are incorrect.</w:t>
      </w:r>
    </w:p>
    <w:p w14:paraId="42A8C626" w14:textId="77777777" w:rsidR="005522BB" w:rsidRPr="00126316" w:rsidRDefault="005522BB" w:rsidP="00FB1AA5">
      <w:pPr>
        <w:rPr>
          <w:lang w:val="en-GB"/>
        </w:rPr>
      </w:pPr>
    </w:p>
    <w:p w14:paraId="7FDECFF3" w14:textId="210CD2D5" w:rsidR="005522BB" w:rsidRPr="00126316" w:rsidRDefault="000B49D4" w:rsidP="005522BB">
      <w:pPr>
        <w:keepNext/>
        <w:rPr>
          <w:lang w:val="en-GB"/>
        </w:rPr>
      </w:pPr>
      <w:r w:rsidRPr="00126316">
        <w:rPr>
          <w:lang w:val="en-GB" w:eastAsia="en-US"/>
        </w:rPr>
        <w:drawing>
          <wp:inline distT="0" distB="0" distL="0" distR="0" wp14:anchorId="0400F0F3" wp14:editId="6E1C1A02">
            <wp:extent cx="5825490" cy="2510790"/>
            <wp:effectExtent l="0" t="0" r="16510" b="2921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2FB45692" w14:textId="7E38FED0" w:rsidR="001121ED" w:rsidRPr="00126316" w:rsidRDefault="005522BB" w:rsidP="005522BB">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95</w:t>
      </w:r>
      <w:r w:rsidRPr="00126316">
        <w:rPr>
          <w:lang w:val="en-GB"/>
        </w:rPr>
        <w:fldChar w:fldCharType="end"/>
      </w:r>
      <w:r w:rsidRPr="00126316">
        <w:rPr>
          <w:lang w:val="en-GB"/>
        </w:rPr>
        <w:t xml:space="preserve"> Relative time spent applying updates of different lengths. Note that the time times given at the Y-axis are not correct times, but merely relative values.</w:t>
      </w:r>
    </w:p>
    <w:p w14:paraId="49081D1A" w14:textId="07A97285" w:rsidR="007046D6" w:rsidRPr="00126316" w:rsidRDefault="007046D6" w:rsidP="007046D6">
      <w:pPr>
        <w:rPr>
          <w:lang w:val="en-GB"/>
        </w:rPr>
      </w:pPr>
      <w:r w:rsidRPr="00126316">
        <w:rPr>
          <w:lang w:val="en-GB"/>
        </w:rPr>
        <w:t xml:space="preserve">There does not seem to be any significant difference in </w:t>
      </w:r>
      <w:r w:rsidR="00465BB3" w:rsidRPr="00126316">
        <w:rPr>
          <w:lang w:val="en-GB"/>
        </w:rPr>
        <w:t>time spent in relation to length of the change within</w:t>
      </w:r>
      <w:r w:rsidR="00FE2798" w:rsidRPr="00126316">
        <w:rPr>
          <w:lang w:val="en-GB"/>
        </w:rPr>
        <w:t xml:space="preserve"> range of</w:t>
      </w:r>
      <w:r w:rsidR="00566C87" w:rsidRPr="00126316">
        <w:rPr>
          <w:lang w:val="en-GB"/>
        </w:rPr>
        <w:t xml:space="preserve"> realistic values. A</w:t>
      </w:r>
      <w:r w:rsidR="00247DEA" w:rsidRPr="00126316">
        <w:rPr>
          <w:lang w:val="en-GB"/>
        </w:rPr>
        <w:t xml:space="preserve">nd the CPU </w:t>
      </w:r>
      <w:r w:rsidR="00E24E94" w:rsidRPr="00126316">
        <w:rPr>
          <w:lang w:val="en-GB"/>
        </w:rPr>
        <w:t>usage was again insignificant, with the CPU</w:t>
      </w:r>
      <w:r w:rsidR="00247DEA" w:rsidRPr="00126316">
        <w:rPr>
          <w:lang w:val="en-GB"/>
        </w:rPr>
        <w:t xml:space="preserve"> peaking at 3 % at one point, but otherwise never exc</w:t>
      </w:r>
      <w:r w:rsidR="00FF7A7B" w:rsidRPr="00126316">
        <w:rPr>
          <w:lang w:val="en-GB"/>
        </w:rPr>
        <w:t>eeding 1</w:t>
      </w:r>
      <w:r w:rsidR="00247DEA" w:rsidRPr="00126316">
        <w:rPr>
          <w:lang w:val="en-GB"/>
        </w:rPr>
        <w:t xml:space="preserve"> %.</w:t>
      </w:r>
      <w:r w:rsidR="00393F5A" w:rsidRPr="00126316">
        <w:rPr>
          <w:lang w:val="en-GB"/>
        </w:rPr>
        <w:t xml:space="preserve"> The network traffic </w:t>
      </w:r>
      <w:r w:rsidR="00646454" w:rsidRPr="00126316">
        <w:rPr>
          <w:lang w:val="en-GB"/>
        </w:rPr>
        <w:t xml:space="preserve">and memory usage </w:t>
      </w:r>
      <w:r w:rsidR="00393F5A" w:rsidRPr="00126316">
        <w:rPr>
          <w:lang w:val="en-GB"/>
        </w:rPr>
        <w:t>does however show some increase with length, but it is not a very big impact. We should expect some increase in time too when the length of the changes grow larger, but it is unlikely that a change done within 500ms is large enough to make a noticeable difference</w:t>
      </w:r>
      <w:r w:rsidR="00D55AE9" w:rsidRPr="00126316">
        <w:rPr>
          <w:lang w:val="en-GB"/>
        </w:rPr>
        <w:t>, unless</w:t>
      </w:r>
      <w:r w:rsidR="00ED551A" w:rsidRPr="00126316">
        <w:rPr>
          <w:lang w:val="en-GB"/>
        </w:rPr>
        <w:t xml:space="preserve"> very</w:t>
      </w:r>
      <w:r w:rsidR="00D55AE9" w:rsidRPr="00126316">
        <w:rPr>
          <w:lang w:val="en-GB"/>
        </w:rPr>
        <w:t xml:space="preserve"> large port</w:t>
      </w:r>
      <w:r w:rsidR="00065A75" w:rsidRPr="00126316">
        <w:rPr>
          <w:lang w:val="en-GB"/>
        </w:rPr>
        <w:t>ions of text is copied and past</w:t>
      </w:r>
      <w:r w:rsidR="00D55AE9" w:rsidRPr="00126316">
        <w:rPr>
          <w:lang w:val="en-GB"/>
        </w:rPr>
        <w:t>ed in</w:t>
      </w:r>
      <w:r w:rsidR="00393F5A" w:rsidRPr="00126316">
        <w:rPr>
          <w:lang w:val="en-GB"/>
        </w:rPr>
        <w:t>.</w:t>
      </w:r>
    </w:p>
    <w:p w14:paraId="7816E7BB" w14:textId="77777777" w:rsidR="00393F5A" w:rsidRPr="00126316" w:rsidRDefault="00393F5A" w:rsidP="007046D6">
      <w:pPr>
        <w:rPr>
          <w:lang w:val="en-GB"/>
        </w:rPr>
      </w:pPr>
    </w:p>
    <w:p w14:paraId="0FCAF3A9" w14:textId="26FECDDD" w:rsidR="00007902" w:rsidRPr="00126316" w:rsidRDefault="00035288" w:rsidP="00846C93">
      <w:pPr>
        <w:keepNext/>
        <w:jc w:val="center"/>
        <w:rPr>
          <w:lang w:val="en-GB"/>
        </w:rPr>
      </w:pPr>
      <w:r w:rsidRPr="00126316">
        <w:rPr>
          <w:lang w:val="en-GB" w:eastAsia="en-US"/>
        </w:rPr>
        <w:drawing>
          <wp:inline distT="0" distB="0" distL="0" distR="0" wp14:anchorId="182C715A" wp14:editId="71EDDC22">
            <wp:extent cx="5817870" cy="2707640"/>
            <wp:effectExtent l="0" t="0" r="24130" b="3556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26AC721C" w14:textId="272260AA" w:rsidR="00393F5A" w:rsidRPr="00126316" w:rsidRDefault="00007902" w:rsidP="00007902">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96</w:t>
      </w:r>
      <w:r w:rsidRPr="00126316">
        <w:rPr>
          <w:lang w:val="en-GB"/>
        </w:rPr>
        <w:fldChar w:fldCharType="end"/>
      </w:r>
      <w:r w:rsidRPr="00126316">
        <w:rPr>
          <w:lang w:val="en-GB"/>
        </w:rPr>
        <w:t xml:space="preserve"> Traffic captured during editing of files through the remote access interface</w:t>
      </w:r>
    </w:p>
    <w:p w14:paraId="6BF40BB2" w14:textId="78A4EA34" w:rsidR="00814CD2" w:rsidRPr="00126316" w:rsidRDefault="00814CD2" w:rsidP="00F05B34">
      <w:pPr>
        <w:keepNext/>
        <w:rPr>
          <w:lang w:val="en-GB"/>
        </w:rPr>
      </w:pPr>
      <w:r w:rsidRPr="00126316">
        <w:rPr>
          <w:lang w:val="en-GB"/>
        </w:rPr>
        <w:t>The application was running under the daemon with port at 8590, while the GUI was at 8591.</w:t>
      </w:r>
      <w:r w:rsidR="0042750E" w:rsidRPr="00126316">
        <w:rPr>
          <w:lang w:val="en-GB"/>
        </w:rPr>
        <w:t xml:space="preserve"> The symbols were added, without the set of symbols from the previous set of test being removed. Thus a build up is to be expected.</w:t>
      </w:r>
      <w:r w:rsidR="001D6498" w:rsidRPr="00126316">
        <w:rPr>
          <w:lang w:val="en-GB"/>
        </w:rPr>
        <w:t xml:space="preserve"> </w:t>
      </w:r>
      <w:r w:rsidR="004B22C6" w:rsidRPr="00126316">
        <w:rPr>
          <w:lang w:val="en-GB"/>
        </w:rPr>
        <w:t>The</w:t>
      </w:r>
      <w:r w:rsidR="001D6498" w:rsidRPr="00126316">
        <w:rPr>
          <w:lang w:val="en-GB"/>
        </w:rPr>
        <w:t xml:space="preserve"> memory</w:t>
      </w:r>
      <w:r w:rsidR="004B22C6" w:rsidRPr="00126316">
        <w:rPr>
          <w:lang w:val="en-GB"/>
        </w:rPr>
        <w:t xml:space="preserve"> samples are not from the same run of the </w:t>
      </w:r>
      <w:r w:rsidR="008D3699" w:rsidRPr="00126316">
        <w:rPr>
          <w:lang w:val="en-GB"/>
        </w:rPr>
        <w:t>experiment</w:t>
      </w:r>
      <w:r w:rsidR="004B22C6" w:rsidRPr="00126316">
        <w:rPr>
          <w:lang w:val="en-GB"/>
        </w:rPr>
        <w:t xml:space="preserve"> as the Wireshark IO Graph</w:t>
      </w:r>
      <w:r w:rsidR="001D6498" w:rsidRPr="00126316">
        <w:rPr>
          <w:lang w:val="en-GB"/>
        </w:rPr>
        <w:t xml:space="preserve">, thus the variation in </w:t>
      </w:r>
      <w:r w:rsidR="00423D5B" w:rsidRPr="00126316">
        <w:rPr>
          <w:lang w:val="en-GB"/>
        </w:rPr>
        <w:t>time stamps</w:t>
      </w:r>
      <w:r w:rsidR="004B22C6" w:rsidRPr="00126316">
        <w:rPr>
          <w:lang w:val="en-GB"/>
        </w:rPr>
        <w:t>.</w:t>
      </w:r>
    </w:p>
    <w:p w14:paraId="0C71A3C7" w14:textId="77777777" w:rsidR="00814CD2" w:rsidRPr="00126316" w:rsidRDefault="00814CD2" w:rsidP="00F05B34">
      <w:pPr>
        <w:keepNext/>
        <w:rPr>
          <w:lang w:val="en-GB"/>
        </w:rPr>
      </w:pPr>
    </w:p>
    <w:p w14:paraId="51B6BB9B" w14:textId="417F4843" w:rsidR="00F05B34" w:rsidRPr="00126316" w:rsidRDefault="00BB4495" w:rsidP="00F05B34">
      <w:pPr>
        <w:keepNext/>
        <w:rPr>
          <w:lang w:val="en-GB"/>
        </w:rPr>
      </w:pPr>
      <w:r w:rsidRPr="00126316">
        <w:rPr>
          <w:lang w:val="en-GB" w:eastAsia="en-US"/>
        </w:rPr>
        <w:drawing>
          <wp:inline distT="0" distB="0" distL="0" distR="0" wp14:anchorId="4B0418FE" wp14:editId="48240AEC">
            <wp:extent cx="5825490" cy="2472690"/>
            <wp:effectExtent l="0" t="0" r="16510" b="16510"/>
            <wp:docPr id="33" name="Chart 3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22F90244" w14:textId="5A890170" w:rsidR="00F05B34" w:rsidRPr="00126316" w:rsidRDefault="00F05B34" w:rsidP="00F05B34">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97</w:t>
      </w:r>
      <w:r w:rsidRPr="00126316">
        <w:rPr>
          <w:lang w:val="en-GB"/>
        </w:rPr>
        <w:fldChar w:fldCharType="end"/>
      </w:r>
      <w:r w:rsidRPr="00126316">
        <w:rPr>
          <w:lang w:val="en-GB"/>
        </w:rPr>
        <w:t xml:space="preserve"> Memory usage during changing of a file through the remote access interface</w:t>
      </w:r>
    </w:p>
    <w:p w14:paraId="076C61DC" w14:textId="0EE3EBC7" w:rsidR="009721C0" w:rsidRPr="00126316" w:rsidRDefault="009721C0" w:rsidP="007046D6">
      <w:pPr>
        <w:rPr>
          <w:lang w:val="en-GB"/>
        </w:rPr>
      </w:pPr>
      <w:r w:rsidRPr="00126316">
        <w:rPr>
          <w:lang w:val="en-GB"/>
        </w:rPr>
        <w:t>All the</w:t>
      </w:r>
      <w:r w:rsidR="005B4F51" w:rsidRPr="00126316">
        <w:rPr>
          <w:lang w:val="en-GB"/>
        </w:rPr>
        <w:t xml:space="preserve"> changes applied in these tests </w:t>
      </w:r>
      <w:r w:rsidRPr="00126316">
        <w:rPr>
          <w:lang w:val="en-GB"/>
        </w:rPr>
        <w:t>seemed to be correctly applied to the actual file</w:t>
      </w:r>
      <w:r w:rsidR="000E7A2C" w:rsidRPr="00126316">
        <w:rPr>
          <w:lang w:val="en-GB"/>
        </w:rPr>
        <w:t xml:space="preserve">, likely because all the changes were additions inserted in the middle of sentences. The algorithm was noticed to </w:t>
      </w:r>
      <w:r w:rsidR="00236A0E" w:rsidRPr="00126316">
        <w:rPr>
          <w:lang w:val="en-GB"/>
        </w:rPr>
        <w:t>behav</w:t>
      </w:r>
      <w:r w:rsidR="009017CD" w:rsidRPr="00126316">
        <w:rPr>
          <w:lang w:val="en-GB"/>
        </w:rPr>
        <w:t>e abnormally when changes</w:t>
      </w:r>
      <w:r w:rsidR="00236A0E" w:rsidRPr="00126316">
        <w:rPr>
          <w:lang w:val="en-GB"/>
        </w:rPr>
        <w:t xml:space="preserve"> were done at the end of lines, at the end of the document</w:t>
      </w:r>
      <w:r w:rsidR="00A16D3D" w:rsidRPr="00126316">
        <w:rPr>
          <w:lang w:val="en-GB"/>
        </w:rPr>
        <w:t>s</w:t>
      </w:r>
      <w:r w:rsidR="00236A0E" w:rsidRPr="00126316">
        <w:rPr>
          <w:lang w:val="en-GB"/>
        </w:rPr>
        <w:t>, or in combinations with removing text.</w:t>
      </w:r>
    </w:p>
    <w:p w14:paraId="08633609" w14:textId="73CB1263" w:rsidR="00B54C90" w:rsidRPr="00126316" w:rsidRDefault="001E396B" w:rsidP="00B54C90">
      <w:pPr>
        <w:pStyle w:val="Heading2"/>
      </w:pPr>
      <w:bookmarkStart w:id="59" w:name="_Toc324596301"/>
      <w:r w:rsidRPr="00126316">
        <w:t>Synchronization Time</w:t>
      </w:r>
      <w:bookmarkEnd w:id="59"/>
    </w:p>
    <w:p w14:paraId="4D50CCE7" w14:textId="77777777" w:rsidR="00BC29FB" w:rsidRPr="00126316" w:rsidRDefault="00646FE2" w:rsidP="00B54C90">
      <w:pPr>
        <w:rPr>
          <w:lang w:val="en-GB"/>
        </w:rPr>
      </w:pPr>
      <w:r w:rsidRPr="00126316">
        <w:rPr>
          <w:lang w:val="en-GB"/>
        </w:rPr>
        <w:t xml:space="preserve">An experiment to check how the amount of files already present in the network affects the time of adding new files was run. The existing files were present on the first device with the daemon at port 8590, which was also set as the coordinator. The file was then </w:t>
      </w:r>
      <w:r w:rsidRPr="00126316">
        <w:rPr>
          <w:lang w:val="en-GB"/>
        </w:rPr>
        <w:lastRenderedPageBreak/>
        <w:t xml:space="preserve">added to the second device. </w:t>
      </w:r>
      <w:r w:rsidR="00DF5F90" w:rsidRPr="00126316">
        <w:rPr>
          <w:lang w:val="en-GB"/>
        </w:rPr>
        <w:t>None, 50, 250, 500, 1000,</w:t>
      </w:r>
      <w:r w:rsidR="00A101D1" w:rsidRPr="00126316">
        <w:rPr>
          <w:lang w:val="en-GB"/>
        </w:rPr>
        <w:t xml:space="preserve"> </w:t>
      </w:r>
      <w:r w:rsidR="00DF5F90" w:rsidRPr="00126316">
        <w:rPr>
          <w:lang w:val="en-GB"/>
        </w:rPr>
        <w:t xml:space="preserve">2500, </w:t>
      </w:r>
      <w:r w:rsidR="00A101D1" w:rsidRPr="00126316">
        <w:rPr>
          <w:lang w:val="en-GB"/>
        </w:rPr>
        <w:t>5000</w:t>
      </w:r>
      <w:r w:rsidR="00DF5F90" w:rsidRPr="00126316">
        <w:rPr>
          <w:lang w:val="en-GB"/>
        </w:rPr>
        <w:t>, 10.000, 20.000, and 30.000</w:t>
      </w:r>
      <w:r w:rsidR="00A101D1" w:rsidRPr="00126316">
        <w:rPr>
          <w:lang w:val="en-GB"/>
        </w:rPr>
        <w:t xml:space="preserve"> already existing files were tested.</w:t>
      </w:r>
      <w:r w:rsidR="00F90272" w:rsidRPr="00126316">
        <w:rPr>
          <w:lang w:val="en-GB"/>
        </w:rPr>
        <w:t xml:space="preserve"> </w:t>
      </w:r>
    </w:p>
    <w:p w14:paraId="4AFB1342" w14:textId="77777777" w:rsidR="00FF4327" w:rsidRPr="00126316" w:rsidRDefault="00BC29FB" w:rsidP="00B54C90">
      <w:pPr>
        <w:rPr>
          <w:lang w:val="en-GB"/>
        </w:rPr>
      </w:pPr>
      <w:r w:rsidRPr="00126316">
        <w:rPr>
          <w:lang w:val="en-GB"/>
        </w:rPr>
        <w:t>The experiment was then re-run with the files present on the second device (same as the one the file is being added to)</w:t>
      </w:r>
      <w:r w:rsidR="00FF4327" w:rsidRPr="00126316">
        <w:rPr>
          <w:lang w:val="en-GB"/>
        </w:rPr>
        <w:t>.</w:t>
      </w:r>
      <w:r w:rsidRPr="00126316">
        <w:rPr>
          <w:lang w:val="en-GB"/>
        </w:rPr>
        <w:t xml:space="preserve"> </w:t>
      </w:r>
    </w:p>
    <w:p w14:paraId="75A1AC21" w14:textId="3E3D5443" w:rsidR="00B54C90" w:rsidRPr="00126316" w:rsidRDefault="00C41986" w:rsidP="00B54C90">
      <w:pPr>
        <w:rPr>
          <w:lang w:val="en-GB"/>
        </w:rPr>
      </w:pPr>
      <w:r w:rsidRPr="00126316">
        <w:rPr>
          <w:lang w:val="en-GB"/>
        </w:rPr>
        <w:t>The t</w:t>
      </w:r>
      <w:r w:rsidR="00F90272" w:rsidRPr="00126316">
        <w:rPr>
          <w:lang w:val="en-GB"/>
        </w:rPr>
        <w:t>ime</w:t>
      </w:r>
      <w:r w:rsidR="00323549" w:rsidRPr="00126316">
        <w:rPr>
          <w:lang w:val="en-GB"/>
        </w:rPr>
        <w:t>s</w:t>
      </w:r>
      <w:r w:rsidRPr="00126316">
        <w:rPr>
          <w:lang w:val="en-GB"/>
        </w:rPr>
        <w:t xml:space="preserve"> shown</w:t>
      </w:r>
      <w:r w:rsidR="00F90272" w:rsidRPr="00126316">
        <w:rPr>
          <w:lang w:val="en-GB"/>
        </w:rPr>
        <w:t xml:space="preserve"> </w:t>
      </w:r>
      <w:r w:rsidR="00323549" w:rsidRPr="00126316">
        <w:rPr>
          <w:lang w:val="en-GB"/>
        </w:rPr>
        <w:t>are</w:t>
      </w:r>
      <w:r w:rsidR="00F90272" w:rsidRPr="00126316">
        <w:rPr>
          <w:lang w:val="en-GB"/>
        </w:rPr>
        <w:t xml:space="preserve"> from when the request </w:t>
      </w:r>
      <w:r w:rsidR="003A1EE2" w:rsidRPr="00126316">
        <w:rPr>
          <w:lang w:val="en-GB"/>
        </w:rPr>
        <w:t xml:space="preserve">to synchronize the specified file is sent, </w:t>
      </w:r>
      <w:r w:rsidR="00F90272" w:rsidRPr="00126316">
        <w:rPr>
          <w:lang w:val="en-GB"/>
        </w:rPr>
        <w:t xml:space="preserve">to the change is </w:t>
      </w:r>
      <w:r w:rsidR="00802CF4" w:rsidRPr="00126316">
        <w:rPr>
          <w:lang w:val="en-GB"/>
        </w:rPr>
        <w:t>committed</w:t>
      </w:r>
      <w:r w:rsidR="00806B1E" w:rsidRPr="00126316">
        <w:rPr>
          <w:lang w:val="en-GB"/>
        </w:rPr>
        <w:t xml:space="preserve"> and applied.</w:t>
      </w:r>
      <w:r w:rsidR="00710BF3" w:rsidRPr="00126316">
        <w:rPr>
          <w:lang w:val="en-GB"/>
        </w:rPr>
        <w:t xml:space="preserve"> As can be </w:t>
      </w:r>
      <w:r w:rsidR="00E3173B" w:rsidRPr="00126316">
        <w:rPr>
          <w:lang w:val="en-GB"/>
        </w:rPr>
        <w:t>inferred</w:t>
      </w:r>
      <w:r w:rsidR="00710BF3" w:rsidRPr="00126316">
        <w:rPr>
          <w:lang w:val="en-GB"/>
        </w:rPr>
        <w:t xml:space="preserve"> from the data, the number of files already present in the system does not seem to affect the performance</w:t>
      </w:r>
      <w:r w:rsidR="00FD2CEF" w:rsidRPr="00126316">
        <w:rPr>
          <w:lang w:val="en-GB"/>
        </w:rPr>
        <w:t xml:space="preserve"> much</w:t>
      </w:r>
      <w:r w:rsidR="00B53274" w:rsidRPr="00126316">
        <w:rPr>
          <w:lang w:val="en-GB"/>
        </w:rPr>
        <w:t xml:space="preserve"> (at least not when adding a single file)</w:t>
      </w:r>
      <w:r w:rsidR="00254FB2" w:rsidRPr="00126316">
        <w:rPr>
          <w:lang w:val="en-GB"/>
        </w:rPr>
        <w:t xml:space="preserve">, but which device the files is placed on does </w:t>
      </w:r>
      <w:r w:rsidR="0050125F" w:rsidRPr="00126316">
        <w:rPr>
          <w:lang w:val="en-GB"/>
        </w:rPr>
        <w:t>appear</w:t>
      </w:r>
      <w:r w:rsidR="00254FB2" w:rsidRPr="00126316">
        <w:rPr>
          <w:lang w:val="en-GB"/>
        </w:rPr>
        <w:t xml:space="preserve"> to have a significant impact.</w:t>
      </w:r>
      <w:r w:rsidR="009D40BF" w:rsidRPr="00126316">
        <w:rPr>
          <w:lang w:val="en-GB"/>
        </w:rPr>
        <w:t xml:space="preserve"> The first experiment has a much higher average then the second. </w:t>
      </w:r>
    </w:p>
    <w:p w14:paraId="493F3E85" w14:textId="194CA5BC" w:rsidR="00F254AA" w:rsidRPr="00126316" w:rsidRDefault="00F254AA" w:rsidP="00B54C90">
      <w:pPr>
        <w:rPr>
          <w:lang w:val="en-GB"/>
        </w:rPr>
      </w:pPr>
      <w:r w:rsidRPr="00126316">
        <w:rPr>
          <w:lang w:val="en-GB"/>
        </w:rPr>
        <w:t>Finally, the second set of data has no points for higher number of files. This is because the prototype appeared to be to</w:t>
      </w:r>
      <w:r w:rsidR="002D0E52" w:rsidRPr="00126316">
        <w:rPr>
          <w:lang w:val="en-GB"/>
        </w:rPr>
        <w:t>o</w:t>
      </w:r>
      <w:r w:rsidRPr="00126316">
        <w:rPr>
          <w:lang w:val="en-GB"/>
        </w:rPr>
        <w:t xml:space="preserve"> unstable when 10.000 files</w:t>
      </w:r>
      <w:r w:rsidR="00616D63" w:rsidRPr="00126316">
        <w:rPr>
          <w:lang w:val="en-GB"/>
        </w:rPr>
        <w:t xml:space="preserve"> was reached</w:t>
      </w:r>
      <w:r w:rsidRPr="00126316">
        <w:rPr>
          <w:lang w:val="en-GB"/>
        </w:rPr>
        <w:t xml:space="preserve"> with those settings</w:t>
      </w:r>
      <w:r w:rsidR="002D0E52" w:rsidRPr="00126316">
        <w:rPr>
          <w:lang w:val="en-GB"/>
        </w:rPr>
        <w:t>, timing out when synchronizing a high number of files</w:t>
      </w:r>
      <w:r w:rsidRPr="00126316">
        <w:rPr>
          <w:lang w:val="en-GB"/>
        </w:rPr>
        <w:t xml:space="preserve">. The experiment then </w:t>
      </w:r>
      <w:r w:rsidR="00167CD2" w:rsidRPr="00126316">
        <w:rPr>
          <w:lang w:val="en-GB"/>
        </w:rPr>
        <w:t>implies</w:t>
      </w:r>
      <w:r w:rsidRPr="00126316">
        <w:rPr>
          <w:lang w:val="en-GB"/>
        </w:rPr>
        <w:t xml:space="preserve"> that </w:t>
      </w:r>
      <w:r w:rsidR="00225007" w:rsidRPr="00126316">
        <w:rPr>
          <w:lang w:val="en-GB"/>
        </w:rPr>
        <w:t xml:space="preserve">the coordinator </w:t>
      </w:r>
      <w:r w:rsidR="00BE66D7" w:rsidRPr="00126316">
        <w:rPr>
          <w:lang w:val="en-GB"/>
        </w:rPr>
        <w:t>is more</w:t>
      </w:r>
      <w:r w:rsidRPr="00126316">
        <w:rPr>
          <w:lang w:val="en-GB"/>
        </w:rPr>
        <w:t xml:space="preserve"> stable than </w:t>
      </w:r>
      <w:r w:rsidR="008F5585" w:rsidRPr="00126316">
        <w:rPr>
          <w:lang w:val="en-GB"/>
        </w:rPr>
        <w:t>the other devices</w:t>
      </w:r>
      <w:r w:rsidR="002509BC" w:rsidRPr="00126316">
        <w:rPr>
          <w:lang w:val="en-GB"/>
        </w:rPr>
        <w:t>, thus having the number of files affect which daemon is elected the coordinator is a good decision</w:t>
      </w:r>
      <w:r w:rsidR="008F5585" w:rsidRPr="00126316">
        <w:rPr>
          <w:lang w:val="en-GB"/>
        </w:rPr>
        <w:t>.</w:t>
      </w:r>
      <w:r w:rsidRPr="00126316">
        <w:rPr>
          <w:lang w:val="en-GB"/>
        </w:rPr>
        <w:t xml:space="preserve"> </w:t>
      </w:r>
    </w:p>
    <w:p w14:paraId="7775F409" w14:textId="77777777" w:rsidR="00A343F3" w:rsidRPr="00126316" w:rsidRDefault="00A343F3" w:rsidP="00B54C90">
      <w:pPr>
        <w:rPr>
          <w:lang w:val="en-GB"/>
        </w:rPr>
      </w:pPr>
    </w:p>
    <w:p w14:paraId="61B48A25" w14:textId="294377FB" w:rsidR="00A343F3" w:rsidRPr="00126316" w:rsidRDefault="00F9552D" w:rsidP="00A343F3">
      <w:pPr>
        <w:keepNext/>
        <w:rPr>
          <w:lang w:val="en-GB"/>
        </w:rPr>
      </w:pPr>
      <w:r w:rsidRPr="00126316">
        <w:rPr>
          <w:lang w:val="en-GB" w:eastAsia="en-US"/>
        </w:rPr>
        <w:drawing>
          <wp:inline distT="0" distB="0" distL="0" distR="0" wp14:anchorId="1C5EAEE1" wp14:editId="1337A795">
            <wp:extent cx="5825490" cy="2115185"/>
            <wp:effectExtent l="0" t="0" r="16510" b="18415"/>
            <wp:docPr id="37" name="Chart 3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277F974A" w14:textId="6640667F" w:rsidR="00A343F3" w:rsidRPr="00126316" w:rsidRDefault="00A343F3" w:rsidP="00A343F3">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98</w:t>
      </w:r>
      <w:r w:rsidRPr="00126316">
        <w:rPr>
          <w:lang w:val="en-GB"/>
        </w:rPr>
        <w:fldChar w:fldCharType="end"/>
      </w:r>
      <w:r w:rsidRPr="00126316">
        <w:rPr>
          <w:lang w:val="en-GB"/>
        </w:rPr>
        <w:t xml:space="preserve"> Time spent adding a single file to a network with a </w:t>
      </w:r>
      <w:r w:rsidR="00A36B44" w:rsidRPr="00126316">
        <w:rPr>
          <w:lang w:val="en-GB"/>
        </w:rPr>
        <w:t>varying</w:t>
      </w:r>
      <w:r w:rsidRPr="00126316">
        <w:rPr>
          <w:lang w:val="en-GB"/>
        </w:rPr>
        <w:t xml:space="preserve"> amount of files</w:t>
      </w:r>
      <w:r w:rsidR="004D1268" w:rsidRPr="00126316">
        <w:rPr>
          <w:lang w:val="en-GB"/>
        </w:rPr>
        <w:t xml:space="preserve"> on the coordinator (the other devi</w:t>
      </w:r>
      <w:r w:rsidR="00755209" w:rsidRPr="00126316">
        <w:rPr>
          <w:lang w:val="en-GB"/>
        </w:rPr>
        <w:t>c</w:t>
      </w:r>
      <w:r w:rsidR="004D1268" w:rsidRPr="00126316">
        <w:rPr>
          <w:lang w:val="en-GB"/>
        </w:rPr>
        <w:t>e)</w:t>
      </w:r>
    </w:p>
    <w:p w14:paraId="3028333C" w14:textId="7F84D848" w:rsidR="00CA75E8" w:rsidRPr="00126316" w:rsidRDefault="00810DA2" w:rsidP="00CA75E8">
      <w:pPr>
        <w:keepNext/>
        <w:rPr>
          <w:lang w:val="en-GB"/>
        </w:rPr>
      </w:pPr>
      <w:r w:rsidRPr="00126316">
        <w:rPr>
          <w:lang w:val="en-GB" w:eastAsia="en-US"/>
        </w:rPr>
        <w:drawing>
          <wp:inline distT="0" distB="0" distL="0" distR="0" wp14:anchorId="266A2FC7" wp14:editId="6E6E7264">
            <wp:extent cx="5825490" cy="2115185"/>
            <wp:effectExtent l="0" t="0" r="16510" b="18415"/>
            <wp:docPr id="36" name="Chart 3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495190FF" w14:textId="6E82513F" w:rsidR="00CA75E8" w:rsidRPr="00126316" w:rsidRDefault="00CA75E8" w:rsidP="00CA75E8">
      <w:pPr>
        <w:pStyle w:val="Caption"/>
        <w:rPr>
          <w:lang w:val="en-GB"/>
        </w:rPr>
      </w:pPr>
      <w:r w:rsidRPr="00126316">
        <w:rPr>
          <w:lang w:val="en-GB"/>
        </w:rPr>
        <w:t xml:space="preserve">Figure </w:t>
      </w:r>
      <w:r w:rsidR="000325E3" w:rsidRPr="00126316">
        <w:rPr>
          <w:lang w:val="en-GB"/>
        </w:rPr>
        <w:fldChar w:fldCharType="begin"/>
      </w:r>
      <w:r w:rsidR="000325E3" w:rsidRPr="00126316">
        <w:rPr>
          <w:lang w:val="en-GB"/>
        </w:rPr>
        <w:instrText xml:space="preserve"> SEQ Figure \* ARABIC </w:instrText>
      </w:r>
      <w:r w:rsidR="000325E3" w:rsidRPr="00126316">
        <w:rPr>
          <w:lang w:val="en-GB"/>
        </w:rPr>
        <w:fldChar w:fldCharType="separate"/>
      </w:r>
      <w:r w:rsidR="00AC37AC" w:rsidRPr="00126316">
        <w:rPr>
          <w:lang w:val="en-GB"/>
        </w:rPr>
        <w:t>99</w:t>
      </w:r>
      <w:r w:rsidR="000325E3" w:rsidRPr="00126316">
        <w:rPr>
          <w:lang w:val="en-GB"/>
        </w:rPr>
        <w:fldChar w:fldCharType="end"/>
      </w:r>
      <w:r w:rsidRPr="00126316">
        <w:rPr>
          <w:lang w:val="en-GB"/>
        </w:rPr>
        <w:t xml:space="preserve"> Time spent adding a single file to a network with a varying amount of files on the device the file is being added to</w:t>
      </w:r>
    </w:p>
    <w:p w14:paraId="097A0F65" w14:textId="075A8698" w:rsidR="001E396B" w:rsidRPr="00126316" w:rsidRDefault="001E396B" w:rsidP="001E396B">
      <w:pPr>
        <w:rPr>
          <w:lang w:val="en-GB"/>
        </w:rPr>
      </w:pPr>
      <w:r w:rsidRPr="00126316">
        <w:rPr>
          <w:lang w:val="en-GB"/>
        </w:rPr>
        <w:t>To look deeper into the difference betw</w:t>
      </w:r>
      <w:r w:rsidR="00A745CB" w:rsidRPr="00126316">
        <w:rPr>
          <w:lang w:val="en-GB"/>
        </w:rPr>
        <w:t xml:space="preserve">een the times from the two experiments, and to confirm that the number of files already present in the network does not affect performance, an experiment </w:t>
      </w:r>
      <w:r w:rsidR="00702938" w:rsidRPr="00126316">
        <w:rPr>
          <w:lang w:val="en-GB"/>
        </w:rPr>
        <w:t>with</w:t>
      </w:r>
      <w:r w:rsidR="00A745CB" w:rsidRPr="00126316">
        <w:rPr>
          <w:lang w:val="en-GB"/>
        </w:rPr>
        <w:t xml:space="preserve"> a slightly different twist was </w:t>
      </w:r>
      <w:r w:rsidR="00B2067D" w:rsidRPr="00126316">
        <w:rPr>
          <w:lang w:val="en-GB"/>
        </w:rPr>
        <w:t>devised</w:t>
      </w:r>
      <w:r w:rsidR="00A745CB" w:rsidRPr="00126316">
        <w:rPr>
          <w:lang w:val="en-GB"/>
        </w:rPr>
        <w:t>.</w:t>
      </w:r>
    </w:p>
    <w:p w14:paraId="0AEDD5C5" w14:textId="473BD64D" w:rsidR="00F76993" w:rsidRPr="00126316" w:rsidRDefault="00A745CB" w:rsidP="001E396B">
      <w:pPr>
        <w:rPr>
          <w:lang w:val="en-GB"/>
        </w:rPr>
      </w:pPr>
      <w:r w:rsidRPr="00126316">
        <w:rPr>
          <w:lang w:val="en-GB"/>
        </w:rPr>
        <w:t>Here two daemons where the first is fixed to be coordinator are added 1, 50, 100, 500, 1000, and 1500 files.</w:t>
      </w:r>
      <w:r w:rsidR="00050924" w:rsidRPr="00126316">
        <w:rPr>
          <w:lang w:val="en-GB"/>
        </w:rPr>
        <w:t xml:space="preserve"> </w:t>
      </w:r>
      <w:r w:rsidR="00313ED0" w:rsidRPr="00126316">
        <w:rPr>
          <w:lang w:val="en-GB"/>
        </w:rPr>
        <w:t xml:space="preserve">Both adding to the coordinator and adding to the second device </w:t>
      </w:r>
      <w:r w:rsidR="00313ED0" w:rsidRPr="00126316">
        <w:rPr>
          <w:lang w:val="en-GB"/>
        </w:rPr>
        <w:lastRenderedPageBreak/>
        <w:t>was tested.</w:t>
      </w:r>
      <w:r w:rsidR="00A66BCE" w:rsidRPr="00126316">
        <w:rPr>
          <w:lang w:val="en-GB"/>
        </w:rPr>
        <w:t xml:space="preserve"> The experiment was run </w:t>
      </w:r>
      <w:r w:rsidR="00195420" w:rsidRPr="00126316">
        <w:rPr>
          <w:lang w:val="en-GB"/>
        </w:rPr>
        <w:t>twice</w:t>
      </w:r>
      <w:r w:rsidR="00A66BCE" w:rsidRPr="00126316">
        <w:rPr>
          <w:lang w:val="en-GB"/>
        </w:rPr>
        <w:t>, once with an empty network, and once where both devices had 500 files each.</w:t>
      </w:r>
      <w:r w:rsidR="00627DAB" w:rsidRPr="00126316">
        <w:rPr>
          <w:lang w:val="en-GB"/>
        </w:rPr>
        <w:t xml:space="preserve"> </w:t>
      </w:r>
      <w:r w:rsidR="00681724" w:rsidRPr="00126316">
        <w:rPr>
          <w:lang w:val="en-GB"/>
        </w:rPr>
        <w:t xml:space="preserve">The time was then measure (in the coordinator) from the time a synchronization/refresh request was received, until all the changes were </w:t>
      </w:r>
      <w:r w:rsidR="00B63351" w:rsidRPr="00126316">
        <w:rPr>
          <w:lang w:val="en-GB"/>
        </w:rPr>
        <w:t xml:space="preserve">applied and </w:t>
      </w:r>
      <w:r w:rsidR="00681724" w:rsidRPr="00126316">
        <w:rPr>
          <w:lang w:val="en-GB"/>
        </w:rPr>
        <w:t>pushed</w:t>
      </w:r>
      <w:r w:rsidR="000325E3" w:rsidRPr="00126316">
        <w:rPr>
          <w:lang w:val="en-GB"/>
        </w:rPr>
        <w:t>.</w:t>
      </w:r>
      <w:r w:rsidR="0007450B" w:rsidRPr="00126316">
        <w:rPr>
          <w:lang w:val="en-GB"/>
        </w:rPr>
        <w:t xml:space="preserve"> The change in points of measure</w:t>
      </w:r>
      <w:r w:rsidR="000325E3" w:rsidRPr="00126316">
        <w:rPr>
          <w:lang w:val="en-GB"/>
        </w:rPr>
        <w:t xml:space="preserve"> was to increase accuracy as this meant timing variables could be kept within a single funct</w:t>
      </w:r>
      <w:r w:rsidR="00042DB8" w:rsidRPr="00126316">
        <w:rPr>
          <w:lang w:val="en-GB"/>
        </w:rPr>
        <w:t>ion (in contrast to global variables), reducing the chances of unexpected factors affect</w:t>
      </w:r>
      <w:r w:rsidR="00821E29" w:rsidRPr="00126316">
        <w:rPr>
          <w:lang w:val="en-GB"/>
        </w:rPr>
        <w:t>ing</w:t>
      </w:r>
      <w:r w:rsidR="00042DB8" w:rsidRPr="00126316">
        <w:rPr>
          <w:lang w:val="en-GB"/>
        </w:rPr>
        <w:t xml:space="preserve"> the result</w:t>
      </w:r>
      <w:r w:rsidR="00681724" w:rsidRPr="00126316">
        <w:rPr>
          <w:lang w:val="en-GB"/>
        </w:rPr>
        <w:t>.</w:t>
      </w:r>
      <w:r w:rsidR="00A222DA" w:rsidRPr="00126316">
        <w:rPr>
          <w:lang w:val="en-GB"/>
        </w:rPr>
        <w:t xml:space="preserve"> </w:t>
      </w:r>
    </w:p>
    <w:p w14:paraId="0111C330" w14:textId="2149A8DE" w:rsidR="00A745CB" w:rsidRPr="00126316" w:rsidRDefault="00627DAB" w:rsidP="001E396B">
      <w:pPr>
        <w:rPr>
          <w:lang w:val="en-GB"/>
        </w:rPr>
      </w:pPr>
      <w:r w:rsidRPr="00126316">
        <w:rPr>
          <w:lang w:val="en-GB"/>
        </w:rPr>
        <w:t>The numbers shown in the graph</w:t>
      </w:r>
      <w:r w:rsidR="003715D9" w:rsidRPr="00126316">
        <w:rPr>
          <w:lang w:val="en-GB"/>
        </w:rPr>
        <w:t>s</w:t>
      </w:r>
      <w:r w:rsidR="00D93857" w:rsidRPr="00126316">
        <w:rPr>
          <w:lang w:val="en-GB"/>
        </w:rPr>
        <w:t xml:space="preserve"> are averages of five</w:t>
      </w:r>
      <w:r w:rsidRPr="00126316">
        <w:rPr>
          <w:lang w:val="en-GB"/>
        </w:rPr>
        <w:t xml:space="preserve"> samples.</w:t>
      </w:r>
    </w:p>
    <w:p w14:paraId="686C0BC8" w14:textId="77777777" w:rsidR="00193D99" w:rsidRPr="00126316" w:rsidRDefault="00193D99" w:rsidP="001E396B">
      <w:pPr>
        <w:rPr>
          <w:lang w:val="en-GB"/>
        </w:rPr>
      </w:pPr>
    </w:p>
    <w:p w14:paraId="4BA9179F" w14:textId="308F613A" w:rsidR="00756603" w:rsidRPr="00126316" w:rsidRDefault="00D968C1" w:rsidP="00756603">
      <w:pPr>
        <w:keepNext/>
        <w:rPr>
          <w:lang w:val="en-GB"/>
        </w:rPr>
      </w:pPr>
      <w:r w:rsidRPr="00126316">
        <w:rPr>
          <w:lang w:val="en-GB" w:eastAsia="en-US"/>
        </w:rPr>
        <w:drawing>
          <wp:inline distT="0" distB="0" distL="0" distR="0" wp14:anchorId="0791C48B" wp14:editId="327620B3">
            <wp:extent cx="5825490" cy="3539490"/>
            <wp:effectExtent l="0" t="0" r="16510" b="16510"/>
            <wp:docPr id="38" name="Chart 3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6CE32CF" w14:textId="0232974B" w:rsidR="000325E3" w:rsidRPr="00126316" w:rsidRDefault="00756603" w:rsidP="00421AB7">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100</w:t>
      </w:r>
      <w:r w:rsidRPr="00126316">
        <w:rPr>
          <w:lang w:val="en-GB"/>
        </w:rPr>
        <w:fldChar w:fldCharType="end"/>
      </w:r>
      <w:r w:rsidRPr="00126316">
        <w:rPr>
          <w:lang w:val="en-GB"/>
        </w:rPr>
        <w:t xml:space="preserve"> Time taken for the coordinator to enforce synchronization under various conditions</w:t>
      </w:r>
    </w:p>
    <w:p w14:paraId="5C21A281" w14:textId="2FA1F1E0" w:rsidR="00B840BD" w:rsidRPr="00126316" w:rsidRDefault="00B840BD" w:rsidP="001E396B">
      <w:pPr>
        <w:rPr>
          <w:lang w:val="en-GB"/>
        </w:rPr>
      </w:pPr>
      <w:r w:rsidRPr="00126316">
        <w:rPr>
          <w:lang w:val="en-GB"/>
        </w:rPr>
        <w:t>The new experiment shows that the number of files in the system clearly affects the performance when you start to synchronize more than a single file.</w:t>
      </w:r>
      <w:r w:rsidR="00D86848" w:rsidRPr="00126316">
        <w:rPr>
          <w:lang w:val="en-GB"/>
        </w:rPr>
        <w:t xml:space="preserve"> However, when taking an excerpt of the lower end of the graph, we can see that this experiment is still in agreement with the previous one. When synchronizing only a few files, t</w:t>
      </w:r>
      <w:r w:rsidR="000838E0" w:rsidRPr="00126316">
        <w:rPr>
          <w:lang w:val="en-GB"/>
        </w:rPr>
        <w:t xml:space="preserve">he performance hit is </w:t>
      </w:r>
      <w:r w:rsidR="00715A15" w:rsidRPr="00126316">
        <w:rPr>
          <w:lang w:val="en-GB"/>
        </w:rPr>
        <w:t>minimal</w:t>
      </w:r>
      <w:r w:rsidR="000838E0" w:rsidRPr="00126316">
        <w:rPr>
          <w:lang w:val="en-GB"/>
        </w:rPr>
        <w:t xml:space="preserve">. Furthermore, which device the files are added to (coordinator or not) </w:t>
      </w:r>
      <w:r w:rsidR="00715A15" w:rsidRPr="00126316">
        <w:rPr>
          <w:lang w:val="en-GB"/>
        </w:rPr>
        <w:t>seem</w:t>
      </w:r>
      <w:r w:rsidR="000838E0" w:rsidRPr="00126316">
        <w:rPr>
          <w:lang w:val="en-GB"/>
        </w:rPr>
        <w:t xml:space="preserve"> to have a significant effect on </w:t>
      </w:r>
      <w:r w:rsidR="00715A15" w:rsidRPr="00126316">
        <w:rPr>
          <w:lang w:val="en-GB"/>
        </w:rPr>
        <w:t xml:space="preserve">the performance when there are </w:t>
      </w:r>
      <w:r w:rsidR="005110CA" w:rsidRPr="00126316">
        <w:rPr>
          <w:lang w:val="en-GB"/>
        </w:rPr>
        <w:t>files already in the network (same as previous experiment showed), but has no performance impact on an empty network.</w:t>
      </w:r>
      <w:r w:rsidR="00732E38" w:rsidRPr="00126316">
        <w:rPr>
          <w:lang w:val="en-GB"/>
        </w:rPr>
        <w:t xml:space="preserve"> The average time for adding a file to the coordinator when there are 1000 files in the network already is about 9ms, while in every other case it is about 2ms.</w:t>
      </w:r>
    </w:p>
    <w:p w14:paraId="6B54042D" w14:textId="42502FC4" w:rsidR="00604FAA" w:rsidRPr="00126316" w:rsidRDefault="00604FAA" w:rsidP="001E396B">
      <w:pPr>
        <w:rPr>
          <w:lang w:val="en-GB"/>
        </w:rPr>
      </w:pPr>
      <w:r w:rsidRPr="00126316">
        <w:rPr>
          <w:lang w:val="en-GB"/>
        </w:rPr>
        <w:t>Thus it seems the coordinator is much more heavily affected by a high number of files than the other devices</w:t>
      </w:r>
      <w:r w:rsidR="003428D7" w:rsidRPr="00126316">
        <w:rPr>
          <w:lang w:val="en-GB"/>
        </w:rPr>
        <w:t xml:space="preserve">, when adding few files per synchronization. </w:t>
      </w:r>
      <w:r w:rsidR="009C7B45" w:rsidRPr="00126316">
        <w:rPr>
          <w:lang w:val="en-GB"/>
        </w:rPr>
        <w:t>However this does not seem to be the case when a high number of files are added a</w:t>
      </w:r>
      <w:r w:rsidR="007216B6" w:rsidRPr="00126316">
        <w:rPr>
          <w:lang w:val="en-GB"/>
        </w:rPr>
        <w:t>t a</w:t>
      </w:r>
      <w:r w:rsidR="009C7B45" w:rsidRPr="00126316">
        <w:rPr>
          <w:lang w:val="en-GB"/>
        </w:rPr>
        <w:t xml:space="preserve"> time. When more than a 100 files are added per synchronization, the coordi</w:t>
      </w:r>
      <w:r w:rsidR="000D2BCE" w:rsidRPr="00126316">
        <w:rPr>
          <w:lang w:val="en-GB"/>
        </w:rPr>
        <w:t>nator is in fact more effective</w:t>
      </w:r>
      <w:r w:rsidR="00931292" w:rsidRPr="00126316">
        <w:rPr>
          <w:lang w:val="en-GB"/>
        </w:rPr>
        <w:t>,</w:t>
      </w:r>
      <w:r w:rsidR="00AD083B" w:rsidRPr="00126316">
        <w:rPr>
          <w:lang w:val="en-GB"/>
        </w:rPr>
        <w:t xml:space="preserve"> </w:t>
      </w:r>
      <w:r w:rsidR="00F20432" w:rsidRPr="00126316">
        <w:rPr>
          <w:lang w:val="en-GB"/>
        </w:rPr>
        <w:t>but</w:t>
      </w:r>
      <w:r w:rsidR="00AD083B" w:rsidRPr="00126316">
        <w:rPr>
          <w:lang w:val="en-GB"/>
        </w:rPr>
        <w:t xml:space="preserve"> the trend of the coordinator being slower persists when both devices are empty!</w:t>
      </w:r>
    </w:p>
    <w:p w14:paraId="31C265E0" w14:textId="67193281" w:rsidR="007778B3" w:rsidRPr="00126316" w:rsidRDefault="007778B3" w:rsidP="001E396B">
      <w:pPr>
        <w:rPr>
          <w:lang w:val="en-GB"/>
        </w:rPr>
      </w:pPr>
      <w:r w:rsidRPr="00126316">
        <w:rPr>
          <w:lang w:val="en-GB"/>
        </w:rPr>
        <w:t>This means that deciding it is no solution in terms of where to put the coordinator that fits every case, it should rather be determined by the way the system is used.</w:t>
      </w:r>
      <w:r w:rsidR="0016022F" w:rsidRPr="00126316">
        <w:rPr>
          <w:lang w:val="en-GB"/>
        </w:rPr>
        <w:t xml:space="preserve"> Either informing the user, and let him/her decide, or implementing a system that determines the most effective solution based on historical use.</w:t>
      </w:r>
    </w:p>
    <w:p w14:paraId="53EC9CAF" w14:textId="77777777" w:rsidR="00126A96" w:rsidRPr="00126316" w:rsidRDefault="00126A96" w:rsidP="001E396B">
      <w:pPr>
        <w:rPr>
          <w:lang w:val="en-GB"/>
        </w:rPr>
      </w:pPr>
    </w:p>
    <w:p w14:paraId="5B720F49" w14:textId="09EE794C" w:rsidR="003D0FF7" w:rsidRPr="00126316" w:rsidRDefault="005C5E27" w:rsidP="003D0FF7">
      <w:pPr>
        <w:keepNext/>
        <w:rPr>
          <w:lang w:val="en-GB"/>
        </w:rPr>
      </w:pPr>
      <w:r w:rsidRPr="00126316">
        <w:rPr>
          <w:lang w:val="en-GB" w:eastAsia="en-US"/>
        </w:rPr>
        <w:lastRenderedPageBreak/>
        <w:drawing>
          <wp:inline distT="0" distB="0" distL="0" distR="0" wp14:anchorId="1CB0100F" wp14:editId="23CA497F">
            <wp:extent cx="5825490" cy="3082290"/>
            <wp:effectExtent l="0" t="0" r="16510" b="16510"/>
            <wp:docPr id="40" name="Chart 4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3743D8D1" w14:textId="5F86FDD5" w:rsidR="00126A96" w:rsidRPr="00126316" w:rsidRDefault="003D0FF7" w:rsidP="003D0FF7">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101</w:t>
      </w:r>
      <w:r w:rsidRPr="00126316">
        <w:rPr>
          <w:lang w:val="en-GB"/>
        </w:rPr>
        <w:fldChar w:fldCharType="end"/>
      </w:r>
      <w:r w:rsidRPr="00126316">
        <w:rPr>
          <w:lang w:val="en-GB"/>
        </w:rPr>
        <w:t xml:space="preserve"> Excerpt of synchronization times</w:t>
      </w:r>
    </w:p>
    <w:p w14:paraId="5AD28190" w14:textId="095A7801" w:rsidR="00AD08AC" w:rsidRPr="00126316" w:rsidRDefault="00AD08AC" w:rsidP="00CE5975">
      <w:pPr>
        <w:rPr>
          <w:lang w:val="en-GB"/>
        </w:rPr>
      </w:pPr>
      <w:r w:rsidRPr="00126316">
        <w:rPr>
          <w:lang w:val="en-GB"/>
        </w:rPr>
        <w:t>The last experiment heavily implies</w:t>
      </w:r>
      <w:r w:rsidR="00CE5975" w:rsidRPr="00126316">
        <w:rPr>
          <w:lang w:val="en-GB"/>
        </w:rPr>
        <w:t xml:space="preserve"> that which device contains the already existing files is not what mattered to the result in the first experiment, but rather which one was the coordinator.</w:t>
      </w:r>
      <w:r w:rsidR="00930C4D" w:rsidRPr="00126316">
        <w:rPr>
          <w:lang w:val="en-GB"/>
        </w:rPr>
        <w:t xml:space="preserve"> To </w:t>
      </w:r>
      <w:r w:rsidR="004F65E6" w:rsidRPr="00126316">
        <w:rPr>
          <w:lang w:val="en-GB"/>
        </w:rPr>
        <w:t>test this</w:t>
      </w:r>
      <w:r w:rsidR="00930C4D" w:rsidRPr="00126316">
        <w:rPr>
          <w:lang w:val="en-GB"/>
        </w:rPr>
        <w:t>, a third experiment with three devices was executed.</w:t>
      </w:r>
      <w:r w:rsidR="00A87A97" w:rsidRPr="00126316">
        <w:rPr>
          <w:lang w:val="en-GB"/>
        </w:rPr>
        <w:t xml:space="preserve"> In this, the second device had 1000</w:t>
      </w:r>
      <w:r w:rsidR="000D784F" w:rsidRPr="00126316">
        <w:rPr>
          <w:lang w:val="en-GB"/>
        </w:rPr>
        <w:t xml:space="preserve"> </w:t>
      </w:r>
      <w:r w:rsidR="00930C4D" w:rsidRPr="00126316">
        <w:rPr>
          <w:lang w:val="en-GB"/>
        </w:rPr>
        <w:t>files, while the other</w:t>
      </w:r>
      <w:r w:rsidR="004A3E3E" w:rsidRPr="00126316">
        <w:rPr>
          <w:lang w:val="en-GB"/>
        </w:rPr>
        <w:t>s</w:t>
      </w:r>
      <w:r w:rsidR="00930C4D" w:rsidRPr="00126316">
        <w:rPr>
          <w:lang w:val="en-GB"/>
        </w:rPr>
        <w:t xml:space="preserve"> had none. </w:t>
      </w:r>
      <w:r w:rsidR="000D784F" w:rsidRPr="00126316">
        <w:rPr>
          <w:lang w:val="en-GB"/>
        </w:rPr>
        <w:t>N</w:t>
      </w:r>
      <w:r w:rsidR="004A3E3E" w:rsidRPr="00126316">
        <w:rPr>
          <w:lang w:val="en-GB"/>
        </w:rPr>
        <w:t>ew files were then added first to device number two, then device number three</w:t>
      </w:r>
      <w:r w:rsidR="0010784C" w:rsidRPr="00126316">
        <w:rPr>
          <w:lang w:val="en-GB"/>
        </w:rPr>
        <w:t xml:space="preserve"> (having the deleted the previously added 100 files first)</w:t>
      </w:r>
      <w:r w:rsidR="004A3E3E" w:rsidRPr="00126316">
        <w:rPr>
          <w:lang w:val="en-GB"/>
        </w:rPr>
        <w:t xml:space="preserve">. </w:t>
      </w:r>
      <w:r w:rsidR="004438F3" w:rsidRPr="00126316">
        <w:rPr>
          <w:lang w:val="en-GB"/>
        </w:rPr>
        <w:t xml:space="preserve">If the times of adding to the two different devices </w:t>
      </w:r>
      <w:r w:rsidR="001F22A9" w:rsidRPr="00126316">
        <w:rPr>
          <w:lang w:val="en-GB"/>
        </w:rPr>
        <w:t>were</w:t>
      </w:r>
      <w:r w:rsidR="004438F3" w:rsidRPr="00126316">
        <w:rPr>
          <w:lang w:val="en-GB"/>
        </w:rPr>
        <w:t xml:space="preserve"> somewhat equal, that should </w:t>
      </w:r>
      <w:r w:rsidR="00556030" w:rsidRPr="00126316">
        <w:rPr>
          <w:lang w:val="en-GB"/>
        </w:rPr>
        <w:t>imply</w:t>
      </w:r>
      <w:r w:rsidR="004438F3" w:rsidRPr="00126316">
        <w:rPr>
          <w:lang w:val="en-GB"/>
        </w:rPr>
        <w:t xml:space="preserve"> that only the coordinator impacts the performance, while the location of the files does not. If they are significantly different, that means both location of files and coordinator has a significant impact.</w:t>
      </w:r>
    </w:p>
    <w:p w14:paraId="287A2B41" w14:textId="74C74A45" w:rsidR="0006332B" w:rsidRPr="00126316" w:rsidRDefault="00276E0A" w:rsidP="00CE5975">
      <w:pPr>
        <w:rPr>
          <w:lang w:val="en-GB"/>
        </w:rPr>
      </w:pPr>
      <w:r w:rsidRPr="00126316">
        <w:rPr>
          <w:lang w:val="en-GB"/>
        </w:rPr>
        <w:t>The data is based on a single sample, as the difference was big enough that I did not se</w:t>
      </w:r>
      <w:r w:rsidR="0024506E" w:rsidRPr="00126316">
        <w:rPr>
          <w:lang w:val="en-GB"/>
        </w:rPr>
        <w:t>e any need for multiple samples, except for the first data point from adding a single file. That value is based on an average of f</w:t>
      </w:r>
      <w:r w:rsidR="009004D9" w:rsidRPr="00126316">
        <w:rPr>
          <w:lang w:val="en-GB"/>
        </w:rPr>
        <w:t>ew</w:t>
      </w:r>
      <w:r w:rsidR="0024506E" w:rsidRPr="00126316">
        <w:rPr>
          <w:lang w:val="en-GB"/>
        </w:rPr>
        <w:t xml:space="preserve"> samples to make sure there was no mistake due to its unexpected value.</w:t>
      </w:r>
      <w:r w:rsidR="00C95829" w:rsidRPr="00126316">
        <w:rPr>
          <w:lang w:val="en-GB"/>
        </w:rPr>
        <w:t xml:space="preserve"> </w:t>
      </w:r>
      <w:r w:rsidR="00907A39" w:rsidRPr="00126316">
        <w:rPr>
          <w:lang w:val="en-GB"/>
        </w:rPr>
        <w:t>The data shows that when adding a few number of files in the synchronization operation, the empty device is a bit faster</w:t>
      </w:r>
      <w:r w:rsidR="00312D35" w:rsidRPr="00126316">
        <w:rPr>
          <w:lang w:val="en-GB"/>
        </w:rPr>
        <w:t xml:space="preserve"> (</w:t>
      </w:r>
      <w:r w:rsidR="000412F2" w:rsidRPr="00126316">
        <w:rPr>
          <w:lang w:val="en-GB"/>
        </w:rPr>
        <w:t>2.2ms versus</w:t>
      </w:r>
      <w:r w:rsidR="00312D35" w:rsidRPr="00126316">
        <w:rPr>
          <w:lang w:val="en-GB"/>
        </w:rPr>
        <w:t xml:space="preserve"> 4.6ms</w:t>
      </w:r>
      <w:r w:rsidR="00252132" w:rsidRPr="00126316">
        <w:rPr>
          <w:lang w:val="en-GB"/>
        </w:rPr>
        <w:t xml:space="preserve"> at a single file</w:t>
      </w:r>
      <w:r w:rsidR="00312D35" w:rsidRPr="00126316">
        <w:rPr>
          <w:lang w:val="en-GB"/>
        </w:rPr>
        <w:t>)</w:t>
      </w:r>
      <w:r w:rsidR="00907A39" w:rsidRPr="00126316">
        <w:rPr>
          <w:lang w:val="en-GB"/>
        </w:rPr>
        <w:t>, but when a significant number of files is reached, the non-empty device operates quite a lot faster</w:t>
      </w:r>
      <w:r w:rsidR="00252132" w:rsidRPr="00126316">
        <w:rPr>
          <w:lang w:val="en-GB"/>
        </w:rPr>
        <w:t xml:space="preserve"> (</w:t>
      </w:r>
      <w:r w:rsidR="000412F2" w:rsidRPr="00126316">
        <w:rPr>
          <w:lang w:val="en-GB"/>
        </w:rPr>
        <w:t>442ms versus</w:t>
      </w:r>
      <w:r w:rsidR="00252132" w:rsidRPr="00126316">
        <w:rPr>
          <w:lang w:val="en-GB"/>
        </w:rPr>
        <w:t xml:space="preserve"> 41ms at 50 files)</w:t>
      </w:r>
      <w:r w:rsidR="00907A39" w:rsidRPr="00126316">
        <w:rPr>
          <w:lang w:val="en-GB"/>
        </w:rPr>
        <w:t>!</w:t>
      </w:r>
      <w:r w:rsidR="00252132" w:rsidRPr="00126316">
        <w:rPr>
          <w:lang w:val="en-GB"/>
        </w:rPr>
        <w:t xml:space="preserve"> </w:t>
      </w:r>
      <w:r w:rsidR="006C19D9" w:rsidRPr="00126316">
        <w:rPr>
          <w:lang w:val="en-GB"/>
        </w:rPr>
        <w:t>We must then conclude that both file location and coordinator position has a significant impact on per</w:t>
      </w:r>
      <w:r w:rsidR="00385D73" w:rsidRPr="00126316">
        <w:rPr>
          <w:lang w:val="en-GB"/>
        </w:rPr>
        <w:t>formance during synchronization, and that electing the coordinator to be the device where files are added</w:t>
      </w:r>
      <w:r w:rsidR="00621F55" w:rsidRPr="00126316">
        <w:rPr>
          <w:lang w:val="en-GB"/>
        </w:rPr>
        <w:t xml:space="preserve"> most frequently is a good idea, if we can assume that synchronizations only occur when 50+ operations have been queued.</w:t>
      </w:r>
    </w:p>
    <w:p w14:paraId="4F5ED863" w14:textId="5F10F3B1" w:rsidR="0049169C" w:rsidRPr="00126316" w:rsidRDefault="00564DE8" w:rsidP="0049169C">
      <w:pPr>
        <w:keepNext/>
        <w:rPr>
          <w:lang w:val="en-GB"/>
        </w:rPr>
      </w:pPr>
      <w:r w:rsidRPr="00126316">
        <w:rPr>
          <w:lang w:val="en-GB" w:eastAsia="en-US"/>
        </w:rPr>
        <w:lastRenderedPageBreak/>
        <w:drawing>
          <wp:inline distT="0" distB="0" distL="0" distR="0" wp14:anchorId="2861AA24" wp14:editId="7CA568AA">
            <wp:extent cx="5825490" cy="2739390"/>
            <wp:effectExtent l="0" t="0" r="16510" b="29210"/>
            <wp:docPr id="41" name="Chart 4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3ADC7E53" w14:textId="34DB547E" w:rsidR="001244FC" w:rsidRPr="00126316" w:rsidRDefault="0049169C" w:rsidP="00B7376E">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102</w:t>
      </w:r>
      <w:r w:rsidRPr="00126316">
        <w:rPr>
          <w:lang w:val="en-GB"/>
        </w:rPr>
        <w:fldChar w:fldCharType="end"/>
      </w:r>
      <w:r w:rsidRPr="00126316">
        <w:rPr>
          <w:lang w:val="en-GB"/>
        </w:rPr>
        <w:t xml:space="preserve"> Time spent synchronizing for the coordinator when adding to either an empty or not-empty device.</w:t>
      </w:r>
    </w:p>
    <w:p w14:paraId="43255D33" w14:textId="0BC7F533" w:rsidR="00581455" w:rsidRPr="00126316" w:rsidRDefault="0006332B" w:rsidP="009253E7">
      <w:pPr>
        <w:rPr>
          <w:lang w:val="en-GB"/>
        </w:rPr>
      </w:pPr>
      <w:r w:rsidRPr="00126316">
        <w:rPr>
          <w:lang w:val="en-GB"/>
        </w:rPr>
        <w:t>N</w:t>
      </w:r>
      <w:r w:rsidR="008C2BCB" w:rsidRPr="00126316">
        <w:rPr>
          <w:lang w:val="en-GB"/>
        </w:rPr>
        <w:t xml:space="preserve">ote that "ulimit -n" was increased </w:t>
      </w:r>
      <w:r w:rsidR="00B84ED8" w:rsidRPr="00126316">
        <w:rPr>
          <w:lang w:val="en-GB"/>
        </w:rPr>
        <w:t>from</w:t>
      </w:r>
      <w:r w:rsidR="008C2BCB" w:rsidRPr="00126316">
        <w:rPr>
          <w:lang w:val="en-GB"/>
        </w:rPr>
        <w:t xml:space="preserve"> 256 to 4096 for these experiments in order to op</w:t>
      </w:r>
      <w:r w:rsidRPr="00126316">
        <w:rPr>
          <w:lang w:val="en-GB"/>
        </w:rPr>
        <w:t xml:space="preserve">erate on higher number of files, and the experiments </w:t>
      </w:r>
      <w:r w:rsidR="00A35558" w:rsidRPr="00126316">
        <w:rPr>
          <w:lang w:val="en-GB"/>
        </w:rPr>
        <w:t>could not</w:t>
      </w:r>
      <w:r w:rsidRPr="00126316">
        <w:rPr>
          <w:lang w:val="en-GB"/>
        </w:rPr>
        <w:t xml:space="preserve"> use higher numbers of files </w:t>
      </w:r>
      <w:r w:rsidR="0022291B" w:rsidRPr="00126316">
        <w:rPr>
          <w:lang w:val="en-GB"/>
        </w:rPr>
        <w:t xml:space="preserve">than what is shown </w:t>
      </w:r>
      <w:r w:rsidRPr="00126316">
        <w:rPr>
          <w:lang w:val="en-GB"/>
        </w:rPr>
        <w:t xml:space="preserve">because </w:t>
      </w:r>
      <w:r w:rsidR="00B02637" w:rsidRPr="00126316">
        <w:rPr>
          <w:lang w:val="en-GB"/>
        </w:rPr>
        <w:t xml:space="preserve">communications would break down without any meaningful errors. It is </w:t>
      </w:r>
      <w:r w:rsidR="00176E63" w:rsidRPr="00126316">
        <w:rPr>
          <w:lang w:val="en-GB"/>
        </w:rPr>
        <w:t>likely</w:t>
      </w:r>
      <w:r w:rsidR="00B02637" w:rsidRPr="00126316">
        <w:rPr>
          <w:lang w:val="en-GB"/>
        </w:rPr>
        <w:t xml:space="preserve"> that too many concurrent TCP/IP connections caused something to go wrong</w:t>
      </w:r>
      <w:r w:rsidR="000B2F3E" w:rsidRPr="00126316">
        <w:rPr>
          <w:lang w:val="en-GB"/>
        </w:rPr>
        <w:t xml:space="preserve"> with the TCP/IP server</w:t>
      </w:r>
      <w:r w:rsidR="00B02637" w:rsidRPr="00126316">
        <w:rPr>
          <w:lang w:val="en-GB"/>
        </w:rPr>
        <w:t>.</w:t>
      </w:r>
    </w:p>
    <w:p w14:paraId="106F5F33" w14:textId="05247901" w:rsidR="00395257" w:rsidRPr="00126316" w:rsidRDefault="00581455" w:rsidP="009253E7">
      <w:pPr>
        <w:rPr>
          <w:lang w:val="en-GB"/>
        </w:rPr>
      </w:pPr>
      <w:r w:rsidRPr="00126316">
        <w:rPr>
          <w:lang w:val="en-GB"/>
        </w:rPr>
        <w:t xml:space="preserve">(Note that these experiments focused on data files. Applications are retrieved using OS Xs system profiler, which </w:t>
      </w:r>
      <w:r w:rsidR="006B27AB" w:rsidRPr="00126316">
        <w:rPr>
          <w:lang w:val="en-GB"/>
        </w:rPr>
        <w:t>used</w:t>
      </w:r>
      <w:r w:rsidRPr="00126316">
        <w:rPr>
          <w:lang w:val="en-GB"/>
        </w:rPr>
        <w:t xml:space="preserve"> </w:t>
      </w:r>
      <w:r w:rsidR="006B27AB" w:rsidRPr="00126316">
        <w:rPr>
          <w:lang w:val="en-GB"/>
        </w:rPr>
        <w:t>a lot of</w:t>
      </w:r>
      <w:r w:rsidRPr="00126316">
        <w:rPr>
          <w:lang w:val="en-GB"/>
        </w:rPr>
        <w:t xml:space="preserve"> time on synchronizing applications.)</w:t>
      </w:r>
    </w:p>
    <w:p w14:paraId="5B90A55C" w14:textId="77777777" w:rsidR="00395257" w:rsidRPr="00126316" w:rsidRDefault="00395257" w:rsidP="00395257">
      <w:pPr>
        <w:pStyle w:val="Heading2"/>
      </w:pPr>
      <w:bookmarkStart w:id="60" w:name="_Toc324596302"/>
      <w:r w:rsidRPr="00126316">
        <w:t>Application Synchronization</w:t>
      </w:r>
      <w:bookmarkEnd w:id="60"/>
    </w:p>
    <w:p w14:paraId="08D8944F" w14:textId="68039B17" w:rsidR="00D54D9F" w:rsidRPr="00126316" w:rsidRDefault="00ED5E86" w:rsidP="00395257">
      <w:pPr>
        <w:rPr>
          <w:lang w:val="en-GB"/>
        </w:rPr>
      </w:pPr>
      <w:r w:rsidRPr="00126316">
        <w:rPr>
          <w:lang w:val="en-GB"/>
        </w:rPr>
        <w:t>In this experiment</w:t>
      </w:r>
      <w:r w:rsidR="00B91FD9" w:rsidRPr="00126316">
        <w:rPr>
          <w:lang w:val="en-GB"/>
        </w:rPr>
        <w:t xml:space="preserve"> how the number of applications affect the time spent synchronizing was tested. To get a varying amount of applications, a</w:t>
      </w:r>
      <w:r w:rsidR="005C69E9" w:rsidRPr="00126316">
        <w:rPr>
          <w:lang w:val="en-GB"/>
        </w:rPr>
        <w:t>n</w:t>
      </w:r>
      <w:r w:rsidR="00B91FD9" w:rsidRPr="00126316">
        <w:rPr>
          <w:lang w:val="en-GB"/>
        </w:rPr>
        <w:t xml:space="preserve"> application return</w:t>
      </w:r>
      <w:r w:rsidR="005C69E9" w:rsidRPr="00126316">
        <w:rPr>
          <w:lang w:val="en-GB"/>
        </w:rPr>
        <w:t>ing</w:t>
      </w:r>
      <w:r w:rsidR="00B91FD9" w:rsidRPr="00126316">
        <w:rPr>
          <w:lang w:val="en-GB"/>
        </w:rPr>
        <w:t xml:space="preserve"> a set number of </w:t>
      </w:r>
      <w:r w:rsidR="005540EC" w:rsidRPr="00126316">
        <w:rPr>
          <w:lang w:val="en-GB"/>
        </w:rPr>
        <w:t>names for placeholder application files</w:t>
      </w:r>
      <w:r w:rsidR="00B91FD9" w:rsidRPr="00126316">
        <w:rPr>
          <w:lang w:val="en-GB"/>
        </w:rPr>
        <w:t xml:space="preserve"> was created and used instead of th</w:t>
      </w:r>
      <w:r w:rsidR="00D85143" w:rsidRPr="00126316">
        <w:rPr>
          <w:lang w:val="en-GB"/>
        </w:rPr>
        <w:t xml:space="preserve">e system_profiler. This application, the app list </w:t>
      </w:r>
      <w:r w:rsidR="00230BAA" w:rsidRPr="00126316">
        <w:rPr>
          <w:lang w:val="en-GB"/>
        </w:rPr>
        <w:t>creator</w:t>
      </w:r>
      <w:r w:rsidR="00D85143" w:rsidRPr="00126316">
        <w:rPr>
          <w:lang w:val="en-GB"/>
        </w:rPr>
        <w:t>, was set to use approximately the same time as the system profiler bef</w:t>
      </w:r>
      <w:r w:rsidR="0041126B" w:rsidRPr="00126316">
        <w:rPr>
          <w:lang w:val="en-GB"/>
        </w:rPr>
        <w:t>ore returning a list</w:t>
      </w:r>
      <w:r w:rsidR="00645C89" w:rsidRPr="00126316">
        <w:rPr>
          <w:lang w:val="en-GB"/>
        </w:rPr>
        <w:t xml:space="preserve"> (6 seconds)</w:t>
      </w:r>
      <w:r w:rsidR="0041126B" w:rsidRPr="00126316">
        <w:rPr>
          <w:lang w:val="en-GB"/>
        </w:rPr>
        <w:t>, as to simulate a realistic environment as close as possible.</w:t>
      </w:r>
      <w:r w:rsidR="00CC79C0" w:rsidRPr="00126316">
        <w:rPr>
          <w:lang w:val="en-GB"/>
        </w:rPr>
        <w:t xml:space="preserve"> The time is taken from the point at which the coordinator starts to work on application synchronization, till it is done processing and sending local applications. </w:t>
      </w:r>
      <w:r w:rsidR="00517523" w:rsidRPr="00126316">
        <w:rPr>
          <w:lang w:val="en-GB"/>
        </w:rPr>
        <w:t>This should include most if not all of the processing of application synchronization on all devices</w:t>
      </w:r>
      <w:r w:rsidR="00135751" w:rsidRPr="00126316">
        <w:rPr>
          <w:lang w:val="en-GB"/>
        </w:rPr>
        <w:t>.</w:t>
      </w:r>
      <w:r w:rsidR="008B16AA" w:rsidRPr="00126316">
        <w:rPr>
          <w:lang w:val="en-GB"/>
        </w:rPr>
        <w:t xml:space="preserve"> </w:t>
      </w:r>
      <w:r w:rsidR="00D54D9F" w:rsidRPr="00126316">
        <w:rPr>
          <w:lang w:val="en-GB"/>
        </w:rPr>
        <w:t>Do note that</w:t>
      </w:r>
      <w:r w:rsidR="008B16AA" w:rsidRPr="00126316">
        <w:rPr>
          <w:lang w:val="en-GB"/>
        </w:rPr>
        <w:t xml:space="preserve"> all devices have the same applications in this </w:t>
      </w:r>
      <w:r w:rsidR="002019D0" w:rsidRPr="00126316">
        <w:rPr>
          <w:lang w:val="en-GB"/>
        </w:rPr>
        <w:t>experiment</w:t>
      </w:r>
      <w:r w:rsidR="008B16AA" w:rsidRPr="00126316">
        <w:rPr>
          <w:lang w:val="en-GB"/>
        </w:rPr>
        <w:t>.</w:t>
      </w:r>
      <w:r w:rsidR="00210C66" w:rsidRPr="00126316">
        <w:rPr>
          <w:lang w:val="en-GB"/>
        </w:rPr>
        <w:t xml:space="preserve"> </w:t>
      </w:r>
    </w:p>
    <w:p w14:paraId="70CA4E99" w14:textId="77BE51FE" w:rsidR="002409BE" w:rsidRPr="00126316" w:rsidRDefault="004150BF" w:rsidP="00395257">
      <w:pPr>
        <w:rPr>
          <w:lang w:val="en-GB"/>
        </w:rPr>
      </w:pPr>
      <w:r w:rsidRPr="00126316">
        <w:rPr>
          <w:lang w:val="en-GB"/>
        </w:rPr>
        <w:t xml:space="preserve">Three different sets of test were executed with </w:t>
      </w:r>
      <w:r w:rsidR="00335C8D" w:rsidRPr="00126316">
        <w:rPr>
          <w:lang w:val="en-GB"/>
        </w:rPr>
        <w:t>the same number of appl</w:t>
      </w:r>
      <w:r w:rsidR="0051107F" w:rsidRPr="00126316">
        <w:rPr>
          <w:lang w:val="en-GB"/>
        </w:rPr>
        <w:t>ications:</w:t>
      </w:r>
      <w:r w:rsidR="00335C8D" w:rsidRPr="00126316">
        <w:rPr>
          <w:lang w:val="en-GB"/>
        </w:rPr>
        <w:t xml:space="preserve"> o</w:t>
      </w:r>
      <w:r w:rsidRPr="00126316">
        <w:rPr>
          <w:lang w:val="en-GB"/>
        </w:rPr>
        <w:t>ne with two devices, and one with ten devices</w:t>
      </w:r>
      <w:r w:rsidR="000E6C70" w:rsidRPr="00126316">
        <w:rPr>
          <w:lang w:val="en-GB"/>
        </w:rPr>
        <w:t>, and one with 20</w:t>
      </w:r>
      <w:r w:rsidRPr="00126316">
        <w:rPr>
          <w:lang w:val="en-GB"/>
        </w:rPr>
        <w:t>.</w:t>
      </w:r>
      <w:r w:rsidR="00140C34" w:rsidRPr="00126316">
        <w:rPr>
          <w:lang w:val="en-GB"/>
        </w:rPr>
        <w:t xml:space="preserve"> Communication was done over loopback</w:t>
      </w:r>
      <w:r w:rsidR="00D96068" w:rsidRPr="00126316">
        <w:rPr>
          <w:lang w:val="en-GB"/>
        </w:rPr>
        <w:t xml:space="preserve"> to begin with</w:t>
      </w:r>
      <w:r w:rsidR="00140C34" w:rsidRPr="00126316">
        <w:rPr>
          <w:lang w:val="en-GB"/>
        </w:rPr>
        <w:t>.</w:t>
      </w:r>
    </w:p>
    <w:p w14:paraId="5718186C" w14:textId="77777777" w:rsidR="002409BE" w:rsidRPr="00126316" w:rsidRDefault="002409BE" w:rsidP="00395257">
      <w:pPr>
        <w:rPr>
          <w:lang w:val="en-GB"/>
        </w:rPr>
      </w:pPr>
    </w:p>
    <w:p w14:paraId="116F928D" w14:textId="5B9877FA" w:rsidR="002409BE" w:rsidRPr="00126316" w:rsidRDefault="00B144ED" w:rsidP="002409BE">
      <w:pPr>
        <w:keepNext/>
        <w:rPr>
          <w:lang w:val="en-GB"/>
        </w:rPr>
      </w:pPr>
      <w:r w:rsidRPr="00126316">
        <w:rPr>
          <w:lang w:val="en-GB" w:eastAsia="en-US"/>
        </w:rPr>
        <w:lastRenderedPageBreak/>
        <w:drawing>
          <wp:inline distT="0" distB="0" distL="0" distR="0" wp14:anchorId="033F9E2C" wp14:editId="62833000">
            <wp:extent cx="5825490" cy="3310890"/>
            <wp:effectExtent l="0" t="0" r="16510" b="1651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18FA3BEA" w14:textId="751BD5DB" w:rsidR="003A4BB5" w:rsidRPr="00126316" w:rsidRDefault="002409BE" w:rsidP="002409BE">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103</w:t>
      </w:r>
      <w:r w:rsidRPr="00126316">
        <w:rPr>
          <w:lang w:val="en-GB"/>
        </w:rPr>
        <w:fldChar w:fldCharType="end"/>
      </w:r>
      <w:r w:rsidRPr="00126316">
        <w:rPr>
          <w:lang w:val="en-GB"/>
        </w:rPr>
        <w:t xml:space="preserve"> Time spent synchronizing applications over loopback</w:t>
      </w:r>
    </w:p>
    <w:p w14:paraId="1FCFA2D2" w14:textId="717457BE" w:rsidR="00A92618" w:rsidRPr="00126316" w:rsidRDefault="00A92618" w:rsidP="00395257">
      <w:pPr>
        <w:rPr>
          <w:lang w:val="en-GB"/>
        </w:rPr>
      </w:pPr>
      <w:r w:rsidRPr="00126316">
        <w:rPr>
          <w:lang w:val="en-GB"/>
        </w:rPr>
        <w:t>The experiment was then re-executed over Wi</w:t>
      </w:r>
      <w:r w:rsidR="00F433C6" w:rsidRPr="00126316">
        <w:rPr>
          <w:lang w:val="en-GB"/>
        </w:rPr>
        <w:t>-</w:t>
      </w:r>
      <w:r w:rsidRPr="00126316">
        <w:rPr>
          <w:lang w:val="en-GB"/>
        </w:rPr>
        <w:t>Fi, with the packets sent via the router and back.</w:t>
      </w:r>
      <w:r w:rsidR="005B7932" w:rsidRPr="00126316">
        <w:rPr>
          <w:lang w:val="en-GB"/>
        </w:rPr>
        <w:t xml:space="preserve"> Unfortunately, time</w:t>
      </w:r>
      <w:r w:rsidR="004F7573" w:rsidRPr="00126316">
        <w:rPr>
          <w:lang w:val="en-GB"/>
        </w:rPr>
        <w:t xml:space="preserve">outs started to occur when the </w:t>
      </w:r>
      <w:r w:rsidR="00382684" w:rsidRPr="00126316">
        <w:rPr>
          <w:lang w:val="en-GB"/>
        </w:rPr>
        <w:t>number of applications was</w:t>
      </w:r>
      <w:r w:rsidR="004F7573" w:rsidRPr="00126316">
        <w:rPr>
          <w:lang w:val="en-GB"/>
        </w:rPr>
        <w:t xml:space="preserve"> high i</w:t>
      </w:r>
      <w:r w:rsidR="00382684" w:rsidRPr="00126316">
        <w:rPr>
          <w:lang w:val="en-GB"/>
        </w:rPr>
        <w:t>n combination with many devices, thus the lack of data for two of the lines.</w:t>
      </w:r>
      <w:r w:rsidR="00E57CE5" w:rsidRPr="00126316">
        <w:rPr>
          <w:lang w:val="en-GB"/>
        </w:rPr>
        <w:t xml:space="preserve"> </w:t>
      </w:r>
    </w:p>
    <w:p w14:paraId="55A1FF41" w14:textId="77777777" w:rsidR="001E30D7" w:rsidRPr="00126316" w:rsidRDefault="001E30D7" w:rsidP="00395257">
      <w:pPr>
        <w:rPr>
          <w:lang w:val="en-GB"/>
        </w:rPr>
      </w:pPr>
    </w:p>
    <w:p w14:paraId="7B5A5152" w14:textId="1F6772FA" w:rsidR="003635CD" w:rsidRPr="00126316" w:rsidRDefault="00F0658B" w:rsidP="003635CD">
      <w:pPr>
        <w:keepNext/>
        <w:rPr>
          <w:lang w:val="en-GB"/>
        </w:rPr>
      </w:pPr>
      <w:r w:rsidRPr="00126316">
        <w:rPr>
          <w:lang w:val="en-GB" w:eastAsia="en-US"/>
        </w:rPr>
        <w:drawing>
          <wp:inline distT="0" distB="0" distL="0" distR="0" wp14:anchorId="5EB2ADB2" wp14:editId="0E3A2D96">
            <wp:extent cx="5825490" cy="3242310"/>
            <wp:effectExtent l="0" t="0" r="16510" b="3429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52EEA47C" w14:textId="3F12FCDF" w:rsidR="003635CD" w:rsidRPr="00126316" w:rsidRDefault="003635CD" w:rsidP="003635CD">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104</w:t>
      </w:r>
      <w:r w:rsidRPr="00126316">
        <w:rPr>
          <w:lang w:val="en-GB"/>
        </w:rPr>
        <w:fldChar w:fldCharType="end"/>
      </w:r>
      <w:r w:rsidRPr="00126316">
        <w:rPr>
          <w:lang w:val="en-GB"/>
        </w:rPr>
        <w:t xml:space="preserve"> Time spent synchronizing applications with </w:t>
      </w:r>
      <w:r w:rsidR="0033193D" w:rsidRPr="00126316">
        <w:rPr>
          <w:lang w:val="en-GB"/>
        </w:rPr>
        <w:t>communications</w:t>
      </w:r>
      <w:r w:rsidRPr="00126316">
        <w:rPr>
          <w:lang w:val="en-GB"/>
        </w:rPr>
        <w:t xml:space="preserve"> passing by the router on LAN</w:t>
      </w:r>
    </w:p>
    <w:p w14:paraId="4B267631" w14:textId="6BDCF64E" w:rsidR="00851A79" w:rsidRPr="00126316" w:rsidRDefault="00290CA6" w:rsidP="00C31E3D">
      <w:pPr>
        <w:rPr>
          <w:lang w:val="en-GB"/>
        </w:rPr>
      </w:pPr>
      <w:r w:rsidRPr="00126316">
        <w:rPr>
          <w:lang w:val="en-GB"/>
        </w:rPr>
        <w:t>The graph for two devices appear to be quite similar</w:t>
      </w:r>
      <w:r w:rsidR="006E0E87" w:rsidRPr="00126316">
        <w:rPr>
          <w:lang w:val="en-GB"/>
        </w:rPr>
        <w:t xml:space="preserve"> between the two data sets</w:t>
      </w:r>
      <w:r w:rsidRPr="00126316">
        <w:rPr>
          <w:lang w:val="en-GB"/>
        </w:rPr>
        <w:t xml:space="preserve">, with both ending </w:t>
      </w:r>
      <w:r w:rsidR="00C31E3D" w:rsidRPr="00126316">
        <w:rPr>
          <w:lang w:val="en-GB"/>
        </w:rPr>
        <w:t>in the 180</w:t>
      </w:r>
      <w:r w:rsidRPr="00126316">
        <w:rPr>
          <w:lang w:val="en-GB"/>
        </w:rPr>
        <w:t xml:space="preserve"> seconds</w:t>
      </w:r>
      <w:r w:rsidR="00C31E3D" w:rsidRPr="00126316">
        <w:rPr>
          <w:lang w:val="en-GB"/>
        </w:rPr>
        <w:t xml:space="preserve"> area</w:t>
      </w:r>
      <w:r w:rsidRPr="00126316">
        <w:rPr>
          <w:lang w:val="en-GB"/>
        </w:rPr>
        <w:t xml:space="preserve"> with </w:t>
      </w:r>
      <w:r w:rsidR="00C31E3D" w:rsidRPr="00126316">
        <w:rPr>
          <w:lang w:val="en-GB"/>
        </w:rPr>
        <w:t>75</w:t>
      </w:r>
      <w:r w:rsidRPr="00126316">
        <w:rPr>
          <w:lang w:val="en-GB"/>
        </w:rPr>
        <w:t xml:space="preserve">.000 applications, and </w:t>
      </w:r>
      <w:r w:rsidR="001559E2" w:rsidRPr="00126316">
        <w:rPr>
          <w:lang w:val="en-GB"/>
        </w:rPr>
        <w:t>with a similar incline.</w:t>
      </w:r>
      <w:r w:rsidR="00E47003" w:rsidRPr="00126316">
        <w:rPr>
          <w:lang w:val="en-GB"/>
        </w:rPr>
        <w:t xml:space="preserve"> </w:t>
      </w:r>
      <w:r w:rsidR="00D80F79" w:rsidRPr="00126316">
        <w:rPr>
          <w:lang w:val="en-GB"/>
        </w:rPr>
        <w:t>Much the same can be said for 10 devices, though the prototype timed out when attempting 75.000 applications.</w:t>
      </w:r>
      <w:r w:rsidR="00E47003" w:rsidRPr="00126316">
        <w:rPr>
          <w:lang w:val="en-GB"/>
        </w:rPr>
        <w:t xml:space="preserve"> </w:t>
      </w:r>
      <w:r w:rsidR="003E0483" w:rsidRPr="00126316">
        <w:rPr>
          <w:lang w:val="en-GB"/>
        </w:rPr>
        <w:t xml:space="preserve">There is as expected a slight increase in time when </w:t>
      </w:r>
      <w:r w:rsidR="003E0483" w:rsidRPr="00126316">
        <w:rPr>
          <w:lang w:val="en-GB"/>
        </w:rPr>
        <w:lastRenderedPageBreak/>
        <w:t xml:space="preserve">running over LAN, though </w:t>
      </w:r>
      <w:r w:rsidR="00F52DBB" w:rsidRPr="00126316">
        <w:rPr>
          <w:lang w:val="en-GB"/>
        </w:rPr>
        <w:t>quite small; A</w:t>
      </w:r>
      <w:r w:rsidR="00630F88" w:rsidRPr="00126316">
        <w:rPr>
          <w:lang w:val="en-GB"/>
        </w:rPr>
        <w:t xml:space="preserve">n </w:t>
      </w:r>
      <w:r w:rsidR="003558B9" w:rsidRPr="00126316">
        <w:rPr>
          <w:lang w:val="en-GB"/>
        </w:rPr>
        <w:t>average</w:t>
      </w:r>
      <w:r w:rsidR="00630F88" w:rsidRPr="00126316">
        <w:rPr>
          <w:lang w:val="en-GB"/>
        </w:rPr>
        <w:t xml:space="preserve"> increase of</w:t>
      </w:r>
      <w:r w:rsidR="00F52DBB" w:rsidRPr="00126316">
        <w:rPr>
          <w:lang w:val="en-GB"/>
        </w:rPr>
        <w:t xml:space="preserve"> 4 % for two devices, </w:t>
      </w:r>
      <w:r w:rsidR="0046236A" w:rsidRPr="00126316">
        <w:rPr>
          <w:lang w:val="en-GB"/>
        </w:rPr>
        <w:t>and 5 % for 10 devices</w:t>
      </w:r>
      <w:r w:rsidR="00303C8F" w:rsidRPr="00126316">
        <w:rPr>
          <w:lang w:val="en-GB"/>
        </w:rPr>
        <w:t xml:space="preserve"> </w:t>
      </w:r>
      <w:r w:rsidR="0046236A" w:rsidRPr="00126316">
        <w:rPr>
          <w:lang w:val="en-GB"/>
        </w:rPr>
        <w:t>based on the values for the runs that finished properly.</w:t>
      </w:r>
      <w:r w:rsidR="00954394" w:rsidRPr="00126316">
        <w:rPr>
          <w:lang w:val="en-GB"/>
        </w:rPr>
        <w:t xml:space="preserve"> </w:t>
      </w:r>
    </w:p>
    <w:p w14:paraId="3C464D92" w14:textId="264D4494" w:rsidR="00F66479" w:rsidRPr="00126316" w:rsidRDefault="00613E8A" w:rsidP="00C31E3D">
      <w:pPr>
        <w:rPr>
          <w:lang w:val="en-GB"/>
        </w:rPr>
      </w:pPr>
      <w:r w:rsidRPr="00126316">
        <w:rPr>
          <w:lang w:val="en-GB"/>
        </w:rPr>
        <w:t>On the other hand,</w:t>
      </w:r>
      <w:r w:rsidR="00954394" w:rsidRPr="00126316">
        <w:rPr>
          <w:lang w:val="en-GB"/>
        </w:rPr>
        <w:t xml:space="preserve"> 20 devices had a huge increase of </w:t>
      </w:r>
      <w:r w:rsidR="001A06DE" w:rsidRPr="00126316">
        <w:rPr>
          <w:lang w:val="en-GB"/>
        </w:rPr>
        <w:t>64</w:t>
      </w:r>
      <w:r w:rsidR="00954394" w:rsidRPr="00126316">
        <w:rPr>
          <w:lang w:val="en-GB"/>
        </w:rPr>
        <w:t xml:space="preserve"> % based on the tests up to 10.000 applications. </w:t>
      </w:r>
      <w:r w:rsidR="00235091" w:rsidRPr="00126316">
        <w:rPr>
          <w:lang w:val="en-GB"/>
        </w:rPr>
        <w:t xml:space="preserve">It is worth noting that the increase is most noticeable </w:t>
      </w:r>
      <w:r w:rsidR="00216889" w:rsidRPr="00126316">
        <w:rPr>
          <w:lang w:val="en-GB"/>
        </w:rPr>
        <w:t>in the area around</w:t>
      </w:r>
      <w:r w:rsidR="00235091" w:rsidRPr="00126316">
        <w:rPr>
          <w:lang w:val="en-GB"/>
        </w:rPr>
        <w:t xml:space="preserve"> the beginning of the incline of the curve</w:t>
      </w:r>
      <w:r w:rsidR="0020409B" w:rsidRPr="00126316">
        <w:rPr>
          <w:lang w:val="en-GB"/>
        </w:rPr>
        <w:t xml:space="preserve"> as the incline hits slightly earlier due to the increased </w:t>
      </w:r>
      <w:r w:rsidR="00F8358E" w:rsidRPr="00126316">
        <w:rPr>
          <w:lang w:val="en-GB"/>
        </w:rPr>
        <w:t xml:space="preserve">time spent in </w:t>
      </w:r>
      <w:r w:rsidR="0020409B" w:rsidRPr="00126316">
        <w:rPr>
          <w:lang w:val="en-GB"/>
        </w:rPr>
        <w:t>communication</w:t>
      </w:r>
      <w:r w:rsidR="00DC6945" w:rsidRPr="00126316">
        <w:rPr>
          <w:lang w:val="en-GB"/>
        </w:rPr>
        <w:t>. As the prototype times out just after the point of breakdown, the performance h</w:t>
      </w:r>
      <w:r w:rsidR="00783FB5" w:rsidRPr="00126316">
        <w:rPr>
          <w:lang w:val="en-GB"/>
        </w:rPr>
        <w:t>it seems greater than it really</w:t>
      </w:r>
      <w:r w:rsidR="00C549CE" w:rsidRPr="00126316">
        <w:rPr>
          <w:lang w:val="en-GB"/>
        </w:rPr>
        <w:t xml:space="preserve"> would</w:t>
      </w:r>
      <w:r w:rsidR="00783FB5" w:rsidRPr="00126316">
        <w:rPr>
          <w:lang w:val="en-GB"/>
        </w:rPr>
        <w:t xml:space="preserve"> have</w:t>
      </w:r>
      <w:r w:rsidR="006D6D3A" w:rsidRPr="00126316">
        <w:rPr>
          <w:lang w:val="en-GB"/>
        </w:rPr>
        <w:t xml:space="preserve"> been if it was capable of surviving</w:t>
      </w:r>
      <w:r w:rsidR="00DC6945" w:rsidRPr="00126316">
        <w:rPr>
          <w:lang w:val="en-GB"/>
        </w:rPr>
        <w:t xml:space="preserve">. </w:t>
      </w:r>
      <w:r w:rsidR="00EC3017" w:rsidRPr="00126316">
        <w:rPr>
          <w:lang w:val="en-GB"/>
        </w:rPr>
        <w:t>For comparison, when based on the same data</w:t>
      </w:r>
      <w:r w:rsidR="00932479" w:rsidRPr="00126316">
        <w:rPr>
          <w:lang w:val="en-GB"/>
        </w:rPr>
        <w:t xml:space="preserve"> </w:t>
      </w:r>
      <w:r w:rsidR="00D7337F" w:rsidRPr="00126316">
        <w:rPr>
          <w:lang w:val="en-GB"/>
        </w:rPr>
        <w:t>points</w:t>
      </w:r>
      <w:r w:rsidR="00EC3017" w:rsidRPr="00126316">
        <w:rPr>
          <w:lang w:val="en-GB"/>
        </w:rPr>
        <w:t xml:space="preserve"> 10 devices had an increase of 40 %, while two </w:t>
      </w:r>
      <w:r w:rsidR="00932479" w:rsidRPr="00126316">
        <w:rPr>
          <w:lang w:val="en-GB"/>
        </w:rPr>
        <w:t>devices</w:t>
      </w:r>
      <w:r w:rsidR="00127D40" w:rsidRPr="00126316">
        <w:rPr>
          <w:lang w:val="en-GB"/>
        </w:rPr>
        <w:t xml:space="preserve"> had</w:t>
      </w:r>
      <w:r w:rsidR="00EC3017" w:rsidRPr="00126316">
        <w:rPr>
          <w:lang w:val="en-GB"/>
        </w:rPr>
        <w:t xml:space="preserve"> 1 %.</w:t>
      </w:r>
      <w:r w:rsidR="00013240" w:rsidRPr="00126316">
        <w:rPr>
          <w:lang w:val="en-GB"/>
        </w:rPr>
        <w:t xml:space="preserve"> It is</w:t>
      </w:r>
      <w:r w:rsidR="00345EB5" w:rsidRPr="00126316">
        <w:rPr>
          <w:lang w:val="en-GB"/>
        </w:rPr>
        <w:t xml:space="preserve"> thus</w:t>
      </w:r>
      <w:r w:rsidR="00013240" w:rsidRPr="00126316">
        <w:rPr>
          <w:lang w:val="en-GB"/>
        </w:rPr>
        <w:t xml:space="preserve"> reasonable to believe the diff</w:t>
      </w:r>
      <w:r w:rsidR="001E4DE6" w:rsidRPr="00126316">
        <w:rPr>
          <w:lang w:val="en-GB"/>
        </w:rPr>
        <w:t xml:space="preserve">erence would have evened out </w:t>
      </w:r>
      <w:r w:rsidR="000707AA" w:rsidRPr="00126316">
        <w:rPr>
          <w:lang w:val="en-GB"/>
        </w:rPr>
        <w:t xml:space="preserve">had the prototype been capable of continuing </w:t>
      </w:r>
      <w:r w:rsidR="00E4213D" w:rsidRPr="00126316">
        <w:rPr>
          <w:lang w:val="en-GB"/>
        </w:rPr>
        <w:t>on with higher values.</w:t>
      </w:r>
      <w:r w:rsidRPr="00126316">
        <w:rPr>
          <w:lang w:val="en-GB"/>
        </w:rPr>
        <w:t xml:space="preserve"> </w:t>
      </w:r>
    </w:p>
    <w:p w14:paraId="7704D563" w14:textId="7ECDDD1B" w:rsidR="00210142" w:rsidRPr="00126316" w:rsidRDefault="00210142" w:rsidP="00C31E3D">
      <w:pPr>
        <w:rPr>
          <w:lang w:val="en-GB"/>
        </w:rPr>
      </w:pPr>
      <w:r w:rsidRPr="00126316">
        <w:rPr>
          <w:lang w:val="en-GB"/>
        </w:rPr>
        <w:t>Note that some significant fluctuation</w:t>
      </w:r>
      <w:r w:rsidR="00086E8D" w:rsidRPr="00126316">
        <w:rPr>
          <w:lang w:val="en-GB"/>
        </w:rPr>
        <w:t xml:space="preserve"> (though within reasonable intervals)</w:t>
      </w:r>
      <w:r w:rsidRPr="00126316">
        <w:rPr>
          <w:lang w:val="en-GB"/>
        </w:rPr>
        <w:t xml:space="preserve"> in the times for 500 - 5000 applications when running 20 devices did occur w</w:t>
      </w:r>
      <w:r w:rsidR="00EC31AA" w:rsidRPr="00126316">
        <w:rPr>
          <w:lang w:val="en-GB"/>
        </w:rPr>
        <w:t>hen routing the packets over</w:t>
      </w:r>
      <w:r w:rsidRPr="00126316">
        <w:rPr>
          <w:lang w:val="en-GB"/>
        </w:rPr>
        <w:t xml:space="preserve"> LAN. </w:t>
      </w:r>
      <w:r w:rsidR="004F7BB6" w:rsidRPr="00126316">
        <w:rPr>
          <w:lang w:val="en-GB"/>
        </w:rPr>
        <w:t xml:space="preserve">But they were inconsistent and the amount and direction varied from day to day, and between reboots. </w:t>
      </w:r>
      <w:r w:rsidR="004760C0" w:rsidRPr="00126316">
        <w:rPr>
          <w:lang w:val="en-GB"/>
        </w:rPr>
        <w:t>A variation in the networks environment is</w:t>
      </w:r>
      <w:r w:rsidR="00BE287A" w:rsidRPr="00126316">
        <w:rPr>
          <w:lang w:val="en-GB"/>
        </w:rPr>
        <w:t xml:space="preserve"> likely to blame.</w:t>
      </w:r>
      <w:r w:rsidR="004760C0" w:rsidRPr="00126316">
        <w:rPr>
          <w:lang w:val="en-GB"/>
        </w:rPr>
        <w:t xml:space="preserve"> </w:t>
      </w:r>
    </w:p>
    <w:p w14:paraId="4FA050BD" w14:textId="4DA984D9" w:rsidR="001F5EF2" w:rsidRPr="00126316" w:rsidRDefault="001F5EF2" w:rsidP="00395257">
      <w:pPr>
        <w:rPr>
          <w:lang w:val="en-GB"/>
        </w:rPr>
      </w:pPr>
      <w:r w:rsidRPr="00126316">
        <w:rPr>
          <w:lang w:val="en-GB"/>
        </w:rPr>
        <w:br w:type="page"/>
      </w:r>
    </w:p>
    <w:p w14:paraId="16A7B23E" w14:textId="21ACA7B3" w:rsidR="00672FFC" w:rsidRPr="00126316" w:rsidRDefault="001F5EF2" w:rsidP="008B79D4">
      <w:pPr>
        <w:pStyle w:val="Heading1"/>
        <w:rPr>
          <w:lang w:val="en-GB"/>
        </w:rPr>
      </w:pPr>
      <w:bookmarkStart w:id="61" w:name="_Toc324596303"/>
      <w:r w:rsidRPr="00126316">
        <w:rPr>
          <w:lang w:val="en-GB"/>
        </w:rPr>
        <w:lastRenderedPageBreak/>
        <w:t>Discussion</w:t>
      </w:r>
      <w:bookmarkEnd w:id="61"/>
    </w:p>
    <w:p w14:paraId="4D52C53A" w14:textId="0708F7A3" w:rsidR="00774B2D" w:rsidRPr="00126316" w:rsidRDefault="00774B2D" w:rsidP="00621BEB">
      <w:pPr>
        <w:pStyle w:val="Heading2"/>
      </w:pPr>
      <w:bookmarkStart w:id="62" w:name="_Toc324596304"/>
      <w:r w:rsidRPr="00126316">
        <w:t xml:space="preserve">Coordinator Versus Complete </w:t>
      </w:r>
      <w:r w:rsidR="00084DB9" w:rsidRPr="00126316">
        <w:t>Decentralization</w:t>
      </w:r>
      <w:bookmarkEnd w:id="62"/>
    </w:p>
    <w:p w14:paraId="0583AC85" w14:textId="75CE27DD" w:rsidR="00175603" w:rsidRPr="00126316" w:rsidRDefault="00175603" w:rsidP="00175603">
      <w:pPr>
        <w:rPr>
          <w:lang w:val="en-GB"/>
        </w:rPr>
      </w:pPr>
      <w:r w:rsidRPr="00126316">
        <w:rPr>
          <w:lang w:val="en-GB"/>
        </w:rPr>
        <w:t xml:space="preserve">A design with a coordinator enforcing </w:t>
      </w:r>
      <w:r w:rsidR="006E1F9C" w:rsidRPr="00126316">
        <w:rPr>
          <w:lang w:val="en-GB"/>
        </w:rPr>
        <w:t>consistency</w:t>
      </w:r>
      <w:r w:rsidRPr="00126316">
        <w:rPr>
          <w:lang w:val="en-GB"/>
        </w:rPr>
        <w:t xml:space="preserve"> was chosen for the prototype. It is not clear that it is the best design, as it comes with a couple of negative effects; In the real world, failure and connection</w:t>
      </w:r>
      <w:r w:rsidR="00DE0B9B" w:rsidRPr="00126316">
        <w:rPr>
          <w:lang w:val="en-GB"/>
        </w:rPr>
        <w:t xml:space="preserve"> break </w:t>
      </w:r>
      <w:r w:rsidR="001E37FB" w:rsidRPr="00126316">
        <w:rPr>
          <w:lang w:val="en-GB"/>
        </w:rPr>
        <w:t>down is a likely event. Having</w:t>
      </w:r>
      <w:r w:rsidR="00DE0B9B" w:rsidRPr="00126316">
        <w:rPr>
          <w:lang w:val="en-GB"/>
        </w:rPr>
        <w:t xml:space="preserve"> a solution that </w:t>
      </w:r>
      <w:r w:rsidR="002A6E61" w:rsidRPr="00126316">
        <w:rPr>
          <w:lang w:val="en-GB"/>
        </w:rPr>
        <w:t>tends</w:t>
      </w:r>
      <w:r w:rsidR="00DE0B9B" w:rsidRPr="00126316">
        <w:rPr>
          <w:lang w:val="en-GB"/>
        </w:rPr>
        <w:t xml:space="preserve"> towards a centralized design creates a single point of failure unless good solutions for handling these scenarios are created. </w:t>
      </w:r>
      <w:r w:rsidR="00E5509A" w:rsidRPr="00126316">
        <w:rPr>
          <w:lang w:val="en-GB"/>
        </w:rPr>
        <w:t>And even if you have a good way of surviving these problems, network splitting would create further difficult challenges to tackle.</w:t>
      </w:r>
    </w:p>
    <w:p w14:paraId="7956A010" w14:textId="1C8C6152" w:rsidR="007B0A4E" w:rsidRPr="00126316" w:rsidRDefault="00890C76" w:rsidP="00175603">
      <w:pPr>
        <w:rPr>
          <w:lang w:val="en-GB"/>
        </w:rPr>
      </w:pPr>
      <w:r w:rsidRPr="00126316">
        <w:rPr>
          <w:lang w:val="en-GB"/>
        </w:rPr>
        <w:t>However, the design used in the prototype does give simplicity and ensure synchronization, more so than what would have been easily implemented with a completely decentralized system.</w:t>
      </w:r>
      <w:r w:rsidR="007B0A4E" w:rsidRPr="00126316">
        <w:rPr>
          <w:lang w:val="en-GB"/>
        </w:rPr>
        <w:t xml:space="preserve"> </w:t>
      </w:r>
      <w:r w:rsidR="00F51E85" w:rsidRPr="00126316">
        <w:rPr>
          <w:lang w:val="en-GB"/>
        </w:rPr>
        <w:t xml:space="preserve">The system only every being used by a single user </w:t>
      </w:r>
      <w:r w:rsidR="008F7055" w:rsidRPr="00126316">
        <w:rPr>
          <w:lang w:val="en-GB"/>
        </w:rPr>
        <w:t>with</w:t>
      </w:r>
      <w:r w:rsidR="00F51E85" w:rsidRPr="00126316">
        <w:rPr>
          <w:lang w:val="en-GB"/>
        </w:rPr>
        <w:t xml:space="preserve"> his/her personal devices also significantly reduces risks of failures and conflicts. </w:t>
      </w:r>
      <w:r w:rsidR="001E28B9" w:rsidRPr="00126316">
        <w:rPr>
          <w:lang w:val="en-GB"/>
        </w:rPr>
        <w:t>It also implies that s</w:t>
      </w:r>
      <w:r w:rsidR="00F51E85" w:rsidRPr="00126316">
        <w:rPr>
          <w:lang w:val="en-GB"/>
        </w:rPr>
        <w:t>calability is not important, as the number of devices involved i</w:t>
      </w:r>
      <w:r w:rsidR="001E28B9" w:rsidRPr="00126316">
        <w:rPr>
          <w:lang w:val="en-GB"/>
        </w:rPr>
        <w:t xml:space="preserve">s likely be in the tens at most. </w:t>
      </w:r>
    </w:p>
    <w:p w14:paraId="3C2B89DD" w14:textId="07F3B633" w:rsidR="00CC4553" w:rsidRPr="00126316" w:rsidRDefault="005C7FC4" w:rsidP="00175603">
      <w:pPr>
        <w:rPr>
          <w:lang w:val="en-GB"/>
        </w:rPr>
      </w:pPr>
      <w:r w:rsidRPr="00126316">
        <w:rPr>
          <w:lang w:val="en-GB"/>
        </w:rPr>
        <w:t xml:space="preserve">The </w:t>
      </w:r>
      <w:r w:rsidR="00C33149" w:rsidRPr="00126316">
        <w:rPr>
          <w:lang w:val="en-GB"/>
        </w:rPr>
        <w:t xml:space="preserve">final </w:t>
      </w:r>
      <w:r w:rsidRPr="00126316">
        <w:rPr>
          <w:lang w:val="en-GB"/>
        </w:rPr>
        <w:t>implemented prototype does not handle these scenarios very well, but it should not be very difficult to ensure that it does. The prototype is currently set to exit when a communication error occurs, which could be changed to just cancelling the operation and re-evaluating the co</w:t>
      </w:r>
      <w:r w:rsidR="00D81036" w:rsidRPr="00126316">
        <w:rPr>
          <w:lang w:val="en-GB"/>
        </w:rPr>
        <w:t xml:space="preserve">nnections to the other daemons. A new coordinator can be chosen if the previous one was lost, and the state of the entire system re-evaluate as if it was setting up for the first time. </w:t>
      </w:r>
      <w:r w:rsidR="001A17D8" w:rsidRPr="00126316">
        <w:rPr>
          <w:lang w:val="en-GB"/>
        </w:rPr>
        <w:t xml:space="preserve">When a daemon comes back online, any changes to </w:t>
      </w:r>
      <w:r w:rsidR="00CC4553" w:rsidRPr="00126316">
        <w:rPr>
          <w:lang w:val="en-GB"/>
        </w:rPr>
        <w:t>files that were</w:t>
      </w:r>
      <w:r w:rsidR="001A17D8" w:rsidRPr="00126316">
        <w:rPr>
          <w:lang w:val="en-GB"/>
        </w:rPr>
        <w:t xml:space="preserve"> saved to disk </w:t>
      </w:r>
      <w:r w:rsidR="00166A10" w:rsidRPr="00126316">
        <w:rPr>
          <w:lang w:val="en-GB"/>
        </w:rPr>
        <w:t xml:space="preserve">but not committed </w:t>
      </w:r>
      <w:r w:rsidR="001A17D8" w:rsidRPr="00126316">
        <w:rPr>
          <w:lang w:val="en-GB"/>
        </w:rPr>
        <w:t>before the crash would be applied.</w:t>
      </w:r>
      <w:r w:rsidR="00166A10" w:rsidRPr="00126316">
        <w:rPr>
          <w:lang w:val="en-GB"/>
        </w:rPr>
        <w:t xml:space="preserve"> </w:t>
      </w:r>
      <w:r w:rsidR="00BC3015" w:rsidRPr="00126316">
        <w:rPr>
          <w:lang w:val="en-GB"/>
        </w:rPr>
        <w:t xml:space="preserve">The challenge would be changes to metadata. As the prototype stands, metadata of devices that were lost would also be lost during re-evaluation. A possible solution is to let the new coordinator keep the view it had prior to the crash, and if none of the daemons lay claim to files that it does not have locally either, the files are assumed to be out of reach until a the device reconnects or a device lays claim to the files. </w:t>
      </w:r>
    </w:p>
    <w:p w14:paraId="523D41AF" w14:textId="74EC589F" w:rsidR="005C7FC4" w:rsidRPr="00126316" w:rsidRDefault="00C607FC" w:rsidP="00175603">
      <w:pPr>
        <w:rPr>
          <w:lang w:val="en-GB"/>
        </w:rPr>
      </w:pPr>
      <w:r w:rsidRPr="00126316">
        <w:rPr>
          <w:lang w:val="en-GB"/>
        </w:rPr>
        <w:t>Most</w:t>
      </w:r>
      <w:r w:rsidR="001A17D8" w:rsidRPr="00126316">
        <w:rPr>
          <w:lang w:val="en-GB"/>
        </w:rPr>
        <w:t xml:space="preserve"> of these points</w:t>
      </w:r>
      <w:r w:rsidR="00C33149" w:rsidRPr="00126316">
        <w:rPr>
          <w:lang w:val="en-GB"/>
        </w:rPr>
        <w:t xml:space="preserve"> </w:t>
      </w:r>
      <w:r w:rsidR="001A17D8" w:rsidRPr="00126316">
        <w:rPr>
          <w:lang w:val="en-GB"/>
        </w:rPr>
        <w:t>were</w:t>
      </w:r>
      <w:r w:rsidR="00C33149" w:rsidRPr="00126316">
        <w:rPr>
          <w:lang w:val="en-GB"/>
        </w:rPr>
        <w:t xml:space="preserve"> originally done</w:t>
      </w:r>
      <w:r w:rsidR="00D15468" w:rsidRPr="00126316">
        <w:rPr>
          <w:lang w:val="en-GB"/>
        </w:rPr>
        <w:t xml:space="preserve"> and the functions are to some extent there</w:t>
      </w:r>
      <w:r w:rsidR="00C33149" w:rsidRPr="00126316">
        <w:rPr>
          <w:lang w:val="en-GB"/>
        </w:rPr>
        <w:t>, but</w:t>
      </w:r>
      <w:r w:rsidR="001B1053" w:rsidRPr="00126316">
        <w:rPr>
          <w:lang w:val="en-GB"/>
        </w:rPr>
        <w:t xml:space="preserve"> </w:t>
      </w:r>
      <w:r w:rsidR="00D15468" w:rsidRPr="00126316">
        <w:rPr>
          <w:lang w:val="en-GB"/>
        </w:rPr>
        <w:t>where deactivated</w:t>
      </w:r>
      <w:r w:rsidR="00454405" w:rsidRPr="00126316">
        <w:rPr>
          <w:lang w:val="en-GB"/>
        </w:rPr>
        <w:t xml:space="preserve"> and set to</w:t>
      </w:r>
      <w:r w:rsidR="001B1053" w:rsidRPr="00126316">
        <w:rPr>
          <w:lang w:val="en-GB"/>
        </w:rPr>
        <w:t xml:space="preserve"> its current state during</w:t>
      </w:r>
      <w:r w:rsidR="00C33149" w:rsidRPr="00126316">
        <w:rPr>
          <w:lang w:val="en-GB"/>
        </w:rPr>
        <w:t xml:space="preserve"> </w:t>
      </w:r>
      <w:r w:rsidR="00E16536" w:rsidRPr="00126316">
        <w:rPr>
          <w:lang w:val="en-GB"/>
        </w:rPr>
        <w:t>debugging,</w:t>
      </w:r>
      <w:r w:rsidR="00C33149" w:rsidRPr="00126316">
        <w:rPr>
          <w:lang w:val="en-GB"/>
        </w:rPr>
        <w:t xml:space="preserve"> testing and experimentation </w:t>
      </w:r>
      <w:r w:rsidR="00E1006E" w:rsidRPr="00126316">
        <w:rPr>
          <w:lang w:val="en-GB"/>
        </w:rPr>
        <w:t>to make it more transparent</w:t>
      </w:r>
      <w:r w:rsidR="00C33149" w:rsidRPr="00126316">
        <w:rPr>
          <w:lang w:val="en-GB"/>
        </w:rPr>
        <w:t>.</w:t>
      </w:r>
    </w:p>
    <w:p w14:paraId="661D3C97" w14:textId="57CC8CF0" w:rsidR="00621BEB" w:rsidRPr="00126316" w:rsidRDefault="00621BEB" w:rsidP="00621BEB">
      <w:pPr>
        <w:pStyle w:val="Heading2"/>
      </w:pPr>
      <w:bookmarkStart w:id="63" w:name="_Toc324596305"/>
      <w:r w:rsidRPr="00126316">
        <w:t>OS</w:t>
      </w:r>
      <w:r w:rsidR="005F4505" w:rsidRPr="00126316">
        <w:t xml:space="preserve"> and Applications</w:t>
      </w:r>
      <w:r w:rsidRPr="00126316">
        <w:t xml:space="preserve"> Interface</w:t>
      </w:r>
      <w:bookmarkEnd w:id="63"/>
    </w:p>
    <w:p w14:paraId="1D3F7DB5" w14:textId="3AC92580" w:rsidR="00073338" w:rsidRPr="00126316" w:rsidRDefault="00621BEB" w:rsidP="00621BEB">
      <w:pPr>
        <w:rPr>
          <w:lang w:val="en-GB"/>
        </w:rPr>
      </w:pPr>
      <w:r w:rsidRPr="00126316">
        <w:rPr>
          <w:lang w:val="en-GB"/>
        </w:rPr>
        <w:t>A problem for a system like this is how to efficiently notice changes in files. In this thesis, we let the user interact with our own interface in order to have full control over which applications and files the user can see, as well as keep track of what files and applications are opened.</w:t>
      </w:r>
      <w:r w:rsidR="00E642B0" w:rsidRPr="00126316">
        <w:rPr>
          <w:lang w:val="en-GB"/>
        </w:rPr>
        <w:t xml:space="preserve"> It is however</w:t>
      </w:r>
      <w:r w:rsidR="00340068" w:rsidRPr="00126316">
        <w:rPr>
          <w:lang w:val="en-GB"/>
        </w:rPr>
        <w:t xml:space="preserve"> necessary that the applications run have an interface for interacting with the system, otherwise the remote access functionality would not work, and the system would be unable to detect changes done by local applications.</w:t>
      </w:r>
      <w:r w:rsidR="00E642B0" w:rsidRPr="00126316">
        <w:rPr>
          <w:lang w:val="en-GB"/>
        </w:rPr>
        <w:t xml:space="preserve"> </w:t>
      </w:r>
      <w:r w:rsidR="005D1D58" w:rsidRPr="00126316">
        <w:rPr>
          <w:lang w:val="en-GB"/>
        </w:rPr>
        <w:t xml:space="preserve">Thus the prototype only allows for opening files that may be opened in the text editor created for this project. </w:t>
      </w:r>
      <w:r w:rsidR="001F2780" w:rsidRPr="00126316">
        <w:rPr>
          <w:lang w:val="en-GB"/>
        </w:rPr>
        <w:t xml:space="preserve">In other words taking a solution that is explicitly not </w:t>
      </w:r>
      <w:r w:rsidR="00D6332B" w:rsidRPr="00126316">
        <w:rPr>
          <w:lang w:val="en-GB"/>
        </w:rPr>
        <w:t>transparent</w:t>
      </w:r>
      <w:r w:rsidR="001F2780" w:rsidRPr="00126316">
        <w:rPr>
          <w:lang w:val="en-GB"/>
        </w:rPr>
        <w:t xml:space="preserve"> to the applications.</w:t>
      </w:r>
    </w:p>
    <w:p w14:paraId="319E48A7" w14:textId="7FF43D93" w:rsidR="00A90FE2" w:rsidRPr="00126316" w:rsidRDefault="00073338" w:rsidP="00621BEB">
      <w:pPr>
        <w:rPr>
          <w:lang w:val="en-GB"/>
        </w:rPr>
      </w:pPr>
      <w:r w:rsidRPr="00126316">
        <w:rPr>
          <w:lang w:val="en-GB"/>
        </w:rPr>
        <w:t xml:space="preserve">It is clear that any application that is to be used remotely must have an interface that lets the networked system communicate with </w:t>
      </w:r>
      <w:r w:rsidR="00C723FD" w:rsidRPr="00126316">
        <w:rPr>
          <w:lang w:val="en-GB"/>
        </w:rPr>
        <w:t>it;</w:t>
      </w:r>
      <w:r w:rsidRPr="00126316">
        <w:rPr>
          <w:lang w:val="en-GB"/>
        </w:rPr>
        <w:t xml:space="preserve"> however, </w:t>
      </w:r>
      <w:r w:rsidR="00160FEB" w:rsidRPr="00126316">
        <w:rPr>
          <w:lang w:val="en-GB"/>
        </w:rPr>
        <w:t xml:space="preserve">it should be possible to enable other applications that are only to be run locally. Currently the problem is that there is no easy way for the </w:t>
      </w:r>
      <w:r w:rsidR="00E26060" w:rsidRPr="00126316">
        <w:rPr>
          <w:lang w:val="en-GB"/>
        </w:rPr>
        <w:t>SDTPS</w:t>
      </w:r>
      <w:r w:rsidR="00917B24" w:rsidRPr="00126316">
        <w:rPr>
          <w:lang w:val="en-GB"/>
        </w:rPr>
        <w:t>-system</w:t>
      </w:r>
      <w:r w:rsidR="00E26060" w:rsidRPr="00126316">
        <w:rPr>
          <w:lang w:val="en-GB"/>
        </w:rPr>
        <w:t xml:space="preserve"> to track changes applied to files by the only local applications that do not communicate with our modules.</w:t>
      </w:r>
      <w:r w:rsidR="00D01FFE" w:rsidRPr="00126316">
        <w:rPr>
          <w:lang w:val="en-GB"/>
        </w:rPr>
        <w:t xml:space="preserve"> We could of course scan the entire FS for changes, but it is a very inefficient solution and would eat u</w:t>
      </w:r>
      <w:r w:rsidR="00965FA1" w:rsidRPr="00126316">
        <w:rPr>
          <w:lang w:val="en-GB"/>
        </w:rPr>
        <w:t xml:space="preserve">p </w:t>
      </w:r>
      <w:r w:rsidR="00D01FFE" w:rsidRPr="00126316">
        <w:rPr>
          <w:lang w:val="en-GB"/>
        </w:rPr>
        <w:t>resources.</w:t>
      </w:r>
      <w:r w:rsidR="00965FA1" w:rsidRPr="00126316">
        <w:rPr>
          <w:lang w:val="en-GB"/>
        </w:rPr>
        <w:t xml:space="preserve"> A better </w:t>
      </w:r>
      <w:r w:rsidR="009E5E17" w:rsidRPr="00126316">
        <w:rPr>
          <w:lang w:val="en-GB"/>
        </w:rPr>
        <w:t>solution would be a subscribe</w:t>
      </w:r>
      <w:r w:rsidR="00965FA1" w:rsidRPr="00126316">
        <w:rPr>
          <w:lang w:val="en-GB"/>
        </w:rPr>
        <w:t xml:space="preserve"> feature implemented in the OS.</w:t>
      </w:r>
      <w:r w:rsidR="00580BC5" w:rsidRPr="00126316">
        <w:rPr>
          <w:lang w:val="en-GB"/>
        </w:rPr>
        <w:t xml:space="preserve"> The processes could let the OS know that it is paying attention to specific files, thus whenever a</w:t>
      </w:r>
      <w:r w:rsidR="009C2259" w:rsidRPr="00126316">
        <w:rPr>
          <w:lang w:val="en-GB"/>
        </w:rPr>
        <w:t xml:space="preserve"> change </w:t>
      </w:r>
      <w:r w:rsidR="009C2259" w:rsidRPr="00126316">
        <w:rPr>
          <w:lang w:val="en-GB"/>
        </w:rPr>
        <w:lastRenderedPageBreak/>
        <w:t>occurs in a file, the OS</w:t>
      </w:r>
      <w:r w:rsidR="00580BC5" w:rsidRPr="00126316">
        <w:rPr>
          <w:lang w:val="en-GB"/>
        </w:rPr>
        <w:t xml:space="preserve"> triggers an event letting the processes know about the change.</w:t>
      </w:r>
      <w:r w:rsidR="00917B24" w:rsidRPr="00126316">
        <w:rPr>
          <w:lang w:val="en-GB"/>
        </w:rPr>
        <w:t xml:space="preserve"> This way only the applications the user needs to run remotely needs to be changed to have an interface for communicating with the SDTPS-system</w:t>
      </w:r>
      <w:r w:rsidR="00511F98" w:rsidRPr="00126316">
        <w:rPr>
          <w:lang w:val="en-GB"/>
        </w:rPr>
        <w:t>, while whenever all other applications apply changes, the OS auto</w:t>
      </w:r>
      <w:r w:rsidR="00A90FE2" w:rsidRPr="00126316">
        <w:rPr>
          <w:lang w:val="en-GB"/>
        </w:rPr>
        <w:t xml:space="preserve">matically lets the system know.  </w:t>
      </w:r>
      <w:r w:rsidR="00511F98" w:rsidRPr="00126316">
        <w:rPr>
          <w:lang w:val="en-GB"/>
        </w:rPr>
        <w:t xml:space="preserve">Such a feature would be generally useful in several </w:t>
      </w:r>
      <w:r w:rsidR="00F7626A" w:rsidRPr="00126316">
        <w:rPr>
          <w:lang w:val="en-GB"/>
        </w:rPr>
        <w:t>use cases</w:t>
      </w:r>
      <w:r w:rsidR="00511F98" w:rsidRPr="00126316">
        <w:rPr>
          <w:lang w:val="en-GB"/>
        </w:rPr>
        <w:t xml:space="preserve">, not just for a device transparent system. </w:t>
      </w:r>
      <w:r w:rsidR="00043284" w:rsidRPr="00126316">
        <w:rPr>
          <w:lang w:val="en-GB"/>
        </w:rPr>
        <w:t xml:space="preserve">For example </w:t>
      </w:r>
      <w:r w:rsidR="0021372A" w:rsidRPr="00126316">
        <w:rPr>
          <w:lang w:val="en-GB"/>
        </w:rPr>
        <w:t xml:space="preserve">an image </w:t>
      </w:r>
      <w:r w:rsidR="00F7626A" w:rsidRPr="00126316">
        <w:rPr>
          <w:lang w:val="en-GB"/>
        </w:rPr>
        <w:t>catalogue</w:t>
      </w:r>
      <w:r w:rsidR="0021372A" w:rsidRPr="00126316">
        <w:rPr>
          <w:lang w:val="en-GB"/>
        </w:rPr>
        <w:t xml:space="preserve"> application could subscribe to the images the user has added and automatically update its </w:t>
      </w:r>
      <w:r w:rsidR="00F7626A" w:rsidRPr="00126316">
        <w:rPr>
          <w:lang w:val="en-GB"/>
        </w:rPr>
        <w:t>catalogue</w:t>
      </w:r>
      <w:r w:rsidR="0021372A" w:rsidRPr="00126316">
        <w:rPr>
          <w:lang w:val="en-GB"/>
        </w:rPr>
        <w:t xml:space="preserve"> whenever an image is changed, while just keeping all the other images as they were.</w:t>
      </w:r>
      <w:r w:rsidR="00552908" w:rsidRPr="00126316">
        <w:rPr>
          <w:lang w:val="en-GB"/>
        </w:rPr>
        <w:t xml:space="preserve"> There would be no need to use resources </w:t>
      </w:r>
      <w:r w:rsidR="00E43AE4" w:rsidRPr="00126316">
        <w:rPr>
          <w:lang w:val="en-GB"/>
        </w:rPr>
        <w:t>on</w:t>
      </w:r>
      <w:r w:rsidR="00552908" w:rsidRPr="00126316">
        <w:rPr>
          <w:lang w:val="en-GB"/>
        </w:rPr>
        <w:t xml:space="preserve"> going through all the folders and catalogues in the system except for the first time when the user adds them.</w:t>
      </w:r>
    </w:p>
    <w:p w14:paraId="79D83AB3" w14:textId="171529A8" w:rsidR="00F67CD0" w:rsidRPr="00126316" w:rsidRDefault="00A90FE2" w:rsidP="00621BEB">
      <w:pPr>
        <w:rPr>
          <w:lang w:val="en-GB"/>
        </w:rPr>
      </w:pPr>
      <w:r w:rsidRPr="00126316">
        <w:rPr>
          <w:lang w:val="en-GB"/>
        </w:rPr>
        <w:t xml:space="preserve">Another implicitly </w:t>
      </w:r>
      <w:r w:rsidR="009E5E17" w:rsidRPr="00126316">
        <w:rPr>
          <w:lang w:val="en-GB"/>
        </w:rPr>
        <w:t>transparent</w:t>
      </w:r>
      <w:r w:rsidRPr="00126316">
        <w:rPr>
          <w:lang w:val="en-GB"/>
        </w:rPr>
        <w:t xml:space="preserve"> solution with regards to the application would be to alter the </w:t>
      </w:r>
      <w:r w:rsidR="00F7626A" w:rsidRPr="00126316">
        <w:rPr>
          <w:lang w:val="en-GB"/>
        </w:rPr>
        <w:t>libraries</w:t>
      </w:r>
      <w:r w:rsidRPr="00126316">
        <w:rPr>
          <w:lang w:val="en-GB"/>
        </w:rPr>
        <w:t xml:space="preserve"> the appli</w:t>
      </w:r>
      <w:r w:rsidR="00002FEE" w:rsidRPr="00126316">
        <w:rPr>
          <w:lang w:val="en-GB"/>
        </w:rPr>
        <w:t xml:space="preserve">cation makes use of for saving, having all saving operations go by </w:t>
      </w:r>
      <w:r w:rsidR="00C52DD4" w:rsidRPr="00126316">
        <w:rPr>
          <w:lang w:val="en-GB"/>
        </w:rPr>
        <w:t>our own code.</w:t>
      </w:r>
    </w:p>
    <w:p w14:paraId="71AB45E4" w14:textId="3EBD8B2B" w:rsidR="00F67CD0" w:rsidRPr="00126316" w:rsidRDefault="00251AB8" w:rsidP="00621BEB">
      <w:pPr>
        <w:rPr>
          <w:lang w:val="en-GB"/>
        </w:rPr>
      </w:pPr>
      <w:r w:rsidRPr="00126316">
        <w:rPr>
          <w:lang w:val="en-GB"/>
        </w:rPr>
        <w:t>A graph showing the flow of changes in the current prototype was given under the implementation section. The proposed changes would enable an implementation</w:t>
      </w:r>
      <w:r w:rsidR="00E314CD" w:rsidRPr="00126316">
        <w:rPr>
          <w:lang w:val="en-GB"/>
        </w:rPr>
        <w:t xml:space="preserve"> with a flow</w:t>
      </w:r>
      <w:r w:rsidRPr="00126316">
        <w:rPr>
          <w:lang w:val="en-GB"/>
        </w:rPr>
        <w:t xml:space="preserve"> similar to</w:t>
      </w:r>
      <w:r w:rsidR="00E314CD" w:rsidRPr="00126316">
        <w:rPr>
          <w:lang w:val="en-GB"/>
        </w:rPr>
        <w:t xml:space="preserve"> one of the flows in</w:t>
      </w:r>
      <w:r w:rsidRPr="00126316">
        <w:rPr>
          <w:lang w:val="en-GB"/>
        </w:rPr>
        <w:t xml:space="preserve"> the following graph:</w:t>
      </w:r>
    </w:p>
    <w:p w14:paraId="36CFCF2B" w14:textId="77777777" w:rsidR="003C49D4" w:rsidRPr="00126316" w:rsidRDefault="00D9205A" w:rsidP="003C49D4">
      <w:pPr>
        <w:keepNext/>
        <w:jc w:val="center"/>
        <w:rPr>
          <w:lang w:val="en-GB"/>
        </w:rPr>
      </w:pPr>
      <w:r w:rsidRPr="00126316">
        <w:rPr>
          <w:lang w:val="en-GB" w:eastAsia="en-US"/>
        </w:rPr>
        <w:drawing>
          <wp:inline distT="0" distB="0" distL="0" distR="0" wp14:anchorId="43BCF290" wp14:editId="3853E9EC">
            <wp:extent cx="5482590" cy="2174130"/>
            <wp:effectExtent l="0" t="0" r="3810" b="1079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3116" cy="2174339"/>
                    </a:xfrm>
                    <a:prstGeom prst="rect">
                      <a:avLst/>
                    </a:prstGeom>
                    <a:noFill/>
                    <a:ln>
                      <a:noFill/>
                    </a:ln>
                  </pic:spPr>
                </pic:pic>
              </a:graphicData>
            </a:graphic>
          </wp:inline>
        </w:drawing>
      </w:r>
    </w:p>
    <w:p w14:paraId="45CB8C7B" w14:textId="170C9775" w:rsidR="00251AB8" w:rsidRPr="00126316" w:rsidRDefault="003C49D4" w:rsidP="003214D3">
      <w:pPr>
        <w:pStyle w:val="Caption"/>
        <w:rPr>
          <w:lang w:val="en-GB"/>
        </w:rPr>
      </w:pPr>
      <w:r w:rsidRPr="00126316">
        <w:rPr>
          <w:lang w:val="en-GB"/>
        </w:rPr>
        <w:t xml:space="preserve">Figure </w:t>
      </w:r>
      <w:r w:rsidRPr="00126316">
        <w:rPr>
          <w:lang w:val="en-GB"/>
        </w:rPr>
        <w:fldChar w:fldCharType="begin"/>
      </w:r>
      <w:r w:rsidRPr="00126316">
        <w:rPr>
          <w:lang w:val="en-GB"/>
        </w:rPr>
        <w:instrText xml:space="preserve"> SEQ Figure \* ARABIC </w:instrText>
      </w:r>
      <w:r w:rsidRPr="00126316">
        <w:rPr>
          <w:lang w:val="en-GB"/>
        </w:rPr>
        <w:fldChar w:fldCharType="separate"/>
      </w:r>
      <w:r w:rsidR="00AC37AC" w:rsidRPr="00126316">
        <w:rPr>
          <w:lang w:val="en-GB"/>
        </w:rPr>
        <w:t>105</w:t>
      </w:r>
      <w:r w:rsidRPr="00126316">
        <w:rPr>
          <w:lang w:val="en-GB"/>
        </w:rPr>
        <w:fldChar w:fldCharType="end"/>
      </w:r>
      <w:r w:rsidRPr="00126316">
        <w:rPr>
          <w:lang w:val="en-GB"/>
        </w:rPr>
        <w:t xml:space="preserve"> Possible change tracker flow</w:t>
      </w:r>
      <w:r w:rsidR="00506F61" w:rsidRPr="00126316">
        <w:rPr>
          <w:lang w:val="en-GB"/>
        </w:rPr>
        <w:t>s</w:t>
      </w:r>
      <w:r w:rsidRPr="00126316">
        <w:rPr>
          <w:lang w:val="en-GB"/>
        </w:rPr>
        <w:t xml:space="preserve"> given a file subscription system</w:t>
      </w:r>
      <w:r w:rsidR="00A272D4" w:rsidRPr="00126316">
        <w:rPr>
          <w:lang w:val="en-GB"/>
        </w:rPr>
        <w:t xml:space="preserve"> or</w:t>
      </w:r>
      <w:r w:rsidR="006B44EE" w:rsidRPr="00126316">
        <w:rPr>
          <w:lang w:val="en-GB"/>
        </w:rPr>
        <w:t xml:space="preserve"> editing </w:t>
      </w:r>
      <w:r w:rsidR="0061330C" w:rsidRPr="00126316">
        <w:rPr>
          <w:lang w:val="en-GB"/>
        </w:rPr>
        <w:t xml:space="preserve">of </w:t>
      </w:r>
      <w:r w:rsidR="006B44EE" w:rsidRPr="00126316">
        <w:rPr>
          <w:lang w:val="en-GB"/>
        </w:rPr>
        <w:t>saving libraries</w:t>
      </w:r>
    </w:p>
    <w:p w14:paraId="40013607" w14:textId="5DE59597" w:rsidR="00F67CD0" w:rsidRPr="00126316" w:rsidRDefault="00B9433F" w:rsidP="00F67CD0">
      <w:pPr>
        <w:pStyle w:val="Heading2"/>
      </w:pPr>
      <w:bookmarkStart w:id="64" w:name="_Toc324596306"/>
      <w:r w:rsidRPr="00126316">
        <w:t>Automatic V</w:t>
      </w:r>
      <w:r w:rsidR="00FE74B2" w:rsidRPr="00126316">
        <w:t>ersus</w:t>
      </w:r>
      <w:r w:rsidR="00F67CD0" w:rsidRPr="00126316">
        <w:t xml:space="preserve"> Manual Refresh</w:t>
      </w:r>
      <w:r w:rsidR="001C7A23" w:rsidRPr="00126316">
        <w:t>/Synchronization</w:t>
      </w:r>
      <w:bookmarkEnd w:id="64"/>
    </w:p>
    <w:p w14:paraId="5B5AE613" w14:textId="3E2A22F4" w:rsidR="00127128" w:rsidRPr="00126316" w:rsidRDefault="00F67CD0" w:rsidP="00F67CD0">
      <w:pPr>
        <w:rPr>
          <w:lang w:val="en-GB"/>
        </w:rPr>
      </w:pPr>
      <w:r w:rsidRPr="00126316">
        <w:rPr>
          <w:lang w:val="en-GB"/>
        </w:rPr>
        <w:t>The prototype makes use of a manual refr</w:t>
      </w:r>
      <w:r w:rsidR="00E7522F" w:rsidRPr="00126316">
        <w:rPr>
          <w:lang w:val="en-GB"/>
        </w:rPr>
        <w:t xml:space="preserve">esh function, which there </w:t>
      </w:r>
      <w:r w:rsidR="00B91DFA" w:rsidRPr="00126316">
        <w:rPr>
          <w:lang w:val="en-GB"/>
        </w:rPr>
        <w:t>is</w:t>
      </w:r>
      <w:r w:rsidR="00E7522F" w:rsidRPr="00126316">
        <w:rPr>
          <w:lang w:val="en-GB"/>
        </w:rPr>
        <w:t xml:space="preserve"> </w:t>
      </w:r>
      <w:r w:rsidRPr="00126316">
        <w:rPr>
          <w:lang w:val="en-GB"/>
        </w:rPr>
        <w:t xml:space="preserve">many ways of implementing. </w:t>
      </w:r>
      <w:r w:rsidR="00DA6800" w:rsidRPr="00126316">
        <w:rPr>
          <w:lang w:val="en-GB"/>
        </w:rPr>
        <w:t>The prototype is implemented in such a way that a</w:t>
      </w:r>
      <w:r w:rsidR="00127128" w:rsidRPr="00126316">
        <w:rPr>
          <w:lang w:val="en-GB"/>
        </w:rPr>
        <w:t xml:space="preserve"> "profane" daemon may not commi</w:t>
      </w:r>
      <w:r w:rsidR="00DA6800" w:rsidRPr="00126316">
        <w:rPr>
          <w:lang w:val="en-GB"/>
        </w:rPr>
        <w:t xml:space="preserve">t updates without the </w:t>
      </w:r>
      <w:r w:rsidR="0080219A" w:rsidRPr="00126316">
        <w:rPr>
          <w:lang w:val="en-GB"/>
        </w:rPr>
        <w:t>coordinator/</w:t>
      </w:r>
      <w:r w:rsidR="00B9433F" w:rsidRPr="00126316">
        <w:rPr>
          <w:lang w:val="en-GB"/>
        </w:rPr>
        <w:t>consistency</w:t>
      </w:r>
      <w:r w:rsidR="00DA6800" w:rsidRPr="00126316">
        <w:rPr>
          <w:lang w:val="en-GB"/>
        </w:rPr>
        <w:t xml:space="preserve"> </w:t>
      </w:r>
      <w:r w:rsidR="0086267B" w:rsidRPr="00126316">
        <w:rPr>
          <w:lang w:val="en-GB"/>
        </w:rPr>
        <w:t>enforcers’</w:t>
      </w:r>
      <w:r w:rsidR="00DA6800" w:rsidRPr="00126316">
        <w:rPr>
          <w:lang w:val="en-GB"/>
        </w:rPr>
        <w:t xml:space="preserve"> permission. Thus t</w:t>
      </w:r>
      <w:r w:rsidR="00DF5C5E" w:rsidRPr="00126316">
        <w:rPr>
          <w:lang w:val="en-GB"/>
        </w:rPr>
        <w:t xml:space="preserve">he system could push the updates to the </w:t>
      </w:r>
      <w:r w:rsidR="00FE74B2" w:rsidRPr="00126316">
        <w:rPr>
          <w:lang w:val="en-GB"/>
        </w:rPr>
        <w:t>consistency</w:t>
      </w:r>
      <w:r w:rsidR="00DF5C5E" w:rsidRPr="00126316">
        <w:rPr>
          <w:lang w:val="en-GB"/>
        </w:rPr>
        <w:t xml:space="preserve"> enforcer as soon as they are done and let the enforcer put them in</w:t>
      </w:r>
      <w:r w:rsidR="003E6B83" w:rsidRPr="00126316">
        <w:rPr>
          <w:lang w:val="en-GB"/>
        </w:rPr>
        <w:t xml:space="preserve"> a</w:t>
      </w:r>
      <w:r w:rsidR="00DF5C5E" w:rsidRPr="00126316">
        <w:rPr>
          <w:lang w:val="en-GB"/>
        </w:rPr>
        <w:t xml:space="preserve"> queue, then when the user refreshes the changes are pushed to the entire network. </w:t>
      </w:r>
      <w:r w:rsidR="002F4572" w:rsidRPr="00126316">
        <w:rPr>
          <w:lang w:val="en-GB"/>
        </w:rPr>
        <w:t xml:space="preserve">Or the changes could be queued locally on each daemon, </w:t>
      </w:r>
      <w:r w:rsidR="00BF0E81" w:rsidRPr="00126316">
        <w:rPr>
          <w:lang w:val="en-GB"/>
        </w:rPr>
        <w:t>and then</w:t>
      </w:r>
      <w:r w:rsidR="002F4572" w:rsidRPr="00126316">
        <w:rPr>
          <w:lang w:val="en-GB"/>
        </w:rPr>
        <w:t xml:space="preserve"> pushed to the </w:t>
      </w:r>
      <w:r w:rsidR="00FE74B2" w:rsidRPr="00126316">
        <w:rPr>
          <w:lang w:val="en-GB"/>
        </w:rPr>
        <w:t>consistency</w:t>
      </w:r>
      <w:r w:rsidR="002F4572" w:rsidRPr="00126316">
        <w:rPr>
          <w:lang w:val="en-GB"/>
        </w:rPr>
        <w:t xml:space="preserve"> enforcer whenever a refresh operation is made.</w:t>
      </w:r>
      <w:r w:rsidR="00127128" w:rsidRPr="00126316">
        <w:rPr>
          <w:lang w:val="en-GB"/>
        </w:rPr>
        <w:t xml:space="preserve"> </w:t>
      </w:r>
    </w:p>
    <w:p w14:paraId="66F38D69" w14:textId="77777777" w:rsidR="00384085" w:rsidRPr="00126316" w:rsidRDefault="00127128" w:rsidP="00F67CD0">
      <w:pPr>
        <w:rPr>
          <w:lang w:val="en-GB"/>
        </w:rPr>
      </w:pPr>
      <w:r w:rsidRPr="00126316">
        <w:rPr>
          <w:lang w:val="en-GB"/>
        </w:rPr>
        <w:t>A third option is to let the profane daemons commit changes locally and thus create a local view</w:t>
      </w:r>
      <w:r w:rsidR="000A4EEE" w:rsidRPr="00126316">
        <w:rPr>
          <w:lang w:val="en-GB"/>
        </w:rPr>
        <w:t xml:space="preserve"> that is merged with the other devices upon refresh.</w:t>
      </w:r>
    </w:p>
    <w:p w14:paraId="36DE5E25" w14:textId="2AE89CB4" w:rsidR="0091145C" w:rsidRPr="00126316" w:rsidRDefault="00384085" w:rsidP="00F67CD0">
      <w:pPr>
        <w:rPr>
          <w:lang w:val="en-GB"/>
        </w:rPr>
      </w:pPr>
      <w:r w:rsidRPr="00126316">
        <w:rPr>
          <w:lang w:val="en-GB"/>
        </w:rPr>
        <w:t xml:space="preserve">The first option ensures high </w:t>
      </w:r>
      <w:r w:rsidR="00FE74B2" w:rsidRPr="00126316">
        <w:rPr>
          <w:lang w:val="en-GB"/>
        </w:rPr>
        <w:t>consistency</w:t>
      </w:r>
      <w:r w:rsidRPr="00126316">
        <w:rPr>
          <w:lang w:val="en-GB"/>
        </w:rPr>
        <w:t>. All changes across the network are applied in chronological order on all devices. The amount of traffic</w:t>
      </w:r>
      <w:r w:rsidR="009F3CF4" w:rsidRPr="00126316">
        <w:rPr>
          <w:lang w:val="en-GB"/>
        </w:rPr>
        <w:t xml:space="preserve"> and extra memory used in the </w:t>
      </w:r>
      <w:r w:rsidR="00FE74B2" w:rsidRPr="00126316">
        <w:rPr>
          <w:lang w:val="en-GB"/>
        </w:rPr>
        <w:t>consistency</w:t>
      </w:r>
      <w:r w:rsidR="009F3CF4" w:rsidRPr="00126316">
        <w:rPr>
          <w:lang w:val="en-GB"/>
        </w:rPr>
        <w:t xml:space="preserve"> enforcer</w:t>
      </w:r>
      <w:r w:rsidRPr="00126316">
        <w:rPr>
          <w:lang w:val="en-GB"/>
        </w:rPr>
        <w:t xml:space="preserve"> would be linearly related to number of cha</w:t>
      </w:r>
      <w:r w:rsidR="009F3CF4" w:rsidRPr="00126316">
        <w:rPr>
          <w:lang w:val="en-GB"/>
        </w:rPr>
        <w:t>nges</w:t>
      </w:r>
      <w:r w:rsidR="0070452D" w:rsidRPr="00126316">
        <w:rPr>
          <w:lang w:val="en-GB"/>
        </w:rPr>
        <w:t>, if the changes are few between each refresh, so is the amount of traffic and size of extra memory used. However, if a huge amount of changes are done between each refresh</w:t>
      </w:r>
      <w:r w:rsidR="00506803" w:rsidRPr="00126316">
        <w:rPr>
          <w:lang w:val="en-GB"/>
        </w:rPr>
        <w:t>, so is the</w:t>
      </w:r>
      <w:r w:rsidR="00657BEB" w:rsidRPr="00126316">
        <w:rPr>
          <w:lang w:val="en-GB"/>
        </w:rPr>
        <w:t xml:space="preserve"> amount of</w:t>
      </w:r>
      <w:r w:rsidR="00506803" w:rsidRPr="00126316">
        <w:rPr>
          <w:lang w:val="en-GB"/>
        </w:rPr>
        <w:t xml:space="preserve"> traffic and size of memory used.</w:t>
      </w:r>
    </w:p>
    <w:p w14:paraId="6C079B5E" w14:textId="2E3754F6" w:rsidR="008F5DBD" w:rsidRPr="00126316" w:rsidRDefault="008F5DBD" w:rsidP="00F67CD0">
      <w:pPr>
        <w:rPr>
          <w:lang w:val="en-GB"/>
        </w:rPr>
      </w:pPr>
      <w:r w:rsidRPr="00126316">
        <w:rPr>
          <w:lang w:val="en-GB"/>
        </w:rPr>
        <w:t>The second option does not guarantee that all changes from different devices are applied in chronological order, but all changes from</w:t>
      </w:r>
      <w:r w:rsidR="00467058" w:rsidRPr="00126316">
        <w:rPr>
          <w:lang w:val="en-GB"/>
        </w:rPr>
        <w:t xml:space="preserve"> a</w:t>
      </w:r>
      <w:r w:rsidRPr="00126316">
        <w:rPr>
          <w:lang w:val="en-GB"/>
        </w:rPr>
        <w:t xml:space="preserve"> single device will be applied </w:t>
      </w:r>
      <w:r w:rsidRPr="00126316">
        <w:rPr>
          <w:lang w:val="en-GB"/>
        </w:rPr>
        <w:lastRenderedPageBreak/>
        <w:t xml:space="preserve">chronologically. Thus </w:t>
      </w:r>
      <w:r w:rsidR="00E96F99" w:rsidRPr="00126316">
        <w:rPr>
          <w:lang w:val="en-GB"/>
        </w:rPr>
        <w:t>consistency</w:t>
      </w:r>
      <w:r w:rsidRPr="00126316">
        <w:rPr>
          <w:lang w:val="en-GB"/>
        </w:rPr>
        <w:t xml:space="preserve"> should still be </w:t>
      </w:r>
      <w:r w:rsidR="00E96F99" w:rsidRPr="00126316">
        <w:rPr>
          <w:lang w:val="en-GB"/>
        </w:rPr>
        <w:t>enforced,</w:t>
      </w:r>
      <w:r w:rsidRPr="00126316">
        <w:rPr>
          <w:lang w:val="en-GB"/>
        </w:rPr>
        <w:t xml:space="preserve"> as a file may only be stored at a single device at a time, meaning all changes for a single file will be applied in order.</w:t>
      </w:r>
      <w:r w:rsidR="00D21F88" w:rsidRPr="00126316">
        <w:rPr>
          <w:lang w:val="en-GB"/>
        </w:rPr>
        <w:t xml:space="preserve"> </w:t>
      </w:r>
      <w:r w:rsidR="00E96F99" w:rsidRPr="00126316">
        <w:rPr>
          <w:lang w:val="en-GB"/>
        </w:rPr>
        <w:t>This option has</w:t>
      </w:r>
      <w:r w:rsidR="00D21F88" w:rsidRPr="00126316">
        <w:rPr>
          <w:lang w:val="en-GB"/>
        </w:rPr>
        <w:t xml:space="preserve"> much the same characteristics as the first </w:t>
      </w:r>
      <w:r w:rsidR="00240B8B" w:rsidRPr="00126316">
        <w:rPr>
          <w:lang w:val="en-GB"/>
        </w:rPr>
        <w:t>option;</w:t>
      </w:r>
      <w:r w:rsidR="00D21F88" w:rsidRPr="00126316">
        <w:rPr>
          <w:lang w:val="en-GB"/>
        </w:rPr>
        <w:t xml:space="preserve"> only difference is the memory usage is not concentrated at the </w:t>
      </w:r>
      <w:r w:rsidR="00E96F99" w:rsidRPr="00126316">
        <w:rPr>
          <w:lang w:val="en-GB"/>
        </w:rPr>
        <w:t>consistency</w:t>
      </w:r>
      <w:r w:rsidR="00D21F88" w:rsidRPr="00126316">
        <w:rPr>
          <w:lang w:val="en-GB"/>
        </w:rPr>
        <w:t xml:space="preserve"> enforcer.</w:t>
      </w:r>
    </w:p>
    <w:p w14:paraId="61DBDA58" w14:textId="4C09120E" w:rsidR="00D31596" w:rsidRPr="00126316" w:rsidRDefault="00467058" w:rsidP="00F67CD0">
      <w:pPr>
        <w:rPr>
          <w:lang w:val="en-GB"/>
        </w:rPr>
      </w:pPr>
      <w:r w:rsidRPr="00126316">
        <w:rPr>
          <w:lang w:val="en-GB"/>
        </w:rPr>
        <w:t xml:space="preserve">The third options offers a </w:t>
      </w:r>
      <w:r w:rsidR="00414BE6" w:rsidRPr="00126316">
        <w:rPr>
          <w:lang w:val="en-GB"/>
        </w:rPr>
        <w:t>more predictable and likely larger</w:t>
      </w:r>
      <w:r w:rsidR="009A586D" w:rsidRPr="00126316">
        <w:rPr>
          <w:lang w:val="en-GB"/>
        </w:rPr>
        <w:t xml:space="preserve"> amount of traffic, but </w:t>
      </w:r>
      <w:r w:rsidR="0038599B" w:rsidRPr="00126316">
        <w:rPr>
          <w:lang w:val="en-GB"/>
        </w:rPr>
        <w:t>probably</w:t>
      </w:r>
      <w:r w:rsidR="009A586D" w:rsidRPr="00126316">
        <w:rPr>
          <w:lang w:val="en-GB"/>
        </w:rPr>
        <w:t xml:space="preserve"> less extra memory overhead as it is only necessary to keep track of what files are </w:t>
      </w:r>
      <w:r w:rsidR="007540EE" w:rsidRPr="00126316">
        <w:rPr>
          <w:lang w:val="en-GB"/>
        </w:rPr>
        <w:t xml:space="preserve">present </w:t>
      </w:r>
      <w:r w:rsidR="009A586D" w:rsidRPr="00126316">
        <w:rPr>
          <w:lang w:val="en-GB"/>
        </w:rPr>
        <w:t>local</w:t>
      </w:r>
      <w:r w:rsidR="007540EE" w:rsidRPr="00126316">
        <w:rPr>
          <w:lang w:val="en-GB"/>
        </w:rPr>
        <w:t>ly</w:t>
      </w:r>
      <w:r w:rsidR="009A586D" w:rsidRPr="00126316">
        <w:rPr>
          <w:lang w:val="en-GB"/>
        </w:rPr>
        <w:t xml:space="preserve">, not </w:t>
      </w:r>
      <w:r w:rsidR="00874414" w:rsidRPr="00126316">
        <w:rPr>
          <w:lang w:val="en-GB"/>
        </w:rPr>
        <w:t>the changes in their entirety</w:t>
      </w:r>
      <w:r w:rsidR="00436B0D" w:rsidRPr="00126316">
        <w:rPr>
          <w:lang w:val="en-GB"/>
        </w:rPr>
        <w:t xml:space="preserve">. </w:t>
      </w:r>
      <w:r w:rsidR="00BA40F4" w:rsidRPr="00126316">
        <w:rPr>
          <w:lang w:val="en-GB"/>
        </w:rPr>
        <w:t xml:space="preserve">It would give an amount of traffic proportionate </w:t>
      </w:r>
      <w:r w:rsidR="006E36E2" w:rsidRPr="00126316">
        <w:rPr>
          <w:lang w:val="en-GB"/>
        </w:rPr>
        <w:t>to</w:t>
      </w:r>
      <w:r w:rsidR="00BA40F4" w:rsidRPr="00126316">
        <w:rPr>
          <w:lang w:val="en-GB"/>
        </w:rPr>
        <w:t xml:space="preserve"> the number of files across the networked devices, thus as long as the number of changes between refreshes are fewer than the number of files across the network, either one of the two first options will have less traffic overhead.</w:t>
      </w:r>
      <w:r w:rsidR="00AF0581" w:rsidRPr="00126316">
        <w:rPr>
          <w:lang w:val="en-GB"/>
        </w:rPr>
        <w:t xml:space="preserve"> But it is possible to reduce this traffic overhead somewhat by not refreshing the SSV of every device when a refresh request is received, only the devices the request came from. This is more difficult for the </w:t>
      </w:r>
      <w:r w:rsidR="00CA5539" w:rsidRPr="00126316">
        <w:rPr>
          <w:lang w:val="en-GB"/>
        </w:rPr>
        <w:t>first two</w:t>
      </w:r>
      <w:r w:rsidR="00AF0581" w:rsidRPr="00126316">
        <w:rPr>
          <w:lang w:val="en-GB"/>
        </w:rPr>
        <w:t xml:space="preserve"> option</w:t>
      </w:r>
      <w:r w:rsidR="00CA5539" w:rsidRPr="00126316">
        <w:rPr>
          <w:lang w:val="en-GB"/>
        </w:rPr>
        <w:t>s</w:t>
      </w:r>
      <w:r w:rsidR="00AF0581" w:rsidRPr="00126316">
        <w:rPr>
          <w:lang w:val="en-GB"/>
        </w:rPr>
        <w:t xml:space="preserve"> as, as it is the change that is sent when synchronizing, not the new view.</w:t>
      </w:r>
      <w:r w:rsidR="00D86ED5" w:rsidRPr="00126316">
        <w:rPr>
          <w:lang w:val="en-GB"/>
        </w:rPr>
        <w:t xml:space="preserve"> The coordinator would have to keep track of which devices have received each update, and keep it until every </w:t>
      </w:r>
      <w:r w:rsidR="00654A39" w:rsidRPr="00126316">
        <w:rPr>
          <w:lang w:val="en-GB"/>
        </w:rPr>
        <w:t>single devices is synchronized.</w:t>
      </w:r>
      <w:r w:rsidR="003D3016" w:rsidRPr="00126316">
        <w:rPr>
          <w:lang w:val="en-GB"/>
        </w:rPr>
        <w:t xml:space="preserve"> The prototype makes use of the second method during normal synchronizations, but the third </w:t>
      </w:r>
      <w:r w:rsidR="00626BBA" w:rsidRPr="00126316">
        <w:rPr>
          <w:lang w:val="en-GB"/>
        </w:rPr>
        <w:t>method when a new daemon joins.</w:t>
      </w:r>
    </w:p>
    <w:p w14:paraId="61B1963A" w14:textId="77777777" w:rsidR="003A34E5" w:rsidRPr="00126316" w:rsidRDefault="003A34E5" w:rsidP="00F67CD0">
      <w:pPr>
        <w:rPr>
          <w:lang w:val="en-GB"/>
        </w:rPr>
      </w:pPr>
    </w:p>
    <w:p w14:paraId="061A27DB" w14:textId="0CD9E507" w:rsidR="008B3630" w:rsidRPr="00126316" w:rsidRDefault="00D31596" w:rsidP="00F67CD0">
      <w:pPr>
        <w:rPr>
          <w:lang w:val="en-GB"/>
        </w:rPr>
      </w:pPr>
      <w:r w:rsidRPr="00126316">
        <w:rPr>
          <w:lang w:val="en-GB"/>
        </w:rPr>
        <w:t xml:space="preserve">Automatic refresh, or simply </w:t>
      </w:r>
      <w:r w:rsidR="00E96F99" w:rsidRPr="00126316">
        <w:rPr>
          <w:lang w:val="en-GB"/>
        </w:rPr>
        <w:t>continuous</w:t>
      </w:r>
      <w:r w:rsidRPr="00126316">
        <w:rPr>
          <w:lang w:val="en-GB"/>
        </w:rPr>
        <w:t xml:space="preserve"> synchronization is also a possibility.</w:t>
      </w:r>
      <w:r w:rsidR="00346E69" w:rsidRPr="00126316">
        <w:rPr>
          <w:lang w:val="en-GB"/>
        </w:rPr>
        <w:t xml:space="preserve"> Meaning whenever the change detector sees a change</w:t>
      </w:r>
      <w:r w:rsidR="00A65B34" w:rsidRPr="00126316">
        <w:rPr>
          <w:lang w:val="en-GB"/>
        </w:rPr>
        <w:t xml:space="preserve"> in a file or in the application list</w:t>
      </w:r>
      <w:r w:rsidR="00346E69" w:rsidRPr="00126316">
        <w:rPr>
          <w:lang w:val="en-GB"/>
        </w:rPr>
        <w:t>, the local daemon push</w:t>
      </w:r>
      <w:r w:rsidR="005B7C39" w:rsidRPr="00126316">
        <w:rPr>
          <w:lang w:val="en-GB"/>
        </w:rPr>
        <w:t>es</w:t>
      </w:r>
      <w:r w:rsidR="00346E69" w:rsidRPr="00126316">
        <w:rPr>
          <w:lang w:val="en-GB"/>
        </w:rPr>
        <w:t xml:space="preserve"> the update right away.</w:t>
      </w:r>
      <w:r w:rsidRPr="00126316">
        <w:rPr>
          <w:lang w:val="en-GB"/>
        </w:rPr>
        <w:t xml:space="preserve"> The problem with this option is the </w:t>
      </w:r>
      <w:r w:rsidR="00E96F99" w:rsidRPr="00126316">
        <w:rPr>
          <w:lang w:val="en-GB"/>
        </w:rPr>
        <w:t>likelihood</w:t>
      </w:r>
      <w:r w:rsidRPr="00126316">
        <w:rPr>
          <w:lang w:val="en-GB"/>
        </w:rPr>
        <w:t xml:space="preserve"> of frustration for the user if resources and network traffic slows him/her down with the user having little control over it.</w:t>
      </w:r>
      <w:r w:rsidR="009F0A8A" w:rsidRPr="00126316">
        <w:rPr>
          <w:lang w:val="en-GB"/>
        </w:rPr>
        <w:t xml:space="preserve"> </w:t>
      </w:r>
      <w:r w:rsidR="0098589A" w:rsidRPr="00126316">
        <w:rPr>
          <w:lang w:val="en-GB"/>
        </w:rPr>
        <w:t>Letting the user decide when the system synchronizes ensures that the user has increased control over his/her own resources and that it does not affect the performance of the d</w:t>
      </w:r>
      <w:r w:rsidR="00695736" w:rsidRPr="00126316">
        <w:rPr>
          <w:lang w:val="en-GB"/>
        </w:rPr>
        <w:t>evices</w:t>
      </w:r>
      <w:r w:rsidR="00163273" w:rsidRPr="00126316">
        <w:rPr>
          <w:lang w:val="en-GB"/>
        </w:rPr>
        <w:t xml:space="preserve"> and the network</w:t>
      </w:r>
      <w:r w:rsidR="00695736" w:rsidRPr="00126316">
        <w:rPr>
          <w:lang w:val="en-GB"/>
        </w:rPr>
        <w:t xml:space="preserve"> at an </w:t>
      </w:r>
      <w:r w:rsidR="00E96F99" w:rsidRPr="00126316">
        <w:rPr>
          <w:lang w:val="en-GB"/>
        </w:rPr>
        <w:t>inconvenient</w:t>
      </w:r>
      <w:r w:rsidR="0098589A" w:rsidRPr="00126316">
        <w:rPr>
          <w:lang w:val="en-GB"/>
        </w:rPr>
        <w:t xml:space="preserve"> time.</w:t>
      </w:r>
    </w:p>
    <w:p w14:paraId="3477A88B" w14:textId="53D75C91" w:rsidR="008B3630" w:rsidRPr="00126316" w:rsidRDefault="008B3630" w:rsidP="008B3630">
      <w:pPr>
        <w:pStyle w:val="Heading2"/>
      </w:pPr>
      <w:bookmarkStart w:id="65" w:name="_Toc324596307"/>
      <w:r w:rsidRPr="00126316">
        <w:t>Remote Application Access</w:t>
      </w:r>
      <w:bookmarkEnd w:id="65"/>
    </w:p>
    <w:p w14:paraId="469C59CC" w14:textId="32CD23E9" w:rsidR="00421BA5" w:rsidRPr="00126316" w:rsidRDefault="0015463A" w:rsidP="008B3630">
      <w:pPr>
        <w:rPr>
          <w:lang w:val="en-GB"/>
        </w:rPr>
      </w:pPr>
      <w:r w:rsidRPr="00126316">
        <w:rPr>
          <w:lang w:val="en-GB"/>
        </w:rPr>
        <w:t xml:space="preserve">The remote application access is not a new topic, but the aim during work on this project was to </w:t>
      </w:r>
      <w:r w:rsidR="00681DD5" w:rsidRPr="00126316">
        <w:rPr>
          <w:lang w:val="en-GB"/>
        </w:rPr>
        <w:t>look at it from a fresh angle. The thought</w:t>
      </w:r>
      <w:r w:rsidR="00801162" w:rsidRPr="00126316">
        <w:rPr>
          <w:lang w:val="en-GB"/>
        </w:rPr>
        <w:t xml:space="preserve"> behind the solution used in the prototype was to avoid having to transfer a copy of the file from the remote host to the local device where the user is working. Instead the goal was to work with the file on the host and apply the changes locally where the file habituates. </w:t>
      </w:r>
      <w:r w:rsidR="00F7105E" w:rsidRPr="00126316">
        <w:rPr>
          <w:lang w:val="en-GB"/>
        </w:rPr>
        <w:t xml:space="preserve">One way would be to send a picture of the application </w:t>
      </w:r>
      <w:r w:rsidR="00EF1406" w:rsidRPr="00126316">
        <w:rPr>
          <w:lang w:val="en-GB"/>
        </w:rPr>
        <w:t>interface; similar to the way X</w:t>
      </w:r>
      <w:r w:rsidR="005A48D3" w:rsidRPr="00126316">
        <w:rPr>
          <w:lang w:val="en-GB"/>
        </w:rPr>
        <w:t xml:space="preserve"> </w:t>
      </w:r>
      <w:r w:rsidR="00F7105E" w:rsidRPr="00126316">
        <w:rPr>
          <w:lang w:val="en-GB"/>
        </w:rPr>
        <w:t>Window does it</w:t>
      </w:r>
      <w:r w:rsidR="00FE0468" w:rsidRPr="00126316">
        <w:rPr>
          <w:lang w:val="en-GB"/>
        </w:rPr>
        <w:t xml:space="preserve"> [18]</w:t>
      </w:r>
      <w:r w:rsidR="00F7105E" w:rsidRPr="00126316">
        <w:rPr>
          <w:lang w:val="en-GB"/>
        </w:rPr>
        <w:t xml:space="preserve">. That would however be a very inefficient solution in many cases, thus a more tailored approach is likely to reduce </w:t>
      </w:r>
      <w:r w:rsidR="00931CE7" w:rsidRPr="00126316">
        <w:rPr>
          <w:lang w:val="en-GB"/>
        </w:rPr>
        <w:t xml:space="preserve">the traffic load significantly. A local GUI communicating with the remote device, running the actual application is a much more efficient solution with for example text processing. </w:t>
      </w:r>
      <w:r w:rsidR="003F4642" w:rsidRPr="00126316">
        <w:rPr>
          <w:lang w:val="en-GB"/>
        </w:rPr>
        <w:t>The remote host can be limited to only send</w:t>
      </w:r>
      <w:r w:rsidR="00963623" w:rsidRPr="00126316">
        <w:rPr>
          <w:lang w:val="en-GB"/>
        </w:rPr>
        <w:t>ing</w:t>
      </w:r>
      <w:r w:rsidR="003F4642" w:rsidRPr="00126316">
        <w:rPr>
          <w:lang w:val="en-GB"/>
        </w:rPr>
        <w:t xml:space="preserve"> the part of the file that is actually visible on the GUI the user is interacting with, thus avoid sending the file in its entirety. </w:t>
      </w:r>
      <w:r w:rsidR="00A41D97" w:rsidRPr="00126316">
        <w:rPr>
          <w:lang w:val="en-GB"/>
        </w:rPr>
        <w:t xml:space="preserve">Operations can then be sent from the GUI the user is interacting with back to the application where they are applied on the original file. </w:t>
      </w:r>
      <w:r w:rsidR="00C94516" w:rsidRPr="00126316">
        <w:rPr>
          <w:lang w:val="en-GB"/>
        </w:rPr>
        <w:t>The pr</w:t>
      </w:r>
      <w:r w:rsidR="00F41000" w:rsidRPr="00126316">
        <w:rPr>
          <w:lang w:val="en-GB"/>
        </w:rPr>
        <w:t>ototype tries to find the position of each change, and sends the position and the operation requested to the application</w:t>
      </w:r>
      <w:r w:rsidR="00963B82" w:rsidRPr="00126316">
        <w:rPr>
          <w:lang w:val="en-GB"/>
        </w:rPr>
        <w:t xml:space="preserve"> where the application applies the changes to its local file</w:t>
      </w:r>
      <w:r w:rsidR="00F41000" w:rsidRPr="00126316">
        <w:rPr>
          <w:lang w:val="en-GB"/>
        </w:rPr>
        <w:t>.</w:t>
      </w:r>
    </w:p>
    <w:p w14:paraId="34633AFD" w14:textId="60343973" w:rsidR="00475748" w:rsidRPr="00126316" w:rsidRDefault="00421BA5" w:rsidP="008B3630">
      <w:pPr>
        <w:rPr>
          <w:lang w:val="en-GB"/>
        </w:rPr>
      </w:pPr>
      <w:r w:rsidRPr="00126316">
        <w:rPr>
          <w:lang w:val="en-GB"/>
        </w:rPr>
        <w:t>However, there are cases where different approaches must be taken, such as image post processing. Sending the image over to the GUI might be necessary in some cases, but the core of applying the operation on the file at the device where the file resides can still be kept.</w:t>
      </w:r>
      <w:r w:rsidR="0008279C" w:rsidRPr="00126316">
        <w:rPr>
          <w:lang w:val="en-GB"/>
        </w:rPr>
        <w:t xml:space="preserve"> In fact in the case of editing an image, just sending a picture of the entire </w:t>
      </w:r>
      <w:r w:rsidR="0052752F" w:rsidRPr="00126316">
        <w:rPr>
          <w:lang w:val="en-GB"/>
        </w:rPr>
        <w:t>GUI running the application</w:t>
      </w:r>
      <w:r w:rsidR="0008279C" w:rsidRPr="00126316">
        <w:rPr>
          <w:lang w:val="en-GB"/>
        </w:rPr>
        <w:t xml:space="preserve"> might be the most efficient solution.</w:t>
      </w:r>
    </w:p>
    <w:p w14:paraId="309D0909" w14:textId="52E0978C" w:rsidR="00475748" w:rsidRPr="00126316" w:rsidRDefault="00851D7B" w:rsidP="008B3630">
      <w:pPr>
        <w:rPr>
          <w:lang w:val="en-GB"/>
        </w:rPr>
      </w:pPr>
      <w:r w:rsidRPr="00126316">
        <w:rPr>
          <w:lang w:val="en-GB"/>
        </w:rPr>
        <w:t xml:space="preserve">But for this to be feasible in the real world, any application that is to be run remotely by merely sending operations and small intervals of </w:t>
      </w:r>
      <w:r w:rsidR="00240E54" w:rsidRPr="00126316">
        <w:rPr>
          <w:lang w:val="en-GB"/>
        </w:rPr>
        <w:t>a</w:t>
      </w:r>
      <w:r w:rsidR="006839A4" w:rsidRPr="00126316">
        <w:rPr>
          <w:lang w:val="en-GB"/>
        </w:rPr>
        <w:t xml:space="preserve"> file</w:t>
      </w:r>
      <w:r w:rsidRPr="00126316">
        <w:rPr>
          <w:lang w:val="en-GB"/>
        </w:rPr>
        <w:t xml:space="preserve"> must have an API for </w:t>
      </w:r>
      <w:r w:rsidRPr="00126316">
        <w:rPr>
          <w:lang w:val="en-GB"/>
        </w:rPr>
        <w:lastRenderedPageBreak/>
        <w:t>communicating with the remote access system.</w:t>
      </w:r>
      <w:r w:rsidR="00235649" w:rsidRPr="00126316">
        <w:rPr>
          <w:lang w:val="en-GB"/>
        </w:rPr>
        <w:t xml:space="preserve"> In other words, corporations such as Microsoft and Apple would need to agree to implement such APIs, or a reliance on equivalent open source applications would be necessary. </w:t>
      </w:r>
    </w:p>
    <w:p w14:paraId="67433A73" w14:textId="7780C588" w:rsidR="00475748" w:rsidRPr="00126316" w:rsidRDefault="00475748" w:rsidP="00475748">
      <w:pPr>
        <w:pStyle w:val="Heading2"/>
      </w:pPr>
      <w:bookmarkStart w:id="66" w:name="_Toc324596308"/>
      <w:r w:rsidRPr="00126316">
        <w:t>Security</w:t>
      </w:r>
      <w:bookmarkEnd w:id="66"/>
    </w:p>
    <w:p w14:paraId="4D1EADCE" w14:textId="77777777" w:rsidR="00F31B46" w:rsidRPr="00126316" w:rsidRDefault="00F31B46" w:rsidP="00F31B46">
      <w:pPr>
        <w:rPr>
          <w:lang w:val="en-GB"/>
        </w:rPr>
      </w:pPr>
      <w:r w:rsidRPr="00126316">
        <w:rPr>
          <w:lang w:val="en-GB"/>
        </w:rPr>
        <w:t xml:space="preserve">Any system that connects several devices together will have security issues. With this system, the threat of someone using it to hack your personal files is of course always there, and theft is a real possibility. </w:t>
      </w:r>
    </w:p>
    <w:p w14:paraId="547950D4" w14:textId="68CEE3B5" w:rsidR="00F31B46" w:rsidRPr="00126316" w:rsidRDefault="00F31B46" w:rsidP="00475748">
      <w:pPr>
        <w:rPr>
          <w:lang w:val="en-GB"/>
        </w:rPr>
      </w:pPr>
      <w:r w:rsidRPr="00126316">
        <w:rPr>
          <w:lang w:val="en-GB"/>
        </w:rPr>
        <w:t xml:space="preserve">A hacker could easily figure out the ports the prototype is using, and </w:t>
      </w:r>
      <w:r w:rsidR="00A64B79" w:rsidRPr="00126316">
        <w:rPr>
          <w:lang w:val="en-GB"/>
        </w:rPr>
        <w:t>get</w:t>
      </w:r>
      <w:r w:rsidRPr="00126316">
        <w:rPr>
          <w:lang w:val="en-GB"/>
        </w:rPr>
        <w:t xml:space="preserve"> a way in. The daemon can then be dissected in memory</w:t>
      </w:r>
      <w:r w:rsidR="00A64B79" w:rsidRPr="00126316">
        <w:rPr>
          <w:lang w:val="en-GB"/>
        </w:rPr>
        <w:t xml:space="preserve"> using a debugger</w:t>
      </w:r>
      <w:r w:rsidRPr="00126316">
        <w:rPr>
          <w:lang w:val="en-GB"/>
        </w:rPr>
        <w:t xml:space="preserve"> to find valid commands, as they are hard coded strings</w:t>
      </w:r>
      <w:r w:rsidR="00AA0811" w:rsidRPr="00126316">
        <w:rPr>
          <w:lang w:val="en-GB"/>
        </w:rPr>
        <w:t xml:space="preserve"> constants</w:t>
      </w:r>
      <w:r w:rsidRPr="00126316">
        <w:rPr>
          <w:lang w:val="en-GB"/>
        </w:rPr>
        <w:t>. The attacker at this point has full access to the victims' files, and potentially applications.</w:t>
      </w:r>
      <w:r w:rsidR="008A4E36" w:rsidRPr="00126316">
        <w:rPr>
          <w:lang w:val="en-GB"/>
        </w:rPr>
        <w:t xml:space="preserve"> </w:t>
      </w:r>
      <w:r w:rsidR="00340DAF" w:rsidRPr="00126316">
        <w:rPr>
          <w:lang w:val="en-GB"/>
        </w:rPr>
        <w:t>All communications are also in plain text</w:t>
      </w:r>
      <w:r w:rsidR="00DF0387" w:rsidRPr="00126316">
        <w:rPr>
          <w:lang w:val="en-GB"/>
        </w:rPr>
        <w:t xml:space="preserve">. </w:t>
      </w:r>
      <w:r w:rsidR="008A4E36" w:rsidRPr="00126316">
        <w:rPr>
          <w:lang w:val="en-GB"/>
        </w:rPr>
        <w:t>Obviously any real implementation must handl</w:t>
      </w:r>
      <w:r w:rsidR="00261CFC" w:rsidRPr="00126316">
        <w:rPr>
          <w:lang w:val="en-GB"/>
        </w:rPr>
        <w:t xml:space="preserve">e communications more </w:t>
      </w:r>
      <w:r w:rsidR="007E37E5" w:rsidRPr="00126316">
        <w:rPr>
          <w:lang w:val="en-GB"/>
        </w:rPr>
        <w:t>carefully;</w:t>
      </w:r>
      <w:r w:rsidR="00261CFC" w:rsidRPr="00126316">
        <w:rPr>
          <w:lang w:val="en-GB"/>
        </w:rPr>
        <w:t xml:space="preserve"> </w:t>
      </w:r>
      <w:r w:rsidR="00AA5BE1" w:rsidRPr="00126316">
        <w:rPr>
          <w:lang w:val="en-GB"/>
        </w:rPr>
        <w:t>though a</w:t>
      </w:r>
      <w:r w:rsidR="00261CFC" w:rsidRPr="00126316">
        <w:rPr>
          <w:lang w:val="en-GB"/>
        </w:rPr>
        <w:t xml:space="preserve"> cabled setup would increase the security of the network, but hinder the use cases drastically.</w:t>
      </w:r>
    </w:p>
    <w:p w14:paraId="582AB07A" w14:textId="1012560E" w:rsidR="00475748" w:rsidRPr="00126316" w:rsidRDefault="00475748" w:rsidP="00475748">
      <w:pPr>
        <w:rPr>
          <w:lang w:val="en-GB"/>
        </w:rPr>
      </w:pPr>
      <w:r w:rsidRPr="00126316">
        <w:rPr>
          <w:lang w:val="en-GB"/>
        </w:rPr>
        <w:t>A thief would be able to access all your files on all yo</w:t>
      </w:r>
      <w:r w:rsidR="009D5BF3" w:rsidRPr="00126316">
        <w:rPr>
          <w:lang w:val="en-GB"/>
        </w:rPr>
        <w:t>ur devices easily, and launch</w:t>
      </w:r>
      <w:r w:rsidRPr="00126316">
        <w:rPr>
          <w:lang w:val="en-GB"/>
        </w:rPr>
        <w:t xml:space="preserve"> applications on devices that are still in your possession. </w:t>
      </w:r>
    </w:p>
    <w:p w14:paraId="57268CC1" w14:textId="77777777" w:rsidR="000B71B4" w:rsidRPr="00126316" w:rsidRDefault="00475748" w:rsidP="00475748">
      <w:pPr>
        <w:rPr>
          <w:lang w:val="en-GB"/>
        </w:rPr>
      </w:pPr>
      <w:r w:rsidRPr="00126316">
        <w:rPr>
          <w:lang w:val="en-GB"/>
        </w:rPr>
        <w:t>It is clear that anyone attempting to implement and deploy a similar system would need to take security measures.</w:t>
      </w:r>
      <w:r w:rsidR="003A6E88" w:rsidRPr="00126316">
        <w:rPr>
          <w:lang w:val="en-GB"/>
        </w:rPr>
        <w:t xml:space="preserve"> </w:t>
      </w:r>
    </w:p>
    <w:p w14:paraId="25F5F19F" w14:textId="047B9C4A" w:rsidR="00475748" w:rsidRPr="00126316" w:rsidRDefault="002801AD" w:rsidP="00475748">
      <w:pPr>
        <w:rPr>
          <w:lang w:val="en-GB"/>
        </w:rPr>
      </w:pPr>
      <w:r w:rsidRPr="00126316">
        <w:rPr>
          <w:lang w:val="en-GB"/>
        </w:rPr>
        <w:t>A</w:t>
      </w:r>
      <w:r w:rsidR="003A6E88" w:rsidRPr="00126316">
        <w:rPr>
          <w:lang w:val="en-GB"/>
        </w:rPr>
        <w:t xml:space="preserve"> feature allowing the user to kick devices out of the network of devices in cases where a device is compromised and the owner has no physical access to it</w:t>
      </w:r>
      <w:r w:rsidRPr="00126316">
        <w:rPr>
          <w:lang w:val="en-GB"/>
        </w:rPr>
        <w:t xml:space="preserve"> would be very useful</w:t>
      </w:r>
      <w:r w:rsidR="003A6E88" w:rsidRPr="00126316">
        <w:rPr>
          <w:lang w:val="en-GB"/>
        </w:rPr>
        <w:t>.</w:t>
      </w:r>
      <w:r w:rsidR="00A457D6" w:rsidRPr="00126316">
        <w:rPr>
          <w:lang w:val="en-GB"/>
        </w:rPr>
        <w:t xml:space="preserve"> Though any unwelcome person could also abuse this feature with access to one device, so perhaps it would be necessary to either ident</w:t>
      </w:r>
      <w:r w:rsidR="00D96C2A" w:rsidRPr="00126316">
        <w:rPr>
          <w:lang w:val="en-GB"/>
        </w:rPr>
        <w:t>ify the owner through a password</w:t>
      </w:r>
      <w:r w:rsidR="00A457D6" w:rsidRPr="00126316">
        <w:rPr>
          <w:lang w:val="en-GB"/>
        </w:rPr>
        <w:t xml:space="preserve">, or use a quorum system so that you need physical access to more than one device to commit administrative </w:t>
      </w:r>
      <w:r w:rsidR="005A47C7" w:rsidRPr="00126316">
        <w:rPr>
          <w:lang w:val="en-GB"/>
        </w:rPr>
        <w:t>changes</w:t>
      </w:r>
      <w:r w:rsidR="00A457D6" w:rsidRPr="00126316">
        <w:rPr>
          <w:lang w:val="en-GB"/>
        </w:rPr>
        <w:t>.</w:t>
      </w:r>
    </w:p>
    <w:p w14:paraId="586EA2B3" w14:textId="4B924C7C" w:rsidR="008F5DBD" w:rsidRPr="00126316" w:rsidRDefault="00A93C1D" w:rsidP="003531A1">
      <w:pPr>
        <w:rPr>
          <w:lang w:val="en-GB"/>
        </w:rPr>
      </w:pPr>
      <w:r w:rsidRPr="00126316">
        <w:rPr>
          <w:lang w:val="en-GB"/>
        </w:rPr>
        <w:t xml:space="preserve">It is also possible that it would be best to limit what type of applications the system allows the user to run remotely. </w:t>
      </w:r>
      <w:r w:rsidR="003531A1" w:rsidRPr="00126316">
        <w:rPr>
          <w:lang w:val="en-GB"/>
        </w:rPr>
        <w:t>Perhaps it should only be possible to run applications that are designed for processing files, such as photo editing and text processing.</w:t>
      </w:r>
      <w:r w:rsidR="001963CF" w:rsidRPr="00126316">
        <w:rPr>
          <w:lang w:val="en-GB"/>
        </w:rPr>
        <w:t xml:space="preserve"> </w:t>
      </w:r>
      <w:r w:rsidR="000E497F" w:rsidRPr="00126316">
        <w:rPr>
          <w:lang w:val="en-GB"/>
        </w:rPr>
        <w:t>Access to the OS' administrative application could cause serious harm to all a persons devices if only a single device is compromised.</w:t>
      </w:r>
    </w:p>
    <w:p w14:paraId="2D7C50E1" w14:textId="0B858E80" w:rsidR="00512FE5" w:rsidRPr="00126316" w:rsidRDefault="001963CF" w:rsidP="008B79D4">
      <w:pPr>
        <w:pStyle w:val="Heading1"/>
        <w:rPr>
          <w:lang w:val="en-GB"/>
        </w:rPr>
      </w:pPr>
      <w:r w:rsidRPr="00126316">
        <w:rPr>
          <w:lang w:val="en-GB"/>
        </w:rPr>
        <w:br w:type="page"/>
      </w:r>
      <w:bookmarkStart w:id="67" w:name="_Toc324596309"/>
      <w:r w:rsidR="00672FFC" w:rsidRPr="00126316">
        <w:rPr>
          <w:lang w:val="en-GB"/>
        </w:rPr>
        <w:lastRenderedPageBreak/>
        <w:t>Further Work</w:t>
      </w:r>
      <w:bookmarkEnd w:id="67"/>
    </w:p>
    <w:p w14:paraId="41E54EAE" w14:textId="711D4B31" w:rsidR="00D70BEA" w:rsidRPr="00126316" w:rsidRDefault="00512FE5" w:rsidP="00512FE5">
      <w:pPr>
        <w:pStyle w:val="Heading2"/>
      </w:pPr>
      <w:bookmarkStart w:id="68" w:name="_Toc324596310"/>
      <w:r w:rsidRPr="00126316">
        <w:t>R</w:t>
      </w:r>
      <w:r w:rsidR="009342DA" w:rsidRPr="00126316">
        <w:t>elocation and</w:t>
      </w:r>
      <w:r w:rsidRPr="00126316">
        <w:t xml:space="preserve"> </w:t>
      </w:r>
      <w:r w:rsidR="00F11E2C" w:rsidRPr="00126316">
        <w:t xml:space="preserve">Device </w:t>
      </w:r>
      <w:r w:rsidR="004D4235" w:rsidRPr="00126316">
        <w:t>Transparency</w:t>
      </w:r>
      <w:bookmarkEnd w:id="68"/>
    </w:p>
    <w:p w14:paraId="0E5BEEA0" w14:textId="7B1B6109" w:rsidR="0044778D" w:rsidRPr="00126316" w:rsidRDefault="0044778D" w:rsidP="0044778D">
      <w:pPr>
        <w:rPr>
          <w:lang w:val="en-GB"/>
        </w:rPr>
      </w:pPr>
      <w:r w:rsidRPr="00126316">
        <w:rPr>
          <w:lang w:val="en-GB"/>
        </w:rPr>
        <w:t>For a distributed storage to work</w:t>
      </w:r>
      <w:r w:rsidR="00BF33B6" w:rsidRPr="00126316">
        <w:rPr>
          <w:lang w:val="en-GB"/>
        </w:rPr>
        <w:t xml:space="preserve"> in the real world, complete device transparency is unlikely to be feasible. Devices disconnect, get turned off, or become out of range in reality, and complete transparency may thus cause files that are essential to the user to become unavailable. Thus users will almost certainly want some control over where specific files are, or at least specify where to store groups of files. A management system similar to that of </w:t>
      </w:r>
      <w:r w:rsidR="00BF33B6" w:rsidRPr="00126316">
        <w:rPr>
          <w:rStyle w:val="QuoteChar"/>
          <w:lang w:val="en-GB"/>
        </w:rPr>
        <w:t>Perspective</w:t>
      </w:r>
      <w:r w:rsidR="00BF33B6" w:rsidRPr="00126316">
        <w:rPr>
          <w:lang w:val="en-GB"/>
        </w:rPr>
        <w:t xml:space="preserve"> [6] would allow for more control in line with this thesis objective. </w:t>
      </w:r>
    </w:p>
    <w:p w14:paraId="3F73E539" w14:textId="5C2D8BF4" w:rsidR="004C7675" w:rsidRPr="00126316" w:rsidRDefault="00BF33B6" w:rsidP="0044778D">
      <w:pPr>
        <w:rPr>
          <w:lang w:val="en-GB"/>
        </w:rPr>
      </w:pPr>
      <w:r w:rsidRPr="00126316">
        <w:rPr>
          <w:lang w:val="en-GB"/>
        </w:rPr>
        <w:t xml:space="preserve">An interface where </w:t>
      </w:r>
      <w:r w:rsidR="009C7A38" w:rsidRPr="00126316">
        <w:rPr>
          <w:lang w:val="en-GB"/>
        </w:rPr>
        <w:t>the user can view specific files or group of files in a tree of folders under the devices would allow for more specific and intuitive control, however as stated in [4], the user is rarely very good at predicting which files he/she is likely to use on what device, thus an automated</w:t>
      </w:r>
      <w:r w:rsidR="00B72A64" w:rsidRPr="00126316">
        <w:rPr>
          <w:lang w:val="en-GB"/>
        </w:rPr>
        <w:t xml:space="preserve"> AI</w:t>
      </w:r>
      <w:r w:rsidR="009C7A38" w:rsidRPr="00126316">
        <w:rPr>
          <w:lang w:val="en-GB"/>
        </w:rPr>
        <w:t xml:space="preserve"> system</w:t>
      </w:r>
      <w:r w:rsidR="00B72A64" w:rsidRPr="00126316">
        <w:rPr>
          <w:lang w:val="en-GB"/>
        </w:rPr>
        <w:t xml:space="preserve"> for example</w:t>
      </w:r>
      <w:r w:rsidR="00BE1D25" w:rsidRPr="00126316">
        <w:rPr>
          <w:lang w:val="en-GB"/>
        </w:rPr>
        <w:t xml:space="preserve"> based on a neural network</w:t>
      </w:r>
      <w:r w:rsidR="009C7A38" w:rsidRPr="00126316">
        <w:rPr>
          <w:lang w:val="en-GB"/>
        </w:rPr>
        <w:t xml:space="preserve"> is feasible.</w:t>
      </w:r>
      <w:r w:rsidR="00C602F8" w:rsidRPr="00126316">
        <w:rPr>
          <w:lang w:val="en-GB"/>
        </w:rPr>
        <w:t xml:space="preserve"> The system could then be taught were to put certain files while there is full connectivity, </w:t>
      </w:r>
      <w:r w:rsidR="00277E8B" w:rsidRPr="00126316">
        <w:rPr>
          <w:lang w:val="en-GB"/>
        </w:rPr>
        <w:t xml:space="preserve">later </w:t>
      </w:r>
      <w:r w:rsidR="00C602F8" w:rsidRPr="00126316">
        <w:rPr>
          <w:lang w:val="en-GB"/>
        </w:rPr>
        <w:t>giving the user access to the files he/she wants when there</w:t>
      </w:r>
      <w:r w:rsidR="005F3100" w:rsidRPr="00126316">
        <w:rPr>
          <w:lang w:val="en-GB"/>
        </w:rPr>
        <w:t xml:space="preserve"> is no</w:t>
      </w:r>
      <w:r w:rsidR="00C602F8" w:rsidRPr="00126316">
        <w:rPr>
          <w:lang w:val="en-GB"/>
        </w:rPr>
        <w:t xml:space="preserve"> connectivity whil</w:t>
      </w:r>
      <w:r w:rsidR="00AA26F5" w:rsidRPr="00126316">
        <w:rPr>
          <w:lang w:val="en-GB"/>
        </w:rPr>
        <w:t>e still being fully device-transparent to the user.</w:t>
      </w:r>
    </w:p>
    <w:p w14:paraId="504F5B22" w14:textId="7A07A604" w:rsidR="00AA6DB7" w:rsidRPr="00126316" w:rsidRDefault="00EF1FC6" w:rsidP="00AA6DB7">
      <w:pPr>
        <w:pStyle w:val="Heading2"/>
      </w:pPr>
      <w:bookmarkStart w:id="69" w:name="_Toc324596311"/>
      <w:r w:rsidRPr="00126316">
        <w:t>Completely</w:t>
      </w:r>
      <w:r w:rsidR="00C51E92" w:rsidRPr="00126316">
        <w:t xml:space="preserve"> </w:t>
      </w:r>
      <w:r w:rsidR="00BB4AC8" w:rsidRPr="00126316">
        <w:t>Decoupling Application from Device</w:t>
      </w:r>
      <w:bookmarkEnd w:id="69"/>
    </w:p>
    <w:p w14:paraId="47EC857A" w14:textId="66D10BAF" w:rsidR="00C13AC5" w:rsidRPr="00126316" w:rsidRDefault="00AA6DB7" w:rsidP="00AA6DB7">
      <w:pPr>
        <w:rPr>
          <w:lang w:val="en-GB"/>
        </w:rPr>
      </w:pPr>
      <w:r w:rsidRPr="00126316">
        <w:rPr>
          <w:lang w:val="en-GB"/>
        </w:rPr>
        <w:t>An interesting topic to do more research on would be the possibility of handling applications in the same way as you handle files</w:t>
      </w:r>
      <w:r w:rsidR="00422FE9" w:rsidRPr="00126316">
        <w:rPr>
          <w:lang w:val="en-GB"/>
        </w:rPr>
        <w:t xml:space="preserve"> normally</w:t>
      </w:r>
      <w:r w:rsidRPr="00126316">
        <w:rPr>
          <w:lang w:val="en-GB"/>
        </w:rPr>
        <w:t>, as in moving applications between devices similarly to how you can move files between devices.</w:t>
      </w:r>
      <w:r w:rsidR="00E4620C" w:rsidRPr="00126316">
        <w:rPr>
          <w:lang w:val="en-GB"/>
        </w:rPr>
        <w:t xml:space="preserve"> </w:t>
      </w:r>
      <w:r w:rsidR="00BD2264" w:rsidRPr="00126316">
        <w:rPr>
          <w:lang w:val="en-GB"/>
        </w:rPr>
        <w:t>The design</w:t>
      </w:r>
      <w:r w:rsidR="00C13AC5" w:rsidRPr="00126316">
        <w:rPr>
          <w:lang w:val="en-GB"/>
        </w:rPr>
        <w:t xml:space="preserve"> discussed in this thesis only decouples access from device, but not functionality, in that the data file and the application files must be on the same device.</w:t>
      </w:r>
      <w:r w:rsidR="00F87905" w:rsidRPr="00126316">
        <w:rPr>
          <w:lang w:val="en-GB"/>
        </w:rPr>
        <w:t xml:space="preserve"> To achieve the highest level of transparency, data file and application files should both be decoupled from </w:t>
      </w:r>
      <w:r w:rsidR="00EB6310" w:rsidRPr="00126316">
        <w:rPr>
          <w:lang w:val="en-GB"/>
        </w:rPr>
        <w:t>the union of device and each other.</w:t>
      </w:r>
    </w:p>
    <w:p w14:paraId="23788CAF" w14:textId="57C98272" w:rsidR="00AA6DB7" w:rsidRPr="00126316" w:rsidRDefault="00E4620C" w:rsidP="00AA6DB7">
      <w:pPr>
        <w:rPr>
          <w:lang w:val="en-GB"/>
        </w:rPr>
      </w:pPr>
      <w:r w:rsidRPr="00126316">
        <w:rPr>
          <w:lang w:val="en-GB"/>
        </w:rPr>
        <w:t>There are of course some issues that would arise, such as</w:t>
      </w:r>
      <w:r w:rsidR="00C54295" w:rsidRPr="00126316">
        <w:rPr>
          <w:lang w:val="en-GB"/>
        </w:rPr>
        <w:t xml:space="preserve"> both software and hardware compatibility, but some of the problems could possibly be solved through virtual machines and emulation etc.</w:t>
      </w:r>
      <w:r w:rsidR="00704C8A" w:rsidRPr="00126316">
        <w:rPr>
          <w:lang w:val="en-GB"/>
        </w:rPr>
        <w:t xml:space="preserve"> </w:t>
      </w:r>
    </w:p>
    <w:p w14:paraId="1D97B5E8" w14:textId="7131074C" w:rsidR="00704C8A" w:rsidRPr="00126316" w:rsidRDefault="00704C8A" w:rsidP="00AA6DB7">
      <w:pPr>
        <w:rPr>
          <w:lang w:val="en-GB"/>
        </w:rPr>
      </w:pPr>
      <w:r w:rsidRPr="00126316">
        <w:rPr>
          <w:lang w:val="en-GB"/>
        </w:rPr>
        <w:t>There are some software developers who have tried to explore this concept to some extent, but their systems</w:t>
      </w:r>
      <w:r w:rsidR="00416D3F" w:rsidRPr="00126316">
        <w:rPr>
          <w:lang w:val="en-GB"/>
        </w:rPr>
        <w:t xml:space="preserve"> seem limited and</w:t>
      </w:r>
      <w:r w:rsidR="004C2C4C" w:rsidRPr="00126316">
        <w:rPr>
          <w:lang w:val="en-GB"/>
        </w:rPr>
        <w:t xml:space="preserve"> appear</w:t>
      </w:r>
      <w:r w:rsidR="00416D3F" w:rsidRPr="00126316">
        <w:rPr>
          <w:lang w:val="en-GB"/>
        </w:rPr>
        <w:t xml:space="preserve"> lack</w:t>
      </w:r>
      <w:r w:rsidRPr="00126316">
        <w:rPr>
          <w:lang w:val="en-GB"/>
        </w:rPr>
        <w:t xml:space="preserve"> fluidity. </w:t>
      </w:r>
      <w:r w:rsidR="00A004C6" w:rsidRPr="00126316">
        <w:rPr>
          <w:lang w:val="en-GB"/>
        </w:rPr>
        <w:t>[</w:t>
      </w:r>
      <w:r w:rsidR="00993C5C" w:rsidRPr="00126316">
        <w:rPr>
          <w:lang w:val="en-GB"/>
        </w:rPr>
        <w:t>34</w:t>
      </w:r>
      <w:r w:rsidR="00A004C6" w:rsidRPr="00126316">
        <w:rPr>
          <w:lang w:val="en-GB"/>
        </w:rPr>
        <w:t>]</w:t>
      </w:r>
    </w:p>
    <w:p w14:paraId="22EDB1B3" w14:textId="1E165A59" w:rsidR="00D04FCD" w:rsidRPr="00126316" w:rsidRDefault="00D04FCD" w:rsidP="00AA6DB7">
      <w:pPr>
        <w:rPr>
          <w:lang w:val="en-GB"/>
        </w:rPr>
      </w:pPr>
      <w:r w:rsidRPr="00126316">
        <w:rPr>
          <w:lang w:val="en-GB"/>
        </w:rPr>
        <w:t xml:space="preserve">Other solutions could also be looked into, such as designs similar to that of the one discussed </w:t>
      </w:r>
      <w:r w:rsidR="00C429A2" w:rsidRPr="00126316">
        <w:rPr>
          <w:lang w:val="en-GB"/>
        </w:rPr>
        <w:t>in this thesis</w:t>
      </w:r>
      <w:r w:rsidRPr="00126316">
        <w:rPr>
          <w:lang w:val="en-GB"/>
        </w:rPr>
        <w:t xml:space="preserve"> with the users device connected to the device with the application, which in turn is connected to the device with the data file.</w:t>
      </w:r>
      <w:r w:rsidR="00917048" w:rsidRPr="00126316">
        <w:rPr>
          <w:lang w:val="en-GB"/>
        </w:rPr>
        <w:t xml:space="preserve"> This could also prove </w:t>
      </w:r>
      <w:r w:rsidR="00C04587" w:rsidRPr="00126316">
        <w:rPr>
          <w:lang w:val="en-GB"/>
        </w:rPr>
        <w:t>difficult</w:t>
      </w:r>
      <w:r w:rsidR="0095011C" w:rsidRPr="00126316">
        <w:rPr>
          <w:lang w:val="en-GB"/>
        </w:rPr>
        <w:t xml:space="preserve"> to implement in an elegant way</w:t>
      </w:r>
      <w:r w:rsidR="00C04587" w:rsidRPr="00126316">
        <w:rPr>
          <w:lang w:val="en-GB"/>
        </w:rPr>
        <w:t>,</w:t>
      </w:r>
      <w:r w:rsidR="00917048" w:rsidRPr="00126316">
        <w:rPr>
          <w:lang w:val="en-GB"/>
        </w:rPr>
        <w:t xml:space="preserve"> as the file in its entirety would likely have to be given to the device with the appli</w:t>
      </w:r>
      <w:r w:rsidR="00A06096" w:rsidRPr="00126316">
        <w:rPr>
          <w:lang w:val="en-GB"/>
        </w:rPr>
        <w:t>cation, breaking with part of the philosophy behind this thesis.</w:t>
      </w:r>
    </w:p>
    <w:p w14:paraId="1BE5DB1E" w14:textId="10EAB721" w:rsidR="00E14D4E" w:rsidRPr="00126316" w:rsidRDefault="00D70BEA" w:rsidP="00512FE5">
      <w:pPr>
        <w:pStyle w:val="Heading2"/>
      </w:pPr>
      <w:bookmarkStart w:id="70" w:name="_Toc324596312"/>
      <w:r w:rsidRPr="00126316">
        <w:t>Pick and Choose Application</w:t>
      </w:r>
      <w:bookmarkEnd w:id="70"/>
    </w:p>
    <w:p w14:paraId="5B5DED11" w14:textId="184AE707" w:rsidR="00176385" w:rsidRPr="00126316" w:rsidRDefault="00E14D4E" w:rsidP="00EE4675">
      <w:pPr>
        <w:rPr>
          <w:lang w:val="en-GB"/>
        </w:rPr>
      </w:pPr>
      <w:r w:rsidRPr="00126316">
        <w:rPr>
          <w:lang w:val="en-GB"/>
        </w:rPr>
        <w:t xml:space="preserve">A necessary feature for a distributed personal system aiming to incorporate applications would be to allow for opening of files in different applications. In this project only implementation of a single application was done, thus the consequences of having more than a single application capable of opening a file was not </w:t>
      </w:r>
      <w:r w:rsidR="009E0BA4" w:rsidRPr="00126316">
        <w:rPr>
          <w:lang w:val="en-GB"/>
        </w:rPr>
        <w:t>thoroughly</w:t>
      </w:r>
      <w:r w:rsidRPr="00126316">
        <w:rPr>
          <w:lang w:val="en-GB"/>
        </w:rPr>
        <w:t xml:space="preserve"> explored. A scheme for deciding which application to use in </w:t>
      </w:r>
      <w:r w:rsidR="00863714" w:rsidRPr="00126316">
        <w:rPr>
          <w:lang w:val="en-GB"/>
        </w:rPr>
        <w:t>different sc</w:t>
      </w:r>
      <w:r w:rsidR="001A4AFC" w:rsidRPr="00126316">
        <w:rPr>
          <w:lang w:val="en-GB"/>
        </w:rPr>
        <w:t>e</w:t>
      </w:r>
      <w:r w:rsidR="00863714" w:rsidRPr="00126316">
        <w:rPr>
          <w:lang w:val="en-GB"/>
        </w:rPr>
        <w:t>narios</w:t>
      </w:r>
      <w:r w:rsidRPr="00126316">
        <w:rPr>
          <w:lang w:val="en-GB"/>
        </w:rPr>
        <w:t xml:space="preserve"> must be made, </w:t>
      </w:r>
      <w:r w:rsidR="009E0BA4" w:rsidRPr="00126316">
        <w:rPr>
          <w:lang w:val="en-GB"/>
        </w:rPr>
        <w:t>and the</w:t>
      </w:r>
      <w:r w:rsidRPr="00126316">
        <w:rPr>
          <w:lang w:val="en-GB"/>
        </w:rPr>
        <w:t xml:space="preserve"> possibility of letting the user choose what application to open a given file in could be very useful.</w:t>
      </w:r>
    </w:p>
    <w:p w14:paraId="4BE196D7" w14:textId="28648887" w:rsidR="00365F64" w:rsidRPr="00126316" w:rsidRDefault="00365F64" w:rsidP="00365F64">
      <w:pPr>
        <w:pStyle w:val="Heading2"/>
      </w:pPr>
      <w:bookmarkStart w:id="71" w:name="_Toc324596313"/>
      <w:r w:rsidRPr="00126316">
        <w:lastRenderedPageBreak/>
        <w:t>Caching</w:t>
      </w:r>
      <w:bookmarkEnd w:id="71"/>
    </w:p>
    <w:p w14:paraId="5221F05A" w14:textId="77777777" w:rsidR="005F5651" w:rsidRPr="00126316" w:rsidRDefault="002A1A5A" w:rsidP="002A1A5A">
      <w:pPr>
        <w:rPr>
          <w:lang w:val="en-GB"/>
        </w:rPr>
      </w:pPr>
      <w:r w:rsidRPr="00126316">
        <w:rPr>
          <w:lang w:val="en-GB"/>
        </w:rPr>
        <w:t xml:space="preserve">The efficiency of the system could likely be increase by the use of caching. </w:t>
      </w:r>
      <w:r w:rsidR="00AE0FB4" w:rsidRPr="00126316">
        <w:rPr>
          <w:lang w:val="en-GB"/>
        </w:rPr>
        <w:t xml:space="preserve">For example, daemon through which </w:t>
      </w:r>
      <w:r w:rsidR="00F92077" w:rsidRPr="00126316">
        <w:rPr>
          <w:lang w:val="en-GB"/>
        </w:rPr>
        <w:t>a file has</w:t>
      </w:r>
      <w:r w:rsidR="00AE0FB4" w:rsidRPr="00126316">
        <w:rPr>
          <w:lang w:val="en-GB"/>
        </w:rPr>
        <w:t xml:space="preserve"> been opened recently could keep the position of the file so querying the coordinator when the file is reopened is unnecessary.</w:t>
      </w:r>
      <w:r w:rsidR="005F5651" w:rsidRPr="00126316">
        <w:rPr>
          <w:lang w:val="en-GB"/>
        </w:rPr>
        <w:t xml:space="preserve"> </w:t>
      </w:r>
    </w:p>
    <w:p w14:paraId="51B48DD0" w14:textId="62BAB996" w:rsidR="002A1A5A" w:rsidRPr="00126316" w:rsidRDefault="005F5651" w:rsidP="002A1A5A">
      <w:pPr>
        <w:rPr>
          <w:lang w:val="en-GB"/>
        </w:rPr>
      </w:pPr>
      <w:r w:rsidRPr="00126316">
        <w:rPr>
          <w:lang w:val="en-GB"/>
        </w:rPr>
        <w:t>Caching of pages</w:t>
      </w:r>
      <w:r w:rsidR="00B87825" w:rsidRPr="00126316">
        <w:rPr>
          <w:lang w:val="en-GB"/>
        </w:rPr>
        <w:t>/views</w:t>
      </w:r>
      <w:r w:rsidRPr="00126316">
        <w:rPr>
          <w:lang w:val="en-GB"/>
        </w:rPr>
        <w:t xml:space="preserve"> in the remote access interface also has some potential, and in fact even pre-fetching is possible here. </w:t>
      </w:r>
      <w:r w:rsidR="004F6466" w:rsidRPr="00126316">
        <w:rPr>
          <w:lang w:val="en-GB"/>
        </w:rPr>
        <w:t>When the interface is started, the local daemon cou</w:t>
      </w:r>
      <w:r w:rsidR="00180D3C" w:rsidRPr="00126316">
        <w:rPr>
          <w:lang w:val="en-GB"/>
        </w:rPr>
        <w:t>ld keep track of previous pages</w:t>
      </w:r>
      <w:r w:rsidR="004F6466" w:rsidRPr="00126316">
        <w:rPr>
          <w:lang w:val="en-GB"/>
        </w:rPr>
        <w:t xml:space="preserve"> and store them locally while the file is open. At the same time, the next page could always be fetched and kept in memory in case the user wants to advance through the file.</w:t>
      </w:r>
      <w:r w:rsidR="00180D3C" w:rsidRPr="00126316">
        <w:rPr>
          <w:lang w:val="en-GB"/>
        </w:rPr>
        <w:t xml:space="preserve"> Caching of pages would likely reduce the perceived loading time of each page </w:t>
      </w:r>
      <w:r w:rsidR="00412A9C" w:rsidRPr="00126316">
        <w:rPr>
          <w:lang w:val="en-GB"/>
        </w:rPr>
        <w:t>radical</w:t>
      </w:r>
      <w:r w:rsidR="0012237E" w:rsidRPr="00126316">
        <w:rPr>
          <w:lang w:val="en-GB"/>
        </w:rPr>
        <w:t>ly, but would also require redesigning of the application</w:t>
      </w:r>
      <w:r w:rsidR="00095736" w:rsidRPr="00126316">
        <w:rPr>
          <w:lang w:val="en-GB"/>
        </w:rPr>
        <w:t>.</w:t>
      </w:r>
    </w:p>
    <w:p w14:paraId="05B0F357" w14:textId="70740AE6" w:rsidR="00987C0D" w:rsidRPr="00126316" w:rsidRDefault="00987C0D" w:rsidP="00987C0D">
      <w:pPr>
        <w:pStyle w:val="Heading2"/>
      </w:pPr>
      <w:r w:rsidRPr="00126316">
        <w:t>Coordinator Evaluation</w:t>
      </w:r>
    </w:p>
    <w:p w14:paraId="2ED2FF89" w14:textId="653A4472" w:rsidR="00987C0D" w:rsidRPr="00126316" w:rsidRDefault="00987C0D" w:rsidP="00987C0D">
      <w:pPr>
        <w:rPr>
          <w:lang w:val="en-GB"/>
        </w:rPr>
      </w:pPr>
      <w:r w:rsidRPr="00126316">
        <w:rPr>
          <w:lang w:val="en-GB"/>
        </w:rPr>
        <w:t xml:space="preserve">The topic of electing the best coordinator was not looked adequately into in this thesis. Mostly intrinsic factors were used in the prototype, with the exception of battery percentage. </w:t>
      </w:r>
      <w:r w:rsidR="00A0206F" w:rsidRPr="00126316">
        <w:rPr>
          <w:lang w:val="en-GB"/>
        </w:rPr>
        <w:t>Hardware of devices, and energy efficiency would've been in</w:t>
      </w:r>
      <w:r w:rsidR="00D640F1" w:rsidRPr="00126316">
        <w:rPr>
          <w:lang w:val="en-GB"/>
        </w:rPr>
        <w:t>t</w:t>
      </w:r>
      <w:r w:rsidR="00693024" w:rsidRPr="00126316">
        <w:rPr>
          <w:lang w:val="en-GB"/>
        </w:rPr>
        <w:t>eresting and useful to include, though they are factors that may be a bit more challenging t</w:t>
      </w:r>
      <w:r w:rsidR="00B07084" w:rsidRPr="00126316">
        <w:rPr>
          <w:lang w:val="en-GB"/>
        </w:rPr>
        <w:t>o implement in a simple manner, as there are many types of hardware that would need to be evaluated differently depending on brand for accuracy, and energy efficiency is difficult to get accurate information on for all device types.</w:t>
      </w:r>
    </w:p>
    <w:p w14:paraId="61BD9C60" w14:textId="65A9674F" w:rsidR="003737AB" w:rsidRPr="00126316" w:rsidRDefault="000F65F8" w:rsidP="000F65F8">
      <w:pPr>
        <w:pStyle w:val="Heading1"/>
        <w:rPr>
          <w:lang w:val="en-GB"/>
        </w:rPr>
      </w:pPr>
      <w:r w:rsidRPr="00126316">
        <w:rPr>
          <w:lang w:val="en-GB"/>
        </w:rPr>
        <w:br w:type="page"/>
      </w:r>
      <w:bookmarkStart w:id="72" w:name="_Toc324596314"/>
      <w:r w:rsidRPr="00126316">
        <w:rPr>
          <w:lang w:val="en-GB"/>
        </w:rPr>
        <w:lastRenderedPageBreak/>
        <w:t>Conclusion</w:t>
      </w:r>
      <w:bookmarkEnd w:id="72"/>
    </w:p>
    <w:p w14:paraId="466D1C0F" w14:textId="32A8071B" w:rsidR="00A0015C" w:rsidRDefault="000E32C9" w:rsidP="003737AB">
      <w:pPr>
        <w:rPr>
          <w:lang w:val="en-GB"/>
        </w:rPr>
      </w:pPr>
      <w:r>
        <w:rPr>
          <w:lang w:val="en-GB"/>
        </w:rPr>
        <w:t xml:space="preserve">This thesis introduced </w:t>
      </w:r>
      <w:r w:rsidR="00DC177E">
        <w:rPr>
          <w:lang w:val="en-GB"/>
        </w:rPr>
        <w:t xml:space="preserve">an idea for </w:t>
      </w:r>
      <w:r>
        <w:rPr>
          <w:lang w:val="en-GB"/>
        </w:rPr>
        <w:t xml:space="preserve">a distributed personal storage system, which aims </w:t>
      </w:r>
      <w:r w:rsidR="00254EC0">
        <w:rPr>
          <w:lang w:val="en-GB"/>
        </w:rPr>
        <w:t xml:space="preserve">to provide access to all files, both data and application files, of a single user across all of the </w:t>
      </w:r>
      <w:r w:rsidR="002C4089">
        <w:rPr>
          <w:lang w:val="en-GB"/>
        </w:rPr>
        <w:t>person’s</w:t>
      </w:r>
      <w:r w:rsidR="00254EC0">
        <w:rPr>
          <w:lang w:val="en-GB"/>
        </w:rPr>
        <w:t xml:space="preserve"> devices.</w:t>
      </w:r>
      <w:r w:rsidR="00860C56">
        <w:rPr>
          <w:lang w:val="en-GB"/>
        </w:rPr>
        <w:t xml:space="preserve"> </w:t>
      </w:r>
      <w:r w:rsidR="00C725EF">
        <w:rPr>
          <w:lang w:val="en-GB"/>
        </w:rPr>
        <w:t xml:space="preserve">An architecture and a design for such a system has been proposed, and </w:t>
      </w:r>
    </w:p>
    <w:p w14:paraId="4F383D7D" w14:textId="7E59A23B" w:rsidR="006C7EF5" w:rsidRDefault="00C725EF" w:rsidP="003737AB">
      <w:pPr>
        <w:rPr>
          <w:lang w:val="en-GB"/>
        </w:rPr>
      </w:pPr>
      <w:r>
        <w:rPr>
          <w:lang w:val="en-GB"/>
        </w:rPr>
        <w:t>a</w:t>
      </w:r>
      <w:r w:rsidR="00A0015C">
        <w:rPr>
          <w:lang w:val="en-GB"/>
        </w:rPr>
        <w:t xml:space="preserve"> prototype was implemented and experimented upon. </w:t>
      </w:r>
      <w:r w:rsidR="00277BDC">
        <w:rPr>
          <w:lang w:val="en-GB"/>
        </w:rPr>
        <w:t xml:space="preserve">The </w:t>
      </w:r>
      <w:r w:rsidR="00181E89">
        <w:rPr>
          <w:lang w:val="en-GB"/>
        </w:rPr>
        <w:t>experiments seem</w:t>
      </w:r>
      <w:r w:rsidR="00277BDC">
        <w:rPr>
          <w:lang w:val="en-GB"/>
        </w:rPr>
        <w:t xml:space="preserve"> to indicate that the system could work in the intended environment</w:t>
      </w:r>
      <w:r w:rsidR="0010172F">
        <w:rPr>
          <w:lang w:val="en-GB"/>
        </w:rPr>
        <w:t>, with break down occur</w:t>
      </w:r>
      <w:r w:rsidR="001403BC">
        <w:rPr>
          <w:lang w:val="en-GB"/>
        </w:rPr>
        <w:t>r</w:t>
      </w:r>
      <w:r w:rsidR="0010172F">
        <w:rPr>
          <w:lang w:val="en-GB"/>
        </w:rPr>
        <w:t>ing late enough for it to be relevant.</w:t>
      </w:r>
      <w:r w:rsidR="00277BDC">
        <w:rPr>
          <w:lang w:val="en-GB"/>
        </w:rPr>
        <w:t xml:space="preserve"> </w:t>
      </w:r>
      <w:r w:rsidR="002240AF">
        <w:rPr>
          <w:lang w:val="en-GB"/>
        </w:rPr>
        <w:t>A</w:t>
      </w:r>
      <w:r w:rsidR="00762A85">
        <w:rPr>
          <w:lang w:val="en-GB"/>
        </w:rPr>
        <w:t xml:space="preserve">ll </w:t>
      </w:r>
      <w:r w:rsidR="002240AF">
        <w:rPr>
          <w:lang w:val="en-GB"/>
        </w:rPr>
        <w:t>though</w:t>
      </w:r>
      <w:r w:rsidR="00277BDC">
        <w:rPr>
          <w:lang w:val="en-GB"/>
        </w:rPr>
        <w:t xml:space="preserve"> </w:t>
      </w:r>
      <w:r w:rsidR="000F2310">
        <w:rPr>
          <w:lang w:val="en-GB"/>
        </w:rPr>
        <w:t>the experiments</w:t>
      </w:r>
      <w:r w:rsidR="00277BDC">
        <w:rPr>
          <w:lang w:val="en-GB"/>
        </w:rPr>
        <w:t xml:space="preserve"> have somewhat depressing results </w:t>
      </w:r>
      <w:r w:rsidR="00CF1766">
        <w:rPr>
          <w:lang w:val="en-GB"/>
        </w:rPr>
        <w:t>(</w:t>
      </w:r>
      <w:r w:rsidR="00277BDC">
        <w:rPr>
          <w:lang w:val="en-GB"/>
        </w:rPr>
        <w:t>that can partially be blamed on the environment</w:t>
      </w:r>
      <w:r w:rsidR="00AE68DA">
        <w:rPr>
          <w:lang w:val="en-GB"/>
        </w:rPr>
        <w:t xml:space="preserve"> they were run in</w:t>
      </w:r>
      <w:r w:rsidR="00CF1766">
        <w:rPr>
          <w:lang w:val="en-GB"/>
        </w:rPr>
        <w:t xml:space="preserve">), times and resource usages show that the architecture is possible to </w:t>
      </w:r>
      <w:r w:rsidR="00B501A8">
        <w:rPr>
          <w:lang w:val="en-GB"/>
        </w:rPr>
        <w:t>work with.</w:t>
      </w:r>
    </w:p>
    <w:p w14:paraId="269D84B9" w14:textId="03F961E3" w:rsidR="00050539" w:rsidRDefault="00050539" w:rsidP="003737AB">
      <w:pPr>
        <w:rPr>
          <w:lang w:val="en-GB"/>
        </w:rPr>
      </w:pPr>
      <w:r>
        <w:rPr>
          <w:lang w:val="en-GB"/>
        </w:rPr>
        <w:t>As it stands, the prototype is in no way in a condition where it could be deployed and used actively, as some of the conditions for it to function optimally are not present in the current operating systems, and applications need to communicate with the system for the remote access system to work. Furthermore, ways to implement the remote access system with various types of applications other than text processing needs to be looked into. A GUI with necessary functionality is not included in the prototype either, and the barebones GUI that has been implemented will likely not work optimally on mobile devices.</w:t>
      </w:r>
    </w:p>
    <w:p w14:paraId="17F33F6A" w14:textId="2E32DAD5" w:rsidR="000F65F8" w:rsidRPr="00126316" w:rsidRDefault="00050539" w:rsidP="003737AB">
      <w:pPr>
        <w:rPr>
          <w:lang w:val="en-GB"/>
        </w:rPr>
      </w:pPr>
      <w:r>
        <w:rPr>
          <w:lang w:val="en-GB"/>
        </w:rPr>
        <w:t>However,</w:t>
      </w:r>
      <w:r w:rsidR="006C7EF5">
        <w:rPr>
          <w:lang w:val="en-GB"/>
        </w:rPr>
        <w:t xml:space="preserve"> experiments at least indicate that the ideas presented in this thesis are worth pursuing further, and develop into a working system</w:t>
      </w:r>
      <w:r w:rsidR="00452EEE">
        <w:rPr>
          <w:lang w:val="en-GB"/>
        </w:rPr>
        <w:t xml:space="preserve"> providing flexibility and accessibility for the user</w:t>
      </w:r>
      <w:r w:rsidR="00D270B5">
        <w:rPr>
          <w:lang w:val="en-GB"/>
        </w:rPr>
        <w:t>, in an environment that studies have shown is simpler for the unlearned user to interact with</w:t>
      </w:r>
      <w:bookmarkStart w:id="73" w:name="_GoBack"/>
      <w:bookmarkEnd w:id="73"/>
      <w:r w:rsidR="006C7EF5">
        <w:rPr>
          <w:lang w:val="en-GB"/>
        </w:rPr>
        <w:t>.</w:t>
      </w:r>
      <w:r w:rsidR="009E1FB0">
        <w:rPr>
          <w:lang w:val="en-GB"/>
        </w:rPr>
        <w:t xml:space="preserve"> </w:t>
      </w:r>
      <w:r w:rsidR="001E3337" w:rsidRPr="00126316">
        <w:rPr>
          <w:lang w:val="en-GB"/>
        </w:rPr>
        <w:br w:type="page"/>
      </w:r>
    </w:p>
    <w:p w14:paraId="0586B82B" w14:textId="28A87672" w:rsidR="00CA1B03" w:rsidRPr="00126316" w:rsidRDefault="00CA1B03" w:rsidP="00D32217">
      <w:pPr>
        <w:pStyle w:val="Heading1"/>
        <w:numPr>
          <w:ilvl w:val="0"/>
          <w:numId w:val="0"/>
        </w:numPr>
        <w:ind w:left="360"/>
        <w:rPr>
          <w:lang w:val="en-GB"/>
        </w:rPr>
      </w:pPr>
      <w:bookmarkStart w:id="74" w:name="_Toc324596315"/>
      <w:r w:rsidRPr="00126316">
        <w:rPr>
          <w:lang w:val="en-GB"/>
        </w:rPr>
        <w:lastRenderedPageBreak/>
        <w:t>References</w:t>
      </w:r>
      <w:bookmarkEnd w:id="74"/>
    </w:p>
    <w:p w14:paraId="4D3287DB" w14:textId="669B531E" w:rsidR="007276AE" w:rsidRPr="00126316" w:rsidRDefault="007276AE" w:rsidP="00902409">
      <w:pPr>
        <w:pStyle w:val="ListParagraph"/>
        <w:rPr>
          <w:noProof w:val="0"/>
        </w:rPr>
      </w:pPr>
      <w:r w:rsidRPr="00126316">
        <w:rPr>
          <w:noProof w:val="0"/>
        </w:rPr>
        <w:t xml:space="preserve"> </w:t>
      </w:r>
      <w:r w:rsidR="00D44336" w:rsidRPr="00126316">
        <w:rPr>
          <w:noProof w:val="0"/>
        </w:rPr>
        <w:tab/>
      </w:r>
      <w:r w:rsidRPr="00126316">
        <w:rPr>
          <w:noProof w:val="0"/>
        </w:rPr>
        <w:t>Cisco. 2015. Visual N</w:t>
      </w:r>
      <w:r w:rsidR="00B32FBF" w:rsidRPr="00126316">
        <w:rPr>
          <w:noProof w:val="0"/>
        </w:rPr>
        <w:t>etworking Index</w:t>
      </w:r>
      <w:r w:rsidR="00356F33" w:rsidRPr="00126316">
        <w:rPr>
          <w:noProof w:val="0"/>
        </w:rPr>
        <w:t xml:space="preserve">. </w:t>
      </w:r>
      <w:r w:rsidRPr="00126316">
        <w:rPr>
          <w:noProof w:val="0"/>
        </w:rPr>
        <w:t>Available at: http://www.cisco.com/c/en/us/solutions/service-provider/visual-networking-index-vni/index.html#~completeforecast. [Accessed 24</w:t>
      </w:r>
      <w:r w:rsidR="006056D5" w:rsidRPr="00126316">
        <w:rPr>
          <w:noProof w:val="0"/>
        </w:rPr>
        <w:t>.</w:t>
      </w:r>
      <w:r w:rsidRPr="00126316">
        <w:rPr>
          <w:noProof w:val="0"/>
        </w:rPr>
        <w:t xml:space="preserve"> February 16].</w:t>
      </w:r>
    </w:p>
    <w:p w14:paraId="516549D6" w14:textId="7C871E1E" w:rsidR="007A06A0" w:rsidRPr="00126316" w:rsidRDefault="003A02BB" w:rsidP="00902409">
      <w:pPr>
        <w:pStyle w:val="ListParagraph"/>
        <w:rPr>
          <w:noProof w:val="0"/>
        </w:rPr>
      </w:pPr>
      <w:r w:rsidRPr="00126316">
        <w:rPr>
          <w:noProof w:val="0"/>
        </w:rPr>
        <w:t xml:space="preserve"> </w:t>
      </w:r>
      <w:r w:rsidR="00D44336" w:rsidRPr="00126316">
        <w:rPr>
          <w:noProof w:val="0"/>
        </w:rPr>
        <w:tab/>
      </w:r>
      <w:r w:rsidRPr="00126316">
        <w:rPr>
          <w:noProof w:val="0"/>
        </w:rPr>
        <w:t>Google. 2016. World Development Indicators. Available at: https://www.google.no/publicdata/explore?ds=d5bncppjof8f9_&amp;hl=en&amp;dl=en. [Accessed 24</w:t>
      </w:r>
      <w:r w:rsidR="00A4163C" w:rsidRPr="00126316">
        <w:rPr>
          <w:noProof w:val="0"/>
        </w:rPr>
        <w:t>.</w:t>
      </w:r>
      <w:r w:rsidRPr="00126316">
        <w:rPr>
          <w:noProof w:val="0"/>
        </w:rPr>
        <w:t xml:space="preserve"> February 16].</w:t>
      </w:r>
    </w:p>
    <w:p w14:paraId="6F494B4C" w14:textId="07C9B69D" w:rsidR="00A86742" w:rsidRPr="00126316" w:rsidRDefault="00A86742" w:rsidP="00902409">
      <w:pPr>
        <w:pStyle w:val="ListParagraph"/>
        <w:rPr>
          <w:noProof w:val="0"/>
        </w:rPr>
      </w:pPr>
      <w:r w:rsidRPr="00126316">
        <w:rPr>
          <w:noProof w:val="0"/>
        </w:rPr>
        <w:t xml:space="preserve"> </w:t>
      </w:r>
      <w:r w:rsidR="00D44336" w:rsidRPr="00126316">
        <w:rPr>
          <w:noProof w:val="0"/>
        </w:rPr>
        <w:tab/>
      </w:r>
      <w:r w:rsidRPr="00126316">
        <w:rPr>
          <w:noProof w:val="0"/>
        </w:rPr>
        <w:t xml:space="preserve">Julie Bort. 2013. We'll each have 5 </w:t>
      </w:r>
      <w:r w:rsidR="004D4235" w:rsidRPr="00126316">
        <w:rPr>
          <w:noProof w:val="0"/>
        </w:rPr>
        <w:t>Internet</w:t>
      </w:r>
      <w:r w:rsidRPr="00126316">
        <w:rPr>
          <w:noProof w:val="0"/>
        </w:rPr>
        <w:t xml:space="preserve"> devices (and more predictions from Cisco). Available at: http://www.businessinsider.com/cisco-predicts-mobile-2013-5?op=1&amp;IR=T. [Accessed 24</w:t>
      </w:r>
      <w:r w:rsidR="00A4163C" w:rsidRPr="00126316">
        <w:rPr>
          <w:noProof w:val="0"/>
        </w:rPr>
        <w:t>.</w:t>
      </w:r>
      <w:r w:rsidRPr="00126316">
        <w:rPr>
          <w:noProof w:val="0"/>
        </w:rPr>
        <w:t xml:space="preserve"> February 16].</w:t>
      </w:r>
    </w:p>
    <w:p w14:paraId="73124CFD" w14:textId="240F6E54" w:rsidR="00D65A17" w:rsidRPr="00126316" w:rsidRDefault="00D65A17" w:rsidP="00902409">
      <w:pPr>
        <w:pStyle w:val="ListParagraph"/>
        <w:rPr>
          <w:noProof w:val="0"/>
        </w:rPr>
      </w:pPr>
      <w:r w:rsidRPr="00126316">
        <w:rPr>
          <w:noProof w:val="0"/>
        </w:rPr>
        <w:t xml:space="preserve"> </w:t>
      </w:r>
      <w:r w:rsidR="00D44336" w:rsidRPr="00126316">
        <w:rPr>
          <w:noProof w:val="0"/>
        </w:rPr>
        <w:tab/>
      </w:r>
      <w:r w:rsidR="0005624D" w:rsidRPr="00126316">
        <w:rPr>
          <w:noProof w:val="0"/>
        </w:rPr>
        <w:t>Jacob</w:t>
      </w:r>
      <w:r w:rsidR="00C16023" w:rsidRPr="00126316">
        <w:rPr>
          <w:noProof w:val="0"/>
        </w:rPr>
        <w:t xml:space="preserve"> Strauss et al</w:t>
      </w:r>
      <w:r w:rsidR="0005624D" w:rsidRPr="00126316">
        <w:rPr>
          <w:noProof w:val="0"/>
        </w:rPr>
        <w:t>, (2011). Eyo: Devi</w:t>
      </w:r>
      <w:r w:rsidR="00B42BA9" w:rsidRPr="00126316">
        <w:rPr>
          <w:noProof w:val="0"/>
        </w:rPr>
        <w:t>ce-Transparent Personal Storage</w:t>
      </w:r>
      <w:r w:rsidR="0005624D" w:rsidRPr="00126316">
        <w:rPr>
          <w:noProof w:val="0"/>
        </w:rPr>
        <w:t>. In Usenix Annual Technical Conference. Portland, OR, USA, 17th June. Berkley, CA, USA: USENIX Association. 1-14.</w:t>
      </w:r>
    </w:p>
    <w:p w14:paraId="263C3851" w14:textId="304361E5" w:rsidR="00A86742" w:rsidRPr="00126316" w:rsidRDefault="00D44336" w:rsidP="00902409">
      <w:pPr>
        <w:pStyle w:val="ListParagraph"/>
        <w:rPr>
          <w:noProof w:val="0"/>
        </w:rPr>
      </w:pPr>
      <w:r w:rsidRPr="00126316">
        <w:rPr>
          <w:noProof w:val="0"/>
        </w:rPr>
        <w:tab/>
      </w:r>
      <w:r w:rsidR="00943A53" w:rsidRPr="00126316">
        <w:rPr>
          <w:noProof w:val="0"/>
        </w:rPr>
        <w:t>Tej Chajed et al, (</w:t>
      </w:r>
      <w:r w:rsidR="00B42BA9" w:rsidRPr="00126316">
        <w:rPr>
          <w:noProof w:val="0"/>
        </w:rPr>
        <w:t>2015</w:t>
      </w:r>
      <w:r w:rsidR="00943A53" w:rsidRPr="00126316">
        <w:rPr>
          <w:noProof w:val="0"/>
        </w:rPr>
        <w:t xml:space="preserve">). </w:t>
      </w:r>
      <w:r w:rsidR="00B42BA9" w:rsidRPr="00126316">
        <w:rPr>
          <w:noProof w:val="0"/>
        </w:rPr>
        <w:t>Amber: Decoupling User Data from Web Applications</w:t>
      </w:r>
      <w:r w:rsidR="00943A53" w:rsidRPr="00126316">
        <w:rPr>
          <w:noProof w:val="0"/>
        </w:rPr>
        <w:t xml:space="preserve">. In </w:t>
      </w:r>
      <w:r w:rsidR="00705721" w:rsidRPr="00126316">
        <w:rPr>
          <w:noProof w:val="0"/>
        </w:rPr>
        <w:t>HotOS 15</w:t>
      </w:r>
      <w:r w:rsidR="00943A53" w:rsidRPr="00126316">
        <w:rPr>
          <w:noProof w:val="0"/>
        </w:rPr>
        <w:t xml:space="preserve">. </w:t>
      </w:r>
      <w:r w:rsidR="00705721" w:rsidRPr="00126316">
        <w:rPr>
          <w:noProof w:val="0"/>
        </w:rPr>
        <w:t>Kartause Ittingen,</w:t>
      </w:r>
      <w:r w:rsidR="00943A53" w:rsidRPr="00126316">
        <w:rPr>
          <w:noProof w:val="0"/>
        </w:rPr>
        <w:t xml:space="preserve"> </w:t>
      </w:r>
      <w:r w:rsidR="00705721" w:rsidRPr="00126316">
        <w:rPr>
          <w:noProof w:val="0"/>
        </w:rPr>
        <w:t>Switzerland</w:t>
      </w:r>
      <w:r w:rsidR="00943A53" w:rsidRPr="00126316">
        <w:rPr>
          <w:noProof w:val="0"/>
        </w:rPr>
        <w:t xml:space="preserve">, </w:t>
      </w:r>
      <w:r w:rsidR="00A4163C" w:rsidRPr="00126316">
        <w:rPr>
          <w:noProof w:val="0"/>
        </w:rPr>
        <w:t>19.</w:t>
      </w:r>
      <w:r w:rsidR="004228E8" w:rsidRPr="00126316">
        <w:rPr>
          <w:noProof w:val="0"/>
        </w:rPr>
        <w:t xml:space="preserve"> May</w:t>
      </w:r>
      <w:r w:rsidR="00943A53" w:rsidRPr="00126316">
        <w:rPr>
          <w:noProof w:val="0"/>
        </w:rPr>
        <w:t>. Berkley, CA, USA: USENIX Association. 1-</w:t>
      </w:r>
      <w:r w:rsidR="00BD2790" w:rsidRPr="00126316">
        <w:rPr>
          <w:noProof w:val="0"/>
        </w:rPr>
        <w:t>6</w:t>
      </w:r>
      <w:r w:rsidR="00943A53" w:rsidRPr="00126316">
        <w:rPr>
          <w:noProof w:val="0"/>
        </w:rPr>
        <w:t>.</w:t>
      </w:r>
    </w:p>
    <w:p w14:paraId="2577A9D5" w14:textId="0190EF92" w:rsidR="00083072" w:rsidRPr="00126316" w:rsidRDefault="00D44336" w:rsidP="00902409">
      <w:pPr>
        <w:pStyle w:val="ListParagraph"/>
        <w:rPr>
          <w:noProof w:val="0"/>
        </w:rPr>
      </w:pPr>
      <w:r w:rsidRPr="00126316">
        <w:rPr>
          <w:noProof w:val="0"/>
        </w:rPr>
        <w:tab/>
      </w:r>
      <w:r w:rsidR="00083072" w:rsidRPr="00126316">
        <w:rPr>
          <w:noProof w:val="0"/>
        </w:rPr>
        <w:t xml:space="preserve">Brandon Salmon et al, (2008). Perspective: Semantic Data Management for the Home. In </w:t>
      </w:r>
      <w:r w:rsidR="00156912" w:rsidRPr="00126316">
        <w:rPr>
          <w:noProof w:val="0"/>
        </w:rPr>
        <w:t>CMU-PDL-08-105</w:t>
      </w:r>
      <w:r w:rsidR="00083072" w:rsidRPr="00126316">
        <w:rPr>
          <w:noProof w:val="0"/>
        </w:rPr>
        <w:t xml:space="preserve">. </w:t>
      </w:r>
      <w:r w:rsidR="00880096" w:rsidRPr="00126316">
        <w:rPr>
          <w:noProof w:val="0"/>
        </w:rPr>
        <w:t>Pittsburgh, PA</w:t>
      </w:r>
      <w:r w:rsidR="00083072" w:rsidRPr="00126316">
        <w:rPr>
          <w:noProof w:val="0"/>
        </w:rPr>
        <w:t xml:space="preserve">, USA: </w:t>
      </w:r>
      <w:r w:rsidR="001A28FB" w:rsidRPr="00126316">
        <w:rPr>
          <w:noProof w:val="0"/>
        </w:rPr>
        <w:t>Parallel Data Laboratory, Carnegie Mellon University</w:t>
      </w:r>
      <w:r w:rsidR="00083072" w:rsidRPr="00126316">
        <w:rPr>
          <w:noProof w:val="0"/>
        </w:rPr>
        <w:t>. 1-22.</w:t>
      </w:r>
    </w:p>
    <w:p w14:paraId="40053BE2" w14:textId="35365CC0" w:rsidR="000C274F" w:rsidRPr="00126316" w:rsidRDefault="00D44336" w:rsidP="00902409">
      <w:pPr>
        <w:pStyle w:val="ListParagraph"/>
        <w:rPr>
          <w:noProof w:val="0"/>
        </w:rPr>
      </w:pPr>
      <w:r w:rsidRPr="00126316">
        <w:rPr>
          <w:noProof w:val="0"/>
        </w:rPr>
        <w:tab/>
      </w:r>
      <w:r w:rsidR="00FE7532" w:rsidRPr="00126316">
        <w:rPr>
          <w:noProof w:val="0"/>
        </w:rPr>
        <w:t>Computer Hope</w:t>
      </w:r>
      <w:r w:rsidR="00FC0F19" w:rsidRPr="00126316">
        <w:rPr>
          <w:noProof w:val="0"/>
        </w:rPr>
        <w:t>.</w:t>
      </w:r>
      <w:r w:rsidR="002970B3" w:rsidRPr="00126316">
        <w:rPr>
          <w:noProof w:val="0"/>
        </w:rPr>
        <w:t xml:space="preserve"> </w:t>
      </w:r>
      <w:r w:rsidR="00004647" w:rsidRPr="00126316">
        <w:rPr>
          <w:noProof w:val="0"/>
        </w:rPr>
        <w:t>Distributed s</w:t>
      </w:r>
      <w:r w:rsidR="00FE7532" w:rsidRPr="00126316">
        <w:rPr>
          <w:noProof w:val="0"/>
        </w:rPr>
        <w:t>ystems definition.</w:t>
      </w:r>
      <w:r w:rsidR="002970B3" w:rsidRPr="00126316">
        <w:rPr>
          <w:noProof w:val="0"/>
        </w:rPr>
        <w:t xml:space="preserve"> Available at: </w:t>
      </w:r>
      <w:r w:rsidR="00E01985" w:rsidRPr="00126316">
        <w:rPr>
          <w:noProof w:val="0"/>
        </w:rPr>
        <w:t>http://www.computerhope.com/jargon/d/distribs.htm. [Accessed 2</w:t>
      </w:r>
      <w:r w:rsidR="002970B3" w:rsidRPr="00126316">
        <w:rPr>
          <w:noProof w:val="0"/>
        </w:rPr>
        <w:t xml:space="preserve">. </w:t>
      </w:r>
      <w:r w:rsidR="00E01985" w:rsidRPr="00126316">
        <w:rPr>
          <w:noProof w:val="0"/>
        </w:rPr>
        <w:t>March</w:t>
      </w:r>
      <w:r w:rsidR="002970B3" w:rsidRPr="00126316">
        <w:rPr>
          <w:noProof w:val="0"/>
        </w:rPr>
        <w:t xml:space="preserve"> 16].</w:t>
      </w:r>
    </w:p>
    <w:p w14:paraId="65312FC5" w14:textId="6FF215AC" w:rsidR="00214C52" w:rsidRPr="00126316" w:rsidRDefault="00D44336" w:rsidP="00902409">
      <w:pPr>
        <w:pStyle w:val="ListParagraph"/>
        <w:rPr>
          <w:noProof w:val="0"/>
        </w:rPr>
      </w:pPr>
      <w:r w:rsidRPr="00126316">
        <w:rPr>
          <w:noProof w:val="0"/>
        </w:rPr>
        <w:tab/>
      </w:r>
      <w:r w:rsidR="004218DA" w:rsidRPr="00126316">
        <w:rPr>
          <w:noProof w:val="0"/>
        </w:rPr>
        <w:t>Otto</w:t>
      </w:r>
      <w:r w:rsidR="00F152C0" w:rsidRPr="00126316">
        <w:rPr>
          <w:noProof w:val="0"/>
        </w:rPr>
        <w:t xml:space="preserve"> J.</w:t>
      </w:r>
      <w:r w:rsidR="004218DA" w:rsidRPr="00126316">
        <w:rPr>
          <w:noProof w:val="0"/>
        </w:rPr>
        <w:t xml:space="preserve"> Anshus</w:t>
      </w:r>
      <w:r w:rsidR="00214C52" w:rsidRPr="00126316">
        <w:rPr>
          <w:noProof w:val="0"/>
        </w:rPr>
        <w:t>, (</w:t>
      </w:r>
      <w:r w:rsidR="004218DA" w:rsidRPr="00126316">
        <w:rPr>
          <w:noProof w:val="0"/>
        </w:rPr>
        <w:t>2015</w:t>
      </w:r>
      <w:r w:rsidR="00214C52" w:rsidRPr="00126316">
        <w:rPr>
          <w:noProof w:val="0"/>
        </w:rPr>
        <w:t xml:space="preserve">). </w:t>
      </w:r>
      <w:r w:rsidR="00633E3D" w:rsidRPr="00126316">
        <w:rPr>
          <w:noProof w:val="0"/>
        </w:rPr>
        <w:t>Lecture on Transparancy &amp; the Definition of Distributed Systems</w:t>
      </w:r>
      <w:r w:rsidR="00214C52" w:rsidRPr="00126316">
        <w:rPr>
          <w:noProof w:val="0"/>
        </w:rPr>
        <w:t xml:space="preserve">. In </w:t>
      </w:r>
      <w:r w:rsidR="00D26FF6" w:rsidRPr="00126316">
        <w:rPr>
          <w:noProof w:val="0"/>
        </w:rPr>
        <w:t>COMP3200, Distributed System Fundamentals</w:t>
      </w:r>
      <w:r w:rsidR="00214C52" w:rsidRPr="00126316">
        <w:rPr>
          <w:noProof w:val="0"/>
        </w:rPr>
        <w:t xml:space="preserve">. </w:t>
      </w:r>
      <w:r w:rsidR="00D26FF6" w:rsidRPr="00126316">
        <w:rPr>
          <w:noProof w:val="0"/>
        </w:rPr>
        <w:t>Tromsø, Norway.</w:t>
      </w:r>
    </w:p>
    <w:p w14:paraId="3AEB51C9" w14:textId="08102F45" w:rsidR="00D44336" w:rsidRPr="00126316" w:rsidRDefault="00D44336" w:rsidP="00902409">
      <w:pPr>
        <w:pStyle w:val="ListParagraph"/>
        <w:rPr>
          <w:noProof w:val="0"/>
        </w:rPr>
      </w:pPr>
      <w:r w:rsidRPr="00126316">
        <w:rPr>
          <w:noProof w:val="0"/>
        </w:rPr>
        <w:tab/>
      </w:r>
      <w:r w:rsidR="003F312E" w:rsidRPr="00126316">
        <w:rPr>
          <w:noProof w:val="0"/>
        </w:rPr>
        <w:t xml:space="preserve">The Go Programming Language. </w:t>
      </w:r>
      <w:r w:rsidR="00FC0F19" w:rsidRPr="00126316">
        <w:rPr>
          <w:noProof w:val="0"/>
        </w:rPr>
        <w:t>Documentation</w:t>
      </w:r>
      <w:r w:rsidR="003F312E" w:rsidRPr="00126316">
        <w:rPr>
          <w:noProof w:val="0"/>
        </w:rPr>
        <w:t>. Available at: https://golang.org/doc/. [Accessed 3. March 16].</w:t>
      </w:r>
    </w:p>
    <w:p w14:paraId="6F29B07D" w14:textId="3E4657DE" w:rsidR="00D44336" w:rsidRPr="00126316" w:rsidRDefault="00791E66" w:rsidP="00902409">
      <w:pPr>
        <w:pStyle w:val="ListParagraph"/>
        <w:rPr>
          <w:noProof w:val="0"/>
        </w:rPr>
      </w:pPr>
      <w:r w:rsidRPr="00126316">
        <w:rPr>
          <w:noProof w:val="0"/>
        </w:rPr>
        <w:t>Texlution</w:t>
      </w:r>
      <w:r w:rsidR="00D44336" w:rsidRPr="00126316">
        <w:rPr>
          <w:noProof w:val="0"/>
        </w:rPr>
        <w:t xml:space="preserve">. </w:t>
      </w:r>
      <w:r w:rsidRPr="00126316">
        <w:rPr>
          <w:noProof w:val="0"/>
        </w:rPr>
        <w:t>Why Golang is doomed to succeed</w:t>
      </w:r>
      <w:r w:rsidR="00D44336" w:rsidRPr="00126316">
        <w:rPr>
          <w:noProof w:val="0"/>
        </w:rPr>
        <w:t>. Available at: https://texlution.com/post/why-go-is-doomed-to-succeed/</w:t>
      </w:r>
      <w:r w:rsidR="00361D7A" w:rsidRPr="00126316">
        <w:rPr>
          <w:noProof w:val="0"/>
        </w:rPr>
        <w:t>.</w:t>
      </w:r>
      <w:r w:rsidR="00D44336" w:rsidRPr="00126316">
        <w:rPr>
          <w:noProof w:val="0"/>
        </w:rPr>
        <w:t xml:space="preserve"> [Accessed 3. March 16].</w:t>
      </w:r>
    </w:p>
    <w:p w14:paraId="02CAF784" w14:textId="289B30DE" w:rsidR="00361D7A" w:rsidRPr="00126316" w:rsidRDefault="00361D7A" w:rsidP="00902409">
      <w:pPr>
        <w:pStyle w:val="ListParagraph"/>
        <w:rPr>
          <w:noProof w:val="0"/>
        </w:rPr>
      </w:pPr>
      <w:r w:rsidRPr="00126316">
        <w:rPr>
          <w:noProof w:val="0"/>
        </w:rPr>
        <w:t>Google Trends. Golang. Available at: https://www.google.com/trends/explore#q=golang. [Accessed 3. March 16].</w:t>
      </w:r>
    </w:p>
    <w:p w14:paraId="7B1588E5" w14:textId="373BA85D" w:rsidR="00C4767D" w:rsidRPr="00126316" w:rsidRDefault="00C4767D" w:rsidP="00902409">
      <w:pPr>
        <w:pStyle w:val="ListParagraph"/>
        <w:rPr>
          <w:noProof w:val="0"/>
        </w:rPr>
      </w:pPr>
      <w:r w:rsidRPr="00126316">
        <w:rPr>
          <w:noProof w:val="0"/>
        </w:rPr>
        <w:t>w3schools.com. Javascript Introduction. Available at: http://www.w3schools.com/js/js_intro.asp. [Accessed 6. March 16].</w:t>
      </w:r>
    </w:p>
    <w:p w14:paraId="09A72DF9" w14:textId="45C6C0A0" w:rsidR="006C0F86" w:rsidRPr="00126316" w:rsidRDefault="004A4E73" w:rsidP="00902409">
      <w:pPr>
        <w:pStyle w:val="ListParagraph"/>
        <w:rPr>
          <w:noProof w:val="0"/>
        </w:rPr>
      </w:pPr>
      <w:r w:rsidRPr="00126316">
        <w:rPr>
          <w:noProof w:val="0"/>
        </w:rPr>
        <w:t>Douglas Crockford</w:t>
      </w:r>
      <w:r w:rsidR="006C0F86" w:rsidRPr="00126316">
        <w:rPr>
          <w:noProof w:val="0"/>
        </w:rPr>
        <w:t xml:space="preserve">. </w:t>
      </w:r>
      <w:r w:rsidR="00AF4366" w:rsidRPr="00126316">
        <w:rPr>
          <w:noProof w:val="0"/>
        </w:rPr>
        <w:t>A Survey of the JavaScript Programming Language</w:t>
      </w:r>
      <w:r w:rsidR="006C0F86" w:rsidRPr="00126316">
        <w:rPr>
          <w:noProof w:val="0"/>
        </w:rPr>
        <w:t xml:space="preserve">. Available at: </w:t>
      </w:r>
      <w:r w:rsidRPr="00126316">
        <w:rPr>
          <w:noProof w:val="0"/>
        </w:rPr>
        <w:t>http://javascript.crockford.com/survey.html</w:t>
      </w:r>
      <w:r w:rsidR="006C0F86" w:rsidRPr="00126316">
        <w:rPr>
          <w:noProof w:val="0"/>
        </w:rPr>
        <w:t>. [Accessed 6. March 16].</w:t>
      </w:r>
    </w:p>
    <w:p w14:paraId="12CEEC66" w14:textId="4270612B" w:rsidR="00B26799" w:rsidRPr="00126316" w:rsidRDefault="00E97708" w:rsidP="00902409">
      <w:pPr>
        <w:pStyle w:val="ListParagraph"/>
        <w:rPr>
          <w:noProof w:val="0"/>
        </w:rPr>
      </w:pPr>
      <w:r w:rsidRPr="00126316">
        <w:rPr>
          <w:noProof w:val="0"/>
        </w:rPr>
        <w:t>Qt</w:t>
      </w:r>
      <w:r w:rsidR="00B26799" w:rsidRPr="00126316">
        <w:rPr>
          <w:noProof w:val="0"/>
        </w:rPr>
        <w:t xml:space="preserve">. </w:t>
      </w:r>
      <w:r w:rsidRPr="00126316">
        <w:rPr>
          <w:noProof w:val="0"/>
        </w:rPr>
        <w:t xml:space="preserve">Qt </w:t>
      </w:r>
      <w:r w:rsidR="006A5AB8" w:rsidRPr="00126316">
        <w:rPr>
          <w:noProof w:val="0"/>
        </w:rPr>
        <w:t xml:space="preserve">Documentation: </w:t>
      </w:r>
      <w:r w:rsidRPr="00126316">
        <w:rPr>
          <w:noProof w:val="0"/>
        </w:rPr>
        <w:t>QML</w:t>
      </w:r>
      <w:r w:rsidR="006A5AB8" w:rsidRPr="00126316">
        <w:rPr>
          <w:noProof w:val="0"/>
        </w:rPr>
        <w:t xml:space="preserve"> Applications</w:t>
      </w:r>
      <w:r w:rsidR="00B26799" w:rsidRPr="00126316">
        <w:rPr>
          <w:noProof w:val="0"/>
        </w:rPr>
        <w:t xml:space="preserve">. Available at: </w:t>
      </w:r>
      <w:r w:rsidR="006A5AB8" w:rsidRPr="00126316">
        <w:rPr>
          <w:noProof w:val="0"/>
        </w:rPr>
        <w:t>http://doc.qt.io/qt-5/qmlapplications.html</w:t>
      </w:r>
      <w:r w:rsidR="00B26799" w:rsidRPr="00126316">
        <w:rPr>
          <w:noProof w:val="0"/>
        </w:rPr>
        <w:t>. [Accessed 6. March 16].</w:t>
      </w:r>
    </w:p>
    <w:p w14:paraId="2E46C545" w14:textId="4348FAF7" w:rsidR="00E61E57" w:rsidRPr="00126316" w:rsidRDefault="00E61E57" w:rsidP="00902409">
      <w:pPr>
        <w:pStyle w:val="ListParagraph"/>
        <w:rPr>
          <w:noProof w:val="0"/>
        </w:rPr>
      </w:pPr>
      <w:r w:rsidRPr="00126316">
        <w:rPr>
          <w:noProof w:val="0"/>
        </w:rPr>
        <w:t>GitHub. QML support for the Go language. Available at: https://github.com/go-qml/qml.</w:t>
      </w:r>
      <w:r w:rsidR="00683FAB" w:rsidRPr="00126316">
        <w:rPr>
          <w:noProof w:val="0"/>
        </w:rPr>
        <w:t xml:space="preserve"> </w:t>
      </w:r>
      <w:r w:rsidRPr="00126316">
        <w:rPr>
          <w:noProof w:val="0"/>
        </w:rPr>
        <w:t>[Accessed 6. March 16].</w:t>
      </w:r>
    </w:p>
    <w:p w14:paraId="60B5D411" w14:textId="22DC5DEF" w:rsidR="00BA2371" w:rsidRPr="00126316" w:rsidRDefault="00BA2371" w:rsidP="00902409">
      <w:pPr>
        <w:pStyle w:val="ListParagraph"/>
        <w:rPr>
          <w:noProof w:val="0"/>
        </w:rPr>
      </w:pPr>
      <w:r w:rsidRPr="00126316">
        <w:rPr>
          <w:noProof w:val="0"/>
        </w:rPr>
        <w:t xml:space="preserve">DevNation, YouTube. DevNation 2015 - Vincent Batts - Golang: The good, the bad, &amp; the ugly. Available at: </w:t>
      </w:r>
      <w:r w:rsidR="00683FAB" w:rsidRPr="00126316">
        <w:rPr>
          <w:noProof w:val="0"/>
        </w:rPr>
        <w:t>https://www.youtube.com/watch?v=cMYhGNofHA4</w:t>
      </w:r>
      <w:r w:rsidRPr="00126316">
        <w:rPr>
          <w:noProof w:val="0"/>
        </w:rPr>
        <w:t>.</w:t>
      </w:r>
      <w:r w:rsidR="00683FAB" w:rsidRPr="00126316">
        <w:rPr>
          <w:noProof w:val="0"/>
        </w:rPr>
        <w:t xml:space="preserve"> </w:t>
      </w:r>
      <w:r w:rsidRPr="00126316">
        <w:rPr>
          <w:noProof w:val="0"/>
        </w:rPr>
        <w:t>[Accessed 10. March 16].</w:t>
      </w:r>
    </w:p>
    <w:p w14:paraId="357DCAA9" w14:textId="58F474A5" w:rsidR="00317E90" w:rsidRPr="00126316" w:rsidRDefault="00317E90" w:rsidP="00902409">
      <w:pPr>
        <w:pStyle w:val="ListParagraph"/>
        <w:rPr>
          <w:noProof w:val="0"/>
        </w:rPr>
      </w:pPr>
      <w:r w:rsidRPr="00126316">
        <w:rPr>
          <w:noProof w:val="0"/>
        </w:rPr>
        <w:t>Computer Hope. TCP/IP. Available at: http://www.computerhope.com/jargon/t/tcpip.htm.</w:t>
      </w:r>
      <w:r w:rsidR="00513F0C" w:rsidRPr="00126316">
        <w:rPr>
          <w:noProof w:val="0"/>
        </w:rPr>
        <w:t xml:space="preserve"> [Accessed 11. March 16].</w:t>
      </w:r>
    </w:p>
    <w:p w14:paraId="7C7145AC" w14:textId="509B55F3" w:rsidR="00334A4F" w:rsidRPr="00126316" w:rsidRDefault="00A44FBA" w:rsidP="00902409">
      <w:pPr>
        <w:pStyle w:val="ListParagraph"/>
        <w:rPr>
          <w:noProof w:val="0"/>
        </w:rPr>
      </w:pPr>
      <w:r w:rsidRPr="00126316">
        <w:rPr>
          <w:noProof w:val="0"/>
        </w:rPr>
        <w:t xml:space="preserve">X.Org Foundation. </w:t>
      </w:r>
      <w:r w:rsidR="007C5DA9" w:rsidRPr="00126316">
        <w:rPr>
          <w:noProof w:val="0"/>
        </w:rPr>
        <w:t>X.Org</w:t>
      </w:r>
      <w:r w:rsidRPr="00126316">
        <w:rPr>
          <w:noProof w:val="0"/>
        </w:rPr>
        <w:t xml:space="preserve">. Available at: </w:t>
      </w:r>
      <w:r w:rsidR="00334A4F" w:rsidRPr="00126316">
        <w:rPr>
          <w:noProof w:val="0"/>
        </w:rPr>
        <w:t>http://www.x.org/wiki/. [Accessed 13. March 16]</w:t>
      </w:r>
    </w:p>
    <w:p w14:paraId="5F823D38" w14:textId="6BEDC727" w:rsidR="00C4576D" w:rsidRPr="00126316" w:rsidRDefault="00C4576D" w:rsidP="00902409">
      <w:pPr>
        <w:pStyle w:val="ListParagraph"/>
        <w:rPr>
          <w:noProof w:val="0"/>
        </w:rPr>
      </w:pPr>
      <w:r w:rsidRPr="00126316">
        <w:rPr>
          <w:noProof w:val="0"/>
        </w:rPr>
        <w:lastRenderedPageBreak/>
        <w:t>Apple. MacBook Air (13-inch, mid 2012) - Technical Specifications</w:t>
      </w:r>
      <w:r w:rsidR="00EF2895" w:rsidRPr="00126316">
        <w:rPr>
          <w:noProof w:val="0"/>
        </w:rPr>
        <w:t>. Available at: https://support.apple.com/kb/SP670?locale=en_US. [Accessed 10. April 16]</w:t>
      </w:r>
    </w:p>
    <w:p w14:paraId="37C74BE4" w14:textId="7DDA933D" w:rsidR="00910A63" w:rsidRPr="00126316" w:rsidRDefault="00910A63" w:rsidP="00902409">
      <w:pPr>
        <w:pStyle w:val="ListParagraph"/>
        <w:rPr>
          <w:noProof w:val="0"/>
        </w:rPr>
      </w:pPr>
      <w:r w:rsidRPr="00126316">
        <w:rPr>
          <w:noProof w:val="0"/>
        </w:rPr>
        <w:t xml:space="preserve">Apple. OS X Man Pages: </w:t>
      </w:r>
      <w:r w:rsidR="00FB15F5" w:rsidRPr="00126316">
        <w:rPr>
          <w:noProof w:val="0"/>
        </w:rPr>
        <w:t>route</w:t>
      </w:r>
      <w:r w:rsidRPr="00126316">
        <w:rPr>
          <w:noProof w:val="0"/>
        </w:rPr>
        <w:t>. Available at: https://developer.apple.com/library/mac/documentation/Darwin/Reference/ManPages/man8/route.8.html. [Accessed 10. April 16]</w:t>
      </w:r>
    </w:p>
    <w:p w14:paraId="77B96FFB" w14:textId="67C36CD6" w:rsidR="00FB181D" w:rsidRPr="00126316" w:rsidRDefault="00FB181D" w:rsidP="00902409">
      <w:pPr>
        <w:pStyle w:val="ListParagraph"/>
        <w:rPr>
          <w:noProof w:val="0"/>
        </w:rPr>
      </w:pPr>
      <w:r w:rsidRPr="00126316">
        <w:rPr>
          <w:noProof w:val="0"/>
        </w:rPr>
        <w:t xml:space="preserve">Apple. OS X Man Pages: </w:t>
      </w:r>
      <w:r w:rsidR="00FB15F5" w:rsidRPr="00126316">
        <w:rPr>
          <w:noProof w:val="0"/>
        </w:rPr>
        <w:t>top</w:t>
      </w:r>
      <w:r w:rsidRPr="00126316">
        <w:rPr>
          <w:noProof w:val="0"/>
        </w:rPr>
        <w:t>. Available at:</w:t>
      </w:r>
      <w:r w:rsidR="00D02ACC" w:rsidRPr="00126316">
        <w:rPr>
          <w:noProof w:val="0"/>
        </w:rPr>
        <w:t xml:space="preserve"> </w:t>
      </w:r>
      <w:r w:rsidRPr="00126316">
        <w:rPr>
          <w:noProof w:val="0"/>
        </w:rPr>
        <w:t>https://developer.apple.com/library/mac/documentation/Darwin/Reference/ManPages/man1/top.1.html. [Accessed 10. April 16]</w:t>
      </w:r>
    </w:p>
    <w:p w14:paraId="44B81FD2" w14:textId="4BB220AD" w:rsidR="00FE1A97" w:rsidRPr="00126316" w:rsidRDefault="00FE1A97" w:rsidP="00902409">
      <w:pPr>
        <w:pStyle w:val="ListParagraph"/>
        <w:rPr>
          <w:noProof w:val="0"/>
        </w:rPr>
      </w:pPr>
      <w:r w:rsidRPr="00126316">
        <w:rPr>
          <w:noProof w:val="0"/>
        </w:rPr>
        <w:t>Apple. OS X Man Pages: ps. Available at: https://developer.apple.com/library/mac/documentation/Darwin/Reference/ManPages/man1/ps.1.html. [Accessed 10. April 16]</w:t>
      </w:r>
    </w:p>
    <w:p w14:paraId="6C459D09" w14:textId="6C98FE94" w:rsidR="008C0FAF" w:rsidRPr="00126316" w:rsidRDefault="008C0FAF" w:rsidP="00902409">
      <w:pPr>
        <w:pStyle w:val="ListParagraph"/>
        <w:rPr>
          <w:noProof w:val="0"/>
        </w:rPr>
      </w:pPr>
      <w:r w:rsidRPr="00126316">
        <w:rPr>
          <w:noProof w:val="0"/>
        </w:rPr>
        <w:t>TechTarget - SearchNetworking. Definition: routing table. Available at: http://searchnetworking.techtarget.com/definition/routing-table. [Accessed 10. April 16]</w:t>
      </w:r>
    </w:p>
    <w:p w14:paraId="783B2A00" w14:textId="5F1124B7" w:rsidR="005D3434" w:rsidRPr="00126316" w:rsidRDefault="005D3434" w:rsidP="00902409">
      <w:pPr>
        <w:pStyle w:val="ListParagraph"/>
        <w:rPr>
          <w:noProof w:val="0"/>
        </w:rPr>
      </w:pPr>
      <w:r w:rsidRPr="00126316">
        <w:rPr>
          <w:noProof w:val="0"/>
        </w:rPr>
        <w:t>GitHub, Speedlimit. Issue: Not work on Yosemite OSX 10.10. Available at: https://github.com/mschrag/speedlimit/issues/13. [Accessed 10</w:t>
      </w:r>
      <w:r w:rsidR="008F20AE" w:rsidRPr="00126316">
        <w:rPr>
          <w:noProof w:val="0"/>
        </w:rPr>
        <w:t>.</w:t>
      </w:r>
      <w:r w:rsidRPr="00126316">
        <w:rPr>
          <w:noProof w:val="0"/>
        </w:rPr>
        <w:t xml:space="preserve"> April 16]</w:t>
      </w:r>
    </w:p>
    <w:p w14:paraId="43DAED94" w14:textId="23325101" w:rsidR="00BB7361" w:rsidRPr="00126316" w:rsidRDefault="00BB7361" w:rsidP="00902409">
      <w:pPr>
        <w:pStyle w:val="ListParagraph"/>
        <w:rPr>
          <w:noProof w:val="0"/>
        </w:rPr>
      </w:pPr>
      <w:r w:rsidRPr="00126316">
        <w:rPr>
          <w:noProof w:val="0"/>
        </w:rPr>
        <w:t xml:space="preserve">Apple Developer Downloads. </w:t>
      </w:r>
      <w:r w:rsidR="004B54AC" w:rsidRPr="00126316">
        <w:rPr>
          <w:noProof w:val="0"/>
        </w:rPr>
        <w:t xml:space="preserve">Hardware IO Tools Search. Available at: </w:t>
      </w:r>
      <w:r w:rsidRPr="00126316">
        <w:rPr>
          <w:noProof w:val="0"/>
        </w:rPr>
        <w:t>https://developer.apple.com/downloads/?q=Hardware%20IO%20Tools</w:t>
      </w:r>
      <w:r w:rsidR="004B54AC" w:rsidRPr="00126316">
        <w:rPr>
          <w:noProof w:val="0"/>
        </w:rPr>
        <w:t>. [Accessed 10. April 16]</w:t>
      </w:r>
    </w:p>
    <w:p w14:paraId="4C823161" w14:textId="5E49926E" w:rsidR="00FD3DCE" w:rsidRPr="00126316" w:rsidRDefault="00FD3DCE" w:rsidP="00902409">
      <w:pPr>
        <w:pStyle w:val="ListParagraph"/>
        <w:rPr>
          <w:noProof w:val="0"/>
        </w:rPr>
      </w:pPr>
      <w:r w:rsidRPr="00126316">
        <w:rPr>
          <w:noProof w:val="0"/>
        </w:rPr>
        <w:t>Wireshark. Download Wireshark. Available at: https://www.wireshark.org/#download. [Accessed 10. April 16]</w:t>
      </w:r>
    </w:p>
    <w:p w14:paraId="0BED1EB1" w14:textId="006B365D" w:rsidR="0042337D" w:rsidRPr="00126316" w:rsidRDefault="0042337D" w:rsidP="00902409">
      <w:pPr>
        <w:pStyle w:val="ListParagraph"/>
        <w:rPr>
          <w:noProof w:val="0"/>
        </w:rPr>
      </w:pPr>
      <w:r w:rsidRPr="00126316">
        <w:rPr>
          <w:noProof w:val="0"/>
        </w:rPr>
        <w:t>Wireshark. Wireshark Frequently Asked Questions. Available at: https://www.wireshark.org/faq.html. [Accessed 10. April 16]</w:t>
      </w:r>
    </w:p>
    <w:p w14:paraId="248A633C" w14:textId="47D59C72" w:rsidR="00F541B9" w:rsidRPr="00126316" w:rsidRDefault="00F541B9" w:rsidP="00902409">
      <w:pPr>
        <w:pStyle w:val="ListParagraph"/>
        <w:rPr>
          <w:noProof w:val="0"/>
        </w:rPr>
      </w:pPr>
      <w:r w:rsidRPr="00126316">
        <w:rPr>
          <w:noProof w:val="0"/>
        </w:rPr>
        <w:t>FileCatalyst. Today's Media File Sizes - What's Average?. Available at: http://filecatalyst.com/todays-media-file-sizes-whats-average/. [Accessed 11. April 16]</w:t>
      </w:r>
    </w:p>
    <w:p w14:paraId="3145F284" w14:textId="1D4FFA38" w:rsidR="0029190D" w:rsidRPr="00126316" w:rsidRDefault="0029190D" w:rsidP="00902409">
      <w:pPr>
        <w:pStyle w:val="ListParagraph"/>
        <w:rPr>
          <w:noProof w:val="0"/>
        </w:rPr>
      </w:pPr>
      <w:r w:rsidRPr="00126316">
        <w:rPr>
          <w:noProof w:val="0"/>
        </w:rPr>
        <w:t>Apple. OS X Man Pages: system_profiler. Available at: https://developer.apple.com/library/mac/documentation/Darwin/Reference/ManPages/man8/system_profiler.8.html. [Accessed 15. April 16]</w:t>
      </w:r>
    </w:p>
    <w:p w14:paraId="35875008" w14:textId="4E87184A" w:rsidR="006D7995" w:rsidRPr="00126316" w:rsidRDefault="006D7995" w:rsidP="00902409">
      <w:pPr>
        <w:pStyle w:val="ListParagraph"/>
        <w:rPr>
          <w:noProof w:val="0"/>
        </w:rPr>
      </w:pPr>
      <w:r w:rsidRPr="00126316">
        <w:rPr>
          <w:noProof w:val="0"/>
        </w:rPr>
        <w:t>Apple. OS X Man Pages: pmset. Available at: https://developer.apple.com/library/mac/documentation/Darwin/Reference/ManPages/man1/pmset.1.html. [Accessed 15. April 16]</w:t>
      </w:r>
    </w:p>
    <w:p w14:paraId="059FAAE0" w14:textId="4287AAB7" w:rsidR="0075608D" w:rsidRPr="00126316" w:rsidRDefault="0075608D" w:rsidP="00902409">
      <w:pPr>
        <w:pStyle w:val="ListParagraph"/>
        <w:rPr>
          <w:noProof w:val="0"/>
        </w:rPr>
      </w:pPr>
      <w:r w:rsidRPr="00126316">
        <w:rPr>
          <w:noProof w:val="0"/>
        </w:rPr>
        <w:t>w3school.com: HTML Introduction. Available at: http://www.w3schools.com/html/html_intro.asp. [Accessed 17. April 16]</w:t>
      </w:r>
    </w:p>
    <w:p w14:paraId="7A939553" w14:textId="329DA521" w:rsidR="00690EA4" w:rsidRPr="00126316" w:rsidRDefault="00690EA4" w:rsidP="00902409">
      <w:pPr>
        <w:pStyle w:val="ListParagraph"/>
        <w:rPr>
          <w:noProof w:val="0"/>
        </w:rPr>
      </w:pPr>
      <w:r w:rsidRPr="00126316">
        <w:rPr>
          <w:noProof w:val="0"/>
        </w:rPr>
        <w:t>Webopedia: HTTP. Available at: http://www.webopedia.com/TERM/H/HTTP.html [Accessed 19. April 16]</w:t>
      </w:r>
    </w:p>
    <w:p w14:paraId="4076FF0F" w14:textId="06790DFB" w:rsidR="00A53F4A" w:rsidRPr="00126316" w:rsidRDefault="00A53F4A" w:rsidP="00902409">
      <w:pPr>
        <w:pStyle w:val="ListParagraph"/>
        <w:rPr>
          <w:noProof w:val="0"/>
        </w:rPr>
      </w:pPr>
      <w:r w:rsidRPr="00126316">
        <w:rPr>
          <w:noProof w:val="0"/>
        </w:rPr>
        <w:t xml:space="preserve">Wikipedia: </w:t>
      </w:r>
      <w:r w:rsidR="00871F0B" w:rsidRPr="00126316">
        <w:rPr>
          <w:noProof w:val="0"/>
        </w:rPr>
        <w:t>Hypertext Transfer Protocol</w:t>
      </w:r>
      <w:r w:rsidRPr="00126316">
        <w:rPr>
          <w:noProof w:val="0"/>
        </w:rPr>
        <w:t>. Available at: https://en.wikipedia.org/wiki/Hypertext_Transfer_Protocol</w:t>
      </w:r>
      <w:r w:rsidR="00F650E1" w:rsidRPr="00126316">
        <w:rPr>
          <w:noProof w:val="0"/>
        </w:rPr>
        <w:t>.</w:t>
      </w:r>
      <w:r w:rsidRPr="00126316">
        <w:rPr>
          <w:noProof w:val="0"/>
        </w:rPr>
        <w:t xml:space="preserve"> [Accessed 19. April 16]</w:t>
      </w:r>
    </w:p>
    <w:p w14:paraId="58C99425" w14:textId="13FE9B77" w:rsidR="00A004C6" w:rsidRPr="00126316" w:rsidRDefault="00F650E1" w:rsidP="00902409">
      <w:pPr>
        <w:pStyle w:val="ListParagraph"/>
        <w:rPr>
          <w:noProof w:val="0"/>
        </w:rPr>
      </w:pPr>
      <w:r w:rsidRPr="00126316">
        <w:rPr>
          <w:noProof w:val="0"/>
        </w:rPr>
        <w:t xml:space="preserve">The Guardian: How can I move my files and programs to a new PC? Available at: </w:t>
      </w:r>
      <w:r w:rsidR="00A004C6" w:rsidRPr="00126316">
        <w:rPr>
          <w:noProof w:val="0"/>
        </w:rPr>
        <w:t>https://www.theguardian.com/technology/askjack/2015/sep/17/move-files-programs-to-new-pc-windows-10</w:t>
      </w:r>
      <w:r w:rsidRPr="00126316">
        <w:rPr>
          <w:noProof w:val="0"/>
        </w:rPr>
        <w:t>.</w:t>
      </w:r>
      <w:r w:rsidR="00A004C6" w:rsidRPr="00126316">
        <w:rPr>
          <w:noProof w:val="0"/>
        </w:rPr>
        <w:t xml:space="preserve"> [Accessed 19. April]</w:t>
      </w:r>
    </w:p>
    <w:p w14:paraId="6B2A90D8" w14:textId="24473AEE" w:rsidR="0032371E" w:rsidRPr="00126316" w:rsidRDefault="0032371E" w:rsidP="00902409">
      <w:pPr>
        <w:pStyle w:val="ListParagraph"/>
        <w:rPr>
          <w:noProof w:val="0"/>
        </w:rPr>
      </w:pPr>
      <w:r w:rsidRPr="00126316">
        <w:rPr>
          <w:noProof w:val="0"/>
        </w:rPr>
        <w:t>Karen Bj</w:t>
      </w:r>
      <w:r w:rsidR="00BE07DE" w:rsidRPr="00126316">
        <w:rPr>
          <w:noProof w:val="0"/>
        </w:rPr>
        <w:t>oe</w:t>
      </w:r>
      <w:r w:rsidRPr="00126316">
        <w:rPr>
          <w:noProof w:val="0"/>
        </w:rPr>
        <w:t>rndalen, (2014). The Distributed Personal Computer.</w:t>
      </w:r>
      <w:r w:rsidR="00F34590" w:rsidRPr="00126316">
        <w:rPr>
          <w:noProof w:val="0"/>
        </w:rPr>
        <w:t xml:space="preserve"> </w:t>
      </w:r>
      <w:r w:rsidR="00DD2CB6" w:rsidRPr="00126316">
        <w:rPr>
          <w:noProof w:val="0"/>
        </w:rPr>
        <w:t>UiT The Arctic University of Norway</w:t>
      </w:r>
      <w:r w:rsidRPr="00126316">
        <w:rPr>
          <w:noProof w:val="0"/>
        </w:rPr>
        <w:t xml:space="preserve">. </w:t>
      </w:r>
      <w:r w:rsidR="00BE07DE" w:rsidRPr="00126316">
        <w:rPr>
          <w:noProof w:val="0"/>
        </w:rPr>
        <w:t>Tromsoe</w:t>
      </w:r>
      <w:r w:rsidRPr="00126316">
        <w:rPr>
          <w:noProof w:val="0"/>
        </w:rPr>
        <w:t xml:space="preserve">, </w:t>
      </w:r>
      <w:r w:rsidR="00737CFE" w:rsidRPr="00126316">
        <w:rPr>
          <w:noProof w:val="0"/>
        </w:rPr>
        <w:t>Norway</w:t>
      </w:r>
      <w:r w:rsidR="008F0D7E" w:rsidRPr="00126316">
        <w:rPr>
          <w:noProof w:val="0"/>
        </w:rPr>
        <w:t xml:space="preserve">, </w:t>
      </w:r>
      <w:r w:rsidR="006C045B" w:rsidRPr="00126316">
        <w:rPr>
          <w:noProof w:val="0"/>
        </w:rPr>
        <w:t>15th</w:t>
      </w:r>
      <w:r w:rsidR="008F0D7E" w:rsidRPr="00126316">
        <w:rPr>
          <w:noProof w:val="0"/>
        </w:rPr>
        <w:t xml:space="preserve"> </w:t>
      </w:r>
      <w:r w:rsidR="006C045B" w:rsidRPr="00126316">
        <w:rPr>
          <w:noProof w:val="0"/>
        </w:rPr>
        <w:t>January</w:t>
      </w:r>
      <w:r w:rsidR="008F0D7E" w:rsidRPr="00126316">
        <w:rPr>
          <w:noProof w:val="0"/>
        </w:rPr>
        <w:t xml:space="preserve">. </w:t>
      </w:r>
      <w:r w:rsidR="00BE07DE" w:rsidRPr="00126316">
        <w:rPr>
          <w:noProof w:val="0"/>
        </w:rPr>
        <w:t>Tromsoe</w:t>
      </w:r>
      <w:r w:rsidRPr="00126316">
        <w:rPr>
          <w:noProof w:val="0"/>
        </w:rPr>
        <w:t xml:space="preserve">, </w:t>
      </w:r>
      <w:r w:rsidR="008F0D7E" w:rsidRPr="00126316">
        <w:rPr>
          <w:noProof w:val="0"/>
        </w:rPr>
        <w:t>Norway</w:t>
      </w:r>
      <w:r w:rsidRPr="00126316">
        <w:rPr>
          <w:noProof w:val="0"/>
        </w:rPr>
        <w:t xml:space="preserve">: </w:t>
      </w:r>
      <w:r w:rsidR="00425BBF" w:rsidRPr="00126316">
        <w:rPr>
          <w:noProof w:val="0"/>
        </w:rPr>
        <w:t xml:space="preserve">Masters Thesis, </w:t>
      </w:r>
      <w:r w:rsidR="00A8170B" w:rsidRPr="00126316">
        <w:rPr>
          <w:noProof w:val="0"/>
        </w:rPr>
        <w:t>UiT The Arctic University of Norway</w:t>
      </w:r>
      <w:r w:rsidRPr="00126316">
        <w:rPr>
          <w:noProof w:val="0"/>
        </w:rPr>
        <w:t>. 1-</w:t>
      </w:r>
      <w:r w:rsidR="00A8170B" w:rsidRPr="00126316">
        <w:rPr>
          <w:noProof w:val="0"/>
        </w:rPr>
        <w:t>58</w:t>
      </w:r>
      <w:r w:rsidRPr="00126316">
        <w:rPr>
          <w:noProof w:val="0"/>
        </w:rPr>
        <w:t>.</w:t>
      </w:r>
    </w:p>
    <w:p w14:paraId="45EA016A" w14:textId="6C708D93" w:rsidR="0079299A" w:rsidRPr="00126316" w:rsidRDefault="0079299A" w:rsidP="00902409">
      <w:pPr>
        <w:pStyle w:val="ListParagraph"/>
        <w:rPr>
          <w:noProof w:val="0"/>
        </w:rPr>
      </w:pPr>
      <w:r w:rsidRPr="00126316">
        <w:rPr>
          <w:noProof w:val="0"/>
        </w:rPr>
        <w:t>Joe McKendrick. 2013. 10 Quotes on Cloud Computing That Really Say it All. Available at: http://www.forbes.com/sites/joemckendrick/2013/03/24/10-</w:t>
      </w:r>
      <w:r w:rsidRPr="00126316">
        <w:rPr>
          <w:noProof w:val="0"/>
        </w:rPr>
        <w:lastRenderedPageBreak/>
        <w:t>quotes-on-cloud-computing-that-really-say-it-all/#6441bfff2102. [Accessed 3. May 16].</w:t>
      </w:r>
    </w:p>
    <w:sectPr w:rsidR="0079299A" w:rsidRPr="00126316" w:rsidSect="00A4364D">
      <w:headerReference w:type="even" r:id="rId114"/>
      <w:headerReference w:type="first" r:id="rId115"/>
      <w:pgSz w:w="11900" w:h="16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809E9" w14:textId="77777777" w:rsidR="0055333C" w:rsidRDefault="0055333C" w:rsidP="00A4364D">
      <w:r>
        <w:separator/>
      </w:r>
    </w:p>
  </w:endnote>
  <w:endnote w:type="continuationSeparator" w:id="0">
    <w:p w14:paraId="2B1AFB63" w14:textId="77777777" w:rsidR="0055333C" w:rsidRDefault="0055333C" w:rsidP="00A43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OpenSansLight-Italic">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AA07C" w14:textId="77777777" w:rsidR="0055333C" w:rsidRDefault="0055333C" w:rsidP="00A4364D">
      <w:r>
        <w:separator/>
      </w:r>
    </w:p>
  </w:footnote>
  <w:footnote w:type="continuationSeparator" w:id="0">
    <w:p w14:paraId="4BBEA756" w14:textId="77777777" w:rsidR="0055333C" w:rsidRDefault="0055333C" w:rsidP="00A436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DE4E1F" w14:textId="77777777" w:rsidR="0055333C" w:rsidRDefault="0055333C">
    <w:pPr>
      <w:pStyle w:val="Header"/>
    </w:pPr>
    <w:r>
      <w:rPr>
        <w:noProof/>
      </w:rPr>
      <w:pict w14:anchorId="6E384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5" o:spid="_x0000_s2055" type="#_x0000_t75" style="position:absolute;margin-left:0;margin-top:0;width:595.45pt;height:842.05pt;z-index:-251657216;mso-position-horizontal:center;mso-position-horizontal-relative:margin;mso-position-vertical:center;mso-position-vertical-relative:margin" o:allowincell="f">
          <v:imagedata r:id="rId1" o:title="engelskMønster"/>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AFCE6E" w14:textId="77777777" w:rsidR="0055333C" w:rsidRDefault="0055333C">
    <w:pPr>
      <w:pStyle w:val="Header"/>
    </w:pPr>
    <w:r>
      <w:rPr>
        <w:noProof/>
      </w:rPr>
      <w:pict w14:anchorId="0027F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4" o:spid="_x0000_s2054" type="#_x0000_t75" style="position:absolute;margin-left:0;margin-top:0;width:595.45pt;height:842.05pt;z-index:-251658240;mso-position-horizontal:center;mso-position-horizontal-relative:margin;mso-position-vertical:center;mso-position-vertical-relative:margin" o:allowincell="f">
          <v:imagedata r:id="rId1" o:title="engelskMønster"/>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76ECF"/>
    <w:multiLevelType w:val="hybridMultilevel"/>
    <w:tmpl w:val="892CC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FB1AFC"/>
    <w:multiLevelType w:val="hybridMultilevel"/>
    <w:tmpl w:val="B5A86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620E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E6C59EF"/>
    <w:multiLevelType w:val="multilevel"/>
    <w:tmpl w:val="59D0F7D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226D5F89"/>
    <w:multiLevelType w:val="hybridMultilevel"/>
    <w:tmpl w:val="AF32A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1F058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23813C1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4910F57"/>
    <w:multiLevelType w:val="hybridMultilevel"/>
    <w:tmpl w:val="D2CA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A170DF"/>
    <w:multiLevelType w:val="hybridMultilevel"/>
    <w:tmpl w:val="27624430"/>
    <w:lvl w:ilvl="0" w:tplc="BCCEBF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F716C3"/>
    <w:multiLevelType w:val="hybridMultilevel"/>
    <w:tmpl w:val="DB10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53203A"/>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1">
    <w:nsid w:val="359A224C"/>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364D5570"/>
    <w:multiLevelType w:val="hybridMultilevel"/>
    <w:tmpl w:val="D33A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631526"/>
    <w:multiLevelType w:val="hybridMultilevel"/>
    <w:tmpl w:val="41AA9DB0"/>
    <w:lvl w:ilvl="0" w:tplc="254ADF8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9A610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nsid w:val="4D644A93"/>
    <w:multiLevelType w:val="hybridMultilevel"/>
    <w:tmpl w:val="76D6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5F2BF7"/>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7">
    <w:nsid w:val="52443C0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nsid w:val="555A2C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5BB7518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5C556F7A"/>
    <w:multiLevelType w:val="hybridMultilevel"/>
    <w:tmpl w:val="F25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C552D1"/>
    <w:multiLevelType w:val="multilevel"/>
    <w:tmpl w:val="0B82F9CA"/>
    <w:lvl w:ilvl="0">
      <w:start w:val="1"/>
      <w:numFmt w:val="decimal"/>
      <w:pStyle w:val="Heading1"/>
      <w:lvlText w:val="%1"/>
      <w:lvlJc w:val="left"/>
      <w:pPr>
        <w:ind w:left="792" w:hanging="432"/>
      </w:pPr>
      <w:rPr>
        <w:rFonts w:hint="default"/>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22">
    <w:nsid w:val="63987F61"/>
    <w:multiLevelType w:val="hybridMultilevel"/>
    <w:tmpl w:val="FA72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78156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nsid w:val="68EE440E"/>
    <w:multiLevelType w:val="multilevel"/>
    <w:tmpl w:val="EB501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32475D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nsid w:val="770C5F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nsid w:val="7E392864"/>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abstractNumId w:val="3"/>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13"/>
  </w:num>
  <w:num w:numId="8">
    <w:abstractNumId w:val="23"/>
  </w:num>
  <w:num w:numId="9">
    <w:abstractNumId w:val="17"/>
  </w:num>
  <w:num w:numId="10">
    <w:abstractNumId w:val="19"/>
  </w:num>
  <w:num w:numId="11">
    <w:abstractNumId w:val="6"/>
  </w:num>
  <w:num w:numId="12">
    <w:abstractNumId w:val="25"/>
  </w:num>
  <w:num w:numId="13">
    <w:abstractNumId w:val="2"/>
  </w:num>
  <w:num w:numId="14">
    <w:abstractNumId w:val="5"/>
  </w:num>
  <w:num w:numId="15">
    <w:abstractNumId w:val="26"/>
  </w:num>
  <w:num w:numId="16">
    <w:abstractNumId w:val="18"/>
  </w:num>
  <w:num w:numId="17">
    <w:abstractNumId w:val="22"/>
  </w:num>
  <w:num w:numId="18">
    <w:abstractNumId w:val="15"/>
  </w:num>
  <w:num w:numId="19">
    <w:abstractNumId w:val="4"/>
  </w:num>
  <w:num w:numId="20">
    <w:abstractNumId w:val="1"/>
  </w:num>
  <w:num w:numId="21">
    <w:abstractNumId w:val="9"/>
  </w:num>
  <w:num w:numId="22">
    <w:abstractNumId w:val="0"/>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6"/>
  </w:num>
  <w:num w:numId="31">
    <w:abstractNumId w:val="27"/>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0"/>
  </w:num>
  <w:num w:numId="38">
    <w:abstractNumId w:val="8"/>
  </w:num>
  <w:num w:numId="39">
    <w:abstractNumId w:val="12"/>
  </w:num>
  <w:num w:numId="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ttachedTemplate r:id="rId1"/>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A82"/>
    <w:rsid w:val="00000B82"/>
    <w:rsid w:val="00001BDE"/>
    <w:rsid w:val="00002FEE"/>
    <w:rsid w:val="000034E9"/>
    <w:rsid w:val="00003A52"/>
    <w:rsid w:val="00004647"/>
    <w:rsid w:val="000046AA"/>
    <w:rsid w:val="0000593D"/>
    <w:rsid w:val="000060AA"/>
    <w:rsid w:val="0000659B"/>
    <w:rsid w:val="00006DF5"/>
    <w:rsid w:val="000074EF"/>
    <w:rsid w:val="0000752C"/>
    <w:rsid w:val="00007902"/>
    <w:rsid w:val="0001062A"/>
    <w:rsid w:val="00010C3F"/>
    <w:rsid w:val="00010DF6"/>
    <w:rsid w:val="00013240"/>
    <w:rsid w:val="0001369C"/>
    <w:rsid w:val="00014178"/>
    <w:rsid w:val="00014540"/>
    <w:rsid w:val="0001519A"/>
    <w:rsid w:val="000151F0"/>
    <w:rsid w:val="00015859"/>
    <w:rsid w:val="0001710D"/>
    <w:rsid w:val="000171A3"/>
    <w:rsid w:val="0002014B"/>
    <w:rsid w:val="00020510"/>
    <w:rsid w:val="00020745"/>
    <w:rsid w:val="000208E9"/>
    <w:rsid w:val="000209EE"/>
    <w:rsid w:val="00021E03"/>
    <w:rsid w:val="00022294"/>
    <w:rsid w:val="00022300"/>
    <w:rsid w:val="00022890"/>
    <w:rsid w:val="00023C99"/>
    <w:rsid w:val="00023F21"/>
    <w:rsid w:val="000245D4"/>
    <w:rsid w:val="00025758"/>
    <w:rsid w:val="00026DEE"/>
    <w:rsid w:val="00027327"/>
    <w:rsid w:val="00030163"/>
    <w:rsid w:val="0003056C"/>
    <w:rsid w:val="0003068A"/>
    <w:rsid w:val="000312BD"/>
    <w:rsid w:val="00031419"/>
    <w:rsid w:val="00031B18"/>
    <w:rsid w:val="000325E3"/>
    <w:rsid w:val="000327BD"/>
    <w:rsid w:val="00032869"/>
    <w:rsid w:val="00033C0A"/>
    <w:rsid w:val="00033CEA"/>
    <w:rsid w:val="00033FBA"/>
    <w:rsid w:val="0003453C"/>
    <w:rsid w:val="00034598"/>
    <w:rsid w:val="000349BF"/>
    <w:rsid w:val="00035288"/>
    <w:rsid w:val="000358A2"/>
    <w:rsid w:val="00035DB3"/>
    <w:rsid w:val="0003607B"/>
    <w:rsid w:val="00036E93"/>
    <w:rsid w:val="00037923"/>
    <w:rsid w:val="000409E5"/>
    <w:rsid w:val="00040AB7"/>
    <w:rsid w:val="00040D88"/>
    <w:rsid w:val="00041235"/>
    <w:rsid w:val="00041277"/>
    <w:rsid w:val="000412F2"/>
    <w:rsid w:val="000413E5"/>
    <w:rsid w:val="00041636"/>
    <w:rsid w:val="0004175F"/>
    <w:rsid w:val="00041841"/>
    <w:rsid w:val="00041DCD"/>
    <w:rsid w:val="00042851"/>
    <w:rsid w:val="00042DB8"/>
    <w:rsid w:val="00043284"/>
    <w:rsid w:val="000433C8"/>
    <w:rsid w:val="000443BA"/>
    <w:rsid w:val="00044B58"/>
    <w:rsid w:val="00045076"/>
    <w:rsid w:val="00045289"/>
    <w:rsid w:val="00045565"/>
    <w:rsid w:val="00045669"/>
    <w:rsid w:val="000459F6"/>
    <w:rsid w:val="00045B95"/>
    <w:rsid w:val="00045D06"/>
    <w:rsid w:val="00045E86"/>
    <w:rsid w:val="000464C4"/>
    <w:rsid w:val="0004675E"/>
    <w:rsid w:val="00046822"/>
    <w:rsid w:val="000468F9"/>
    <w:rsid w:val="00046E84"/>
    <w:rsid w:val="00047AE3"/>
    <w:rsid w:val="00050270"/>
    <w:rsid w:val="00050539"/>
    <w:rsid w:val="00050924"/>
    <w:rsid w:val="00050E76"/>
    <w:rsid w:val="000511FD"/>
    <w:rsid w:val="0005164E"/>
    <w:rsid w:val="00051F4F"/>
    <w:rsid w:val="00052D72"/>
    <w:rsid w:val="0005322E"/>
    <w:rsid w:val="000533E9"/>
    <w:rsid w:val="0005367D"/>
    <w:rsid w:val="00053E36"/>
    <w:rsid w:val="00053E65"/>
    <w:rsid w:val="000549F1"/>
    <w:rsid w:val="00054B99"/>
    <w:rsid w:val="00054BCD"/>
    <w:rsid w:val="000551B4"/>
    <w:rsid w:val="00055702"/>
    <w:rsid w:val="00055F1E"/>
    <w:rsid w:val="0005609B"/>
    <w:rsid w:val="000561E3"/>
    <w:rsid w:val="0005624D"/>
    <w:rsid w:val="00061CE6"/>
    <w:rsid w:val="000623F8"/>
    <w:rsid w:val="00062640"/>
    <w:rsid w:val="000629C8"/>
    <w:rsid w:val="00062D2D"/>
    <w:rsid w:val="00062F53"/>
    <w:rsid w:val="0006332B"/>
    <w:rsid w:val="00063744"/>
    <w:rsid w:val="00063807"/>
    <w:rsid w:val="00063BA6"/>
    <w:rsid w:val="00063D88"/>
    <w:rsid w:val="00063DFE"/>
    <w:rsid w:val="0006422F"/>
    <w:rsid w:val="00064746"/>
    <w:rsid w:val="000648AD"/>
    <w:rsid w:val="00065791"/>
    <w:rsid w:val="00065A75"/>
    <w:rsid w:val="00066C88"/>
    <w:rsid w:val="000672EF"/>
    <w:rsid w:val="00067436"/>
    <w:rsid w:val="0007035E"/>
    <w:rsid w:val="000707AA"/>
    <w:rsid w:val="00070E4F"/>
    <w:rsid w:val="00070F8C"/>
    <w:rsid w:val="000716AE"/>
    <w:rsid w:val="000716FF"/>
    <w:rsid w:val="00071CBF"/>
    <w:rsid w:val="0007249F"/>
    <w:rsid w:val="00072E8A"/>
    <w:rsid w:val="00073338"/>
    <w:rsid w:val="00073F17"/>
    <w:rsid w:val="0007450B"/>
    <w:rsid w:val="000746BF"/>
    <w:rsid w:val="000752F0"/>
    <w:rsid w:val="00075C96"/>
    <w:rsid w:val="000773C5"/>
    <w:rsid w:val="0007782F"/>
    <w:rsid w:val="0007784A"/>
    <w:rsid w:val="00077E40"/>
    <w:rsid w:val="0008003A"/>
    <w:rsid w:val="00080929"/>
    <w:rsid w:val="00080EF6"/>
    <w:rsid w:val="00080F40"/>
    <w:rsid w:val="00081DDE"/>
    <w:rsid w:val="0008279C"/>
    <w:rsid w:val="00083072"/>
    <w:rsid w:val="000832A7"/>
    <w:rsid w:val="000835AB"/>
    <w:rsid w:val="000837F3"/>
    <w:rsid w:val="000838E0"/>
    <w:rsid w:val="00083F6F"/>
    <w:rsid w:val="00084DB9"/>
    <w:rsid w:val="00085644"/>
    <w:rsid w:val="00086CD8"/>
    <w:rsid w:val="00086E8D"/>
    <w:rsid w:val="000879CB"/>
    <w:rsid w:val="00087B81"/>
    <w:rsid w:val="00087FB6"/>
    <w:rsid w:val="0009065E"/>
    <w:rsid w:val="00090A93"/>
    <w:rsid w:val="00091584"/>
    <w:rsid w:val="00091636"/>
    <w:rsid w:val="0009173D"/>
    <w:rsid w:val="000919F8"/>
    <w:rsid w:val="00093416"/>
    <w:rsid w:val="000941DB"/>
    <w:rsid w:val="000944F0"/>
    <w:rsid w:val="0009527A"/>
    <w:rsid w:val="00095736"/>
    <w:rsid w:val="00095E05"/>
    <w:rsid w:val="00095FAF"/>
    <w:rsid w:val="00096283"/>
    <w:rsid w:val="0009647B"/>
    <w:rsid w:val="00096C58"/>
    <w:rsid w:val="00096EEA"/>
    <w:rsid w:val="000973E1"/>
    <w:rsid w:val="00097878"/>
    <w:rsid w:val="000A19B2"/>
    <w:rsid w:val="000A28C5"/>
    <w:rsid w:val="000A3190"/>
    <w:rsid w:val="000A3EEC"/>
    <w:rsid w:val="000A4748"/>
    <w:rsid w:val="000A4EEE"/>
    <w:rsid w:val="000A57EA"/>
    <w:rsid w:val="000A6EF6"/>
    <w:rsid w:val="000A76A4"/>
    <w:rsid w:val="000B0464"/>
    <w:rsid w:val="000B0C84"/>
    <w:rsid w:val="000B2040"/>
    <w:rsid w:val="000B2F3E"/>
    <w:rsid w:val="000B38FF"/>
    <w:rsid w:val="000B3980"/>
    <w:rsid w:val="000B3D88"/>
    <w:rsid w:val="000B3F3A"/>
    <w:rsid w:val="000B486A"/>
    <w:rsid w:val="000B49D4"/>
    <w:rsid w:val="000B570E"/>
    <w:rsid w:val="000B57D4"/>
    <w:rsid w:val="000B5FC0"/>
    <w:rsid w:val="000B624A"/>
    <w:rsid w:val="000B6A40"/>
    <w:rsid w:val="000B6AA7"/>
    <w:rsid w:val="000B71B4"/>
    <w:rsid w:val="000B77DA"/>
    <w:rsid w:val="000B78AE"/>
    <w:rsid w:val="000B7BBA"/>
    <w:rsid w:val="000C05C9"/>
    <w:rsid w:val="000C0AAC"/>
    <w:rsid w:val="000C0D2E"/>
    <w:rsid w:val="000C0FB4"/>
    <w:rsid w:val="000C0FBF"/>
    <w:rsid w:val="000C1288"/>
    <w:rsid w:val="000C1437"/>
    <w:rsid w:val="000C25E0"/>
    <w:rsid w:val="000C2615"/>
    <w:rsid w:val="000C274F"/>
    <w:rsid w:val="000C2927"/>
    <w:rsid w:val="000C2C66"/>
    <w:rsid w:val="000C42BA"/>
    <w:rsid w:val="000C50FB"/>
    <w:rsid w:val="000C5199"/>
    <w:rsid w:val="000C5267"/>
    <w:rsid w:val="000C5297"/>
    <w:rsid w:val="000C5D89"/>
    <w:rsid w:val="000C67A0"/>
    <w:rsid w:val="000C6EF1"/>
    <w:rsid w:val="000C7E13"/>
    <w:rsid w:val="000D130F"/>
    <w:rsid w:val="000D137E"/>
    <w:rsid w:val="000D149E"/>
    <w:rsid w:val="000D17F3"/>
    <w:rsid w:val="000D2BCE"/>
    <w:rsid w:val="000D3228"/>
    <w:rsid w:val="000D45A6"/>
    <w:rsid w:val="000D4DCE"/>
    <w:rsid w:val="000D4F9C"/>
    <w:rsid w:val="000D500A"/>
    <w:rsid w:val="000D5AF6"/>
    <w:rsid w:val="000D5B25"/>
    <w:rsid w:val="000D5BD4"/>
    <w:rsid w:val="000D6515"/>
    <w:rsid w:val="000D784F"/>
    <w:rsid w:val="000D7E96"/>
    <w:rsid w:val="000E00A2"/>
    <w:rsid w:val="000E0289"/>
    <w:rsid w:val="000E088A"/>
    <w:rsid w:val="000E0FDE"/>
    <w:rsid w:val="000E160B"/>
    <w:rsid w:val="000E1FCB"/>
    <w:rsid w:val="000E20C3"/>
    <w:rsid w:val="000E24D6"/>
    <w:rsid w:val="000E32C9"/>
    <w:rsid w:val="000E4860"/>
    <w:rsid w:val="000E497F"/>
    <w:rsid w:val="000E4A01"/>
    <w:rsid w:val="000E4A5E"/>
    <w:rsid w:val="000E50C1"/>
    <w:rsid w:val="000E65A4"/>
    <w:rsid w:val="000E6C70"/>
    <w:rsid w:val="000E715A"/>
    <w:rsid w:val="000E7383"/>
    <w:rsid w:val="000E7A2C"/>
    <w:rsid w:val="000F0A5B"/>
    <w:rsid w:val="000F1647"/>
    <w:rsid w:val="000F1658"/>
    <w:rsid w:val="000F2310"/>
    <w:rsid w:val="000F2F4D"/>
    <w:rsid w:val="000F311E"/>
    <w:rsid w:val="000F3224"/>
    <w:rsid w:val="000F335D"/>
    <w:rsid w:val="000F3CF1"/>
    <w:rsid w:val="000F4A2A"/>
    <w:rsid w:val="000F65F8"/>
    <w:rsid w:val="000F79FF"/>
    <w:rsid w:val="000F7BC3"/>
    <w:rsid w:val="000F7FA7"/>
    <w:rsid w:val="000F7FC5"/>
    <w:rsid w:val="001001DF"/>
    <w:rsid w:val="001003FD"/>
    <w:rsid w:val="0010056F"/>
    <w:rsid w:val="00101285"/>
    <w:rsid w:val="0010172F"/>
    <w:rsid w:val="00101890"/>
    <w:rsid w:val="00101A4D"/>
    <w:rsid w:val="00101E7F"/>
    <w:rsid w:val="00102B92"/>
    <w:rsid w:val="00103456"/>
    <w:rsid w:val="0010357D"/>
    <w:rsid w:val="00103BD9"/>
    <w:rsid w:val="00104AB3"/>
    <w:rsid w:val="00104B70"/>
    <w:rsid w:val="00104C62"/>
    <w:rsid w:val="00104EBE"/>
    <w:rsid w:val="001055DF"/>
    <w:rsid w:val="001055E9"/>
    <w:rsid w:val="001057A4"/>
    <w:rsid w:val="001058A0"/>
    <w:rsid w:val="00106C07"/>
    <w:rsid w:val="00106EB8"/>
    <w:rsid w:val="00107112"/>
    <w:rsid w:val="0010784C"/>
    <w:rsid w:val="00110DDD"/>
    <w:rsid w:val="001121ED"/>
    <w:rsid w:val="00112A8B"/>
    <w:rsid w:val="00112B21"/>
    <w:rsid w:val="00113134"/>
    <w:rsid w:val="001132CB"/>
    <w:rsid w:val="001133D8"/>
    <w:rsid w:val="00113FAF"/>
    <w:rsid w:val="00114BCD"/>
    <w:rsid w:val="00115E15"/>
    <w:rsid w:val="00116B2B"/>
    <w:rsid w:val="00117AA9"/>
    <w:rsid w:val="00120390"/>
    <w:rsid w:val="00120CD4"/>
    <w:rsid w:val="00121556"/>
    <w:rsid w:val="0012237E"/>
    <w:rsid w:val="00123EF6"/>
    <w:rsid w:val="001244FC"/>
    <w:rsid w:val="0012491F"/>
    <w:rsid w:val="00124CD1"/>
    <w:rsid w:val="001257FC"/>
    <w:rsid w:val="00125EF6"/>
    <w:rsid w:val="00126316"/>
    <w:rsid w:val="00126343"/>
    <w:rsid w:val="00126672"/>
    <w:rsid w:val="00126746"/>
    <w:rsid w:val="00126A73"/>
    <w:rsid w:val="00126A96"/>
    <w:rsid w:val="00127128"/>
    <w:rsid w:val="001276F5"/>
    <w:rsid w:val="00127B12"/>
    <w:rsid w:val="00127D40"/>
    <w:rsid w:val="00130B11"/>
    <w:rsid w:val="00131D1E"/>
    <w:rsid w:val="00132583"/>
    <w:rsid w:val="00132A02"/>
    <w:rsid w:val="0013469D"/>
    <w:rsid w:val="0013512C"/>
    <w:rsid w:val="0013534E"/>
    <w:rsid w:val="00135751"/>
    <w:rsid w:val="00135779"/>
    <w:rsid w:val="00135ECB"/>
    <w:rsid w:val="00136D90"/>
    <w:rsid w:val="00137597"/>
    <w:rsid w:val="001403BC"/>
    <w:rsid w:val="001409B2"/>
    <w:rsid w:val="00140C34"/>
    <w:rsid w:val="001416BB"/>
    <w:rsid w:val="0014174D"/>
    <w:rsid w:val="00141871"/>
    <w:rsid w:val="00142055"/>
    <w:rsid w:val="00142903"/>
    <w:rsid w:val="00144FC8"/>
    <w:rsid w:val="00145093"/>
    <w:rsid w:val="00146C15"/>
    <w:rsid w:val="00147064"/>
    <w:rsid w:val="001470C3"/>
    <w:rsid w:val="00147253"/>
    <w:rsid w:val="00147A66"/>
    <w:rsid w:val="00147E01"/>
    <w:rsid w:val="001509CB"/>
    <w:rsid w:val="001511F1"/>
    <w:rsid w:val="00151883"/>
    <w:rsid w:val="00151C24"/>
    <w:rsid w:val="00152091"/>
    <w:rsid w:val="0015242E"/>
    <w:rsid w:val="0015291B"/>
    <w:rsid w:val="00154246"/>
    <w:rsid w:val="0015463A"/>
    <w:rsid w:val="0015584E"/>
    <w:rsid w:val="001559E2"/>
    <w:rsid w:val="00156912"/>
    <w:rsid w:val="00156B6C"/>
    <w:rsid w:val="001577FE"/>
    <w:rsid w:val="00157A6F"/>
    <w:rsid w:val="00157DDB"/>
    <w:rsid w:val="0016022F"/>
    <w:rsid w:val="00160383"/>
    <w:rsid w:val="001606FB"/>
    <w:rsid w:val="00160FEB"/>
    <w:rsid w:val="00161480"/>
    <w:rsid w:val="00161C9F"/>
    <w:rsid w:val="00161FC7"/>
    <w:rsid w:val="001627EE"/>
    <w:rsid w:val="00163273"/>
    <w:rsid w:val="00163934"/>
    <w:rsid w:val="00163C66"/>
    <w:rsid w:val="00166889"/>
    <w:rsid w:val="00166A10"/>
    <w:rsid w:val="00167C92"/>
    <w:rsid w:val="00167CD2"/>
    <w:rsid w:val="0017007C"/>
    <w:rsid w:val="001712BB"/>
    <w:rsid w:val="001713CB"/>
    <w:rsid w:val="001716DB"/>
    <w:rsid w:val="0017247F"/>
    <w:rsid w:val="00172859"/>
    <w:rsid w:val="00172ECD"/>
    <w:rsid w:val="001730BD"/>
    <w:rsid w:val="001732F0"/>
    <w:rsid w:val="001735A9"/>
    <w:rsid w:val="00173AE6"/>
    <w:rsid w:val="00174471"/>
    <w:rsid w:val="001747D5"/>
    <w:rsid w:val="0017514D"/>
    <w:rsid w:val="00175603"/>
    <w:rsid w:val="00176385"/>
    <w:rsid w:val="00176E63"/>
    <w:rsid w:val="00177DF7"/>
    <w:rsid w:val="001807BB"/>
    <w:rsid w:val="00180D3C"/>
    <w:rsid w:val="001815A8"/>
    <w:rsid w:val="00181814"/>
    <w:rsid w:val="00181D62"/>
    <w:rsid w:val="00181E89"/>
    <w:rsid w:val="001823C8"/>
    <w:rsid w:val="00182CD0"/>
    <w:rsid w:val="0018309F"/>
    <w:rsid w:val="00183D26"/>
    <w:rsid w:val="00183F66"/>
    <w:rsid w:val="001842F3"/>
    <w:rsid w:val="001844B6"/>
    <w:rsid w:val="001848E1"/>
    <w:rsid w:val="00185501"/>
    <w:rsid w:val="001868DB"/>
    <w:rsid w:val="00186C52"/>
    <w:rsid w:val="00186D88"/>
    <w:rsid w:val="00186E20"/>
    <w:rsid w:val="00187624"/>
    <w:rsid w:val="00187729"/>
    <w:rsid w:val="00187AB5"/>
    <w:rsid w:val="00187CD2"/>
    <w:rsid w:val="00187F33"/>
    <w:rsid w:val="0019052C"/>
    <w:rsid w:val="0019078E"/>
    <w:rsid w:val="0019142B"/>
    <w:rsid w:val="00191756"/>
    <w:rsid w:val="001919C5"/>
    <w:rsid w:val="00192143"/>
    <w:rsid w:val="001921ED"/>
    <w:rsid w:val="00192A85"/>
    <w:rsid w:val="00192F1F"/>
    <w:rsid w:val="00193531"/>
    <w:rsid w:val="00193720"/>
    <w:rsid w:val="001937F9"/>
    <w:rsid w:val="001939C8"/>
    <w:rsid w:val="00193D99"/>
    <w:rsid w:val="00194DD7"/>
    <w:rsid w:val="00194F2C"/>
    <w:rsid w:val="00195351"/>
    <w:rsid w:val="00195420"/>
    <w:rsid w:val="001955B2"/>
    <w:rsid w:val="001963CF"/>
    <w:rsid w:val="001979AF"/>
    <w:rsid w:val="00197CFD"/>
    <w:rsid w:val="001A06DE"/>
    <w:rsid w:val="001A0BD4"/>
    <w:rsid w:val="001A17D8"/>
    <w:rsid w:val="001A1BD7"/>
    <w:rsid w:val="001A1E45"/>
    <w:rsid w:val="001A258F"/>
    <w:rsid w:val="001A27C5"/>
    <w:rsid w:val="001A28FB"/>
    <w:rsid w:val="001A2C14"/>
    <w:rsid w:val="001A30DD"/>
    <w:rsid w:val="001A38F2"/>
    <w:rsid w:val="001A3E28"/>
    <w:rsid w:val="001A4AFC"/>
    <w:rsid w:val="001A5092"/>
    <w:rsid w:val="001A51EC"/>
    <w:rsid w:val="001A6034"/>
    <w:rsid w:val="001A6607"/>
    <w:rsid w:val="001A67F2"/>
    <w:rsid w:val="001A6876"/>
    <w:rsid w:val="001A68D1"/>
    <w:rsid w:val="001A6B20"/>
    <w:rsid w:val="001A746D"/>
    <w:rsid w:val="001B010A"/>
    <w:rsid w:val="001B05DD"/>
    <w:rsid w:val="001B08FC"/>
    <w:rsid w:val="001B0B5D"/>
    <w:rsid w:val="001B1053"/>
    <w:rsid w:val="001B117F"/>
    <w:rsid w:val="001B1AFA"/>
    <w:rsid w:val="001B1B03"/>
    <w:rsid w:val="001B30F2"/>
    <w:rsid w:val="001B39A3"/>
    <w:rsid w:val="001B4D8B"/>
    <w:rsid w:val="001B55D8"/>
    <w:rsid w:val="001B6CA7"/>
    <w:rsid w:val="001B712F"/>
    <w:rsid w:val="001B71DB"/>
    <w:rsid w:val="001B7FB1"/>
    <w:rsid w:val="001C0C96"/>
    <w:rsid w:val="001C0F87"/>
    <w:rsid w:val="001C15C1"/>
    <w:rsid w:val="001C186B"/>
    <w:rsid w:val="001C21FE"/>
    <w:rsid w:val="001C253E"/>
    <w:rsid w:val="001C2B6E"/>
    <w:rsid w:val="001C30D0"/>
    <w:rsid w:val="001C35C0"/>
    <w:rsid w:val="001C35E0"/>
    <w:rsid w:val="001C4766"/>
    <w:rsid w:val="001C58F6"/>
    <w:rsid w:val="001C6090"/>
    <w:rsid w:val="001C6A36"/>
    <w:rsid w:val="001C7A23"/>
    <w:rsid w:val="001D0077"/>
    <w:rsid w:val="001D007F"/>
    <w:rsid w:val="001D0617"/>
    <w:rsid w:val="001D0AB9"/>
    <w:rsid w:val="001D1594"/>
    <w:rsid w:val="001D18E2"/>
    <w:rsid w:val="001D1D70"/>
    <w:rsid w:val="001D1E13"/>
    <w:rsid w:val="001D32FA"/>
    <w:rsid w:val="001D410A"/>
    <w:rsid w:val="001D4C93"/>
    <w:rsid w:val="001D5262"/>
    <w:rsid w:val="001D55C0"/>
    <w:rsid w:val="001D579A"/>
    <w:rsid w:val="001D6498"/>
    <w:rsid w:val="001D65E3"/>
    <w:rsid w:val="001D6820"/>
    <w:rsid w:val="001D69E1"/>
    <w:rsid w:val="001D7DF9"/>
    <w:rsid w:val="001E05E7"/>
    <w:rsid w:val="001E16C8"/>
    <w:rsid w:val="001E17E6"/>
    <w:rsid w:val="001E2029"/>
    <w:rsid w:val="001E20F0"/>
    <w:rsid w:val="001E242B"/>
    <w:rsid w:val="001E28B9"/>
    <w:rsid w:val="001E2BB1"/>
    <w:rsid w:val="001E30D7"/>
    <w:rsid w:val="001E31AC"/>
    <w:rsid w:val="001E3337"/>
    <w:rsid w:val="001E37FB"/>
    <w:rsid w:val="001E396B"/>
    <w:rsid w:val="001E4DE6"/>
    <w:rsid w:val="001E50F2"/>
    <w:rsid w:val="001E5653"/>
    <w:rsid w:val="001E5B06"/>
    <w:rsid w:val="001E7083"/>
    <w:rsid w:val="001E73E8"/>
    <w:rsid w:val="001E79FE"/>
    <w:rsid w:val="001F019A"/>
    <w:rsid w:val="001F01A0"/>
    <w:rsid w:val="001F0328"/>
    <w:rsid w:val="001F14D5"/>
    <w:rsid w:val="001F1DA5"/>
    <w:rsid w:val="001F22A9"/>
    <w:rsid w:val="001F2780"/>
    <w:rsid w:val="001F2AEB"/>
    <w:rsid w:val="001F30BA"/>
    <w:rsid w:val="001F3969"/>
    <w:rsid w:val="001F3B5B"/>
    <w:rsid w:val="001F4BCF"/>
    <w:rsid w:val="001F4E99"/>
    <w:rsid w:val="001F507B"/>
    <w:rsid w:val="001F5487"/>
    <w:rsid w:val="001F5BF3"/>
    <w:rsid w:val="001F5EF2"/>
    <w:rsid w:val="001F6B47"/>
    <w:rsid w:val="002000BA"/>
    <w:rsid w:val="0020063A"/>
    <w:rsid w:val="0020083B"/>
    <w:rsid w:val="002019D0"/>
    <w:rsid w:val="00201BDD"/>
    <w:rsid w:val="002027F5"/>
    <w:rsid w:val="00202D32"/>
    <w:rsid w:val="00202E7D"/>
    <w:rsid w:val="00203261"/>
    <w:rsid w:val="00203E3D"/>
    <w:rsid w:val="0020409B"/>
    <w:rsid w:val="00204539"/>
    <w:rsid w:val="002047D1"/>
    <w:rsid w:val="00204D76"/>
    <w:rsid w:val="0020657F"/>
    <w:rsid w:val="0020772C"/>
    <w:rsid w:val="00207958"/>
    <w:rsid w:val="00207B06"/>
    <w:rsid w:val="00207B67"/>
    <w:rsid w:val="00207BB6"/>
    <w:rsid w:val="00207D44"/>
    <w:rsid w:val="00210142"/>
    <w:rsid w:val="00210277"/>
    <w:rsid w:val="00210C66"/>
    <w:rsid w:val="00210F05"/>
    <w:rsid w:val="0021133C"/>
    <w:rsid w:val="00211C05"/>
    <w:rsid w:val="00211C1C"/>
    <w:rsid w:val="002129A3"/>
    <w:rsid w:val="0021372A"/>
    <w:rsid w:val="00213988"/>
    <w:rsid w:val="00213DD8"/>
    <w:rsid w:val="0021409C"/>
    <w:rsid w:val="00214668"/>
    <w:rsid w:val="002146DC"/>
    <w:rsid w:val="002148B1"/>
    <w:rsid w:val="00214C52"/>
    <w:rsid w:val="00214D40"/>
    <w:rsid w:val="002151F2"/>
    <w:rsid w:val="00215E44"/>
    <w:rsid w:val="0021628F"/>
    <w:rsid w:val="0021678A"/>
    <w:rsid w:val="00216889"/>
    <w:rsid w:val="00217C18"/>
    <w:rsid w:val="00217E1E"/>
    <w:rsid w:val="00220B23"/>
    <w:rsid w:val="00221070"/>
    <w:rsid w:val="002218AC"/>
    <w:rsid w:val="002218B1"/>
    <w:rsid w:val="002220A4"/>
    <w:rsid w:val="002222F4"/>
    <w:rsid w:val="002223D3"/>
    <w:rsid w:val="0022291B"/>
    <w:rsid w:val="00223310"/>
    <w:rsid w:val="00223FCF"/>
    <w:rsid w:val="002240AF"/>
    <w:rsid w:val="0022483B"/>
    <w:rsid w:val="00225007"/>
    <w:rsid w:val="002257E3"/>
    <w:rsid w:val="00225CCC"/>
    <w:rsid w:val="00227526"/>
    <w:rsid w:val="0022785D"/>
    <w:rsid w:val="00227B48"/>
    <w:rsid w:val="00230BAA"/>
    <w:rsid w:val="00231DA7"/>
    <w:rsid w:val="002320E4"/>
    <w:rsid w:val="00233167"/>
    <w:rsid w:val="002337DE"/>
    <w:rsid w:val="00233A9A"/>
    <w:rsid w:val="00233D9D"/>
    <w:rsid w:val="00233E77"/>
    <w:rsid w:val="00235091"/>
    <w:rsid w:val="00235649"/>
    <w:rsid w:val="00235747"/>
    <w:rsid w:val="00235F45"/>
    <w:rsid w:val="002369C5"/>
    <w:rsid w:val="00236A0E"/>
    <w:rsid w:val="00237F22"/>
    <w:rsid w:val="0024050B"/>
    <w:rsid w:val="002409BE"/>
    <w:rsid w:val="00240B8B"/>
    <w:rsid w:val="00240E54"/>
    <w:rsid w:val="0024120D"/>
    <w:rsid w:val="00241E9B"/>
    <w:rsid w:val="00242670"/>
    <w:rsid w:val="0024368F"/>
    <w:rsid w:val="002437DF"/>
    <w:rsid w:val="0024418F"/>
    <w:rsid w:val="0024506E"/>
    <w:rsid w:val="002459F0"/>
    <w:rsid w:val="002461D2"/>
    <w:rsid w:val="002469DB"/>
    <w:rsid w:val="00246E09"/>
    <w:rsid w:val="002477FE"/>
    <w:rsid w:val="00247DC3"/>
    <w:rsid w:val="00247DEA"/>
    <w:rsid w:val="00247DFA"/>
    <w:rsid w:val="002506F5"/>
    <w:rsid w:val="002507D3"/>
    <w:rsid w:val="002509BC"/>
    <w:rsid w:val="00250C19"/>
    <w:rsid w:val="00251AB8"/>
    <w:rsid w:val="00251D06"/>
    <w:rsid w:val="00251EF5"/>
    <w:rsid w:val="00252132"/>
    <w:rsid w:val="002528B8"/>
    <w:rsid w:val="00252CA2"/>
    <w:rsid w:val="0025330C"/>
    <w:rsid w:val="00253698"/>
    <w:rsid w:val="002536A1"/>
    <w:rsid w:val="00253A47"/>
    <w:rsid w:val="00253F1A"/>
    <w:rsid w:val="002541B9"/>
    <w:rsid w:val="00254EC0"/>
    <w:rsid w:val="00254FB2"/>
    <w:rsid w:val="002562E0"/>
    <w:rsid w:val="00256304"/>
    <w:rsid w:val="00256D98"/>
    <w:rsid w:val="00257252"/>
    <w:rsid w:val="00257AA3"/>
    <w:rsid w:val="00257C96"/>
    <w:rsid w:val="002600CB"/>
    <w:rsid w:val="00261CFC"/>
    <w:rsid w:val="002623B9"/>
    <w:rsid w:val="00262AAD"/>
    <w:rsid w:val="00262B89"/>
    <w:rsid w:val="00262DA2"/>
    <w:rsid w:val="00263566"/>
    <w:rsid w:val="00263A68"/>
    <w:rsid w:val="00264217"/>
    <w:rsid w:val="00264305"/>
    <w:rsid w:val="00264871"/>
    <w:rsid w:val="00264959"/>
    <w:rsid w:val="002651A9"/>
    <w:rsid w:val="00265753"/>
    <w:rsid w:val="00265AC6"/>
    <w:rsid w:val="00265AF4"/>
    <w:rsid w:val="00267242"/>
    <w:rsid w:val="002679A7"/>
    <w:rsid w:val="00267D0F"/>
    <w:rsid w:val="00272534"/>
    <w:rsid w:val="00272A69"/>
    <w:rsid w:val="00273163"/>
    <w:rsid w:val="002736E3"/>
    <w:rsid w:val="002742D8"/>
    <w:rsid w:val="0027458F"/>
    <w:rsid w:val="00274F95"/>
    <w:rsid w:val="0027538B"/>
    <w:rsid w:val="00275F0B"/>
    <w:rsid w:val="00276089"/>
    <w:rsid w:val="00276715"/>
    <w:rsid w:val="00276810"/>
    <w:rsid w:val="00276B02"/>
    <w:rsid w:val="00276E0A"/>
    <w:rsid w:val="002770BD"/>
    <w:rsid w:val="0027754C"/>
    <w:rsid w:val="00277BDC"/>
    <w:rsid w:val="00277E8B"/>
    <w:rsid w:val="002801AD"/>
    <w:rsid w:val="00280557"/>
    <w:rsid w:val="002807C8"/>
    <w:rsid w:val="002808A4"/>
    <w:rsid w:val="002815D6"/>
    <w:rsid w:val="00281BAA"/>
    <w:rsid w:val="0028204B"/>
    <w:rsid w:val="002829A9"/>
    <w:rsid w:val="00283002"/>
    <w:rsid w:val="002859FF"/>
    <w:rsid w:val="00287664"/>
    <w:rsid w:val="0029014E"/>
    <w:rsid w:val="002905AC"/>
    <w:rsid w:val="0029085C"/>
    <w:rsid w:val="00290CA6"/>
    <w:rsid w:val="00291503"/>
    <w:rsid w:val="0029178A"/>
    <w:rsid w:val="0029190D"/>
    <w:rsid w:val="00291974"/>
    <w:rsid w:val="00293843"/>
    <w:rsid w:val="00293D84"/>
    <w:rsid w:val="00294CDE"/>
    <w:rsid w:val="00295236"/>
    <w:rsid w:val="002952C9"/>
    <w:rsid w:val="00295E39"/>
    <w:rsid w:val="00295FA3"/>
    <w:rsid w:val="002970B3"/>
    <w:rsid w:val="002A0713"/>
    <w:rsid w:val="002A0894"/>
    <w:rsid w:val="002A0D12"/>
    <w:rsid w:val="002A0E5E"/>
    <w:rsid w:val="002A13A1"/>
    <w:rsid w:val="002A17C8"/>
    <w:rsid w:val="002A1A5A"/>
    <w:rsid w:val="002A1A96"/>
    <w:rsid w:val="002A1EF9"/>
    <w:rsid w:val="002A208E"/>
    <w:rsid w:val="002A5640"/>
    <w:rsid w:val="002A5BDD"/>
    <w:rsid w:val="002A6572"/>
    <w:rsid w:val="002A6E61"/>
    <w:rsid w:val="002A6FE2"/>
    <w:rsid w:val="002B115C"/>
    <w:rsid w:val="002B1F85"/>
    <w:rsid w:val="002B1FAD"/>
    <w:rsid w:val="002B2869"/>
    <w:rsid w:val="002B503A"/>
    <w:rsid w:val="002B51CA"/>
    <w:rsid w:val="002B6813"/>
    <w:rsid w:val="002B6A24"/>
    <w:rsid w:val="002B6BA1"/>
    <w:rsid w:val="002B778B"/>
    <w:rsid w:val="002C11FE"/>
    <w:rsid w:val="002C1344"/>
    <w:rsid w:val="002C16A4"/>
    <w:rsid w:val="002C1EF4"/>
    <w:rsid w:val="002C21EA"/>
    <w:rsid w:val="002C29E3"/>
    <w:rsid w:val="002C3E21"/>
    <w:rsid w:val="002C4027"/>
    <w:rsid w:val="002C4089"/>
    <w:rsid w:val="002C41C6"/>
    <w:rsid w:val="002C4E20"/>
    <w:rsid w:val="002C4FCF"/>
    <w:rsid w:val="002C52D7"/>
    <w:rsid w:val="002C5CF9"/>
    <w:rsid w:val="002C64F2"/>
    <w:rsid w:val="002D02BF"/>
    <w:rsid w:val="002D0305"/>
    <w:rsid w:val="002D0853"/>
    <w:rsid w:val="002D0BAC"/>
    <w:rsid w:val="002D0E52"/>
    <w:rsid w:val="002D1196"/>
    <w:rsid w:val="002D1744"/>
    <w:rsid w:val="002D17C9"/>
    <w:rsid w:val="002D1981"/>
    <w:rsid w:val="002D3035"/>
    <w:rsid w:val="002D48C9"/>
    <w:rsid w:val="002D491A"/>
    <w:rsid w:val="002D4F8B"/>
    <w:rsid w:val="002D6A19"/>
    <w:rsid w:val="002D6E59"/>
    <w:rsid w:val="002D74BD"/>
    <w:rsid w:val="002D7B6F"/>
    <w:rsid w:val="002E1587"/>
    <w:rsid w:val="002E18F5"/>
    <w:rsid w:val="002E19EF"/>
    <w:rsid w:val="002E1E26"/>
    <w:rsid w:val="002E28C0"/>
    <w:rsid w:val="002E413B"/>
    <w:rsid w:val="002E46D5"/>
    <w:rsid w:val="002E4C90"/>
    <w:rsid w:val="002E4FA8"/>
    <w:rsid w:val="002E63D8"/>
    <w:rsid w:val="002E6522"/>
    <w:rsid w:val="002E6C87"/>
    <w:rsid w:val="002E77E7"/>
    <w:rsid w:val="002E7877"/>
    <w:rsid w:val="002F010C"/>
    <w:rsid w:val="002F0180"/>
    <w:rsid w:val="002F08AC"/>
    <w:rsid w:val="002F143D"/>
    <w:rsid w:val="002F1719"/>
    <w:rsid w:val="002F17BE"/>
    <w:rsid w:val="002F2825"/>
    <w:rsid w:val="002F2994"/>
    <w:rsid w:val="002F337A"/>
    <w:rsid w:val="002F365B"/>
    <w:rsid w:val="002F3964"/>
    <w:rsid w:val="002F4572"/>
    <w:rsid w:val="002F45FC"/>
    <w:rsid w:val="002F4DDC"/>
    <w:rsid w:val="002F5F04"/>
    <w:rsid w:val="002F60F8"/>
    <w:rsid w:val="002F638B"/>
    <w:rsid w:val="002F6B62"/>
    <w:rsid w:val="002F739F"/>
    <w:rsid w:val="002F7A05"/>
    <w:rsid w:val="002F7B79"/>
    <w:rsid w:val="00300533"/>
    <w:rsid w:val="00302765"/>
    <w:rsid w:val="00303AAC"/>
    <w:rsid w:val="00303C8F"/>
    <w:rsid w:val="00304DF6"/>
    <w:rsid w:val="00305162"/>
    <w:rsid w:val="00305A66"/>
    <w:rsid w:val="00305D1C"/>
    <w:rsid w:val="00306212"/>
    <w:rsid w:val="00306C3E"/>
    <w:rsid w:val="003073C3"/>
    <w:rsid w:val="00307440"/>
    <w:rsid w:val="00307774"/>
    <w:rsid w:val="00310C69"/>
    <w:rsid w:val="00311465"/>
    <w:rsid w:val="0031179B"/>
    <w:rsid w:val="00311BDF"/>
    <w:rsid w:val="0031251A"/>
    <w:rsid w:val="003126B8"/>
    <w:rsid w:val="00312D35"/>
    <w:rsid w:val="00312D40"/>
    <w:rsid w:val="00313507"/>
    <w:rsid w:val="00313AF4"/>
    <w:rsid w:val="00313ED0"/>
    <w:rsid w:val="003144F4"/>
    <w:rsid w:val="00315E9B"/>
    <w:rsid w:val="003172F1"/>
    <w:rsid w:val="003175CC"/>
    <w:rsid w:val="00317D55"/>
    <w:rsid w:val="00317E90"/>
    <w:rsid w:val="00320156"/>
    <w:rsid w:val="003214D3"/>
    <w:rsid w:val="00321BCA"/>
    <w:rsid w:val="00321E49"/>
    <w:rsid w:val="00322B03"/>
    <w:rsid w:val="00322B6F"/>
    <w:rsid w:val="00322E42"/>
    <w:rsid w:val="00323549"/>
    <w:rsid w:val="0032371E"/>
    <w:rsid w:val="003240FC"/>
    <w:rsid w:val="00325A52"/>
    <w:rsid w:val="00325DC1"/>
    <w:rsid w:val="00326176"/>
    <w:rsid w:val="003261A4"/>
    <w:rsid w:val="0032637A"/>
    <w:rsid w:val="00326445"/>
    <w:rsid w:val="003268DE"/>
    <w:rsid w:val="00327268"/>
    <w:rsid w:val="003315C2"/>
    <w:rsid w:val="0033193D"/>
    <w:rsid w:val="00331D07"/>
    <w:rsid w:val="00332425"/>
    <w:rsid w:val="00332D6E"/>
    <w:rsid w:val="00333733"/>
    <w:rsid w:val="00333F3D"/>
    <w:rsid w:val="00333FCA"/>
    <w:rsid w:val="00334A4F"/>
    <w:rsid w:val="00335543"/>
    <w:rsid w:val="003357A2"/>
    <w:rsid w:val="003357AB"/>
    <w:rsid w:val="00335C8D"/>
    <w:rsid w:val="003379D9"/>
    <w:rsid w:val="00337AAD"/>
    <w:rsid w:val="00340068"/>
    <w:rsid w:val="003400FA"/>
    <w:rsid w:val="003406AF"/>
    <w:rsid w:val="003407BA"/>
    <w:rsid w:val="003409CC"/>
    <w:rsid w:val="00340DAF"/>
    <w:rsid w:val="00341A54"/>
    <w:rsid w:val="00341BCF"/>
    <w:rsid w:val="00341C97"/>
    <w:rsid w:val="00341F60"/>
    <w:rsid w:val="003428D7"/>
    <w:rsid w:val="0034294D"/>
    <w:rsid w:val="00342D8F"/>
    <w:rsid w:val="00343253"/>
    <w:rsid w:val="00343389"/>
    <w:rsid w:val="00343C65"/>
    <w:rsid w:val="00343E84"/>
    <w:rsid w:val="003443E7"/>
    <w:rsid w:val="00344C1F"/>
    <w:rsid w:val="003459C3"/>
    <w:rsid w:val="003459DA"/>
    <w:rsid w:val="00345EB5"/>
    <w:rsid w:val="00346C0B"/>
    <w:rsid w:val="00346E69"/>
    <w:rsid w:val="00350F7E"/>
    <w:rsid w:val="003511F9"/>
    <w:rsid w:val="003530CB"/>
    <w:rsid w:val="003531A1"/>
    <w:rsid w:val="00353357"/>
    <w:rsid w:val="003536F0"/>
    <w:rsid w:val="003538F8"/>
    <w:rsid w:val="00354DE8"/>
    <w:rsid w:val="00354E48"/>
    <w:rsid w:val="0035583D"/>
    <w:rsid w:val="003558B9"/>
    <w:rsid w:val="00356374"/>
    <w:rsid w:val="00356A5E"/>
    <w:rsid w:val="00356F33"/>
    <w:rsid w:val="00357321"/>
    <w:rsid w:val="00357781"/>
    <w:rsid w:val="0036017B"/>
    <w:rsid w:val="00360994"/>
    <w:rsid w:val="00360F97"/>
    <w:rsid w:val="00361466"/>
    <w:rsid w:val="00361A32"/>
    <w:rsid w:val="00361CFA"/>
    <w:rsid w:val="00361D7A"/>
    <w:rsid w:val="0036263D"/>
    <w:rsid w:val="003635CD"/>
    <w:rsid w:val="00363A51"/>
    <w:rsid w:val="00363A7B"/>
    <w:rsid w:val="0036574A"/>
    <w:rsid w:val="003658A1"/>
    <w:rsid w:val="00365923"/>
    <w:rsid w:val="00365E15"/>
    <w:rsid w:val="00365F64"/>
    <w:rsid w:val="003679D0"/>
    <w:rsid w:val="00367B94"/>
    <w:rsid w:val="00370157"/>
    <w:rsid w:val="003705D2"/>
    <w:rsid w:val="00370D6C"/>
    <w:rsid w:val="003715D9"/>
    <w:rsid w:val="003727B9"/>
    <w:rsid w:val="00372857"/>
    <w:rsid w:val="00372B7C"/>
    <w:rsid w:val="00372F0C"/>
    <w:rsid w:val="0037302E"/>
    <w:rsid w:val="003736B8"/>
    <w:rsid w:val="003737AB"/>
    <w:rsid w:val="00373BD9"/>
    <w:rsid w:val="00373FE9"/>
    <w:rsid w:val="00374C64"/>
    <w:rsid w:val="00377282"/>
    <w:rsid w:val="00377919"/>
    <w:rsid w:val="0037794A"/>
    <w:rsid w:val="00380469"/>
    <w:rsid w:val="00380DFF"/>
    <w:rsid w:val="003810E5"/>
    <w:rsid w:val="00381691"/>
    <w:rsid w:val="00381915"/>
    <w:rsid w:val="00382684"/>
    <w:rsid w:val="003829EB"/>
    <w:rsid w:val="00383242"/>
    <w:rsid w:val="00383EC1"/>
    <w:rsid w:val="00384085"/>
    <w:rsid w:val="0038488F"/>
    <w:rsid w:val="003851C0"/>
    <w:rsid w:val="00385711"/>
    <w:rsid w:val="0038599B"/>
    <w:rsid w:val="00385B69"/>
    <w:rsid w:val="00385D73"/>
    <w:rsid w:val="00386B80"/>
    <w:rsid w:val="00387052"/>
    <w:rsid w:val="003906D3"/>
    <w:rsid w:val="00390B53"/>
    <w:rsid w:val="0039130A"/>
    <w:rsid w:val="0039180B"/>
    <w:rsid w:val="003918FC"/>
    <w:rsid w:val="0039210F"/>
    <w:rsid w:val="00392744"/>
    <w:rsid w:val="00392CCF"/>
    <w:rsid w:val="00392FF0"/>
    <w:rsid w:val="003930AE"/>
    <w:rsid w:val="00393102"/>
    <w:rsid w:val="00393122"/>
    <w:rsid w:val="003936D0"/>
    <w:rsid w:val="0039382F"/>
    <w:rsid w:val="00393F5A"/>
    <w:rsid w:val="00394ED6"/>
    <w:rsid w:val="00395257"/>
    <w:rsid w:val="00396866"/>
    <w:rsid w:val="00396E7D"/>
    <w:rsid w:val="003A0020"/>
    <w:rsid w:val="003A02BB"/>
    <w:rsid w:val="003A1371"/>
    <w:rsid w:val="003A1403"/>
    <w:rsid w:val="003A1E15"/>
    <w:rsid w:val="003A1EE2"/>
    <w:rsid w:val="003A314F"/>
    <w:rsid w:val="003A34E5"/>
    <w:rsid w:val="003A4BB5"/>
    <w:rsid w:val="003A4FD5"/>
    <w:rsid w:val="003A5963"/>
    <w:rsid w:val="003A5BB8"/>
    <w:rsid w:val="003A6C65"/>
    <w:rsid w:val="003A6E88"/>
    <w:rsid w:val="003A7006"/>
    <w:rsid w:val="003A7373"/>
    <w:rsid w:val="003B04B7"/>
    <w:rsid w:val="003B04CB"/>
    <w:rsid w:val="003B0B26"/>
    <w:rsid w:val="003B1059"/>
    <w:rsid w:val="003B1282"/>
    <w:rsid w:val="003B1CB0"/>
    <w:rsid w:val="003B2124"/>
    <w:rsid w:val="003B232D"/>
    <w:rsid w:val="003B2BC8"/>
    <w:rsid w:val="003B459A"/>
    <w:rsid w:val="003B4D1D"/>
    <w:rsid w:val="003B5493"/>
    <w:rsid w:val="003B552D"/>
    <w:rsid w:val="003B59A7"/>
    <w:rsid w:val="003B5AED"/>
    <w:rsid w:val="003B6150"/>
    <w:rsid w:val="003B646F"/>
    <w:rsid w:val="003B7A7A"/>
    <w:rsid w:val="003B7DAE"/>
    <w:rsid w:val="003B7EF0"/>
    <w:rsid w:val="003C08CA"/>
    <w:rsid w:val="003C0BF7"/>
    <w:rsid w:val="003C29A4"/>
    <w:rsid w:val="003C374E"/>
    <w:rsid w:val="003C3B83"/>
    <w:rsid w:val="003C49D4"/>
    <w:rsid w:val="003C4F35"/>
    <w:rsid w:val="003C6C71"/>
    <w:rsid w:val="003C6D5F"/>
    <w:rsid w:val="003C7E2B"/>
    <w:rsid w:val="003D0D23"/>
    <w:rsid w:val="003D0FF7"/>
    <w:rsid w:val="003D16F4"/>
    <w:rsid w:val="003D1F3F"/>
    <w:rsid w:val="003D2292"/>
    <w:rsid w:val="003D2352"/>
    <w:rsid w:val="003D3016"/>
    <w:rsid w:val="003D33C1"/>
    <w:rsid w:val="003D3A0B"/>
    <w:rsid w:val="003D3B64"/>
    <w:rsid w:val="003D45D4"/>
    <w:rsid w:val="003D4A64"/>
    <w:rsid w:val="003D5296"/>
    <w:rsid w:val="003D5BE5"/>
    <w:rsid w:val="003D5C89"/>
    <w:rsid w:val="003D5E39"/>
    <w:rsid w:val="003D6353"/>
    <w:rsid w:val="003D68EE"/>
    <w:rsid w:val="003D71B0"/>
    <w:rsid w:val="003D74DD"/>
    <w:rsid w:val="003D7927"/>
    <w:rsid w:val="003D7B04"/>
    <w:rsid w:val="003D7D29"/>
    <w:rsid w:val="003E0483"/>
    <w:rsid w:val="003E0725"/>
    <w:rsid w:val="003E0751"/>
    <w:rsid w:val="003E092C"/>
    <w:rsid w:val="003E0E4C"/>
    <w:rsid w:val="003E0EE0"/>
    <w:rsid w:val="003E1058"/>
    <w:rsid w:val="003E11D5"/>
    <w:rsid w:val="003E1984"/>
    <w:rsid w:val="003E1AAD"/>
    <w:rsid w:val="003E2FAC"/>
    <w:rsid w:val="003E3805"/>
    <w:rsid w:val="003E4306"/>
    <w:rsid w:val="003E57B1"/>
    <w:rsid w:val="003E57FB"/>
    <w:rsid w:val="003E647C"/>
    <w:rsid w:val="003E6B43"/>
    <w:rsid w:val="003E6B83"/>
    <w:rsid w:val="003E70C1"/>
    <w:rsid w:val="003E7240"/>
    <w:rsid w:val="003E7B8A"/>
    <w:rsid w:val="003F021D"/>
    <w:rsid w:val="003F1C73"/>
    <w:rsid w:val="003F2143"/>
    <w:rsid w:val="003F23E3"/>
    <w:rsid w:val="003F2928"/>
    <w:rsid w:val="003F2C20"/>
    <w:rsid w:val="003F3129"/>
    <w:rsid w:val="003F312E"/>
    <w:rsid w:val="003F351C"/>
    <w:rsid w:val="003F3A38"/>
    <w:rsid w:val="003F4172"/>
    <w:rsid w:val="003F4642"/>
    <w:rsid w:val="003F5A62"/>
    <w:rsid w:val="003F5EAE"/>
    <w:rsid w:val="003F6409"/>
    <w:rsid w:val="003F6BAC"/>
    <w:rsid w:val="003F71E6"/>
    <w:rsid w:val="003F73DF"/>
    <w:rsid w:val="00400BB0"/>
    <w:rsid w:val="00400D1C"/>
    <w:rsid w:val="0040262E"/>
    <w:rsid w:val="00402783"/>
    <w:rsid w:val="0040352A"/>
    <w:rsid w:val="00403E53"/>
    <w:rsid w:val="00404BE7"/>
    <w:rsid w:val="0040500C"/>
    <w:rsid w:val="004053BB"/>
    <w:rsid w:val="004057BD"/>
    <w:rsid w:val="004067D5"/>
    <w:rsid w:val="00407409"/>
    <w:rsid w:val="00407605"/>
    <w:rsid w:val="00407AB1"/>
    <w:rsid w:val="00407E3A"/>
    <w:rsid w:val="00410506"/>
    <w:rsid w:val="0041126B"/>
    <w:rsid w:val="0041148F"/>
    <w:rsid w:val="004114E5"/>
    <w:rsid w:val="004122E9"/>
    <w:rsid w:val="00412A9C"/>
    <w:rsid w:val="00412C1A"/>
    <w:rsid w:val="00413337"/>
    <w:rsid w:val="00414BE6"/>
    <w:rsid w:val="004150BF"/>
    <w:rsid w:val="004152C0"/>
    <w:rsid w:val="004168BC"/>
    <w:rsid w:val="00416D3F"/>
    <w:rsid w:val="00417319"/>
    <w:rsid w:val="00417E83"/>
    <w:rsid w:val="0042031F"/>
    <w:rsid w:val="00421128"/>
    <w:rsid w:val="004218DA"/>
    <w:rsid w:val="0042199D"/>
    <w:rsid w:val="00421AB7"/>
    <w:rsid w:val="00421BA5"/>
    <w:rsid w:val="004228E8"/>
    <w:rsid w:val="00422E7A"/>
    <w:rsid w:val="00422FE9"/>
    <w:rsid w:val="00423112"/>
    <w:rsid w:val="00423232"/>
    <w:rsid w:val="0042337D"/>
    <w:rsid w:val="00423413"/>
    <w:rsid w:val="00423507"/>
    <w:rsid w:val="00423511"/>
    <w:rsid w:val="00423BDD"/>
    <w:rsid w:val="00423CF5"/>
    <w:rsid w:val="00423D5B"/>
    <w:rsid w:val="0042423F"/>
    <w:rsid w:val="004257DB"/>
    <w:rsid w:val="00425BBF"/>
    <w:rsid w:val="00425DA1"/>
    <w:rsid w:val="00427084"/>
    <w:rsid w:val="004270EA"/>
    <w:rsid w:val="004274FB"/>
    <w:rsid w:val="0042750E"/>
    <w:rsid w:val="00427DEC"/>
    <w:rsid w:val="00430BD2"/>
    <w:rsid w:val="004322A0"/>
    <w:rsid w:val="004322F7"/>
    <w:rsid w:val="004337D5"/>
    <w:rsid w:val="0043486C"/>
    <w:rsid w:val="00434FBC"/>
    <w:rsid w:val="0043569F"/>
    <w:rsid w:val="00435B9F"/>
    <w:rsid w:val="00436267"/>
    <w:rsid w:val="004367E9"/>
    <w:rsid w:val="00436B0D"/>
    <w:rsid w:val="0043720E"/>
    <w:rsid w:val="00437912"/>
    <w:rsid w:val="004425CE"/>
    <w:rsid w:val="004426F0"/>
    <w:rsid w:val="004438F3"/>
    <w:rsid w:val="0044399A"/>
    <w:rsid w:val="00443DB4"/>
    <w:rsid w:val="00444844"/>
    <w:rsid w:val="004457C0"/>
    <w:rsid w:val="004461BC"/>
    <w:rsid w:val="0044758D"/>
    <w:rsid w:val="0044778D"/>
    <w:rsid w:val="00450428"/>
    <w:rsid w:val="0045149B"/>
    <w:rsid w:val="00451779"/>
    <w:rsid w:val="0045208D"/>
    <w:rsid w:val="00452D04"/>
    <w:rsid w:val="00452EEE"/>
    <w:rsid w:val="00453428"/>
    <w:rsid w:val="0045377F"/>
    <w:rsid w:val="0045388E"/>
    <w:rsid w:val="004538F0"/>
    <w:rsid w:val="00454318"/>
    <w:rsid w:val="00454405"/>
    <w:rsid w:val="00455F67"/>
    <w:rsid w:val="00456A30"/>
    <w:rsid w:val="00456A5B"/>
    <w:rsid w:val="004571F8"/>
    <w:rsid w:val="004602AD"/>
    <w:rsid w:val="00460A9C"/>
    <w:rsid w:val="00461060"/>
    <w:rsid w:val="00461800"/>
    <w:rsid w:val="0046236A"/>
    <w:rsid w:val="004624D3"/>
    <w:rsid w:val="00462880"/>
    <w:rsid w:val="00462FAD"/>
    <w:rsid w:val="00463B2F"/>
    <w:rsid w:val="004649E8"/>
    <w:rsid w:val="00464AF7"/>
    <w:rsid w:val="0046513E"/>
    <w:rsid w:val="00465163"/>
    <w:rsid w:val="00465370"/>
    <w:rsid w:val="00465BB3"/>
    <w:rsid w:val="00466733"/>
    <w:rsid w:val="00467058"/>
    <w:rsid w:val="00467890"/>
    <w:rsid w:val="004707CB"/>
    <w:rsid w:val="00470D1A"/>
    <w:rsid w:val="00471E7B"/>
    <w:rsid w:val="0047220A"/>
    <w:rsid w:val="00472FA3"/>
    <w:rsid w:val="0047335E"/>
    <w:rsid w:val="0047349E"/>
    <w:rsid w:val="004749E5"/>
    <w:rsid w:val="00474C39"/>
    <w:rsid w:val="00475748"/>
    <w:rsid w:val="00475916"/>
    <w:rsid w:val="004760C0"/>
    <w:rsid w:val="004764DC"/>
    <w:rsid w:val="00476633"/>
    <w:rsid w:val="004767E7"/>
    <w:rsid w:val="00476AC5"/>
    <w:rsid w:val="00476D38"/>
    <w:rsid w:val="00477274"/>
    <w:rsid w:val="00477A1A"/>
    <w:rsid w:val="00477BDC"/>
    <w:rsid w:val="00477DD4"/>
    <w:rsid w:val="00480438"/>
    <w:rsid w:val="00480ADC"/>
    <w:rsid w:val="004818EE"/>
    <w:rsid w:val="00481C00"/>
    <w:rsid w:val="00481D7B"/>
    <w:rsid w:val="00482FEB"/>
    <w:rsid w:val="00483237"/>
    <w:rsid w:val="00483CA3"/>
    <w:rsid w:val="00484A7E"/>
    <w:rsid w:val="00486B26"/>
    <w:rsid w:val="00487841"/>
    <w:rsid w:val="00490E9D"/>
    <w:rsid w:val="00491536"/>
    <w:rsid w:val="0049169C"/>
    <w:rsid w:val="00491AE3"/>
    <w:rsid w:val="00491BE4"/>
    <w:rsid w:val="00492585"/>
    <w:rsid w:val="00492B4A"/>
    <w:rsid w:val="00493712"/>
    <w:rsid w:val="00493AD4"/>
    <w:rsid w:val="004950DE"/>
    <w:rsid w:val="0049524D"/>
    <w:rsid w:val="00495B2C"/>
    <w:rsid w:val="0049645A"/>
    <w:rsid w:val="00496724"/>
    <w:rsid w:val="00497127"/>
    <w:rsid w:val="004A0207"/>
    <w:rsid w:val="004A05B0"/>
    <w:rsid w:val="004A209C"/>
    <w:rsid w:val="004A247A"/>
    <w:rsid w:val="004A285E"/>
    <w:rsid w:val="004A2CCD"/>
    <w:rsid w:val="004A2F48"/>
    <w:rsid w:val="004A34CC"/>
    <w:rsid w:val="004A3E3E"/>
    <w:rsid w:val="004A41FC"/>
    <w:rsid w:val="004A42A2"/>
    <w:rsid w:val="004A4698"/>
    <w:rsid w:val="004A4E73"/>
    <w:rsid w:val="004A4F7F"/>
    <w:rsid w:val="004A5D32"/>
    <w:rsid w:val="004A7169"/>
    <w:rsid w:val="004A74E9"/>
    <w:rsid w:val="004A786E"/>
    <w:rsid w:val="004B065A"/>
    <w:rsid w:val="004B0858"/>
    <w:rsid w:val="004B097F"/>
    <w:rsid w:val="004B13EE"/>
    <w:rsid w:val="004B1587"/>
    <w:rsid w:val="004B1A88"/>
    <w:rsid w:val="004B1AE9"/>
    <w:rsid w:val="004B22C6"/>
    <w:rsid w:val="004B27DB"/>
    <w:rsid w:val="004B2872"/>
    <w:rsid w:val="004B2D82"/>
    <w:rsid w:val="004B3B45"/>
    <w:rsid w:val="004B3C2B"/>
    <w:rsid w:val="004B3CA0"/>
    <w:rsid w:val="004B4DBB"/>
    <w:rsid w:val="004B4F93"/>
    <w:rsid w:val="004B505C"/>
    <w:rsid w:val="004B54AC"/>
    <w:rsid w:val="004B5F01"/>
    <w:rsid w:val="004B6602"/>
    <w:rsid w:val="004B71DD"/>
    <w:rsid w:val="004B79B7"/>
    <w:rsid w:val="004B7A60"/>
    <w:rsid w:val="004B7B2C"/>
    <w:rsid w:val="004B7CAE"/>
    <w:rsid w:val="004C044E"/>
    <w:rsid w:val="004C0BCA"/>
    <w:rsid w:val="004C0E25"/>
    <w:rsid w:val="004C135A"/>
    <w:rsid w:val="004C1D9A"/>
    <w:rsid w:val="004C2C4C"/>
    <w:rsid w:val="004C3CFA"/>
    <w:rsid w:val="004C4337"/>
    <w:rsid w:val="004C4BC9"/>
    <w:rsid w:val="004C5672"/>
    <w:rsid w:val="004C5974"/>
    <w:rsid w:val="004C62CB"/>
    <w:rsid w:val="004C660D"/>
    <w:rsid w:val="004C6AB0"/>
    <w:rsid w:val="004C6E1C"/>
    <w:rsid w:val="004C7675"/>
    <w:rsid w:val="004C7A82"/>
    <w:rsid w:val="004D098F"/>
    <w:rsid w:val="004D10C4"/>
    <w:rsid w:val="004D11D9"/>
    <w:rsid w:val="004D1268"/>
    <w:rsid w:val="004D18A2"/>
    <w:rsid w:val="004D19D3"/>
    <w:rsid w:val="004D1D67"/>
    <w:rsid w:val="004D1FD1"/>
    <w:rsid w:val="004D23F1"/>
    <w:rsid w:val="004D29B6"/>
    <w:rsid w:val="004D2A09"/>
    <w:rsid w:val="004D2DE6"/>
    <w:rsid w:val="004D3CED"/>
    <w:rsid w:val="004D4235"/>
    <w:rsid w:val="004D42F5"/>
    <w:rsid w:val="004D7032"/>
    <w:rsid w:val="004D7BB7"/>
    <w:rsid w:val="004E0951"/>
    <w:rsid w:val="004E0FC4"/>
    <w:rsid w:val="004E10FC"/>
    <w:rsid w:val="004E3138"/>
    <w:rsid w:val="004E33B4"/>
    <w:rsid w:val="004E34FD"/>
    <w:rsid w:val="004E4710"/>
    <w:rsid w:val="004E5186"/>
    <w:rsid w:val="004E552B"/>
    <w:rsid w:val="004E5553"/>
    <w:rsid w:val="004E55DD"/>
    <w:rsid w:val="004E767E"/>
    <w:rsid w:val="004E7A2C"/>
    <w:rsid w:val="004E7B42"/>
    <w:rsid w:val="004E7D30"/>
    <w:rsid w:val="004F0D02"/>
    <w:rsid w:val="004F134B"/>
    <w:rsid w:val="004F2451"/>
    <w:rsid w:val="004F27C8"/>
    <w:rsid w:val="004F319D"/>
    <w:rsid w:val="004F4495"/>
    <w:rsid w:val="004F5F0A"/>
    <w:rsid w:val="004F6466"/>
    <w:rsid w:val="004F65E6"/>
    <w:rsid w:val="004F66BF"/>
    <w:rsid w:val="004F7573"/>
    <w:rsid w:val="004F7934"/>
    <w:rsid w:val="004F7BB6"/>
    <w:rsid w:val="00500C3F"/>
    <w:rsid w:val="0050125F"/>
    <w:rsid w:val="00501419"/>
    <w:rsid w:val="00501904"/>
    <w:rsid w:val="00503809"/>
    <w:rsid w:val="00503DF9"/>
    <w:rsid w:val="00503F2B"/>
    <w:rsid w:val="00504E32"/>
    <w:rsid w:val="00504E40"/>
    <w:rsid w:val="00505295"/>
    <w:rsid w:val="00505C41"/>
    <w:rsid w:val="00506803"/>
    <w:rsid w:val="005068A3"/>
    <w:rsid w:val="00506A8D"/>
    <w:rsid w:val="00506BB9"/>
    <w:rsid w:val="00506F61"/>
    <w:rsid w:val="00507A41"/>
    <w:rsid w:val="00507C86"/>
    <w:rsid w:val="00510532"/>
    <w:rsid w:val="005108F8"/>
    <w:rsid w:val="0051107F"/>
    <w:rsid w:val="005110CA"/>
    <w:rsid w:val="0051160F"/>
    <w:rsid w:val="00511C09"/>
    <w:rsid w:val="00511C5D"/>
    <w:rsid w:val="00511E50"/>
    <w:rsid w:val="00511F98"/>
    <w:rsid w:val="005120CB"/>
    <w:rsid w:val="005121A4"/>
    <w:rsid w:val="00512FE5"/>
    <w:rsid w:val="0051363E"/>
    <w:rsid w:val="005137EC"/>
    <w:rsid w:val="00513AA6"/>
    <w:rsid w:val="00513F0C"/>
    <w:rsid w:val="00514A5D"/>
    <w:rsid w:val="00514D37"/>
    <w:rsid w:val="00515533"/>
    <w:rsid w:val="00515790"/>
    <w:rsid w:val="005158C9"/>
    <w:rsid w:val="005158DB"/>
    <w:rsid w:val="00516CBE"/>
    <w:rsid w:val="00517523"/>
    <w:rsid w:val="00517E20"/>
    <w:rsid w:val="00517E44"/>
    <w:rsid w:val="00517ED3"/>
    <w:rsid w:val="005202BE"/>
    <w:rsid w:val="00521C00"/>
    <w:rsid w:val="005222B7"/>
    <w:rsid w:val="0052298B"/>
    <w:rsid w:val="005238B0"/>
    <w:rsid w:val="005242A2"/>
    <w:rsid w:val="00524B8C"/>
    <w:rsid w:val="00525079"/>
    <w:rsid w:val="0052538E"/>
    <w:rsid w:val="00526250"/>
    <w:rsid w:val="0052648B"/>
    <w:rsid w:val="005264D7"/>
    <w:rsid w:val="0052752F"/>
    <w:rsid w:val="005275F8"/>
    <w:rsid w:val="00527758"/>
    <w:rsid w:val="00531588"/>
    <w:rsid w:val="00531C45"/>
    <w:rsid w:val="00532372"/>
    <w:rsid w:val="005323C4"/>
    <w:rsid w:val="00532670"/>
    <w:rsid w:val="00532A27"/>
    <w:rsid w:val="00532C4D"/>
    <w:rsid w:val="00533329"/>
    <w:rsid w:val="005350D8"/>
    <w:rsid w:val="0053536F"/>
    <w:rsid w:val="0053664B"/>
    <w:rsid w:val="0053765D"/>
    <w:rsid w:val="00537CB6"/>
    <w:rsid w:val="00537F89"/>
    <w:rsid w:val="0054110F"/>
    <w:rsid w:val="00541331"/>
    <w:rsid w:val="00543841"/>
    <w:rsid w:val="00543B3B"/>
    <w:rsid w:val="00544F87"/>
    <w:rsid w:val="005451BB"/>
    <w:rsid w:val="005451DD"/>
    <w:rsid w:val="005453F5"/>
    <w:rsid w:val="005455F2"/>
    <w:rsid w:val="005478B8"/>
    <w:rsid w:val="00550049"/>
    <w:rsid w:val="005501E9"/>
    <w:rsid w:val="005513D5"/>
    <w:rsid w:val="0055151F"/>
    <w:rsid w:val="00551888"/>
    <w:rsid w:val="005522BB"/>
    <w:rsid w:val="005523A1"/>
    <w:rsid w:val="00552908"/>
    <w:rsid w:val="00552BB7"/>
    <w:rsid w:val="0055333C"/>
    <w:rsid w:val="00553863"/>
    <w:rsid w:val="00553A41"/>
    <w:rsid w:val="00553F15"/>
    <w:rsid w:val="005540EC"/>
    <w:rsid w:val="0055499A"/>
    <w:rsid w:val="00554B9E"/>
    <w:rsid w:val="005558D8"/>
    <w:rsid w:val="00555B9B"/>
    <w:rsid w:val="00555CB4"/>
    <w:rsid w:val="00556030"/>
    <w:rsid w:val="00556C0B"/>
    <w:rsid w:val="0055774A"/>
    <w:rsid w:val="00560842"/>
    <w:rsid w:val="00561823"/>
    <w:rsid w:val="00561B16"/>
    <w:rsid w:val="0056211F"/>
    <w:rsid w:val="005626EF"/>
    <w:rsid w:val="00564408"/>
    <w:rsid w:val="00564973"/>
    <w:rsid w:val="00564DE8"/>
    <w:rsid w:val="005667A4"/>
    <w:rsid w:val="00566C87"/>
    <w:rsid w:val="00566D25"/>
    <w:rsid w:val="0056788B"/>
    <w:rsid w:val="00567BCA"/>
    <w:rsid w:val="00570095"/>
    <w:rsid w:val="00570FD0"/>
    <w:rsid w:val="00571990"/>
    <w:rsid w:val="005723CA"/>
    <w:rsid w:val="00572DD2"/>
    <w:rsid w:val="0057337D"/>
    <w:rsid w:val="0057350D"/>
    <w:rsid w:val="005739CD"/>
    <w:rsid w:val="00573CF1"/>
    <w:rsid w:val="00574008"/>
    <w:rsid w:val="00574291"/>
    <w:rsid w:val="00575B9A"/>
    <w:rsid w:val="00576773"/>
    <w:rsid w:val="00576968"/>
    <w:rsid w:val="00576B1F"/>
    <w:rsid w:val="00577DB9"/>
    <w:rsid w:val="00580AAE"/>
    <w:rsid w:val="00580BC5"/>
    <w:rsid w:val="0058111F"/>
    <w:rsid w:val="00581455"/>
    <w:rsid w:val="00582502"/>
    <w:rsid w:val="0058306D"/>
    <w:rsid w:val="00583809"/>
    <w:rsid w:val="0058381D"/>
    <w:rsid w:val="00583D41"/>
    <w:rsid w:val="00584274"/>
    <w:rsid w:val="0058463C"/>
    <w:rsid w:val="00584714"/>
    <w:rsid w:val="00585278"/>
    <w:rsid w:val="0058528A"/>
    <w:rsid w:val="0058530C"/>
    <w:rsid w:val="00585FF4"/>
    <w:rsid w:val="00586495"/>
    <w:rsid w:val="00586BCA"/>
    <w:rsid w:val="00587590"/>
    <w:rsid w:val="00587697"/>
    <w:rsid w:val="005877EC"/>
    <w:rsid w:val="00587FD7"/>
    <w:rsid w:val="00587FF3"/>
    <w:rsid w:val="0059038A"/>
    <w:rsid w:val="005909BE"/>
    <w:rsid w:val="00590F7B"/>
    <w:rsid w:val="0059164E"/>
    <w:rsid w:val="00592097"/>
    <w:rsid w:val="00593029"/>
    <w:rsid w:val="00595306"/>
    <w:rsid w:val="005954F9"/>
    <w:rsid w:val="00595ADD"/>
    <w:rsid w:val="00596E6F"/>
    <w:rsid w:val="00597934"/>
    <w:rsid w:val="00597AA8"/>
    <w:rsid w:val="00597AFB"/>
    <w:rsid w:val="005A1100"/>
    <w:rsid w:val="005A3439"/>
    <w:rsid w:val="005A47C7"/>
    <w:rsid w:val="005A48D3"/>
    <w:rsid w:val="005A4E30"/>
    <w:rsid w:val="005A5A4D"/>
    <w:rsid w:val="005A5B99"/>
    <w:rsid w:val="005A68A8"/>
    <w:rsid w:val="005B0485"/>
    <w:rsid w:val="005B0F29"/>
    <w:rsid w:val="005B355D"/>
    <w:rsid w:val="005B3662"/>
    <w:rsid w:val="005B397E"/>
    <w:rsid w:val="005B3B31"/>
    <w:rsid w:val="005B3D1F"/>
    <w:rsid w:val="005B4C05"/>
    <w:rsid w:val="005B4E3C"/>
    <w:rsid w:val="005B4EFB"/>
    <w:rsid w:val="005B4F51"/>
    <w:rsid w:val="005B69BC"/>
    <w:rsid w:val="005B6C6C"/>
    <w:rsid w:val="005B74D1"/>
    <w:rsid w:val="005B7932"/>
    <w:rsid w:val="005B7C39"/>
    <w:rsid w:val="005C04E7"/>
    <w:rsid w:val="005C0702"/>
    <w:rsid w:val="005C0A56"/>
    <w:rsid w:val="005C2638"/>
    <w:rsid w:val="005C3C7E"/>
    <w:rsid w:val="005C4017"/>
    <w:rsid w:val="005C4208"/>
    <w:rsid w:val="005C5048"/>
    <w:rsid w:val="005C50BF"/>
    <w:rsid w:val="005C55E9"/>
    <w:rsid w:val="005C5999"/>
    <w:rsid w:val="005C59E3"/>
    <w:rsid w:val="005C5C81"/>
    <w:rsid w:val="005C5E27"/>
    <w:rsid w:val="005C5F2C"/>
    <w:rsid w:val="005C69E9"/>
    <w:rsid w:val="005C7FC4"/>
    <w:rsid w:val="005D01CF"/>
    <w:rsid w:val="005D08CE"/>
    <w:rsid w:val="005D0C17"/>
    <w:rsid w:val="005D1D58"/>
    <w:rsid w:val="005D2348"/>
    <w:rsid w:val="005D23DF"/>
    <w:rsid w:val="005D2742"/>
    <w:rsid w:val="005D2822"/>
    <w:rsid w:val="005D3434"/>
    <w:rsid w:val="005D4511"/>
    <w:rsid w:val="005D4B5B"/>
    <w:rsid w:val="005D4F41"/>
    <w:rsid w:val="005D5015"/>
    <w:rsid w:val="005D508E"/>
    <w:rsid w:val="005D57FC"/>
    <w:rsid w:val="005D5A7D"/>
    <w:rsid w:val="005D6070"/>
    <w:rsid w:val="005D62C9"/>
    <w:rsid w:val="005D63C0"/>
    <w:rsid w:val="005D77E7"/>
    <w:rsid w:val="005D7813"/>
    <w:rsid w:val="005D781E"/>
    <w:rsid w:val="005E0321"/>
    <w:rsid w:val="005E095E"/>
    <w:rsid w:val="005E1BBC"/>
    <w:rsid w:val="005E25B0"/>
    <w:rsid w:val="005E2677"/>
    <w:rsid w:val="005E3060"/>
    <w:rsid w:val="005E3130"/>
    <w:rsid w:val="005E3258"/>
    <w:rsid w:val="005E33D7"/>
    <w:rsid w:val="005E3F6D"/>
    <w:rsid w:val="005E4694"/>
    <w:rsid w:val="005E4F33"/>
    <w:rsid w:val="005E5CC2"/>
    <w:rsid w:val="005E5DF4"/>
    <w:rsid w:val="005E5E1F"/>
    <w:rsid w:val="005E6537"/>
    <w:rsid w:val="005E75EE"/>
    <w:rsid w:val="005E7A65"/>
    <w:rsid w:val="005E7B3D"/>
    <w:rsid w:val="005E7E29"/>
    <w:rsid w:val="005F0199"/>
    <w:rsid w:val="005F0AAE"/>
    <w:rsid w:val="005F0D5D"/>
    <w:rsid w:val="005F1016"/>
    <w:rsid w:val="005F26EA"/>
    <w:rsid w:val="005F273F"/>
    <w:rsid w:val="005F2D5F"/>
    <w:rsid w:val="005F3100"/>
    <w:rsid w:val="005F333D"/>
    <w:rsid w:val="005F3A15"/>
    <w:rsid w:val="005F4058"/>
    <w:rsid w:val="005F4505"/>
    <w:rsid w:val="005F4C06"/>
    <w:rsid w:val="005F4C0D"/>
    <w:rsid w:val="005F4CA1"/>
    <w:rsid w:val="005F4FCF"/>
    <w:rsid w:val="005F507E"/>
    <w:rsid w:val="005F5651"/>
    <w:rsid w:val="005F5B28"/>
    <w:rsid w:val="005F7D0B"/>
    <w:rsid w:val="005F7F57"/>
    <w:rsid w:val="00600B4C"/>
    <w:rsid w:val="00600CEB"/>
    <w:rsid w:val="00600EA5"/>
    <w:rsid w:val="0060292C"/>
    <w:rsid w:val="00602F76"/>
    <w:rsid w:val="006030C3"/>
    <w:rsid w:val="00603ED4"/>
    <w:rsid w:val="00604046"/>
    <w:rsid w:val="00604FAA"/>
    <w:rsid w:val="006056D5"/>
    <w:rsid w:val="00605CDC"/>
    <w:rsid w:val="00605EDF"/>
    <w:rsid w:val="00606257"/>
    <w:rsid w:val="00606EF4"/>
    <w:rsid w:val="006070A5"/>
    <w:rsid w:val="00611835"/>
    <w:rsid w:val="006119C7"/>
    <w:rsid w:val="00612153"/>
    <w:rsid w:val="00612F8C"/>
    <w:rsid w:val="0061330C"/>
    <w:rsid w:val="006137A0"/>
    <w:rsid w:val="00613A41"/>
    <w:rsid w:val="00613E8A"/>
    <w:rsid w:val="00614717"/>
    <w:rsid w:val="00614B47"/>
    <w:rsid w:val="006155C9"/>
    <w:rsid w:val="00616D63"/>
    <w:rsid w:val="00616F9B"/>
    <w:rsid w:val="0061738F"/>
    <w:rsid w:val="006176ED"/>
    <w:rsid w:val="00617D3E"/>
    <w:rsid w:val="00620C38"/>
    <w:rsid w:val="00620DE2"/>
    <w:rsid w:val="00621099"/>
    <w:rsid w:val="00621183"/>
    <w:rsid w:val="0062143F"/>
    <w:rsid w:val="006215BB"/>
    <w:rsid w:val="006217CD"/>
    <w:rsid w:val="00621862"/>
    <w:rsid w:val="0062195E"/>
    <w:rsid w:val="00621BEB"/>
    <w:rsid w:val="00621F55"/>
    <w:rsid w:val="00622796"/>
    <w:rsid w:val="00622A05"/>
    <w:rsid w:val="00623508"/>
    <w:rsid w:val="00623B41"/>
    <w:rsid w:val="00623C2D"/>
    <w:rsid w:val="0062432B"/>
    <w:rsid w:val="00624D11"/>
    <w:rsid w:val="00625536"/>
    <w:rsid w:val="00626A0E"/>
    <w:rsid w:val="00626AC3"/>
    <w:rsid w:val="00626BBA"/>
    <w:rsid w:val="00626FC1"/>
    <w:rsid w:val="00627619"/>
    <w:rsid w:val="00627DAB"/>
    <w:rsid w:val="00627FE3"/>
    <w:rsid w:val="0063042A"/>
    <w:rsid w:val="00630605"/>
    <w:rsid w:val="00630F88"/>
    <w:rsid w:val="00632258"/>
    <w:rsid w:val="006323C4"/>
    <w:rsid w:val="00632956"/>
    <w:rsid w:val="006332BE"/>
    <w:rsid w:val="00633491"/>
    <w:rsid w:val="00633AD4"/>
    <w:rsid w:val="00633E19"/>
    <w:rsid w:val="00633E3D"/>
    <w:rsid w:val="006343E9"/>
    <w:rsid w:val="00634963"/>
    <w:rsid w:val="00634C58"/>
    <w:rsid w:val="00634F8E"/>
    <w:rsid w:val="00635085"/>
    <w:rsid w:val="00635DB8"/>
    <w:rsid w:val="00636AAF"/>
    <w:rsid w:val="0063754C"/>
    <w:rsid w:val="0064066E"/>
    <w:rsid w:val="00640C9C"/>
    <w:rsid w:val="00640D17"/>
    <w:rsid w:val="006414B0"/>
    <w:rsid w:val="00641CB1"/>
    <w:rsid w:val="00641F65"/>
    <w:rsid w:val="00642BC8"/>
    <w:rsid w:val="00642F0D"/>
    <w:rsid w:val="00644673"/>
    <w:rsid w:val="00645626"/>
    <w:rsid w:val="00645765"/>
    <w:rsid w:val="00645B05"/>
    <w:rsid w:val="00645BC7"/>
    <w:rsid w:val="00645C5A"/>
    <w:rsid w:val="00645C89"/>
    <w:rsid w:val="00646454"/>
    <w:rsid w:val="006466C6"/>
    <w:rsid w:val="006466EA"/>
    <w:rsid w:val="00646FE2"/>
    <w:rsid w:val="0064718B"/>
    <w:rsid w:val="006472AD"/>
    <w:rsid w:val="006475BD"/>
    <w:rsid w:val="00647C84"/>
    <w:rsid w:val="00647CB2"/>
    <w:rsid w:val="0065025E"/>
    <w:rsid w:val="006504FC"/>
    <w:rsid w:val="00651A17"/>
    <w:rsid w:val="00651C96"/>
    <w:rsid w:val="00652823"/>
    <w:rsid w:val="00653240"/>
    <w:rsid w:val="0065448A"/>
    <w:rsid w:val="006545FF"/>
    <w:rsid w:val="00654A39"/>
    <w:rsid w:val="00654C26"/>
    <w:rsid w:val="00655D40"/>
    <w:rsid w:val="00655D65"/>
    <w:rsid w:val="0065686E"/>
    <w:rsid w:val="006569EE"/>
    <w:rsid w:val="00657397"/>
    <w:rsid w:val="00657699"/>
    <w:rsid w:val="00657BEB"/>
    <w:rsid w:val="00657DCE"/>
    <w:rsid w:val="0066041D"/>
    <w:rsid w:val="00660955"/>
    <w:rsid w:val="00660C47"/>
    <w:rsid w:val="00660EA7"/>
    <w:rsid w:val="00660FD1"/>
    <w:rsid w:val="0066165F"/>
    <w:rsid w:val="006618DF"/>
    <w:rsid w:val="00661E8F"/>
    <w:rsid w:val="006639D2"/>
    <w:rsid w:val="00663BB7"/>
    <w:rsid w:val="0066588D"/>
    <w:rsid w:val="00665AA8"/>
    <w:rsid w:val="00666308"/>
    <w:rsid w:val="00666ACB"/>
    <w:rsid w:val="00667C1E"/>
    <w:rsid w:val="0067044A"/>
    <w:rsid w:val="00670A23"/>
    <w:rsid w:val="006712DC"/>
    <w:rsid w:val="00672FFC"/>
    <w:rsid w:val="006732C1"/>
    <w:rsid w:val="0067347E"/>
    <w:rsid w:val="006736EE"/>
    <w:rsid w:val="00673E73"/>
    <w:rsid w:val="00674245"/>
    <w:rsid w:val="00674329"/>
    <w:rsid w:val="006744E6"/>
    <w:rsid w:val="00674B19"/>
    <w:rsid w:val="00674BAA"/>
    <w:rsid w:val="006755CC"/>
    <w:rsid w:val="006755DF"/>
    <w:rsid w:val="00676D14"/>
    <w:rsid w:val="00677173"/>
    <w:rsid w:val="00677C38"/>
    <w:rsid w:val="00677D77"/>
    <w:rsid w:val="00680FE1"/>
    <w:rsid w:val="00681197"/>
    <w:rsid w:val="00681414"/>
    <w:rsid w:val="00681724"/>
    <w:rsid w:val="00681DD5"/>
    <w:rsid w:val="00682596"/>
    <w:rsid w:val="0068271F"/>
    <w:rsid w:val="00682A91"/>
    <w:rsid w:val="00682AC2"/>
    <w:rsid w:val="00682BB4"/>
    <w:rsid w:val="00683260"/>
    <w:rsid w:val="00683459"/>
    <w:rsid w:val="00683791"/>
    <w:rsid w:val="006838D9"/>
    <w:rsid w:val="006839A4"/>
    <w:rsid w:val="00683FAB"/>
    <w:rsid w:val="0068465C"/>
    <w:rsid w:val="00684A14"/>
    <w:rsid w:val="006855B1"/>
    <w:rsid w:val="0068683F"/>
    <w:rsid w:val="00686CB7"/>
    <w:rsid w:val="0068736B"/>
    <w:rsid w:val="0069025E"/>
    <w:rsid w:val="006902D2"/>
    <w:rsid w:val="00690EA4"/>
    <w:rsid w:val="006913D1"/>
    <w:rsid w:val="00691CD5"/>
    <w:rsid w:val="00692247"/>
    <w:rsid w:val="00692417"/>
    <w:rsid w:val="00693024"/>
    <w:rsid w:val="00693513"/>
    <w:rsid w:val="00693B0E"/>
    <w:rsid w:val="006953FF"/>
    <w:rsid w:val="00695736"/>
    <w:rsid w:val="0069627B"/>
    <w:rsid w:val="006966CB"/>
    <w:rsid w:val="00696733"/>
    <w:rsid w:val="00696787"/>
    <w:rsid w:val="006967D5"/>
    <w:rsid w:val="006A0EE5"/>
    <w:rsid w:val="006A1836"/>
    <w:rsid w:val="006A26A5"/>
    <w:rsid w:val="006A2ACC"/>
    <w:rsid w:val="006A2C1F"/>
    <w:rsid w:val="006A2D2E"/>
    <w:rsid w:val="006A397F"/>
    <w:rsid w:val="006A3E9B"/>
    <w:rsid w:val="006A41E0"/>
    <w:rsid w:val="006A4263"/>
    <w:rsid w:val="006A5AB8"/>
    <w:rsid w:val="006A6225"/>
    <w:rsid w:val="006A6BCB"/>
    <w:rsid w:val="006A7390"/>
    <w:rsid w:val="006B0C51"/>
    <w:rsid w:val="006B0F09"/>
    <w:rsid w:val="006B23A9"/>
    <w:rsid w:val="006B27AB"/>
    <w:rsid w:val="006B2C09"/>
    <w:rsid w:val="006B3FD3"/>
    <w:rsid w:val="006B44EE"/>
    <w:rsid w:val="006B485A"/>
    <w:rsid w:val="006B5ADD"/>
    <w:rsid w:val="006B5DFE"/>
    <w:rsid w:val="006B6455"/>
    <w:rsid w:val="006B707E"/>
    <w:rsid w:val="006B7F88"/>
    <w:rsid w:val="006B7FA8"/>
    <w:rsid w:val="006C015C"/>
    <w:rsid w:val="006C045B"/>
    <w:rsid w:val="006C0A15"/>
    <w:rsid w:val="006C0F86"/>
    <w:rsid w:val="006C12AA"/>
    <w:rsid w:val="006C12CC"/>
    <w:rsid w:val="006C13E0"/>
    <w:rsid w:val="006C166B"/>
    <w:rsid w:val="006C17AF"/>
    <w:rsid w:val="006C19D9"/>
    <w:rsid w:val="006C1BC3"/>
    <w:rsid w:val="006C22E5"/>
    <w:rsid w:val="006C2E15"/>
    <w:rsid w:val="006C2F3D"/>
    <w:rsid w:val="006C3665"/>
    <w:rsid w:val="006C3CC5"/>
    <w:rsid w:val="006C5A93"/>
    <w:rsid w:val="006C61DC"/>
    <w:rsid w:val="006C652C"/>
    <w:rsid w:val="006C68A8"/>
    <w:rsid w:val="006C779F"/>
    <w:rsid w:val="006C7EF5"/>
    <w:rsid w:val="006D0051"/>
    <w:rsid w:val="006D0381"/>
    <w:rsid w:val="006D06E4"/>
    <w:rsid w:val="006D24A0"/>
    <w:rsid w:val="006D39ED"/>
    <w:rsid w:val="006D3AD0"/>
    <w:rsid w:val="006D3B3F"/>
    <w:rsid w:val="006D4310"/>
    <w:rsid w:val="006D51D7"/>
    <w:rsid w:val="006D570C"/>
    <w:rsid w:val="006D5A64"/>
    <w:rsid w:val="006D64DB"/>
    <w:rsid w:val="006D682D"/>
    <w:rsid w:val="006D6B89"/>
    <w:rsid w:val="006D6D3A"/>
    <w:rsid w:val="006D730A"/>
    <w:rsid w:val="006D7995"/>
    <w:rsid w:val="006D7A2F"/>
    <w:rsid w:val="006D7BC3"/>
    <w:rsid w:val="006D7CE3"/>
    <w:rsid w:val="006E006D"/>
    <w:rsid w:val="006E0AA4"/>
    <w:rsid w:val="006E0E87"/>
    <w:rsid w:val="006E12D3"/>
    <w:rsid w:val="006E1F9C"/>
    <w:rsid w:val="006E21BD"/>
    <w:rsid w:val="006E2B92"/>
    <w:rsid w:val="006E2B9C"/>
    <w:rsid w:val="006E31EF"/>
    <w:rsid w:val="006E36E2"/>
    <w:rsid w:val="006E4377"/>
    <w:rsid w:val="006E483A"/>
    <w:rsid w:val="006E53C8"/>
    <w:rsid w:val="006E63E7"/>
    <w:rsid w:val="006E66D5"/>
    <w:rsid w:val="006E673C"/>
    <w:rsid w:val="006E6EBD"/>
    <w:rsid w:val="006F0FAF"/>
    <w:rsid w:val="006F15FB"/>
    <w:rsid w:val="006F2BF0"/>
    <w:rsid w:val="006F2DAD"/>
    <w:rsid w:val="006F337B"/>
    <w:rsid w:val="006F345C"/>
    <w:rsid w:val="006F3672"/>
    <w:rsid w:val="006F3C7F"/>
    <w:rsid w:val="006F4AC1"/>
    <w:rsid w:val="006F5501"/>
    <w:rsid w:val="006F6397"/>
    <w:rsid w:val="006F6AAB"/>
    <w:rsid w:val="006F6E4F"/>
    <w:rsid w:val="006F7462"/>
    <w:rsid w:val="007010F0"/>
    <w:rsid w:val="00702938"/>
    <w:rsid w:val="00702E8C"/>
    <w:rsid w:val="00702ECA"/>
    <w:rsid w:val="00703A7D"/>
    <w:rsid w:val="00703FB6"/>
    <w:rsid w:val="0070452D"/>
    <w:rsid w:val="007046D6"/>
    <w:rsid w:val="00704C8A"/>
    <w:rsid w:val="0070571C"/>
    <w:rsid w:val="00705721"/>
    <w:rsid w:val="00705CF5"/>
    <w:rsid w:val="0070741B"/>
    <w:rsid w:val="00707C8F"/>
    <w:rsid w:val="00707D63"/>
    <w:rsid w:val="0071041A"/>
    <w:rsid w:val="00710BF3"/>
    <w:rsid w:val="007125D9"/>
    <w:rsid w:val="007145BC"/>
    <w:rsid w:val="00715943"/>
    <w:rsid w:val="00715A15"/>
    <w:rsid w:val="0071689C"/>
    <w:rsid w:val="00717437"/>
    <w:rsid w:val="0071756E"/>
    <w:rsid w:val="007215CC"/>
    <w:rsid w:val="007216B6"/>
    <w:rsid w:val="00722043"/>
    <w:rsid w:val="00722088"/>
    <w:rsid w:val="00723557"/>
    <w:rsid w:val="00723896"/>
    <w:rsid w:val="00724416"/>
    <w:rsid w:val="007245AC"/>
    <w:rsid w:val="00724BDC"/>
    <w:rsid w:val="00724E15"/>
    <w:rsid w:val="00725645"/>
    <w:rsid w:val="00726837"/>
    <w:rsid w:val="00726C60"/>
    <w:rsid w:val="00726E27"/>
    <w:rsid w:val="007276AE"/>
    <w:rsid w:val="00727BFD"/>
    <w:rsid w:val="007309C5"/>
    <w:rsid w:val="00730B2A"/>
    <w:rsid w:val="00730FF0"/>
    <w:rsid w:val="00731832"/>
    <w:rsid w:val="00732BA8"/>
    <w:rsid w:val="00732E38"/>
    <w:rsid w:val="00733903"/>
    <w:rsid w:val="00734185"/>
    <w:rsid w:val="007344A5"/>
    <w:rsid w:val="0073567B"/>
    <w:rsid w:val="00735938"/>
    <w:rsid w:val="00735ECD"/>
    <w:rsid w:val="0073756B"/>
    <w:rsid w:val="00737C6C"/>
    <w:rsid w:val="00737CFE"/>
    <w:rsid w:val="00737D5C"/>
    <w:rsid w:val="0074074C"/>
    <w:rsid w:val="007412FD"/>
    <w:rsid w:val="00741ADE"/>
    <w:rsid w:val="007424D2"/>
    <w:rsid w:val="007426CD"/>
    <w:rsid w:val="00742D1E"/>
    <w:rsid w:val="007435E5"/>
    <w:rsid w:val="00744715"/>
    <w:rsid w:val="0074514D"/>
    <w:rsid w:val="00745428"/>
    <w:rsid w:val="00745945"/>
    <w:rsid w:val="00747DBF"/>
    <w:rsid w:val="00750B0A"/>
    <w:rsid w:val="00750BAF"/>
    <w:rsid w:val="00750F5D"/>
    <w:rsid w:val="0075121C"/>
    <w:rsid w:val="007519A5"/>
    <w:rsid w:val="0075209E"/>
    <w:rsid w:val="00752620"/>
    <w:rsid w:val="007530A9"/>
    <w:rsid w:val="0075383F"/>
    <w:rsid w:val="00753D47"/>
    <w:rsid w:val="00754007"/>
    <w:rsid w:val="007540EE"/>
    <w:rsid w:val="0075432A"/>
    <w:rsid w:val="007551E6"/>
    <w:rsid w:val="00755209"/>
    <w:rsid w:val="00755829"/>
    <w:rsid w:val="00755B8E"/>
    <w:rsid w:val="00755FAB"/>
    <w:rsid w:val="0075608D"/>
    <w:rsid w:val="0075626B"/>
    <w:rsid w:val="00756492"/>
    <w:rsid w:val="00756603"/>
    <w:rsid w:val="007576D7"/>
    <w:rsid w:val="007579F1"/>
    <w:rsid w:val="00757E1B"/>
    <w:rsid w:val="00760227"/>
    <w:rsid w:val="00760D32"/>
    <w:rsid w:val="00761219"/>
    <w:rsid w:val="007619F3"/>
    <w:rsid w:val="00761F92"/>
    <w:rsid w:val="00762256"/>
    <w:rsid w:val="00762A85"/>
    <w:rsid w:val="00763078"/>
    <w:rsid w:val="007633D7"/>
    <w:rsid w:val="00763C65"/>
    <w:rsid w:val="00763D2B"/>
    <w:rsid w:val="00764382"/>
    <w:rsid w:val="00766179"/>
    <w:rsid w:val="00766CEF"/>
    <w:rsid w:val="00766DC3"/>
    <w:rsid w:val="007701B6"/>
    <w:rsid w:val="00770532"/>
    <w:rsid w:val="007705D5"/>
    <w:rsid w:val="00770C57"/>
    <w:rsid w:val="00771EFF"/>
    <w:rsid w:val="007721DF"/>
    <w:rsid w:val="007724C9"/>
    <w:rsid w:val="007724F9"/>
    <w:rsid w:val="00772D3F"/>
    <w:rsid w:val="00772EB0"/>
    <w:rsid w:val="007731F2"/>
    <w:rsid w:val="00773460"/>
    <w:rsid w:val="00773625"/>
    <w:rsid w:val="00774633"/>
    <w:rsid w:val="0077487B"/>
    <w:rsid w:val="00774B2D"/>
    <w:rsid w:val="00775221"/>
    <w:rsid w:val="0077558C"/>
    <w:rsid w:val="00775F11"/>
    <w:rsid w:val="00776A7A"/>
    <w:rsid w:val="00776F3A"/>
    <w:rsid w:val="007778B3"/>
    <w:rsid w:val="007779DB"/>
    <w:rsid w:val="007804C4"/>
    <w:rsid w:val="00780C09"/>
    <w:rsid w:val="00780DC8"/>
    <w:rsid w:val="00781081"/>
    <w:rsid w:val="00781C81"/>
    <w:rsid w:val="00781F34"/>
    <w:rsid w:val="007826FB"/>
    <w:rsid w:val="00783FB5"/>
    <w:rsid w:val="00784488"/>
    <w:rsid w:val="007848FB"/>
    <w:rsid w:val="00784F63"/>
    <w:rsid w:val="007867A7"/>
    <w:rsid w:val="007877D6"/>
    <w:rsid w:val="00787ABD"/>
    <w:rsid w:val="007900EF"/>
    <w:rsid w:val="0079045D"/>
    <w:rsid w:val="00790A16"/>
    <w:rsid w:val="00790AC9"/>
    <w:rsid w:val="00791E66"/>
    <w:rsid w:val="0079216B"/>
    <w:rsid w:val="0079299A"/>
    <w:rsid w:val="00792D9A"/>
    <w:rsid w:val="00793CB0"/>
    <w:rsid w:val="00793D14"/>
    <w:rsid w:val="0079401F"/>
    <w:rsid w:val="00795830"/>
    <w:rsid w:val="00795997"/>
    <w:rsid w:val="0079663E"/>
    <w:rsid w:val="0079759A"/>
    <w:rsid w:val="007976F1"/>
    <w:rsid w:val="007A06A0"/>
    <w:rsid w:val="007A0892"/>
    <w:rsid w:val="007A0E59"/>
    <w:rsid w:val="007A1910"/>
    <w:rsid w:val="007A1C81"/>
    <w:rsid w:val="007A202D"/>
    <w:rsid w:val="007A4527"/>
    <w:rsid w:val="007A49EB"/>
    <w:rsid w:val="007A5170"/>
    <w:rsid w:val="007A59C0"/>
    <w:rsid w:val="007A6316"/>
    <w:rsid w:val="007A7134"/>
    <w:rsid w:val="007A7713"/>
    <w:rsid w:val="007A7D5F"/>
    <w:rsid w:val="007A7F64"/>
    <w:rsid w:val="007B01B3"/>
    <w:rsid w:val="007B03AA"/>
    <w:rsid w:val="007B05AA"/>
    <w:rsid w:val="007B07D3"/>
    <w:rsid w:val="007B0859"/>
    <w:rsid w:val="007B0A4E"/>
    <w:rsid w:val="007B0AB2"/>
    <w:rsid w:val="007B13BE"/>
    <w:rsid w:val="007B1616"/>
    <w:rsid w:val="007B1A35"/>
    <w:rsid w:val="007B2A26"/>
    <w:rsid w:val="007B2CB5"/>
    <w:rsid w:val="007B30A2"/>
    <w:rsid w:val="007B4075"/>
    <w:rsid w:val="007B4314"/>
    <w:rsid w:val="007B4566"/>
    <w:rsid w:val="007B46C7"/>
    <w:rsid w:val="007B550E"/>
    <w:rsid w:val="007C055D"/>
    <w:rsid w:val="007C09DB"/>
    <w:rsid w:val="007C0B1C"/>
    <w:rsid w:val="007C0C4E"/>
    <w:rsid w:val="007C174B"/>
    <w:rsid w:val="007C1EE5"/>
    <w:rsid w:val="007C2A6E"/>
    <w:rsid w:val="007C2D38"/>
    <w:rsid w:val="007C317D"/>
    <w:rsid w:val="007C35EE"/>
    <w:rsid w:val="007C3608"/>
    <w:rsid w:val="007C3822"/>
    <w:rsid w:val="007C4413"/>
    <w:rsid w:val="007C4AE3"/>
    <w:rsid w:val="007C4BE6"/>
    <w:rsid w:val="007C4DDA"/>
    <w:rsid w:val="007C4E38"/>
    <w:rsid w:val="007C5920"/>
    <w:rsid w:val="007C5DA9"/>
    <w:rsid w:val="007C6203"/>
    <w:rsid w:val="007C6CCE"/>
    <w:rsid w:val="007C76C0"/>
    <w:rsid w:val="007D0144"/>
    <w:rsid w:val="007D102C"/>
    <w:rsid w:val="007D185F"/>
    <w:rsid w:val="007D1EC5"/>
    <w:rsid w:val="007D2D3B"/>
    <w:rsid w:val="007D2EDA"/>
    <w:rsid w:val="007D32FF"/>
    <w:rsid w:val="007D3871"/>
    <w:rsid w:val="007D3F47"/>
    <w:rsid w:val="007D59E7"/>
    <w:rsid w:val="007D5C52"/>
    <w:rsid w:val="007D5DA4"/>
    <w:rsid w:val="007D666F"/>
    <w:rsid w:val="007D67DB"/>
    <w:rsid w:val="007D6D0F"/>
    <w:rsid w:val="007D7BE5"/>
    <w:rsid w:val="007D7CE8"/>
    <w:rsid w:val="007E075D"/>
    <w:rsid w:val="007E0B9F"/>
    <w:rsid w:val="007E0E13"/>
    <w:rsid w:val="007E107F"/>
    <w:rsid w:val="007E1616"/>
    <w:rsid w:val="007E1847"/>
    <w:rsid w:val="007E1A80"/>
    <w:rsid w:val="007E2CC9"/>
    <w:rsid w:val="007E35A9"/>
    <w:rsid w:val="007E37E5"/>
    <w:rsid w:val="007E3B0D"/>
    <w:rsid w:val="007E44A4"/>
    <w:rsid w:val="007E4C4D"/>
    <w:rsid w:val="007E5DCC"/>
    <w:rsid w:val="007E692B"/>
    <w:rsid w:val="007F1162"/>
    <w:rsid w:val="007F11BB"/>
    <w:rsid w:val="007F135C"/>
    <w:rsid w:val="007F22C0"/>
    <w:rsid w:val="007F2A6A"/>
    <w:rsid w:val="007F3F66"/>
    <w:rsid w:val="007F411A"/>
    <w:rsid w:val="007F4600"/>
    <w:rsid w:val="007F500B"/>
    <w:rsid w:val="007F565B"/>
    <w:rsid w:val="007F5D76"/>
    <w:rsid w:val="007F6351"/>
    <w:rsid w:val="007F705E"/>
    <w:rsid w:val="007F78C5"/>
    <w:rsid w:val="008010AC"/>
    <w:rsid w:val="00801162"/>
    <w:rsid w:val="008018D2"/>
    <w:rsid w:val="0080219A"/>
    <w:rsid w:val="00802CF4"/>
    <w:rsid w:val="00803343"/>
    <w:rsid w:val="008035E8"/>
    <w:rsid w:val="00803A34"/>
    <w:rsid w:val="00803D06"/>
    <w:rsid w:val="0080474E"/>
    <w:rsid w:val="008047B1"/>
    <w:rsid w:val="00804851"/>
    <w:rsid w:val="008050DD"/>
    <w:rsid w:val="008054B7"/>
    <w:rsid w:val="00805D16"/>
    <w:rsid w:val="00805FEB"/>
    <w:rsid w:val="0080640D"/>
    <w:rsid w:val="00806B1E"/>
    <w:rsid w:val="00810317"/>
    <w:rsid w:val="00810DA2"/>
    <w:rsid w:val="00810FD0"/>
    <w:rsid w:val="008112C5"/>
    <w:rsid w:val="0081172A"/>
    <w:rsid w:val="00811A37"/>
    <w:rsid w:val="008120F6"/>
    <w:rsid w:val="0081255D"/>
    <w:rsid w:val="0081299B"/>
    <w:rsid w:val="00813B77"/>
    <w:rsid w:val="00814CD2"/>
    <w:rsid w:val="00815C20"/>
    <w:rsid w:val="00815CD0"/>
    <w:rsid w:val="008160CE"/>
    <w:rsid w:val="00816206"/>
    <w:rsid w:val="00816DE7"/>
    <w:rsid w:val="00817F0C"/>
    <w:rsid w:val="0082029C"/>
    <w:rsid w:val="0082077A"/>
    <w:rsid w:val="00821E29"/>
    <w:rsid w:val="0082253A"/>
    <w:rsid w:val="008233FB"/>
    <w:rsid w:val="00823E84"/>
    <w:rsid w:val="00824532"/>
    <w:rsid w:val="00824570"/>
    <w:rsid w:val="00824BA5"/>
    <w:rsid w:val="0082594E"/>
    <w:rsid w:val="008263DB"/>
    <w:rsid w:val="00826552"/>
    <w:rsid w:val="00826A8A"/>
    <w:rsid w:val="0082762D"/>
    <w:rsid w:val="00827B74"/>
    <w:rsid w:val="0083066E"/>
    <w:rsid w:val="00830C69"/>
    <w:rsid w:val="00831824"/>
    <w:rsid w:val="00832189"/>
    <w:rsid w:val="00833CD1"/>
    <w:rsid w:val="008352B0"/>
    <w:rsid w:val="00835674"/>
    <w:rsid w:val="00836405"/>
    <w:rsid w:val="0083654C"/>
    <w:rsid w:val="008377C8"/>
    <w:rsid w:val="00840671"/>
    <w:rsid w:val="00841276"/>
    <w:rsid w:val="0084150D"/>
    <w:rsid w:val="00841AE9"/>
    <w:rsid w:val="0084320D"/>
    <w:rsid w:val="008438F8"/>
    <w:rsid w:val="00843969"/>
    <w:rsid w:val="00844267"/>
    <w:rsid w:val="00844394"/>
    <w:rsid w:val="008449EB"/>
    <w:rsid w:val="00844FC5"/>
    <w:rsid w:val="008452B6"/>
    <w:rsid w:val="00845A88"/>
    <w:rsid w:val="00845F4E"/>
    <w:rsid w:val="00846C93"/>
    <w:rsid w:val="00846EA8"/>
    <w:rsid w:val="008501D6"/>
    <w:rsid w:val="008503B7"/>
    <w:rsid w:val="0085097C"/>
    <w:rsid w:val="00851442"/>
    <w:rsid w:val="0085179B"/>
    <w:rsid w:val="00851A79"/>
    <w:rsid w:val="00851CA1"/>
    <w:rsid w:val="00851D7B"/>
    <w:rsid w:val="00852B31"/>
    <w:rsid w:val="00853108"/>
    <w:rsid w:val="008534CC"/>
    <w:rsid w:val="00853FAC"/>
    <w:rsid w:val="00854A8A"/>
    <w:rsid w:val="00855CEF"/>
    <w:rsid w:val="00856A8B"/>
    <w:rsid w:val="0085766C"/>
    <w:rsid w:val="00860BC3"/>
    <w:rsid w:val="00860C56"/>
    <w:rsid w:val="00861E90"/>
    <w:rsid w:val="00862004"/>
    <w:rsid w:val="0086267B"/>
    <w:rsid w:val="00862906"/>
    <w:rsid w:val="00862B64"/>
    <w:rsid w:val="008636C0"/>
    <w:rsid w:val="00863714"/>
    <w:rsid w:val="00863C96"/>
    <w:rsid w:val="00864B7D"/>
    <w:rsid w:val="00865178"/>
    <w:rsid w:val="00865C62"/>
    <w:rsid w:val="00865F0B"/>
    <w:rsid w:val="008663CD"/>
    <w:rsid w:val="00867497"/>
    <w:rsid w:val="00867EC6"/>
    <w:rsid w:val="008702DA"/>
    <w:rsid w:val="00870569"/>
    <w:rsid w:val="008708B5"/>
    <w:rsid w:val="00870B9F"/>
    <w:rsid w:val="00871F0B"/>
    <w:rsid w:val="00873219"/>
    <w:rsid w:val="008741A8"/>
    <w:rsid w:val="00874414"/>
    <w:rsid w:val="0087513F"/>
    <w:rsid w:val="008754CA"/>
    <w:rsid w:val="00876087"/>
    <w:rsid w:val="008774C1"/>
    <w:rsid w:val="00877975"/>
    <w:rsid w:val="008779F7"/>
    <w:rsid w:val="00877A4B"/>
    <w:rsid w:val="00880096"/>
    <w:rsid w:val="00880CBB"/>
    <w:rsid w:val="0088149C"/>
    <w:rsid w:val="00881940"/>
    <w:rsid w:val="0088244E"/>
    <w:rsid w:val="00882C8D"/>
    <w:rsid w:val="0088307B"/>
    <w:rsid w:val="008839C6"/>
    <w:rsid w:val="00883FBD"/>
    <w:rsid w:val="00884593"/>
    <w:rsid w:val="008851E0"/>
    <w:rsid w:val="0088573C"/>
    <w:rsid w:val="00885814"/>
    <w:rsid w:val="008859D4"/>
    <w:rsid w:val="00886004"/>
    <w:rsid w:val="00886537"/>
    <w:rsid w:val="00886B2C"/>
    <w:rsid w:val="00886CD8"/>
    <w:rsid w:val="0088732C"/>
    <w:rsid w:val="00887620"/>
    <w:rsid w:val="00887814"/>
    <w:rsid w:val="00887C2D"/>
    <w:rsid w:val="00890C76"/>
    <w:rsid w:val="00890F63"/>
    <w:rsid w:val="00891590"/>
    <w:rsid w:val="008916F4"/>
    <w:rsid w:val="00891B3F"/>
    <w:rsid w:val="00891E36"/>
    <w:rsid w:val="00891EE2"/>
    <w:rsid w:val="00892213"/>
    <w:rsid w:val="00893173"/>
    <w:rsid w:val="0089329A"/>
    <w:rsid w:val="0089590B"/>
    <w:rsid w:val="00895AAD"/>
    <w:rsid w:val="00895ABB"/>
    <w:rsid w:val="00895C88"/>
    <w:rsid w:val="008960D5"/>
    <w:rsid w:val="00896676"/>
    <w:rsid w:val="00896A68"/>
    <w:rsid w:val="00897261"/>
    <w:rsid w:val="008A0ECC"/>
    <w:rsid w:val="008A1183"/>
    <w:rsid w:val="008A1ACD"/>
    <w:rsid w:val="008A1BF2"/>
    <w:rsid w:val="008A20E4"/>
    <w:rsid w:val="008A2EF2"/>
    <w:rsid w:val="008A423C"/>
    <w:rsid w:val="008A4E36"/>
    <w:rsid w:val="008A53A3"/>
    <w:rsid w:val="008A5D27"/>
    <w:rsid w:val="008A5F93"/>
    <w:rsid w:val="008A7184"/>
    <w:rsid w:val="008A741B"/>
    <w:rsid w:val="008A7EFB"/>
    <w:rsid w:val="008B00F9"/>
    <w:rsid w:val="008B16AA"/>
    <w:rsid w:val="008B1703"/>
    <w:rsid w:val="008B1C0B"/>
    <w:rsid w:val="008B34A8"/>
    <w:rsid w:val="008B3630"/>
    <w:rsid w:val="008B37DA"/>
    <w:rsid w:val="008B3851"/>
    <w:rsid w:val="008B4BD2"/>
    <w:rsid w:val="008B61A9"/>
    <w:rsid w:val="008B65D2"/>
    <w:rsid w:val="008B6836"/>
    <w:rsid w:val="008B79D4"/>
    <w:rsid w:val="008C042F"/>
    <w:rsid w:val="008C0B63"/>
    <w:rsid w:val="008C0FAF"/>
    <w:rsid w:val="008C132E"/>
    <w:rsid w:val="008C1583"/>
    <w:rsid w:val="008C1D05"/>
    <w:rsid w:val="008C1D09"/>
    <w:rsid w:val="008C1DD7"/>
    <w:rsid w:val="008C2001"/>
    <w:rsid w:val="008C284E"/>
    <w:rsid w:val="008C2BAD"/>
    <w:rsid w:val="008C2BCB"/>
    <w:rsid w:val="008C2DD6"/>
    <w:rsid w:val="008C328C"/>
    <w:rsid w:val="008C3C88"/>
    <w:rsid w:val="008C49D6"/>
    <w:rsid w:val="008C56C6"/>
    <w:rsid w:val="008C5952"/>
    <w:rsid w:val="008C61DC"/>
    <w:rsid w:val="008C61F9"/>
    <w:rsid w:val="008C695E"/>
    <w:rsid w:val="008C6CD9"/>
    <w:rsid w:val="008C6D3B"/>
    <w:rsid w:val="008C7766"/>
    <w:rsid w:val="008C7B6C"/>
    <w:rsid w:val="008D0460"/>
    <w:rsid w:val="008D2474"/>
    <w:rsid w:val="008D288F"/>
    <w:rsid w:val="008D3699"/>
    <w:rsid w:val="008D37F1"/>
    <w:rsid w:val="008D38E0"/>
    <w:rsid w:val="008D4C42"/>
    <w:rsid w:val="008D587F"/>
    <w:rsid w:val="008D59F7"/>
    <w:rsid w:val="008D72C1"/>
    <w:rsid w:val="008D7A93"/>
    <w:rsid w:val="008D7C2D"/>
    <w:rsid w:val="008E13A1"/>
    <w:rsid w:val="008E14E1"/>
    <w:rsid w:val="008E160A"/>
    <w:rsid w:val="008E2300"/>
    <w:rsid w:val="008E2313"/>
    <w:rsid w:val="008E284B"/>
    <w:rsid w:val="008E2B7E"/>
    <w:rsid w:val="008E31B0"/>
    <w:rsid w:val="008E3381"/>
    <w:rsid w:val="008E45A3"/>
    <w:rsid w:val="008E5017"/>
    <w:rsid w:val="008E6077"/>
    <w:rsid w:val="008E619E"/>
    <w:rsid w:val="008E61EB"/>
    <w:rsid w:val="008E67F4"/>
    <w:rsid w:val="008E6B28"/>
    <w:rsid w:val="008E6F03"/>
    <w:rsid w:val="008E754D"/>
    <w:rsid w:val="008E7EDD"/>
    <w:rsid w:val="008F0224"/>
    <w:rsid w:val="008F04E1"/>
    <w:rsid w:val="008F06EB"/>
    <w:rsid w:val="008F0D7E"/>
    <w:rsid w:val="008F12EF"/>
    <w:rsid w:val="008F19DD"/>
    <w:rsid w:val="008F19F3"/>
    <w:rsid w:val="008F1BF5"/>
    <w:rsid w:val="008F20AE"/>
    <w:rsid w:val="008F2329"/>
    <w:rsid w:val="008F287C"/>
    <w:rsid w:val="008F28C4"/>
    <w:rsid w:val="008F2CAF"/>
    <w:rsid w:val="008F42D8"/>
    <w:rsid w:val="008F490D"/>
    <w:rsid w:val="008F5585"/>
    <w:rsid w:val="008F564D"/>
    <w:rsid w:val="008F5DBD"/>
    <w:rsid w:val="008F692B"/>
    <w:rsid w:val="008F6F4E"/>
    <w:rsid w:val="008F7055"/>
    <w:rsid w:val="009004D9"/>
    <w:rsid w:val="0090166F"/>
    <w:rsid w:val="009016A5"/>
    <w:rsid w:val="009017CD"/>
    <w:rsid w:val="00902409"/>
    <w:rsid w:val="00902965"/>
    <w:rsid w:val="00902C4A"/>
    <w:rsid w:val="009051E1"/>
    <w:rsid w:val="00906954"/>
    <w:rsid w:val="00906DCA"/>
    <w:rsid w:val="009077F7"/>
    <w:rsid w:val="00907A39"/>
    <w:rsid w:val="00907EA5"/>
    <w:rsid w:val="009102D7"/>
    <w:rsid w:val="00910571"/>
    <w:rsid w:val="009107EA"/>
    <w:rsid w:val="00910A63"/>
    <w:rsid w:val="00910DC1"/>
    <w:rsid w:val="0091145C"/>
    <w:rsid w:val="009119B2"/>
    <w:rsid w:val="009123DE"/>
    <w:rsid w:val="0091370D"/>
    <w:rsid w:val="0091443C"/>
    <w:rsid w:val="0091564C"/>
    <w:rsid w:val="0091574D"/>
    <w:rsid w:val="0091590A"/>
    <w:rsid w:val="00915F8A"/>
    <w:rsid w:val="0091601F"/>
    <w:rsid w:val="00916BBD"/>
    <w:rsid w:val="00916E26"/>
    <w:rsid w:val="00916EE9"/>
    <w:rsid w:val="00917048"/>
    <w:rsid w:val="009174CE"/>
    <w:rsid w:val="009179F6"/>
    <w:rsid w:val="00917A42"/>
    <w:rsid w:val="00917A92"/>
    <w:rsid w:val="00917B24"/>
    <w:rsid w:val="009201E1"/>
    <w:rsid w:val="0092040A"/>
    <w:rsid w:val="00921A48"/>
    <w:rsid w:val="00921C15"/>
    <w:rsid w:val="00922CB8"/>
    <w:rsid w:val="00923A0E"/>
    <w:rsid w:val="00924234"/>
    <w:rsid w:val="0092448F"/>
    <w:rsid w:val="009246ED"/>
    <w:rsid w:val="00924955"/>
    <w:rsid w:val="009253E7"/>
    <w:rsid w:val="00925AA1"/>
    <w:rsid w:val="00925D10"/>
    <w:rsid w:val="0092660D"/>
    <w:rsid w:val="00926A52"/>
    <w:rsid w:val="009302F2"/>
    <w:rsid w:val="00930797"/>
    <w:rsid w:val="009308D1"/>
    <w:rsid w:val="00930C4D"/>
    <w:rsid w:val="00931292"/>
    <w:rsid w:val="00931570"/>
    <w:rsid w:val="00931CE7"/>
    <w:rsid w:val="0093239C"/>
    <w:rsid w:val="00932479"/>
    <w:rsid w:val="009329CE"/>
    <w:rsid w:val="00933FC8"/>
    <w:rsid w:val="009342DA"/>
    <w:rsid w:val="00934D00"/>
    <w:rsid w:val="009350CB"/>
    <w:rsid w:val="00935364"/>
    <w:rsid w:val="00935380"/>
    <w:rsid w:val="00935BB0"/>
    <w:rsid w:val="00935C5E"/>
    <w:rsid w:val="00935FCD"/>
    <w:rsid w:val="00936110"/>
    <w:rsid w:val="009361FC"/>
    <w:rsid w:val="009368E0"/>
    <w:rsid w:val="00936B7C"/>
    <w:rsid w:val="00936F48"/>
    <w:rsid w:val="0093742D"/>
    <w:rsid w:val="00937F22"/>
    <w:rsid w:val="009406FF"/>
    <w:rsid w:val="009412E9"/>
    <w:rsid w:val="00941519"/>
    <w:rsid w:val="00941E14"/>
    <w:rsid w:val="00941EFC"/>
    <w:rsid w:val="009422FA"/>
    <w:rsid w:val="00943A53"/>
    <w:rsid w:val="00943E52"/>
    <w:rsid w:val="00943FEE"/>
    <w:rsid w:val="00945258"/>
    <w:rsid w:val="00945930"/>
    <w:rsid w:val="00945A21"/>
    <w:rsid w:val="00946318"/>
    <w:rsid w:val="0094711C"/>
    <w:rsid w:val="009472DF"/>
    <w:rsid w:val="00947FA4"/>
    <w:rsid w:val="0095011C"/>
    <w:rsid w:val="00951345"/>
    <w:rsid w:val="00951B9C"/>
    <w:rsid w:val="00951C52"/>
    <w:rsid w:val="00952C63"/>
    <w:rsid w:val="0095338A"/>
    <w:rsid w:val="00953450"/>
    <w:rsid w:val="00953F2E"/>
    <w:rsid w:val="00954394"/>
    <w:rsid w:val="00954E2F"/>
    <w:rsid w:val="0095524E"/>
    <w:rsid w:val="00955627"/>
    <w:rsid w:val="00955C82"/>
    <w:rsid w:val="009561FC"/>
    <w:rsid w:val="009562A4"/>
    <w:rsid w:val="009569A2"/>
    <w:rsid w:val="00956A94"/>
    <w:rsid w:val="00956AF9"/>
    <w:rsid w:val="0095797B"/>
    <w:rsid w:val="00960614"/>
    <w:rsid w:val="00960B91"/>
    <w:rsid w:val="00960C06"/>
    <w:rsid w:val="00961189"/>
    <w:rsid w:val="0096124E"/>
    <w:rsid w:val="00961E79"/>
    <w:rsid w:val="00961EFB"/>
    <w:rsid w:val="0096271F"/>
    <w:rsid w:val="00962A11"/>
    <w:rsid w:val="009634D4"/>
    <w:rsid w:val="00963623"/>
    <w:rsid w:val="00963B82"/>
    <w:rsid w:val="00963C37"/>
    <w:rsid w:val="009642AF"/>
    <w:rsid w:val="00964733"/>
    <w:rsid w:val="009653C4"/>
    <w:rsid w:val="00965FA1"/>
    <w:rsid w:val="009665AC"/>
    <w:rsid w:val="00966777"/>
    <w:rsid w:val="00966AFF"/>
    <w:rsid w:val="0096768E"/>
    <w:rsid w:val="00967AEC"/>
    <w:rsid w:val="00967C7D"/>
    <w:rsid w:val="00967C8E"/>
    <w:rsid w:val="00967DCF"/>
    <w:rsid w:val="00967E2B"/>
    <w:rsid w:val="009707E4"/>
    <w:rsid w:val="00971959"/>
    <w:rsid w:val="009721C0"/>
    <w:rsid w:val="00972CA5"/>
    <w:rsid w:val="0097335A"/>
    <w:rsid w:val="00974A69"/>
    <w:rsid w:val="00974F30"/>
    <w:rsid w:val="00975545"/>
    <w:rsid w:val="00976413"/>
    <w:rsid w:val="009767B5"/>
    <w:rsid w:val="0097691D"/>
    <w:rsid w:val="009806CB"/>
    <w:rsid w:val="00980C61"/>
    <w:rsid w:val="00980FD8"/>
    <w:rsid w:val="00981060"/>
    <w:rsid w:val="0098153F"/>
    <w:rsid w:val="00981F36"/>
    <w:rsid w:val="00983378"/>
    <w:rsid w:val="009845C0"/>
    <w:rsid w:val="009854B0"/>
    <w:rsid w:val="009857AA"/>
    <w:rsid w:val="0098589A"/>
    <w:rsid w:val="0098604E"/>
    <w:rsid w:val="009864E1"/>
    <w:rsid w:val="00986F2A"/>
    <w:rsid w:val="00987504"/>
    <w:rsid w:val="00987617"/>
    <w:rsid w:val="00987BBC"/>
    <w:rsid w:val="00987C0D"/>
    <w:rsid w:val="00987E13"/>
    <w:rsid w:val="00987E7C"/>
    <w:rsid w:val="00990052"/>
    <w:rsid w:val="00991BB2"/>
    <w:rsid w:val="00992496"/>
    <w:rsid w:val="0099273D"/>
    <w:rsid w:val="009934D9"/>
    <w:rsid w:val="009938C9"/>
    <w:rsid w:val="00993C5C"/>
    <w:rsid w:val="00993D4F"/>
    <w:rsid w:val="00993F75"/>
    <w:rsid w:val="009940C6"/>
    <w:rsid w:val="00994389"/>
    <w:rsid w:val="00995A08"/>
    <w:rsid w:val="00996693"/>
    <w:rsid w:val="0099688E"/>
    <w:rsid w:val="009972BE"/>
    <w:rsid w:val="009972F3"/>
    <w:rsid w:val="00997558"/>
    <w:rsid w:val="009976C0"/>
    <w:rsid w:val="009978AF"/>
    <w:rsid w:val="009A05DA"/>
    <w:rsid w:val="009A0DD1"/>
    <w:rsid w:val="009A12C6"/>
    <w:rsid w:val="009A1615"/>
    <w:rsid w:val="009A252A"/>
    <w:rsid w:val="009A2680"/>
    <w:rsid w:val="009A2875"/>
    <w:rsid w:val="009A2D54"/>
    <w:rsid w:val="009A2F30"/>
    <w:rsid w:val="009A3DA3"/>
    <w:rsid w:val="009A4365"/>
    <w:rsid w:val="009A492F"/>
    <w:rsid w:val="009A586D"/>
    <w:rsid w:val="009A678E"/>
    <w:rsid w:val="009A757B"/>
    <w:rsid w:val="009A7649"/>
    <w:rsid w:val="009B0FD2"/>
    <w:rsid w:val="009B13CA"/>
    <w:rsid w:val="009B1CC7"/>
    <w:rsid w:val="009B2EFA"/>
    <w:rsid w:val="009B3227"/>
    <w:rsid w:val="009B35CE"/>
    <w:rsid w:val="009B390F"/>
    <w:rsid w:val="009B3C23"/>
    <w:rsid w:val="009B3C6F"/>
    <w:rsid w:val="009B3DD4"/>
    <w:rsid w:val="009B54F6"/>
    <w:rsid w:val="009B5A54"/>
    <w:rsid w:val="009B6A57"/>
    <w:rsid w:val="009B782B"/>
    <w:rsid w:val="009B7CCB"/>
    <w:rsid w:val="009C01C9"/>
    <w:rsid w:val="009C0C9A"/>
    <w:rsid w:val="009C1514"/>
    <w:rsid w:val="009C1D85"/>
    <w:rsid w:val="009C2011"/>
    <w:rsid w:val="009C20F9"/>
    <w:rsid w:val="009C2259"/>
    <w:rsid w:val="009C2B68"/>
    <w:rsid w:val="009C345A"/>
    <w:rsid w:val="009C3B6E"/>
    <w:rsid w:val="009C410D"/>
    <w:rsid w:val="009C4576"/>
    <w:rsid w:val="009C4DC0"/>
    <w:rsid w:val="009C5A06"/>
    <w:rsid w:val="009C5DAE"/>
    <w:rsid w:val="009C6727"/>
    <w:rsid w:val="009C6C44"/>
    <w:rsid w:val="009C7A38"/>
    <w:rsid w:val="009C7B45"/>
    <w:rsid w:val="009C7DF3"/>
    <w:rsid w:val="009D02A9"/>
    <w:rsid w:val="009D096D"/>
    <w:rsid w:val="009D0A8F"/>
    <w:rsid w:val="009D14C1"/>
    <w:rsid w:val="009D1CFC"/>
    <w:rsid w:val="009D25EA"/>
    <w:rsid w:val="009D2C89"/>
    <w:rsid w:val="009D3E58"/>
    <w:rsid w:val="009D40BF"/>
    <w:rsid w:val="009D40C7"/>
    <w:rsid w:val="009D469C"/>
    <w:rsid w:val="009D51F8"/>
    <w:rsid w:val="009D5320"/>
    <w:rsid w:val="009D5323"/>
    <w:rsid w:val="009D5454"/>
    <w:rsid w:val="009D5854"/>
    <w:rsid w:val="009D5BF3"/>
    <w:rsid w:val="009D600C"/>
    <w:rsid w:val="009D712F"/>
    <w:rsid w:val="009D718C"/>
    <w:rsid w:val="009D76D3"/>
    <w:rsid w:val="009D77D1"/>
    <w:rsid w:val="009D7978"/>
    <w:rsid w:val="009D7A8C"/>
    <w:rsid w:val="009D7BBE"/>
    <w:rsid w:val="009D7DB3"/>
    <w:rsid w:val="009E062C"/>
    <w:rsid w:val="009E0BA4"/>
    <w:rsid w:val="009E0C50"/>
    <w:rsid w:val="009E1E42"/>
    <w:rsid w:val="009E1FB0"/>
    <w:rsid w:val="009E20DD"/>
    <w:rsid w:val="009E244A"/>
    <w:rsid w:val="009E3219"/>
    <w:rsid w:val="009E36B4"/>
    <w:rsid w:val="009E3997"/>
    <w:rsid w:val="009E54CF"/>
    <w:rsid w:val="009E553A"/>
    <w:rsid w:val="009E5E17"/>
    <w:rsid w:val="009E668E"/>
    <w:rsid w:val="009E78D5"/>
    <w:rsid w:val="009F0010"/>
    <w:rsid w:val="009F0A8A"/>
    <w:rsid w:val="009F0AFA"/>
    <w:rsid w:val="009F0C52"/>
    <w:rsid w:val="009F1094"/>
    <w:rsid w:val="009F3623"/>
    <w:rsid w:val="009F3CF4"/>
    <w:rsid w:val="009F4BD0"/>
    <w:rsid w:val="009F501C"/>
    <w:rsid w:val="009F5076"/>
    <w:rsid w:val="009F51AE"/>
    <w:rsid w:val="009F5AC5"/>
    <w:rsid w:val="009F6678"/>
    <w:rsid w:val="009F706B"/>
    <w:rsid w:val="009F7C09"/>
    <w:rsid w:val="00A0015C"/>
    <w:rsid w:val="00A00231"/>
    <w:rsid w:val="00A004C6"/>
    <w:rsid w:val="00A00796"/>
    <w:rsid w:val="00A00A97"/>
    <w:rsid w:val="00A01DA3"/>
    <w:rsid w:val="00A0206F"/>
    <w:rsid w:val="00A02287"/>
    <w:rsid w:val="00A027A5"/>
    <w:rsid w:val="00A02AE5"/>
    <w:rsid w:val="00A03633"/>
    <w:rsid w:val="00A036A7"/>
    <w:rsid w:val="00A03B49"/>
    <w:rsid w:val="00A0447B"/>
    <w:rsid w:val="00A04E09"/>
    <w:rsid w:val="00A06096"/>
    <w:rsid w:val="00A06CC1"/>
    <w:rsid w:val="00A07396"/>
    <w:rsid w:val="00A073E3"/>
    <w:rsid w:val="00A10077"/>
    <w:rsid w:val="00A101D1"/>
    <w:rsid w:val="00A1150E"/>
    <w:rsid w:val="00A11518"/>
    <w:rsid w:val="00A11AD8"/>
    <w:rsid w:val="00A12B50"/>
    <w:rsid w:val="00A12C88"/>
    <w:rsid w:val="00A130CC"/>
    <w:rsid w:val="00A13637"/>
    <w:rsid w:val="00A13D55"/>
    <w:rsid w:val="00A14439"/>
    <w:rsid w:val="00A16699"/>
    <w:rsid w:val="00A16D3D"/>
    <w:rsid w:val="00A17218"/>
    <w:rsid w:val="00A17337"/>
    <w:rsid w:val="00A1761A"/>
    <w:rsid w:val="00A213EB"/>
    <w:rsid w:val="00A222DA"/>
    <w:rsid w:val="00A22824"/>
    <w:rsid w:val="00A228D0"/>
    <w:rsid w:val="00A22E54"/>
    <w:rsid w:val="00A2383E"/>
    <w:rsid w:val="00A24CC8"/>
    <w:rsid w:val="00A24D43"/>
    <w:rsid w:val="00A250A2"/>
    <w:rsid w:val="00A250E7"/>
    <w:rsid w:val="00A254F5"/>
    <w:rsid w:val="00A25C3D"/>
    <w:rsid w:val="00A25E87"/>
    <w:rsid w:val="00A272D4"/>
    <w:rsid w:val="00A27DBB"/>
    <w:rsid w:val="00A27E91"/>
    <w:rsid w:val="00A30405"/>
    <w:rsid w:val="00A30ECF"/>
    <w:rsid w:val="00A31076"/>
    <w:rsid w:val="00A31483"/>
    <w:rsid w:val="00A31AEB"/>
    <w:rsid w:val="00A31F61"/>
    <w:rsid w:val="00A3277F"/>
    <w:rsid w:val="00A32791"/>
    <w:rsid w:val="00A343F3"/>
    <w:rsid w:val="00A3502A"/>
    <w:rsid w:val="00A35558"/>
    <w:rsid w:val="00A357DA"/>
    <w:rsid w:val="00A36B44"/>
    <w:rsid w:val="00A36C36"/>
    <w:rsid w:val="00A3717A"/>
    <w:rsid w:val="00A37447"/>
    <w:rsid w:val="00A405A6"/>
    <w:rsid w:val="00A40628"/>
    <w:rsid w:val="00A4163C"/>
    <w:rsid w:val="00A41D97"/>
    <w:rsid w:val="00A42583"/>
    <w:rsid w:val="00A4364D"/>
    <w:rsid w:val="00A438C4"/>
    <w:rsid w:val="00A44182"/>
    <w:rsid w:val="00A44FBA"/>
    <w:rsid w:val="00A44FC6"/>
    <w:rsid w:val="00A45595"/>
    <w:rsid w:val="00A457D6"/>
    <w:rsid w:val="00A46838"/>
    <w:rsid w:val="00A46B61"/>
    <w:rsid w:val="00A477A4"/>
    <w:rsid w:val="00A47AD8"/>
    <w:rsid w:val="00A47B24"/>
    <w:rsid w:val="00A502BF"/>
    <w:rsid w:val="00A50F8B"/>
    <w:rsid w:val="00A52CA1"/>
    <w:rsid w:val="00A53797"/>
    <w:rsid w:val="00A53D31"/>
    <w:rsid w:val="00A53F4A"/>
    <w:rsid w:val="00A5450F"/>
    <w:rsid w:val="00A553B2"/>
    <w:rsid w:val="00A55543"/>
    <w:rsid w:val="00A55AFE"/>
    <w:rsid w:val="00A56CEF"/>
    <w:rsid w:val="00A5784C"/>
    <w:rsid w:val="00A579BF"/>
    <w:rsid w:val="00A61017"/>
    <w:rsid w:val="00A61395"/>
    <w:rsid w:val="00A61A4B"/>
    <w:rsid w:val="00A62066"/>
    <w:rsid w:val="00A6228E"/>
    <w:rsid w:val="00A62439"/>
    <w:rsid w:val="00A62BF3"/>
    <w:rsid w:val="00A63E48"/>
    <w:rsid w:val="00A63E5F"/>
    <w:rsid w:val="00A6434A"/>
    <w:rsid w:val="00A6461C"/>
    <w:rsid w:val="00A64B79"/>
    <w:rsid w:val="00A65102"/>
    <w:rsid w:val="00A65146"/>
    <w:rsid w:val="00A65149"/>
    <w:rsid w:val="00A65373"/>
    <w:rsid w:val="00A65500"/>
    <w:rsid w:val="00A6559A"/>
    <w:rsid w:val="00A65985"/>
    <w:rsid w:val="00A65A3D"/>
    <w:rsid w:val="00A65B34"/>
    <w:rsid w:val="00A66BCE"/>
    <w:rsid w:val="00A67977"/>
    <w:rsid w:val="00A67EF8"/>
    <w:rsid w:val="00A703AB"/>
    <w:rsid w:val="00A70864"/>
    <w:rsid w:val="00A70A1E"/>
    <w:rsid w:val="00A714FA"/>
    <w:rsid w:val="00A71D43"/>
    <w:rsid w:val="00A72ADF"/>
    <w:rsid w:val="00A72CE9"/>
    <w:rsid w:val="00A73A90"/>
    <w:rsid w:val="00A73CE0"/>
    <w:rsid w:val="00A745CB"/>
    <w:rsid w:val="00A757F9"/>
    <w:rsid w:val="00A7679F"/>
    <w:rsid w:val="00A76E4B"/>
    <w:rsid w:val="00A76F42"/>
    <w:rsid w:val="00A770CD"/>
    <w:rsid w:val="00A80056"/>
    <w:rsid w:val="00A8041F"/>
    <w:rsid w:val="00A8095E"/>
    <w:rsid w:val="00A8170B"/>
    <w:rsid w:val="00A82B96"/>
    <w:rsid w:val="00A83A05"/>
    <w:rsid w:val="00A83C57"/>
    <w:rsid w:val="00A83E6E"/>
    <w:rsid w:val="00A8418A"/>
    <w:rsid w:val="00A84269"/>
    <w:rsid w:val="00A84AC9"/>
    <w:rsid w:val="00A85C0A"/>
    <w:rsid w:val="00A86742"/>
    <w:rsid w:val="00A86A49"/>
    <w:rsid w:val="00A87A97"/>
    <w:rsid w:val="00A90992"/>
    <w:rsid w:val="00A90FE2"/>
    <w:rsid w:val="00A9109A"/>
    <w:rsid w:val="00A92618"/>
    <w:rsid w:val="00A92E1D"/>
    <w:rsid w:val="00A92FA4"/>
    <w:rsid w:val="00A932BB"/>
    <w:rsid w:val="00A9332D"/>
    <w:rsid w:val="00A933E2"/>
    <w:rsid w:val="00A93563"/>
    <w:rsid w:val="00A937A8"/>
    <w:rsid w:val="00A93B77"/>
    <w:rsid w:val="00A93C1D"/>
    <w:rsid w:val="00A95B71"/>
    <w:rsid w:val="00A965CA"/>
    <w:rsid w:val="00A96DFB"/>
    <w:rsid w:val="00A97207"/>
    <w:rsid w:val="00A97C05"/>
    <w:rsid w:val="00AA0811"/>
    <w:rsid w:val="00AA0B25"/>
    <w:rsid w:val="00AA1988"/>
    <w:rsid w:val="00AA1B80"/>
    <w:rsid w:val="00AA256B"/>
    <w:rsid w:val="00AA26F5"/>
    <w:rsid w:val="00AA328A"/>
    <w:rsid w:val="00AA3535"/>
    <w:rsid w:val="00AA39EF"/>
    <w:rsid w:val="00AA4F62"/>
    <w:rsid w:val="00AA5438"/>
    <w:rsid w:val="00AA5BE1"/>
    <w:rsid w:val="00AA5C44"/>
    <w:rsid w:val="00AA6DB7"/>
    <w:rsid w:val="00AA6E88"/>
    <w:rsid w:val="00AA6EB8"/>
    <w:rsid w:val="00AA7675"/>
    <w:rsid w:val="00AA7B1B"/>
    <w:rsid w:val="00AA7C59"/>
    <w:rsid w:val="00AB17C7"/>
    <w:rsid w:val="00AB2A5B"/>
    <w:rsid w:val="00AB2E73"/>
    <w:rsid w:val="00AB4C1A"/>
    <w:rsid w:val="00AB51EC"/>
    <w:rsid w:val="00AB54BC"/>
    <w:rsid w:val="00AB5B44"/>
    <w:rsid w:val="00AB5DEF"/>
    <w:rsid w:val="00AB5F75"/>
    <w:rsid w:val="00AB67A9"/>
    <w:rsid w:val="00AB6927"/>
    <w:rsid w:val="00AB7774"/>
    <w:rsid w:val="00AB7EAF"/>
    <w:rsid w:val="00AC1587"/>
    <w:rsid w:val="00AC1E7E"/>
    <w:rsid w:val="00AC1EB6"/>
    <w:rsid w:val="00AC37AC"/>
    <w:rsid w:val="00AC3835"/>
    <w:rsid w:val="00AC3DB3"/>
    <w:rsid w:val="00AC4327"/>
    <w:rsid w:val="00AC46CD"/>
    <w:rsid w:val="00AC63C1"/>
    <w:rsid w:val="00AC670D"/>
    <w:rsid w:val="00AC6EDE"/>
    <w:rsid w:val="00AD02ED"/>
    <w:rsid w:val="00AD0342"/>
    <w:rsid w:val="00AD083B"/>
    <w:rsid w:val="00AD08AC"/>
    <w:rsid w:val="00AD0BAE"/>
    <w:rsid w:val="00AD1B5C"/>
    <w:rsid w:val="00AD2506"/>
    <w:rsid w:val="00AD32D6"/>
    <w:rsid w:val="00AD53AE"/>
    <w:rsid w:val="00AD5627"/>
    <w:rsid w:val="00AD5B02"/>
    <w:rsid w:val="00AD5F73"/>
    <w:rsid w:val="00AD6227"/>
    <w:rsid w:val="00AD6745"/>
    <w:rsid w:val="00AD6927"/>
    <w:rsid w:val="00AD7411"/>
    <w:rsid w:val="00AE05AD"/>
    <w:rsid w:val="00AE0FB4"/>
    <w:rsid w:val="00AE1B0D"/>
    <w:rsid w:val="00AE2A78"/>
    <w:rsid w:val="00AE2BB6"/>
    <w:rsid w:val="00AE2D19"/>
    <w:rsid w:val="00AE2D55"/>
    <w:rsid w:val="00AE478F"/>
    <w:rsid w:val="00AE4792"/>
    <w:rsid w:val="00AE482A"/>
    <w:rsid w:val="00AE4A30"/>
    <w:rsid w:val="00AE50EA"/>
    <w:rsid w:val="00AE5210"/>
    <w:rsid w:val="00AE5941"/>
    <w:rsid w:val="00AE59DE"/>
    <w:rsid w:val="00AE5AC8"/>
    <w:rsid w:val="00AE5ADA"/>
    <w:rsid w:val="00AE5B2A"/>
    <w:rsid w:val="00AE5BCC"/>
    <w:rsid w:val="00AE68DA"/>
    <w:rsid w:val="00AE6DF6"/>
    <w:rsid w:val="00AE6F1E"/>
    <w:rsid w:val="00AE784E"/>
    <w:rsid w:val="00AF0276"/>
    <w:rsid w:val="00AF0581"/>
    <w:rsid w:val="00AF0697"/>
    <w:rsid w:val="00AF09FF"/>
    <w:rsid w:val="00AF1660"/>
    <w:rsid w:val="00AF1E71"/>
    <w:rsid w:val="00AF2760"/>
    <w:rsid w:val="00AF2C13"/>
    <w:rsid w:val="00AF30B9"/>
    <w:rsid w:val="00AF3F99"/>
    <w:rsid w:val="00AF3FBB"/>
    <w:rsid w:val="00AF4303"/>
    <w:rsid w:val="00AF4366"/>
    <w:rsid w:val="00AF4564"/>
    <w:rsid w:val="00AF49CC"/>
    <w:rsid w:val="00AF4EFA"/>
    <w:rsid w:val="00AF7584"/>
    <w:rsid w:val="00AF7A30"/>
    <w:rsid w:val="00AF7E1A"/>
    <w:rsid w:val="00B00162"/>
    <w:rsid w:val="00B0022B"/>
    <w:rsid w:val="00B006A7"/>
    <w:rsid w:val="00B012D3"/>
    <w:rsid w:val="00B01771"/>
    <w:rsid w:val="00B0188E"/>
    <w:rsid w:val="00B01A2B"/>
    <w:rsid w:val="00B01B1C"/>
    <w:rsid w:val="00B02637"/>
    <w:rsid w:val="00B02721"/>
    <w:rsid w:val="00B02F61"/>
    <w:rsid w:val="00B030CF"/>
    <w:rsid w:val="00B031F7"/>
    <w:rsid w:val="00B034B3"/>
    <w:rsid w:val="00B03B66"/>
    <w:rsid w:val="00B03EA8"/>
    <w:rsid w:val="00B03FDB"/>
    <w:rsid w:val="00B041FD"/>
    <w:rsid w:val="00B04976"/>
    <w:rsid w:val="00B04B23"/>
    <w:rsid w:val="00B05427"/>
    <w:rsid w:val="00B058BC"/>
    <w:rsid w:val="00B05975"/>
    <w:rsid w:val="00B0678C"/>
    <w:rsid w:val="00B06E88"/>
    <w:rsid w:val="00B07084"/>
    <w:rsid w:val="00B07961"/>
    <w:rsid w:val="00B07C66"/>
    <w:rsid w:val="00B10050"/>
    <w:rsid w:val="00B10115"/>
    <w:rsid w:val="00B1039A"/>
    <w:rsid w:val="00B10B19"/>
    <w:rsid w:val="00B10C22"/>
    <w:rsid w:val="00B11310"/>
    <w:rsid w:val="00B11778"/>
    <w:rsid w:val="00B120C4"/>
    <w:rsid w:val="00B128F0"/>
    <w:rsid w:val="00B12C68"/>
    <w:rsid w:val="00B12CF6"/>
    <w:rsid w:val="00B12F55"/>
    <w:rsid w:val="00B1306A"/>
    <w:rsid w:val="00B141FD"/>
    <w:rsid w:val="00B144ED"/>
    <w:rsid w:val="00B14D0A"/>
    <w:rsid w:val="00B14E0F"/>
    <w:rsid w:val="00B1546F"/>
    <w:rsid w:val="00B15DD6"/>
    <w:rsid w:val="00B165D8"/>
    <w:rsid w:val="00B17CFD"/>
    <w:rsid w:val="00B203F7"/>
    <w:rsid w:val="00B2067D"/>
    <w:rsid w:val="00B20AE2"/>
    <w:rsid w:val="00B21331"/>
    <w:rsid w:val="00B2441D"/>
    <w:rsid w:val="00B2441F"/>
    <w:rsid w:val="00B24A95"/>
    <w:rsid w:val="00B2652D"/>
    <w:rsid w:val="00B26799"/>
    <w:rsid w:val="00B26901"/>
    <w:rsid w:val="00B27E2F"/>
    <w:rsid w:val="00B27F92"/>
    <w:rsid w:val="00B30BAB"/>
    <w:rsid w:val="00B32CE1"/>
    <w:rsid w:val="00B32D93"/>
    <w:rsid w:val="00B32FA8"/>
    <w:rsid w:val="00B32FBF"/>
    <w:rsid w:val="00B331D0"/>
    <w:rsid w:val="00B3353A"/>
    <w:rsid w:val="00B335DE"/>
    <w:rsid w:val="00B3389B"/>
    <w:rsid w:val="00B33B00"/>
    <w:rsid w:val="00B33C66"/>
    <w:rsid w:val="00B347E9"/>
    <w:rsid w:val="00B351C1"/>
    <w:rsid w:val="00B35282"/>
    <w:rsid w:val="00B356BB"/>
    <w:rsid w:val="00B359D0"/>
    <w:rsid w:val="00B378A4"/>
    <w:rsid w:val="00B378BC"/>
    <w:rsid w:val="00B40D7D"/>
    <w:rsid w:val="00B4111F"/>
    <w:rsid w:val="00B41B99"/>
    <w:rsid w:val="00B41E3C"/>
    <w:rsid w:val="00B42060"/>
    <w:rsid w:val="00B42BA9"/>
    <w:rsid w:val="00B449E8"/>
    <w:rsid w:val="00B44B88"/>
    <w:rsid w:val="00B44C4E"/>
    <w:rsid w:val="00B44F6D"/>
    <w:rsid w:val="00B45238"/>
    <w:rsid w:val="00B45546"/>
    <w:rsid w:val="00B4650A"/>
    <w:rsid w:val="00B46771"/>
    <w:rsid w:val="00B46C04"/>
    <w:rsid w:val="00B46DA7"/>
    <w:rsid w:val="00B475CD"/>
    <w:rsid w:val="00B4789A"/>
    <w:rsid w:val="00B47F16"/>
    <w:rsid w:val="00B501A8"/>
    <w:rsid w:val="00B50734"/>
    <w:rsid w:val="00B50942"/>
    <w:rsid w:val="00B51065"/>
    <w:rsid w:val="00B512FC"/>
    <w:rsid w:val="00B514F6"/>
    <w:rsid w:val="00B51604"/>
    <w:rsid w:val="00B527C6"/>
    <w:rsid w:val="00B530D8"/>
    <w:rsid w:val="00B53274"/>
    <w:rsid w:val="00B53542"/>
    <w:rsid w:val="00B53BC9"/>
    <w:rsid w:val="00B546D0"/>
    <w:rsid w:val="00B54778"/>
    <w:rsid w:val="00B54C90"/>
    <w:rsid w:val="00B55958"/>
    <w:rsid w:val="00B56954"/>
    <w:rsid w:val="00B56A0D"/>
    <w:rsid w:val="00B57582"/>
    <w:rsid w:val="00B575D6"/>
    <w:rsid w:val="00B5768A"/>
    <w:rsid w:val="00B577BB"/>
    <w:rsid w:val="00B577C1"/>
    <w:rsid w:val="00B57ADC"/>
    <w:rsid w:val="00B609F0"/>
    <w:rsid w:val="00B60AA3"/>
    <w:rsid w:val="00B60B3E"/>
    <w:rsid w:val="00B615C2"/>
    <w:rsid w:val="00B61806"/>
    <w:rsid w:val="00B61E8B"/>
    <w:rsid w:val="00B61FEF"/>
    <w:rsid w:val="00B629EF"/>
    <w:rsid w:val="00B62ACF"/>
    <w:rsid w:val="00B63351"/>
    <w:rsid w:val="00B63AF1"/>
    <w:rsid w:val="00B64481"/>
    <w:rsid w:val="00B645E9"/>
    <w:rsid w:val="00B66789"/>
    <w:rsid w:val="00B66E15"/>
    <w:rsid w:val="00B673F5"/>
    <w:rsid w:val="00B67798"/>
    <w:rsid w:val="00B67E1B"/>
    <w:rsid w:val="00B67FA4"/>
    <w:rsid w:val="00B720B9"/>
    <w:rsid w:val="00B72189"/>
    <w:rsid w:val="00B72A21"/>
    <w:rsid w:val="00B72A64"/>
    <w:rsid w:val="00B72A94"/>
    <w:rsid w:val="00B7376E"/>
    <w:rsid w:val="00B738F5"/>
    <w:rsid w:val="00B73E5C"/>
    <w:rsid w:val="00B745FE"/>
    <w:rsid w:val="00B748F2"/>
    <w:rsid w:val="00B74C61"/>
    <w:rsid w:val="00B74F5F"/>
    <w:rsid w:val="00B75DB5"/>
    <w:rsid w:val="00B76981"/>
    <w:rsid w:val="00B7757A"/>
    <w:rsid w:val="00B77663"/>
    <w:rsid w:val="00B804A2"/>
    <w:rsid w:val="00B8184C"/>
    <w:rsid w:val="00B81916"/>
    <w:rsid w:val="00B8217E"/>
    <w:rsid w:val="00B82694"/>
    <w:rsid w:val="00B832F8"/>
    <w:rsid w:val="00B83739"/>
    <w:rsid w:val="00B83941"/>
    <w:rsid w:val="00B839A5"/>
    <w:rsid w:val="00B84039"/>
    <w:rsid w:val="00B840BD"/>
    <w:rsid w:val="00B84C84"/>
    <w:rsid w:val="00B84CD7"/>
    <w:rsid w:val="00B84ED8"/>
    <w:rsid w:val="00B86749"/>
    <w:rsid w:val="00B87825"/>
    <w:rsid w:val="00B90732"/>
    <w:rsid w:val="00B90D39"/>
    <w:rsid w:val="00B910E1"/>
    <w:rsid w:val="00B91D2A"/>
    <w:rsid w:val="00B91D73"/>
    <w:rsid w:val="00B91DFA"/>
    <w:rsid w:val="00B91FD9"/>
    <w:rsid w:val="00B92297"/>
    <w:rsid w:val="00B92330"/>
    <w:rsid w:val="00B9282C"/>
    <w:rsid w:val="00B934DB"/>
    <w:rsid w:val="00B9433F"/>
    <w:rsid w:val="00B95678"/>
    <w:rsid w:val="00B9647B"/>
    <w:rsid w:val="00B9650E"/>
    <w:rsid w:val="00BA09BD"/>
    <w:rsid w:val="00BA1468"/>
    <w:rsid w:val="00BA161B"/>
    <w:rsid w:val="00BA19C3"/>
    <w:rsid w:val="00BA1D95"/>
    <w:rsid w:val="00BA1FF2"/>
    <w:rsid w:val="00BA2371"/>
    <w:rsid w:val="00BA296E"/>
    <w:rsid w:val="00BA2D6F"/>
    <w:rsid w:val="00BA33C3"/>
    <w:rsid w:val="00BA33F4"/>
    <w:rsid w:val="00BA3862"/>
    <w:rsid w:val="00BA3F74"/>
    <w:rsid w:val="00BA40F4"/>
    <w:rsid w:val="00BA422B"/>
    <w:rsid w:val="00BA5D92"/>
    <w:rsid w:val="00BA5E39"/>
    <w:rsid w:val="00BA60A6"/>
    <w:rsid w:val="00BA6206"/>
    <w:rsid w:val="00BA63E3"/>
    <w:rsid w:val="00BA7190"/>
    <w:rsid w:val="00BA75F9"/>
    <w:rsid w:val="00BA7A4A"/>
    <w:rsid w:val="00BA7FF0"/>
    <w:rsid w:val="00BB08EF"/>
    <w:rsid w:val="00BB09EE"/>
    <w:rsid w:val="00BB0D4F"/>
    <w:rsid w:val="00BB1531"/>
    <w:rsid w:val="00BB1BB0"/>
    <w:rsid w:val="00BB2B08"/>
    <w:rsid w:val="00BB4219"/>
    <w:rsid w:val="00BB4495"/>
    <w:rsid w:val="00BB4AC8"/>
    <w:rsid w:val="00BB4AFF"/>
    <w:rsid w:val="00BB5B58"/>
    <w:rsid w:val="00BB5D3E"/>
    <w:rsid w:val="00BB616F"/>
    <w:rsid w:val="00BB6193"/>
    <w:rsid w:val="00BB6726"/>
    <w:rsid w:val="00BB7058"/>
    <w:rsid w:val="00BB7361"/>
    <w:rsid w:val="00BC1134"/>
    <w:rsid w:val="00BC168B"/>
    <w:rsid w:val="00BC1776"/>
    <w:rsid w:val="00BC23B0"/>
    <w:rsid w:val="00BC29FB"/>
    <w:rsid w:val="00BC2D62"/>
    <w:rsid w:val="00BC2F84"/>
    <w:rsid w:val="00BC3015"/>
    <w:rsid w:val="00BC3C14"/>
    <w:rsid w:val="00BC410F"/>
    <w:rsid w:val="00BC43F4"/>
    <w:rsid w:val="00BC5C39"/>
    <w:rsid w:val="00BC5C8F"/>
    <w:rsid w:val="00BC5EDF"/>
    <w:rsid w:val="00BC5F9E"/>
    <w:rsid w:val="00BC5FFC"/>
    <w:rsid w:val="00BC6577"/>
    <w:rsid w:val="00BC682A"/>
    <w:rsid w:val="00BD027D"/>
    <w:rsid w:val="00BD0A27"/>
    <w:rsid w:val="00BD0BCA"/>
    <w:rsid w:val="00BD0D76"/>
    <w:rsid w:val="00BD11EC"/>
    <w:rsid w:val="00BD1729"/>
    <w:rsid w:val="00BD1F3F"/>
    <w:rsid w:val="00BD223D"/>
    <w:rsid w:val="00BD2264"/>
    <w:rsid w:val="00BD2790"/>
    <w:rsid w:val="00BD30F2"/>
    <w:rsid w:val="00BD36DB"/>
    <w:rsid w:val="00BD416A"/>
    <w:rsid w:val="00BD4257"/>
    <w:rsid w:val="00BD4262"/>
    <w:rsid w:val="00BD4441"/>
    <w:rsid w:val="00BD566E"/>
    <w:rsid w:val="00BD65B5"/>
    <w:rsid w:val="00BD6BAE"/>
    <w:rsid w:val="00BD6F53"/>
    <w:rsid w:val="00BD70CD"/>
    <w:rsid w:val="00BD77D8"/>
    <w:rsid w:val="00BD7831"/>
    <w:rsid w:val="00BE002B"/>
    <w:rsid w:val="00BE07DE"/>
    <w:rsid w:val="00BE1518"/>
    <w:rsid w:val="00BE1D25"/>
    <w:rsid w:val="00BE20D1"/>
    <w:rsid w:val="00BE287A"/>
    <w:rsid w:val="00BE2E8A"/>
    <w:rsid w:val="00BE4456"/>
    <w:rsid w:val="00BE46FE"/>
    <w:rsid w:val="00BE4AB5"/>
    <w:rsid w:val="00BE51F0"/>
    <w:rsid w:val="00BE66D7"/>
    <w:rsid w:val="00BE7B1F"/>
    <w:rsid w:val="00BE7DFF"/>
    <w:rsid w:val="00BF032D"/>
    <w:rsid w:val="00BF0E81"/>
    <w:rsid w:val="00BF1AAC"/>
    <w:rsid w:val="00BF212A"/>
    <w:rsid w:val="00BF2F28"/>
    <w:rsid w:val="00BF33B6"/>
    <w:rsid w:val="00BF33D4"/>
    <w:rsid w:val="00BF3735"/>
    <w:rsid w:val="00BF4B16"/>
    <w:rsid w:val="00BF4B50"/>
    <w:rsid w:val="00BF4BD6"/>
    <w:rsid w:val="00BF5078"/>
    <w:rsid w:val="00BF54A9"/>
    <w:rsid w:val="00BF60AC"/>
    <w:rsid w:val="00BF63C5"/>
    <w:rsid w:val="00BF7404"/>
    <w:rsid w:val="00BF78A1"/>
    <w:rsid w:val="00BF7C61"/>
    <w:rsid w:val="00BF7F23"/>
    <w:rsid w:val="00C00C10"/>
    <w:rsid w:val="00C02941"/>
    <w:rsid w:val="00C03B74"/>
    <w:rsid w:val="00C03D0E"/>
    <w:rsid w:val="00C04429"/>
    <w:rsid w:val="00C04587"/>
    <w:rsid w:val="00C04986"/>
    <w:rsid w:val="00C0563E"/>
    <w:rsid w:val="00C056A1"/>
    <w:rsid w:val="00C05939"/>
    <w:rsid w:val="00C05C90"/>
    <w:rsid w:val="00C05D3E"/>
    <w:rsid w:val="00C079C6"/>
    <w:rsid w:val="00C07E4F"/>
    <w:rsid w:val="00C10AB6"/>
    <w:rsid w:val="00C117E9"/>
    <w:rsid w:val="00C12052"/>
    <w:rsid w:val="00C12084"/>
    <w:rsid w:val="00C123D2"/>
    <w:rsid w:val="00C12539"/>
    <w:rsid w:val="00C12B6F"/>
    <w:rsid w:val="00C132D2"/>
    <w:rsid w:val="00C13AC5"/>
    <w:rsid w:val="00C13B77"/>
    <w:rsid w:val="00C14E53"/>
    <w:rsid w:val="00C156A4"/>
    <w:rsid w:val="00C16023"/>
    <w:rsid w:val="00C1610B"/>
    <w:rsid w:val="00C167A6"/>
    <w:rsid w:val="00C16DA6"/>
    <w:rsid w:val="00C17149"/>
    <w:rsid w:val="00C173CE"/>
    <w:rsid w:val="00C17B4A"/>
    <w:rsid w:val="00C200F7"/>
    <w:rsid w:val="00C21B49"/>
    <w:rsid w:val="00C22C84"/>
    <w:rsid w:val="00C2327E"/>
    <w:rsid w:val="00C232E4"/>
    <w:rsid w:val="00C2338B"/>
    <w:rsid w:val="00C23518"/>
    <w:rsid w:val="00C24E66"/>
    <w:rsid w:val="00C2596B"/>
    <w:rsid w:val="00C25B5C"/>
    <w:rsid w:val="00C25BE6"/>
    <w:rsid w:val="00C26637"/>
    <w:rsid w:val="00C26D87"/>
    <w:rsid w:val="00C271D7"/>
    <w:rsid w:val="00C276AB"/>
    <w:rsid w:val="00C276DB"/>
    <w:rsid w:val="00C27B2F"/>
    <w:rsid w:val="00C27CB5"/>
    <w:rsid w:val="00C27F2F"/>
    <w:rsid w:val="00C300F4"/>
    <w:rsid w:val="00C302E2"/>
    <w:rsid w:val="00C307E1"/>
    <w:rsid w:val="00C3116D"/>
    <w:rsid w:val="00C31986"/>
    <w:rsid w:val="00C31E3D"/>
    <w:rsid w:val="00C31FF3"/>
    <w:rsid w:val="00C322C5"/>
    <w:rsid w:val="00C32546"/>
    <w:rsid w:val="00C3278F"/>
    <w:rsid w:val="00C33053"/>
    <w:rsid w:val="00C33149"/>
    <w:rsid w:val="00C33C55"/>
    <w:rsid w:val="00C348EA"/>
    <w:rsid w:val="00C34937"/>
    <w:rsid w:val="00C34A3A"/>
    <w:rsid w:val="00C34D4C"/>
    <w:rsid w:val="00C3533F"/>
    <w:rsid w:val="00C3537F"/>
    <w:rsid w:val="00C357ED"/>
    <w:rsid w:val="00C368C4"/>
    <w:rsid w:val="00C36E23"/>
    <w:rsid w:val="00C4086D"/>
    <w:rsid w:val="00C41403"/>
    <w:rsid w:val="00C41849"/>
    <w:rsid w:val="00C41986"/>
    <w:rsid w:val="00C428C3"/>
    <w:rsid w:val="00C429A2"/>
    <w:rsid w:val="00C4365C"/>
    <w:rsid w:val="00C43E78"/>
    <w:rsid w:val="00C440A4"/>
    <w:rsid w:val="00C448DB"/>
    <w:rsid w:val="00C449B5"/>
    <w:rsid w:val="00C449CC"/>
    <w:rsid w:val="00C44D78"/>
    <w:rsid w:val="00C45570"/>
    <w:rsid w:val="00C4576D"/>
    <w:rsid w:val="00C46AE1"/>
    <w:rsid w:val="00C472ED"/>
    <w:rsid w:val="00C4767D"/>
    <w:rsid w:val="00C479CE"/>
    <w:rsid w:val="00C50965"/>
    <w:rsid w:val="00C50B39"/>
    <w:rsid w:val="00C51AC5"/>
    <w:rsid w:val="00C51E92"/>
    <w:rsid w:val="00C52472"/>
    <w:rsid w:val="00C52C6D"/>
    <w:rsid w:val="00C52DD4"/>
    <w:rsid w:val="00C52FB7"/>
    <w:rsid w:val="00C53B23"/>
    <w:rsid w:val="00C53C91"/>
    <w:rsid w:val="00C53F3F"/>
    <w:rsid w:val="00C54295"/>
    <w:rsid w:val="00C549CD"/>
    <w:rsid w:val="00C549CE"/>
    <w:rsid w:val="00C54D87"/>
    <w:rsid w:val="00C55873"/>
    <w:rsid w:val="00C559F1"/>
    <w:rsid w:val="00C5621D"/>
    <w:rsid w:val="00C566E1"/>
    <w:rsid w:val="00C567CA"/>
    <w:rsid w:val="00C568AC"/>
    <w:rsid w:val="00C570D4"/>
    <w:rsid w:val="00C5762A"/>
    <w:rsid w:val="00C600C8"/>
    <w:rsid w:val="00C60135"/>
    <w:rsid w:val="00C60233"/>
    <w:rsid w:val="00C602F8"/>
    <w:rsid w:val="00C607FC"/>
    <w:rsid w:val="00C60B7B"/>
    <w:rsid w:val="00C60B84"/>
    <w:rsid w:val="00C60C6D"/>
    <w:rsid w:val="00C6188F"/>
    <w:rsid w:val="00C61977"/>
    <w:rsid w:val="00C61AF0"/>
    <w:rsid w:val="00C6203B"/>
    <w:rsid w:val="00C6232D"/>
    <w:rsid w:val="00C63417"/>
    <w:rsid w:val="00C6635B"/>
    <w:rsid w:val="00C66B33"/>
    <w:rsid w:val="00C66D47"/>
    <w:rsid w:val="00C67350"/>
    <w:rsid w:val="00C67698"/>
    <w:rsid w:val="00C67AC6"/>
    <w:rsid w:val="00C71CEF"/>
    <w:rsid w:val="00C71F27"/>
    <w:rsid w:val="00C71FF4"/>
    <w:rsid w:val="00C72186"/>
    <w:rsid w:val="00C7223A"/>
    <w:rsid w:val="00C723FD"/>
    <w:rsid w:val="00C725EF"/>
    <w:rsid w:val="00C743FA"/>
    <w:rsid w:val="00C745AB"/>
    <w:rsid w:val="00C745AE"/>
    <w:rsid w:val="00C75898"/>
    <w:rsid w:val="00C75D77"/>
    <w:rsid w:val="00C76744"/>
    <w:rsid w:val="00C76937"/>
    <w:rsid w:val="00C76D02"/>
    <w:rsid w:val="00C770E2"/>
    <w:rsid w:val="00C771B0"/>
    <w:rsid w:val="00C80C04"/>
    <w:rsid w:val="00C80CAB"/>
    <w:rsid w:val="00C81C96"/>
    <w:rsid w:val="00C824F8"/>
    <w:rsid w:val="00C82DC9"/>
    <w:rsid w:val="00C82DEF"/>
    <w:rsid w:val="00C830D5"/>
    <w:rsid w:val="00C8333B"/>
    <w:rsid w:val="00C8349A"/>
    <w:rsid w:val="00C84162"/>
    <w:rsid w:val="00C841E6"/>
    <w:rsid w:val="00C847E7"/>
    <w:rsid w:val="00C84F18"/>
    <w:rsid w:val="00C85622"/>
    <w:rsid w:val="00C85EDB"/>
    <w:rsid w:val="00C86641"/>
    <w:rsid w:val="00C86B99"/>
    <w:rsid w:val="00C86F95"/>
    <w:rsid w:val="00C872AE"/>
    <w:rsid w:val="00C877C5"/>
    <w:rsid w:val="00C901B7"/>
    <w:rsid w:val="00C93624"/>
    <w:rsid w:val="00C93960"/>
    <w:rsid w:val="00C9447D"/>
    <w:rsid w:val="00C94516"/>
    <w:rsid w:val="00C94B03"/>
    <w:rsid w:val="00C94C46"/>
    <w:rsid w:val="00C95554"/>
    <w:rsid w:val="00C95829"/>
    <w:rsid w:val="00C96331"/>
    <w:rsid w:val="00C965D4"/>
    <w:rsid w:val="00CA0880"/>
    <w:rsid w:val="00CA1293"/>
    <w:rsid w:val="00CA1B03"/>
    <w:rsid w:val="00CA2115"/>
    <w:rsid w:val="00CA2861"/>
    <w:rsid w:val="00CA2B22"/>
    <w:rsid w:val="00CA2DDE"/>
    <w:rsid w:val="00CA3567"/>
    <w:rsid w:val="00CA405B"/>
    <w:rsid w:val="00CA53BF"/>
    <w:rsid w:val="00CA5539"/>
    <w:rsid w:val="00CA5A5C"/>
    <w:rsid w:val="00CA5B37"/>
    <w:rsid w:val="00CA5F90"/>
    <w:rsid w:val="00CA6BF2"/>
    <w:rsid w:val="00CA6FFD"/>
    <w:rsid w:val="00CA7507"/>
    <w:rsid w:val="00CA75E8"/>
    <w:rsid w:val="00CA7BBF"/>
    <w:rsid w:val="00CB0984"/>
    <w:rsid w:val="00CB1FB6"/>
    <w:rsid w:val="00CB3FA0"/>
    <w:rsid w:val="00CB4085"/>
    <w:rsid w:val="00CB483D"/>
    <w:rsid w:val="00CB4888"/>
    <w:rsid w:val="00CB4DE8"/>
    <w:rsid w:val="00CB4FF9"/>
    <w:rsid w:val="00CB5371"/>
    <w:rsid w:val="00CB55DC"/>
    <w:rsid w:val="00CB60D0"/>
    <w:rsid w:val="00CB63C9"/>
    <w:rsid w:val="00CB6EE6"/>
    <w:rsid w:val="00CB70F1"/>
    <w:rsid w:val="00CC1643"/>
    <w:rsid w:val="00CC180B"/>
    <w:rsid w:val="00CC27EE"/>
    <w:rsid w:val="00CC2883"/>
    <w:rsid w:val="00CC2E06"/>
    <w:rsid w:val="00CC31B0"/>
    <w:rsid w:val="00CC32C6"/>
    <w:rsid w:val="00CC33CA"/>
    <w:rsid w:val="00CC372F"/>
    <w:rsid w:val="00CC3CA3"/>
    <w:rsid w:val="00CC3D1E"/>
    <w:rsid w:val="00CC3E92"/>
    <w:rsid w:val="00CC454F"/>
    <w:rsid w:val="00CC4553"/>
    <w:rsid w:val="00CC5398"/>
    <w:rsid w:val="00CC5854"/>
    <w:rsid w:val="00CC58FC"/>
    <w:rsid w:val="00CC5CE0"/>
    <w:rsid w:val="00CC5CF3"/>
    <w:rsid w:val="00CC69E0"/>
    <w:rsid w:val="00CC7178"/>
    <w:rsid w:val="00CC79C0"/>
    <w:rsid w:val="00CC7F5C"/>
    <w:rsid w:val="00CD0B07"/>
    <w:rsid w:val="00CD19C3"/>
    <w:rsid w:val="00CD1EB4"/>
    <w:rsid w:val="00CD40BE"/>
    <w:rsid w:val="00CD5B01"/>
    <w:rsid w:val="00CD62B3"/>
    <w:rsid w:val="00CD63A1"/>
    <w:rsid w:val="00CD6612"/>
    <w:rsid w:val="00CD717C"/>
    <w:rsid w:val="00CE00B5"/>
    <w:rsid w:val="00CE0529"/>
    <w:rsid w:val="00CE0AF7"/>
    <w:rsid w:val="00CE13F9"/>
    <w:rsid w:val="00CE1CDF"/>
    <w:rsid w:val="00CE252C"/>
    <w:rsid w:val="00CE260C"/>
    <w:rsid w:val="00CE2F32"/>
    <w:rsid w:val="00CE2FDE"/>
    <w:rsid w:val="00CE3410"/>
    <w:rsid w:val="00CE454D"/>
    <w:rsid w:val="00CE4635"/>
    <w:rsid w:val="00CE465E"/>
    <w:rsid w:val="00CE47C1"/>
    <w:rsid w:val="00CE4EBE"/>
    <w:rsid w:val="00CE5975"/>
    <w:rsid w:val="00CE6668"/>
    <w:rsid w:val="00CE66A1"/>
    <w:rsid w:val="00CE6735"/>
    <w:rsid w:val="00CE696C"/>
    <w:rsid w:val="00CE6AA3"/>
    <w:rsid w:val="00CE7279"/>
    <w:rsid w:val="00CE7D3C"/>
    <w:rsid w:val="00CF1054"/>
    <w:rsid w:val="00CF13EE"/>
    <w:rsid w:val="00CF1766"/>
    <w:rsid w:val="00CF1A9F"/>
    <w:rsid w:val="00CF1E4F"/>
    <w:rsid w:val="00CF24D0"/>
    <w:rsid w:val="00CF2C87"/>
    <w:rsid w:val="00CF3103"/>
    <w:rsid w:val="00CF3340"/>
    <w:rsid w:val="00CF39F9"/>
    <w:rsid w:val="00CF43F4"/>
    <w:rsid w:val="00CF4A36"/>
    <w:rsid w:val="00CF4D1A"/>
    <w:rsid w:val="00CF5301"/>
    <w:rsid w:val="00CF5834"/>
    <w:rsid w:val="00CF6262"/>
    <w:rsid w:val="00CF7C7B"/>
    <w:rsid w:val="00D0088A"/>
    <w:rsid w:val="00D00B0D"/>
    <w:rsid w:val="00D016B7"/>
    <w:rsid w:val="00D01FFE"/>
    <w:rsid w:val="00D020BB"/>
    <w:rsid w:val="00D02ACC"/>
    <w:rsid w:val="00D03179"/>
    <w:rsid w:val="00D04096"/>
    <w:rsid w:val="00D04161"/>
    <w:rsid w:val="00D04B94"/>
    <w:rsid w:val="00D04CA5"/>
    <w:rsid w:val="00D04CAC"/>
    <w:rsid w:val="00D04FCD"/>
    <w:rsid w:val="00D051F9"/>
    <w:rsid w:val="00D05F22"/>
    <w:rsid w:val="00D06025"/>
    <w:rsid w:val="00D10260"/>
    <w:rsid w:val="00D10442"/>
    <w:rsid w:val="00D10770"/>
    <w:rsid w:val="00D10B4A"/>
    <w:rsid w:val="00D11513"/>
    <w:rsid w:val="00D118AA"/>
    <w:rsid w:val="00D11C1B"/>
    <w:rsid w:val="00D1204F"/>
    <w:rsid w:val="00D1271E"/>
    <w:rsid w:val="00D12B94"/>
    <w:rsid w:val="00D12DF0"/>
    <w:rsid w:val="00D130CA"/>
    <w:rsid w:val="00D13B17"/>
    <w:rsid w:val="00D13E34"/>
    <w:rsid w:val="00D13F3E"/>
    <w:rsid w:val="00D150E8"/>
    <w:rsid w:val="00D15468"/>
    <w:rsid w:val="00D15720"/>
    <w:rsid w:val="00D15F12"/>
    <w:rsid w:val="00D1627B"/>
    <w:rsid w:val="00D16838"/>
    <w:rsid w:val="00D16BFC"/>
    <w:rsid w:val="00D20C79"/>
    <w:rsid w:val="00D21F88"/>
    <w:rsid w:val="00D22EA3"/>
    <w:rsid w:val="00D237E3"/>
    <w:rsid w:val="00D23B34"/>
    <w:rsid w:val="00D23BDE"/>
    <w:rsid w:val="00D23CA4"/>
    <w:rsid w:val="00D23CDE"/>
    <w:rsid w:val="00D2448B"/>
    <w:rsid w:val="00D249A1"/>
    <w:rsid w:val="00D25482"/>
    <w:rsid w:val="00D25995"/>
    <w:rsid w:val="00D25F99"/>
    <w:rsid w:val="00D260B6"/>
    <w:rsid w:val="00D26153"/>
    <w:rsid w:val="00D2617A"/>
    <w:rsid w:val="00D26797"/>
    <w:rsid w:val="00D267C9"/>
    <w:rsid w:val="00D26831"/>
    <w:rsid w:val="00D26FF6"/>
    <w:rsid w:val="00D270B5"/>
    <w:rsid w:val="00D27505"/>
    <w:rsid w:val="00D31596"/>
    <w:rsid w:val="00D317CC"/>
    <w:rsid w:val="00D31D02"/>
    <w:rsid w:val="00D31ED8"/>
    <w:rsid w:val="00D32217"/>
    <w:rsid w:val="00D33FE9"/>
    <w:rsid w:val="00D34142"/>
    <w:rsid w:val="00D349D0"/>
    <w:rsid w:val="00D3535D"/>
    <w:rsid w:val="00D356B8"/>
    <w:rsid w:val="00D35BD0"/>
    <w:rsid w:val="00D36066"/>
    <w:rsid w:val="00D36A30"/>
    <w:rsid w:val="00D41A49"/>
    <w:rsid w:val="00D41C82"/>
    <w:rsid w:val="00D42594"/>
    <w:rsid w:val="00D42BC5"/>
    <w:rsid w:val="00D42FC9"/>
    <w:rsid w:val="00D4360B"/>
    <w:rsid w:val="00D438E2"/>
    <w:rsid w:val="00D44336"/>
    <w:rsid w:val="00D44773"/>
    <w:rsid w:val="00D449C5"/>
    <w:rsid w:val="00D44B14"/>
    <w:rsid w:val="00D45F61"/>
    <w:rsid w:val="00D46217"/>
    <w:rsid w:val="00D46689"/>
    <w:rsid w:val="00D46739"/>
    <w:rsid w:val="00D47492"/>
    <w:rsid w:val="00D474AC"/>
    <w:rsid w:val="00D47563"/>
    <w:rsid w:val="00D4767D"/>
    <w:rsid w:val="00D47A8E"/>
    <w:rsid w:val="00D47C73"/>
    <w:rsid w:val="00D500DE"/>
    <w:rsid w:val="00D50A77"/>
    <w:rsid w:val="00D51788"/>
    <w:rsid w:val="00D52F9C"/>
    <w:rsid w:val="00D530A7"/>
    <w:rsid w:val="00D5318F"/>
    <w:rsid w:val="00D532C9"/>
    <w:rsid w:val="00D5345B"/>
    <w:rsid w:val="00D53D7B"/>
    <w:rsid w:val="00D53FCE"/>
    <w:rsid w:val="00D54052"/>
    <w:rsid w:val="00D546BF"/>
    <w:rsid w:val="00D54D9F"/>
    <w:rsid w:val="00D551A3"/>
    <w:rsid w:val="00D55573"/>
    <w:rsid w:val="00D55AE9"/>
    <w:rsid w:val="00D55D25"/>
    <w:rsid w:val="00D5608A"/>
    <w:rsid w:val="00D5629E"/>
    <w:rsid w:val="00D5740E"/>
    <w:rsid w:val="00D5749C"/>
    <w:rsid w:val="00D577F3"/>
    <w:rsid w:val="00D57F69"/>
    <w:rsid w:val="00D601C1"/>
    <w:rsid w:val="00D60555"/>
    <w:rsid w:val="00D6077C"/>
    <w:rsid w:val="00D607C0"/>
    <w:rsid w:val="00D6102C"/>
    <w:rsid w:val="00D61411"/>
    <w:rsid w:val="00D61441"/>
    <w:rsid w:val="00D61827"/>
    <w:rsid w:val="00D627FB"/>
    <w:rsid w:val="00D62F45"/>
    <w:rsid w:val="00D6332B"/>
    <w:rsid w:val="00D640F1"/>
    <w:rsid w:val="00D6412D"/>
    <w:rsid w:val="00D649BD"/>
    <w:rsid w:val="00D649E9"/>
    <w:rsid w:val="00D64E1B"/>
    <w:rsid w:val="00D65A17"/>
    <w:rsid w:val="00D65BAC"/>
    <w:rsid w:val="00D6612C"/>
    <w:rsid w:val="00D6629D"/>
    <w:rsid w:val="00D679C2"/>
    <w:rsid w:val="00D706D2"/>
    <w:rsid w:val="00D709A0"/>
    <w:rsid w:val="00D70B03"/>
    <w:rsid w:val="00D70BEA"/>
    <w:rsid w:val="00D7201A"/>
    <w:rsid w:val="00D722E5"/>
    <w:rsid w:val="00D729B2"/>
    <w:rsid w:val="00D7337F"/>
    <w:rsid w:val="00D736FA"/>
    <w:rsid w:val="00D73E47"/>
    <w:rsid w:val="00D74095"/>
    <w:rsid w:val="00D74C65"/>
    <w:rsid w:val="00D75292"/>
    <w:rsid w:val="00D757F7"/>
    <w:rsid w:val="00D7619D"/>
    <w:rsid w:val="00D76313"/>
    <w:rsid w:val="00D768F9"/>
    <w:rsid w:val="00D769C9"/>
    <w:rsid w:val="00D76B5F"/>
    <w:rsid w:val="00D76DAE"/>
    <w:rsid w:val="00D77932"/>
    <w:rsid w:val="00D77E1F"/>
    <w:rsid w:val="00D800EF"/>
    <w:rsid w:val="00D8063A"/>
    <w:rsid w:val="00D806F9"/>
    <w:rsid w:val="00D80F79"/>
    <w:rsid w:val="00D81036"/>
    <w:rsid w:val="00D811BE"/>
    <w:rsid w:val="00D816DA"/>
    <w:rsid w:val="00D81E95"/>
    <w:rsid w:val="00D81EBE"/>
    <w:rsid w:val="00D82557"/>
    <w:rsid w:val="00D82C0A"/>
    <w:rsid w:val="00D83056"/>
    <w:rsid w:val="00D833AA"/>
    <w:rsid w:val="00D85143"/>
    <w:rsid w:val="00D8515A"/>
    <w:rsid w:val="00D86848"/>
    <w:rsid w:val="00D86ED5"/>
    <w:rsid w:val="00D902A6"/>
    <w:rsid w:val="00D911C2"/>
    <w:rsid w:val="00D912D3"/>
    <w:rsid w:val="00D91447"/>
    <w:rsid w:val="00D914A8"/>
    <w:rsid w:val="00D91530"/>
    <w:rsid w:val="00D91B3C"/>
    <w:rsid w:val="00D9205A"/>
    <w:rsid w:val="00D928D3"/>
    <w:rsid w:val="00D928FA"/>
    <w:rsid w:val="00D92C35"/>
    <w:rsid w:val="00D936C5"/>
    <w:rsid w:val="00D93857"/>
    <w:rsid w:val="00D9399B"/>
    <w:rsid w:val="00D93A39"/>
    <w:rsid w:val="00D93FEC"/>
    <w:rsid w:val="00D9448E"/>
    <w:rsid w:val="00D94D1A"/>
    <w:rsid w:val="00D94D1C"/>
    <w:rsid w:val="00D94D61"/>
    <w:rsid w:val="00D94EA3"/>
    <w:rsid w:val="00D95E02"/>
    <w:rsid w:val="00D96068"/>
    <w:rsid w:val="00D968C1"/>
    <w:rsid w:val="00D96C2A"/>
    <w:rsid w:val="00D97079"/>
    <w:rsid w:val="00D9784D"/>
    <w:rsid w:val="00D97E09"/>
    <w:rsid w:val="00D97E21"/>
    <w:rsid w:val="00DA19F3"/>
    <w:rsid w:val="00DA22B6"/>
    <w:rsid w:val="00DA28D8"/>
    <w:rsid w:val="00DA2BFD"/>
    <w:rsid w:val="00DA3948"/>
    <w:rsid w:val="00DA3E4B"/>
    <w:rsid w:val="00DA422B"/>
    <w:rsid w:val="00DA4510"/>
    <w:rsid w:val="00DA50A3"/>
    <w:rsid w:val="00DA5DE9"/>
    <w:rsid w:val="00DA6800"/>
    <w:rsid w:val="00DA6A97"/>
    <w:rsid w:val="00DA78A6"/>
    <w:rsid w:val="00DA7D72"/>
    <w:rsid w:val="00DB0608"/>
    <w:rsid w:val="00DB08CB"/>
    <w:rsid w:val="00DB0A86"/>
    <w:rsid w:val="00DB100D"/>
    <w:rsid w:val="00DB1B3C"/>
    <w:rsid w:val="00DB1CB3"/>
    <w:rsid w:val="00DB1D93"/>
    <w:rsid w:val="00DB284E"/>
    <w:rsid w:val="00DB3603"/>
    <w:rsid w:val="00DB36D7"/>
    <w:rsid w:val="00DB4910"/>
    <w:rsid w:val="00DB4C1E"/>
    <w:rsid w:val="00DB6296"/>
    <w:rsid w:val="00DB62AE"/>
    <w:rsid w:val="00DB6BF7"/>
    <w:rsid w:val="00DB6FEF"/>
    <w:rsid w:val="00DB7100"/>
    <w:rsid w:val="00DB7480"/>
    <w:rsid w:val="00DB7482"/>
    <w:rsid w:val="00DB79E1"/>
    <w:rsid w:val="00DB7FAA"/>
    <w:rsid w:val="00DC0053"/>
    <w:rsid w:val="00DC0565"/>
    <w:rsid w:val="00DC0962"/>
    <w:rsid w:val="00DC177E"/>
    <w:rsid w:val="00DC24DF"/>
    <w:rsid w:val="00DC27AA"/>
    <w:rsid w:val="00DC3241"/>
    <w:rsid w:val="00DC34F3"/>
    <w:rsid w:val="00DC361C"/>
    <w:rsid w:val="00DC3A9A"/>
    <w:rsid w:val="00DC463B"/>
    <w:rsid w:val="00DC5CA8"/>
    <w:rsid w:val="00DC657D"/>
    <w:rsid w:val="00DC68EC"/>
    <w:rsid w:val="00DC6945"/>
    <w:rsid w:val="00DC6B44"/>
    <w:rsid w:val="00DC6D89"/>
    <w:rsid w:val="00DC7F91"/>
    <w:rsid w:val="00DD0D7C"/>
    <w:rsid w:val="00DD0F8A"/>
    <w:rsid w:val="00DD101F"/>
    <w:rsid w:val="00DD2420"/>
    <w:rsid w:val="00DD26E4"/>
    <w:rsid w:val="00DD2CB6"/>
    <w:rsid w:val="00DD32F8"/>
    <w:rsid w:val="00DD3492"/>
    <w:rsid w:val="00DD36AA"/>
    <w:rsid w:val="00DD5708"/>
    <w:rsid w:val="00DD5CC7"/>
    <w:rsid w:val="00DD5ED2"/>
    <w:rsid w:val="00DD6201"/>
    <w:rsid w:val="00DD646D"/>
    <w:rsid w:val="00DD6625"/>
    <w:rsid w:val="00DD6B12"/>
    <w:rsid w:val="00DD73A5"/>
    <w:rsid w:val="00DD73EF"/>
    <w:rsid w:val="00DD7696"/>
    <w:rsid w:val="00DD7F77"/>
    <w:rsid w:val="00DE012C"/>
    <w:rsid w:val="00DE0424"/>
    <w:rsid w:val="00DE0B9B"/>
    <w:rsid w:val="00DE0D86"/>
    <w:rsid w:val="00DE121B"/>
    <w:rsid w:val="00DE1D53"/>
    <w:rsid w:val="00DE25C2"/>
    <w:rsid w:val="00DE2769"/>
    <w:rsid w:val="00DE4021"/>
    <w:rsid w:val="00DE4E39"/>
    <w:rsid w:val="00DE4E84"/>
    <w:rsid w:val="00DE4FE7"/>
    <w:rsid w:val="00DE5089"/>
    <w:rsid w:val="00DE59CF"/>
    <w:rsid w:val="00DE5A15"/>
    <w:rsid w:val="00DE67A3"/>
    <w:rsid w:val="00DE6FF0"/>
    <w:rsid w:val="00DF022C"/>
    <w:rsid w:val="00DF0387"/>
    <w:rsid w:val="00DF04CC"/>
    <w:rsid w:val="00DF0D2F"/>
    <w:rsid w:val="00DF16DD"/>
    <w:rsid w:val="00DF1975"/>
    <w:rsid w:val="00DF1F1A"/>
    <w:rsid w:val="00DF203F"/>
    <w:rsid w:val="00DF3BC3"/>
    <w:rsid w:val="00DF4252"/>
    <w:rsid w:val="00DF45E3"/>
    <w:rsid w:val="00DF4788"/>
    <w:rsid w:val="00DF4F60"/>
    <w:rsid w:val="00DF58DB"/>
    <w:rsid w:val="00DF5C5E"/>
    <w:rsid w:val="00DF5D53"/>
    <w:rsid w:val="00DF5F90"/>
    <w:rsid w:val="00DF62DC"/>
    <w:rsid w:val="00DF6757"/>
    <w:rsid w:val="00DF7396"/>
    <w:rsid w:val="00DF797B"/>
    <w:rsid w:val="00DF7D8C"/>
    <w:rsid w:val="00E0060C"/>
    <w:rsid w:val="00E00EC7"/>
    <w:rsid w:val="00E01985"/>
    <w:rsid w:val="00E030B0"/>
    <w:rsid w:val="00E03639"/>
    <w:rsid w:val="00E03766"/>
    <w:rsid w:val="00E03E17"/>
    <w:rsid w:val="00E047E0"/>
    <w:rsid w:val="00E04BAB"/>
    <w:rsid w:val="00E04D51"/>
    <w:rsid w:val="00E04E8C"/>
    <w:rsid w:val="00E0561F"/>
    <w:rsid w:val="00E0604B"/>
    <w:rsid w:val="00E06FA8"/>
    <w:rsid w:val="00E07FB7"/>
    <w:rsid w:val="00E1006E"/>
    <w:rsid w:val="00E10E25"/>
    <w:rsid w:val="00E1103D"/>
    <w:rsid w:val="00E11348"/>
    <w:rsid w:val="00E1193F"/>
    <w:rsid w:val="00E11E0B"/>
    <w:rsid w:val="00E124D4"/>
    <w:rsid w:val="00E13069"/>
    <w:rsid w:val="00E137BD"/>
    <w:rsid w:val="00E140D1"/>
    <w:rsid w:val="00E1425D"/>
    <w:rsid w:val="00E144F9"/>
    <w:rsid w:val="00E14D4E"/>
    <w:rsid w:val="00E163D5"/>
    <w:rsid w:val="00E16536"/>
    <w:rsid w:val="00E17ADC"/>
    <w:rsid w:val="00E20516"/>
    <w:rsid w:val="00E20584"/>
    <w:rsid w:val="00E20AA1"/>
    <w:rsid w:val="00E20AEF"/>
    <w:rsid w:val="00E21379"/>
    <w:rsid w:val="00E21414"/>
    <w:rsid w:val="00E21541"/>
    <w:rsid w:val="00E21853"/>
    <w:rsid w:val="00E21910"/>
    <w:rsid w:val="00E220E7"/>
    <w:rsid w:val="00E22259"/>
    <w:rsid w:val="00E24014"/>
    <w:rsid w:val="00E24543"/>
    <w:rsid w:val="00E24BC6"/>
    <w:rsid w:val="00E24DCE"/>
    <w:rsid w:val="00E24E8F"/>
    <w:rsid w:val="00E24E94"/>
    <w:rsid w:val="00E25D91"/>
    <w:rsid w:val="00E26060"/>
    <w:rsid w:val="00E26BED"/>
    <w:rsid w:val="00E2716B"/>
    <w:rsid w:val="00E27334"/>
    <w:rsid w:val="00E273BB"/>
    <w:rsid w:val="00E273D3"/>
    <w:rsid w:val="00E305AD"/>
    <w:rsid w:val="00E306A9"/>
    <w:rsid w:val="00E30BF9"/>
    <w:rsid w:val="00E314CD"/>
    <w:rsid w:val="00E31550"/>
    <w:rsid w:val="00E316C8"/>
    <w:rsid w:val="00E3173B"/>
    <w:rsid w:val="00E323D7"/>
    <w:rsid w:val="00E32869"/>
    <w:rsid w:val="00E3290F"/>
    <w:rsid w:val="00E32B18"/>
    <w:rsid w:val="00E33F9B"/>
    <w:rsid w:val="00E34744"/>
    <w:rsid w:val="00E34747"/>
    <w:rsid w:val="00E34A12"/>
    <w:rsid w:val="00E36079"/>
    <w:rsid w:val="00E363E6"/>
    <w:rsid w:val="00E36F2B"/>
    <w:rsid w:val="00E37131"/>
    <w:rsid w:val="00E3775F"/>
    <w:rsid w:val="00E37AD1"/>
    <w:rsid w:val="00E37AD3"/>
    <w:rsid w:val="00E37D67"/>
    <w:rsid w:val="00E37E28"/>
    <w:rsid w:val="00E4213D"/>
    <w:rsid w:val="00E42322"/>
    <w:rsid w:val="00E4267A"/>
    <w:rsid w:val="00E42F25"/>
    <w:rsid w:val="00E42FF6"/>
    <w:rsid w:val="00E4306B"/>
    <w:rsid w:val="00E432EF"/>
    <w:rsid w:val="00E43408"/>
    <w:rsid w:val="00E437F1"/>
    <w:rsid w:val="00E43AE4"/>
    <w:rsid w:val="00E43BDA"/>
    <w:rsid w:val="00E44105"/>
    <w:rsid w:val="00E446AC"/>
    <w:rsid w:val="00E44F41"/>
    <w:rsid w:val="00E45648"/>
    <w:rsid w:val="00E45D2C"/>
    <w:rsid w:val="00E46140"/>
    <w:rsid w:val="00E4620C"/>
    <w:rsid w:val="00E46745"/>
    <w:rsid w:val="00E46FD2"/>
    <w:rsid w:val="00E47003"/>
    <w:rsid w:val="00E4798B"/>
    <w:rsid w:val="00E47A5D"/>
    <w:rsid w:val="00E502BB"/>
    <w:rsid w:val="00E52CDC"/>
    <w:rsid w:val="00E53939"/>
    <w:rsid w:val="00E544D2"/>
    <w:rsid w:val="00E549D8"/>
    <w:rsid w:val="00E54E22"/>
    <w:rsid w:val="00E5502A"/>
    <w:rsid w:val="00E5509A"/>
    <w:rsid w:val="00E55EF8"/>
    <w:rsid w:val="00E566CC"/>
    <w:rsid w:val="00E568F3"/>
    <w:rsid w:val="00E56DD5"/>
    <w:rsid w:val="00E57CE5"/>
    <w:rsid w:val="00E57F63"/>
    <w:rsid w:val="00E60A9A"/>
    <w:rsid w:val="00E60CB0"/>
    <w:rsid w:val="00E61606"/>
    <w:rsid w:val="00E61E57"/>
    <w:rsid w:val="00E6258D"/>
    <w:rsid w:val="00E6314F"/>
    <w:rsid w:val="00E63384"/>
    <w:rsid w:val="00E6343C"/>
    <w:rsid w:val="00E635BE"/>
    <w:rsid w:val="00E642B0"/>
    <w:rsid w:val="00E6458E"/>
    <w:rsid w:val="00E64750"/>
    <w:rsid w:val="00E64A04"/>
    <w:rsid w:val="00E65243"/>
    <w:rsid w:val="00E65594"/>
    <w:rsid w:val="00E66D0A"/>
    <w:rsid w:val="00E66F55"/>
    <w:rsid w:val="00E67959"/>
    <w:rsid w:val="00E67F90"/>
    <w:rsid w:val="00E700DB"/>
    <w:rsid w:val="00E7014C"/>
    <w:rsid w:val="00E70678"/>
    <w:rsid w:val="00E709D0"/>
    <w:rsid w:val="00E71E72"/>
    <w:rsid w:val="00E72155"/>
    <w:rsid w:val="00E727E9"/>
    <w:rsid w:val="00E727F1"/>
    <w:rsid w:val="00E72CE8"/>
    <w:rsid w:val="00E730D2"/>
    <w:rsid w:val="00E73999"/>
    <w:rsid w:val="00E73F39"/>
    <w:rsid w:val="00E742AC"/>
    <w:rsid w:val="00E74B6C"/>
    <w:rsid w:val="00E74F99"/>
    <w:rsid w:val="00E7522F"/>
    <w:rsid w:val="00E754E4"/>
    <w:rsid w:val="00E75FF9"/>
    <w:rsid w:val="00E761B2"/>
    <w:rsid w:val="00E771EC"/>
    <w:rsid w:val="00E807E4"/>
    <w:rsid w:val="00E80EA0"/>
    <w:rsid w:val="00E80F79"/>
    <w:rsid w:val="00E81132"/>
    <w:rsid w:val="00E819DF"/>
    <w:rsid w:val="00E82567"/>
    <w:rsid w:val="00E8341B"/>
    <w:rsid w:val="00E836FA"/>
    <w:rsid w:val="00E845C4"/>
    <w:rsid w:val="00E8579C"/>
    <w:rsid w:val="00E86682"/>
    <w:rsid w:val="00E86D46"/>
    <w:rsid w:val="00E9028F"/>
    <w:rsid w:val="00E90DDD"/>
    <w:rsid w:val="00E9129A"/>
    <w:rsid w:val="00E91494"/>
    <w:rsid w:val="00E923EF"/>
    <w:rsid w:val="00E92415"/>
    <w:rsid w:val="00E946EB"/>
    <w:rsid w:val="00E94859"/>
    <w:rsid w:val="00E9615A"/>
    <w:rsid w:val="00E96249"/>
    <w:rsid w:val="00E96891"/>
    <w:rsid w:val="00E96C16"/>
    <w:rsid w:val="00E96F99"/>
    <w:rsid w:val="00E9717D"/>
    <w:rsid w:val="00E97708"/>
    <w:rsid w:val="00EA06A9"/>
    <w:rsid w:val="00EA0723"/>
    <w:rsid w:val="00EA1B23"/>
    <w:rsid w:val="00EA1D1A"/>
    <w:rsid w:val="00EA3D0B"/>
    <w:rsid w:val="00EA3EAA"/>
    <w:rsid w:val="00EA3EFA"/>
    <w:rsid w:val="00EA407C"/>
    <w:rsid w:val="00EA4228"/>
    <w:rsid w:val="00EA45B9"/>
    <w:rsid w:val="00EA49AE"/>
    <w:rsid w:val="00EA512D"/>
    <w:rsid w:val="00EA58C7"/>
    <w:rsid w:val="00EA5BA0"/>
    <w:rsid w:val="00EA5C93"/>
    <w:rsid w:val="00EA6600"/>
    <w:rsid w:val="00EA6FFE"/>
    <w:rsid w:val="00EA796C"/>
    <w:rsid w:val="00EB0552"/>
    <w:rsid w:val="00EB0746"/>
    <w:rsid w:val="00EB0802"/>
    <w:rsid w:val="00EB165C"/>
    <w:rsid w:val="00EB17C9"/>
    <w:rsid w:val="00EB1F23"/>
    <w:rsid w:val="00EB25E6"/>
    <w:rsid w:val="00EB36FD"/>
    <w:rsid w:val="00EB41A3"/>
    <w:rsid w:val="00EB55DF"/>
    <w:rsid w:val="00EB58AA"/>
    <w:rsid w:val="00EB5E7F"/>
    <w:rsid w:val="00EB6187"/>
    <w:rsid w:val="00EB6310"/>
    <w:rsid w:val="00EB69A7"/>
    <w:rsid w:val="00EB6E5D"/>
    <w:rsid w:val="00EB6F69"/>
    <w:rsid w:val="00EB7D00"/>
    <w:rsid w:val="00EC033F"/>
    <w:rsid w:val="00EC0F2C"/>
    <w:rsid w:val="00EC1343"/>
    <w:rsid w:val="00EC14A8"/>
    <w:rsid w:val="00EC1CB3"/>
    <w:rsid w:val="00EC2405"/>
    <w:rsid w:val="00EC2B3D"/>
    <w:rsid w:val="00EC3017"/>
    <w:rsid w:val="00EC31AA"/>
    <w:rsid w:val="00EC3D25"/>
    <w:rsid w:val="00EC3D74"/>
    <w:rsid w:val="00EC48CB"/>
    <w:rsid w:val="00EC5E8E"/>
    <w:rsid w:val="00EC66B8"/>
    <w:rsid w:val="00EC70CD"/>
    <w:rsid w:val="00ED06B1"/>
    <w:rsid w:val="00ED071A"/>
    <w:rsid w:val="00ED0B7D"/>
    <w:rsid w:val="00ED1054"/>
    <w:rsid w:val="00ED1535"/>
    <w:rsid w:val="00ED1580"/>
    <w:rsid w:val="00ED166C"/>
    <w:rsid w:val="00ED1834"/>
    <w:rsid w:val="00ED2F88"/>
    <w:rsid w:val="00ED3029"/>
    <w:rsid w:val="00ED34AD"/>
    <w:rsid w:val="00ED4212"/>
    <w:rsid w:val="00ED4ED4"/>
    <w:rsid w:val="00ED551A"/>
    <w:rsid w:val="00ED5ABE"/>
    <w:rsid w:val="00ED5E86"/>
    <w:rsid w:val="00ED6A23"/>
    <w:rsid w:val="00ED6C7B"/>
    <w:rsid w:val="00ED6D7F"/>
    <w:rsid w:val="00ED7645"/>
    <w:rsid w:val="00EE03E8"/>
    <w:rsid w:val="00EE09FB"/>
    <w:rsid w:val="00EE0BCF"/>
    <w:rsid w:val="00EE1A62"/>
    <w:rsid w:val="00EE243F"/>
    <w:rsid w:val="00EE416F"/>
    <w:rsid w:val="00EE4344"/>
    <w:rsid w:val="00EE4675"/>
    <w:rsid w:val="00EE4870"/>
    <w:rsid w:val="00EE5998"/>
    <w:rsid w:val="00EE5F00"/>
    <w:rsid w:val="00EE67D5"/>
    <w:rsid w:val="00EE687E"/>
    <w:rsid w:val="00EE6E44"/>
    <w:rsid w:val="00EE7BA1"/>
    <w:rsid w:val="00EF0054"/>
    <w:rsid w:val="00EF0097"/>
    <w:rsid w:val="00EF0187"/>
    <w:rsid w:val="00EF09E7"/>
    <w:rsid w:val="00EF0A97"/>
    <w:rsid w:val="00EF122A"/>
    <w:rsid w:val="00EF131D"/>
    <w:rsid w:val="00EF1406"/>
    <w:rsid w:val="00EF1A39"/>
    <w:rsid w:val="00EF1FC6"/>
    <w:rsid w:val="00EF2895"/>
    <w:rsid w:val="00EF2F14"/>
    <w:rsid w:val="00EF580F"/>
    <w:rsid w:val="00EF64A4"/>
    <w:rsid w:val="00EF6D2E"/>
    <w:rsid w:val="00EF6EB8"/>
    <w:rsid w:val="00EF6FC1"/>
    <w:rsid w:val="00EF7832"/>
    <w:rsid w:val="00F00D29"/>
    <w:rsid w:val="00F00EF4"/>
    <w:rsid w:val="00F01EC0"/>
    <w:rsid w:val="00F03278"/>
    <w:rsid w:val="00F03565"/>
    <w:rsid w:val="00F03A15"/>
    <w:rsid w:val="00F03CA4"/>
    <w:rsid w:val="00F03FC8"/>
    <w:rsid w:val="00F040DC"/>
    <w:rsid w:val="00F04156"/>
    <w:rsid w:val="00F0423B"/>
    <w:rsid w:val="00F05B34"/>
    <w:rsid w:val="00F05BD2"/>
    <w:rsid w:val="00F064B4"/>
    <w:rsid w:val="00F0658B"/>
    <w:rsid w:val="00F0693A"/>
    <w:rsid w:val="00F07028"/>
    <w:rsid w:val="00F108AB"/>
    <w:rsid w:val="00F112FA"/>
    <w:rsid w:val="00F1155B"/>
    <w:rsid w:val="00F11E2C"/>
    <w:rsid w:val="00F1202B"/>
    <w:rsid w:val="00F1380F"/>
    <w:rsid w:val="00F13C27"/>
    <w:rsid w:val="00F14591"/>
    <w:rsid w:val="00F14817"/>
    <w:rsid w:val="00F14AB4"/>
    <w:rsid w:val="00F14CEF"/>
    <w:rsid w:val="00F14FC4"/>
    <w:rsid w:val="00F152C0"/>
    <w:rsid w:val="00F15461"/>
    <w:rsid w:val="00F15780"/>
    <w:rsid w:val="00F1606C"/>
    <w:rsid w:val="00F16584"/>
    <w:rsid w:val="00F168E1"/>
    <w:rsid w:val="00F16BE4"/>
    <w:rsid w:val="00F1757D"/>
    <w:rsid w:val="00F17888"/>
    <w:rsid w:val="00F20432"/>
    <w:rsid w:val="00F20481"/>
    <w:rsid w:val="00F21188"/>
    <w:rsid w:val="00F21F38"/>
    <w:rsid w:val="00F228B7"/>
    <w:rsid w:val="00F2374B"/>
    <w:rsid w:val="00F23BC9"/>
    <w:rsid w:val="00F23EF9"/>
    <w:rsid w:val="00F246BD"/>
    <w:rsid w:val="00F254AA"/>
    <w:rsid w:val="00F25609"/>
    <w:rsid w:val="00F25627"/>
    <w:rsid w:val="00F2633B"/>
    <w:rsid w:val="00F26476"/>
    <w:rsid w:val="00F27D44"/>
    <w:rsid w:val="00F30714"/>
    <w:rsid w:val="00F31B46"/>
    <w:rsid w:val="00F31D73"/>
    <w:rsid w:val="00F326EE"/>
    <w:rsid w:val="00F32725"/>
    <w:rsid w:val="00F32742"/>
    <w:rsid w:val="00F34346"/>
    <w:rsid w:val="00F34365"/>
    <w:rsid w:val="00F34590"/>
    <w:rsid w:val="00F34BC8"/>
    <w:rsid w:val="00F34F7D"/>
    <w:rsid w:val="00F35D2C"/>
    <w:rsid w:val="00F3647D"/>
    <w:rsid w:val="00F369A0"/>
    <w:rsid w:val="00F3740B"/>
    <w:rsid w:val="00F37A2F"/>
    <w:rsid w:val="00F403C2"/>
    <w:rsid w:val="00F404D8"/>
    <w:rsid w:val="00F40825"/>
    <w:rsid w:val="00F40BE6"/>
    <w:rsid w:val="00F40D9A"/>
    <w:rsid w:val="00F41000"/>
    <w:rsid w:val="00F41314"/>
    <w:rsid w:val="00F41CE2"/>
    <w:rsid w:val="00F4256C"/>
    <w:rsid w:val="00F428BE"/>
    <w:rsid w:val="00F42BF0"/>
    <w:rsid w:val="00F42FCA"/>
    <w:rsid w:val="00F4300D"/>
    <w:rsid w:val="00F433C6"/>
    <w:rsid w:val="00F43B4D"/>
    <w:rsid w:val="00F43D1F"/>
    <w:rsid w:val="00F445B7"/>
    <w:rsid w:val="00F446AD"/>
    <w:rsid w:val="00F449B1"/>
    <w:rsid w:val="00F4548B"/>
    <w:rsid w:val="00F459D7"/>
    <w:rsid w:val="00F476F1"/>
    <w:rsid w:val="00F501EC"/>
    <w:rsid w:val="00F51DDD"/>
    <w:rsid w:val="00F51E85"/>
    <w:rsid w:val="00F51FB0"/>
    <w:rsid w:val="00F52748"/>
    <w:rsid w:val="00F52C88"/>
    <w:rsid w:val="00F52DBB"/>
    <w:rsid w:val="00F52FC8"/>
    <w:rsid w:val="00F53312"/>
    <w:rsid w:val="00F5366D"/>
    <w:rsid w:val="00F537B0"/>
    <w:rsid w:val="00F53BED"/>
    <w:rsid w:val="00F541B9"/>
    <w:rsid w:val="00F5450B"/>
    <w:rsid w:val="00F5471F"/>
    <w:rsid w:val="00F552E0"/>
    <w:rsid w:val="00F6092E"/>
    <w:rsid w:val="00F609FD"/>
    <w:rsid w:val="00F61030"/>
    <w:rsid w:val="00F6154B"/>
    <w:rsid w:val="00F61D36"/>
    <w:rsid w:val="00F63232"/>
    <w:rsid w:val="00F63C94"/>
    <w:rsid w:val="00F647EA"/>
    <w:rsid w:val="00F64935"/>
    <w:rsid w:val="00F64E73"/>
    <w:rsid w:val="00F650E1"/>
    <w:rsid w:val="00F65A3D"/>
    <w:rsid w:val="00F65CB6"/>
    <w:rsid w:val="00F660E4"/>
    <w:rsid w:val="00F66479"/>
    <w:rsid w:val="00F6693C"/>
    <w:rsid w:val="00F66A9D"/>
    <w:rsid w:val="00F6758C"/>
    <w:rsid w:val="00F675A0"/>
    <w:rsid w:val="00F6786A"/>
    <w:rsid w:val="00F67CD0"/>
    <w:rsid w:val="00F67CE3"/>
    <w:rsid w:val="00F70495"/>
    <w:rsid w:val="00F7105E"/>
    <w:rsid w:val="00F717A2"/>
    <w:rsid w:val="00F73517"/>
    <w:rsid w:val="00F7448E"/>
    <w:rsid w:val="00F7465C"/>
    <w:rsid w:val="00F74717"/>
    <w:rsid w:val="00F74FB6"/>
    <w:rsid w:val="00F75039"/>
    <w:rsid w:val="00F7568D"/>
    <w:rsid w:val="00F757ED"/>
    <w:rsid w:val="00F7626A"/>
    <w:rsid w:val="00F76993"/>
    <w:rsid w:val="00F76B72"/>
    <w:rsid w:val="00F76F75"/>
    <w:rsid w:val="00F77DD1"/>
    <w:rsid w:val="00F8048E"/>
    <w:rsid w:val="00F80CBE"/>
    <w:rsid w:val="00F8120B"/>
    <w:rsid w:val="00F81A2D"/>
    <w:rsid w:val="00F81E19"/>
    <w:rsid w:val="00F827F9"/>
    <w:rsid w:val="00F82A07"/>
    <w:rsid w:val="00F82D77"/>
    <w:rsid w:val="00F8358E"/>
    <w:rsid w:val="00F83AD6"/>
    <w:rsid w:val="00F853E5"/>
    <w:rsid w:val="00F85510"/>
    <w:rsid w:val="00F85DAA"/>
    <w:rsid w:val="00F864C1"/>
    <w:rsid w:val="00F87905"/>
    <w:rsid w:val="00F9002F"/>
    <w:rsid w:val="00F90272"/>
    <w:rsid w:val="00F9039C"/>
    <w:rsid w:val="00F903D4"/>
    <w:rsid w:val="00F90C0B"/>
    <w:rsid w:val="00F9129C"/>
    <w:rsid w:val="00F92077"/>
    <w:rsid w:val="00F92210"/>
    <w:rsid w:val="00F94476"/>
    <w:rsid w:val="00F94D7B"/>
    <w:rsid w:val="00F9535C"/>
    <w:rsid w:val="00F9552D"/>
    <w:rsid w:val="00F955F7"/>
    <w:rsid w:val="00F95E8F"/>
    <w:rsid w:val="00F962E4"/>
    <w:rsid w:val="00F96565"/>
    <w:rsid w:val="00FA0215"/>
    <w:rsid w:val="00FA03F9"/>
    <w:rsid w:val="00FA0988"/>
    <w:rsid w:val="00FA0BD4"/>
    <w:rsid w:val="00FA0CEB"/>
    <w:rsid w:val="00FA2A69"/>
    <w:rsid w:val="00FA2CB8"/>
    <w:rsid w:val="00FA2D8D"/>
    <w:rsid w:val="00FA330F"/>
    <w:rsid w:val="00FA37E5"/>
    <w:rsid w:val="00FA3A2E"/>
    <w:rsid w:val="00FA3E77"/>
    <w:rsid w:val="00FA45B5"/>
    <w:rsid w:val="00FA5564"/>
    <w:rsid w:val="00FA5B2C"/>
    <w:rsid w:val="00FA5D7A"/>
    <w:rsid w:val="00FA5F9B"/>
    <w:rsid w:val="00FA6024"/>
    <w:rsid w:val="00FB060B"/>
    <w:rsid w:val="00FB15F5"/>
    <w:rsid w:val="00FB181D"/>
    <w:rsid w:val="00FB1916"/>
    <w:rsid w:val="00FB19F5"/>
    <w:rsid w:val="00FB1AA5"/>
    <w:rsid w:val="00FB2A53"/>
    <w:rsid w:val="00FB2EF8"/>
    <w:rsid w:val="00FB2F7C"/>
    <w:rsid w:val="00FB36FA"/>
    <w:rsid w:val="00FB3A0B"/>
    <w:rsid w:val="00FB3B46"/>
    <w:rsid w:val="00FB473E"/>
    <w:rsid w:val="00FB5934"/>
    <w:rsid w:val="00FB6180"/>
    <w:rsid w:val="00FB6B49"/>
    <w:rsid w:val="00FB6D87"/>
    <w:rsid w:val="00FB7357"/>
    <w:rsid w:val="00FB7908"/>
    <w:rsid w:val="00FC01C8"/>
    <w:rsid w:val="00FC0C94"/>
    <w:rsid w:val="00FC0F19"/>
    <w:rsid w:val="00FC149A"/>
    <w:rsid w:val="00FC323C"/>
    <w:rsid w:val="00FC3362"/>
    <w:rsid w:val="00FC3B7D"/>
    <w:rsid w:val="00FC3C90"/>
    <w:rsid w:val="00FC3D24"/>
    <w:rsid w:val="00FC4106"/>
    <w:rsid w:val="00FC4364"/>
    <w:rsid w:val="00FC4807"/>
    <w:rsid w:val="00FC4EEA"/>
    <w:rsid w:val="00FC554C"/>
    <w:rsid w:val="00FD0A7D"/>
    <w:rsid w:val="00FD0AC7"/>
    <w:rsid w:val="00FD1148"/>
    <w:rsid w:val="00FD1634"/>
    <w:rsid w:val="00FD1CFC"/>
    <w:rsid w:val="00FD1D65"/>
    <w:rsid w:val="00FD2762"/>
    <w:rsid w:val="00FD2CEF"/>
    <w:rsid w:val="00FD3DCE"/>
    <w:rsid w:val="00FD40CA"/>
    <w:rsid w:val="00FD5C4E"/>
    <w:rsid w:val="00FD5E14"/>
    <w:rsid w:val="00FD65F8"/>
    <w:rsid w:val="00FD7439"/>
    <w:rsid w:val="00FE0468"/>
    <w:rsid w:val="00FE08BF"/>
    <w:rsid w:val="00FE0BF9"/>
    <w:rsid w:val="00FE19F5"/>
    <w:rsid w:val="00FE1A97"/>
    <w:rsid w:val="00FE24E4"/>
    <w:rsid w:val="00FE2798"/>
    <w:rsid w:val="00FE3236"/>
    <w:rsid w:val="00FE32EF"/>
    <w:rsid w:val="00FE407F"/>
    <w:rsid w:val="00FE52EB"/>
    <w:rsid w:val="00FE53E7"/>
    <w:rsid w:val="00FE5A2E"/>
    <w:rsid w:val="00FE6527"/>
    <w:rsid w:val="00FE6803"/>
    <w:rsid w:val="00FE724B"/>
    <w:rsid w:val="00FE74B2"/>
    <w:rsid w:val="00FE7532"/>
    <w:rsid w:val="00FE7757"/>
    <w:rsid w:val="00FE7F97"/>
    <w:rsid w:val="00FF0C8B"/>
    <w:rsid w:val="00FF0E18"/>
    <w:rsid w:val="00FF1886"/>
    <w:rsid w:val="00FF1D2B"/>
    <w:rsid w:val="00FF1DF3"/>
    <w:rsid w:val="00FF2129"/>
    <w:rsid w:val="00FF2504"/>
    <w:rsid w:val="00FF2812"/>
    <w:rsid w:val="00FF342E"/>
    <w:rsid w:val="00FF378F"/>
    <w:rsid w:val="00FF4327"/>
    <w:rsid w:val="00FF51D0"/>
    <w:rsid w:val="00FF5F80"/>
    <w:rsid w:val="00FF5F8B"/>
    <w:rsid w:val="00FF7A7B"/>
    <w:rsid w:val="00FF7DE2"/>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3CCF5A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091767">
      <w:bodyDiv w:val="1"/>
      <w:marLeft w:val="0"/>
      <w:marRight w:val="0"/>
      <w:marTop w:val="0"/>
      <w:marBottom w:val="0"/>
      <w:divBdr>
        <w:top w:val="none" w:sz="0" w:space="0" w:color="auto"/>
        <w:left w:val="none" w:sz="0" w:space="0" w:color="auto"/>
        <w:bottom w:val="none" w:sz="0" w:space="0" w:color="auto"/>
        <w:right w:val="none" w:sz="0" w:space="0" w:color="auto"/>
      </w:divBdr>
    </w:div>
    <w:div w:id="954142053">
      <w:bodyDiv w:val="1"/>
      <w:marLeft w:val="0"/>
      <w:marRight w:val="0"/>
      <w:marTop w:val="0"/>
      <w:marBottom w:val="0"/>
      <w:divBdr>
        <w:top w:val="none" w:sz="0" w:space="0" w:color="auto"/>
        <w:left w:val="none" w:sz="0" w:space="0" w:color="auto"/>
        <w:bottom w:val="none" w:sz="0" w:space="0" w:color="auto"/>
        <w:right w:val="none" w:sz="0" w:space="0" w:color="auto"/>
      </w:divBdr>
    </w:div>
    <w:div w:id="1160266325">
      <w:bodyDiv w:val="1"/>
      <w:marLeft w:val="0"/>
      <w:marRight w:val="0"/>
      <w:marTop w:val="0"/>
      <w:marBottom w:val="0"/>
      <w:divBdr>
        <w:top w:val="none" w:sz="0" w:space="0" w:color="auto"/>
        <w:left w:val="none" w:sz="0" w:space="0" w:color="auto"/>
        <w:bottom w:val="none" w:sz="0" w:space="0" w:color="auto"/>
        <w:right w:val="none" w:sz="0" w:space="0" w:color="auto"/>
      </w:divBdr>
    </w:div>
    <w:div w:id="1269314392">
      <w:bodyDiv w:val="1"/>
      <w:marLeft w:val="0"/>
      <w:marRight w:val="0"/>
      <w:marTop w:val="0"/>
      <w:marBottom w:val="0"/>
      <w:divBdr>
        <w:top w:val="none" w:sz="0" w:space="0" w:color="auto"/>
        <w:left w:val="none" w:sz="0" w:space="0" w:color="auto"/>
        <w:bottom w:val="none" w:sz="0" w:space="0" w:color="auto"/>
        <w:right w:val="none" w:sz="0" w:space="0" w:color="auto"/>
      </w:divBdr>
    </w:div>
    <w:div w:id="1295017974">
      <w:bodyDiv w:val="1"/>
      <w:marLeft w:val="0"/>
      <w:marRight w:val="0"/>
      <w:marTop w:val="0"/>
      <w:marBottom w:val="0"/>
      <w:divBdr>
        <w:top w:val="none" w:sz="0" w:space="0" w:color="auto"/>
        <w:left w:val="none" w:sz="0" w:space="0" w:color="auto"/>
        <w:bottom w:val="none" w:sz="0" w:space="0" w:color="auto"/>
        <w:right w:val="none" w:sz="0" w:space="0" w:color="auto"/>
      </w:divBdr>
    </w:div>
    <w:div w:id="1353412605">
      <w:bodyDiv w:val="1"/>
      <w:marLeft w:val="0"/>
      <w:marRight w:val="0"/>
      <w:marTop w:val="0"/>
      <w:marBottom w:val="0"/>
      <w:divBdr>
        <w:top w:val="none" w:sz="0" w:space="0" w:color="auto"/>
        <w:left w:val="none" w:sz="0" w:space="0" w:color="auto"/>
        <w:bottom w:val="none" w:sz="0" w:space="0" w:color="auto"/>
        <w:right w:val="none" w:sz="0" w:space="0" w:color="auto"/>
      </w:divBdr>
    </w:div>
    <w:div w:id="1416509800">
      <w:bodyDiv w:val="1"/>
      <w:marLeft w:val="0"/>
      <w:marRight w:val="0"/>
      <w:marTop w:val="0"/>
      <w:marBottom w:val="0"/>
      <w:divBdr>
        <w:top w:val="none" w:sz="0" w:space="0" w:color="auto"/>
        <w:left w:val="none" w:sz="0" w:space="0" w:color="auto"/>
        <w:bottom w:val="none" w:sz="0" w:space="0" w:color="auto"/>
        <w:right w:val="none" w:sz="0" w:space="0" w:color="auto"/>
      </w:divBdr>
    </w:div>
    <w:div w:id="1478379630">
      <w:bodyDiv w:val="1"/>
      <w:marLeft w:val="0"/>
      <w:marRight w:val="0"/>
      <w:marTop w:val="0"/>
      <w:marBottom w:val="0"/>
      <w:divBdr>
        <w:top w:val="none" w:sz="0" w:space="0" w:color="auto"/>
        <w:left w:val="none" w:sz="0" w:space="0" w:color="auto"/>
        <w:bottom w:val="none" w:sz="0" w:space="0" w:color="auto"/>
        <w:right w:val="none" w:sz="0" w:space="0" w:color="auto"/>
      </w:divBdr>
    </w:div>
    <w:div w:id="1574971212">
      <w:bodyDiv w:val="1"/>
      <w:marLeft w:val="0"/>
      <w:marRight w:val="0"/>
      <w:marTop w:val="0"/>
      <w:marBottom w:val="0"/>
      <w:divBdr>
        <w:top w:val="none" w:sz="0" w:space="0" w:color="auto"/>
        <w:left w:val="none" w:sz="0" w:space="0" w:color="auto"/>
        <w:bottom w:val="none" w:sz="0" w:space="0" w:color="auto"/>
        <w:right w:val="none" w:sz="0" w:space="0" w:color="auto"/>
      </w:divBdr>
    </w:div>
    <w:div w:id="1782142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chart" Target="charts/chart27.xml"/><Relationship Id="rId102" Type="http://schemas.openxmlformats.org/officeDocument/2006/relationships/chart" Target="charts/chart28.xml"/><Relationship Id="rId103" Type="http://schemas.openxmlformats.org/officeDocument/2006/relationships/chart" Target="charts/chart29.xml"/><Relationship Id="rId104" Type="http://schemas.openxmlformats.org/officeDocument/2006/relationships/chart" Target="charts/chart30.xml"/><Relationship Id="rId105" Type="http://schemas.openxmlformats.org/officeDocument/2006/relationships/chart" Target="charts/chart31.xml"/><Relationship Id="rId106" Type="http://schemas.openxmlformats.org/officeDocument/2006/relationships/chart" Target="charts/chart32.xml"/><Relationship Id="rId107" Type="http://schemas.openxmlformats.org/officeDocument/2006/relationships/chart" Target="charts/chart3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chart" Target="charts/chart34.xml"/><Relationship Id="rId109" Type="http://schemas.openxmlformats.org/officeDocument/2006/relationships/chart" Target="charts/chart35.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chart" Target="charts/chart1.xml"/><Relationship Id="rId30" Type="http://schemas.openxmlformats.org/officeDocument/2006/relationships/image" Target="media/image15.emf"/><Relationship Id="rId31" Type="http://schemas.openxmlformats.org/officeDocument/2006/relationships/image" Target="media/image16.emf"/><Relationship Id="rId32" Type="http://schemas.openxmlformats.org/officeDocument/2006/relationships/image" Target="media/image17.emf"/><Relationship Id="rId33" Type="http://schemas.openxmlformats.org/officeDocument/2006/relationships/chart" Target="charts/chart8.xml"/><Relationship Id="rId34" Type="http://schemas.openxmlformats.org/officeDocument/2006/relationships/chart" Target="charts/chart9.xml"/><Relationship Id="rId35" Type="http://schemas.openxmlformats.org/officeDocument/2006/relationships/chart" Target="charts/chart10.xml"/><Relationship Id="rId36" Type="http://schemas.openxmlformats.org/officeDocument/2006/relationships/chart" Target="charts/chart11.xml"/><Relationship Id="rId37" Type="http://schemas.openxmlformats.org/officeDocument/2006/relationships/chart" Target="charts/chart12.xml"/><Relationship Id="rId38" Type="http://schemas.openxmlformats.org/officeDocument/2006/relationships/chart" Target="charts/chart13.xml"/><Relationship Id="rId39" Type="http://schemas.openxmlformats.org/officeDocument/2006/relationships/chart" Target="charts/chart14.xml"/><Relationship Id="rId50" Type="http://schemas.openxmlformats.org/officeDocument/2006/relationships/chart" Target="charts/chart18.xml"/><Relationship Id="rId51" Type="http://schemas.openxmlformats.org/officeDocument/2006/relationships/chart" Target="charts/chart19.xml"/><Relationship Id="rId52" Type="http://schemas.openxmlformats.org/officeDocument/2006/relationships/chart" Target="charts/chart20.xml"/><Relationship Id="rId53" Type="http://schemas.openxmlformats.org/officeDocument/2006/relationships/chart" Target="charts/chart21.xml"/><Relationship Id="rId54" Type="http://schemas.openxmlformats.org/officeDocument/2006/relationships/chart" Target="charts/chart22.xml"/><Relationship Id="rId55" Type="http://schemas.openxmlformats.org/officeDocument/2006/relationships/chart" Target="charts/chart23.xml"/><Relationship Id="rId56" Type="http://schemas.openxmlformats.org/officeDocument/2006/relationships/image" Target="media/image25.emf"/><Relationship Id="rId57" Type="http://schemas.openxmlformats.org/officeDocument/2006/relationships/image" Target="media/image26.emf"/><Relationship Id="rId58" Type="http://schemas.openxmlformats.org/officeDocument/2006/relationships/image" Target="media/image27.emf"/><Relationship Id="rId59" Type="http://schemas.openxmlformats.org/officeDocument/2006/relationships/image" Target="media/image28.emf"/><Relationship Id="rId70" Type="http://schemas.openxmlformats.org/officeDocument/2006/relationships/image" Target="media/image39.emf"/><Relationship Id="rId71" Type="http://schemas.openxmlformats.org/officeDocument/2006/relationships/image" Target="media/image40.emf"/><Relationship Id="rId72" Type="http://schemas.openxmlformats.org/officeDocument/2006/relationships/image" Target="media/image41.emf"/><Relationship Id="rId73" Type="http://schemas.openxmlformats.org/officeDocument/2006/relationships/image" Target="media/image42.emf"/><Relationship Id="rId74" Type="http://schemas.openxmlformats.org/officeDocument/2006/relationships/image" Target="media/image43.emf"/><Relationship Id="rId75" Type="http://schemas.openxmlformats.org/officeDocument/2006/relationships/image" Target="media/image44.emf"/><Relationship Id="rId76" Type="http://schemas.openxmlformats.org/officeDocument/2006/relationships/image" Target="media/image45.emf"/><Relationship Id="rId77" Type="http://schemas.openxmlformats.org/officeDocument/2006/relationships/image" Target="media/image46.emf"/><Relationship Id="rId78" Type="http://schemas.openxmlformats.org/officeDocument/2006/relationships/image" Target="media/image47.emf"/><Relationship Id="rId79" Type="http://schemas.openxmlformats.org/officeDocument/2006/relationships/image" Target="media/image48.emf"/><Relationship Id="rId110" Type="http://schemas.openxmlformats.org/officeDocument/2006/relationships/chart" Target="charts/chart36.xml"/><Relationship Id="rId90" Type="http://schemas.openxmlformats.org/officeDocument/2006/relationships/image" Target="media/image59.emf"/><Relationship Id="rId91" Type="http://schemas.openxmlformats.org/officeDocument/2006/relationships/image" Target="media/image60.emf"/><Relationship Id="rId92" Type="http://schemas.openxmlformats.org/officeDocument/2006/relationships/image" Target="media/image61.emf"/><Relationship Id="rId93" Type="http://schemas.openxmlformats.org/officeDocument/2006/relationships/image" Target="media/image62.emf"/><Relationship Id="rId94" Type="http://schemas.openxmlformats.org/officeDocument/2006/relationships/image" Target="media/image63.emf"/><Relationship Id="rId95" Type="http://schemas.openxmlformats.org/officeDocument/2006/relationships/image" Target="media/image64.emf"/><Relationship Id="rId96" Type="http://schemas.openxmlformats.org/officeDocument/2006/relationships/image" Target="media/image65.emf"/><Relationship Id="rId97" Type="http://schemas.openxmlformats.org/officeDocument/2006/relationships/image" Target="media/image66.emf"/><Relationship Id="rId98" Type="http://schemas.openxmlformats.org/officeDocument/2006/relationships/chart" Target="charts/chart24.xml"/><Relationship Id="rId99" Type="http://schemas.openxmlformats.org/officeDocument/2006/relationships/chart" Target="charts/chart25.xml"/><Relationship Id="rId111" Type="http://schemas.openxmlformats.org/officeDocument/2006/relationships/chart" Target="charts/chart37.xml"/><Relationship Id="rId112" Type="http://schemas.openxmlformats.org/officeDocument/2006/relationships/chart" Target="charts/chart38.xml"/><Relationship Id="rId113" Type="http://schemas.openxmlformats.org/officeDocument/2006/relationships/image" Target="media/image67.png"/><Relationship Id="rId114" Type="http://schemas.openxmlformats.org/officeDocument/2006/relationships/header" Target="header1.xml"/><Relationship Id="rId115" Type="http://schemas.openxmlformats.org/officeDocument/2006/relationships/header" Target="header2.xml"/><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chart" Target="charts/chart2.xml"/><Relationship Id="rId21" Type="http://schemas.openxmlformats.org/officeDocument/2006/relationships/chart" Target="charts/chart3.xml"/><Relationship Id="rId22" Type="http://schemas.openxmlformats.org/officeDocument/2006/relationships/chart" Target="charts/chart4.xml"/><Relationship Id="rId23" Type="http://schemas.openxmlformats.org/officeDocument/2006/relationships/chart" Target="charts/chart5.xml"/><Relationship Id="rId24" Type="http://schemas.openxmlformats.org/officeDocument/2006/relationships/chart" Target="charts/chart6.xml"/><Relationship Id="rId25" Type="http://schemas.openxmlformats.org/officeDocument/2006/relationships/chart" Target="charts/chart7.xml"/><Relationship Id="rId26" Type="http://schemas.openxmlformats.org/officeDocument/2006/relationships/image" Target="media/image11.emf"/><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emf"/><Relationship Id="rId40" Type="http://schemas.openxmlformats.org/officeDocument/2006/relationships/chart" Target="charts/chart15.xml"/><Relationship Id="rId41" Type="http://schemas.openxmlformats.org/officeDocument/2006/relationships/chart" Target="charts/chart16.xml"/><Relationship Id="rId42" Type="http://schemas.openxmlformats.org/officeDocument/2006/relationships/image" Target="media/image18.emf"/><Relationship Id="rId43" Type="http://schemas.openxmlformats.org/officeDocument/2006/relationships/image" Target="media/image19.emf"/><Relationship Id="rId44" Type="http://schemas.openxmlformats.org/officeDocument/2006/relationships/image" Target="media/image20.emf"/><Relationship Id="rId45" Type="http://schemas.openxmlformats.org/officeDocument/2006/relationships/image" Target="media/image21.emf"/><Relationship Id="rId46" Type="http://schemas.openxmlformats.org/officeDocument/2006/relationships/image" Target="media/image22.emf"/><Relationship Id="rId47" Type="http://schemas.openxmlformats.org/officeDocument/2006/relationships/image" Target="media/image23.emf"/><Relationship Id="rId48" Type="http://schemas.openxmlformats.org/officeDocument/2006/relationships/image" Target="media/image24.png"/><Relationship Id="rId49" Type="http://schemas.openxmlformats.org/officeDocument/2006/relationships/chart" Target="charts/chart17.xml"/><Relationship Id="rId60" Type="http://schemas.openxmlformats.org/officeDocument/2006/relationships/image" Target="media/image29.emf"/><Relationship Id="rId61" Type="http://schemas.openxmlformats.org/officeDocument/2006/relationships/image" Target="media/image30.emf"/><Relationship Id="rId62" Type="http://schemas.openxmlformats.org/officeDocument/2006/relationships/image" Target="media/image31.emf"/><Relationship Id="rId63" Type="http://schemas.openxmlformats.org/officeDocument/2006/relationships/image" Target="media/image32.emf"/><Relationship Id="rId64" Type="http://schemas.openxmlformats.org/officeDocument/2006/relationships/image" Target="media/image33.emf"/><Relationship Id="rId65" Type="http://schemas.openxmlformats.org/officeDocument/2006/relationships/image" Target="media/image34.emf"/><Relationship Id="rId66" Type="http://schemas.openxmlformats.org/officeDocument/2006/relationships/image" Target="media/image35.emf"/><Relationship Id="rId67" Type="http://schemas.openxmlformats.org/officeDocument/2006/relationships/image" Target="media/image36.emf"/><Relationship Id="rId68" Type="http://schemas.openxmlformats.org/officeDocument/2006/relationships/image" Target="media/image37.emf"/><Relationship Id="rId69" Type="http://schemas.openxmlformats.org/officeDocument/2006/relationships/image" Target="media/image38.emf"/><Relationship Id="rId100" Type="http://schemas.openxmlformats.org/officeDocument/2006/relationships/chart" Target="charts/chart26.xml"/><Relationship Id="rId80" Type="http://schemas.openxmlformats.org/officeDocument/2006/relationships/image" Target="media/image49.emf"/><Relationship Id="rId81" Type="http://schemas.openxmlformats.org/officeDocument/2006/relationships/image" Target="media/image50.emf"/><Relationship Id="rId82" Type="http://schemas.openxmlformats.org/officeDocument/2006/relationships/image" Target="media/image51.emf"/><Relationship Id="rId83" Type="http://schemas.openxmlformats.org/officeDocument/2006/relationships/image" Target="media/image52.emf"/><Relationship Id="rId84" Type="http://schemas.openxmlformats.org/officeDocument/2006/relationships/image" Target="media/image53.emf"/><Relationship Id="rId85" Type="http://schemas.openxmlformats.org/officeDocument/2006/relationships/image" Target="media/image54.emf"/><Relationship Id="rId86" Type="http://schemas.openxmlformats.org/officeDocument/2006/relationships/image" Target="media/image55.emf"/><Relationship Id="rId87" Type="http://schemas.openxmlformats.org/officeDocument/2006/relationships/image" Target="media/image56.emf"/><Relationship Id="rId88" Type="http://schemas.openxmlformats.org/officeDocument/2006/relationships/image" Target="media/image57.emf"/><Relationship Id="rId89" Type="http://schemas.openxmlformats.org/officeDocument/2006/relationships/image" Target="media/image58.emf"/></Relationships>
</file>

<file path=word/_rels/header1.xml.rels><?xml version="1.0" encoding="UTF-8" standalone="yes"?>
<Relationships xmlns="http://schemas.openxmlformats.org/package/2006/relationships"><Relationship Id="rId1" Type="http://schemas.openxmlformats.org/officeDocument/2006/relationships/image" Target="media/image68.jpeg"/></Relationships>
</file>

<file path=word/_rels/header2.xml.rels><?xml version="1.0" encoding="UTF-8" standalone="yes"?>
<Relationships xmlns="http://schemas.openxmlformats.org/package/2006/relationships"><Relationship Id="rId1" Type="http://schemas.openxmlformats.org/officeDocument/2006/relationships/image" Target="media/image69.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Library:Application%20Support:Microsoft:Office:User%20Templates:My%20Templates:Master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cpu.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cpu.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cpu.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memory.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memory.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memory.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Auto%20traffic.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cpu.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cpu.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cpu.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memory.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memory.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memory.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Larger%20File%20Size%20traffic.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Andreas:Desktop:Raw:coordinator%20selection%20time:result.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Macintosh%20HD:Users:Andreas:Documents:Master:Raw%20Data:Changing%20View:Traffic%20When%20Changing%20Document%20View.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Macintosh%20HD:Users:Andreas:Desktop:Raw:Changing%20letters:tim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Macintosh%20HD:Users:Andreas:Documents:Master:Raw%20Data:Changing%20letters:Editing%20Pages%20in%20the%20Remote%20Access%20Interface.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Macintosh%20HD:Users:Andreas:Desktop:Raw:Changing%20letters:memory.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1.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2.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Macintosh%20HD:Users:Andreas:Desktop:Raw:refresh%20time:file%20location%20test.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Andreas:Desktop:Raw:Idle:Total%20Fixed%20Memory.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Andreas:Documents:Master:Raw%20Data:Add%20and%20refresh:Two%20Devices:100%20by%20100:Fixed:ulimit%204096:Run1:cpu%20ulimit%20increase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Andreas:Documents:Master:Raw%20Data:Add%20and%20refresh:Two%20Devices:100%20by%20100:Fixed:ulimit%204096:Run1:memory%20ulimit%20increas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CPU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0.0</c:v>
                </c:pt>
                <c:pt idx="1">
                  <c:v>0.0</c:v>
                </c:pt>
                <c:pt idx="2">
                  <c:v>0.0</c:v>
                </c:pt>
                <c:pt idx="3">
                  <c:v>0.8</c:v>
                </c:pt>
                <c:pt idx="4">
                  <c:v>0.0</c:v>
                </c:pt>
                <c:pt idx="5">
                  <c:v>0.0</c:v>
                </c:pt>
                <c:pt idx="6">
                  <c:v>0.0</c:v>
                </c:pt>
                <c:pt idx="7">
                  <c:v>0.0</c:v>
                </c:pt>
                <c:pt idx="8">
                  <c:v>1.0</c:v>
                </c:pt>
                <c:pt idx="9">
                  <c:v>0.0</c:v>
                </c:pt>
                <c:pt idx="10">
                  <c:v>0.4</c:v>
                </c:pt>
                <c:pt idx="11">
                  <c:v>0.0</c:v>
                </c:pt>
                <c:pt idx="12">
                  <c:v>0.0</c:v>
                </c:pt>
                <c:pt idx="13">
                  <c:v>0.7</c:v>
                </c:pt>
                <c:pt idx="14">
                  <c:v>0.0</c:v>
                </c:pt>
                <c:pt idx="15">
                  <c:v>0.7</c:v>
                </c:pt>
                <c:pt idx="16">
                  <c:v>0.0</c:v>
                </c:pt>
                <c:pt idx="17">
                  <c:v>0.0</c:v>
                </c:pt>
                <c:pt idx="18">
                  <c:v>0.8</c:v>
                </c:pt>
                <c:pt idx="19">
                  <c:v>0.0</c:v>
                </c:pt>
                <c:pt idx="20">
                  <c:v>0.7</c:v>
                </c:pt>
                <c:pt idx="21">
                  <c:v>0.0</c:v>
                </c:pt>
                <c:pt idx="22">
                  <c:v>0.0</c:v>
                </c:pt>
                <c:pt idx="23">
                  <c:v>0.4</c:v>
                </c:pt>
                <c:pt idx="24">
                  <c:v>0.0</c:v>
                </c:pt>
                <c:pt idx="25">
                  <c:v>0.7</c:v>
                </c:pt>
                <c:pt idx="26">
                  <c:v>0.0</c:v>
                </c:pt>
                <c:pt idx="27">
                  <c:v>0.0</c:v>
                </c:pt>
                <c:pt idx="28">
                  <c:v>0.3</c:v>
                </c:pt>
                <c:pt idx="29">
                  <c:v>0.0</c:v>
                </c:pt>
                <c:pt idx="30">
                  <c:v>0.9</c:v>
                </c:pt>
                <c:pt idx="31">
                  <c:v>0.0</c:v>
                </c:pt>
                <c:pt idx="32">
                  <c:v>0.0</c:v>
                </c:pt>
                <c:pt idx="33">
                  <c:v>0.0</c:v>
                </c:pt>
                <c:pt idx="34">
                  <c:v>0.0</c:v>
                </c:pt>
                <c:pt idx="35">
                  <c:v>0.8</c:v>
                </c:pt>
                <c:pt idx="36">
                  <c:v>0.0</c:v>
                </c:pt>
                <c:pt idx="37">
                  <c:v>0.0</c:v>
                </c:pt>
                <c:pt idx="38">
                  <c:v>0.0</c:v>
                </c:pt>
                <c:pt idx="39">
                  <c:v>0.0</c:v>
                </c:pt>
                <c:pt idx="40">
                  <c:v>0.9</c:v>
                </c:pt>
                <c:pt idx="41">
                  <c:v>0.0</c:v>
                </c:pt>
                <c:pt idx="42">
                  <c:v>0.0</c:v>
                </c:pt>
                <c:pt idx="43">
                  <c:v>0.0</c:v>
                </c:pt>
                <c:pt idx="44">
                  <c:v>0.0</c:v>
                </c:pt>
                <c:pt idx="45">
                  <c:v>0.8</c:v>
                </c:pt>
                <c:pt idx="46">
                  <c:v>0.0</c:v>
                </c:pt>
                <c:pt idx="47">
                  <c:v>0.0</c:v>
                </c:pt>
                <c:pt idx="48">
                  <c:v>0.0</c:v>
                </c:pt>
                <c:pt idx="49">
                  <c:v>0.0</c:v>
                </c:pt>
                <c:pt idx="50">
                  <c:v>0.9</c:v>
                </c:pt>
                <c:pt idx="51">
                  <c:v>0.0</c:v>
                </c:pt>
                <c:pt idx="52">
                  <c:v>0.0</c:v>
                </c:pt>
                <c:pt idx="53">
                  <c:v>0.0</c:v>
                </c:pt>
                <c:pt idx="54">
                  <c:v>0.0</c:v>
                </c:pt>
                <c:pt idx="55">
                  <c:v>0.9</c:v>
                </c:pt>
                <c:pt idx="56">
                  <c:v>0.0</c:v>
                </c:pt>
                <c:pt idx="57">
                  <c:v>0.0</c:v>
                </c:pt>
                <c:pt idx="58">
                  <c:v>0.0</c:v>
                </c:pt>
                <c:pt idx="59">
                  <c:v>0.0</c:v>
                </c:pt>
                <c:pt idx="60">
                  <c:v>0.9</c:v>
                </c:pt>
                <c:pt idx="61">
                  <c:v>0.0</c:v>
                </c:pt>
                <c:pt idx="62">
                  <c:v>0.0</c:v>
                </c:pt>
                <c:pt idx="63">
                  <c:v>0.0</c:v>
                </c:pt>
                <c:pt idx="64">
                  <c:v>0.0</c:v>
                </c:pt>
                <c:pt idx="65">
                  <c:v>0.9</c:v>
                </c:pt>
                <c:pt idx="66">
                  <c:v>0.0</c:v>
                </c:pt>
                <c:pt idx="67">
                  <c:v>0.0</c:v>
                </c:pt>
                <c:pt idx="68">
                  <c:v>0.0</c:v>
                </c:pt>
                <c:pt idx="69">
                  <c:v>0.0</c:v>
                </c:pt>
                <c:pt idx="70">
                  <c:v>0.9</c:v>
                </c:pt>
                <c:pt idx="71">
                  <c:v>0.0</c:v>
                </c:pt>
                <c:pt idx="72">
                  <c:v>0.0</c:v>
                </c:pt>
                <c:pt idx="73">
                  <c:v>0.0</c:v>
                </c:pt>
                <c:pt idx="74">
                  <c:v>0.0</c:v>
                </c:pt>
                <c:pt idx="75">
                  <c:v>0.6</c:v>
                </c:pt>
                <c:pt idx="76">
                  <c:v>0.0</c:v>
                </c:pt>
                <c:pt idx="77">
                  <c:v>0.0</c:v>
                </c:pt>
                <c:pt idx="78">
                  <c:v>0.0</c:v>
                </c:pt>
                <c:pt idx="79">
                  <c:v>0.0</c:v>
                </c:pt>
                <c:pt idx="80">
                  <c:v>0.9</c:v>
                </c:pt>
                <c:pt idx="81">
                  <c:v>0.0</c:v>
                </c:pt>
                <c:pt idx="82">
                  <c:v>0.0</c:v>
                </c:pt>
                <c:pt idx="83">
                  <c:v>0.0</c:v>
                </c:pt>
                <c:pt idx="84">
                  <c:v>0.0</c:v>
                </c:pt>
                <c:pt idx="85">
                  <c:v>0.9</c:v>
                </c:pt>
                <c:pt idx="86">
                  <c:v>0.0</c:v>
                </c:pt>
                <c:pt idx="87">
                  <c:v>0.0</c:v>
                </c:pt>
                <c:pt idx="88">
                  <c:v>0.0</c:v>
                </c:pt>
                <c:pt idx="89">
                  <c:v>0.0</c:v>
                </c:pt>
                <c:pt idx="90">
                  <c:v>0.8</c:v>
                </c:pt>
                <c:pt idx="91">
                  <c:v>0.0</c:v>
                </c:pt>
                <c:pt idx="92">
                  <c:v>0.0</c:v>
                </c:pt>
                <c:pt idx="93">
                  <c:v>0.0</c:v>
                </c:pt>
                <c:pt idx="94">
                  <c:v>0.0</c:v>
                </c:pt>
                <c:pt idx="95">
                  <c:v>0.9</c:v>
                </c:pt>
                <c:pt idx="96">
                  <c:v>0.0</c:v>
                </c:pt>
                <c:pt idx="97">
                  <c:v>0.0</c:v>
                </c:pt>
                <c:pt idx="98">
                  <c:v>0.0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0.0</c:v>
                </c:pt>
                <c:pt idx="1">
                  <c:v>0.0</c:v>
                </c:pt>
                <c:pt idx="2">
                  <c:v>4.7</c:v>
                </c:pt>
                <c:pt idx="3">
                  <c:v>0.0</c:v>
                </c:pt>
                <c:pt idx="4">
                  <c:v>0.0</c:v>
                </c:pt>
                <c:pt idx="5">
                  <c:v>0.0</c:v>
                </c:pt>
                <c:pt idx="6">
                  <c:v>0.0</c:v>
                </c:pt>
                <c:pt idx="7">
                  <c:v>4.0</c:v>
                </c:pt>
                <c:pt idx="8">
                  <c:v>0.0</c:v>
                </c:pt>
                <c:pt idx="9">
                  <c:v>0.0</c:v>
                </c:pt>
                <c:pt idx="10">
                  <c:v>0.0</c:v>
                </c:pt>
                <c:pt idx="11">
                  <c:v>0.0</c:v>
                </c:pt>
                <c:pt idx="12">
                  <c:v>4.0</c:v>
                </c:pt>
                <c:pt idx="13">
                  <c:v>0.0</c:v>
                </c:pt>
                <c:pt idx="14">
                  <c:v>0.0</c:v>
                </c:pt>
                <c:pt idx="15">
                  <c:v>0.0</c:v>
                </c:pt>
                <c:pt idx="16">
                  <c:v>0.0</c:v>
                </c:pt>
                <c:pt idx="17">
                  <c:v>2.8</c:v>
                </c:pt>
                <c:pt idx="18">
                  <c:v>0.0</c:v>
                </c:pt>
                <c:pt idx="19">
                  <c:v>0.7</c:v>
                </c:pt>
                <c:pt idx="20">
                  <c:v>0.0</c:v>
                </c:pt>
                <c:pt idx="21">
                  <c:v>0.0</c:v>
                </c:pt>
                <c:pt idx="22">
                  <c:v>1.8</c:v>
                </c:pt>
                <c:pt idx="23">
                  <c:v>0.0</c:v>
                </c:pt>
                <c:pt idx="24">
                  <c:v>3.699999999999999</c:v>
                </c:pt>
                <c:pt idx="25">
                  <c:v>0.0</c:v>
                </c:pt>
                <c:pt idx="26">
                  <c:v>0.0</c:v>
                </c:pt>
                <c:pt idx="27">
                  <c:v>0.9</c:v>
                </c:pt>
                <c:pt idx="28">
                  <c:v>0.0</c:v>
                </c:pt>
                <c:pt idx="29">
                  <c:v>5.0</c:v>
                </c:pt>
                <c:pt idx="30">
                  <c:v>0.0</c:v>
                </c:pt>
                <c:pt idx="31">
                  <c:v>0.0</c:v>
                </c:pt>
                <c:pt idx="32">
                  <c:v>0.7</c:v>
                </c:pt>
                <c:pt idx="33">
                  <c:v>0.0</c:v>
                </c:pt>
                <c:pt idx="34">
                  <c:v>5.0</c:v>
                </c:pt>
                <c:pt idx="35">
                  <c:v>0.0</c:v>
                </c:pt>
                <c:pt idx="36">
                  <c:v>0.0</c:v>
                </c:pt>
                <c:pt idx="37">
                  <c:v>0.0</c:v>
                </c:pt>
                <c:pt idx="38">
                  <c:v>0.0</c:v>
                </c:pt>
                <c:pt idx="39">
                  <c:v>5.9</c:v>
                </c:pt>
                <c:pt idx="40">
                  <c:v>0.0</c:v>
                </c:pt>
                <c:pt idx="41">
                  <c:v>0.0</c:v>
                </c:pt>
                <c:pt idx="42">
                  <c:v>0.0</c:v>
                </c:pt>
                <c:pt idx="43">
                  <c:v>0.0</c:v>
                </c:pt>
                <c:pt idx="44">
                  <c:v>5.3</c:v>
                </c:pt>
                <c:pt idx="45">
                  <c:v>0.0</c:v>
                </c:pt>
                <c:pt idx="46">
                  <c:v>0.0</c:v>
                </c:pt>
                <c:pt idx="47">
                  <c:v>0.0</c:v>
                </c:pt>
                <c:pt idx="48">
                  <c:v>0.0</c:v>
                </c:pt>
                <c:pt idx="49">
                  <c:v>5.0</c:v>
                </c:pt>
                <c:pt idx="50">
                  <c:v>0.0</c:v>
                </c:pt>
                <c:pt idx="51">
                  <c:v>0.0</c:v>
                </c:pt>
                <c:pt idx="52">
                  <c:v>0.0</c:v>
                </c:pt>
                <c:pt idx="53">
                  <c:v>0.0</c:v>
                </c:pt>
                <c:pt idx="54">
                  <c:v>5.4</c:v>
                </c:pt>
                <c:pt idx="55">
                  <c:v>0.0</c:v>
                </c:pt>
                <c:pt idx="56">
                  <c:v>0.0</c:v>
                </c:pt>
                <c:pt idx="57">
                  <c:v>0.0</c:v>
                </c:pt>
                <c:pt idx="58">
                  <c:v>0.0</c:v>
                </c:pt>
                <c:pt idx="59">
                  <c:v>5.300000000000001</c:v>
                </c:pt>
                <c:pt idx="60">
                  <c:v>0.0</c:v>
                </c:pt>
                <c:pt idx="61">
                  <c:v>0.0</c:v>
                </c:pt>
                <c:pt idx="62">
                  <c:v>0.0</c:v>
                </c:pt>
                <c:pt idx="63">
                  <c:v>0.0</c:v>
                </c:pt>
                <c:pt idx="64">
                  <c:v>5.3</c:v>
                </c:pt>
                <c:pt idx="65">
                  <c:v>0.0</c:v>
                </c:pt>
                <c:pt idx="66">
                  <c:v>0.0</c:v>
                </c:pt>
                <c:pt idx="67">
                  <c:v>0.0</c:v>
                </c:pt>
                <c:pt idx="68">
                  <c:v>0.0</c:v>
                </c:pt>
                <c:pt idx="69">
                  <c:v>5.2</c:v>
                </c:pt>
                <c:pt idx="70">
                  <c:v>0.0</c:v>
                </c:pt>
                <c:pt idx="71">
                  <c:v>0.0</c:v>
                </c:pt>
                <c:pt idx="72">
                  <c:v>0.0</c:v>
                </c:pt>
                <c:pt idx="73">
                  <c:v>0.0</c:v>
                </c:pt>
                <c:pt idx="74">
                  <c:v>5.5</c:v>
                </c:pt>
                <c:pt idx="75">
                  <c:v>0.0</c:v>
                </c:pt>
                <c:pt idx="76">
                  <c:v>0.0</c:v>
                </c:pt>
                <c:pt idx="77">
                  <c:v>0.0</c:v>
                </c:pt>
                <c:pt idx="78">
                  <c:v>0.0</c:v>
                </c:pt>
                <c:pt idx="79">
                  <c:v>4.9</c:v>
                </c:pt>
                <c:pt idx="80">
                  <c:v>0.0</c:v>
                </c:pt>
                <c:pt idx="81">
                  <c:v>0.0</c:v>
                </c:pt>
                <c:pt idx="82">
                  <c:v>0.0</c:v>
                </c:pt>
                <c:pt idx="83">
                  <c:v>0.0</c:v>
                </c:pt>
                <c:pt idx="84">
                  <c:v>4.2</c:v>
                </c:pt>
                <c:pt idx="85">
                  <c:v>0.0</c:v>
                </c:pt>
                <c:pt idx="86">
                  <c:v>0.0</c:v>
                </c:pt>
                <c:pt idx="87">
                  <c:v>0.0</c:v>
                </c:pt>
                <c:pt idx="88">
                  <c:v>0.0</c:v>
                </c:pt>
                <c:pt idx="89">
                  <c:v>3.3</c:v>
                </c:pt>
                <c:pt idx="90">
                  <c:v>0.0</c:v>
                </c:pt>
                <c:pt idx="91">
                  <c:v>0.2</c:v>
                </c:pt>
                <c:pt idx="92">
                  <c:v>0.0</c:v>
                </c:pt>
                <c:pt idx="93">
                  <c:v>0.0</c:v>
                </c:pt>
                <c:pt idx="94">
                  <c:v>2.5</c:v>
                </c:pt>
                <c:pt idx="95">
                  <c:v>0.0</c:v>
                </c:pt>
                <c:pt idx="96">
                  <c:v>3.8</c:v>
                </c:pt>
                <c:pt idx="97">
                  <c:v>0.0</c:v>
                </c:pt>
                <c:pt idx="98">
                  <c:v>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0.0</c:v>
                </c:pt>
                <c:pt idx="1">
                  <c:v>1.9</c:v>
                </c:pt>
                <c:pt idx="2">
                  <c:v>5.2</c:v>
                </c:pt>
                <c:pt idx="3">
                  <c:v>0.0</c:v>
                </c:pt>
                <c:pt idx="4">
                  <c:v>9.3</c:v>
                </c:pt>
                <c:pt idx="5">
                  <c:v>0.0</c:v>
                </c:pt>
                <c:pt idx="6">
                  <c:v>4.300000000000001</c:v>
                </c:pt>
                <c:pt idx="7">
                  <c:v>3.900000000000001</c:v>
                </c:pt>
                <c:pt idx="8">
                  <c:v>0.0</c:v>
                </c:pt>
                <c:pt idx="9">
                  <c:v>9.6</c:v>
                </c:pt>
                <c:pt idx="10">
                  <c:v>0.0</c:v>
                </c:pt>
                <c:pt idx="11">
                  <c:v>7.6</c:v>
                </c:pt>
                <c:pt idx="12">
                  <c:v>2.3</c:v>
                </c:pt>
                <c:pt idx="13">
                  <c:v>0.0</c:v>
                </c:pt>
                <c:pt idx="14">
                  <c:v>12.5</c:v>
                </c:pt>
                <c:pt idx="15">
                  <c:v>0.0</c:v>
                </c:pt>
                <c:pt idx="16">
                  <c:v>4.6</c:v>
                </c:pt>
                <c:pt idx="17">
                  <c:v>0.0</c:v>
                </c:pt>
                <c:pt idx="18">
                  <c:v>0.0</c:v>
                </c:pt>
                <c:pt idx="19">
                  <c:v>10.9</c:v>
                </c:pt>
                <c:pt idx="20">
                  <c:v>0.0</c:v>
                </c:pt>
                <c:pt idx="21">
                  <c:v>5.800000000000001</c:v>
                </c:pt>
                <c:pt idx="22">
                  <c:v>0.0</c:v>
                </c:pt>
                <c:pt idx="23">
                  <c:v>0.0</c:v>
                </c:pt>
                <c:pt idx="24">
                  <c:v>10.4</c:v>
                </c:pt>
                <c:pt idx="25">
                  <c:v>0.0</c:v>
                </c:pt>
                <c:pt idx="26">
                  <c:v>6.9</c:v>
                </c:pt>
                <c:pt idx="27">
                  <c:v>0.0</c:v>
                </c:pt>
                <c:pt idx="28">
                  <c:v>0.1</c:v>
                </c:pt>
                <c:pt idx="29">
                  <c:v>7.9</c:v>
                </c:pt>
                <c:pt idx="30">
                  <c:v>0.0</c:v>
                </c:pt>
                <c:pt idx="31">
                  <c:v>11.7</c:v>
                </c:pt>
                <c:pt idx="32">
                  <c:v>0.0</c:v>
                </c:pt>
                <c:pt idx="33">
                  <c:v>2.2</c:v>
                </c:pt>
                <c:pt idx="34">
                  <c:v>6.900000000000001</c:v>
                </c:pt>
                <c:pt idx="35">
                  <c:v>0.0</c:v>
                </c:pt>
                <c:pt idx="36">
                  <c:v>6.4</c:v>
                </c:pt>
                <c:pt idx="37">
                  <c:v>0.0</c:v>
                </c:pt>
                <c:pt idx="38">
                  <c:v>1.2</c:v>
                </c:pt>
                <c:pt idx="39">
                  <c:v>5.000000000000001</c:v>
                </c:pt>
                <c:pt idx="40">
                  <c:v>0.0</c:v>
                </c:pt>
                <c:pt idx="41">
                  <c:v>7.4</c:v>
                </c:pt>
                <c:pt idx="42">
                  <c:v>0.0</c:v>
                </c:pt>
                <c:pt idx="43">
                  <c:v>4.7</c:v>
                </c:pt>
                <c:pt idx="44">
                  <c:v>4.0</c:v>
                </c:pt>
                <c:pt idx="45">
                  <c:v>0.0</c:v>
                </c:pt>
                <c:pt idx="46">
                  <c:v>7.3</c:v>
                </c:pt>
                <c:pt idx="47">
                  <c:v>0.0</c:v>
                </c:pt>
                <c:pt idx="48">
                  <c:v>1.9</c:v>
                </c:pt>
                <c:pt idx="49">
                  <c:v>2.6</c:v>
                </c:pt>
                <c:pt idx="50">
                  <c:v>0.0</c:v>
                </c:pt>
                <c:pt idx="51">
                  <c:v>12.3</c:v>
                </c:pt>
                <c:pt idx="52">
                  <c:v>0.0</c:v>
                </c:pt>
                <c:pt idx="53">
                  <c:v>3.2</c:v>
                </c:pt>
                <c:pt idx="54">
                  <c:v>2.6</c:v>
                </c:pt>
                <c:pt idx="55">
                  <c:v>0.0</c:v>
                </c:pt>
                <c:pt idx="56">
                  <c:v>12.4</c:v>
                </c:pt>
                <c:pt idx="57">
                  <c:v>0.0</c:v>
                </c:pt>
                <c:pt idx="58">
                  <c:v>4.0</c:v>
                </c:pt>
                <c:pt idx="59">
                  <c:v>0.0</c:v>
                </c:pt>
                <c:pt idx="60">
                  <c:v>0.0</c:v>
                </c:pt>
                <c:pt idx="61">
                  <c:v>10.7</c:v>
                </c:pt>
                <c:pt idx="62">
                  <c:v>0.0</c:v>
                </c:pt>
                <c:pt idx="63">
                  <c:v>5.6</c:v>
                </c:pt>
                <c:pt idx="64">
                  <c:v>0.0</c:v>
                </c:pt>
                <c:pt idx="65">
                  <c:v>1.2</c:v>
                </c:pt>
                <c:pt idx="66">
                  <c:v>9.3</c:v>
                </c:pt>
                <c:pt idx="67">
                  <c:v>0.0</c:v>
                </c:pt>
                <c:pt idx="68">
                  <c:v>6.9</c:v>
                </c:pt>
                <c:pt idx="69">
                  <c:v>0.0</c:v>
                </c:pt>
                <c:pt idx="70">
                  <c:v>2.1</c:v>
                </c:pt>
                <c:pt idx="71">
                  <c:v>8.0</c:v>
                </c:pt>
                <c:pt idx="72">
                  <c:v>0.0</c:v>
                </c:pt>
                <c:pt idx="73">
                  <c:v>7.100000000000001</c:v>
                </c:pt>
                <c:pt idx="74">
                  <c:v>0.0</c:v>
                </c:pt>
                <c:pt idx="75">
                  <c:v>0.4</c:v>
                </c:pt>
                <c:pt idx="76">
                  <c:v>5.700000000000001</c:v>
                </c:pt>
                <c:pt idx="77">
                  <c:v>0.0</c:v>
                </c:pt>
                <c:pt idx="78">
                  <c:v>8.1</c:v>
                </c:pt>
                <c:pt idx="79">
                  <c:v>0.0</c:v>
                </c:pt>
                <c:pt idx="80">
                  <c:v>1.3</c:v>
                </c:pt>
                <c:pt idx="81">
                  <c:v>4.6</c:v>
                </c:pt>
                <c:pt idx="82">
                  <c:v>0.0</c:v>
                </c:pt>
                <c:pt idx="83">
                  <c:v>7.299999999999999</c:v>
                </c:pt>
                <c:pt idx="84">
                  <c:v>0.0</c:v>
                </c:pt>
                <c:pt idx="85">
                  <c:v>1.8</c:v>
                </c:pt>
                <c:pt idx="86">
                  <c:v>3.700000000000001</c:v>
                </c:pt>
                <c:pt idx="87">
                  <c:v>0.0</c:v>
                </c:pt>
                <c:pt idx="88">
                  <c:v>10.5</c:v>
                </c:pt>
                <c:pt idx="89">
                  <c:v>0.0</c:v>
                </c:pt>
                <c:pt idx="90">
                  <c:v>3.1</c:v>
                </c:pt>
                <c:pt idx="91">
                  <c:v>2.200000000000001</c:v>
                </c:pt>
                <c:pt idx="92">
                  <c:v>0.0</c:v>
                </c:pt>
                <c:pt idx="93">
                  <c:v>12.7</c:v>
                </c:pt>
                <c:pt idx="94">
                  <c:v>0.0</c:v>
                </c:pt>
                <c:pt idx="95">
                  <c:v>2.9</c:v>
                </c:pt>
                <c:pt idx="96">
                  <c:v>0.0</c:v>
                </c:pt>
                <c:pt idx="97">
                  <c:v>0.0</c:v>
                </c:pt>
                <c:pt idx="98">
                  <c:v>12.4</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1.4</c:v>
                </c:pt>
                <c:pt idx="1">
                  <c:v>8.6</c:v>
                </c:pt>
                <c:pt idx="2">
                  <c:v>11.2</c:v>
                </c:pt>
                <c:pt idx="3">
                  <c:v>5.800000000000001</c:v>
                </c:pt>
                <c:pt idx="4">
                  <c:v>8.900000000000002</c:v>
                </c:pt>
                <c:pt idx="5">
                  <c:v>6.399999999999997</c:v>
                </c:pt>
                <c:pt idx="6">
                  <c:v>9.100000000000001</c:v>
                </c:pt>
                <c:pt idx="7">
                  <c:v>9.89999999999999</c:v>
                </c:pt>
                <c:pt idx="8">
                  <c:v>10.3</c:v>
                </c:pt>
                <c:pt idx="9">
                  <c:v>9.6</c:v>
                </c:pt>
                <c:pt idx="10">
                  <c:v>5.699999999999997</c:v>
                </c:pt>
                <c:pt idx="11">
                  <c:v>9.500000000000001</c:v>
                </c:pt>
                <c:pt idx="12">
                  <c:v>9.1</c:v>
                </c:pt>
                <c:pt idx="13">
                  <c:v>10.9</c:v>
                </c:pt>
                <c:pt idx="14">
                  <c:v>9.6</c:v>
                </c:pt>
                <c:pt idx="15">
                  <c:v>4.6</c:v>
                </c:pt>
                <c:pt idx="16">
                  <c:v>9.7</c:v>
                </c:pt>
                <c:pt idx="17">
                  <c:v>6.8</c:v>
                </c:pt>
                <c:pt idx="18">
                  <c:v>8.9</c:v>
                </c:pt>
                <c:pt idx="19">
                  <c:v>10.6</c:v>
                </c:pt>
                <c:pt idx="20">
                  <c:v>5.800000000000001</c:v>
                </c:pt>
                <c:pt idx="21">
                  <c:v>11.4</c:v>
                </c:pt>
                <c:pt idx="22">
                  <c:v>9.7</c:v>
                </c:pt>
                <c:pt idx="23">
                  <c:v>6.700000000000001</c:v>
                </c:pt>
                <c:pt idx="24">
                  <c:v>7.899999999999999</c:v>
                </c:pt>
                <c:pt idx="25">
                  <c:v>8.1</c:v>
                </c:pt>
                <c:pt idx="26">
                  <c:v>7.3</c:v>
                </c:pt>
                <c:pt idx="27">
                  <c:v>6.999999999999997</c:v>
                </c:pt>
                <c:pt idx="28">
                  <c:v>9.9</c:v>
                </c:pt>
                <c:pt idx="29">
                  <c:v>10.8</c:v>
                </c:pt>
                <c:pt idx="30">
                  <c:v>8.8</c:v>
                </c:pt>
                <c:pt idx="31">
                  <c:v>9.200000000000001</c:v>
                </c:pt>
                <c:pt idx="32">
                  <c:v>6.099999999999997</c:v>
                </c:pt>
                <c:pt idx="33">
                  <c:v>9.4</c:v>
                </c:pt>
                <c:pt idx="34">
                  <c:v>10.9</c:v>
                </c:pt>
                <c:pt idx="35">
                  <c:v>10.2</c:v>
                </c:pt>
                <c:pt idx="36">
                  <c:v>9.200000000000001</c:v>
                </c:pt>
                <c:pt idx="37">
                  <c:v>6.699999999999997</c:v>
                </c:pt>
                <c:pt idx="38">
                  <c:v>8.3</c:v>
                </c:pt>
                <c:pt idx="39">
                  <c:v>8.900000000000002</c:v>
                </c:pt>
                <c:pt idx="40">
                  <c:v>8.3</c:v>
                </c:pt>
                <c:pt idx="41">
                  <c:v>8.6</c:v>
                </c:pt>
                <c:pt idx="42">
                  <c:v>4.899999999999998</c:v>
                </c:pt>
                <c:pt idx="43">
                  <c:v>9.3</c:v>
                </c:pt>
                <c:pt idx="44">
                  <c:v>6.3</c:v>
                </c:pt>
                <c:pt idx="45">
                  <c:v>9.1</c:v>
                </c:pt>
                <c:pt idx="46">
                  <c:v>9.6</c:v>
                </c:pt>
                <c:pt idx="47">
                  <c:v>5.4</c:v>
                </c:pt>
                <c:pt idx="48">
                  <c:v>10.2</c:v>
                </c:pt>
                <c:pt idx="49">
                  <c:v>4.999999999999996</c:v>
                </c:pt>
                <c:pt idx="50">
                  <c:v>9.500000000000001</c:v>
                </c:pt>
                <c:pt idx="51">
                  <c:v>9.900000000000002</c:v>
                </c:pt>
                <c:pt idx="52">
                  <c:v>8.8</c:v>
                </c:pt>
                <c:pt idx="53">
                  <c:v>10.9</c:v>
                </c:pt>
                <c:pt idx="54">
                  <c:v>6.399999999999997</c:v>
                </c:pt>
                <c:pt idx="55">
                  <c:v>9.400000000000002</c:v>
                </c:pt>
                <c:pt idx="56">
                  <c:v>11.6</c:v>
                </c:pt>
                <c:pt idx="57">
                  <c:v>6.5</c:v>
                </c:pt>
                <c:pt idx="58">
                  <c:v>9.1</c:v>
                </c:pt>
                <c:pt idx="59">
                  <c:v>5.199999999999996</c:v>
                </c:pt>
                <c:pt idx="60">
                  <c:v>10.3</c:v>
                </c:pt>
                <c:pt idx="61">
                  <c:v>10.1</c:v>
                </c:pt>
                <c:pt idx="62">
                  <c:v>6.800000000000001</c:v>
                </c:pt>
                <c:pt idx="63">
                  <c:v>9.900000000000002</c:v>
                </c:pt>
                <c:pt idx="64">
                  <c:v>4.6</c:v>
                </c:pt>
                <c:pt idx="65">
                  <c:v>10.5</c:v>
                </c:pt>
                <c:pt idx="66">
                  <c:v>8.200000000000001</c:v>
                </c:pt>
                <c:pt idx="67">
                  <c:v>9.200000000000001</c:v>
                </c:pt>
                <c:pt idx="68">
                  <c:v>8.7</c:v>
                </c:pt>
                <c:pt idx="69">
                  <c:v>7.199999999999997</c:v>
                </c:pt>
                <c:pt idx="70">
                  <c:v>10.0</c:v>
                </c:pt>
                <c:pt idx="71">
                  <c:v>7.0</c:v>
                </c:pt>
                <c:pt idx="72">
                  <c:v>10.2</c:v>
                </c:pt>
                <c:pt idx="73">
                  <c:v>10.5</c:v>
                </c:pt>
                <c:pt idx="74">
                  <c:v>5.400000000000001</c:v>
                </c:pt>
                <c:pt idx="75">
                  <c:v>10.2</c:v>
                </c:pt>
                <c:pt idx="76">
                  <c:v>5.599999999999998</c:v>
                </c:pt>
                <c:pt idx="77">
                  <c:v>9.5</c:v>
                </c:pt>
                <c:pt idx="78">
                  <c:v>9.8</c:v>
                </c:pt>
                <c:pt idx="79">
                  <c:v>5.9</c:v>
                </c:pt>
                <c:pt idx="80">
                  <c:v>12.2</c:v>
                </c:pt>
                <c:pt idx="81">
                  <c:v>4.599999999999998</c:v>
                </c:pt>
                <c:pt idx="82">
                  <c:v>10.8</c:v>
                </c:pt>
                <c:pt idx="83">
                  <c:v>12.7</c:v>
                </c:pt>
                <c:pt idx="84">
                  <c:v>11.5</c:v>
                </c:pt>
                <c:pt idx="85">
                  <c:v>10.6</c:v>
                </c:pt>
                <c:pt idx="86">
                  <c:v>4.899999999999997</c:v>
                </c:pt>
                <c:pt idx="87">
                  <c:v>10.1</c:v>
                </c:pt>
                <c:pt idx="88">
                  <c:v>10.2</c:v>
                </c:pt>
                <c:pt idx="89">
                  <c:v>9.4</c:v>
                </c:pt>
                <c:pt idx="90">
                  <c:v>9.7</c:v>
                </c:pt>
                <c:pt idx="91">
                  <c:v>5.299999999999996</c:v>
                </c:pt>
                <c:pt idx="92">
                  <c:v>10.6</c:v>
                </c:pt>
                <c:pt idx="93">
                  <c:v>9.1</c:v>
                </c:pt>
                <c:pt idx="94">
                  <c:v>8.4</c:v>
                </c:pt>
                <c:pt idx="95">
                  <c:v>9.4</c:v>
                </c:pt>
                <c:pt idx="96">
                  <c:v>4.6</c:v>
                </c:pt>
                <c:pt idx="97">
                  <c:v>9.200000000000001</c:v>
                </c:pt>
                <c:pt idx="98">
                  <c:v>7.400000000000001</c:v>
                </c:pt>
              </c:numCache>
            </c:numRef>
          </c:val>
          <c:smooth val="0"/>
        </c:ser>
        <c:dLbls>
          <c:showLegendKey val="0"/>
          <c:showVal val="0"/>
          <c:showCatName val="0"/>
          <c:showSerName val="0"/>
          <c:showPercent val="0"/>
          <c:showBubbleSize val="0"/>
        </c:dLbls>
        <c:marker val="1"/>
        <c:smooth val="0"/>
        <c:axId val="2119954504"/>
        <c:axId val="2119961400"/>
      </c:lineChart>
      <c:catAx>
        <c:axId val="2119954504"/>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19961400"/>
        <c:crosses val="autoZero"/>
        <c:auto val="1"/>
        <c:lblAlgn val="ctr"/>
        <c:lblOffset val="100"/>
        <c:noMultiLvlLbl val="0"/>
      </c:catAx>
      <c:valAx>
        <c:axId val="2119961400"/>
        <c:scaling>
          <c:orientation val="minMax"/>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119954504"/>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0.0</c:v>
                </c:pt>
                <c:pt idx="1">
                  <c:v>0.4</c:v>
                </c:pt>
                <c:pt idx="2">
                  <c:v>0.1</c:v>
                </c:pt>
                <c:pt idx="3">
                  <c:v>1.1</c:v>
                </c:pt>
                <c:pt idx="4">
                  <c:v>0.0</c:v>
                </c:pt>
                <c:pt idx="5">
                  <c:v>0.1</c:v>
                </c:pt>
                <c:pt idx="6">
                  <c:v>0.2</c:v>
                </c:pt>
                <c:pt idx="7">
                  <c:v>0.1</c:v>
                </c:pt>
                <c:pt idx="8">
                  <c:v>1.7</c:v>
                </c:pt>
                <c:pt idx="9">
                  <c:v>0.3</c:v>
                </c:pt>
                <c:pt idx="10">
                  <c:v>0.1</c:v>
                </c:pt>
                <c:pt idx="11">
                  <c:v>0.0</c:v>
                </c:pt>
                <c:pt idx="12">
                  <c:v>0.0</c:v>
                </c:pt>
                <c:pt idx="13">
                  <c:v>0.7</c:v>
                </c:pt>
                <c:pt idx="14">
                  <c:v>0.1</c:v>
                </c:pt>
                <c:pt idx="15">
                  <c:v>0.5</c:v>
                </c:pt>
                <c:pt idx="16">
                  <c:v>0.0</c:v>
                </c:pt>
                <c:pt idx="17">
                  <c:v>0.0</c:v>
                </c:pt>
                <c:pt idx="18">
                  <c:v>1.4</c:v>
                </c:pt>
                <c:pt idx="19">
                  <c:v>0.1</c:v>
                </c:pt>
                <c:pt idx="20">
                  <c:v>0.1</c:v>
                </c:pt>
                <c:pt idx="21">
                  <c:v>6.3</c:v>
                </c:pt>
                <c:pt idx="22">
                  <c:v>0.1</c:v>
                </c:pt>
                <c:pt idx="23">
                  <c:v>1.6</c:v>
                </c:pt>
                <c:pt idx="24">
                  <c:v>0.1</c:v>
                </c:pt>
                <c:pt idx="25">
                  <c:v>0.1</c:v>
                </c:pt>
                <c:pt idx="26">
                  <c:v>23.1</c:v>
                </c:pt>
                <c:pt idx="27">
                  <c:v>0.1</c:v>
                </c:pt>
                <c:pt idx="28">
                  <c:v>1.0</c:v>
                </c:pt>
                <c:pt idx="29">
                  <c:v>0.0</c:v>
                </c:pt>
                <c:pt idx="30">
                  <c:v>0.1</c:v>
                </c:pt>
                <c:pt idx="31">
                  <c:v>1.0</c:v>
                </c:pt>
                <c:pt idx="32">
                  <c:v>0.1</c:v>
                </c:pt>
                <c:pt idx="33">
                  <c:v>0.4</c:v>
                </c:pt>
                <c:pt idx="34">
                  <c:v>1.1</c:v>
                </c:pt>
                <c:pt idx="35">
                  <c:v>0.1</c:v>
                </c:pt>
                <c:pt idx="36">
                  <c:v>1.1</c:v>
                </c:pt>
                <c:pt idx="37">
                  <c:v>0.1</c:v>
                </c:pt>
                <c:pt idx="38">
                  <c:v>0.5</c:v>
                </c:pt>
                <c:pt idx="39">
                  <c:v>56.3</c:v>
                </c:pt>
                <c:pt idx="40">
                  <c:v>0.1</c:v>
                </c:pt>
                <c:pt idx="41">
                  <c:v>0.7</c:v>
                </c:pt>
                <c:pt idx="42">
                  <c:v>0.1</c:v>
                </c:pt>
                <c:pt idx="43">
                  <c:v>0.5</c:v>
                </c:pt>
                <c:pt idx="44">
                  <c:v>1.1</c:v>
                </c:pt>
                <c:pt idx="45">
                  <c:v>0.1</c:v>
                </c:pt>
                <c:pt idx="46">
                  <c:v>0.1</c:v>
                </c:pt>
                <c:pt idx="47">
                  <c:v>21.3</c:v>
                </c:pt>
                <c:pt idx="48">
                  <c:v>0.4</c:v>
                </c:pt>
                <c:pt idx="49">
                  <c:v>1.1</c:v>
                </c:pt>
                <c:pt idx="50">
                  <c:v>0.1</c:v>
                </c:pt>
                <c:pt idx="51">
                  <c:v>0.1</c:v>
                </c:pt>
                <c:pt idx="52">
                  <c:v>1.3</c:v>
                </c:pt>
                <c:pt idx="53">
                  <c:v>0.5</c:v>
                </c:pt>
                <c:pt idx="54">
                  <c:v>0.1</c:v>
                </c:pt>
                <c:pt idx="55">
                  <c:v>17.3</c:v>
                </c:pt>
                <c:pt idx="56">
                  <c:v>0.1</c:v>
                </c:pt>
                <c:pt idx="57">
                  <c:v>1.1</c:v>
                </c:pt>
                <c:pt idx="58">
                  <c:v>0.4</c:v>
                </c:pt>
                <c:pt idx="59">
                  <c:v>0.1</c:v>
                </c:pt>
                <c:pt idx="60">
                  <c:v>1.1</c:v>
                </c:pt>
                <c:pt idx="61">
                  <c:v>0.1</c:v>
                </c:pt>
                <c:pt idx="62">
                  <c:v>0.1</c:v>
                </c:pt>
                <c:pt idx="63">
                  <c:v>0.5</c:v>
                </c:pt>
                <c:pt idx="64">
                  <c:v>0.0</c:v>
                </c:pt>
                <c:pt idx="65">
                  <c:v>1.0</c:v>
                </c:pt>
                <c:pt idx="66">
                  <c:v>0.1</c:v>
                </c:pt>
                <c:pt idx="67">
                  <c:v>0.1</c:v>
                </c:pt>
                <c:pt idx="68">
                  <c:v>1.6</c:v>
                </c:pt>
                <c:pt idx="69">
                  <c:v>0.1</c:v>
                </c:pt>
                <c:pt idx="70">
                  <c:v>0.1</c:v>
                </c:pt>
                <c:pt idx="71">
                  <c:v>3.5</c:v>
                </c:pt>
                <c:pt idx="72">
                  <c:v>0.1</c:v>
                </c:pt>
                <c:pt idx="73">
                  <c:v>1.6</c:v>
                </c:pt>
                <c:pt idx="74">
                  <c:v>0.1</c:v>
                </c:pt>
                <c:pt idx="75">
                  <c:v>0.1</c:v>
                </c:pt>
                <c:pt idx="76">
                  <c:v>1.3</c:v>
                </c:pt>
                <c:pt idx="77">
                  <c:v>0.1</c:v>
                </c:pt>
                <c:pt idx="78">
                  <c:v>0.4</c:v>
                </c:pt>
                <c:pt idx="79">
                  <c:v>0.1</c:v>
                </c:pt>
                <c:pt idx="80">
                  <c:v>0.1</c:v>
                </c:pt>
                <c:pt idx="81">
                  <c:v>0.9</c:v>
                </c:pt>
                <c:pt idx="82">
                  <c:v>0.1</c:v>
                </c:pt>
                <c:pt idx="83">
                  <c:v>0.8</c:v>
                </c:pt>
                <c:pt idx="84">
                  <c:v>45.9</c:v>
                </c:pt>
                <c:pt idx="85">
                  <c:v>0.1</c:v>
                </c:pt>
                <c:pt idx="86">
                  <c:v>1.2</c:v>
                </c:pt>
                <c:pt idx="87">
                  <c:v>0.1</c:v>
                </c:pt>
                <c:pt idx="88">
                  <c:v>0.4</c:v>
                </c:pt>
                <c:pt idx="89">
                  <c:v>1.0</c:v>
                </c:pt>
                <c:pt idx="90">
                  <c:v>0.1</c:v>
                </c:pt>
                <c:pt idx="91">
                  <c:v>0.1</c:v>
                </c:pt>
                <c:pt idx="92">
                  <c:v>0.1</c:v>
                </c:pt>
                <c:pt idx="93">
                  <c:v>0.4</c:v>
                </c:pt>
                <c:pt idx="94">
                  <c:v>1.0</c:v>
                </c:pt>
                <c:pt idx="95">
                  <c:v>0.1</c:v>
                </c:pt>
                <c:pt idx="96">
                  <c:v>0.1</c:v>
                </c:pt>
                <c:pt idx="97">
                  <c:v>13.5</c:v>
                </c:pt>
                <c:pt idx="98">
                  <c:v>0.5</c:v>
                </c:pt>
                <c:pt idx="99">
                  <c:v>0.9</c:v>
                </c:pt>
                <c:pt idx="100">
                  <c:v>0.4</c:v>
                </c:pt>
                <c:pt idx="101">
                  <c:v>0.1</c:v>
                </c:pt>
                <c:pt idx="102">
                  <c:v>0.9</c:v>
                </c:pt>
                <c:pt idx="103">
                  <c:v>0.2</c:v>
                </c:pt>
                <c:pt idx="104">
                  <c:v>0.0</c:v>
                </c:pt>
                <c:pt idx="105">
                  <c:v>26.8</c:v>
                </c:pt>
                <c:pt idx="106">
                  <c:v>0.0</c:v>
                </c:pt>
                <c:pt idx="107">
                  <c:v>1.1</c:v>
                </c:pt>
                <c:pt idx="108">
                  <c:v>0.2</c:v>
                </c:pt>
                <c:pt idx="109">
                  <c:v>0.0</c:v>
                </c:pt>
                <c:pt idx="110">
                  <c:v>1.2</c:v>
                </c:pt>
                <c:pt idx="111">
                  <c:v>0.0</c:v>
                </c:pt>
                <c:pt idx="112">
                  <c:v>0.0</c:v>
                </c:pt>
                <c:pt idx="113">
                  <c:v>1.0</c:v>
                </c:pt>
                <c:pt idx="114">
                  <c:v>0.1</c:v>
                </c:pt>
                <c:pt idx="115">
                  <c:v>0.6</c:v>
                </c:pt>
                <c:pt idx="116">
                  <c:v>9.4</c:v>
                </c:pt>
                <c:pt idx="117">
                  <c:v>0.0</c:v>
                </c:pt>
                <c:pt idx="118">
                  <c:v>1.0</c:v>
                </c:pt>
                <c:pt idx="119">
                  <c:v>0.0</c:v>
                </c:pt>
                <c:pt idx="120">
                  <c:v>0.2</c:v>
                </c:pt>
                <c:pt idx="121">
                  <c:v>0.9</c:v>
                </c:pt>
                <c:pt idx="122">
                  <c:v>0.0</c:v>
                </c:pt>
                <c:pt idx="123">
                  <c:v>0.0</c:v>
                </c:pt>
                <c:pt idx="124">
                  <c:v>1.2</c:v>
                </c:pt>
                <c:pt idx="125">
                  <c:v>0.2</c:v>
                </c:pt>
                <c:pt idx="126">
                  <c:v>0.0</c:v>
                </c:pt>
                <c:pt idx="127">
                  <c:v>0.0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0.4</c:v>
                </c:pt>
                <c:pt idx="2">
                  <c:v>0.2</c:v>
                </c:pt>
                <c:pt idx="3">
                  <c:v>1.1</c:v>
                </c:pt>
                <c:pt idx="4">
                  <c:v>0.1</c:v>
                </c:pt>
                <c:pt idx="5">
                  <c:v>0.1</c:v>
                </c:pt>
                <c:pt idx="6">
                  <c:v>2.0</c:v>
                </c:pt>
                <c:pt idx="7">
                  <c:v>0.1</c:v>
                </c:pt>
                <c:pt idx="8">
                  <c:v>1.7</c:v>
                </c:pt>
                <c:pt idx="9">
                  <c:v>0.3</c:v>
                </c:pt>
                <c:pt idx="10">
                  <c:v>0.2</c:v>
                </c:pt>
                <c:pt idx="11">
                  <c:v>0.1</c:v>
                </c:pt>
                <c:pt idx="12">
                  <c:v>0.1</c:v>
                </c:pt>
                <c:pt idx="13">
                  <c:v>52.6</c:v>
                </c:pt>
                <c:pt idx="14">
                  <c:v>0.1</c:v>
                </c:pt>
                <c:pt idx="15">
                  <c:v>0.8</c:v>
                </c:pt>
                <c:pt idx="16">
                  <c:v>0.2</c:v>
                </c:pt>
                <c:pt idx="17">
                  <c:v>0.1</c:v>
                </c:pt>
                <c:pt idx="18">
                  <c:v>1.4</c:v>
                </c:pt>
                <c:pt idx="19">
                  <c:v>0.1</c:v>
                </c:pt>
                <c:pt idx="20">
                  <c:v>0.1</c:v>
                </c:pt>
                <c:pt idx="21">
                  <c:v>20.5</c:v>
                </c:pt>
                <c:pt idx="22">
                  <c:v>0.1</c:v>
                </c:pt>
                <c:pt idx="23">
                  <c:v>2.0</c:v>
                </c:pt>
                <c:pt idx="24">
                  <c:v>0.2</c:v>
                </c:pt>
                <c:pt idx="25">
                  <c:v>0.2</c:v>
                </c:pt>
                <c:pt idx="26">
                  <c:v>22.4</c:v>
                </c:pt>
                <c:pt idx="27">
                  <c:v>0.2</c:v>
                </c:pt>
                <c:pt idx="28">
                  <c:v>1.1</c:v>
                </c:pt>
                <c:pt idx="29">
                  <c:v>0.2</c:v>
                </c:pt>
                <c:pt idx="30">
                  <c:v>0.2</c:v>
                </c:pt>
                <c:pt idx="31">
                  <c:v>1.0</c:v>
                </c:pt>
                <c:pt idx="32">
                  <c:v>0.2</c:v>
                </c:pt>
                <c:pt idx="33">
                  <c:v>0.6</c:v>
                </c:pt>
                <c:pt idx="34">
                  <c:v>39.8</c:v>
                </c:pt>
                <c:pt idx="35">
                  <c:v>0.1</c:v>
                </c:pt>
                <c:pt idx="36">
                  <c:v>1.3</c:v>
                </c:pt>
                <c:pt idx="37">
                  <c:v>0.3</c:v>
                </c:pt>
                <c:pt idx="38">
                  <c:v>0.7</c:v>
                </c:pt>
                <c:pt idx="39">
                  <c:v>0.6</c:v>
                </c:pt>
                <c:pt idx="40">
                  <c:v>0.1</c:v>
                </c:pt>
                <c:pt idx="41">
                  <c:v>0.4</c:v>
                </c:pt>
                <c:pt idx="42">
                  <c:v>29.9</c:v>
                </c:pt>
                <c:pt idx="43">
                  <c:v>0.6</c:v>
                </c:pt>
                <c:pt idx="44">
                  <c:v>1.4</c:v>
                </c:pt>
                <c:pt idx="45">
                  <c:v>0.2</c:v>
                </c:pt>
                <c:pt idx="46">
                  <c:v>0.2</c:v>
                </c:pt>
                <c:pt idx="47">
                  <c:v>0.7</c:v>
                </c:pt>
                <c:pt idx="48">
                  <c:v>0.6</c:v>
                </c:pt>
                <c:pt idx="49">
                  <c:v>0.5</c:v>
                </c:pt>
                <c:pt idx="50">
                  <c:v>9.2</c:v>
                </c:pt>
                <c:pt idx="51">
                  <c:v>0.1</c:v>
                </c:pt>
                <c:pt idx="52">
                  <c:v>1.2</c:v>
                </c:pt>
                <c:pt idx="53">
                  <c:v>0.8</c:v>
                </c:pt>
                <c:pt idx="54">
                  <c:v>0.2</c:v>
                </c:pt>
                <c:pt idx="55">
                  <c:v>0.7</c:v>
                </c:pt>
                <c:pt idx="56">
                  <c:v>0.2</c:v>
                </c:pt>
                <c:pt idx="57">
                  <c:v>0.5</c:v>
                </c:pt>
                <c:pt idx="58">
                  <c:v>0.6</c:v>
                </c:pt>
                <c:pt idx="59">
                  <c:v>0.2</c:v>
                </c:pt>
                <c:pt idx="60">
                  <c:v>1.1</c:v>
                </c:pt>
                <c:pt idx="61">
                  <c:v>0.2</c:v>
                </c:pt>
                <c:pt idx="62">
                  <c:v>0.2</c:v>
                </c:pt>
                <c:pt idx="63">
                  <c:v>1.6</c:v>
                </c:pt>
                <c:pt idx="64">
                  <c:v>0.2</c:v>
                </c:pt>
                <c:pt idx="65">
                  <c:v>0.5</c:v>
                </c:pt>
                <c:pt idx="66">
                  <c:v>0.2</c:v>
                </c:pt>
                <c:pt idx="67">
                  <c:v>0.1</c:v>
                </c:pt>
                <c:pt idx="68">
                  <c:v>1.6</c:v>
                </c:pt>
                <c:pt idx="69">
                  <c:v>0.8</c:v>
                </c:pt>
                <c:pt idx="70">
                  <c:v>0.2</c:v>
                </c:pt>
                <c:pt idx="71">
                  <c:v>0.6</c:v>
                </c:pt>
                <c:pt idx="72">
                  <c:v>0.1</c:v>
                </c:pt>
                <c:pt idx="73">
                  <c:v>1.0</c:v>
                </c:pt>
                <c:pt idx="74">
                  <c:v>0.8</c:v>
                </c:pt>
                <c:pt idx="75">
                  <c:v>0.2</c:v>
                </c:pt>
                <c:pt idx="76">
                  <c:v>1.1</c:v>
                </c:pt>
                <c:pt idx="77">
                  <c:v>0.2</c:v>
                </c:pt>
                <c:pt idx="78">
                  <c:v>0.5</c:v>
                </c:pt>
                <c:pt idx="79">
                  <c:v>1.3</c:v>
                </c:pt>
                <c:pt idx="80">
                  <c:v>0.1</c:v>
                </c:pt>
                <c:pt idx="81">
                  <c:v>0.5</c:v>
                </c:pt>
                <c:pt idx="82">
                  <c:v>0.2</c:v>
                </c:pt>
                <c:pt idx="83">
                  <c:v>0.8</c:v>
                </c:pt>
                <c:pt idx="84">
                  <c:v>0.6</c:v>
                </c:pt>
                <c:pt idx="85">
                  <c:v>0.2</c:v>
                </c:pt>
                <c:pt idx="86">
                  <c:v>0.5</c:v>
                </c:pt>
                <c:pt idx="87">
                  <c:v>10.2</c:v>
                </c:pt>
                <c:pt idx="88">
                  <c:v>0.6</c:v>
                </c:pt>
                <c:pt idx="89">
                  <c:v>1.1</c:v>
                </c:pt>
                <c:pt idx="90">
                  <c:v>0.2</c:v>
                </c:pt>
                <c:pt idx="91">
                  <c:v>0.2</c:v>
                </c:pt>
                <c:pt idx="92">
                  <c:v>1.4</c:v>
                </c:pt>
                <c:pt idx="93">
                  <c:v>0.6</c:v>
                </c:pt>
                <c:pt idx="94">
                  <c:v>0.5</c:v>
                </c:pt>
                <c:pt idx="95">
                  <c:v>0.2</c:v>
                </c:pt>
                <c:pt idx="96">
                  <c:v>0.2</c:v>
                </c:pt>
                <c:pt idx="97">
                  <c:v>0.7</c:v>
                </c:pt>
                <c:pt idx="98">
                  <c:v>0.7</c:v>
                </c:pt>
                <c:pt idx="99">
                  <c:v>0.6</c:v>
                </c:pt>
                <c:pt idx="100">
                  <c:v>4.2</c:v>
                </c:pt>
                <c:pt idx="101">
                  <c:v>0.2</c:v>
                </c:pt>
                <c:pt idx="102">
                  <c:v>1.0</c:v>
                </c:pt>
                <c:pt idx="103">
                  <c:v>0.2</c:v>
                </c:pt>
                <c:pt idx="104">
                  <c:v>0.1</c:v>
                </c:pt>
                <c:pt idx="105">
                  <c:v>0.8</c:v>
                </c:pt>
                <c:pt idx="106">
                  <c:v>0.1</c:v>
                </c:pt>
                <c:pt idx="107">
                  <c:v>0.4</c:v>
                </c:pt>
                <c:pt idx="108">
                  <c:v>46.6</c:v>
                </c:pt>
                <c:pt idx="109">
                  <c:v>0.1</c:v>
                </c:pt>
                <c:pt idx="110">
                  <c:v>0.5</c:v>
                </c:pt>
                <c:pt idx="111">
                  <c:v>0.1</c:v>
                </c:pt>
                <c:pt idx="112">
                  <c:v>0.1</c:v>
                </c:pt>
                <c:pt idx="113">
                  <c:v>1.0</c:v>
                </c:pt>
                <c:pt idx="114">
                  <c:v>0.2</c:v>
                </c:pt>
                <c:pt idx="115">
                  <c:v>1.0</c:v>
                </c:pt>
                <c:pt idx="116">
                  <c:v>0.5</c:v>
                </c:pt>
                <c:pt idx="117">
                  <c:v>0.1</c:v>
                </c:pt>
                <c:pt idx="118">
                  <c:v>0.4</c:v>
                </c:pt>
                <c:pt idx="119">
                  <c:v>0.6</c:v>
                </c:pt>
                <c:pt idx="120">
                  <c:v>0.2</c:v>
                </c:pt>
                <c:pt idx="121">
                  <c:v>0.4</c:v>
                </c:pt>
                <c:pt idx="122">
                  <c:v>0.1</c:v>
                </c:pt>
                <c:pt idx="123">
                  <c:v>0.1</c:v>
                </c:pt>
                <c:pt idx="124">
                  <c:v>1.6</c:v>
                </c:pt>
                <c:pt idx="125">
                  <c:v>0.2</c:v>
                </c:pt>
                <c:pt idx="126">
                  <c:v>0.1</c:v>
                </c:pt>
                <c:pt idx="127">
                  <c:v>0.6</c:v>
                </c:pt>
              </c:numCache>
            </c:numRef>
          </c:val>
          <c:smooth val="0"/>
        </c:ser>
        <c:dLbls>
          <c:showLegendKey val="0"/>
          <c:showVal val="0"/>
          <c:showCatName val="0"/>
          <c:showSerName val="0"/>
          <c:showPercent val="0"/>
          <c:showBubbleSize val="0"/>
        </c:dLbls>
        <c:marker val="1"/>
        <c:smooth val="0"/>
        <c:axId val="2120931480"/>
        <c:axId val="2120937144"/>
      </c:lineChart>
      <c:catAx>
        <c:axId val="212093148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0937144"/>
        <c:crosses val="autoZero"/>
        <c:auto val="1"/>
        <c:lblAlgn val="ctr"/>
        <c:lblOffset val="100"/>
        <c:noMultiLvlLbl val="0"/>
      </c:catAx>
      <c:valAx>
        <c:axId val="2120937144"/>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2093148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0.0</c:v>
                </c:pt>
                <c:pt idx="1">
                  <c:v>0.0</c:v>
                </c:pt>
                <c:pt idx="2">
                  <c:v>0.9</c:v>
                </c:pt>
                <c:pt idx="3">
                  <c:v>1.0</c:v>
                </c:pt>
                <c:pt idx="4">
                  <c:v>0.3</c:v>
                </c:pt>
                <c:pt idx="5">
                  <c:v>0.2</c:v>
                </c:pt>
                <c:pt idx="6">
                  <c:v>42.4</c:v>
                </c:pt>
                <c:pt idx="7">
                  <c:v>0.6</c:v>
                </c:pt>
                <c:pt idx="8">
                  <c:v>0.7</c:v>
                </c:pt>
                <c:pt idx="9">
                  <c:v>0.2</c:v>
                </c:pt>
                <c:pt idx="10">
                  <c:v>0.2</c:v>
                </c:pt>
                <c:pt idx="11">
                  <c:v>38.6</c:v>
                </c:pt>
                <c:pt idx="12">
                  <c:v>0.6</c:v>
                </c:pt>
                <c:pt idx="13">
                  <c:v>1.4</c:v>
                </c:pt>
                <c:pt idx="14">
                  <c:v>0.2</c:v>
                </c:pt>
                <c:pt idx="15">
                  <c:v>0.2</c:v>
                </c:pt>
                <c:pt idx="16">
                  <c:v>10.0</c:v>
                </c:pt>
                <c:pt idx="17">
                  <c:v>0.5</c:v>
                </c:pt>
                <c:pt idx="18">
                  <c:v>1.2</c:v>
                </c:pt>
                <c:pt idx="19">
                  <c:v>0.2</c:v>
                </c:pt>
                <c:pt idx="20">
                  <c:v>0.2</c:v>
                </c:pt>
                <c:pt idx="21">
                  <c:v>1.2</c:v>
                </c:pt>
                <c:pt idx="22">
                  <c:v>0.6</c:v>
                </c:pt>
                <c:pt idx="23">
                  <c:v>1.1</c:v>
                </c:pt>
                <c:pt idx="24">
                  <c:v>0.2</c:v>
                </c:pt>
                <c:pt idx="25">
                  <c:v>0.2</c:v>
                </c:pt>
                <c:pt idx="26">
                  <c:v>0.2</c:v>
                </c:pt>
                <c:pt idx="27">
                  <c:v>0.6</c:v>
                </c:pt>
                <c:pt idx="28">
                  <c:v>1.3</c:v>
                </c:pt>
                <c:pt idx="29">
                  <c:v>0.2</c:v>
                </c:pt>
                <c:pt idx="30">
                  <c:v>0.5</c:v>
                </c:pt>
                <c:pt idx="31">
                  <c:v>0.2</c:v>
                </c:pt>
                <c:pt idx="32">
                  <c:v>0.6</c:v>
                </c:pt>
                <c:pt idx="33">
                  <c:v>1.4</c:v>
                </c:pt>
                <c:pt idx="34">
                  <c:v>0.2</c:v>
                </c:pt>
                <c:pt idx="35">
                  <c:v>0.2</c:v>
                </c:pt>
                <c:pt idx="36">
                  <c:v>0.2</c:v>
                </c:pt>
                <c:pt idx="37">
                  <c:v>0.7</c:v>
                </c:pt>
                <c:pt idx="38">
                  <c:v>1.4</c:v>
                </c:pt>
                <c:pt idx="39">
                  <c:v>0.3</c:v>
                </c:pt>
                <c:pt idx="40">
                  <c:v>0.2</c:v>
                </c:pt>
                <c:pt idx="41">
                  <c:v>0.6</c:v>
                </c:pt>
                <c:pt idx="42">
                  <c:v>0.6</c:v>
                </c:pt>
                <c:pt idx="43">
                  <c:v>1.2</c:v>
                </c:pt>
                <c:pt idx="44">
                  <c:v>0.7</c:v>
                </c:pt>
                <c:pt idx="45">
                  <c:v>1.2</c:v>
                </c:pt>
                <c:pt idx="46">
                  <c:v>0.2</c:v>
                </c:pt>
                <c:pt idx="47">
                  <c:v>0.6</c:v>
                </c:pt>
                <c:pt idx="48">
                  <c:v>23.0</c:v>
                </c:pt>
                <c:pt idx="49">
                  <c:v>0.5</c:v>
                </c:pt>
                <c:pt idx="50">
                  <c:v>1.2</c:v>
                </c:pt>
                <c:pt idx="51">
                  <c:v>0.3</c:v>
                </c:pt>
                <c:pt idx="52">
                  <c:v>0.7</c:v>
                </c:pt>
                <c:pt idx="53">
                  <c:v>0.2</c:v>
                </c:pt>
                <c:pt idx="54">
                  <c:v>0.6</c:v>
                </c:pt>
                <c:pt idx="55">
                  <c:v>1.5</c:v>
                </c:pt>
                <c:pt idx="56">
                  <c:v>0.2</c:v>
                </c:pt>
                <c:pt idx="57">
                  <c:v>0.4</c:v>
                </c:pt>
                <c:pt idx="58">
                  <c:v>0.2</c:v>
                </c:pt>
                <c:pt idx="59">
                  <c:v>0.5</c:v>
                </c:pt>
                <c:pt idx="60">
                  <c:v>1.1</c:v>
                </c:pt>
                <c:pt idx="61">
                  <c:v>0.2</c:v>
                </c:pt>
                <c:pt idx="62">
                  <c:v>1.6</c:v>
                </c:pt>
                <c:pt idx="63">
                  <c:v>0.3</c:v>
                </c:pt>
                <c:pt idx="64">
                  <c:v>0.6</c:v>
                </c:pt>
                <c:pt idx="65">
                  <c:v>2.6</c:v>
                </c:pt>
                <c:pt idx="66">
                  <c:v>0.2</c:v>
                </c:pt>
                <c:pt idx="67">
                  <c:v>1.2</c:v>
                </c:pt>
                <c:pt idx="68">
                  <c:v>0.3</c:v>
                </c:pt>
                <c:pt idx="69">
                  <c:v>0.7</c:v>
                </c:pt>
                <c:pt idx="70">
                  <c:v>0.2</c:v>
                </c:pt>
                <c:pt idx="71">
                  <c:v>0.3</c:v>
                </c:pt>
                <c:pt idx="72">
                  <c:v>1.1</c:v>
                </c:pt>
                <c:pt idx="73">
                  <c:v>0.2</c:v>
                </c:pt>
                <c:pt idx="74">
                  <c:v>1.9</c:v>
                </c:pt>
                <c:pt idx="75">
                  <c:v>0.2</c:v>
                </c:pt>
                <c:pt idx="76">
                  <c:v>0.2</c:v>
                </c:pt>
                <c:pt idx="77">
                  <c:v>1.5</c:v>
                </c:pt>
                <c:pt idx="78">
                  <c:v>0.2</c:v>
                </c:pt>
                <c:pt idx="79">
                  <c:v>1.5</c:v>
                </c:pt>
                <c:pt idx="80">
                  <c:v>0.2</c:v>
                </c:pt>
                <c:pt idx="81">
                  <c:v>0.2</c:v>
                </c:pt>
                <c:pt idx="82">
                  <c:v>8.2</c:v>
                </c:pt>
                <c:pt idx="83">
                  <c:v>0.3</c:v>
                </c:pt>
                <c:pt idx="84">
                  <c:v>1.6</c:v>
                </c:pt>
                <c:pt idx="85">
                  <c:v>0.2</c:v>
                </c:pt>
                <c:pt idx="86">
                  <c:v>0.2</c:v>
                </c:pt>
                <c:pt idx="87">
                  <c:v>0.4</c:v>
                </c:pt>
                <c:pt idx="88">
                  <c:v>0.2</c:v>
                </c:pt>
                <c:pt idx="89">
                  <c:v>1.6</c:v>
                </c:pt>
                <c:pt idx="90">
                  <c:v>0.2</c:v>
                </c:pt>
                <c:pt idx="91">
                  <c:v>1.1</c:v>
                </c:pt>
                <c:pt idx="92">
                  <c:v>0.6</c:v>
                </c:pt>
                <c:pt idx="93">
                  <c:v>0.2</c:v>
                </c:pt>
                <c:pt idx="94">
                  <c:v>46.8</c:v>
                </c:pt>
                <c:pt idx="95">
                  <c:v>0.2</c:v>
                </c:pt>
                <c:pt idx="96">
                  <c:v>1.1</c:v>
                </c:pt>
                <c:pt idx="97">
                  <c:v>0.6</c:v>
                </c:pt>
                <c:pt idx="98">
                  <c:v>0.2</c:v>
                </c:pt>
                <c:pt idx="99">
                  <c:v>15.5</c:v>
                </c:pt>
                <c:pt idx="100">
                  <c:v>0.2</c:v>
                </c:pt>
                <c:pt idx="101">
                  <c:v>1.4</c:v>
                </c:pt>
                <c:pt idx="102">
                  <c:v>0.4</c:v>
                </c:pt>
                <c:pt idx="103">
                  <c:v>0.1</c:v>
                </c:pt>
                <c:pt idx="104">
                  <c:v>33.6</c:v>
                </c:pt>
                <c:pt idx="105">
                  <c:v>0.0</c:v>
                </c:pt>
                <c:pt idx="106">
                  <c:v>1.0</c:v>
                </c:pt>
                <c:pt idx="107">
                  <c:v>0.2</c:v>
                </c:pt>
                <c:pt idx="108">
                  <c:v>0.0</c:v>
                </c:pt>
                <c:pt idx="109">
                  <c:v>1.1</c:v>
                </c:pt>
                <c:pt idx="110">
                  <c:v>0.0</c:v>
                </c:pt>
                <c:pt idx="111">
                  <c:v>0.0</c:v>
                </c:pt>
                <c:pt idx="112">
                  <c:v>14.4</c:v>
                </c:pt>
                <c:pt idx="113">
                  <c:v>0.0</c:v>
                </c:pt>
                <c:pt idx="114">
                  <c:v>1.2</c:v>
                </c:pt>
                <c:pt idx="115">
                  <c:v>0.1</c:v>
                </c:pt>
                <c:pt idx="116">
                  <c:v>0.1</c:v>
                </c:pt>
                <c:pt idx="117">
                  <c:v>1.0</c:v>
                </c:pt>
                <c:pt idx="118">
                  <c:v>0.0</c:v>
                </c:pt>
                <c:pt idx="119">
                  <c:v>0.2</c:v>
                </c:pt>
                <c:pt idx="120">
                  <c:v>0.0</c:v>
                </c:pt>
                <c:pt idx="121">
                  <c:v>0.0</c:v>
                </c:pt>
                <c:pt idx="122">
                  <c:v>1.1</c:v>
                </c:pt>
                <c:pt idx="123">
                  <c:v>0.0</c:v>
                </c:pt>
                <c:pt idx="124">
                  <c:v>0.2</c:v>
                </c:pt>
                <c:pt idx="125">
                  <c:v>14.8</c:v>
                </c:pt>
                <c:pt idx="126">
                  <c:v>0.0</c:v>
                </c:pt>
                <c:pt idx="127">
                  <c:v>1.7</c:v>
                </c:pt>
                <c:pt idx="128">
                  <c:v>0.0</c:v>
                </c:pt>
                <c:pt idx="129">
                  <c:v>0.3</c:v>
                </c:pt>
                <c:pt idx="130">
                  <c:v>19.9</c:v>
                </c:pt>
                <c:pt idx="131">
                  <c:v>0.0</c:v>
                </c:pt>
                <c:pt idx="132">
                  <c:v>1.0</c:v>
                </c:pt>
                <c:pt idx="133">
                  <c:v>0.0</c:v>
                </c:pt>
                <c:pt idx="134">
                  <c:v>0.2</c:v>
                </c:pt>
                <c:pt idx="135">
                  <c:v>59.8</c:v>
                </c:pt>
                <c:pt idx="136">
                  <c:v>0.0</c:v>
                </c:pt>
                <c:pt idx="137">
                  <c:v>0.7</c:v>
                </c:pt>
                <c:pt idx="138">
                  <c:v>0.0</c:v>
                </c:pt>
                <c:pt idx="139">
                  <c:v>0.2</c:v>
                </c:pt>
                <c:pt idx="140">
                  <c:v>0.9</c:v>
                </c:pt>
                <c:pt idx="141">
                  <c:v>0.0</c:v>
                </c:pt>
                <c:pt idx="142">
                  <c:v>0.0</c:v>
                </c:pt>
                <c:pt idx="143">
                  <c:v>0.0</c:v>
                </c:pt>
                <c:pt idx="144">
                  <c:v>0.3</c:v>
                </c:pt>
                <c:pt idx="145">
                  <c:v>0.9</c:v>
                </c:pt>
                <c:pt idx="146">
                  <c:v>0.0</c:v>
                </c:pt>
                <c:pt idx="147">
                  <c:v>0.0</c:v>
                </c:pt>
                <c:pt idx="148">
                  <c:v>0.1</c:v>
                </c:pt>
                <c:pt idx="149">
                  <c:v>0.3</c:v>
                </c:pt>
                <c:pt idx="150">
                  <c:v>0.9</c:v>
                </c:pt>
                <c:pt idx="151">
                  <c:v>0.0</c:v>
                </c:pt>
                <c:pt idx="152">
                  <c:v>0.0</c:v>
                </c:pt>
                <c:pt idx="153">
                  <c:v>15.8</c:v>
                </c:pt>
                <c:pt idx="154">
                  <c:v>0.3</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1.1</c:v>
                </c:pt>
                <c:pt idx="3">
                  <c:v>0.5</c:v>
                </c:pt>
                <c:pt idx="4">
                  <c:v>1.3</c:v>
                </c:pt>
                <c:pt idx="5">
                  <c:v>0.5</c:v>
                </c:pt>
                <c:pt idx="6">
                  <c:v>0.4</c:v>
                </c:pt>
                <c:pt idx="7">
                  <c:v>63.1</c:v>
                </c:pt>
                <c:pt idx="8">
                  <c:v>0.5</c:v>
                </c:pt>
                <c:pt idx="9">
                  <c:v>1.3</c:v>
                </c:pt>
                <c:pt idx="10">
                  <c:v>0.5</c:v>
                </c:pt>
                <c:pt idx="11">
                  <c:v>0.5</c:v>
                </c:pt>
                <c:pt idx="12">
                  <c:v>56.3</c:v>
                </c:pt>
                <c:pt idx="13">
                  <c:v>0.8</c:v>
                </c:pt>
                <c:pt idx="14">
                  <c:v>1.2</c:v>
                </c:pt>
                <c:pt idx="15">
                  <c:v>0.5</c:v>
                </c:pt>
                <c:pt idx="16">
                  <c:v>0.5</c:v>
                </c:pt>
                <c:pt idx="17">
                  <c:v>55.3</c:v>
                </c:pt>
                <c:pt idx="18">
                  <c:v>0.9</c:v>
                </c:pt>
                <c:pt idx="19">
                  <c:v>1.0</c:v>
                </c:pt>
                <c:pt idx="20">
                  <c:v>0.5</c:v>
                </c:pt>
                <c:pt idx="21">
                  <c:v>0.5</c:v>
                </c:pt>
                <c:pt idx="22">
                  <c:v>1.9</c:v>
                </c:pt>
                <c:pt idx="23">
                  <c:v>0.8</c:v>
                </c:pt>
                <c:pt idx="24">
                  <c:v>1.1</c:v>
                </c:pt>
                <c:pt idx="25">
                  <c:v>0.5</c:v>
                </c:pt>
                <c:pt idx="26">
                  <c:v>0.5</c:v>
                </c:pt>
                <c:pt idx="27">
                  <c:v>1.5</c:v>
                </c:pt>
                <c:pt idx="28">
                  <c:v>0.9</c:v>
                </c:pt>
                <c:pt idx="29">
                  <c:v>0.5</c:v>
                </c:pt>
                <c:pt idx="30">
                  <c:v>1.0</c:v>
                </c:pt>
                <c:pt idx="31">
                  <c:v>0.5</c:v>
                </c:pt>
                <c:pt idx="32">
                  <c:v>1.9</c:v>
                </c:pt>
                <c:pt idx="33">
                  <c:v>0.9</c:v>
                </c:pt>
                <c:pt idx="34">
                  <c:v>0.5</c:v>
                </c:pt>
                <c:pt idx="35">
                  <c:v>1.1</c:v>
                </c:pt>
                <c:pt idx="36">
                  <c:v>0.5</c:v>
                </c:pt>
                <c:pt idx="37">
                  <c:v>1.7</c:v>
                </c:pt>
                <c:pt idx="38">
                  <c:v>0.9</c:v>
                </c:pt>
                <c:pt idx="39">
                  <c:v>0.6</c:v>
                </c:pt>
                <c:pt idx="40">
                  <c:v>0.5</c:v>
                </c:pt>
                <c:pt idx="41">
                  <c:v>0.5</c:v>
                </c:pt>
                <c:pt idx="42">
                  <c:v>1.6</c:v>
                </c:pt>
                <c:pt idx="43">
                  <c:v>0.8</c:v>
                </c:pt>
                <c:pt idx="44">
                  <c:v>1.2</c:v>
                </c:pt>
                <c:pt idx="45">
                  <c:v>2.3</c:v>
                </c:pt>
                <c:pt idx="46">
                  <c:v>0.5</c:v>
                </c:pt>
                <c:pt idx="47">
                  <c:v>1.5</c:v>
                </c:pt>
                <c:pt idx="48">
                  <c:v>0.5</c:v>
                </c:pt>
                <c:pt idx="49">
                  <c:v>0.8</c:v>
                </c:pt>
                <c:pt idx="50">
                  <c:v>0.8</c:v>
                </c:pt>
                <c:pt idx="51">
                  <c:v>0.5</c:v>
                </c:pt>
                <c:pt idx="52">
                  <c:v>1.4</c:v>
                </c:pt>
                <c:pt idx="53">
                  <c:v>0.6</c:v>
                </c:pt>
                <c:pt idx="54">
                  <c:v>1.0</c:v>
                </c:pt>
                <c:pt idx="55">
                  <c:v>0.9</c:v>
                </c:pt>
                <c:pt idx="56">
                  <c:v>0.5</c:v>
                </c:pt>
                <c:pt idx="57">
                  <c:v>1.2</c:v>
                </c:pt>
                <c:pt idx="58">
                  <c:v>0.5</c:v>
                </c:pt>
                <c:pt idx="59">
                  <c:v>1.4</c:v>
                </c:pt>
                <c:pt idx="60">
                  <c:v>0.9</c:v>
                </c:pt>
                <c:pt idx="61">
                  <c:v>0.6</c:v>
                </c:pt>
                <c:pt idx="62">
                  <c:v>1.6</c:v>
                </c:pt>
                <c:pt idx="63">
                  <c:v>1.5</c:v>
                </c:pt>
                <c:pt idx="64">
                  <c:v>1.5</c:v>
                </c:pt>
                <c:pt idx="65">
                  <c:v>0.6</c:v>
                </c:pt>
                <c:pt idx="66">
                  <c:v>0.6</c:v>
                </c:pt>
                <c:pt idx="67">
                  <c:v>52.7</c:v>
                </c:pt>
                <c:pt idx="68">
                  <c:v>0.6</c:v>
                </c:pt>
                <c:pt idx="69">
                  <c:v>2.8</c:v>
                </c:pt>
                <c:pt idx="70">
                  <c:v>0.5</c:v>
                </c:pt>
                <c:pt idx="71">
                  <c:v>0.5</c:v>
                </c:pt>
                <c:pt idx="72">
                  <c:v>28.4</c:v>
                </c:pt>
                <c:pt idx="73">
                  <c:v>0.6</c:v>
                </c:pt>
                <c:pt idx="74">
                  <c:v>3.0</c:v>
                </c:pt>
                <c:pt idx="75">
                  <c:v>0.5</c:v>
                </c:pt>
                <c:pt idx="76">
                  <c:v>0.6</c:v>
                </c:pt>
                <c:pt idx="77">
                  <c:v>13.3</c:v>
                </c:pt>
                <c:pt idx="78">
                  <c:v>0.5</c:v>
                </c:pt>
                <c:pt idx="79">
                  <c:v>2.1</c:v>
                </c:pt>
                <c:pt idx="80">
                  <c:v>0.5</c:v>
                </c:pt>
                <c:pt idx="81">
                  <c:v>0.5</c:v>
                </c:pt>
                <c:pt idx="82">
                  <c:v>0.5</c:v>
                </c:pt>
                <c:pt idx="83">
                  <c:v>0.6</c:v>
                </c:pt>
                <c:pt idx="84">
                  <c:v>2.0</c:v>
                </c:pt>
                <c:pt idx="85">
                  <c:v>0.5</c:v>
                </c:pt>
                <c:pt idx="86">
                  <c:v>0.6</c:v>
                </c:pt>
                <c:pt idx="87">
                  <c:v>0.9</c:v>
                </c:pt>
                <c:pt idx="88">
                  <c:v>0.5</c:v>
                </c:pt>
                <c:pt idx="89">
                  <c:v>58.6</c:v>
                </c:pt>
                <c:pt idx="90">
                  <c:v>0.5</c:v>
                </c:pt>
                <c:pt idx="91">
                  <c:v>1.6</c:v>
                </c:pt>
                <c:pt idx="92">
                  <c:v>1.0</c:v>
                </c:pt>
                <c:pt idx="93">
                  <c:v>0.5</c:v>
                </c:pt>
                <c:pt idx="94">
                  <c:v>33.9</c:v>
                </c:pt>
                <c:pt idx="95">
                  <c:v>2.1</c:v>
                </c:pt>
                <c:pt idx="96">
                  <c:v>1.4</c:v>
                </c:pt>
                <c:pt idx="97">
                  <c:v>1.0</c:v>
                </c:pt>
                <c:pt idx="98">
                  <c:v>0.5</c:v>
                </c:pt>
                <c:pt idx="99">
                  <c:v>19.6</c:v>
                </c:pt>
                <c:pt idx="100">
                  <c:v>0.5</c:v>
                </c:pt>
                <c:pt idx="101">
                  <c:v>1.7</c:v>
                </c:pt>
                <c:pt idx="102">
                  <c:v>0.6</c:v>
                </c:pt>
                <c:pt idx="103">
                  <c:v>0.1</c:v>
                </c:pt>
                <c:pt idx="104">
                  <c:v>43.8</c:v>
                </c:pt>
                <c:pt idx="105">
                  <c:v>0.1</c:v>
                </c:pt>
                <c:pt idx="106">
                  <c:v>0.5</c:v>
                </c:pt>
                <c:pt idx="107">
                  <c:v>0.2</c:v>
                </c:pt>
                <c:pt idx="108">
                  <c:v>0.1</c:v>
                </c:pt>
                <c:pt idx="109">
                  <c:v>1.1</c:v>
                </c:pt>
                <c:pt idx="110">
                  <c:v>0.2</c:v>
                </c:pt>
                <c:pt idx="111">
                  <c:v>0.2</c:v>
                </c:pt>
                <c:pt idx="112">
                  <c:v>44.0</c:v>
                </c:pt>
                <c:pt idx="113">
                  <c:v>0.2</c:v>
                </c:pt>
                <c:pt idx="114">
                  <c:v>2.8</c:v>
                </c:pt>
                <c:pt idx="115">
                  <c:v>0.3</c:v>
                </c:pt>
                <c:pt idx="116">
                  <c:v>0.3</c:v>
                </c:pt>
                <c:pt idx="117">
                  <c:v>1.1</c:v>
                </c:pt>
                <c:pt idx="118">
                  <c:v>0.1</c:v>
                </c:pt>
                <c:pt idx="119">
                  <c:v>0.2</c:v>
                </c:pt>
                <c:pt idx="120">
                  <c:v>0.2</c:v>
                </c:pt>
                <c:pt idx="121">
                  <c:v>0.1</c:v>
                </c:pt>
                <c:pt idx="122">
                  <c:v>1.1</c:v>
                </c:pt>
                <c:pt idx="123">
                  <c:v>0.1</c:v>
                </c:pt>
                <c:pt idx="124">
                  <c:v>0.3</c:v>
                </c:pt>
                <c:pt idx="125">
                  <c:v>0.8</c:v>
                </c:pt>
                <c:pt idx="126">
                  <c:v>0.1</c:v>
                </c:pt>
                <c:pt idx="127">
                  <c:v>3.0</c:v>
                </c:pt>
                <c:pt idx="128">
                  <c:v>0.1</c:v>
                </c:pt>
                <c:pt idx="129">
                  <c:v>0.2</c:v>
                </c:pt>
                <c:pt idx="130">
                  <c:v>0.9</c:v>
                </c:pt>
                <c:pt idx="131">
                  <c:v>0.1</c:v>
                </c:pt>
                <c:pt idx="132">
                  <c:v>0.5</c:v>
                </c:pt>
                <c:pt idx="133">
                  <c:v>0.2</c:v>
                </c:pt>
                <c:pt idx="134">
                  <c:v>0.2</c:v>
                </c:pt>
                <c:pt idx="135">
                  <c:v>0.7</c:v>
                </c:pt>
                <c:pt idx="136">
                  <c:v>0.1</c:v>
                </c:pt>
                <c:pt idx="137">
                  <c:v>0.4</c:v>
                </c:pt>
                <c:pt idx="138">
                  <c:v>46.6</c:v>
                </c:pt>
                <c:pt idx="139">
                  <c:v>0.3</c:v>
                </c:pt>
                <c:pt idx="140">
                  <c:v>1.0</c:v>
                </c:pt>
                <c:pt idx="141">
                  <c:v>0.1</c:v>
                </c:pt>
                <c:pt idx="142">
                  <c:v>0.1</c:v>
                </c:pt>
                <c:pt idx="143">
                  <c:v>0.6</c:v>
                </c:pt>
                <c:pt idx="144">
                  <c:v>0.4</c:v>
                </c:pt>
                <c:pt idx="145">
                  <c:v>0.5</c:v>
                </c:pt>
                <c:pt idx="146">
                  <c:v>0.1</c:v>
                </c:pt>
                <c:pt idx="147">
                  <c:v>0.1</c:v>
                </c:pt>
                <c:pt idx="148">
                  <c:v>0.7</c:v>
                </c:pt>
                <c:pt idx="149">
                  <c:v>0.2</c:v>
                </c:pt>
                <c:pt idx="150">
                  <c:v>0.5</c:v>
                </c:pt>
                <c:pt idx="151">
                  <c:v>34.3</c:v>
                </c:pt>
                <c:pt idx="152">
                  <c:v>0.2</c:v>
                </c:pt>
                <c:pt idx="153">
                  <c:v>0.6</c:v>
                </c:pt>
                <c:pt idx="154">
                  <c:v>0.3</c:v>
                </c:pt>
              </c:numCache>
            </c:numRef>
          </c:val>
          <c:smooth val="0"/>
        </c:ser>
        <c:dLbls>
          <c:showLegendKey val="0"/>
          <c:showVal val="0"/>
          <c:showCatName val="0"/>
          <c:showSerName val="0"/>
          <c:showPercent val="0"/>
          <c:showBubbleSize val="0"/>
        </c:dLbls>
        <c:marker val="1"/>
        <c:smooth val="0"/>
        <c:axId val="2120968360"/>
        <c:axId val="2120974024"/>
      </c:lineChart>
      <c:catAx>
        <c:axId val="212096836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0974024"/>
        <c:crosses val="autoZero"/>
        <c:auto val="1"/>
        <c:lblAlgn val="ctr"/>
        <c:lblOffset val="100"/>
        <c:noMultiLvlLbl val="0"/>
      </c:catAx>
      <c:valAx>
        <c:axId val="2120974024"/>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096836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0.3</c:v>
                </c:pt>
                <c:pt idx="1">
                  <c:v>0.0</c:v>
                </c:pt>
                <c:pt idx="2">
                  <c:v>0.4</c:v>
                </c:pt>
                <c:pt idx="3">
                  <c:v>0.0</c:v>
                </c:pt>
                <c:pt idx="4">
                  <c:v>3.2</c:v>
                </c:pt>
                <c:pt idx="5">
                  <c:v>0.0</c:v>
                </c:pt>
                <c:pt idx="6">
                  <c:v>0.0</c:v>
                </c:pt>
                <c:pt idx="7">
                  <c:v>0.7</c:v>
                </c:pt>
                <c:pt idx="8">
                  <c:v>0.0</c:v>
                </c:pt>
                <c:pt idx="9">
                  <c:v>0.2</c:v>
                </c:pt>
                <c:pt idx="10">
                  <c:v>0.0</c:v>
                </c:pt>
                <c:pt idx="11">
                  <c:v>0.6</c:v>
                </c:pt>
                <c:pt idx="12">
                  <c:v>0.3</c:v>
                </c:pt>
                <c:pt idx="13">
                  <c:v>1.4</c:v>
                </c:pt>
                <c:pt idx="14">
                  <c:v>0.0</c:v>
                </c:pt>
                <c:pt idx="15">
                  <c:v>3.6</c:v>
                </c:pt>
                <c:pt idx="16">
                  <c:v>0.0</c:v>
                </c:pt>
                <c:pt idx="17">
                  <c:v>2.3</c:v>
                </c:pt>
                <c:pt idx="18">
                  <c:v>0.0</c:v>
                </c:pt>
                <c:pt idx="19">
                  <c:v>0.0</c:v>
                </c:pt>
                <c:pt idx="20">
                  <c:v>0.0</c:v>
                </c:pt>
                <c:pt idx="21">
                  <c:v>0.0</c:v>
                </c:pt>
                <c:pt idx="22">
                  <c:v>0.6</c:v>
                </c:pt>
                <c:pt idx="23">
                  <c:v>0.0</c:v>
                </c:pt>
                <c:pt idx="24">
                  <c:v>0.2</c:v>
                </c:pt>
                <c:pt idx="25">
                  <c:v>0.0</c:v>
                </c:pt>
                <c:pt idx="26">
                  <c:v>0.4</c:v>
                </c:pt>
                <c:pt idx="27">
                  <c:v>0.3</c:v>
                </c:pt>
                <c:pt idx="28">
                  <c:v>0.1</c:v>
                </c:pt>
                <c:pt idx="29">
                  <c:v>0.0</c:v>
                </c:pt>
                <c:pt idx="30">
                  <c:v>0.1</c:v>
                </c:pt>
                <c:pt idx="31">
                  <c:v>0.0</c:v>
                </c:pt>
                <c:pt idx="32">
                  <c:v>0.5</c:v>
                </c:pt>
                <c:pt idx="33">
                  <c:v>0.0</c:v>
                </c:pt>
                <c:pt idx="34">
                  <c:v>4.0</c:v>
                </c:pt>
                <c:pt idx="35">
                  <c:v>0.0</c:v>
                </c:pt>
                <c:pt idx="36">
                  <c:v>3.4</c:v>
                </c:pt>
                <c:pt idx="37">
                  <c:v>0.3</c:v>
                </c:pt>
                <c:pt idx="38">
                  <c:v>0.0</c:v>
                </c:pt>
                <c:pt idx="39">
                  <c:v>0.2</c:v>
                </c:pt>
                <c:pt idx="40">
                  <c:v>3.1</c:v>
                </c:pt>
                <c:pt idx="41">
                  <c:v>32.0</c:v>
                </c:pt>
                <c:pt idx="42">
                  <c:v>4.4</c:v>
                </c:pt>
                <c:pt idx="43">
                  <c:v>0.3</c:v>
                </c:pt>
                <c:pt idx="44">
                  <c:v>0.0</c:v>
                </c:pt>
                <c:pt idx="45">
                  <c:v>0.2</c:v>
                </c:pt>
                <c:pt idx="46">
                  <c:v>0.0</c:v>
                </c:pt>
                <c:pt idx="47">
                  <c:v>0.8</c:v>
                </c:pt>
                <c:pt idx="48">
                  <c:v>0.0</c:v>
                </c:pt>
                <c:pt idx="49">
                  <c:v>1.6</c:v>
                </c:pt>
                <c:pt idx="50">
                  <c:v>0.0</c:v>
                </c:pt>
                <c:pt idx="51">
                  <c:v>0.1</c:v>
                </c:pt>
                <c:pt idx="52">
                  <c:v>0.3</c:v>
                </c:pt>
                <c:pt idx="53">
                  <c:v>0.1</c:v>
                </c:pt>
                <c:pt idx="54">
                  <c:v>0.3</c:v>
                </c:pt>
                <c:pt idx="55">
                  <c:v>2.7</c:v>
                </c:pt>
                <c:pt idx="56">
                  <c:v>0.0</c:v>
                </c:pt>
                <c:pt idx="57">
                  <c:v>4.6</c:v>
                </c:pt>
                <c:pt idx="58">
                  <c:v>0.0</c:v>
                </c:pt>
                <c:pt idx="59">
                  <c:v>3.8</c:v>
                </c:pt>
                <c:pt idx="60">
                  <c:v>0.2</c:v>
                </c:pt>
                <c:pt idx="61">
                  <c:v>3.3</c:v>
                </c:pt>
                <c:pt idx="62">
                  <c:v>1.1</c:v>
                </c:pt>
                <c:pt idx="63">
                  <c:v>3.4</c:v>
                </c:pt>
                <c:pt idx="64">
                  <c:v>19.0</c:v>
                </c:pt>
                <c:pt idx="65">
                  <c:v>0.0</c:v>
                </c:pt>
                <c:pt idx="66">
                  <c:v>1.0</c:v>
                </c:pt>
                <c:pt idx="67">
                  <c:v>0.1</c:v>
                </c:pt>
                <c:pt idx="68">
                  <c:v>0.2</c:v>
                </c:pt>
                <c:pt idx="69">
                  <c:v>0.3</c:v>
                </c:pt>
                <c:pt idx="70">
                  <c:v>0.2</c:v>
                </c:pt>
                <c:pt idx="71">
                  <c:v>0.0</c:v>
                </c:pt>
                <c:pt idx="72">
                  <c:v>1.5</c:v>
                </c:pt>
                <c:pt idx="73">
                  <c:v>0.0</c:v>
                </c:pt>
                <c:pt idx="74">
                  <c:v>0.4</c:v>
                </c:pt>
                <c:pt idx="75">
                  <c:v>0.0</c:v>
                </c:pt>
                <c:pt idx="76">
                  <c:v>3.5</c:v>
                </c:pt>
                <c:pt idx="77">
                  <c:v>0.0</c:v>
                </c:pt>
                <c:pt idx="78">
                  <c:v>3.7</c:v>
                </c:pt>
                <c:pt idx="79">
                  <c:v>21.0</c:v>
                </c:pt>
                <c:pt idx="80">
                  <c:v>3.4</c:v>
                </c:pt>
                <c:pt idx="81">
                  <c:v>9.2</c:v>
                </c:pt>
                <c:pt idx="82">
                  <c:v>1.5</c:v>
                </c:pt>
                <c:pt idx="83">
                  <c:v>40.6</c:v>
                </c:pt>
                <c:pt idx="84">
                  <c:v>5.6</c:v>
                </c:pt>
                <c:pt idx="85">
                  <c:v>0.2</c:v>
                </c:pt>
                <c:pt idx="86">
                  <c:v>3.4</c:v>
                </c:pt>
                <c:pt idx="87">
                  <c:v>0.3</c:v>
                </c:pt>
                <c:pt idx="88">
                  <c:v>3.5</c:v>
                </c:pt>
                <c:pt idx="89">
                  <c:v>0.7</c:v>
                </c:pt>
                <c:pt idx="90">
                  <c:v>4.8</c:v>
                </c:pt>
                <c:pt idx="91">
                  <c:v>0.3</c:v>
                </c:pt>
                <c:pt idx="92">
                  <c:v>3.2</c:v>
                </c:pt>
                <c:pt idx="93">
                  <c:v>31.6</c:v>
                </c:pt>
                <c:pt idx="94">
                  <c:v>3.8</c:v>
                </c:pt>
                <c:pt idx="95">
                  <c:v>0.3</c:v>
                </c:pt>
                <c:pt idx="96">
                  <c:v>0.0</c:v>
                </c:pt>
                <c:pt idx="97">
                  <c:v>50.4</c:v>
                </c:pt>
                <c:pt idx="98">
                  <c:v>0.0</c:v>
                </c:pt>
                <c:pt idx="99">
                  <c:v>0.6</c:v>
                </c:pt>
                <c:pt idx="100">
                  <c:v>0.0</c:v>
                </c:pt>
                <c:pt idx="101">
                  <c:v>0.5</c:v>
                </c:pt>
                <c:pt idx="102">
                  <c:v>0.0</c:v>
                </c:pt>
                <c:pt idx="103">
                  <c:v>0.1</c:v>
                </c:pt>
                <c:pt idx="104">
                  <c:v>0.1</c:v>
                </c:pt>
                <c:pt idx="105">
                  <c:v>0.1</c:v>
                </c:pt>
                <c:pt idx="106">
                  <c:v>0.0</c:v>
                </c:pt>
                <c:pt idx="107">
                  <c:v>0.1</c:v>
                </c:pt>
                <c:pt idx="108">
                  <c:v>0.0</c:v>
                </c:pt>
                <c:pt idx="109">
                  <c:v>0.3</c:v>
                </c:pt>
                <c:pt idx="110">
                  <c:v>60.8</c:v>
                </c:pt>
                <c:pt idx="111">
                  <c:v>0.0</c:v>
                </c:pt>
                <c:pt idx="112">
                  <c:v>0.2</c:v>
                </c:pt>
                <c:pt idx="113">
                  <c:v>0.0</c:v>
                </c:pt>
                <c:pt idx="114">
                  <c:v>0.7</c:v>
                </c:pt>
                <c:pt idx="115">
                  <c:v>0.0</c:v>
                </c:pt>
                <c:pt idx="116">
                  <c:v>0.1</c:v>
                </c:pt>
                <c:pt idx="117">
                  <c:v>0.0</c:v>
                </c:pt>
                <c:pt idx="118">
                  <c:v>0.1</c:v>
                </c:pt>
                <c:pt idx="119">
                  <c:v>25.6</c:v>
                </c:pt>
                <c:pt idx="120">
                  <c:v>0.0</c:v>
                </c:pt>
                <c:pt idx="121">
                  <c:v>0.4</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0.1</c:v>
                </c:pt>
                <c:pt idx="1">
                  <c:v>0.0</c:v>
                </c:pt>
                <c:pt idx="2">
                  <c:v>0.3</c:v>
                </c:pt>
                <c:pt idx="3">
                  <c:v>1.5</c:v>
                </c:pt>
                <c:pt idx="4">
                  <c:v>6.8</c:v>
                </c:pt>
                <c:pt idx="5">
                  <c:v>0.0</c:v>
                </c:pt>
                <c:pt idx="6">
                  <c:v>0.0</c:v>
                </c:pt>
                <c:pt idx="7">
                  <c:v>0.4</c:v>
                </c:pt>
                <c:pt idx="8">
                  <c:v>0.0</c:v>
                </c:pt>
                <c:pt idx="9">
                  <c:v>28.4</c:v>
                </c:pt>
                <c:pt idx="10">
                  <c:v>0.0</c:v>
                </c:pt>
                <c:pt idx="11">
                  <c:v>0.3</c:v>
                </c:pt>
                <c:pt idx="12">
                  <c:v>0.4</c:v>
                </c:pt>
                <c:pt idx="13">
                  <c:v>6.2</c:v>
                </c:pt>
                <c:pt idx="14">
                  <c:v>0.0</c:v>
                </c:pt>
                <c:pt idx="15">
                  <c:v>11.0</c:v>
                </c:pt>
                <c:pt idx="16">
                  <c:v>0.0</c:v>
                </c:pt>
                <c:pt idx="17">
                  <c:v>4.6</c:v>
                </c:pt>
                <c:pt idx="18">
                  <c:v>0.0</c:v>
                </c:pt>
                <c:pt idx="19">
                  <c:v>0.0</c:v>
                </c:pt>
                <c:pt idx="20">
                  <c:v>0.0</c:v>
                </c:pt>
                <c:pt idx="21">
                  <c:v>0.0</c:v>
                </c:pt>
                <c:pt idx="22">
                  <c:v>0.4</c:v>
                </c:pt>
                <c:pt idx="23">
                  <c:v>0.0</c:v>
                </c:pt>
                <c:pt idx="24">
                  <c:v>28.8</c:v>
                </c:pt>
                <c:pt idx="25">
                  <c:v>0.0</c:v>
                </c:pt>
                <c:pt idx="26">
                  <c:v>0.3</c:v>
                </c:pt>
                <c:pt idx="27">
                  <c:v>0.4</c:v>
                </c:pt>
                <c:pt idx="28">
                  <c:v>0.3</c:v>
                </c:pt>
                <c:pt idx="29">
                  <c:v>0.0</c:v>
                </c:pt>
                <c:pt idx="30">
                  <c:v>2.6</c:v>
                </c:pt>
                <c:pt idx="31">
                  <c:v>0.0</c:v>
                </c:pt>
                <c:pt idx="32">
                  <c:v>0.7</c:v>
                </c:pt>
                <c:pt idx="33">
                  <c:v>0.0</c:v>
                </c:pt>
                <c:pt idx="34">
                  <c:v>9.7</c:v>
                </c:pt>
                <c:pt idx="35">
                  <c:v>0.0</c:v>
                </c:pt>
                <c:pt idx="36">
                  <c:v>11.9</c:v>
                </c:pt>
                <c:pt idx="37">
                  <c:v>0.4</c:v>
                </c:pt>
                <c:pt idx="38">
                  <c:v>0.0</c:v>
                </c:pt>
                <c:pt idx="39">
                  <c:v>0.0</c:v>
                </c:pt>
                <c:pt idx="40">
                  <c:v>6.7</c:v>
                </c:pt>
                <c:pt idx="41">
                  <c:v>0.0</c:v>
                </c:pt>
                <c:pt idx="42">
                  <c:v>10.2</c:v>
                </c:pt>
                <c:pt idx="43">
                  <c:v>0.0</c:v>
                </c:pt>
                <c:pt idx="44">
                  <c:v>0.0</c:v>
                </c:pt>
                <c:pt idx="45">
                  <c:v>0.0</c:v>
                </c:pt>
                <c:pt idx="46">
                  <c:v>0.0</c:v>
                </c:pt>
                <c:pt idx="47">
                  <c:v>0.8</c:v>
                </c:pt>
                <c:pt idx="48">
                  <c:v>0.0</c:v>
                </c:pt>
                <c:pt idx="49">
                  <c:v>5.0</c:v>
                </c:pt>
                <c:pt idx="50">
                  <c:v>0.0</c:v>
                </c:pt>
                <c:pt idx="51">
                  <c:v>1.7</c:v>
                </c:pt>
                <c:pt idx="52">
                  <c:v>0.4</c:v>
                </c:pt>
                <c:pt idx="53">
                  <c:v>4.6</c:v>
                </c:pt>
                <c:pt idx="54">
                  <c:v>0.4</c:v>
                </c:pt>
                <c:pt idx="55">
                  <c:v>8.8</c:v>
                </c:pt>
                <c:pt idx="56">
                  <c:v>0.0</c:v>
                </c:pt>
                <c:pt idx="57">
                  <c:v>15.3</c:v>
                </c:pt>
                <c:pt idx="58">
                  <c:v>0.0</c:v>
                </c:pt>
                <c:pt idx="59">
                  <c:v>8.6</c:v>
                </c:pt>
                <c:pt idx="60">
                  <c:v>0.0</c:v>
                </c:pt>
                <c:pt idx="61">
                  <c:v>10.7</c:v>
                </c:pt>
                <c:pt idx="62">
                  <c:v>0.2</c:v>
                </c:pt>
                <c:pt idx="63">
                  <c:v>10.6</c:v>
                </c:pt>
                <c:pt idx="64">
                  <c:v>0.5</c:v>
                </c:pt>
                <c:pt idx="65">
                  <c:v>0.0</c:v>
                </c:pt>
                <c:pt idx="66">
                  <c:v>0.0</c:v>
                </c:pt>
                <c:pt idx="67">
                  <c:v>0.0</c:v>
                </c:pt>
                <c:pt idx="68">
                  <c:v>48.8</c:v>
                </c:pt>
                <c:pt idx="69">
                  <c:v>0.5</c:v>
                </c:pt>
                <c:pt idx="70">
                  <c:v>2.9</c:v>
                </c:pt>
                <c:pt idx="71">
                  <c:v>0.0</c:v>
                </c:pt>
                <c:pt idx="72">
                  <c:v>6.0</c:v>
                </c:pt>
                <c:pt idx="73">
                  <c:v>0.0</c:v>
                </c:pt>
                <c:pt idx="74">
                  <c:v>3.0</c:v>
                </c:pt>
                <c:pt idx="75">
                  <c:v>0.0</c:v>
                </c:pt>
                <c:pt idx="76">
                  <c:v>17.9</c:v>
                </c:pt>
                <c:pt idx="77">
                  <c:v>0.0</c:v>
                </c:pt>
                <c:pt idx="78">
                  <c:v>7.7</c:v>
                </c:pt>
                <c:pt idx="79">
                  <c:v>0.6</c:v>
                </c:pt>
                <c:pt idx="80">
                  <c:v>10.7</c:v>
                </c:pt>
                <c:pt idx="81">
                  <c:v>0.0</c:v>
                </c:pt>
                <c:pt idx="82">
                  <c:v>3.2</c:v>
                </c:pt>
                <c:pt idx="83">
                  <c:v>0.0</c:v>
                </c:pt>
                <c:pt idx="84">
                  <c:v>8.6</c:v>
                </c:pt>
                <c:pt idx="85">
                  <c:v>0.0</c:v>
                </c:pt>
                <c:pt idx="86">
                  <c:v>8.8</c:v>
                </c:pt>
                <c:pt idx="87">
                  <c:v>0.0</c:v>
                </c:pt>
                <c:pt idx="88">
                  <c:v>13.2</c:v>
                </c:pt>
                <c:pt idx="89">
                  <c:v>0.5</c:v>
                </c:pt>
                <c:pt idx="90">
                  <c:v>7.3</c:v>
                </c:pt>
                <c:pt idx="91">
                  <c:v>0.0</c:v>
                </c:pt>
                <c:pt idx="92">
                  <c:v>10.2</c:v>
                </c:pt>
                <c:pt idx="93">
                  <c:v>0.0</c:v>
                </c:pt>
                <c:pt idx="94">
                  <c:v>9.1</c:v>
                </c:pt>
                <c:pt idx="95">
                  <c:v>0.0</c:v>
                </c:pt>
                <c:pt idx="96">
                  <c:v>0.0</c:v>
                </c:pt>
                <c:pt idx="97">
                  <c:v>0.0</c:v>
                </c:pt>
                <c:pt idx="98">
                  <c:v>0.0</c:v>
                </c:pt>
                <c:pt idx="99">
                  <c:v>35.5</c:v>
                </c:pt>
                <c:pt idx="100">
                  <c:v>0.0</c:v>
                </c:pt>
                <c:pt idx="101">
                  <c:v>0.3</c:v>
                </c:pt>
                <c:pt idx="102">
                  <c:v>0.0</c:v>
                </c:pt>
                <c:pt idx="103">
                  <c:v>0.3</c:v>
                </c:pt>
                <c:pt idx="104">
                  <c:v>0.1</c:v>
                </c:pt>
                <c:pt idx="105">
                  <c:v>0.3</c:v>
                </c:pt>
                <c:pt idx="106">
                  <c:v>0.0</c:v>
                </c:pt>
                <c:pt idx="107">
                  <c:v>2.9</c:v>
                </c:pt>
                <c:pt idx="108">
                  <c:v>0.0</c:v>
                </c:pt>
                <c:pt idx="109">
                  <c:v>3.4</c:v>
                </c:pt>
                <c:pt idx="110">
                  <c:v>0.0</c:v>
                </c:pt>
                <c:pt idx="111">
                  <c:v>0.0</c:v>
                </c:pt>
                <c:pt idx="112">
                  <c:v>0.0</c:v>
                </c:pt>
                <c:pt idx="113">
                  <c:v>0.0</c:v>
                </c:pt>
                <c:pt idx="114">
                  <c:v>2.9</c:v>
                </c:pt>
                <c:pt idx="115">
                  <c:v>0.0</c:v>
                </c:pt>
                <c:pt idx="116">
                  <c:v>1.7</c:v>
                </c:pt>
                <c:pt idx="117">
                  <c:v>0.0</c:v>
                </c:pt>
                <c:pt idx="118">
                  <c:v>3.2</c:v>
                </c:pt>
                <c:pt idx="119">
                  <c:v>0.1</c:v>
                </c:pt>
                <c:pt idx="120">
                  <c:v>0.0</c:v>
                </c:pt>
                <c:pt idx="121">
                  <c:v>0.3</c:v>
                </c:pt>
              </c:numCache>
            </c:numRef>
          </c:val>
          <c:smooth val="0"/>
        </c:ser>
        <c:dLbls>
          <c:showLegendKey val="0"/>
          <c:showVal val="0"/>
          <c:showCatName val="0"/>
          <c:showSerName val="0"/>
          <c:showPercent val="0"/>
          <c:showBubbleSize val="0"/>
        </c:dLbls>
        <c:marker val="1"/>
        <c:smooth val="0"/>
        <c:axId val="2121007176"/>
        <c:axId val="2121012840"/>
      </c:lineChart>
      <c:catAx>
        <c:axId val="212100717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1012840"/>
        <c:crosses val="autoZero"/>
        <c:auto val="1"/>
        <c:lblAlgn val="ctr"/>
        <c:lblOffset val="100"/>
        <c:noMultiLvlLbl val="0"/>
      </c:catAx>
      <c:valAx>
        <c:axId val="2121012840"/>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100717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2180.0</c:v>
                </c:pt>
                <c:pt idx="1">
                  <c:v>3220.0</c:v>
                </c:pt>
                <c:pt idx="2">
                  <c:v>4312.0</c:v>
                </c:pt>
                <c:pt idx="3">
                  <c:v>5568.0</c:v>
                </c:pt>
                <c:pt idx="4">
                  <c:v>5212.0</c:v>
                </c:pt>
                <c:pt idx="5">
                  <c:v>5208.0</c:v>
                </c:pt>
                <c:pt idx="6">
                  <c:v>6000.0</c:v>
                </c:pt>
                <c:pt idx="7">
                  <c:v>5184.0</c:v>
                </c:pt>
                <c:pt idx="8">
                  <c:v>5568.0</c:v>
                </c:pt>
                <c:pt idx="9">
                  <c:v>5268.0</c:v>
                </c:pt>
                <c:pt idx="10">
                  <c:v>5256.0</c:v>
                </c:pt>
                <c:pt idx="11">
                  <c:v>5260.0</c:v>
                </c:pt>
                <c:pt idx="12">
                  <c:v>5344.0</c:v>
                </c:pt>
                <c:pt idx="13">
                  <c:v>4388.0</c:v>
                </c:pt>
                <c:pt idx="14">
                  <c:v>5304.0</c:v>
                </c:pt>
                <c:pt idx="15">
                  <c:v>8708.0</c:v>
                </c:pt>
                <c:pt idx="16">
                  <c:v>5388.0</c:v>
                </c:pt>
                <c:pt idx="17">
                  <c:v>5352.0</c:v>
                </c:pt>
                <c:pt idx="18">
                  <c:v>5412.0</c:v>
                </c:pt>
                <c:pt idx="19">
                  <c:v>5460.0</c:v>
                </c:pt>
                <c:pt idx="20">
                  <c:v>5580.0</c:v>
                </c:pt>
                <c:pt idx="21">
                  <c:v>8164.0</c:v>
                </c:pt>
                <c:pt idx="22">
                  <c:v>5676.0</c:v>
                </c:pt>
                <c:pt idx="23">
                  <c:v>8028.0</c:v>
                </c:pt>
                <c:pt idx="24">
                  <c:v>5800.0</c:v>
                </c:pt>
                <c:pt idx="25">
                  <c:v>5916.0</c:v>
                </c:pt>
                <c:pt idx="26">
                  <c:v>12852.0</c:v>
                </c:pt>
                <c:pt idx="27">
                  <c:v>5956.0</c:v>
                </c:pt>
                <c:pt idx="28">
                  <c:v>7804.0</c:v>
                </c:pt>
                <c:pt idx="29">
                  <c:v>5912.0</c:v>
                </c:pt>
                <c:pt idx="30">
                  <c:v>5908.0</c:v>
                </c:pt>
                <c:pt idx="31">
                  <c:v>5908.0</c:v>
                </c:pt>
                <c:pt idx="32">
                  <c:v>5952.0</c:v>
                </c:pt>
                <c:pt idx="33">
                  <c:v>5948.0</c:v>
                </c:pt>
                <c:pt idx="34">
                  <c:v>7428.0</c:v>
                </c:pt>
                <c:pt idx="35">
                  <c:v>5944.0</c:v>
                </c:pt>
                <c:pt idx="36">
                  <c:v>7184.0</c:v>
                </c:pt>
                <c:pt idx="37">
                  <c:v>6004.0</c:v>
                </c:pt>
                <c:pt idx="38">
                  <c:v>6132.0</c:v>
                </c:pt>
                <c:pt idx="39">
                  <c:v>19516.0</c:v>
                </c:pt>
                <c:pt idx="40">
                  <c:v>6060.0</c:v>
                </c:pt>
                <c:pt idx="41">
                  <c:v>5220.0</c:v>
                </c:pt>
                <c:pt idx="42">
                  <c:v>6196.0</c:v>
                </c:pt>
                <c:pt idx="43">
                  <c:v>6188.0</c:v>
                </c:pt>
                <c:pt idx="44">
                  <c:v>6476.0</c:v>
                </c:pt>
                <c:pt idx="45">
                  <c:v>6524.0</c:v>
                </c:pt>
                <c:pt idx="46">
                  <c:v>6468.0</c:v>
                </c:pt>
                <c:pt idx="47">
                  <c:v>12432.0</c:v>
                </c:pt>
                <c:pt idx="48">
                  <c:v>6500.0</c:v>
                </c:pt>
                <c:pt idx="49">
                  <c:v>11184.0</c:v>
                </c:pt>
                <c:pt idx="50">
                  <c:v>6532.0</c:v>
                </c:pt>
                <c:pt idx="51">
                  <c:v>6484.0</c:v>
                </c:pt>
                <c:pt idx="52">
                  <c:v>6476.0</c:v>
                </c:pt>
                <c:pt idx="53">
                  <c:v>6516.0</c:v>
                </c:pt>
                <c:pt idx="54">
                  <c:v>6500.0</c:v>
                </c:pt>
                <c:pt idx="55">
                  <c:v>11164.0</c:v>
                </c:pt>
                <c:pt idx="56">
                  <c:v>6520.0</c:v>
                </c:pt>
                <c:pt idx="57">
                  <c:v>9900.0</c:v>
                </c:pt>
                <c:pt idx="58">
                  <c:v>6440.0</c:v>
                </c:pt>
                <c:pt idx="59">
                  <c:v>6544.0</c:v>
                </c:pt>
                <c:pt idx="60">
                  <c:v>6536.0</c:v>
                </c:pt>
                <c:pt idx="61">
                  <c:v>6568.0</c:v>
                </c:pt>
                <c:pt idx="62">
                  <c:v>6620.0</c:v>
                </c:pt>
                <c:pt idx="63">
                  <c:v>7380.0</c:v>
                </c:pt>
                <c:pt idx="64">
                  <c:v>6636.0</c:v>
                </c:pt>
                <c:pt idx="65">
                  <c:v>9108.0</c:v>
                </c:pt>
                <c:pt idx="66">
                  <c:v>6604.0</c:v>
                </c:pt>
                <c:pt idx="67">
                  <c:v>6612.0</c:v>
                </c:pt>
                <c:pt idx="68">
                  <c:v>6600.0</c:v>
                </c:pt>
                <c:pt idx="69">
                  <c:v>6636.0</c:v>
                </c:pt>
                <c:pt idx="70">
                  <c:v>6768.0</c:v>
                </c:pt>
                <c:pt idx="71">
                  <c:v>9208.0</c:v>
                </c:pt>
                <c:pt idx="72">
                  <c:v>6672.0</c:v>
                </c:pt>
                <c:pt idx="73">
                  <c:v>9104.0</c:v>
                </c:pt>
                <c:pt idx="74">
                  <c:v>6724.0</c:v>
                </c:pt>
                <c:pt idx="75">
                  <c:v>6708.0</c:v>
                </c:pt>
                <c:pt idx="76">
                  <c:v>7008.0</c:v>
                </c:pt>
                <c:pt idx="77">
                  <c:v>7032.0</c:v>
                </c:pt>
                <c:pt idx="78">
                  <c:v>6036.0</c:v>
                </c:pt>
                <c:pt idx="79">
                  <c:v>6992.0</c:v>
                </c:pt>
                <c:pt idx="80">
                  <c:v>7040.0</c:v>
                </c:pt>
                <c:pt idx="81">
                  <c:v>7040.0</c:v>
                </c:pt>
                <c:pt idx="82">
                  <c:v>7088.0</c:v>
                </c:pt>
                <c:pt idx="83">
                  <c:v>7220.0</c:v>
                </c:pt>
                <c:pt idx="84">
                  <c:v>18724.0</c:v>
                </c:pt>
                <c:pt idx="85">
                  <c:v>7196.0</c:v>
                </c:pt>
                <c:pt idx="86">
                  <c:v>11892.0</c:v>
                </c:pt>
                <c:pt idx="87">
                  <c:v>7220.0</c:v>
                </c:pt>
                <c:pt idx="88">
                  <c:v>7196.0</c:v>
                </c:pt>
                <c:pt idx="89">
                  <c:v>7188.0</c:v>
                </c:pt>
                <c:pt idx="90">
                  <c:v>7228.0</c:v>
                </c:pt>
                <c:pt idx="91">
                  <c:v>7204.0</c:v>
                </c:pt>
                <c:pt idx="92">
                  <c:v>7980.0</c:v>
                </c:pt>
                <c:pt idx="93">
                  <c:v>7176.0</c:v>
                </c:pt>
                <c:pt idx="94">
                  <c:v>7576.0</c:v>
                </c:pt>
                <c:pt idx="95">
                  <c:v>7240.0</c:v>
                </c:pt>
                <c:pt idx="96">
                  <c:v>7228.0</c:v>
                </c:pt>
                <c:pt idx="97">
                  <c:v>11120.0</c:v>
                </c:pt>
                <c:pt idx="98">
                  <c:v>7224.0</c:v>
                </c:pt>
                <c:pt idx="99">
                  <c:v>10120.0</c:v>
                </c:pt>
                <c:pt idx="100">
                  <c:v>7352.0</c:v>
                </c:pt>
                <c:pt idx="101">
                  <c:v>7436.0</c:v>
                </c:pt>
                <c:pt idx="102">
                  <c:v>7412.0</c:v>
                </c:pt>
                <c:pt idx="103">
                  <c:v>7412.0</c:v>
                </c:pt>
                <c:pt idx="104">
                  <c:v>7420.0</c:v>
                </c:pt>
                <c:pt idx="105">
                  <c:v>14452.0</c:v>
                </c:pt>
                <c:pt idx="106">
                  <c:v>7444.0</c:v>
                </c:pt>
                <c:pt idx="107">
                  <c:v>12388.0</c:v>
                </c:pt>
                <c:pt idx="108">
                  <c:v>7444.0</c:v>
                </c:pt>
                <c:pt idx="109">
                  <c:v>7440.0</c:v>
                </c:pt>
                <c:pt idx="110">
                  <c:v>7480.0</c:v>
                </c:pt>
                <c:pt idx="111">
                  <c:v>7496.0</c:v>
                </c:pt>
                <c:pt idx="112">
                  <c:v>7564.0</c:v>
                </c:pt>
                <c:pt idx="113">
                  <c:v>7576.0</c:v>
                </c:pt>
                <c:pt idx="114">
                  <c:v>7632.0</c:v>
                </c:pt>
                <c:pt idx="115">
                  <c:v>7684.0</c:v>
                </c:pt>
                <c:pt idx="116">
                  <c:v>10772.0</c:v>
                </c:pt>
                <c:pt idx="117">
                  <c:v>7692.0</c:v>
                </c:pt>
                <c:pt idx="118">
                  <c:v>11596.0</c:v>
                </c:pt>
                <c:pt idx="119">
                  <c:v>7720.0</c:v>
                </c:pt>
                <c:pt idx="120">
                  <c:v>7716.0</c:v>
                </c:pt>
                <c:pt idx="121">
                  <c:v>7704.0</c:v>
                </c:pt>
                <c:pt idx="122">
                  <c:v>7712.0</c:v>
                </c:pt>
                <c:pt idx="123">
                  <c:v>7672.0</c:v>
                </c:pt>
                <c:pt idx="124">
                  <c:v>6720.0</c:v>
                </c:pt>
                <c:pt idx="125">
                  <c:v>7640.0</c:v>
                </c:pt>
                <c:pt idx="126">
                  <c:v>6748.0</c:v>
                </c:pt>
                <c:pt idx="127">
                  <c:v>7732.0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2164.0</c:v>
                </c:pt>
                <c:pt idx="2">
                  <c:v>4324.0</c:v>
                </c:pt>
                <c:pt idx="3">
                  <c:v>5124.0</c:v>
                </c:pt>
                <c:pt idx="4">
                  <c:v>5200.0</c:v>
                </c:pt>
                <c:pt idx="5">
                  <c:v>5164.0</c:v>
                </c:pt>
                <c:pt idx="6">
                  <c:v>7284.0</c:v>
                </c:pt>
                <c:pt idx="7">
                  <c:v>5804.0</c:v>
                </c:pt>
                <c:pt idx="8">
                  <c:v>6272.0</c:v>
                </c:pt>
                <c:pt idx="9">
                  <c:v>5976.0</c:v>
                </c:pt>
                <c:pt idx="10">
                  <c:v>5988.0</c:v>
                </c:pt>
                <c:pt idx="11">
                  <c:v>6000.0</c:v>
                </c:pt>
                <c:pt idx="12">
                  <c:v>6028.0</c:v>
                </c:pt>
                <c:pt idx="13">
                  <c:v>20212.0</c:v>
                </c:pt>
                <c:pt idx="14">
                  <c:v>5984.0</c:v>
                </c:pt>
                <c:pt idx="15">
                  <c:v>9924.0</c:v>
                </c:pt>
                <c:pt idx="16">
                  <c:v>6116.0</c:v>
                </c:pt>
                <c:pt idx="17">
                  <c:v>6392.0</c:v>
                </c:pt>
                <c:pt idx="18">
                  <c:v>6516.0</c:v>
                </c:pt>
                <c:pt idx="19">
                  <c:v>6708.0</c:v>
                </c:pt>
                <c:pt idx="20">
                  <c:v>6696.0</c:v>
                </c:pt>
                <c:pt idx="21">
                  <c:v>12836.0</c:v>
                </c:pt>
                <c:pt idx="22">
                  <c:v>6860.0</c:v>
                </c:pt>
                <c:pt idx="23">
                  <c:v>11516.0</c:v>
                </c:pt>
                <c:pt idx="24">
                  <c:v>7124.0</c:v>
                </c:pt>
                <c:pt idx="25">
                  <c:v>7260.0</c:v>
                </c:pt>
                <c:pt idx="26">
                  <c:v>14096.0</c:v>
                </c:pt>
                <c:pt idx="27">
                  <c:v>7344.0</c:v>
                </c:pt>
                <c:pt idx="28">
                  <c:v>11196.0</c:v>
                </c:pt>
                <c:pt idx="29">
                  <c:v>7392.0</c:v>
                </c:pt>
                <c:pt idx="30">
                  <c:v>7428.0</c:v>
                </c:pt>
                <c:pt idx="31">
                  <c:v>7436.0</c:v>
                </c:pt>
                <c:pt idx="32">
                  <c:v>7488.0</c:v>
                </c:pt>
                <c:pt idx="33">
                  <c:v>7884.0</c:v>
                </c:pt>
                <c:pt idx="34">
                  <c:v>17548.0</c:v>
                </c:pt>
                <c:pt idx="35">
                  <c:v>7868.0</c:v>
                </c:pt>
                <c:pt idx="36">
                  <c:v>14300.0</c:v>
                </c:pt>
                <c:pt idx="37">
                  <c:v>7944.0</c:v>
                </c:pt>
                <c:pt idx="38">
                  <c:v>8020.0</c:v>
                </c:pt>
                <c:pt idx="39">
                  <c:v>8120.0</c:v>
                </c:pt>
                <c:pt idx="40">
                  <c:v>8396.0</c:v>
                </c:pt>
                <c:pt idx="41">
                  <c:v>8400.0</c:v>
                </c:pt>
                <c:pt idx="42">
                  <c:v>16108.0</c:v>
                </c:pt>
                <c:pt idx="43">
                  <c:v>8476.0</c:v>
                </c:pt>
                <c:pt idx="44">
                  <c:v>12932.0</c:v>
                </c:pt>
                <c:pt idx="45">
                  <c:v>8516.0</c:v>
                </c:pt>
                <c:pt idx="46">
                  <c:v>8544.0</c:v>
                </c:pt>
                <c:pt idx="47">
                  <c:v>8644.0</c:v>
                </c:pt>
                <c:pt idx="48">
                  <c:v>8908.0</c:v>
                </c:pt>
                <c:pt idx="49">
                  <c:v>9096.0</c:v>
                </c:pt>
                <c:pt idx="50">
                  <c:v>12112.0</c:v>
                </c:pt>
                <c:pt idx="51">
                  <c:v>9112.0</c:v>
                </c:pt>
                <c:pt idx="52">
                  <c:v>11476.0</c:v>
                </c:pt>
                <c:pt idx="53">
                  <c:v>9140.0</c:v>
                </c:pt>
                <c:pt idx="54">
                  <c:v>9512.0</c:v>
                </c:pt>
                <c:pt idx="55">
                  <c:v>9492.0</c:v>
                </c:pt>
                <c:pt idx="56">
                  <c:v>9504.0</c:v>
                </c:pt>
                <c:pt idx="57">
                  <c:v>9536.0</c:v>
                </c:pt>
                <c:pt idx="58">
                  <c:v>10324.0</c:v>
                </c:pt>
                <c:pt idx="59">
                  <c:v>9844.0</c:v>
                </c:pt>
                <c:pt idx="60">
                  <c:v>11384.0</c:v>
                </c:pt>
                <c:pt idx="61">
                  <c:v>9860.0</c:v>
                </c:pt>
                <c:pt idx="62">
                  <c:v>9876.0</c:v>
                </c:pt>
                <c:pt idx="63">
                  <c:v>10124.0</c:v>
                </c:pt>
                <c:pt idx="64">
                  <c:v>10156.0</c:v>
                </c:pt>
                <c:pt idx="65">
                  <c:v>10240.0</c:v>
                </c:pt>
                <c:pt idx="66">
                  <c:v>10976.0</c:v>
                </c:pt>
                <c:pt idx="67">
                  <c:v>10200.0</c:v>
                </c:pt>
                <c:pt idx="68">
                  <c:v>10828.0</c:v>
                </c:pt>
                <c:pt idx="69">
                  <c:v>10556.0</c:v>
                </c:pt>
                <c:pt idx="70">
                  <c:v>10624.0</c:v>
                </c:pt>
                <c:pt idx="71">
                  <c:v>10604.0</c:v>
                </c:pt>
                <c:pt idx="72">
                  <c:v>10664.0</c:v>
                </c:pt>
                <c:pt idx="73">
                  <c:v>9692.0</c:v>
                </c:pt>
                <c:pt idx="74">
                  <c:v>10676.0</c:v>
                </c:pt>
                <c:pt idx="75">
                  <c:v>10704.0</c:v>
                </c:pt>
                <c:pt idx="76">
                  <c:v>11084.0</c:v>
                </c:pt>
                <c:pt idx="77">
                  <c:v>10740.0</c:v>
                </c:pt>
                <c:pt idx="78">
                  <c:v>10772.0</c:v>
                </c:pt>
                <c:pt idx="79">
                  <c:v>10180.0</c:v>
                </c:pt>
                <c:pt idx="80">
                  <c:v>11152.0</c:v>
                </c:pt>
                <c:pt idx="81">
                  <c:v>10200.0</c:v>
                </c:pt>
                <c:pt idx="82">
                  <c:v>11176.0</c:v>
                </c:pt>
                <c:pt idx="83">
                  <c:v>11272.0</c:v>
                </c:pt>
                <c:pt idx="84">
                  <c:v>11424.0</c:v>
                </c:pt>
                <c:pt idx="85">
                  <c:v>11672.0</c:v>
                </c:pt>
                <c:pt idx="86">
                  <c:v>11912.0</c:v>
                </c:pt>
                <c:pt idx="87">
                  <c:v>14716.0</c:v>
                </c:pt>
                <c:pt idx="88">
                  <c:v>11952.0</c:v>
                </c:pt>
                <c:pt idx="89">
                  <c:v>13868.0</c:v>
                </c:pt>
                <c:pt idx="90">
                  <c:v>11964.0</c:v>
                </c:pt>
                <c:pt idx="91">
                  <c:v>11968.0</c:v>
                </c:pt>
                <c:pt idx="92">
                  <c:v>12432.0</c:v>
                </c:pt>
                <c:pt idx="93">
                  <c:v>12484.0</c:v>
                </c:pt>
                <c:pt idx="94">
                  <c:v>11512.0</c:v>
                </c:pt>
                <c:pt idx="95">
                  <c:v>12512.0</c:v>
                </c:pt>
                <c:pt idx="96">
                  <c:v>12504.0</c:v>
                </c:pt>
                <c:pt idx="97">
                  <c:v>12488.0</c:v>
                </c:pt>
                <c:pt idx="98">
                  <c:v>12524.0</c:v>
                </c:pt>
                <c:pt idx="99">
                  <c:v>12880.0</c:v>
                </c:pt>
                <c:pt idx="100">
                  <c:v>15664.0</c:v>
                </c:pt>
                <c:pt idx="101">
                  <c:v>12992.0</c:v>
                </c:pt>
                <c:pt idx="102">
                  <c:v>14352.0</c:v>
                </c:pt>
                <c:pt idx="103">
                  <c:v>12984.0</c:v>
                </c:pt>
                <c:pt idx="104">
                  <c:v>12968.0</c:v>
                </c:pt>
                <c:pt idx="105">
                  <c:v>12964.0</c:v>
                </c:pt>
                <c:pt idx="106">
                  <c:v>12992.0</c:v>
                </c:pt>
                <c:pt idx="107">
                  <c:v>12984.0</c:v>
                </c:pt>
                <c:pt idx="108">
                  <c:v>24328.0</c:v>
                </c:pt>
                <c:pt idx="109">
                  <c:v>12984.0</c:v>
                </c:pt>
                <c:pt idx="110">
                  <c:v>12012.0</c:v>
                </c:pt>
                <c:pt idx="111">
                  <c:v>13744.0</c:v>
                </c:pt>
                <c:pt idx="112">
                  <c:v>12968.0</c:v>
                </c:pt>
                <c:pt idx="113">
                  <c:v>15268.0</c:v>
                </c:pt>
                <c:pt idx="114">
                  <c:v>12960.0</c:v>
                </c:pt>
                <c:pt idx="115">
                  <c:v>13952.0</c:v>
                </c:pt>
                <c:pt idx="116">
                  <c:v>13944.0</c:v>
                </c:pt>
                <c:pt idx="117">
                  <c:v>13984.0</c:v>
                </c:pt>
                <c:pt idx="118">
                  <c:v>13920.0</c:v>
                </c:pt>
                <c:pt idx="119">
                  <c:v>13928.0</c:v>
                </c:pt>
                <c:pt idx="120">
                  <c:v>13968.0</c:v>
                </c:pt>
                <c:pt idx="121">
                  <c:v>13992.0</c:v>
                </c:pt>
                <c:pt idx="122">
                  <c:v>14736.0</c:v>
                </c:pt>
                <c:pt idx="123">
                  <c:v>14968.0</c:v>
                </c:pt>
                <c:pt idx="124">
                  <c:v>18244.0</c:v>
                </c:pt>
                <c:pt idx="125">
                  <c:v>14976.0</c:v>
                </c:pt>
                <c:pt idx="126">
                  <c:v>14992.0</c:v>
                </c:pt>
                <c:pt idx="127">
                  <c:v>14984.0</c:v>
                </c:pt>
              </c:numCache>
            </c:numRef>
          </c:val>
          <c:smooth val="0"/>
        </c:ser>
        <c:dLbls>
          <c:showLegendKey val="0"/>
          <c:showVal val="0"/>
          <c:showCatName val="0"/>
          <c:showSerName val="0"/>
          <c:showPercent val="0"/>
          <c:showBubbleSize val="0"/>
        </c:dLbls>
        <c:marker val="1"/>
        <c:smooth val="0"/>
        <c:axId val="2121043672"/>
        <c:axId val="2121049096"/>
      </c:lineChart>
      <c:catAx>
        <c:axId val="212104367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1049096"/>
        <c:crosses val="autoZero"/>
        <c:auto val="1"/>
        <c:lblAlgn val="ctr"/>
        <c:lblOffset val="100"/>
        <c:noMultiLvlLbl val="0"/>
      </c:catAx>
      <c:valAx>
        <c:axId val="2121049096"/>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10436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2000.0</c:v>
                </c:pt>
                <c:pt idx="1">
                  <c:v>2080.0</c:v>
                </c:pt>
                <c:pt idx="2">
                  <c:v>4512.0</c:v>
                </c:pt>
                <c:pt idx="3">
                  <c:v>7460.0</c:v>
                </c:pt>
                <c:pt idx="4">
                  <c:v>5436.0</c:v>
                </c:pt>
                <c:pt idx="5">
                  <c:v>5632.0</c:v>
                </c:pt>
                <c:pt idx="6">
                  <c:v>14648.0</c:v>
                </c:pt>
                <c:pt idx="7">
                  <c:v>5620.0</c:v>
                </c:pt>
                <c:pt idx="8">
                  <c:v>8784.0</c:v>
                </c:pt>
                <c:pt idx="9">
                  <c:v>5624.0</c:v>
                </c:pt>
                <c:pt idx="10">
                  <c:v>5628.0</c:v>
                </c:pt>
                <c:pt idx="11">
                  <c:v>14632.0</c:v>
                </c:pt>
                <c:pt idx="12">
                  <c:v>5660.0</c:v>
                </c:pt>
                <c:pt idx="13">
                  <c:v>7192.0</c:v>
                </c:pt>
                <c:pt idx="14">
                  <c:v>5692.0</c:v>
                </c:pt>
                <c:pt idx="15">
                  <c:v>5840.0</c:v>
                </c:pt>
                <c:pt idx="16">
                  <c:v>8592.0</c:v>
                </c:pt>
                <c:pt idx="17">
                  <c:v>6184.0</c:v>
                </c:pt>
                <c:pt idx="18">
                  <c:v>6588.0</c:v>
                </c:pt>
                <c:pt idx="19">
                  <c:v>6264.0</c:v>
                </c:pt>
                <c:pt idx="20">
                  <c:v>6288.0</c:v>
                </c:pt>
                <c:pt idx="21">
                  <c:v>7564.0</c:v>
                </c:pt>
                <c:pt idx="22">
                  <c:v>6236.0</c:v>
                </c:pt>
                <c:pt idx="23">
                  <c:v>6616.0</c:v>
                </c:pt>
                <c:pt idx="24">
                  <c:v>6252.0</c:v>
                </c:pt>
                <c:pt idx="25">
                  <c:v>6252.0</c:v>
                </c:pt>
                <c:pt idx="26">
                  <c:v>7028.0</c:v>
                </c:pt>
                <c:pt idx="27">
                  <c:v>6388.0</c:v>
                </c:pt>
                <c:pt idx="28">
                  <c:v>6600.0</c:v>
                </c:pt>
                <c:pt idx="29">
                  <c:v>6616.0</c:v>
                </c:pt>
                <c:pt idx="30">
                  <c:v>6812.0</c:v>
                </c:pt>
                <c:pt idx="31">
                  <c:v>7716.0</c:v>
                </c:pt>
                <c:pt idx="32">
                  <c:v>6944.0</c:v>
                </c:pt>
                <c:pt idx="33">
                  <c:v>6948.0</c:v>
                </c:pt>
                <c:pt idx="34">
                  <c:v>6996.0</c:v>
                </c:pt>
                <c:pt idx="35">
                  <c:v>7096.0</c:v>
                </c:pt>
                <c:pt idx="36">
                  <c:v>7180.0</c:v>
                </c:pt>
                <c:pt idx="37">
                  <c:v>7204.0</c:v>
                </c:pt>
                <c:pt idx="38">
                  <c:v>7204.0</c:v>
                </c:pt>
                <c:pt idx="39">
                  <c:v>7312.0</c:v>
                </c:pt>
                <c:pt idx="40">
                  <c:v>6280.0</c:v>
                </c:pt>
                <c:pt idx="41">
                  <c:v>7380.0</c:v>
                </c:pt>
                <c:pt idx="42">
                  <c:v>7420.0</c:v>
                </c:pt>
                <c:pt idx="43">
                  <c:v>7392.0</c:v>
                </c:pt>
                <c:pt idx="44">
                  <c:v>7408.0</c:v>
                </c:pt>
                <c:pt idx="45">
                  <c:v>12124.0</c:v>
                </c:pt>
                <c:pt idx="46">
                  <c:v>7436.0</c:v>
                </c:pt>
                <c:pt idx="47">
                  <c:v>8856.0</c:v>
                </c:pt>
                <c:pt idx="48">
                  <c:v>13128.0</c:v>
                </c:pt>
                <c:pt idx="49">
                  <c:v>7672.0</c:v>
                </c:pt>
                <c:pt idx="50">
                  <c:v>8072.0</c:v>
                </c:pt>
                <c:pt idx="51">
                  <c:v>7740.0</c:v>
                </c:pt>
                <c:pt idx="52">
                  <c:v>7716.0</c:v>
                </c:pt>
                <c:pt idx="53">
                  <c:v>8476.0</c:v>
                </c:pt>
                <c:pt idx="54">
                  <c:v>7764.0</c:v>
                </c:pt>
                <c:pt idx="55">
                  <c:v>7772.0</c:v>
                </c:pt>
                <c:pt idx="56">
                  <c:v>7764.0</c:v>
                </c:pt>
                <c:pt idx="57">
                  <c:v>7836.0</c:v>
                </c:pt>
                <c:pt idx="58">
                  <c:v>7836.0</c:v>
                </c:pt>
                <c:pt idx="59">
                  <c:v>8236.0</c:v>
                </c:pt>
                <c:pt idx="60">
                  <c:v>8332.0</c:v>
                </c:pt>
                <c:pt idx="61">
                  <c:v>8428.0</c:v>
                </c:pt>
                <c:pt idx="62">
                  <c:v>12456.0</c:v>
                </c:pt>
                <c:pt idx="63">
                  <c:v>8480.0</c:v>
                </c:pt>
                <c:pt idx="64">
                  <c:v>8520.0</c:v>
                </c:pt>
                <c:pt idx="65">
                  <c:v>10760.0</c:v>
                </c:pt>
                <c:pt idx="66">
                  <c:v>8972.0</c:v>
                </c:pt>
                <c:pt idx="67">
                  <c:v>8960.0</c:v>
                </c:pt>
                <c:pt idx="68">
                  <c:v>8964.0</c:v>
                </c:pt>
                <c:pt idx="69">
                  <c:v>8980.0</c:v>
                </c:pt>
                <c:pt idx="70">
                  <c:v>8988.0</c:v>
                </c:pt>
                <c:pt idx="71">
                  <c:v>8876.0</c:v>
                </c:pt>
                <c:pt idx="72">
                  <c:v>8912.0</c:v>
                </c:pt>
                <c:pt idx="73">
                  <c:v>9000.0</c:v>
                </c:pt>
                <c:pt idx="74">
                  <c:v>13640.0</c:v>
                </c:pt>
                <c:pt idx="75">
                  <c:v>8964.0</c:v>
                </c:pt>
                <c:pt idx="76">
                  <c:v>8964.0</c:v>
                </c:pt>
                <c:pt idx="77">
                  <c:v>7996.0</c:v>
                </c:pt>
                <c:pt idx="78">
                  <c:v>8972.0</c:v>
                </c:pt>
                <c:pt idx="79">
                  <c:v>12324.0</c:v>
                </c:pt>
                <c:pt idx="80">
                  <c:v>8980.0</c:v>
                </c:pt>
                <c:pt idx="81">
                  <c:v>9216.0</c:v>
                </c:pt>
                <c:pt idx="82">
                  <c:v>12228.0</c:v>
                </c:pt>
                <c:pt idx="83">
                  <c:v>9236.0</c:v>
                </c:pt>
                <c:pt idx="84">
                  <c:v>9240.0</c:v>
                </c:pt>
                <c:pt idx="85">
                  <c:v>9276.0</c:v>
                </c:pt>
                <c:pt idx="86">
                  <c:v>9252.0</c:v>
                </c:pt>
                <c:pt idx="87">
                  <c:v>9252.0</c:v>
                </c:pt>
                <c:pt idx="88">
                  <c:v>9300.0</c:v>
                </c:pt>
                <c:pt idx="89">
                  <c:v>9364.0</c:v>
                </c:pt>
                <c:pt idx="90">
                  <c:v>9492.0</c:v>
                </c:pt>
                <c:pt idx="91">
                  <c:v>16008.0</c:v>
                </c:pt>
                <c:pt idx="92">
                  <c:v>9452.0</c:v>
                </c:pt>
                <c:pt idx="93">
                  <c:v>9468.0</c:v>
                </c:pt>
                <c:pt idx="94">
                  <c:v>20804.0</c:v>
                </c:pt>
                <c:pt idx="95">
                  <c:v>9444.0</c:v>
                </c:pt>
                <c:pt idx="96">
                  <c:v>10224.0</c:v>
                </c:pt>
                <c:pt idx="97">
                  <c:v>10660.0</c:v>
                </c:pt>
                <c:pt idx="98">
                  <c:v>9636.0</c:v>
                </c:pt>
                <c:pt idx="99">
                  <c:v>14752.0</c:v>
                </c:pt>
                <c:pt idx="100">
                  <c:v>9856.0</c:v>
                </c:pt>
                <c:pt idx="101">
                  <c:v>10232.0</c:v>
                </c:pt>
                <c:pt idx="102">
                  <c:v>9928.0</c:v>
                </c:pt>
                <c:pt idx="103">
                  <c:v>9904.0</c:v>
                </c:pt>
                <c:pt idx="104">
                  <c:v>19688.0</c:v>
                </c:pt>
                <c:pt idx="105">
                  <c:v>9980.0</c:v>
                </c:pt>
                <c:pt idx="106">
                  <c:v>15772.0</c:v>
                </c:pt>
                <c:pt idx="107">
                  <c:v>9972.0</c:v>
                </c:pt>
                <c:pt idx="108">
                  <c:v>9984.0</c:v>
                </c:pt>
                <c:pt idx="109">
                  <c:v>10180.0</c:v>
                </c:pt>
                <c:pt idx="110">
                  <c:v>10236.0</c:v>
                </c:pt>
                <c:pt idx="111">
                  <c:v>10440.0</c:v>
                </c:pt>
                <c:pt idx="112">
                  <c:v>14352.0</c:v>
                </c:pt>
                <c:pt idx="113">
                  <c:v>10408.0</c:v>
                </c:pt>
                <c:pt idx="114">
                  <c:v>12504.0</c:v>
                </c:pt>
                <c:pt idx="115">
                  <c:v>10472.0</c:v>
                </c:pt>
                <c:pt idx="116">
                  <c:v>10484.0</c:v>
                </c:pt>
                <c:pt idx="117">
                  <c:v>10448.0</c:v>
                </c:pt>
                <c:pt idx="118">
                  <c:v>10476.0</c:v>
                </c:pt>
                <c:pt idx="119">
                  <c:v>9844.0</c:v>
                </c:pt>
                <c:pt idx="120">
                  <c:v>10828.0</c:v>
                </c:pt>
                <c:pt idx="121">
                  <c:v>10816.0</c:v>
                </c:pt>
                <c:pt idx="122">
                  <c:v>10800.0</c:v>
                </c:pt>
                <c:pt idx="123">
                  <c:v>10828.0</c:v>
                </c:pt>
                <c:pt idx="124">
                  <c:v>10832.0</c:v>
                </c:pt>
                <c:pt idx="125">
                  <c:v>15272.0</c:v>
                </c:pt>
                <c:pt idx="126">
                  <c:v>10828.0</c:v>
                </c:pt>
                <c:pt idx="127">
                  <c:v>12288.0</c:v>
                </c:pt>
                <c:pt idx="128">
                  <c:v>10996.0</c:v>
                </c:pt>
                <c:pt idx="129">
                  <c:v>11008.0</c:v>
                </c:pt>
                <c:pt idx="130">
                  <c:v>16108.0</c:v>
                </c:pt>
                <c:pt idx="131">
                  <c:v>10956.0</c:v>
                </c:pt>
                <c:pt idx="132">
                  <c:v>13492.0</c:v>
                </c:pt>
                <c:pt idx="133">
                  <c:v>10972.0</c:v>
                </c:pt>
                <c:pt idx="134">
                  <c:v>10988.0</c:v>
                </c:pt>
                <c:pt idx="135">
                  <c:v>24624.0</c:v>
                </c:pt>
                <c:pt idx="136">
                  <c:v>11160.0</c:v>
                </c:pt>
                <c:pt idx="137">
                  <c:v>10152.0</c:v>
                </c:pt>
                <c:pt idx="138">
                  <c:v>11116.0</c:v>
                </c:pt>
                <c:pt idx="139">
                  <c:v>11168.0</c:v>
                </c:pt>
                <c:pt idx="140">
                  <c:v>11144.0</c:v>
                </c:pt>
                <c:pt idx="141">
                  <c:v>11164.0</c:v>
                </c:pt>
                <c:pt idx="142">
                  <c:v>11156.0</c:v>
                </c:pt>
                <c:pt idx="143">
                  <c:v>11164.0</c:v>
                </c:pt>
                <c:pt idx="144">
                  <c:v>11144.0</c:v>
                </c:pt>
                <c:pt idx="145">
                  <c:v>11132.0</c:v>
                </c:pt>
                <c:pt idx="146">
                  <c:v>11164.0</c:v>
                </c:pt>
                <c:pt idx="147">
                  <c:v>11160.0</c:v>
                </c:pt>
                <c:pt idx="148">
                  <c:v>11924.0</c:v>
                </c:pt>
                <c:pt idx="149">
                  <c:v>11224.0</c:v>
                </c:pt>
                <c:pt idx="150">
                  <c:v>11564.0</c:v>
                </c:pt>
                <c:pt idx="151">
                  <c:v>11236.0</c:v>
                </c:pt>
                <c:pt idx="152">
                  <c:v>11360.0</c:v>
                </c:pt>
                <c:pt idx="153">
                  <c:v>15284.0</c:v>
                </c:pt>
                <c:pt idx="154">
                  <c:v>11484.0</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2364.0</c:v>
                </c:pt>
                <c:pt idx="3">
                  <c:v>4564.0</c:v>
                </c:pt>
                <c:pt idx="4">
                  <c:v>8736.0</c:v>
                </c:pt>
                <c:pt idx="5">
                  <c:v>5480.0</c:v>
                </c:pt>
                <c:pt idx="6">
                  <c:v>5572.0</c:v>
                </c:pt>
                <c:pt idx="7">
                  <c:v>18608.0</c:v>
                </c:pt>
                <c:pt idx="8">
                  <c:v>5828.0</c:v>
                </c:pt>
                <c:pt idx="9">
                  <c:v>10816.0</c:v>
                </c:pt>
                <c:pt idx="10">
                  <c:v>6304.0</c:v>
                </c:pt>
                <c:pt idx="11">
                  <c:v>6584.0</c:v>
                </c:pt>
                <c:pt idx="12">
                  <c:v>18540.0</c:v>
                </c:pt>
                <c:pt idx="13">
                  <c:v>6652.0</c:v>
                </c:pt>
                <c:pt idx="14">
                  <c:v>12036.0</c:v>
                </c:pt>
                <c:pt idx="15">
                  <c:v>7080.0</c:v>
                </c:pt>
                <c:pt idx="16">
                  <c:v>7396.0</c:v>
                </c:pt>
                <c:pt idx="17">
                  <c:v>19208.0</c:v>
                </c:pt>
                <c:pt idx="18">
                  <c:v>7424.0</c:v>
                </c:pt>
                <c:pt idx="19">
                  <c:v>13164.0</c:v>
                </c:pt>
                <c:pt idx="20">
                  <c:v>7420.0</c:v>
                </c:pt>
                <c:pt idx="21">
                  <c:v>7624.0</c:v>
                </c:pt>
                <c:pt idx="22">
                  <c:v>7936.0</c:v>
                </c:pt>
                <c:pt idx="23">
                  <c:v>7952.0</c:v>
                </c:pt>
                <c:pt idx="24">
                  <c:v>14832.0</c:v>
                </c:pt>
                <c:pt idx="25">
                  <c:v>8456.0</c:v>
                </c:pt>
                <c:pt idx="26">
                  <c:v>8680.0</c:v>
                </c:pt>
                <c:pt idx="27">
                  <c:v>8680.0</c:v>
                </c:pt>
                <c:pt idx="28">
                  <c:v>8736.0</c:v>
                </c:pt>
                <c:pt idx="29">
                  <c:v>8172.0</c:v>
                </c:pt>
                <c:pt idx="30">
                  <c:v>9148.0</c:v>
                </c:pt>
                <c:pt idx="31">
                  <c:v>9320.0</c:v>
                </c:pt>
                <c:pt idx="32">
                  <c:v>9424.0</c:v>
                </c:pt>
                <c:pt idx="33">
                  <c:v>9472.0</c:v>
                </c:pt>
                <c:pt idx="34">
                  <c:v>8660.0</c:v>
                </c:pt>
                <c:pt idx="35">
                  <c:v>9880.0</c:v>
                </c:pt>
                <c:pt idx="36">
                  <c:v>9948.0</c:v>
                </c:pt>
                <c:pt idx="37">
                  <c:v>9992.0</c:v>
                </c:pt>
                <c:pt idx="38">
                  <c:v>10056.0</c:v>
                </c:pt>
                <c:pt idx="39">
                  <c:v>10276.0</c:v>
                </c:pt>
                <c:pt idx="40">
                  <c:v>10316.0</c:v>
                </c:pt>
                <c:pt idx="41">
                  <c:v>10832.0</c:v>
                </c:pt>
                <c:pt idx="42">
                  <c:v>10808.0</c:v>
                </c:pt>
                <c:pt idx="43">
                  <c:v>10832.0</c:v>
                </c:pt>
                <c:pt idx="44">
                  <c:v>11184.0</c:v>
                </c:pt>
                <c:pt idx="45">
                  <c:v>11500.0</c:v>
                </c:pt>
                <c:pt idx="46">
                  <c:v>11508.0</c:v>
                </c:pt>
                <c:pt idx="47">
                  <c:v>12680.0</c:v>
                </c:pt>
                <c:pt idx="48">
                  <c:v>11588.0</c:v>
                </c:pt>
                <c:pt idx="49">
                  <c:v>10740.0</c:v>
                </c:pt>
                <c:pt idx="50">
                  <c:v>11760.0</c:v>
                </c:pt>
                <c:pt idx="51">
                  <c:v>11788.0</c:v>
                </c:pt>
                <c:pt idx="52">
                  <c:v>11824.0</c:v>
                </c:pt>
                <c:pt idx="53">
                  <c:v>12036.0</c:v>
                </c:pt>
                <c:pt idx="54">
                  <c:v>11492.0</c:v>
                </c:pt>
                <c:pt idx="55">
                  <c:v>12500.0</c:v>
                </c:pt>
                <c:pt idx="56">
                  <c:v>12512.0</c:v>
                </c:pt>
                <c:pt idx="57">
                  <c:v>13696.0</c:v>
                </c:pt>
                <c:pt idx="58">
                  <c:v>12816.0</c:v>
                </c:pt>
                <c:pt idx="59">
                  <c:v>20140.0</c:v>
                </c:pt>
                <c:pt idx="60">
                  <c:v>12972.0</c:v>
                </c:pt>
                <c:pt idx="61">
                  <c:v>13040.0</c:v>
                </c:pt>
                <c:pt idx="62">
                  <c:v>13016.0</c:v>
                </c:pt>
                <c:pt idx="63">
                  <c:v>13032.0</c:v>
                </c:pt>
                <c:pt idx="64">
                  <c:v>17640.0</c:v>
                </c:pt>
                <c:pt idx="65">
                  <c:v>13080.0</c:v>
                </c:pt>
                <c:pt idx="66">
                  <c:v>13024.0</c:v>
                </c:pt>
                <c:pt idx="67">
                  <c:v>25664.0</c:v>
                </c:pt>
                <c:pt idx="68">
                  <c:v>14096.0</c:v>
                </c:pt>
                <c:pt idx="69">
                  <c:v>15432.0</c:v>
                </c:pt>
                <c:pt idx="70">
                  <c:v>14048.0</c:v>
                </c:pt>
                <c:pt idx="71">
                  <c:v>14096.0</c:v>
                </c:pt>
                <c:pt idx="72">
                  <c:v>20256.0</c:v>
                </c:pt>
                <c:pt idx="73">
                  <c:v>14048.0</c:v>
                </c:pt>
                <c:pt idx="74">
                  <c:v>15392.0</c:v>
                </c:pt>
                <c:pt idx="75">
                  <c:v>14984.0</c:v>
                </c:pt>
                <c:pt idx="76">
                  <c:v>15088.0</c:v>
                </c:pt>
                <c:pt idx="77">
                  <c:v>18632.0</c:v>
                </c:pt>
                <c:pt idx="78">
                  <c:v>15064.0</c:v>
                </c:pt>
                <c:pt idx="79">
                  <c:v>15044.0</c:v>
                </c:pt>
                <c:pt idx="80">
                  <c:v>15056.0</c:v>
                </c:pt>
                <c:pt idx="81">
                  <c:v>16056.0</c:v>
                </c:pt>
                <c:pt idx="82">
                  <c:v>16056.0</c:v>
                </c:pt>
                <c:pt idx="83">
                  <c:v>16056.0</c:v>
                </c:pt>
                <c:pt idx="84">
                  <c:v>16032.0</c:v>
                </c:pt>
                <c:pt idx="85">
                  <c:v>16048.0</c:v>
                </c:pt>
                <c:pt idx="86">
                  <c:v>15088.0</c:v>
                </c:pt>
                <c:pt idx="87">
                  <c:v>16072.0</c:v>
                </c:pt>
                <c:pt idx="88">
                  <c:v>17008.0</c:v>
                </c:pt>
                <c:pt idx="89">
                  <c:v>29728.0</c:v>
                </c:pt>
                <c:pt idx="90">
                  <c:v>17120.0</c:v>
                </c:pt>
                <c:pt idx="91">
                  <c:v>19964.0</c:v>
                </c:pt>
                <c:pt idx="92">
                  <c:v>17032.0</c:v>
                </c:pt>
                <c:pt idx="93">
                  <c:v>17032.0</c:v>
                </c:pt>
                <c:pt idx="94">
                  <c:v>24432.0</c:v>
                </c:pt>
                <c:pt idx="95">
                  <c:v>17056.0</c:v>
                </c:pt>
                <c:pt idx="96">
                  <c:v>17388.0</c:v>
                </c:pt>
                <c:pt idx="97">
                  <c:v>18176.0</c:v>
                </c:pt>
                <c:pt idx="98">
                  <c:v>17080.0</c:v>
                </c:pt>
                <c:pt idx="99">
                  <c:v>22888.0</c:v>
                </c:pt>
                <c:pt idx="100">
                  <c:v>17048.0</c:v>
                </c:pt>
                <c:pt idx="101">
                  <c:v>18444.0</c:v>
                </c:pt>
                <c:pt idx="102">
                  <c:v>18048.0</c:v>
                </c:pt>
                <c:pt idx="103">
                  <c:v>18000.0</c:v>
                </c:pt>
                <c:pt idx="104">
                  <c:v>31848.0</c:v>
                </c:pt>
                <c:pt idx="105">
                  <c:v>19048.0</c:v>
                </c:pt>
                <c:pt idx="106">
                  <c:v>18060.0</c:v>
                </c:pt>
                <c:pt idx="107">
                  <c:v>19016.0</c:v>
                </c:pt>
                <c:pt idx="108">
                  <c:v>19064.0</c:v>
                </c:pt>
                <c:pt idx="109">
                  <c:v>19032.0</c:v>
                </c:pt>
                <c:pt idx="110">
                  <c:v>19048.0</c:v>
                </c:pt>
                <c:pt idx="111">
                  <c:v>19048.0</c:v>
                </c:pt>
                <c:pt idx="112">
                  <c:v>29544.0</c:v>
                </c:pt>
                <c:pt idx="113">
                  <c:v>20016.0</c:v>
                </c:pt>
                <c:pt idx="114">
                  <c:v>25044.0</c:v>
                </c:pt>
                <c:pt idx="115">
                  <c:v>20016.0</c:v>
                </c:pt>
                <c:pt idx="116">
                  <c:v>20024.0</c:v>
                </c:pt>
                <c:pt idx="117">
                  <c:v>21016.0</c:v>
                </c:pt>
                <c:pt idx="118">
                  <c:v>21056.0</c:v>
                </c:pt>
                <c:pt idx="119">
                  <c:v>21112.0</c:v>
                </c:pt>
                <c:pt idx="120">
                  <c:v>21112.0</c:v>
                </c:pt>
                <c:pt idx="121">
                  <c:v>21056.0</c:v>
                </c:pt>
                <c:pt idx="122">
                  <c:v>22432.0</c:v>
                </c:pt>
                <c:pt idx="123">
                  <c:v>21040.0</c:v>
                </c:pt>
                <c:pt idx="124">
                  <c:v>22056.0</c:v>
                </c:pt>
                <c:pt idx="125">
                  <c:v>21080.0</c:v>
                </c:pt>
                <c:pt idx="126">
                  <c:v>23064.0</c:v>
                </c:pt>
                <c:pt idx="127">
                  <c:v>30952.0</c:v>
                </c:pt>
                <c:pt idx="128">
                  <c:v>24056.0</c:v>
                </c:pt>
                <c:pt idx="129">
                  <c:v>24080.0</c:v>
                </c:pt>
                <c:pt idx="130">
                  <c:v>24044.0</c:v>
                </c:pt>
                <c:pt idx="131">
                  <c:v>24056.0</c:v>
                </c:pt>
                <c:pt idx="132">
                  <c:v>24024.0</c:v>
                </c:pt>
                <c:pt idx="133">
                  <c:v>24792.0</c:v>
                </c:pt>
                <c:pt idx="134">
                  <c:v>24008.0</c:v>
                </c:pt>
                <c:pt idx="135">
                  <c:v>25556.0</c:v>
                </c:pt>
                <c:pt idx="136">
                  <c:v>24064.0</c:v>
                </c:pt>
                <c:pt idx="137">
                  <c:v>24096.0</c:v>
                </c:pt>
                <c:pt idx="138">
                  <c:v>34896.0</c:v>
                </c:pt>
                <c:pt idx="139">
                  <c:v>24104.0</c:v>
                </c:pt>
                <c:pt idx="140">
                  <c:v>30972.0</c:v>
                </c:pt>
                <c:pt idx="141">
                  <c:v>26040.0</c:v>
                </c:pt>
                <c:pt idx="142">
                  <c:v>26040.0</c:v>
                </c:pt>
                <c:pt idx="143">
                  <c:v>26028.0</c:v>
                </c:pt>
                <c:pt idx="144">
                  <c:v>26072.0</c:v>
                </c:pt>
                <c:pt idx="145">
                  <c:v>27040.0</c:v>
                </c:pt>
                <c:pt idx="146">
                  <c:v>27808.0</c:v>
                </c:pt>
                <c:pt idx="147">
                  <c:v>27040.0</c:v>
                </c:pt>
                <c:pt idx="148">
                  <c:v>27036.0</c:v>
                </c:pt>
                <c:pt idx="149">
                  <c:v>27080.0</c:v>
                </c:pt>
                <c:pt idx="150">
                  <c:v>27064.0</c:v>
                </c:pt>
                <c:pt idx="151">
                  <c:v>35640.0</c:v>
                </c:pt>
                <c:pt idx="152">
                  <c:v>27064.0</c:v>
                </c:pt>
                <c:pt idx="153">
                  <c:v>30188.0</c:v>
                </c:pt>
                <c:pt idx="154">
                  <c:v>27048.0</c:v>
                </c:pt>
              </c:numCache>
            </c:numRef>
          </c:val>
          <c:smooth val="0"/>
        </c:ser>
        <c:dLbls>
          <c:showLegendKey val="0"/>
          <c:showVal val="0"/>
          <c:showCatName val="0"/>
          <c:showSerName val="0"/>
          <c:showPercent val="0"/>
          <c:showBubbleSize val="0"/>
        </c:dLbls>
        <c:marker val="1"/>
        <c:smooth val="0"/>
        <c:axId val="2121080232"/>
        <c:axId val="2121085656"/>
      </c:lineChart>
      <c:catAx>
        <c:axId val="212108023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1085656"/>
        <c:crosses val="autoZero"/>
        <c:auto val="1"/>
        <c:lblAlgn val="ctr"/>
        <c:lblOffset val="100"/>
        <c:noMultiLvlLbl val="0"/>
      </c:catAx>
      <c:valAx>
        <c:axId val="2121085656"/>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2108023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3056.0</c:v>
                </c:pt>
                <c:pt idx="1">
                  <c:v>4124.0</c:v>
                </c:pt>
                <c:pt idx="2">
                  <c:v>4268.0</c:v>
                </c:pt>
                <c:pt idx="3">
                  <c:v>5252.0</c:v>
                </c:pt>
                <c:pt idx="4">
                  <c:v>3724.0</c:v>
                </c:pt>
                <c:pt idx="5">
                  <c:v>3724.0</c:v>
                </c:pt>
                <c:pt idx="6">
                  <c:v>5724.0</c:v>
                </c:pt>
                <c:pt idx="7">
                  <c:v>7616.0</c:v>
                </c:pt>
                <c:pt idx="8">
                  <c:v>6536.0</c:v>
                </c:pt>
                <c:pt idx="9">
                  <c:v>5580.0</c:v>
                </c:pt>
                <c:pt idx="10">
                  <c:v>6672.0</c:v>
                </c:pt>
                <c:pt idx="11">
                  <c:v>10880.0</c:v>
                </c:pt>
                <c:pt idx="12">
                  <c:v>7024.0</c:v>
                </c:pt>
                <c:pt idx="13">
                  <c:v>6012.0</c:v>
                </c:pt>
                <c:pt idx="14">
                  <c:v>7020.0</c:v>
                </c:pt>
                <c:pt idx="15">
                  <c:v>6096.0</c:v>
                </c:pt>
                <c:pt idx="16">
                  <c:v>7080.0</c:v>
                </c:pt>
                <c:pt idx="17">
                  <c:v>6436.0</c:v>
                </c:pt>
                <c:pt idx="18">
                  <c:v>7412.0</c:v>
                </c:pt>
                <c:pt idx="19">
                  <c:v>7720.0</c:v>
                </c:pt>
                <c:pt idx="20">
                  <c:v>8492.0</c:v>
                </c:pt>
                <c:pt idx="21">
                  <c:v>8428.0</c:v>
                </c:pt>
                <c:pt idx="22">
                  <c:v>7496.0</c:v>
                </c:pt>
                <c:pt idx="23">
                  <c:v>8536.0</c:v>
                </c:pt>
                <c:pt idx="24">
                  <c:v>7556.0</c:v>
                </c:pt>
                <c:pt idx="25">
                  <c:v>8528.0</c:v>
                </c:pt>
                <c:pt idx="26">
                  <c:v>10724.0</c:v>
                </c:pt>
                <c:pt idx="27">
                  <c:v>8672.0</c:v>
                </c:pt>
                <c:pt idx="28">
                  <c:v>7724.0</c:v>
                </c:pt>
                <c:pt idx="29">
                  <c:v>8692.0</c:v>
                </c:pt>
                <c:pt idx="30">
                  <c:v>8016.0</c:v>
                </c:pt>
                <c:pt idx="31">
                  <c:v>9020.0</c:v>
                </c:pt>
                <c:pt idx="32">
                  <c:v>8072.0</c:v>
                </c:pt>
                <c:pt idx="33">
                  <c:v>9976.0</c:v>
                </c:pt>
                <c:pt idx="34">
                  <c:v>9128.0</c:v>
                </c:pt>
                <c:pt idx="35">
                  <c:v>10104.0</c:v>
                </c:pt>
                <c:pt idx="36">
                  <c:v>10136.0</c:v>
                </c:pt>
                <c:pt idx="37">
                  <c:v>10552.0</c:v>
                </c:pt>
                <c:pt idx="38">
                  <c:v>11008.0</c:v>
                </c:pt>
                <c:pt idx="39">
                  <c:v>10120.0</c:v>
                </c:pt>
                <c:pt idx="40">
                  <c:v>11112.0</c:v>
                </c:pt>
                <c:pt idx="41">
                  <c:v>19360.0</c:v>
                </c:pt>
                <c:pt idx="42">
                  <c:v>12208.0</c:v>
                </c:pt>
                <c:pt idx="43">
                  <c:v>10132.0</c:v>
                </c:pt>
                <c:pt idx="44">
                  <c:v>11140.0</c:v>
                </c:pt>
                <c:pt idx="45">
                  <c:v>10272.0</c:v>
                </c:pt>
                <c:pt idx="46">
                  <c:v>11344.0</c:v>
                </c:pt>
                <c:pt idx="47">
                  <c:v>13804.0</c:v>
                </c:pt>
                <c:pt idx="48">
                  <c:v>11364.0</c:v>
                </c:pt>
                <c:pt idx="49">
                  <c:v>15992.0</c:v>
                </c:pt>
                <c:pt idx="50">
                  <c:v>11724.0</c:v>
                </c:pt>
                <c:pt idx="51">
                  <c:v>10736.0</c:v>
                </c:pt>
                <c:pt idx="52">
                  <c:v>11700.0</c:v>
                </c:pt>
                <c:pt idx="53">
                  <c:v>11308.0</c:v>
                </c:pt>
                <c:pt idx="54">
                  <c:v>12604.0</c:v>
                </c:pt>
                <c:pt idx="55">
                  <c:v>11604.0</c:v>
                </c:pt>
                <c:pt idx="56">
                  <c:v>12552.0</c:v>
                </c:pt>
                <c:pt idx="57">
                  <c:v>12784.0</c:v>
                </c:pt>
                <c:pt idx="58">
                  <c:v>13592.0</c:v>
                </c:pt>
                <c:pt idx="59">
                  <c:v>12728.0</c:v>
                </c:pt>
                <c:pt idx="60">
                  <c:v>11784.0</c:v>
                </c:pt>
                <c:pt idx="61">
                  <c:v>12968.0</c:v>
                </c:pt>
                <c:pt idx="62">
                  <c:v>11984.0</c:v>
                </c:pt>
                <c:pt idx="63">
                  <c:v>12976.0</c:v>
                </c:pt>
                <c:pt idx="64">
                  <c:v>17816.0</c:v>
                </c:pt>
                <c:pt idx="65">
                  <c:v>13936.0</c:v>
                </c:pt>
                <c:pt idx="66">
                  <c:v>12968.0</c:v>
                </c:pt>
                <c:pt idx="67">
                  <c:v>13920.0</c:v>
                </c:pt>
                <c:pt idx="68">
                  <c:v>13324.0</c:v>
                </c:pt>
                <c:pt idx="69">
                  <c:v>13928.0</c:v>
                </c:pt>
                <c:pt idx="70">
                  <c:v>13936.0</c:v>
                </c:pt>
                <c:pt idx="71">
                  <c:v>15936.0</c:v>
                </c:pt>
                <c:pt idx="72">
                  <c:v>14924.0</c:v>
                </c:pt>
                <c:pt idx="73">
                  <c:v>15880.0</c:v>
                </c:pt>
                <c:pt idx="74">
                  <c:v>14996.0</c:v>
                </c:pt>
                <c:pt idx="75">
                  <c:v>15992.0</c:v>
                </c:pt>
                <c:pt idx="76">
                  <c:v>15000.0</c:v>
                </c:pt>
                <c:pt idx="77">
                  <c:v>16000.0</c:v>
                </c:pt>
                <c:pt idx="78">
                  <c:v>16920.0</c:v>
                </c:pt>
                <c:pt idx="79">
                  <c:v>22456.0</c:v>
                </c:pt>
                <c:pt idx="80">
                  <c:v>16912.0</c:v>
                </c:pt>
                <c:pt idx="81">
                  <c:v>20224.0</c:v>
                </c:pt>
                <c:pt idx="82">
                  <c:v>16920.0</c:v>
                </c:pt>
                <c:pt idx="83">
                  <c:v>27120.0</c:v>
                </c:pt>
                <c:pt idx="84">
                  <c:v>16912.0</c:v>
                </c:pt>
                <c:pt idx="85">
                  <c:v>15956.0</c:v>
                </c:pt>
                <c:pt idx="86">
                  <c:v>16872.0</c:v>
                </c:pt>
                <c:pt idx="87">
                  <c:v>15936.0</c:v>
                </c:pt>
                <c:pt idx="88">
                  <c:v>16968.0</c:v>
                </c:pt>
                <c:pt idx="89">
                  <c:v>15984.0</c:v>
                </c:pt>
                <c:pt idx="90">
                  <c:v>16936.0</c:v>
                </c:pt>
                <c:pt idx="91">
                  <c:v>15968.0</c:v>
                </c:pt>
                <c:pt idx="92">
                  <c:v>16912.0</c:v>
                </c:pt>
                <c:pt idx="93">
                  <c:v>24776.0</c:v>
                </c:pt>
                <c:pt idx="94">
                  <c:v>16880.0</c:v>
                </c:pt>
                <c:pt idx="95">
                  <c:v>15940.0</c:v>
                </c:pt>
                <c:pt idx="96">
                  <c:v>16904.0</c:v>
                </c:pt>
                <c:pt idx="97">
                  <c:v>30008.0</c:v>
                </c:pt>
                <c:pt idx="98">
                  <c:v>17872.0</c:v>
                </c:pt>
                <c:pt idx="99">
                  <c:v>16936.0</c:v>
                </c:pt>
                <c:pt idx="100">
                  <c:v>17928.0</c:v>
                </c:pt>
                <c:pt idx="101">
                  <c:v>24432.0</c:v>
                </c:pt>
                <c:pt idx="102">
                  <c:v>17920.0</c:v>
                </c:pt>
                <c:pt idx="103">
                  <c:v>16928.0</c:v>
                </c:pt>
                <c:pt idx="104">
                  <c:v>17896.0</c:v>
                </c:pt>
                <c:pt idx="105">
                  <c:v>16936.0</c:v>
                </c:pt>
                <c:pt idx="106">
                  <c:v>17928.0</c:v>
                </c:pt>
                <c:pt idx="107">
                  <c:v>16952.0</c:v>
                </c:pt>
                <c:pt idx="108">
                  <c:v>17944.0</c:v>
                </c:pt>
                <c:pt idx="109">
                  <c:v>18952.0</c:v>
                </c:pt>
                <c:pt idx="110">
                  <c:v>33528.0</c:v>
                </c:pt>
                <c:pt idx="111">
                  <c:v>18944.0</c:v>
                </c:pt>
                <c:pt idx="112">
                  <c:v>17972.0</c:v>
                </c:pt>
                <c:pt idx="113">
                  <c:v>18968.0</c:v>
                </c:pt>
                <c:pt idx="114">
                  <c:v>24060.0</c:v>
                </c:pt>
                <c:pt idx="115">
                  <c:v>18896.0</c:v>
                </c:pt>
                <c:pt idx="116">
                  <c:v>17908.0</c:v>
                </c:pt>
                <c:pt idx="117">
                  <c:v>18896.0</c:v>
                </c:pt>
                <c:pt idx="118">
                  <c:v>18880.0</c:v>
                </c:pt>
                <c:pt idx="119">
                  <c:v>25408.0</c:v>
                </c:pt>
                <c:pt idx="120">
                  <c:v>18864.0</c:v>
                </c:pt>
                <c:pt idx="121">
                  <c:v>18868.0</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2044.0</c:v>
                </c:pt>
                <c:pt idx="1">
                  <c:v>2096.0</c:v>
                </c:pt>
                <c:pt idx="2">
                  <c:v>4720.0</c:v>
                </c:pt>
                <c:pt idx="3">
                  <c:v>4592.0</c:v>
                </c:pt>
                <c:pt idx="4">
                  <c:v>4748.0</c:v>
                </c:pt>
                <c:pt idx="5">
                  <c:v>6500.0</c:v>
                </c:pt>
                <c:pt idx="6">
                  <c:v>5052.0</c:v>
                </c:pt>
                <c:pt idx="7">
                  <c:v>6016.0</c:v>
                </c:pt>
                <c:pt idx="8">
                  <c:v>7012.0</c:v>
                </c:pt>
                <c:pt idx="9">
                  <c:v>15828.0</c:v>
                </c:pt>
                <c:pt idx="10">
                  <c:v>7184.0</c:v>
                </c:pt>
                <c:pt idx="11">
                  <c:v>6324.0</c:v>
                </c:pt>
                <c:pt idx="12">
                  <c:v>7424.0</c:v>
                </c:pt>
                <c:pt idx="13">
                  <c:v>6688.0</c:v>
                </c:pt>
                <c:pt idx="14">
                  <c:v>7980.0</c:v>
                </c:pt>
                <c:pt idx="15">
                  <c:v>7192.0</c:v>
                </c:pt>
                <c:pt idx="16">
                  <c:v>8188.0</c:v>
                </c:pt>
                <c:pt idx="17">
                  <c:v>15708.0</c:v>
                </c:pt>
                <c:pt idx="18">
                  <c:v>8812.0</c:v>
                </c:pt>
                <c:pt idx="19">
                  <c:v>8116.0</c:v>
                </c:pt>
                <c:pt idx="20">
                  <c:v>9080.0</c:v>
                </c:pt>
                <c:pt idx="21">
                  <c:v>8484.0</c:v>
                </c:pt>
                <c:pt idx="22">
                  <c:v>9512.0</c:v>
                </c:pt>
                <c:pt idx="23">
                  <c:v>9656.0</c:v>
                </c:pt>
                <c:pt idx="24">
                  <c:v>18560.0</c:v>
                </c:pt>
                <c:pt idx="25">
                  <c:v>9976.0</c:v>
                </c:pt>
                <c:pt idx="26">
                  <c:v>9228.0</c:v>
                </c:pt>
                <c:pt idx="27">
                  <c:v>10660.0</c:v>
                </c:pt>
                <c:pt idx="28">
                  <c:v>9688.0</c:v>
                </c:pt>
                <c:pt idx="29">
                  <c:v>10712.0</c:v>
                </c:pt>
                <c:pt idx="30">
                  <c:v>9732.0</c:v>
                </c:pt>
                <c:pt idx="31">
                  <c:v>11136.0</c:v>
                </c:pt>
                <c:pt idx="32">
                  <c:v>10160.0</c:v>
                </c:pt>
                <c:pt idx="33">
                  <c:v>11588.0</c:v>
                </c:pt>
                <c:pt idx="34">
                  <c:v>15728.0</c:v>
                </c:pt>
                <c:pt idx="35">
                  <c:v>11664.0</c:v>
                </c:pt>
                <c:pt idx="36">
                  <c:v>11912.0</c:v>
                </c:pt>
                <c:pt idx="37">
                  <c:v>12896.0</c:v>
                </c:pt>
                <c:pt idx="38">
                  <c:v>11976.0</c:v>
                </c:pt>
                <c:pt idx="39">
                  <c:v>12976.0</c:v>
                </c:pt>
                <c:pt idx="40">
                  <c:v>12160.0</c:v>
                </c:pt>
                <c:pt idx="41">
                  <c:v>13128.0</c:v>
                </c:pt>
                <c:pt idx="42">
                  <c:v>12188.0</c:v>
                </c:pt>
                <c:pt idx="43">
                  <c:v>13184.0</c:v>
                </c:pt>
                <c:pt idx="44">
                  <c:v>12208.0</c:v>
                </c:pt>
                <c:pt idx="45">
                  <c:v>13184.0</c:v>
                </c:pt>
                <c:pt idx="46">
                  <c:v>14112.0</c:v>
                </c:pt>
                <c:pt idx="47">
                  <c:v>14292.0</c:v>
                </c:pt>
                <c:pt idx="48">
                  <c:v>14160.0</c:v>
                </c:pt>
                <c:pt idx="49">
                  <c:v>13196.0</c:v>
                </c:pt>
                <c:pt idx="50">
                  <c:v>14168.0</c:v>
                </c:pt>
                <c:pt idx="51">
                  <c:v>17292.0</c:v>
                </c:pt>
                <c:pt idx="52">
                  <c:v>14152.0</c:v>
                </c:pt>
                <c:pt idx="53">
                  <c:v>21116.0</c:v>
                </c:pt>
                <c:pt idx="54">
                  <c:v>15224.0</c:v>
                </c:pt>
                <c:pt idx="55">
                  <c:v>18508.0</c:v>
                </c:pt>
                <c:pt idx="56">
                  <c:v>15264.0</c:v>
                </c:pt>
                <c:pt idx="57">
                  <c:v>15188.0</c:v>
                </c:pt>
                <c:pt idx="58">
                  <c:v>16136.0</c:v>
                </c:pt>
                <c:pt idx="59">
                  <c:v>15212.0</c:v>
                </c:pt>
                <c:pt idx="60">
                  <c:v>16192.0</c:v>
                </c:pt>
                <c:pt idx="61">
                  <c:v>15256.0</c:v>
                </c:pt>
                <c:pt idx="62">
                  <c:v>16248.0</c:v>
                </c:pt>
                <c:pt idx="63">
                  <c:v>15260.0</c:v>
                </c:pt>
                <c:pt idx="64">
                  <c:v>16240.0</c:v>
                </c:pt>
                <c:pt idx="65">
                  <c:v>16312.0</c:v>
                </c:pt>
                <c:pt idx="66">
                  <c:v>17272.0</c:v>
                </c:pt>
                <c:pt idx="67">
                  <c:v>17368.0</c:v>
                </c:pt>
                <c:pt idx="68">
                  <c:v>31408.0</c:v>
                </c:pt>
                <c:pt idx="69">
                  <c:v>18320.0</c:v>
                </c:pt>
                <c:pt idx="70">
                  <c:v>18368.0</c:v>
                </c:pt>
                <c:pt idx="71">
                  <c:v>20384.0</c:v>
                </c:pt>
                <c:pt idx="72">
                  <c:v>23988.0</c:v>
                </c:pt>
                <c:pt idx="73">
                  <c:v>20312.0</c:v>
                </c:pt>
                <c:pt idx="74">
                  <c:v>18408.0</c:v>
                </c:pt>
                <c:pt idx="75">
                  <c:v>20296.0</c:v>
                </c:pt>
                <c:pt idx="76">
                  <c:v>18408.0</c:v>
                </c:pt>
                <c:pt idx="77">
                  <c:v>20368.0</c:v>
                </c:pt>
                <c:pt idx="78">
                  <c:v>18408.0</c:v>
                </c:pt>
                <c:pt idx="79">
                  <c:v>20376.0</c:v>
                </c:pt>
                <c:pt idx="80">
                  <c:v>19384.0</c:v>
                </c:pt>
                <c:pt idx="81">
                  <c:v>20408.0</c:v>
                </c:pt>
                <c:pt idx="82">
                  <c:v>20360.0</c:v>
                </c:pt>
                <c:pt idx="83">
                  <c:v>21376.0</c:v>
                </c:pt>
                <c:pt idx="84">
                  <c:v>20400.0</c:v>
                </c:pt>
                <c:pt idx="85">
                  <c:v>21440.0</c:v>
                </c:pt>
                <c:pt idx="86">
                  <c:v>20376.0</c:v>
                </c:pt>
                <c:pt idx="87">
                  <c:v>21360.0</c:v>
                </c:pt>
                <c:pt idx="88">
                  <c:v>21380.0</c:v>
                </c:pt>
                <c:pt idx="89">
                  <c:v>22392.0</c:v>
                </c:pt>
                <c:pt idx="90">
                  <c:v>21368.0</c:v>
                </c:pt>
                <c:pt idx="91">
                  <c:v>22344.0</c:v>
                </c:pt>
                <c:pt idx="92">
                  <c:v>21372.0</c:v>
                </c:pt>
                <c:pt idx="93">
                  <c:v>22360.0</c:v>
                </c:pt>
                <c:pt idx="94">
                  <c:v>21364.0</c:v>
                </c:pt>
                <c:pt idx="95">
                  <c:v>22400.0</c:v>
                </c:pt>
                <c:pt idx="96">
                  <c:v>22388.0</c:v>
                </c:pt>
                <c:pt idx="97">
                  <c:v>23360.0</c:v>
                </c:pt>
                <c:pt idx="98">
                  <c:v>23328.0</c:v>
                </c:pt>
                <c:pt idx="99">
                  <c:v>33744.0</c:v>
                </c:pt>
                <c:pt idx="100">
                  <c:v>23368.0</c:v>
                </c:pt>
                <c:pt idx="101">
                  <c:v>22392.0</c:v>
                </c:pt>
                <c:pt idx="102">
                  <c:v>24376.0</c:v>
                </c:pt>
                <c:pt idx="103">
                  <c:v>23396.0</c:v>
                </c:pt>
                <c:pt idx="104">
                  <c:v>24384.0</c:v>
                </c:pt>
                <c:pt idx="105">
                  <c:v>23400.0</c:v>
                </c:pt>
                <c:pt idx="106">
                  <c:v>25400.0</c:v>
                </c:pt>
                <c:pt idx="107">
                  <c:v>24408.0</c:v>
                </c:pt>
                <c:pt idx="108">
                  <c:v>25344.0</c:v>
                </c:pt>
                <c:pt idx="109">
                  <c:v>24384.0</c:v>
                </c:pt>
                <c:pt idx="110">
                  <c:v>25352.0</c:v>
                </c:pt>
                <c:pt idx="111">
                  <c:v>25372.0</c:v>
                </c:pt>
                <c:pt idx="112">
                  <c:v>27064.0</c:v>
                </c:pt>
                <c:pt idx="113">
                  <c:v>27352.0</c:v>
                </c:pt>
                <c:pt idx="114">
                  <c:v>27384.0</c:v>
                </c:pt>
                <c:pt idx="115">
                  <c:v>28392.0</c:v>
                </c:pt>
                <c:pt idx="116">
                  <c:v>27788.0</c:v>
                </c:pt>
                <c:pt idx="117">
                  <c:v>29272.0</c:v>
                </c:pt>
                <c:pt idx="118">
                  <c:v>28348.0</c:v>
                </c:pt>
                <c:pt idx="119">
                  <c:v>29320.0</c:v>
                </c:pt>
                <c:pt idx="120">
                  <c:v>29328.0</c:v>
                </c:pt>
                <c:pt idx="121">
                  <c:v>28372.0</c:v>
                </c:pt>
              </c:numCache>
            </c:numRef>
          </c:val>
          <c:smooth val="0"/>
        </c:ser>
        <c:dLbls>
          <c:showLegendKey val="0"/>
          <c:showVal val="0"/>
          <c:showCatName val="0"/>
          <c:showSerName val="0"/>
          <c:showPercent val="0"/>
          <c:showBubbleSize val="0"/>
        </c:dLbls>
        <c:marker val="1"/>
        <c:smooth val="0"/>
        <c:axId val="2121118568"/>
        <c:axId val="2121123992"/>
      </c:lineChart>
      <c:catAx>
        <c:axId val="2121118568"/>
        <c:scaling>
          <c:orientation val="minMax"/>
        </c:scaling>
        <c:delete val="0"/>
        <c:axPos val="b"/>
        <c:title>
          <c:tx>
            <c:rich>
              <a:bodyPr/>
              <a:lstStyle/>
              <a:p>
                <a:pPr>
                  <a:defRPr/>
                </a:pPr>
                <a:r>
                  <a:rPr lang="en-US"/>
                  <a:t>Time (s)</a:t>
                </a:r>
              </a:p>
            </c:rich>
          </c:tx>
          <c:layout/>
          <c:overlay val="0"/>
        </c:title>
        <c:numFmt formatCode="General" sourceLinked="1"/>
        <c:majorTickMark val="none"/>
        <c:minorTickMark val="none"/>
        <c:tickLblPos val="nextTo"/>
        <c:crossAx val="2121123992"/>
        <c:crosses val="autoZero"/>
        <c:auto val="1"/>
        <c:lblAlgn val="ctr"/>
        <c:lblOffset val="100"/>
        <c:noMultiLvlLbl val="0"/>
      </c:catAx>
      <c:valAx>
        <c:axId val="2121123992"/>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2111856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 Traffic</a:t>
            </a:r>
          </a:p>
        </c:rich>
      </c:tx>
      <c:overlay val="0"/>
    </c:title>
    <c:autoTitleDeleted val="0"/>
    <c:plotArea>
      <c:layout/>
      <c:lineChart>
        <c:grouping val="standard"/>
        <c:varyColors val="0"/>
        <c:ser>
          <c:idx val="0"/>
          <c:order val="0"/>
          <c:tx>
            <c:strRef>
              <c:f>'Automatic Coordinator.csv'!$B$1</c:f>
              <c:strCache>
                <c:ptCount val="1"/>
                <c:pt idx="0">
                  <c:v>100 Files</c:v>
                </c:pt>
              </c:strCache>
            </c:strRef>
          </c:tx>
          <c:spPr>
            <a:ln w="12700">
              <a:solidFill>
                <a:srgbClr val="FFFF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Coordinator.csv'!$B$2:$B$464</c:f>
              <c:numCache>
                <c:formatCode>General</c:formatCode>
                <c:ptCount val="463"/>
                <c:pt idx="0">
                  <c:v>14418.0</c:v>
                </c:pt>
                <c:pt idx="1">
                  <c:v>0.0</c:v>
                </c:pt>
                <c:pt idx="2">
                  <c:v>0.0</c:v>
                </c:pt>
                <c:pt idx="3">
                  <c:v>0.0</c:v>
                </c:pt>
                <c:pt idx="4">
                  <c:v>19240.0</c:v>
                </c:pt>
                <c:pt idx="5">
                  <c:v>8164.0</c:v>
                </c:pt>
                <c:pt idx="6">
                  <c:v>0.0</c:v>
                </c:pt>
                <c:pt idx="7">
                  <c:v>0.0</c:v>
                </c:pt>
                <c:pt idx="8">
                  <c:v>14050.0</c:v>
                </c:pt>
                <c:pt idx="9">
                  <c:v>516088.0</c:v>
                </c:pt>
                <c:pt idx="10">
                  <c:v>13686.0</c:v>
                </c:pt>
                <c:pt idx="11">
                  <c:v>0.0</c:v>
                </c:pt>
                <c:pt idx="12">
                  <c:v>0.0</c:v>
                </c:pt>
                <c:pt idx="13">
                  <c:v>127468.0</c:v>
                </c:pt>
                <c:pt idx="14">
                  <c:v>1460.0</c:v>
                </c:pt>
                <c:pt idx="15">
                  <c:v>511062.0</c:v>
                </c:pt>
                <c:pt idx="16">
                  <c:v>0.0</c:v>
                </c:pt>
                <c:pt idx="17">
                  <c:v>0.0</c:v>
                </c:pt>
                <c:pt idx="18">
                  <c:v>0.0</c:v>
                </c:pt>
                <c:pt idx="19">
                  <c:v>18562.0</c:v>
                </c:pt>
                <c:pt idx="20">
                  <c:v>14008.0</c:v>
                </c:pt>
                <c:pt idx="21">
                  <c:v>501902.0</c:v>
                </c:pt>
                <c:pt idx="22">
                  <c:v>0.0</c:v>
                </c:pt>
                <c:pt idx="23">
                  <c:v>0.0</c:v>
                </c:pt>
                <c:pt idx="24">
                  <c:v>1134.0</c:v>
                </c:pt>
                <c:pt idx="25">
                  <c:v>14008.0</c:v>
                </c:pt>
                <c:pt idx="26">
                  <c:v>410147.0</c:v>
                </c:pt>
                <c:pt idx="27">
                  <c:v>116417.0</c:v>
                </c:pt>
                <c:pt idx="28">
                  <c:v>0.0</c:v>
                </c:pt>
                <c:pt idx="29">
                  <c:v>0.0</c:v>
                </c:pt>
                <c:pt idx="30">
                  <c:v>14008.0</c:v>
                </c:pt>
                <c:pt idx="31">
                  <c:v>5276.0</c:v>
                </c:pt>
                <c:pt idx="32">
                  <c:v>517310.0</c:v>
                </c:pt>
                <c:pt idx="33">
                  <c:v>0.0</c:v>
                </c:pt>
                <c:pt idx="34">
                  <c:v>0.0</c:v>
                </c:pt>
                <c:pt idx="35">
                  <c:v>14464.0</c:v>
                </c:pt>
                <c:pt idx="36">
                  <c:v>1134.0</c:v>
                </c:pt>
                <c:pt idx="37">
                  <c:v>149548.0</c:v>
                </c:pt>
                <c:pt idx="38">
                  <c:v>355032.0</c:v>
                </c:pt>
                <c:pt idx="39">
                  <c:v>0.0</c:v>
                </c:pt>
                <c:pt idx="40">
                  <c:v>14464.0</c:v>
                </c:pt>
                <c:pt idx="41">
                  <c:v>0.0</c:v>
                </c:pt>
                <c:pt idx="42">
                  <c:v>31676.0</c:v>
                </c:pt>
                <c:pt idx="43">
                  <c:v>509666.0</c:v>
                </c:pt>
                <c:pt idx="44">
                  <c:v>0.0</c:v>
                </c:pt>
                <c:pt idx="45">
                  <c:v>14464.0</c:v>
                </c:pt>
                <c:pt idx="46">
                  <c:v>0.0</c:v>
                </c:pt>
                <c:pt idx="47">
                  <c:v>1134.0</c:v>
                </c:pt>
                <c:pt idx="48">
                  <c:v>141191.0</c:v>
                </c:pt>
                <c:pt idx="49">
                  <c:v>366149.0</c:v>
                </c:pt>
                <c:pt idx="50">
                  <c:v>14464.0</c:v>
                </c:pt>
                <c:pt idx="51">
                  <c:v>0.0</c:v>
                </c:pt>
                <c:pt idx="52">
                  <c:v>0.0</c:v>
                </c:pt>
                <c:pt idx="53">
                  <c:v>1134.0</c:v>
                </c:pt>
                <c:pt idx="54">
                  <c:v>518416.0</c:v>
                </c:pt>
                <c:pt idx="55">
                  <c:v>13396.0</c:v>
                </c:pt>
                <c:pt idx="56">
                  <c:v>0.0</c:v>
                </c:pt>
                <c:pt idx="57">
                  <c:v>0.0</c:v>
                </c:pt>
                <c:pt idx="58">
                  <c:v>0.0</c:v>
                </c:pt>
                <c:pt idx="59">
                  <c:v>29666.0</c:v>
                </c:pt>
                <c:pt idx="60">
                  <c:v>501350.0</c:v>
                </c:pt>
                <c:pt idx="61">
                  <c:v>0.0</c:v>
                </c:pt>
                <c:pt idx="62">
                  <c:v>0.0</c:v>
                </c:pt>
                <c:pt idx="63">
                  <c:v>0.0</c:v>
                </c:pt>
                <c:pt idx="64">
                  <c:v>7800.0</c:v>
                </c:pt>
                <c:pt idx="65">
                  <c:v>37888.0</c:v>
                </c:pt>
                <c:pt idx="66">
                  <c:v>492242.0</c:v>
                </c:pt>
                <c:pt idx="67">
                  <c:v>0.0</c:v>
                </c:pt>
                <c:pt idx="68">
                  <c:v>0.0</c:v>
                </c:pt>
                <c:pt idx="69">
                  <c:v>0.0</c:v>
                </c:pt>
                <c:pt idx="70">
                  <c:v>15146.0</c:v>
                </c:pt>
                <c:pt idx="71">
                  <c:v>351347.0</c:v>
                </c:pt>
                <c:pt idx="72">
                  <c:v>170045.0</c:v>
                </c:pt>
                <c:pt idx="73">
                  <c:v>0.0</c:v>
                </c:pt>
                <c:pt idx="74">
                  <c:v>0.0</c:v>
                </c:pt>
                <c:pt idx="75">
                  <c:v>13400.0</c:v>
                </c:pt>
                <c:pt idx="76">
                  <c:v>32024.0</c:v>
                </c:pt>
                <c:pt idx="77">
                  <c:v>491018.0</c:v>
                </c:pt>
                <c:pt idx="78">
                  <c:v>0.0</c:v>
                </c:pt>
                <c:pt idx="79">
                  <c:v>0.0</c:v>
                </c:pt>
                <c:pt idx="80">
                  <c:v>13856.0</c:v>
                </c:pt>
                <c:pt idx="81">
                  <c:v>1134.0</c:v>
                </c:pt>
                <c:pt idx="82">
                  <c:v>30542.0</c:v>
                </c:pt>
                <c:pt idx="83">
                  <c:v>491546.0</c:v>
                </c:pt>
                <c:pt idx="84">
                  <c:v>0.0</c:v>
                </c:pt>
                <c:pt idx="85">
                  <c:v>14012.0</c:v>
                </c:pt>
                <c:pt idx="86">
                  <c:v>0.0</c:v>
                </c:pt>
                <c:pt idx="87">
                  <c:v>1134.0</c:v>
                </c:pt>
                <c:pt idx="88">
                  <c:v>112989.0</c:v>
                </c:pt>
                <c:pt idx="89">
                  <c:v>407179.0</c:v>
                </c:pt>
                <c:pt idx="90">
                  <c:v>13856.0</c:v>
                </c:pt>
                <c:pt idx="91">
                  <c:v>0.0</c:v>
                </c:pt>
                <c:pt idx="92">
                  <c:v>0.0</c:v>
                </c:pt>
                <c:pt idx="93">
                  <c:v>5276.0</c:v>
                </c:pt>
                <c:pt idx="94">
                  <c:v>0.0</c:v>
                </c:pt>
                <c:pt idx="95">
                  <c:v>542530.0</c:v>
                </c:pt>
                <c:pt idx="96">
                  <c:v>0.0</c:v>
                </c:pt>
                <c:pt idx="97">
                  <c:v>0.0</c:v>
                </c:pt>
                <c:pt idx="98">
                  <c:v>1134.0</c:v>
                </c:pt>
                <c:pt idx="99">
                  <c:v>0.0</c:v>
                </c:pt>
                <c:pt idx="100">
                  <c:v>363799.0</c:v>
                </c:pt>
                <c:pt idx="101">
                  <c:v>145049.0</c:v>
                </c:pt>
                <c:pt idx="102">
                  <c:v>0.0</c:v>
                </c:pt>
                <c:pt idx="103">
                  <c:v>0.0</c:v>
                </c:pt>
                <c:pt idx="104">
                  <c:v>33078.0</c:v>
                </c:pt>
                <c:pt idx="105">
                  <c:v>17998.0</c:v>
                </c:pt>
                <c:pt idx="106">
                  <c:v>493250.0</c:v>
                </c:pt>
                <c:pt idx="107">
                  <c:v>0.0</c:v>
                </c:pt>
                <c:pt idx="108">
                  <c:v>0.0</c:v>
                </c:pt>
                <c:pt idx="109">
                  <c:v>0.0</c:v>
                </c:pt>
                <c:pt idx="110">
                  <c:v>14534.0</c:v>
                </c:pt>
                <c:pt idx="111">
                  <c:v>309707.0</c:v>
                </c:pt>
                <c:pt idx="112">
                  <c:v>215633.0</c:v>
                </c:pt>
                <c:pt idx="113">
                  <c:v>0.0</c:v>
                </c:pt>
                <c:pt idx="114">
                  <c:v>0.0</c:v>
                </c:pt>
                <c:pt idx="115">
                  <c:v>14468.0</c:v>
                </c:pt>
                <c:pt idx="116">
                  <c:v>5276.0</c:v>
                </c:pt>
                <c:pt idx="117">
                  <c:v>492590.0</c:v>
                </c:pt>
                <c:pt idx="118">
                  <c:v>0.0</c:v>
                </c:pt>
                <c:pt idx="119">
                  <c:v>0.0</c:v>
                </c:pt>
                <c:pt idx="120">
                  <c:v>12788.0</c:v>
                </c:pt>
                <c:pt idx="121">
                  <c:v>1134.0</c:v>
                </c:pt>
                <c:pt idx="122">
                  <c:v>52106.0</c:v>
                </c:pt>
                <c:pt idx="123">
                  <c:v>494246.0</c:v>
                </c:pt>
                <c:pt idx="124">
                  <c:v>0.0</c:v>
                </c:pt>
                <c:pt idx="125">
                  <c:v>13400.0</c:v>
                </c:pt>
                <c:pt idx="126">
                  <c:v>0.0</c:v>
                </c:pt>
                <c:pt idx="127">
                  <c:v>1134.0</c:v>
                </c:pt>
                <c:pt idx="128">
                  <c:v>4142.0</c:v>
                </c:pt>
                <c:pt idx="129">
                  <c:v>484659.0</c:v>
                </c:pt>
                <c:pt idx="130">
                  <c:v>64039.0</c:v>
                </c:pt>
                <c:pt idx="131">
                  <c:v>0.0</c:v>
                </c:pt>
                <c:pt idx="132">
                  <c:v>0.0</c:v>
                </c:pt>
                <c:pt idx="133">
                  <c:v>1134.0</c:v>
                </c:pt>
                <c:pt idx="134">
                  <c:v>3794.0</c:v>
                </c:pt>
                <c:pt idx="135">
                  <c:v>503806.0</c:v>
                </c:pt>
                <c:pt idx="136">
                  <c:v>0.0</c:v>
                </c:pt>
                <c:pt idx="137">
                  <c:v>0.0</c:v>
                </c:pt>
                <c:pt idx="138">
                  <c:v>0.0</c:v>
                </c:pt>
                <c:pt idx="139">
                  <c:v>1134.0</c:v>
                </c:pt>
                <c:pt idx="140">
                  <c:v>479377.0</c:v>
                </c:pt>
                <c:pt idx="141">
                  <c:v>71471.0</c:v>
                </c:pt>
                <c:pt idx="142">
                  <c:v>0.0</c:v>
                </c:pt>
                <c:pt idx="143">
                  <c:v>0.0</c:v>
                </c:pt>
                <c:pt idx="144">
                  <c:v>1134.0</c:v>
                </c:pt>
                <c:pt idx="145">
                  <c:v>18610.0</c:v>
                </c:pt>
                <c:pt idx="146">
                  <c:v>485630.0</c:v>
                </c:pt>
                <c:pt idx="147">
                  <c:v>0.0</c:v>
                </c:pt>
                <c:pt idx="148">
                  <c:v>0.0</c:v>
                </c:pt>
                <c:pt idx="149">
                  <c:v>0.0</c:v>
                </c:pt>
                <c:pt idx="150">
                  <c:v>14990.0</c:v>
                </c:pt>
                <c:pt idx="151">
                  <c:v>526923.0</c:v>
                </c:pt>
                <c:pt idx="152">
                  <c:v>16537.0</c:v>
                </c:pt>
                <c:pt idx="153">
                  <c:v>0.0</c:v>
                </c:pt>
                <c:pt idx="154">
                  <c:v>0.0</c:v>
                </c:pt>
                <c:pt idx="155">
                  <c:v>12944.0</c:v>
                </c:pt>
                <c:pt idx="156">
                  <c:v>4928.0</c:v>
                </c:pt>
                <c:pt idx="157">
                  <c:v>462597.0</c:v>
                </c:pt>
                <c:pt idx="158">
                  <c:v>28865.0</c:v>
                </c:pt>
                <c:pt idx="159">
                  <c:v>0.0</c:v>
                </c:pt>
                <c:pt idx="160">
                  <c:v>12596.0</c:v>
                </c:pt>
                <c:pt idx="161">
                  <c:v>1134.0</c:v>
                </c:pt>
                <c:pt idx="162">
                  <c:v>4142.0</c:v>
                </c:pt>
                <c:pt idx="163">
                  <c:v>294268.0</c:v>
                </c:pt>
                <c:pt idx="164">
                  <c:v>252082.0</c:v>
                </c:pt>
                <c:pt idx="165">
                  <c:v>12944.0</c:v>
                </c:pt>
                <c:pt idx="166">
                  <c:v>0.0</c:v>
                </c:pt>
                <c:pt idx="167">
                  <c:v>1134.0</c:v>
                </c:pt>
                <c:pt idx="168">
                  <c:v>4142.0</c:v>
                </c:pt>
                <c:pt idx="169">
                  <c:v>492626.0</c:v>
                </c:pt>
                <c:pt idx="170">
                  <c:v>13556.0</c:v>
                </c:pt>
                <c:pt idx="171">
                  <c:v>0.0</c:v>
                </c:pt>
                <c:pt idx="172">
                  <c:v>0.0</c:v>
                </c:pt>
                <c:pt idx="173">
                  <c:v>1134.0</c:v>
                </c:pt>
                <c:pt idx="174">
                  <c:v>286427.0</c:v>
                </c:pt>
                <c:pt idx="175">
                  <c:v>273397.0</c:v>
                </c:pt>
                <c:pt idx="176">
                  <c:v>0.0</c:v>
                </c:pt>
                <c:pt idx="177">
                  <c:v>0.0</c:v>
                </c:pt>
                <c:pt idx="178">
                  <c:v>0.0</c:v>
                </c:pt>
                <c:pt idx="179">
                  <c:v>5276.0</c:v>
                </c:pt>
                <c:pt idx="180">
                  <c:v>27690.0</c:v>
                </c:pt>
                <c:pt idx="181">
                  <c:v>474736.0</c:v>
                </c:pt>
                <c:pt idx="182">
                  <c:v>0.0</c:v>
                </c:pt>
                <c:pt idx="183">
                  <c:v>0.0</c:v>
                </c:pt>
                <c:pt idx="184">
                  <c:v>1134.0</c:v>
                </c:pt>
                <c:pt idx="185">
                  <c:v>17914.0</c:v>
                </c:pt>
                <c:pt idx="186">
                  <c:v>0.0</c:v>
                </c:pt>
                <c:pt idx="187">
                  <c:v>548810.0</c:v>
                </c:pt>
                <c:pt idx="188">
                  <c:v>0.0</c:v>
                </c:pt>
                <c:pt idx="189">
                  <c:v>0.0</c:v>
                </c:pt>
                <c:pt idx="190">
                  <c:v>15602.0</c:v>
                </c:pt>
                <c:pt idx="191">
                  <c:v>0.0</c:v>
                </c:pt>
                <c:pt idx="192">
                  <c:v>411810.0</c:v>
                </c:pt>
                <c:pt idx="193">
                  <c:v>80746.0</c:v>
                </c:pt>
                <c:pt idx="194">
                  <c:v>0.0</c:v>
                </c:pt>
                <c:pt idx="195">
                  <c:v>14468.0</c:v>
                </c:pt>
                <c:pt idx="196">
                  <c:v>1134.0</c:v>
                </c:pt>
                <c:pt idx="197">
                  <c:v>4142.0</c:v>
                </c:pt>
                <c:pt idx="198">
                  <c:v>539618.0</c:v>
                </c:pt>
                <c:pt idx="199">
                  <c:v>0.0</c:v>
                </c:pt>
                <c:pt idx="200">
                  <c:v>13856.0</c:v>
                </c:pt>
                <c:pt idx="201">
                  <c:v>0.0</c:v>
                </c:pt>
                <c:pt idx="202">
                  <c:v>1134.0</c:v>
                </c:pt>
                <c:pt idx="203">
                  <c:v>392017.0</c:v>
                </c:pt>
                <c:pt idx="204">
                  <c:v>104367.0</c:v>
                </c:pt>
                <c:pt idx="205">
                  <c:v>13856.0</c:v>
                </c:pt>
                <c:pt idx="206">
                  <c:v>0.0</c:v>
                </c:pt>
                <c:pt idx="207">
                  <c:v>0.0</c:v>
                </c:pt>
                <c:pt idx="208">
                  <c:v>5276.0</c:v>
                </c:pt>
                <c:pt idx="209">
                  <c:v>491462.0</c:v>
                </c:pt>
                <c:pt idx="210">
                  <c:v>13400.0</c:v>
                </c:pt>
                <c:pt idx="211">
                  <c:v>0.0</c:v>
                </c:pt>
                <c:pt idx="212">
                  <c:v>0.0</c:v>
                </c:pt>
                <c:pt idx="213">
                  <c:v>1134.0</c:v>
                </c:pt>
                <c:pt idx="214">
                  <c:v>412477.0</c:v>
                </c:pt>
                <c:pt idx="215">
                  <c:v>166295.0</c:v>
                </c:pt>
                <c:pt idx="216">
                  <c:v>0.0</c:v>
                </c:pt>
                <c:pt idx="217">
                  <c:v>0.0</c:v>
                </c:pt>
                <c:pt idx="218">
                  <c:v>1134.0</c:v>
                </c:pt>
                <c:pt idx="219">
                  <c:v>4142.0</c:v>
                </c:pt>
                <c:pt idx="220">
                  <c:v>505366.0</c:v>
                </c:pt>
                <c:pt idx="221">
                  <c:v>0.0</c:v>
                </c:pt>
                <c:pt idx="222">
                  <c:v>0.0</c:v>
                </c:pt>
                <c:pt idx="223">
                  <c:v>0.0</c:v>
                </c:pt>
                <c:pt idx="224">
                  <c:v>1134.0</c:v>
                </c:pt>
                <c:pt idx="225">
                  <c:v>17350.0</c:v>
                </c:pt>
                <c:pt idx="226">
                  <c:v>431307.0</c:v>
                </c:pt>
                <c:pt idx="227">
                  <c:v>62591.0</c:v>
                </c:pt>
                <c:pt idx="228">
                  <c:v>0.0</c:v>
                </c:pt>
                <c:pt idx="229">
                  <c:v>0.0</c:v>
                </c:pt>
                <c:pt idx="230">
                  <c:v>14690.0</c:v>
                </c:pt>
                <c:pt idx="231">
                  <c:v>3794.0</c:v>
                </c:pt>
                <c:pt idx="232">
                  <c:v>562298.0</c:v>
                </c:pt>
                <c:pt idx="233">
                  <c:v>0.0</c:v>
                </c:pt>
                <c:pt idx="234">
                  <c:v>0.0</c:v>
                </c:pt>
                <c:pt idx="235">
                  <c:v>14012.0</c:v>
                </c:pt>
                <c:pt idx="236">
                  <c:v>1134.0</c:v>
                </c:pt>
                <c:pt idx="237">
                  <c:v>4142.0</c:v>
                </c:pt>
                <c:pt idx="238">
                  <c:v>489638.0</c:v>
                </c:pt>
                <c:pt idx="239">
                  <c:v>0.0</c:v>
                </c:pt>
                <c:pt idx="240">
                  <c:v>14012.0</c:v>
                </c:pt>
                <c:pt idx="241">
                  <c:v>1134.0</c:v>
                </c:pt>
                <c:pt idx="242">
                  <c:v>0.0</c:v>
                </c:pt>
                <c:pt idx="243">
                  <c:v>144357.0</c:v>
                </c:pt>
                <c:pt idx="244">
                  <c:v>348115.0</c:v>
                </c:pt>
                <c:pt idx="245">
                  <c:v>14468.0</c:v>
                </c:pt>
                <c:pt idx="246">
                  <c:v>0.0</c:v>
                </c:pt>
                <c:pt idx="247">
                  <c:v>0.0</c:v>
                </c:pt>
                <c:pt idx="248">
                  <c:v>5276.0</c:v>
                </c:pt>
                <c:pt idx="249">
                  <c:v>565910.0</c:v>
                </c:pt>
                <c:pt idx="250">
                  <c:v>13400.0</c:v>
                </c:pt>
                <c:pt idx="251">
                  <c:v>0.0</c:v>
                </c:pt>
                <c:pt idx="252">
                  <c:v>0.0</c:v>
                </c:pt>
                <c:pt idx="253">
                  <c:v>1134.0</c:v>
                </c:pt>
                <c:pt idx="254">
                  <c:v>4142.0</c:v>
                </c:pt>
                <c:pt idx="255">
                  <c:v>407379.0</c:v>
                </c:pt>
                <c:pt idx="256">
                  <c:v>98095.0</c:v>
                </c:pt>
                <c:pt idx="257">
                  <c:v>0.0</c:v>
                </c:pt>
                <c:pt idx="258">
                  <c:v>0.0</c:v>
                </c:pt>
                <c:pt idx="259">
                  <c:v>1134.0</c:v>
                </c:pt>
                <c:pt idx="260">
                  <c:v>17698.0</c:v>
                </c:pt>
                <c:pt idx="261">
                  <c:v>397395.0</c:v>
                </c:pt>
                <c:pt idx="262">
                  <c:v>91715.0</c:v>
                </c:pt>
                <c:pt idx="263">
                  <c:v>0.0</c:v>
                </c:pt>
                <c:pt idx="264">
                  <c:v>0.0</c:v>
                </c:pt>
                <c:pt idx="265">
                  <c:v>10434.0</c:v>
                </c:pt>
                <c:pt idx="266">
                  <c:v>8854.0</c:v>
                </c:pt>
                <c:pt idx="267">
                  <c:v>125414.0</c:v>
                </c:pt>
                <c:pt idx="268">
                  <c:v>452796.0</c:v>
                </c:pt>
                <c:pt idx="269">
                  <c:v>0.0</c:v>
                </c:pt>
                <c:pt idx="270">
                  <c:v>8688.0</c:v>
                </c:pt>
                <c:pt idx="271">
                  <c:v>5390.0</c:v>
                </c:pt>
                <c:pt idx="272">
                  <c:v>4142.0</c:v>
                </c:pt>
                <c:pt idx="273">
                  <c:v>0.0</c:v>
                </c:pt>
                <c:pt idx="274">
                  <c:v>493550.0</c:v>
                </c:pt>
                <c:pt idx="275">
                  <c:v>8952.0</c:v>
                </c:pt>
                <c:pt idx="276">
                  <c:v>4712.0</c:v>
                </c:pt>
                <c:pt idx="277">
                  <c:v>1134.0</c:v>
                </c:pt>
                <c:pt idx="278">
                  <c:v>0.0</c:v>
                </c:pt>
                <c:pt idx="279">
                  <c:v>427769.0</c:v>
                </c:pt>
                <c:pt idx="280">
                  <c:v>75563.0</c:v>
                </c:pt>
                <c:pt idx="281">
                  <c:v>4712.0</c:v>
                </c:pt>
                <c:pt idx="282">
                  <c:v>0.0</c:v>
                </c:pt>
                <c:pt idx="283">
                  <c:v>1134.0</c:v>
                </c:pt>
                <c:pt idx="284">
                  <c:v>3794.0</c:v>
                </c:pt>
                <c:pt idx="285">
                  <c:v>197287.0</c:v>
                </c:pt>
                <c:pt idx="286">
                  <c:v>305307.0</c:v>
                </c:pt>
                <c:pt idx="287">
                  <c:v>0.0</c:v>
                </c:pt>
                <c:pt idx="288">
                  <c:v>0.0</c:v>
                </c:pt>
                <c:pt idx="289">
                  <c:v>1134.0</c:v>
                </c:pt>
                <c:pt idx="290">
                  <c:v>100950.0</c:v>
                </c:pt>
                <c:pt idx="291">
                  <c:v>502638.0</c:v>
                </c:pt>
                <c:pt idx="292">
                  <c:v>0.0</c:v>
                </c:pt>
                <c:pt idx="293">
                  <c:v>0.0</c:v>
                </c:pt>
                <c:pt idx="294">
                  <c:v>0.0</c:v>
                </c:pt>
                <c:pt idx="295">
                  <c:v>6166.0</c:v>
                </c:pt>
                <c:pt idx="296">
                  <c:v>246181.0</c:v>
                </c:pt>
                <c:pt idx="297">
                  <c:v>257899.0</c:v>
                </c:pt>
                <c:pt idx="298">
                  <c:v>0.0</c:v>
                </c:pt>
                <c:pt idx="299">
                  <c:v>0.0</c:v>
                </c:pt>
                <c:pt idx="300">
                  <c:v>4768.0</c:v>
                </c:pt>
                <c:pt idx="301">
                  <c:v>13560.0</c:v>
                </c:pt>
                <c:pt idx="302">
                  <c:v>490406.0</c:v>
                </c:pt>
                <c:pt idx="303">
                  <c:v>0.0</c:v>
                </c:pt>
                <c:pt idx="304">
                  <c:v>0.0</c:v>
                </c:pt>
                <c:pt idx="305">
                  <c:v>4768.0</c:v>
                </c:pt>
                <c:pt idx="306">
                  <c:v>9766.0</c:v>
                </c:pt>
                <c:pt idx="307">
                  <c:v>4142.0</c:v>
                </c:pt>
                <c:pt idx="308">
                  <c:v>540627.0</c:v>
                </c:pt>
                <c:pt idx="309">
                  <c:v>40535.0</c:v>
                </c:pt>
                <c:pt idx="310">
                  <c:v>0.0</c:v>
                </c:pt>
                <c:pt idx="311">
                  <c:v>6804.0</c:v>
                </c:pt>
                <c:pt idx="312">
                  <c:v>1134.0</c:v>
                </c:pt>
                <c:pt idx="313">
                  <c:v>3794.0</c:v>
                </c:pt>
                <c:pt idx="314">
                  <c:v>8510.0</c:v>
                </c:pt>
                <c:pt idx="315">
                  <c:v>0.0</c:v>
                </c:pt>
                <c:pt idx="316">
                  <c:v>6456.0</c:v>
                </c:pt>
                <c:pt idx="317">
                  <c:v>0.0</c:v>
                </c:pt>
                <c:pt idx="318">
                  <c:v>1134.0</c:v>
                </c:pt>
                <c:pt idx="319">
                  <c:v>4142.0</c:v>
                </c:pt>
                <c:pt idx="320">
                  <c:v>8858.0</c:v>
                </c:pt>
                <c:pt idx="321">
                  <c:v>6804.0</c:v>
                </c:pt>
                <c:pt idx="322">
                  <c:v>0.0</c:v>
                </c:pt>
                <c:pt idx="323">
                  <c:v>1134.0</c:v>
                </c:pt>
                <c:pt idx="324">
                  <c:v>0.0</c:v>
                </c:pt>
                <c:pt idx="325">
                  <c:v>12652.0</c:v>
                </c:pt>
                <c:pt idx="326">
                  <c:v>6456.0</c:v>
                </c:pt>
                <c:pt idx="327">
                  <c:v>0.0</c:v>
                </c:pt>
                <c:pt idx="328">
                  <c:v>0.0</c:v>
                </c:pt>
                <c:pt idx="329">
                  <c:v>1134.0</c:v>
                </c:pt>
                <c:pt idx="330">
                  <c:v>3794.0</c:v>
                </c:pt>
                <c:pt idx="331">
                  <c:v>14966.0</c:v>
                </c:pt>
                <c:pt idx="332">
                  <c:v>0.0</c:v>
                </c:pt>
                <c:pt idx="333">
                  <c:v>0.0</c:v>
                </c:pt>
                <c:pt idx="334">
                  <c:v>1134.0</c:v>
                </c:pt>
                <c:pt idx="335">
                  <c:v>4142.0</c:v>
                </c:pt>
                <c:pt idx="336">
                  <c:v>15662.0</c:v>
                </c:pt>
                <c:pt idx="337">
                  <c:v>0.0</c:v>
                </c:pt>
                <c:pt idx="338">
                  <c:v>0.0</c:v>
                </c:pt>
                <c:pt idx="339">
                  <c:v>0.0</c:v>
                </c:pt>
                <c:pt idx="340">
                  <c:v>1134.0</c:v>
                </c:pt>
                <c:pt idx="341">
                  <c:v>19804.0</c:v>
                </c:pt>
                <c:pt idx="342">
                  <c:v>0.0</c:v>
                </c:pt>
                <c:pt idx="343">
                  <c:v>0.0</c:v>
                </c:pt>
                <c:pt idx="344">
                  <c:v>0.0</c:v>
                </c:pt>
                <c:pt idx="345">
                  <c:v>1134.0</c:v>
                </c:pt>
                <c:pt idx="346">
                  <c:v>28550.0</c:v>
                </c:pt>
                <c:pt idx="347">
                  <c:v>8858.0</c:v>
                </c:pt>
                <c:pt idx="348">
                  <c:v>0.0</c:v>
                </c:pt>
                <c:pt idx="349">
                  <c:v>0.0</c:v>
                </c:pt>
                <c:pt idx="350">
                  <c:v>1134.0</c:v>
                </c:pt>
                <c:pt idx="351">
                  <c:v>10946.0</c:v>
                </c:pt>
                <c:pt idx="352">
                  <c:v>8858.0</c:v>
                </c:pt>
                <c:pt idx="353">
                  <c:v>0.0</c:v>
                </c:pt>
                <c:pt idx="354">
                  <c:v>0.0</c:v>
                </c:pt>
                <c:pt idx="355">
                  <c:v>0.0</c:v>
                </c:pt>
                <c:pt idx="356">
                  <c:v>6804.0</c:v>
                </c:pt>
                <c:pt idx="357">
                  <c:v>13786.0</c:v>
                </c:pt>
                <c:pt idx="358">
                  <c:v>0.0</c:v>
                </c:pt>
                <c:pt idx="359">
                  <c:v>0.0</c:v>
                </c:pt>
                <c:pt idx="360">
                  <c:v>0.0</c:v>
                </c:pt>
                <c:pt idx="361">
                  <c:v>6804.0</c:v>
                </c:pt>
                <c:pt idx="362">
                  <c:v>14134.0</c:v>
                </c:pt>
                <c:pt idx="363">
                  <c:v>0.0</c:v>
                </c:pt>
              </c:numCache>
            </c:numRef>
          </c:val>
          <c:smooth val="0"/>
        </c:ser>
        <c:ser>
          <c:idx val="1"/>
          <c:order val="1"/>
          <c:tx>
            <c:strRef>
              <c:f>'Automatic Coordinator.csv'!$C$1</c:f>
              <c:strCache>
                <c:ptCount val="1"/>
                <c:pt idx="0">
                  <c:v>5 Files</c:v>
                </c:pt>
              </c:strCache>
            </c:strRef>
          </c:tx>
          <c:spPr>
            <a:ln w="12700">
              <a:solidFill>
                <a:srgbClr val="3366FF"/>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Coordinator.csv'!$C$2:$C$464</c:f>
              <c:numCache>
                <c:formatCode>General</c:formatCode>
                <c:ptCount val="463"/>
                <c:pt idx="0">
                  <c:v>18262.0</c:v>
                </c:pt>
                <c:pt idx="1">
                  <c:v>0.0</c:v>
                </c:pt>
                <c:pt idx="2">
                  <c:v>38022.0</c:v>
                </c:pt>
                <c:pt idx="3">
                  <c:v>35694.0</c:v>
                </c:pt>
                <c:pt idx="4">
                  <c:v>37668.0</c:v>
                </c:pt>
                <c:pt idx="5">
                  <c:v>55352.0</c:v>
                </c:pt>
                <c:pt idx="6">
                  <c:v>36734.0</c:v>
                </c:pt>
                <c:pt idx="7">
                  <c:v>31658.0</c:v>
                </c:pt>
                <c:pt idx="8">
                  <c:v>32354.0</c:v>
                </c:pt>
                <c:pt idx="9">
                  <c:v>32702.0</c:v>
                </c:pt>
                <c:pt idx="10">
                  <c:v>62756.0</c:v>
                </c:pt>
                <c:pt idx="11">
                  <c:v>11164.0</c:v>
                </c:pt>
                <c:pt idx="12">
                  <c:v>21190.0</c:v>
                </c:pt>
                <c:pt idx="13">
                  <c:v>31310.0</c:v>
                </c:pt>
                <c:pt idx="14">
                  <c:v>32702.0</c:v>
                </c:pt>
                <c:pt idx="15">
                  <c:v>52552.0</c:v>
                </c:pt>
                <c:pt idx="16">
                  <c:v>34754.0</c:v>
                </c:pt>
                <c:pt idx="17">
                  <c:v>33314.0</c:v>
                </c:pt>
                <c:pt idx="18">
                  <c:v>32354.0</c:v>
                </c:pt>
                <c:pt idx="19">
                  <c:v>32354.0</c:v>
                </c:pt>
                <c:pt idx="20">
                  <c:v>53320.0</c:v>
                </c:pt>
                <c:pt idx="21">
                  <c:v>33398.0</c:v>
                </c:pt>
                <c:pt idx="22">
                  <c:v>32866.0</c:v>
                </c:pt>
                <c:pt idx="23">
                  <c:v>33080.0</c:v>
                </c:pt>
                <c:pt idx="24">
                  <c:v>32036.0</c:v>
                </c:pt>
                <c:pt idx="25">
                  <c:v>54674.0</c:v>
                </c:pt>
                <c:pt idx="26">
                  <c:v>32384.0</c:v>
                </c:pt>
                <c:pt idx="27">
                  <c:v>138226.0</c:v>
                </c:pt>
                <c:pt idx="28">
                  <c:v>32036.0</c:v>
                </c:pt>
                <c:pt idx="29">
                  <c:v>32732.0</c:v>
                </c:pt>
                <c:pt idx="30">
                  <c:v>52898.0</c:v>
                </c:pt>
                <c:pt idx="31">
                  <c:v>32036.0</c:v>
                </c:pt>
                <c:pt idx="32">
                  <c:v>115978.0</c:v>
                </c:pt>
                <c:pt idx="33">
                  <c:v>22248.0</c:v>
                </c:pt>
                <c:pt idx="34">
                  <c:v>32732.0</c:v>
                </c:pt>
                <c:pt idx="35">
                  <c:v>54218.0</c:v>
                </c:pt>
                <c:pt idx="36">
                  <c:v>32732.0</c:v>
                </c:pt>
                <c:pt idx="37">
                  <c:v>137878.0</c:v>
                </c:pt>
                <c:pt idx="38">
                  <c:v>32732.0</c:v>
                </c:pt>
                <c:pt idx="39">
                  <c:v>33080.0</c:v>
                </c:pt>
                <c:pt idx="40">
                  <c:v>54566.0</c:v>
                </c:pt>
                <c:pt idx="41">
                  <c:v>32732.0</c:v>
                </c:pt>
                <c:pt idx="42">
                  <c:v>137182.0</c:v>
                </c:pt>
                <c:pt idx="43">
                  <c:v>32036.0</c:v>
                </c:pt>
                <c:pt idx="44">
                  <c:v>32384.0</c:v>
                </c:pt>
                <c:pt idx="45">
                  <c:v>47378.0</c:v>
                </c:pt>
                <c:pt idx="46">
                  <c:v>32036.0</c:v>
                </c:pt>
                <c:pt idx="47">
                  <c:v>41000.0</c:v>
                </c:pt>
                <c:pt idx="48">
                  <c:v>137530.0</c:v>
                </c:pt>
                <c:pt idx="49">
                  <c:v>32384.0</c:v>
                </c:pt>
                <c:pt idx="50">
                  <c:v>47006.0</c:v>
                </c:pt>
                <c:pt idx="51">
                  <c:v>32036.0</c:v>
                </c:pt>
                <c:pt idx="52">
                  <c:v>32384.0</c:v>
                </c:pt>
                <c:pt idx="53">
                  <c:v>111698.0</c:v>
                </c:pt>
                <c:pt idx="54">
                  <c:v>33752.0</c:v>
                </c:pt>
                <c:pt idx="55">
                  <c:v>46574.0</c:v>
                </c:pt>
                <c:pt idx="56">
                  <c:v>33080.0</c:v>
                </c:pt>
                <c:pt idx="57">
                  <c:v>32036.0</c:v>
                </c:pt>
                <c:pt idx="58">
                  <c:v>137878.0</c:v>
                </c:pt>
                <c:pt idx="59">
                  <c:v>33080.0</c:v>
                </c:pt>
                <c:pt idx="60">
                  <c:v>55538.0</c:v>
                </c:pt>
                <c:pt idx="61">
                  <c:v>32384.0</c:v>
                </c:pt>
                <c:pt idx="62">
                  <c:v>32036.0</c:v>
                </c:pt>
                <c:pt idx="63">
                  <c:v>136834.0</c:v>
                </c:pt>
                <c:pt idx="64">
                  <c:v>32732.0</c:v>
                </c:pt>
                <c:pt idx="65">
                  <c:v>53258.0</c:v>
                </c:pt>
                <c:pt idx="66">
                  <c:v>32036.0</c:v>
                </c:pt>
                <c:pt idx="67">
                  <c:v>32816.0</c:v>
                </c:pt>
                <c:pt idx="68">
                  <c:v>137530.0</c:v>
                </c:pt>
                <c:pt idx="69">
                  <c:v>33080.0</c:v>
                </c:pt>
                <c:pt idx="70">
                  <c:v>46658.0</c:v>
                </c:pt>
                <c:pt idx="71">
                  <c:v>32732.0</c:v>
                </c:pt>
                <c:pt idx="72">
                  <c:v>32732.0</c:v>
                </c:pt>
                <c:pt idx="73">
                  <c:v>137530.0</c:v>
                </c:pt>
                <c:pt idx="74">
                  <c:v>20736.0</c:v>
                </c:pt>
                <c:pt idx="75">
                  <c:v>37910.0</c:v>
                </c:pt>
                <c:pt idx="76">
                  <c:v>33080.0</c:v>
                </c:pt>
                <c:pt idx="77">
                  <c:v>32384.0</c:v>
                </c:pt>
                <c:pt idx="78">
                  <c:v>137530.0</c:v>
                </c:pt>
                <c:pt idx="79">
                  <c:v>33080.0</c:v>
                </c:pt>
                <c:pt idx="80">
                  <c:v>46922.0</c:v>
                </c:pt>
                <c:pt idx="81">
                  <c:v>32384.0</c:v>
                </c:pt>
                <c:pt idx="82">
                  <c:v>33080.0</c:v>
                </c:pt>
                <c:pt idx="83">
                  <c:v>137182.0</c:v>
                </c:pt>
                <c:pt idx="84">
                  <c:v>33080.0</c:v>
                </c:pt>
                <c:pt idx="85">
                  <c:v>58886.0</c:v>
                </c:pt>
                <c:pt idx="86">
                  <c:v>32384.0</c:v>
                </c:pt>
                <c:pt idx="87">
                  <c:v>32732.0</c:v>
                </c:pt>
                <c:pt idx="88">
                  <c:v>138226.0</c:v>
                </c:pt>
                <c:pt idx="89">
                  <c:v>33428.0</c:v>
                </c:pt>
                <c:pt idx="90">
                  <c:v>47462.0</c:v>
                </c:pt>
                <c:pt idx="91">
                  <c:v>32036.0</c:v>
                </c:pt>
                <c:pt idx="92">
                  <c:v>32732.0</c:v>
                </c:pt>
                <c:pt idx="93">
                  <c:v>136834.0</c:v>
                </c:pt>
                <c:pt idx="94">
                  <c:v>44264.0</c:v>
                </c:pt>
                <c:pt idx="95">
                  <c:v>46550.0</c:v>
                </c:pt>
                <c:pt idx="96">
                  <c:v>7544.0</c:v>
                </c:pt>
                <c:pt idx="97">
                  <c:v>24840.0</c:v>
                </c:pt>
                <c:pt idx="98">
                  <c:v>136834.0</c:v>
                </c:pt>
                <c:pt idx="99">
                  <c:v>32036.0</c:v>
                </c:pt>
                <c:pt idx="100">
                  <c:v>48422.0</c:v>
                </c:pt>
                <c:pt idx="101">
                  <c:v>33080.0</c:v>
                </c:pt>
                <c:pt idx="102">
                  <c:v>32036.0</c:v>
                </c:pt>
                <c:pt idx="103">
                  <c:v>137530.0</c:v>
                </c:pt>
                <c:pt idx="104">
                  <c:v>43916.0</c:v>
                </c:pt>
                <c:pt idx="105">
                  <c:v>46766.0</c:v>
                </c:pt>
                <c:pt idx="106">
                  <c:v>32036.0</c:v>
                </c:pt>
                <c:pt idx="107">
                  <c:v>32036.0</c:v>
                </c:pt>
                <c:pt idx="108">
                  <c:v>137530.0</c:v>
                </c:pt>
                <c:pt idx="109">
                  <c:v>32384.0</c:v>
                </c:pt>
                <c:pt idx="110">
                  <c:v>48074.0</c:v>
                </c:pt>
                <c:pt idx="111">
                  <c:v>32732.0</c:v>
                </c:pt>
                <c:pt idx="112">
                  <c:v>33080.0</c:v>
                </c:pt>
                <c:pt idx="113">
                  <c:v>148990.0</c:v>
                </c:pt>
                <c:pt idx="114">
                  <c:v>32732.0</c:v>
                </c:pt>
                <c:pt idx="115">
                  <c:v>60710.0</c:v>
                </c:pt>
                <c:pt idx="116">
                  <c:v>24336.0</c:v>
                </c:pt>
                <c:pt idx="117">
                  <c:v>7484.0</c:v>
                </c:pt>
                <c:pt idx="118">
                  <c:v>138226.0</c:v>
                </c:pt>
                <c:pt idx="119">
                  <c:v>32102.0</c:v>
                </c:pt>
                <c:pt idx="120">
                  <c:v>54950.0</c:v>
                </c:pt>
                <c:pt idx="121">
                  <c:v>32384.0</c:v>
                </c:pt>
                <c:pt idx="122">
                  <c:v>32450.0</c:v>
                </c:pt>
                <c:pt idx="123">
                  <c:v>137530.0</c:v>
                </c:pt>
                <c:pt idx="124">
                  <c:v>32036.0</c:v>
                </c:pt>
                <c:pt idx="125">
                  <c:v>47270.0</c:v>
                </c:pt>
                <c:pt idx="126">
                  <c:v>32732.0</c:v>
                </c:pt>
                <c:pt idx="127">
                  <c:v>32384.0</c:v>
                </c:pt>
                <c:pt idx="128">
                  <c:v>137182.0</c:v>
                </c:pt>
                <c:pt idx="129">
                  <c:v>32798.0</c:v>
                </c:pt>
                <c:pt idx="130">
                  <c:v>48074.0</c:v>
                </c:pt>
                <c:pt idx="131">
                  <c:v>32036.0</c:v>
                </c:pt>
                <c:pt idx="132">
                  <c:v>32384.0</c:v>
                </c:pt>
                <c:pt idx="133">
                  <c:v>152650.0</c:v>
                </c:pt>
                <c:pt idx="134">
                  <c:v>31340.0</c:v>
                </c:pt>
                <c:pt idx="135">
                  <c:v>47246.0</c:v>
                </c:pt>
                <c:pt idx="136">
                  <c:v>32930.0</c:v>
                </c:pt>
                <c:pt idx="137">
                  <c:v>13536.0</c:v>
                </c:pt>
                <c:pt idx="138">
                  <c:v>123712.0</c:v>
                </c:pt>
                <c:pt idx="139">
                  <c:v>32798.0</c:v>
                </c:pt>
                <c:pt idx="140">
                  <c:v>46310.0</c:v>
                </c:pt>
                <c:pt idx="141">
                  <c:v>32384.0</c:v>
                </c:pt>
                <c:pt idx="142">
                  <c:v>32798.0</c:v>
                </c:pt>
                <c:pt idx="143">
                  <c:v>73515.0</c:v>
                </c:pt>
                <c:pt idx="144">
                  <c:v>95769.0</c:v>
                </c:pt>
                <c:pt idx="145">
                  <c:v>60674.0</c:v>
                </c:pt>
                <c:pt idx="146">
                  <c:v>32384.0</c:v>
                </c:pt>
                <c:pt idx="147">
                  <c:v>31688.0</c:v>
                </c:pt>
                <c:pt idx="148">
                  <c:v>32384.0</c:v>
                </c:pt>
                <c:pt idx="149">
                  <c:v>137314.0</c:v>
                </c:pt>
                <c:pt idx="150">
                  <c:v>46922.0</c:v>
                </c:pt>
                <c:pt idx="151">
                  <c:v>33080.0</c:v>
                </c:pt>
                <c:pt idx="152">
                  <c:v>32732.0</c:v>
                </c:pt>
                <c:pt idx="153">
                  <c:v>33080.0</c:v>
                </c:pt>
                <c:pt idx="154">
                  <c:v>137530.0</c:v>
                </c:pt>
                <c:pt idx="155">
                  <c:v>47510.0</c:v>
                </c:pt>
                <c:pt idx="156">
                  <c:v>32168.0</c:v>
                </c:pt>
                <c:pt idx="157">
                  <c:v>32036.0</c:v>
                </c:pt>
                <c:pt idx="158">
                  <c:v>31688.0</c:v>
                </c:pt>
                <c:pt idx="159">
                  <c:v>112792.0</c:v>
                </c:pt>
                <c:pt idx="160">
                  <c:v>57360.0</c:v>
                </c:pt>
                <c:pt idx="161">
                  <c:v>31820.0</c:v>
                </c:pt>
                <c:pt idx="162">
                  <c:v>33146.0</c:v>
                </c:pt>
                <c:pt idx="163">
                  <c:v>33212.0</c:v>
                </c:pt>
                <c:pt idx="164">
                  <c:v>136900.0</c:v>
                </c:pt>
                <c:pt idx="165">
                  <c:v>46310.0</c:v>
                </c:pt>
                <c:pt idx="166">
                  <c:v>32036.0</c:v>
                </c:pt>
                <c:pt idx="167">
                  <c:v>32732.0</c:v>
                </c:pt>
                <c:pt idx="168">
                  <c:v>32798.0</c:v>
                </c:pt>
                <c:pt idx="169">
                  <c:v>137302.0</c:v>
                </c:pt>
                <c:pt idx="170">
                  <c:v>46466.0</c:v>
                </c:pt>
                <c:pt idx="171">
                  <c:v>31688.0</c:v>
                </c:pt>
                <c:pt idx="172">
                  <c:v>33080.0</c:v>
                </c:pt>
                <c:pt idx="173">
                  <c:v>33080.0</c:v>
                </c:pt>
                <c:pt idx="174">
                  <c:v>154408.0</c:v>
                </c:pt>
                <c:pt idx="175">
                  <c:v>47114.0</c:v>
                </c:pt>
                <c:pt idx="176">
                  <c:v>32798.0</c:v>
                </c:pt>
                <c:pt idx="177">
                  <c:v>32732.0</c:v>
                </c:pt>
                <c:pt idx="178">
                  <c:v>32384.0</c:v>
                </c:pt>
                <c:pt idx="179">
                  <c:v>137530.0</c:v>
                </c:pt>
                <c:pt idx="180">
                  <c:v>37321.0</c:v>
                </c:pt>
                <c:pt idx="181">
                  <c:v>9859.0</c:v>
                </c:pt>
                <c:pt idx="182">
                  <c:v>32036.0</c:v>
                </c:pt>
                <c:pt idx="183">
                  <c:v>32450.0</c:v>
                </c:pt>
                <c:pt idx="184">
                  <c:v>137878.0</c:v>
                </c:pt>
                <c:pt idx="185">
                  <c:v>47876.0</c:v>
                </c:pt>
                <c:pt idx="186">
                  <c:v>33212.0</c:v>
                </c:pt>
                <c:pt idx="187">
                  <c:v>32102.0</c:v>
                </c:pt>
                <c:pt idx="188">
                  <c:v>50024.0</c:v>
                </c:pt>
                <c:pt idx="189">
                  <c:v>32798.0</c:v>
                </c:pt>
                <c:pt idx="190">
                  <c:v>152014.0</c:v>
                </c:pt>
                <c:pt idx="191">
                  <c:v>32036.0</c:v>
                </c:pt>
                <c:pt idx="192">
                  <c:v>32384.0</c:v>
                </c:pt>
                <c:pt idx="193">
                  <c:v>32798.0</c:v>
                </c:pt>
                <c:pt idx="194">
                  <c:v>32732.0</c:v>
                </c:pt>
                <c:pt idx="195">
                  <c:v>152830.0</c:v>
                </c:pt>
                <c:pt idx="196">
                  <c:v>31688.0</c:v>
                </c:pt>
                <c:pt idx="197">
                  <c:v>32384.0</c:v>
                </c:pt>
                <c:pt idx="198">
                  <c:v>32384.0</c:v>
                </c:pt>
                <c:pt idx="199">
                  <c:v>32384.0</c:v>
                </c:pt>
                <c:pt idx="200">
                  <c:v>153634.0</c:v>
                </c:pt>
                <c:pt idx="201">
                  <c:v>31754.0</c:v>
                </c:pt>
                <c:pt idx="202">
                  <c:v>1104.0</c:v>
                </c:pt>
                <c:pt idx="203">
                  <c:v>31628.0</c:v>
                </c:pt>
                <c:pt idx="204">
                  <c:v>32384.0</c:v>
                </c:pt>
                <c:pt idx="205">
                  <c:v>173106.0</c:v>
                </c:pt>
                <c:pt idx="206">
                  <c:v>32976.0</c:v>
                </c:pt>
                <c:pt idx="207">
                  <c:v>32384.0</c:v>
                </c:pt>
                <c:pt idx="208">
                  <c:v>32798.0</c:v>
                </c:pt>
                <c:pt idx="209">
                  <c:v>33080.0</c:v>
                </c:pt>
                <c:pt idx="210">
                  <c:v>152590.0</c:v>
                </c:pt>
                <c:pt idx="211">
                  <c:v>32864.0</c:v>
                </c:pt>
                <c:pt idx="212">
                  <c:v>33176.0</c:v>
                </c:pt>
                <c:pt idx="213">
                  <c:v>32894.0</c:v>
                </c:pt>
                <c:pt idx="214">
                  <c:v>32066.0</c:v>
                </c:pt>
                <c:pt idx="215">
                  <c:v>151210.0</c:v>
                </c:pt>
                <c:pt idx="216">
                  <c:v>33354.0</c:v>
                </c:pt>
                <c:pt idx="217">
                  <c:v>31370.0</c:v>
                </c:pt>
                <c:pt idx="218">
                  <c:v>33110.0</c:v>
                </c:pt>
                <c:pt idx="219">
                  <c:v>31784.0</c:v>
                </c:pt>
                <c:pt idx="220">
                  <c:v>147622.0</c:v>
                </c:pt>
                <c:pt idx="221">
                  <c:v>57912.0</c:v>
                </c:pt>
                <c:pt idx="222">
                  <c:v>15300.0</c:v>
                </c:pt>
                <c:pt idx="223">
                  <c:v>16418.0</c:v>
                </c:pt>
                <c:pt idx="224">
                  <c:v>32414.0</c:v>
                </c:pt>
                <c:pt idx="225">
                  <c:v>148462.0</c:v>
                </c:pt>
                <c:pt idx="226">
                  <c:v>35922.0</c:v>
                </c:pt>
                <c:pt idx="227">
                  <c:v>32762.0</c:v>
                </c:pt>
                <c:pt idx="228">
                  <c:v>32066.0</c:v>
                </c:pt>
                <c:pt idx="229">
                  <c:v>33110.0</c:v>
                </c:pt>
                <c:pt idx="230">
                  <c:v>147292.0</c:v>
                </c:pt>
                <c:pt idx="231">
                  <c:v>38808.0</c:v>
                </c:pt>
                <c:pt idx="232">
                  <c:v>33176.0</c:v>
                </c:pt>
                <c:pt idx="233">
                  <c:v>31784.0</c:v>
                </c:pt>
                <c:pt idx="234">
                  <c:v>32066.0</c:v>
                </c:pt>
                <c:pt idx="235">
                  <c:v>146944.0</c:v>
                </c:pt>
                <c:pt idx="236">
                  <c:v>38484.0</c:v>
                </c:pt>
                <c:pt idx="237">
                  <c:v>31850.0</c:v>
                </c:pt>
                <c:pt idx="238">
                  <c:v>32132.0</c:v>
                </c:pt>
                <c:pt idx="239">
                  <c:v>32828.0</c:v>
                </c:pt>
                <c:pt idx="240">
                  <c:v>143060.0</c:v>
                </c:pt>
                <c:pt idx="241">
                  <c:v>67004.0</c:v>
                </c:pt>
                <c:pt idx="242">
                  <c:v>32762.0</c:v>
                </c:pt>
                <c:pt idx="243">
                  <c:v>32132.0</c:v>
                </c:pt>
                <c:pt idx="244">
                  <c:v>1677.0</c:v>
                </c:pt>
                <c:pt idx="245">
                  <c:v>35505.0</c:v>
                </c:pt>
                <c:pt idx="246">
                  <c:v>146332.0</c:v>
                </c:pt>
                <c:pt idx="247">
                  <c:v>32066.0</c:v>
                </c:pt>
                <c:pt idx="248">
                  <c:v>33110.0</c:v>
                </c:pt>
                <c:pt idx="249">
                  <c:v>32414.0</c:v>
                </c:pt>
                <c:pt idx="250">
                  <c:v>35503.0</c:v>
                </c:pt>
                <c:pt idx="251">
                  <c:v>149883.0</c:v>
                </c:pt>
                <c:pt idx="252">
                  <c:v>32414.0</c:v>
                </c:pt>
                <c:pt idx="253">
                  <c:v>32480.0</c:v>
                </c:pt>
                <c:pt idx="254">
                  <c:v>32414.0</c:v>
                </c:pt>
                <c:pt idx="255">
                  <c:v>32414.0</c:v>
                </c:pt>
                <c:pt idx="256">
                  <c:v>152510.0</c:v>
                </c:pt>
                <c:pt idx="257">
                  <c:v>32612.0</c:v>
                </c:pt>
                <c:pt idx="258">
                  <c:v>32480.0</c:v>
                </c:pt>
                <c:pt idx="259">
                  <c:v>32480.0</c:v>
                </c:pt>
                <c:pt idx="260">
                  <c:v>32828.0</c:v>
                </c:pt>
                <c:pt idx="261">
                  <c:v>175586.0</c:v>
                </c:pt>
                <c:pt idx="262">
                  <c:v>32414.0</c:v>
                </c:pt>
                <c:pt idx="263">
                  <c:v>32414.0</c:v>
                </c:pt>
                <c:pt idx="264">
                  <c:v>32150.0</c:v>
                </c:pt>
                <c:pt idx="265">
                  <c:v>744.0</c:v>
                </c:pt>
                <c:pt idx="266">
                  <c:v>152852.0</c:v>
                </c:pt>
                <c:pt idx="267">
                  <c:v>33110.0</c:v>
                </c:pt>
                <c:pt idx="268">
                  <c:v>32762.0</c:v>
                </c:pt>
                <c:pt idx="269">
                  <c:v>32762.0</c:v>
                </c:pt>
                <c:pt idx="270">
                  <c:v>33110.0</c:v>
                </c:pt>
                <c:pt idx="271">
                  <c:v>46754.0</c:v>
                </c:pt>
                <c:pt idx="272">
                  <c:v>139130.0</c:v>
                </c:pt>
                <c:pt idx="273">
                  <c:v>32762.0</c:v>
                </c:pt>
                <c:pt idx="274">
                  <c:v>32066.0</c:v>
                </c:pt>
                <c:pt idx="275">
                  <c:v>32762.0</c:v>
                </c:pt>
                <c:pt idx="276">
                  <c:v>29973.0</c:v>
                </c:pt>
                <c:pt idx="277">
                  <c:v>121625.0</c:v>
                </c:pt>
                <c:pt idx="278">
                  <c:v>32546.0</c:v>
                </c:pt>
                <c:pt idx="279">
                  <c:v>32762.0</c:v>
                </c:pt>
                <c:pt idx="280">
                  <c:v>33458.0</c:v>
                </c:pt>
                <c:pt idx="281">
                  <c:v>46166.0</c:v>
                </c:pt>
                <c:pt idx="282">
                  <c:v>138218.0</c:v>
                </c:pt>
                <c:pt idx="283">
                  <c:v>32198.0</c:v>
                </c:pt>
                <c:pt idx="284">
                  <c:v>59984.0</c:v>
                </c:pt>
                <c:pt idx="285">
                  <c:v>32762.0</c:v>
                </c:pt>
                <c:pt idx="286">
                  <c:v>46952.0</c:v>
                </c:pt>
                <c:pt idx="287">
                  <c:v>139130.0</c:v>
                </c:pt>
                <c:pt idx="288">
                  <c:v>32414.0</c:v>
                </c:pt>
                <c:pt idx="289">
                  <c:v>32414.0</c:v>
                </c:pt>
                <c:pt idx="290">
                  <c:v>32480.0</c:v>
                </c:pt>
                <c:pt idx="291">
                  <c:v>46898.0</c:v>
                </c:pt>
                <c:pt idx="292">
                  <c:v>137738.0</c:v>
                </c:pt>
                <c:pt idx="293">
                  <c:v>31718.0</c:v>
                </c:pt>
                <c:pt idx="294">
                  <c:v>32414.0</c:v>
                </c:pt>
                <c:pt idx="295">
                  <c:v>32762.0</c:v>
                </c:pt>
                <c:pt idx="296">
                  <c:v>45536.0</c:v>
                </c:pt>
                <c:pt idx="297">
                  <c:v>138434.0</c:v>
                </c:pt>
                <c:pt idx="298">
                  <c:v>3970.0</c:v>
                </c:pt>
                <c:pt idx="299">
                  <c:v>28162.0</c:v>
                </c:pt>
                <c:pt idx="300">
                  <c:v>32414.0</c:v>
                </c:pt>
                <c:pt idx="301">
                  <c:v>45818.0</c:v>
                </c:pt>
                <c:pt idx="302">
                  <c:v>139130.0</c:v>
                </c:pt>
                <c:pt idx="303">
                  <c:v>33176.0</c:v>
                </c:pt>
                <c:pt idx="304">
                  <c:v>32132.0</c:v>
                </c:pt>
                <c:pt idx="305">
                  <c:v>32066.0</c:v>
                </c:pt>
                <c:pt idx="306">
                  <c:v>15314.0</c:v>
                </c:pt>
                <c:pt idx="307">
                  <c:v>142118.0</c:v>
                </c:pt>
                <c:pt idx="308">
                  <c:v>8990.0</c:v>
                </c:pt>
                <c:pt idx="309">
                  <c:v>8924.0</c:v>
                </c:pt>
                <c:pt idx="310">
                  <c:v>8576.0</c:v>
                </c:pt>
                <c:pt idx="311">
                  <c:v>15782.0</c:v>
                </c:pt>
                <c:pt idx="312">
                  <c:v>114530.0</c:v>
                </c:pt>
                <c:pt idx="313">
                  <c:v>8510.0</c:v>
                </c:pt>
                <c:pt idx="314">
                  <c:v>8858.0</c:v>
                </c:pt>
                <c:pt idx="315">
                  <c:v>8924.0</c:v>
                </c:pt>
                <c:pt idx="316">
                  <c:v>15728.0</c:v>
                </c:pt>
                <c:pt idx="317">
                  <c:v>114182.0</c:v>
                </c:pt>
                <c:pt idx="318">
                  <c:v>8510.0</c:v>
                </c:pt>
                <c:pt idx="319">
                  <c:v>8858.0</c:v>
                </c:pt>
                <c:pt idx="320">
                  <c:v>8858.0</c:v>
                </c:pt>
                <c:pt idx="321">
                  <c:v>15728.0</c:v>
                </c:pt>
                <c:pt idx="322">
                  <c:v>114878.0</c:v>
                </c:pt>
                <c:pt idx="323">
                  <c:v>8924.0</c:v>
                </c:pt>
                <c:pt idx="324">
                  <c:v>8858.0</c:v>
                </c:pt>
                <c:pt idx="325">
                  <c:v>8858.0</c:v>
                </c:pt>
                <c:pt idx="326">
                  <c:v>16536.0</c:v>
                </c:pt>
                <c:pt idx="327">
                  <c:v>114004.0</c:v>
                </c:pt>
                <c:pt idx="328">
                  <c:v>8924.0</c:v>
                </c:pt>
                <c:pt idx="329">
                  <c:v>8858.0</c:v>
                </c:pt>
                <c:pt idx="330">
                  <c:v>8924.0</c:v>
                </c:pt>
                <c:pt idx="331">
                  <c:v>121466.0</c:v>
                </c:pt>
                <c:pt idx="332">
                  <c:v>8990.0</c:v>
                </c:pt>
                <c:pt idx="333">
                  <c:v>8924.0</c:v>
                </c:pt>
                <c:pt idx="334">
                  <c:v>7012.0</c:v>
                </c:pt>
                <c:pt idx="335">
                  <c:v>1978.0</c:v>
                </c:pt>
                <c:pt idx="336">
                  <c:v>121124.0</c:v>
                </c:pt>
                <c:pt idx="337">
                  <c:v>8858.0</c:v>
                </c:pt>
                <c:pt idx="338">
                  <c:v>8858.0</c:v>
                </c:pt>
                <c:pt idx="339">
                  <c:v>8924.0</c:v>
                </c:pt>
                <c:pt idx="340">
                  <c:v>8510.0</c:v>
                </c:pt>
                <c:pt idx="341">
                  <c:v>121748.0</c:v>
                </c:pt>
                <c:pt idx="342">
                  <c:v>8858.0</c:v>
                </c:pt>
                <c:pt idx="343">
                  <c:v>8858.0</c:v>
                </c:pt>
                <c:pt idx="344">
                  <c:v>8858.0</c:v>
                </c:pt>
                <c:pt idx="345">
                  <c:v>8924.0</c:v>
                </c:pt>
                <c:pt idx="346">
                  <c:v>121682.0</c:v>
                </c:pt>
                <c:pt idx="347">
                  <c:v>8858.0</c:v>
                </c:pt>
                <c:pt idx="348">
                  <c:v>8924.0</c:v>
                </c:pt>
                <c:pt idx="349">
                  <c:v>8858.0</c:v>
                </c:pt>
                <c:pt idx="350">
                  <c:v>9450.0</c:v>
                </c:pt>
                <c:pt idx="351">
                  <c:v>120940.0</c:v>
                </c:pt>
                <c:pt idx="352">
                  <c:v>8990.0</c:v>
                </c:pt>
                <c:pt idx="353">
                  <c:v>8924.0</c:v>
                </c:pt>
                <c:pt idx="354">
                  <c:v>8510.0</c:v>
                </c:pt>
                <c:pt idx="355">
                  <c:v>110360.0</c:v>
                </c:pt>
                <c:pt idx="356">
                  <c:v>20312.0</c:v>
                </c:pt>
                <c:pt idx="357">
                  <c:v>8858.0</c:v>
                </c:pt>
                <c:pt idx="358">
                  <c:v>8924.0</c:v>
                </c:pt>
                <c:pt idx="359">
                  <c:v>8924.0</c:v>
                </c:pt>
                <c:pt idx="360">
                  <c:v>114530.0</c:v>
                </c:pt>
                <c:pt idx="361">
                  <c:v>15368.0</c:v>
                </c:pt>
                <c:pt idx="362">
                  <c:v>8858.0</c:v>
                </c:pt>
                <c:pt idx="363">
                  <c:v>8858.0</c:v>
                </c:pt>
                <c:pt idx="364">
                  <c:v>8858.0</c:v>
                </c:pt>
                <c:pt idx="365">
                  <c:v>115010.0</c:v>
                </c:pt>
                <c:pt idx="366">
                  <c:v>15662.0</c:v>
                </c:pt>
                <c:pt idx="367">
                  <c:v>8858.0</c:v>
                </c:pt>
                <c:pt idx="368">
                  <c:v>8510.0</c:v>
                </c:pt>
                <c:pt idx="369">
                  <c:v>8858.0</c:v>
                </c:pt>
                <c:pt idx="370">
                  <c:v>114878.0</c:v>
                </c:pt>
                <c:pt idx="371">
                  <c:v>15728.0</c:v>
                </c:pt>
                <c:pt idx="372">
                  <c:v>8924.0</c:v>
                </c:pt>
                <c:pt idx="373">
                  <c:v>8858.0</c:v>
                </c:pt>
                <c:pt idx="374">
                  <c:v>8510.0</c:v>
                </c:pt>
                <c:pt idx="375">
                  <c:v>114728.0</c:v>
                </c:pt>
                <c:pt idx="376">
                  <c:v>15728.0</c:v>
                </c:pt>
                <c:pt idx="377">
                  <c:v>8924.0</c:v>
                </c:pt>
                <c:pt idx="378">
                  <c:v>3240.0</c:v>
                </c:pt>
                <c:pt idx="379">
                  <c:v>5816.0</c:v>
                </c:pt>
                <c:pt idx="380">
                  <c:v>114530.0</c:v>
                </c:pt>
                <c:pt idx="381">
                  <c:v>15662.0</c:v>
                </c:pt>
                <c:pt idx="382">
                  <c:v>8924.0</c:v>
                </c:pt>
                <c:pt idx="383">
                  <c:v>8510.0</c:v>
                </c:pt>
                <c:pt idx="384">
                  <c:v>8510.0</c:v>
                </c:pt>
                <c:pt idx="385">
                  <c:v>114944.0</c:v>
                </c:pt>
                <c:pt idx="386">
                  <c:v>15716.0</c:v>
                </c:pt>
                <c:pt idx="387">
                  <c:v>8858.0</c:v>
                </c:pt>
                <c:pt idx="388">
                  <c:v>8510.0</c:v>
                </c:pt>
                <c:pt idx="389">
                  <c:v>9798.0</c:v>
                </c:pt>
                <c:pt idx="390">
                  <c:v>114004.0</c:v>
                </c:pt>
                <c:pt idx="391">
                  <c:v>15728.0</c:v>
                </c:pt>
                <c:pt idx="392">
                  <c:v>8510.0</c:v>
                </c:pt>
                <c:pt idx="393">
                  <c:v>8858.0</c:v>
                </c:pt>
                <c:pt idx="394">
                  <c:v>9732.0</c:v>
                </c:pt>
                <c:pt idx="395">
                  <c:v>113656.0</c:v>
                </c:pt>
                <c:pt idx="396">
                  <c:v>15728.0</c:v>
                </c:pt>
                <c:pt idx="397">
                  <c:v>8858.0</c:v>
                </c:pt>
                <c:pt idx="398">
                  <c:v>8924.0</c:v>
                </c:pt>
                <c:pt idx="399">
                  <c:v>9798.0</c:v>
                </c:pt>
                <c:pt idx="400">
                  <c:v>114136.0</c:v>
                </c:pt>
                <c:pt idx="401">
                  <c:v>15380.0</c:v>
                </c:pt>
                <c:pt idx="402">
                  <c:v>8990.0</c:v>
                </c:pt>
                <c:pt idx="403">
                  <c:v>8924.0</c:v>
                </c:pt>
                <c:pt idx="404">
                  <c:v>9732.0</c:v>
                </c:pt>
                <c:pt idx="405">
                  <c:v>113710.0</c:v>
                </c:pt>
                <c:pt idx="406">
                  <c:v>15314.0</c:v>
                </c:pt>
                <c:pt idx="407">
                  <c:v>8924.0</c:v>
                </c:pt>
                <c:pt idx="408">
                  <c:v>8858.0</c:v>
                </c:pt>
                <c:pt idx="409">
                  <c:v>9798.0</c:v>
                </c:pt>
                <c:pt idx="410">
                  <c:v>114004.0</c:v>
                </c:pt>
                <c:pt idx="411">
                  <c:v>15662.0</c:v>
                </c:pt>
                <c:pt idx="412">
                  <c:v>8858.0</c:v>
                </c:pt>
                <c:pt idx="413">
                  <c:v>8576.0</c:v>
                </c:pt>
                <c:pt idx="414">
                  <c:v>9732.0</c:v>
                </c:pt>
                <c:pt idx="415">
                  <c:v>113656.0</c:v>
                </c:pt>
                <c:pt idx="416">
                  <c:v>15728.0</c:v>
                </c:pt>
                <c:pt idx="417">
                  <c:v>8858.0</c:v>
                </c:pt>
                <c:pt idx="418">
                  <c:v>8858.0</c:v>
                </c:pt>
                <c:pt idx="419">
                  <c:v>9732.0</c:v>
                </c:pt>
                <c:pt idx="420">
                  <c:v>108978.0</c:v>
                </c:pt>
                <c:pt idx="421">
                  <c:v>11548.0</c:v>
                </c:pt>
                <c:pt idx="422">
                  <c:v>8924.0</c:v>
                </c:pt>
                <c:pt idx="423">
                  <c:v>8858.0</c:v>
                </c:pt>
                <c:pt idx="424">
                  <c:v>99196.0</c:v>
                </c:pt>
                <c:pt idx="425">
                  <c:v>24456.0</c:v>
                </c:pt>
                <c:pt idx="426">
                  <c:v>15380.0</c:v>
                </c:pt>
                <c:pt idx="427">
                  <c:v>8576.0</c:v>
                </c:pt>
                <c:pt idx="428">
                  <c:v>8924.0</c:v>
                </c:pt>
                <c:pt idx="429">
                  <c:v>114584.0</c:v>
                </c:pt>
                <c:pt idx="430">
                  <c:v>8858.0</c:v>
                </c:pt>
                <c:pt idx="431">
                  <c:v>15662.0</c:v>
                </c:pt>
                <c:pt idx="432">
                  <c:v>8312.0</c:v>
                </c:pt>
                <c:pt idx="433">
                  <c:v>9732.0</c:v>
                </c:pt>
                <c:pt idx="434">
                  <c:v>114070.0</c:v>
                </c:pt>
                <c:pt idx="435">
                  <c:v>8858.0</c:v>
                </c:pt>
                <c:pt idx="436">
                  <c:v>15662.0</c:v>
                </c:pt>
                <c:pt idx="437">
                  <c:v>8858.0</c:v>
                </c:pt>
                <c:pt idx="438">
                  <c:v>9798.0</c:v>
                </c:pt>
                <c:pt idx="439">
                  <c:v>114004.0</c:v>
                </c:pt>
                <c:pt idx="440">
                  <c:v>8924.0</c:v>
                </c:pt>
                <c:pt idx="441">
                  <c:v>15314.0</c:v>
                </c:pt>
                <c:pt idx="442">
                  <c:v>8858.0</c:v>
                </c:pt>
                <c:pt idx="443">
                  <c:v>9732.0</c:v>
                </c:pt>
                <c:pt idx="444">
                  <c:v>114004.0</c:v>
                </c:pt>
                <c:pt idx="445">
                  <c:v>8924.0</c:v>
                </c:pt>
                <c:pt idx="446">
                  <c:v>15314.0</c:v>
                </c:pt>
                <c:pt idx="447">
                  <c:v>8924.0</c:v>
                </c:pt>
                <c:pt idx="448">
                  <c:v>9864.0</c:v>
                </c:pt>
                <c:pt idx="449">
                  <c:v>114136.0</c:v>
                </c:pt>
                <c:pt idx="450">
                  <c:v>8924.0</c:v>
                </c:pt>
                <c:pt idx="451">
                  <c:v>15314.0</c:v>
                </c:pt>
                <c:pt idx="452">
                  <c:v>8990.0</c:v>
                </c:pt>
                <c:pt idx="453">
                  <c:v>9732.0</c:v>
                </c:pt>
                <c:pt idx="454">
                  <c:v>114058.0</c:v>
                </c:pt>
                <c:pt idx="455">
                  <c:v>8858.0</c:v>
                </c:pt>
                <c:pt idx="456">
                  <c:v>15728.0</c:v>
                </c:pt>
                <c:pt idx="457">
                  <c:v>8858.0</c:v>
                </c:pt>
                <c:pt idx="458">
                  <c:v>9798.0</c:v>
                </c:pt>
                <c:pt idx="459">
                  <c:v>114004.0</c:v>
                </c:pt>
                <c:pt idx="460">
                  <c:v>8858.0</c:v>
                </c:pt>
                <c:pt idx="461">
                  <c:v>15662.0</c:v>
                </c:pt>
                <c:pt idx="462">
                  <c:v>8576.0</c:v>
                </c:pt>
              </c:numCache>
            </c:numRef>
          </c:val>
          <c:smooth val="0"/>
        </c:ser>
        <c:ser>
          <c:idx val="2"/>
          <c:order val="2"/>
          <c:tx>
            <c:strRef>
              <c:f>'Automatic Coordinator.csv'!$D$1</c:f>
              <c:strCache>
                <c:ptCount val="1"/>
                <c:pt idx="0">
                  <c:v>1 File</c:v>
                </c:pt>
              </c:strCache>
            </c:strRef>
          </c:tx>
          <c:spPr>
            <a:ln w="12700">
              <a:solidFill>
                <a:srgbClr val="FF00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Coordinator.csv'!$D$2:$D$464</c:f>
              <c:numCache>
                <c:formatCode>General</c:formatCode>
                <c:ptCount val="463"/>
                <c:pt idx="0">
                  <c:v>22342.0</c:v>
                </c:pt>
                <c:pt idx="1">
                  <c:v>0.0</c:v>
                </c:pt>
                <c:pt idx="2">
                  <c:v>0.0</c:v>
                </c:pt>
                <c:pt idx="3">
                  <c:v>0.0</c:v>
                </c:pt>
                <c:pt idx="4">
                  <c:v>18066.0</c:v>
                </c:pt>
                <c:pt idx="5">
                  <c:v>32206.0</c:v>
                </c:pt>
                <c:pt idx="6">
                  <c:v>13412.0</c:v>
                </c:pt>
                <c:pt idx="7">
                  <c:v>13508.0</c:v>
                </c:pt>
                <c:pt idx="8">
                  <c:v>13412.0</c:v>
                </c:pt>
                <c:pt idx="9">
                  <c:v>13412.0</c:v>
                </c:pt>
                <c:pt idx="10">
                  <c:v>41802.0</c:v>
                </c:pt>
                <c:pt idx="11">
                  <c:v>13892.0</c:v>
                </c:pt>
                <c:pt idx="12">
                  <c:v>13064.0</c:v>
                </c:pt>
                <c:pt idx="13">
                  <c:v>13760.0</c:v>
                </c:pt>
                <c:pt idx="14">
                  <c:v>13766.0</c:v>
                </c:pt>
                <c:pt idx="15">
                  <c:v>29792.0</c:v>
                </c:pt>
                <c:pt idx="16">
                  <c:v>13766.0</c:v>
                </c:pt>
                <c:pt idx="17">
                  <c:v>13766.0</c:v>
                </c:pt>
                <c:pt idx="18">
                  <c:v>13418.0</c:v>
                </c:pt>
                <c:pt idx="19">
                  <c:v>13070.0</c:v>
                </c:pt>
                <c:pt idx="20">
                  <c:v>133694.0</c:v>
                </c:pt>
                <c:pt idx="21">
                  <c:v>2840.0</c:v>
                </c:pt>
                <c:pt idx="22">
                  <c:v>10926.0</c:v>
                </c:pt>
                <c:pt idx="23">
                  <c:v>13418.0</c:v>
                </c:pt>
                <c:pt idx="24">
                  <c:v>13070.0</c:v>
                </c:pt>
                <c:pt idx="25">
                  <c:v>237116.0</c:v>
                </c:pt>
                <c:pt idx="26">
                  <c:v>13418.0</c:v>
                </c:pt>
                <c:pt idx="27">
                  <c:v>15002.0</c:v>
                </c:pt>
                <c:pt idx="28">
                  <c:v>13418.0</c:v>
                </c:pt>
                <c:pt idx="29">
                  <c:v>12806.0</c:v>
                </c:pt>
                <c:pt idx="30">
                  <c:v>29612.0</c:v>
                </c:pt>
                <c:pt idx="31">
                  <c:v>13766.0</c:v>
                </c:pt>
                <c:pt idx="32">
                  <c:v>13418.0</c:v>
                </c:pt>
                <c:pt idx="33">
                  <c:v>14954.0</c:v>
                </c:pt>
                <c:pt idx="34">
                  <c:v>13070.0</c:v>
                </c:pt>
                <c:pt idx="35">
                  <c:v>26618.0</c:v>
                </c:pt>
                <c:pt idx="36">
                  <c:v>224072.0</c:v>
                </c:pt>
                <c:pt idx="37">
                  <c:v>13070.0</c:v>
                </c:pt>
                <c:pt idx="38">
                  <c:v>13418.0</c:v>
                </c:pt>
                <c:pt idx="39">
                  <c:v>13418.0</c:v>
                </c:pt>
                <c:pt idx="40">
                  <c:v>29354.0</c:v>
                </c:pt>
                <c:pt idx="41">
                  <c:v>119786.0</c:v>
                </c:pt>
                <c:pt idx="42">
                  <c:v>13418.0</c:v>
                </c:pt>
                <c:pt idx="43">
                  <c:v>13418.0</c:v>
                </c:pt>
                <c:pt idx="44">
                  <c:v>13418.0</c:v>
                </c:pt>
                <c:pt idx="45">
                  <c:v>27158.0</c:v>
                </c:pt>
                <c:pt idx="46">
                  <c:v>16736.0</c:v>
                </c:pt>
                <c:pt idx="47">
                  <c:v>13418.0</c:v>
                </c:pt>
                <c:pt idx="48">
                  <c:v>13766.0</c:v>
                </c:pt>
                <c:pt idx="49">
                  <c:v>13766.0</c:v>
                </c:pt>
                <c:pt idx="50">
                  <c:v>27422.0</c:v>
                </c:pt>
                <c:pt idx="51">
                  <c:v>120758.0</c:v>
                </c:pt>
                <c:pt idx="52">
                  <c:v>13418.0</c:v>
                </c:pt>
                <c:pt idx="53">
                  <c:v>13766.0</c:v>
                </c:pt>
                <c:pt idx="54">
                  <c:v>13418.0</c:v>
                </c:pt>
                <c:pt idx="55">
                  <c:v>134246.0</c:v>
                </c:pt>
                <c:pt idx="56">
                  <c:v>13766.0</c:v>
                </c:pt>
                <c:pt idx="57">
                  <c:v>13418.0</c:v>
                </c:pt>
                <c:pt idx="58">
                  <c:v>13418.0</c:v>
                </c:pt>
                <c:pt idx="59">
                  <c:v>13418.0</c:v>
                </c:pt>
                <c:pt idx="60">
                  <c:v>135206.0</c:v>
                </c:pt>
                <c:pt idx="61">
                  <c:v>13418.0</c:v>
                </c:pt>
                <c:pt idx="62">
                  <c:v>8414.0</c:v>
                </c:pt>
                <c:pt idx="63">
                  <c:v>5352.0</c:v>
                </c:pt>
                <c:pt idx="64">
                  <c:v>13418.0</c:v>
                </c:pt>
                <c:pt idx="65">
                  <c:v>133178.0</c:v>
                </c:pt>
                <c:pt idx="66">
                  <c:v>13766.0</c:v>
                </c:pt>
                <c:pt idx="67">
                  <c:v>13766.0</c:v>
                </c:pt>
                <c:pt idx="68">
                  <c:v>13766.0</c:v>
                </c:pt>
                <c:pt idx="69">
                  <c:v>13766.0</c:v>
                </c:pt>
                <c:pt idx="70">
                  <c:v>134666.0</c:v>
                </c:pt>
                <c:pt idx="71">
                  <c:v>13070.0</c:v>
                </c:pt>
                <c:pt idx="72">
                  <c:v>13766.0</c:v>
                </c:pt>
                <c:pt idx="73">
                  <c:v>13766.0</c:v>
                </c:pt>
                <c:pt idx="74">
                  <c:v>13418.0</c:v>
                </c:pt>
                <c:pt idx="75">
                  <c:v>133286.0</c:v>
                </c:pt>
                <c:pt idx="76">
                  <c:v>13418.0</c:v>
                </c:pt>
                <c:pt idx="77">
                  <c:v>13418.0</c:v>
                </c:pt>
                <c:pt idx="78">
                  <c:v>13418.0</c:v>
                </c:pt>
                <c:pt idx="79">
                  <c:v>13418.0</c:v>
                </c:pt>
                <c:pt idx="80">
                  <c:v>252398.0</c:v>
                </c:pt>
                <c:pt idx="81">
                  <c:v>13418.0</c:v>
                </c:pt>
                <c:pt idx="82">
                  <c:v>13766.0</c:v>
                </c:pt>
                <c:pt idx="83">
                  <c:v>13070.0</c:v>
                </c:pt>
                <c:pt idx="84">
                  <c:v>13418.0</c:v>
                </c:pt>
                <c:pt idx="85">
                  <c:v>28808.0</c:v>
                </c:pt>
                <c:pt idx="86">
                  <c:v>13766.0</c:v>
                </c:pt>
                <c:pt idx="87">
                  <c:v>13418.0</c:v>
                </c:pt>
                <c:pt idx="88">
                  <c:v>13418.0</c:v>
                </c:pt>
                <c:pt idx="89">
                  <c:v>13766.0</c:v>
                </c:pt>
                <c:pt idx="90">
                  <c:v>135362.0</c:v>
                </c:pt>
                <c:pt idx="91">
                  <c:v>13418.0</c:v>
                </c:pt>
                <c:pt idx="92">
                  <c:v>13418.0</c:v>
                </c:pt>
                <c:pt idx="93">
                  <c:v>13766.0</c:v>
                </c:pt>
                <c:pt idx="94">
                  <c:v>110612.0</c:v>
                </c:pt>
                <c:pt idx="95">
                  <c:v>36356.0</c:v>
                </c:pt>
                <c:pt idx="96">
                  <c:v>13070.0</c:v>
                </c:pt>
                <c:pt idx="97">
                  <c:v>13418.0</c:v>
                </c:pt>
                <c:pt idx="98">
                  <c:v>13766.0</c:v>
                </c:pt>
                <c:pt idx="99">
                  <c:v>122162.0</c:v>
                </c:pt>
                <c:pt idx="100">
                  <c:v>28226.0</c:v>
                </c:pt>
                <c:pt idx="101">
                  <c:v>13070.0</c:v>
                </c:pt>
                <c:pt idx="102">
                  <c:v>13070.0</c:v>
                </c:pt>
                <c:pt idx="103">
                  <c:v>13766.0</c:v>
                </c:pt>
                <c:pt idx="104">
                  <c:v>114751.0</c:v>
                </c:pt>
                <c:pt idx="105">
                  <c:v>19327.0</c:v>
                </c:pt>
                <c:pt idx="106">
                  <c:v>13550.0</c:v>
                </c:pt>
                <c:pt idx="107">
                  <c:v>13772.0</c:v>
                </c:pt>
                <c:pt idx="108">
                  <c:v>13904.0</c:v>
                </c:pt>
                <c:pt idx="109">
                  <c:v>122084.0</c:v>
                </c:pt>
                <c:pt idx="110">
                  <c:v>27084.0</c:v>
                </c:pt>
                <c:pt idx="111">
                  <c:v>13424.0</c:v>
                </c:pt>
                <c:pt idx="112">
                  <c:v>13904.0</c:v>
                </c:pt>
                <c:pt idx="113">
                  <c:v>13502.0</c:v>
                </c:pt>
                <c:pt idx="114">
                  <c:v>119714.0</c:v>
                </c:pt>
                <c:pt idx="115">
                  <c:v>26712.0</c:v>
                </c:pt>
                <c:pt idx="116">
                  <c:v>13424.0</c:v>
                </c:pt>
                <c:pt idx="117">
                  <c:v>13424.0</c:v>
                </c:pt>
                <c:pt idx="118">
                  <c:v>14778.0</c:v>
                </c:pt>
                <c:pt idx="119">
                  <c:v>118222.0</c:v>
                </c:pt>
                <c:pt idx="120">
                  <c:v>31140.0</c:v>
                </c:pt>
                <c:pt idx="121">
                  <c:v>13424.0</c:v>
                </c:pt>
                <c:pt idx="122">
                  <c:v>13424.0</c:v>
                </c:pt>
                <c:pt idx="123">
                  <c:v>14646.0</c:v>
                </c:pt>
                <c:pt idx="124">
                  <c:v>118570.0</c:v>
                </c:pt>
                <c:pt idx="125">
                  <c:v>26952.0</c:v>
                </c:pt>
                <c:pt idx="126">
                  <c:v>13076.0</c:v>
                </c:pt>
                <c:pt idx="127">
                  <c:v>13772.0</c:v>
                </c:pt>
                <c:pt idx="128">
                  <c:v>76847.0</c:v>
                </c:pt>
                <c:pt idx="129">
                  <c:v>56021.0</c:v>
                </c:pt>
                <c:pt idx="130">
                  <c:v>28236.0</c:v>
                </c:pt>
                <c:pt idx="131">
                  <c:v>13772.0</c:v>
                </c:pt>
                <c:pt idx="132">
                  <c:v>13556.0</c:v>
                </c:pt>
                <c:pt idx="133">
                  <c:v>122612.0</c:v>
                </c:pt>
                <c:pt idx="134">
                  <c:v>13772.0</c:v>
                </c:pt>
                <c:pt idx="135">
                  <c:v>28236.0</c:v>
                </c:pt>
                <c:pt idx="136">
                  <c:v>13772.0</c:v>
                </c:pt>
                <c:pt idx="137">
                  <c:v>13424.0</c:v>
                </c:pt>
                <c:pt idx="138">
                  <c:v>119924.0</c:v>
                </c:pt>
                <c:pt idx="139">
                  <c:v>13424.0</c:v>
                </c:pt>
                <c:pt idx="140">
                  <c:v>28236.0</c:v>
                </c:pt>
                <c:pt idx="141">
                  <c:v>13424.0</c:v>
                </c:pt>
                <c:pt idx="142">
                  <c:v>13772.0</c:v>
                </c:pt>
                <c:pt idx="143">
                  <c:v>119096.0</c:v>
                </c:pt>
                <c:pt idx="144">
                  <c:v>13424.0</c:v>
                </c:pt>
                <c:pt idx="145">
                  <c:v>26844.0</c:v>
                </c:pt>
                <c:pt idx="146">
                  <c:v>13772.0</c:v>
                </c:pt>
                <c:pt idx="147">
                  <c:v>18342.0</c:v>
                </c:pt>
                <c:pt idx="148">
                  <c:v>109794.0</c:v>
                </c:pt>
                <c:pt idx="149">
                  <c:v>8428.0</c:v>
                </c:pt>
                <c:pt idx="150">
                  <c:v>27624.0</c:v>
                </c:pt>
                <c:pt idx="151">
                  <c:v>13772.0</c:v>
                </c:pt>
                <c:pt idx="152">
                  <c:v>15042.0</c:v>
                </c:pt>
                <c:pt idx="153">
                  <c:v>118834.0</c:v>
                </c:pt>
                <c:pt idx="154">
                  <c:v>13904.0</c:v>
                </c:pt>
                <c:pt idx="155">
                  <c:v>27432.0</c:v>
                </c:pt>
                <c:pt idx="156">
                  <c:v>13556.0</c:v>
                </c:pt>
                <c:pt idx="157">
                  <c:v>110324.0</c:v>
                </c:pt>
                <c:pt idx="158">
                  <c:v>23000.0</c:v>
                </c:pt>
                <c:pt idx="159">
                  <c:v>13772.0</c:v>
                </c:pt>
                <c:pt idx="160">
                  <c:v>26868.0</c:v>
                </c:pt>
                <c:pt idx="161">
                  <c:v>13772.0</c:v>
                </c:pt>
                <c:pt idx="162">
                  <c:v>123488.0</c:v>
                </c:pt>
                <c:pt idx="163">
                  <c:v>13424.0</c:v>
                </c:pt>
                <c:pt idx="164">
                  <c:v>13424.0</c:v>
                </c:pt>
                <c:pt idx="165">
                  <c:v>28236.0</c:v>
                </c:pt>
                <c:pt idx="166">
                  <c:v>14778.0</c:v>
                </c:pt>
                <c:pt idx="167">
                  <c:v>118918.0</c:v>
                </c:pt>
                <c:pt idx="168">
                  <c:v>13424.0</c:v>
                </c:pt>
                <c:pt idx="169">
                  <c:v>13076.0</c:v>
                </c:pt>
                <c:pt idx="170">
                  <c:v>27888.0</c:v>
                </c:pt>
                <c:pt idx="171">
                  <c:v>14298.0</c:v>
                </c:pt>
                <c:pt idx="172">
                  <c:v>118918.0</c:v>
                </c:pt>
                <c:pt idx="173">
                  <c:v>13208.0</c:v>
                </c:pt>
                <c:pt idx="174">
                  <c:v>13424.0</c:v>
                </c:pt>
                <c:pt idx="175">
                  <c:v>27432.0</c:v>
                </c:pt>
                <c:pt idx="176">
                  <c:v>18672.0</c:v>
                </c:pt>
                <c:pt idx="177">
                  <c:v>119050.0</c:v>
                </c:pt>
                <c:pt idx="178">
                  <c:v>13838.0</c:v>
                </c:pt>
                <c:pt idx="179">
                  <c:v>13838.0</c:v>
                </c:pt>
                <c:pt idx="180">
                  <c:v>23726.0</c:v>
                </c:pt>
                <c:pt idx="181">
                  <c:v>18202.0</c:v>
                </c:pt>
                <c:pt idx="182">
                  <c:v>118570.0</c:v>
                </c:pt>
                <c:pt idx="183">
                  <c:v>13772.0</c:v>
                </c:pt>
                <c:pt idx="184">
                  <c:v>13490.0</c:v>
                </c:pt>
                <c:pt idx="185">
                  <c:v>25652.0</c:v>
                </c:pt>
                <c:pt idx="186">
                  <c:v>121920.0</c:v>
                </c:pt>
                <c:pt idx="187">
                  <c:v>13556.0</c:v>
                </c:pt>
                <c:pt idx="188">
                  <c:v>13424.0</c:v>
                </c:pt>
                <c:pt idx="189">
                  <c:v>13424.0</c:v>
                </c:pt>
                <c:pt idx="190">
                  <c:v>22522.0</c:v>
                </c:pt>
                <c:pt idx="191">
                  <c:v>128308.0</c:v>
                </c:pt>
                <c:pt idx="192">
                  <c:v>13772.0</c:v>
                </c:pt>
                <c:pt idx="193">
                  <c:v>13028.0</c:v>
                </c:pt>
                <c:pt idx="194">
                  <c:v>2205.0</c:v>
                </c:pt>
                <c:pt idx="195">
                  <c:v>21569.0</c:v>
                </c:pt>
                <c:pt idx="196">
                  <c:v>124086.0</c:v>
                </c:pt>
                <c:pt idx="197">
                  <c:v>13838.0</c:v>
                </c:pt>
                <c:pt idx="198">
                  <c:v>13424.0</c:v>
                </c:pt>
                <c:pt idx="199">
                  <c:v>13424.0</c:v>
                </c:pt>
                <c:pt idx="200">
                  <c:v>23114.0</c:v>
                </c:pt>
                <c:pt idx="201">
                  <c:v>122826.0</c:v>
                </c:pt>
                <c:pt idx="202">
                  <c:v>13424.0</c:v>
                </c:pt>
                <c:pt idx="203">
                  <c:v>13424.0</c:v>
                </c:pt>
                <c:pt idx="204">
                  <c:v>13490.0</c:v>
                </c:pt>
                <c:pt idx="205">
                  <c:v>21486.0</c:v>
                </c:pt>
                <c:pt idx="206">
                  <c:v>124886.0</c:v>
                </c:pt>
                <c:pt idx="207">
                  <c:v>13880.0</c:v>
                </c:pt>
                <c:pt idx="208">
                  <c:v>17648.0</c:v>
                </c:pt>
                <c:pt idx="209">
                  <c:v>13424.0</c:v>
                </c:pt>
                <c:pt idx="210">
                  <c:v>125172.0</c:v>
                </c:pt>
                <c:pt idx="211">
                  <c:v>22226.0</c:v>
                </c:pt>
                <c:pt idx="212">
                  <c:v>13424.0</c:v>
                </c:pt>
                <c:pt idx="213">
                  <c:v>13076.0</c:v>
                </c:pt>
                <c:pt idx="214">
                  <c:v>13424.0</c:v>
                </c:pt>
                <c:pt idx="215">
                  <c:v>124212.0</c:v>
                </c:pt>
                <c:pt idx="216">
                  <c:v>22508.0</c:v>
                </c:pt>
                <c:pt idx="217">
                  <c:v>13490.0</c:v>
                </c:pt>
                <c:pt idx="218">
                  <c:v>13772.0</c:v>
                </c:pt>
                <c:pt idx="219">
                  <c:v>14298.0</c:v>
                </c:pt>
                <c:pt idx="220">
                  <c:v>123950.0</c:v>
                </c:pt>
                <c:pt idx="221">
                  <c:v>22508.0</c:v>
                </c:pt>
                <c:pt idx="222">
                  <c:v>13424.0</c:v>
                </c:pt>
                <c:pt idx="223">
                  <c:v>17684.0</c:v>
                </c:pt>
                <c:pt idx="224">
                  <c:v>14082.0</c:v>
                </c:pt>
                <c:pt idx="225">
                  <c:v>123206.0</c:v>
                </c:pt>
                <c:pt idx="226">
                  <c:v>22382.0</c:v>
                </c:pt>
                <c:pt idx="227">
                  <c:v>13490.0</c:v>
                </c:pt>
                <c:pt idx="228">
                  <c:v>13838.0</c:v>
                </c:pt>
                <c:pt idx="229">
                  <c:v>14298.0</c:v>
                </c:pt>
                <c:pt idx="230">
                  <c:v>118918.0</c:v>
                </c:pt>
                <c:pt idx="231">
                  <c:v>28290.0</c:v>
                </c:pt>
                <c:pt idx="232">
                  <c:v>13490.0</c:v>
                </c:pt>
                <c:pt idx="233">
                  <c:v>13424.0</c:v>
                </c:pt>
                <c:pt idx="234">
                  <c:v>104054.0</c:v>
                </c:pt>
                <c:pt idx="235">
                  <c:v>29162.0</c:v>
                </c:pt>
                <c:pt idx="236">
                  <c:v>27624.0</c:v>
                </c:pt>
                <c:pt idx="237">
                  <c:v>13772.0</c:v>
                </c:pt>
                <c:pt idx="238">
                  <c:v>8282.0</c:v>
                </c:pt>
                <c:pt idx="239">
                  <c:v>115188.0</c:v>
                </c:pt>
                <c:pt idx="240">
                  <c:v>13424.0</c:v>
                </c:pt>
                <c:pt idx="241">
                  <c:v>27012.0</c:v>
                </c:pt>
                <c:pt idx="242">
                  <c:v>13424.0</c:v>
                </c:pt>
                <c:pt idx="243">
                  <c:v>13772.0</c:v>
                </c:pt>
                <c:pt idx="244">
                  <c:v>119030.0</c:v>
                </c:pt>
                <c:pt idx="245">
                  <c:v>13556.0</c:v>
                </c:pt>
                <c:pt idx="246">
                  <c:v>27342.0</c:v>
                </c:pt>
                <c:pt idx="247">
                  <c:v>13424.0</c:v>
                </c:pt>
                <c:pt idx="248">
                  <c:v>14712.0</c:v>
                </c:pt>
                <c:pt idx="249">
                  <c:v>118222.0</c:v>
                </c:pt>
                <c:pt idx="250">
                  <c:v>13772.0</c:v>
                </c:pt>
                <c:pt idx="251">
                  <c:v>27846.0</c:v>
                </c:pt>
                <c:pt idx="252">
                  <c:v>13490.0</c:v>
                </c:pt>
                <c:pt idx="253">
                  <c:v>14298.0</c:v>
                </c:pt>
                <c:pt idx="254">
                  <c:v>118570.0</c:v>
                </c:pt>
                <c:pt idx="255">
                  <c:v>13772.0</c:v>
                </c:pt>
                <c:pt idx="256">
                  <c:v>27276.0</c:v>
                </c:pt>
                <c:pt idx="257">
                  <c:v>13424.0</c:v>
                </c:pt>
                <c:pt idx="258">
                  <c:v>19728.0</c:v>
                </c:pt>
                <c:pt idx="259">
                  <c:v>118984.0</c:v>
                </c:pt>
                <c:pt idx="260">
                  <c:v>13424.0</c:v>
                </c:pt>
                <c:pt idx="261">
                  <c:v>27432.0</c:v>
                </c:pt>
                <c:pt idx="262">
                  <c:v>13772.0</c:v>
                </c:pt>
                <c:pt idx="263">
                  <c:v>14298.0</c:v>
                </c:pt>
                <c:pt idx="264">
                  <c:v>118570.0</c:v>
                </c:pt>
                <c:pt idx="265">
                  <c:v>13904.0</c:v>
                </c:pt>
                <c:pt idx="266">
                  <c:v>27888.0</c:v>
                </c:pt>
                <c:pt idx="267">
                  <c:v>13424.0</c:v>
                </c:pt>
                <c:pt idx="268">
                  <c:v>14430.0</c:v>
                </c:pt>
                <c:pt idx="269">
                  <c:v>118354.0</c:v>
                </c:pt>
                <c:pt idx="270">
                  <c:v>13490.0</c:v>
                </c:pt>
                <c:pt idx="271">
                  <c:v>27342.0</c:v>
                </c:pt>
                <c:pt idx="272">
                  <c:v>13556.0</c:v>
                </c:pt>
                <c:pt idx="273">
                  <c:v>119792.0</c:v>
                </c:pt>
                <c:pt idx="274">
                  <c:v>13424.0</c:v>
                </c:pt>
                <c:pt idx="275">
                  <c:v>13424.0</c:v>
                </c:pt>
                <c:pt idx="276">
                  <c:v>27234.0</c:v>
                </c:pt>
                <c:pt idx="277">
                  <c:v>13424.0</c:v>
                </c:pt>
                <c:pt idx="278">
                  <c:v>124526.0</c:v>
                </c:pt>
                <c:pt idx="279">
                  <c:v>13478.0</c:v>
                </c:pt>
                <c:pt idx="280">
                  <c:v>13424.0</c:v>
                </c:pt>
                <c:pt idx="281">
                  <c:v>28236.0</c:v>
                </c:pt>
                <c:pt idx="282">
                  <c:v>13838.0</c:v>
                </c:pt>
                <c:pt idx="283">
                  <c:v>119792.0</c:v>
                </c:pt>
                <c:pt idx="284">
                  <c:v>8948.0</c:v>
                </c:pt>
                <c:pt idx="285">
                  <c:v>4542.0</c:v>
                </c:pt>
                <c:pt idx="286">
                  <c:v>27276.0</c:v>
                </c:pt>
                <c:pt idx="287">
                  <c:v>13424.0</c:v>
                </c:pt>
                <c:pt idx="288">
                  <c:v>119096.0</c:v>
                </c:pt>
                <c:pt idx="289">
                  <c:v>13838.0</c:v>
                </c:pt>
                <c:pt idx="290">
                  <c:v>13772.0</c:v>
                </c:pt>
                <c:pt idx="291">
                  <c:v>26538.0</c:v>
                </c:pt>
                <c:pt idx="292">
                  <c:v>13424.0</c:v>
                </c:pt>
                <c:pt idx="293">
                  <c:v>119642.0</c:v>
                </c:pt>
                <c:pt idx="294">
                  <c:v>13490.0</c:v>
                </c:pt>
                <c:pt idx="295">
                  <c:v>13142.0</c:v>
                </c:pt>
                <c:pt idx="296">
                  <c:v>27342.0</c:v>
                </c:pt>
                <c:pt idx="297">
                  <c:v>14016.0</c:v>
                </c:pt>
                <c:pt idx="298">
                  <c:v>118276.0</c:v>
                </c:pt>
                <c:pt idx="299">
                  <c:v>13424.0</c:v>
                </c:pt>
                <c:pt idx="300">
                  <c:v>18074.0</c:v>
                </c:pt>
                <c:pt idx="301">
                  <c:v>27780.0</c:v>
                </c:pt>
                <c:pt idx="302">
                  <c:v>13752.0</c:v>
                </c:pt>
                <c:pt idx="303">
                  <c:v>118222.0</c:v>
                </c:pt>
                <c:pt idx="304">
                  <c:v>13772.0</c:v>
                </c:pt>
                <c:pt idx="305">
                  <c:v>13424.0</c:v>
                </c:pt>
                <c:pt idx="306">
                  <c:v>15660.0</c:v>
                </c:pt>
                <c:pt idx="307">
                  <c:v>9798.0</c:v>
                </c:pt>
                <c:pt idx="308">
                  <c:v>112960.0</c:v>
                </c:pt>
                <c:pt idx="309">
                  <c:v>8924.0</c:v>
                </c:pt>
                <c:pt idx="310">
                  <c:v>8858.0</c:v>
                </c:pt>
                <c:pt idx="311">
                  <c:v>15660.0</c:v>
                </c:pt>
                <c:pt idx="312">
                  <c:v>114878.0</c:v>
                </c:pt>
                <c:pt idx="313">
                  <c:v>8510.0</c:v>
                </c:pt>
                <c:pt idx="314">
                  <c:v>8924.0</c:v>
                </c:pt>
                <c:pt idx="315">
                  <c:v>8858.0</c:v>
                </c:pt>
                <c:pt idx="316">
                  <c:v>16666.0</c:v>
                </c:pt>
                <c:pt idx="317">
                  <c:v>113788.0</c:v>
                </c:pt>
                <c:pt idx="318">
                  <c:v>8924.0</c:v>
                </c:pt>
                <c:pt idx="319">
                  <c:v>8924.0</c:v>
                </c:pt>
                <c:pt idx="320">
                  <c:v>8924.0</c:v>
                </c:pt>
                <c:pt idx="321">
                  <c:v>17488.0</c:v>
                </c:pt>
                <c:pt idx="322">
                  <c:v>113710.0</c:v>
                </c:pt>
                <c:pt idx="323">
                  <c:v>8858.0</c:v>
                </c:pt>
                <c:pt idx="324">
                  <c:v>8576.0</c:v>
                </c:pt>
                <c:pt idx="325">
                  <c:v>8858.0</c:v>
                </c:pt>
                <c:pt idx="326">
                  <c:v>16534.0</c:v>
                </c:pt>
                <c:pt idx="327">
                  <c:v>113722.0</c:v>
                </c:pt>
                <c:pt idx="328">
                  <c:v>8858.0</c:v>
                </c:pt>
                <c:pt idx="329">
                  <c:v>8510.0</c:v>
                </c:pt>
                <c:pt idx="330">
                  <c:v>1230.0</c:v>
                </c:pt>
                <c:pt idx="331">
                  <c:v>120864.0</c:v>
                </c:pt>
                <c:pt idx="332">
                  <c:v>8858.0</c:v>
                </c:pt>
                <c:pt idx="333">
                  <c:v>8510.0</c:v>
                </c:pt>
                <c:pt idx="334">
                  <c:v>8924.0</c:v>
                </c:pt>
                <c:pt idx="335">
                  <c:v>9732.0</c:v>
                </c:pt>
                <c:pt idx="336">
                  <c:v>120806.0</c:v>
                </c:pt>
                <c:pt idx="337">
                  <c:v>8576.0</c:v>
                </c:pt>
                <c:pt idx="338">
                  <c:v>8858.0</c:v>
                </c:pt>
                <c:pt idx="339">
                  <c:v>8858.0</c:v>
                </c:pt>
                <c:pt idx="340">
                  <c:v>9930.0</c:v>
                </c:pt>
                <c:pt idx="341">
                  <c:v>120590.0</c:v>
                </c:pt>
                <c:pt idx="342">
                  <c:v>8924.0</c:v>
                </c:pt>
                <c:pt idx="343">
                  <c:v>8858.0</c:v>
                </c:pt>
                <c:pt idx="344">
                  <c:v>8990.0</c:v>
                </c:pt>
                <c:pt idx="345">
                  <c:v>114878.0</c:v>
                </c:pt>
                <c:pt idx="346">
                  <c:v>14616.0</c:v>
                </c:pt>
                <c:pt idx="347">
                  <c:v>8912.0</c:v>
                </c:pt>
                <c:pt idx="348">
                  <c:v>8576.0</c:v>
                </c:pt>
                <c:pt idx="349">
                  <c:v>9732.0</c:v>
                </c:pt>
                <c:pt idx="350">
                  <c:v>114004.0</c:v>
                </c:pt>
                <c:pt idx="351">
                  <c:v>15378.0</c:v>
                </c:pt>
                <c:pt idx="352">
                  <c:v>8858.0</c:v>
                </c:pt>
                <c:pt idx="353">
                  <c:v>8858.0</c:v>
                </c:pt>
                <c:pt idx="354">
                  <c:v>9798.0</c:v>
                </c:pt>
                <c:pt idx="355">
                  <c:v>114004.0</c:v>
                </c:pt>
                <c:pt idx="356">
                  <c:v>15660.0</c:v>
                </c:pt>
                <c:pt idx="357">
                  <c:v>8924.0</c:v>
                </c:pt>
                <c:pt idx="358">
                  <c:v>8858.0</c:v>
                </c:pt>
                <c:pt idx="359">
                  <c:v>9732.0</c:v>
                </c:pt>
                <c:pt idx="360">
                  <c:v>113656.0</c:v>
                </c:pt>
                <c:pt idx="361">
                  <c:v>15726.0</c:v>
                </c:pt>
                <c:pt idx="362">
                  <c:v>8858.0</c:v>
                </c:pt>
                <c:pt idx="363">
                  <c:v>8510.0</c:v>
                </c:pt>
                <c:pt idx="364">
                  <c:v>115340.0</c:v>
                </c:pt>
                <c:pt idx="365">
                  <c:v>8990.0</c:v>
                </c:pt>
                <c:pt idx="366">
                  <c:v>15444.0</c:v>
                </c:pt>
                <c:pt idx="367">
                  <c:v>8858.0</c:v>
                </c:pt>
                <c:pt idx="368">
                  <c:v>9930.0</c:v>
                </c:pt>
                <c:pt idx="369">
                  <c:v>114004.0</c:v>
                </c:pt>
                <c:pt idx="370">
                  <c:v>8858.0</c:v>
                </c:pt>
                <c:pt idx="371">
                  <c:v>15846.0</c:v>
                </c:pt>
                <c:pt idx="372">
                  <c:v>8858.0</c:v>
                </c:pt>
                <c:pt idx="373">
                  <c:v>9732.0</c:v>
                </c:pt>
                <c:pt idx="374">
                  <c:v>113722.0</c:v>
                </c:pt>
                <c:pt idx="375">
                  <c:v>8858.0</c:v>
                </c:pt>
                <c:pt idx="376">
                  <c:v>14964.0</c:v>
                </c:pt>
                <c:pt idx="377">
                  <c:v>8858.0</c:v>
                </c:pt>
                <c:pt idx="378">
                  <c:v>2110.0</c:v>
                </c:pt>
                <c:pt idx="379">
                  <c:v>112552.0</c:v>
                </c:pt>
                <c:pt idx="380">
                  <c:v>8858.0</c:v>
                </c:pt>
                <c:pt idx="381">
                  <c:v>15726.0</c:v>
                </c:pt>
              </c:numCache>
            </c:numRef>
          </c:val>
          <c:smooth val="0"/>
        </c:ser>
        <c:dLbls>
          <c:showLegendKey val="0"/>
          <c:showVal val="0"/>
          <c:showCatName val="0"/>
          <c:showSerName val="0"/>
          <c:showPercent val="0"/>
          <c:showBubbleSize val="0"/>
        </c:dLbls>
        <c:marker val="1"/>
        <c:smooth val="0"/>
        <c:axId val="2121160376"/>
        <c:axId val="2121165832"/>
      </c:lineChart>
      <c:catAx>
        <c:axId val="2121160376"/>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2121165832"/>
        <c:crosses val="autoZero"/>
        <c:auto val="1"/>
        <c:lblAlgn val="ctr"/>
        <c:lblOffset val="100"/>
        <c:tickLblSkip val="18"/>
        <c:noMultiLvlLbl val="0"/>
      </c:catAx>
      <c:valAx>
        <c:axId val="2121165832"/>
        <c:scaling>
          <c:orientation val="minMax"/>
          <c:max val="600000.0000000001"/>
        </c:scaling>
        <c:delete val="0"/>
        <c:axPos val="l"/>
        <c:majorGridlines/>
        <c:title>
          <c:tx>
            <c:rich>
              <a:bodyPr rot="-5400000" vert="horz"/>
              <a:lstStyle/>
              <a:p>
                <a:pPr>
                  <a:defRPr sz="800"/>
                </a:pPr>
                <a:r>
                  <a:rPr lang="en-US" sz="800"/>
                  <a:t>Traffoc (Bytes/s)</a:t>
                </a:r>
              </a:p>
            </c:rich>
          </c:tx>
          <c:overlay val="0"/>
        </c:title>
        <c:numFmt formatCode="General" sourceLinked="1"/>
        <c:majorTickMark val="out"/>
        <c:minorTickMark val="none"/>
        <c:tickLblPos val="nextTo"/>
        <c:crossAx val="2121160376"/>
        <c:crosses val="autoZero"/>
        <c:crossBetween val="between"/>
      </c:valAx>
    </c:plotArea>
    <c:legend>
      <c:legendPos val="r"/>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0.0</c:v>
                </c:pt>
                <c:pt idx="1">
                  <c:v>0.3</c:v>
                </c:pt>
                <c:pt idx="2">
                  <c:v>0.1</c:v>
                </c:pt>
                <c:pt idx="3">
                  <c:v>0.1</c:v>
                </c:pt>
                <c:pt idx="4">
                  <c:v>0.1</c:v>
                </c:pt>
                <c:pt idx="5">
                  <c:v>0.1</c:v>
                </c:pt>
                <c:pt idx="6">
                  <c:v>1.4</c:v>
                </c:pt>
                <c:pt idx="7">
                  <c:v>0.1</c:v>
                </c:pt>
                <c:pt idx="8">
                  <c:v>0.1</c:v>
                </c:pt>
                <c:pt idx="9">
                  <c:v>0.1</c:v>
                </c:pt>
                <c:pt idx="10">
                  <c:v>0.1</c:v>
                </c:pt>
                <c:pt idx="11">
                  <c:v>1.0</c:v>
                </c:pt>
                <c:pt idx="12">
                  <c:v>0.1</c:v>
                </c:pt>
                <c:pt idx="13">
                  <c:v>0.5</c:v>
                </c:pt>
                <c:pt idx="14">
                  <c:v>1.0</c:v>
                </c:pt>
                <c:pt idx="15">
                  <c:v>0.1</c:v>
                </c:pt>
                <c:pt idx="16">
                  <c:v>0.1</c:v>
                </c:pt>
                <c:pt idx="17">
                  <c:v>0.1</c:v>
                </c:pt>
                <c:pt idx="18">
                  <c:v>0.1</c:v>
                </c:pt>
                <c:pt idx="19">
                  <c:v>1.0</c:v>
                </c:pt>
                <c:pt idx="20">
                  <c:v>0.1</c:v>
                </c:pt>
                <c:pt idx="21">
                  <c:v>0.1</c:v>
                </c:pt>
                <c:pt idx="22">
                  <c:v>0.8</c:v>
                </c:pt>
                <c:pt idx="23">
                  <c:v>0.1</c:v>
                </c:pt>
                <c:pt idx="24">
                  <c:v>0.5</c:v>
                </c:pt>
                <c:pt idx="25">
                  <c:v>0.1</c:v>
                </c:pt>
                <c:pt idx="26">
                  <c:v>0.1</c:v>
                </c:pt>
                <c:pt idx="27">
                  <c:v>1.1</c:v>
                </c:pt>
                <c:pt idx="28">
                  <c:v>0.1</c:v>
                </c:pt>
                <c:pt idx="29">
                  <c:v>0.2</c:v>
                </c:pt>
                <c:pt idx="30">
                  <c:v>1.0</c:v>
                </c:pt>
                <c:pt idx="31">
                  <c:v>0.1</c:v>
                </c:pt>
                <c:pt idx="32">
                  <c:v>0.5</c:v>
                </c:pt>
                <c:pt idx="33">
                  <c:v>0.1</c:v>
                </c:pt>
                <c:pt idx="34">
                  <c:v>0.1</c:v>
                </c:pt>
                <c:pt idx="35">
                  <c:v>1.3</c:v>
                </c:pt>
                <c:pt idx="36">
                  <c:v>0.1</c:v>
                </c:pt>
                <c:pt idx="37">
                  <c:v>0.1</c:v>
                </c:pt>
                <c:pt idx="38">
                  <c:v>0.7</c:v>
                </c:pt>
                <c:pt idx="39">
                  <c:v>0.3</c:v>
                </c:pt>
                <c:pt idx="40">
                  <c:v>0.5</c:v>
                </c:pt>
                <c:pt idx="41">
                  <c:v>3.5</c:v>
                </c:pt>
                <c:pt idx="42">
                  <c:v>0.1</c:v>
                </c:pt>
                <c:pt idx="43">
                  <c:v>1.0</c:v>
                </c:pt>
                <c:pt idx="44">
                  <c:v>0.1</c:v>
                </c:pt>
                <c:pt idx="45">
                  <c:v>0.1</c:v>
                </c:pt>
                <c:pt idx="46">
                  <c:v>0.5</c:v>
                </c:pt>
                <c:pt idx="47">
                  <c:v>0.2</c:v>
                </c:pt>
                <c:pt idx="48">
                  <c:v>0.5</c:v>
                </c:pt>
                <c:pt idx="49">
                  <c:v>29.5</c:v>
                </c:pt>
                <c:pt idx="50">
                  <c:v>0.1</c:v>
                </c:pt>
                <c:pt idx="51">
                  <c:v>1.3</c:v>
                </c:pt>
                <c:pt idx="52">
                  <c:v>0.1</c:v>
                </c:pt>
                <c:pt idx="53">
                  <c:v>0.1</c:v>
                </c:pt>
                <c:pt idx="54">
                  <c:v>0.6</c:v>
                </c:pt>
                <c:pt idx="55">
                  <c:v>0.6</c:v>
                </c:pt>
                <c:pt idx="56">
                  <c:v>0.5</c:v>
                </c:pt>
                <c:pt idx="57">
                  <c:v>23.5</c:v>
                </c:pt>
                <c:pt idx="58">
                  <c:v>0.1</c:v>
                </c:pt>
                <c:pt idx="59">
                  <c:v>1.4</c:v>
                </c:pt>
                <c:pt idx="60">
                  <c:v>0.1</c:v>
                </c:pt>
                <c:pt idx="61">
                  <c:v>0.1</c:v>
                </c:pt>
                <c:pt idx="62">
                  <c:v>19.3</c:v>
                </c:pt>
                <c:pt idx="63">
                  <c:v>0.1</c:v>
                </c:pt>
                <c:pt idx="64">
                  <c:v>1.5</c:v>
                </c:pt>
                <c:pt idx="65">
                  <c:v>0.1</c:v>
                </c:pt>
                <c:pt idx="66">
                  <c:v>0.1</c:v>
                </c:pt>
                <c:pt idx="67">
                  <c:v>0.6</c:v>
                </c:pt>
                <c:pt idx="68">
                  <c:v>0.1</c:v>
                </c:pt>
                <c:pt idx="69">
                  <c:v>0.5</c:v>
                </c:pt>
                <c:pt idx="70">
                  <c:v>0.1</c:v>
                </c:pt>
                <c:pt idx="71">
                  <c:v>0.1</c:v>
                </c:pt>
                <c:pt idx="72">
                  <c:v>1.2</c:v>
                </c:pt>
                <c:pt idx="73">
                  <c:v>0.1</c:v>
                </c:pt>
                <c:pt idx="74">
                  <c:v>0.5</c:v>
                </c:pt>
                <c:pt idx="75">
                  <c:v>8.3</c:v>
                </c:pt>
                <c:pt idx="76">
                  <c:v>0.1</c:v>
                </c:pt>
                <c:pt idx="77">
                  <c:v>1.2</c:v>
                </c:pt>
                <c:pt idx="78">
                  <c:v>0.1</c:v>
                </c:pt>
                <c:pt idx="79">
                  <c:v>0.1</c:v>
                </c:pt>
                <c:pt idx="80">
                  <c:v>0.6</c:v>
                </c:pt>
                <c:pt idx="81">
                  <c:v>0.3</c:v>
                </c:pt>
                <c:pt idx="82">
                  <c:v>0.5</c:v>
                </c:pt>
                <c:pt idx="83">
                  <c:v>0.1</c:v>
                </c:pt>
                <c:pt idx="84">
                  <c:v>0.1</c:v>
                </c:pt>
                <c:pt idx="85">
                  <c:v>0.7</c:v>
                </c:pt>
                <c:pt idx="86">
                  <c:v>0.1</c:v>
                </c:pt>
                <c:pt idx="87">
                  <c:v>0.2</c:v>
                </c:pt>
                <c:pt idx="88">
                  <c:v>1.2</c:v>
                </c:pt>
                <c:pt idx="89">
                  <c:v>0.2</c:v>
                </c:pt>
                <c:pt idx="90">
                  <c:v>0.5</c:v>
                </c:pt>
                <c:pt idx="91">
                  <c:v>0.1</c:v>
                </c:pt>
                <c:pt idx="92">
                  <c:v>0.1</c:v>
                </c:pt>
                <c:pt idx="93">
                  <c:v>0.7</c:v>
                </c:pt>
                <c:pt idx="94">
                  <c:v>0.1</c:v>
                </c:pt>
                <c:pt idx="95">
                  <c:v>0.5</c:v>
                </c:pt>
                <c:pt idx="96">
                  <c:v>0.6</c:v>
                </c:pt>
                <c:pt idx="97">
                  <c:v>0.1</c:v>
                </c:pt>
                <c:pt idx="98">
                  <c:v>0.5</c:v>
                </c:pt>
                <c:pt idx="99">
                  <c:v>0.1</c:v>
                </c:pt>
                <c:pt idx="100">
                  <c:v>0.1</c:v>
                </c:pt>
                <c:pt idx="101">
                  <c:v>0.7</c:v>
                </c:pt>
                <c:pt idx="102">
                  <c:v>0.1</c:v>
                </c:pt>
                <c:pt idx="103">
                  <c:v>0.7</c:v>
                </c:pt>
                <c:pt idx="104">
                  <c:v>0.1</c:v>
                </c:pt>
                <c:pt idx="105">
                  <c:v>0.5</c:v>
                </c:pt>
                <c:pt idx="106">
                  <c:v>0.3</c:v>
                </c:pt>
                <c:pt idx="107">
                  <c:v>0.1</c:v>
                </c:pt>
                <c:pt idx="108">
                  <c:v>0.6</c:v>
                </c:pt>
                <c:pt idx="109">
                  <c:v>0.1</c:v>
                </c:pt>
                <c:pt idx="110">
                  <c:v>0.5</c:v>
                </c:pt>
                <c:pt idx="111">
                  <c:v>21.3</c:v>
                </c:pt>
                <c:pt idx="112">
                  <c:v>0.1</c:v>
                </c:pt>
                <c:pt idx="113">
                  <c:v>0.6</c:v>
                </c:pt>
                <c:pt idx="114">
                  <c:v>1.0</c:v>
                </c:pt>
                <c:pt idx="115">
                  <c:v>0.6</c:v>
                </c:pt>
                <c:pt idx="116">
                  <c:v>0.1</c:v>
                </c:pt>
                <c:pt idx="117">
                  <c:v>0.1</c:v>
                </c:pt>
                <c:pt idx="118">
                  <c:v>0.6</c:v>
                </c:pt>
                <c:pt idx="119">
                  <c:v>0.1</c:v>
                </c:pt>
                <c:pt idx="120">
                  <c:v>0.4</c:v>
                </c:pt>
                <c:pt idx="121">
                  <c:v>0.1</c:v>
                </c:pt>
                <c:pt idx="122">
                  <c:v>0.1</c:v>
                </c:pt>
                <c:pt idx="123">
                  <c:v>0.7</c:v>
                </c:pt>
                <c:pt idx="124">
                  <c:v>0.1</c:v>
                </c:pt>
                <c:pt idx="125">
                  <c:v>0.3</c:v>
                </c:pt>
                <c:pt idx="126">
                  <c:v>0.1</c:v>
                </c:pt>
                <c:pt idx="127">
                  <c:v>0.1</c:v>
                </c:pt>
                <c:pt idx="128">
                  <c:v>1.2</c:v>
                </c:pt>
                <c:pt idx="129">
                  <c:v>0.1</c:v>
                </c:pt>
                <c:pt idx="130">
                  <c:v>0.5</c:v>
                </c:pt>
                <c:pt idx="131">
                  <c:v>35.0</c:v>
                </c:pt>
                <c:pt idx="132">
                  <c:v>0.1</c:v>
                </c:pt>
                <c:pt idx="133">
                  <c:v>1.0</c:v>
                </c:pt>
                <c:pt idx="134">
                  <c:v>0.1</c:v>
                </c:pt>
                <c:pt idx="135">
                  <c:v>0.1</c:v>
                </c:pt>
                <c:pt idx="136">
                  <c:v>1.5</c:v>
                </c:pt>
                <c:pt idx="137">
                  <c:v>0.1</c:v>
                </c:pt>
                <c:pt idx="138">
                  <c:v>0.5</c:v>
                </c:pt>
                <c:pt idx="139">
                  <c:v>25.6</c:v>
                </c:pt>
                <c:pt idx="140">
                  <c:v>0.1</c:v>
                </c:pt>
                <c:pt idx="141">
                  <c:v>0.6</c:v>
                </c:pt>
                <c:pt idx="142">
                  <c:v>0.1</c:v>
                </c:pt>
                <c:pt idx="143">
                  <c:v>0.5</c:v>
                </c:pt>
                <c:pt idx="144">
                  <c:v>1.4</c:v>
                </c:pt>
                <c:pt idx="145">
                  <c:v>0.1</c:v>
                </c:pt>
                <c:pt idx="146">
                  <c:v>0.4</c:v>
                </c:pt>
                <c:pt idx="147">
                  <c:v>13.9</c:v>
                </c:pt>
                <c:pt idx="148">
                  <c:v>0.2</c:v>
                </c:pt>
                <c:pt idx="149">
                  <c:v>0.7</c:v>
                </c:pt>
                <c:pt idx="150">
                  <c:v>0.1</c:v>
                </c:pt>
                <c:pt idx="151">
                  <c:v>0.5</c:v>
                </c:pt>
                <c:pt idx="152">
                  <c:v>0.7</c:v>
                </c:pt>
                <c:pt idx="153">
                  <c:v>0.1</c:v>
                </c:pt>
                <c:pt idx="154">
                  <c:v>0.4</c:v>
                </c:pt>
                <c:pt idx="155">
                  <c:v>0.1</c:v>
                </c:pt>
                <c:pt idx="156">
                  <c:v>0.2</c:v>
                </c:pt>
                <c:pt idx="157">
                  <c:v>0.6</c:v>
                </c:pt>
                <c:pt idx="158">
                  <c:v>0.1</c:v>
                </c:pt>
                <c:pt idx="159">
                  <c:v>0.5</c:v>
                </c:pt>
                <c:pt idx="160">
                  <c:v>56.9</c:v>
                </c:pt>
                <c:pt idx="161">
                  <c:v>0.1</c:v>
                </c:pt>
                <c:pt idx="162">
                  <c:v>0.5</c:v>
                </c:pt>
                <c:pt idx="163">
                  <c:v>0.1</c:v>
                </c:pt>
                <c:pt idx="164">
                  <c:v>0.1</c:v>
                </c:pt>
                <c:pt idx="165">
                  <c:v>0.6</c:v>
                </c:pt>
                <c:pt idx="166">
                  <c:v>0.1</c:v>
                </c:pt>
                <c:pt idx="167">
                  <c:v>0.5</c:v>
                </c:pt>
                <c:pt idx="168">
                  <c:v>17.5</c:v>
                </c:pt>
                <c:pt idx="169">
                  <c:v>0.1</c:v>
                </c:pt>
                <c:pt idx="170">
                  <c:v>0.6</c:v>
                </c:pt>
                <c:pt idx="171">
                  <c:v>0.1</c:v>
                </c:pt>
                <c:pt idx="172">
                  <c:v>0.5</c:v>
                </c:pt>
                <c:pt idx="173">
                  <c:v>0.6</c:v>
                </c:pt>
                <c:pt idx="174">
                  <c:v>0.1</c:v>
                </c:pt>
                <c:pt idx="175">
                  <c:v>0.5</c:v>
                </c:pt>
                <c:pt idx="176">
                  <c:v>0.1</c:v>
                </c:pt>
                <c:pt idx="177">
                  <c:v>0.4</c:v>
                </c:pt>
                <c:pt idx="178">
                  <c:v>0.7</c:v>
                </c:pt>
                <c:pt idx="179">
                  <c:v>0.1</c:v>
                </c:pt>
                <c:pt idx="180">
                  <c:v>0.6</c:v>
                </c:pt>
                <c:pt idx="181">
                  <c:v>0.1</c:v>
                </c:pt>
                <c:pt idx="182">
                  <c:v>0.3</c:v>
                </c:pt>
                <c:pt idx="183">
                  <c:v>0.6</c:v>
                </c:pt>
                <c:pt idx="184">
                  <c:v>0.1</c:v>
                </c:pt>
                <c:pt idx="185">
                  <c:v>0.5</c:v>
                </c:pt>
                <c:pt idx="186">
                  <c:v>3.7</c:v>
                </c:pt>
                <c:pt idx="187">
                  <c:v>0.1</c:v>
                </c:pt>
                <c:pt idx="188">
                  <c:v>0.6</c:v>
                </c:pt>
                <c:pt idx="189">
                  <c:v>0.1</c:v>
                </c:pt>
                <c:pt idx="190">
                  <c:v>0.5</c:v>
                </c:pt>
                <c:pt idx="191">
                  <c:v>43.1</c:v>
                </c:pt>
                <c:pt idx="192">
                  <c:v>0.1</c:v>
                </c:pt>
                <c:pt idx="193">
                  <c:v>1.5</c:v>
                </c:pt>
                <c:pt idx="194">
                  <c:v>0.1</c:v>
                </c:pt>
                <c:pt idx="195">
                  <c:v>0.5</c:v>
                </c:pt>
                <c:pt idx="196">
                  <c:v>56.3</c:v>
                </c:pt>
                <c:pt idx="197">
                  <c:v>0.1</c:v>
                </c:pt>
                <c:pt idx="198">
                  <c:v>0.7</c:v>
                </c:pt>
                <c:pt idx="199">
                  <c:v>0.1</c:v>
                </c:pt>
                <c:pt idx="200">
                  <c:v>0.5</c:v>
                </c:pt>
                <c:pt idx="201">
                  <c:v>0.5</c:v>
                </c:pt>
                <c:pt idx="202">
                  <c:v>0.1</c:v>
                </c:pt>
                <c:pt idx="203">
                  <c:v>0.4</c:v>
                </c:pt>
                <c:pt idx="204">
                  <c:v>0.1</c:v>
                </c:pt>
                <c:pt idx="205">
                  <c:v>0.4</c:v>
                </c:pt>
                <c:pt idx="206">
                  <c:v>0.9</c:v>
                </c:pt>
                <c:pt idx="207">
                  <c:v>0.1</c:v>
                </c:pt>
                <c:pt idx="208">
                  <c:v>0.5</c:v>
                </c:pt>
                <c:pt idx="209">
                  <c:v>0.1</c:v>
                </c:pt>
                <c:pt idx="210">
                  <c:v>0.1</c:v>
                </c:pt>
                <c:pt idx="211">
                  <c:v>0.7</c:v>
                </c:pt>
                <c:pt idx="212">
                  <c:v>0.1</c:v>
                </c:pt>
                <c:pt idx="213">
                  <c:v>0.5</c:v>
                </c:pt>
                <c:pt idx="214">
                  <c:v>49.5</c:v>
                </c:pt>
                <c:pt idx="215">
                  <c:v>0.1</c:v>
                </c:pt>
                <c:pt idx="216">
                  <c:v>1.7</c:v>
                </c:pt>
                <c:pt idx="217">
                  <c:v>0.1</c:v>
                </c:pt>
                <c:pt idx="218">
                  <c:v>0.5</c:v>
                </c:pt>
                <c:pt idx="219">
                  <c:v>0.7</c:v>
                </c:pt>
                <c:pt idx="220">
                  <c:v>0.1</c:v>
                </c:pt>
                <c:pt idx="221">
                  <c:v>0.5</c:v>
                </c:pt>
                <c:pt idx="222">
                  <c:v>14.9</c:v>
                </c:pt>
                <c:pt idx="223">
                  <c:v>0.3</c:v>
                </c:pt>
                <c:pt idx="224">
                  <c:v>0.7</c:v>
                </c:pt>
                <c:pt idx="225">
                  <c:v>0.1</c:v>
                </c:pt>
                <c:pt idx="226">
                  <c:v>0.5</c:v>
                </c:pt>
                <c:pt idx="227">
                  <c:v>0.7</c:v>
                </c:pt>
                <c:pt idx="228">
                  <c:v>0.1</c:v>
                </c:pt>
                <c:pt idx="229">
                  <c:v>0.5</c:v>
                </c:pt>
                <c:pt idx="230">
                  <c:v>0.9</c:v>
                </c:pt>
                <c:pt idx="231">
                  <c:v>0.1</c:v>
                </c:pt>
                <c:pt idx="232">
                  <c:v>0.7</c:v>
                </c:pt>
                <c:pt idx="233">
                  <c:v>0.1</c:v>
                </c:pt>
                <c:pt idx="234">
                  <c:v>0.6</c:v>
                </c:pt>
                <c:pt idx="235">
                  <c:v>0.7</c:v>
                </c:pt>
                <c:pt idx="236">
                  <c:v>0.1</c:v>
                </c:pt>
                <c:pt idx="237">
                  <c:v>0.4</c:v>
                </c:pt>
                <c:pt idx="238">
                  <c:v>0.1</c:v>
                </c:pt>
                <c:pt idx="239">
                  <c:v>0.1</c:v>
                </c:pt>
                <c:pt idx="240">
                  <c:v>0.7</c:v>
                </c:pt>
                <c:pt idx="241">
                  <c:v>0.1</c:v>
                </c:pt>
                <c:pt idx="242">
                  <c:v>0.5</c:v>
                </c:pt>
                <c:pt idx="243">
                  <c:v>59.7</c:v>
                </c:pt>
                <c:pt idx="244">
                  <c:v>0.1</c:v>
                </c:pt>
                <c:pt idx="245">
                  <c:v>0.2</c:v>
                </c:pt>
                <c:pt idx="246">
                  <c:v>0.1</c:v>
                </c:pt>
                <c:pt idx="247">
                  <c:v>0.5</c:v>
                </c:pt>
                <c:pt idx="248">
                  <c:v>0.7</c:v>
                </c:pt>
                <c:pt idx="249">
                  <c:v>0.1</c:v>
                </c:pt>
                <c:pt idx="250">
                  <c:v>0.5</c:v>
                </c:pt>
                <c:pt idx="251">
                  <c:v>39.1</c:v>
                </c:pt>
                <c:pt idx="252">
                  <c:v>0.1</c:v>
                </c:pt>
                <c:pt idx="253">
                  <c:v>0.7</c:v>
                </c:pt>
                <c:pt idx="254">
                  <c:v>0.1</c:v>
                </c:pt>
                <c:pt idx="255">
                  <c:v>0.5</c:v>
                </c:pt>
                <c:pt idx="256">
                  <c:v>0.8</c:v>
                </c:pt>
                <c:pt idx="257">
                  <c:v>0.1</c:v>
                </c:pt>
                <c:pt idx="258">
                  <c:v>0.7</c:v>
                </c:pt>
                <c:pt idx="259">
                  <c:v>0.1</c:v>
                </c:pt>
                <c:pt idx="260">
                  <c:v>0.5</c:v>
                </c:pt>
                <c:pt idx="261">
                  <c:v>0.7</c:v>
                </c:pt>
                <c:pt idx="262">
                  <c:v>0.1</c:v>
                </c:pt>
                <c:pt idx="263">
                  <c:v>0.4</c:v>
                </c:pt>
                <c:pt idx="264">
                  <c:v>2.9</c:v>
                </c:pt>
                <c:pt idx="265">
                  <c:v>0.3</c:v>
                </c:pt>
                <c:pt idx="266">
                  <c:v>0.7</c:v>
                </c:pt>
                <c:pt idx="267">
                  <c:v>0.1</c:v>
                </c:pt>
                <c:pt idx="268">
                  <c:v>0.5</c:v>
                </c:pt>
                <c:pt idx="269">
                  <c:v>48.7</c:v>
                </c:pt>
                <c:pt idx="270">
                  <c:v>0.1</c:v>
                </c:pt>
                <c:pt idx="271">
                  <c:v>0.6</c:v>
                </c:pt>
                <c:pt idx="272">
                  <c:v>0.1</c:v>
                </c:pt>
                <c:pt idx="273">
                  <c:v>0.5</c:v>
                </c:pt>
                <c:pt idx="274">
                  <c:v>0.8</c:v>
                </c:pt>
                <c:pt idx="275">
                  <c:v>0.1</c:v>
                </c:pt>
                <c:pt idx="276">
                  <c:v>0.1</c:v>
                </c:pt>
                <c:pt idx="277">
                  <c:v>0.1</c:v>
                </c:pt>
                <c:pt idx="278">
                  <c:v>0.5</c:v>
                </c:pt>
                <c:pt idx="279">
                  <c:v>0.7</c:v>
                </c:pt>
                <c:pt idx="280">
                  <c:v>0.1</c:v>
                </c:pt>
                <c:pt idx="281">
                  <c:v>0.5</c:v>
                </c:pt>
                <c:pt idx="282">
                  <c:v>47.1</c:v>
                </c:pt>
                <c:pt idx="283">
                  <c:v>0.1</c:v>
                </c:pt>
                <c:pt idx="284">
                  <c:v>2.0</c:v>
                </c:pt>
                <c:pt idx="285">
                  <c:v>0.1</c:v>
                </c:pt>
                <c:pt idx="286">
                  <c:v>0.4</c:v>
                </c:pt>
                <c:pt idx="287">
                  <c:v>0.6</c:v>
                </c:pt>
                <c:pt idx="288">
                  <c:v>0.1</c:v>
                </c:pt>
                <c:pt idx="289">
                  <c:v>0.1</c:v>
                </c:pt>
                <c:pt idx="290">
                  <c:v>0.1</c:v>
                </c:pt>
                <c:pt idx="291">
                  <c:v>0.5</c:v>
                </c:pt>
                <c:pt idx="292">
                  <c:v>0.7</c:v>
                </c:pt>
                <c:pt idx="293">
                  <c:v>0.1</c:v>
                </c:pt>
                <c:pt idx="294">
                  <c:v>0.5</c:v>
                </c:pt>
                <c:pt idx="295">
                  <c:v>39.1</c:v>
                </c:pt>
                <c:pt idx="296">
                  <c:v>0.1</c:v>
                </c:pt>
                <c:pt idx="297">
                  <c:v>0.8</c:v>
                </c:pt>
                <c:pt idx="298">
                  <c:v>0.1</c:v>
                </c:pt>
                <c:pt idx="299">
                  <c:v>0.5</c:v>
                </c:pt>
                <c:pt idx="300">
                  <c:v>2.0</c:v>
                </c:pt>
                <c:pt idx="301">
                  <c:v>0.1</c:v>
                </c:pt>
                <c:pt idx="302">
                  <c:v>0.1</c:v>
                </c:pt>
                <c:pt idx="303">
                  <c:v>0.1</c:v>
                </c:pt>
                <c:pt idx="304">
                  <c:v>0.5</c:v>
                </c:pt>
                <c:pt idx="305">
                  <c:v>0.7</c:v>
                </c:pt>
                <c:pt idx="306">
                  <c:v>0.1</c:v>
                </c:pt>
                <c:pt idx="307">
                  <c:v>0.1</c:v>
                </c:pt>
                <c:pt idx="308">
                  <c:v>0.1</c:v>
                </c:pt>
                <c:pt idx="309">
                  <c:v>0.5</c:v>
                </c:pt>
                <c:pt idx="310">
                  <c:v>0.6</c:v>
                </c:pt>
                <c:pt idx="311">
                  <c:v>0.1</c:v>
                </c:pt>
                <c:pt idx="312">
                  <c:v>0.5</c:v>
                </c:pt>
                <c:pt idx="313">
                  <c:v>41.3</c:v>
                </c:pt>
                <c:pt idx="314">
                  <c:v>0.1</c:v>
                </c:pt>
                <c:pt idx="315">
                  <c:v>0.6</c:v>
                </c:pt>
                <c:pt idx="316">
                  <c:v>0.1</c:v>
                </c:pt>
                <c:pt idx="317">
                  <c:v>0.5</c:v>
                </c:pt>
                <c:pt idx="318">
                  <c:v>0.6</c:v>
                </c:pt>
                <c:pt idx="319">
                  <c:v>0.1</c:v>
                </c:pt>
                <c:pt idx="320">
                  <c:v>0.1</c:v>
                </c:pt>
                <c:pt idx="321">
                  <c:v>0.1</c:v>
                </c:pt>
                <c:pt idx="322">
                  <c:v>0.5</c:v>
                </c:pt>
                <c:pt idx="323">
                  <c:v>0.6</c:v>
                </c:pt>
                <c:pt idx="324">
                  <c:v>0.3</c:v>
                </c:pt>
                <c:pt idx="325">
                  <c:v>0.1</c:v>
                </c:pt>
                <c:pt idx="326">
                  <c:v>0.1</c:v>
                </c:pt>
                <c:pt idx="327">
                  <c:v>0.4</c:v>
                </c:pt>
                <c:pt idx="328">
                  <c:v>0.7</c:v>
                </c:pt>
                <c:pt idx="329">
                  <c:v>0.1</c:v>
                </c:pt>
                <c:pt idx="330">
                  <c:v>0.1</c:v>
                </c:pt>
                <c:pt idx="331">
                  <c:v>0.1</c:v>
                </c:pt>
                <c:pt idx="332">
                  <c:v>0.5</c:v>
                </c:pt>
                <c:pt idx="333">
                  <c:v>0.6</c:v>
                </c:pt>
                <c:pt idx="334">
                  <c:v>0.1</c:v>
                </c:pt>
                <c:pt idx="335">
                  <c:v>0.4</c:v>
                </c:pt>
                <c:pt idx="336">
                  <c:v>33.7</c:v>
                </c:pt>
                <c:pt idx="337">
                  <c:v>0.4</c:v>
                </c:pt>
                <c:pt idx="338">
                  <c:v>0.6</c:v>
                </c:pt>
                <c:pt idx="339">
                  <c:v>0.1</c:v>
                </c:pt>
                <c:pt idx="340">
                  <c:v>0.5</c:v>
                </c:pt>
                <c:pt idx="341">
                  <c:v>0.7</c:v>
                </c:pt>
                <c:pt idx="342">
                  <c:v>0.1</c:v>
                </c:pt>
                <c:pt idx="343">
                  <c:v>0.1</c:v>
                </c:pt>
                <c:pt idx="344">
                  <c:v>17.5</c:v>
                </c:pt>
                <c:pt idx="345">
                  <c:v>0.5</c:v>
                </c:pt>
                <c:pt idx="346">
                  <c:v>0.7</c:v>
                </c:pt>
                <c:pt idx="347">
                  <c:v>0.1</c:v>
                </c:pt>
                <c:pt idx="348">
                  <c:v>0.5</c:v>
                </c:pt>
                <c:pt idx="349">
                  <c:v>61.5</c:v>
                </c:pt>
                <c:pt idx="350">
                  <c:v>0.1</c:v>
                </c:pt>
                <c:pt idx="351">
                  <c:v>0.8</c:v>
                </c:pt>
                <c:pt idx="352">
                  <c:v>0.1</c:v>
                </c:pt>
                <c:pt idx="353">
                  <c:v>0.5</c:v>
                </c:pt>
                <c:pt idx="354">
                  <c:v>2.3</c:v>
                </c:pt>
                <c:pt idx="355">
                  <c:v>0.1</c:v>
                </c:pt>
                <c:pt idx="356">
                  <c:v>0.1</c:v>
                </c:pt>
                <c:pt idx="357">
                  <c:v>0.1</c:v>
                </c:pt>
                <c:pt idx="358">
                  <c:v>0.5</c:v>
                </c:pt>
                <c:pt idx="359">
                  <c:v>0.7</c:v>
                </c:pt>
                <c:pt idx="360">
                  <c:v>0.3</c:v>
                </c:pt>
                <c:pt idx="361">
                  <c:v>0.5</c:v>
                </c:pt>
                <c:pt idx="362">
                  <c:v>58.9</c:v>
                </c:pt>
                <c:pt idx="363">
                  <c:v>0.1</c:v>
                </c:pt>
                <c:pt idx="364">
                  <c:v>0.4</c:v>
                </c:pt>
                <c:pt idx="365">
                  <c:v>0.1</c:v>
                </c:pt>
                <c:pt idx="366">
                  <c:v>0.5</c:v>
                </c:pt>
                <c:pt idx="367">
                  <c:v>0.7</c:v>
                </c:pt>
                <c:pt idx="368">
                  <c:v>0.1</c:v>
                </c:pt>
                <c:pt idx="369">
                  <c:v>0.1</c:v>
                </c:pt>
                <c:pt idx="370">
                  <c:v>0.1</c:v>
                </c:pt>
                <c:pt idx="371">
                  <c:v>0.4</c:v>
                </c:pt>
                <c:pt idx="372">
                  <c:v>0.6</c:v>
                </c:pt>
                <c:pt idx="373">
                  <c:v>0.1</c:v>
                </c:pt>
                <c:pt idx="374">
                  <c:v>0.5</c:v>
                </c:pt>
                <c:pt idx="375">
                  <c:v>55.7</c:v>
                </c:pt>
                <c:pt idx="376">
                  <c:v>0.1</c:v>
                </c:pt>
                <c:pt idx="377">
                  <c:v>0.7</c:v>
                </c:pt>
                <c:pt idx="378">
                  <c:v>0.1</c:v>
                </c:pt>
                <c:pt idx="379">
                  <c:v>0.5</c:v>
                </c:pt>
                <c:pt idx="380">
                  <c:v>0.7</c:v>
                </c:pt>
                <c:pt idx="381">
                  <c:v>0.1</c:v>
                </c:pt>
                <c:pt idx="382">
                  <c:v>0.2</c:v>
                </c:pt>
                <c:pt idx="383">
                  <c:v>19.9</c:v>
                </c:pt>
                <c:pt idx="384">
                  <c:v>0.5</c:v>
                </c:pt>
                <c:pt idx="385">
                  <c:v>0.8</c:v>
                </c:pt>
                <c:pt idx="386">
                  <c:v>0.2</c:v>
                </c:pt>
                <c:pt idx="387">
                  <c:v>0.5</c:v>
                </c:pt>
                <c:pt idx="388">
                  <c:v>0.7</c:v>
                </c:pt>
                <c:pt idx="389">
                  <c:v>0.1</c:v>
                </c:pt>
                <c:pt idx="390">
                  <c:v>0.1</c:v>
                </c:pt>
                <c:pt idx="391">
                  <c:v>0.2</c:v>
                </c:pt>
                <c:pt idx="392">
                  <c:v>0.5</c:v>
                </c:pt>
                <c:pt idx="393">
                  <c:v>0.7</c:v>
                </c:pt>
                <c:pt idx="394">
                  <c:v>0.1</c:v>
                </c:pt>
                <c:pt idx="395">
                  <c:v>0.1</c:v>
                </c:pt>
                <c:pt idx="396">
                  <c:v>43.3</c:v>
                </c:pt>
                <c:pt idx="397">
                  <c:v>0.5</c:v>
                </c:pt>
                <c:pt idx="398">
                  <c:v>0.7</c:v>
                </c:pt>
                <c:pt idx="399">
                  <c:v>0.1</c:v>
                </c:pt>
                <c:pt idx="400">
                  <c:v>0.5</c:v>
                </c:pt>
                <c:pt idx="401">
                  <c:v>0.6</c:v>
                </c:pt>
                <c:pt idx="402">
                  <c:v>0.1</c:v>
                </c:pt>
                <c:pt idx="403">
                  <c:v>0.1</c:v>
                </c:pt>
                <c:pt idx="404">
                  <c:v>0.1</c:v>
                </c:pt>
                <c:pt idx="405">
                  <c:v>0.5</c:v>
                </c:pt>
                <c:pt idx="406">
                  <c:v>0.6</c:v>
                </c:pt>
                <c:pt idx="407">
                  <c:v>0.1</c:v>
                </c:pt>
                <c:pt idx="408">
                  <c:v>0.1</c:v>
                </c:pt>
                <c:pt idx="409">
                  <c:v>50.3</c:v>
                </c:pt>
                <c:pt idx="410">
                  <c:v>0.4</c:v>
                </c:pt>
                <c:pt idx="411">
                  <c:v>1.0</c:v>
                </c:pt>
                <c:pt idx="412">
                  <c:v>0.1</c:v>
                </c:pt>
                <c:pt idx="413">
                  <c:v>0.5</c:v>
                </c:pt>
                <c:pt idx="414">
                  <c:v>0.7</c:v>
                </c:pt>
                <c:pt idx="415">
                  <c:v>0.1</c:v>
                </c:pt>
                <c:pt idx="416">
                  <c:v>0.2</c:v>
                </c:pt>
                <c:pt idx="417">
                  <c:v>6.1</c:v>
                </c:pt>
                <c:pt idx="418">
                  <c:v>0.5</c:v>
                </c:pt>
                <c:pt idx="419">
                  <c:v>0.8</c:v>
                </c:pt>
                <c:pt idx="420">
                  <c:v>0.1</c:v>
                </c:pt>
                <c:pt idx="421">
                  <c:v>0.3</c:v>
                </c:pt>
                <c:pt idx="422">
                  <c:v>31.9</c:v>
                </c:pt>
                <c:pt idx="423">
                  <c:v>0.5</c:v>
                </c:pt>
                <c:pt idx="424">
                  <c:v>0.8</c:v>
                </c:pt>
                <c:pt idx="425">
                  <c:v>0.1</c:v>
                </c:pt>
                <c:pt idx="426">
                  <c:v>0.1</c:v>
                </c:pt>
                <c:pt idx="427">
                  <c:v>55.3</c:v>
                </c:pt>
                <c:pt idx="428">
                  <c:v>0.5</c:v>
                </c:pt>
                <c:pt idx="429">
                  <c:v>0.7</c:v>
                </c:pt>
                <c:pt idx="430">
                  <c:v>0.1</c:v>
                </c:pt>
                <c:pt idx="431">
                  <c:v>0.5</c:v>
                </c:pt>
                <c:pt idx="432">
                  <c:v>0.7</c:v>
                </c:pt>
                <c:pt idx="433">
                  <c:v>0.1</c:v>
                </c:pt>
                <c:pt idx="434">
                  <c:v>0.2</c:v>
                </c:pt>
                <c:pt idx="435">
                  <c:v>7.7</c:v>
                </c:pt>
                <c:pt idx="436">
                  <c:v>0.5</c:v>
                </c:pt>
                <c:pt idx="437">
                  <c:v>0.7</c:v>
                </c:pt>
                <c:pt idx="438">
                  <c:v>0.1</c:v>
                </c:pt>
                <c:pt idx="439">
                  <c:v>0.1</c:v>
                </c:pt>
                <c:pt idx="440">
                  <c:v>0.6</c:v>
                </c:pt>
                <c:pt idx="441">
                  <c:v>0.4</c:v>
                </c:pt>
                <c:pt idx="442">
                  <c:v>0.3</c:v>
                </c:pt>
                <c:pt idx="443">
                  <c:v>0.1</c:v>
                </c:pt>
                <c:pt idx="444">
                  <c:v>0.5</c:v>
                </c:pt>
                <c:pt idx="445">
                  <c:v>0.7</c:v>
                </c:pt>
                <c:pt idx="446">
                  <c:v>0.1</c:v>
                </c:pt>
                <c:pt idx="447">
                  <c:v>0.2</c:v>
                </c:pt>
                <c:pt idx="448">
                  <c:v>50.1</c:v>
                </c:pt>
                <c:pt idx="449">
                  <c:v>0.5</c:v>
                </c:pt>
                <c:pt idx="450">
                  <c:v>0.8</c:v>
                </c:pt>
                <c:pt idx="451">
                  <c:v>0.1</c:v>
                </c:pt>
                <c:pt idx="452">
                  <c:v>0.1</c:v>
                </c:pt>
                <c:pt idx="453">
                  <c:v>0.6</c:v>
                </c:pt>
                <c:pt idx="454">
                  <c:v>0.5</c:v>
                </c:pt>
                <c:pt idx="455">
                  <c:v>0.2</c:v>
                </c:pt>
                <c:pt idx="456">
                  <c:v>23.7</c:v>
                </c:pt>
                <c:pt idx="457">
                  <c:v>0.4</c:v>
                </c:pt>
                <c:pt idx="458">
                  <c:v>0.0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0.2</c:v>
                </c:pt>
                <c:pt idx="3">
                  <c:v>0.1</c:v>
                </c:pt>
                <c:pt idx="4">
                  <c:v>0.1</c:v>
                </c:pt>
                <c:pt idx="5">
                  <c:v>0.2</c:v>
                </c:pt>
                <c:pt idx="6">
                  <c:v>1.7</c:v>
                </c:pt>
                <c:pt idx="7">
                  <c:v>0.1</c:v>
                </c:pt>
                <c:pt idx="8">
                  <c:v>0.2</c:v>
                </c:pt>
                <c:pt idx="9">
                  <c:v>0.1</c:v>
                </c:pt>
                <c:pt idx="10">
                  <c:v>0.1</c:v>
                </c:pt>
                <c:pt idx="11">
                  <c:v>1.1</c:v>
                </c:pt>
                <c:pt idx="12">
                  <c:v>0.1</c:v>
                </c:pt>
                <c:pt idx="13">
                  <c:v>0.2</c:v>
                </c:pt>
                <c:pt idx="14">
                  <c:v>1.1</c:v>
                </c:pt>
                <c:pt idx="15">
                  <c:v>0.1</c:v>
                </c:pt>
                <c:pt idx="16">
                  <c:v>0.2</c:v>
                </c:pt>
                <c:pt idx="17">
                  <c:v>0.1</c:v>
                </c:pt>
                <c:pt idx="18">
                  <c:v>0.1</c:v>
                </c:pt>
                <c:pt idx="19">
                  <c:v>1.1</c:v>
                </c:pt>
                <c:pt idx="20">
                  <c:v>0.1</c:v>
                </c:pt>
                <c:pt idx="21">
                  <c:v>0.1</c:v>
                </c:pt>
                <c:pt idx="22">
                  <c:v>35.8</c:v>
                </c:pt>
                <c:pt idx="23">
                  <c:v>0.1</c:v>
                </c:pt>
                <c:pt idx="24">
                  <c:v>1.0</c:v>
                </c:pt>
                <c:pt idx="25">
                  <c:v>0.1</c:v>
                </c:pt>
                <c:pt idx="26">
                  <c:v>0.1</c:v>
                </c:pt>
                <c:pt idx="27">
                  <c:v>1.0</c:v>
                </c:pt>
                <c:pt idx="28">
                  <c:v>0.1</c:v>
                </c:pt>
                <c:pt idx="29">
                  <c:v>0.1</c:v>
                </c:pt>
                <c:pt idx="30">
                  <c:v>13.5</c:v>
                </c:pt>
                <c:pt idx="31">
                  <c:v>0.1</c:v>
                </c:pt>
                <c:pt idx="32">
                  <c:v>1.0</c:v>
                </c:pt>
                <c:pt idx="33">
                  <c:v>0.1</c:v>
                </c:pt>
                <c:pt idx="34">
                  <c:v>0.1</c:v>
                </c:pt>
                <c:pt idx="35">
                  <c:v>1.1</c:v>
                </c:pt>
                <c:pt idx="36">
                  <c:v>0.1</c:v>
                </c:pt>
                <c:pt idx="37">
                  <c:v>0.1</c:v>
                </c:pt>
                <c:pt idx="38">
                  <c:v>24.5</c:v>
                </c:pt>
                <c:pt idx="39">
                  <c:v>0.3</c:v>
                </c:pt>
                <c:pt idx="40">
                  <c:v>1.2</c:v>
                </c:pt>
                <c:pt idx="41">
                  <c:v>0.2</c:v>
                </c:pt>
                <c:pt idx="42">
                  <c:v>0.1</c:v>
                </c:pt>
                <c:pt idx="43">
                  <c:v>1.3</c:v>
                </c:pt>
                <c:pt idx="44">
                  <c:v>0.1</c:v>
                </c:pt>
                <c:pt idx="45">
                  <c:v>0.1</c:v>
                </c:pt>
                <c:pt idx="46">
                  <c:v>33.5</c:v>
                </c:pt>
                <c:pt idx="47">
                  <c:v>0.3</c:v>
                </c:pt>
                <c:pt idx="48">
                  <c:v>1.3</c:v>
                </c:pt>
                <c:pt idx="49">
                  <c:v>0.1</c:v>
                </c:pt>
                <c:pt idx="50">
                  <c:v>0.1</c:v>
                </c:pt>
                <c:pt idx="51">
                  <c:v>1.1</c:v>
                </c:pt>
                <c:pt idx="52">
                  <c:v>0.1</c:v>
                </c:pt>
                <c:pt idx="53">
                  <c:v>0.2</c:v>
                </c:pt>
                <c:pt idx="54">
                  <c:v>51.5</c:v>
                </c:pt>
                <c:pt idx="55">
                  <c:v>0.1</c:v>
                </c:pt>
                <c:pt idx="56">
                  <c:v>1.1</c:v>
                </c:pt>
                <c:pt idx="57">
                  <c:v>0.1</c:v>
                </c:pt>
                <c:pt idx="58">
                  <c:v>0.1</c:v>
                </c:pt>
                <c:pt idx="59">
                  <c:v>1.1</c:v>
                </c:pt>
                <c:pt idx="60">
                  <c:v>0.1</c:v>
                </c:pt>
                <c:pt idx="61">
                  <c:v>0.2</c:v>
                </c:pt>
                <c:pt idx="62">
                  <c:v>0.1</c:v>
                </c:pt>
                <c:pt idx="63">
                  <c:v>0.1</c:v>
                </c:pt>
                <c:pt idx="64">
                  <c:v>1.1</c:v>
                </c:pt>
                <c:pt idx="65">
                  <c:v>0.1</c:v>
                </c:pt>
                <c:pt idx="66">
                  <c:v>0.1</c:v>
                </c:pt>
                <c:pt idx="67">
                  <c:v>0.1</c:v>
                </c:pt>
                <c:pt idx="68">
                  <c:v>0.1</c:v>
                </c:pt>
                <c:pt idx="69">
                  <c:v>1.3</c:v>
                </c:pt>
                <c:pt idx="70">
                  <c:v>0.1</c:v>
                </c:pt>
                <c:pt idx="71">
                  <c:v>0.1</c:v>
                </c:pt>
                <c:pt idx="72">
                  <c:v>0.2</c:v>
                </c:pt>
                <c:pt idx="73">
                  <c:v>0.1</c:v>
                </c:pt>
                <c:pt idx="74">
                  <c:v>1.0</c:v>
                </c:pt>
                <c:pt idx="75">
                  <c:v>0.1</c:v>
                </c:pt>
                <c:pt idx="76">
                  <c:v>0.1</c:v>
                </c:pt>
                <c:pt idx="77">
                  <c:v>50.4</c:v>
                </c:pt>
                <c:pt idx="78">
                  <c:v>0.1</c:v>
                </c:pt>
                <c:pt idx="79">
                  <c:v>0.1</c:v>
                </c:pt>
                <c:pt idx="80">
                  <c:v>0.1</c:v>
                </c:pt>
                <c:pt idx="81">
                  <c:v>0.3</c:v>
                </c:pt>
                <c:pt idx="82">
                  <c:v>1.1</c:v>
                </c:pt>
                <c:pt idx="83">
                  <c:v>0.1</c:v>
                </c:pt>
                <c:pt idx="84">
                  <c:v>0.1</c:v>
                </c:pt>
                <c:pt idx="85">
                  <c:v>45.7</c:v>
                </c:pt>
                <c:pt idx="86">
                  <c:v>0.1</c:v>
                </c:pt>
                <c:pt idx="87">
                  <c:v>0.3</c:v>
                </c:pt>
                <c:pt idx="88">
                  <c:v>0.1</c:v>
                </c:pt>
                <c:pt idx="89">
                  <c:v>0.2</c:v>
                </c:pt>
                <c:pt idx="90">
                  <c:v>1.1</c:v>
                </c:pt>
                <c:pt idx="91">
                  <c:v>0.1</c:v>
                </c:pt>
                <c:pt idx="92">
                  <c:v>0.1</c:v>
                </c:pt>
                <c:pt idx="93">
                  <c:v>41.3</c:v>
                </c:pt>
                <c:pt idx="94">
                  <c:v>0.1</c:v>
                </c:pt>
                <c:pt idx="95">
                  <c:v>1.0</c:v>
                </c:pt>
                <c:pt idx="96">
                  <c:v>0.1</c:v>
                </c:pt>
                <c:pt idx="97">
                  <c:v>0.1</c:v>
                </c:pt>
                <c:pt idx="98">
                  <c:v>1.1</c:v>
                </c:pt>
                <c:pt idx="99">
                  <c:v>0.4</c:v>
                </c:pt>
                <c:pt idx="100">
                  <c:v>0.2</c:v>
                </c:pt>
                <c:pt idx="101">
                  <c:v>0.1</c:v>
                </c:pt>
                <c:pt idx="102">
                  <c:v>0.1</c:v>
                </c:pt>
                <c:pt idx="103">
                  <c:v>52.7</c:v>
                </c:pt>
                <c:pt idx="104">
                  <c:v>0.1</c:v>
                </c:pt>
                <c:pt idx="105">
                  <c:v>1.1</c:v>
                </c:pt>
                <c:pt idx="106">
                  <c:v>0.7</c:v>
                </c:pt>
                <c:pt idx="107">
                  <c:v>0.1</c:v>
                </c:pt>
                <c:pt idx="108">
                  <c:v>33.3</c:v>
                </c:pt>
                <c:pt idx="109">
                  <c:v>0.1</c:v>
                </c:pt>
                <c:pt idx="110">
                  <c:v>1.1</c:v>
                </c:pt>
                <c:pt idx="111">
                  <c:v>0.1</c:v>
                </c:pt>
                <c:pt idx="112">
                  <c:v>0.1</c:v>
                </c:pt>
                <c:pt idx="113">
                  <c:v>61.3</c:v>
                </c:pt>
                <c:pt idx="114">
                  <c:v>0.2</c:v>
                </c:pt>
                <c:pt idx="115">
                  <c:v>1.2</c:v>
                </c:pt>
                <c:pt idx="116">
                  <c:v>0.1</c:v>
                </c:pt>
                <c:pt idx="117">
                  <c:v>0.1</c:v>
                </c:pt>
                <c:pt idx="118">
                  <c:v>0.2</c:v>
                </c:pt>
                <c:pt idx="119">
                  <c:v>0.1</c:v>
                </c:pt>
                <c:pt idx="120">
                  <c:v>1.0</c:v>
                </c:pt>
                <c:pt idx="121">
                  <c:v>0.1</c:v>
                </c:pt>
                <c:pt idx="122">
                  <c:v>0.1</c:v>
                </c:pt>
                <c:pt idx="123">
                  <c:v>34.0</c:v>
                </c:pt>
                <c:pt idx="124">
                  <c:v>0.1</c:v>
                </c:pt>
                <c:pt idx="125">
                  <c:v>1.4</c:v>
                </c:pt>
                <c:pt idx="126">
                  <c:v>0.1</c:v>
                </c:pt>
                <c:pt idx="127">
                  <c:v>0.1</c:v>
                </c:pt>
                <c:pt idx="128">
                  <c:v>2.6</c:v>
                </c:pt>
                <c:pt idx="129">
                  <c:v>0.1</c:v>
                </c:pt>
                <c:pt idx="130">
                  <c:v>1.5</c:v>
                </c:pt>
                <c:pt idx="131">
                  <c:v>0.2</c:v>
                </c:pt>
                <c:pt idx="132">
                  <c:v>0.2</c:v>
                </c:pt>
                <c:pt idx="133">
                  <c:v>1.1</c:v>
                </c:pt>
                <c:pt idx="134">
                  <c:v>0.1</c:v>
                </c:pt>
                <c:pt idx="135">
                  <c:v>0.1</c:v>
                </c:pt>
                <c:pt idx="136">
                  <c:v>0.1</c:v>
                </c:pt>
                <c:pt idx="137">
                  <c:v>0.1</c:v>
                </c:pt>
                <c:pt idx="138">
                  <c:v>1.1</c:v>
                </c:pt>
                <c:pt idx="139">
                  <c:v>0.3</c:v>
                </c:pt>
                <c:pt idx="140">
                  <c:v>0.2</c:v>
                </c:pt>
                <c:pt idx="141">
                  <c:v>47.5</c:v>
                </c:pt>
                <c:pt idx="142">
                  <c:v>0.1</c:v>
                </c:pt>
                <c:pt idx="143">
                  <c:v>1.1</c:v>
                </c:pt>
                <c:pt idx="144">
                  <c:v>0.1</c:v>
                </c:pt>
                <c:pt idx="145">
                  <c:v>0.1</c:v>
                </c:pt>
                <c:pt idx="146">
                  <c:v>1.0</c:v>
                </c:pt>
                <c:pt idx="147">
                  <c:v>0.1</c:v>
                </c:pt>
                <c:pt idx="148">
                  <c:v>0.2</c:v>
                </c:pt>
                <c:pt idx="149">
                  <c:v>25.2</c:v>
                </c:pt>
                <c:pt idx="150">
                  <c:v>0.1</c:v>
                </c:pt>
                <c:pt idx="151">
                  <c:v>1.0</c:v>
                </c:pt>
                <c:pt idx="152">
                  <c:v>0.2</c:v>
                </c:pt>
                <c:pt idx="153">
                  <c:v>0.1</c:v>
                </c:pt>
                <c:pt idx="154">
                  <c:v>1.5</c:v>
                </c:pt>
                <c:pt idx="155">
                  <c:v>0.1</c:v>
                </c:pt>
                <c:pt idx="156">
                  <c:v>0.2</c:v>
                </c:pt>
                <c:pt idx="157">
                  <c:v>6.6</c:v>
                </c:pt>
                <c:pt idx="158">
                  <c:v>0.1</c:v>
                </c:pt>
                <c:pt idx="159">
                  <c:v>1.2</c:v>
                </c:pt>
                <c:pt idx="160">
                  <c:v>0.1</c:v>
                </c:pt>
                <c:pt idx="161">
                  <c:v>0.1</c:v>
                </c:pt>
                <c:pt idx="162">
                  <c:v>1.0</c:v>
                </c:pt>
                <c:pt idx="163">
                  <c:v>0.1</c:v>
                </c:pt>
                <c:pt idx="164">
                  <c:v>0.1</c:v>
                </c:pt>
                <c:pt idx="165">
                  <c:v>0.2</c:v>
                </c:pt>
                <c:pt idx="166">
                  <c:v>0.1</c:v>
                </c:pt>
                <c:pt idx="167">
                  <c:v>1.1</c:v>
                </c:pt>
                <c:pt idx="168">
                  <c:v>0.1</c:v>
                </c:pt>
                <c:pt idx="169">
                  <c:v>0.1</c:v>
                </c:pt>
                <c:pt idx="170">
                  <c:v>28.7</c:v>
                </c:pt>
                <c:pt idx="171">
                  <c:v>0.1</c:v>
                </c:pt>
                <c:pt idx="172">
                  <c:v>1.2</c:v>
                </c:pt>
                <c:pt idx="173">
                  <c:v>0.2</c:v>
                </c:pt>
                <c:pt idx="174">
                  <c:v>0.1</c:v>
                </c:pt>
                <c:pt idx="175">
                  <c:v>1.0</c:v>
                </c:pt>
                <c:pt idx="176">
                  <c:v>0.1</c:v>
                </c:pt>
                <c:pt idx="177">
                  <c:v>0.3</c:v>
                </c:pt>
                <c:pt idx="178">
                  <c:v>0.2</c:v>
                </c:pt>
                <c:pt idx="179">
                  <c:v>0.2</c:v>
                </c:pt>
                <c:pt idx="180">
                  <c:v>51.9</c:v>
                </c:pt>
                <c:pt idx="181">
                  <c:v>0.1</c:v>
                </c:pt>
                <c:pt idx="182">
                  <c:v>1.1</c:v>
                </c:pt>
                <c:pt idx="183">
                  <c:v>0.2</c:v>
                </c:pt>
                <c:pt idx="184">
                  <c:v>0.1</c:v>
                </c:pt>
                <c:pt idx="185">
                  <c:v>1.1</c:v>
                </c:pt>
                <c:pt idx="186">
                  <c:v>0.1</c:v>
                </c:pt>
                <c:pt idx="187">
                  <c:v>0.1</c:v>
                </c:pt>
                <c:pt idx="188">
                  <c:v>14.8</c:v>
                </c:pt>
                <c:pt idx="189">
                  <c:v>0.1</c:v>
                </c:pt>
                <c:pt idx="190">
                  <c:v>1.0</c:v>
                </c:pt>
                <c:pt idx="191">
                  <c:v>0.1</c:v>
                </c:pt>
                <c:pt idx="192">
                  <c:v>0.1</c:v>
                </c:pt>
                <c:pt idx="193">
                  <c:v>62.9</c:v>
                </c:pt>
                <c:pt idx="194">
                  <c:v>0.2</c:v>
                </c:pt>
                <c:pt idx="195">
                  <c:v>1.6</c:v>
                </c:pt>
                <c:pt idx="196">
                  <c:v>0.1</c:v>
                </c:pt>
                <c:pt idx="197">
                  <c:v>0.1</c:v>
                </c:pt>
                <c:pt idx="198">
                  <c:v>57.2</c:v>
                </c:pt>
                <c:pt idx="199">
                  <c:v>0.2</c:v>
                </c:pt>
                <c:pt idx="200">
                  <c:v>1.6</c:v>
                </c:pt>
                <c:pt idx="201">
                  <c:v>0.2</c:v>
                </c:pt>
                <c:pt idx="202">
                  <c:v>0.1</c:v>
                </c:pt>
                <c:pt idx="203">
                  <c:v>0.8</c:v>
                </c:pt>
                <c:pt idx="204">
                  <c:v>0.1</c:v>
                </c:pt>
                <c:pt idx="205">
                  <c:v>1.1</c:v>
                </c:pt>
                <c:pt idx="206">
                  <c:v>0.3</c:v>
                </c:pt>
                <c:pt idx="207">
                  <c:v>0.1</c:v>
                </c:pt>
                <c:pt idx="208">
                  <c:v>1.1</c:v>
                </c:pt>
                <c:pt idx="209">
                  <c:v>0.1</c:v>
                </c:pt>
                <c:pt idx="210">
                  <c:v>0.2</c:v>
                </c:pt>
                <c:pt idx="211">
                  <c:v>0.2</c:v>
                </c:pt>
                <c:pt idx="212">
                  <c:v>0.1</c:v>
                </c:pt>
                <c:pt idx="213">
                  <c:v>1.0</c:v>
                </c:pt>
                <c:pt idx="214">
                  <c:v>0.1</c:v>
                </c:pt>
                <c:pt idx="215">
                  <c:v>0.2</c:v>
                </c:pt>
                <c:pt idx="216">
                  <c:v>48.4</c:v>
                </c:pt>
                <c:pt idx="217">
                  <c:v>0.1</c:v>
                </c:pt>
                <c:pt idx="218">
                  <c:v>1.7</c:v>
                </c:pt>
                <c:pt idx="219">
                  <c:v>0.1</c:v>
                </c:pt>
                <c:pt idx="220">
                  <c:v>0.1</c:v>
                </c:pt>
                <c:pt idx="221">
                  <c:v>1.1</c:v>
                </c:pt>
                <c:pt idx="222">
                  <c:v>0.1</c:v>
                </c:pt>
                <c:pt idx="223">
                  <c:v>0.3</c:v>
                </c:pt>
                <c:pt idx="224">
                  <c:v>1.5</c:v>
                </c:pt>
                <c:pt idx="225">
                  <c:v>0.1</c:v>
                </c:pt>
                <c:pt idx="226">
                  <c:v>1.0</c:v>
                </c:pt>
                <c:pt idx="227">
                  <c:v>0.2</c:v>
                </c:pt>
                <c:pt idx="228">
                  <c:v>0.2</c:v>
                </c:pt>
                <c:pt idx="229">
                  <c:v>1.1</c:v>
                </c:pt>
                <c:pt idx="230">
                  <c:v>0.1</c:v>
                </c:pt>
                <c:pt idx="231">
                  <c:v>0.1</c:v>
                </c:pt>
                <c:pt idx="232">
                  <c:v>0.2</c:v>
                </c:pt>
                <c:pt idx="233">
                  <c:v>0.1</c:v>
                </c:pt>
                <c:pt idx="234">
                  <c:v>1.2</c:v>
                </c:pt>
                <c:pt idx="235">
                  <c:v>0.2</c:v>
                </c:pt>
                <c:pt idx="236">
                  <c:v>0.1</c:v>
                </c:pt>
                <c:pt idx="237">
                  <c:v>2.0</c:v>
                </c:pt>
                <c:pt idx="238">
                  <c:v>0.1</c:v>
                </c:pt>
                <c:pt idx="239">
                  <c:v>0.1</c:v>
                </c:pt>
                <c:pt idx="240">
                  <c:v>0.3</c:v>
                </c:pt>
                <c:pt idx="241">
                  <c:v>0.1</c:v>
                </c:pt>
                <c:pt idx="242">
                  <c:v>1.0</c:v>
                </c:pt>
                <c:pt idx="243">
                  <c:v>0.1</c:v>
                </c:pt>
                <c:pt idx="244">
                  <c:v>0.1</c:v>
                </c:pt>
                <c:pt idx="245">
                  <c:v>30.9</c:v>
                </c:pt>
                <c:pt idx="246">
                  <c:v>0.2</c:v>
                </c:pt>
                <c:pt idx="247">
                  <c:v>1.1</c:v>
                </c:pt>
                <c:pt idx="248">
                  <c:v>0.3</c:v>
                </c:pt>
                <c:pt idx="249">
                  <c:v>0.1</c:v>
                </c:pt>
                <c:pt idx="250">
                  <c:v>1.8</c:v>
                </c:pt>
                <c:pt idx="251">
                  <c:v>0.1</c:v>
                </c:pt>
                <c:pt idx="252">
                  <c:v>0.2</c:v>
                </c:pt>
                <c:pt idx="253">
                  <c:v>5.9</c:v>
                </c:pt>
                <c:pt idx="254">
                  <c:v>0.1</c:v>
                </c:pt>
                <c:pt idx="255">
                  <c:v>1.1</c:v>
                </c:pt>
                <c:pt idx="256">
                  <c:v>0.3</c:v>
                </c:pt>
                <c:pt idx="257">
                  <c:v>0.1</c:v>
                </c:pt>
                <c:pt idx="258">
                  <c:v>15.5</c:v>
                </c:pt>
                <c:pt idx="259">
                  <c:v>0.1</c:v>
                </c:pt>
                <c:pt idx="260">
                  <c:v>1.1</c:v>
                </c:pt>
                <c:pt idx="261">
                  <c:v>0.1</c:v>
                </c:pt>
                <c:pt idx="262">
                  <c:v>0.1</c:v>
                </c:pt>
                <c:pt idx="263">
                  <c:v>1.0</c:v>
                </c:pt>
                <c:pt idx="264">
                  <c:v>0.1</c:v>
                </c:pt>
                <c:pt idx="265">
                  <c:v>0.4</c:v>
                </c:pt>
                <c:pt idx="266">
                  <c:v>0.2</c:v>
                </c:pt>
                <c:pt idx="267">
                  <c:v>0.1</c:v>
                </c:pt>
                <c:pt idx="268">
                  <c:v>1.1</c:v>
                </c:pt>
                <c:pt idx="269">
                  <c:v>0.1</c:v>
                </c:pt>
                <c:pt idx="270">
                  <c:v>0.1</c:v>
                </c:pt>
                <c:pt idx="271">
                  <c:v>9.5</c:v>
                </c:pt>
                <c:pt idx="272">
                  <c:v>0.1</c:v>
                </c:pt>
                <c:pt idx="273">
                  <c:v>1.0</c:v>
                </c:pt>
                <c:pt idx="274">
                  <c:v>0.2</c:v>
                </c:pt>
                <c:pt idx="275">
                  <c:v>0.1</c:v>
                </c:pt>
                <c:pt idx="276">
                  <c:v>51.3</c:v>
                </c:pt>
                <c:pt idx="277">
                  <c:v>0.1</c:v>
                </c:pt>
                <c:pt idx="278">
                  <c:v>1.8</c:v>
                </c:pt>
                <c:pt idx="279">
                  <c:v>0.1</c:v>
                </c:pt>
                <c:pt idx="280">
                  <c:v>0.2</c:v>
                </c:pt>
                <c:pt idx="281">
                  <c:v>1.2</c:v>
                </c:pt>
                <c:pt idx="282">
                  <c:v>0.1</c:v>
                </c:pt>
                <c:pt idx="283">
                  <c:v>0.1</c:v>
                </c:pt>
                <c:pt idx="284">
                  <c:v>0.1</c:v>
                </c:pt>
                <c:pt idx="285">
                  <c:v>0.1</c:v>
                </c:pt>
                <c:pt idx="286">
                  <c:v>1.0</c:v>
                </c:pt>
                <c:pt idx="287">
                  <c:v>0.2</c:v>
                </c:pt>
                <c:pt idx="288">
                  <c:v>0.1</c:v>
                </c:pt>
                <c:pt idx="289">
                  <c:v>34.6</c:v>
                </c:pt>
                <c:pt idx="290">
                  <c:v>0.2</c:v>
                </c:pt>
                <c:pt idx="291">
                  <c:v>1.8</c:v>
                </c:pt>
                <c:pt idx="292">
                  <c:v>0.2</c:v>
                </c:pt>
                <c:pt idx="293">
                  <c:v>0.2</c:v>
                </c:pt>
                <c:pt idx="294">
                  <c:v>1.1</c:v>
                </c:pt>
                <c:pt idx="295">
                  <c:v>0.1</c:v>
                </c:pt>
                <c:pt idx="296">
                  <c:v>0.2</c:v>
                </c:pt>
                <c:pt idx="297">
                  <c:v>0.1</c:v>
                </c:pt>
                <c:pt idx="298">
                  <c:v>0.1</c:v>
                </c:pt>
                <c:pt idx="299">
                  <c:v>2.0</c:v>
                </c:pt>
                <c:pt idx="300">
                  <c:v>0.2</c:v>
                </c:pt>
                <c:pt idx="301">
                  <c:v>0.2</c:v>
                </c:pt>
                <c:pt idx="302">
                  <c:v>12.7</c:v>
                </c:pt>
                <c:pt idx="303">
                  <c:v>0.2</c:v>
                </c:pt>
                <c:pt idx="304">
                  <c:v>1.1</c:v>
                </c:pt>
                <c:pt idx="305">
                  <c:v>0.2</c:v>
                </c:pt>
                <c:pt idx="306">
                  <c:v>0.2</c:v>
                </c:pt>
                <c:pt idx="307">
                  <c:v>48.9</c:v>
                </c:pt>
                <c:pt idx="308">
                  <c:v>0.1</c:v>
                </c:pt>
                <c:pt idx="309">
                  <c:v>1.0</c:v>
                </c:pt>
                <c:pt idx="310">
                  <c:v>0.1</c:v>
                </c:pt>
                <c:pt idx="311">
                  <c:v>0.1</c:v>
                </c:pt>
                <c:pt idx="312">
                  <c:v>1.1</c:v>
                </c:pt>
                <c:pt idx="313">
                  <c:v>0.1</c:v>
                </c:pt>
                <c:pt idx="314">
                  <c:v>0.2</c:v>
                </c:pt>
                <c:pt idx="315">
                  <c:v>0.2</c:v>
                </c:pt>
                <c:pt idx="316">
                  <c:v>0.1</c:v>
                </c:pt>
                <c:pt idx="317">
                  <c:v>1.1</c:v>
                </c:pt>
                <c:pt idx="318">
                  <c:v>0.2</c:v>
                </c:pt>
                <c:pt idx="319">
                  <c:v>0.2</c:v>
                </c:pt>
                <c:pt idx="320">
                  <c:v>19.1</c:v>
                </c:pt>
                <c:pt idx="321">
                  <c:v>0.1</c:v>
                </c:pt>
                <c:pt idx="322">
                  <c:v>1.1</c:v>
                </c:pt>
                <c:pt idx="323">
                  <c:v>0.1</c:v>
                </c:pt>
                <c:pt idx="324">
                  <c:v>0.3</c:v>
                </c:pt>
                <c:pt idx="325">
                  <c:v>1.6</c:v>
                </c:pt>
                <c:pt idx="326">
                  <c:v>0.1</c:v>
                </c:pt>
                <c:pt idx="327">
                  <c:v>1.0</c:v>
                </c:pt>
                <c:pt idx="328">
                  <c:v>0.2</c:v>
                </c:pt>
                <c:pt idx="329">
                  <c:v>0.1</c:v>
                </c:pt>
                <c:pt idx="330">
                  <c:v>0.1</c:v>
                </c:pt>
                <c:pt idx="331">
                  <c:v>0.1</c:v>
                </c:pt>
                <c:pt idx="332">
                  <c:v>1.0</c:v>
                </c:pt>
                <c:pt idx="333">
                  <c:v>0.2</c:v>
                </c:pt>
                <c:pt idx="334">
                  <c:v>0.1</c:v>
                </c:pt>
                <c:pt idx="335">
                  <c:v>0.8</c:v>
                </c:pt>
                <c:pt idx="336">
                  <c:v>0.2</c:v>
                </c:pt>
                <c:pt idx="337">
                  <c:v>0.4</c:v>
                </c:pt>
                <c:pt idx="338">
                  <c:v>0.2</c:v>
                </c:pt>
                <c:pt idx="339">
                  <c:v>0.1</c:v>
                </c:pt>
                <c:pt idx="340">
                  <c:v>1.0</c:v>
                </c:pt>
                <c:pt idx="341">
                  <c:v>0.2</c:v>
                </c:pt>
                <c:pt idx="342">
                  <c:v>0.1</c:v>
                </c:pt>
                <c:pt idx="343">
                  <c:v>26.7</c:v>
                </c:pt>
                <c:pt idx="344">
                  <c:v>0.1</c:v>
                </c:pt>
                <c:pt idx="345">
                  <c:v>1.2</c:v>
                </c:pt>
                <c:pt idx="346">
                  <c:v>0.2</c:v>
                </c:pt>
                <c:pt idx="347">
                  <c:v>0.1</c:v>
                </c:pt>
                <c:pt idx="348">
                  <c:v>1.0</c:v>
                </c:pt>
                <c:pt idx="349">
                  <c:v>0.2</c:v>
                </c:pt>
                <c:pt idx="350">
                  <c:v>0.2</c:v>
                </c:pt>
                <c:pt idx="351">
                  <c:v>0.1</c:v>
                </c:pt>
                <c:pt idx="352">
                  <c:v>0.1</c:v>
                </c:pt>
                <c:pt idx="353">
                  <c:v>1.1</c:v>
                </c:pt>
                <c:pt idx="354">
                  <c:v>0.1</c:v>
                </c:pt>
                <c:pt idx="355">
                  <c:v>0.2</c:v>
                </c:pt>
                <c:pt idx="356">
                  <c:v>7.9</c:v>
                </c:pt>
                <c:pt idx="357">
                  <c:v>0.2</c:v>
                </c:pt>
                <c:pt idx="358">
                  <c:v>2.0</c:v>
                </c:pt>
                <c:pt idx="359">
                  <c:v>0.2</c:v>
                </c:pt>
                <c:pt idx="360">
                  <c:v>0.3</c:v>
                </c:pt>
                <c:pt idx="361">
                  <c:v>1.0</c:v>
                </c:pt>
                <c:pt idx="362">
                  <c:v>0.2</c:v>
                </c:pt>
                <c:pt idx="363">
                  <c:v>0.2</c:v>
                </c:pt>
                <c:pt idx="364">
                  <c:v>0.2</c:v>
                </c:pt>
                <c:pt idx="365">
                  <c:v>0.1</c:v>
                </c:pt>
                <c:pt idx="366">
                  <c:v>1.1</c:v>
                </c:pt>
                <c:pt idx="367">
                  <c:v>1.2</c:v>
                </c:pt>
                <c:pt idx="368">
                  <c:v>0.2</c:v>
                </c:pt>
                <c:pt idx="369">
                  <c:v>39.1</c:v>
                </c:pt>
                <c:pt idx="370">
                  <c:v>0.1</c:v>
                </c:pt>
                <c:pt idx="371">
                  <c:v>1.1</c:v>
                </c:pt>
                <c:pt idx="372">
                  <c:v>0.2</c:v>
                </c:pt>
                <c:pt idx="373">
                  <c:v>0.1</c:v>
                </c:pt>
                <c:pt idx="374">
                  <c:v>1.0</c:v>
                </c:pt>
                <c:pt idx="375">
                  <c:v>0.2</c:v>
                </c:pt>
                <c:pt idx="376">
                  <c:v>0.2</c:v>
                </c:pt>
                <c:pt idx="377">
                  <c:v>0.2</c:v>
                </c:pt>
                <c:pt idx="378">
                  <c:v>0.1</c:v>
                </c:pt>
                <c:pt idx="379">
                  <c:v>1.0</c:v>
                </c:pt>
                <c:pt idx="380">
                  <c:v>0.2</c:v>
                </c:pt>
                <c:pt idx="381">
                  <c:v>0.2</c:v>
                </c:pt>
                <c:pt idx="382">
                  <c:v>56.6</c:v>
                </c:pt>
                <c:pt idx="383">
                  <c:v>0.1</c:v>
                </c:pt>
                <c:pt idx="384">
                  <c:v>1.1</c:v>
                </c:pt>
                <c:pt idx="385">
                  <c:v>0.2</c:v>
                </c:pt>
                <c:pt idx="386">
                  <c:v>0.3</c:v>
                </c:pt>
                <c:pt idx="387">
                  <c:v>1.1</c:v>
                </c:pt>
                <c:pt idx="388">
                  <c:v>0.2</c:v>
                </c:pt>
                <c:pt idx="389">
                  <c:v>0.2</c:v>
                </c:pt>
                <c:pt idx="390">
                  <c:v>0.1</c:v>
                </c:pt>
                <c:pt idx="391">
                  <c:v>0.3</c:v>
                </c:pt>
                <c:pt idx="392">
                  <c:v>1.2</c:v>
                </c:pt>
                <c:pt idx="393">
                  <c:v>0.2</c:v>
                </c:pt>
                <c:pt idx="394">
                  <c:v>0.1</c:v>
                </c:pt>
                <c:pt idx="395">
                  <c:v>44.5</c:v>
                </c:pt>
                <c:pt idx="396">
                  <c:v>0.2</c:v>
                </c:pt>
                <c:pt idx="397">
                  <c:v>1.1</c:v>
                </c:pt>
                <c:pt idx="398">
                  <c:v>0.2</c:v>
                </c:pt>
                <c:pt idx="399">
                  <c:v>0.1</c:v>
                </c:pt>
                <c:pt idx="400">
                  <c:v>1.1</c:v>
                </c:pt>
                <c:pt idx="401">
                  <c:v>0.2</c:v>
                </c:pt>
                <c:pt idx="402">
                  <c:v>0.2</c:v>
                </c:pt>
                <c:pt idx="403">
                  <c:v>5.3</c:v>
                </c:pt>
                <c:pt idx="404">
                  <c:v>0.1</c:v>
                </c:pt>
                <c:pt idx="405">
                  <c:v>2.2</c:v>
                </c:pt>
                <c:pt idx="406">
                  <c:v>0.1</c:v>
                </c:pt>
                <c:pt idx="407">
                  <c:v>0.2</c:v>
                </c:pt>
                <c:pt idx="408">
                  <c:v>53.8</c:v>
                </c:pt>
                <c:pt idx="409">
                  <c:v>0.2</c:v>
                </c:pt>
                <c:pt idx="410">
                  <c:v>1.1</c:v>
                </c:pt>
                <c:pt idx="411">
                  <c:v>0.3</c:v>
                </c:pt>
                <c:pt idx="412">
                  <c:v>0.1</c:v>
                </c:pt>
                <c:pt idx="413">
                  <c:v>1.1</c:v>
                </c:pt>
                <c:pt idx="414">
                  <c:v>0.2</c:v>
                </c:pt>
                <c:pt idx="415">
                  <c:v>0.2</c:v>
                </c:pt>
                <c:pt idx="416">
                  <c:v>14.3</c:v>
                </c:pt>
                <c:pt idx="417">
                  <c:v>0.1</c:v>
                </c:pt>
                <c:pt idx="418">
                  <c:v>1.1</c:v>
                </c:pt>
                <c:pt idx="419">
                  <c:v>0.2</c:v>
                </c:pt>
                <c:pt idx="420">
                  <c:v>0.2</c:v>
                </c:pt>
                <c:pt idx="421">
                  <c:v>54.1</c:v>
                </c:pt>
                <c:pt idx="422">
                  <c:v>0.2</c:v>
                </c:pt>
                <c:pt idx="423">
                  <c:v>1.2</c:v>
                </c:pt>
                <c:pt idx="424">
                  <c:v>0.2</c:v>
                </c:pt>
                <c:pt idx="425">
                  <c:v>0.1</c:v>
                </c:pt>
                <c:pt idx="426">
                  <c:v>47.7</c:v>
                </c:pt>
                <c:pt idx="427">
                  <c:v>0.2</c:v>
                </c:pt>
                <c:pt idx="428">
                  <c:v>1.1</c:v>
                </c:pt>
                <c:pt idx="429">
                  <c:v>0.2</c:v>
                </c:pt>
                <c:pt idx="430">
                  <c:v>0.2</c:v>
                </c:pt>
                <c:pt idx="431">
                  <c:v>1.2</c:v>
                </c:pt>
                <c:pt idx="432">
                  <c:v>0.2</c:v>
                </c:pt>
                <c:pt idx="433">
                  <c:v>0.2</c:v>
                </c:pt>
                <c:pt idx="434">
                  <c:v>0.1</c:v>
                </c:pt>
                <c:pt idx="435">
                  <c:v>0.2</c:v>
                </c:pt>
                <c:pt idx="436">
                  <c:v>1.1</c:v>
                </c:pt>
                <c:pt idx="437">
                  <c:v>0.2</c:v>
                </c:pt>
                <c:pt idx="438">
                  <c:v>0.2</c:v>
                </c:pt>
                <c:pt idx="439">
                  <c:v>50.5</c:v>
                </c:pt>
                <c:pt idx="440">
                  <c:v>0.2</c:v>
                </c:pt>
                <c:pt idx="441">
                  <c:v>1.0</c:v>
                </c:pt>
                <c:pt idx="442">
                  <c:v>0.4</c:v>
                </c:pt>
                <c:pt idx="443">
                  <c:v>0.1</c:v>
                </c:pt>
                <c:pt idx="444">
                  <c:v>1.0</c:v>
                </c:pt>
                <c:pt idx="445">
                  <c:v>0.2</c:v>
                </c:pt>
                <c:pt idx="446">
                  <c:v>0.2</c:v>
                </c:pt>
                <c:pt idx="447">
                  <c:v>0.2</c:v>
                </c:pt>
                <c:pt idx="448">
                  <c:v>0.1</c:v>
                </c:pt>
                <c:pt idx="449">
                  <c:v>1.1</c:v>
                </c:pt>
                <c:pt idx="450">
                  <c:v>0.2</c:v>
                </c:pt>
                <c:pt idx="451">
                  <c:v>0.1</c:v>
                </c:pt>
                <c:pt idx="452">
                  <c:v>43.4</c:v>
                </c:pt>
                <c:pt idx="453">
                  <c:v>0.2</c:v>
                </c:pt>
                <c:pt idx="454">
                  <c:v>1.1</c:v>
                </c:pt>
                <c:pt idx="455">
                  <c:v>0.1</c:v>
                </c:pt>
                <c:pt idx="456">
                  <c:v>0.1</c:v>
                </c:pt>
                <c:pt idx="457">
                  <c:v>1.2</c:v>
                </c:pt>
                <c:pt idx="458">
                  <c:v>0.2</c:v>
                </c:pt>
              </c:numCache>
            </c:numRef>
          </c:val>
          <c:smooth val="0"/>
        </c:ser>
        <c:dLbls>
          <c:showLegendKey val="0"/>
          <c:showVal val="0"/>
          <c:showCatName val="0"/>
          <c:showSerName val="0"/>
          <c:showPercent val="0"/>
          <c:showBubbleSize val="0"/>
        </c:dLbls>
        <c:marker val="1"/>
        <c:smooth val="0"/>
        <c:axId val="2120112504"/>
        <c:axId val="2071320728"/>
      </c:lineChart>
      <c:catAx>
        <c:axId val="2120112504"/>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1320728"/>
        <c:crosses val="autoZero"/>
        <c:auto val="1"/>
        <c:lblAlgn val="ctr"/>
        <c:lblOffset val="100"/>
        <c:noMultiLvlLbl val="0"/>
      </c:catAx>
      <c:valAx>
        <c:axId val="2071320728"/>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20112504"/>
        <c:crosses val="autoZero"/>
        <c:crossBetween val="between"/>
      </c:valAx>
    </c:plotArea>
    <c:legend>
      <c:legendPos val="r"/>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0.0</c:v>
                </c:pt>
                <c:pt idx="1">
                  <c:v>0.6</c:v>
                </c:pt>
                <c:pt idx="2">
                  <c:v>0.4</c:v>
                </c:pt>
                <c:pt idx="3">
                  <c:v>0.5</c:v>
                </c:pt>
                <c:pt idx="4">
                  <c:v>23.2</c:v>
                </c:pt>
                <c:pt idx="5">
                  <c:v>0.5</c:v>
                </c:pt>
                <c:pt idx="6">
                  <c:v>1.3</c:v>
                </c:pt>
                <c:pt idx="7">
                  <c:v>0.3</c:v>
                </c:pt>
                <c:pt idx="8">
                  <c:v>0.4</c:v>
                </c:pt>
                <c:pt idx="9">
                  <c:v>4.4</c:v>
                </c:pt>
                <c:pt idx="10">
                  <c:v>0.3</c:v>
                </c:pt>
                <c:pt idx="11">
                  <c:v>0.9</c:v>
                </c:pt>
                <c:pt idx="12">
                  <c:v>0.4</c:v>
                </c:pt>
                <c:pt idx="13">
                  <c:v>0.4</c:v>
                </c:pt>
                <c:pt idx="14">
                  <c:v>42.8</c:v>
                </c:pt>
                <c:pt idx="15">
                  <c:v>0.4</c:v>
                </c:pt>
                <c:pt idx="16">
                  <c:v>1.3</c:v>
                </c:pt>
                <c:pt idx="17">
                  <c:v>0.4</c:v>
                </c:pt>
                <c:pt idx="18">
                  <c:v>0.4</c:v>
                </c:pt>
                <c:pt idx="19">
                  <c:v>0.9</c:v>
                </c:pt>
                <c:pt idx="20">
                  <c:v>0.3</c:v>
                </c:pt>
                <c:pt idx="21">
                  <c:v>0.3</c:v>
                </c:pt>
                <c:pt idx="22">
                  <c:v>2.9</c:v>
                </c:pt>
                <c:pt idx="23">
                  <c:v>0.4</c:v>
                </c:pt>
                <c:pt idx="24">
                  <c:v>1.0</c:v>
                </c:pt>
                <c:pt idx="25">
                  <c:v>0.3</c:v>
                </c:pt>
                <c:pt idx="26">
                  <c:v>0.4</c:v>
                </c:pt>
                <c:pt idx="27">
                  <c:v>1.1</c:v>
                </c:pt>
                <c:pt idx="28">
                  <c:v>0.4</c:v>
                </c:pt>
                <c:pt idx="29">
                  <c:v>0.8</c:v>
                </c:pt>
                <c:pt idx="30">
                  <c:v>0.4</c:v>
                </c:pt>
                <c:pt idx="31">
                  <c:v>0.3</c:v>
                </c:pt>
                <c:pt idx="32">
                  <c:v>1.8</c:v>
                </c:pt>
                <c:pt idx="33">
                  <c:v>0.3</c:v>
                </c:pt>
                <c:pt idx="34">
                  <c:v>0.3</c:v>
                </c:pt>
                <c:pt idx="35">
                  <c:v>12.7</c:v>
                </c:pt>
                <c:pt idx="36">
                  <c:v>0.4</c:v>
                </c:pt>
                <c:pt idx="37">
                  <c:v>1.5</c:v>
                </c:pt>
                <c:pt idx="38">
                  <c:v>0.4</c:v>
                </c:pt>
                <c:pt idx="39">
                  <c:v>0.4</c:v>
                </c:pt>
                <c:pt idx="40">
                  <c:v>1.7</c:v>
                </c:pt>
                <c:pt idx="41">
                  <c:v>0.4</c:v>
                </c:pt>
                <c:pt idx="42">
                  <c:v>0.4</c:v>
                </c:pt>
                <c:pt idx="43">
                  <c:v>0.3</c:v>
                </c:pt>
                <c:pt idx="44">
                  <c:v>0.4</c:v>
                </c:pt>
                <c:pt idx="45">
                  <c:v>1.2</c:v>
                </c:pt>
                <c:pt idx="46">
                  <c:v>0.3</c:v>
                </c:pt>
                <c:pt idx="47">
                  <c:v>0.4</c:v>
                </c:pt>
                <c:pt idx="48">
                  <c:v>0.3</c:v>
                </c:pt>
                <c:pt idx="49">
                  <c:v>0.4</c:v>
                </c:pt>
                <c:pt idx="50">
                  <c:v>0.9</c:v>
                </c:pt>
                <c:pt idx="51">
                  <c:v>0.4</c:v>
                </c:pt>
                <c:pt idx="52">
                  <c:v>1.0</c:v>
                </c:pt>
                <c:pt idx="53">
                  <c:v>0.9</c:v>
                </c:pt>
                <c:pt idx="54">
                  <c:v>0.0</c:v>
                </c:pt>
                <c:pt idx="55">
                  <c:v>1.1</c:v>
                </c:pt>
                <c:pt idx="56">
                  <c:v>1.1</c:v>
                </c:pt>
                <c:pt idx="57">
                  <c:v>0.5</c:v>
                </c:pt>
                <c:pt idx="58">
                  <c:v>1.3</c:v>
                </c:pt>
                <c:pt idx="59">
                  <c:v>0.4</c:v>
                </c:pt>
                <c:pt idx="60">
                  <c:v>0.5</c:v>
                </c:pt>
                <c:pt idx="61">
                  <c:v>0.5</c:v>
                </c:pt>
                <c:pt idx="62">
                  <c:v>0.4</c:v>
                </c:pt>
                <c:pt idx="63">
                  <c:v>1.3</c:v>
                </c:pt>
                <c:pt idx="64">
                  <c:v>0.0</c:v>
                </c:pt>
                <c:pt idx="65">
                  <c:v>0.4</c:v>
                </c:pt>
                <c:pt idx="66">
                  <c:v>0.4</c:v>
                </c:pt>
                <c:pt idx="67">
                  <c:v>0.4</c:v>
                </c:pt>
                <c:pt idx="68">
                  <c:v>1.3</c:v>
                </c:pt>
                <c:pt idx="69">
                  <c:v>0.3</c:v>
                </c:pt>
                <c:pt idx="70">
                  <c:v>0.4</c:v>
                </c:pt>
                <c:pt idx="71">
                  <c:v>3.1</c:v>
                </c:pt>
                <c:pt idx="72">
                  <c:v>0.4</c:v>
                </c:pt>
                <c:pt idx="73">
                  <c:v>1.2</c:v>
                </c:pt>
                <c:pt idx="74">
                  <c:v>0.3</c:v>
                </c:pt>
                <c:pt idx="75">
                  <c:v>0.4</c:v>
                </c:pt>
                <c:pt idx="76">
                  <c:v>31.8</c:v>
                </c:pt>
                <c:pt idx="77">
                  <c:v>0.4</c:v>
                </c:pt>
                <c:pt idx="78">
                  <c:v>1.2</c:v>
                </c:pt>
                <c:pt idx="79">
                  <c:v>1.3</c:v>
                </c:pt>
                <c:pt idx="80">
                  <c:v>0.4</c:v>
                </c:pt>
                <c:pt idx="81">
                  <c:v>24.2</c:v>
                </c:pt>
                <c:pt idx="82">
                  <c:v>0.4</c:v>
                </c:pt>
                <c:pt idx="83">
                  <c:v>1.3</c:v>
                </c:pt>
                <c:pt idx="84">
                  <c:v>0.0</c:v>
                </c:pt>
                <c:pt idx="85">
                  <c:v>0.4</c:v>
                </c:pt>
                <c:pt idx="86">
                  <c:v>34.2</c:v>
                </c:pt>
                <c:pt idx="87">
                  <c:v>0.4</c:v>
                </c:pt>
                <c:pt idx="88">
                  <c:v>1.2</c:v>
                </c:pt>
                <c:pt idx="89">
                  <c:v>0.4</c:v>
                </c:pt>
                <c:pt idx="90">
                  <c:v>0.4</c:v>
                </c:pt>
                <c:pt idx="91">
                  <c:v>17.3</c:v>
                </c:pt>
                <c:pt idx="92">
                  <c:v>0.4</c:v>
                </c:pt>
                <c:pt idx="93">
                  <c:v>1.2</c:v>
                </c:pt>
                <c:pt idx="94">
                  <c:v>0.4</c:v>
                </c:pt>
                <c:pt idx="95">
                  <c:v>0.4</c:v>
                </c:pt>
                <c:pt idx="96">
                  <c:v>48.4</c:v>
                </c:pt>
                <c:pt idx="97">
                  <c:v>0.4</c:v>
                </c:pt>
                <c:pt idx="98">
                  <c:v>0.9</c:v>
                </c:pt>
                <c:pt idx="99">
                  <c:v>0.4</c:v>
                </c:pt>
                <c:pt idx="100">
                  <c:v>0.4</c:v>
                </c:pt>
                <c:pt idx="101">
                  <c:v>21.6</c:v>
                </c:pt>
                <c:pt idx="102">
                  <c:v>0.4</c:v>
                </c:pt>
                <c:pt idx="103">
                  <c:v>1.1</c:v>
                </c:pt>
                <c:pt idx="104">
                  <c:v>0.4</c:v>
                </c:pt>
                <c:pt idx="105">
                  <c:v>0.2</c:v>
                </c:pt>
                <c:pt idx="106">
                  <c:v>41.0</c:v>
                </c:pt>
                <c:pt idx="107">
                  <c:v>0.3</c:v>
                </c:pt>
                <c:pt idx="108">
                  <c:v>2.1</c:v>
                </c:pt>
                <c:pt idx="109">
                  <c:v>0.4</c:v>
                </c:pt>
                <c:pt idx="110">
                  <c:v>0.4</c:v>
                </c:pt>
                <c:pt idx="111">
                  <c:v>23.6</c:v>
                </c:pt>
                <c:pt idx="112">
                  <c:v>0.4</c:v>
                </c:pt>
                <c:pt idx="113">
                  <c:v>1.3</c:v>
                </c:pt>
                <c:pt idx="114">
                  <c:v>0.0</c:v>
                </c:pt>
                <c:pt idx="115">
                  <c:v>0.4</c:v>
                </c:pt>
                <c:pt idx="116">
                  <c:v>3.8</c:v>
                </c:pt>
                <c:pt idx="117">
                  <c:v>0.4</c:v>
                </c:pt>
                <c:pt idx="118">
                  <c:v>1.2</c:v>
                </c:pt>
                <c:pt idx="119">
                  <c:v>0.4</c:v>
                </c:pt>
                <c:pt idx="120">
                  <c:v>0.5</c:v>
                </c:pt>
                <c:pt idx="121">
                  <c:v>0.4</c:v>
                </c:pt>
                <c:pt idx="122">
                  <c:v>0.4</c:v>
                </c:pt>
                <c:pt idx="123">
                  <c:v>1.3</c:v>
                </c:pt>
                <c:pt idx="124">
                  <c:v>0.4</c:v>
                </c:pt>
                <c:pt idx="125">
                  <c:v>0.8</c:v>
                </c:pt>
                <c:pt idx="126">
                  <c:v>0.1</c:v>
                </c:pt>
                <c:pt idx="127">
                  <c:v>0.4</c:v>
                </c:pt>
                <c:pt idx="128">
                  <c:v>1.3</c:v>
                </c:pt>
                <c:pt idx="129">
                  <c:v>0.4</c:v>
                </c:pt>
                <c:pt idx="130">
                  <c:v>0.8</c:v>
                </c:pt>
                <c:pt idx="131">
                  <c:v>0.4</c:v>
                </c:pt>
                <c:pt idx="132">
                  <c:v>0.4</c:v>
                </c:pt>
                <c:pt idx="133">
                  <c:v>1.2</c:v>
                </c:pt>
                <c:pt idx="134">
                  <c:v>0.4</c:v>
                </c:pt>
                <c:pt idx="135">
                  <c:v>0.7</c:v>
                </c:pt>
                <c:pt idx="136">
                  <c:v>0.4</c:v>
                </c:pt>
                <c:pt idx="137">
                  <c:v>0.4</c:v>
                </c:pt>
                <c:pt idx="138">
                  <c:v>0.8</c:v>
                </c:pt>
                <c:pt idx="139">
                  <c:v>0.4</c:v>
                </c:pt>
                <c:pt idx="140">
                  <c:v>1.2</c:v>
                </c:pt>
                <c:pt idx="141">
                  <c:v>0.4</c:v>
                </c:pt>
                <c:pt idx="142">
                  <c:v>0.4</c:v>
                </c:pt>
                <c:pt idx="143">
                  <c:v>0.6</c:v>
                </c:pt>
                <c:pt idx="144">
                  <c:v>0.4</c:v>
                </c:pt>
                <c:pt idx="145">
                  <c:v>2.4</c:v>
                </c:pt>
                <c:pt idx="146">
                  <c:v>0.4</c:v>
                </c:pt>
                <c:pt idx="147">
                  <c:v>0.4</c:v>
                </c:pt>
                <c:pt idx="148">
                  <c:v>1.0</c:v>
                </c:pt>
                <c:pt idx="149">
                  <c:v>0.4</c:v>
                </c:pt>
                <c:pt idx="150">
                  <c:v>0.3</c:v>
                </c:pt>
                <c:pt idx="151">
                  <c:v>0.4</c:v>
                </c:pt>
                <c:pt idx="152">
                  <c:v>0.4</c:v>
                </c:pt>
                <c:pt idx="153">
                  <c:v>0.8</c:v>
                </c:pt>
                <c:pt idx="154">
                  <c:v>0.4</c:v>
                </c:pt>
                <c:pt idx="155">
                  <c:v>1.2</c:v>
                </c:pt>
                <c:pt idx="156">
                  <c:v>0.4</c:v>
                </c:pt>
                <c:pt idx="157">
                  <c:v>0.0</c:v>
                </c:pt>
                <c:pt idx="158">
                  <c:v>0.8</c:v>
                </c:pt>
                <c:pt idx="159">
                  <c:v>0.4</c:v>
                </c:pt>
                <c:pt idx="160">
                  <c:v>1.2</c:v>
                </c:pt>
                <c:pt idx="161">
                  <c:v>0.4</c:v>
                </c:pt>
                <c:pt idx="162">
                  <c:v>0.0</c:v>
                </c:pt>
                <c:pt idx="163">
                  <c:v>60.4</c:v>
                </c:pt>
                <c:pt idx="164">
                  <c:v>0.4</c:v>
                </c:pt>
                <c:pt idx="165">
                  <c:v>1.2</c:v>
                </c:pt>
                <c:pt idx="166">
                  <c:v>0.4</c:v>
                </c:pt>
                <c:pt idx="167">
                  <c:v>0.3</c:v>
                </c:pt>
                <c:pt idx="168">
                  <c:v>44.8</c:v>
                </c:pt>
                <c:pt idx="169">
                  <c:v>0.4</c:v>
                </c:pt>
                <c:pt idx="170">
                  <c:v>1.1</c:v>
                </c:pt>
                <c:pt idx="171">
                  <c:v>0.4</c:v>
                </c:pt>
                <c:pt idx="172">
                  <c:v>0.4</c:v>
                </c:pt>
                <c:pt idx="173">
                  <c:v>20.6</c:v>
                </c:pt>
                <c:pt idx="174">
                  <c:v>0.0</c:v>
                </c:pt>
                <c:pt idx="175">
                  <c:v>1.3</c:v>
                </c:pt>
                <c:pt idx="176">
                  <c:v>0.4</c:v>
                </c:pt>
                <c:pt idx="177">
                  <c:v>0.4</c:v>
                </c:pt>
                <c:pt idx="178">
                  <c:v>24.4</c:v>
                </c:pt>
                <c:pt idx="179">
                  <c:v>0.4</c:v>
                </c:pt>
                <c:pt idx="180">
                  <c:v>1.3</c:v>
                </c:pt>
                <c:pt idx="181">
                  <c:v>0.0</c:v>
                </c:pt>
                <c:pt idx="182">
                  <c:v>0.7</c:v>
                </c:pt>
                <c:pt idx="183">
                  <c:v>0.4</c:v>
                </c:pt>
                <c:pt idx="184">
                  <c:v>0.4</c:v>
                </c:pt>
                <c:pt idx="185">
                  <c:v>1.1</c:v>
                </c:pt>
                <c:pt idx="186">
                  <c:v>0.4</c:v>
                </c:pt>
                <c:pt idx="187">
                  <c:v>0.8</c:v>
                </c:pt>
                <c:pt idx="188">
                  <c:v>0.3</c:v>
                </c:pt>
                <c:pt idx="189">
                  <c:v>0.4</c:v>
                </c:pt>
                <c:pt idx="190">
                  <c:v>1.0</c:v>
                </c:pt>
                <c:pt idx="191">
                  <c:v>0.4</c:v>
                </c:pt>
                <c:pt idx="192">
                  <c:v>0.8</c:v>
                </c:pt>
                <c:pt idx="193">
                  <c:v>0.4</c:v>
                </c:pt>
                <c:pt idx="194">
                  <c:v>0.4</c:v>
                </c:pt>
                <c:pt idx="195">
                  <c:v>1.7</c:v>
                </c:pt>
                <c:pt idx="196">
                  <c:v>0.4</c:v>
                </c:pt>
                <c:pt idx="197">
                  <c:v>0.8</c:v>
                </c:pt>
                <c:pt idx="198">
                  <c:v>0.4</c:v>
                </c:pt>
                <c:pt idx="199">
                  <c:v>0.4</c:v>
                </c:pt>
                <c:pt idx="200">
                  <c:v>1.1</c:v>
                </c:pt>
                <c:pt idx="201">
                  <c:v>0.4</c:v>
                </c:pt>
                <c:pt idx="202">
                  <c:v>0.3</c:v>
                </c:pt>
                <c:pt idx="203">
                  <c:v>0.4</c:v>
                </c:pt>
                <c:pt idx="204">
                  <c:v>0.4</c:v>
                </c:pt>
                <c:pt idx="205">
                  <c:v>0.9</c:v>
                </c:pt>
                <c:pt idx="206">
                  <c:v>2.6</c:v>
                </c:pt>
                <c:pt idx="207">
                  <c:v>0.6</c:v>
                </c:pt>
                <c:pt idx="208">
                  <c:v>0.4</c:v>
                </c:pt>
                <c:pt idx="209">
                  <c:v>0.8</c:v>
                </c:pt>
                <c:pt idx="210">
                  <c:v>0.9</c:v>
                </c:pt>
                <c:pt idx="211">
                  <c:v>0.4</c:v>
                </c:pt>
                <c:pt idx="212">
                  <c:v>0.4</c:v>
                </c:pt>
                <c:pt idx="213">
                  <c:v>0.4</c:v>
                </c:pt>
                <c:pt idx="214">
                  <c:v>0.8</c:v>
                </c:pt>
                <c:pt idx="215">
                  <c:v>1.1</c:v>
                </c:pt>
                <c:pt idx="216">
                  <c:v>0.4</c:v>
                </c:pt>
                <c:pt idx="217">
                  <c:v>0.9</c:v>
                </c:pt>
                <c:pt idx="218">
                  <c:v>2.7</c:v>
                </c:pt>
                <c:pt idx="219">
                  <c:v>0.7</c:v>
                </c:pt>
                <c:pt idx="220">
                  <c:v>32.8</c:v>
                </c:pt>
                <c:pt idx="221">
                  <c:v>0.4</c:v>
                </c:pt>
                <c:pt idx="222">
                  <c:v>0.9</c:v>
                </c:pt>
                <c:pt idx="223">
                  <c:v>0.4</c:v>
                </c:pt>
                <c:pt idx="224">
                  <c:v>0.7</c:v>
                </c:pt>
                <c:pt idx="225">
                  <c:v>8.6</c:v>
                </c:pt>
                <c:pt idx="226">
                  <c:v>0.3</c:v>
                </c:pt>
                <c:pt idx="227">
                  <c:v>0.9</c:v>
                </c:pt>
                <c:pt idx="228">
                  <c:v>0.4</c:v>
                </c:pt>
                <c:pt idx="229">
                  <c:v>0.8</c:v>
                </c:pt>
                <c:pt idx="230">
                  <c:v>0.4</c:v>
                </c:pt>
                <c:pt idx="231">
                  <c:v>0.0</c:v>
                </c:pt>
                <c:pt idx="232">
                  <c:v>1.0</c:v>
                </c:pt>
                <c:pt idx="233">
                  <c:v>0.4</c:v>
                </c:pt>
                <c:pt idx="234">
                  <c:v>0.4</c:v>
                </c:pt>
                <c:pt idx="235">
                  <c:v>0.4</c:v>
                </c:pt>
                <c:pt idx="236">
                  <c:v>0.8</c:v>
                </c:pt>
                <c:pt idx="237">
                  <c:v>1.0</c:v>
                </c:pt>
                <c:pt idx="238">
                  <c:v>0.0</c:v>
                </c:pt>
                <c:pt idx="239">
                  <c:v>1.0</c:v>
                </c:pt>
                <c:pt idx="240">
                  <c:v>0.4</c:v>
                </c:pt>
                <c:pt idx="241">
                  <c:v>0.8</c:v>
                </c:pt>
                <c:pt idx="242">
                  <c:v>0.9</c:v>
                </c:pt>
                <c:pt idx="243">
                  <c:v>0.4</c:v>
                </c:pt>
                <c:pt idx="244">
                  <c:v>2.7</c:v>
                </c:pt>
                <c:pt idx="245">
                  <c:v>0.4</c:v>
                </c:pt>
                <c:pt idx="246">
                  <c:v>0.3</c:v>
                </c:pt>
                <c:pt idx="247">
                  <c:v>13.2</c:v>
                </c:pt>
                <c:pt idx="248">
                  <c:v>0.4</c:v>
                </c:pt>
                <c:pt idx="249">
                  <c:v>1.0</c:v>
                </c:pt>
                <c:pt idx="250">
                  <c:v>0.4</c:v>
                </c:pt>
                <c:pt idx="251">
                  <c:v>0.8</c:v>
                </c:pt>
                <c:pt idx="252">
                  <c:v>0.4</c:v>
                </c:pt>
                <c:pt idx="253">
                  <c:v>0.4</c:v>
                </c:pt>
                <c:pt idx="254">
                  <c:v>76.0</c:v>
                </c:pt>
                <c:pt idx="255">
                  <c:v>0.4</c:v>
                </c:pt>
                <c:pt idx="256">
                  <c:v>1.0</c:v>
                </c:pt>
                <c:pt idx="257">
                  <c:v>0.4</c:v>
                </c:pt>
                <c:pt idx="258">
                  <c:v>0.8</c:v>
                </c:pt>
                <c:pt idx="259">
                  <c:v>0.4</c:v>
                </c:pt>
                <c:pt idx="260">
                  <c:v>0.4</c:v>
                </c:pt>
                <c:pt idx="261">
                  <c:v>0.9</c:v>
                </c:pt>
                <c:pt idx="262">
                  <c:v>0.4</c:v>
                </c:pt>
                <c:pt idx="263">
                  <c:v>0.5</c:v>
                </c:pt>
                <c:pt idx="264">
                  <c:v>0.4</c:v>
                </c:pt>
                <c:pt idx="265">
                  <c:v>0.7</c:v>
                </c:pt>
                <c:pt idx="266">
                  <c:v>0.8</c:v>
                </c:pt>
                <c:pt idx="267">
                  <c:v>0.4</c:v>
                </c:pt>
                <c:pt idx="268">
                  <c:v>0.4</c:v>
                </c:pt>
                <c:pt idx="269">
                  <c:v>0.4</c:v>
                </c:pt>
                <c:pt idx="270">
                  <c:v>0.7</c:v>
                </c:pt>
                <c:pt idx="271">
                  <c:v>3.6</c:v>
                </c:pt>
                <c:pt idx="272">
                  <c:v>0.4</c:v>
                </c:pt>
                <c:pt idx="273">
                  <c:v>0.4</c:v>
                </c:pt>
                <c:pt idx="274">
                  <c:v>0.5</c:v>
                </c:pt>
                <c:pt idx="275">
                  <c:v>0.6</c:v>
                </c:pt>
                <c:pt idx="276">
                  <c:v>43.2</c:v>
                </c:pt>
                <c:pt idx="277">
                  <c:v>0.4</c:v>
                </c:pt>
                <c:pt idx="278">
                  <c:v>0.9</c:v>
                </c:pt>
                <c:pt idx="279">
                  <c:v>0.4</c:v>
                </c:pt>
                <c:pt idx="280">
                  <c:v>0.7</c:v>
                </c:pt>
                <c:pt idx="281">
                  <c:v>33.0</c:v>
                </c:pt>
                <c:pt idx="282">
                  <c:v>0.8</c:v>
                </c:pt>
                <c:pt idx="283">
                  <c:v>1.0</c:v>
                </c:pt>
                <c:pt idx="284">
                  <c:v>0.0</c:v>
                </c:pt>
                <c:pt idx="285">
                  <c:v>0.4</c:v>
                </c:pt>
                <c:pt idx="286">
                  <c:v>6.6</c:v>
                </c:pt>
                <c:pt idx="287">
                  <c:v>0.8</c:v>
                </c:pt>
                <c:pt idx="288">
                  <c:v>4.1</c:v>
                </c:pt>
                <c:pt idx="289">
                  <c:v>0.6</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0.5</c:v>
                </c:pt>
                <c:pt idx="3">
                  <c:v>0.6</c:v>
                </c:pt>
                <c:pt idx="4">
                  <c:v>26.0</c:v>
                </c:pt>
                <c:pt idx="5">
                  <c:v>0.4</c:v>
                </c:pt>
                <c:pt idx="6">
                  <c:v>1.5</c:v>
                </c:pt>
                <c:pt idx="7">
                  <c:v>0.4</c:v>
                </c:pt>
                <c:pt idx="8">
                  <c:v>0.6</c:v>
                </c:pt>
                <c:pt idx="9">
                  <c:v>7.8</c:v>
                </c:pt>
                <c:pt idx="10">
                  <c:v>0.4</c:v>
                </c:pt>
                <c:pt idx="11">
                  <c:v>1.0</c:v>
                </c:pt>
                <c:pt idx="12">
                  <c:v>0.4</c:v>
                </c:pt>
                <c:pt idx="13">
                  <c:v>0.4</c:v>
                </c:pt>
                <c:pt idx="14">
                  <c:v>39.8</c:v>
                </c:pt>
                <c:pt idx="15">
                  <c:v>0.4</c:v>
                </c:pt>
                <c:pt idx="16">
                  <c:v>0.8</c:v>
                </c:pt>
                <c:pt idx="17">
                  <c:v>0.4</c:v>
                </c:pt>
                <c:pt idx="18">
                  <c:v>0.4</c:v>
                </c:pt>
                <c:pt idx="19">
                  <c:v>0.8</c:v>
                </c:pt>
                <c:pt idx="20">
                  <c:v>0.4</c:v>
                </c:pt>
                <c:pt idx="21">
                  <c:v>0.7</c:v>
                </c:pt>
                <c:pt idx="22">
                  <c:v>2.0</c:v>
                </c:pt>
                <c:pt idx="23">
                  <c:v>0.4</c:v>
                </c:pt>
                <c:pt idx="24">
                  <c:v>0.9</c:v>
                </c:pt>
                <c:pt idx="25">
                  <c:v>0.8</c:v>
                </c:pt>
                <c:pt idx="26">
                  <c:v>0.4</c:v>
                </c:pt>
                <c:pt idx="27">
                  <c:v>1.1</c:v>
                </c:pt>
                <c:pt idx="28">
                  <c:v>0.4</c:v>
                </c:pt>
                <c:pt idx="29">
                  <c:v>0.7</c:v>
                </c:pt>
                <c:pt idx="30">
                  <c:v>0.4</c:v>
                </c:pt>
                <c:pt idx="31">
                  <c:v>0.4</c:v>
                </c:pt>
                <c:pt idx="32">
                  <c:v>1.9</c:v>
                </c:pt>
                <c:pt idx="33">
                  <c:v>0.4</c:v>
                </c:pt>
                <c:pt idx="34">
                  <c:v>0.4</c:v>
                </c:pt>
                <c:pt idx="35">
                  <c:v>12.2</c:v>
                </c:pt>
                <c:pt idx="36">
                  <c:v>0.4</c:v>
                </c:pt>
                <c:pt idx="37">
                  <c:v>1.4</c:v>
                </c:pt>
                <c:pt idx="38">
                  <c:v>0.4</c:v>
                </c:pt>
                <c:pt idx="39">
                  <c:v>0.4</c:v>
                </c:pt>
                <c:pt idx="40">
                  <c:v>1.3</c:v>
                </c:pt>
                <c:pt idx="41">
                  <c:v>1.1</c:v>
                </c:pt>
                <c:pt idx="42">
                  <c:v>0.6</c:v>
                </c:pt>
                <c:pt idx="43">
                  <c:v>0.4</c:v>
                </c:pt>
                <c:pt idx="44">
                  <c:v>0.4</c:v>
                </c:pt>
                <c:pt idx="45">
                  <c:v>1.3</c:v>
                </c:pt>
                <c:pt idx="46">
                  <c:v>0.4</c:v>
                </c:pt>
                <c:pt idx="47">
                  <c:v>0.4</c:v>
                </c:pt>
                <c:pt idx="48">
                  <c:v>0.4</c:v>
                </c:pt>
                <c:pt idx="49">
                  <c:v>0.4</c:v>
                </c:pt>
                <c:pt idx="50">
                  <c:v>1.4</c:v>
                </c:pt>
                <c:pt idx="51">
                  <c:v>0.4</c:v>
                </c:pt>
                <c:pt idx="52">
                  <c:v>0.4</c:v>
                </c:pt>
                <c:pt idx="53">
                  <c:v>46.2</c:v>
                </c:pt>
                <c:pt idx="54">
                  <c:v>0.0</c:v>
                </c:pt>
                <c:pt idx="55">
                  <c:v>1.8</c:v>
                </c:pt>
                <c:pt idx="56">
                  <c:v>0.4</c:v>
                </c:pt>
                <c:pt idx="57">
                  <c:v>0.4</c:v>
                </c:pt>
                <c:pt idx="58">
                  <c:v>1.1</c:v>
                </c:pt>
                <c:pt idx="59">
                  <c:v>0.4</c:v>
                </c:pt>
                <c:pt idx="60">
                  <c:v>0.5</c:v>
                </c:pt>
                <c:pt idx="61">
                  <c:v>0.4</c:v>
                </c:pt>
                <c:pt idx="62">
                  <c:v>0.4</c:v>
                </c:pt>
                <c:pt idx="63">
                  <c:v>1.4</c:v>
                </c:pt>
                <c:pt idx="64">
                  <c:v>0.0</c:v>
                </c:pt>
                <c:pt idx="65">
                  <c:v>0.5</c:v>
                </c:pt>
                <c:pt idx="66">
                  <c:v>0.4</c:v>
                </c:pt>
                <c:pt idx="67">
                  <c:v>0.4</c:v>
                </c:pt>
                <c:pt idx="68">
                  <c:v>1.9</c:v>
                </c:pt>
                <c:pt idx="69">
                  <c:v>0.4</c:v>
                </c:pt>
                <c:pt idx="70">
                  <c:v>0.5</c:v>
                </c:pt>
                <c:pt idx="71">
                  <c:v>0.3</c:v>
                </c:pt>
                <c:pt idx="72">
                  <c:v>0.4</c:v>
                </c:pt>
                <c:pt idx="73">
                  <c:v>1.9</c:v>
                </c:pt>
                <c:pt idx="74">
                  <c:v>0.4</c:v>
                </c:pt>
                <c:pt idx="75">
                  <c:v>0.5</c:v>
                </c:pt>
                <c:pt idx="76">
                  <c:v>10.2</c:v>
                </c:pt>
                <c:pt idx="77">
                  <c:v>0.4</c:v>
                </c:pt>
                <c:pt idx="78">
                  <c:v>2.2</c:v>
                </c:pt>
                <c:pt idx="79">
                  <c:v>0.5</c:v>
                </c:pt>
                <c:pt idx="80">
                  <c:v>0.5</c:v>
                </c:pt>
                <c:pt idx="81">
                  <c:v>0.4</c:v>
                </c:pt>
                <c:pt idx="82">
                  <c:v>0.4</c:v>
                </c:pt>
                <c:pt idx="83">
                  <c:v>2.1</c:v>
                </c:pt>
                <c:pt idx="84">
                  <c:v>0.1</c:v>
                </c:pt>
                <c:pt idx="85">
                  <c:v>0.5</c:v>
                </c:pt>
                <c:pt idx="86">
                  <c:v>0.4</c:v>
                </c:pt>
                <c:pt idx="87">
                  <c:v>0.5</c:v>
                </c:pt>
                <c:pt idx="88">
                  <c:v>2.4</c:v>
                </c:pt>
                <c:pt idx="89">
                  <c:v>0.4</c:v>
                </c:pt>
                <c:pt idx="90">
                  <c:v>0.5</c:v>
                </c:pt>
                <c:pt idx="91">
                  <c:v>0.4</c:v>
                </c:pt>
                <c:pt idx="92">
                  <c:v>0.5</c:v>
                </c:pt>
                <c:pt idx="93">
                  <c:v>1.9</c:v>
                </c:pt>
                <c:pt idx="94">
                  <c:v>0.4</c:v>
                </c:pt>
                <c:pt idx="95">
                  <c:v>0.5</c:v>
                </c:pt>
                <c:pt idx="96">
                  <c:v>0.5</c:v>
                </c:pt>
                <c:pt idx="97">
                  <c:v>0.4</c:v>
                </c:pt>
                <c:pt idx="98">
                  <c:v>1.0</c:v>
                </c:pt>
                <c:pt idx="99">
                  <c:v>0.4</c:v>
                </c:pt>
                <c:pt idx="100">
                  <c:v>0.4</c:v>
                </c:pt>
                <c:pt idx="101">
                  <c:v>0.4</c:v>
                </c:pt>
                <c:pt idx="102">
                  <c:v>0.5</c:v>
                </c:pt>
                <c:pt idx="103">
                  <c:v>1.3</c:v>
                </c:pt>
                <c:pt idx="104">
                  <c:v>1.4</c:v>
                </c:pt>
                <c:pt idx="105">
                  <c:v>0.3</c:v>
                </c:pt>
                <c:pt idx="106">
                  <c:v>0.5</c:v>
                </c:pt>
                <c:pt idx="107">
                  <c:v>0.3</c:v>
                </c:pt>
                <c:pt idx="108">
                  <c:v>1.4</c:v>
                </c:pt>
                <c:pt idx="109">
                  <c:v>0.5</c:v>
                </c:pt>
                <c:pt idx="110">
                  <c:v>0.5</c:v>
                </c:pt>
                <c:pt idx="111">
                  <c:v>0.5</c:v>
                </c:pt>
                <c:pt idx="112">
                  <c:v>0.4</c:v>
                </c:pt>
                <c:pt idx="113">
                  <c:v>1.5</c:v>
                </c:pt>
                <c:pt idx="114">
                  <c:v>0.0</c:v>
                </c:pt>
                <c:pt idx="115">
                  <c:v>0.5</c:v>
                </c:pt>
                <c:pt idx="116">
                  <c:v>0.4</c:v>
                </c:pt>
                <c:pt idx="117">
                  <c:v>0.5</c:v>
                </c:pt>
                <c:pt idx="118">
                  <c:v>1.3</c:v>
                </c:pt>
                <c:pt idx="119">
                  <c:v>0.4</c:v>
                </c:pt>
                <c:pt idx="120">
                  <c:v>0.7</c:v>
                </c:pt>
                <c:pt idx="121">
                  <c:v>0.4</c:v>
                </c:pt>
                <c:pt idx="122">
                  <c:v>0.4</c:v>
                </c:pt>
                <c:pt idx="123">
                  <c:v>1.4</c:v>
                </c:pt>
                <c:pt idx="124">
                  <c:v>0.5</c:v>
                </c:pt>
                <c:pt idx="125">
                  <c:v>1.6</c:v>
                </c:pt>
                <c:pt idx="126">
                  <c:v>0.2</c:v>
                </c:pt>
                <c:pt idx="127">
                  <c:v>0.5</c:v>
                </c:pt>
                <c:pt idx="128">
                  <c:v>1.3</c:v>
                </c:pt>
                <c:pt idx="129">
                  <c:v>0.4</c:v>
                </c:pt>
                <c:pt idx="130">
                  <c:v>1.5</c:v>
                </c:pt>
                <c:pt idx="131">
                  <c:v>0.4</c:v>
                </c:pt>
                <c:pt idx="132">
                  <c:v>0.5</c:v>
                </c:pt>
                <c:pt idx="133">
                  <c:v>2.3</c:v>
                </c:pt>
                <c:pt idx="134">
                  <c:v>0.5</c:v>
                </c:pt>
                <c:pt idx="135">
                  <c:v>1.5</c:v>
                </c:pt>
                <c:pt idx="136">
                  <c:v>0.5</c:v>
                </c:pt>
                <c:pt idx="137">
                  <c:v>0.5</c:v>
                </c:pt>
                <c:pt idx="138">
                  <c:v>0.9</c:v>
                </c:pt>
                <c:pt idx="139">
                  <c:v>0.5</c:v>
                </c:pt>
                <c:pt idx="140">
                  <c:v>3.7</c:v>
                </c:pt>
                <c:pt idx="141">
                  <c:v>0.5</c:v>
                </c:pt>
                <c:pt idx="142">
                  <c:v>0.5</c:v>
                </c:pt>
                <c:pt idx="143">
                  <c:v>54.8</c:v>
                </c:pt>
                <c:pt idx="144">
                  <c:v>0.5</c:v>
                </c:pt>
                <c:pt idx="145">
                  <c:v>1.4</c:v>
                </c:pt>
                <c:pt idx="146">
                  <c:v>0.5</c:v>
                </c:pt>
                <c:pt idx="147">
                  <c:v>0.5</c:v>
                </c:pt>
                <c:pt idx="148">
                  <c:v>32.6</c:v>
                </c:pt>
                <c:pt idx="149">
                  <c:v>0.5</c:v>
                </c:pt>
                <c:pt idx="150">
                  <c:v>0.9</c:v>
                </c:pt>
                <c:pt idx="151">
                  <c:v>0.5</c:v>
                </c:pt>
                <c:pt idx="152">
                  <c:v>0.4</c:v>
                </c:pt>
                <c:pt idx="153">
                  <c:v>11.3</c:v>
                </c:pt>
                <c:pt idx="154">
                  <c:v>0.5</c:v>
                </c:pt>
                <c:pt idx="155">
                  <c:v>1.5</c:v>
                </c:pt>
                <c:pt idx="156">
                  <c:v>0.5</c:v>
                </c:pt>
                <c:pt idx="157">
                  <c:v>0.0</c:v>
                </c:pt>
                <c:pt idx="158">
                  <c:v>11.0</c:v>
                </c:pt>
                <c:pt idx="159">
                  <c:v>0.4</c:v>
                </c:pt>
                <c:pt idx="160">
                  <c:v>1.4</c:v>
                </c:pt>
                <c:pt idx="161">
                  <c:v>0.5</c:v>
                </c:pt>
                <c:pt idx="162">
                  <c:v>0.0</c:v>
                </c:pt>
                <c:pt idx="163">
                  <c:v>0.5</c:v>
                </c:pt>
                <c:pt idx="164">
                  <c:v>0.4</c:v>
                </c:pt>
                <c:pt idx="165">
                  <c:v>2.5</c:v>
                </c:pt>
                <c:pt idx="166">
                  <c:v>0.4</c:v>
                </c:pt>
                <c:pt idx="167">
                  <c:v>0.4</c:v>
                </c:pt>
                <c:pt idx="168">
                  <c:v>0.5</c:v>
                </c:pt>
                <c:pt idx="169">
                  <c:v>0.4</c:v>
                </c:pt>
                <c:pt idx="170">
                  <c:v>1.4</c:v>
                </c:pt>
                <c:pt idx="171">
                  <c:v>0.5</c:v>
                </c:pt>
                <c:pt idx="172">
                  <c:v>0.5</c:v>
                </c:pt>
                <c:pt idx="173">
                  <c:v>0.5</c:v>
                </c:pt>
                <c:pt idx="174">
                  <c:v>0.0</c:v>
                </c:pt>
                <c:pt idx="175">
                  <c:v>1.4</c:v>
                </c:pt>
                <c:pt idx="176">
                  <c:v>0.4</c:v>
                </c:pt>
                <c:pt idx="177">
                  <c:v>0.7</c:v>
                </c:pt>
                <c:pt idx="178">
                  <c:v>0.5</c:v>
                </c:pt>
                <c:pt idx="179">
                  <c:v>0.5</c:v>
                </c:pt>
                <c:pt idx="180">
                  <c:v>1.2</c:v>
                </c:pt>
                <c:pt idx="181">
                  <c:v>0.0</c:v>
                </c:pt>
                <c:pt idx="182">
                  <c:v>3.2</c:v>
                </c:pt>
                <c:pt idx="183">
                  <c:v>0.4</c:v>
                </c:pt>
                <c:pt idx="184">
                  <c:v>0.5</c:v>
                </c:pt>
                <c:pt idx="185">
                  <c:v>36.5</c:v>
                </c:pt>
                <c:pt idx="186">
                  <c:v>0.5</c:v>
                </c:pt>
                <c:pt idx="187">
                  <c:v>1.5</c:v>
                </c:pt>
                <c:pt idx="188">
                  <c:v>0.2</c:v>
                </c:pt>
                <c:pt idx="189">
                  <c:v>0.5</c:v>
                </c:pt>
                <c:pt idx="190">
                  <c:v>40.9</c:v>
                </c:pt>
                <c:pt idx="191">
                  <c:v>2.1</c:v>
                </c:pt>
                <c:pt idx="192">
                  <c:v>1.4</c:v>
                </c:pt>
                <c:pt idx="193">
                  <c:v>0.5</c:v>
                </c:pt>
                <c:pt idx="194">
                  <c:v>0.5</c:v>
                </c:pt>
                <c:pt idx="195">
                  <c:v>20.2</c:v>
                </c:pt>
                <c:pt idx="196">
                  <c:v>0.5</c:v>
                </c:pt>
                <c:pt idx="197">
                  <c:v>1.3</c:v>
                </c:pt>
                <c:pt idx="198">
                  <c:v>0.5</c:v>
                </c:pt>
                <c:pt idx="199">
                  <c:v>0.5</c:v>
                </c:pt>
                <c:pt idx="200">
                  <c:v>0.5</c:v>
                </c:pt>
                <c:pt idx="201">
                  <c:v>0.5</c:v>
                </c:pt>
                <c:pt idx="202">
                  <c:v>0.9</c:v>
                </c:pt>
                <c:pt idx="203">
                  <c:v>0.5</c:v>
                </c:pt>
                <c:pt idx="204">
                  <c:v>0.4</c:v>
                </c:pt>
                <c:pt idx="205">
                  <c:v>0.4</c:v>
                </c:pt>
                <c:pt idx="206">
                  <c:v>0.5</c:v>
                </c:pt>
                <c:pt idx="207">
                  <c:v>1.4</c:v>
                </c:pt>
                <c:pt idx="208">
                  <c:v>0.5</c:v>
                </c:pt>
                <c:pt idx="209">
                  <c:v>1.4</c:v>
                </c:pt>
                <c:pt idx="210">
                  <c:v>0.5</c:v>
                </c:pt>
                <c:pt idx="211">
                  <c:v>0.5</c:v>
                </c:pt>
                <c:pt idx="212">
                  <c:v>1.0</c:v>
                </c:pt>
                <c:pt idx="213">
                  <c:v>0.5</c:v>
                </c:pt>
                <c:pt idx="214">
                  <c:v>1.4</c:v>
                </c:pt>
                <c:pt idx="215">
                  <c:v>0.5</c:v>
                </c:pt>
                <c:pt idx="216">
                  <c:v>0.5</c:v>
                </c:pt>
                <c:pt idx="217">
                  <c:v>28.7</c:v>
                </c:pt>
                <c:pt idx="218">
                  <c:v>0.5</c:v>
                </c:pt>
                <c:pt idx="219">
                  <c:v>1.4</c:v>
                </c:pt>
                <c:pt idx="220">
                  <c:v>0.5</c:v>
                </c:pt>
                <c:pt idx="221">
                  <c:v>0.4</c:v>
                </c:pt>
                <c:pt idx="222">
                  <c:v>4.9</c:v>
                </c:pt>
                <c:pt idx="223">
                  <c:v>0.5</c:v>
                </c:pt>
                <c:pt idx="224">
                  <c:v>1.4</c:v>
                </c:pt>
                <c:pt idx="225">
                  <c:v>0.5</c:v>
                </c:pt>
                <c:pt idx="226">
                  <c:v>0.1</c:v>
                </c:pt>
                <c:pt idx="227">
                  <c:v>0.5</c:v>
                </c:pt>
                <c:pt idx="228">
                  <c:v>0.5</c:v>
                </c:pt>
                <c:pt idx="229">
                  <c:v>1.5</c:v>
                </c:pt>
                <c:pt idx="230">
                  <c:v>0.5</c:v>
                </c:pt>
                <c:pt idx="231">
                  <c:v>0.0</c:v>
                </c:pt>
                <c:pt idx="232">
                  <c:v>0.4</c:v>
                </c:pt>
                <c:pt idx="233">
                  <c:v>0.5</c:v>
                </c:pt>
                <c:pt idx="234">
                  <c:v>65.7</c:v>
                </c:pt>
                <c:pt idx="235">
                  <c:v>0.5</c:v>
                </c:pt>
                <c:pt idx="236">
                  <c:v>1.4</c:v>
                </c:pt>
                <c:pt idx="237">
                  <c:v>0.5</c:v>
                </c:pt>
                <c:pt idx="238">
                  <c:v>0.0</c:v>
                </c:pt>
                <c:pt idx="239">
                  <c:v>27.1</c:v>
                </c:pt>
                <c:pt idx="240">
                  <c:v>0.5</c:v>
                </c:pt>
                <c:pt idx="241">
                  <c:v>1.4</c:v>
                </c:pt>
                <c:pt idx="242">
                  <c:v>0.5</c:v>
                </c:pt>
                <c:pt idx="243">
                  <c:v>0.4</c:v>
                </c:pt>
                <c:pt idx="244">
                  <c:v>0.5</c:v>
                </c:pt>
                <c:pt idx="245">
                  <c:v>0.5</c:v>
                </c:pt>
                <c:pt idx="246">
                  <c:v>1.0</c:v>
                </c:pt>
                <c:pt idx="247">
                  <c:v>0.5</c:v>
                </c:pt>
                <c:pt idx="248">
                  <c:v>0.5</c:v>
                </c:pt>
                <c:pt idx="249">
                  <c:v>0.5</c:v>
                </c:pt>
                <c:pt idx="250">
                  <c:v>0.5</c:v>
                </c:pt>
                <c:pt idx="251">
                  <c:v>1.3</c:v>
                </c:pt>
                <c:pt idx="252">
                  <c:v>0.5</c:v>
                </c:pt>
                <c:pt idx="253">
                  <c:v>0.5</c:v>
                </c:pt>
                <c:pt idx="254">
                  <c:v>0.4</c:v>
                </c:pt>
                <c:pt idx="255">
                  <c:v>0.5</c:v>
                </c:pt>
                <c:pt idx="256">
                  <c:v>0.5</c:v>
                </c:pt>
                <c:pt idx="257">
                  <c:v>0.5</c:v>
                </c:pt>
                <c:pt idx="258">
                  <c:v>1.3</c:v>
                </c:pt>
                <c:pt idx="259">
                  <c:v>0.5</c:v>
                </c:pt>
                <c:pt idx="260">
                  <c:v>0.6</c:v>
                </c:pt>
                <c:pt idx="261">
                  <c:v>0.5</c:v>
                </c:pt>
                <c:pt idx="262">
                  <c:v>0.5</c:v>
                </c:pt>
                <c:pt idx="263">
                  <c:v>0.9</c:v>
                </c:pt>
                <c:pt idx="264">
                  <c:v>0.5</c:v>
                </c:pt>
                <c:pt idx="265">
                  <c:v>3.4</c:v>
                </c:pt>
                <c:pt idx="266">
                  <c:v>0.4</c:v>
                </c:pt>
                <c:pt idx="267">
                  <c:v>0.5</c:v>
                </c:pt>
                <c:pt idx="268">
                  <c:v>22.0</c:v>
                </c:pt>
                <c:pt idx="269">
                  <c:v>0.5</c:v>
                </c:pt>
                <c:pt idx="270">
                  <c:v>1.4</c:v>
                </c:pt>
                <c:pt idx="271">
                  <c:v>0.6</c:v>
                </c:pt>
                <c:pt idx="272">
                  <c:v>0.6</c:v>
                </c:pt>
                <c:pt idx="273">
                  <c:v>0.5</c:v>
                </c:pt>
                <c:pt idx="274">
                  <c:v>0.6</c:v>
                </c:pt>
                <c:pt idx="275">
                  <c:v>3.4</c:v>
                </c:pt>
                <c:pt idx="276">
                  <c:v>0.5</c:v>
                </c:pt>
                <c:pt idx="277">
                  <c:v>0.6</c:v>
                </c:pt>
                <c:pt idx="278">
                  <c:v>0.5</c:v>
                </c:pt>
                <c:pt idx="279">
                  <c:v>0.5</c:v>
                </c:pt>
                <c:pt idx="280">
                  <c:v>1.4</c:v>
                </c:pt>
                <c:pt idx="281">
                  <c:v>0.5</c:v>
                </c:pt>
                <c:pt idx="282">
                  <c:v>1.5</c:v>
                </c:pt>
                <c:pt idx="283">
                  <c:v>0.5</c:v>
                </c:pt>
                <c:pt idx="284">
                  <c:v>0.2</c:v>
                </c:pt>
                <c:pt idx="285">
                  <c:v>41.1</c:v>
                </c:pt>
                <c:pt idx="286">
                  <c:v>0.4</c:v>
                </c:pt>
                <c:pt idx="287">
                  <c:v>1.5</c:v>
                </c:pt>
                <c:pt idx="288">
                  <c:v>0.5</c:v>
                </c:pt>
                <c:pt idx="289">
                  <c:v>1.6</c:v>
                </c:pt>
              </c:numCache>
            </c:numRef>
          </c:val>
          <c:smooth val="0"/>
        </c:ser>
        <c:dLbls>
          <c:showLegendKey val="0"/>
          <c:showVal val="0"/>
          <c:showCatName val="0"/>
          <c:showSerName val="0"/>
          <c:showPercent val="0"/>
          <c:showBubbleSize val="0"/>
        </c:dLbls>
        <c:marker val="1"/>
        <c:smooth val="0"/>
        <c:axId val="2071375896"/>
        <c:axId val="2071381320"/>
      </c:lineChart>
      <c:catAx>
        <c:axId val="2071375896"/>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1381320"/>
        <c:crosses val="autoZero"/>
        <c:auto val="1"/>
        <c:lblAlgn val="ctr"/>
        <c:lblOffset val="100"/>
        <c:noMultiLvlLbl val="0"/>
      </c:catAx>
      <c:valAx>
        <c:axId val="2071381320"/>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071375896"/>
        <c:crosses val="autoZero"/>
        <c:crossBetween val="between"/>
      </c:valAx>
    </c:plotArea>
    <c:legend>
      <c:legendPos val="r"/>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0.0</c:v>
                </c:pt>
                <c:pt idx="1">
                  <c:v>0.0</c:v>
                </c:pt>
                <c:pt idx="2">
                  <c:v>0.0</c:v>
                </c:pt>
                <c:pt idx="3">
                  <c:v>0.0</c:v>
                </c:pt>
                <c:pt idx="4">
                  <c:v>6.3</c:v>
                </c:pt>
                <c:pt idx="5">
                  <c:v>0.0</c:v>
                </c:pt>
                <c:pt idx="6">
                  <c:v>0.0</c:v>
                </c:pt>
                <c:pt idx="7">
                  <c:v>0.0</c:v>
                </c:pt>
                <c:pt idx="8">
                  <c:v>0.0</c:v>
                </c:pt>
                <c:pt idx="9">
                  <c:v>5.9</c:v>
                </c:pt>
                <c:pt idx="10">
                  <c:v>0.0</c:v>
                </c:pt>
                <c:pt idx="11">
                  <c:v>0.0</c:v>
                </c:pt>
                <c:pt idx="12">
                  <c:v>5.8</c:v>
                </c:pt>
                <c:pt idx="13">
                  <c:v>0.0</c:v>
                </c:pt>
                <c:pt idx="14">
                  <c:v>0.0</c:v>
                </c:pt>
                <c:pt idx="15">
                  <c:v>5.8</c:v>
                </c:pt>
                <c:pt idx="16">
                  <c:v>0.0</c:v>
                </c:pt>
                <c:pt idx="17">
                  <c:v>0.0</c:v>
                </c:pt>
                <c:pt idx="18">
                  <c:v>2.4</c:v>
                </c:pt>
                <c:pt idx="19">
                  <c:v>0.0</c:v>
                </c:pt>
                <c:pt idx="20">
                  <c:v>0.0</c:v>
                </c:pt>
                <c:pt idx="21">
                  <c:v>0.0</c:v>
                </c:pt>
                <c:pt idx="22">
                  <c:v>0.0</c:v>
                </c:pt>
                <c:pt idx="23">
                  <c:v>0.0</c:v>
                </c:pt>
                <c:pt idx="24">
                  <c:v>4.8</c:v>
                </c:pt>
                <c:pt idx="25">
                  <c:v>0.0</c:v>
                </c:pt>
                <c:pt idx="26">
                  <c:v>0.0</c:v>
                </c:pt>
                <c:pt idx="27">
                  <c:v>4.3</c:v>
                </c:pt>
                <c:pt idx="28">
                  <c:v>0.0</c:v>
                </c:pt>
                <c:pt idx="29">
                  <c:v>0.3</c:v>
                </c:pt>
                <c:pt idx="30">
                  <c:v>0.0</c:v>
                </c:pt>
                <c:pt idx="31">
                  <c:v>0.0</c:v>
                </c:pt>
                <c:pt idx="32">
                  <c:v>0.0</c:v>
                </c:pt>
                <c:pt idx="33">
                  <c:v>0.0</c:v>
                </c:pt>
                <c:pt idx="34">
                  <c:v>0.0</c:v>
                </c:pt>
                <c:pt idx="35">
                  <c:v>0.4</c:v>
                </c:pt>
                <c:pt idx="36">
                  <c:v>0.0</c:v>
                </c:pt>
                <c:pt idx="37">
                  <c:v>0.0</c:v>
                </c:pt>
                <c:pt idx="38">
                  <c:v>0.4</c:v>
                </c:pt>
                <c:pt idx="39">
                  <c:v>0.0</c:v>
                </c:pt>
                <c:pt idx="40">
                  <c:v>0.0</c:v>
                </c:pt>
                <c:pt idx="41">
                  <c:v>0.3</c:v>
                </c:pt>
                <c:pt idx="42">
                  <c:v>0.0</c:v>
                </c:pt>
                <c:pt idx="43">
                  <c:v>0.0</c:v>
                </c:pt>
                <c:pt idx="44">
                  <c:v>0.3</c:v>
                </c:pt>
                <c:pt idx="45">
                  <c:v>0.0</c:v>
                </c:pt>
                <c:pt idx="46">
                  <c:v>0.0</c:v>
                </c:pt>
                <c:pt idx="47">
                  <c:v>52.8</c:v>
                </c:pt>
                <c:pt idx="48">
                  <c:v>0.0</c:v>
                </c:pt>
                <c:pt idx="49">
                  <c:v>0.0</c:v>
                </c:pt>
                <c:pt idx="50">
                  <c:v>0.0</c:v>
                </c:pt>
                <c:pt idx="51">
                  <c:v>0.0</c:v>
                </c:pt>
                <c:pt idx="52">
                  <c:v>0.0</c:v>
                </c:pt>
                <c:pt idx="53">
                  <c:v>0.0</c:v>
                </c:pt>
                <c:pt idx="54">
                  <c:v>0.0</c:v>
                </c:pt>
                <c:pt idx="55">
                  <c:v>2.1</c:v>
                </c:pt>
                <c:pt idx="56">
                  <c:v>0.0</c:v>
                </c:pt>
                <c:pt idx="57">
                  <c:v>6.2</c:v>
                </c:pt>
                <c:pt idx="58">
                  <c:v>0.0</c:v>
                </c:pt>
                <c:pt idx="59">
                  <c:v>2.7</c:v>
                </c:pt>
                <c:pt idx="60">
                  <c:v>0.0</c:v>
                </c:pt>
                <c:pt idx="61">
                  <c:v>0.4</c:v>
                </c:pt>
                <c:pt idx="62">
                  <c:v>4.9</c:v>
                </c:pt>
                <c:pt idx="63">
                  <c:v>0.0</c:v>
                </c:pt>
                <c:pt idx="64">
                  <c:v>0.8</c:v>
                </c:pt>
                <c:pt idx="65">
                  <c:v>0.0</c:v>
                </c:pt>
                <c:pt idx="66">
                  <c:v>0.0</c:v>
                </c:pt>
                <c:pt idx="67">
                  <c:v>0.3</c:v>
                </c:pt>
                <c:pt idx="68">
                  <c:v>0.0</c:v>
                </c:pt>
                <c:pt idx="69">
                  <c:v>0.0</c:v>
                </c:pt>
                <c:pt idx="70">
                  <c:v>0.3</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0.0</c:v>
                </c:pt>
                <c:pt idx="1">
                  <c:v>0.0</c:v>
                </c:pt>
                <c:pt idx="2">
                  <c:v>0.0</c:v>
                </c:pt>
                <c:pt idx="3">
                  <c:v>0.0</c:v>
                </c:pt>
                <c:pt idx="4">
                  <c:v>4.4</c:v>
                </c:pt>
                <c:pt idx="5">
                  <c:v>39.8</c:v>
                </c:pt>
                <c:pt idx="6">
                  <c:v>1.8</c:v>
                </c:pt>
                <c:pt idx="7">
                  <c:v>0.2</c:v>
                </c:pt>
                <c:pt idx="8">
                  <c:v>0.6</c:v>
                </c:pt>
                <c:pt idx="9">
                  <c:v>4.8</c:v>
                </c:pt>
                <c:pt idx="10">
                  <c:v>0.0</c:v>
                </c:pt>
                <c:pt idx="11">
                  <c:v>0.9</c:v>
                </c:pt>
                <c:pt idx="12">
                  <c:v>4.5</c:v>
                </c:pt>
                <c:pt idx="13">
                  <c:v>0.0</c:v>
                </c:pt>
                <c:pt idx="14">
                  <c:v>1.1</c:v>
                </c:pt>
                <c:pt idx="15">
                  <c:v>3.8</c:v>
                </c:pt>
                <c:pt idx="16">
                  <c:v>0.7</c:v>
                </c:pt>
                <c:pt idx="17">
                  <c:v>0.8</c:v>
                </c:pt>
                <c:pt idx="18">
                  <c:v>1.4</c:v>
                </c:pt>
                <c:pt idx="19">
                  <c:v>0.0</c:v>
                </c:pt>
                <c:pt idx="20">
                  <c:v>0.9</c:v>
                </c:pt>
                <c:pt idx="21">
                  <c:v>0.0</c:v>
                </c:pt>
                <c:pt idx="22">
                  <c:v>0.0</c:v>
                </c:pt>
                <c:pt idx="23">
                  <c:v>0.8</c:v>
                </c:pt>
                <c:pt idx="24">
                  <c:v>3.3</c:v>
                </c:pt>
                <c:pt idx="25">
                  <c:v>0.0</c:v>
                </c:pt>
                <c:pt idx="26">
                  <c:v>0.8</c:v>
                </c:pt>
                <c:pt idx="27">
                  <c:v>3.1</c:v>
                </c:pt>
                <c:pt idx="28">
                  <c:v>0.0</c:v>
                </c:pt>
                <c:pt idx="29">
                  <c:v>0.8</c:v>
                </c:pt>
                <c:pt idx="30">
                  <c:v>0.8</c:v>
                </c:pt>
                <c:pt idx="31">
                  <c:v>0.3</c:v>
                </c:pt>
                <c:pt idx="32">
                  <c:v>0.0</c:v>
                </c:pt>
                <c:pt idx="33">
                  <c:v>1.5</c:v>
                </c:pt>
                <c:pt idx="34">
                  <c:v>0.0</c:v>
                </c:pt>
                <c:pt idx="35">
                  <c:v>0.1</c:v>
                </c:pt>
                <c:pt idx="36">
                  <c:v>0.8</c:v>
                </c:pt>
                <c:pt idx="37">
                  <c:v>0.2</c:v>
                </c:pt>
                <c:pt idx="38">
                  <c:v>0.1</c:v>
                </c:pt>
                <c:pt idx="39">
                  <c:v>0.9</c:v>
                </c:pt>
                <c:pt idx="40">
                  <c:v>0.0</c:v>
                </c:pt>
                <c:pt idx="41">
                  <c:v>0.1</c:v>
                </c:pt>
                <c:pt idx="42">
                  <c:v>0.8</c:v>
                </c:pt>
                <c:pt idx="43">
                  <c:v>0.0</c:v>
                </c:pt>
                <c:pt idx="44">
                  <c:v>0.2</c:v>
                </c:pt>
                <c:pt idx="45">
                  <c:v>0.8</c:v>
                </c:pt>
                <c:pt idx="46">
                  <c:v>0.2</c:v>
                </c:pt>
                <c:pt idx="47">
                  <c:v>0.0</c:v>
                </c:pt>
                <c:pt idx="48">
                  <c:v>0.8</c:v>
                </c:pt>
                <c:pt idx="49">
                  <c:v>0.3</c:v>
                </c:pt>
                <c:pt idx="50">
                  <c:v>0.0</c:v>
                </c:pt>
                <c:pt idx="51">
                  <c:v>0.7</c:v>
                </c:pt>
                <c:pt idx="52">
                  <c:v>0.0</c:v>
                </c:pt>
                <c:pt idx="53">
                  <c:v>0.0</c:v>
                </c:pt>
                <c:pt idx="54">
                  <c:v>0.6</c:v>
                </c:pt>
                <c:pt idx="55">
                  <c:v>2.1</c:v>
                </c:pt>
                <c:pt idx="56">
                  <c:v>0.0</c:v>
                </c:pt>
                <c:pt idx="57">
                  <c:v>0.2</c:v>
                </c:pt>
                <c:pt idx="58">
                  <c:v>0.6</c:v>
                </c:pt>
                <c:pt idx="59">
                  <c:v>24.4</c:v>
                </c:pt>
                <c:pt idx="60">
                  <c:v>0.0</c:v>
                </c:pt>
                <c:pt idx="61">
                  <c:v>1.1</c:v>
                </c:pt>
                <c:pt idx="62">
                  <c:v>5.5</c:v>
                </c:pt>
                <c:pt idx="63">
                  <c:v>0.0</c:v>
                </c:pt>
                <c:pt idx="64">
                  <c:v>0.4</c:v>
                </c:pt>
                <c:pt idx="65">
                  <c:v>0.7</c:v>
                </c:pt>
                <c:pt idx="66">
                  <c:v>0.0</c:v>
                </c:pt>
                <c:pt idx="67">
                  <c:v>0.2</c:v>
                </c:pt>
                <c:pt idx="68">
                  <c:v>0.9</c:v>
                </c:pt>
                <c:pt idx="69">
                  <c:v>0.0</c:v>
                </c:pt>
                <c:pt idx="70">
                  <c:v>0.1</c:v>
                </c:pt>
              </c:numCache>
            </c:numRef>
          </c:val>
          <c:smooth val="0"/>
        </c:ser>
        <c:dLbls>
          <c:showLegendKey val="0"/>
          <c:showVal val="0"/>
          <c:showCatName val="0"/>
          <c:showSerName val="0"/>
          <c:showPercent val="0"/>
          <c:showBubbleSize val="0"/>
        </c:dLbls>
        <c:marker val="1"/>
        <c:smooth val="0"/>
        <c:axId val="2071413896"/>
        <c:axId val="2071419576"/>
      </c:lineChart>
      <c:catAx>
        <c:axId val="2071413896"/>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071419576"/>
        <c:crosses val="autoZero"/>
        <c:auto val="1"/>
        <c:lblAlgn val="ctr"/>
        <c:lblOffset val="100"/>
        <c:noMultiLvlLbl val="0"/>
      </c:catAx>
      <c:valAx>
        <c:axId val="2071419576"/>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07141389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CPU Usage with Automatic Coordinator, 20 Devices</a:t>
            </a:r>
          </a:p>
        </c:rich>
      </c:tx>
      <c:layout>
        <c:manualLayout>
          <c:xMode val="edge"/>
          <c:yMode val="edge"/>
          <c:x val="0.217327126130162"/>
          <c:y val="0.0304745319982586"/>
        </c:manualLayout>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11.1</c:v>
                </c:pt>
                <c:pt idx="1">
                  <c:v>9.400000000000002</c:v>
                </c:pt>
                <c:pt idx="2">
                  <c:v>8.3</c:v>
                </c:pt>
                <c:pt idx="3">
                  <c:v>11.5</c:v>
                </c:pt>
                <c:pt idx="4">
                  <c:v>10.0</c:v>
                </c:pt>
                <c:pt idx="5">
                  <c:v>12.7</c:v>
                </c:pt>
                <c:pt idx="6">
                  <c:v>6.5</c:v>
                </c:pt>
                <c:pt idx="7">
                  <c:v>9.4</c:v>
                </c:pt>
                <c:pt idx="8">
                  <c:v>9.6</c:v>
                </c:pt>
                <c:pt idx="9">
                  <c:v>11.4</c:v>
                </c:pt>
                <c:pt idx="10">
                  <c:v>11.4</c:v>
                </c:pt>
                <c:pt idx="11">
                  <c:v>9.8</c:v>
                </c:pt>
                <c:pt idx="12">
                  <c:v>98.80000000000003</c:v>
                </c:pt>
                <c:pt idx="13">
                  <c:v>22.2</c:v>
                </c:pt>
                <c:pt idx="14">
                  <c:v>18.2</c:v>
                </c:pt>
                <c:pt idx="15">
                  <c:v>11.3</c:v>
                </c:pt>
                <c:pt idx="16">
                  <c:v>21.2</c:v>
                </c:pt>
                <c:pt idx="17">
                  <c:v>21.7</c:v>
                </c:pt>
                <c:pt idx="18">
                  <c:v>21.1</c:v>
                </c:pt>
                <c:pt idx="19">
                  <c:v>173.3</c:v>
                </c:pt>
                <c:pt idx="20">
                  <c:v>103.4</c:v>
                </c:pt>
                <c:pt idx="21">
                  <c:v>113.0</c:v>
                </c:pt>
                <c:pt idx="22">
                  <c:v>48.8</c:v>
                </c:pt>
                <c:pt idx="23">
                  <c:v>25.7</c:v>
                </c:pt>
                <c:pt idx="24">
                  <c:v>151.4</c:v>
                </c:pt>
                <c:pt idx="25">
                  <c:v>48.4</c:v>
                </c:pt>
                <c:pt idx="26">
                  <c:v>24.1</c:v>
                </c:pt>
                <c:pt idx="27">
                  <c:v>106.9</c:v>
                </c:pt>
                <c:pt idx="28">
                  <c:v>43.0</c:v>
                </c:pt>
                <c:pt idx="29">
                  <c:v>219.0</c:v>
                </c:pt>
                <c:pt idx="30">
                  <c:v>28.30000000000001</c:v>
                </c:pt>
                <c:pt idx="31">
                  <c:v>165.8</c:v>
                </c:pt>
                <c:pt idx="32">
                  <c:v>53.60000000000001</c:v>
                </c:pt>
                <c:pt idx="33">
                  <c:v>138.9</c:v>
                </c:pt>
                <c:pt idx="34">
                  <c:v>42.50000000000001</c:v>
                </c:pt>
                <c:pt idx="35">
                  <c:v>186.0</c:v>
                </c:pt>
                <c:pt idx="36">
                  <c:v>27.8</c:v>
                </c:pt>
                <c:pt idx="37">
                  <c:v>139.1</c:v>
                </c:pt>
                <c:pt idx="38">
                  <c:v>31.7</c:v>
                </c:pt>
                <c:pt idx="39">
                  <c:v>187.6</c:v>
                </c:pt>
                <c:pt idx="40">
                  <c:v>63.70000000000001</c:v>
                </c:pt>
                <c:pt idx="41">
                  <c:v>91.89999999999997</c:v>
                </c:pt>
                <c:pt idx="42">
                  <c:v>144.8</c:v>
                </c:pt>
                <c:pt idx="43">
                  <c:v>46.5</c:v>
                </c:pt>
                <c:pt idx="44">
                  <c:v>136.1</c:v>
                </c:pt>
                <c:pt idx="45">
                  <c:v>123.5</c:v>
                </c:pt>
                <c:pt idx="46">
                  <c:v>29.00000000000001</c:v>
                </c:pt>
                <c:pt idx="47">
                  <c:v>199.9</c:v>
                </c:pt>
                <c:pt idx="48">
                  <c:v>99.3</c:v>
                </c:pt>
                <c:pt idx="49">
                  <c:v>31.5</c:v>
                </c:pt>
                <c:pt idx="50">
                  <c:v>129.5</c:v>
                </c:pt>
                <c:pt idx="51">
                  <c:v>90.5</c:v>
                </c:pt>
                <c:pt idx="52">
                  <c:v>33.4</c:v>
                </c:pt>
                <c:pt idx="53">
                  <c:v>111.4</c:v>
                </c:pt>
                <c:pt idx="54">
                  <c:v>119.2</c:v>
                </c:pt>
                <c:pt idx="55">
                  <c:v>74.5</c:v>
                </c:pt>
                <c:pt idx="56">
                  <c:v>48.70000000000001</c:v>
                </c:pt>
                <c:pt idx="57">
                  <c:v>135.3</c:v>
                </c:pt>
                <c:pt idx="58">
                  <c:v>134.2</c:v>
                </c:pt>
                <c:pt idx="59">
                  <c:v>63.1</c:v>
                </c:pt>
                <c:pt idx="60">
                  <c:v>38.8</c:v>
                </c:pt>
                <c:pt idx="61">
                  <c:v>150.9</c:v>
                </c:pt>
                <c:pt idx="62">
                  <c:v>130.0</c:v>
                </c:pt>
                <c:pt idx="63">
                  <c:v>76.7</c:v>
                </c:pt>
                <c:pt idx="64">
                  <c:v>44.5</c:v>
                </c:pt>
                <c:pt idx="65">
                  <c:v>98.60000000000001</c:v>
                </c:pt>
                <c:pt idx="66">
                  <c:v>97.4</c:v>
                </c:pt>
                <c:pt idx="67">
                  <c:v>51.19999999999998</c:v>
                </c:pt>
                <c:pt idx="68">
                  <c:v>28.8</c:v>
                </c:pt>
                <c:pt idx="69">
                  <c:v>65.9</c:v>
                </c:pt>
                <c:pt idx="70">
                  <c:v>159.5</c:v>
                </c:pt>
                <c:pt idx="72">
                  <c:v>67.7</c:v>
                </c:pt>
                <c:pt idx="76">
                  <c:v>53.8</c:v>
                </c:pt>
                <c:pt idx="77">
                  <c:v>44.5</c:v>
                </c:pt>
                <c:pt idx="78">
                  <c:v>63.9</c:v>
                </c:pt>
                <c:pt idx="79">
                  <c:v>126.0</c:v>
                </c:pt>
                <c:pt idx="80">
                  <c:v>101.0</c:v>
                </c:pt>
                <c:pt idx="81">
                  <c:v>37.3</c:v>
                </c:pt>
                <c:pt idx="82">
                  <c:v>30.2</c:v>
                </c:pt>
                <c:pt idx="83">
                  <c:v>126.7</c:v>
                </c:pt>
                <c:pt idx="85">
                  <c:v>60.60000000000001</c:v>
                </c:pt>
                <c:pt idx="86">
                  <c:v>49.4</c:v>
                </c:pt>
                <c:pt idx="87">
                  <c:v>116.5</c:v>
                </c:pt>
                <c:pt idx="88">
                  <c:v>107.0</c:v>
                </c:pt>
                <c:pt idx="89">
                  <c:v>100.0</c:v>
                </c:pt>
                <c:pt idx="91">
                  <c:v>118.2</c:v>
                </c:pt>
                <c:pt idx="92">
                  <c:v>122.8</c:v>
                </c:pt>
                <c:pt idx="93">
                  <c:v>129.5</c:v>
                </c:pt>
                <c:pt idx="94">
                  <c:v>60.4</c:v>
                </c:pt>
                <c:pt idx="96">
                  <c:v>11.0</c:v>
                </c:pt>
                <c:pt idx="97">
                  <c:v>79.9</c:v>
                </c:pt>
                <c:pt idx="98">
                  <c:v>40.2</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159.5</c:v>
                </c:pt>
                <c:pt idx="71">
                  <c:v>400.0</c:v>
                </c:pt>
                <c:pt idx="72">
                  <c:v>67.7</c:v>
                </c:pt>
                <c:pt idx="73">
                  <c:v>400.0</c:v>
                </c:pt>
                <c:pt idx="74">
                  <c:v>400.0</c:v>
                </c:pt>
                <c:pt idx="75">
                  <c:v>400.0</c:v>
                </c:pt>
                <c:pt idx="76">
                  <c:v>53.8</c:v>
                </c:pt>
                <c:pt idx="83">
                  <c:v>126.7</c:v>
                </c:pt>
                <c:pt idx="84">
                  <c:v>400.0</c:v>
                </c:pt>
                <c:pt idx="85">
                  <c:v>60.60000000000001</c:v>
                </c:pt>
                <c:pt idx="89">
                  <c:v>100.0</c:v>
                </c:pt>
                <c:pt idx="90">
                  <c:v>400.0</c:v>
                </c:pt>
                <c:pt idx="91">
                  <c:v>118.2</c:v>
                </c:pt>
                <c:pt idx="94">
                  <c:v>60.4</c:v>
                </c:pt>
                <c:pt idx="95">
                  <c:v>400.0</c:v>
                </c:pt>
                <c:pt idx="96">
                  <c:v>11.0</c:v>
                </c:pt>
              </c:numCache>
            </c:numRef>
          </c:val>
          <c:smooth val="0"/>
        </c:ser>
        <c:dLbls>
          <c:showLegendKey val="0"/>
          <c:showVal val="0"/>
          <c:showCatName val="0"/>
          <c:showSerName val="0"/>
          <c:showPercent val="0"/>
          <c:showBubbleSize val="0"/>
        </c:dLbls>
        <c:marker val="1"/>
        <c:smooth val="0"/>
        <c:axId val="2120033624"/>
        <c:axId val="2120039288"/>
      </c:lineChart>
      <c:catAx>
        <c:axId val="212003362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20039288"/>
        <c:crosses val="autoZero"/>
        <c:auto val="1"/>
        <c:lblAlgn val="ctr"/>
        <c:lblOffset val="100"/>
        <c:noMultiLvlLbl val="0"/>
      </c:catAx>
      <c:valAx>
        <c:axId val="2120039288"/>
        <c:scaling>
          <c:orientation val="minMax"/>
          <c:max val="400.0"/>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12003362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1964.0</c:v>
                </c:pt>
                <c:pt idx="1">
                  <c:v>3064.0</c:v>
                </c:pt>
                <c:pt idx="2">
                  <c:v>4236.0</c:v>
                </c:pt>
                <c:pt idx="3">
                  <c:v>5156.0</c:v>
                </c:pt>
                <c:pt idx="4">
                  <c:v>5176.0</c:v>
                </c:pt>
                <c:pt idx="5">
                  <c:v>5220.0</c:v>
                </c:pt>
                <c:pt idx="6">
                  <c:v>5432.0</c:v>
                </c:pt>
                <c:pt idx="7">
                  <c:v>5480.0</c:v>
                </c:pt>
                <c:pt idx="8">
                  <c:v>5544.0</c:v>
                </c:pt>
                <c:pt idx="9">
                  <c:v>6324.0</c:v>
                </c:pt>
                <c:pt idx="10">
                  <c:v>5740.0</c:v>
                </c:pt>
                <c:pt idx="11">
                  <c:v>7628.0</c:v>
                </c:pt>
                <c:pt idx="12">
                  <c:v>5784.0</c:v>
                </c:pt>
                <c:pt idx="13">
                  <c:v>6016.0</c:v>
                </c:pt>
                <c:pt idx="14">
                  <c:v>6000.0</c:v>
                </c:pt>
                <c:pt idx="15">
                  <c:v>6064.0</c:v>
                </c:pt>
                <c:pt idx="16">
                  <c:v>6024.0</c:v>
                </c:pt>
                <c:pt idx="17">
                  <c:v>6800.0</c:v>
                </c:pt>
                <c:pt idx="18">
                  <c:v>6084.0</c:v>
                </c:pt>
                <c:pt idx="19">
                  <c:v>9256.0</c:v>
                </c:pt>
                <c:pt idx="20">
                  <c:v>6172.0</c:v>
                </c:pt>
                <c:pt idx="21">
                  <c:v>6172.0</c:v>
                </c:pt>
                <c:pt idx="22">
                  <c:v>6300.0</c:v>
                </c:pt>
                <c:pt idx="23">
                  <c:v>6340.0</c:v>
                </c:pt>
                <c:pt idx="24">
                  <c:v>5624.0</c:v>
                </c:pt>
                <c:pt idx="25">
                  <c:v>6648.0</c:v>
                </c:pt>
                <c:pt idx="26">
                  <c:v>6660.0</c:v>
                </c:pt>
                <c:pt idx="27">
                  <c:v>6728.0</c:v>
                </c:pt>
                <c:pt idx="28">
                  <c:v>6792.0</c:v>
                </c:pt>
                <c:pt idx="29">
                  <c:v>6908.0</c:v>
                </c:pt>
                <c:pt idx="30">
                  <c:v>6048.0</c:v>
                </c:pt>
                <c:pt idx="31">
                  <c:v>7040.0</c:v>
                </c:pt>
                <c:pt idx="32">
                  <c:v>6096.0</c:v>
                </c:pt>
                <c:pt idx="33">
                  <c:v>7092.0</c:v>
                </c:pt>
                <c:pt idx="34">
                  <c:v>7160.0</c:v>
                </c:pt>
                <c:pt idx="35">
                  <c:v>7768.0</c:v>
                </c:pt>
                <c:pt idx="36">
                  <c:v>7516.0</c:v>
                </c:pt>
                <c:pt idx="37">
                  <c:v>7592.0</c:v>
                </c:pt>
                <c:pt idx="38">
                  <c:v>7624.0</c:v>
                </c:pt>
                <c:pt idx="39">
                  <c:v>7632.0</c:v>
                </c:pt>
                <c:pt idx="40">
                  <c:v>7680.0</c:v>
                </c:pt>
                <c:pt idx="41">
                  <c:v>10528.0</c:v>
                </c:pt>
                <c:pt idx="42">
                  <c:v>7816.0</c:v>
                </c:pt>
                <c:pt idx="43">
                  <c:v>10568.0</c:v>
                </c:pt>
                <c:pt idx="44">
                  <c:v>7852.0</c:v>
                </c:pt>
                <c:pt idx="45">
                  <c:v>8012.0</c:v>
                </c:pt>
                <c:pt idx="46">
                  <c:v>8004.0</c:v>
                </c:pt>
                <c:pt idx="47">
                  <c:v>8056.0</c:v>
                </c:pt>
                <c:pt idx="48">
                  <c:v>8196.0</c:v>
                </c:pt>
                <c:pt idx="49">
                  <c:v>15660.0</c:v>
                </c:pt>
                <c:pt idx="50">
                  <c:v>8228.0</c:v>
                </c:pt>
                <c:pt idx="51">
                  <c:v>13536.0</c:v>
                </c:pt>
                <c:pt idx="52">
                  <c:v>8596.0</c:v>
                </c:pt>
                <c:pt idx="53">
                  <c:v>8596.0</c:v>
                </c:pt>
                <c:pt idx="54">
                  <c:v>8784.0</c:v>
                </c:pt>
                <c:pt idx="55">
                  <c:v>8984.0</c:v>
                </c:pt>
                <c:pt idx="56">
                  <c:v>8952.0</c:v>
                </c:pt>
                <c:pt idx="57">
                  <c:v>15616.0</c:v>
                </c:pt>
                <c:pt idx="58">
                  <c:v>9028.0</c:v>
                </c:pt>
                <c:pt idx="59">
                  <c:v>14072.0</c:v>
                </c:pt>
                <c:pt idx="60">
                  <c:v>9236.0</c:v>
                </c:pt>
                <c:pt idx="61">
                  <c:v>9252.0</c:v>
                </c:pt>
                <c:pt idx="62">
                  <c:v>14724.0</c:v>
                </c:pt>
                <c:pt idx="63">
                  <c:v>9536.0</c:v>
                </c:pt>
                <c:pt idx="64">
                  <c:v>11008.0</c:v>
                </c:pt>
                <c:pt idx="65">
                  <c:v>9628.0</c:v>
                </c:pt>
                <c:pt idx="66">
                  <c:v>9640.0</c:v>
                </c:pt>
                <c:pt idx="67">
                  <c:v>8696.0</c:v>
                </c:pt>
                <c:pt idx="68">
                  <c:v>9684.0</c:v>
                </c:pt>
                <c:pt idx="69">
                  <c:v>8752.0</c:v>
                </c:pt>
                <c:pt idx="70">
                  <c:v>9756.0</c:v>
                </c:pt>
                <c:pt idx="71">
                  <c:v>9784.0</c:v>
                </c:pt>
                <c:pt idx="72">
                  <c:v>10376.0</c:v>
                </c:pt>
                <c:pt idx="73">
                  <c:v>10408.0</c:v>
                </c:pt>
                <c:pt idx="74">
                  <c:v>10420.0</c:v>
                </c:pt>
                <c:pt idx="75">
                  <c:v>13256.0</c:v>
                </c:pt>
                <c:pt idx="76">
                  <c:v>10500.0</c:v>
                </c:pt>
                <c:pt idx="77">
                  <c:v>12256.0</c:v>
                </c:pt>
                <c:pt idx="78">
                  <c:v>10592.0</c:v>
                </c:pt>
                <c:pt idx="79">
                  <c:v>10652.0</c:v>
                </c:pt>
                <c:pt idx="80">
                  <c:v>10660.0</c:v>
                </c:pt>
                <c:pt idx="81">
                  <c:v>10672.0</c:v>
                </c:pt>
                <c:pt idx="82">
                  <c:v>10972.0</c:v>
                </c:pt>
                <c:pt idx="83">
                  <c:v>11912.0</c:v>
                </c:pt>
                <c:pt idx="84">
                  <c:v>11228.0</c:v>
                </c:pt>
                <c:pt idx="85">
                  <c:v>12712.0</c:v>
                </c:pt>
                <c:pt idx="86">
                  <c:v>11256.0</c:v>
                </c:pt>
                <c:pt idx="87">
                  <c:v>11308.0</c:v>
                </c:pt>
                <c:pt idx="88">
                  <c:v>11300.0</c:v>
                </c:pt>
                <c:pt idx="89">
                  <c:v>11320.0</c:v>
                </c:pt>
                <c:pt idx="90">
                  <c:v>11356.0</c:v>
                </c:pt>
                <c:pt idx="91">
                  <c:v>12132.0</c:v>
                </c:pt>
                <c:pt idx="92">
                  <c:v>11368.0</c:v>
                </c:pt>
                <c:pt idx="93">
                  <c:v>11956.0</c:v>
                </c:pt>
                <c:pt idx="94">
                  <c:v>11808.0</c:v>
                </c:pt>
                <c:pt idx="95">
                  <c:v>11840.0</c:v>
                </c:pt>
                <c:pt idx="96">
                  <c:v>11864.0</c:v>
                </c:pt>
                <c:pt idx="97">
                  <c:v>11932.0</c:v>
                </c:pt>
                <c:pt idx="98">
                  <c:v>11916.0</c:v>
                </c:pt>
                <c:pt idx="99">
                  <c:v>11932.0</c:v>
                </c:pt>
                <c:pt idx="100">
                  <c:v>11992.0</c:v>
                </c:pt>
                <c:pt idx="101">
                  <c:v>11992.0</c:v>
                </c:pt>
                <c:pt idx="102">
                  <c:v>12008.0</c:v>
                </c:pt>
                <c:pt idx="103">
                  <c:v>13284.0</c:v>
                </c:pt>
                <c:pt idx="104">
                  <c:v>12112.0</c:v>
                </c:pt>
                <c:pt idx="105">
                  <c:v>12132.0</c:v>
                </c:pt>
                <c:pt idx="106">
                  <c:v>12296.0</c:v>
                </c:pt>
                <c:pt idx="107">
                  <c:v>12884.0</c:v>
                </c:pt>
                <c:pt idx="108">
                  <c:v>12888.0</c:v>
                </c:pt>
                <c:pt idx="109">
                  <c:v>12916.0</c:v>
                </c:pt>
                <c:pt idx="110">
                  <c:v>12920.0</c:v>
                </c:pt>
                <c:pt idx="111">
                  <c:v>18752.0</c:v>
                </c:pt>
                <c:pt idx="112">
                  <c:v>12960.0</c:v>
                </c:pt>
                <c:pt idx="113">
                  <c:v>15696.0</c:v>
                </c:pt>
                <c:pt idx="114">
                  <c:v>12912.0</c:v>
                </c:pt>
                <c:pt idx="115">
                  <c:v>11972.0</c:v>
                </c:pt>
                <c:pt idx="116">
                  <c:v>12952.0</c:v>
                </c:pt>
                <c:pt idx="117">
                  <c:v>12920.0</c:v>
                </c:pt>
                <c:pt idx="118">
                  <c:v>12916.0</c:v>
                </c:pt>
                <c:pt idx="119">
                  <c:v>12952.0</c:v>
                </c:pt>
                <c:pt idx="120">
                  <c:v>11940.0</c:v>
                </c:pt>
                <c:pt idx="121">
                  <c:v>12888.0</c:v>
                </c:pt>
                <c:pt idx="122">
                  <c:v>12928.0</c:v>
                </c:pt>
                <c:pt idx="123">
                  <c:v>12940.0</c:v>
                </c:pt>
                <c:pt idx="124">
                  <c:v>12992.0</c:v>
                </c:pt>
                <c:pt idx="125">
                  <c:v>12984.0</c:v>
                </c:pt>
                <c:pt idx="126">
                  <c:v>12984.0</c:v>
                </c:pt>
                <c:pt idx="127">
                  <c:v>12928.0</c:v>
                </c:pt>
                <c:pt idx="128">
                  <c:v>13928.0</c:v>
                </c:pt>
                <c:pt idx="129">
                  <c:v>13976.0</c:v>
                </c:pt>
                <c:pt idx="130">
                  <c:v>13960.0</c:v>
                </c:pt>
                <c:pt idx="131">
                  <c:v>22480.0</c:v>
                </c:pt>
                <c:pt idx="132">
                  <c:v>13952.0</c:v>
                </c:pt>
                <c:pt idx="133">
                  <c:v>19332.0</c:v>
                </c:pt>
                <c:pt idx="134">
                  <c:v>13944.0</c:v>
                </c:pt>
                <c:pt idx="135">
                  <c:v>13936.0</c:v>
                </c:pt>
                <c:pt idx="136">
                  <c:v>14944.0</c:v>
                </c:pt>
                <c:pt idx="137">
                  <c:v>14992.0</c:v>
                </c:pt>
                <c:pt idx="138">
                  <c:v>14960.0</c:v>
                </c:pt>
                <c:pt idx="139">
                  <c:v>21064.0</c:v>
                </c:pt>
                <c:pt idx="140">
                  <c:v>14960.0</c:v>
                </c:pt>
                <c:pt idx="141">
                  <c:v>18544.0</c:v>
                </c:pt>
                <c:pt idx="142">
                  <c:v>14960.0</c:v>
                </c:pt>
                <c:pt idx="143">
                  <c:v>14928.0</c:v>
                </c:pt>
                <c:pt idx="144">
                  <c:v>14916.0</c:v>
                </c:pt>
                <c:pt idx="145">
                  <c:v>14944.0</c:v>
                </c:pt>
                <c:pt idx="146">
                  <c:v>14928.0</c:v>
                </c:pt>
                <c:pt idx="147">
                  <c:v>18032.0</c:v>
                </c:pt>
                <c:pt idx="148">
                  <c:v>14968.0</c:v>
                </c:pt>
                <c:pt idx="149">
                  <c:v>17532.0</c:v>
                </c:pt>
                <c:pt idx="150">
                  <c:v>14936.0</c:v>
                </c:pt>
                <c:pt idx="151">
                  <c:v>14960.0</c:v>
                </c:pt>
                <c:pt idx="152">
                  <c:v>15928.0</c:v>
                </c:pt>
                <c:pt idx="153">
                  <c:v>15960.0</c:v>
                </c:pt>
                <c:pt idx="154">
                  <c:v>15960.0</c:v>
                </c:pt>
                <c:pt idx="155">
                  <c:v>15960.0</c:v>
                </c:pt>
                <c:pt idx="156">
                  <c:v>15936.0</c:v>
                </c:pt>
                <c:pt idx="157">
                  <c:v>15924.0</c:v>
                </c:pt>
                <c:pt idx="158">
                  <c:v>15960.0</c:v>
                </c:pt>
                <c:pt idx="159">
                  <c:v>15992.0</c:v>
                </c:pt>
                <c:pt idx="160">
                  <c:v>29408.0</c:v>
                </c:pt>
                <c:pt idx="161">
                  <c:v>15960.0</c:v>
                </c:pt>
                <c:pt idx="162">
                  <c:v>14960.0</c:v>
                </c:pt>
                <c:pt idx="163">
                  <c:v>15928.0</c:v>
                </c:pt>
                <c:pt idx="164">
                  <c:v>15968.0</c:v>
                </c:pt>
                <c:pt idx="165">
                  <c:v>15940.0</c:v>
                </c:pt>
                <c:pt idx="166">
                  <c:v>15968.0</c:v>
                </c:pt>
                <c:pt idx="167">
                  <c:v>16000.0</c:v>
                </c:pt>
                <c:pt idx="168">
                  <c:v>20656.0</c:v>
                </c:pt>
                <c:pt idx="169">
                  <c:v>15968.0</c:v>
                </c:pt>
                <c:pt idx="170">
                  <c:v>19440.0</c:v>
                </c:pt>
                <c:pt idx="171">
                  <c:v>16928.0</c:v>
                </c:pt>
                <c:pt idx="172">
                  <c:v>16896.0</c:v>
                </c:pt>
                <c:pt idx="173">
                  <c:v>16884.0</c:v>
                </c:pt>
                <c:pt idx="174">
                  <c:v>16920.0</c:v>
                </c:pt>
                <c:pt idx="175">
                  <c:v>15968.0</c:v>
                </c:pt>
                <c:pt idx="176">
                  <c:v>16944.0</c:v>
                </c:pt>
                <c:pt idx="177">
                  <c:v>16928.0</c:v>
                </c:pt>
                <c:pt idx="178">
                  <c:v>16916.0</c:v>
                </c:pt>
                <c:pt idx="179">
                  <c:v>16944.0</c:v>
                </c:pt>
                <c:pt idx="180">
                  <c:v>21168.0</c:v>
                </c:pt>
                <c:pt idx="181">
                  <c:v>17984.0</c:v>
                </c:pt>
                <c:pt idx="182">
                  <c:v>17928.0</c:v>
                </c:pt>
                <c:pt idx="183">
                  <c:v>17908.0</c:v>
                </c:pt>
                <c:pt idx="184">
                  <c:v>17928.0</c:v>
                </c:pt>
                <c:pt idx="185">
                  <c:v>17944.0</c:v>
                </c:pt>
                <c:pt idx="186">
                  <c:v>20568.0</c:v>
                </c:pt>
                <c:pt idx="187">
                  <c:v>17960.0</c:v>
                </c:pt>
                <c:pt idx="188">
                  <c:v>20752.0</c:v>
                </c:pt>
                <c:pt idx="189">
                  <c:v>17928.0</c:v>
                </c:pt>
                <c:pt idx="190">
                  <c:v>17968.0</c:v>
                </c:pt>
                <c:pt idx="191">
                  <c:v>27928.0</c:v>
                </c:pt>
                <c:pt idx="192">
                  <c:v>17952.0</c:v>
                </c:pt>
                <c:pt idx="193">
                  <c:v>24056.0</c:v>
                </c:pt>
                <c:pt idx="194">
                  <c:v>17936.0</c:v>
                </c:pt>
                <c:pt idx="195">
                  <c:v>17952.0</c:v>
                </c:pt>
                <c:pt idx="196">
                  <c:v>29984.0</c:v>
                </c:pt>
                <c:pt idx="197">
                  <c:v>17976.0</c:v>
                </c:pt>
                <c:pt idx="198">
                  <c:v>23336.0</c:v>
                </c:pt>
                <c:pt idx="199">
                  <c:v>17928.0</c:v>
                </c:pt>
                <c:pt idx="200">
                  <c:v>17928.0</c:v>
                </c:pt>
                <c:pt idx="201">
                  <c:v>17924.0</c:v>
                </c:pt>
                <c:pt idx="202">
                  <c:v>17960.0</c:v>
                </c:pt>
                <c:pt idx="203">
                  <c:v>17924.0</c:v>
                </c:pt>
                <c:pt idx="204">
                  <c:v>18856.0</c:v>
                </c:pt>
                <c:pt idx="205">
                  <c:v>18928.0</c:v>
                </c:pt>
                <c:pt idx="206">
                  <c:v>18928.0</c:v>
                </c:pt>
                <c:pt idx="207">
                  <c:v>18960.0</c:v>
                </c:pt>
                <c:pt idx="208">
                  <c:v>17976.0</c:v>
                </c:pt>
                <c:pt idx="209">
                  <c:v>18960.0</c:v>
                </c:pt>
                <c:pt idx="210">
                  <c:v>18936.0</c:v>
                </c:pt>
                <c:pt idx="211">
                  <c:v>18912.0</c:v>
                </c:pt>
                <c:pt idx="212">
                  <c:v>18920.0</c:v>
                </c:pt>
                <c:pt idx="213">
                  <c:v>18976.0</c:v>
                </c:pt>
                <c:pt idx="214">
                  <c:v>30056.0</c:v>
                </c:pt>
                <c:pt idx="215">
                  <c:v>19976.0</c:v>
                </c:pt>
                <c:pt idx="216">
                  <c:v>24888.0</c:v>
                </c:pt>
                <c:pt idx="217">
                  <c:v>19936.0</c:v>
                </c:pt>
                <c:pt idx="218">
                  <c:v>19936.0</c:v>
                </c:pt>
                <c:pt idx="219">
                  <c:v>19936.0</c:v>
                </c:pt>
                <c:pt idx="220">
                  <c:v>19976.0</c:v>
                </c:pt>
                <c:pt idx="221">
                  <c:v>19960.0</c:v>
                </c:pt>
                <c:pt idx="222">
                  <c:v>23872.0</c:v>
                </c:pt>
                <c:pt idx="223">
                  <c:v>19936.0</c:v>
                </c:pt>
                <c:pt idx="224">
                  <c:v>22800.0</c:v>
                </c:pt>
                <c:pt idx="225">
                  <c:v>19928.0</c:v>
                </c:pt>
                <c:pt idx="226">
                  <c:v>19960.0</c:v>
                </c:pt>
                <c:pt idx="227">
                  <c:v>20940.0</c:v>
                </c:pt>
                <c:pt idx="228">
                  <c:v>20960.0</c:v>
                </c:pt>
                <c:pt idx="229">
                  <c:v>20936.0</c:v>
                </c:pt>
                <c:pt idx="230">
                  <c:v>22064.0</c:v>
                </c:pt>
                <c:pt idx="231">
                  <c:v>20992.0</c:v>
                </c:pt>
                <c:pt idx="232">
                  <c:v>22448.0</c:v>
                </c:pt>
                <c:pt idx="233">
                  <c:v>20928.0</c:v>
                </c:pt>
                <c:pt idx="234">
                  <c:v>20944.0</c:v>
                </c:pt>
                <c:pt idx="235">
                  <c:v>20932.0</c:v>
                </c:pt>
                <c:pt idx="236">
                  <c:v>20952.0</c:v>
                </c:pt>
                <c:pt idx="237">
                  <c:v>19936.0</c:v>
                </c:pt>
                <c:pt idx="238">
                  <c:v>20880.0</c:v>
                </c:pt>
                <c:pt idx="239">
                  <c:v>20920.0</c:v>
                </c:pt>
                <c:pt idx="240">
                  <c:v>21300.0</c:v>
                </c:pt>
                <c:pt idx="241">
                  <c:v>21936.0</c:v>
                </c:pt>
                <c:pt idx="242">
                  <c:v>21928.0</c:v>
                </c:pt>
                <c:pt idx="243">
                  <c:v>35600.0</c:v>
                </c:pt>
                <c:pt idx="244">
                  <c:v>21920.0</c:v>
                </c:pt>
                <c:pt idx="245">
                  <c:v>20984.0</c:v>
                </c:pt>
                <c:pt idx="246">
                  <c:v>21976.0</c:v>
                </c:pt>
                <c:pt idx="247">
                  <c:v>21960.0</c:v>
                </c:pt>
                <c:pt idx="248">
                  <c:v>21924.0</c:v>
                </c:pt>
                <c:pt idx="249">
                  <c:v>21912.0</c:v>
                </c:pt>
                <c:pt idx="250">
                  <c:v>21928.0</c:v>
                </c:pt>
                <c:pt idx="251">
                  <c:v>31712.0</c:v>
                </c:pt>
                <c:pt idx="252">
                  <c:v>21936.0</c:v>
                </c:pt>
                <c:pt idx="253">
                  <c:v>26732.0</c:v>
                </c:pt>
                <c:pt idx="254">
                  <c:v>21928.0</c:v>
                </c:pt>
                <c:pt idx="255">
                  <c:v>21920.0</c:v>
                </c:pt>
                <c:pt idx="256">
                  <c:v>21904.0</c:v>
                </c:pt>
                <c:pt idx="257">
                  <c:v>21936.0</c:v>
                </c:pt>
                <c:pt idx="258">
                  <c:v>29020.0</c:v>
                </c:pt>
                <c:pt idx="259">
                  <c:v>22944.0</c:v>
                </c:pt>
                <c:pt idx="260">
                  <c:v>22960.0</c:v>
                </c:pt>
                <c:pt idx="261">
                  <c:v>22952.0</c:v>
                </c:pt>
                <c:pt idx="262">
                  <c:v>22976.0</c:v>
                </c:pt>
                <c:pt idx="263">
                  <c:v>22944.0</c:v>
                </c:pt>
                <c:pt idx="264">
                  <c:v>25016.0</c:v>
                </c:pt>
                <c:pt idx="265">
                  <c:v>22896.0</c:v>
                </c:pt>
                <c:pt idx="266">
                  <c:v>24212.0</c:v>
                </c:pt>
                <c:pt idx="267">
                  <c:v>22960.0</c:v>
                </c:pt>
                <c:pt idx="268">
                  <c:v>22944.0</c:v>
                </c:pt>
                <c:pt idx="269">
                  <c:v>34400.0</c:v>
                </c:pt>
                <c:pt idx="270">
                  <c:v>22976.0</c:v>
                </c:pt>
                <c:pt idx="271">
                  <c:v>28204.0</c:v>
                </c:pt>
                <c:pt idx="272">
                  <c:v>23928.0</c:v>
                </c:pt>
                <c:pt idx="273">
                  <c:v>23944.0</c:v>
                </c:pt>
                <c:pt idx="274">
                  <c:v>23916.0</c:v>
                </c:pt>
                <c:pt idx="275">
                  <c:v>23936.0</c:v>
                </c:pt>
                <c:pt idx="276">
                  <c:v>23920.0</c:v>
                </c:pt>
                <c:pt idx="277">
                  <c:v>23920.0</c:v>
                </c:pt>
                <c:pt idx="278">
                  <c:v>23936.0</c:v>
                </c:pt>
                <c:pt idx="279">
                  <c:v>23920.0</c:v>
                </c:pt>
                <c:pt idx="280">
                  <c:v>23944.0</c:v>
                </c:pt>
                <c:pt idx="281">
                  <c:v>23920.0</c:v>
                </c:pt>
                <c:pt idx="282">
                  <c:v>34912.0</c:v>
                </c:pt>
                <c:pt idx="283">
                  <c:v>24944.0</c:v>
                </c:pt>
                <c:pt idx="284">
                  <c:v>29876.0</c:v>
                </c:pt>
                <c:pt idx="285">
                  <c:v>24936.0</c:v>
                </c:pt>
                <c:pt idx="286">
                  <c:v>24920.0</c:v>
                </c:pt>
                <c:pt idx="287">
                  <c:v>24908.0</c:v>
                </c:pt>
                <c:pt idx="288">
                  <c:v>24920.0</c:v>
                </c:pt>
                <c:pt idx="289">
                  <c:v>24928.0</c:v>
                </c:pt>
                <c:pt idx="290">
                  <c:v>24928.0</c:v>
                </c:pt>
                <c:pt idx="291">
                  <c:v>24952.0</c:v>
                </c:pt>
                <c:pt idx="292">
                  <c:v>24932.0</c:v>
                </c:pt>
                <c:pt idx="293">
                  <c:v>24952.0</c:v>
                </c:pt>
                <c:pt idx="294">
                  <c:v>24976.0</c:v>
                </c:pt>
                <c:pt idx="295">
                  <c:v>34616.0</c:v>
                </c:pt>
                <c:pt idx="296">
                  <c:v>24984.0</c:v>
                </c:pt>
                <c:pt idx="297">
                  <c:v>29040.0</c:v>
                </c:pt>
                <c:pt idx="298">
                  <c:v>24944.0</c:v>
                </c:pt>
                <c:pt idx="299">
                  <c:v>25944.0</c:v>
                </c:pt>
                <c:pt idx="300">
                  <c:v>24968.0</c:v>
                </c:pt>
                <c:pt idx="301">
                  <c:v>25960.0</c:v>
                </c:pt>
                <c:pt idx="302">
                  <c:v>24956.0</c:v>
                </c:pt>
                <c:pt idx="303">
                  <c:v>25920.0</c:v>
                </c:pt>
                <c:pt idx="304">
                  <c:v>25936.0</c:v>
                </c:pt>
                <c:pt idx="305">
                  <c:v>25924.0</c:v>
                </c:pt>
                <c:pt idx="306">
                  <c:v>25944.0</c:v>
                </c:pt>
                <c:pt idx="307">
                  <c:v>25912.0</c:v>
                </c:pt>
                <c:pt idx="308">
                  <c:v>25912.0</c:v>
                </c:pt>
                <c:pt idx="309">
                  <c:v>25984.0</c:v>
                </c:pt>
                <c:pt idx="310">
                  <c:v>25952.0</c:v>
                </c:pt>
                <c:pt idx="311">
                  <c:v>25952.0</c:v>
                </c:pt>
                <c:pt idx="312">
                  <c:v>25928.0</c:v>
                </c:pt>
                <c:pt idx="313">
                  <c:v>35480.0</c:v>
                </c:pt>
                <c:pt idx="314">
                  <c:v>25944.0</c:v>
                </c:pt>
                <c:pt idx="315">
                  <c:v>30140.0</c:v>
                </c:pt>
                <c:pt idx="316">
                  <c:v>26960.0</c:v>
                </c:pt>
                <c:pt idx="317">
                  <c:v>26944.0</c:v>
                </c:pt>
                <c:pt idx="318">
                  <c:v>26936.0</c:v>
                </c:pt>
                <c:pt idx="319">
                  <c:v>26992.0</c:v>
                </c:pt>
                <c:pt idx="320">
                  <c:v>26976.0</c:v>
                </c:pt>
                <c:pt idx="321">
                  <c:v>26976.0</c:v>
                </c:pt>
                <c:pt idx="322">
                  <c:v>25664.0</c:v>
                </c:pt>
                <c:pt idx="323">
                  <c:v>25620.0</c:v>
                </c:pt>
                <c:pt idx="324">
                  <c:v>25608.0</c:v>
                </c:pt>
                <c:pt idx="325">
                  <c:v>24660.0</c:v>
                </c:pt>
                <c:pt idx="326">
                  <c:v>25632.0</c:v>
                </c:pt>
                <c:pt idx="327">
                  <c:v>25576.0</c:v>
                </c:pt>
                <c:pt idx="328">
                  <c:v>25608.0</c:v>
                </c:pt>
                <c:pt idx="329">
                  <c:v>25656.0</c:v>
                </c:pt>
                <c:pt idx="330">
                  <c:v>24648.0</c:v>
                </c:pt>
                <c:pt idx="331">
                  <c:v>25624.0</c:v>
                </c:pt>
                <c:pt idx="332">
                  <c:v>25624.0</c:v>
                </c:pt>
                <c:pt idx="333">
                  <c:v>25600.0</c:v>
                </c:pt>
                <c:pt idx="334">
                  <c:v>25616.0</c:v>
                </c:pt>
                <c:pt idx="335">
                  <c:v>25632.0</c:v>
                </c:pt>
                <c:pt idx="336">
                  <c:v>33760.0</c:v>
                </c:pt>
                <c:pt idx="337">
                  <c:v>25632.0</c:v>
                </c:pt>
                <c:pt idx="338">
                  <c:v>30024.0</c:v>
                </c:pt>
                <c:pt idx="339">
                  <c:v>25624.0</c:v>
                </c:pt>
                <c:pt idx="340">
                  <c:v>26632.0</c:v>
                </c:pt>
                <c:pt idx="341">
                  <c:v>26616.0</c:v>
                </c:pt>
                <c:pt idx="342">
                  <c:v>26608.0</c:v>
                </c:pt>
                <c:pt idx="343">
                  <c:v>26632.0</c:v>
                </c:pt>
                <c:pt idx="344">
                  <c:v>30824.0</c:v>
                </c:pt>
                <c:pt idx="345">
                  <c:v>26624.0</c:v>
                </c:pt>
                <c:pt idx="346">
                  <c:v>28244.0</c:v>
                </c:pt>
                <c:pt idx="347">
                  <c:v>26592.0</c:v>
                </c:pt>
                <c:pt idx="348">
                  <c:v>26616.0</c:v>
                </c:pt>
                <c:pt idx="349">
                  <c:v>40624.0</c:v>
                </c:pt>
                <c:pt idx="350">
                  <c:v>26624.0</c:v>
                </c:pt>
                <c:pt idx="351">
                  <c:v>34040.0</c:v>
                </c:pt>
                <c:pt idx="352">
                  <c:v>26656.0</c:v>
                </c:pt>
                <c:pt idx="353">
                  <c:v>27576.0</c:v>
                </c:pt>
                <c:pt idx="354">
                  <c:v>27584.0</c:v>
                </c:pt>
                <c:pt idx="355">
                  <c:v>26640.0</c:v>
                </c:pt>
                <c:pt idx="356">
                  <c:v>26592.0</c:v>
                </c:pt>
                <c:pt idx="357">
                  <c:v>26592.0</c:v>
                </c:pt>
                <c:pt idx="358">
                  <c:v>26624.0</c:v>
                </c:pt>
                <c:pt idx="359">
                  <c:v>26972.0</c:v>
                </c:pt>
                <c:pt idx="360">
                  <c:v>26600.0</c:v>
                </c:pt>
                <c:pt idx="361">
                  <c:v>26640.0</c:v>
                </c:pt>
                <c:pt idx="362">
                  <c:v>41016.0</c:v>
                </c:pt>
                <c:pt idx="363">
                  <c:v>26632.0</c:v>
                </c:pt>
                <c:pt idx="364">
                  <c:v>26652.0</c:v>
                </c:pt>
                <c:pt idx="365">
                  <c:v>26632.0</c:v>
                </c:pt>
                <c:pt idx="366">
                  <c:v>27592.0</c:v>
                </c:pt>
                <c:pt idx="367">
                  <c:v>27596.0</c:v>
                </c:pt>
                <c:pt idx="368">
                  <c:v>27616.0</c:v>
                </c:pt>
                <c:pt idx="369">
                  <c:v>27640.0</c:v>
                </c:pt>
                <c:pt idx="370">
                  <c:v>27384.0</c:v>
                </c:pt>
                <c:pt idx="371">
                  <c:v>26656.0</c:v>
                </c:pt>
                <c:pt idx="372">
                  <c:v>27008.0</c:v>
                </c:pt>
                <c:pt idx="373">
                  <c:v>27624.0</c:v>
                </c:pt>
                <c:pt idx="374">
                  <c:v>27616.0</c:v>
                </c:pt>
                <c:pt idx="375">
                  <c:v>40912.0</c:v>
                </c:pt>
                <c:pt idx="376">
                  <c:v>27616.0</c:v>
                </c:pt>
                <c:pt idx="377">
                  <c:v>33348.0</c:v>
                </c:pt>
                <c:pt idx="378">
                  <c:v>27576.0</c:v>
                </c:pt>
                <c:pt idx="379">
                  <c:v>27616.0</c:v>
                </c:pt>
                <c:pt idx="380">
                  <c:v>27596.0</c:v>
                </c:pt>
                <c:pt idx="381">
                  <c:v>27608.0</c:v>
                </c:pt>
                <c:pt idx="382">
                  <c:v>27672.0</c:v>
                </c:pt>
                <c:pt idx="383">
                  <c:v>32712.0</c:v>
                </c:pt>
                <c:pt idx="384">
                  <c:v>27624.0</c:v>
                </c:pt>
                <c:pt idx="385">
                  <c:v>29904.0</c:v>
                </c:pt>
                <c:pt idx="386">
                  <c:v>27632.0</c:v>
                </c:pt>
                <c:pt idx="387">
                  <c:v>27616.0</c:v>
                </c:pt>
                <c:pt idx="388">
                  <c:v>27572.0</c:v>
                </c:pt>
                <c:pt idx="389">
                  <c:v>27552.0</c:v>
                </c:pt>
                <c:pt idx="390">
                  <c:v>26680.0</c:v>
                </c:pt>
                <c:pt idx="391">
                  <c:v>27688.0</c:v>
                </c:pt>
                <c:pt idx="392">
                  <c:v>27632.0</c:v>
                </c:pt>
                <c:pt idx="393">
                  <c:v>28616.0</c:v>
                </c:pt>
                <c:pt idx="394">
                  <c:v>28632.0</c:v>
                </c:pt>
                <c:pt idx="395">
                  <c:v>28632.0</c:v>
                </c:pt>
                <c:pt idx="396">
                  <c:v>38968.0</c:v>
                </c:pt>
                <c:pt idx="397">
                  <c:v>28640.0</c:v>
                </c:pt>
                <c:pt idx="398">
                  <c:v>34164.0</c:v>
                </c:pt>
                <c:pt idx="399">
                  <c:v>29656.0</c:v>
                </c:pt>
                <c:pt idx="400">
                  <c:v>29640.0</c:v>
                </c:pt>
                <c:pt idx="401">
                  <c:v>29616.0</c:v>
                </c:pt>
                <c:pt idx="402">
                  <c:v>29616.0</c:v>
                </c:pt>
                <c:pt idx="403">
                  <c:v>29624.0</c:v>
                </c:pt>
                <c:pt idx="404">
                  <c:v>30384.0</c:v>
                </c:pt>
                <c:pt idx="405">
                  <c:v>29648.0</c:v>
                </c:pt>
                <c:pt idx="406">
                  <c:v>30000.0</c:v>
                </c:pt>
                <c:pt idx="407">
                  <c:v>29624.0</c:v>
                </c:pt>
                <c:pt idx="408">
                  <c:v>29656.0</c:v>
                </c:pt>
                <c:pt idx="409">
                  <c:v>41168.0</c:v>
                </c:pt>
                <c:pt idx="410">
                  <c:v>29624.0</c:v>
                </c:pt>
                <c:pt idx="411">
                  <c:v>28644.0</c:v>
                </c:pt>
                <c:pt idx="412">
                  <c:v>29616.0</c:v>
                </c:pt>
                <c:pt idx="413">
                  <c:v>29656.0</c:v>
                </c:pt>
                <c:pt idx="414">
                  <c:v>29612.0</c:v>
                </c:pt>
                <c:pt idx="415">
                  <c:v>29600.0</c:v>
                </c:pt>
                <c:pt idx="416">
                  <c:v>30648.0</c:v>
                </c:pt>
                <c:pt idx="417">
                  <c:v>33320.0</c:v>
                </c:pt>
                <c:pt idx="418">
                  <c:v>30648.0</c:v>
                </c:pt>
                <c:pt idx="419">
                  <c:v>30632.0</c:v>
                </c:pt>
                <c:pt idx="420">
                  <c:v>30664.0</c:v>
                </c:pt>
                <c:pt idx="421">
                  <c:v>30624.0</c:v>
                </c:pt>
                <c:pt idx="422">
                  <c:v>38768.0</c:v>
                </c:pt>
                <c:pt idx="423">
                  <c:v>30640.0</c:v>
                </c:pt>
                <c:pt idx="424">
                  <c:v>34648.0</c:v>
                </c:pt>
                <c:pt idx="425">
                  <c:v>30616.0</c:v>
                </c:pt>
                <c:pt idx="426">
                  <c:v>30616.0</c:v>
                </c:pt>
                <c:pt idx="427">
                  <c:v>44080.0</c:v>
                </c:pt>
                <c:pt idx="428">
                  <c:v>30616.0</c:v>
                </c:pt>
                <c:pt idx="429">
                  <c:v>37304.0</c:v>
                </c:pt>
                <c:pt idx="430">
                  <c:v>30632.0</c:v>
                </c:pt>
                <c:pt idx="431">
                  <c:v>30632.0</c:v>
                </c:pt>
                <c:pt idx="432">
                  <c:v>30596.0</c:v>
                </c:pt>
                <c:pt idx="433">
                  <c:v>30632.0</c:v>
                </c:pt>
                <c:pt idx="434">
                  <c:v>30640.0</c:v>
                </c:pt>
                <c:pt idx="435">
                  <c:v>33400.0</c:v>
                </c:pt>
                <c:pt idx="436">
                  <c:v>30608.0</c:v>
                </c:pt>
                <c:pt idx="437">
                  <c:v>33960.0</c:v>
                </c:pt>
                <c:pt idx="438">
                  <c:v>31600.0</c:v>
                </c:pt>
                <c:pt idx="439">
                  <c:v>32592.0</c:v>
                </c:pt>
                <c:pt idx="440">
                  <c:v>32596.0</c:v>
                </c:pt>
                <c:pt idx="441">
                  <c:v>32632.0</c:v>
                </c:pt>
                <c:pt idx="442">
                  <c:v>31636.0</c:v>
                </c:pt>
                <c:pt idx="443">
                  <c:v>32600.0</c:v>
                </c:pt>
                <c:pt idx="444">
                  <c:v>32664.0</c:v>
                </c:pt>
                <c:pt idx="445">
                  <c:v>33000.0</c:v>
                </c:pt>
                <c:pt idx="446">
                  <c:v>32640.0</c:v>
                </c:pt>
                <c:pt idx="447">
                  <c:v>32648.0</c:v>
                </c:pt>
                <c:pt idx="448">
                  <c:v>44704.0</c:v>
                </c:pt>
                <c:pt idx="449">
                  <c:v>32632.0</c:v>
                </c:pt>
                <c:pt idx="450">
                  <c:v>39380.0</c:v>
                </c:pt>
                <c:pt idx="451">
                  <c:v>32624.0</c:v>
                </c:pt>
                <c:pt idx="452">
                  <c:v>32624.0</c:v>
                </c:pt>
                <c:pt idx="453">
                  <c:v>32620.0</c:v>
                </c:pt>
                <c:pt idx="454">
                  <c:v>32632.0</c:v>
                </c:pt>
                <c:pt idx="455">
                  <c:v>32616.0</c:v>
                </c:pt>
                <c:pt idx="456">
                  <c:v>37992.0</c:v>
                </c:pt>
                <c:pt idx="457">
                  <c:v>32624.0</c:v>
                </c:pt>
                <c:pt idx="458">
                  <c:v>33496.0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2212.0</c:v>
                </c:pt>
                <c:pt idx="3">
                  <c:v>4280.0</c:v>
                </c:pt>
                <c:pt idx="4">
                  <c:v>4340.0</c:v>
                </c:pt>
                <c:pt idx="5">
                  <c:v>4696.0</c:v>
                </c:pt>
                <c:pt idx="6">
                  <c:v>5068.0</c:v>
                </c:pt>
                <c:pt idx="7">
                  <c:v>5060.0</c:v>
                </c:pt>
                <c:pt idx="8">
                  <c:v>5244.0</c:v>
                </c:pt>
                <c:pt idx="9">
                  <c:v>6028.0</c:v>
                </c:pt>
                <c:pt idx="10">
                  <c:v>5268.0</c:v>
                </c:pt>
                <c:pt idx="11">
                  <c:v>6728.0</c:v>
                </c:pt>
                <c:pt idx="12">
                  <c:v>5224.0</c:v>
                </c:pt>
                <c:pt idx="13">
                  <c:v>5316.0</c:v>
                </c:pt>
                <c:pt idx="14">
                  <c:v>5304.0</c:v>
                </c:pt>
                <c:pt idx="15">
                  <c:v>5320.0</c:v>
                </c:pt>
                <c:pt idx="16">
                  <c:v>5396.0</c:v>
                </c:pt>
                <c:pt idx="17">
                  <c:v>6148.0</c:v>
                </c:pt>
                <c:pt idx="18">
                  <c:v>5380.0</c:v>
                </c:pt>
                <c:pt idx="19">
                  <c:v>6888.0</c:v>
                </c:pt>
                <c:pt idx="20">
                  <c:v>5480.0</c:v>
                </c:pt>
                <c:pt idx="21">
                  <c:v>5464.0</c:v>
                </c:pt>
                <c:pt idx="22">
                  <c:v>15376.0</c:v>
                </c:pt>
                <c:pt idx="23">
                  <c:v>5484.0</c:v>
                </c:pt>
                <c:pt idx="24">
                  <c:v>8992.0</c:v>
                </c:pt>
                <c:pt idx="25">
                  <c:v>5632.0</c:v>
                </c:pt>
                <c:pt idx="26">
                  <c:v>5660.0</c:v>
                </c:pt>
                <c:pt idx="27">
                  <c:v>5640.0</c:v>
                </c:pt>
                <c:pt idx="28">
                  <c:v>5644.0</c:v>
                </c:pt>
                <c:pt idx="29">
                  <c:v>5668.0</c:v>
                </c:pt>
                <c:pt idx="30">
                  <c:v>9524.0</c:v>
                </c:pt>
                <c:pt idx="31">
                  <c:v>5668.0</c:v>
                </c:pt>
                <c:pt idx="32">
                  <c:v>8956.0</c:v>
                </c:pt>
                <c:pt idx="33">
                  <c:v>5660.0</c:v>
                </c:pt>
                <c:pt idx="34">
                  <c:v>5864.0</c:v>
                </c:pt>
                <c:pt idx="35">
                  <c:v>5848.0</c:v>
                </c:pt>
                <c:pt idx="36">
                  <c:v>5888.0</c:v>
                </c:pt>
                <c:pt idx="37">
                  <c:v>5940.0</c:v>
                </c:pt>
                <c:pt idx="38">
                  <c:v>11268.0</c:v>
                </c:pt>
                <c:pt idx="39">
                  <c:v>5964.0</c:v>
                </c:pt>
                <c:pt idx="40">
                  <c:v>10652.0</c:v>
                </c:pt>
                <c:pt idx="41">
                  <c:v>6076.0</c:v>
                </c:pt>
                <c:pt idx="42">
                  <c:v>6108.0</c:v>
                </c:pt>
                <c:pt idx="43">
                  <c:v>6232.0</c:v>
                </c:pt>
                <c:pt idx="44">
                  <c:v>6272.0</c:v>
                </c:pt>
                <c:pt idx="45">
                  <c:v>6328.0</c:v>
                </c:pt>
                <c:pt idx="46">
                  <c:v>13960.0</c:v>
                </c:pt>
                <c:pt idx="47">
                  <c:v>6304.0</c:v>
                </c:pt>
                <c:pt idx="48">
                  <c:v>12244.0</c:v>
                </c:pt>
                <c:pt idx="49">
                  <c:v>6424.0</c:v>
                </c:pt>
                <c:pt idx="50">
                  <c:v>6396.0</c:v>
                </c:pt>
                <c:pt idx="51">
                  <c:v>6352.0</c:v>
                </c:pt>
                <c:pt idx="52">
                  <c:v>6348.0</c:v>
                </c:pt>
                <c:pt idx="53">
                  <c:v>6388.0</c:v>
                </c:pt>
                <c:pt idx="54">
                  <c:v>16340.0</c:v>
                </c:pt>
                <c:pt idx="55">
                  <c:v>6380.0</c:v>
                </c:pt>
                <c:pt idx="56">
                  <c:v>12268.0</c:v>
                </c:pt>
                <c:pt idx="57">
                  <c:v>6388.0</c:v>
                </c:pt>
                <c:pt idx="58">
                  <c:v>6496.0</c:v>
                </c:pt>
                <c:pt idx="59">
                  <c:v>6520.0</c:v>
                </c:pt>
                <c:pt idx="60">
                  <c:v>6536.0</c:v>
                </c:pt>
                <c:pt idx="61">
                  <c:v>6556.0</c:v>
                </c:pt>
                <c:pt idx="62">
                  <c:v>6556.0</c:v>
                </c:pt>
                <c:pt idx="63">
                  <c:v>6544.0</c:v>
                </c:pt>
                <c:pt idx="64">
                  <c:v>6532.0</c:v>
                </c:pt>
                <c:pt idx="65">
                  <c:v>6540.0</c:v>
                </c:pt>
                <c:pt idx="66">
                  <c:v>5660.0</c:v>
                </c:pt>
                <c:pt idx="67">
                  <c:v>6660.0</c:v>
                </c:pt>
                <c:pt idx="68">
                  <c:v>6652.0</c:v>
                </c:pt>
                <c:pt idx="69">
                  <c:v>6660.0</c:v>
                </c:pt>
                <c:pt idx="70">
                  <c:v>6692.0</c:v>
                </c:pt>
                <c:pt idx="71">
                  <c:v>6636.0</c:v>
                </c:pt>
                <c:pt idx="72">
                  <c:v>7444.0</c:v>
                </c:pt>
                <c:pt idx="73">
                  <c:v>6736.0</c:v>
                </c:pt>
                <c:pt idx="74">
                  <c:v>7100.0</c:v>
                </c:pt>
                <c:pt idx="75">
                  <c:v>6720.0</c:v>
                </c:pt>
                <c:pt idx="76">
                  <c:v>6720.0</c:v>
                </c:pt>
                <c:pt idx="77">
                  <c:v>18376.0</c:v>
                </c:pt>
                <c:pt idx="78">
                  <c:v>6800.0</c:v>
                </c:pt>
                <c:pt idx="79">
                  <c:v>5856.0</c:v>
                </c:pt>
                <c:pt idx="80">
                  <c:v>6848.0</c:v>
                </c:pt>
                <c:pt idx="81">
                  <c:v>6816.0</c:v>
                </c:pt>
                <c:pt idx="82">
                  <c:v>7000.0</c:v>
                </c:pt>
                <c:pt idx="83">
                  <c:v>7064.0</c:v>
                </c:pt>
                <c:pt idx="84">
                  <c:v>7120.0</c:v>
                </c:pt>
                <c:pt idx="85">
                  <c:v>17824.0</c:v>
                </c:pt>
                <c:pt idx="86">
                  <c:v>7072.0</c:v>
                </c:pt>
                <c:pt idx="87">
                  <c:v>6120.0</c:v>
                </c:pt>
                <c:pt idx="88">
                  <c:v>7088.0</c:v>
                </c:pt>
                <c:pt idx="89">
                  <c:v>7220.0</c:v>
                </c:pt>
                <c:pt idx="90">
                  <c:v>7200.0</c:v>
                </c:pt>
                <c:pt idx="91">
                  <c:v>7204.0</c:v>
                </c:pt>
                <c:pt idx="92">
                  <c:v>7260.0</c:v>
                </c:pt>
                <c:pt idx="93">
                  <c:v>16948.0</c:v>
                </c:pt>
                <c:pt idx="94">
                  <c:v>7236.0</c:v>
                </c:pt>
                <c:pt idx="95">
                  <c:v>14028.0</c:v>
                </c:pt>
                <c:pt idx="96">
                  <c:v>7336.0</c:v>
                </c:pt>
                <c:pt idx="97">
                  <c:v>7376.0</c:v>
                </c:pt>
                <c:pt idx="98">
                  <c:v>7368.0</c:v>
                </c:pt>
                <c:pt idx="99">
                  <c:v>7416.0</c:v>
                </c:pt>
                <c:pt idx="100">
                  <c:v>6412.0</c:v>
                </c:pt>
                <c:pt idx="101">
                  <c:v>7408.0</c:v>
                </c:pt>
                <c:pt idx="102">
                  <c:v>7384.0</c:v>
                </c:pt>
                <c:pt idx="103">
                  <c:v>19576.0</c:v>
                </c:pt>
                <c:pt idx="104">
                  <c:v>7272.0</c:v>
                </c:pt>
                <c:pt idx="105">
                  <c:v>12712.0</c:v>
                </c:pt>
                <c:pt idx="106">
                  <c:v>7312.0</c:v>
                </c:pt>
                <c:pt idx="107">
                  <c:v>7368.0</c:v>
                </c:pt>
                <c:pt idx="108">
                  <c:v>15720.0</c:v>
                </c:pt>
                <c:pt idx="109">
                  <c:v>7376.0</c:v>
                </c:pt>
                <c:pt idx="110">
                  <c:v>11096.0</c:v>
                </c:pt>
                <c:pt idx="111">
                  <c:v>7372.0</c:v>
                </c:pt>
                <c:pt idx="112">
                  <c:v>7356.0</c:v>
                </c:pt>
                <c:pt idx="113">
                  <c:v>21292.0</c:v>
                </c:pt>
                <c:pt idx="114">
                  <c:v>7388.0</c:v>
                </c:pt>
                <c:pt idx="115">
                  <c:v>7308.0</c:v>
                </c:pt>
                <c:pt idx="116">
                  <c:v>7332.0</c:v>
                </c:pt>
                <c:pt idx="117">
                  <c:v>6372.0</c:v>
                </c:pt>
                <c:pt idx="118">
                  <c:v>7320.0</c:v>
                </c:pt>
                <c:pt idx="119">
                  <c:v>7344.0</c:v>
                </c:pt>
                <c:pt idx="120">
                  <c:v>7432.0</c:v>
                </c:pt>
                <c:pt idx="121">
                  <c:v>7604.0</c:v>
                </c:pt>
                <c:pt idx="122">
                  <c:v>7776.0</c:v>
                </c:pt>
                <c:pt idx="123">
                  <c:v>16152.0</c:v>
                </c:pt>
                <c:pt idx="124">
                  <c:v>7792.0</c:v>
                </c:pt>
                <c:pt idx="125">
                  <c:v>9436.0</c:v>
                </c:pt>
                <c:pt idx="126">
                  <c:v>7824.0</c:v>
                </c:pt>
                <c:pt idx="127">
                  <c:v>7856.0</c:v>
                </c:pt>
                <c:pt idx="128">
                  <c:v>9808.0</c:v>
                </c:pt>
                <c:pt idx="129">
                  <c:v>7864.0</c:v>
                </c:pt>
                <c:pt idx="130">
                  <c:v>9424.0</c:v>
                </c:pt>
                <c:pt idx="131">
                  <c:v>7904.0</c:v>
                </c:pt>
                <c:pt idx="132">
                  <c:v>7968.0</c:v>
                </c:pt>
                <c:pt idx="133">
                  <c:v>7940.0</c:v>
                </c:pt>
                <c:pt idx="134">
                  <c:v>7968.0</c:v>
                </c:pt>
                <c:pt idx="135">
                  <c:v>7104.0</c:v>
                </c:pt>
                <c:pt idx="136">
                  <c:v>8088.0</c:v>
                </c:pt>
                <c:pt idx="137">
                  <c:v>8080.0</c:v>
                </c:pt>
                <c:pt idx="138">
                  <c:v>8060.0</c:v>
                </c:pt>
                <c:pt idx="139">
                  <c:v>8100.0</c:v>
                </c:pt>
                <c:pt idx="140">
                  <c:v>8156.0</c:v>
                </c:pt>
                <c:pt idx="141">
                  <c:v>19380.0</c:v>
                </c:pt>
                <c:pt idx="142">
                  <c:v>8112.0</c:v>
                </c:pt>
                <c:pt idx="143">
                  <c:v>14976.0</c:v>
                </c:pt>
                <c:pt idx="144">
                  <c:v>8136.0</c:v>
                </c:pt>
                <c:pt idx="145">
                  <c:v>8268.0</c:v>
                </c:pt>
                <c:pt idx="146">
                  <c:v>8260.0</c:v>
                </c:pt>
                <c:pt idx="147">
                  <c:v>8296.0</c:v>
                </c:pt>
                <c:pt idx="148">
                  <c:v>8280.0</c:v>
                </c:pt>
                <c:pt idx="149">
                  <c:v>14576.0</c:v>
                </c:pt>
                <c:pt idx="150">
                  <c:v>8336.0</c:v>
                </c:pt>
                <c:pt idx="151">
                  <c:v>12320.0</c:v>
                </c:pt>
                <c:pt idx="152">
                  <c:v>8336.0</c:v>
                </c:pt>
                <c:pt idx="153">
                  <c:v>8320.0</c:v>
                </c:pt>
                <c:pt idx="154">
                  <c:v>8464.0</c:v>
                </c:pt>
                <c:pt idx="155">
                  <c:v>8472.0</c:v>
                </c:pt>
                <c:pt idx="156">
                  <c:v>8520.0</c:v>
                </c:pt>
                <c:pt idx="157">
                  <c:v>11376.0</c:v>
                </c:pt>
                <c:pt idx="158">
                  <c:v>8440.0</c:v>
                </c:pt>
                <c:pt idx="159">
                  <c:v>10568.0</c:v>
                </c:pt>
                <c:pt idx="160">
                  <c:v>8808.0</c:v>
                </c:pt>
                <c:pt idx="161">
                  <c:v>8840.0</c:v>
                </c:pt>
                <c:pt idx="162">
                  <c:v>8812.0</c:v>
                </c:pt>
                <c:pt idx="163">
                  <c:v>8824.0</c:v>
                </c:pt>
                <c:pt idx="164">
                  <c:v>7848.0</c:v>
                </c:pt>
                <c:pt idx="165">
                  <c:v>8852.0</c:v>
                </c:pt>
                <c:pt idx="166">
                  <c:v>8788.0</c:v>
                </c:pt>
                <c:pt idx="167">
                  <c:v>8760.0</c:v>
                </c:pt>
                <c:pt idx="168">
                  <c:v>8764.0</c:v>
                </c:pt>
                <c:pt idx="169">
                  <c:v>8880.0</c:v>
                </c:pt>
                <c:pt idx="170">
                  <c:v>15800.0</c:v>
                </c:pt>
                <c:pt idx="171">
                  <c:v>8992.0</c:v>
                </c:pt>
                <c:pt idx="172">
                  <c:v>13772.0</c:v>
                </c:pt>
                <c:pt idx="173">
                  <c:v>8936.0</c:v>
                </c:pt>
                <c:pt idx="174">
                  <c:v>8948.0</c:v>
                </c:pt>
                <c:pt idx="175">
                  <c:v>8948.0</c:v>
                </c:pt>
                <c:pt idx="176">
                  <c:v>9020.0</c:v>
                </c:pt>
                <c:pt idx="177">
                  <c:v>7980.0</c:v>
                </c:pt>
                <c:pt idx="178">
                  <c:v>8948.0</c:v>
                </c:pt>
                <c:pt idx="179">
                  <c:v>8972.0</c:v>
                </c:pt>
                <c:pt idx="180">
                  <c:v>20868.0</c:v>
                </c:pt>
                <c:pt idx="181">
                  <c:v>8948.0</c:v>
                </c:pt>
                <c:pt idx="182">
                  <c:v>16320.0</c:v>
                </c:pt>
                <c:pt idx="183">
                  <c:v>8964.0</c:v>
                </c:pt>
                <c:pt idx="184">
                  <c:v>9052.0</c:v>
                </c:pt>
                <c:pt idx="185">
                  <c:v>9060.0</c:v>
                </c:pt>
                <c:pt idx="186">
                  <c:v>9084.0</c:v>
                </c:pt>
                <c:pt idx="187">
                  <c:v>9076.0</c:v>
                </c:pt>
                <c:pt idx="188">
                  <c:v>13152.0</c:v>
                </c:pt>
                <c:pt idx="189">
                  <c:v>9088.0</c:v>
                </c:pt>
                <c:pt idx="190">
                  <c:v>10336.0</c:v>
                </c:pt>
                <c:pt idx="191">
                  <c:v>9000.0</c:v>
                </c:pt>
                <c:pt idx="192">
                  <c:v>9072.0</c:v>
                </c:pt>
                <c:pt idx="193">
                  <c:v>23816.0</c:v>
                </c:pt>
                <c:pt idx="194">
                  <c:v>9096.0</c:v>
                </c:pt>
                <c:pt idx="195">
                  <c:v>14108.0</c:v>
                </c:pt>
                <c:pt idx="196">
                  <c:v>9084.0</c:v>
                </c:pt>
                <c:pt idx="197">
                  <c:v>9036.0</c:v>
                </c:pt>
                <c:pt idx="198">
                  <c:v>22868.0</c:v>
                </c:pt>
                <c:pt idx="199">
                  <c:v>9060.0</c:v>
                </c:pt>
                <c:pt idx="200">
                  <c:v>14388.0</c:v>
                </c:pt>
                <c:pt idx="201">
                  <c:v>9136.0</c:v>
                </c:pt>
                <c:pt idx="202">
                  <c:v>9184.0</c:v>
                </c:pt>
                <c:pt idx="203">
                  <c:v>8184.0</c:v>
                </c:pt>
                <c:pt idx="204">
                  <c:v>9140.0</c:v>
                </c:pt>
                <c:pt idx="205">
                  <c:v>14976.0</c:v>
                </c:pt>
                <c:pt idx="206">
                  <c:v>9380.0</c:v>
                </c:pt>
                <c:pt idx="207">
                  <c:v>9600.0</c:v>
                </c:pt>
                <c:pt idx="208">
                  <c:v>9568.0</c:v>
                </c:pt>
                <c:pt idx="209">
                  <c:v>9560.0</c:v>
                </c:pt>
                <c:pt idx="210">
                  <c:v>8620.0</c:v>
                </c:pt>
                <c:pt idx="211">
                  <c:v>9616.0</c:v>
                </c:pt>
                <c:pt idx="212">
                  <c:v>9572.0</c:v>
                </c:pt>
                <c:pt idx="213">
                  <c:v>9956.0</c:v>
                </c:pt>
                <c:pt idx="214">
                  <c:v>9612.0</c:v>
                </c:pt>
                <c:pt idx="215">
                  <c:v>9580.0</c:v>
                </c:pt>
                <c:pt idx="216">
                  <c:v>20788.0</c:v>
                </c:pt>
                <c:pt idx="217">
                  <c:v>9572.0</c:v>
                </c:pt>
                <c:pt idx="218">
                  <c:v>15660.0</c:v>
                </c:pt>
                <c:pt idx="219">
                  <c:v>9832.0</c:v>
                </c:pt>
                <c:pt idx="220">
                  <c:v>9856.0</c:v>
                </c:pt>
                <c:pt idx="221">
                  <c:v>9812.0</c:v>
                </c:pt>
                <c:pt idx="222">
                  <c:v>9808.0</c:v>
                </c:pt>
                <c:pt idx="223">
                  <c:v>9800.0</c:v>
                </c:pt>
                <c:pt idx="224">
                  <c:v>11616.0</c:v>
                </c:pt>
                <c:pt idx="225">
                  <c:v>9960.0</c:v>
                </c:pt>
                <c:pt idx="226">
                  <c:v>11492.0</c:v>
                </c:pt>
                <c:pt idx="227">
                  <c:v>9992.0</c:v>
                </c:pt>
                <c:pt idx="228">
                  <c:v>10016.0</c:v>
                </c:pt>
                <c:pt idx="229">
                  <c:v>9016.0</c:v>
                </c:pt>
                <c:pt idx="230">
                  <c:v>10000.0</c:v>
                </c:pt>
                <c:pt idx="231">
                  <c:v>9052.0</c:v>
                </c:pt>
                <c:pt idx="232">
                  <c:v>10028.0</c:v>
                </c:pt>
                <c:pt idx="233">
                  <c:v>10020.0</c:v>
                </c:pt>
                <c:pt idx="234">
                  <c:v>10696.0</c:v>
                </c:pt>
                <c:pt idx="235">
                  <c:v>10060.0</c:v>
                </c:pt>
                <c:pt idx="236">
                  <c:v>10004.0</c:v>
                </c:pt>
                <c:pt idx="237">
                  <c:v>9208.0</c:v>
                </c:pt>
                <c:pt idx="238">
                  <c:v>10148.0</c:v>
                </c:pt>
                <c:pt idx="239">
                  <c:v>9232.0</c:v>
                </c:pt>
                <c:pt idx="240">
                  <c:v>10220.0</c:v>
                </c:pt>
                <c:pt idx="241">
                  <c:v>10180.0</c:v>
                </c:pt>
                <c:pt idx="242">
                  <c:v>10168.0</c:v>
                </c:pt>
                <c:pt idx="243">
                  <c:v>10204.0</c:v>
                </c:pt>
                <c:pt idx="244">
                  <c:v>10236.0</c:v>
                </c:pt>
                <c:pt idx="245">
                  <c:v>17804.0</c:v>
                </c:pt>
                <c:pt idx="246">
                  <c:v>10180.0</c:v>
                </c:pt>
                <c:pt idx="247">
                  <c:v>15624.0</c:v>
                </c:pt>
                <c:pt idx="248">
                  <c:v>10156.0</c:v>
                </c:pt>
                <c:pt idx="249">
                  <c:v>10204.0</c:v>
                </c:pt>
                <c:pt idx="250">
                  <c:v>10356.0</c:v>
                </c:pt>
                <c:pt idx="251">
                  <c:v>10376.0</c:v>
                </c:pt>
                <c:pt idx="252">
                  <c:v>10368.0</c:v>
                </c:pt>
                <c:pt idx="253">
                  <c:v>13096.0</c:v>
                </c:pt>
                <c:pt idx="254">
                  <c:v>10376.0</c:v>
                </c:pt>
                <c:pt idx="255">
                  <c:v>12528.0</c:v>
                </c:pt>
                <c:pt idx="256">
                  <c:v>10360.0</c:v>
                </c:pt>
                <c:pt idx="257">
                  <c:v>10460.0</c:v>
                </c:pt>
                <c:pt idx="258">
                  <c:v>14588.0</c:v>
                </c:pt>
                <c:pt idx="259">
                  <c:v>10476.0</c:v>
                </c:pt>
                <c:pt idx="260">
                  <c:v>12360.0</c:v>
                </c:pt>
                <c:pt idx="261">
                  <c:v>10540.0</c:v>
                </c:pt>
                <c:pt idx="262">
                  <c:v>10476.0</c:v>
                </c:pt>
                <c:pt idx="263">
                  <c:v>9600.0</c:v>
                </c:pt>
                <c:pt idx="264">
                  <c:v>10760.0</c:v>
                </c:pt>
                <c:pt idx="265">
                  <c:v>9812.0</c:v>
                </c:pt>
                <c:pt idx="266">
                  <c:v>10796.0</c:v>
                </c:pt>
                <c:pt idx="267">
                  <c:v>10780.0</c:v>
                </c:pt>
                <c:pt idx="268">
                  <c:v>10768.0</c:v>
                </c:pt>
                <c:pt idx="269">
                  <c:v>10804.0</c:v>
                </c:pt>
                <c:pt idx="270">
                  <c:v>10740.0</c:v>
                </c:pt>
                <c:pt idx="271">
                  <c:v>13504.0</c:v>
                </c:pt>
                <c:pt idx="272">
                  <c:v>10776.0</c:v>
                </c:pt>
                <c:pt idx="273">
                  <c:v>12484.0</c:v>
                </c:pt>
                <c:pt idx="274">
                  <c:v>10784.0</c:v>
                </c:pt>
                <c:pt idx="275">
                  <c:v>10816.0</c:v>
                </c:pt>
                <c:pt idx="276">
                  <c:v>22728.0</c:v>
                </c:pt>
                <c:pt idx="277">
                  <c:v>10776.0</c:v>
                </c:pt>
                <c:pt idx="278">
                  <c:v>16656.0</c:v>
                </c:pt>
                <c:pt idx="279">
                  <c:v>10768.0</c:v>
                </c:pt>
                <c:pt idx="280">
                  <c:v>10728.0</c:v>
                </c:pt>
                <c:pt idx="281">
                  <c:v>10724.0</c:v>
                </c:pt>
                <c:pt idx="282">
                  <c:v>10784.0</c:v>
                </c:pt>
                <c:pt idx="283">
                  <c:v>10736.0</c:v>
                </c:pt>
                <c:pt idx="284">
                  <c:v>11512.0</c:v>
                </c:pt>
                <c:pt idx="285">
                  <c:v>10772.0</c:v>
                </c:pt>
                <c:pt idx="286">
                  <c:v>10776.0</c:v>
                </c:pt>
                <c:pt idx="287">
                  <c:v>10816.0</c:v>
                </c:pt>
                <c:pt idx="288">
                  <c:v>10840.0</c:v>
                </c:pt>
                <c:pt idx="289">
                  <c:v>18920.0</c:v>
                </c:pt>
                <c:pt idx="290">
                  <c:v>10788.0</c:v>
                </c:pt>
                <c:pt idx="291">
                  <c:v>14488.0</c:v>
                </c:pt>
                <c:pt idx="292">
                  <c:v>11080.0</c:v>
                </c:pt>
                <c:pt idx="293">
                  <c:v>11128.0</c:v>
                </c:pt>
                <c:pt idx="294">
                  <c:v>11076.0</c:v>
                </c:pt>
                <c:pt idx="295">
                  <c:v>11056.0</c:v>
                </c:pt>
                <c:pt idx="296">
                  <c:v>10112.0</c:v>
                </c:pt>
                <c:pt idx="297">
                  <c:v>11088.0</c:v>
                </c:pt>
                <c:pt idx="298">
                  <c:v>11264.0</c:v>
                </c:pt>
                <c:pt idx="299">
                  <c:v>11856.0</c:v>
                </c:pt>
                <c:pt idx="300">
                  <c:v>11868.0</c:v>
                </c:pt>
                <c:pt idx="301">
                  <c:v>11876.0</c:v>
                </c:pt>
                <c:pt idx="302">
                  <c:v>15244.0</c:v>
                </c:pt>
                <c:pt idx="303">
                  <c:v>11884.0</c:v>
                </c:pt>
                <c:pt idx="304">
                  <c:v>12240.0</c:v>
                </c:pt>
                <c:pt idx="305">
                  <c:v>11884.0</c:v>
                </c:pt>
                <c:pt idx="306">
                  <c:v>11908.0</c:v>
                </c:pt>
                <c:pt idx="307">
                  <c:v>23588.0</c:v>
                </c:pt>
                <c:pt idx="308">
                  <c:v>12012.0</c:v>
                </c:pt>
                <c:pt idx="309">
                  <c:v>14984.0</c:v>
                </c:pt>
                <c:pt idx="310">
                  <c:v>12012.0</c:v>
                </c:pt>
                <c:pt idx="311">
                  <c:v>12004.0</c:v>
                </c:pt>
                <c:pt idx="312">
                  <c:v>11992.0</c:v>
                </c:pt>
                <c:pt idx="313">
                  <c:v>12028.0</c:v>
                </c:pt>
                <c:pt idx="314">
                  <c:v>11028.0</c:v>
                </c:pt>
                <c:pt idx="315">
                  <c:v>11980.0</c:v>
                </c:pt>
                <c:pt idx="316">
                  <c:v>12036.0</c:v>
                </c:pt>
                <c:pt idx="317">
                  <c:v>11988.0</c:v>
                </c:pt>
                <c:pt idx="318">
                  <c:v>11988.0</c:v>
                </c:pt>
                <c:pt idx="319">
                  <c:v>12028.0</c:v>
                </c:pt>
                <c:pt idx="320">
                  <c:v>17232.0</c:v>
                </c:pt>
                <c:pt idx="321">
                  <c:v>12016.0</c:v>
                </c:pt>
                <c:pt idx="322">
                  <c:v>11744.0</c:v>
                </c:pt>
                <c:pt idx="323">
                  <c:v>11272.0</c:v>
                </c:pt>
                <c:pt idx="324">
                  <c:v>11488.0</c:v>
                </c:pt>
                <c:pt idx="325">
                  <c:v>11572.0</c:v>
                </c:pt>
                <c:pt idx="326">
                  <c:v>11596.0</c:v>
                </c:pt>
                <c:pt idx="327">
                  <c:v>11596.0</c:v>
                </c:pt>
                <c:pt idx="328">
                  <c:v>11652.0</c:v>
                </c:pt>
                <c:pt idx="329">
                  <c:v>11620.0</c:v>
                </c:pt>
                <c:pt idx="330">
                  <c:v>11620.0</c:v>
                </c:pt>
                <c:pt idx="331">
                  <c:v>11612.0</c:v>
                </c:pt>
                <c:pt idx="332">
                  <c:v>11972.0</c:v>
                </c:pt>
                <c:pt idx="333">
                  <c:v>11588.0</c:v>
                </c:pt>
                <c:pt idx="334">
                  <c:v>11636.0</c:v>
                </c:pt>
                <c:pt idx="335">
                  <c:v>10652.0</c:v>
                </c:pt>
                <c:pt idx="336">
                  <c:v>11620.0</c:v>
                </c:pt>
                <c:pt idx="337">
                  <c:v>10656.0</c:v>
                </c:pt>
                <c:pt idx="338">
                  <c:v>11644.0</c:v>
                </c:pt>
                <c:pt idx="339">
                  <c:v>11588.0</c:v>
                </c:pt>
                <c:pt idx="340">
                  <c:v>11588.0</c:v>
                </c:pt>
                <c:pt idx="341">
                  <c:v>11636.0</c:v>
                </c:pt>
                <c:pt idx="342">
                  <c:v>11624.0</c:v>
                </c:pt>
                <c:pt idx="343">
                  <c:v>18448.0</c:v>
                </c:pt>
                <c:pt idx="344">
                  <c:v>11592.0</c:v>
                </c:pt>
                <c:pt idx="345">
                  <c:v>15088.0</c:v>
                </c:pt>
                <c:pt idx="346">
                  <c:v>11584.0</c:v>
                </c:pt>
                <c:pt idx="347">
                  <c:v>11616.0</c:v>
                </c:pt>
                <c:pt idx="348">
                  <c:v>11596.0</c:v>
                </c:pt>
                <c:pt idx="349">
                  <c:v>11640.0</c:v>
                </c:pt>
                <c:pt idx="350">
                  <c:v>10644.0</c:v>
                </c:pt>
                <c:pt idx="351">
                  <c:v>11616.0</c:v>
                </c:pt>
                <c:pt idx="352">
                  <c:v>11624.0</c:v>
                </c:pt>
                <c:pt idx="353">
                  <c:v>11596.0</c:v>
                </c:pt>
                <c:pt idx="354">
                  <c:v>11640.0</c:v>
                </c:pt>
                <c:pt idx="355">
                  <c:v>11648.0</c:v>
                </c:pt>
                <c:pt idx="356">
                  <c:v>14448.0</c:v>
                </c:pt>
                <c:pt idx="357">
                  <c:v>11640.0</c:v>
                </c:pt>
                <c:pt idx="358">
                  <c:v>13140.0</c:v>
                </c:pt>
                <c:pt idx="359">
                  <c:v>11732.0</c:v>
                </c:pt>
                <c:pt idx="360">
                  <c:v>11700.0</c:v>
                </c:pt>
                <c:pt idx="361">
                  <c:v>11704.0</c:v>
                </c:pt>
                <c:pt idx="362">
                  <c:v>11748.0</c:v>
                </c:pt>
                <c:pt idx="363">
                  <c:v>10760.0</c:v>
                </c:pt>
                <c:pt idx="364">
                  <c:v>11740.0</c:v>
                </c:pt>
                <c:pt idx="365">
                  <c:v>11676.0</c:v>
                </c:pt>
                <c:pt idx="366">
                  <c:v>11672.0</c:v>
                </c:pt>
                <c:pt idx="367">
                  <c:v>11712.0</c:v>
                </c:pt>
                <c:pt idx="368">
                  <c:v>11704.0</c:v>
                </c:pt>
                <c:pt idx="369">
                  <c:v>21056.0</c:v>
                </c:pt>
                <c:pt idx="370">
                  <c:v>11720.0</c:v>
                </c:pt>
                <c:pt idx="371">
                  <c:v>17192.0</c:v>
                </c:pt>
                <c:pt idx="372">
                  <c:v>11696.0</c:v>
                </c:pt>
                <c:pt idx="373">
                  <c:v>11760.0</c:v>
                </c:pt>
                <c:pt idx="374">
                  <c:v>11748.0</c:v>
                </c:pt>
                <c:pt idx="375">
                  <c:v>11784.0</c:v>
                </c:pt>
                <c:pt idx="376">
                  <c:v>11852.0</c:v>
                </c:pt>
                <c:pt idx="377">
                  <c:v>11852.0</c:v>
                </c:pt>
                <c:pt idx="378">
                  <c:v>11844.0</c:v>
                </c:pt>
                <c:pt idx="379">
                  <c:v>11836.0</c:v>
                </c:pt>
                <c:pt idx="380">
                  <c:v>11868.0</c:v>
                </c:pt>
                <c:pt idx="381">
                  <c:v>11852.0</c:v>
                </c:pt>
                <c:pt idx="382">
                  <c:v>25772.0</c:v>
                </c:pt>
                <c:pt idx="383">
                  <c:v>11860.0</c:v>
                </c:pt>
                <c:pt idx="384">
                  <c:v>17860.0</c:v>
                </c:pt>
                <c:pt idx="385">
                  <c:v>12084.0</c:v>
                </c:pt>
                <c:pt idx="386">
                  <c:v>12436.0</c:v>
                </c:pt>
                <c:pt idx="387">
                  <c:v>12420.0</c:v>
                </c:pt>
                <c:pt idx="388">
                  <c:v>12444.0</c:v>
                </c:pt>
                <c:pt idx="389">
                  <c:v>12440.0</c:v>
                </c:pt>
                <c:pt idx="390">
                  <c:v>12440.0</c:v>
                </c:pt>
                <c:pt idx="391">
                  <c:v>12472.0</c:v>
                </c:pt>
                <c:pt idx="392">
                  <c:v>12460.0</c:v>
                </c:pt>
                <c:pt idx="393">
                  <c:v>12472.0</c:v>
                </c:pt>
                <c:pt idx="394">
                  <c:v>12456.0</c:v>
                </c:pt>
                <c:pt idx="395">
                  <c:v>22808.0</c:v>
                </c:pt>
                <c:pt idx="396">
                  <c:v>12604.0</c:v>
                </c:pt>
                <c:pt idx="397">
                  <c:v>18272.0</c:v>
                </c:pt>
                <c:pt idx="398">
                  <c:v>12612.0</c:v>
                </c:pt>
                <c:pt idx="399">
                  <c:v>12620.0</c:v>
                </c:pt>
                <c:pt idx="400">
                  <c:v>12584.0</c:v>
                </c:pt>
                <c:pt idx="401">
                  <c:v>12588.0</c:v>
                </c:pt>
                <c:pt idx="402">
                  <c:v>12588.0</c:v>
                </c:pt>
                <c:pt idx="403">
                  <c:v>15068.0</c:v>
                </c:pt>
                <c:pt idx="404">
                  <c:v>12588.0</c:v>
                </c:pt>
                <c:pt idx="405">
                  <c:v>14160.0</c:v>
                </c:pt>
                <c:pt idx="406">
                  <c:v>12636.0</c:v>
                </c:pt>
                <c:pt idx="407">
                  <c:v>12588.0</c:v>
                </c:pt>
                <c:pt idx="408">
                  <c:v>26292.0</c:v>
                </c:pt>
                <c:pt idx="409">
                  <c:v>12620.0</c:v>
                </c:pt>
                <c:pt idx="410">
                  <c:v>11632.0</c:v>
                </c:pt>
                <c:pt idx="411">
                  <c:v>12620.0</c:v>
                </c:pt>
                <c:pt idx="412">
                  <c:v>12612.0</c:v>
                </c:pt>
                <c:pt idx="413">
                  <c:v>12580.0</c:v>
                </c:pt>
                <c:pt idx="414">
                  <c:v>12588.0</c:v>
                </c:pt>
                <c:pt idx="415">
                  <c:v>12680.0</c:v>
                </c:pt>
                <c:pt idx="416">
                  <c:v>16048.0</c:v>
                </c:pt>
                <c:pt idx="417">
                  <c:v>12680.0</c:v>
                </c:pt>
                <c:pt idx="418">
                  <c:v>15048.0</c:v>
                </c:pt>
                <c:pt idx="419">
                  <c:v>12680.0</c:v>
                </c:pt>
                <c:pt idx="420">
                  <c:v>12704.0</c:v>
                </c:pt>
                <c:pt idx="421">
                  <c:v>26128.0</c:v>
                </c:pt>
                <c:pt idx="422">
                  <c:v>12664.0</c:v>
                </c:pt>
                <c:pt idx="423">
                  <c:v>18232.0</c:v>
                </c:pt>
                <c:pt idx="424">
                  <c:v>12680.0</c:v>
                </c:pt>
                <c:pt idx="425">
                  <c:v>12680.0</c:v>
                </c:pt>
                <c:pt idx="426">
                  <c:v>24448.0</c:v>
                </c:pt>
                <c:pt idx="427">
                  <c:v>12664.0</c:v>
                </c:pt>
                <c:pt idx="428">
                  <c:v>18636.0</c:v>
                </c:pt>
                <c:pt idx="429">
                  <c:v>12704.0</c:v>
                </c:pt>
                <c:pt idx="430">
                  <c:v>12688.0</c:v>
                </c:pt>
                <c:pt idx="431">
                  <c:v>12668.0</c:v>
                </c:pt>
                <c:pt idx="432">
                  <c:v>12696.0</c:v>
                </c:pt>
                <c:pt idx="433">
                  <c:v>12688.0</c:v>
                </c:pt>
                <c:pt idx="434">
                  <c:v>13432.0</c:v>
                </c:pt>
                <c:pt idx="435">
                  <c:v>12688.0</c:v>
                </c:pt>
                <c:pt idx="436">
                  <c:v>12668.0</c:v>
                </c:pt>
                <c:pt idx="437">
                  <c:v>12656.0</c:v>
                </c:pt>
                <c:pt idx="438">
                  <c:v>12640.0</c:v>
                </c:pt>
                <c:pt idx="439">
                  <c:v>24336.0</c:v>
                </c:pt>
                <c:pt idx="440">
                  <c:v>12728.0</c:v>
                </c:pt>
                <c:pt idx="441">
                  <c:v>18952.0</c:v>
                </c:pt>
                <c:pt idx="442">
                  <c:v>12632.0</c:v>
                </c:pt>
                <c:pt idx="443">
                  <c:v>12688.0</c:v>
                </c:pt>
                <c:pt idx="444">
                  <c:v>12668.0</c:v>
                </c:pt>
                <c:pt idx="445">
                  <c:v>12720.0</c:v>
                </c:pt>
                <c:pt idx="446">
                  <c:v>11720.0</c:v>
                </c:pt>
                <c:pt idx="447">
                  <c:v>12720.0</c:v>
                </c:pt>
                <c:pt idx="448">
                  <c:v>12664.0</c:v>
                </c:pt>
                <c:pt idx="449">
                  <c:v>12648.0</c:v>
                </c:pt>
                <c:pt idx="450">
                  <c:v>12680.0</c:v>
                </c:pt>
                <c:pt idx="451">
                  <c:v>12672.0</c:v>
                </c:pt>
                <c:pt idx="452">
                  <c:v>22400.0</c:v>
                </c:pt>
                <c:pt idx="453">
                  <c:v>12680.0</c:v>
                </c:pt>
                <c:pt idx="454">
                  <c:v>17128.0</c:v>
                </c:pt>
                <c:pt idx="455">
                  <c:v>12664.0</c:v>
                </c:pt>
                <c:pt idx="456">
                  <c:v>12672.0</c:v>
                </c:pt>
                <c:pt idx="457">
                  <c:v>12656.0</c:v>
                </c:pt>
                <c:pt idx="458">
                  <c:v>12704.0</c:v>
                </c:pt>
              </c:numCache>
            </c:numRef>
          </c:val>
          <c:smooth val="0"/>
        </c:ser>
        <c:dLbls>
          <c:showLegendKey val="0"/>
          <c:showVal val="0"/>
          <c:showCatName val="0"/>
          <c:showSerName val="0"/>
          <c:showPercent val="0"/>
          <c:showBubbleSize val="0"/>
        </c:dLbls>
        <c:marker val="1"/>
        <c:smooth val="0"/>
        <c:axId val="2121215192"/>
        <c:axId val="2121220904"/>
      </c:lineChart>
      <c:catAx>
        <c:axId val="2121215192"/>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21220904"/>
        <c:crosses val="autoZero"/>
        <c:auto val="1"/>
        <c:lblAlgn val="ctr"/>
        <c:lblOffset val="100"/>
        <c:noMultiLvlLbl val="0"/>
      </c:catAx>
      <c:valAx>
        <c:axId val="2121220904"/>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21215192"/>
        <c:crosses val="autoZero"/>
        <c:crossBetween val="between"/>
      </c:valAx>
    </c:plotArea>
    <c:legend>
      <c:legendPos val="r"/>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1940.0</c:v>
                </c:pt>
                <c:pt idx="1">
                  <c:v>3136.0</c:v>
                </c:pt>
                <c:pt idx="2">
                  <c:v>4256.0</c:v>
                </c:pt>
                <c:pt idx="3">
                  <c:v>5016.0</c:v>
                </c:pt>
                <c:pt idx="4">
                  <c:v>11472.0</c:v>
                </c:pt>
                <c:pt idx="5">
                  <c:v>5272.0</c:v>
                </c:pt>
                <c:pt idx="6">
                  <c:v>6620.0</c:v>
                </c:pt>
                <c:pt idx="7">
                  <c:v>5392.0</c:v>
                </c:pt>
                <c:pt idx="8">
                  <c:v>5780.0</c:v>
                </c:pt>
                <c:pt idx="9">
                  <c:v>8332.0</c:v>
                </c:pt>
                <c:pt idx="10">
                  <c:v>5764.0</c:v>
                </c:pt>
                <c:pt idx="11">
                  <c:v>6220.0</c:v>
                </c:pt>
                <c:pt idx="12">
                  <c:v>6260.0</c:v>
                </c:pt>
                <c:pt idx="13">
                  <c:v>6412.0</c:v>
                </c:pt>
                <c:pt idx="14">
                  <c:v>18056.0</c:v>
                </c:pt>
                <c:pt idx="15">
                  <c:v>6436.0</c:v>
                </c:pt>
                <c:pt idx="16">
                  <c:v>5776.0</c:v>
                </c:pt>
                <c:pt idx="17">
                  <c:v>6756.0</c:v>
                </c:pt>
                <c:pt idx="18">
                  <c:v>6788.0</c:v>
                </c:pt>
                <c:pt idx="19">
                  <c:v>6892.0</c:v>
                </c:pt>
                <c:pt idx="20">
                  <c:v>7064.0</c:v>
                </c:pt>
                <c:pt idx="21">
                  <c:v>7040.0</c:v>
                </c:pt>
                <c:pt idx="22">
                  <c:v>9352.0</c:v>
                </c:pt>
                <c:pt idx="23">
                  <c:v>7052.0</c:v>
                </c:pt>
                <c:pt idx="24">
                  <c:v>8656.0</c:v>
                </c:pt>
                <c:pt idx="25">
                  <c:v>7160.0</c:v>
                </c:pt>
                <c:pt idx="26">
                  <c:v>7176.0</c:v>
                </c:pt>
                <c:pt idx="27">
                  <c:v>7360.0</c:v>
                </c:pt>
                <c:pt idx="28">
                  <c:v>7408.0</c:v>
                </c:pt>
                <c:pt idx="29">
                  <c:v>6632.0</c:v>
                </c:pt>
                <c:pt idx="30">
                  <c:v>7752.0</c:v>
                </c:pt>
                <c:pt idx="31">
                  <c:v>7768.0</c:v>
                </c:pt>
                <c:pt idx="32">
                  <c:v>7788.0</c:v>
                </c:pt>
                <c:pt idx="33">
                  <c:v>7848.0</c:v>
                </c:pt>
                <c:pt idx="34">
                  <c:v>8240.0</c:v>
                </c:pt>
                <c:pt idx="35">
                  <c:v>11984.0</c:v>
                </c:pt>
                <c:pt idx="36">
                  <c:v>8268.0</c:v>
                </c:pt>
                <c:pt idx="37">
                  <c:v>9964.0</c:v>
                </c:pt>
                <c:pt idx="38">
                  <c:v>8524.0</c:v>
                </c:pt>
                <c:pt idx="39">
                  <c:v>8716.0</c:v>
                </c:pt>
                <c:pt idx="40">
                  <c:v>8856.0</c:v>
                </c:pt>
                <c:pt idx="41">
                  <c:v>8916.0</c:v>
                </c:pt>
                <c:pt idx="42">
                  <c:v>7948.0</c:v>
                </c:pt>
                <c:pt idx="43">
                  <c:v>8972.0</c:v>
                </c:pt>
                <c:pt idx="44">
                  <c:v>8940.0</c:v>
                </c:pt>
                <c:pt idx="45">
                  <c:v>9108.0</c:v>
                </c:pt>
                <c:pt idx="46">
                  <c:v>9264.0</c:v>
                </c:pt>
                <c:pt idx="47">
                  <c:v>9216.0</c:v>
                </c:pt>
                <c:pt idx="48">
                  <c:v>10024.0</c:v>
                </c:pt>
                <c:pt idx="49">
                  <c:v>9524.0</c:v>
                </c:pt>
                <c:pt idx="50">
                  <c:v>10984.0</c:v>
                </c:pt>
                <c:pt idx="51">
                  <c:v>9488.0</c:v>
                </c:pt>
                <c:pt idx="52">
                  <c:v>10196.0</c:v>
                </c:pt>
                <c:pt idx="53">
                  <c:v>10212.0</c:v>
                </c:pt>
                <c:pt idx="54">
                  <c:v>10236.0</c:v>
                </c:pt>
                <c:pt idx="55">
                  <c:v>9328.0</c:v>
                </c:pt>
                <c:pt idx="56">
                  <c:v>10340.0</c:v>
                </c:pt>
                <c:pt idx="57">
                  <c:v>10368.0</c:v>
                </c:pt>
                <c:pt idx="58">
                  <c:v>10372.0</c:v>
                </c:pt>
                <c:pt idx="59">
                  <c:v>10392.0</c:v>
                </c:pt>
                <c:pt idx="60">
                  <c:v>10552.0</c:v>
                </c:pt>
                <c:pt idx="61">
                  <c:v>10568.0</c:v>
                </c:pt>
                <c:pt idx="62">
                  <c:v>10644.0</c:v>
                </c:pt>
                <c:pt idx="63">
                  <c:v>10668.0</c:v>
                </c:pt>
                <c:pt idx="64">
                  <c:v>10956.0</c:v>
                </c:pt>
                <c:pt idx="65">
                  <c:v>11388.0</c:v>
                </c:pt>
                <c:pt idx="66">
                  <c:v>12128.0</c:v>
                </c:pt>
                <c:pt idx="67">
                  <c:v>11424.0</c:v>
                </c:pt>
                <c:pt idx="68">
                  <c:v>11548.0</c:v>
                </c:pt>
                <c:pt idx="69">
                  <c:v>11824.0</c:v>
                </c:pt>
                <c:pt idx="70">
                  <c:v>11836.0</c:v>
                </c:pt>
                <c:pt idx="71">
                  <c:v>14272.0</c:v>
                </c:pt>
                <c:pt idx="72">
                  <c:v>11880.0</c:v>
                </c:pt>
                <c:pt idx="73">
                  <c:v>12344.0</c:v>
                </c:pt>
                <c:pt idx="74">
                  <c:v>12184.0</c:v>
                </c:pt>
                <c:pt idx="75">
                  <c:v>12200.0</c:v>
                </c:pt>
                <c:pt idx="76">
                  <c:v>20176.0</c:v>
                </c:pt>
                <c:pt idx="77">
                  <c:v>12248.0</c:v>
                </c:pt>
                <c:pt idx="78">
                  <c:v>15024.0</c:v>
                </c:pt>
                <c:pt idx="79">
                  <c:v>12588.0</c:v>
                </c:pt>
                <c:pt idx="80">
                  <c:v>12648.0</c:v>
                </c:pt>
                <c:pt idx="81">
                  <c:v>18780.0</c:v>
                </c:pt>
                <c:pt idx="82">
                  <c:v>12680.0</c:v>
                </c:pt>
                <c:pt idx="83">
                  <c:v>14076.0</c:v>
                </c:pt>
                <c:pt idx="84">
                  <c:v>12644.0</c:v>
                </c:pt>
                <c:pt idx="85">
                  <c:v>12800.0</c:v>
                </c:pt>
                <c:pt idx="86">
                  <c:v>21136.0</c:v>
                </c:pt>
                <c:pt idx="87">
                  <c:v>12812.0</c:v>
                </c:pt>
                <c:pt idx="88">
                  <c:v>14080.0</c:v>
                </c:pt>
                <c:pt idx="89">
                  <c:v>12920.0</c:v>
                </c:pt>
                <c:pt idx="90">
                  <c:v>12944.0</c:v>
                </c:pt>
                <c:pt idx="91">
                  <c:v>16448.0</c:v>
                </c:pt>
                <c:pt idx="92">
                  <c:v>12936.0</c:v>
                </c:pt>
                <c:pt idx="93">
                  <c:v>14468.0</c:v>
                </c:pt>
                <c:pt idx="94">
                  <c:v>12952.0</c:v>
                </c:pt>
                <c:pt idx="95">
                  <c:v>13952.0</c:v>
                </c:pt>
                <c:pt idx="96">
                  <c:v>23712.0</c:v>
                </c:pt>
                <c:pt idx="97">
                  <c:v>13920.0</c:v>
                </c:pt>
                <c:pt idx="98">
                  <c:v>16700.0</c:v>
                </c:pt>
                <c:pt idx="99">
                  <c:v>13936.0</c:v>
                </c:pt>
                <c:pt idx="100">
                  <c:v>13912.0</c:v>
                </c:pt>
                <c:pt idx="101">
                  <c:v>19208.0</c:v>
                </c:pt>
                <c:pt idx="102">
                  <c:v>13944.0</c:v>
                </c:pt>
                <c:pt idx="103">
                  <c:v>15392.0</c:v>
                </c:pt>
                <c:pt idx="104">
                  <c:v>13944.0</c:v>
                </c:pt>
                <c:pt idx="105">
                  <c:v>13896.0</c:v>
                </c:pt>
                <c:pt idx="106">
                  <c:v>23144.0</c:v>
                </c:pt>
                <c:pt idx="107">
                  <c:v>13944.0</c:v>
                </c:pt>
                <c:pt idx="108">
                  <c:v>17620.0</c:v>
                </c:pt>
                <c:pt idx="109">
                  <c:v>14936.0</c:v>
                </c:pt>
                <c:pt idx="110">
                  <c:v>14896.0</c:v>
                </c:pt>
                <c:pt idx="111">
                  <c:v>21304.0</c:v>
                </c:pt>
                <c:pt idx="112">
                  <c:v>14888.0</c:v>
                </c:pt>
                <c:pt idx="113">
                  <c:v>16416.0</c:v>
                </c:pt>
                <c:pt idx="114">
                  <c:v>14896.0</c:v>
                </c:pt>
                <c:pt idx="115">
                  <c:v>14944.0</c:v>
                </c:pt>
                <c:pt idx="116">
                  <c:v>17584.0</c:v>
                </c:pt>
                <c:pt idx="117">
                  <c:v>14912.0</c:v>
                </c:pt>
                <c:pt idx="118">
                  <c:v>15900.0</c:v>
                </c:pt>
                <c:pt idx="119">
                  <c:v>15952.0</c:v>
                </c:pt>
                <c:pt idx="120">
                  <c:v>15968.0</c:v>
                </c:pt>
                <c:pt idx="121">
                  <c:v>15968.0</c:v>
                </c:pt>
                <c:pt idx="122">
                  <c:v>15968.0</c:v>
                </c:pt>
                <c:pt idx="123">
                  <c:v>15940.0</c:v>
                </c:pt>
                <c:pt idx="124">
                  <c:v>15960.0</c:v>
                </c:pt>
                <c:pt idx="125">
                  <c:v>15936.0</c:v>
                </c:pt>
                <c:pt idx="126">
                  <c:v>16672.0</c:v>
                </c:pt>
                <c:pt idx="127">
                  <c:v>15944.0</c:v>
                </c:pt>
                <c:pt idx="128">
                  <c:v>15928.0</c:v>
                </c:pt>
                <c:pt idx="129">
                  <c:v>15952.0</c:v>
                </c:pt>
                <c:pt idx="130">
                  <c:v>15952.0</c:v>
                </c:pt>
                <c:pt idx="131">
                  <c:v>16952.0</c:v>
                </c:pt>
                <c:pt idx="132">
                  <c:v>16944.0</c:v>
                </c:pt>
                <c:pt idx="133">
                  <c:v>16908.0</c:v>
                </c:pt>
                <c:pt idx="134">
                  <c:v>16920.0</c:v>
                </c:pt>
                <c:pt idx="135">
                  <c:v>16928.0</c:v>
                </c:pt>
                <c:pt idx="136">
                  <c:v>16928.0</c:v>
                </c:pt>
                <c:pt idx="137">
                  <c:v>16904.0</c:v>
                </c:pt>
                <c:pt idx="138">
                  <c:v>16900.0</c:v>
                </c:pt>
                <c:pt idx="139">
                  <c:v>16952.0</c:v>
                </c:pt>
                <c:pt idx="140">
                  <c:v>16952.0</c:v>
                </c:pt>
                <c:pt idx="141">
                  <c:v>16952.0</c:v>
                </c:pt>
                <c:pt idx="142">
                  <c:v>16952.0</c:v>
                </c:pt>
                <c:pt idx="143">
                  <c:v>17924.0</c:v>
                </c:pt>
                <c:pt idx="144">
                  <c:v>17928.0</c:v>
                </c:pt>
                <c:pt idx="145">
                  <c:v>17976.0</c:v>
                </c:pt>
                <c:pt idx="146">
                  <c:v>18960.0</c:v>
                </c:pt>
                <c:pt idx="147">
                  <c:v>18896.0</c:v>
                </c:pt>
                <c:pt idx="148">
                  <c:v>18912.0</c:v>
                </c:pt>
                <c:pt idx="149">
                  <c:v>18944.0</c:v>
                </c:pt>
                <c:pt idx="150">
                  <c:v>17948.0</c:v>
                </c:pt>
                <c:pt idx="151">
                  <c:v>18904.0</c:v>
                </c:pt>
                <c:pt idx="152">
                  <c:v>18936.0</c:v>
                </c:pt>
                <c:pt idx="153">
                  <c:v>18912.0</c:v>
                </c:pt>
                <c:pt idx="154">
                  <c:v>18920.0</c:v>
                </c:pt>
                <c:pt idx="155">
                  <c:v>25764.0</c:v>
                </c:pt>
                <c:pt idx="156">
                  <c:v>18912.0</c:v>
                </c:pt>
                <c:pt idx="157">
                  <c:v>18928.0</c:v>
                </c:pt>
                <c:pt idx="158">
                  <c:v>17960.0</c:v>
                </c:pt>
                <c:pt idx="159">
                  <c:v>18912.0</c:v>
                </c:pt>
                <c:pt idx="160">
                  <c:v>25388.0</c:v>
                </c:pt>
                <c:pt idx="161">
                  <c:v>18920.0</c:v>
                </c:pt>
                <c:pt idx="162">
                  <c:v>18912.0</c:v>
                </c:pt>
                <c:pt idx="163">
                  <c:v>32680.0</c:v>
                </c:pt>
                <c:pt idx="164">
                  <c:v>19896.0</c:v>
                </c:pt>
                <c:pt idx="165">
                  <c:v>24424.0</c:v>
                </c:pt>
                <c:pt idx="166">
                  <c:v>19912.0</c:v>
                </c:pt>
                <c:pt idx="167">
                  <c:v>19944.0</c:v>
                </c:pt>
                <c:pt idx="168">
                  <c:v>30496.0</c:v>
                </c:pt>
                <c:pt idx="169">
                  <c:v>19936.0</c:v>
                </c:pt>
                <c:pt idx="170">
                  <c:v>23688.0</c:v>
                </c:pt>
                <c:pt idx="171">
                  <c:v>19952.0</c:v>
                </c:pt>
                <c:pt idx="172">
                  <c:v>19912.0</c:v>
                </c:pt>
                <c:pt idx="173">
                  <c:v>25424.0</c:v>
                </c:pt>
                <c:pt idx="174">
                  <c:v>20920.0</c:v>
                </c:pt>
                <c:pt idx="175">
                  <c:v>22476.0</c:v>
                </c:pt>
                <c:pt idx="176">
                  <c:v>20984.0</c:v>
                </c:pt>
                <c:pt idx="177">
                  <c:v>20976.0</c:v>
                </c:pt>
                <c:pt idx="178">
                  <c:v>27024.0</c:v>
                </c:pt>
                <c:pt idx="179">
                  <c:v>20920.0</c:v>
                </c:pt>
                <c:pt idx="180">
                  <c:v>21308.0</c:v>
                </c:pt>
                <c:pt idx="181">
                  <c:v>20920.0</c:v>
                </c:pt>
                <c:pt idx="182">
                  <c:v>20936.0</c:v>
                </c:pt>
                <c:pt idx="183">
                  <c:v>21696.0</c:v>
                </c:pt>
                <c:pt idx="184">
                  <c:v>21992.0</c:v>
                </c:pt>
                <c:pt idx="185">
                  <c:v>21952.0</c:v>
                </c:pt>
                <c:pt idx="186">
                  <c:v>21944.0</c:v>
                </c:pt>
                <c:pt idx="187">
                  <c:v>21960.0</c:v>
                </c:pt>
                <c:pt idx="188">
                  <c:v>21960.0</c:v>
                </c:pt>
                <c:pt idx="189">
                  <c:v>21944.0</c:v>
                </c:pt>
                <c:pt idx="190">
                  <c:v>21908.0</c:v>
                </c:pt>
                <c:pt idx="191">
                  <c:v>21912.0</c:v>
                </c:pt>
                <c:pt idx="192">
                  <c:v>21992.0</c:v>
                </c:pt>
                <c:pt idx="193">
                  <c:v>21992.0</c:v>
                </c:pt>
                <c:pt idx="194">
                  <c:v>21936.0</c:v>
                </c:pt>
                <c:pt idx="195">
                  <c:v>21940.0</c:v>
                </c:pt>
                <c:pt idx="196">
                  <c:v>21960.0</c:v>
                </c:pt>
                <c:pt idx="197">
                  <c:v>21936.0</c:v>
                </c:pt>
                <c:pt idx="198">
                  <c:v>21936.0</c:v>
                </c:pt>
                <c:pt idx="199">
                  <c:v>21936.0</c:v>
                </c:pt>
                <c:pt idx="200">
                  <c:v>21912.0</c:v>
                </c:pt>
                <c:pt idx="201">
                  <c:v>21936.0</c:v>
                </c:pt>
                <c:pt idx="202">
                  <c:v>21928.0</c:v>
                </c:pt>
                <c:pt idx="203">
                  <c:v>21928.0</c:v>
                </c:pt>
                <c:pt idx="204">
                  <c:v>21920.0</c:v>
                </c:pt>
                <c:pt idx="205">
                  <c:v>22888.0</c:v>
                </c:pt>
                <c:pt idx="206">
                  <c:v>22904.0</c:v>
                </c:pt>
                <c:pt idx="207">
                  <c:v>21964.0</c:v>
                </c:pt>
                <c:pt idx="208">
                  <c:v>22936.0</c:v>
                </c:pt>
                <c:pt idx="209">
                  <c:v>22952.0</c:v>
                </c:pt>
                <c:pt idx="210">
                  <c:v>22936.0</c:v>
                </c:pt>
                <c:pt idx="211">
                  <c:v>22968.0</c:v>
                </c:pt>
                <c:pt idx="212">
                  <c:v>21976.0</c:v>
                </c:pt>
                <c:pt idx="213">
                  <c:v>22960.0</c:v>
                </c:pt>
                <c:pt idx="214">
                  <c:v>22984.0</c:v>
                </c:pt>
                <c:pt idx="215">
                  <c:v>21988.0</c:v>
                </c:pt>
                <c:pt idx="216">
                  <c:v>22936.0</c:v>
                </c:pt>
                <c:pt idx="217">
                  <c:v>28872.0</c:v>
                </c:pt>
                <c:pt idx="218">
                  <c:v>23928.0</c:v>
                </c:pt>
                <c:pt idx="219">
                  <c:v>23928.0</c:v>
                </c:pt>
                <c:pt idx="220">
                  <c:v>31848.0</c:v>
                </c:pt>
                <c:pt idx="221">
                  <c:v>23920.0</c:v>
                </c:pt>
                <c:pt idx="222">
                  <c:v>26636.0</c:v>
                </c:pt>
                <c:pt idx="223">
                  <c:v>23904.0</c:v>
                </c:pt>
                <c:pt idx="224">
                  <c:v>24008.0</c:v>
                </c:pt>
                <c:pt idx="225">
                  <c:v>27144.0</c:v>
                </c:pt>
                <c:pt idx="226">
                  <c:v>23960.0</c:v>
                </c:pt>
                <c:pt idx="227">
                  <c:v>24312.0</c:v>
                </c:pt>
                <c:pt idx="228">
                  <c:v>23936.0</c:v>
                </c:pt>
                <c:pt idx="229">
                  <c:v>24944.0</c:v>
                </c:pt>
                <c:pt idx="230">
                  <c:v>24944.0</c:v>
                </c:pt>
                <c:pt idx="231">
                  <c:v>24928.0</c:v>
                </c:pt>
                <c:pt idx="232">
                  <c:v>24924.0</c:v>
                </c:pt>
                <c:pt idx="233">
                  <c:v>24960.0</c:v>
                </c:pt>
                <c:pt idx="234">
                  <c:v>23964.0</c:v>
                </c:pt>
                <c:pt idx="235">
                  <c:v>24936.0</c:v>
                </c:pt>
                <c:pt idx="236">
                  <c:v>24944.0</c:v>
                </c:pt>
                <c:pt idx="237">
                  <c:v>24908.0</c:v>
                </c:pt>
                <c:pt idx="238">
                  <c:v>24920.0</c:v>
                </c:pt>
                <c:pt idx="239">
                  <c:v>31536.0</c:v>
                </c:pt>
                <c:pt idx="240">
                  <c:v>24960.0</c:v>
                </c:pt>
                <c:pt idx="241">
                  <c:v>24952.0</c:v>
                </c:pt>
                <c:pt idx="242">
                  <c:v>25932.0</c:v>
                </c:pt>
                <c:pt idx="243">
                  <c:v>25952.0</c:v>
                </c:pt>
                <c:pt idx="244">
                  <c:v>29996.0</c:v>
                </c:pt>
                <c:pt idx="245">
                  <c:v>26960.0</c:v>
                </c:pt>
                <c:pt idx="246">
                  <c:v>26936.0</c:v>
                </c:pt>
                <c:pt idx="247">
                  <c:v>30456.0</c:v>
                </c:pt>
                <c:pt idx="248">
                  <c:v>26928.0</c:v>
                </c:pt>
                <c:pt idx="249">
                  <c:v>27284.0</c:v>
                </c:pt>
                <c:pt idx="250">
                  <c:v>26944.0</c:v>
                </c:pt>
                <c:pt idx="251">
                  <c:v>26912.0</c:v>
                </c:pt>
                <c:pt idx="252">
                  <c:v>26912.0</c:v>
                </c:pt>
                <c:pt idx="253">
                  <c:v>26936.0</c:v>
                </c:pt>
                <c:pt idx="254">
                  <c:v>40576.0</c:v>
                </c:pt>
                <c:pt idx="255">
                  <c:v>26952.0</c:v>
                </c:pt>
                <c:pt idx="256">
                  <c:v>28264.0</c:v>
                </c:pt>
                <c:pt idx="257">
                  <c:v>26912.0</c:v>
                </c:pt>
                <c:pt idx="258">
                  <c:v>27960.0</c:v>
                </c:pt>
                <c:pt idx="259">
                  <c:v>27960.0</c:v>
                </c:pt>
                <c:pt idx="260">
                  <c:v>27944.0</c:v>
                </c:pt>
                <c:pt idx="261">
                  <c:v>27936.0</c:v>
                </c:pt>
                <c:pt idx="262">
                  <c:v>27960.0</c:v>
                </c:pt>
                <c:pt idx="263">
                  <c:v>27976.0</c:v>
                </c:pt>
                <c:pt idx="264">
                  <c:v>27976.0</c:v>
                </c:pt>
                <c:pt idx="265">
                  <c:v>27936.0</c:v>
                </c:pt>
                <c:pt idx="266">
                  <c:v>27924.0</c:v>
                </c:pt>
                <c:pt idx="267">
                  <c:v>27960.0</c:v>
                </c:pt>
                <c:pt idx="268">
                  <c:v>26976.0</c:v>
                </c:pt>
                <c:pt idx="269">
                  <c:v>27960.0</c:v>
                </c:pt>
                <c:pt idx="270">
                  <c:v>27944.0</c:v>
                </c:pt>
                <c:pt idx="271">
                  <c:v>28944.0</c:v>
                </c:pt>
                <c:pt idx="272">
                  <c:v>28984.0</c:v>
                </c:pt>
                <c:pt idx="273">
                  <c:v>27960.0</c:v>
                </c:pt>
                <c:pt idx="274">
                  <c:v>28928.0</c:v>
                </c:pt>
                <c:pt idx="275">
                  <c:v>28920.0</c:v>
                </c:pt>
                <c:pt idx="276">
                  <c:v>38472.0</c:v>
                </c:pt>
                <c:pt idx="277">
                  <c:v>28944.0</c:v>
                </c:pt>
                <c:pt idx="278">
                  <c:v>31740.0</c:v>
                </c:pt>
                <c:pt idx="279">
                  <c:v>28864.0</c:v>
                </c:pt>
                <c:pt idx="280">
                  <c:v>28960.0</c:v>
                </c:pt>
                <c:pt idx="281">
                  <c:v>36720.0</c:v>
                </c:pt>
                <c:pt idx="282">
                  <c:v>28992.0</c:v>
                </c:pt>
                <c:pt idx="283">
                  <c:v>30400.0</c:v>
                </c:pt>
                <c:pt idx="284">
                  <c:v>28936.0</c:v>
                </c:pt>
                <c:pt idx="285">
                  <c:v>29960.0</c:v>
                </c:pt>
                <c:pt idx="286">
                  <c:v>33864.0</c:v>
                </c:pt>
                <c:pt idx="287">
                  <c:v>31928.0</c:v>
                </c:pt>
                <c:pt idx="288">
                  <c:v>31924.0</c:v>
                </c:pt>
                <c:pt idx="289">
                  <c:v>31960.0</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2296.0</c:v>
                </c:pt>
                <c:pt idx="3">
                  <c:v>4560.0</c:v>
                </c:pt>
                <c:pt idx="4">
                  <c:v>11912.0</c:v>
                </c:pt>
                <c:pt idx="5">
                  <c:v>4896.0</c:v>
                </c:pt>
                <c:pt idx="6">
                  <c:v>6424.0</c:v>
                </c:pt>
                <c:pt idx="7">
                  <c:v>5092.0</c:v>
                </c:pt>
                <c:pt idx="8">
                  <c:v>5252.0</c:v>
                </c:pt>
                <c:pt idx="9">
                  <c:v>8076.0</c:v>
                </c:pt>
                <c:pt idx="10">
                  <c:v>5264.0</c:v>
                </c:pt>
                <c:pt idx="11">
                  <c:v>5684.0</c:v>
                </c:pt>
                <c:pt idx="12">
                  <c:v>5708.0</c:v>
                </c:pt>
                <c:pt idx="13">
                  <c:v>5856.0</c:v>
                </c:pt>
                <c:pt idx="14">
                  <c:v>16304.0</c:v>
                </c:pt>
                <c:pt idx="15">
                  <c:v>6012.0</c:v>
                </c:pt>
                <c:pt idx="16">
                  <c:v>5044.0</c:v>
                </c:pt>
                <c:pt idx="17">
                  <c:v>6040.0</c:v>
                </c:pt>
                <c:pt idx="18">
                  <c:v>6160.0</c:v>
                </c:pt>
                <c:pt idx="19">
                  <c:v>6160.0</c:v>
                </c:pt>
                <c:pt idx="20">
                  <c:v>6192.0</c:v>
                </c:pt>
                <c:pt idx="21">
                  <c:v>6176.0</c:v>
                </c:pt>
                <c:pt idx="22">
                  <c:v>7876.0</c:v>
                </c:pt>
                <c:pt idx="23">
                  <c:v>6216.0</c:v>
                </c:pt>
                <c:pt idx="24">
                  <c:v>7500.0</c:v>
                </c:pt>
                <c:pt idx="25">
                  <c:v>6300.0</c:v>
                </c:pt>
                <c:pt idx="26">
                  <c:v>6340.0</c:v>
                </c:pt>
                <c:pt idx="27">
                  <c:v>6412.0</c:v>
                </c:pt>
                <c:pt idx="28">
                  <c:v>6424.0</c:v>
                </c:pt>
                <c:pt idx="29">
                  <c:v>5568.0</c:v>
                </c:pt>
                <c:pt idx="30">
                  <c:v>6540.0</c:v>
                </c:pt>
                <c:pt idx="31">
                  <c:v>6864.0</c:v>
                </c:pt>
                <c:pt idx="32">
                  <c:v>6920.0</c:v>
                </c:pt>
                <c:pt idx="33">
                  <c:v>6968.0</c:v>
                </c:pt>
                <c:pt idx="34">
                  <c:v>6988.0</c:v>
                </c:pt>
                <c:pt idx="35">
                  <c:v>10820.0</c:v>
                </c:pt>
                <c:pt idx="36">
                  <c:v>7140.0</c:v>
                </c:pt>
                <c:pt idx="37">
                  <c:v>8480.0</c:v>
                </c:pt>
                <c:pt idx="38">
                  <c:v>7304.0</c:v>
                </c:pt>
                <c:pt idx="39">
                  <c:v>7568.0</c:v>
                </c:pt>
                <c:pt idx="40">
                  <c:v>6620.0</c:v>
                </c:pt>
                <c:pt idx="41">
                  <c:v>7640.0</c:v>
                </c:pt>
                <c:pt idx="42">
                  <c:v>6716.0</c:v>
                </c:pt>
                <c:pt idx="43">
                  <c:v>7704.0</c:v>
                </c:pt>
                <c:pt idx="44">
                  <c:v>7676.0</c:v>
                </c:pt>
                <c:pt idx="45">
                  <c:v>7656.0</c:v>
                </c:pt>
                <c:pt idx="46">
                  <c:v>7700.0</c:v>
                </c:pt>
                <c:pt idx="47">
                  <c:v>8096.0</c:v>
                </c:pt>
                <c:pt idx="48">
                  <c:v>8856.0</c:v>
                </c:pt>
                <c:pt idx="49">
                  <c:v>8144.0</c:v>
                </c:pt>
                <c:pt idx="50">
                  <c:v>9024.0</c:v>
                </c:pt>
                <c:pt idx="51">
                  <c:v>8256.0</c:v>
                </c:pt>
                <c:pt idx="52">
                  <c:v>8312.0</c:v>
                </c:pt>
                <c:pt idx="53">
                  <c:v>20412.0</c:v>
                </c:pt>
                <c:pt idx="54">
                  <c:v>8316.0</c:v>
                </c:pt>
                <c:pt idx="55">
                  <c:v>14260.0</c:v>
                </c:pt>
                <c:pt idx="56">
                  <c:v>8324.0</c:v>
                </c:pt>
                <c:pt idx="57">
                  <c:v>8572.0</c:v>
                </c:pt>
                <c:pt idx="58">
                  <c:v>7588.0</c:v>
                </c:pt>
                <c:pt idx="59">
                  <c:v>8520.0</c:v>
                </c:pt>
                <c:pt idx="60">
                  <c:v>7576.0</c:v>
                </c:pt>
                <c:pt idx="61">
                  <c:v>8564.0</c:v>
                </c:pt>
                <c:pt idx="62">
                  <c:v>8596.0</c:v>
                </c:pt>
                <c:pt idx="63">
                  <c:v>8568.0</c:v>
                </c:pt>
                <c:pt idx="64">
                  <c:v>8588.0</c:v>
                </c:pt>
                <c:pt idx="65">
                  <c:v>8744.0</c:v>
                </c:pt>
                <c:pt idx="66">
                  <c:v>8744.0</c:v>
                </c:pt>
                <c:pt idx="67">
                  <c:v>8852.0</c:v>
                </c:pt>
                <c:pt idx="68">
                  <c:v>9200.0</c:v>
                </c:pt>
                <c:pt idx="69">
                  <c:v>9200.0</c:v>
                </c:pt>
                <c:pt idx="70">
                  <c:v>9316.0</c:v>
                </c:pt>
                <c:pt idx="71">
                  <c:v>9316.0</c:v>
                </c:pt>
                <c:pt idx="72">
                  <c:v>9408.0</c:v>
                </c:pt>
                <c:pt idx="73">
                  <c:v>9964.0</c:v>
                </c:pt>
                <c:pt idx="74">
                  <c:v>9940.0</c:v>
                </c:pt>
                <c:pt idx="75">
                  <c:v>9956.0</c:v>
                </c:pt>
                <c:pt idx="76">
                  <c:v>12972.0</c:v>
                </c:pt>
                <c:pt idx="77">
                  <c:v>9968.0</c:v>
                </c:pt>
                <c:pt idx="78">
                  <c:v>10468.0</c:v>
                </c:pt>
                <c:pt idx="79">
                  <c:v>10088.0</c:v>
                </c:pt>
                <c:pt idx="80">
                  <c:v>10172.0</c:v>
                </c:pt>
                <c:pt idx="81">
                  <c:v>10892.0</c:v>
                </c:pt>
                <c:pt idx="82">
                  <c:v>10108.0</c:v>
                </c:pt>
                <c:pt idx="83">
                  <c:v>10100.0</c:v>
                </c:pt>
                <c:pt idx="84">
                  <c:v>10100.0</c:v>
                </c:pt>
                <c:pt idx="85">
                  <c:v>10136.0</c:v>
                </c:pt>
                <c:pt idx="86">
                  <c:v>10136.0</c:v>
                </c:pt>
                <c:pt idx="87">
                  <c:v>10128.0</c:v>
                </c:pt>
                <c:pt idx="88">
                  <c:v>10300.0</c:v>
                </c:pt>
                <c:pt idx="89">
                  <c:v>10316.0</c:v>
                </c:pt>
                <c:pt idx="90">
                  <c:v>10356.0</c:v>
                </c:pt>
                <c:pt idx="91">
                  <c:v>10356.0</c:v>
                </c:pt>
                <c:pt idx="92">
                  <c:v>10364.0</c:v>
                </c:pt>
                <c:pt idx="93">
                  <c:v>10332.0</c:v>
                </c:pt>
                <c:pt idx="94">
                  <c:v>10356.0</c:v>
                </c:pt>
                <c:pt idx="95">
                  <c:v>10356.0</c:v>
                </c:pt>
                <c:pt idx="96">
                  <c:v>11140.0</c:v>
                </c:pt>
                <c:pt idx="97">
                  <c:v>10292.0</c:v>
                </c:pt>
                <c:pt idx="98">
                  <c:v>10668.0</c:v>
                </c:pt>
                <c:pt idx="99">
                  <c:v>10876.0</c:v>
                </c:pt>
                <c:pt idx="100">
                  <c:v>10876.0</c:v>
                </c:pt>
                <c:pt idx="101">
                  <c:v>10880.0</c:v>
                </c:pt>
                <c:pt idx="102">
                  <c:v>10896.0</c:v>
                </c:pt>
                <c:pt idx="103">
                  <c:v>10884.0</c:v>
                </c:pt>
                <c:pt idx="104">
                  <c:v>10916.0</c:v>
                </c:pt>
                <c:pt idx="105">
                  <c:v>10844.0</c:v>
                </c:pt>
                <c:pt idx="106">
                  <c:v>10844.0</c:v>
                </c:pt>
                <c:pt idx="107">
                  <c:v>10884.0</c:v>
                </c:pt>
                <c:pt idx="108">
                  <c:v>10872.0</c:v>
                </c:pt>
                <c:pt idx="109">
                  <c:v>10932.0</c:v>
                </c:pt>
                <c:pt idx="110">
                  <c:v>9964.0</c:v>
                </c:pt>
                <c:pt idx="111">
                  <c:v>10932.0</c:v>
                </c:pt>
                <c:pt idx="112">
                  <c:v>10972.0</c:v>
                </c:pt>
                <c:pt idx="113">
                  <c:v>10948.0</c:v>
                </c:pt>
                <c:pt idx="114">
                  <c:v>10948.0</c:v>
                </c:pt>
                <c:pt idx="115">
                  <c:v>10284.0</c:v>
                </c:pt>
                <c:pt idx="116">
                  <c:v>11264.0</c:v>
                </c:pt>
                <c:pt idx="117">
                  <c:v>11280.0</c:v>
                </c:pt>
                <c:pt idx="118">
                  <c:v>11264.0</c:v>
                </c:pt>
                <c:pt idx="119">
                  <c:v>11292.0</c:v>
                </c:pt>
                <c:pt idx="120">
                  <c:v>10400.0</c:v>
                </c:pt>
                <c:pt idx="121">
                  <c:v>11624.0</c:v>
                </c:pt>
                <c:pt idx="122">
                  <c:v>11852.0</c:v>
                </c:pt>
                <c:pt idx="123">
                  <c:v>11832.0</c:v>
                </c:pt>
                <c:pt idx="124">
                  <c:v>11844.0</c:v>
                </c:pt>
                <c:pt idx="125">
                  <c:v>18704.0</c:v>
                </c:pt>
                <c:pt idx="126">
                  <c:v>11828.0</c:v>
                </c:pt>
                <c:pt idx="127">
                  <c:v>11788.0</c:v>
                </c:pt>
                <c:pt idx="128">
                  <c:v>11856.0</c:v>
                </c:pt>
                <c:pt idx="129">
                  <c:v>11904.0</c:v>
                </c:pt>
                <c:pt idx="130">
                  <c:v>17132.0</c:v>
                </c:pt>
                <c:pt idx="131">
                  <c:v>11888.0</c:v>
                </c:pt>
                <c:pt idx="132">
                  <c:v>11944.0</c:v>
                </c:pt>
                <c:pt idx="133">
                  <c:v>11408.0</c:v>
                </c:pt>
                <c:pt idx="134">
                  <c:v>12308.0</c:v>
                </c:pt>
                <c:pt idx="135">
                  <c:v>18092.0</c:v>
                </c:pt>
                <c:pt idx="136">
                  <c:v>12348.0</c:v>
                </c:pt>
                <c:pt idx="137">
                  <c:v>12364.0</c:v>
                </c:pt>
                <c:pt idx="138">
                  <c:v>11644.0</c:v>
                </c:pt>
                <c:pt idx="139">
                  <c:v>12928.0</c:v>
                </c:pt>
                <c:pt idx="140">
                  <c:v>19176.0</c:v>
                </c:pt>
                <c:pt idx="141">
                  <c:v>13112.0</c:v>
                </c:pt>
                <c:pt idx="142">
                  <c:v>13048.0</c:v>
                </c:pt>
                <c:pt idx="143">
                  <c:v>25792.0</c:v>
                </c:pt>
                <c:pt idx="144">
                  <c:v>13064.0</c:v>
                </c:pt>
                <c:pt idx="145">
                  <c:v>16448.0</c:v>
                </c:pt>
                <c:pt idx="146">
                  <c:v>13024.0</c:v>
                </c:pt>
                <c:pt idx="147">
                  <c:v>13048.0</c:v>
                </c:pt>
                <c:pt idx="148">
                  <c:v>20192.0</c:v>
                </c:pt>
                <c:pt idx="149">
                  <c:v>13048.0</c:v>
                </c:pt>
                <c:pt idx="150">
                  <c:v>14804.0</c:v>
                </c:pt>
                <c:pt idx="151">
                  <c:v>14048.0</c:v>
                </c:pt>
                <c:pt idx="152">
                  <c:v>14064.0</c:v>
                </c:pt>
                <c:pt idx="153">
                  <c:v>17272.0</c:v>
                </c:pt>
                <c:pt idx="154">
                  <c:v>14112.0</c:v>
                </c:pt>
                <c:pt idx="155">
                  <c:v>14456.0</c:v>
                </c:pt>
                <c:pt idx="156">
                  <c:v>14080.0</c:v>
                </c:pt>
                <c:pt idx="157">
                  <c:v>14056.0</c:v>
                </c:pt>
                <c:pt idx="158">
                  <c:v>17416.0</c:v>
                </c:pt>
                <c:pt idx="159">
                  <c:v>14088.0</c:v>
                </c:pt>
                <c:pt idx="160">
                  <c:v>14428.0</c:v>
                </c:pt>
                <c:pt idx="161">
                  <c:v>14048.0</c:v>
                </c:pt>
                <c:pt idx="162">
                  <c:v>14088.0</c:v>
                </c:pt>
                <c:pt idx="163">
                  <c:v>14816.0</c:v>
                </c:pt>
                <c:pt idx="164">
                  <c:v>14032.0</c:v>
                </c:pt>
                <c:pt idx="165">
                  <c:v>14032.0</c:v>
                </c:pt>
                <c:pt idx="166">
                  <c:v>14072.0</c:v>
                </c:pt>
                <c:pt idx="167">
                  <c:v>14008.0</c:v>
                </c:pt>
                <c:pt idx="168">
                  <c:v>14008.0</c:v>
                </c:pt>
                <c:pt idx="169">
                  <c:v>14032.0</c:v>
                </c:pt>
                <c:pt idx="170">
                  <c:v>14040.0</c:v>
                </c:pt>
                <c:pt idx="171">
                  <c:v>14112.0</c:v>
                </c:pt>
                <c:pt idx="172">
                  <c:v>13080.0</c:v>
                </c:pt>
                <c:pt idx="173">
                  <c:v>14048.0</c:v>
                </c:pt>
                <c:pt idx="174">
                  <c:v>14064.0</c:v>
                </c:pt>
                <c:pt idx="175">
                  <c:v>14052.0</c:v>
                </c:pt>
                <c:pt idx="176">
                  <c:v>14080.0</c:v>
                </c:pt>
                <c:pt idx="177">
                  <c:v>13092.0</c:v>
                </c:pt>
                <c:pt idx="178">
                  <c:v>14072.0</c:v>
                </c:pt>
                <c:pt idx="179">
                  <c:v>14024.0</c:v>
                </c:pt>
                <c:pt idx="180">
                  <c:v>13068.0</c:v>
                </c:pt>
                <c:pt idx="181">
                  <c:v>14056.0</c:v>
                </c:pt>
                <c:pt idx="182">
                  <c:v>19048.0</c:v>
                </c:pt>
                <c:pt idx="183">
                  <c:v>15064.0</c:v>
                </c:pt>
                <c:pt idx="184">
                  <c:v>15088.0</c:v>
                </c:pt>
                <c:pt idx="185">
                  <c:v>24000.0</c:v>
                </c:pt>
                <c:pt idx="186">
                  <c:v>15088.0</c:v>
                </c:pt>
                <c:pt idx="187">
                  <c:v>18060.0</c:v>
                </c:pt>
                <c:pt idx="188">
                  <c:v>15072.0</c:v>
                </c:pt>
                <c:pt idx="189">
                  <c:v>15080.0</c:v>
                </c:pt>
                <c:pt idx="190">
                  <c:v>25136.0</c:v>
                </c:pt>
                <c:pt idx="191">
                  <c:v>15016.0</c:v>
                </c:pt>
                <c:pt idx="192">
                  <c:v>17172.0</c:v>
                </c:pt>
                <c:pt idx="193">
                  <c:v>15072.0</c:v>
                </c:pt>
                <c:pt idx="194">
                  <c:v>15080.0</c:v>
                </c:pt>
                <c:pt idx="195">
                  <c:v>19104.0</c:v>
                </c:pt>
                <c:pt idx="196">
                  <c:v>15072.0</c:v>
                </c:pt>
                <c:pt idx="197">
                  <c:v>15020.0</c:v>
                </c:pt>
                <c:pt idx="198">
                  <c:v>15016.0</c:v>
                </c:pt>
                <c:pt idx="199">
                  <c:v>15096.0</c:v>
                </c:pt>
                <c:pt idx="200">
                  <c:v>15096.0</c:v>
                </c:pt>
                <c:pt idx="201">
                  <c:v>15040.0</c:v>
                </c:pt>
                <c:pt idx="202">
                  <c:v>15004.0</c:v>
                </c:pt>
                <c:pt idx="203">
                  <c:v>15040.0</c:v>
                </c:pt>
                <c:pt idx="204">
                  <c:v>14064.0</c:v>
                </c:pt>
                <c:pt idx="205">
                  <c:v>15016.0</c:v>
                </c:pt>
                <c:pt idx="206">
                  <c:v>15072.0</c:v>
                </c:pt>
                <c:pt idx="207">
                  <c:v>15028.0</c:v>
                </c:pt>
                <c:pt idx="208">
                  <c:v>15032.0</c:v>
                </c:pt>
                <c:pt idx="209">
                  <c:v>22744.0</c:v>
                </c:pt>
                <c:pt idx="210">
                  <c:v>16104.0</c:v>
                </c:pt>
                <c:pt idx="211">
                  <c:v>16088.0</c:v>
                </c:pt>
                <c:pt idx="212">
                  <c:v>15100.0</c:v>
                </c:pt>
                <c:pt idx="213">
                  <c:v>16120.0</c:v>
                </c:pt>
                <c:pt idx="214">
                  <c:v>19600.0</c:v>
                </c:pt>
                <c:pt idx="215">
                  <c:v>16072.0</c:v>
                </c:pt>
                <c:pt idx="216">
                  <c:v>16080.0</c:v>
                </c:pt>
                <c:pt idx="217">
                  <c:v>22248.0</c:v>
                </c:pt>
                <c:pt idx="218">
                  <c:v>16088.0</c:v>
                </c:pt>
                <c:pt idx="219">
                  <c:v>17640.0</c:v>
                </c:pt>
                <c:pt idx="220">
                  <c:v>16056.0</c:v>
                </c:pt>
                <c:pt idx="221">
                  <c:v>16008.0</c:v>
                </c:pt>
                <c:pt idx="222">
                  <c:v>18912.0</c:v>
                </c:pt>
                <c:pt idx="223">
                  <c:v>16072.0</c:v>
                </c:pt>
                <c:pt idx="224">
                  <c:v>16076.0</c:v>
                </c:pt>
                <c:pt idx="225">
                  <c:v>16120.0</c:v>
                </c:pt>
                <c:pt idx="226">
                  <c:v>16064.0</c:v>
                </c:pt>
                <c:pt idx="227">
                  <c:v>16064.0</c:v>
                </c:pt>
                <c:pt idx="228">
                  <c:v>16056.0</c:v>
                </c:pt>
                <c:pt idx="229">
                  <c:v>16008.0</c:v>
                </c:pt>
                <c:pt idx="230">
                  <c:v>16048.0</c:v>
                </c:pt>
                <c:pt idx="231">
                  <c:v>16088.0</c:v>
                </c:pt>
                <c:pt idx="232">
                  <c:v>17064.0</c:v>
                </c:pt>
                <c:pt idx="233">
                  <c:v>17072.0</c:v>
                </c:pt>
                <c:pt idx="234">
                  <c:v>30128.0</c:v>
                </c:pt>
                <c:pt idx="235">
                  <c:v>17056.0</c:v>
                </c:pt>
                <c:pt idx="236">
                  <c:v>21392.0</c:v>
                </c:pt>
                <c:pt idx="237">
                  <c:v>17040.0</c:v>
                </c:pt>
                <c:pt idx="238">
                  <c:v>17056.0</c:v>
                </c:pt>
                <c:pt idx="239">
                  <c:v>23848.0</c:v>
                </c:pt>
                <c:pt idx="240">
                  <c:v>17048.0</c:v>
                </c:pt>
                <c:pt idx="241">
                  <c:v>18548.0</c:v>
                </c:pt>
                <c:pt idx="242">
                  <c:v>17056.0</c:v>
                </c:pt>
                <c:pt idx="243">
                  <c:v>17088.0</c:v>
                </c:pt>
                <c:pt idx="244">
                  <c:v>17816.0</c:v>
                </c:pt>
                <c:pt idx="245">
                  <c:v>17064.0</c:v>
                </c:pt>
                <c:pt idx="246">
                  <c:v>17064.0</c:v>
                </c:pt>
                <c:pt idx="247">
                  <c:v>17096.0</c:v>
                </c:pt>
                <c:pt idx="248">
                  <c:v>17088.0</c:v>
                </c:pt>
                <c:pt idx="249">
                  <c:v>17088.0</c:v>
                </c:pt>
                <c:pt idx="250">
                  <c:v>17104.0</c:v>
                </c:pt>
                <c:pt idx="251">
                  <c:v>17056.0</c:v>
                </c:pt>
                <c:pt idx="252">
                  <c:v>17040.0</c:v>
                </c:pt>
                <c:pt idx="253">
                  <c:v>17116.0</c:v>
                </c:pt>
                <c:pt idx="254">
                  <c:v>18120.0</c:v>
                </c:pt>
                <c:pt idx="255">
                  <c:v>18104.0</c:v>
                </c:pt>
                <c:pt idx="256">
                  <c:v>18848.0</c:v>
                </c:pt>
                <c:pt idx="257">
                  <c:v>18064.0</c:v>
                </c:pt>
                <c:pt idx="258">
                  <c:v>18048.0</c:v>
                </c:pt>
                <c:pt idx="259">
                  <c:v>18056.0</c:v>
                </c:pt>
                <c:pt idx="260">
                  <c:v>17084.0</c:v>
                </c:pt>
                <c:pt idx="261">
                  <c:v>18056.0</c:v>
                </c:pt>
                <c:pt idx="262">
                  <c:v>18056.0</c:v>
                </c:pt>
                <c:pt idx="263">
                  <c:v>17084.0</c:v>
                </c:pt>
                <c:pt idx="264">
                  <c:v>18048.0</c:v>
                </c:pt>
                <c:pt idx="265">
                  <c:v>21276.0</c:v>
                </c:pt>
                <c:pt idx="266">
                  <c:v>18048.0</c:v>
                </c:pt>
                <c:pt idx="267">
                  <c:v>18112.0</c:v>
                </c:pt>
                <c:pt idx="268">
                  <c:v>23880.0</c:v>
                </c:pt>
                <c:pt idx="269">
                  <c:v>18064.0</c:v>
                </c:pt>
                <c:pt idx="270">
                  <c:v>18044.0</c:v>
                </c:pt>
                <c:pt idx="271">
                  <c:v>19064.0</c:v>
                </c:pt>
                <c:pt idx="272">
                  <c:v>19072.0</c:v>
                </c:pt>
                <c:pt idx="273">
                  <c:v>19824.0</c:v>
                </c:pt>
                <c:pt idx="274">
                  <c:v>19048.0</c:v>
                </c:pt>
                <c:pt idx="275">
                  <c:v>19996.0</c:v>
                </c:pt>
                <c:pt idx="276">
                  <c:v>20008.0</c:v>
                </c:pt>
                <c:pt idx="277">
                  <c:v>19076.0</c:v>
                </c:pt>
                <c:pt idx="278">
                  <c:v>20040.0</c:v>
                </c:pt>
                <c:pt idx="279">
                  <c:v>20048.0</c:v>
                </c:pt>
                <c:pt idx="280">
                  <c:v>19080.0</c:v>
                </c:pt>
                <c:pt idx="281">
                  <c:v>20048.0</c:v>
                </c:pt>
                <c:pt idx="282">
                  <c:v>25856.0</c:v>
                </c:pt>
                <c:pt idx="283">
                  <c:v>20016.0</c:v>
                </c:pt>
                <c:pt idx="284">
                  <c:v>20096.0</c:v>
                </c:pt>
                <c:pt idx="285">
                  <c:v>30024.0</c:v>
                </c:pt>
                <c:pt idx="286">
                  <c:v>20096.0</c:v>
                </c:pt>
                <c:pt idx="287">
                  <c:v>21060.0</c:v>
                </c:pt>
                <c:pt idx="288">
                  <c:v>21064.0</c:v>
                </c:pt>
                <c:pt idx="289">
                  <c:v>21076.0</c:v>
                </c:pt>
              </c:numCache>
            </c:numRef>
          </c:val>
          <c:smooth val="0"/>
        </c:ser>
        <c:dLbls>
          <c:showLegendKey val="0"/>
          <c:showVal val="0"/>
          <c:showCatName val="0"/>
          <c:showSerName val="0"/>
          <c:showPercent val="0"/>
          <c:showBubbleSize val="0"/>
        </c:dLbls>
        <c:marker val="1"/>
        <c:smooth val="0"/>
        <c:axId val="2120118152"/>
        <c:axId val="2120123544"/>
      </c:lineChart>
      <c:catAx>
        <c:axId val="2120118152"/>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20123544"/>
        <c:crosses val="autoZero"/>
        <c:auto val="1"/>
        <c:lblAlgn val="ctr"/>
        <c:lblOffset val="100"/>
        <c:noMultiLvlLbl val="0"/>
      </c:catAx>
      <c:valAx>
        <c:axId val="2120123544"/>
        <c:scaling>
          <c:orientation val="minMax"/>
          <c:max val="50000.0"/>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20118152"/>
        <c:crosses val="autoZero"/>
        <c:crossBetween val="between"/>
      </c:valAx>
    </c:plotArea>
    <c:legend>
      <c:legendPos val="r"/>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2000.0</c:v>
                </c:pt>
                <c:pt idx="1">
                  <c:v>2012.0</c:v>
                </c:pt>
                <c:pt idx="2">
                  <c:v>3972.0</c:v>
                </c:pt>
                <c:pt idx="3">
                  <c:v>3976.0</c:v>
                </c:pt>
                <c:pt idx="4">
                  <c:v>4080.0</c:v>
                </c:pt>
                <c:pt idx="5">
                  <c:v>5064.0</c:v>
                </c:pt>
                <c:pt idx="6">
                  <c:v>3704.0</c:v>
                </c:pt>
                <c:pt idx="7">
                  <c:v>5700.0</c:v>
                </c:pt>
                <c:pt idx="8">
                  <c:v>3724.0</c:v>
                </c:pt>
                <c:pt idx="9">
                  <c:v>4704.0</c:v>
                </c:pt>
                <c:pt idx="10">
                  <c:v>5708.0</c:v>
                </c:pt>
                <c:pt idx="11">
                  <c:v>3896.0</c:v>
                </c:pt>
                <c:pt idx="12">
                  <c:v>4852.0</c:v>
                </c:pt>
                <c:pt idx="13">
                  <c:v>5840.0</c:v>
                </c:pt>
                <c:pt idx="14">
                  <c:v>4000.0</c:v>
                </c:pt>
                <c:pt idx="15">
                  <c:v>5340.0</c:v>
                </c:pt>
                <c:pt idx="16">
                  <c:v>6344.0</c:v>
                </c:pt>
                <c:pt idx="17">
                  <c:v>4508.0</c:v>
                </c:pt>
                <c:pt idx="18">
                  <c:v>5456.0</c:v>
                </c:pt>
                <c:pt idx="19">
                  <c:v>6424.0</c:v>
                </c:pt>
                <c:pt idx="20">
                  <c:v>4632.0</c:v>
                </c:pt>
                <c:pt idx="21">
                  <c:v>5852.0</c:v>
                </c:pt>
                <c:pt idx="22">
                  <c:v>6840.0</c:v>
                </c:pt>
                <c:pt idx="23">
                  <c:v>4912.0</c:v>
                </c:pt>
                <c:pt idx="24">
                  <c:v>5916.0</c:v>
                </c:pt>
                <c:pt idx="25">
                  <c:v>6912.0</c:v>
                </c:pt>
                <c:pt idx="26">
                  <c:v>5076.0</c:v>
                </c:pt>
                <c:pt idx="27">
                  <c:v>5092.0</c:v>
                </c:pt>
                <c:pt idx="28">
                  <c:v>7188.0</c:v>
                </c:pt>
                <c:pt idx="29">
                  <c:v>6336.0</c:v>
                </c:pt>
                <c:pt idx="30">
                  <c:v>5364.0</c:v>
                </c:pt>
                <c:pt idx="31">
                  <c:v>7688.0</c:v>
                </c:pt>
                <c:pt idx="32">
                  <c:v>8440.0</c:v>
                </c:pt>
                <c:pt idx="33">
                  <c:v>5744.0</c:v>
                </c:pt>
                <c:pt idx="34">
                  <c:v>7712.0</c:v>
                </c:pt>
                <c:pt idx="35">
                  <c:v>6740.0</c:v>
                </c:pt>
                <c:pt idx="36">
                  <c:v>5764.0</c:v>
                </c:pt>
                <c:pt idx="37">
                  <c:v>7956.0</c:v>
                </c:pt>
                <c:pt idx="38">
                  <c:v>7116.0</c:v>
                </c:pt>
                <c:pt idx="39">
                  <c:v>6216.0</c:v>
                </c:pt>
                <c:pt idx="40">
                  <c:v>8356.0</c:v>
                </c:pt>
                <c:pt idx="41">
                  <c:v>7372.0</c:v>
                </c:pt>
                <c:pt idx="42">
                  <c:v>6388.0</c:v>
                </c:pt>
                <c:pt idx="43">
                  <c:v>8432.0</c:v>
                </c:pt>
                <c:pt idx="44">
                  <c:v>7468.0</c:v>
                </c:pt>
                <c:pt idx="45">
                  <c:v>6500.0</c:v>
                </c:pt>
                <c:pt idx="46">
                  <c:v>8724.0</c:v>
                </c:pt>
                <c:pt idx="47">
                  <c:v>22708.0</c:v>
                </c:pt>
                <c:pt idx="48">
                  <c:v>6732.0</c:v>
                </c:pt>
                <c:pt idx="49">
                  <c:v>8868.0</c:v>
                </c:pt>
                <c:pt idx="50">
                  <c:v>8868.0</c:v>
                </c:pt>
                <c:pt idx="51">
                  <c:v>6924.0</c:v>
                </c:pt>
                <c:pt idx="52">
                  <c:v>9576.0</c:v>
                </c:pt>
                <c:pt idx="53">
                  <c:v>8928.0</c:v>
                </c:pt>
                <c:pt idx="54">
                  <c:v>6976.0</c:v>
                </c:pt>
                <c:pt idx="55">
                  <c:v>6976.0</c:v>
                </c:pt>
                <c:pt idx="56">
                  <c:v>8976.0</c:v>
                </c:pt>
                <c:pt idx="57">
                  <c:v>12040.0</c:v>
                </c:pt>
                <c:pt idx="58">
                  <c:v>6984.0</c:v>
                </c:pt>
                <c:pt idx="59">
                  <c:v>8872.0</c:v>
                </c:pt>
                <c:pt idx="60">
                  <c:v>9868.0</c:v>
                </c:pt>
                <c:pt idx="61">
                  <c:v>8552.0</c:v>
                </c:pt>
                <c:pt idx="62">
                  <c:v>7700.0</c:v>
                </c:pt>
                <c:pt idx="63">
                  <c:v>9652.0</c:v>
                </c:pt>
                <c:pt idx="64">
                  <c:v>8988.0</c:v>
                </c:pt>
                <c:pt idx="65">
                  <c:v>8020.0</c:v>
                </c:pt>
                <c:pt idx="66">
                  <c:v>9996.0</c:v>
                </c:pt>
                <c:pt idx="67">
                  <c:v>9008.0</c:v>
                </c:pt>
                <c:pt idx="68">
                  <c:v>8020.0</c:v>
                </c:pt>
                <c:pt idx="69">
                  <c:v>10084.0</c:v>
                </c:pt>
                <c:pt idx="70">
                  <c:v>9100.0</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2008.0</c:v>
                </c:pt>
                <c:pt idx="1">
                  <c:v>2012.0</c:v>
                </c:pt>
                <c:pt idx="2">
                  <c:v>2056.0</c:v>
                </c:pt>
                <c:pt idx="3">
                  <c:v>2060.0</c:v>
                </c:pt>
                <c:pt idx="4">
                  <c:v>4712.0</c:v>
                </c:pt>
                <c:pt idx="5">
                  <c:v>14240.0</c:v>
                </c:pt>
                <c:pt idx="6">
                  <c:v>5336.0</c:v>
                </c:pt>
                <c:pt idx="7">
                  <c:v>4588.0</c:v>
                </c:pt>
                <c:pt idx="8">
                  <c:v>4616.0</c:v>
                </c:pt>
                <c:pt idx="9">
                  <c:v>5708.0</c:v>
                </c:pt>
                <c:pt idx="10">
                  <c:v>4008.0</c:v>
                </c:pt>
                <c:pt idx="11">
                  <c:v>5960.0</c:v>
                </c:pt>
                <c:pt idx="12">
                  <c:v>7348.0</c:v>
                </c:pt>
                <c:pt idx="13">
                  <c:v>4752.0</c:v>
                </c:pt>
                <c:pt idx="14">
                  <c:v>5716.0</c:v>
                </c:pt>
                <c:pt idx="15">
                  <c:v>6716.0</c:v>
                </c:pt>
                <c:pt idx="16">
                  <c:v>9416.0</c:v>
                </c:pt>
                <c:pt idx="17">
                  <c:v>6752.0</c:v>
                </c:pt>
                <c:pt idx="18">
                  <c:v>7208.0</c:v>
                </c:pt>
                <c:pt idx="19">
                  <c:v>5540.0</c:v>
                </c:pt>
                <c:pt idx="20">
                  <c:v>7436.0</c:v>
                </c:pt>
                <c:pt idx="21">
                  <c:v>7436.0</c:v>
                </c:pt>
                <c:pt idx="22">
                  <c:v>5812.0</c:v>
                </c:pt>
                <c:pt idx="23">
                  <c:v>7780.0</c:v>
                </c:pt>
                <c:pt idx="24">
                  <c:v>7788.0</c:v>
                </c:pt>
                <c:pt idx="25">
                  <c:v>6136.0</c:v>
                </c:pt>
                <c:pt idx="26">
                  <c:v>8064.0</c:v>
                </c:pt>
                <c:pt idx="27">
                  <c:v>8088.0</c:v>
                </c:pt>
                <c:pt idx="28">
                  <c:v>6348.0</c:v>
                </c:pt>
                <c:pt idx="29">
                  <c:v>7308.0</c:v>
                </c:pt>
                <c:pt idx="30">
                  <c:v>8344.0</c:v>
                </c:pt>
                <c:pt idx="31">
                  <c:v>9004.0</c:v>
                </c:pt>
                <c:pt idx="32">
                  <c:v>6840.0</c:v>
                </c:pt>
                <c:pt idx="33">
                  <c:v>9340.0</c:v>
                </c:pt>
                <c:pt idx="34">
                  <c:v>9364.0</c:v>
                </c:pt>
                <c:pt idx="35">
                  <c:v>8404.0</c:v>
                </c:pt>
                <c:pt idx="36">
                  <c:v>9396.0</c:v>
                </c:pt>
                <c:pt idx="37">
                  <c:v>10192.0</c:v>
                </c:pt>
                <c:pt idx="38">
                  <c:v>8432.0</c:v>
                </c:pt>
                <c:pt idx="39">
                  <c:v>9480.0</c:v>
                </c:pt>
                <c:pt idx="40">
                  <c:v>7708.0</c:v>
                </c:pt>
                <c:pt idx="41">
                  <c:v>8652.0</c:v>
                </c:pt>
                <c:pt idx="42">
                  <c:v>9636.0</c:v>
                </c:pt>
                <c:pt idx="43">
                  <c:v>7708.0</c:v>
                </c:pt>
                <c:pt idx="44">
                  <c:v>8652.0</c:v>
                </c:pt>
                <c:pt idx="45">
                  <c:v>10072.0</c:v>
                </c:pt>
                <c:pt idx="46">
                  <c:v>15392.0</c:v>
                </c:pt>
                <c:pt idx="47">
                  <c:v>8700.0</c:v>
                </c:pt>
                <c:pt idx="48">
                  <c:v>10700.0</c:v>
                </c:pt>
                <c:pt idx="49">
                  <c:v>9776.0</c:v>
                </c:pt>
                <c:pt idx="50">
                  <c:v>8820.0</c:v>
                </c:pt>
                <c:pt idx="51">
                  <c:v>10816.0</c:v>
                </c:pt>
                <c:pt idx="52">
                  <c:v>11268.0</c:v>
                </c:pt>
                <c:pt idx="53">
                  <c:v>8744.0</c:v>
                </c:pt>
                <c:pt idx="54">
                  <c:v>10664.0</c:v>
                </c:pt>
                <c:pt idx="55">
                  <c:v>10716.0</c:v>
                </c:pt>
                <c:pt idx="56">
                  <c:v>8832.0</c:v>
                </c:pt>
                <c:pt idx="57">
                  <c:v>8832.0</c:v>
                </c:pt>
                <c:pt idx="58">
                  <c:v>10760.0</c:v>
                </c:pt>
                <c:pt idx="59">
                  <c:v>15544.0</c:v>
                </c:pt>
                <c:pt idx="60">
                  <c:v>9192.0</c:v>
                </c:pt>
                <c:pt idx="61">
                  <c:v>9840.0</c:v>
                </c:pt>
                <c:pt idx="62">
                  <c:v>11940.0</c:v>
                </c:pt>
                <c:pt idx="63">
                  <c:v>12692.0</c:v>
                </c:pt>
                <c:pt idx="64">
                  <c:v>11000.0</c:v>
                </c:pt>
                <c:pt idx="65">
                  <c:v>12016.0</c:v>
                </c:pt>
                <c:pt idx="66">
                  <c:v>10040.0</c:v>
                </c:pt>
                <c:pt idx="67">
                  <c:v>10964.0</c:v>
                </c:pt>
                <c:pt idx="68">
                  <c:v>11960.0</c:v>
                </c:pt>
                <c:pt idx="69">
                  <c:v>10272.0</c:v>
                </c:pt>
                <c:pt idx="70">
                  <c:v>11224.0</c:v>
                </c:pt>
              </c:numCache>
            </c:numRef>
          </c:val>
          <c:smooth val="0"/>
        </c:ser>
        <c:dLbls>
          <c:showLegendKey val="0"/>
          <c:showVal val="0"/>
          <c:showCatName val="0"/>
          <c:showSerName val="0"/>
          <c:showPercent val="0"/>
          <c:showBubbleSize val="0"/>
        </c:dLbls>
        <c:marker val="1"/>
        <c:smooth val="0"/>
        <c:axId val="2120167800"/>
        <c:axId val="2120173464"/>
      </c:lineChart>
      <c:catAx>
        <c:axId val="2120167800"/>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20173464"/>
        <c:crosses val="autoZero"/>
        <c:auto val="1"/>
        <c:lblAlgn val="ctr"/>
        <c:lblOffset val="100"/>
        <c:noMultiLvlLbl val="0"/>
      </c:catAx>
      <c:valAx>
        <c:axId val="2120173464"/>
        <c:scaling>
          <c:orientation val="minMax"/>
          <c:max val="50000.0"/>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20167800"/>
        <c:crosses val="autoZero"/>
        <c:crossBetween val="between"/>
      </c:valAx>
    </c:plotArea>
    <c:legend>
      <c:legendPos val="r"/>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Larger File Size, Traffic </a:t>
            </a:r>
          </a:p>
        </c:rich>
      </c:tx>
      <c:overlay val="0"/>
    </c:title>
    <c:autoTitleDeleted val="0"/>
    <c:plotArea>
      <c:layout/>
      <c:lineChart>
        <c:grouping val="standard"/>
        <c:varyColors val="0"/>
        <c:ser>
          <c:idx val="0"/>
          <c:order val="0"/>
          <c:tx>
            <c:strRef>
              <c:f>'Larger File Size.csv'!$B$1</c:f>
              <c:strCache>
                <c:ptCount val="1"/>
                <c:pt idx="0">
                  <c:v>100 Files</c:v>
                </c:pt>
              </c:strCache>
            </c:strRef>
          </c:tx>
          <c:spPr>
            <a:ln w="12700">
              <a:solidFill>
                <a:srgbClr val="FFFF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Size.csv'!$B$2:$B$1376</c:f>
              <c:numCache>
                <c:formatCode>General</c:formatCode>
                <c:ptCount val="1375"/>
                <c:pt idx="0">
                  <c:v>15572.0</c:v>
                </c:pt>
                <c:pt idx="1">
                  <c:v>0.0</c:v>
                </c:pt>
                <c:pt idx="2">
                  <c:v>0.0</c:v>
                </c:pt>
                <c:pt idx="3">
                  <c:v>0.0</c:v>
                </c:pt>
                <c:pt idx="4">
                  <c:v>0.0</c:v>
                </c:pt>
                <c:pt idx="5">
                  <c:v>0.0</c:v>
                </c:pt>
                <c:pt idx="6">
                  <c:v>0.0</c:v>
                </c:pt>
                <c:pt idx="7">
                  <c:v>0.0</c:v>
                </c:pt>
                <c:pt idx="8">
                  <c:v>14208.0</c:v>
                </c:pt>
                <c:pt idx="9">
                  <c:v>0.0</c:v>
                </c:pt>
                <c:pt idx="10">
                  <c:v>0.0</c:v>
                </c:pt>
                <c:pt idx="11">
                  <c:v>0.0</c:v>
                </c:pt>
                <c:pt idx="12">
                  <c:v>0.0</c:v>
                </c:pt>
                <c:pt idx="13">
                  <c:v>13918.0</c:v>
                </c:pt>
                <c:pt idx="14">
                  <c:v>0.0</c:v>
                </c:pt>
                <c:pt idx="15">
                  <c:v>511624.0</c:v>
                </c:pt>
                <c:pt idx="16">
                  <c:v>0.0</c:v>
                </c:pt>
                <c:pt idx="17">
                  <c:v>0.0</c:v>
                </c:pt>
                <c:pt idx="18">
                  <c:v>0.0</c:v>
                </c:pt>
                <c:pt idx="19">
                  <c:v>114546.0</c:v>
                </c:pt>
                <c:pt idx="20">
                  <c:v>18016.0</c:v>
                </c:pt>
                <c:pt idx="21">
                  <c:v>0.0</c:v>
                </c:pt>
                <c:pt idx="22">
                  <c:v>512716.0</c:v>
                </c:pt>
                <c:pt idx="23">
                  <c:v>0.0</c:v>
                </c:pt>
                <c:pt idx="24">
                  <c:v>1134.0</c:v>
                </c:pt>
                <c:pt idx="25">
                  <c:v>0.0</c:v>
                </c:pt>
                <c:pt idx="26">
                  <c:v>0.0</c:v>
                </c:pt>
                <c:pt idx="27">
                  <c:v>3794.0</c:v>
                </c:pt>
                <c:pt idx="28">
                  <c:v>9504.0</c:v>
                </c:pt>
                <c:pt idx="29">
                  <c:v>0.0</c:v>
                </c:pt>
                <c:pt idx="30">
                  <c:v>88736.0</c:v>
                </c:pt>
                <c:pt idx="31">
                  <c:v>433082.0</c:v>
                </c:pt>
                <c:pt idx="32">
                  <c:v>0.0</c:v>
                </c:pt>
                <c:pt idx="33">
                  <c:v>0.0</c:v>
                </c:pt>
                <c:pt idx="34">
                  <c:v>0.0</c:v>
                </c:pt>
                <c:pt idx="35">
                  <c:v>4142.0</c:v>
                </c:pt>
                <c:pt idx="36">
                  <c:v>0.0</c:v>
                </c:pt>
                <c:pt idx="37">
                  <c:v>0.0</c:v>
                </c:pt>
                <c:pt idx="38">
                  <c:v>0.0</c:v>
                </c:pt>
                <c:pt idx="39">
                  <c:v>480417.0</c:v>
                </c:pt>
                <c:pt idx="40">
                  <c:v>38353.0</c:v>
                </c:pt>
                <c:pt idx="41">
                  <c:v>0.0</c:v>
                </c:pt>
                <c:pt idx="42">
                  <c:v>0.0</c:v>
                </c:pt>
                <c:pt idx="43">
                  <c:v>0.0</c:v>
                </c:pt>
                <c:pt idx="44">
                  <c:v>0.0</c:v>
                </c:pt>
                <c:pt idx="45">
                  <c:v>3794.0</c:v>
                </c:pt>
                <c:pt idx="46">
                  <c:v>0.0</c:v>
                </c:pt>
                <c:pt idx="47">
                  <c:v>5016.0</c:v>
                </c:pt>
                <c:pt idx="48">
                  <c:v>497572.0</c:v>
                </c:pt>
                <c:pt idx="49">
                  <c:v>0.0</c:v>
                </c:pt>
                <c:pt idx="50">
                  <c:v>0.0</c:v>
                </c:pt>
                <c:pt idx="51">
                  <c:v>27534.0</c:v>
                </c:pt>
                <c:pt idx="52">
                  <c:v>0.0</c:v>
                </c:pt>
                <c:pt idx="53">
                  <c:v>3794.0</c:v>
                </c:pt>
                <c:pt idx="54">
                  <c:v>0.0</c:v>
                </c:pt>
                <c:pt idx="55">
                  <c:v>0.0</c:v>
                </c:pt>
                <c:pt idx="56">
                  <c:v>0.0</c:v>
                </c:pt>
                <c:pt idx="57">
                  <c:v>498268.0</c:v>
                </c:pt>
                <c:pt idx="58">
                  <c:v>0.0</c:v>
                </c:pt>
                <c:pt idx="59">
                  <c:v>27534.0</c:v>
                </c:pt>
                <c:pt idx="60">
                  <c:v>0.0</c:v>
                </c:pt>
                <c:pt idx="61">
                  <c:v>0.0</c:v>
                </c:pt>
                <c:pt idx="62">
                  <c:v>4142.0</c:v>
                </c:pt>
                <c:pt idx="63">
                  <c:v>0.0</c:v>
                </c:pt>
                <c:pt idx="64">
                  <c:v>0.0</c:v>
                </c:pt>
                <c:pt idx="65">
                  <c:v>0.0</c:v>
                </c:pt>
                <c:pt idx="66">
                  <c:v>496948.0</c:v>
                </c:pt>
                <c:pt idx="67">
                  <c:v>0.0</c:v>
                </c:pt>
                <c:pt idx="68">
                  <c:v>27534.0</c:v>
                </c:pt>
                <c:pt idx="69">
                  <c:v>0.0</c:v>
                </c:pt>
                <c:pt idx="70">
                  <c:v>0.0</c:v>
                </c:pt>
                <c:pt idx="71">
                  <c:v>4142.0</c:v>
                </c:pt>
                <c:pt idx="72">
                  <c:v>0.0</c:v>
                </c:pt>
                <c:pt idx="73">
                  <c:v>0.0</c:v>
                </c:pt>
                <c:pt idx="74">
                  <c:v>0.0</c:v>
                </c:pt>
                <c:pt idx="75">
                  <c:v>359916.0</c:v>
                </c:pt>
                <c:pt idx="76">
                  <c:v>138352.0</c:v>
                </c:pt>
                <c:pt idx="77">
                  <c:v>1134.0</c:v>
                </c:pt>
                <c:pt idx="78">
                  <c:v>0.0</c:v>
                </c:pt>
                <c:pt idx="79">
                  <c:v>0.0</c:v>
                </c:pt>
                <c:pt idx="80">
                  <c:v>0.0</c:v>
                </c:pt>
                <c:pt idx="81">
                  <c:v>30542.0</c:v>
                </c:pt>
                <c:pt idx="82">
                  <c:v>0.0</c:v>
                </c:pt>
                <c:pt idx="83">
                  <c:v>0.0</c:v>
                </c:pt>
                <c:pt idx="84">
                  <c:v>38007.0</c:v>
                </c:pt>
                <c:pt idx="85">
                  <c:v>457909.0</c:v>
                </c:pt>
                <c:pt idx="86">
                  <c:v>27534.0</c:v>
                </c:pt>
                <c:pt idx="87">
                  <c:v>0.0</c:v>
                </c:pt>
                <c:pt idx="88">
                  <c:v>0.0</c:v>
                </c:pt>
                <c:pt idx="89">
                  <c:v>0.0</c:v>
                </c:pt>
                <c:pt idx="90">
                  <c:v>0.0</c:v>
                </c:pt>
                <c:pt idx="91">
                  <c:v>4142.0</c:v>
                </c:pt>
                <c:pt idx="92">
                  <c:v>0.0</c:v>
                </c:pt>
                <c:pt idx="93">
                  <c:v>0.0</c:v>
                </c:pt>
                <c:pt idx="94">
                  <c:v>257926.0</c:v>
                </c:pt>
                <c:pt idx="95">
                  <c:v>240342.0</c:v>
                </c:pt>
                <c:pt idx="96">
                  <c:v>1134.0</c:v>
                </c:pt>
                <c:pt idx="97">
                  <c:v>0.0</c:v>
                </c:pt>
                <c:pt idx="98">
                  <c:v>0.0</c:v>
                </c:pt>
                <c:pt idx="99">
                  <c:v>0.0</c:v>
                </c:pt>
                <c:pt idx="100">
                  <c:v>972.0</c:v>
                </c:pt>
                <c:pt idx="101">
                  <c:v>3170.0</c:v>
                </c:pt>
                <c:pt idx="102">
                  <c:v>0.0</c:v>
                </c:pt>
                <c:pt idx="103">
                  <c:v>26400.0</c:v>
                </c:pt>
                <c:pt idx="104">
                  <c:v>493720.0</c:v>
                </c:pt>
                <c:pt idx="105">
                  <c:v>0.0</c:v>
                </c:pt>
                <c:pt idx="106">
                  <c:v>0.0</c:v>
                </c:pt>
                <c:pt idx="107">
                  <c:v>1134.0</c:v>
                </c:pt>
                <c:pt idx="108">
                  <c:v>0.0</c:v>
                </c:pt>
                <c:pt idx="109">
                  <c:v>3794.0</c:v>
                </c:pt>
                <c:pt idx="110">
                  <c:v>0.0</c:v>
                </c:pt>
                <c:pt idx="111">
                  <c:v>0.0</c:v>
                </c:pt>
                <c:pt idx="112">
                  <c:v>0.0</c:v>
                </c:pt>
                <c:pt idx="113">
                  <c:v>532528.0</c:v>
                </c:pt>
                <c:pt idx="114">
                  <c:v>1134.0</c:v>
                </c:pt>
                <c:pt idx="115">
                  <c:v>0.0</c:v>
                </c:pt>
                <c:pt idx="116">
                  <c:v>0.0</c:v>
                </c:pt>
                <c:pt idx="117">
                  <c:v>0.0</c:v>
                </c:pt>
                <c:pt idx="118">
                  <c:v>4490.0</c:v>
                </c:pt>
                <c:pt idx="119">
                  <c:v>0.0</c:v>
                </c:pt>
                <c:pt idx="120">
                  <c:v>0.0</c:v>
                </c:pt>
                <c:pt idx="121">
                  <c:v>0.0</c:v>
                </c:pt>
                <c:pt idx="122">
                  <c:v>499216.0</c:v>
                </c:pt>
                <c:pt idx="123">
                  <c:v>46014.0</c:v>
                </c:pt>
                <c:pt idx="124">
                  <c:v>0.0</c:v>
                </c:pt>
                <c:pt idx="125">
                  <c:v>0.0</c:v>
                </c:pt>
                <c:pt idx="126">
                  <c:v>4490.0</c:v>
                </c:pt>
                <c:pt idx="127">
                  <c:v>0.0</c:v>
                </c:pt>
                <c:pt idx="128">
                  <c:v>0.0</c:v>
                </c:pt>
                <c:pt idx="129">
                  <c:v>0.0</c:v>
                </c:pt>
                <c:pt idx="130">
                  <c:v>0.0</c:v>
                </c:pt>
                <c:pt idx="131">
                  <c:v>499126.0</c:v>
                </c:pt>
                <c:pt idx="132">
                  <c:v>0.0</c:v>
                </c:pt>
                <c:pt idx="133">
                  <c:v>0.0</c:v>
                </c:pt>
                <c:pt idx="134">
                  <c:v>0.0</c:v>
                </c:pt>
                <c:pt idx="135">
                  <c:v>0.0</c:v>
                </c:pt>
                <c:pt idx="136">
                  <c:v>4142.0</c:v>
                </c:pt>
                <c:pt idx="137">
                  <c:v>0.0</c:v>
                </c:pt>
                <c:pt idx="138">
                  <c:v>0.0</c:v>
                </c:pt>
                <c:pt idx="139">
                  <c:v>41253.0</c:v>
                </c:pt>
                <c:pt idx="140">
                  <c:v>494323.0</c:v>
                </c:pt>
                <c:pt idx="141">
                  <c:v>1134.0</c:v>
                </c:pt>
                <c:pt idx="142">
                  <c:v>0.0</c:v>
                </c:pt>
                <c:pt idx="143">
                  <c:v>0.0</c:v>
                </c:pt>
                <c:pt idx="144">
                  <c:v>0.0</c:v>
                </c:pt>
                <c:pt idx="145">
                  <c:v>4142.0</c:v>
                </c:pt>
                <c:pt idx="146">
                  <c:v>0.0</c:v>
                </c:pt>
                <c:pt idx="147">
                  <c:v>0.0</c:v>
                </c:pt>
                <c:pt idx="148">
                  <c:v>8701.0</c:v>
                </c:pt>
                <c:pt idx="149">
                  <c:v>491211.0</c:v>
                </c:pt>
                <c:pt idx="150">
                  <c:v>0.0</c:v>
                </c:pt>
                <c:pt idx="151">
                  <c:v>1134.0</c:v>
                </c:pt>
                <c:pt idx="152">
                  <c:v>0.0</c:v>
                </c:pt>
                <c:pt idx="153">
                  <c:v>0.0</c:v>
                </c:pt>
                <c:pt idx="154">
                  <c:v>0.0</c:v>
                </c:pt>
                <c:pt idx="155">
                  <c:v>43742.0</c:v>
                </c:pt>
                <c:pt idx="156">
                  <c:v>0.0</c:v>
                </c:pt>
                <c:pt idx="157">
                  <c:v>0.0</c:v>
                </c:pt>
                <c:pt idx="158">
                  <c:v>499468.0</c:v>
                </c:pt>
                <c:pt idx="159">
                  <c:v>0.0</c:v>
                </c:pt>
                <c:pt idx="160">
                  <c:v>0.0</c:v>
                </c:pt>
                <c:pt idx="161">
                  <c:v>0.0</c:v>
                </c:pt>
                <c:pt idx="162">
                  <c:v>1134.0</c:v>
                </c:pt>
                <c:pt idx="163">
                  <c:v>0.0</c:v>
                </c:pt>
                <c:pt idx="164">
                  <c:v>4142.0</c:v>
                </c:pt>
                <c:pt idx="165">
                  <c:v>0.0</c:v>
                </c:pt>
                <c:pt idx="166">
                  <c:v>0.0</c:v>
                </c:pt>
                <c:pt idx="167">
                  <c:v>0.0</c:v>
                </c:pt>
                <c:pt idx="168">
                  <c:v>0.0</c:v>
                </c:pt>
                <c:pt idx="169">
                  <c:v>534028.0</c:v>
                </c:pt>
                <c:pt idx="170">
                  <c:v>1134.0</c:v>
                </c:pt>
                <c:pt idx="171">
                  <c:v>0.0</c:v>
                </c:pt>
                <c:pt idx="172">
                  <c:v>0.0</c:v>
                </c:pt>
                <c:pt idx="173">
                  <c:v>0.0</c:v>
                </c:pt>
                <c:pt idx="174">
                  <c:v>0.0</c:v>
                </c:pt>
                <c:pt idx="175">
                  <c:v>3794.0</c:v>
                </c:pt>
                <c:pt idx="176">
                  <c:v>0.0</c:v>
                </c:pt>
                <c:pt idx="177">
                  <c:v>0.0</c:v>
                </c:pt>
                <c:pt idx="178">
                  <c:v>0.0</c:v>
                </c:pt>
                <c:pt idx="179">
                  <c:v>81155.0</c:v>
                </c:pt>
                <c:pt idx="180">
                  <c:v>419105.0</c:v>
                </c:pt>
                <c:pt idx="181">
                  <c:v>0.0</c:v>
                </c:pt>
                <c:pt idx="182">
                  <c:v>1134.0</c:v>
                </c:pt>
                <c:pt idx="183">
                  <c:v>0.0</c:v>
                </c:pt>
                <c:pt idx="184">
                  <c:v>0.0</c:v>
                </c:pt>
                <c:pt idx="185">
                  <c:v>0.0</c:v>
                </c:pt>
                <c:pt idx="186">
                  <c:v>0.0</c:v>
                </c:pt>
                <c:pt idx="187">
                  <c:v>4142.0</c:v>
                </c:pt>
                <c:pt idx="188">
                  <c:v>0.0</c:v>
                </c:pt>
                <c:pt idx="189">
                  <c:v>64161.0</c:v>
                </c:pt>
                <c:pt idx="190">
                  <c:v>489547.0</c:v>
                </c:pt>
                <c:pt idx="191">
                  <c:v>0.0</c:v>
                </c:pt>
                <c:pt idx="192">
                  <c:v>0.0</c:v>
                </c:pt>
                <c:pt idx="193">
                  <c:v>0.0</c:v>
                </c:pt>
                <c:pt idx="194">
                  <c:v>1134.0</c:v>
                </c:pt>
                <c:pt idx="195">
                  <c:v>2408.0</c:v>
                </c:pt>
                <c:pt idx="196">
                  <c:v>2082.0</c:v>
                </c:pt>
                <c:pt idx="197">
                  <c:v>0.0</c:v>
                </c:pt>
                <c:pt idx="198">
                  <c:v>0.0</c:v>
                </c:pt>
                <c:pt idx="199">
                  <c:v>0.0</c:v>
                </c:pt>
                <c:pt idx="200">
                  <c:v>413845.0</c:v>
                </c:pt>
                <c:pt idx="201">
                  <c:v>88245.0</c:v>
                </c:pt>
                <c:pt idx="202">
                  <c:v>0.0</c:v>
                </c:pt>
                <c:pt idx="203">
                  <c:v>0.0</c:v>
                </c:pt>
                <c:pt idx="204">
                  <c:v>0.0</c:v>
                </c:pt>
                <c:pt idx="205">
                  <c:v>4142.0</c:v>
                </c:pt>
                <c:pt idx="206">
                  <c:v>0.0</c:v>
                </c:pt>
                <c:pt idx="207">
                  <c:v>0.0</c:v>
                </c:pt>
                <c:pt idx="208">
                  <c:v>0.0</c:v>
                </c:pt>
                <c:pt idx="209">
                  <c:v>551548.0</c:v>
                </c:pt>
                <c:pt idx="210">
                  <c:v>1134.0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ser>
          <c:idx val="1"/>
          <c:order val="1"/>
          <c:tx>
            <c:strRef>
              <c:f>'Larger File Size.csv'!$C$1</c:f>
              <c:strCache>
                <c:ptCount val="1"/>
                <c:pt idx="0">
                  <c:v>5 Files</c:v>
                </c:pt>
              </c:strCache>
            </c:strRef>
          </c:tx>
          <c:spPr>
            <a:ln w="12700">
              <a:solidFill>
                <a:srgbClr val="3366FF"/>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Size.csv'!$C$2:$C$1376</c:f>
              <c:numCache>
                <c:formatCode>General</c:formatCode>
                <c:ptCount val="1375"/>
                <c:pt idx="0">
                  <c:v>15380.0</c:v>
                </c:pt>
                <c:pt idx="1">
                  <c:v>0.0</c:v>
                </c:pt>
                <c:pt idx="2">
                  <c:v>38102.0</c:v>
                </c:pt>
                <c:pt idx="3">
                  <c:v>38366.0</c:v>
                </c:pt>
                <c:pt idx="4">
                  <c:v>35804.0</c:v>
                </c:pt>
                <c:pt idx="5">
                  <c:v>35804.0</c:v>
                </c:pt>
                <c:pt idx="6">
                  <c:v>13658.0</c:v>
                </c:pt>
                <c:pt idx="7">
                  <c:v>35456.0</c:v>
                </c:pt>
                <c:pt idx="8">
                  <c:v>39416.0</c:v>
                </c:pt>
                <c:pt idx="9">
                  <c:v>34760.0</c:v>
                </c:pt>
                <c:pt idx="10">
                  <c:v>34844.0</c:v>
                </c:pt>
                <c:pt idx="11">
                  <c:v>35108.0</c:v>
                </c:pt>
                <c:pt idx="12">
                  <c:v>145712.0</c:v>
                </c:pt>
                <c:pt idx="13">
                  <c:v>38252.0</c:v>
                </c:pt>
                <c:pt idx="14">
                  <c:v>35804.0</c:v>
                </c:pt>
                <c:pt idx="15">
                  <c:v>35456.0</c:v>
                </c:pt>
                <c:pt idx="16">
                  <c:v>35804.0</c:v>
                </c:pt>
                <c:pt idx="17">
                  <c:v>116370.0</c:v>
                </c:pt>
                <c:pt idx="18">
                  <c:v>30290.0</c:v>
                </c:pt>
                <c:pt idx="19">
                  <c:v>35804.0</c:v>
                </c:pt>
                <c:pt idx="20">
                  <c:v>35456.0</c:v>
                </c:pt>
                <c:pt idx="21">
                  <c:v>39584.0</c:v>
                </c:pt>
                <c:pt idx="22">
                  <c:v>36494.0</c:v>
                </c:pt>
                <c:pt idx="23">
                  <c:v>37304.0</c:v>
                </c:pt>
                <c:pt idx="24">
                  <c:v>35486.0</c:v>
                </c:pt>
                <c:pt idx="25">
                  <c:v>35834.0</c:v>
                </c:pt>
                <c:pt idx="26">
                  <c:v>35486.0</c:v>
                </c:pt>
                <c:pt idx="27">
                  <c:v>250376.0</c:v>
                </c:pt>
                <c:pt idx="28">
                  <c:v>0.0</c:v>
                </c:pt>
                <c:pt idx="29">
                  <c:v>34790.0</c:v>
                </c:pt>
                <c:pt idx="30">
                  <c:v>34094.0</c:v>
                </c:pt>
                <c:pt idx="31">
                  <c:v>35138.0</c:v>
                </c:pt>
                <c:pt idx="32">
                  <c:v>40844.0</c:v>
                </c:pt>
                <c:pt idx="33">
                  <c:v>34526.0</c:v>
                </c:pt>
                <c:pt idx="34">
                  <c:v>35486.0</c:v>
                </c:pt>
                <c:pt idx="35">
                  <c:v>34790.0</c:v>
                </c:pt>
                <c:pt idx="36">
                  <c:v>34790.0</c:v>
                </c:pt>
                <c:pt idx="37">
                  <c:v>252392.0</c:v>
                </c:pt>
                <c:pt idx="38">
                  <c:v>34442.0</c:v>
                </c:pt>
                <c:pt idx="39">
                  <c:v>1325.0</c:v>
                </c:pt>
                <c:pt idx="40">
                  <c:v>34509.0</c:v>
                </c:pt>
                <c:pt idx="41">
                  <c:v>37220.0</c:v>
                </c:pt>
                <c:pt idx="42">
                  <c:v>40358.0</c:v>
                </c:pt>
                <c:pt idx="43">
                  <c:v>35138.0</c:v>
                </c:pt>
                <c:pt idx="44">
                  <c:v>35138.0</c:v>
                </c:pt>
                <c:pt idx="45">
                  <c:v>34790.0</c:v>
                </c:pt>
                <c:pt idx="46">
                  <c:v>265046.0</c:v>
                </c:pt>
                <c:pt idx="47">
                  <c:v>35486.0</c:v>
                </c:pt>
                <c:pt idx="48">
                  <c:v>34790.0</c:v>
                </c:pt>
                <c:pt idx="49">
                  <c:v>35138.0</c:v>
                </c:pt>
                <c:pt idx="50">
                  <c:v>0.0</c:v>
                </c:pt>
                <c:pt idx="51">
                  <c:v>141506.0</c:v>
                </c:pt>
                <c:pt idx="52">
                  <c:v>40766.0</c:v>
                </c:pt>
                <c:pt idx="53">
                  <c:v>35138.0</c:v>
                </c:pt>
                <c:pt idx="54">
                  <c:v>35138.0</c:v>
                </c:pt>
                <c:pt idx="55">
                  <c:v>35834.0</c:v>
                </c:pt>
                <c:pt idx="56">
                  <c:v>43208.0</c:v>
                </c:pt>
                <c:pt idx="57">
                  <c:v>35138.0</c:v>
                </c:pt>
                <c:pt idx="58">
                  <c:v>34790.0</c:v>
                </c:pt>
                <c:pt idx="59">
                  <c:v>35138.0</c:v>
                </c:pt>
                <c:pt idx="60">
                  <c:v>34790.0</c:v>
                </c:pt>
                <c:pt idx="61">
                  <c:v>210306.0</c:v>
                </c:pt>
                <c:pt idx="62">
                  <c:v>40070.0</c:v>
                </c:pt>
                <c:pt idx="63">
                  <c:v>35834.0</c:v>
                </c:pt>
                <c:pt idx="64">
                  <c:v>35138.0</c:v>
                </c:pt>
                <c:pt idx="65">
                  <c:v>35138.0</c:v>
                </c:pt>
                <c:pt idx="66">
                  <c:v>141158.0</c:v>
                </c:pt>
                <c:pt idx="67">
                  <c:v>42866.0</c:v>
                </c:pt>
                <c:pt idx="68">
                  <c:v>35138.0</c:v>
                </c:pt>
                <c:pt idx="69">
                  <c:v>35486.0</c:v>
                </c:pt>
                <c:pt idx="70">
                  <c:v>35138.0</c:v>
                </c:pt>
                <c:pt idx="71">
                  <c:v>37484.0</c:v>
                </c:pt>
                <c:pt idx="72">
                  <c:v>0.0</c:v>
                </c:pt>
                <c:pt idx="73">
                  <c:v>35834.0</c:v>
                </c:pt>
                <c:pt idx="74">
                  <c:v>42554.0</c:v>
                </c:pt>
                <c:pt idx="75">
                  <c:v>245792.0</c:v>
                </c:pt>
                <c:pt idx="76">
                  <c:v>35486.0</c:v>
                </c:pt>
                <c:pt idx="77">
                  <c:v>34790.0</c:v>
                </c:pt>
                <c:pt idx="78">
                  <c:v>34790.0</c:v>
                </c:pt>
                <c:pt idx="79">
                  <c:v>36182.0</c:v>
                </c:pt>
                <c:pt idx="80">
                  <c:v>45308.0</c:v>
                </c:pt>
                <c:pt idx="81">
                  <c:v>35834.0</c:v>
                </c:pt>
                <c:pt idx="82">
                  <c:v>34442.0</c:v>
                </c:pt>
                <c:pt idx="83">
                  <c:v>0.0</c:v>
                </c:pt>
                <c:pt idx="84">
                  <c:v>35486.0</c:v>
                </c:pt>
                <c:pt idx="85">
                  <c:v>250376.0</c:v>
                </c:pt>
                <c:pt idx="86">
                  <c:v>35138.0</c:v>
                </c:pt>
                <c:pt idx="87">
                  <c:v>35138.0</c:v>
                </c:pt>
                <c:pt idx="88">
                  <c:v>34790.0</c:v>
                </c:pt>
                <c:pt idx="89">
                  <c:v>35486.0</c:v>
                </c:pt>
                <c:pt idx="90">
                  <c:v>36692.0</c:v>
                </c:pt>
                <c:pt idx="91">
                  <c:v>42782.0</c:v>
                </c:pt>
                <c:pt idx="92">
                  <c:v>35486.0</c:v>
                </c:pt>
                <c:pt idx="93">
                  <c:v>34790.0</c:v>
                </c:pt>
                <c:pt idx="94">
                  <c:v>0.0</c:v>
                </c:pt>
                <c:pt idx="95">
                  <c:v>245444.0</c:v>
                </c:pt>
                <c:pt idx="96">
                  <c:v>34442.0</c:v>
                </c:pt>
                <c:pt idx="97">
                  <c:v>34442.0</c:v>
                </c:pt>
                <c:pt idx="98">
                  <c:v>34442.0</c:v>
                </c:pt>
                <c:pt idx="99">
                  <c:v>43058.0</c:v>
                </c:pt>
                <c:pt idx="100">
                  <c:v>37220.0</c:v>
                </c:pt>
                <c:pt idx="101">
                  <c:v>35486.0</c:v>
                </c:pt>
                <c:pt idx="102">
                  <c:v>34790.0</c:v>
                </c:pt>
                <c:pt idx="103">
                  <c:v>35486.0</c:v>
                </c:pt>
                <c:pt idx="104">
                  <c:v>8568.0</c:v>
                </c:pt>
                <c:pt idx="105">
                  <c:v>244100.0</c:v>
                </c:pt>
                <c:pt idx="106">
                  <c:v>35138.0</c:v>
                </c:pt>
                <c:pt idx="107">
                  <c:v>34094.0</c:v>
                </c:pt>
                <c:pt idx="108">
                  <c:v>35138.0</c:v>
                </c:pt>
                <c:pt idx="109">
                  <c:v>35834.0</c:v>
                </c:pt>
                <c:pt idx="110">
                  <c:v>140810.0</c:v>
                </c:pt>
                <c:pt idx="111">
                  <c:v>35486.0</c:v>
                </c:pt>
                <c:pt idx="112">
                  <c:v>34790.0</c:v>
                </c:pt>
                <c:pt idx="113">
                  <c:v>0.0</c:v>
                </c:pt>
                <c:pt idx="114">
                  <c:v>47564.0</c:v>
                </c:pt>
                <c:pt idx="115">
                  <c:v>35054.0</c:v>
                </c:pt>
                <c:pt idx="116">
                  <c:v>34922.0</c:v>
                </c:pt>
                <c:pt idx="117">
                  <c:v>35618.0</c:v>
                </c:pt>
                <c:pt idx="118">
                  <c:v>35138.0</c:v>
                </c:pt>
                <c:pt idx="119">
                  <c:v>139886.0</c:v>
                </c:pt>
                <c:pt idx="120">
                  <c:v>35834.0</c:v>
                </c:pt>
                <c:pt idx="121">
                  <c:v>0.0</c:v>
                </c:pt>
                <c:pt idx="122">
                  <c:v>44402.0</c:v>
                </c:pt>
                <c:pt idx="123">
                  <c:v>35486.0</c:v>
                </c:pt>
                <c:pt idx="124">
                  <c:v>245096.0</c:v>
                </c:pt>
                <c:pt idx="125">
                  <c:v>33746.0</c:v>
                </c:pt>
                <c:pt idx="126">
                  <c:v>34178.0</c:v>
                </c:pt>
                <c:pt idx="127">
                  <c:v>35486.0</c:v>
                </c:pt>
                <c:pt idx="128">
                  <c:v>35834.0</c:v>
                </c:pt>
                <c:pt idx="129">
                  <c:v>45452.0</c:v>
                </c:pt>
                <c:pt idx="130">
                  <c:v>35834.0</c:v>
                </c:pt>
                <c:pt idx="131">
                  <c:v>0.0</c:v>
                </c:pt>
                <c:pt idx="132">
                  <c:v>35138.0</c:v>
                </c:pt>
                <c:pt idx="133">
                  <c:v>35834.0</c:v>
                </c:pt>
                <c:pt idx="134">
                  <c:v>140810.0</c:v>
                </c:pt>
                <c:pt idx="135">
                  <c:v>35270.0</c:v>
                </c:pt>
                <c:pt idx="136">
                  <c:v>34790.0</c:v>
                </c:pt>
                <c:pt idx="137">
                  <c:v>34790.0</c:v>
                </c:pt>
                <c:pt idx="138">
                  <c:v>35138.0</c:v>
                </c:pt>
                <c:pt idx="139">
                  <c:v>153038.0</c:v>
                </c:pt>
                <c:pt idx="140">
                  <c:v>34790.0</c:v>
                </c:pt>
                <c:pt idx="141">
                  <c:v>6787.0</c:v>
                </c:pt>
                <c:pt idx="142">
                  <c:v>28831.0</c:v>
                </c:pt>
                <c:pt idx="143">
                  <c:v>35486.0</c:v>
                </c:pt>
                <c:pt idx="144">
                  <c:v>246140.0</c:v>
                </c:pt>
                <c:pt idx="145">
                  <c:v>35486.0</c:v>
                </c:pt>
                <c:pt idx="146">
                  <c:v>35138.0</c:v>
                </c:pt>
                <c:pt idx="147">
                  <c:v>35486.0</c:v>
                </c:pt>
                <c:pt idx="148">
                  <c:v>35486.0</c:v>
                </c:pt>
                <c:pt idx="149">
                  <c:v>48884.0</c:v>
                </c:pt>
                <c:pt idx="150">
                  <c:v>35138.0</c:v>
                </c:pt>
                <c:pt idx="151">
                  <c:v>35486.0</c:v>
                </c:pt>
                <c:pt idx="152">
                  <c:v>0.0</c:v>
                </c:pt>
                <c:pt idx="153">
                  <c:v>36360.0</c:v>
                </c:pt>
                <c:pt idx="154">
                  <c:v>140632.0</c:v>
                </c:pt>
                <c:pt idx="155">
                  <c:v>34874.0</c:v>
                </c:pt>
                <c:pt idx="156">
                  <c:v>35966.0</c:v>
                </c:pt>
                <c:pt idx="157">
                  <c:v>35486.0</c:v>
                </c:pt>
                <c:pt idx="158">
                  <c:v>36144.0</c:v>
                </c:pt>
                <c:pt idx="159">
                  <c:v>151732.0</c:v>
                </c:pt>
                <c:pt idx="160">
                  <c:v>35702.0</c:v>
                </c:pt>
                <c:pt idx="161">
                  <c:v>132.0</c:v>
                </c:pt>
                <c:pt idx="162">
                  <c:v>34658.0</c:v>
                </c:pt>
                <c:pt idx="163">
                  <c:v>241342.0</c:v>
                </c:pt>
                <c:pt idx="164">
                  <c:v>38328.0</c:v>
                </c:pt>
                <c:pt idx="165">
                  <c:v>34790.0</c:v>
                </c:pt>
                <c:pt idx="166">
                  <c:v>132.0</c:v>
                </c:pt>
                <c:pt idx="167">
                  <c:v>34442.0</c:v>
                </c:pt>
                <c:pt idx="168">
                  <c:v>37340.0</c:v>
                </c:pt>
                <c:pt idx="169">
                  <c:v>8880.0</c:v>
                </c:pt>
                <c:pt idx="170">
                  <c:v>36182.0</c:v>
                </c:pt>
                <c:pt idx="171">
                  <c:v>0.0</c:v>
                </c:pt>
                <c:pt idx="172">
                  <c:v>34442.0</c:v>
                </c:pt>
                <c:pt idx="173">
                  <c:v>141638.0</c:v>
                </c:pt>
                <c:pt idx="174">
                  <c:v>0.0</c:v>
                </c:pt>
                <c:pt idx="175">
                  <c:v>34790.0</c:v>
                </c:pt>
                <c:pt idx="176">
                  <c:v>35486.0</c:v>
                </c:pt>
                <c:pt idx="177">
                  <c:v>34442.0</c:v>
                </c:pt>
                <c:pt idx="178">
                  <c:v>106020.0</c:v>
                </c:pt>
                <c:pt idx="179">
                  <c:v>35138.0</c:v>
                </c:pt>
                <c:pt idx="180">
                  <c:v>47270.0</c:v>
                </c:pt>
                <c:pt idx="181">
                  <c:v>18706.0</c:v>
                </c:pt>
                <c:pt idx="182">
                  <c:v>17128.0</c:v>
                </c:pt>
                <c:pt idx="183">
                  <c:v>141158.0</c:v>
                </c:pt>
                <c:pt idx="184">
                  <c:v>35834.0</c:v>
                </c:pt>
                <c:pt idx="185">
                  <c:v>34442.0</c:v>
                </c:pt>
                <c:pt idx="186">
                  <c:v>132.0</c:v>
                </c:pt>
                <c:pt idx="187">
                  <c:v>35138.0</c:v>
                </c:pt>
                <c:pt idx="188">
                  <c:v>141506.0</c:v>
                </c:pt>
                <c:pt idx="189">
                  <c:v>35486.0</c:v>
                </c:pt>
                <c:pt idx="190">
                  <c:v>35486.0</c:v>
                </c:pt>
                <c:pt idx="191">
                  <c:v>0.0</c:v>
                </c:pt>
                <c:pt idx="192">
                  <c:v>46430.0</c:v>
                </c:pt>
                <c:pt idx="193">
                  <c:v>141986.0</c:v>
                </c:pt>
                <c:pt idx="194">
                  <c:v>34790.0</c:v>
                </c:pt>
                <c:pt idx="195">
                  <c:v>34790.0</c:v>
                </c:pt>
                <c:pt idx="196">
                  <c:v>16638.0</c:v>
                </c:pt>
                <c:pt idx="197">
                  <c:v>19196.0</c:v>
                </c:pt>
                <c:pt idx="198">
                  <c:v>141158.0</c:v>
                </c:pt>
                <c:pt idx="199">
                  <c:v>35834.0</c:v>
                </c:pt>
                <c:pt idx="200">
                  <c:v>35270.0</c:v>
                </c:pt>
                <c:pt idx="201">
                  <c:v>35486.0</c:v>
                </c:pt>
                <c:pt idx="202">
                  <c:v>0.0</c:v>
                </c:pt>
                <c:pt idx="203">
                  <c:v>153302.0</c:v>
                </c:pt>
                <c:pt idx="204">
                  <c:v>36446.0</c:v>
                </c:pt>
                <c:pt idx="205">
                  <c:v>33782.0</c:v>
                </c:pt>
                <c:pt idx="206">
                  <c:v>35270.0</c:v>
                </c:pt>
                <c:pt idx="207">
                  <c:v>132.0</c:v>
                </c:pt>
                <c:pt idx="208">
                  <c:v>140462.0</c:v>
                </c:pt>
                <c:pt idx="209">
                  <c:v>36182.0</c:v>
                </c:pt>
                <c:pt idx="210">
                  <c:v>34790.0</c:v>
                </c:pt>
                <c:pt idx="211">
                  <c:v>35270.0</c:v>
                </c:pt>
                <c:pt idx="212">
                  <c:v>14936.0</c:v>
                </c:pt>
                <c:pt idx="213">
                  <c:v>126678.0</c:v>
                </c:pt>
                <c:pt idx="214">
                  <c:v>35486.0</c:v>
                </c:pt>
                <c:pt idx="215">
                  <c:v>35138.0</c:v>
                </c:pt>
                <c:pt idx="216">
                  <c:v>35138.0</c:v>
                </c:pt>
                <c:pt idx="217">
                  <c:v>36314.0</c:v>
                </c:pt>
                <c:pt idx="218">
                  <c:v>121860.0</c:v>
                </c:pt>
                <c:pt idx="219">
                  <c:v>34442.0</c:v>
                </c:pt>
                <c:pt idx="220">
                  <c:v>34610.0</c:v>
                </c:pt>
                <c:pt idx="221">
                  <c:v>35138.0</c:v>
                </c:pt>
                <c:pt idx="222">
                  <c:v>34442.0</c:v>
                </c:pt>
                <c:pt idx="223">
                  <c:v>106218.0</c:v>
                </c:pt>
                <c:pt idx="224">
                  <c:v>34988.0</c:v>
                </c:pt>
                <c:pt idx="225">
                  <c:v>35900.0</c:v>
                </c:pt>
                <c:pt idx="226">
                  <c:v>35138.0</c:v>
                </c:pt>
                <c:pt idx="227">
                  <c:v>35900.0</c:v>
                </c:pt>
                <c:pt idx="228">
                  <c:v>106020.0</c:v>
                </c:pt>
                <c:pt idx="229">
                  <c:v>35486.0</c:v>
                </c:pt>
                <c:pt idx="230">
                  <c:v>35900.0</c:v>
                </c:pt>
                <c:pt idx="231">
                  <c:v>34574.0</c:v>
                </c:pt>
                <c:pt idx="232">
                  <c:v>34790.0</c:v>
                </c:pt>
                <c:pt idx="233">
                  <c:v>121860.0</c:v>
                </c:pt>
                <c:pt idx="234">
                  <c:v>35516.0</c:v>
                </c:pt>
                <c:pt idx="235">
                  <c:v>34820.0</c:v>
                </c:pt>
                <c:pt idx="236">
                  <c:v>35516.0</c:v>
                </c:pt>
                <c:pt idx="237">
                  <c:v>198.0</c:v>
                </c:pt>
                <c:pt idx="238">
                  <c:v>140492.0</c:v>
                </c:pt>
                <c:pt idx="239">
                  <c:v>35168.0</c:v>
                </c:pt>
                <c:pt idx="240">
                  <c:v>35516.0</c:v>
                </c:pt>
                <c:pt idx="241">
                  <c:v>0.0</c:v>
                </c:pt>
                <c:pt idx="242">
                  <c:v>35168.0</c:v>
                </c:pt>
                <c:pt idx="243">
                  <c:v>140492.0</c:v>
                </c:pt>
                <c:pt idx="244">
                  <c:v>35714.0</c:v>
                </c:pt>
                <c:pt idx="245">
                  <c:v>35168.0</c:v>
                </c:pt>
                <c:pt idx="246">
                  <c:v>0.0</c:v>
                </c:pt>
                <c:pt idx="247">
                  <c:v>35168.0</c:v>
                </c:pt>
                <c:pt idx="248">
                  <c:v>156680.0</c:v>
                </c:pt>
                <c:pt idx="249">
                  <c:v>35168.0</c:v>
                </c:pt>
                <c:pt idx="250">
                  <c:v>35318.0</c:v>
                </c:pt>
                <c:pt idx="251">
                  <c:v>132.0</c:v>
                </c:pt>
                <c:pt idx="252">
                  <c:v>33944.0</c:v>
                </c:pt>
                <c:pt idx="253">
                  <c:v>140492.0</c:v>
                </c:pt>
                <c:pt idx="254">
                  <c:v>35168.0</c:v>
                </c:pt>
                <c:pt idx="255">
                  <c:v>35516.0</c:v>
                </c:pt>
                <c:pt idx="256">
                  <c:v>944.0</c:v>
                </c:pt>
                <c:pt idx="257">
                  <c:v>33942.0</c:v>
                </c:pt>
                <c:pt idx="258">
                  <c:v>141644.0</c:v>
                </c:pt>
                <c:pt idx="259">
                  <c:v>34820.0</c:v>
                </c:pt>
                <c:pt idx="260">
                  <c:v>36212.0</c:v>
                </c:pt>
                <c:pt idx="261">
                  <c:v>35168.0</c:v>
                </c:pt>
                <c:pt idx="262">
                  <c:v>0.0</c:v>
                </c:pt>
                <c:pt idx="263">
                  <c:v>157028.0</c:v>
                </c:pt>
                <c:pt idx="264">
                  <c:v>35930.0</c:v>
                </c:pt>
                <c:pt idx="265">
                  <c:v>35168.0</c:v>
                </c:pt>
                <c:pt idx="266">
                  <c:v>35168.0</c:v>
                </c:pt>
                <c:pt idx="267">
                  <c:v>0.0</c:v>
                </c:pt>
                <c:pt idx="268">
                  <c:v>141452.0</c:v>
                </c:pt>
                <c:pt idx="269">
                  <c:v>34820.0</c:v>
                </c:pt>
                <c:pt idx="270">
                  <c:v>35996.0</c:v>
                </c:pt>
                <c:pt idx="271">
                  <c:v>33398.0</c:v>
                </c:pt>
                <c:pt idx="272">
                  <c:v>132.0</c:v>
                </c:pt>
                <c:pt idx="273">
                  <c:v>141188.0</c:v>
                </c:pt>
                <c:pt idx="274">
                  <c:v>35168.0</c:v>
                </c:pt>
                <c:pt idx="275">
                  <c:v>35516.0</c:v>
                </c:pt>
                <c:pt idx="276">
                  <c:v>34604.0</c:v>
                </c:pt>
                <c:pt idx="277">
                  <c:v>36266.0</c:v>
                </c:pt>
                <c:pt idx="278">
                  <c:v>121860.0</c:v>
                </c:pt>
                <c:pt idx="279">
                  <c:v>35864.0</c:v>
                </c:pt>
                <c:pt idx="280">
                  <c:v>35516.0</c:v>
                </c:pt>
                <c:pt idx="281">
                  <c:v>35168.0</c:v>
                </c:pt>
                <c:pt idx="282">
                  <c:v>35300.0</c:v>
                </c:pt>
                <c:pt idx="283">
                  <c:v>106020.0</c:v>
                </c:pt>
                <c:pt idx="284">
                  <c:v>35168.0</c:v>
                </c:pt>
                <c:pt idx="285">
                  <c:v>34904.0</c:v>
                </c:pt>
                <c:pt idx="286">
                  <c:v>34820.0</c:v>
                </c:pt>
                <c:pt idx="287">
                  <c:v>35516.0</c:v>
                </c:pt>
                <c:pt idx="288">
                  <c:v>106218.0</c:v>
                </c:pt>
                <c:pt idx="289">
                  <c:v>35366.0</c:v>
                </c:pt>
                <c:pt idx="290">
                  <c:v>35930.0</c:v>
                </c:pt>
                <c:pt idx="291">
                  <c:v>34820.0</c:v>
                </c:pt>
                <c:pt idx="292">
                  <c:v>33830.0</c:v>
                </c:pt>
                <c:pt idx="293">
                  <c:v>106020.0</c:v>
                </c:pt>
                <c:pt idx="294">
                  <c:v>35516.0</c:v>
                </c:pt>
                <c:pt idx="295">
                  <c:v>53162.0</c:v>
                </c:pt>
                <c:pt idx="296">
                  <c:v>35300.0</c:v>
                </c:pt>
                <c:pt idx="297">
                  <c:v>34820.0</c:v>
                </c:pt>
                <c:pt idx="298">
                  <c:v>108563.0</c:v>
                </c:pt>
                <c:pt idx="299">
                  <c:v>32625.0</c:v>
                </c:pt>
                <c:pt idx="300">
                  <c:v>35168.0</c:v>
                </c:pt>
                <c:pt idx="301">
                  <c:v>35168.0</c:v>
                </c:pt>
                <c:pt idx="302">
                  <c:v>35714.0</c:v>
                </c:pt>
                <c:pt idx="303">
                  <c:v>140840.0</c:v>
                </c:pt>
                <c:pt idx="304">
                  <c:v>0.0</c:v>
                </c:pt>
                <c:pt idx="305">
                  <c:v>35168.0</c:v>
                </c:pt>
                <c:pt idx="306">
                  <c:v>35864.0</c:v>
                </c:pt>
                <c:pt idx="307">
                  <c:v>35168.0</c:v>
                </c:pt>
                <c:pt idx="308">
                  <c:v>141536.0</c:v>
                </c:pt>
                <c:pt idx="309">
                  <c:v>198.0</c:v>
                </c:pt>
                <c:pt idx="310">
                  <c:v>34820.0</c:v>
                </c:pt>
                <c:pt idx="311">
                  <c:v>51356.0</c:v>
                </c:pt>
                <c:pt idx="312">
                  <c:v>35864.0</c:v>
                </c:pt>
                <c:pt idx="313">
                  <c:v>139352.0</c:v>
                </c:pt>
                <c:pt idx="314">
                  <c:v>0.0</c:v>
                </c:pt>
                <c:pt idx="315">
                  <c:v>35234.0</c:v>
                </c:pt>
                <c:pt idx="316">
                  <c:v>35300.0</c:v>
                </c:pt>
                <c:pt idx="317">
                  <c:v>34820.0</c:v>
                </c:pt>
                <c:pt idx="318">
                  <c:v>141188.0</c:v>
                </c:pt>
                <c:pt idx="319">
                  <c:v>34820.0</c:v>
                </c:pt>
                <c:pt idx="320">
                  <c:v>0.0</c:v>
                </c:pt>
                <c:pt idx="321">
                  <c:v>35516.0</c:v>
                </c:pt>
                <c:pt idx="322">
                  <c:v>35690.0</c:v>
                </c:pt>
                <c:pt idx="323">
                  <c:v>141188.0</c:v>
                </c:pt>
                <c:pt idx="324">
                  <c:v>34820.0</c:v>
                </c:pt>
                <c:pt idx="325">
                  <c:v>0.0</c:v>
                </c:pt>
                <c:pt idx="326">
                  <c:v>35168.0</c:v>
                </c:pt>
                <c:pt idx="327">
                  <c:v>35168.0</c:v>
                </c:pt>
                <c:pt idx="328">
                  <c:v>160100.0</c:v>
                </c:pt>
                <c:pt idx="329">
                  <c:v>34886.0</c:v>
                </c:pt>
                <c:pt idx="330">
                  <c:v>0.0</c:v>
                </c:pt>
                <c:pt idx="331">
                  <c:v>35168.0</c:v>
                </c:pt>
                <c:pt idx="332">
                  <c:v>35168.0</c:v>
                </c:pt>
                <c:pt idx="333">
                  <c:v>140888.0</c:v>
                </c:pt>
                <c:pt idx="334">
                  <c:v>36344.0</c:v>
                </c:pt>
                <c:pt idx="335">
                  <c:v>198.0</c:v>
                </c:pt>
                <c:pt idx="336">
                  <c:v>35516.0</c:v>
                </c:pt>
                <c:pt idx="337">
                  <c:v>35996.0</c:v>
                </c:pt>
                <c:pt idx="338">
                  <c:v>141884.0</c:v>
                </c:pt>
                <c:pt idx="339">
                  <c:v>34820.0</c:v>
                </c:pt>
                <c:pt idx="340">
                  <c:v>35300.0</c:v>
                </c:pt>
                <c:pt idx="341">
                  <c:v>0.0</c:v>
                </c:pt>
                <c:pt idx="342">
                  <c:v>34526.0</c:v>
                </c:pt>
                <c:pt idx="343">
                  <c:v>156944.0</c:v>
                </c:pt>
                <c:pt idx="344">
                  <c:v>35168.0</c:v>
                </c:pt>
                <c:pt idx="345">
                  <c:v>35516.0</c:v>
                </c:pt>
                <c:pt idx="346">
                  <c:v>0.0</c:v>
                </c:pt>
                <c:pt idx="347">
                  <c:v>35300.0</c:v>
                </c:pt>
                <c:pt idx="348">
                  <c:v>141884.0</c:v>
                </c:pt>
                <c:pt idx="349">
                  <c:v>35168.0</c:v>
                </c:pt>
                <c:pt idx="350">
                  <c:v>35864.0</c:v>
                </c:pt>
                <c:pt idx="351">
                  <c:v>0.0</c:v>
                </c:pt>
                <c:pt idx="352">
                  <c:v>35864.0</c:v>
                </c:pt>
                <c:pt idx="353">
                  <c:v>141536.0</c:v>
                </c:pt>
                <c:pt idx="354">
                  <c:v>34952.0</c:v>
                </c:pt>
                <c:pt idx="355">
                  <c:v>36212.0</c:v>
                </c:pt>
                <c:pt idx="356">
                  <c:v>0.0</c:v>
                </c:pt>
                <c:pt idx="357">
                  <c:v>35516.0</c:v>
                </c:pt>
                <c:pt idx="358">
                  <c:v>141188.0</c:v>
                </c:pt>
                <c:pt idx="359">
                  <c:v>35168.0</c:v>
                </c:pt>
                <c:pt idx="360">
                  <c:v>35864.0</c:v>
                </c:pt>
                <c:pt idx="361">
                  <c:v>132.0</c:v>
                </c:pt>
                <c:pt idx="362">
                  <c:v>35168.0</c:v>
                </c:pt>
                <c:pt idx="363">
                  <c:v>159624.0</c:v>
                </c:pt>
                <c:pt idx="364">
                  <c:v>36544.0</c:v>
                </c:pt>
                <c:pt idx="365">
                  <c:v>34472.0</c:v>
                </c:pt>
                <c:pt idx="366">
                  <c:v>10867.0</c:v>
                </c:pt>
                <c:pt idx="367">
                  <c:v>24085.0</c:v>
                </c:pt>
                <c:pt idx="368">
                  <c:v>141536.0</c:v>
                </c:pt>
                <c:pt idx="369">
                  <c:v>35168.0</c:v>
                </c:pt>
                <c:pt idx="370">
                  <c:v>34472.0</c:v>
                </c:pt>
                <c:pt idx="371">
                  <c:v>34472.0</c:v>
                </c:pt>
                <c:pt idx="372">
                  <c:v>0.0</c:v>
                </c:pt>
                <c:pt idx="373">
                  <c:v>82999.0</c:v>
                </c:pt>
                <c:pt idx="374">
                  <c:v>93489.0</c:v>
                </c:pt>
                <c:pt idx="375">
                  <c:v>35516.0</c:v>
                </c:pt>
                <c:pt idx="376">
                  <c:v>35252.0</c:v>
                </c:pt>
                <c:pt idx="377">
                  <c:v>0.0</c:v>
                </c:pt>
                <c:pt idx="378">
                  <c:v>142148.0</c:v>
                </c:pt>
                <c:pt idx="379">
                  <c:v>35780.0</c:v>
                </c:pt>
                <c:pt idx="380">
                  <c:v>35300.0</c:v>
                </c:pt>
                <c:pt idx="381">
                  <c:v>54128.0</c:v>
                </c:pt>
                <c:pt idx="382">
                  <c:v>132.0</c:v>
                </c:pt>
                <c:pt idx="383">
                  <c:v>100538.0</c:v>
                </c:pt>
                <c:pt idx="384">
                  <c:v>76514.0</c:v>
                </c:pt>
                <c:pt idx="385">
                  <c:v>34472.0</c:v>
                </c:pt>
                <c:pt idx="386">
                  <c:v>35648.0</c:v>
                </c:pt>
                <c:pt idx="387">
                  <c:v>8258.0</c:v>
                </c:pt>
                <c:pt idx="388">
                  <c:v>27712.0</c:v>
                </c:pt>
                <c:pt idx="389">
                  <c:v>140314.0</c:v>
                </c:pt>
                <c:pt idx="390">
                  <c:v>35516.0</c:v>
                </c:pt>
                <c:pt idx="391">
                  <c:v>35516.0</c:v>
                </c:pt>
                <c:pt idx="392">
                  <c:v>132.0</c:v>
                </c:pt>
                <c:pt idx="393">
                  <c:v>36390.0</c:v>
                </c:pt>
                <c:pt idx="394">
                  <c:v>141010.0</c:v>
                </c:pt>
                <c:pt idx="395">
                  <c:v>34820.0</c:v>
                </c:pt>
                <c:pt idx="396">
                  <c:v>35516.0</c:v>
                </c:pt>
                <c:pt idx="397">
                  <c:v>7778.0</c:v>
                </c:pt>
                <c:pt idx="398">
                  <c:v>46432.0</c:v>
                </c:pt>
                <c:pt idx="399">
                  <c:v>140098.0</c:v>
                </c:pt>
                <c:pt idx="400">
                  <c:v>35168.0</c:v>
                </c:pt>
                <c:pt idx="401">
                  <c:v>35516.0</c:v>
                </c:pt>
                <c:pt idx="402">
                  <c:v>15772.0</c:v>
                </c:pt>
                <c:pt idx="403">
                  <c:v>20270.0</c:v>
                </c:pt>
                <c:pt idx="404">
                  <c:v>139966.0</c:v>
                </c:pt>
                <c:pt idx="405">
                  <c:v>35516.0</c:v>
                </c:pt>
                <c:pt idx="406">
                  <c:v>35300.0</c:v>
                </c:pt>
                <c:pt idx="407">
                  <c:v>35516.0</c:v>
                </c:pt>
                <c:pt idx="408">
                  <c:v>874.0</c:v>
                </c:pt>
                <c:pt idx="409">
                  <c:v>140662.0</c:v>
                </c:pt>
                <c:pt idx="410">
                  <c:v>34820.0</c:v>
                </c:pt>
                <c:pt idx="411">
                  <c:v>35516.0</c:v>
                </c:pt>
                <c:pt idx="412">
                  <c:v>35516.0</c:v>
                </c:pt>
                <c:pt idx="413">
                  <c:v>1006.0</c:v>
                </c:pt>
                <c:pt idx="414">
                  <c:v>140050.0</c:v>
                </c:pt>
                <c:pt idx="415">
                  <c:v>35516.0</c:v>
                </c:pt>
                <c:pt idx="416">
                  <c:v>36212.0</c:v>
                </c:pt>
                <c:pt idx="417">
                  <c:v>35516.0</c:v>
                </c:pt>
                <c:pt idx="418">
                  <c:v>874.0</c:v>
                </c:pt>
                <c:pt idx="419">
                  <c:v>265504.0</c:v>
                </c:pt>
                <c:pt idx="420">
                  <c:v>35516.0</c:v>
                </c:pt>
                <c:pt idx="421">
                  <c:v>34820.0</c:v>
                </c:pt>
                <c:pt idx="422">
                  <c:v>35516.0</c:v>
                </c:pt>
                <c:pt idx="423">
                  <c:v>1006.0</c:v>
                </c:pt>
                <c:pt idx="424">
                  <c:v>36640.0</c:v>
                </c:pt>
                <c:pt idx="425">
                  <c:v>35300.0</c:v>
                </c:pt>
                <c:pt idx="426">
                  <c:v>35084.0</c:v>
                </c:pt>
                <c:pt idx="427">
                  <c:v>35648.0</c:v>
                </c:pt>
                <c:pt idx="428">
                  <c:v>874.0</c:v>
                </c:pt>
                <c:pt idx="429">
                  <c:v>141358.0</c:v>
                </c:pt>
                <c:pt idx="430">
                  <c:v>35516.0</c:v>
                </c:pt>
                <c:pt idx="431">
                  <c:v>34952.0</c:v>
                </c:pt>
                <c:pt idx="432">
                  <c:v>35516.0</c:v>
                </c:pt>
                <c:pt idx="433">
                  <c:v>982.0</c:v>
                </c:pt>
                <c:pt idx="434">
                  <c:v>139438.0</c:v>
                </c:pt>
                <c:pt idx="435">
                  <c:v>34820.0</c:v>
                </c:pt>
                <c:pt idx="436">
                  <c:v>35516.0</c:v>
                </c:pt>
                <c:pt idx="437">
                  <c:v>35516.0</c:v>
                </c:pt>
                <c:pt idx="438">
                  <c:v>1006.0</c:v>
                </c:pt>
                <c:pt idx="439">
                  <c:v>141010.0</c:v>
                </c:pt>
                <c:pt idx="440">
                  <c:v>35516.0</c:v>
                </c:pt>
                <c:pt idx="441">
                  <c:v>35516.0</c:v>
                </c:pt>
                <c:pt idx="442">
                  <c:v>35516.0</c:v>
                </c:pt>
                <c:pt idx="443">
                  <c:v>5722.0</c:v>
                </c:pt>
                <c:pt idx="444">
                  <c:v>163666.0</c:v>
                </c:pt>
                <c:pt idx="445">
                  <c:v>35168.0</c:v>
                </c:pt>
                <c:pt idx="446">
                  <c:v>35168.0</c:v>
                </c:pt>
                <c:pt idx="447">
                  <c:v>35168.0</c:v>
                </c:pt>
                <c:pt idx="448">
                  <c:v>25171.0</c:v>
                </c:pt>
                <c:pt idx="449">
                  <c:v>115669.0</c:v>
                </c:pt>
                <c:pt idx="450">
                  <c:v>35168.0</c:v>
                </c:pt>
                <c:pt idx="451">
                  <c:v>35300.0</c:v>
                </c:pt>
                <c:pt idx="452">
                  <c:v>34820.0</c:v>
                </c:pt>
                <c:pt idx="453">
                  <c:v>34820.0</c:v>
                </c:pt>
                <c:pt idx="454">
                  <c:v>105672.0</c:v>
                </c:pt>
                <c:pt idx="455">
                  <c:v>35168.0</c:v>
                </c:pt>
                <c:pt idx="456">
                  <c:v>35516.0</c:v>
                </c:pt>
                <c:pt idx="457">
                  <c:v>34820.0</c:v>
                </c:pt>
                <c:pt idx="458">
                  <c:v>35694.0</c:v>
                </c:pt>
                <c:pt idx="459">
                  <c:v>114242.0</c:v>
                </c:pt>
                <c:pt idx="460">
                  <c:v>25508.0</c:v>
                </c:pt>
                <c:pt idx="461">
                  <c:v>35864.0</c:v>
                </c:pt>
                <c:pt idx="462">
                  <c:v>35168.0</c:v>
                </c:pt>
                <c:pt idx="463">
                  <c:v>34820.0</c:v>
                </c:pt>
                <c:pt idx="464">
                  <c:v>106741.0</c:v>
                </c:pt>
                <c:pt idx="465">
                  <c:v>34927.0</c:v>
                </c:pt>
                <c:pt idx="466">
                  <c:v>35516.0</c:v>
                </c:pt>
                <c:pt idx="467">
                  <c:v>35168.0</c:v>
                </c:pt>
                <c:pt idx="468">
                  <c:v>35516.0</c:v>
                </c:pt>
                <c:pt idx="469">
                  <c:v>168680.0</c:v>
                </c:pt>
                <c:pt idx="470">
                  <c:v>132.0</c:v>
                </c:pt>
                <c:pt idx="471">
                  <c:v>35432.0</c:v>
                </c:pt>
                <c:pt idx="472">
                  <c:v>35168.0</c:v>
                </c:pt>
                <c:pt idx="473">
                  <c:v>35996.0</c:v>
                </c:pt>
                <c:pt idx="474">
                  <c:v>141536.0</c:v>
                </c:pt>
                <c:pt idx="475">
                  <c:v>0.0</c:v>
                </c:pt>
                <c:pt idx="476">
                  <c:v>34952.0</c:v>
                </c:pt>
                <c:pt idx="477">
                  <c:v>35168.0</c:v>
                </c:pt>
                <c:pt idx="478">
                  <c:v>34928.0</c:v>
                </c:pt>
                <c:pt idx="479">
                  <c:v>115769.0</c:v>
                </c:pt>
                <c:pt idx="480">
                  <c:v>26463.0</c:v>
                </c:pt>
                <c:pt idx="481">
                  <c:v>35516.0</c:v>
                </c:pt>
                <c:pt idx="482">
                  <c:v>35864.0</c:v>
                </c:pt>
                <c:pt idx="483">
                  <c:v>35648.0</c:v>
                </c:pt>
                <c:pt idx="484">
                  <c:v>106550.0</c:v>
                </c:pt>
                <c:pt idx="485">
                  <c:v>33942.0</c:v>
                </c:pt>
                <c:pt idx="486">
                  <c:v>35864.0</c:v>
                </c:pt>
                <c:pt idx="487">
                  <c:v>35168.0</c:v>
                </c:pt>
                <c:pt idx="488">
                  <c:v>35864.0</c:v>
                </c:pt>
                <c:pt idx="489">
                  <c:v>140984.0</c:v>
                </c:pt>
                <c:pt idx="490">
                  <c:v>600.0</c:v>
                </c:pt>
                <c:pt idx="491">
                  <c:v>36278.0</c:v>
                </c:pt>
                <c:pt idx="492">
                  <c:v>35168.0</c:v>
                </c:pt>
                <c:pt idx="493">
                  <c:v>35930.0</c:v>
                </c:pt>
                <c:pt idx="494">
                  <c:v>132420.0</c:v>
                </c:pt>
                <c:pt idx="495">
                  <c:v>35168.0</c:v>
                </c:pt>
                <c:pt idx="496">
                  <c:v>35366.0</c:v>
                </c:pt>
                <c:pt idx="497">
                  <c:v>35168.0</c:v>
                </c:pt>
                <c:pt idx="498">
                  <c:v>35168.0</c:v>
                </c:pt>
                <c:pt idx="499">
                  <c:v>141536.0</c:v>
                </c:pt>
                <c:pt idx="500">
                  <c:v>0.0</c:v>
                </c:pt>
                <c:pt idx="501">
                  <c:v>35516.0</c:v>
                </c:pt>
                <c:pt idx="502">
                  <c:v>35168.0</c:v>
                </c:pt>
                <c:pt idx="503">
                  <c:v>35366.0</c:v>
                </c:pt>
                <c:pt idx="504">
                  <c:v>139796.0</c:v>
                </c:pt>
                <c:pt idx="505">
                  <c:v>0.0</c:v>
                </c:pt>
                <c:pt idx="506">
                  <c:v>34820.0</c:v>
                </c:pt>
                <c:pt idx="507">
                  <c:v>35516.0</c:v>
                </c:pt>
                <c:pt idx="508">
                  <c:v>36212.0</c:v>
                </c:pt>
                <c:pt idx="509">
                  <c:v>141536.0</c:v>
                </c:pt>
                <c:pt idx="510">
                  <c:v>198.0</c:v>
                </c:pt>
                <c:pt idx="511">
                  <c:v>35516.0</c:v>
                </c:pt>
                <c:pt idx="512">
                  <c:v>35516.0</c:v>
                </c:pt>
                <c:pt idx="513">
                  <c:v>35864.0</c:v>
                </c:pt>
                <c:pt idx="514">
                  <c:v>141536.0</c:v>
                </c:pt>
                <c:pt idx="515">
                  <c:v>0.0</c:v>
                </c:pt>
                <c:pt idx="516">
                  <c:v>35366.0</c:v>
                </c:pt>
                <c:pt idx="517">
                  <c:v>35516.0</c:v>
                </c:pt>
                <c:pt idx="518">
                  <c:v>35168.0</c:v>
                </c:pt>
                <c:pt idx="519">
                  <c:v>169952.0</c:v>
                </c:pt>
                <c:pt idx="520">
                  <c:v>0.0</c:v>
                </c:pt>
                <c:pt idx="521">
                  <c:v>34472.0</c:v>
                </c:pt>
                <c:pt idx="522">
                  <c:v>35168.0</c:v>
                </c:pt>
                <c:pt idx="523">
                  <c:v>35690.0</c:v>
                </c:pt>
                <c:pt idx="524">
                  <c:v>35694.0</c:v>
                </c:pt>
                <c:pt idx="525">
                  <c:v>140662.0</c:v>
                </c:pt>
                <c:pt idx="526">
                  <c:v>0.0</c:v>
                </c:pt>
                <c:pt idx="527">
                  <c:v>35168.0</c:v>
                </c:pt>
                <c:pt idx="528">
                  <c:v>34820.0</c:v>
                </c:pt>
                <c:pt idx="529">
                  <c:v>36738.0</c:v>
                </c:pt>
                <c:pt idx="530">
                  <c:v>140728.0</c:v>
                </c:pt>
                <c:pt idx="531">
                  <c:v>0.0</c:v>
                </c:pt>
                <c:pt idx="532">
                  <c:v>35516.0</c:v>
                </c:pt>
                <c:pt idx="533">
                  <c:v>34820.0</c:v>
                </c:pt>
                <c:pt idx="534">
                  <c:v>36174.0</c:v>
                </c:pt>
                <c:pt idx="535">
                  <c:v>140446.0</c:v>
                </c:pt>
                <c:pt idx="536">
                  <c:v>6324.0</c:v>
                </c:pt>
                <c:pt idx="537">
                  <c:v>29672.0</c:v>
                </c:pt>
                <c:pt idx="538">
                  <c:v>36278.0</c:v>
                </c:pt>
                <c:pt idx="539">
                  <c:v>35778.0</c:v>
                </c:pt>
                <c:pt idx="540">
                  <c:v>139966.0</c:v>
                </c:pt>
                <c:pt idx="541">
                  <c:v>9671.0</c:v>
                </c:pt>
                <c:pt idx="542">
                  <c:v>25911.0</c:v>
                </c:pt>
                <c:pt idx="543">
                  <c:v>35570.0</c:v>
                </c:pt>
                <c:pt idx="544">
                  <c:v>36042.0</c:v>
                </c:pt>
                <c:pt idx="545">
                  <c:v>166018.0</c:v>
                </c:pt>
                <c:pt idx="546">
                  <c:v>35864.0</c:v>
                </c:pt>
                <c:pt idx="547">
                  <c:v>0.0</c:v>
                </c:pt>
                <c:pt idx="548">
                  <c:v>35930.0</c:v>
                </c:pt>
                <c:pt idx="549">
                  <c:v>36042.0</c:v>
                </c:pt>
                <c:pt idx="550">
                  <c:v>139786.0</c:v>
                </c:pt>
                <c:pt idx="551">
                  <c:v>9264.0</c:v>
                </c:pt>
                <c:pt idx="552">
                  <c:v>25904.0</c:v>
                </c:pt>
                <c:pt idx="553">
                  <c:v>35516.0</c:v>
                </c:pt>
                <c:pt idx="554">
                  <c:v>35478.0</c:v>
                </c:pt>
                <c:pt idx="555">
                  <c:v>140992.0</c:v>
                </c:pt>
                <c:pt idx="556">
                  <c:v>35300.0</c:v>
                </c:pt>
                <c:pt idx="557">
                  <c:v>132.0</c:v>
                </c:pt>
                <c:pt idx="558">
                  <c:v>34952.0</c:v>
                </c:pt>
                <c:pt idx="559">
                  <c:v>35694.0</c:v>
                </c:pt>
                <c:pt idx="560">
                  <c:v>141010.0</c:v>
                </c:pt>
                <c:pt idx="561">
                  <c:v>35168.0</c:v>
                </c:pt>
                <c:pt idx="562">
                  <c:v>198.0</c:v>
                </c:pt>
                <c:pt idx="563">
                  <c:v>34820.0</c:v>
                </c:pt>
                <c:pt idx="564">
                  <c:v>35694.0</c:v>
                </c:pt>
                <c:pt idx="565">
                  <c:v>140314.0</c:v>
                </c:pt>
                <c:pt idx="566">
                  <c:v>35600.0</c:v>
                </c:pt>
                <c:pt idx="567">
                  <c:v>0.0</c:v>
                </c:pt>
                <c:pt idx="568">
                  <c:v>35234.0</c:v>
                </c:pt>
                <c:pt idx="569">
                  <c:v>36174.0</c:v>
                </c:pt>
                <c:pt idx="570">
                  <c:v>139966.0</c:v>
                </c:pt>
                <c:pt idx="571">
                  <c:v>35168.0</c:v>
                </c:pt>
                <c:pt idx="572">
                  <c:v>56467.0</c:v>
                </c:pt>
                <c:pt idx="573">
                  <c:v>7393.0</c:v>
                </c:pt>
                <c:pt idx="574">
                  <c:v>36042.0</c:v>
                </c:pt>
                <c:pt idx="575">
                  <c:v>139816.0</c:v>
                </c:pt>
                <c:pt idx="576">
                  <c:v>35168.0</c:v>
                </c:pt>
                <c:pt idx="577">
                  <c:v>35516.0</c:v>
                </c:pt>
                <c:pt idx="578">
                  <c:v>0.0</c:v>
                </c:pt>
                <c:pt idx="579">
                  <c:v>36042.0</c:v>
                </c:pt>
                <c:pt idx="580">
                  <c:v>139618.0</c:v>
                </c:pt>
                <c:pt idx="581">
                  <c:v>35516.0</c:v>
                </c:pt>
                <c:pt idx="582">
                  <c:v>35018.0</c:v>
                </c:pt>
                <c:pt idx="583">
                  <c:v>0.0</c:v>
                </c:pt>
                <c:pt idx="584">
                  <c:v>36738.0</c:v>
                </c:pt>
                <c:pt idx="585">
                  <c:v>139618.0</c:v>
                </c:pt>
                <c:pt idx="586">
                  <c:v>34820.0</c:v>
                </c:pt>
                <c:pt idx="587">
                  <c:v>35864.0</c:v>
                </c:pt>
                <c:pt idx="588">
                  <c:v>0.0</c:v>
                </c:pt>
                <c:pt idx="589">
                  <c:v>36576.0</c:v>
                </c:pt>
                <c:pt idx="590">
                  <c:v>139966.0</c:v>
                </c:pt>
                <c:pt idx="591">
                  <c:v>35168.0</c:v>
                </c:pt>
                <c:pt idx="592">
                  <c:v>35168.0</c:v>
                </c:pt>
                <c:pt idx="593">
                  <c:v>35168.0</c:v>
                </c:pt>
                <c:pt idx="594">
                  <c:v>874.0</c:v>
                </c:pt>
                <c:pt idx="595">
                  <c:v>140446.0</c:v>
                </c:pt>
                <c:pt idx="596">
                  <c:v>35516.0</c:v>
                </c:pt>
                <c:pt idx="597">
                  <c:v>35168.0</c:v>
                </c:pt>
                <c:pt idx="598">
                  <c:v>34820.0</c:v>
                </c:pt>
                <c:pt idx="599">
                  <c:v>940.0</c:v>
                </c:pt>
                <c:pt idx="600">
                  <c:v>170458.0</c:v>
                </c:pt>
                <c:pt idx="601">
                  <c:v>35582.0</c:v>
                </c:pt>
                <c:pt idx="602">
                  <c:v>35018.0</c:v>
                </c:pt>
                <c:pt idx="603">
                  <c:v>35582.0</c:v>
                </c:pt>
                <c:pt idx="604">
                  <c:v>2610.0</c:v>
                </c:pt>
                <c:pt idx="605">
                  <c:v>139622.0</c:v>
                </c:pt>
                <c:pt idx="606">
                  <c:v>34820.0</c:v>
                </c:pt>
                <c:pt idx="607">
                  <c:v>34886.0</c:v>
                </c:pt>
                <c:pt idx="608">
                  <c:v>34820.0</c:v>
                </c:pt>
                <c:pt idx="609">
                  <c:v>30944.0</c:v>
                </c:pt>
                <c:pt idx="610">
                  <c:v>110004.0</c:v>
                </c:pt>
                <c:pt idx="611">
                  <c:v>35516.0</c:v>
                </c:pt>
                <c:pt idx="612">
                  <c:v>35168.0</c:v>
                </c:pt>
                <c:pt idx="613">
                  <c:v>34820.0</c:v>
                </c:pt>
                <c:pt idx="614">
                  <c:v>7952.0</c:v>
                </c:pt>
                <c:pt idx="615">
                  <c:v>27808.0</c:v>
                </c:pt>
                <c:pt idx="616">
                  <c:v>141010.0</c:v>
                </c:pt>
                <c:pt idx="617">
                  <c:v>34376.0</c:v>
                </c:pt>
                <c:pt idx="618">
                  <c:v>34820.0</c:v>
                </c:pt>
                <c:pt idx="619">
                  <c:v>15524.0</c:v>
                </c:pt>
                <c:pt idx="620">
                  <c:v>21214.0</c:v>
                </c:pt>
                <c:pt idx="621">
                  <c:v>141076.0</c:v>
                </c:pt>
                <c:pt idx="622">
                  <c:v>35582.0</c:v>
                </c:pt>
                <c:pt idx="623">
                  <c:v>35168.0</c:v>
                </c:pt>
                <c:pt idx="624">
                  <c:v>35582.0</c:v>
                </c:pt>
                <c:pt idx="625">
                  <c:v>874.0</c:v>
                </c:pt>
                <c:pt idx="626">
                  <c:v>139966.0</c:v>
                </c:pt>
                <c:pt idx="627">
                  <c:v>35300.0</c:v>
                </c:pt>
                <c:pt idx="628">
                  <c:v>36212.0</c:v>
                </c:pt>
                <c:pt idx="629">
                  <c:v>35168.0</c:v>
                </c:pt>
                <c:pt idx="630">
                  <c:v>874.0</c:v>
                </c:pt>
                <c:pt idx="631">
                  <c:v>172690.0</c:v>
                </c:pt>
                <c:pt idx="632">
                  <c:v>35168.0</c:v>
                </c:pt>
                <c:pt idx="633">
                  <c:v>34820.0</c:v>
                </c:pt>
                <c:pt idx="634">
                  <c:v>35996.0</c:v>
                </c:pt>
                <c:pt idx="635">
                  <c:v>874.0</c:v>
                </c:pt>
                <c:pt idx="636">
                  <c:v>140662.0</c:v>
                </c:pt>
                <c:pt idx="637">
                  <c:v>35168.0</c:v>
                </c:pt>
                <c:pt idx="638">
                  <c:v>34124.0</c:v>
                </c:pt>
                <c:pt idx="639">
                  <c:v>35168.0</c:v>
                </c:pt>
                <c:pt idx="640">
                  <c:v>1006.0</c:v>
                </c:pt>
                <c:pt idx="641">
                  <c:v>140662.0</c:v>
                </c:pt>
                <c:pt idx="642">
                  <c:v>36212.0</c:v>
                </c:pt>
                <c:pt idx="643">
                  <c:v>35168.0</c:v>
                </c:pt>
                <c:pt idx="644">
                  <c:v>35168.0</c:v>
                </c:pt>
                <c:pt idx="645">
                  <c:v>1270.0</c:v>
                </c:pt>
                <c:pt idx="646">
                  <c:v>139750.0</c:v>
                </c:pt>
                <c:pt idx="647">
                  <c:v>36128.0</c:v>
                </c:pt>
                <c:pt idx="648">
                  <c:v>34820.0</c:v>
                </c:pt>
                <c:pt idx="649">
                  <c:v>36344.0</c:v>
                </c:pt>
                <c:pt idx="650">
                  <c:v>8334.0</c:v>
                </c:pt>
                <c:pt idx="651">
                  <c:v>133550.0</c:v>
                </c:pt>
                <c:pt idx="652">
                  <c:v>35300.0</c:v>
                </c:pt>
                <c:pt idx="653">
                  <c:v>33680.0</c:v>
                </c:pt>
                <c:pt idx="654">
                  <c:v>34940.0</c:v>
                </c:pt>
                <c:pt idx="655">
                  <c:v>874.0</c:v>
                </c:pt>
                <c:pt idx="656">
                  <c:v>141010.0</c:v>
                </c:pt>
                <c:pt idx="657">
                  <c:v>35864.0</c:v>
                </c:pt>
                <c:pt idx="658">
                  <c:v>34820.0</c:v>
                </c:pt>
                <c:pt idx="659">
                  <c:v>35648.0</c:v>
                </c:pt>
                <c:pt idx="660">
                  <c:v>9024.0</c:v>
                </c:pt>
                <c:pt idx="661">
                  <c:v>165230.0</c:v>
                </c:pt>
                <c:pt idx="662">
                  <c:v>35516.0</c:v>
                </c:pt>
                <c:pt idx="663">
                  <c:v>35168.0</c:v>
                </c:pt>
                <c:pt idx="664">
                  <c:v>35168.0</c:v>
                </c:pt>
                <c:pt idx="665">
                  <c:v>36042.0</c:v>
                </c:pt>
                <c:pt idx="666">
                  <c:v>104930.0</c:v>
                </c:pt>
                <c:pt idx="667">
                  <c:v>35930.0</c:v>
                </c:pt>
                <c:pt idx="668">
                  <c:v>34472.0</c:v>
                </c:pt>
                <c:pt idx="669">
                  <c:v>35168.0</c:v>
                </c:pt>
                <c:pt idx="670">
                  <c:v>35694.0</c:v>
                </c:pt>
                <c:pt idx="671">
                  <c:v>104798.0</c:v>
                </c:pt>
                <c:pt idx="672">
                  <c:v>35300.0</c:v>
                </c:pt>
                <c:pt idx="673">
                  <c:v>35168.0</c:v>
                </c:pt>
                <c:pt idx="674">
                  <c:v>35570.0</c:v>
                </c:pt>
                <c:pt idx="675">
                  <c:v>36042.0</c:v>
                </c:pt>
                <c:pt idx="676">
                  <c:v>105146.0</c:v>
                </c:pt>
                <c:pt idx="677">
                  <c:v>35516.0</c:v>
                </c:pt>
                <c:pt idx="678">
                  <c:v>36212.0</c:v>
                </c:pt>
                <c:pt idx="679">
                  <c:v>34952.0</c:v>
                </c:pt>
                <c:pt idx="680">
                  <c:v>35694.0</c:v>
                </c:pt>
                <c:pt idx="681">
                  <c:v>105146.0</c:v>
                </c:pt>
                <c:pt idx="682">
                  <c:v>35864.0</c:v>
                </c:pt>
                <c:pt idx="683">
                  <c:v>34820.0</c:v>
                </c:pt>
                <c:pt idx="684">
                  <c:v>35864.0</c:v>
                </c:pt>
                <c:pt idx="685">
                  <c:v>36870.0</c:v>
                </c:pt>
                <c:pt idx="686">
                  <c:v>105410.0</c:v>
                </c:pt>
                <c:pt idx="687">
                  <c:v>34820.0</c:v>
                </c:pt>
                <c:pt idx="688">
                  <c:v>35582.0</c:v>
                </c:pt>
                <c:pt idx="689">
                  <c:v>35234.0</c:v>
                </c:pt>
                <c:pt idx="690">
                  <c:v>36390.0</c:v>
                </c:pt>
                <c:pt idx="691">
                  <c:v>105146.0</c:v>
                </c:pt>
                <c:pt idx="692">
                  <c:v>35864.0</c:v>
                </c:pt>
                <c:pt idx="693">
                  <c:v>68102.0</c:v>
                </c:pt>
                <c:pt idx="694">
                  <c:v>35516.0</c:v>
                </c:pt>
                <c:pt idx="695">
                  <c:v>36042.0</c:v>
                </c:pt>
                <c:pt idx="696">
                  <c:v>0.0</c:v>
                </c:pt>
                <c:pt idx="697">
                  <c:v>139966.0</c:v>
                </c:pt>
                <c:pt idx="698">
                  <c:v>35168.0</c:v>
                </c:pt>
                <c:pt idx="699">
                  <c:v>34994.0</c:v>
                </c:pt>
                <c:pt idx="700">
                  <c:v>35694.0</c:v>
                </c:pt>
                <c:pt idx="701">
                  <c:v>0.0</c:v>
                </c:pt>
                <c:pt idx="702">
                  <c:v>139966.0</c:v>
                </c:pt>
                <c:pt idx="703">
                  <c:v>35168.0</c:v>
                </c:pt>
                <c:pt idx="704">
                  <c:v>35168.0</c:v>
                </c:pt>
                <c:pt idx="705">
                  <c:v>35168.0</c:v>
                </c:pt>
                <c:pt idx="706">
                  <c:v>15868.0</c:v>
                </c:pt>
                <c:pt idx="707">
                  <c:v>125734.0</c:v>
                </c:pt>
                <c:pt idx="708">
                  <c:v>35168.0</c:v>
                </c:pt>
                <c:pt idx="709">
                  <c:v>34820.0</c:v>
                </c:pt>
                <c:pt idx="710">
                  <c:v>35864.0</c:v>
                </c:pt>
                <c:pt idx="711">
                  <c:v>36240.0</c:v>
                </c:pt>
                <c:pt idx="712">
                  <c:v>105212.0</c:v>
                </c:pt>
                <c:pt idx="713">
                  <c:v>34952.0</c:v>
                </c:pt>
                <c:pt idx="714">
                  <c:v>34472.0</c:v>
                </c:pt>
                <c:pt idx="715">
                  <c:v>34886.0</c:v>
                </c:pt>
                <c:pt idx="716">
                  <c:v>35694.0</c:v>
                </c:pt>
                <c:pt idx="717">
                  <c:v>105146.0</c:v>
                </c:pt>
                <c:pt idx="718">
                  <c:v>35582.0</c:v>
                </c:pt>
                <c:pt idx="719">
                  <c:v>35516.0</c:v>
                </c:pt>
                <c:pt idx="720">
                  <c:v>35930.0</c:v>
                </c:pt>
                <c:pt idx="721">
                  <c:v>10911.0</c:v>
                </c:pt>
                <c:pt idx="722">
                  <c:v>130277.0</c:v>
                </c:pt>
                <c:pt idx="723">
                  <c:v>35864.0</c:v>
                </c:pt>
                <c:pt idx="724">
                  <c:v>35864.0</c:v>
                </c:pt>
                <c:pt idx="725">
                  <c:v>34538.0</c:v>
                </c:pt>
                <c:pt idx="726">
                  <c:v>29440.0</c:v>
                </c:pt>
                <c:pt idx="727">
                  <c:v>147958.0</c:v>
                </c:pt>
                <c:pt idx="728">
                  <c:v>35516.0</c:v>
                </c:pt>
                <c:pt idx="729">
                  <c:v>35864.0</c:v>
                </c:pt>
                <c:pt idx="730">
                  <c:v>35168.0</c:v>
                </c:pt>
                <c:pt idx="731">
                  <c:v>1138.0</c:v>
                </c:pt>
                <c:pt idx="732">
                  <c:v>140992.0</c:v>
                </c:pt>
                <c:pt idx="733">
                  <c:v>36062.0</c:v>
                </c:pt>
                <c:pt idx="734">
                  <c:v>35168.0</c:v>
                </c:pt>
                <c:pt idx="735">
                  <c:v>34952.0</c:v>
                </c:pt>
                <c:pt idx="736">
                  <c:v>874.0</c:v>
                </c:pt>
                <c:pt idx="737">
                  <c:v>141010.0</c:v>
                </c:pt>
                <c:pt idx="738">
                  <c:v>36278.0</c:v>
                </c:pt>
                <c:pt idx="739">
                  <c:v>34604.0</c:v>
                </c:pt>
                <c:pt idx="740">
                  <c:v>35222.0</c:v>
                </c:pt>
                <c:pt idx="741">
                  <c:v>874.0</c:v>
                </c:pt>
                <c:pt idx="742">
                  <c:v>140662.0</c:v>
                </c:pt>
                <c:pt idx="743">
                  <c:v>35864.0</c:v>
                </c:pt>
                <c:pt idx="744">
                  <c:v>35168.0</c:v>
                </c:pt>
                <c:pt idx="745">
                  <c:v>36062.0</c:v>
                </c:pt>
                <c:pt idx="746">
                  <c:v>874.0</c:v>
                </c:pt>
                <c:pt idx="747">
                  <c:v>140662.0</c:v>
                </c:pt>
                <c:pt idx="748">
                  <c:v>36212.0</c:v>
                </c:pt>
                <c:pt idx="749">
                  <c:v>35864.0</c:v>
                </c:pt>
                <c:pt idx="750">
                  <c:v>35168.0</c:v>
                </c:pt>
                <c:pt idx="751">
                  <c:v>874.0</c:v>
                </c:pt>
                <c:pt idx="752">
                  <c:v>133266.0</c:v>
                </c:pt>
                <c:pt idx="753">
                  <c:v>43110.0</c:v>
                </c:pt>
                <c:pt idx="754">
                  <c:v>35516.0</c:v>
                </c:pt>
                <c:pt idx="755">
                  <c:v>35168.0</c:v>
                </c:pt>
                <c:pt idx="756">
                  <c:v>874.0</c:v>
                </c:pt>
                <c:pt idx="757">
                  <c:v>35168.0</c:v>
                </c:pt>
                <c:pt idx="758">
                  <c:v>140662.0</c:v>
                </c:pt>
                <c:pt idx="759">
                  <c:v>68366.0</c:v>
                </c:pt>
                <c:pt idx="760">
                  <c:v>33764.0</c:v>
                </c:pt>
                <c:pt idx="761">
                  <c:v>0.0</c:v>
                </c:pt>
                <c:pt idx="762">
                  <c:v>36390.0</c:v>
                </c:pt>
                <c:pt idx="763">
                  <c:v>140314.0</c:v>
                </c:pt>
                <c:pt idx="764">
                  <c:v>35516.0</c:v>
                </c:pt>
                <c:pt idx="765">
                  <c:v>35006.0</c:v>
                </c:pt>
                <c:pt idx="766">
                  <c:v>0.0</c:v>
                </c:pt>
                <c:pt idx="767">
                  <c:v>36174.0</c:v>
                </c:pt>
                <c:pt idx="768">
                  <c:v>140446.0</c:v>
                </c:pt>
                <c:pt idx="769">
                  <c:v>35582.0</c:v>
                </c:pt>
                <c:pt idx="770">
                  <c:v>35864.0</c:v>
                </c:pt>
                <c:pt idx="771">
                  <c:v>66.0</c:v>
                </c:pt>
                <c:pt idx="772">
                  <c:v>36522.0</c:v>
                </c:pt>
                <c:pt idx="773">
                  <c:v>141358.0</c:v>
                </c:pt>
                <c:pt idx="774">
                  <c:v>35168.0</c:v>
                </c:pt>
                <c:pt idx="775">
                  <c:v>35234.0</c:v>
                </c:pt>
                <c:pt idx="776">
                  <c:v>0.0</c:v>
                </c:pt>
                <c:pt idx="777">
                  <c:v>35346.0</c:v>
                </c:pt>
                <c:pt idx="778">
                  <c:v>35864.0</c:v>
                </c:pt>
                <c:pt idx="779">
                  <c:v>140446.0</c:v>
                </c:pt>
                <c:pt idx="780">
                  <c:v>35168.0</c:v>
                </c:pt>
                <c:pt idx="781">
                  <c:v>66.0</c:v>
                </c:pt>
                <c:pt idx="782">
                  <c:v>36192.0</c:v>
                </c:pt>
                <c:pt idx="783">
                  <c:v>35648.0</c:v>
                </c:pt>
                <c:pt idx="784">
                  <c:v>140032.0</c:v>
                </c:pt>
                <c:pt idx="785">
                  <c:v>34886.0</c:v>
                </c:pt>
                <c:pt idx="786">
                  <c:v>108.0</c:v>
                </c:pt>
                <c:pt idx="787">
                  <c:v>35760.0</c:v>
                </c:pt>
                <c:pt idx="788">
                  <c:v>35234.0</c:v>
                </c:pt>
                <c:pt idx="789">
                  <c:v>141010.0</c:v>
                </c:pt>
                <c:pt idx="790">
                  <c:v>35234.0</c:v>
                </c:pt>
                <c:pt idx="791">
                  <c:v>0.0</c:v>
                </c:pt>
                <c:pt idx="792">
                  <c:v>35694.0</c:v>
                </c:pt>
                <c:pt idx="793">
                  <c:v>34472.0</c:v>
                </c:pt>
                <c:pt idx="794">
                  <c:v>177622.0</c:v>
                </c:pt>
                <c:pt idx="795">
                  <c:v>35234.0</c:v>
                </c:pt>
                <c:pt idx="796">
                  <c:v>0.0</c:v>
                </c:pt>
                <c:pt idx="797">
                  <c:v>35318.0</c:v>
                </c:pt>
                <c:pt idx="798">
                  <c:v>36126.0</c:v>
                </c:pt>
                <c:pt idx="799">
                  <c:v>140314.0</c:v>
                </c:pt>
                <c:pt idx="800">
                  <c:v>34124.0</c:v>
                </c:pt>
                <c:pt idx="801">
                  <c:v>0.0</c:v>
                </c:pt>
                <c:pt idx="802">
                  <c:v>34886.0</c:v>
                </c:pt>
                <c:pt idx="803">
                  <c:v>37350.0</c:v>
                </c:pt>
                <c:pt idx="804">
                  <c:v>140728.0</c:v>
                </c:pt>
                <c:pt idx="805">
                  <c:v>35930.0</c:v>
                </c:pt>
                <c:pt idx="806">
                  <c:v>12648.0</c:v>
                </c:pt>
                <c:pt idx="807">
                  <c:v>22238.0</c:v>
                </c:pt>
                <c:pt idx="808">
                  <c:v>35580.0</c:v>
                </c:pt>
                <c:pt idx="809">
                  <c:v>141010.0</c:v>
                </c:pt>
                <c:pt idx="810">
                  <c:v>34952.0</c:v>
                </c:pt>
                <c:pt idx="811">
                  <c:v>35168.0</c:v>
                </c:pt>
                <c:pt idx="812">
                  <c:v>0.0</c:v>
                </c:pt>
                <c:pt idx="813">
                  <c:v>35694.0</c:v>
                </c:pt>
                <c:pt idx="814">
                  <c:v>140314.0</c:v>
                </c:pt>
                <c:pt idx="815">
                  <c:v>35234.0</c:v>
                </c:pt>
                <c:pt idx="816">
                  <c:v>35168.0</c:v>
                </c:pt>
                <c:pt idx="817">
                  <c:v>132.0</c:v>
                </c:pt>
                <c:pt idx="818">
                  <c:v>36474.0</c:v>
                </c:pt>
                <c:pt idx="819">
                  <c:v>140314.0</c:v>
                </c:pt>
                <c:pt idx="820">
                  <c:v>34820.0</c:v>
                </c:pt>
                <c:pt idx="821">
                  <c:v>35516.0</c:v>
                </c:pt>
                <c:pt idx="822">
                  <c:v>9959.0</c:v>
                </c:pt>
                <c:pt idx="823">
                  <c:v>26269.0</c:v>
                </c:pt>
                <c:pt idx="824">
                  <c:v>116578.0</c:v>
                </c:pt>
                <c:pt idx="825">
                  <c:v>92582.0</c:v>
                </c:pt>
                <c:pt idx="826">
                  <c:v>35168.0</c:v>
                </c:pt>
                <c:pt idx="827">
                  <c:v>35234.0</c:v>
                </c:pt>
                <c:pt idx="828">
                  <c:v>874.0</c:v>
                </c:pt>
                <c:pt idx="829">
                  <c:v>34124.0</c:v>
                </c:pt>
                <c:pt idx="830">
                  <c:v>140164.0</c:v>
                </c:pt>
                <c:pt idx="831">
                  <c:v>35516.0</c:v>
                </c:pt>
                <c:pt idx="832">
                  <c:v>35516.0</c:v>
                </c:pt>
                <c:pt idx="833">
                  <c:v>874.0</c:v>
                </c:pt>
                <c:pt idx="834">
                  <c:v>34820.0</c:v>
                </c:pt>
                <c:pt idx="835">
                  <c:v>140662.0</c:v>
                </c:pt>
                <c:pt idx="836">
                  <c:v>35516.0</c:v>
                </c:pt>
                <c:pt idx="837">
                  <c:v>35702.0</c:v>
                </c:pt>
                <c:pt idx="838">
                  <c:v>36390.0</c:v>
                </c:pt>
                <c:pt idx="839">
                  <c:v>0.0</c:v>
                </c:pt>
                <c:pt idx="840">
                  <c:v>139966.0</c:v>
                </c:pt>
                <c:pt idx="841">
                  <c:v>35516.0</c:v>
                </c:pt>
                <c:pt idx="842">
                  <c:v>35864.0</c:v>
                </c:pt>
                <c:pt idx="843">
                  <c:v>36174.0</c:v>
                </c:pt>
                <c:pt idx="844">
                  <c:v>264.0</c:v>
                </c:pt>
                <c:pt idx="845">
                  <c:v>140380.0</c:v>
                </c:pt>
                <c:pt idx="846">
                  <c:v>35168.0</c:v>
                </c:pt>
                <c:pt idx="847">
                  <c:v>35234.0</c:v>
                </c:pt>
                <c:pt idx="848">
                  <c:v>36042.0</c:v>
                </c:pt>
                <c:pt idx="849">
                  <c:v>35516.0</c:v>
                </c:pt>
                <c:pt idx="850">
                  <c:v>104864.0</c:v>
                </c:pt>
                <c:pt idx="851">
                  <c:v>35648.0</c:v>
                </c:pt>
                <c:pt idx="852">
                  <c:v>35516.0</c:v>
                </c:pt>
                <c:pt idx="853">
                  <c:v>36738.0</c:v>
                </c:pt>
                <c:pt idx="854">
                  <c:v>35168.0</c:v>
                </c:pt>
                <c:pt idx="855">
                  <c:v>105146.0</c:v>
                </c:pt>
                <c:pt idx="856">
                  <c:v>35168.0</c:v>
                </c:pt>
                <c:pt idx="857">
                  <c:v>35354.0</c:v>
                </c:pt>
                <c:pt idx="858">
                  <c:v>36390.0</c:v>
                </c:pt>
                <c:pt idx="859">
                  <c:v>35864.0</c:v>
                </c:pt>
                <c:pt idx="860">
                  <c:v>139966.0</c:v>
                </c:pt>
                <c:pt idx="861">
                  <c:v>0.0</c:v>
                </c:pt>
                <c:pt idx="862">
                  <c:v>35168.0</c:v>
                </c:pt>
                <c:pt idx="863">
                  <c:v>35252.0</c:v>
                </c:pt>
                <c:pt idx="864">
                  <c:v>36720.0</c:v>
                </c:pt>
                <c:pt idx="865">
                  <c:v>35582.0</c:v>
                </c:pt>
                <c:pt idx="866">
                  <c:v>141076.0</c:v>
                </c:pt>
                <c:pt idx="867">
                  <c:v>19779.0</c:v>
                </c:pt>
              </c:numCache>
            </c:numRef>
          </c:val>
          <c:smooth val="0"/>
        </c:ser>
        <c:ser>
          <c:idx val="2"/>
          <c:order val="2"/>
          <c:tx>
            <c:strRef>
              <c:f>'Larger File Size.csv'!$D$1</c:f>
              <c:strCache>
                <c:ptCount val="1"/>
                <c:pt idx="0">
                  <c:v>1 File</c:v>
                </c:pt>
              </c:strCache>
            </c:strRef>
          </c:tx>
          <c:spPr>
            <a:ln w="12700">
              <a:solidFill>
                <a:srgbClr val="FF00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Size.csv'!$D$2:$D$1376</c:f>
              <c:numCache>
                <c:formatCode>General</c:formatCode>
                <c:ptCount val="1375"/>
                <c:pt idx="0">
                  <c:v>15116.0</c:v>
                </c:pt>
                <c:pt idx="1">
                  <c:v>0.0</c:v>
                </c:pt>
                <c:pt idx="2">
                  <c:v>18430.0</c:v>
                </c:pt>
                <c:pt idx="3">
                  <c:v>15838.0</c:v>
                </c:pt>
                <c:pt idx="4">
                  <c:v>16102.0</c:v>
                </c:pt>
                <c:pt idx="5">
                  <c:v>16102.0</c:v>
                </c:pt>
                <c:pt idx="6">
                  <c:v>16450.0</c:v>
                </c:pt>
                <c:pt idx="7">
                  <c:v>31824.0</c:v>
                </c:pt>
                <c:pt idx="8">
                  <c:v>16102.0</c:v>
                </c:pt>
                <c:pt idx="9">
                  <c:v>16450.0</c:v>
                </c:pt>
                <c:pt idx="10">
                  <c:v>16102.0</c:v>
                </c:pt>
                <c:pt idx="11">
                  <c:v>16102.0</c:v>
                </c:pt>
                <c:pt idx="12">
                  <c:v>18550.0</c:v>
                </c:pt>
                <c:pt idx="13">
                  <c:v>15844.0</c:v>
                </c:pt>
                <c:pt idx="14">
                  <c:v>15412.0</c:v>
                </c:pt>
                <c:pt idx="15">
                  <c:v>16108.0</c:v>
                </c:pt>
                <c:pt idx="16">
                  <c:v>7929.0</c:v>
                </c:pt>
                <c:pt idx="17">
                  <c:v>218761.0</c:v>
                </c:pt>
                <c:pt idx="18">
                  <c:v>15844.0</c:v>
                </c:pt>
                <c:pt idx="19">
                  <c:v>16456.0</c:v>
                </c:pt>
                <c:pt idx="20">
                  <c:v>16108.0</c:v>
                </c:pt>
                <c:pt idx="21">
                  <c:v>16456.0</c:v>
                </c:pt>
                <c:pt idx="22">
                  <c:v>19162.0</c:v>
                </c:pt>
                <c:pt idx="23">
                  <c:v>15760.0</c:v>
                </c:pt>
                <c:pt idx="24">
                  <c:v>15760.0</c:v>
                </c:pt>
                <c:pt idx="25">
                  <c:v>16108.0</c:v>
                </c:pt>
                <c:pt idx="26">
                  <c:v>15496.0</c:v>
                </c:pt>
                <c:pt idx="27">
                  <c:v>123532.0</c:v>
                </c:pt>
                <c:pt idx="28">
                  <c:v>16456.0</c:v>
                </c:pt>
                <c:pt idx="29">
                  <c:v>16456.0</c:v>
                </c:pt>
                <c:pt idx="30">
                  <c:v>16456.0</c:v>
                </c:pt>
                <c:pt idx="31">
                  <c:v>16456.0</c:v>
                </c:pt>
                <c:pt idx="32">
                  <c:v>123100.0</c:v>
                </c:pt>
                <c:pt idx="33">
                  <c:v>16108.0</c:v>
                </c:pt>
                <c:pt idx="34">
                  <c:v>16456.0</c:v>
                </c:pt>
                <c:pt idx="35">
                  <c:v>16456.0</c:v>
                </c:pt>
                <c:pt idx="36">
                  <c:v>17330.0</c:v>
                </c:pt>
                <c:pt idx="37">
                  <c:v>122922.0</c:v>
                </c:pt>
                <c:pt idx="38">
                  <c:v>16108.0</c:v>
                </c:pt>
                <c:pt idx="39">
                  <c:v>6378.0</c:v>
                </c:pt>
                <c:pt idx="40">
                  <c:v>10078.0</c:v>
                </c:pt>
                <c:pt idx="41">
                  <c:v>123184.0</c:v>
                </c:pt>
                <c:pt idx="42">
                  <c:v>15760.0</c:v>
                </c:pt>
                <c:pt idx="43">
                  <c:v>16108.0</c:v>
                </c:pt>
                <c:pt idx="44">
                  <c:v>16456.0</c:v>
                </c:pt>
                <c:pt idx="45">
                  <c:v>16108.0</c:v>
                </c:pt>
                <c:pt idx="46">
                  <c:v>122476.0</c:v>
                </c:pt>
                <c:pt idx="47">
                  <c:v>16456.0</c:v>
                </c:pt>
                <c:pt idx="48">
                  <c:v>17776.0</c:v>
                </c:pt>
                <c:pt idx="49">
                  <c:v>16456.0</c:v>
                </c:pt>
                <c:pt idx="50">
                  <c:v>16456.0</c:v>
                </c:pt>
                <c:pt idx="51">
                  <c:v>122836.0</c:v>
                </c:pt>
                <c:pt idx="52">
                  <c:v>16456.0</c:v>
                </c:pt>
                <c:pt idx="53">
                  <c:v>15760.0</c:v>
                </c:pt>
                <c:pt idx="54">
                  <c:v>16456.0</c:v>
                </c:pt>
                <c:pt idx="55">
                  <c:v>16456.0</c:v>
                </c:pt>
                <c:pt idx="56">
                  <c:v>122476.0</c:v>
                </c:pt>
                <c:pt idx="57">
                  <c:v>17692.0</c:v>
                </c:pt>
                <c:pt idx="58">
                  <c:v>16108.0</c:v>
                </c:pt>
                <c:pt idx="59">
                  <c:v>16456.0</c:v>
                </c:pt>
                <c:pt idx="60">
                  <c:v>16456.0</c:v>
                </c:pt>
                <c:pt idx="61">
                  <c:v>123532.0</c:v>
                </c:pt>
                <c:pt idx="62">
                  <c:v>16456.0</c:v>
                </c:pt>
                <c:pt idx="63">
                  <c:v>11103.0</c:v>
                </c:pt>
                <c:pt idx="64">
                  <c:v>5353.0</c:v>
                </c:pt>
                <c:pt idx="65">
                  <c:v>16982.0</c:v>
                </c:pt>
                <c:pt idx="66">
                  <c:v>122574.0</c:v>
                </c:pt>
                <c:pt idx="67">
                  <c:v>16108.0</c:v>
                </c:pt>
                <c:pt idx="68">
                  <c:v>16108.0</c:v>
                </c:pt>
                <c:pt idx="69">
                  <c:v>16108.0</c:v>
                </c:pt>
                <c:pt idx="70">
                  <c:v>16982.0</c:v>
                </c:pt>
                <c:pt idx="71">
                  <c:v>121254.0</c:v>
                </c:pt>
                <c:pt idx="72">
                  <c:v>16108.0</c:v>
                </c:pt>
                <c:pt idx="73">
                  <c:v>16108.0</c:v>
                </c:pt>
                <c:pt idx="74">
                  <c:v>15760.0</c:v>
                </c:pt>
                <c:pt idx="75">
                  <c:v>102881.0</c:v>
                </c:pt>
                <c:pt idx="76">
                  <c:v>51177.0</c:v>
                </c:pt>
                <c:pt idx="77">
                  <c:v>16108.0</c:v>
                </c:pt>
                <c:pt idx="78">
                  <c:v>16456.0</c:v>
                </c:pt>
                <c:pt idx="79">
                  <c:v>17116.0</c:v>
                </c:pt>
                <c:pt idx="80">
                  <c:v>122128.0</c:v>
                </c:pt>
                <c:pt idx="81">
                  <c:v>16108.0</c:v>
                </c:pt>
                <c:pt idx="82">
                  <c:v>16108.0</c:v>
                </c:pt>
                <c:pt idx="83">
                  <c:v>16456.0</c:v>
                </c:pt>
                <c:pt idx="84">
                  <c:v>16456.0</c:v>
                </c:pt>
                <c:pt idx="85">
                  <c:v>123184.0</c:v>
                </c:pt>
                <c:pt idx="86">
                  <c:v>16456.0</c:v>
                </c:pt>
                <c:pt idx="87">
                  <c:v>16456.0</c:v>
                </c:pt>
                <c:pt idx="88">
                  <c:v>589.0</c:v>
                </c:pt>
                <c:pt idx="89">
                  <c:v>15255.0</c:v>
                </c:pt>
                <c:pt idx="90">
                  <c:v>123184.0</c:v>
                </c:pt>
                <c:pt idx="91">
                  <c:v>16456.0</c:v>
                </c:pt>
                <c:pt idx="92">
                  <c:v>16456.0</c:v>
                </c:pt>
                <c:pt idx="93">
                  <c:v>16108.0</c:v>
                </c:pt>
                <c:pt idx="94">
                  <c:v>16982.0</c:v>
                </c:pt>
                <c:pt idx="95">
                  <c:v>121254.0</c:v>
                </c:pt>
                <c:pt idx="96">
                  <c:v>16456.0</c:v>
                </c:pt>
                <c:pt idx="97">
                  <c:v>16108.0</c:v>
                </c:pt>
                <c:pt idx="98">
                  <c:v>16108.0</c:v>
                </c:pt>
                <c:pt idx="99">
                  <c:v>124156.0</c:v>
                </c:pt>
                <c:pt idx="100">
                  <c:v>15412.0</c:v>
                </c:pt>
                <c:pt idx="101">
                  <c:v>16456.0</c:v>
                </c:pt>
                <c:pt idx="102">
                  <c:v>16456.0</c:v>
                </c:pt>
                <c:pt idx="103">
                  <c:v>15760.0</c:v>
                </c:pt>
                <c:pt idx="104">
                  <c:v>122476.0</c:v>
                </c:pt>
                <c:pt idx="105">
                  <c:v>16108.0</c:v>
                </c:pt>
                <c:pt idx="106">
                  <c:v>16114.0</c:v>
                </c:pt>
                <c:pt idx="107">
                  <c:v>16462.0</c:v>
                </c:pt>
                <c:pt idx="108">
                  <c:v>15766.0</c:v>
                </c:pt>
                <c:pt idx="109">
                  <c:v>125122.0</c:v>
                </c:pt>
                <c:pt idx="110">
                  <c:v>16462.0</c:v>
                </c:pt>
                <c:pt idx="111">
                  <c:v>15418.0</c:v>
                </c:pt>
                <c:pt idx="112">
                  <c:v>15154.0</c:v>
                </c:pt>
                <c:pt idx="113">
                  <c:v>16988.0</c:v>
                </c:pt>
                <c:pt idx="114">
                  <c:v>110450.0</c:v>
                </c:pt>
                <c:pt idx="115">
                  <c:v>10810.0</c:v>
                </c:pt>
                <c:pt idx="116">
                  <c:v>16462.0</c:v>
                </c:pt>
                <c:pt idx="117">
                  <c:v>16462.0</c:v>
                </c:pt>
                <c:pt idx="118">
                  <c:v>16772.0</c:v>
                </c:pt>
                <c:pt idx="119">
                  <c:v>123768.0</c:v>
                </c:pt>
                <c:pt idx="120">
                  <c:v>16114.0</c:v>
                </c:pt>
                <c:pt idx="121">
                  <c:v>16528.0</c:v>
                </c:pt>
                <c:pt idx="122">
                  <c:v>16180.0</c:v>
                </c:pt>
                <c:pt idx="123">
                  <c:v>122134.0</c:v>
                </c:pt>
                <c:pt idx="124">
                  <c:v>16114.0</c:v>
                </c:pt>
                <c:pt idx="125">
                  <c:v>16114.0</c:v>
                </c:pt>
                <c:pt idx="126">
                  <c:v>16528.0</c:v>
                </c:pt>
                <c:pt idx="127">
                  <c:v>15766.0</c:v>
                </c:pt>
                <c:pt idx="128">
                  <c:v>125122.0</c:v>
                </c:pt>
                <c:pt idx="129">
                  <c:v>15766.0</c:v>
                </c:pt>
                <c:pt idx="130">
                  <c:v>15766.0</c:v>
                </c:pt>
                <c:pt idx="131">
                  <c:v>16462.0</c:v>
                </c:pt>
                <c:pt idx="132">
                  <c:v>16180.0</c:v>
                </c:pt>
                <c:pt idx="133">
                  <c:v>123538.0</c:v>
                </c:pt>
                <c:pt idx="134">
                  <c:v>16114.0</c:v>
                </c:pt>
                <c:pt idx="135">
                  <c:v>16114.0</c:v>
                </c:pt>
                <c:pt idx="136">
                  <c:v>16462.0</c:v>
                </c:pt>
                <c:pt idx="137">
                  <c:v>16988.0</c:v>
                </c:pt>
                <c:pt idx="138">
                  <c:v>117108.0</c:v>
                </c:pt>
                <c:pt idx="139">
                  <c:v>4218.0</c:v>
                </c:pt>
                <c:pt idx="140">
                  <c:v>16462.0</c:v>
                </c:pt>
                <c:pt idx="141">
                  <c:v>16114.0</c:v>
                </c:pt>
                <c:pt idx="142">
                  <c:v>17120.0</c:v>
                </c:pt>
                <c:pt idx="143">
                  <c:v>123768.0</c:v>
                </c:pt>
                <c:pt idx="144">
                  <c:v>16528.0</c:v>
                </c:pt>
                <c:pt idx="145">
                  <c:v>16114.0</c:v>
                </c:pt>
                <c:pt idx="146">
                  <c:v>16594.0</c:v>
                </c:pt>
                <c:pt idx="147">
                  <c:v>121786.0</c:v>
                </c:pt>
                <c:pt idx="148">
                  <c:v>17434.0</c:v>
                </c:pt>
                <c:pt idx="149">
                  <c:v>15766.0</c:v>
                </c:pt>
                <c:pt idx="150">
                  <c:v>16528.0</c:v>
                </c:pt>
                <c:pt idx="151">
                  <c:v>16462.0</c:v>
                </c:pt>
                <c:pt idx="152">
                  <c:v>121786.0</c:v>
                </c:pt>
                <c:pt idx="153">
                  <c:v>16180.0</c:v>
                </c:pt>
                <c:pt idx="154">
                  <c:v>16462.0</c:v>
                </c:pt>
                <c:pt idx="155">
                  <c:v>16462.0</c:v>
                </c:pt>
                <c:pt idx="156">
                  <c:v>17402.0</c:v>
                </c:pt>
                <c:pt idx="157">
                  <c:v>123288.0</c:v>
                </c:pt>
                <c:pt idx="158">
                  <c:v>16114.0</c:v>
                </c:pt>
                <c:pt idx="159">
                  <c:v>16180.0</c:v>
                </c:pt>
                <c:pt idx="160">
                  <c:v>16114.0</c:v>
                </c:pt>
                <c:pt idx="161">
                  <c:v>16376.0</c:v>
                </c:pt>
                <c:pt idx="162">
                  <c:v>122928.0</c:v>
                </c:pt>
                <c:pt idx="163">
                  <c:v>16528.0</c:v>
                </c:pt>
                <c:pt idx="164">
                  <c:v>15154.0</c:v>
                </c:pt>
                <c:pt idx="165">
                  <c:v>234.0</c:v>
                </c:pt>
                <c:pt idx="166">
                  <c:v>17300.0</c:v>
                </c:pt>
                <c:pt idx="167">
                  <c:v>121044.0</c:v>
                </c:pt>
                <c:pt idx="168">
                  <c:v>16180.0</c:v>
                </c:pt>
                <c:pt idx="169">
                  <c:v>16462.0</c:v>
                </c:pt>
                <c:pt idx="170">
                  <c:v>16246.0</c:v>
                </c:pt>
                <c:pt idx="171">
                  <c:v>124858.0</c:v>
                </c:pt>
                <c:pt idx="172">
                  <c:v>16462.0</c:v>
                </c:pt>
                <c:pt idx="173">
                  <c:v>16168.0</c:v>
                </c:pt>
                <c:pt idx="174">
                  <c:v>16528.0</c:v>
                </c:pt>
                <c:pt idx="175">
                  <c:v>16114.0</c:v>
                </c:pt>
                <c:pt idx="176">
                  <c:v>122200.0</c:v>
                </c:pt>
                <c:pt idx="177">
                  <c:v>16114.0</c:v>
                </c:pt>
                <c:pt idx="178">
                  <c:v>16114.0</c:v>
                </c:pt>
                <c:pt idx="179">
                  <c:v>16462.0</c:v>
                </c:pt>
                <c:pt idx="180">
                  <c:v>16528.0</c:v>
                </c:pt>
                <c:pt idx="181">
                  <c:v>124162.0</c:v>
                </c:pt>
                <c:pt idx="182">
                  <c:v>15502.0</c:v>
                </c:pt>
                <c:pt idx="183">
                  <c:v>16528.0</c:v>
                </c:pt>
                <c:pt idx="184">
                  <c:v>16114.0</c:v>
                </c:pt>
                <c:pt idx="185">
                  <c:v>15418.0</c:v>
                </c:pt>
                <c:pt idx="186">
                  <c:v>17468.0</c:v>
                </c:pt>
                <c:pt idx="187">
                  <c:v>123390.0</c:v>
                </c:pt>
                <c:pt idx="188">
                  <c:v>16528.0</c:v>
                </c:pt>
                <c:pt idx="189">
                  <c:v>6324.0</c:v>
                </c:pt>
                <c:pt idx="190">
                  <c:v>10270.0</c:v>
                </c:pt>
                <c:pt idx="191">
                  <c:v>109356.0</c:v>
                </c:pt>
                <c:pt idx="192">
                  <c:v>29240.0</c:v>
                </c:pt>
                <c:pt idx="193">
                  <c:v>16462.0</c:v>
                </c:pt>
                <c:pt idx="194">
                  <c:v>16246.0</c:v>
                </c:pt>
                <c:pt idx="195">
                  <c:v>16114.0</c:v>
                </c:pt>
                <c:pt idx="196">
                  <c:v>124912.0</c:v>
                </c:pt>
                <c:pt idx="197">
                  <c:v>16462.0</c:v>
                </c:pt>
                <c:pt idx="198">
                  <c:v>16114.0</c:v>
                </c:pt>
                <c:pt idx="199">
                  <c:v>16114.0</c:v>
                </c:pt>
                <c:pt idx="200">
                  <c:v>16246.0</c:v>
                </c:pt>
                <c:pt idx="201">
                  <c:v>122134.0</c:v>
                </c:pt>
                <c:pt idx="202">
                  <c:v>15850.0</c:v>
                </c:pt>
                <c:pt idx="203">
                  <c:v>16462.0</c:v>
                </c:pt>
                <c:pt idx="204">
                  <c:v>16114.0</c:v>
                </c:pt>
                <c:pt idx="205">
                  <c:v>16462.0</c:v>
                </c:pt>
                <c:pt idx="206">
                  <c:v>124510.0</c:v>
                </c:pt>
                <c:pt idx="207">
                  <c:v>16246.0</c:v>
                </c:pt>
                <c:pt idx="208">
                  <c:v>16462.0</c:v>
                </c:pt>
                <c:pt idx="209">
                  <c:v>15766.0</c:v>
                </c:pt>
                <c:pt idx="210">
                  <c:v>17402.0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dLbls>
          <c:showLegendKey val="0"/>
          <c:showVal val="0"/>
          <c:showCatName val="0"/>
          <c:showSerName val="0"/>
          <c:showPercent val="0"/>
          <c:showBubbleSize val="0"/>
        </c:dLbls>
        <c:marker val="1"/>
        <c:smooth val="0"/>
        <c:axId val="2119282776"/>
        <c:axId val="2119277288"/>
      </c:lineChart>
      <c:catAx>
        <c:axId val="2119282776"/>
        <c:scaling>
          <c:orientation val="minMax"/>
        </c:scaling>
        <c:delete val="0"/>
        <c:axPos val="b"/>
        <c:title>
          <c:tx>
            <c:rich>
              <a:bodyPr/>
              <a:lstStyle/>
              <a:p>
                <a:pPr>
                  <a:defRPr sz="800"/>
                </a:pPr>
                <a:r>
                  <a:rPr lang="en-US" sz="800"/>
                  <a:t>Time (s)</a:t>
                </a:r>
              </a:p>
            </c:rich>
          </c:tx>
          <c:layout>
            <c:manualLayout>
              <c:xMode val="edge"/>
              <c:yMode val="edge"/>
              <c:x val="0.454079140531162"/>
              <c:y val="0.92062015503876"/>
            </c:manualLayout>
          </c:layout>
          <c:overlay val="0"/>
        </c:title>
        <c:numFmt formatCode="General" sourceLinked="1"/>
        <c:majorTickMark val="out"/>
        <c:minorTickMark val="none"/>
        <c:tickLblPos val="nextTo"/>
        <c:crossAx val="2119277288"/>
        <c:crosses val="autoZero"/>
        <c:auto val="1"/>
        <c:lblAlgn val="ctr"/>
        <c:lblOffset val="100"/>
        <c:tickLblSkip val="51"/>
        <c:noMultiLvlLbl val="0"/>
      </c:catAx>
      <c:valAx>
        <c:axId val="2119277288"/>
        <c:scaling>
          <c:orientation val="minMax"/>
          <c:max val="600000.0"/>
        </c:scaling>
        <c:delete val="0"/>
        <c:axPos val="l"/>
        <c:majorGridlines/>
        <c:title>
          <c:tx>
            <c:rich>
              <a:bodyPr rot="-5400000" vert="horz"/>
              <a:lstStyle/>
              <a:p>
                <a:pPr>
                  <a:defRPr sz="800"/>
                </a:pPr>
                <a:r>
                  <a:rPr lang="en-US" sz="800"/>
                  <a:t>Traffic (Bytes/s)</a:t>
                </a:r>
              </a:p>
            </c:rich>
          </c:tx>
          <c:overlay val="0"/>
        </c:title>
        <c:numFmt formatCode="General" sourceLinked="1"/>
        <c:majorTickMark val="out"/>
        <c:minorTickMark val="none"/>
        <c:tickLblPos val="nextTo"/>
        <c:crossAx val="2119282776"/>
        <c:crosses val="autoZero"/>
        <c:crossBetween val="between"/>
      </c:valAx>
    </c:plotArea>
    <c:legend>
      <c:legendPos val="r"/>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a:t>
            </a:r>
            <a:r>
              <a:rPr lang="en-US" sz="1000" baseline="0"/>
              <a:t>ordinator Selection Time</a:t>
            </a:r>
            <a:endParaRPr lang="en-US" sz="1000"/>
          </a:p>
        </c:rich>
      </c:tx>
      <c:layout/>
      <c:overlay val="0"/>
    </c:title>
    <c:autoTitleDeleted val="0"/>
    <c:plotArea>
      <c:layout/>
      <c:lineChart>
        <c:grouping val="standard"/>
        <c:varyColors val="0"/>
        <c:ser>
          <c:idx val="0"/>
          <c:order val="0"/>
          <c:tx>
            <c:strRef>
              <c:f>Sheet1!$G$1</c:f>
              <c:strCache>
                <c:ptCount val="1"/>
                <c:pt idx="0">
                  <c:v>en0</c:v>
                </c:pt>
              </c:strCache>
            </c:strRef>
          </c:tx>
          <c:spPr>
            <a:ln w="12700">
              <a:solidFill>
                <a:schemeClr val="tx1"/>
              </a:solidFill>
            </a:ln>
          </c:spPr>
          <c:marker>
            <c:symbol val="none"/>
          </c:marker>
          <c:cat>
            <c:numRef>
              <c:f>Sheet1!$A$2:$A$11</c:f>
              <c:numCache>
                <c:formatCode>General</c:formatCode>
                <c:ptCount val="10"/>
                <c:pt idx="0">
                  <c:v>2.0</c:v>
                </c:pt>
                <c:pt idx="1">
                  <c:v>5.0</c:v>
                </c:pt>
                <c:pt idx="2">
                  <c:v>10.0</c:v>
                </c:pt>
                <c:pt idx="3">
                  <c:v>20.0</c:v>
                </c:pt>
                <c:pt idx="4">
                  <c:v>30.0</c:v>
                </c:pt>
                <c:pt idx="5">
                  <c:v>40.0</c:v>
                </c:pt>
                <c:pt idx="6">
                  <c:v>50.0</c:v>
                </c:pt>
                <c:pt idx="7">
                  <c:v>60.0</c:v>
                </c:pt>
                <c:pt idx="8">
                  <c:v>70.0</c:v>
                </c:pt>
                <c:pt idx="9">
                  <c:v>80.0</c:v>
                </c:pt>
              </c:numCache>
            </c:numRef>
          </c:cat>
          <c:val>
            <c:numRef>
              <c:f>Sheet1!$G$2:$G$11</c:f>
              <c:numCache>
                <c:formatCode>General</c:formatCode>
                <c:ptCount val="10"/>
                <c:pt idx="0">
                  <c:v>104.3014332</c:v>
                </c:pt>
                <c:pt idx="1">
                  <c:v>440.9183263999996</c:v>
                </c:pt>
                <c:pt idx="2">
                  <c:v>1714.6050698</c:v>
                </c:pt>
                <c:pt idx="3">
                  <c:v>3284.2175828</c:v>
                </c:pt>
                <c:pt idx="4">
                  <c:v>3468.579319</c:v>
                </c:pt>
                <c:pt idx="5">
                  <c:v>4150.238397199967</c:v>
                </c:pt>
                <c:pt idx="6">
                  <c:v>8868.8874402</c:v>
                </c:pt>
                <c:pt idx="7">
                  <c:v>12163.336468</c:v>
                </c:pt>
                <c:pt idx="8">
                  <c:v>12264.1884702</c:v>
                </c:pt>
                <c:pt idx="9">
                  <c:v>16704.41965839989</c:v>
                </c:pt>
              </c:numCache>
            </c:numRef>
          </c:val>
          <c:smooth val="0"/>
        </c:ser>
        <c:dLbls>
          <c:showLegendKey val="0"/>
          <c:showVal val="0"/>
          <c:showCatName val="0"/>
          <c:showSerName val="0"/>
          <c:showPercent val="0"/>
          <c:showBubbleSize val="0"/>
        </c:dLbls>
        <c:marker val="1"/>
        <c:smooth val="0"/>
        <c:axId val="2120257512"/>
        <c:axId val="2120252024"/>
      </c:lineChart>
      <c:catAx>
        <c:axId val="2120257512"/>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20252024"/>
        <c:crosses val="autoZero"/>
        <c:auto val="1"/>
        <c:lblAlgn val="ctr"/>
        <c:lblOffset val="100"/>
        <c:noMultiLvlLbl val="0"/>
      </c:catAx>
      <c:valAx>
        <c:axId val="212025202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0257512"/>
        <c:crosses val="autoZero"/>
        <c:crossBetween val="between"/>
      </c:valAx>
    </c:plotArea>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a:t>
            </a:r>
          </a:p>
        </c:rich>
      </c:tx>
      <c:layout/>
      <c:overlay val="0"/>
    </c:title>
    <c:autoTitleDeleted val="0"/>
    <c:plotArea>
      <c:layout>
        <c:manualLayout>
          <c:layoutTarget val="inner"/>
          <c:xMode val="edge"/>
          <c:yMode val="edge"/>
          <c:x val="0.136338059116057"/>
          <c:y val="0.149349966479566"/>
          <c:w val="0.848342199540296"/>
          <c:h val="0.643613809542588"/>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Sheet1!$A$3:$A$202</c:f>
              <c:numCache>
                <c:formatCode>General</c:formatCode>
                <c:ptCount val="20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pt idx="81">
                  <c:v>82.0</c:v>
                </c:pt>
                <c:pt idx="82">
                  <c:v>83.0</c:v>
                </c:pt>
                <c:pt idx="83">
                  <c:v>84.0</c:v>
                </c:pt>
                <c:pt idx="84">
                  <c:v>85.0</c:v>
                </c:pt>
                <c:pt idx="85">
                  <c:v>86.0</c:v>
                </c:pt>
                <c:pt idx="86">
                  <c:v>87.0</c:v>
                </c:pt>
                <c:pt idx="87">
                  <c:v>88.0</c:v>
                </c:pt>
                <c:pt idx="88">
                  <c:v>89.0</c:v>
                </c:pt>
                <c:pt idx="89">
                  <c:v>90.0</c:v>
                </c:pt>
                <c:pt idx="90">
                  <c:v>91.0</c:v>
                </c:pt>
                <c:pt idx="91">
                  <c:v>92.0</c:v>
                </c:pt>
                <c:pt idx="92">
                  <c:v>93.0</c:v>
                </c:pt>
                <c:pt idx="93">
                  <c:v>94.0</c:v>
                </c:pt>
                <c:pt idx="94">
                  <c:v>95.0</c:v>
                </c:pt>
                <c:pt idx="95">
                  <c:v>96.0</c:v>
                </c:pt>
                <c:pt idx="96">
                  <c:v>97.0</c:v>
                </c:pt>
                <c:pt idx="97">
                  <c:v>98.0</c:v>
                </c:pt>
                <c:pt idx="98">
                  <c:v>99.0</c:v>
                </c:pt>
                <c:pt idx="99">
                  <c:v>100.0</c:v>
                </c:pt>
                <c:pt idx="100">
                  <c:v>101.0</c:v>
                </c:pt>
                <c:pt idx="101">
                  <c:v>102.0</c:v>
                </c:pt>
                <c:pt idx="102">
                  <c:v>103.0</c:v>
                </c:pt>
                <c:pt idx="103">
                  <c:v>104.0</c:v>
                </c:pt>
                <c:pt idx="104">
                  <c:v>105.0</c:v>
                </c:pt>
                <c:pt idx="105">
                  <c:v>106.0</c:v>
                </c:pt>
                <c:pt idx="106">
                  <c:v>107.0</c:v>
                </c:pt>
                <c:pt idx="107">
                  <c:v>108.0</c:v>
                </c:pt>
                <c:pt idx="108">
                  <c:v>109.0</c:v>
                </c:pt>
                <c:pt idx="109">
                  <c:v>110.0</c:v>
                </c:pt>
                <c:pt idx="110">
                  <c:v>111.0</c:v>
                </c:pt>
                <c:pt idx="111">
                  <c:v>112.0</c:v>
                </c:pt>
                <c:pt idx="112">
                  <c:v>113.0</c:v>
                </c:pt>
                <c:pt idx="113">
                  <c:v>114.0</c:v>
                </c:pt>
                <c:pt idx="114">
                  <c:v>115.0</c:v>
                </c:pt>
                <c:pt idx="115">
                  <c:v>116.0</c:v>
                </c:pt>
                <c:pt idx="116">
                  <c:v>117.0</c:v>
                </c:pt>
                <c:pt idx="117">
                  <c:v>118.0</c:v>
                </c:pt>
                <c:pt idx="118">
                  <c:v>119.0</c:v>
                </c:pt>
                <c:pt idx="119">
                  <c:v>120.0</c:v>
                </c:pt>
                <c:pt idx="120">
                  <c:v>121.0</c:v>
                </c:pt>
                <c:pt idx="121">
                  <c:v>122.0</c:v>
                </c:pt>
                <c:pt idx="122">
                  <c:v>123.0</c:v>
                </c:pt>
                <c:pt idx="123">
                  <c:v>124.0</c:v>
                </c:pt>
                <c:pt idx="124">
                  <c:v>125.0</c:v>
                </c:pt>
                <c:pt idx="125">
                  <c:v>126.0</c:v>
                </c:pt>
                <c:pt idx="126">
                  <c:v>127.0</c:v>
                </c:pt>
                <c:pt idx="127">
                  <c:v>128.0</c:v>
                </c:pt>
                <c:pt idx="128">
                  <c:v>129.0</c:v>
                </c:pt>
                <c:pt idx="129">
                  <c:v>130.0</c:v>
                </c:pt>
                <c:pt idx="130">
                  <c:v>131.0</c:v>
                </c:pt>
                <c:pt idx="131">
                  <c:v>132.0</c:v>
                </c:pt>
                <c:pt idx="132">
                  <c:v>133.0</c:v>
                </c:pt>
                <c:pt idx="133">
                  <c:v>134.0</c:v>
                </c:pt>
                <c:pt idx="134">
                  <c:v>135.0</c:v>
                </c:pt>
                <c:pt idx="135">
                  <c:v>136.0</c:v>
                </c:pt>
                <c:pt idx="136">
                  <c:v>137.0</c:v>
                </c:pt>
                <c:pt idx="137">
                  <c:v>138.0</c:v>
                </c:pt>
                <c:pt idx="138">
                  <c:v>139.0</c:v>
                </c:pt>
                <c:pt idx="139">
                  <c:v>140.0</c:v>
                </c:pt>
                <c:pt idx="140">
                  <c:v>141.0</c:v>
                </c:pt>
                <c:pt idx="141">
                  <c:v>142.0</c:v>
                </c:pt>
                <c:pt idx="142">
                  <c:v>143.0</c:v>
                </c:pt>
                <c:pt idx="143">
                  <c:v>144.0</c:v>
                </c:pt>
                <c:pt idx="144">
                  <c:v>145.0</c:v>
                </c:pt>
                <c:pt idx="145">
                  <c:v>146.0</c:v>
                </c:pt>
                <c:pt idx="146">
                  <c:v>147.0</c:v>
                </c:pt>
                <c:pt idx="147">
                  <c:v>148.0</c:v>
                </c:pt>
                <c:pt idx="148">
                  <c:v>149.0</c:v>
                </c:pt>
                <c:pt idx="149">
                  <c:v>150.0</c:v>
                </c:pt>
                <c:pt idx="150">
                  <c:v>151.0</c:v>
                </c:pt>
                <c:pt idx="151">
                  <c:v>152.0</c:v>
                </c:pt>
                <c:pt idx="152">
                  <c:v>153.0</c:v>
                </c:pt>
                <c:pt idx="153">
                  <c:v>154.0</c:v>
                </c:pt>
                <c:pt idx="154">
                  <c:v>155.0</c:v>
                </c:pt>
                <c:pt idx="155">
                  <c:v>156.0</c:v>
                </c:pt>
                <c:pt idx="156">
                  <c:v>157.0</c:v>
                </c:pt>
                <c:pt idx="157">
                  <c:v>158.0</c:v>
                </c:pt>
                <c:pt idx="158">
                  <c:v>159.0</c:v>
                </c:pt>
                <c:pt idx="159">
                  <c:v>160.0</c:v>
                </c:pt>
                <c:pt idx="160">
                  <c:v>161.0</c:v>
                </c:pt>
                <c:pt idx="161">
                  <c:v>162.0</c:v>
                </c:pt>
                <c:pt idx="162">
                  <c:v>163.0</c:v>
                </c:pt>
                <c:pt idx="163">
                  <c:v>164.0</c:v>
                </c:pt>
                <c:pt idx="164">
                  <c:v>165.0</c:v>
                </c:pt>
                <c:pt idx="165">
                  <c:v>166.0</c:v>
                </c:pt>
                <c:pt idx="166">
                  <c:v>167.0</c:v>
                </c:pt>
                <c:pt idx="167">
                  <c:v>168.0</c:v>
                </c:pt>
                <c:pt idx="168">
                  <c:v>169.0</c:v>
                </c:pt>
                <c:pt idx="169">
                  <c:v>170.0</c:v>
                </c:pt>
                <c:pt idx="170">
                  <c:v>171.0</c:v>
                </c:pt>
                <c:pt idx="171">
                  <c:v>172.0</c:v>
                </c:pt>
                <c:pt idx="172">
                  <c:v>173.0</c:v>
                </c:pt>
                <c:pt idx="173">
                  <c:v>174.0</c:v>
                </c:pt>
                <c:pt idx="174">
                  <c:v>175.0</c:v>
                </c:pt>
                <c:pt idx="175">
                  <c:v>176.0</c:v>
                </c:pt>
                <c:pt idx="176">
                  <c:v>177.0</c:v>
                </c:pt>
                <c:pt idx="177">
                  <c:v>178.0</c:v>
                </c:pt>
                <c:pt idx="178">
                  <c:v>179.0</c:v>
                </c:pt>
                <c:pt idx="179">
                  <c:v>180.0</c:v>
                </c:pt>
                <c:pt idx="180">
                  <c:v>181.0</c:v>
                </c:pt>
                <c:pt idx="181">
                  <c:v>182.0</c:v>
                </c:pt>
                <c:pt idx="182">
                  <c:v>183.0</c:v>
                </c:pt>
                <c:pt idx="183">
                  <c:v>184.0</c:v>
                </c:pt>
                <c:pt idx="184">
                  <c:v>185.0</c:v>
                </c:pt>
                <c:pt idx="185">
                  <c:v>186.0</c:v>
                </c:pt>
                <c:pt idx="186">
                  <c:v>187.0</c:v>
                </c:pt>
                <c:pt idx="187">
                  <c:v>188.0</c:v>
                </c:pt>
                <c:pt idx="188">
                  <c:v>189.0</c:v>
                </c:pt>
                <c:pt idx="189">
                  <c:v>190.0</c:v>
                </c:pt>
                <c:pt idx="190">
                  <c:v>191.0</c:v>
                </c:pt>
                <c:pt idx="191">
                  <c:v>192.0</c:v>
                </c:pt>
                <c:pt idx="192">
                  <c:v>193.0</c:v>
                </c:pt>
                <c:pt idx="193">
                  <c:v>194.0</c:v>
                </c:pt>
                <c:pt idx="194">
                  <c:v>195.0</c:v>
                </c:pt>
                <c:pt idx="195">
                  <c:v>196.0</c:v>
                </c:pt>
                <c:pt idx="196">
                  <c:v>197.0</c:v>
                </c:pt>
                <c:pt idx="197">
                  <c:v>198.0</c:v>
                </c:pt>
                <c:pt idx="198">
                  <c:v>199.0</c:v>
                </c:pt>
                <c:pt idx="199">
                  <c:v>200.0</c:v>
                </c:pt>
              </c:numCache>
            </c:numRef>
          </c:cat>
          <c:val>
            <c:numRef>
              <c:f>Sheet1!$B$3:$B$202</c:f>
              <c:numCache>
                <c:formatCode>General</c:formatCode>
                <c:ptCount val="20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pt idx="20">
                  <c:v>110.196761</c:v>
                </c:pt>
                <c:pt idx="21">
                  <c:v>108.957145</c:v>
                </c:pt>
                <c:pt idx="22">
                  <c:v>106.722572</c:v>
                </c:pt>
                <c:pt idx="23">
                  <c:v>122.205286</c:v>
                </c:pt>
                <c:pt idx="24">
                  <c:v>114.222729</c:v>
                </c:pt>
                <c:pt idx="25">
                  <c:v>107.046551</c:v>
                </c:pt>
                <c:pt idx="26">
                  <c:v>103.214195</c:v>
                </c:pt>
                <c:pt idx="27">
                  <c:v>110.560499</c:v>
                </c:pt>
                <c:pt idx="28">
                  <c:v>112.108369</c:v>
                </c:pt>
                <c:pt idx="29">
                  <c:v>110.66046</c:v>
                </c:pt>
                <c:pt idx="30">
                  <c:v>109.344162</c:v>
                </c:pt>
                <c:pt idx="31">
                  <c:v>106.239694</c:v>
                </c:pt>
                <c:pt idx="32">
                  <c:v>103.051598</c:v>
                </c:pt>
                <c:pt idx="33">
                  <c:v>99.62767</c:v>
                </c:pt>
                <c:pt idx="34">
                  <c:v>99.232222</c:v>
                </c:pt>
                <c:pt idx="35">
                  <c:v>97.407897</c:v>
                </c:pt>
                <c:pt idx="36">
                  <c:v>96.741494</c:v>
                </c:pt>
                <c:pt idx="37">
                  <c:v>93.70435</c:v>
                </c:pt>
                <c:pt idx="38">
                  <c:v>100.983512</c:v>
                </c:pt>
                <c:pt idx="39">
                  <c:v>96.045568</c:v>
                </c:pt>
                <c:pt idx="40">
                  <c:v>96.116056</c:v>
                </c:pt>
                <c:pt idx="41">
                  <c:v>105.344718</c:v>
                </c:pt>
                <c:pt idx="42">
                  <c:v>100.893806</c:v>
                </c:pt>
                <c:pt idx="43">
                  <c:v>107.004602</c:v>
                </c:pt>
                <c:pt idx="44">
                  <c:v>101.452307</c:v>
                </c:pt>
                <c:pt idx="45">
                  <c:v>92.32372799999995</c:v>
                </c:pt>
                <c:pt idx="46">
                  <c:v>102.842081</c:v>
                </c:pt>
                <c:pt idx="47">
                  <c:v>101.060933</c:v>
                </c:pt>
                <c:pt idx="48">
                  <c:v>95.324817</c:v>
                </c:pt>
                <c:pt idx="49">
                  <c:v>106.630514</c:v>
                </c:pt>
                <c:pt idx="50">
                  <c:v>99.939363</c:v>
                </c:pt>
                <c:pt idx="51">
                  <c:v>103.829187</c:v>
                </c:pt>
                <c:pt idx="52">
                  <c:v>99.13100799999998</c:v>
                </c:pt>
                <c:pt idx="53">
                  <c:v>96.347191</c:v>
                </c:pt>
                <c:pt idx="54">
                  <c:v>102.218241</c:v>
                </c:pt>
                <c:pt idx="55">
                  <c:v>118.039161</c:v>
                </c:pt>
                <c:pt idx="56">
                  <c:v>108.382241</c:v>
                </c:pt>
                <c:pt idx="57">
                  <c:v>100.807914</c:v>
                </c:pt>
                <c:pt idx="58">
                  <c:v>102.913503</c:v>
                </c:pt>
                <c:pt idx="59">
                  <c:v>114.813652</c:v>
                </c:pt>
                <c:pt idx="60">
                  <c:v>107.551478</c:v>
                </c:pt>
                <c:pt idx="61">
                  <c:v>99.290244</c:v>
                </c:pt>
                <c:pt idx="62">
                  <c:v>97.88221799999998</c:v>
                </c:pt>
                <c:pt idx="63">
                  <c:v>104.870366</c:v>
                </c:pt>
                <c:pt idx="64">
                  <c:v>104.910025</c:v>
                </c:pt>
                <c:pt idx="65">
                  <c:v>99.87671899999968</c:v>
                </c:pt>
                <c:pt idx="66">
                  <c:v>101.462219</c:v>
                </c:pt>
                <c:pt idx="67">
                  <c:v>99.97837099999974</c:v>
                </c:pt>
                <c:pt idx="68">
                  <c:v>95.39054</c:v>
                </c:pt>
                <c:pt idx="69">
                  <c:v>96.078829</c:v>
                </c:pt>
                <c:pt idx="70">
                  <c:v>103.166646</c:v>
                </c:pt>
                <c:pt idx="71">
                  <c:v>103.521101</c:v>
                </c:pt>
                <c:pt idx="72">
                  <c:v>95.63858599999998</c:v>
                </c:pt>
                <c:pt idx="73">
                  <c:v>103.226191</c:v>
                </c:pt>
                <c:pt idx="74">
                  <c:v>103.918911</c:v>
                </c:pt>
                <c:pt idx="75">
                  <c:v>105.205909</c:v>
                </c:pt>
                <c:pt idx="76">
                  <c:v>97.556923</c:v>
                </c:pt>
                <c:pt idx="77">
                  <c:v>102.925722</c:v>
                </c:pt>
                <c:pt idx="78">
                  <c:v>108.609905</c:v>
                </c:pt>
                <c:pt idx="79">
                  <c:v>97.517504</c:v>
                </c:pt>
                <c:pt idx="80">
                  <c:v>100.316488</c:v>
                </c:pt>
                <c:pt idx="81">
                  <c:v>96.887465</c:v>
                </c:pt>
                <c:pt idx="82">
                  <c:v>99.947308</c:v>
                </c:pt>
                <c:pt idx="83">
                  <c:v>109.842883</c:v>
                </c:pt>
                <c:pt idx="84">
                  <c:v>103.559833</c:v>
                </c:pt>
                <c:pt idx="85">
                  <c:v>102.192267</c:v>
                </c:pt>
                <c:pt idx="86">
                  <c:v>109.90814</c:v>
                </c:pt>
                <c:pt idx="87">
                  <c:v>101.089903</c:v>
                </c:pt>
                <c:pt idx="88">
                  <c:v>103.370507</c:v>
                </c:pt>
                <c:pt idx="89">
                  <c:v>122.372264</c:v>
                </c:pt>
                <c:pt idx="90">
                  <c:v>120.26282</c:v>
                </c:pt>
                <c:pt idx="91">
                  <c:v>120.762938</c:v>
                </c:pt>
                <c:pt idx="92">
                  <c:v>111.215128</c:v>
                </c:pt>
                <c:pt idx="93">
                  <c:v>100.469438</c:v>
                </c:pt>
                <c:pt idx="94">
                  <c:v>103.506802</c:v>
                </c:pt>
                <c:pt idx="95">
                  <c:v>105.475765</c:v>
                </c:pt>
                <c:pt idx="96">
                  <c:v>109.883811</c:v>
                </c:pt>
                <c:pt idx="97">
                  <c:v>107.533055</c:v>
                </c:pt>
                <c:pt idx="98">
                  <c:v>112.369589</c:v>
                </c:pt>
                <c:pt idx="99">
                  <c:v>101.166397</c:v>
                </c:pt>
                <c:pt idx="100">
                  <c:v>116.754359</c:v>
                </c:pt>
                <c:pt idx="101">
                  <c:v>107.89477</c:v>
                </c:pt>
                <c:pt idx="102">
                  <c:v>108.90608</c:v>
                </c:pt>
                <c:pt idx="103">
                  <c:v>108.854989</c:v>
                </c:pt>
                <c:pt idx="104">
                  <c:v>98.791763</c:v>
                </c:pt>
                <c:pt idx="105">
                  <c:v>119.901766</c:v>
                </c:pt>
                <c:pt idx="106">
                  <c:v>102.0441</c:v>
                </c:pt>
                <c:pt idx="107">
                  <c:v>104.825997</c:v>
                </c:pt>
                <c:pt idx="108">
                  <c:v>109.990758</c:v>
                </c:pt>
                <c:pt idx="109">
                  <c:v>107.240256</c:v>
                </c:pt>
                <c:pt idx="110">
                  <c:v>110.562166</c:v>
                </c:pt>
                <c:pt idx="111">
                  <c:v>107.843467</c:v>
                </c:pt>
                <c:pt idx="112">
                  <c:v>121.222639</c:v>
                </c:pt>
                <c:pt idx="113">
                  <c:v>108.943702</c:v>
                </c:pt>
                <c:pt idx="114">
                  <c:v>106.428738</c:v>
                </c:pt>
                <c:pt idx="115">
                  <c:v>111.160048</c:v>
                </c:pt>
                <c:pt idx="116">
                  <c:v>117.30429</c:v>
                </c:pt>
                <c:pt idx="117">
                  <c:v>114.412039</c:v>
                </c:pt>
                <c:pt idx="118">
                  <c:v>120.937066</c:v>
                </c:pt>
                <c:pt idx="119">
                  <c:v>110.924426</c:v>
                </c:pt>
                <c:pt idx="120">
                  <c:v>104.274072</c:v>
                </c:pt>
                <c:pt idx="121">
                  <c:v>110.70747</c:v>
                </c:pt>
                <c:pt idx="122">
                  <c:v>119.632569</c:v>
                </c:pt>
                <c:pt idx="123">
                  <c:v>115.188885</c:v>
                </c:pt>
                <c:pt idx="124">
                  <c:v>113.998811</c:v>
                </c:pt>
                <c:pt idx="125">
                  <c:v>113.917887</c:v>
                </c:pt>
                <c:pt idx="126">
                  <c:v>125.37014</c:v>
                </c:pt>
                <c:pt idx="127">
                  <c:v>122.176944</c:v>
                </c:pt>
                <c:pt idx="128">
                  <c:v>110.020021</c:v>
                </c:pt>
                <c:pt idx="129">
                  <c:v>112.805051</c:v>
                </c:pt>
                <c:pt idx="130">
                  <c:v>127.622482</c:v>
                </c:pt>
                <c:pt idx="131">
                  <c:v>125.837619</c:v>
                </c:pt>
                <c:pt idx="132">
                  <c:v>132.471488</c:v>
                </c:pt>
                <c:pt idx="133">
                  <c:v>131.919985</c:v>
                </c:pt>
                <c:pt idx="134">
                  <c:v>130.975651</c:v>
                </c:pt>
                <c:pt idx="135">
                  <c:v>130.883895</c:v>
                </c:pt>
                <c:pt idx="136">
                  <c:v>135.665173</c:v>
                </c:pt>
                <c:pt idx="137">
                  <c:v>137.194643</c:v>
                </c:pt>
                <c:pt idx="138">
                  <c:v>127.556592</c:v>
                </c:pt>
                <c:pt idx="139">
                  <c:v>130.36957</c:v>
                </c:pt>
                <c:pt idx="140">
                  <c:v>129.448315</c:v>
                </c:pt>
                <c:pt idx="141">
                  <c:v>133.690647</c:v>
                </c:pt>
                <c:pt idx="142">
                  <c:v>142.757415</c:v>
                </c:pt>
                <c:pt idx="143">
                  <c:v>138.910749</c:v>
                </c:pt>
                <c:pt idx="144">
                  <c:v>182.699266</c:v>
                </c:pt>
                <c:pt idx="145">
                  <c:v>194.253729</c:v>
                </c:pt>
                <c:pt idx="146">
                  <c:v>222.63691</c:v>
                </c:pt>
                <c:pt idx="147">
                  <c:v>236.396812</c:v>
                </c:pt>
                <c:pt idx="148">
                  <c:v>274.164087</c:v>
                </c:pt>
                <c:pt idx="149">
                  <c:v>320.241078</c:v>
                </c:pt>
                <c:pt idx="150">
                  <c:v>421.606804</c:v>
                </c:pt>
                <c:pt idx="151">
                  <c:v>497.457954</c:v>
                </c:pt>
                <c:pt idx="152">
                  <c:v>567.242789</c:v>
                </c:pt>
                <c:pt idx="153">
                  <c:v>646.394897</c:v>
                </c:pt>
                <c:pt idx="154">
                  <c:v>743.4521949999973</c:v>
                </c:pt>
                <c:pt idx="155">
                  <c:v>862.103669</c:v>
                </c:pt>
                <c:pt idx="156">
                  <c:v>967.5490610000001</c:v>
                </c:pt>
                <c:pt idx="157">
                  <c:v>1081.288688</c:v>
                </c:pt>
                <c:pt idx="158">
                  <c:v>1232.8586</c:v>
                </c:pt>
                <c:pt idx="159">
                  <c:v>1356.507061</c:v>
                </c:pt>
                <c:pt idx="160">
                  <c:v>1487.148831</c:v>
                </c:pt>
                <c:pt idx="161">
                  <c:v>1622.610448</c:v>
                </c:pt>
                <c:pt idx="162">
                  <c:v>1830.768697</c:v>
                </c:pt>
                <c:pt idx="163">
                  <c:v>2002.414662</c:v>
                </c:pt>
                <c:pt idx="164">
                  <c:v>2178.909637</c:v>
                </c:pt>
                <c:pt idx="165">
                  <c:v>2343.651432</c:v>
                </c:pt>
                <c:pt idx="166">
                  <c:v>2520.052444</c:v>
                </c:pt>
                <c:pt idx="167">
                  <c:v>2715.118826</c:v>
                </c:pt>
                <c:pt idx="168">
                  <c:v>2892.384887</c:v>
                </c:pt>
                <c:pt idx="169">
                  <c:v>3131.118399</c:v>
                </c:pt>
                <c:pt idx="170">
                  <c:v>3420.273146</c:v>
                </c:pt>
                <c:pt idx="171">
                  <c:v>3639.52233</c:v>
                </c:pt>
                <c:pt idx="172">
                  <c:v>3855.1125</c:v>
                </c:pt>
                <c:pt idx="173">
                  <c:v>4103.90667</c:v>
                </c:pt>
                <c:pt idx="174">
                  <c:v>4342.011885</c:v>
                </c:pt>
                <c:pt idx="175">
                  <c:v>4586.124225</c:v>
                </c:pt>
                <c:pt idx="176">
                  <c:v>4903.188618</c:v>
                </c:pt>
                <c:pt idx="177">
                  <c:v>5211.443382999981</c:v>
                </c:pt>
                <c:pt idx="178">
                  <c:v>5527.816514</c:v>
                </c:pt>
                <c:pt idx="179">
                  <c:v>5817.858594</c:v>
                </c:pt>
                <c:pt idx="180">
                  <c:v>6745.227344</c:v>
                </c:pt>
                <c:pt idx="181">
                  <c:v>7423.136352</c:v>
                </c:pt>
                <c:pt idx="182">
                  <c:v>8160.999278</c:v>
                </c:pt>
                <c:pt idx="183">
                  <c:v>8645.591478</c:v>
                </c:pt>
                <c:pt idx="184">
                  <c:v>9057.643058</c:v>
                </c:pt>
                <c:pt idx="185">
                  <c:v>9459.128656</c:v>
                </c:pt>
                <c:pt idx="186">
                  <c:v>10041.994797</c:v>
                </c:pt>
                <c:pt idx="187">
                  <c:v>10337.459326</c:v>
                </c:pt>
                <c:pt idx="188">
                  <c:v>10733.98168</c:v>
                </c:pt>
                <c:pt idx="189">
                  <c:v>11044.84671</c:v>
                </c:pt>
                <c:pt idx="190">
                  <c:v>11377.437752</c:v>
                </c:pt>
                <c:pt idx="191">
                  <c:v>11708.412175</c:v>
                </c:pt>
                <c:pt idx="192">
                  <c:v>12013.442689</c:v>
                </c:pt>
                <c:pt idx="193">
                  <c:v>12327.087309</c:v>
                </c:pt>
                <c:pt idx="194">
                  <c:v>12635.107244</c:v>
                </c:pt>
                <c:pt idx="195">
                  <c:v>13664.870186</c:v>
                </c:pt>
                <c:pt idx="196">
                  <c:v>14055.601821</c:v>
                </c:pt>
                <c:pt idx="197">
                  <c:v>14501.057432</c:v>
                </c:pt>
                <c:pt idx="198">
                  <c:v>14876.737678</c:v>
                </c:pt>
                <c:pt idx="199">
                  <c:v>15333.583445</c:v>
                </c:pt>
              </c:numCache>
            </c:numRef>
          </c:val>
          <c:smooth val="0"/>
        </c:ser>
        <c:dLbls>
          <c:showLegendKey val="0"/>
          <c:showVal val="0"/>
          <c:showCatName val="0"/>
          <c:showSerName val="0"/>
          <c:showPercent val="0"/>
          <c:showBubbleSize val="0"/>
        </c:dLbls>
        <c:marker val="1"/>
        <c:smooth val="0"/>
        <c:axId val="2121387960"/>
        <c:axId val="2121393448"/>
      </c:lineChart>
      <c:catAx>
        <c:axId val="2121387960"/>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21393448"/>
        <c:crosses val="autoZero"/>
        <c:auto val="1"/>
        <c:lblAlgn val="ctr"/>
        <c:lblOffset val="100"/>
        <c:noMultiLvlLbl val="0"/>
      </c:catAx>
      <c:valAx>
        <c:axId val="212139344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1387960"/>
        <c:crosses val="autoZero"/>
        <c:crossBetween val="between"/>
      </c:valAx>
    </c:plotArea>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1 - 20 Devices)</a:t>
            </a:r>
          </a:p>
        </c:rich>
      </c:tx>
      <c:layout/>
      <c:overlay val="0"/>
    </c:title>
    <c:autoTitleDeleted val="0"/>
    <c:plotArea>
      <c:layout>
        <c:manualLayout>
          <c:layoutTarget val="inner"/>
          <c:xMode val="edge"/>
          <c:yMode val="edge"/>
          <c:x val="0.0973140456854273"/>
          <c:y val="0.11039603960396"/>
          <c:w val="0.888094563719104"/>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Sheet1!$B$3:$B$22</c:f>
              <c:numCache>
                <c:formatCode>General</c:formatCode>
                <c:ptCount val="2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numCache>
            </c:numRef>
          </c:val>
          <c:smooth val="0"/>
        </c:ser>
        <c:dLbls>
          <c:showLegendKey val="0"/>
          <c:showVal val="0"/>
          <c:showCatName val="0"/>
          <c:showSerName val="0"/>
          <c:showPercent val="0"/>
          <c:showBubbleSize val="0"/>
        </c:dLbls>
        <c:marker val="1"/>
        <c:smooth val="0"/>
        <c:axId val="2121421464"/>
        <c:axId val="2121426968"/>
      </c:lineChart>
      <c:catAx>
        <c:axId val="2121421464"/>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21426968"/>
        <c:crosses val="autoZero"/>
        <c:auto val="1"/>
        <c:lblAlgn val="ctr"/>
        <c:lblOffset val="100"/>
        <c:noMultiLvlLbl val="0"/>
      </c:catAx>
      <c:valAx>
        <c:axId val="212142696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1421464"/>
        <c:crosses val="autoZero"/>
        <c:crossBetween val="between"/>
      </c:valAx>
    </c:plotArea>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115 - 160 Devices)</a:t>
            </a:r>
          </a:p>
        </c:rich>
      </c:tx>
      <c:layout/>
      <c:overlay val="0"/>
    </c:title>
    <c:autoTitleDeleted val="0"/>
    <c:plotArea>
      <c:layout>
        <c:manualLayout>
          <c:layoutTarget val="inner"/>
          <c:xMode val="edge"/>
          <c:yMode val="edge"/>
          <c:x val="0.0969329618624356"/>
          <c:y val="0.11039603960396"/>
          <c:w val="0.876837141596673"/>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Sheet1!$A$117:$A$162</c:f>
              <c:numCache>
                <c:formatCode>General</c:formatCode>
                <c:ptCount val="46"/>
                <c:pt idx="0">
                  <c:v>115.0</c:v>
                </c:pt>
                <c:pt idx="1">
                  <c:v>116.0</c:v>
                </c:pt>
                <c:pt idx="2">
                  <c:v>117.0</c:v>
                </c:pt>
                <c:pt idx="3">
                  <c:v>118.0</c:v>
                </c:pt>
                <c:pt idx="4">
                  <c:v>119.0</c:v>
                </c:pt>
                <c:pt idx="5">
                  <c:v>120.0</c:v>
                </c:pt>
                <c:pt idx="6">
                  <c:v>121.0</c:v>
                </c:pt>
                <c:pt idx="7">
                  <c:v>122.0</c:v>
                </c:pt>
                <c:pt idx="8">
                  <c:v>123.0</c:v>
                </c:pt>
                <c:pt idx="9">
                  <c:v>124.0</c:v>
                </c:pt>
                <c:pt idx="10">
                  <c:v>125.0</c:v>
                </c:pt>
                <c:pt idx="11">
                  <c:v>126.0</c:v>
                </c:pt>
                <c:pt idx="12">
                  <c:v>127.0</c:v>
                </c:pt>
                <c:pt idx="13">
                  <c:v>128.0</c:v>
                </c:pt>
                <c:pt idx="14">
                  <c:v>129.0</c:v>
                </c:pt>
                <c:pt idx="15">
                  <c:v>130.0</c:v>
                </c:pt>
                <c:pt idx="16">
                  <c:v>131.0</c:v>
                </c:pt>
                <c:pt idx="17">
                  <c:v>132.0</c:v>
                </c:pt>
                <c:pt idx="18">
                  <c:v>133.0</c:v>
                </c:pt>
                <c:pt idx="19">
                  <c:v>134.0</c:v>
                </c:pt>
                <c:pt idx="20">
                  <c:v>135.0</c:v>
                </c:pt>
                <c:pt idx="21">
                  <c:v>136.0</c:v>
                </c:pt>
                <c:pt idx="22">
                  <c:v>137.0</c:v>
                </c:pt>
                <c:pt idx="23">
                  <c:v>138.0</c:v>
                </c:pt>
                <c:pt idx="24">
                  <c:v>139.0</c:v>
                </c:pt>
                <c:pt idx="25">
                  <c:v>140.0</c:v>
                </c:pt>
                <c:pt idx="26">
                  <c:v>141.0</c:v>
                </c:pt>
                <c:pt idx="27">
                  <c:v>142.0</c:v>
                </c:pt>
                <c:pt idx="28">
                  <c:v>143.0</c:v>
                </c:pt>
                <c:pt idx="29">
                  <c:v>144.0</c:v>
                </c:pt>
                <c:pt idx="30">
                  <c:v>145.0</c:v>
                </c:pt>
                <c:pt idx="31">
                  <c:v>146.0</c:v>
                </c:pt>
                <c:pt idx="32">
                  <c:v>147.0</c:v>
                </c:pt>
                <c:pt idx="33">
                  <c:v>148.0</c:v>
                </c:pt>
                <c:pt idx="34">
                  <c:v>149.0</c:v>
                </c:pt>
                <c:pt idx="35">
                  <c:v>150.0</c:v>
                </c:pt>
                <c:pt idx="36">
                  <c:v>151.0</c:v>
                </c:pt>
                <c:pt idx="37">
                  <c:v>152.0</c:v>
                </c:pt>
                <c:pt idx="38">
                  <c:v>153.0</c:v>
                </c:pt>
                <c:pt idx="39">
                  <c:v>154.0</c:v>
                </c:pt>
                <c:pt idx="40">
                  <c:v>155.0</c:v>
                </c:pt>
                <c:pt idx="41">
                  <c:v>156.0</c:v>
                </c:pt>
                <c:pt idx="42">
                  <c:v>157.0</c:v>
                </c:pt>
                <c:pt idx="43">
                  <c:v>158.0</c:v>
                </c:pt>
                <c:pt idx="44">
                  <c:v>159.0</c:v>
                </c:pt>
                <c:pt idx="45">
                  <c:v>160.0</c:v>
                </c:pt>
              </c:numCache>
            </c:numRef>
          </c:cat>
          <c:val>
            <c:numRef>
              <c:f>Sheet1!$B$117:$B$162</c:f>
              <c:numCache>
                <c:formatCode>General</c:formatCode>
                <c:ptCount val="46"/>
                <c:pt idx="0">
                  <c:v>106.428738</c:v>
                </c:pt>
                <c:pt idx="1">
                  <c:v>111.160048</c:v>
                </c:pt>
                <c:pt idx="2">
                  <c:v>117.30429</c:v>
                </c:pt>
                <c:pt idx="3">
                  <c:v>114.412039</c:v>
                </c:pt>
                <c:pt idx="4">
                  <c:v>120.937066</c:v>
                </c:pt>
                <c:pt idx="5">
                  <c:v>110.924426</c:v>
                </c:pt>
                <c:pt idx="6">
                  <c:v>104.274072</c:v>
                </c:pt>
                <c:pt idx="7">
                  <c:v>110.70747</c:v>
                </c:pt>
                <c:pt idx="8">
                  <c:v>119.632569</c:v>
                </c:pt>
                <c:pt idx="9">
                  <c:v>115.188885</c:v>
                </c:pt>
                <c:pt idx="10">
                  <c:v>113.998811</c:v>
                </c:pt>
                <c:pt idx="11">
                  <c:v>113.917887</c:v>
                </c:pt>
                <c:pt idx="12">
                  <c:v>125.37014</c:v>
                </c:pt>
                <c:pt idx="13">
                  <c:v>122.176944</c:v>
                </c:pt>
                <c:pt idx="14">
                  <c:v>110.020021</c:v>
                </c:pt>
                <c:pt idx="15">
                  <c:v>112.805051</c:v>
                </c:pt>
                <c:pt idx="16">
                  <c:v>127.622482</c:v>
                </c:pt>
                <c:pt idx="17">
                  <c:v>125.837619</c:v>
                </c:pt>
                <c:pt idx="18">
                  <c:v>132.471488</c:v>
                </c:pt>
                <c:pt idx="19">
                  <c:v>131.919985</c:v>
                </c:pt>
                <c:pt idx="20">
                  <c:v>130.975651</c:v>
                </c:pt>
                <c:pt idx="21">
                  <c:v>130.883895</c:v>
                </c:pt>
                <c:pt idx="22">
                  <c:v>135.665173</c:v>
                </c:pt>
                <c:pt idx="23">
                  <c:v>137.194643</c:v>
                </c:pt>
                <c:pt idx="24">
                  <c:v>127.556592</c:v>
                </c:pt>
                <c:pt idx="25">
                  <c:v>130.36957</c:v>
                </c:pt>
                <c:pt idx="26">
                  <c:v>129.448315</c:v>
                </c:pt>
                <c:pt idx="27">
                  <c:v>133.690647</c:v>
                </c:pt>
                <c:pt idx="28">
                  <c:v>142.757415</c:v>
                </c:pt>
                <c:pt idx="29">
                  <c:v>138.910749</c:v>
                </c:pt>
                <c:pt idx="30">
                  <c:v>182.699266</c:v>
                </c:pt>
                <c:pt idx="31">
                  <c:v>194.253729</c:v>
                </c:pt>
                <c:pt idx="32">
                  <c:v>222.63691</c:v>
                </c:pt>
                <c:pt idx="33">
                  <c:v>236.396812</c:v>
                </c:pt>
                <c:pt idx="34">
                  <c:v>274.164087</c:v>
                </c:pt>
                <c:pt idx="35">
                  <c:v>320.241078</c:v>
                </c:pt>
                <c:pt idx="36">
                  <c:v>421.606804</c:v>
                </c:pt>
                <c:pt idx="37">
                  <c:v>497.457954</c:v>
                </c:pt>
                <c:pt idx="38">
                  <c:v>567.242789</c:v>
                </c:pt>
                <c:pt idx="39">
                  <c:v>646.394897</c:v>
                </c:pt>
                <c:pt idx="40">
                  <c:v>743.4521949999973</c:v>
                </c:pt>
                <c:pt idx="41">
                  <c:v>862.103669</c:v>
                </c:pt>
                <c:pt idx="42">
                  <c:v>967.5490610000001</c:v>
                </c:pt>
                <c:pt idx="43">
                  <c:v>1081.288688</c:v>
                </c:pt>
                <c:pt idx="44">
                  <c:v>1232.8586</c:v>
                </c:pt>
                <c:pt idx="45">
                  <c:v>1356.507061</c:v>
                </c:pt>
              </c:numCache>
            </c:numRef>
          </c:val>
          <c:smooth val="0"/>
        </c:ser>
        <c:dLbls>
          <c:showLegendKey val="0"/>
          <c:showVal val="0"/>
          <c:showCatName val="0"/>
          <c:showSerName val="0"/>
          <c:showPercent val="0"/>
          <c:showBubbleSize val="0"/>
        </c:dLbls>
        <c:marker val="1"/>
        <c:smooth val="0"/>
        <c:axId val="2121454344"/>
        <c:axId val="2121459832"/>
      </c:lineChart>
      <c:catAx>
        <c:axId val="2121454344"/>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21459832"/>
        <c:crosses val="autoZero"/>
        <c:auto val="1"/>
        <c:lblAlgn val="ctr"/>
        <c:lblOffset val="100"/>
        <c:noMultiLvlLbl val="0"/>
      </c:catAx>
      <c:valAx>
        <c:axId val="212145983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1454344"/>
        <c:crosses val="autoZero"/>
        <c:crossBetween val="between"/>
      </c:valAx>
    </c:plotArea>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Traffic While </a:t>
            </a:r>
            <a:r>
              <a:rPr lang="en-US" sz="1000" baseline="0"/>
              <a:t>Changing Document View</a:t>
            </a:r>
            <a:endParaRPr lang="en-US" sz="1000"/>
          </a:p>
        </c:rich>
      </c:tx>
      <c:overlay val="0"/>
    </c:title>
    <c:autoTitleDeleted val="0"/>
    <c:plotArea>
      <c:layout/>
      <c:lineChart>
        <c:grouping val="standard"/>
        <c:varyColors val="0"/>
        <c:ser>
          <c:idx val="0"/>
          <c:order val="0"/>
          <c:tx>
            <c:strRef>
              <c:f>'Traffic When Changing Document '!$B$1</c:f>
              <c:strCache>
                <c:ptCount val="1"/>
                <c:pt idx="0">
                  <c:v>Bytes/s</c:v>
                </c:pt>
              </c:strCache>
            </c:strRef>
          </c:tx>
          <c:spPr>
            <a:ln w="12700">
              <a:solidFill>
                <a:schemeClr val="tx1"/>
              </a:solidFill>
            </a:ln>
          </c:spPr>
          <c:marker>
            <c:symbol val="none"/>
          </c:marker>
          <c:cat>
            <c:numRef>
              <c:f>'Traffic When Changing Document '!$A$2:$A$76</c:f>
              <c:numCache>
                <c:formatCode>General</c:formatCode>
                <c:ptCount val="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numCache>
            </c:numRef>
          </c:cat>
          <c:val>
            <c:numRef>
              <c:f>'Traffic When Changing Document '!$B$2:$B$76</c:f>
              <c:numCache>
                <c:formatCode>General</c:formatCode>
                <c:ptCount val="75"/>
                <c:pt idx="0">
                  <c:v>0.0</c:v>
                </c:pt>
                <c:pt idx="1">
                  <c:v>33354.0</c:v>
                </c:pt>
                <c:pt idx="2">
                  <c:v>0.0</c:v>
                </c:pt>
                <c:pt idx="3">
                  <c:v>0.0</c:v>
                </c:pt>
                <c:pt idx="4">
                  <c:v>0.0</c:v>
                </c:pt>
                <c:pt idx="5">
                  <c:v>0.0</c:v>
                </c:pt>
                <c:pt idx="6">
                  <c:v>0.0</c:v>
                </c:pt>
                <c:pt idx="7">
                  <c:v>0.0</c:v>
                </c:pt>
                <c:pt idx="8">
                  <c:v>0.0</c:v>
                </c:pt>
                <c:pt idx="9">
                  <c:v>0.0</c:v>
                </c:pt>
                <c:pt idx="10">
                  <c:v>0.0</c:v>
                </c:pt>
                <c:pt idx="11">
                  <c:v>0.0</c:v>
                </c:pt>
                <c:pt idx="12">
                  <c:v>31226.0</c:v>
                </c:pt>
                <c:pt idx="13">
                  <c:v>0.0</c:v>
                </c:pt>
                <c:pt idx="14">
                  <c:v>0.0</c:v>
                </c:pt>
                <c:pt idx="15">
                  <c:v>0.0</c:v>
                </c:pt>
                <c:pt idx="16">
                  <c:v>0.0</c:v>
                </c:pt>
                <c:pt idx="17">
                  <c:v>0.0</c:v>
                </c:pt>
                <c:pt idx="18">
                  <c:v>0.0</c:v>
                </c:pt>
                <c:pt idx="19">
                  <c:v>0.0</c:v>
                </c:pt>
                <c:pt idx="20">
                  <c:v>0.0</c:v>
                </c:pt>
                <c:pt idx="21">
                  <c:v>0.0</c:v>
                </c:pt>
                <c:pt idx="22">
                  <c:v>34270.0</c:v>
                </c:pt>
                <c:pt idx="23">
                  <c:v>0.0</c:v>
                </c:pt>
                <c:pt idx="24">
                  <c:v>0.0</c:v>
                </c:pt>
                <c:pt idx="25">
                  <c:v>0.0</c:v>
                </c:pt>
                <c:pt idx="26">
                  <c:v>0.0</c:v>
                </c:pt>
                <c:pt idx="27">
                  <c:v>0.0</c:v>
                </c:pt>
                <c:pt idx="28">
                  <c:v>0.0</c:v>
                </c:pt>
                <c:pt idx="29">
                  <c:v>0.0</c:v>
                </c:pt>
                <c:pt idx="30">
                  <c:v>0.0</c:v>
                </c:pt>
                <c:pt idx="31">
                  <c:v>0.0</c:v>
                </c:pt>
                <c:pt idx="32">
                  <c:v>2414.0</c:v>
                </c:pt>
                <c:pt idx="33">
                  <c:v>31132.0</c:v>
                </c:pt>
                <c:pt idx="34">
                  <c:v>0.0</c:v>
                </c:pt>
                <c:pt idx="35">
                  <c:v>0.0</c:v>
                </c:pt>
                <c:pt idx="36">
                  <c:v>0.0</c:v>
                </c:pt>
                <c:pt idx="37">
                  <c:v>0.0</c:v>
                </c:pt>
                <c:pt idx="38">
                  <c:v>0.0</c:v>
                </c:pt>
                <c:pt idx="39">
                  <c:v>0.0</c:v>
                </c:pt>
                <c:pt idx="40">
                  <c:v>0.0</c:v>
                </c:pt>
                <c:pt idx="41">
                  <c:v>0.0</c:v>
                </c:pt>
                <c:pt idx="42">
                  <c:v>0.0</c:v>
                </c:pt>
                <c:pt idx="43">
                  <c:v>31070.0</c:v>
                </c:pt>
                <c:pt idx="44">
                  <c:v>0.0</c:v>
                </c:pt>
                <c:pt idx="45">
                  <c:v>0.0</c:v>
                </c:pt>
                <c:pt idx="46">
                  <c:v>0.0</c:v>
                </c:pt>
                <c:pt idx="47">
                  <c:v>0.0</c:v>
                </c:pt>
                <c:pt idx="48">
                  <c:v>0.0</c:v>
                </c:pt>
                <c:pt idx="49">
                  <c:v>0.0</c:v>
                </c:pt>
                <c:pt idx="50">
                  <c:v>0.0</c:v>
                </c:pt>
                <c:pt idx="51">
                  <c:v>0.0</c:v>
                </c:pt>
                <c:pt idx="52">
                  <c:v>0.0</c:v>
                </c:pt>
                <c:pt idx="53">
                  <c:v>33458.0</c:v>
                </c:pt>
                <c:pt idx="54">
                  <c:v>0.0</c:v>
                </c:pt>
                <c:pt idx="55">
                  <c:v>0.0</c:v>
                </c:pt>
                <c:pt idx="56">
                  <c:v>0.0</c:v>
                </c:pt>
                <c:pt idx="57">
                  <c:v>0.0</c:v>
                </c:pt>
                <c:pt idx="58">
                  <c:v>0.0</c:v>
                </c:pt>
                <c:pt idx="59">
                  <c:v>0.0</c:v>
                </c:pt>
                <c:pt idx="60">
                  <c:v>0.0</c:v>
                </c:pt>
                <c:pt idx="61">
                  <c:v>0.0</c:v>
                </c:pt>
                <c:pt idx="62">
                  <c:v>35210.0</c:v>
                </c:pt>
                <c:pt idx="63">
                  <c:v>0.0</c:v>
                </c:pt>
                <c:pt idx="64">
                  <c:v>0.0</c:v>
                </c:pt>
                <c:pt idx="65">
                  <c:v>0.0</c:v>
                </c:pt>
                <c:pt idx="66">
                  <c:v>0.0</c:v>
                </c:pt>
                <c:pt idx="67">
                  <c:v>0.0</c:v>
                </c:pt>
                <c:pt idx="68">
                  <c:v>0.0</c:v>
                </c:pt>
                <c:pt idx="69">
                  <c:v>0.0</c:v>
                </c:pt>
                <c:pt idx="70">
                  <c:v>0.0</c:v>
                </c:pt>
                <c:pt idx="71">
                  <c:v>0.0</c:v>
                </c:pt>
                <c:pt idx="72">
                  <c:v>0.0</c:v>
                </c:pt>
                <c:pt idx="73">
                  <c:v>31874.0</c:v>
                </c:pt>
                <c:pt idx="74">
                  <c:v>0.0</c:v>
                </c:pt>
              </c:numCache>
            </c:numRef>
          </c:val>
          <c:smooth val="0"/>
        </c:ser>
        <c:dLbls>
          <c:showLegendKey val="0"/>
          <c:showVal val="0"/>
          <c:showCatName val="0"/>
          <c:showSerName val="0"/>
          <c:showPercent val="0"/>
          <c:showBubbleSize val="0"/>
        </c:dLbls>
        <c:marker val="1"/>
        <c:smooth val="0"/>
        <c:axId val="2121488984"/>
        <c:axId val="2121494648"/>
      </c:lineChart>
      <c:catAx>
        <c:axId val="2121488984"/>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out"/>
        <c:minorTickMark val="none"/>
        <c:tickLblPos val="nextTo"/>
        <c:crossAx val="2121494648"/>
        <c:crosses val="autoZero"/>
        <c:auto val="1"/>
        <c:lblAlgn val="ctr"/>
        <c:lblOffset val="100"/>
        <c:noMultiLvlLbl val="0"/>
      </c:catAx>
      <c:valAx>
        <c:axId val="2121494648"/>
        <c:scaling>
          <c:orientation val="minMax"/>
        </c:scaling>
        <c:delete val="0"/>
        <c:axPos val="l"/>
        <c:majorGridlines/>
        <c:title>
          <c:tx>
            <c:rich>
              <a:bodyPr rot="-5400000" vert="horz"/>
              <a:lstStyle/>
              <a:p>
                <a:pPr>
                  <a:defRPr sz="800"/>
                </a:pPr>
                <a:r>
                  <a:rPr lang="en-US" sz="800"/>
                  <a:t>Traffic (Bytes/s)</a:t>
                </a:r>
              </a:p>
            </c:rich>
          </c:tx>
          <c:overlay val="0"/>
        </c:title>
        <c:numFmt formatCode="General" sourceLinked="1"/>
        <c:majorTickMark val="out"/>
        <c:minorTickMark val="none"/>
        <c:tickLblPos val="nextTo"/>
        <c:crossAx val="2121488984"/>
        <c:crosses val="autoZero"/>
        <c:crossBetween val="between"/>
      </c:valAx>
    </c:plotArea>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Relative</a:t>
            </a:r>
            <a:r>
              <a:rPr lang="en-US" sz="1000" baseline="0"/>
              <a:t> Time Spent Applying Changes</a:t>
            </a:r>
            <a:endParaRPr lang="en-US" sz="1000"/>
          </a:p>
        </c:rich>
      </c:tx>
      <c:overlay val="0"/>
    </c:title>
    <c:autoTitleDeleted val="0"/>
    <c:plotArea>
      <c:layout/>
      <c:lineChart>
        <c:grouping val="standard"/>
        <c:varyColors val="0"/>
        <c:ser>
          <c:idx val="0"/>
          <c:order val="0"/>
          <c:tx>
            <c:strRef>
              <c:f>Sheet1!$D$1</c:f>
              <c:strCache>
                <c:ptCount val="1"/>
                <c:pt idx="0">
                  <c:v>Res</c:v>
                </c:pt>
              </c:strCache>
            </c:strRef>
          </c:tx>
          <c:spPr>
            <a:ln w="12700">
              <a:solidFill>
                <a:schemeClr val="tx1"/>
              </a:solidFill>
            </a:ln>
          </c:spPr>
          <c:marker>
            <c:symbol val="none"/>
          </c:marker>
          <c:cat>
            <c:numRef>
              <c:f>Sheet1!$A$2:$A$9</c:f>
              <c:numCache>
                <c:formatCode>General</c:formatCode>
                <c:ptCount val="8"/>
                <c:pt idx="0">
                  <c:v>1.0</c:v>
                </c:pt>
                <c:pt idx="1">
                  <c:v>5.0</c:v>
                </c:pt>
                <c:pt idx="2">
                  <c:v>10.0</c:v>
                </c:pt>
                <c:pt idx="3">
                  <c:v>30.0</c:v>
                </c:pt>
                <c:pt idx="4">
                  <c:v>50.0</c:v>
                </c:pt>
                <c:pt idx="5">
                  <c:v>100.0</c:v>
                </c:pt>
                <c:pt idx="6">
                  <c:v>500.0</c:v>
                </c:pt>
                <c:pt idx="7">
                  <c:v>1000.0</c:v>
                </c:pt>
              </c:numCache>
            </c:numRef>
          </c:cat>
          <c:val>
            <c:numRef>
              <c:f>Sheet1!$D$2:$D$9</c:f>
              <c:numCache>
                <c:formatCode>General</c:formatCode>
                <c:ptCount val="8"/>
                <c:pt idx="0">
                  <c:v>0.0146226489999997</c:v>
                </c:pt>
                <c:pt idx="1">
                  <c:v>0.0140142159999996</c:v>
                </c:pt>
                <c:pt idx="2">
                  <c:v>0.0207179380000007</c:v>
                </c:pt>
                <c:pt idx="3">
                  <c:v>0.0137266939999989</c:v>
                </c:pt>
                <c:pt idx="4">
                  <c:v>0.0190542239999996</c:v>
                </c:pt>
                <c:pt idx="5">
                  <c:v>0.0157104459999999</c:v>
                </c:pt>
                <c:pt idx="6">
                  <c:v>0.0178386979999985</c:v>
                </c:pt>
                <c:pt idx="7">
                  <c:v>0.0198768439999952</c:v>
                </c:pt>
              </c:numCache>
            </c:numRef>
          </c:val>
          <c:smooth val="0"/>
        </c:ser>
        <c:dLbls>
          <c:showLegendKey val="0"/>
          <c:showVal val="0"/>
          <c:showCatName val="0"/>
          <c:showSerName val="0"/>
          <c:showPercent val="0"/>
          <c:showBubbleSize val="0"/>
        </c:dLbls>
        <c:marker val="1"/>
        <c:smooth val="0"/>
        <c:axId val="2121521624"/>
        <c:axId val="2121527160"/>
      </c:lineChart>
      <c:catAx>
        <c:axId val="2121521624"/>
        <c:scaling>
          <c:orientation val="minMax"/>
        </c:scaling>
        <c:delete val="0"/>
        <c:axPos val="b"/>
        <c:title>
          <c:tx>
            <c:rich>
              <a:bodyPr/>
              <a:lstStyle/>
              <a:p>
                <a:pPr>
                  <a:defRPr sz="800"/>
                </a:pPr>
                <a:r>
                  <a:rPr lang="en-US" sz="800"/>
                  <a:t>Symbols (Axis is not linear)</a:t>
                </a:r>
              </a:p>
            </c:rich>
          </c:tx>
          <c:overlay val="0"/>
        </c:title>
        <c:numFmt formatCode="General" sourceLinked="1"/>
        <c:majorTickMark val="out"/>
        <c:minorTickMark val="none"/>
        <c:tickLblPos val="nextTo"/>
        <c:crossAx val="2121527160"/>
        <c:crosses val="autoZero"/>
        <c:auto val="1"/>
        <c:lblAlgn val="ctr"/>
        <c:lblOffset val="100"/>
        <c:noMultiLvlLbl val="0"/>
      </c:catAx>
      <c:valAx>
        <c:axId val="2121527160"/>
        <c:scaling>
          <c:orientation val="minMax"/>
        </c:scaling>
        <c:delete val="0"/>
        <c:axPos val="l"/>
        <c:majorGridlines/>
        <c:numFmt formatCode="General" sourceLinked="1"/>
        <c:majorTickMark val="out"/>
        <c:minorTickMark val="none"/>
        <c:tickLblPos val="nextTo"/>
        <c:crossAx val="2121521624"/>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4172.0</c:v>
                </c:pt>
                <c:pt idx="1">
                  <c:v>4180.0</c:v>
                </c:pt>
                <c:pt idx="2">
                  <c:v>4328.0</c:v>
                </c:pt>
                <c:pt idx="3">
                  <c:v>4400.0</c:v>
                </c:pt>
                <c:pt idx="4">
                  <c:v>4408.0</c:v>
                </c:pt>
                <c:pt idx="5">
                  <c:v>4456.0</c:v>
                </c:pt>
                <c:pt idx="6">
                  <c:v>4464.0</c:v>
                </c:pt>
                <c:pt idx="7">
                  <c:v>4508.0</c:v>
                </c:pt>
                <c:pt idx="8">
                  <c:v>4572.0</c:v>
                </c:pt>
                <c:pt idx="9">
                  <c:v>4576.0</c:v>
                </c:pt>
                <c:pt idx="10">
                  <c:v>4644.0</c:v>
                </c:pt>
                <c:pt idx="11">
                  <c:v>4648.0</c:v>
                </c:pt>
                <c:pt idx="12">
                  <c:v>4692.0</c:v>
                </c:pt>
                <c:pt idx="13">
                  <c:v>5896.0</c:v>
                </c:pt>
                <c:pt idx="14">
                  <c:v>4736.0</c:v>
                </c:pt>
                <c:pt idx="15">
                  <c:v>4784.0</c:v>
                </c:pt>
                <c:pt idx="16">
                  <c:v>4796.0</c:v>
                </c:pt>
                <c:pt idx="17">
                  <c:v>4832.0</c:v>
                </c:pt>
                <c:pt idx="18">
                  <c:v>4900.0</c:v>
                </c:pt>
                <c:pt idx="19">
                  <c:v>4924.0</c:v>
                </c:pt>
                <c:pt idx="20">
                  <c:v>5024.0</c:v>
                </c:pt>
                <c:pt idx="21">
                  <c:v>5032.0</c:v>
                </c:pt>
                <c:pt idx="22">
                  <c:v>5112.0</c:v>
                </c:pt>
                <c:pt idx="23">
                  <c:v>7436.0</c:v>
                </c:pt>
                <c:pt idx="24">
                  <c:v>5204.0</c:v>
                </c:pt>
                <c:pt idx="25">
                  <c:v>5232.0</c:v>
                </c:pt>
                <c:pt idx="26">
                  <c:v>5236.0</c:v>
                </c:pt>
                <c:pt idx="27">
                  <c:v>5264.0</c:v>
                </c:pt>
                <c:pt idx="28">
                  <c:v>5296.0</c:v>
                </c:pt>
                <c:pt idx="29">
                  <c:v>5328.0</c:v>
                </c:pt>
                <c:pt idx="30">
                  <c:v>5328.0</c:v>
                </c:pt>
                <c:pt idx="31">
                  <c:v>5328.0</c:v>
                </c:pt>
                <c:pt idx="32">
                  <c:v>5332.0</c:v>
                </c:pt>
                <c:pt idx="33">
                  <c:v>5332.0</c:v>
                </c:pt>
                <c:pt idx="34">
                  <c:v>5332.0</c:v>
                </c:pt>
                <c:pt idx="35">
                  <c:v>5332.0</c:v>
                </c:pt>
                <c:pt idx="36">
                  <c:v>5332.0</c:v>
                </c:pt>
                <c:pt idx="37">
                  <c:v>5340.0</c:v>
                </c:pt>
                <c:pt idx="38">
                  <c:v>5468.0</c:v>
                </c:pt>
                <c:pt idx="39">
                  <c:v>5468.0</c:v>
                </c:pt>
                <c:pt idx="40">
                  <c:v>5468.0</c:v>
                </c:pt>
                <c:pt idx="41">
                  <c:v>5468.0</c:v>
                </c:pt>
                <c:pt idx="42">
                  <c:v>5468.0</c:v>
                </c:pt>
                <c:pt idx="43">
                  <c:v>5472.0</c:v>
                </c:pt>
                <c:pt idx="44">
                  <c:v>5524.0</c:v>
                </c:pt>
                <c:pt idx="45">
                  <c:v>5524.0</c:v>
                </c:pt>
                <c:pt idx="46">
                  <c:v>5524.0</c:v>
                </c:pt>
                <c:pt idx="47">
                  <c:v>5524.0</c:v>
                </c:pt>
                <c:pt idx="48">
                  <c:v>5524.0</c:v>
                </c:pt>
                <c:pt idx="49">
                  <c:v>5528.0</c:v>
                </c:pt>
                <c:pt idx="50">
                  <c:v>5572.0</c:v>
                </c:pt>
                <c:pt idx="51">
                  <c:v>5576.0</c:v>
                </c:pt>
                <c:pt idx="52">
                  <c:v>5596.0</c:v>
                </c:pt>
                <c:pt idx="53">
                  <c:v>5596.0</c:v>
                </c:pt>
                <c:pt idx="54">
                  <c:v>5596.0</c:v>
                </c:pt>
                <c:pt idx="55">
                  <c:v>5596.0</c:v>
                </c:pt>
                <c:pt idx="56">
                  <c:v>5596.0</c:v>
                </c:pt>
                <c:pt idx="57">
                  <c:v>5596.0</c:v>
                </c:pt>
                <c:pt idx="58">
                  <c:v>5596.0</c:v>
                </c:pt>
                <c:pt idx="59">
                  <c:v>5600.0</c:v>
                </c:pt>
                <c:pt idx="60">
                  <c:v>5600.0</c:v>
                </c:pt>
                <c:pt idx="61">
                  <c:v>5600.0</c:v>
                </c:pt>
                <c:pt idx="62">
                  <c:v>5600.0</c:v>
                </c:pt>
                <c:pt idx="63">
                  <c:v>5600.0</c:v>
                </c:pt>
                <c:pt idx="64">
                  <c:v>5600.0</c:v>
                </c:pt>
                <c:pt idx="65">
                  <c:v>5632.0</c:v>
                </c:pt>
                <c:pt idx="66">
                  <c:v>5644.0</c:v>
                </c:pt>
                <c:pt idx="67">
                  <c:v>5644.0</c:v>
                </c:pt>
                <c:pt idx="68">
                  <c:v>5644.0</c:v>
                </c:pt>
                <c:pt idx="69">
                  <c:v>5644.0</c:v>
                </c:pt>
                <c:pt idx="70">
                  <c:v>5644.0</c:v>
                </c:pt>
                <c:pt idx="71">
                  <c:v>5644.0</c:v>
                </c:pt>
                <c:pt idx="72">
                  <c:v>5644.0</c:v>
                </c:pt>
                <c:pt idx="73">
                  <c:v>5644.0</c:v>
                </c:pt>
                <c:pt idx="74">
                  <c:v>5652.0</c:v>
                </c:pt>
                <c:pt idx="75">
                  <c:v>5696.0</c:v>
                </c:pt>
                <c:pt idx="76">
                  <c:v>5700.0</c:v>
                </c:pt>
                <c:pt idx="77">
                  <c:v>5700.0</c:v>
                </c:pt>
                <c:pt idx="78">
                  <c:v>5700.0</c:v>
                </c:pt>
                <c:pt idx="79">
                  <c:v>5700.0</c:v>
                </c:pt>
                <c:pt idx="80">
                  <c:v>5700.0</c:v>
                </c:pt>
                <c:pt idx="81">
                  <c:v>5700.0</c:v>
                </c:pt>
                <c:pt idx="82">
                  <c:v>5700.0</c:v>
                </c:pt>
                <c:pt idx="83">
                  <c:v>5700.0</c:v>
                </c:pt>
                <c:pt idx="84">
                  <c:v>5700.0</c:v>
                </c:pt>
                <c:pt idx="85">
                  <c:v>5700.0</c:v>
                </c:pt>
                <c:pt idx="86">
                  <c:v>5700.0</c:v>
                </c:pt>
                <c:pt idx="87">
                  <c:v>5716.0</c:v>
                </c:pt>
                <c:pt idx="88">
                  <c:v>5724.0</c:v>
                </c:pt>
                <c:pt idx="89">
                  <c:v>5744.0</c:v>
                </c:pt>
                <c:pt idx="90">
                  <c:v>5744.0</c:v>
                </c:pt>
                <c:pt idx="91">
                  <c:v>5744.0</c:v>
                </c:pt>
                <c:pt idx="92">
                  <c:v>5744.0</c:v>
                </c:pt>
                <c:pt idx="93">
                  <c:v>5744.0</c:v>
                </c:pt>
                <c:pt idx="94">
                  <c:v>5744.0</c:v>
                </c:pt>
                <c:pt idx="95">
                  <c:v>5744.0</c:v>
                </c:pt>
                <c:pt idx="96">
                  <c:v>5744.0</c:v>
                </c:pt>
                <c:pt idx="97">
                  <c:v>5744.0</c:v>
                </c:pt>
                <c:pt idx="98">
                  <c:v>5744.0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6348.0</c:v>
                </c:pt>
                <c:pt idx="1">
                  <c:v>11524.0</c:v>
                </c:pt>
                <c:pt idx="2">
                  <c:v>17340.0</c:v>
                </c:pt>
                <c:pt idx="3">
                  <c:v>11832.0</c:v>
                </c:pt>
                <c:pt idx="4">
                  <c:v>12092.0</c:v>
                </c:pt>
                <c:pt idx="5">
                  <c:v>12108.0</c:v>
                </c:pt>
                <c:pt idx="6">
                  <c:v>12508.0</c:v>
                </c:pt>
                <c:pt idx="7">
                  <c:v>17516.0</c:v>
                </c:pt>
                <c:pt idx="8">
                  <c:v>13100.0</c:v>
                </c:pt>
                <c:pt idx="9">
                  <c:v>13636.0</c:v>
                </c:pt>
                <c:pt idx="10">
                  <c:v>13656.0</c:v>
                </c:pt>
                <c:pt idx="11">
                  <c:v>14036.0</c:v>
                </c:pt>
                <c:pt idx="12">
                  <c:v>16384.0</c:v>
                </c:pt>
                <c:pt idx="13">
                  <c:v>14180.0</c:v>
                </c:pt>
                <c:pt idx="14">
                  <c:v>14320.0</c:v>
                </c:pt>
                <c:pt idx="15">
                  <c:v>14340.0</c:v>
                </c:pt>
                <c:pt idx="16">
                  <c:v>14364.0</c:v>
                </c:pt>
                <c:pt idx="17">
                  <c:v>17792.0</c:v>
                </c:pt>
                <c:pt idx="18">
                  <c:v>14380.0</c:v>
                </c:pt>
                <c:pt idx="19">
                  <c:v>14404.0</c:v>
                </c:pt>
                <c:pt idx="20">
                  <c:v>14408.0</c:v>
                </c:pt>
                <c:pt idx="21">
                  <c:v>14724.0</c:v>
                </c:pt>
                <c:pt idx="22">
                  <c:v>20744.0</c:v>
                </c:pt>
                <c:pt idx="23">
                  <c:v>15124.0</c:v>
                </c:pt>
                <c:pt idx="24">
                  <c:v>15524.0</c:v>
                </c:pt>
                <c:pt idx="25">
                  <c:v>15528.0</c:v>
                </c:pt>
                <c:pt idx="26">
                  <c:v>15584.0</c:v>
                </c:pt>
                <c:pt idx="27">
                  <c:v>21444.0</c:v>
                </c:pt>
                <c:pt idx="28">
                  <c:v>15600.0</c:v>
                </c:pt>
                <c:pt idx="29">
                  <c:v>15608.0</c:v>
                </c:pt>
                <c:pt idx="30">
                  <c:v>15608.0</c:v>
                </c:pt>
                <c:pt idx="31">
                  <c:v>15612.0</c:v>
                </c:pt>
                <c:pt idx="32">
                  <c:v>15612.0</c:v>
                </c:pt>
                <c:pt idx="33">
                  <c:v>15612.0</c:v>
                </c:pt>
                <c:pt idx="34">
                  <c:v>15616.0</c:v>
                </c:pt>
                <c:pt idx="35">
                  <c:v>15616.0</c:v>
                </c:pt>
                <c:pt idx="36">
                  <c:v>15644.0</c:v>
                </c:pt>
                <c:pt idx="37">
                  <c:v>15644.0</c:v>
                </c:pt>
                <c:pt idx="38">
                  <c:v>15768.0</c:v>
                </c:pt>
                <c:pt idx="39">
                  <c:v>16148.0</c:v>
                </c:pt>
                <c:pt idx="40">
                  <c:v>16148.0</c:v>
                </c:pt>
                <c:pt idx="41">
                  <c:v>16156.0</c:v>
                </c:pt>
                <c:pt idx="42">
                  <c:v>16156.0</c:v>
                </c:pt>
                <c:pt idx="43">
                  <c:v>16164.0</c:v>
                </c:pt>
                <c:pt idx="44">
                  <c:v>16208.0</c:v>
                </c:pt>
                <c:pt idx="45">
                  <c:v>16208.0</c:v>
                </c:pt>
                <c:pt idx="46">
                  <c:v>16216.0</c:v>
                </c:pt>
                <c:pt idx="47">
                  <c:v>16216.0</c:v>
                </c:pt>
                <c:pt idx="48">
                  <c:v>16216.0</c:v>
                </c:pt>
                <c:pt idx="49">
                  <c:v>16224.0</c:v>
                </c:pt>
                <c:pt idx="50">
                  <c:v>16228.0</c:v>
                </c:pt>
                <c:pt idx="51">
                  <c:v>16320.0</c:v>
                </c:pt>
                <c:pt idx="52">
                  <c:v>16328.0</c:v>
                </c:pt>
                <c:pt idx="53">
                  <c:v>16440.0</c:v>
                </c:pt>
                <c:pt idx="54">
                  <c:v>16536.0</c:v>
                </c:pt>
                <c:pt idx="55">
                  <c:v>16540.0</c:v>
                </c:pt>
                <c:pt idx="56">
                  <c:v>16588.0</c:v>
                </c:pt>
                <c:pt idx="57">
                  <c:v>16588.0</c:v>
                </c:pt>
                <c:pt idx="58">
                  <c:v>16588.0</c:v>
                </c:pt>
                <c:pt idx="59">
                  <c:v>16596.0</c:v>
                </c:pt>
                <c:pt idx="60">
                  <c:v>16596.0</c:v>
                </c:pt>
                <c:pt idx="61">
                  <c:v>16596.0</c:v>
                </c:pt>
                <c:pt idx="62">
                  <c:v>16596.0</c:v>
                </c:pt>
                <c:pt idx="63">
                  <c:v>16616.0</c:v>
                </c:pt>
                <c:pt idx="64">
                  <c:v>16744.0</c:v>
                </c:pt>
                <c:pt idx="65">
                  <c:v>16748.0</c:v>
                </c:pt>
                <c:pt idx="66">
                  <c:v>16912.0</c:v>
                </c:pt>
                <c:pt idx="67">
                  <c:v>16928.0</c:v>
                </c:pt>
                <c:pt idx="68">
                  <c:v>17080.0</c:v>
                </c:pt>
                <c:pt idx="69">
                  <c:v>17092.0</c:v>
                </c:pt>
                <c:pt idx="70">
                  <c:v>17092.0</c:v>
                </c:pt>
                <c:pt idx="71">
                  <c:v>17096.0</c:v>
                </c:pt>
                <c:pt idx="72">
                  <c:v>17096.0</c:v>
                </c:pt>
                <c:pt idx="73">
                  <c:v>17156.0</c:v>
                </c:pt>
                <c:pt idx="74">
                  <c:v>18296.0</c:v>
                </c:pt>
                <c:pt idx="75">
                  <c:v>17220.0</c:v>
                </c:pt>
                <c:pt idx="76">
                  <c:v>17232.0</c:v>
                </c:pt>
                <c:pt idx="77">
                  <c:v>17236.0</c:v>
                </c:pt>
                <c:pt idx="78">
                  <c:v>17252.0</c:v>
                </c:pt>
                <c:pt idx="79">
                  <c:v>21564.0</c:v>
                </c:pt>
                <c:pt idx="80">
                  <c:v>17260.0</c:v>
                </c:pt>
                <c:pt idx="81">
                  <c:v>17260.0</c:v>
                </c:pt>
                <c:pt idx="82">
                  <c:v>17260.0</c:v>
                </c:pt>
                <c:pt idx="83">
                  <c:v>17324.0</c:v>
                </c:pt>
                <c:pt idx="84">
                  <c:v>21824.0</c:v>
                </c:pt>
                <c:pt idx="85">
                  <c:v>17376.0</c:v>
                </c:pt>
                <c:pt idx="86">
                  <c:v>17380.0</c:v>
                </c:pt>
                <c:pt idx="87">
                  <c:v>17380.0</c:v>
                </c:pt>
                <c:pt idx="88">
                  <c:v>17380.0</c:v>
                </c:pt>
                <c:pt idx="89">
                  <c:v>20736.0</c:v>
                </c:pt>
                <c:pt idx="90">
                  <c:v>17416.0</c:v>
                </c:pt>
                <c:pt idx="91">
                  <c:v>17416.0</c:v>
                </c:pt>
                <c:pt idx="92">
                  <c:v>17416.0</c:v>
                </c:pt>
                <c:pt idx="93">
                  <c:v>17496.0</c:v>
                </c:pt>
                <c:pt idx="94">
                  <c:v>20792.0</c:v>
                </c:pt>
                <c:pt idx="95">
                  <c:v>17496.0</c:v>
                </c:pt>
                <c:pt idx="96">
                  <c:v>17636.0</c:v>
                </c:pt>
                <c:pt idx="97">
                  <c:v>17636.0</c:v>
                </c:pt>
                <c:pt idx="98">
                  <c:v>17640.0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4672.0</c:v>
                </c:pt>
                <c:pt idx="1">
                  <c:v>26056.0</c:v>
                </c:pt>
                <c:pt idx="2">
                  <c:v>27600.0</c:v>
                </c:pt>
                <c:pt idx="3">
                  <c:v>27936.0</c:v>
                </c:pt>
                <c:pt idx="4">
                  <c:v>29200.0</c:v>
                </c:pt>
                <c:pt idx="5">
                  <c:v>29240.0</c:v>
                </c:pt>
                <c:pt idx="6">
                  <c:v>30644.0</c:v>
                </c:pt>
                <c:pt idx="7">
                  <c:v>33228.0</c:v>
                </c:pt>
                <c:pt idx="8">
                  <c:v>32256.0</c:v>
                </c:pt>
                <c:pt idx="9">
                  <c:v>44956.0</c:v>
                </c:pt>
                <c:pt idx="10">
                  <c:v>34032.0</c:v>
                </c:pt>
                <c:pt idx="11">
                  <c:v>35732.0</c:v>
                </c:pt>
                <c:pt idx="12">
                  <c:v>43944.0</c:v>
                </c:pt>
                <c:pt idx="13">
                  <c:v>37060.0</c:v>
                </c:pt>
                <c:pt idx="14">
                  <c:v>48292.0</c:v>
                </c:pt>
                <c:pt idx="15">
                  <c:v>37476.0</c:v>
                </c:pt>
                <c:pt idx="16">
                  <c:v>37596.0</c:v>
                </c:pt>
                <c:pt idx="17">
                  <c:v>37596.0</c:v>
                </c:pt>
                <c:pt idx="18">
                  <c:v>37616.0</c:v>
                </c:pt>
                <c:pt idx="19">
                  <c:v>45640.0</c:v>
                </c:pt>
                <c:pt idx="20">
                  <c:v>37680.0</c:v>
                </c:pt>
                <c:pt idx="21">
                  <c:v>38084.0</c:v>
                </c:pt>
                <c:pt idx="22">
                  <c:v>38104.0</c:v>
                </c:pt>
                <c:pt idx="23">
                  <c:v>38932.0</c:v>
                </c:pt>
                <c:pt idx="24">
                  <c:v>47804.0</c:v>
                </c:pt>
                <c:pt idx="25">
                  <c:v>39220.0</c:v>
                </c:pt>
                <c:pt idx="26">
                  <c:v>39284.0</c:v>
                </c:pt>
                <c:pt idx="27">
                  <c:v>39284.0</c:v>
                </c:pt>
                <c:pt idx="28">
                  <c:v>39300.0</c:v>
                </c:pt>
                <c:pt idx="29">
                  <c:v>50396.0</c:v>
                </c:pt>
                <c:pt idx="30">
                  <c:v>39384.0</c:v>
                </c:pt>
                <c:pt idx="31">
                  <c:v>43116.0</c:v>
                </c:pt>
                <c:pt idx="32">
                  <c:v>39684.0</c:v>
                </c:pt>
                <c:pt idx="33">
                  <c:v>40120.0</c:v>
                </c:pt>
                <c:pt idx="34">
                  <c:v>49780.0</c:v>
                </c:pt>
                <c:pt idx="35">
                  <c:v>40284.0</c:v>
                </c:pt>
                <c:pt idx="36">
                  <c:v>40576.0</c:v>
                </c:pt>
                <c:pt idx="37">
                  <c:v>40576.0</c:v>
                </c:pt>
                <c:pt idx="38">
                  <c:v>40588.0</c:v>
                </c:pt>
                <c:pt idx="39">
                  <c:v>49080.0</c:v>
                </c:pt>
                <c:pt idx="40">
                  <c:v>41344.0</c:v>
                </c:pt>
                <c:pt idx="41">
                  <c:v>41740.0</c:v>
                </c:pt>
                <c:pt idx="42">
                  <c:v>41748.0</c:v>
                </c:pt>
                <c:pt idx="43">
                  <c:v>42380.0</c:v>
                </c:pt>
                <c:pt idx="44">
                  <c:v>54176.0</c:v>
                </c:pt>
                <c:pt idx="45">
                  <c:v>42824.0</c:v>
                </c:pt>
                <c:pt idx="46">
                  <c:v>42924.0</c:v>
                </c:pt>
                <c:pt idx="47">
                  <c:v>42928.0</c:v>
                </c:pt>
                <c:pt idx="48">
                  <c:v>43032.0</c:v>
                </c:pt>
                <c:pt idx="49">
                  <c:v>51760.0</c:v>
                </c:pt>
                <c:pt idx="50">
                  <c:v>43064.0</c:v>
                </c:pt>
                <c:pt idx="51">
                  <c:v>52880.0</c:v>
                </c:pt>
                <c:pt idx="52">
                  <c:v>43064.0</c:v>
                </c:pt>
                <c:pt idx="53">
                  <c:v>43076.0</c:v>
                </c:pt>
                <c:pt idx="54">
                  <c:v>46268.0</c:v>
                </c:pt>
                <c:pt idx="55">
                  <c:v>43228.0</c:v>
                </c:pt>
                <c:pt idx="56">
                  <c:v>51028.0</c:v>
                </c:pt>
                <c:pt idx="57">
                  <c:v>43464.0</c:v>
                </c:pt>
                <c:pt idx="58">
                  <c:v>43952.0</c:v>
                </c:pt>
                <c:pt idx="59">
                  <c:v>44028.0</c:v>
                </c:pt>
                <c:pt idx="60">
                  <c:v>44440.0</c:v>
                </c:pt>
                <c:pt idx="61">
                  <c:v>54444.0</c:v>
                </c:pt>
                <c:pt idx="62">
                  <c:v>44584.0</c:v>
                </c:pt>
                <c:pt idx="63">
                  <c:v>44768.0</c:v>
                </c:pt>
                <c:pt idx="64">
                  <c:v>44768.0</c:v>
                </c:pt>
                <c:pt idx="65">
                  <c:v>44860.0</c:v>
                </c:pt>
                <c:pt idx="66">
                  <c:v>53828.0</c:v>
                </c:pt>
                <c:pt idx="67">
                  <c:v>44880.0</c:v>
                </c:pt>
                <c:pt idx="68">
                  <c:v>44964.0</c:v>
                </c:pt>
                <c:pt idx="69">
                  <c:v>44968.0</c:v>
                </c:pt>
                <c:pt idx="70">
                  <c:v>45272.0</c:v>
                </c:pt>
                <c:pt idx="71">
                  <c:v>51804.0</c:v>
                </c:pt>
                <c:pt idx="72">
                  <c:v>45404.0</c:v>
                </c:pt>
                <c:pt idx="73">
                  <c:v>45644.0</c:v>
                </c:pt>
                <c:pt idx="74">
                  <c:v>45652.0</c:v>
                </c:pt>
                <c:pt idx="75">
                  <c:v>45880.0</c:v>
                </c:pt>
                <c:pt idx="76">
                  <c:v>57308.0</c:v>
                </c:pt>
                <c:pt idx="77">
                  <c:v>46008.0</c:v>
                </c:pt>
                <c:pt idx="78">
                  <c:v>46040.0</c:v>
                </c:pt>
                <c:pt idx="79">
                  <c:v>46040.0</c:v>
                </c:pt>
                <c:pt idx="80">
                  <c:v>46044.0</c:v>
                </c:pt>
                <c:pt idx="81">
                  <c:v>51728.0</c:v>
                </c:pt>
                <c:pt idx="82">
                  <c:v>46064.0</c:v>
                </c:pt>
                <c:pt idx="83">
                  <c:v>46232.0</c:v>
                </c:pt>
                <c:pt idx="84">
                  <c:v>46240.0</c:v>
                </c:pt>
                <c:pt idx="85">
                  <c:v>46352.0</c:v>
                </c:pt>
                <c:pt idx="86">
                  <c:v>50804.0</c:v>
                </c:pt>
                <c:pt idx="87">
                  <c:v>46416.0</c:v>
                </c:pt>
                <c:pt idx="88">
                  <c:v>54280.0</c:v>
                </c:pt>
                <c:pt idx="89">
                  <c:v>46468.0</c:v>
                </c:pt>
                <c:pt idx="90">
                  <c:v>46468.0</c:v>
                </c:pt>
                <c:pt idx="91">
                  <c:v>54172.0</c:v>
                </c:pt>
                <c:pt idx="92">
                  <c:v>46592.0</c:v>
                </c:pt>
                <c:pt idx="93">
                  <c:v>54372.0</c:v>
                </c:pt>
                <c:pt idx="94">
                  <c:v>46592.0</c:v>
                </c:pt>
                <c:pt idx="95">
                  <c:v>46752.0</c:v>
                </c:pt>
                <c:pt idx="96">
                  <c:v>46756.0</c:v>
                </c:pt>
                <c:pt idx="97">
                  <c:v>46940.0</c:v>
                </c:pt>
                <c:pt idx="98">
                  <c:v>57796.0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31300.0</c:v>
                </c:pt>
                <c:pt idx="1">
                  <c:v>59664.0</c:v>
                </c:pt>
                <c:pt idx="2">
                  <c:v>55936.0</c:v>
                </c:pt>
                <c:pt idx="3">
                  <c:v>48640.0</c:v>
                </c:pt>
                <c:pt idx="4">
                  <c:v>64728.0</c:v>
                </c:pt>
                <c:pt idx="5">
                  <c:v>65692.0</c:v>
                </c:pt>
                <c:pt idx="6">
                  <c:v>71680.0</c:v>
                </c:pt>
                <c:pt idx="7">
                  <c:v>71336.0</c:v>
                </c:pt>
                <c:pt idx="8">
                  <c:v>68512.0</c:v>
                </c:pt>
                <c:pt idx="9">
                  <c:v>73360.0</c:v>
                </c:pt>
                <c:pt idx="10">
                  <c:v>77524.0</c:v>
                </c:pt>
                <c:pt idx="11">
                  <c:v>72456.0</c:v>
                </c:pt>
                <c:pt idx="12">
                  <c:v>73816.0</c:v>
                </c:pt>
                <c:pt idx="13">
                  <c:v>71600.0</c:v>
                </c:pt>
                <c:pt idx="14">
                  <c:v>81076.0</c:v>
                </c:pt>
                <c:pt idx="15">
                  <c:v>82548.0</c:v>
                </c:pt>
                <c:pt idx="16">
                  <c:v>81700.0</c:v>
                </c:pt>
                <c:pt idx="17">
                  <c:v>83524.0</c:v>
                </c:pt>
                <c:pt idx="18">
                  <c:v>77460.0</c:v>
                </c:pt>
                <c:pt idx="19">
                  <c:v>85212.0</c:v>
                </c:pt>
                <c:pt idx="20">
                  <c:v>86280.0</c:v>
                </c:pt>
                <c:pt idx="21">
                  <c:v>85136.0</c:v>
                </c:pt>
                <c:pt idx="22">
                  <c:v>83544.0</c:v>
                </c:pt>
                <c:pt idx="23">
                  <c:v>86416.0</c:v>
                </c:pt>
                <c:pt idx="24">
                  <c:v>85136.0</c:v>
                </c:pt>
                <c:pt idx="25">
                  <c:v>80600.0</c:v>
                </c:pt>
                <c:pt idx="26">
                  <c:v>82096.0</c:v>
                </c:pt>
                <c:pt idx="27">
                  <c:v>89744.0</c:v>
                </c:pt>
                <c:pt idx="28">
                  <c:v>83028.0</c:v>
                </c:pt>
                <c:pt idx="29">
                  <c:v>90112.0</c:v>
                </c:pt>
                <c:pt idx="30">
                  <c:v>86088.0</c:v>
                </c:pt>
                <c:pt idx="31">
                  <c:v>87960.0</c:v>
                </c:pt>
                <c:pt idx="32">
                  <c:v>87316.0</c:v>
                </c:pt>
                <c:pt idx="33">
                  <c:v>88200.0</c:v>
                </c:pt>
                <c:pt idx="34">
                  <c:v>85704.0</c:v>
                </c:pt>
                <c:pt idx="35">
                  <c:v>82132.0</c:v>
                </c:pt>
                <c:pt idx="36">
                  <c:v>88528.0</c:v>
                </c:pt>
                <c:pt idx="37">
                  <c:v>77428.0</c:v>
                </c:pt>
                <c:pt idx="38">
                  <c:v>89696.0</c:v>
                </c:pt>
                <c:pt idx="39">
                  <c:v>92944.0</c:v>
                </c:pt>
                <c:pt idx="40">
                  <c:v>87804.0</c:v>
                </c:pt>
                <c:pt idx="41">
                  <c:v>90952.0</c:v>
                </c:pt>
                <c:pt idx="42">
                  <c:v>84516.0</c:v>
                </c:pt>
                <c:pt idx="43">
                  <c:v>91024.0</c:v>
                </c:pt>
                <c:pt idx="44">
                  <c:v>88228.0</c:v>
                </c:pt>
                <c:pt idx="45">
                  <c:v>90760.0</c:v>
                </c:pt>
                <c:pt idx="46">
                  <c:v>90944.0</c:v>
                </c:pt>
                <c:pt idx="47">
                  <c:v>77544.0</c:v>
                </c:pt>
                <c:pt idx="48">
                  <c:v>94540.0</c:v>
                </c:pt>
                <c:pt idx="49">
                  <c:v>95176.0</c:v>
                </c:pt>
                <c:pt idx="50">
                  <c:v>85772.0</c:v>
                </c:pt>
                <c:pt idx="51">
                  <c:v>89224.0</c:v>
                </c:pt>
                <c:pt idx="52">
                  <c:v>78280.0</c:v>
                </c:pt>
                <c:pt idx="53">
                  <c:v>102388.0</c:v>
                </c:pt>
                <c:pt idx="54">
                  <c:v>92668.0</c:v>
                </c:pt>
                <c:pt idx="55">
                  <c:v>90988.0</c:v>
                </c:pt>
                <c:pt idx="56">
                  <c:v>89880.0</c:v>
                </c:pt>
                <c:pt idx="57">
                  <c:v>79148.0</c:v>
                </c:pt>
                <c:pt idx="58">
                  <c:v>92480.0</c:v>
                </c:pt>
                <c:pt idx="59">
                  <c:v>96940.0</c:v>
                </c:pt>
                <c:pt idx="60">
                  <c:v>93660.0</c:v>
                </c:pt>
                <c:pt idx="61">
                  <c:v>93284.0</c:v>
                </c:pt>
                <c:pt idx="62">
                  <c:v>79988.0</c:v>
                </c:pt>
                <c:pt idx="63">
                  <c:v>93336.0</c:v>
                </c:pt>
                <c:pt idx="64">
                  <c:v>81508.0</c:v>
                </c:pt>
                <c:pt idx="65">
                  <c:v>95620.0</c:v>
                </c:pt>
                <c:pt idx="66">
                  <c:v>97196.0</c:v>
                </c:pt>
                <c:pt idx="67">
                  <c:v>88196.0</c:v>
                </c:pt>
                <c:pt idx="68">
                  <c:v>94880.0</c:v>
                </c:pt>
                <c:pt idx="69">
                  <c:v>87264.0</c:v>
                </c:pt>
                <c:pt idx="70">
                  <c:v>98364.0</c:v>
                </c:pt>
                <c:pt idx="71">
                  <c:v>93756.0</c:v>
                </c:pt>
                <c:pt idx="72">
                  <c:v>96604.0</c:v>
                </c:pt>
                <c:pt idx="73">
                  <c:v>93924.0</c:v>
                </c:pt>
                <c:pt idx="74">
                  <c:v>82052.0</c:v>
                </c:pt>
                <c:pt idx="75">
                  <c:v>96884.0</c:v>
                </c:pt>
                <c:pt idx="76">
                  <c:v>95536.0</c:v>
                </c:pt>
                <c:pt idx="77">
                  <c:v>99384.0</c:v>
                </c:pt>
                <c:pt idx="78">
                  <c:v>97300.0</c:v>
                </c:pt>
                <c:pt idx="79">
                  <c:v>83056.0</c:v>
                </c:pt>
                <c:pt idx="80">
                  <c:v>89816.0</c:v>
                </c:pt>
                <c:pt idx="81">
                  <c:v>100168.0</c:v>
                </c:pt>
                <c:pt idx="82">
                  <c:v>98048.0</c:v>
                </c:pt>
                <c:pt idx="83">
                  <c:v>96624.0</c:v>
                </c:pt>
                <c:pt idx="84">
                  <c:v>96888.0</c:v>
                </c:pt>
                <c:pt idx="85">
                  <c:v>92732.0</c:v>
                </c:pt>
                <c:pt idx="86">
                  <c:v>100452.0</c:v>
                </c:pt>
                <c:pt idx="87">
                  <c:v>99556.0</c:v>
                </c:pt>
                <c:pt idx="88">
                  <c:v>96380.0</c:v>
                </c:pt>
                <c:pt idx="89">
                  <c:v>95836.0</c:v>
                </c:pt>
                <c:pt idx="90">
                  <c:v>91508.0</c:v>
                </c:pt>
                <c:pt idx="91">
                  <c:v>97716.0</c:v>
                </c:pt>
                <c:pt idx="92">
                  <c:v>98032.0</c:v>
                </c:pt>
                <c:pt idx="93">
                  <c:v>100224.0</c:v>
                </c:pt>
                <c:pt idx="94">
                  <c:v>86200.0</c:v>
                </c:pt>
                <c:pt idx="95">
                  <c:v>99428.0</c:v>
                </c:pt>
                <c:pt idx="96">
                  <c:v>88840.0</c:v>
                </c:pt>
                <c:pt idx="97">
                  <c:v>102980.0</c:v>
                </c:pt>
                <c:pt idx="98">
                  <c:v>97248.0</c:v>
                </c:pt>
              </c:numCache>
            </c:numRef>
          </c:val>
          <c:smooth val="0"/>
        </c:ser>
        <c:dLbls>
          <c:showLegendKey val="0"/>
          <c:showVal val="0"/>
          <c:showCatName val="0"/>
          <c:showSerName val="0"/>
          <c:showPercent val="0"/>
          <c:showBubbleSize val="0"/>
        </c:dLbls>
        <c:marker val="1"/>
        <c:smooth val="0"/>
        <c:axId val="2120081512"/>
        <c:axId val="2120087016"/>
      </c:lineChart>
      <c:catAx>
        <c:axId val="212008151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0087016"/>
        <c:crosses val="autoZero"/>
        <c:auto val="1"/>
        <c:lblAlgn val="ctr"/>
        <c:lblOffset val="100"/>
        <c:tickLblSkip val="4"/>
        <c:noMultiLvlLbl val="0"/>
      </c:catAx>
      <c:valAx>
        <c:axId val="2120087016"/>
        <c:scaling>
          <c:orientation val="minMax"/>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20081512"/>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Traffic</a:t>
            </a:r>
            <a:r>
              <a:rPr lang="en-US" sz="1000" baseline="0"/>
              <a:t> While Editing Pages in the Remote Access Interface</a:t>
            </a:r>
            <a:endParaRPr lang="en-US" sz="1000"/>
          </a:p>
        </c:rich>
      </c:tx>
      <c:overlay val="0"/>
    </c:title>
    <c:autoTitleDeleted val="0"/>
    <c:plotArea>
      <c:layout/>
      <c:lineChart>
        <c:grouping val="standard"/>
        <c:varyColors val="0"/>
        <c:ser>
          <c:idx val="0"/>
          <c:order val="0"/>
          <c:tx>
            <c:strRef>
              <c:f>'Editing Pages in the Remote Acc'!$B$1</c:f>
              <c:strCache>
                <c:ptCount val="1"/>
                <c:pt idx="0">
                  <c:v>Bytes/s</c:v>
                </c:pt>
              </c:strCache>
            </c:strRef>
          </c:tx>
          <c:spPr>
            <a:ln w="12700">
              <a:solidFill>
                <a:schemeClr val="tx1"/>
              </a:solidFill>
            </a:ln>
          </c:spPr>
          <c:marker>
            <c:symbol val="none"/>
          </c:marker>
          <c:cat>
            <c:numRef>
              <c:f>'Editing Pages in the Remote Acc'!$A$2:$A$73</c:f>
              <c:numCache>
                <c:formatCode>General</c:formatCode>
                <c:ptCount val="72"/>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numCache>
            </c:numRef>
          </c:cat>
          <c:val>
            <c:numRef>
              <c:f>'Editing Pages in the Remote Acc'!$B$2:$B$73</c:f>
              <c:numCache>
                <c:formatCode>General</c:formatCode>
                <c:ptCount val="72"/>
                <c:pt idx="0">
                  <c:v>0.0</c:v>
                </c:pt>
                <c:pt idx="1">
                  <c:v>4314.0</c:v>
                </c:pt>
                <c:pt idx="2">
                  <c:v>0.0</c:v>
                </c:pt>
                <c:pt idx="3">
                  <c:v>0.0</c:v>
                </c:pt>
                <c:pt idx="4">
                  <c:v>0.0</c:v>
                </c:pt>
                <c:pt idx="5">
                  <c:v>0.0</c:v>
                </c:pt>
                <c:pt idx="6">
                  <c:v>0.0</c:v>
                </c:pt>
                <c:pt idx="7">
                  <c:v>0.0</c:v>
                </c:pt>
                <c:pt idx="8">
                  <c:v>0.0</c:v>
                </c:pt>
                <c:pt idx="9">
                  <c:v>0.0</c:v>
                </c:pt>
                <c:pt idx="10">
                  <c:v>0.0</c:v>
                </c:pt>
                <c:pt idx="11">
                  <c:v>4330.0</c:v>
                </c:pt>
                <c:pt idx="12">
                  <c:v>0.0</c:v>
                </c:pt>
                <c:pt idx="13">
                  <c:v>0.0</c:v>
                </c:pt>
                <c:pt idx="14">
                  <c:v>0.0</c:v>
                </c:pt>
                <c:pt idx="15">
                  <c:v>0.0</c:v>
                </c:pt>
                <c:pt idx="16">
                  <c:v>0.0</c:v>
                </c:pt>
                <c:pt idx="17">
                  <c:v>0.0</c:v>
                </c:pt>
                <c:pt idx="18">
                  <c:v>0.0</c:v>
                </c:pt>
                <c:pt idx="19">
                  <c:v>0.0</c:v>
                </c:pt>
                <c:pt idx="20">
                  <c:v>4696.0</c:v>
                </c:pt>
                <c:pt idx="21">
                  <c:v>0.0</c:v>
                </c:pt>
                <c:pt idx="22">
                  <c:v>0.0</c:v>
                </c:pt>
                <c:pt idx="23">
                  <c:v>0.0</c:v>
                </c:pt>
                <c:pt idx="24">
                  <c:v>0.0</c:v>
                </c:pt>
                <c:pt idx="25">
                  <c:v>0.0</c:v>
                </c:pt>
                <c:pt idx="26">
                  <c:v>0.0</c:v>
                </c:pt>
                <c:pt idx="27">
                  <c:v>0.0</c:v>
                </c:pt>
                <c:pt idx="28">
                  <c:v>0.0</c:v>
                </c:pt>
                <c:pt idx="29">
                  <c:v>0.0</c:v>
                </c:pt>
                <c:pt idx="30">
                  <c:v>4426.0</c:v>
                </c:pt>
                <c:pt idx="31">
                  <c:v>0.0</c:v>
                </c:pt>
                <c:pt idx="32">
                  <c:v>0.0</c:v>
                </c:pt>
                <c:pt idx="33">
                  <c:v>0.0</c:v>
                </c:pt>
                <c:pt idx="34">
                  <c:v>0.0</c:v>
                </c:pt>
                <c:pt idx="35">
                  <c:v>0.0</c:v>
                </c:pt>
                <c:pt idx="36">
                  <c:v>0.0</c:v>
                </c:pt>
                <c:pt idx="37">
                  <c:v>0.0</c:v>
                </c:pt>
                <c:pt idx="38">
                  <c:v>0.0</c:v>
                </c:pt>
                <c:pt idx="39">
                  <c:v>0.0</c:v>
                </c:pt>
                <c:pt idx="40">
                  <c:v>2550.0</c:v>
                </c:pt>
                <c:pt idx="41">
                  <c:v>1956.0</c:v>
                </c:pt>
                <c:pt idx="42">
                  <c:v>0.0</c:v>
                </c:pt>
                <c:pt idx="43">
                  <c:v>0.0</c:v>
                </c:pt>
                <c:pt idx="44">
                  <c:v>0.0</c:v>
                </c:pt>
                <c:pt idx="45">
                  <c:v>0.0</c:v>
                </c:pt>
                <c:pt idx="46">
                  <c:v>0.0</c:v>
                </c:pt>
                <c:pt idx="47">
                  <c:v>0.0</c:v>
                </c:pt>
                <c:pt idx="48">
                  <c:v>0.0</c:v>
                </c:pt>
                <c:pt idx="49">
                  <c:v>0.0</c:v>
                </c:pt>
                <c:pt idx="50">
                  <c:v>2760.0</c:v>
                </c:pt>
                <c:pt idx="51">
                  <c:v>1956.0</c:v>
                </c:pt>
                <c:pt idx="52">
                  <c:v>0.0</c:v>
                </c:pt>
                <c:pt idx="53">
                  <c:v>0.0</c:v>
                </c:pt>
                <c:pt idx="54">
                  <c:v>0.0</c:v>
                </c:pt>
                <c:pt idx="55">
                  <c:v>0.0</c:v>
                </c:pt>
                <c:pt idx="56">
                  <c:v>0.0</c:v>
                </c:pt>
                <c:pt idx="57">
                  <c:v>0.0</c:v>
                </c:pt>
                <c:pt idx="58">
                  <c:v>0.0</c:v>
                </c:pt>
                <c:pt idx="59">
                  <c:v>0.0</c:v>
                </c:pt>
                <c:pt idx="60">
                  <c:v>6660.0</c:v>
                </c:pt>
                <c:pt idx="61">
                  <c:v>0.0</c:v>
                </c:pt>
                <c:pt idx="62">
                  <c:v>0.0</c:v>
                </c:pt>
                <c:pt idx="63">
                  <c:v>0.0</c:v>
                </c:pt>
                <c:pt idx="64">
                  <c:v>0.0</c:v>
                </c:pt>
                <c:pt idx="65">
                  <c:v>0.0</c:v>
                </c:pt>
                <c:pt idx="66">
                  <c:v>0.0</c:v>
                </c:pt>
                <c:pt idx="67">
                  <c:v>0.0</c:v>
                </c:pt>
                <c:pt idx="68">
                  <c:v>0.0</c:v>
                </c:pt>
                <c:pt idx="69">
                  <c:v>0.0</c:v>
                </c:pt>
                <c:pt idx="70">
                  <c:v>6358.0</c:v>
                </c:pt>
                <c:pt idx="71">
                  <c:v>0.0</c:v>
                </c:pt>
              </c:numCache>
            </c:numRef>
          </c:val>
          <c:smooth val="0"/>
        </c:ser>
        <c:dLbls>
          <c:showLegendKey val="0"/>
          <c:showVal val="0"/>
          <c:showCatName val="0"/>
          <c:showSerName val="0"/>
          <c:showPercent val="0"/>
          <c:showBubbleSize val="0"/>
        </c:dLbls>
        <c:marker val="1"/>
        <c:smooth val="0"/>
        <c:axId val="2121553800"/>
        <c:axId val="2121559496"/>
      </c:lineChart>
      <c:catAx>
        <c:axId val="2121553800"/>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out"/>
        <c:minorTickMark val="none"/>
        <c:tickLblPos val="nextTo"/>
        <c:crossAx val="2121559496"/>
        <c:crosses val="autoZero"/>
        <c:auto val="1"/>
        <c:lblAlgn val="ctr"/>
        <c:lblOffset val="100"/>
        <c:noMultiLvlLbl val="0"/>
      </c:catAx>
      <c:valAx>
        <c:axId val="2121559496"/>
        <c:scaling>
          <c:orientation val="minMax"/>
        </c:scaling>
        <c:delete val="0"/>
        <c:axPos val="l"/>
        <c:majorGridlines/>
        <c:title>
          <c:tx>
            <c:rich>
              <a:bodyPr rot="-5400000" vert="horz"/>
              <a:lstStyle/>
              <a:p>
                <a:pPr>
                  <a:defRPr sz="800"/>
                </a:pPr>
                <a:r>
                  <a:rPr lang="en-US" sz="800"/>
                  <a:t>Traffic (Bytes/s)</a:t>
                </a:r>
              </a:p>
            </c:rich>
          </c:tx>
          <c:overlay val="0"/>
        </c:title>
        <c:numFmt formatCode="General" sourceLinked="1"/>
        <c:majorTickMark val="out"/>
        <c:minorTickMark val="none"/>
        <c:tickLblPos val="nextTo"/>
        <c:crossAx val="2121553800"/>
        <c:crosses val="autoZero"/>
        <c:crossBetween val="between"/>
      </c:valAx>
    </c:plotArea>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Memory Usage While Editing Document</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Sheet1!$B$2:$B$21</c:f>
              <c:numCache>
                <c:formatCode>General</c:formatCode>
                <c:ptCount val="20"/>
                <c:pt idx="0">
                  <c:v>63892.0</c:v>
                </c:pt>
                <c:pt idx="1">
                  <c:v>63892.0</c:v>
                </c:pt>
                <c:pt idx="2">
                  <c:v>66088.0</c:v>
                </c:pt>
                <c:pt idx="3">
                  <c:v>66088.0</c:v>
                </c:pt>
                <c:pt idx="4">
                  <c:v>66088.0</c:v>
                </c:pt>
                <c:pt idx="5">
                  <c:v>68088.0</c:v>
                </c:pt>
                <c:pt idx="6">
                  <c:v>68088.0</c:v>
                </c:pt>
                <c:pt idx="7">
                  <c:v>68088.0</c:v>
                </c:pt>
                <c:pt idx="8">
                  <c:v>68088.0</c:v>
                </c:pt>
                <c:pt idx="9">
                  <c:v>68088.0</c:v>
                </c:pt>
                <c:pt idx="10">
                  <c:v>68088.0</c:v>
                </c:pt>
                <c:pt idx="11">
                  <c:v>68088.0</c:v>
                </c:pt>
                <c:pt idx="12">
                  <c:v>68088.0</c:v>
                </c:pt>
                <c:pt idx="13">
                  <c:v>70088.0</c:v>
                </c:pt>
                <c:pt idx="14">
                  <c:v>70088.0</c:v>
                </c:pt>
                <c:pt idx="15">
                  <c:v>70088.0</c:v>
                </c:pt>
                <c:pt idx="16">
                  <c:v>72088.0</c:v>
                </c:pt>
                <c:pt idx="17">
                  <c:v>72088.0</c:v>
                </c:pt>
                <c:pt idx="18">
                  <c:v>72088.0</c:v>
                </c:pt>
                <c:pt idx="19">
                  <c:v>74088.0</c:v>
                </c:pt>
              </c:numCache>
            </c:numRef>
          </c:val>
          <c:smooth val="0"/>
        </c:ser>
        <c:ser>
          <c:idx val="1"/>
          <c:order val="1"/>
          <c:tx>
            <c:strRef>
              <c:f>Sheet1!$C$1</c:f>
              <c:strCache>
                <c:ptCount val="1"/>
                <c:pt idx="0">
                  <c:v>8591</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Sheet1!$C$2:$C$21</c:f>
              <c:numCache>
                <c:formatCode>General</c:formatCode>
                <c:ptCount val="20"/>
                <c:pt idx="0">
                  <c:v>1464.0</c:v>
                </c:pt>
                <c:pt idx="1">
                  <c:v>1464.0</c:v>
                </c:pt>
                <c:pt idx="2">
                  <c:v>1656.0</c:v>
                </c:pt>
                <c:pt idx="3">
                  <c:v>1656.0</c:v>
                </c:pt>
                <c:pt idx="4">
                  <c:v>1656.0</c:v>
                </c:pt>
                <c:pt idx="5">
                  <c:v>1656.0</c:v>
                </c:pt>
                <c:pt idx="6">
                  <c:v>1656.0</c:v>
                </c:pt>
                <c:pt idx="7">
                  <c:v>1672.0</c:v>
                </c:pt>
                <c:pt idx="8">
                  <c:v>1676.0</c:v>
                </c:pt>
                <c:pt idx="9">
                  <c:v>1680.0</c:v>
                </c:pt>
                <c:pt idx="10">
                  <c:v>1688.0</c:v>
                </c:pt>
                <c:pt idx="11">
                  <c:v>1696.0</c:v>
                </c:pt>
                <c:pt idx="12">
                  <c:v>1700.0</c:v>
                </c:pt>
                <c:pt idx="13">
                  <c:v>1704.0</c:v>
                </c:pt>
                <c:pt idx="14">
                  <c:v>1708.0</c:v>
                </c:pt>
                <c:pt idx="15">
                  <c:v>1712.0</c:v>
                </c:pt>
                <c:pt idx="16">
                  <c:v>1716.0</c:v>
                </c:pt>
                <c:pt idx="17">
                  <c:v>1720.0</c:v>
                </c:pt>
                <c:pt idx="18">
                  <c:v>1724.0</c:v>
                </c:pt>
                <c:pt idx="19">
                  <c:v>1728.0</c:v>
                </c:pt>
              </c:numCache>
            </c:numRef>
          </c:val>
          <c:smooth val="0"/>
        </c:ser>
        <c:dLbls>
          <c:showLegendKey val="0"/>
          <c:showVal val="0"/>
          <c:showCatName val="0"/>
          <c:showSerName val="0"/>
          <c:showPercent val="0"/>
          <c:showBubbleSize val="0"/>
        </c:dLbls>
        <c:marker val="1"/>
        <c:smooth val="0"/>
        <c:axId val="2121593400"/>
        <c:axId val="2121599064"/>
      </c:lineChart>
      <c:catAx>
        <c:axId val="2121593400"/>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21599064"/>
        <c:crosses val="autoZero"/>
        <c:auto val="1"/>
        <c:lblAlgn val="ctr"/>
        <c:lblOffset val="100"/>
        <c:noMultiLvlLbl val="0"/>
      </c:catAx>
      <c:valAx>
        <c:axId val="2121599064"/>
        <c:scaling>
          <c:orientation val="minMax"/>
        </c:scaling>
        <c:delete val="0"/>
        <c:axPos val="l"/>
        <c:majorGridlines/>
        <c:title>
          <c:tx>
            <c:rich>
              <a:bodyPr/>
              <a:lstStyle/>
              <a:p>
                <a:pPr>
                  <a:defRPr sz="800"/>
                </a:pPr>
                <a:r>
                  <a:rPr lang="en-US" sz="800"/>
                  <a:t>Memory Usage</a:t>
                </a:r>
                <a:r>
                  <a:rPr lang="en-US" sz="800" baseline="0"/>
                  <a:t> (KB)</a:t>
                </a:r>
                <a:endParaRPr lang="en-US" sz="800"/>
              </a:p>
            </c:rich>
          </c:tx>
          <c:overlay val="0"/>
        </c:title>
        <c:numFmt formatCode="General" sourceLinked="1"/>
        <c:majorTickMark val="none"/>
        <c:minorTickMark val="none"/>
        <c:tickLblPos val="nextTo"/>
        <c:crossAx val="2121593400"/>
        <c:crosses val="autoZero"/>
        <c:crossBetween val="between"/>
      </c:valAx>
    </c:plotArea>
    <c:legend>
      <c:legendPos val="r"/>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(Other Device Has the Files)</a:t>
            </a:r>
            <a:endParaRPr lang="en-US" sz="1000"/>
          </a:p>
        </c:rich>
      </c:tx>
      <c:layout/>
      <c:overlay val="0"/>
    </c:title>
    <c:autoTitleDeleted val="0"/>
    <c:plotArea>
      <c:layout>
        <c:manualLayout>
          <c:layoutTarget val="inner"/>
          <c:xMode val="edge"/>
          <c:yMode val="edge"/>
          <c:x val="0.0974510298704486"/>
          <c:y val="0.288201741218853"/>
          <c:w val="0.874208006536789"/>
          <c:h val="0.436005834005063"/>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Sheet1!$A$2:$A$11</c:f>
              <c:numCache>
                <c:formatCode>General</c:formatCode>
                <c:ptCount val="10"/>
                <c:pt idx="0">
                  <c:v>0.0</c:v>
                </c:pt>
                <c:pt idx="1">
                  <c:v>50.0</c:v>
                </c:pt>
                <c:pt idx="2">
                  <c:v>250.0</c:v>
                </c:pt>
                <c:pt idx="3">
                  <c:v>500.0</c:v>
                </c:pt>
                <c:pt idx="4">
                  <c:v>1000.0</c:v>
                </c:pt>
                <c:pt idx="5">
                  <c:v>2500.0</c:v>
                </c:pt>
                <c:pt idx="6">
                  <c:v>5000.0</c:v>
                </c:pt>
                <c:pt idx="7">
                  <c:v>10000.0</c:v>
                </c:pt>
                <c:pt idx="8">
                  <c:v>20000.0</c:v>
                </c:pt>
                <c:pt idx="9">
                  <c:v>30000.0</c:v>
                </c:pt>
              </c:numCache>
            </c:numRef>
          </c:cat>
          <c:val>
            <c:numRef>
              <c:f>Sheet1!$B$2:$B$11</c:f>
              <c:numCache>
                <c:formatCode>General</c:formatCode>
                <c:ptCount val="10"/>
                <c:pt idx="0">
                  <c:v>7.355251</c:v>
                </c:pt>
                <c:pt idx="1">
                  <c:v>5.91552</c:v>
                </c:pt>
                <c:pt idx="2">
                  <c:v>7.358217</c:v>
                </c:pt>
                <c:pt idx="3">
                  <c:v>5.48165</c:v>
                </c:pt>
                <c:pt idx="4">
                  <c:v>6.057503999999994</c:v>
                </c:pt>
                <c:pt idx="5">
                  <c:v>9.209992</c:v>
                </c:pt>
                <c:pt idx="6">
                  <c:v>5.970205</c:v>
                </c:pt>
                <c:pt idx="7">
                  <c:v>6.106104999999982</c:v>
                </c:pt>
                <c:pt idx="8">
                  <c:v>11.254819</c:v>
                </c:pt>
                <c:pt idx="9">
                  <c:v>7.687653</c:v>
                </c:pt>
              </c:numCache>
            </c:numRef>
          </c:val>
          <c:smooth val="0"/>
        </c:ser>
        <c:dLbls>
          <c:showLegendKey val="0"/>
          <c:showVal val="0"/>
          <c:showCatName val="0"/>
          <c:showSerName val="0"/>
          <c:showPercent val="0"/>
          <c:showBubbleSize val="0"/>
        </c:dLbls>
        <c:marker val="1"/>
        <c:smooth val="0"/>
        <c:axId val="2121625720"/>
        <c:axId val="2121631256"/>
      </c:lineChart>
      <c:catAx>
        <c:axId val="2121625720"/>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1631256"/>
        <c:crosses val="autoZero"/>
        <c:auto val="1"/>
        <c:lblAlgn val="ctr"/>
        <c:lblOffset val="100"/>
        <c:noMultiLvlLbl val="0"/>
      </c:catAx>
      <c:valAx>
        <c:axId val="212163125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1625720"/>
        <c:crosses val="autoZero"/>
        <c:crossBetween val="between"/>
      </c:valAx>
    </c:plotArea>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(Device Added to Has the Files)</a:t>
            </a:r>
            <a:endParaRPr lang="en-US" sz="1000"/>
          </a:p>
        </c:rich>
      </c:tx>
      <c:layout/>
      <c:overlay val="0"/>
    </c:title>
    <c:autoTitleDeleted val="0"/>
    <c:plotArea>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Sheet1!$A$2:$A$8</c:f>
              <c:numCache>
                <c:formatCode>General</c:formatCode>
                <c:ptCount val="7"/>
                <c:pt idx="0">
                  <c:v>0.0</c:v>
                </c:pt>
                <c:pt idx="1">
                  <c:v>50.0</c:v>
                </c:pt>
                <c:pt idx="2">
                  <c:v>250.0</c:v>
                </c:pt>
                <c:pt idx="3">
                  <c:v>500.0</c:v>
                </c:pt>
                <c:pt idx="4">
                  <c:v>1000.0</c:v>
                </c:pt>
                <c:pt idx="5">
                  <c:v>2500.0</c:v>
                </c:pt>
                <c:pt idx="6">
                  <c:v>5000.0</c:v>
                </c:pt>
              </c:numCache>
            </c:numRef>
          </c:cat>
          <c:val>
            <c:numRef>
              <c:f>Sheet1!$B$2:$B$8</c:f>
              <c:numCache>
                <c:formatCode>General</c:formatCode>
                <c:ptCount val="7"/>
                <c:pt idx="0">
                  <c:v>2.039153</c:v>
                </c:pt>
                <c:pt idx="1">
                  <c:v>1.899922</c:v>
                </c:pt>
                <c:pt idx="2">
                  <c:v>2.12528</c:v>
                </c:pt>
                <c:pt idx="3">
                  <c:v>2.151516</c:v>
                </c:pt>
                <c:pt idx="4">
                  <c:v>2.988888</c:v>
                </c:pt>
                <c:pt idx="5">
                  <c:v>1.846063</c:v>
                </c:pt>
                <c:pt idx="6">
                  <c:v>2.097406</c:v>
                </c:pt>
              </c:numCache>
            </c:numRef>
          </c:val>
          <c:smooth val="0"/>
        </c:ser>
        <c:dLbls>
          <c:showLegendKey val="0"/>
          <c:showVal val="0"/>
          <c:showCatName val="0"/>
          <c:showSerName val="0"/>
          <c:showPercent val="0"/>
          <c:showBubbleSize val="0"/>
        </c:dLbls>
        <c:marker val="1"/>
        <c:smooth val="0"/>
        <c:axId val="2121658504"/>
        <c:axId val="2121664040"/>
      </c:lineChart>
      <c:catAx>
        <c:axId val="2121658504"/>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1664040"/>
        <c:crosses val="autoZero"/>
        <c:auto val="1"/>
        <c:lblAlgn val="ctr"/>
        <c:lblOffset val="100"/>
        <c:noMultiLvlLbl val="0"/>
      </c:catAx>
      <c:valAx>
        <c:axId val="2121664040"/>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1658504"/>
        <c:crosses val="autoZero"/>
        <c:crossBetween val="between"/>
      </c:valAx>
    </c:plotArea>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a:t>
            </a:r>
            <a:endParaRPr lang="en-US" sz="1000"/>
          </a:p>
        </c:rich>
      </c:tx>
      <c:layout/>
      <c:overlay val="0"/>
    </c:title>
    <c:autoTitleDeleted val="0"/>
    <c:plotArea>
      <c:layout>
        <c:manualLayout>
          <c:layoutTarget val="inner"/>
          <c:xMode val="edge"/>
          <c:yMode val="edge"/>
          <c:x val="0.11810560141722"/>
          <c:y val="0.115068989623961"/>
          <c:w val="0.877707282992504"/>
          <c:h val="0.624879855572413"/>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Sheet1!$B$2:$B$7</c:f>
              <c:numCache>
                <c:formatCode>General</c:formatCode>
                <c:ptCount val="6"/>
                <c:pt idx="0">
                  <c:v>2.1557866</c:v>
                </c:pt>
                <c:pt idx="1">
                  <c:v>40.4320162</c:v>
                </c:pt>
                <c:pt idx="2">
                  <c:v>59.6842014</c:v>
                </c:pt>
                <c:pt idx="3">
                  <c:v>228.3457106</c:v>
                </c:pt>
                <c:pt idx="4">
                  <c:v>455.6220388</c:v>
                </c:pt>
                <c:pt idx="5">
                  <c:v>687.3347673999994</c:v>
                </c:pt>
              </c:numCache>
            </c:numRef>
          </c:val>
          <c:smooth val="0"/>
        </c:ser>
        <c:ser>
          <c:idx val="1"/>
          <c:order val="1"/>
          <c:tx>
            <c:strRef>
              <c:f>Sheet1!$C$1</c:f>
              <c:strCache>
                <c:ptCount val="1"/>
                <c:pt idx="0">
                  <c:v>To Non-Coordinator,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Sheet1!$C$2:$C$7</c:f>
              <c:numCache>
                <c:formatCode>General</c:formatCode>
                <c:ptCount val="6"/>
                <c:pt idx="0">
                  <c:v>1.9234862</c:v>
                </c:pt>
                <c:pt idx="1">
                  <c:v>26.1902956</c:v>
                </c:pt>
                <c:pt idx="2">
                  <c:v>52.8040928</c:v>
                </c:pt>
                <c:pt idx="3">
                  <c:v>192.4241088</c:v>
                </c:pt>
                <c:pt idx="4">
                  <c:v>405.9700855999999</c:v>
                </c:pt>
                <c:pt idx="5">
                  <c:v>579.6385798</c:v>
                </c:pt>
              </c:numCache>
            </c:numRef>
          </c:val>
          <c:smooth val="0"/>
        </c:ser>
        <c:ser>
          <c:idx val="2"/>
          <c:order val="2"/>
          <c:tx>
            <c:strRef>
              <c:f>Sheet1!$D$1</c:f>
              <c:strCache>
                <c:ptCount val="1"/>
                <c:pt idx="0">
                  <c:v>To 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Sheet1!$D$2:$D$7</c:f>
              <c:numCache>
                <c:formatCode>General</c:formatCode>
                <c:ptCount val="6"/>
                <c:pt idx="0">
                  <c:v>9.1357366</c:v>
                </c:pt>
                <c:pt idx="1">
                  <c:v>165.3539004</c:v>
                </c:pt>
                <c:pt idx="2">
                  <c:v>321.8285442</c:v>
                </c:pt>
                <c:pt idx="3">
                  <c:v>1236.418172</c:v>
                </c:pt>
                <c:pt idx="4">
                  <c:v>2286.6555474</c:v>
                </c:pt>
                <c:pt idx="5">
                  <c:v>3550.697845</c:v>
                </c:pt>
              </c:numCache>
            </c:numRef>
          </c:val>
          <c:smooth val="0"/>
        </c:ser>
        <c:ser>
          <c:idx val="3"/>
          <c:order val="3"/>
          <c:tx>
            <c:strRef>
              <c:f>Sheet1!$E$1</c:f>
              <c:strCache>
                <c:ptCount val="1"/>
                <c:pt idx="0">
                  <c:v>To Non-Coordinator,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Sheet1!$E$2:$E$7</c:f>
              <c:numCache>
                <c:formatCode>General</c:formatCode>
                <c:ptCount val="6"/>
                <c:pt idx="0">
                  <c:v>2.002441999999999</c:v>
                </c:pt>
                <c:pt idx="1">
                  <c:v>159.6444098</c:v>
                </c:pt>
                <c:pt idx="2">
                  <c:v>314.0096086</c:v>
                </c:pt>
                <c:pt idx="3">
                  <c:v>1417.2259408</c:v>
                </c:pt>
                <c:pt idx="4">
                  <c:v>2920.6656898</c:v>
                </c:pt>
                <c:pt idx="5">
                  <c:v>4372.2803104</c:v>
                </c:pt>
              </c:numCache>
            </c:numRef>
          </c:val>
          <c:smooth val="0"/>
        </c:ser>
        <c:dLbls>
          <c:showLegendKey val="0"/>
          <c:showVal val="0"/>
          <c:showCatName val="0"/>
          <c:showSerName val="0"/>
          <c:showPercent val="0"/>
          <c:showBubbleSize val="0"/>
        </c:dLbls>
        <c:marker val="1"/>
        <c:smooth val="0"/>
        <c:axId val="2121706696"/>
        <c:axId val="2121712296"/>
      </c:lineChart>
      <c:catAx>
        <c:axId val="2121706696"/>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1712296"/>
        <c:crosses val="autoZero"/>
        <c:auto val="1"/>
        <c:lblAlgn val="ctr"/>
        <c:lblOffset val="100"/>
        <c:noMultiLvlLbl val="0"/>
      </c:catAx>
      <c:valAx>
        <c:axId val="212171229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1706696"/>
        <c:crosses val="autoZero"/>
        <c:crossBetween val="between"/>
      </c:valAx>
    </c:plotArea>
    <c:legend>
      <c:legendPos val="b"/>
      <c:layout>
        <c:manualLayout>
          <c:xMode val="edge"/>
          <c:yMode val="edge"/>
          <c:x val="0.153825686766263"/>
          <c:y val="0.869800168950894"/>
          <c:w val="0.72554171408757"/>
          <c:h val="0.111508155129694"/>
        </c:manualLayout>
      </c:layout>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Excerpt of 1 File to 50 Files</a:t>
            </a:r>
          </a:p>
        </c:rich>
      </c:tx>
      <c:layout/>
      <c:overlay val="0"/>
    </c:title>
    <c:autoTitleDeleted val="0"/>
    <c:plotArea>
      <c:layout>
        <c:manualLayout>
          <c:layoutTarget val="inner"/>
          <c:xMode val="edge"/>
          <c:yMode val="edge"/>
          <c:x val="0.0973140456854273"/>
          <c:y val="0.115068989623961"/>
          <c:w val="0.886427579482584"/>
          <c:h val="0.588170808068027"/>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Sheet1!$A$2:$A$3</c:f>
              <c:numCache>
                <c:formatCode>General</c:formatCode>
                <c:ptCount val="2"/>
                <c:pt idx="0">
                  <c:v>1.0</c:v>
                </c:pt>
                <c:pt idx="1">
                  <c:v>50.0</c:v>
                </c:pt>
              </c:numCache>
            </c:numRef>
          </c:cat>
          <c:val>
            <c:numRef>
              <c:f>Sheet1!$B$2:$B$3</c:f>
              <c:numCache>
                <c:formatCode>General</c:formatCode>
                <c:ptCount val="2"/>
                <c:pt idx="0">
                  <c:v>2.1557866</c:v>
                </c:pt>
                <c:pt idx="1">
                  <c:v>40.4320162</c:v>
                </c:pt>
              </c:numCache>
            </c:numRef>
          </c:val>
          <c:smooth val="0"/>
        </c:ser>
        <c:ser>
          <c:idx val="1"/>
          <c:order val="1"/>
          <c:tx>
            <c:strRef>
              <c:f>Sheet1!$C$1</c:f>
              <c:strCache>
                <c:ptCount val="1"/>
                <c:pt idx="0">
                  <c:v>To Non-Coordinator, Empty</c:v>
                </c:pt>
              </c:strCache>
            </c:strRef>
          </c:tx>
          <c:spPr>
            <a:ln w="12700"/>
          </c:spPr>
          <c:marker>
            <c:symbol val="none"/>
          </c:marker>
          <c:cat>
            <c:numRef>
              <c:f>Sheet1!$A$2:$A$3</c:f>
              <c:numCache>
                <c:formatCode>General</c:formatCode>
                <c:ptCount val="2"/>
                <c:pt idx="0">
                  <c:v>1.0</c:v>
                </c:pt>
                <c:pt idx="1">
                  <c:v>50.0</c:v>
                </c:pt>
              </c:numCache>
            </c:numRef>
          </c:cat>
          <c:val>
            <c:numRef>
              <c:f>Sheet1!$C$2:$C$3</c:f>
              <c:numCache>
                <c:formatCode>General</c:formatCode>
                <c:ptCount val="2"/>
                <c:pt idx="0">
                  <c:v>1.9234862</c:v>
                </c:pt>
                <c:pt idx="1">
                  <c:v>26.1902956</c:v>
                </c:pt>
              </c:numCache>
            </c:numRef>
          </c:val>
          <c:smooth val="0"/>
        </c:ser>
        <c:ser>
          <c:idx val="2"/>
          <c:order val="2"/>
          <c:tx>
            <c:strRef>
              <c:f>Sheet1!$D$1</c:f>
              <c:strCache>
                <c:ptCount val="1"/>
                <c:pt idx="0">
                  <c:v>To Coordinator, 1000 Files</c:v>
                </c:pt>
              </c:strCache>
            </c:strRef>
          </c:tx>
          <c:spPr>
            <a:ln w="12700"/>
          </c:spPr>
          <c:marker>
            <c:symbol val="none"/>
          </c:marker>
          <c:cat>
            <c:numRef>
              <c:f>Sheet1!$A$2:$A$3</c:f>
              <c:numCache>
                <c:formatCode>General</c:formatCode>
                <c:ptCount val="2"/>
                <c:pt idx="0">
                  <c:v>1.0</c:v>
                </c:pt>
                <c:pt idx="1">
                  <c:v>50.0</c:v>
                </c:pt>
              </c:numCache>
            </c:numRef>
          </c:cat>
          <c:val>
            <c:numRef>
              <c:f>Sheet1!$D$2:$D$3</c:f>
              <c:numCache>
                <c:formatCode>General</c:formatCode>
                <c:ptCount val="2"/>
                <c:pt idx="0">
                  <c:v>9.1357366</c:v>
                </c:pt>
                <c:pt idx="1">
                  <c:v>165.3539004</c:v>
                </c:pt>
              </c:numCache>
            </c:numRef>
          </c:val>
          <c:smooth val="0"/>
        </c:ser>
        <c:ser>
          <c:idx val="3"/>
          <c:order val="3"/>
          <c:tx>
            <c:strRef>
              <c:f>Sheet1!$E$1</c:f>
              <c:strCache>
                <c:ptCount val="1"/>
                <c:pt idx="0">
                  <c:v>To Non-Coordinator, 1000 Files</c:v>
                </c:pt>
              </c:strCache>
            </c:strRef>
          </c:tx>
          <c:spPr>
            <a:ln w="12700"/>
          </c:spPr>
          <c:marker>
            <c:symbol val="none"/>
          </c:marker>
          <c:cat>
            <c:numRef>
              <c:f>Sheet1!$A$2:$A$3</c:f>
              <c:numCache>
                <c:formatCode>General</c:formatCode>
                <c:ptCount val="2"/>
                <c:pt idx="0">
                  <c:v>1.0</c:v>
                </c:pt>
                <c:pt idx="1">
                  <c:v>50.0</c:v>
                </c:pt>
              </c:numCache>
            </c:numRef>
          </c:cat>
          <c:val>
            <c:numRef>
              <c:f>Sheet1!$E$2:$E$3</c:f>
              <c:numCache>
                <c:formatCode>General</c:formatCode>
                <c:ptCount val="2"/>
                <c:pt idx="0">
                  <c:v>2.002441999999999</c:v>
                </c:pt>
                <c:pt idx="1">
                  <c:v>159.6444098</c:v>
                </c:pt>
              </c:numCache>
            </c:numRef>
          </c:val>
          <c:smooth val="0"/>
        </c:ser>
        <c:dLbls>
          <c:showLegendKey val="0"/>
          <c:showVal val="0"/>
          <c:showCatName val="0"/>
          <c:showSerName val="0"/>
          <c:showPercent val="0"/>
          <c:showBubbleSize val="0"/>
        </c:dLbls>
        <c:marker val="1"/>
        <c:smooth val="0"/>
        <c:axId val="2121748904"/>
        <c:axId val="2121754520"/>
      </c:lineChart>
      <c:catAx>
        <c:axId val="2121748904"/>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1754520"/>
        <c:crosses val="autoZero"/>
        <c:auto val="1"/>
        <c:lblAlgn val="ctr"/>
        <c:lblOffset val="100"/>
        <c:noMultiLvlLbl val="0"/>
      </c:catAx>
      <c:valAx>
        <c:axId val="2121754520"/>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1748904"/>
        <c:crosses val="autoZero"/>
        <c:crossBetween val="between"/>
      </c:valAx>
    </c:plotArea>
    <c:legend>
      <c:legendPos val="b"/>
      <c:layout>
        <c:manualLayout>
          <c:xMode val="edge"/>
          <c:yMode val="edge"/>
          <c:x val="0.134205019663582"/>
          <c:y val="0.849168313169754"/>
          <c:w val="0.764783048292933"/>
          <c:h val="0.123899438404563"/>
        </c:manualLayout>
      </c:layout>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Different Number of Files</a:t>
            </a:r>
            <a:endParaRPr lang="en-US" sz="1000"/>
          </a:p>
        </c:rich>
      </c:tx>
      <c:layout/>
      <c:overlay val="0"/>
    </c:title>
    <c:autoTitleDeleted val="0"/>
    <c:plotArea>
      <c:layout>
        <c:manualLayout>
          <c:layoutTarget val="inner"/>
          <c:xMode val="edge"/>
          <c:yMode val="edge"/>
          <c:x val="0.11810560141722"/>
          <c:y val="0.115068989623961"/>
          <c:w val="0.877707282992504"/>
          <c:h val="0.595157681089586"/>
        </c:manualLayout>
      </c:layout>
      <c:lineChart>
        <c:grouping val="standard"/>
        <c:varyColors val="0"/>
        <c:ser>
          <c:idx val="0"/>
          <c:order val="0"/>
          <c:tx>
            <c:strRef>
              <c:f>Sheet1!$B$1</c:f>
              <c:strCache>
                <c:ptCount val="1"/>
                <c:pt idx="0">
                  <c:v>To 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Sheet1!$B$2:$B$5</c:f>
              <c:numCache>
                <c:formatCode>General</c:formatCode>
                <c:ptCount val="4"/>
                <c:pt idx="0">
                  <c:v>2.202065</c:v>
                </c:pt>
                <c:pt idx="1">
                  <c:v>422.43547</c:v>
                </c:pt>
                <c:pt idx="2">
                  <c:v>845.675105</c:v>
                </c:pt>
                <c:pt idx="3">
                  <c:v>4884.616678</c:v>
                </c:pt>
              </c:numCache>
            </c:numRef>
          </c:val>
          <c:smooth val="0"/>
        </c:ser>
        <c:ser>
          <c:idx val="1"/>
          <c:order val="1"/>
          <c:tx>
            <c:strRef>
              <c:f>Sheet1!$C$1</c:f>
              <c:strCache>
                <c:ptCount val="1"/>
                <c:pt idx="0">
                  <c:v>To Not-Empty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Sheet1!$C$2:$C$5</c:f>
              <c:numCache>
                <c:formatCode>General</c:formatCode>
                <c:ptCount val="4"/>
                <c:pt idx="0">
                  <c:v>4.638142</c:v>
                </c:pt>
                <c:pt idx="1">
                  <c:v>40.869224</c:v>
                </c:pt>
                <c:pt idx="2">
                  <c:v>93.669034</c:v>
                </c:pt>
                <c:pt idx="3">
                  <c:v>317.487068</c:v>
                </c:pt>
              </c:numCache>
            </c:numRef>
          </c:val>
          <c:smooth val="0"/>
        </c:ser>
        <c:dLbls>
          <c:showLegendKey val="0"/>
          <c:showVal val="0"/>
          <c:showCatName val="0"/>
          <c:showSerName val="0"/>
          <c:showPercent val="0"/>
          <c:showBubbleSize val="0"/>
        </c:dLbls>
        <c:marker val="1"/>
        <c:smooth val="0"/>
        <c:axId val="2121781768"/>
        <c:axId val="2121787512"/>
      </c:lineChart>
      <c:catAx>
        <c:axId val="2121781768"/>
        <c:scaling>
          <c:orientation val="minMax"/>
        </c:scaling>
        <c:delete val="0"/>
        <c:axPos val="b"/>
        <c:title>
          <c:tx>
            <c:rich>
              <a:bodyPr/>
              <a:lstStyle/>
              <a:p>
                <a:pPr>
                  <a:defRPr sz="800"/>
                </a:pPr>
                <a:r>
                  <a:rPr lang="en-US" sz="800"/>
                  <a:t>Files</a:t>
                </a:r>
                <a:r>
                  <a:rPr lang="en-US" sz="800" baseline="0"/>
                  <a:t>  (Axis is not linear)</a:t>
                </a:r>
                <a:endParaRPr lang="en-US" sz="800"/>
              </a:p>
            </c:rich>
          </c:tx>
          <c:layout/>
          <c:overlay val="0"/>
        </c:title>
        <c:numFmt formatCode="General" sourceLinked="1"/>
        <c:majorTickMark val="none"/>
        <c:minorTickMark val="none"/>
        <c:tickLblPos val="nextTo"/>
        <c:crossAx val="2121787512"/>
        <c:crosses val="autoZero"/>
        <c:auto val="1"/>
        <c:lblAlgn val="ctr"/>
        <c:lblOffset val="100"/>
        <c:noMultiLvlLbl val="0"/>
      </c:catAx>
      <c:valAx>
        <c:axId val="212178751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1781768"/>
        <c:crosses val="autoZero"/>
        <c:crossBetween val="between"/>
      </c:valAx>
    </c:plotArea>
    <c:legend>
      <c:legendPos val="b"/>
      <c:layout>
        <c:manualLayout>
          <c:xMode val="edge"/>
          <c:yMode val="edge"/>
          <c:x val="0.273729763504873"/>
          <c:y val="0.878752934047361"/>
          <c:w val="0.51843459486919"/>
          <c:h val="0.0469226948266981"/>
        </c:manualLayout>
      </c:layout>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a:t>
            </a:r>
            <a:r>
              <a:rPr lang="en-US" sz="1000" baseline="0"/>
              <a:t> Synchronization - Loopback</a:t>
            </a:r>
            <a:endParaRPr lang="en-US" sz="1000"/>
          </a:p>
        </c:rich>
      </c:tx>
      <c:layout>
        <c:manualLayout>
          <c:xMode val="edge"/>
          <c:yMode val="edge"/>
          <c:x val="0.317371106875972"/>
          <c:y val="0.0206540447504303"/>
        </c:manualLayout>
      </c:layout>
      <c:overlay val="0"/>
    </c:title>
    <c:autoTitleDeleted val="0"/>
    <c:plotArea>
      <c:layout>
        <c:manualLayout>
          <c:layoutTarget val="inner"/>
          <c:xMode val="edge"/>
          <c:yMode val="edge"/>
          <c:x val="0.128133942380813"/>
          <c:y val="0.138089758342923"/>
          <c:w val="0.843525094026425"/>
          <c:h val="0.552261174487827"/>
        </c:manualLayout>
      </c:layout>
      <c:lineChart>
        <c:grouping val="standard"/>
        <c:varyColors val="0"/>
        <c:ser>
          <c:idx val="0"/>
          <c:order val="0"/>
          <c:tx>
            <c:strRef>
              <c:f>Sheet1!$B$1</c:f>
              <c:strCache>
                <c:ptCount val="1"/>
                <c:pt idx="0">
                  <c:v>2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Sheet1!$B$2:$B$17</c:f>
              <c:numCache>
                <c:formatCode>General</c:formatCode>
                <c:ptCount val="16"/>
                <c:pt idx="0">
                  <c:v>12.014772916</c:v>
                </c:pt>
                <c:pt idx="1">
                  <c:v>12.019460536</c:v>
                </c:pt>
                <c:pt idx="2">
                  <c:v>12.014658888</c:v>
                </c:pt>
                <c:pt idx="3">
                  <c:v>12.034012545</c:v>
                </c:pt>
                <c:pt idx="4">
                  <c:v>12.058762449</c:v>
                </c:pt>
                <c:pt idx="5">
                  <c:v>12.189125068</c:v>
                </c:pt>
                <c:pt idx="6">
                  <c:v>12.809526208</c:v>
                </c:pt>
                <c:pt idx="7">
                  <c:v>14.951670489</c:v>
                </c:pt>
                <c:pt idx="8">
                  <c:v>17.03862144</c:v>
                </c:pt>
                <c:pt idx="9">
                  <c:v>21.711177449</c:v>
                </c:pt>
                <c:pt idx="10">
                  <c:v>27.76171937399969</c:v>
                </c:pt>
                <c:pt idx="11">
                  <c:v>35.464057179</c:v>
                </c:pt>
                <c:pt idx="12">
                  <c:v>55.031922383</c:v>
                </c:pt>
                <c:pt idx="13">
                  <c:v>83.251239101</c:v>
                </c:pt>
                <c:pt idx="14">
                  <c:v>115.678115556</c:v>
                </c:pt>
                <c:pt idx="15">
                  <c:v>175.024473988</c:v>
                </c:pt>
              </c:numCache>
            </c:numRef>
          </c:val>
          <c:smooth val="0"/>
        </c:ser>
        <c:ser>
          <c:idx val="1"/>
          <c:order val="1"/>
          <c:tx>
            <c:strRef>
              <c:f>Sheet1!$C$1</c:f>
              <c:strCache>
                <c:ptCount val="1"/>
                <c:pt idx="0">
                  <c:v>10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Sheet1!$C$2:$C$17</c:f>
              <c:numCache>
                <c:formatCode>General</c:formatCode>
                <c:ptCount val="16"/>
                <c:pt idx="0">
                  <c:v>12.030618437</c:v>
                </c:pt>
                <c:pt idx="1">
                  <c:v>12.030477863</c:v>
                </c:pt>
                <c:pt idx="2">
                  <c:v>12.038814545</c:v>
                </c:pt>
                <c:pt idx="3">
                  <c:v>12.124382243</c:v>
                </c:pt>
                <c:pt idx="4">
                  <c:v>12.198039466</c:v>
                </c:pt>
                <c:pt idx="5">
                  <c:v>13.042613758</c:v>
                </c:pt>
                <c:pt idx="6">
                  <c:v>16.372695548</c:v>
                </c:pt>
                <c:pt idx="7">
                  <c:v>32.268284377</c:v>
                </c:pt>
                <c:pt idx="8">
                  <c:v>52.547710823</c:v>
                </c:pt>
                <c:pt idx="9">
                  <c:v>84.817924842</c:v>
                </c:pt>
                <c:pt idx="10">
                  <c:v>131.751279399</c:v>
                </c:pt>
                <c:pt idx="11">
                  <c:v>192.296074097</c:v>
                </c:pt>
                <c:pt idx="12">
                  <c:v>353.9893974689964</c:v>
                </c:pt>
                <c:pt idx="13">
                  <c:v>616.11887675</c:v>
                </c:pt>
                <c:pt idx="14">
                  <c:v>852.601581402</c:v>
                </c:pt>
                <c:pt idx="15">
                  <c:v>1340.382797159</c:v>
                </c:pt>
              </c:numCache>
            </c:numRef>
          </c:val>
          <c:smooth val="0"/>
        </c:ser>
        <c:ser>
          <c:idx val="2"/>
          <c:order val="2"/>
          <c:tx>
            <c:strRef>
              <c:f>Sheet1!$D$1</c:f>
              <c:strCache>
                <c:ptCount val="1"/>
                <c:pt idx="0">
                  <c:v>20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Sheet1!$D$2:$D$17</c:f>
              <c:numCache>
                <c:formatCode>General</c:formatCode>
                <c:ptCount val="16"/>
                <c:pt idx="0">
                  <c:v>12.054056035</c:v>
                </c:pt>
                <c:pt idx="1">
                  <c:v>12.054073367</c:v>
                </c:pt>
                <c:pt idx="2">
                  <c:v>12.063332124</c:v>
                </c:pt>
                <c:pt idx="3">
                  <c:v>12.189550869</c:v>
                </c:pt>
                <c:pt idx="4">
                  <c:v>12.63147369</c:v>
                </c:pt>
                <c:pt idx="5">
                  <c:v>14.323379524</c:v>
                </c:pt>
                <c:pt idx="6">
                  <c:v>21.32534192</c:v>
                </c:pt>
                <c:pt idx="7">
                  <c:v>59.947898372</c:v>
                </c:pt>
                <c:pt idx="8">
                  <c:v>101.406977393</c:v>
                </c:pt>
                <c:pt idx="9">
                  <c:v>179.04171606</c:v>
                </c:pt>
                <c:pt idx="10">
                  <c:v>290.813890693</c:v>
                </c:pt>
                <c:pt idx="11">
                  <c:v>402.214706213</c:v>
                </c:pt>
                <c:pt idx="12">
                  <c:v>747.130472258</c:v>
                </c:pt>
                <c:pt idx="13">
                  <c:v>1251.648139696</c:v>
                </c:pt>
                <c:pt idx="14">
                  <c:v>1785.63063093</c:v>
                </c:pt>
                <c:pt idx="15">
                  <c:v>2847.667955858</c:v>
                </c:pt>
              </c:numCache>
            </c:numRef>
          </c:val>
          <c:smooth val="0"/>
        </c:ser>
        <c:dLbls>
          <c:showLegendKey val="0"/>
          <c:showVal val="0"/>
          <c:showCatName val="0"/>
          <c:showSerName val="0"/>
          <c:showPercent val="0"/>
          <c:showBubbleSize val="0"/>
        </c:dLbls>
        <c:marker val="1"/>
        <c:smooth val="0"/>
        <c:axId val="2121825016"/>
        <c:axId val="2121830504"/>
      </c:lineChart>
      <c:catAx>
        <c:axId val="2121825016"/>
        <c:scaling>
          <c:orientation val="minMax"/>
        </c:scaling>
        <c:delete val="0"/>
        <c:axPos val="b"/>
        <c:title>
          <c:tx>
            <c:rich>
              <a:bodyPr/>
              <a:lstStyle/>
              <a:p>
                <a:pPr>
                  <a:defRPr sz="800"/>
                </a:pPr>
                <a:r>
                  <a:rPr lang="en-US" sz="800"/>
                  <a:t>Applications (Axis is not linear)</a:t>
                </a:r>
              </a:p>
            </c:rich>
          </c:tx>
          <c:layout>
            <c:manualLayout>
              <c:xMode val="edge"/>
              <c:yMode val="edge"/>
              <c:x val="0.392487842224431"/>
              <c:y val="0.824186548027872"/>
            </c:manualLayout>
          </c:layout>
          <c:overlay val="0"/>
        </c:title>
        <c:numFmt formatCode="General" sourceLinked="1"/>
        <c:majorTickMark val="out"/>
        <c:minorTickMark val="none"/>
        <c:tickLblPos val="nextTo"/>
        <c:crossAx val="2121830504"/>
        <c:crosses val="autoZero"/>
        <c:auto val="1"/>
        <c:lblAlgn val="ctr"/>
        <c:lblOffset val="100"/>
        <c:noMultiLvlLbl val="0"/>
      </c:catAx>
      <c:valAx>
        <c:axId val="2121830504"/>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121825016"/>
        <c:crosses val="autoZero"/>
        <c:crossBetween val="between"/>
      </c:valAx>
    </c:plotArea>
    <c:legend>
      <c:legendPos val="b"/>
      <c:layout>
        <c:manualLayout>
          <c:xMode val="edge"/>
          <c:yMode val="edge"/>
          <c:x val="0.234059280850195"/>
          <c:y val="0.894120916128292"/>
          <c:w val="0.536241586544651"/>
          <c:h val="0.0751924709066142"/>
        </c:manualLayout>
      </c:layout>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 Synchronization - WiFi</a:t>
            </a:r>
            <a:r>
              <a:rPr lang="en-US" sz="1000" baseline="0"/>
              <a:t> LAN</a:t>
            </a:r>
            <a:endParaRPr lang="en-US" sz="1000"/>
          </a:p>
        </c:rich>
      </c:tx>
      <c:layout/>
      <c:overlay val="0"/>
    </c:title>
    <c:autoTitleDeleted val="0"/>
    <c:plotArea>
      <c:layout>
        <c:manualLayout>
          <c:layoutTarget val="inner"/>
          <c:xMode val="edge"/>
          <c:yMode val="edge"/>
          <c:x val="0.0897541096836579"/>
          <c:y val="0.156164383561644"/>
          <c:w val="0.895891823330696"/>
          <c:h val="0.582090659044332"/>
        </c:manualLayout>
      </c:layout>
      <c:lineChart>
        <c:grouping val="standard"/>
        <c:varyColors val="0"/>
        <c:ser>
          <c:idx val="0"/>
          <c:order val="0"/>
          <c:tx>
            <c:strRef>
              <c:f>Sheet1!$B$20</c:f>
              <c:strCache>
                <c:ptCount val="1"/>
                <c:pt idx="0">
                  <c:v>2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Sheet1!$B$21:$B$36</c:f>
              <c:numCache>
                <c:formatCode>General</c:formatCode>
                <c:ptCount val="16"/>
                <c:pt idx="0">
                  <c:v>12.045819113</c:v>
                </c:pt>
                <c:pt idx="1">
                  <c:v>12.04649652</c:v>
                </c:pt>
                <c:pt idx="2">
                  <c:v>12.061683298</c:v>
                </c:pt>
                <c:pt idx="3">
                  <c:v>12.123289218</c:v>
                </c:pt>
                <c:pt idx="4">
                  <c:v>12.182725508</c:v>
                </c:pt>
                <c:pt idx="5">
                  <c:v>12.526787388</c:v>
                </c:pt>
                <c:pt idx="6">
                  <c:v>12.967319168</c:v>
                </c:pt>
                <c:pt idx="7">
                  <c:v>15.057863701</c:v>
                </c:pt>
                <c:pt idx="8">
                  <c:v>17.192354317</c:v>
                </c:pt>
                <c:pt idx="9">
                  <c:v>22.170157886</c:v>
                </c:pt>
                <c:pt idx="10">
                  <c:v>28.114654384</c:v>
                </c:pt>
                <c:pt idx="11">
                  <c:v>37.233911567</c:v>
                </c:pt>
                <c:pt idx="12">
                  <c:v>56.56875297</c:v>
                </c:pt>
                <c:pt idx="13">
                  <c:v>84.791181846</c:v>
                </c:pt>
                <c:pt idx="14">
                  <c:v>120.069262182</c:v>
                </c:pt>
                <c:pt idx="15">
                  <c:v>188.291503463</c:v>
                </c:pt>
              </c:numCache>
            </c:numRef>
          </c:val>
          <c:smooth val="0"/>
        </c:ser>
        <c:ser>
          <c:idx val="1"/>
          <c:order val="1"/>
          <c:tx>
            <c:strRef>
              <c:f>Sheet1!$C$20</c:f>
              <c:strCache>
                <c:ptCount val="1"/>
                <c:pt idx="0">
                  <c:v>10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Sheet1!$C$21:$C$36</c:f>
              <c:numCache>
                <c:formatCode>General</c:formatCode>
                <c:ptCount val="16"/>
                <c:pt idx="0">
                  <c:v>12.124209512</c:v>
                </c:pt>
                <c:pt idx="1">
                  <c:v>12.166957544</c:v>
                </c:pt>
                <c:pt idx="2">
                  <c:v>12.251631301</c:v>
                </c:pt>
                <c:pt idx="3">
                  <c:v>18.861709145</c:v>
                </c:pt>
                <c:pt idx="4">
                  <c:v>23.073795886</c:v>
                </c:pt>
                <c:pt idx="5">
                  <c:v>26.83111214</c:v>
                </c:pt>
                <c:pt idx="6">
                  <c:v>27.830078263</c:v>
                </c:pt>
                <c:pt idx="7">
                  <c:v>37.769783644</c:v>
                </c:pt>
                <c:pt idx="8">
                  <c:v>75.56315975699998</c:v>
                </c:pt>
                <c:pt idx="9">
                  <c:v>87.712430928</c:v>
                </c:pt>
                <c:pt idx="10">
                  <c:v>138.297088055</c:v>
                </c:pt>
                <c:pt idx="11">
                  <c:v>194.174939302</c:v>
                </c:pt>
                <c:pt idx="12">
                  <c:v>377.056071818</c:v>
                </c:pt>
                <c:pt idx="13">
                  <c:v>592.4163546459994</c:v>
                </c:pt>
                <c:pt idx="14">
                  <c:v>891.639960907</c:v>
                </c:pt>
              </c:numCache>
            </c:numRef>
          </c:val>
          <c:smooth val="0"/>
        </c:ser>
        <c:ser>
          <c:idx val="2"/>
          <c:order val="2"/>
          <c:tx>
            <c:strRef>
              <c:f>Sheet1!$D$20</c:f>
              <c:strCache>
                <c:ptCount val="1"/>
                <c:pt idx="0">
                  <c:v>20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Sheet1!$D$21:$D$36</c:f>
              <c:numCache>
                <c:formatCode>General</c:formatCode>
                <c:ptCount val="16"/>
                <c:pt idx="0">
                  <c:v>12.248285562</c:v>
                </c:pt>
                <c:pt idx="1">
                  <c:v>12.290767027</c:v>
                </c:pt>
                <c:pt idx="2">
                  <c:v>12.652651138</c:v>
                </c:pt>
                <c:pt idx="3">
                  <c:v>17.565791492</c:v>
                </c:pt>
                <c:pt idx="4">
                  <c:v>26.244315931</c:v>
                </c:pt>
                <c:pt idx="5">
                  <c:v>36.915335924</c:v>
                </c:pt>
                <c:pt idx="6">
                  <c:v>45.255252109</c:v>
                </c:pt>
                <c:pt idx="7">
                  <c:v>94.049342028</c:v>
                </c:pt>
              </c:numCache>
            </c:numRef>
          </c:val>
          <c:smooth val="0"/>
        </c:ser>
        <c:dLbls>
          <c:showLegendKey val="0"/>
          <c:showVal val="0"/>
          <c:showCatName val="0"/>
          <c:showSerName val="0"/>
          <c:showPercent val="0"/>
          <c:showBubbleSize val="0"/>
        </c:dLbls>
        <c:marker val="1"/>
        <c:smooth val="0"/>
        <c:axId val="2121865400"/>
        <c:axId val="2121870888"/>
      </c:lineChart>
      <c:catAx>
        <c:axId val="2121865400"/>
        <c:scaling>
          <c:orientation val="minMax"/>
        </c:scaling>
        <c:delete val="0"/>
        <c:axPos val="b"/>
        <c:title>
          <c:tx>
            <c:rich>
              <a:bodyPr/>
              <a:lstStyle/>
              <a:p>
                <a:pPr>
                  <a:defRPr sz="800"/>
                </a:pPr>
                <a:r>
                  <a:rPr lang="en-US" sz="800"/>
                  <a:t>Applications (Axis is not linear)</a:t>
                </a:r>
              </a:p>
            </c:rich>
          </c:tx>
          <c:layout/>
          <c:overlay val="0"/>
        </c:title>
        <c:numFmt formatCode="General" sourceLinked="1"/>
        <c:majorTickMark val="out"/>
        <c:minorTickMark val="none"/>
        <c:tickLblPos val="nextTo"/>
        <c:crossAx val="2121870888"/>
        <c:crosses val="autoZero"/>
        <c:auto val="1"/>
        <c:lblAlgn val="ctr"/>
        <c:lblOffset val="100"/>
        <c:noMultiLvlLbl val="0"/>
      </c:catAx>
      <c:valAx>
        <c:axId val="2121870888"/>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121865400"/>
        <c:crosses val="autoZero"/>
        <c:crossBetween val="between"/>
      </c:valAx>
    </c:plotArea>
    <c:legend>
      <c:legendPos val="b"/>
      <c:layout>
        <c:manualLayout>
          <c:xMode val="edge"/>
          <c:yMode val="edge"/>
          <c:x val="0.208363407699038"/>
          <c:y val="0.923217089050708"/>
          <c:w val="0.569384295713036"/>
          <c:h val="0.0767829109492923"/>
        </c:manualLayout>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Memory Usage with Automatic Coordinator, 20 Devices</a:t>
            </a:r>
          </a:p>
        </c:rich>
      </c:tx>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48048.0</c:v>
                </c:pt>
                <c:pt idx="1">
                  <c:v>75500.0</c:v>
                </c:pt>
                <c:pt idx="2">
                  <c:v>104884.0</c:v>
                </c:pt>
                <c:pt idx="3">
                  <c:v>167104.0</c:v>
                </c:pt>
                <c:pt idx="4">
                  <c:v>166728.0</c:v>
                </c:pt>
                <c:pt idx="5">
                  <c:v>158244.0</c:v>
                </c:pt>
                <c:pt idx="6">
                  <c:v>188308.0</c:v>
                </c:pt>
                <c:pt idx="7">
                  <c:v>247340.0</c:v>
                </c:pt>
                <c:pt idx="8">
                  <c:v>260412.0</c:v>
                </c:pt>
                <c:pt idx="9">
                  <c:v>291936.0</c:v>
                </c:pt>
                <c:pt idx="10">
                  <c:v>279512.0</c:v>
                </c:pt>
                <c:pt idx="11">
                  <c:v>239012.0</c:v>
                </c:pt>
                <c:pt idx="12">
                  <c:v>336772.0</c:v>
                </c:pt>
                <c:pt idx="13">
                  <c:v>362424.0</c:v>
                </c:pt>
                <c:pt idx="14">
                  <c:v>363796.0</c:v>
                </c:pt>
                <c:pt idx="15">
                  <c:v>325524.0</c:v>
                </c:pt>
                <c:pt idx="16">
                  <c:v>342172.0</c:v>
                </c:pt>
                <c:pt idx="17">
                  <c:v>433368.0</c:v>
                </c:pt>
                <c:pt idx="18">
                  <c:v>403964.0</c:v>
                </c:pt>
                <c:pt idx="19">
                  <c:v>514840.0</c:v>
                </c:pt>
                <c:pt idx="20">
                  <c:v>490800.0</c:v>
                </c:pt>
                <c:pt idx="21">
                  <c:v>476880.0</c:v>
                </c:pt>
                <c:pt idx="22">
                  <c:v>403008.0</c:v>
                </c:pt>
                <c:pt idx="23">
                  <c:v>491676.0</c:v>
                </c:pt>
                <c:pt idx="24">
                  <c:v>610168.0</c:v>
                </c:pt>
                <c:pt idx="25">
                  <c:v>447960.0</c:v>
                </c:pt>
                <c:pt idx="26">
                  <c:v>490452.0</c:v>
                </c:pt>
                <c:pt idx="27">
                  <c:v>611120.0</c:v>
                </c:pt>
                <c:pt idx="28">
                  <c:v>650052.0</c:v>
                </c:pt>
                <c:pt idx="29">
                  <c:v>686364.0</c:v>
                </c:pt>
                <c:pt idx="30">
                  <c:v>541276.0</c:v>
                </c:pt>
                <c:pt idx="31">
                  <c:v>696452.0</c:v>
                </c:pt>
                <c:pt idx="32">
                  <c:v>615548.0</c:v>
                </c:pt>
                <c:pt idx="33">
                  <c:v>753528.0</c:v>
                </c:pt>
                <c:pt idx="34">
                  <c:v>672208.0</c:v>
                </c:pt>
                <c:pt idx="35">
                  <c:v>788476.0</c:v>
                </c:pt>
                <c:pt idx="36">
                  <c:v>638884.0</c:v>
                </c:pt>
                <c:pt idx="37">
                  <c:v>810124.0</c:v>
                </c:pt>
                <c:pt idx="38">
                  <c:v>772168.0</c:v>
                </c:pt>
                <c:pt idx="39">
                  <c:v>877360.0</c:v>
                </c:pt>
                <c:pt idx="40">
                  <c:v>868488.0</c:v>
                </c:pt>
                <c:pt idx="41">
                  <c:v>815068.0</c:v>
                </c:pt>
                <c:pt idx="42">
                  <c:v>924604.0</c:v>
                </c:pt>
                <c:pt idx="43">
                  <c:v>923588.0</c:v>
                </c:pt>
                <c:pt idx="44">
                  <c:v>937128.0</c:v>
                </c:pt>
                <c:pt idx="45">
                  <c:v>1.013464E6</c:v>
                </c:pt>
                <c:pt idx="46">
                  <c:v>910208.0</c:v>
                </c:pt>
                <c:pt idx="47">
                  <c:v>1.012736E6</c:v>
                </c:pt>
                <c:pt idx="48">
                  <c:v>1.010944E6</c:v>
                </c:pt>
                <c:pt idx="49">
                  <c:v>1.0053E6</c:v>
                </c:pt>
                <c:pt idx="50">
                  <c:v>1.098652E6</c:v>
                </c:pt>
                <c:pt idx="51">
                  <c:v>1.097924E6</c:v>
                </c:pt>
                <c:pt idx="52">
                  <c:v>1.078732E6</c:v>
                </c:pt>
                <c:pt idx="53">
                  <c:v>1.086036E6</c:v>
                </c:pt>
                <c:pt idx="54">
                  <c:v>1.161424E6</c:v>
                </c:pt>
                <c:pt idx="55">
                  <c:v>1.166876E6</c:v>
                </c:pt>
                <c:pt idx="56">
                  <c:v>1.164604E6</c:v>
                </c:pt>
                <c:pt idx="57">
                  <c:v>1.19664E6</c:v>
                </c:pt>
                <c:pt idx="58">
                  <c:v>1.16142E6</c:v>
                </c:pt>
                <c:pt idx="59">
                  <c:v>1.106472E6</c:v>
                </c:pt>
                <c:pt idx="60">
                  <c:v>1.17998E6</c:v>
                </c:pt>
                <c:pt idx="61">
                  <c:v>1.251464E6</c:v>
                </c:pt>
                <c:pt idx="62">
                  <c:v>1.302496E6</c:v>
                </c:pt>
                <c:pt idx="63">
                  <c:v>1.297E6</c:v>
                </c:pt>
                <c:pt idx="64">
                  <c:v>1.217968E6</c:v>
                </c:pt>
                <c:pt idx="65">
                  <c:v>1.284212E6</c:v>
                </c:pt>
                <c:pt idx="66">
                  <c:v>1.306536E6</c:v>
                </c:pt>
                <c:pt idx="67">
                  <c:v>1.240412E6</c:v>
                </c:pt>
                <c:pt idx="68">
                  <c:v>1.231164E6</c:v>
                </c:pt>
                <c:pt idx="69">
                  <c:v>1.186108E6</c:v>
                </c:pt>
                <c:pt idx="70">
                  <c:v>1.317088E6</c:v>
                </c:pt>
                <c:pt idx="72">
                  <c:v>1.35362E6</c:v>
                </c:pt>
                <c:pt idx="76">
                  <c:v>1.311988E6</c:v>
                </c:pt>
                <c:pt idx="77">
                  <c:v>1.227224E6</c:v>
                </c:pt>
                <c:pt idx="78">
                  <c:v>1.195452E6</c:v>
                </c:pt>
                <c:pt idx="79">
                  <c:v>1.241528E6</c:v>
                </c:pt>
                <c:pt idx="80">
                  <c:v>1.249632E6</c:v>
                </c:pt>
                <c:pt idx="81">
                  <c:v>1.250116E6</c:v>
                </c:pt>
                <c:pt idx="82">
                  <c:v>1.300812E6</c:v>
                </c:pt>
                <c:pt idx="83">
                  <c:v>1.364624E6</c:v>
                </c:pt>
                <c:pt idx="85">
                  <c:v>1.275492E6</c:v>
                </c:pt>
                <c:pt idx="86">
                  <c:v>1.290424E6</c:v>
                </c:pt>
                <c:pt idx="87">
                  <c:v>1.29722E6</c:v>
                </c:pt>
                <c:pt idx="88">
                  <c:v>1.287296E6</c:v>
                </c:pt>
                <c:pt idx="89">
                  <c:v>1.251756E6</c:v>
                </c:pt>
                <c:pt idx="91">
                  <c:v>1.337692E6</c:v>
                </c:pt>
                <c:pt idx="92">
                  <c:v>1.356368E6</c:v>
                </c:pt>
                <c:pt idx="93">
                  <c:v>1.378684E6</c:v>
                </c:pt>
                <c:pt idx="94">
                  <c:v>1.38936E6</c:v>
                </c:pt>
                <c:pt idx="96">
                  <c:v>1.332272E6</c:v>
                </c:pt>
                <c:pt idx="97">
                  <c:v>1.341736E6</c:v>
                </c:pt>
                <c:pt idx="98">
                  <c:v>1.340772E6</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1.317088E6</c:v>
                </c:pt>
                <c:pt idx="71">
                  <c:v>2.5E6</c:v>
                </c:pt>
                <c:pt idx="72">
                  <c:v>1.35362E6</c:v>
                </c:pt>
                <c:pt idx="73">
                  <c:v>2.5E6</c:v>
                </c:pt>
                <c:pt idx="74">
                  <c:v>2.5E6</c:v>
                </c:pt>
                <c:pt idx="75">
                  <c:v>2.5E6</c:v>
                </c:pt>
                <c:pt idx="76">
                  <c:v>1.311988E6</c:v>
                </c:pt>
                <c:pt idx="83">
                  <c:v>1.364624E6</c:v>
                </c:pt>
                <c:pt idx="84">
                  <c:v>2.5E6</c:v>
                </c:pt>
                <c:pt idx="85">
                  <c:v>1.275492E6</c:v>
                </c:pt>
                <c:pt idx="89">
                  <c:v>1.251756E6</c:v>
                </c:pt>
                <c:pt idx="90">
                  <c:v>2.5E6</c:v>
                </c:pt>
                <c:pt idx="91">
                  <c:v>1.337692E6</c:v>
                </c:pt>
                <c:pt idx="94">
                  <c:v>1.38936E6</c:v>
                </c:pt>
                <c:pt idx="95">
                  <c:v>2.5E6</c:v>
                </c:pt>
                <c:pt idx="96">
                  <c:v>1.332272E6</c:v>
                </c:pt>
              </c:numCache>
            </c:numRef>
          </c:val>
          <c:smooth val="0"/>
        </c:ser>
        <c:dLbls>
          <c:showLegendKey val="0"/>
          <c:showVal val="0"/>
          <c:showCatName val="0"/>
          <c:showSerName val="0"/>
          <c:showPercent val="0"/>
          <c:showBubbleSize val="0"/>
        </c:dLbls>
        <c:marker val="1"/>
        <c:smooth val="0"/>
        <c:axId val="2120662888"/>
        <c:axId val="2120668600"/>
      </c:lineChart>
      <c:catAx>
        <c:axId val="212066288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20668600"/>
        <c:crosses val="autoZero"/>
        <c:auto val="1"/>
        <c:lblAlgn val="ctr"/>
        <c:lblOffset val="100"/>
        <c:tickLblSkip val="4"/>
        <c:noMultiLvlLbl val="0"/>
      </c:catAx>
      <c:valAx>
        <c:axId val="2120668600"/>
        <c:scaling>
          <c:orientation val="minMax"/>
          <c:max val="2.5E6"/>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2066288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Fixed Coordinator, 2 - 20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Sheet1!$B$3:$B$101</c:f>
              <c:numCache>
                <c:formatCode>General</c:formatCode>
                <c:ptCount val="99"/>
                <c:pt idx="0">
                  <c:v>4024.0</c:v>
                </c:pt>
                <c:pt idx="1">
                  <c:v>4040.0</c:v>
                </c:pt>
                <c:pt idx="2">
                  <c:v>4052.0</c:v>
                </c:pt>
                <c:pt idx="3">
                  <c:v>4064.0</c:v>
                </c:pt>
                <c:pt idx="4">
                  <c:v>4072.0</c:v>
                </c:pt>
                <c:pt idx="5">
                  <c:v>4080.0</c:v>
                </c:pt>
                <c:pt idx="6">
                  <c:v>4088.0</c:v>
                </c:pt>
                <c:pt idx="7">
                  <c:v>4096.0</c:v>
                </c:pt>
                <c:pt idx="8">
                  <c:v>4104.0</c:v>
                </c:pt>
                <c:pt idx="9">
                  <c:v>4112.0</c:v>
                </c:pt>
                <c:pt idx="10">
                  <c:v>4124.0</c:v>
                </c:pt>
                <c:pt idx="11">
                  <c:v>4136.0</c:v>
                </c:pt>
                <c:pt idx="12">
                  <c:v>4148.0</c:v>
                </c:pt>
                <c:pt idx="13">
                  <c:v>4156.0</c:v>
                </c:pt>
                <c:pt idx="14">
                  <c:v>4164.0</c:v>
                </c:pt>
                <c:pt idx="15">
                  <c:v>4180.0</c:v>
                </c:pt>
                <c:pt idx="16">
                  <c:v>4196.0</c:v>
                </c:pt>
                <c:pt idx="17">
                  <c:v>4204.0</c:v>
                </c:pt>
                <c:pt idx="18">
                  <c:v>4216.0</c:v>
                </c:pt>
                <c:pt idx="19">
                  <c:v>4228.0</c:v>
                </c:pt>
                <c:pt idx="20">
                  <c:v>4248.0</c:v>
                </c:pt>
                <c:pt idx="21">
                  <c:v>4256.0</c:v>
                </c:pt>
                <c:pt idx="22">
                  <c:v>4264.0</c:v>
                </c:pt>
                <c:pt idx="23">
                  <c:v>4272.0</c:v>
                </c:pt>
                <c:pt idx="24">
                  <c:v>4280.0</c:v>
                </c:pt>
                <c:pt idx="25">
                  <c:v>4288.0</c:v>
                </c:pt>
                <c:pt idx="26">
                  <c:v>4300.0</c:v>
                </c:pt>
                <c:pt idx="27">
                  <c:v>4312.0</c:v>
                </c:pt>
                <c:pt idx="28">
                  <c:v>4332.0</c:v>
                </c:pt>
                <c:pt idx="29">
                  <c:v>4356.0</c:v>
                </c:pt>
                <c:pt idx="30">
                  <c:v>4364.0</c:v>
                </c:pt>
                <c:pt idx="31">
                  <c:v>4372.0</c:v>
                </c:pt>
                <c:pt idx="32">
                  <c:v>4380.0</c:v>
                </c:pt>
                <c:pt idx="33">
                  <c:v>4388.0</c:v>
                </c:pt>
                <c:pt idx="34">
                  <c:v>4396.0</c:v>
                </c:pt>
                <c:pt idx="35">
                  <c:v>4404.0</c:v>
                </c:pt>
                <c:pt idx="36">
                  <c:v>4412.0</c:v>
                </c:pt>
                <c:pt idx="37">
                  <c:v>4432.0</c:v>
                </c:pt>
                <c:pt idx="38">
                  <c:v>4444.0</c:v>
                </c:pt>
                <c:pt idx="39">
                  <c:v>4572.0</c:v>
                </c:pt>
                <c:pt idx="40">
                  <c:v>4584.0</c:v>
                </c:pt>
                <c:pt idx="41">
                  <c:v>4592.0</c:v>
                </c:pt>
                <c:pt idx="42">
                  <c:v>4600.0</c:v>
                </c:pt>
                <c:pt idx="43">
                  <c:v>4612.0</c:v>
                </c:pt>
                <c:pt idx="44">
                  <c:v>4620.0</c:v>
                </c:pt>
                <c:pt idx="45">
                  <c:v>4628.0</c:v>
                </c:pt>
                <c:pt idx="46">
                  <c:v>4676.0</c:v>
                </c:pt>
                <c:pt idx="47">
                  <c:v>4680.0</c:v>
                </c:pt>
                <c:pt idx="48">
                  <c:v>4684.0</c:v>
                </c:pt>
                <c:pt idx="49">
                  <c:v>4688.0</c:v>
                </c:pt>
                <c:pt idx="50">
                  <c:v>4696.0</c:v>
                </c:pt>
                <c:pt idx="51">
                  <c:v>4696.0</c:v>
                </c:pt>
                <c:pt idx="52">
                  <c:v>4696.0</c:v>
                </c:pt>
                <c:pt idx="53">
                  <c:v>4696.0</c:v>
                </c:pt>
                <c:pt idx="54">
                  <c:v>4696.0</c:v>
                </c:pt>
                <c:pt idx="55">
                  <c:v>4696.0</c:v>
                </c:pt>
                <c:pt idx="56">
                  <c:v>4696.0</c:v>
                </c:pt>
                <c:pt idx="57">
                  <c:v>4696.0</c:v>
                </c:pt>
                <c:pt idx="58">
                  <c:v>4696.0</c:v>
                </c:pt>
                <c:pt idx="59">
                  <c:v>4696.0</c:v>
                </c:pt>
                <c:pt idx="60">
                  <c:v>4696.0</c:v>
                </c:pt>
                <c:pt idx="61">
                  <c:v>4696.0</c:v>
                </c:pt>
                <c:pt idx="62">
                  <c:v>4696.0</c:v>
                </c:pt>
                <c:pt idx="63">
                  <c:v>4696.0</c:v>
                </c:pt>
                <c:pt idx="64">
                  <c:v>4696.0</c:v>
                </c:pt>
                <c:pt idx="65">
                  <c:v>4696.0</c:v>
                </c:pt>
                <c:pt idx="66">
                  <c:v>4696.0</c:v>
                </c:pt>
                <c:pt idx="67">
                  <c:v>4696.0</c:v>
                </c:pt>
                <c:pt idx="68">
                  <c:v>4696.0</c:v>
                </c:pt>
                <c:pt idx="69">
                  <c:v>4696.0</c:v>
                </c:pt>
                <c:pt idx="70">
                  <c:v>4696.0</c:v>
                </c:pt>
                <c:pt idx="71">
                  <c:v>4696.0</c:v>
                </c:pt>
                <c:pt idx="72">
                  <c:v>4696.0</c:v>
                </c:pt>
                <c:pt idx="73">
                  <c:v>4696.0</c:v>
                </c:pt>
                <c:pt idx="74">
                  <c:v>4704.0</c:v>
                </c:pt>
                <c:pt idx="75">
                  <c:v>4704.0</c:v>
                </c:pt>
                <c:pt idx="76">
                  <c:v>4704.0</c:v>
                </c:pt>
                <c:pt idx="77">
                  <c:v>4704.0</c:v>
                </c:pt>
                <c:pt idx="78">
                  <c:v>4704.0</c:v>
                </c:pt>
                <c:pt idx="79">
                  <c:v>4704.0</c:v>
                </c:pt>
                <c:pt idx="80">
                  <c:v>4704.0</c:v>
                </c:pt>
                <c:pt idx="81">
                  <c:v>4704.0</c:v>
                </c:pt>
                <c:pt idx="82">
                  <c:v>4704.0</c:v>
                </c:pt>
                <c:pt idx="83">
                  <c:v>4704.0</c:v>
                </c:pt>
                <c:pt idx="84">
                  <c:v>4704.0</c:v>
                </c:pt>
                <c:pt idx="85">
                  <c:v>4704.0</c:v>
                </c:pt>
                <c:pt idx="86">
                  <c:v>4704.0</c:v>
                </c:pt>
                <c:pt idx="87">
                  <c:v>4704.0</c:v>
                </c:pt>
                <c:pt idx="88">
                  <c:v>4704.0</c:v>
                </c:pt>
                <c:pt idx="89">
                  <c:v>4704.0</c:v>
                </c:pt>
                <c:pt idx="90">
                  <c:v>4704.0</c:v>
                </c:pt>
                <c:pt idx="91">
                  <c:v>4704.0</c:v>
                </c:pt>
                <c:pt idx="92">
                  <c:v>4704.0</c:v>
                </c:pt>
                <c:pt idx="93">
                  <c:v>4704.0</c:v>
                </c:pt>
                <c:pt idx="94">
                  <c:v>4712.0</c:v>
                </c:pt>
                <c:pt idx="95">
                  <c:v>4716.0</c:v>
                </c:pt>
                <c:pt idx="96">
                  <c:v>4720.0</c:v>
                </c:pt>
                <c:pt idx="97">
                  <c:v>4724.0</c:v>
                </c:pt>
                <c:pt idx="98">
                  <c:v>4728.0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Sheet1!$C$3:$C$101</c:f>
              <c:numCache>
                <c:formatCode>General</c:formatCode>
                <c:ptCount val="99"/>
                <c:pt idx="0">
                  <c:v>10516.0</c:v>
                </c:pt>
                <c:pt idx="1">
                  <c:v>10548.0</c:v>
                </c:pt>
                <c:pt idx="2">
                  <c:v>10576.0</c:v>
                </c:pt>
                <c:pt idx="3">
                  <c:v>10596.0</c:v>
                </c:pt>
                <c:pt idx="4">
                  <c:v>10620.0</c:v>
                </c:pt>
                <c:pt idx="5">
                  <c:v>10644.0</c:v>
                </c:pt>
                <c:pt idx="6">
                  <c:v>10672.0</c:v>
                </c:pt>
                <c:pt idx="7">
                  <c:v>10708.0</c:v>
                </c:pt>
                <c:pt idx="8">
                  <c:v>10736.0</c:v>
                </c:pt>
                <c:pt idx="9">
                  <c:v>10764.0</c:v>
                </c:pt>
                <c:pt idx="10">
                  <c:v>10792.0</c:v>
                </c:pt>
                <c:pt idx="11">
                  <c:v>10816.0</c:v>
                </c:pt>
                <c:pt idx="12">
                  <c:v>10836.0</c:v>
                </c:pt>
                <c:pt idx="13">
                  <c:v>10860.0</c:v>
                </c:pt>
                <c:pt idx="14">
                  <c:v>10884.0</c:v>
                </c:pt>
                <c:pt idx="15">
                  <c:v>10920.0</c:v>
                </c:pt>
                <c:pt idx="16">
                  <c:v>10956.0</c:v>
                </c:pt>
                <c:pt idx="17">
                  <c:v>10980.0</c:v>
                </c:pt>
                <c:pt idx="18">
                  <c:v>11012.0</c:v>
                </c:pt>
                <c:pt idx="19">
                  <c:v>11036.0</c:v>
                </c:pt>
                <c:pt idx="20">
                  <c:v>11052.0</c:v>
                </c:pt>
                <c:pt idx="21">
                  <c:v>11072.0</c:v>
                </c:pt>
                <c:pt idx="22">
                  <c:v>11100.0</c:v>
                </c:pt>
                <c:pt idx="23">
                  <c:v>11124.0</c:v>
                </c:pt>
                <c:pt idx="24">
                  <c:v>11148.0</c:v>
                </c:pt>
                <c:pt idx="25">
                  <c:v>11172.0</c:v>
                </c:pt>
                <c:pt idx="26">
                  <c:v>11192.0</c:v>
                </c:pt>
                <c:pt idx="27">
                  <c:v>11212.0</c:v>
                </c:pt>
                <c:pt idx="28">
                  <c:v>11232.0</c:v>
                </c:pt>
                <c:pt idx="29">
                  <c:v>11248.0</c:v>
                </c:pt>
                <c:pt idx="30">
                  <c:v>11272.0</c:v>
                </c:pt>
                <c:pt idx="31">
                  <c:v>11292.0</c:v>
                </c:pt>
                <c:pt idx="32">
                  <c:v>11316.0</c:v>
                </c:pt>
                <c:pt idx="33">
                  <c:v>11356.0</c:v>
                </c:pt>
                <c:pt idx="34">
                  <c:v>11380.0</c:v>
                </c:pt>
                <c:pt idx="35">
                  <c:v>11400.0</c:v>
                </c:pt>
                <c:pt idx="36">
                  <c:v>11412.0</c:v>
                </c:pt>
                <c:pt idx="37">
                  <c:v>11424.0</c:v>
                </c:pt>
                <c:pt idx="38">
                  <c:v>11448.0</c:v>
                </c:pt>
                <c:pt idx="39">
                  <c:v>11780.0</c:v>
                </c:pt>
                <c:pt idx="40">
                  <c:v>11796.0</c:v>
                </c:pt>
                <c:pt idx="41">
                  <c:v>11812.0</c:v>
                </c:pt>
                <c:pt idx="42">
                  <c:v>11828.0</c:v>
                </c:pt>
                <c:pt idx="43">
                  <c:v>11848.0</c:v>
                </c:pt>
                <c:pt idx="44">
                  <c:v>11860.0</c:v>
                </c:pt>
                <c:pt idx="45">
                  <c:v>11872.0</c:v>
                </c:pt>
                <c:pt idx="46">
                  <c:v>11888.0</c:v>
                </c:pt>
                <c:pt idx="47">
                  <c:v>11900.0</c:v>
                </c:pt>
                <c:pt idx="48">
                  <c:v>11928.0</c:v>
                </c:pt>
                <c:pt idx="49">
                  <c:v>11940.0</c:v>
                </c:pt>
                <c:pt idx="50">
                  <c:v>11964.0</c:v>
                </c:pt>
                <c:pt idx="51">
                  <c:v>11968.0</c:v>
                </c:pt>
                <c:pt idx="52">
                  <c:v>11976.0</c:v>
                </c:pt>
                <c:pt idx="53">
                  <c:v>11992.0</c:v>
                </c:pt>
                <c:pt idx="54">
                  <c:v>11992.0</c:v>
                </c:pt>
                <c:pt idx="55">
                  <c:v>11992.0</c:v>
                </c:pt>
                <c:pt idx="56">
                  <c:v>11992.0</c:v>
                </c:pt>
                <c:pt idx="57">
                  <c:v>11992.0</c:v>
                </c:pt>
                <c:pt idx="58">
                  <c:v>11992.0</c:v>
                </c:pt>
                <c:pt idx="59">
                  <c:v>11992.0</c:v>
                </c:pt>
                <c:pt idx="60">
                  <c:v>11992.0</c:v>
                </c:pt>
                <c:pt idx="61">
                  <c:v>11992.0</c:v>
                </c:pt>
                <c:pt idx="62">
                  <c:v>11992.0</c:v>
                </c:pt>
                <c:pt idx="63">
                  <c:v>12000.0</c:v>
                </c:pt>
                <c:pt idx="64">
                  <c:v>12000.0</c:v>
                </c:pt>
                <c:pt idx="65">
                  <c:v>12000.0</c:v>
                </c:pt>
                <c:pt idx="66">
                  <c:v>12000.0</c:v>
                </c:pt>
                <c:pt idx="67">
                  <c:v>12000.0</c:v>
                </c:pt>
                <c:pt idx="68">
                  <c:v>12000.0</c:v>
                </c:pt>
                <c:pt idx="69">
                  <c:v>12000.0</c:v>
                </c:pt>
                <c:pt idx="70">
                  <c:v>12000.0</c:v>
                </c:pt>
                <c:pt idx="71">
                  <c:v>12000.0</c:v>
                </c:pt>
                <c:pt idx="72">
                  <c:v>12004.0</c:v>
                </c:pt>
                <c:pt idx="73">
                  <c:v>12016.0</c:v>
                </c:pt>
                <c:pt idx="74">
                  <c:v>12024.0</c:v>
                </c:pt>
                <c:pt idx="75">
                  <c:v>12028.0</c:v>
                </c:pt>
                <c:pt idx="76">
                  <c:v>12032.0</c:v>
                </c:pt>
                <c:pt idx="77">
                  <c:v>12040.0</c:v>
                </c:pt>
                <c:pt idx="78">
                  <c:v>12044.0</c:v>
                </c:pt>
                <c:pt idx="79">
                  <c:v>12048.0</c:v>
                </c:pt>
                <c:pt idx="80">
                  <c:v>12048.0</c:v>
                </c:pt>
                <c:pt idx="81">
                  <c:v>12048.0</c:v>
                </c:pt>
                <c:pt idx="82">
                  <c:v>12048.0</c:v>
                </c:pt>
                <c:pt idx="83">
                  <c:v>12048.0</c:v>
                </c:pt>
                <c:pt idx="84">
                  <c:v>12048.0</c:v>
                </c:pt>
                <c:pt idx="85">
                  <c:v>12048.0</c:v>
                </c:pt>
                <c:pt idx="86">
                  <c:v>12048.0</c:v>
                </c:pt>
                <c:pt idx="87">
                  <c:v>12048.0</c:v>
                </c:pt>
                <c:pt idx="88">
                  <c:v>12048.0</c:v>
                </c:pt>
                <c:pt idx="89">
                  <c:v>12048.0</c:v>
                </c:pt>
                <c:pt idx="90">
                  <c:v>12048.0</c:v>
                </c:pt>
                <c:pt idx="91">
                  <c:v>12048.0</c:v>
                </c:pt>
                <c:pt idx="92">
                  <c:v>12048.0</c:v>
                </c:pt>
                <c:pt idx="93">
                  <c:v>12048.0</c:v>
                </c:pt>
                <c:pt idx="94">
                  <c:v>12048.0</c:v>
                </c:pt>
                <c:pt idx="95">
                  <c:v>12048.0</c:v>
                </c:pt>
                <c:pt idx="96">
                  <c:v>12048.0</c:v>
                </c:pt>
                <c:pt idx="97">
                  <c:v>12048.0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Sheet1!$D$3:$D$101</c:f>
              <c:numCache>
                <c:formatCode>General</c:formatCode>
                <c:ptCount val="99"/>
                <c:pt idx="0">
                  <c:v>21340.0</c:v>
                </c:pt>
                <c:pt idx="1">
                  <c:v>21404.0</c:v>
                </c:pt>
                <c:pt idx="2">
                  <c:v>21484.0</c:v>
                </c:pt>
                <c:pt idx="3">
                  <c:v>21544.0</c:v>
                </c:pt>
                <c:pt idx="4">
                  <c:v>21596.0</c:v>
                </c:pt>
                <c:pt idx="5">
                  <c:v>21648.0</c:v>
                </c:pt>
                <c:pt idx="6">
                  <c:v>21692.0</c:v>
                </c:pt>
                <c:pt idx="7">
                  <c:v>21740.0</c:v>
                </c:pt>
                <c:pt idx="8">
                  <c:v>21788.0</c:v>
                </c:pt>
                <c:pt idx="9">
                  <c:v>21840.0</c:v>
                </c:pt>
                <c:pt idx="10">
                  <c:v>21896.0</c:v>
                </c:pt>
                <c:pt idx="11">
                  <c:v>21964.0</c:v>
                </c:pt>
                <c:pt idx="12">
                  <c:v>22020.0</c:v>
                </c:pt>
                <c:pt idx="13">
                  <c:v>22080.0</c:v>
                </c:pt>
                <c:pt idx="14">
                  <c:v>22116.0</c:v>
                </c:pt>
                <c:pt idx="15">
                  <c:v>22176.0</c:v>
                </c:pt>
                <c:pt idx="16">
                  <c:v>22220.0</c:v>
                </c:pt>
                <c:pt idx="17">
                  <c:v>22268.0</c:v>
                </c:pt>
                <c:pt idx="18">
                  <c:v>22316.0</c:v>
                </c:pt>
                <c:pt idx="19">
                  <c:v>22364.0</c:v>
                </c:pt>
                <c:pt idx="20">
                  <c:v>22420.0</c:v>
                </c:pt>
                <c:pt idx="21">
                  <c:v>22472.0</c:v>
                </c:pt>
                <c:pt idx="22">
                  <c:v>22520.0</c:v>
                </c:pt>
                <c:pt idx="23">
                  <c:v>22572.0</c:v>
                </c:pt>
                <c:pt idx="24">
                  <c:v>22612.0</c:v>
                </c:pt>
                <c:pt idx="25">
                  <c:v>22652.0</c:v>
                </c:pt>
                <c:pt idx="26">
                  <c:v>22708.0</c:v>
                </c:pt>
                <c:pt idx="27">
                  <c:v>22748.0</c:v>
                </c:pt>
                <c:pt idx="28">
                  <c:v>22820.0</c:v>
                </c:pt>
                <c:pt idx="29">
                  <c:v>22892.0</c:v>
                </c:pt>
                <c:pt idx="30">
                  <c:v>22948.0</c:v>
                </c:pt>
                <c:pt idx="31">
                  <c:v>22996.0</c:v>
                </c:pt>
                <c:pt idx="32">
                  <c:v>23020.0</c:v>
                </c:pt>
                <c:pt idx="33">
                  <c:v>23044.0</c:v>
                </c:pt>
                <c:pt idx="34">
                  <c:v>23064.0</c:v>
                </c:pt>
                <c:pt idx="35">
                  <c:v>23096.0</c:v>
                </c:pt>
                <c:pt idx="36">
                  <c:v>23120.0</c:v>
                </c:pt>
                <c:pt idx="37">
                  <c:v>23148.0</c:v>
                </c:pt>
                <c:pt idx="38">
                  <c:v>23180.0</c:v>
                </c:pt>
                <c:pt idx="39">
                  <c:v>23840.0</c:v>
                </c:pt>
                <c:pt idx="40">
                  <c:v>23864.0</c:v>
                </c:pt>
                <c:pt idx="41">
                  <c:v>23888.0</c:v>
                </c:pt>
                <c:pt idx="42">
                  <c:v>23928.0</c:v>
                </c:pt>
                <c:pt idx="43">
                  <c:v>23992.0</c:v>
                </c:pt>
                <c:pt idx="44">
                  <c:v>24016.0</c:v>
                </c:pt>
                <c:pt idx="45">
                  <c:v>24040.0</c:v>
                </c:pt>
                <c:pt idx="46">
                  <c:v>24048.0</c:v>
                </c:pt>
                <c:pt idx="47">
                  <c:v>24048.0</c:v>
                </c:pt>
                <c:pt idx="48">
                  <c:v>24048.0</c:v>
                </c:pt>
                <c:pt idx="49">
                  <c:v>24048.0</c:v>
                </c:pt>
                <c:pt idx="50">
                  <c:v>24048.0</c:v>
                </c:pt>
                <c:pt idx="51">
                  <c:v>24048.0</c:v>
                </c:pt>
                <c:pt idx="52">
                  <c:v>24048.0</c:v>
                </c:pt>
                <c:pt idx="53">
                  <c:v>24048.0</c:v>
                </c:pt>
                <c:pt idx="54">
                  <c:v>24048.0</c:v>
                </c:pt>
                <c:pt idx="55">
                  <c:v>24048.0</c:v>
                </c:pt>
                <c:pt idx="56">
                  <c:v>24048.0</c:v>
                </c:pt>
                <c:pt idx="57">
                  <c:v>24048.0</c:v>
                </c:pt>
                <c:pt idx="58">
                  <c:v>24048.0</c:v>
                </c:pt>
                <c:pt idx="59">
                  <c:v>24048.0</c:v>
                </c:pt>
                <c:pt idx="60">
                  <c:v>24048.0</c:v>
                </c:pt>
                <c:pt idx="61">
                  <c:v>24048.0</c:v>
                </c:pt>
                <c:pt idx="62">
                  <c:v>24048.0</c:v>
                </c:pt>
                <c:pt idx="63">
                  <c:v>24048.0</c:v>
                </c:pt>
                <c:pt idx="64">
                  <c:v>24048.0</c:v>
                </c:pt>
                <c:pt idx="65">
                  <c:v>24048.0</c:v>
                </c:pt>
                <c:pt idx="66">
                  <c:v>24048.0</c:v>
                </c:pt>
                <c:pt idx="67">
                  <c:v>24048.0</c:v>
                </c:pt>
                <c:pt idx="68">
                  <c:v>24056.0</c:v>
                </c:pt>
                <c:pt idx="69">
                  <c:v>24064.0</c:v>
                </c:pt>
                <c:pt idx="70">
                  <c:v>24076.0</c:v>
                </c:pt>
                <c:pt idx="71">
                  <c:v>24100.0</c:v>
                </c:pt>
                <c:pt idx="72">
                  <c:v>24116.0</c:v>
                </c:pt>
                <c:pt idx="73">
                  <c:v>24128.0</c:v>
                </c:pt>
                <c:pt idx="74">
                  <c:v>24144.0</c:v>
                </c:pt>
                <c:pt idx="75">
                  <c:v>24156.0</c:v>
                </c:pt>
                <c:pt idx="76">
                  <c:v>24168.0</c:v>
                </c:pt>
                <c:pt idx="77">
                  <c:v>24188.0</c:v>
                </c:pt>
                <c:pt idx="78">
                  <c:v>24212.0</c:v>
                </c:pt>
                <c:pt idx="79">
                  <c:v>24232.0</c:v>
                </c:pt>
                <c:pt idx="80">
                  <c:v>24232.0</c:v>
                </c:pt>
                <c:pt idx="81">
                  <c:v>24232.0</c:v>
                </c:pt>
                <c:pt idx="82">
                  <c:v>24232.0</c:v>
                </c:pt>
                <c:pt idx="83">
                  <c:v>24232.0</c:v>
                </c:pt>
                <c:pt idx="84">
                  <c:v>24232.0</c:v>
                </c:pt>
                <c:pt idx="85">
                  <c:v>24232.0</c:v>
                </c:pt>
                <c:pt idx="86">
                  <c:v>24232.0</c:v>
                </c:pt>
                <c:pt idx="87">
                  <c:v>24232.0</c:v>
                </c:pt>
                <c:pt idx="88">
                  <c:v>24232.0</c:v>
                </c:pt>
                <c:pt idx="89">
                  <c:v>24232.0</c:v>
                </c:pt>
                <c:pt idx="90">
                  <c:v>24232.0</c:v>
                </c:pt>
                <c:pt idx="91">
                  <c:v>24236.0</c:v>
                </c:pt>
                <c:pt idx="92">
                  <c:v>24240.0</c:v>
                </c:pt>
                <c:pt idx="93">
                  <c:v>24244.0</c:v>
                </c:pt>
                <c:pt idx="94">
                  <c:v>24252.0</c:v>
                </c:pt>
                <c:pt idx="95">
                  <c:v>24264.0</c:v>
                </c:pt>
                <c:pt idx="96">
                  <c:v>24276.0</c:v>
                </c:pt>
                <c:pt idx="97">
                  <c:v>24304.0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Sheet1!$E$3:$E$101</c:f>
              <c:numCache>
                <c:formatCode>General</c:formatCode>
                <c:ptCount val="99"/>
                <c:pt idx="0">
                  <c:v>15544.0</c:v>
                </c:pt>
                <c:pt idx="1">
                  <c:v>32556.0</c:v>
                </c:pt>
                <c:pt idx="2">
                  <c:v>32620.0</c:v>
                </c:pt>
                <c:pt idx="3">
                  <c:v>32680.0</c:v>
                </c:pt>
                <c:pt idx="4">
                  <c:v>32736.0</c:v>
                </c:pt>
                <c:pt idx="5">
                  <c:v>32804.0</c:v>
                </c:pt>
                <c:pt idx="6">
                  <c:v>32888.0</c:v>
                </c:pt>
                <c:pt idx="7">
                  <c:v>32996.0</c:v>
                </c:pt>
                <c:pt idx="8">
                  <c:v>33064.0</c:v>
                </c:pt>
                <c:pt idx="9">
                  <c:v>33132.0</c:v>
                </c:pt>
                <c:pt idx="10">
                  <c:v>33212.0</c:v>
                </c:pt>
                <c:pt idx="11">
                  <c:v>33292.0</c:v>
                </c:pt>
                <c:pt idx="12">
                  <c:v>33388.0</c:v>
                </c:pt>
                <c:pt idx="13">
                  <c:v>33456.0</c:v>
                </c:pt>
                <c:pt idx="14">
                  <c:v>33544.0</c:v>
                </c:pt>
                <c:pt idx="15">
                  <c:v>33636.0</c:v>
                </c:pt>
                <c:pt idx="16">
                  <c:v>33752.0</c:v>
                </c:pt>
                <c:pt idx="17">
                  <c:v>33848.0</c:v>
                </c:pt>
                <c:pt idx="18">
                  <c:v>33940.0</c:v>
                </c:pt>
                <c:pt idx="19">
                  <c:v>34028.0</c:v>
                </c:pt>
                <c:pt idx="20">
                  <c:v>34084.0</c:v>
                </c:pt>
                <c:pt idx="21">
                  <c:v>34144.0</c:v>
                </c:pt>
                <c:pt idx="22">
                  <c:v>34216.0</c:v>
                </c:pt>
                <c:pt idx="23">
                  <c:v>34284.0</c:v>
                </c:pt>
                <c:pt idx="24">
                  <c:v>34372.0</c:v>
                </c:pt>
                <c:pt idx="25">
                  <c:v>34480.0</c:v>
                </c:pt>
                <c:pt idx="26">
                  <c:v>34548.0</c:v>
                </c:pt>
                <c:pt idx="27">
                  <c:v>34636.0</c:v>
                </c:pt>
                <c:pt idx="28">
                  <c:v>34684.0</c:v>
                </c:pt>
                <c:pt idx="29">
                  <c:v>34736.0</c:v>
                </c:pt>
                <c:pt idx="30">
                  <c:v>34800.0</c:v>
                </c:pt>
                <c:pt idx="31">
                  <c:v>34864.0</c:v>
                </c:pt>
                <c:pt idx="32">
                  <c:v>34928.0</c:v>
                </c:pt>
                <c:pt idx="33">
                  <c:v>34988.0</c:v>
                </c:pt>
                <c:pt idx="34">
                  <c:v>35060.0</c:v>
                </c:pt>
                <c:pt idx="35">
                  <c:v>35116.0</c:v>
                </c:pt>
                <c:pt idx="36">
                  <c:v>35184.0</c:v>
                </c:pt>
                <c:pt idx="37">
                  <c:v>35236.0</c:v>
                </c:pt>
                <c:pt idx="38">
                  <c:v>35328.0</c:v>
                </c:pt>
                <c:pt idx="39">
                  <c:v>36300.0</c:v>
                </c:pt>
                <c:pt idx="40">
                  <c:v>36372.0</c:v>
                </c:pt>
                <c:pt idx="41">
                  <c:v>36408.0</c:v>
                </c:pt>
                <c:pt idx="42">
                  <c:v>36424.0</c:v>
                </c:pt>
                <c:pt idx="43">
                  <c:v>36456.0</c:v>
                </c:pt>
                <c:pt idx="44">
                  <c:v>36468.0</c:v>
                </c:pt>
                <c:pt idx="45">
                  <c:v>36468.0</c:v>
                </c:pt>
                <c:pt idx="46">
                  <c:v>36468.0</c:v>
                </c:pt>
                <c:pt idx="47">
                  <c:v>36476.0</c:v>
                </c:pt>
                <c:pt idx="48">
                  <c:v>36476.0</c:v>
                </c:pt>
                <c:pt idx="49">
                  <c:v>36476.0</c:v>
                </c:pt>
                <c:pt idx="50">
                  <c:v>36476.0</c:v>
                </c:pt>
                <c:pt idx="51">
                  <c:v>36476.0</c:v>
                </c:pt>
                <c:pt idx="52">
                  <c:v>36476.0</c:v>
                </c:pt>
                <c:pt idx="53">
                  <c:v>36476.0</c:v>
                </c:pt>
                <c:pt idx="54">
                  <c:v>36476.0</c:v>
                </c:pt>
                <c:pt idx="55">
                  <c:v>36476.0</c:v>
                </c:pt>
                <c:pt idx="56">
                  <c:v>36480.0</c:v>
                </c:pt>
                <c:pt idx="57">
                  <c:v>36484.0</c:v>
                </c:pt>
                <c:pt idx="58">
                  <c:v>36492.0</c:v>
                </c:pt>
                <c:pt idx="59">
                  <c:v>36560.0</c:v>
                </c:pt>
                <c:pt idx="60">
                  <c:v>36560.0</c:v>
                </c:pt>
                <c:pt idx="61">
                  <c:v>36560.0</c:v>
                </c:pt>
                <c:pt idx="62">
                  <c:v>36560.0</c:v>
                </c:pt>
                <c:pt idx="63">
                  <c:v>36560.0</c:v>
                </c:pt>
                <c:pt idx="64">
                  <c:v>36560.0</c:v>
                </c:pt>
                <c:pt idx="65">
                  <c:v>36568.0</c:v>
                </c:pt>
                <c:pt idx="66">
                  <c:v>36568.0</c:v>
                </c:pt>
                <c:pt idx="67">
                  <c:v>36568.0</c:v>
                </c:pt>
                <c:pt idx="68">
                  <c:v>36576.0</c:v>
                </c:pt>
                <c:pt idx="69">
                  <c:v>36580.0</c:v>
                </c:pt>
                <c:pt idx="70">
                  <c:v>36584.0</c:v>
                </c:pt>
                <c:pt idx="71">
                  <c:v>36588.0</c:v>
                </c:pt>
                <c:pt idx="72">
                  <c:v>36592.0</c:v>
                </c:pt>
                <c:pt idx="73">
                  <c:v>36596.0</c:v>
                </c:pt>
                <c:pt idx="74">
                  <c:v>36600.0</c:v>
                </c:pt>
                <c:pt idx="75">
                  <c:v>36604.0</c:v>
                </c:pt>
                <c:pt idx="76">
                  <c:v>36616.0</c:v>
                </c:pt>
                <c:pt idx="77">
                  <c:v>36624.0</c:v>
                </c:pt>
                <c:pt idx="78">
                  <c:v>36636.0</c:v>
                </c:pt>
                <c:pt idx="79">
                  <c:v>36648.0</c:v>
                </c:pt>
                <c:pt idx="80">
                  <c:v>36648.0</c:v>
                </c:pt>
                <c:pt idx="81">
                  <c:v>36648.0</c:v>
                </c:pt>
                <c:pt idx="82">
                  <c:v>36648.0</c:v>
                </c:pt>
                <c:pt idx="83">
                  <c:v>36648.0</c:v>
                </c:pt>
                <c:pt idx="84">
                  <c:v>36648.0</c:v>
                </c:pt>
                <c:pt idx="85">
                  <c:v>36648.0</c:v>
                </c:pt>
                <c:pt idx="86">
                  <c:v>36648.0</c:v>
                </c:pt>
                <c:pt idx="87">
                  <c:v>36648.0</c:v>
                </c:pt>
                <c:pt idx="88">
                  <c:v>36648.0</c:v>
                </c:pt>
                <c:pt idx="89">
                  <c:v>36648.0</c:v>
                </c:pt>
                <c:pt idx="90">
                  <c:v>36648.0</c:v>
                </c:pt>
                <c:pt idx="91">
                  <c:v>36648.0</c:v>
                </c:pt>
                <c:pt idx="92">
                  <c:v>36648.0</c:v>
                </c:pt>
                <c:pt idx="93">
                  <c:v>36664.0</c:v>
                </c:pt>
                <c:pt idx="94">
                  <c:v>36684.0</c:v>
                </c:pt>
                <c:pt idx="95">
                  <c:v>36724.0</c:v>
                </c:pt>
                <c:pt idx="96">
                  <c:v>36744.0</c:v>
                </c:pt>
                <c:pt idx="97">
                  <c:v>36764.0</c:v>
                </c:pt>
                <c:pt idx="98">
                  <c:v>36788.0</c:v>
                </c:pt>
              </c:numCache>
            </c:numRef>
          </c:val>
          <c:smooth val="0"/>
        </c:ser>
        <c:ser>
          <c:idx val="4"/>
          <c:order val="4"/>
          <c:tx>
            <c:strRef>
              <c:f>Sheet1!$F$2</c:f>
              <c:strCache>
                <c:ptCount val="1"/>
                <c:pt idx="0">
                  <c:v>20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Sheet1!$F$3:$F$101</c:f>
              <c:numCache>
                <c:formatCode>General</c:formatCode>
                <c:ptCount val="99"/>
                <c:pt idx="0">
                  <c:v>43764.0</c:v>
                </c:pt>
                <c:pt idx="1">
                  <c:v>43880.0</c:v>
                </c:pt>
                <c:pt idx="2">
                  <c:v>44012.0</c:v>
                </c:pt>
                <c:pt idx="3">
                  <c:v>44116.0</c:v>
                </c:pt>
                <c:pt idx="4">
                  <c:v>44224.0</c:v>
                </c:pt>
                <c:pt idx="5">
                  <c:v>44380.0</c:v>
                </c:pt>
                <c:pt idx="6">
                  <c:v>44508.0</c:v>
                </c:pt>
                <c:pt idx="7">
                  <c:v>44612.0</c:v>
                </c:pt>
                <c:pt idx="8">
                  <c:v>44708.0</c:v>
                </c:pt>
                <c:pt idx="9">
                  <c:v>44852.0</c:v>
                </c:pt>
                <c:pt idx="10">
                  <c:v>44960.0</c:v>
                </c:pt>
                <c:pt idx="11">
                  <c:v>45088.0</c:v>
                </c:pt>
                <c:pt idx="12">
                  <c:v>45164.0</c:v>
                </c:pt>
                <c:pt idx="13">
                  <c:v>45280.0</c:v>
                </c:pt>
                <c:pt idx="14">
                  <c:v>45376.0</c:v>
                </c:pt>
                <c:pt idx="15">
                  <c:v>45476.0</c:v>
                </c:pt>
                <c:pt idx="16">
                  <c:v>45548.0</c:v>
                </c:pt>
                <c:pt idx="17">
                  <c:v>45644.0</c:v>
                </c:pt>
                <c:pt idx="18">
                  <c:v>45804.0</c:v>
                </c:pt>
                <c:pt idx="19">
                  <c:v>45884.0</c:v>
                </c:pt>
                <c:pt idx="20">
                  <c:v>45984.0</c:v>
                </c:pt>
                <c:pt idx="21">
                  <c:v>46056.0</c:v>
                </c:pt>
                <c:pt idx="22">
                  <c:v>46116.0</c:v>
                </c:pt>
                <c:pt idx="23">
                  <c:v>46196.0</c:v>
                </c:pt>
                <c:pt idx="24">
                  <c:v>46284.0</c:v>
                </c:pt>
                <c:pt idx="25">
                  <c:v>46352.0</c:v>
                </c:pt>
                <c:pt idx="26">
                  <c:v>46424.0</c:v>
                </c:pt>
                <c:pt idx="27">
                  <c:v>46504.0</c:v>
                </c:pt>
                <c:pt idx="28">
                  <c:v>46572.0</c:v>
                </c:pt>
                <c:pt idx="29">
                  <c:v>46668.0</c:v>
                </c:pt>
                <c:pt idx="30">
                  <c:v>46724.0</c:v>
                </c:pt>
                <c:pt idx="31">
                  <c:v>46824.0</c:v>
                </c:pt>
                <c:pt idx="32">
                  <c:v>46900.0</c:v>
                </c:pt>
                <c:pt idx="33">
                  <c:v>46964.0</c:v>
                </c:pt>
                <c:pt idx="34">
                  <c:v>47040.0</c:v>
                </c:pt>
                <c:pt idx="35">
                  <c:v>47092.0</c:v>
                </c:pt>
                <c:pt idx="36">
                  <c:v>47208.0</c:v>
                </c:pt>
                <c:pt idx="37">
                  <c:v>47308.0</c:v>
                </c:pt>
                <c:pt idx="38">
                  <c:v>47436.0</c:v>
                </c:pt>
                <c:pt idx="39">
                  <c:v>48444.0</c:v>
                </c:pt>
                <c:pt idx="40">
                  <c:v>48444.0</c:v>
                </c:pt>
                <c:pt idx="41">
                  <c:v>48444.0</c:v>
                </c:pt>
                <c:pt idx="42">
                  <c:v>48444.0</c:v>
                </c:pt>
                <c:pt idx="43">
                  <c:v>48444.0</c:v>
                </c:pt>
                <c:pt idx="44">
                  <c:v>48444.0</c:v>
                </c:pt>
                <c:pt idx="45">
                  <c:v>48444.0</c:v>
                </c:pt>
                <c:pt idx="46">
                  <c:v>48444.0</c:v>
                </c:pt>
                <c:pt idx="47">
                  <c:v>48444.0</c:v>
                </c:pt>
                <c:pt idx="48">
                  <c:v>48444.0</c:v>
                </c:pt>
                <c:pt idx="49">
                  <c:v>48444.0</c:v>
                </c:pt>
                <c:pt idx="50">
                  <c:v>48444.0</c:v>
                </c:pt>
                <c:pt idx="51">
                  <c:v>48444.0</c:v>
                </c:pt>
                <c:pt idx="52">
                  <c:v>48444.0</c:v>
                </c:pt>
                <c:pt idx="53">
                  <c:v>48452.0</c:v>
                </c:pt>
                <c:pt idx="54">
                  <c:v>48452.0</c:v>
                </c:pt>
                <c:pt idx="55">
                  <c:v>48460.0</c:v>
                </c:pt>
                <c:pt idx="56">
                  <c:v>48460.0</c:v>
                </c:pt>
                <c:pt idx="57">
                  <c:v>48460.0</c:v>
                </c:pt>
                <c:pt idx="58">
                  <c:v>48476.0</c:v>
                </c:pt>
                <c:pt idx="59">
                  <c:v>48684.0</c:v>
                </c:pt>
                <c:pt idx="60">
                  <c:v>48692.0</c:v>
                </c:pt>
                <c:pt idx="61">
                  <c:v>48692.0</c:v>
                </c:pt>
                <c:pt idx="62">
                  <c:v>48692.0</c:v>
                </c:pt>
                <c:pt idx="63">
                  <c:v>48692.0</c:v>
                </c:pt>
                <c:pt idx="64">
                  <c:v>48692.0</c:v>
                </c:pt>
                <c:pt idx="65">
                  <c:v>48692.0</c:v>
                </c:pt>
                <c:pt idx="66">
                  <c:v>48692.0</c:v>
                </c:pt>
                <c:pt idx="67">
                  <c:v>48692.0</c:v>
                </c:pt>
                <c:pt idx="68">
                  <c:v>48700.0</c:v>
                </c:pt>
                <c:pt idx="69">
                  <c:v>48708.0</c:v>
                </c:pt>
                <c:pt idx="70">
                  <c:v>48708.0</c:v>
                </c:pt>
                <c:pt idx="71">
                  <c:v>48708.0</c:v>
                </c:pt>
                <c:pt idx="72">
                  <c:v>48708.0</c:v>
                </c:pt>
                <c:pt idx="73">
                  <c:v>48708.0</c:v>
                </c:pt>
                <c:pt idx="74">
                  <c:v>48708.0</c:v>
                </c:pt>
                <c:pt idx="75">
                  <c:v>48712.0</c:v>
                </c:pt>
                <c:pt idx="76">
                  <c:v>48716.0</c:v>
                </c:pt>
                <c:pt idx="77">
                  <c:v>48720.0</c:v>
                </c:pt>
                <c:pt idx="78">
                  <c:v>48736.0</c:v>
                </c:pt>
                <c:pt idx="79">
                  <c:v>48744.0</c:v>
                </c:pt>
                <c:pt idx="80">
                  <c:v>48744.0</c:v>
                </c:pt>
                <c:pt idx="81">
                  <c:v>48744.0</c:v>
                </c:pt>
                <c:pt idx="82">
                  <c:v>48744.0</c:v>
                </c:pt>
                <c:pt idx="83">
                  <c:v>48744.0</c:v>
                </c:pt>
                <c:pt idx="84">
                  <c:v>48744.0</c:v>
                </c:pt>
                <c:pt idx="85">
                  <c:v>48744.0</c:v>
                </c:pt>
                <c:pt idx="86">
                  <c:v>48744.0</c:v>
                </c:pt>
                <c:pt idx="87">
                  <c:v>48744.0</c:v>
                </c:pt>
                <c:pt idx="88">
                  <c:v>48744.0</c:v>
                </c:pt>
                <c:pt idx="89">
                  <c:v>48744.0</c:v>
                </c:pt>
                <c:pt idx="90">
                  <c:v>48744.0</c:v>
                </c:pt>
                <c:pt idx="91">
                  <c:v>48752.0</c:v>
                </c:pt>
                <c:pt idx="92">
                  <c:v>48752.0</c:v>
                </c:pt>
                <c:pt idx="93">
                  <c:v>48760.0</c:v>
                </c:pt>
                <c:pt idx="94">
                  <c:v>48760.0</c:v>
                </c:pt>
                <c:pt idx="95">
                  <c:v>48760.0</c:v>
                </c:pt>
                <c:pt idx="96">
                  <c:v>48760.0</c:v>
                </c:pt>
              </c:numCache>
            </c:numRef>
          </c:val>
          <c:smooth val="0"/>
        </c:ser>
        <c:dLbls>
          <c:showLegendKey val="0"/>
          <c:showVal val="0"/>
          <c:showCatName val="0"/>
          <c:showSerName val="0"/>
          <c:showPercent val="0"/>
          <c:showBubbleSize val="0"/>
        </c:dLbls>
        <c:marker val="1"/>
        <c:smooth val="0"/>
        <c:axId val="2120717640"/>
        <c:axId val="2120723288"/>
      </c:lineChart>
      <c:catAx>
        <c:axId val="2120717640"/>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0723288"/>
        <c:crosses val="autoZero"/>
        <c:auto val="1"/>
        <c:lblAlgn val="ctr"/>
        <c:lblOffset val="100"/>
        <c:tickLblSkip val="4"/>
        <c:noMultiLvlLbl val="0"/>
      </c:catAx>
      <c:valAx>
        <c:axId val="2120723288"/>
        <c:scaling>
          <c:orientation val="minMax"/>
          <c:max val="120000.0"/>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20717640"/>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Sheet1!$B$3:$B$297</c:f>
              <c:numCache>
                <c:formatCode>General</c:formatCode>
                <c:ptCount val="295"/>
                <c:pt idx="0">
                  <c:v>14766.0</c:v>
                </c:pt>
                <c:pt idx="1">
                  <c:v>0.0</c:v>
                </c:pt>
                <c:pt idx="2">
                  <c:v>0.0</c:v>
                </c:pt>
                <c:pt idx="3">
                  <c:v>0.0</c:v>
                </c:pt>
                <c:pt idx="4">
                  <c:v>9288.0</c:v>
                </c:pt>
                <c:pt idx="5">
                  <c:v>4712.0</c:v>
                </c:pt>
                <c:pt idx="6">
                  <c:v>0.0</c:v>
                </c:pt>
                <c:pt idx="7">
                  <c:v>0.0</c:v>
                </c:pt>
                <c:pt idx="8">
                  <c:v>0.0</c:v>
                </c:pt>
                <c:pt idx="9">
                  <c:v>5380.0</c:v>
                </c:pt>
                <c:pt idx="10">
                  <c:v>9076.0</c:v>
                </c:pt>
                <c:pt idx="11">
                  <c:v>0.0</c:v>
                </c:pt>
                <c:pt idx="12">
                  <c:v>0.0</c:v>
                </c:pt>
                <c:pt idx="13">
                  <c:v>0.0</c:v>
                </c:pt>
                <c:pt idx="14">
                  <c:v>5380.0</c:v>
                </c:pt>
                <c:pt idx="15">
                  <c:v>9076.0</c:v>
                </c:pt>
                <c:pt idx="16">
                  <c:v>0.0</c:v>
                </c:pt>
                <c:pt idx="17">
                  <c:v>0.0</c:v>
                </c:pt>
                <c:pt idx="18">
                  <c:v>0.0</c:v>
                </c:pt>
                <c:pt idx="19">
                  <c:v>5032.0</c:v>
                </c:pt>
                <c:pt idx="20">
                  <c:v>9076.0</c:v>
                </c:pt>
                <c:pt idx="21">
                  <c:v>0.0</c:v>
                </c:pt>
                <c:pt idx="22">
                  <c:v>0.0</c:v>
                </c:pt>
                <c:pt idx="23">
                  <c:v>0.0</c:v>
                </c:pt>
                <c:pt idx="24">
                  <c:v>2675.0</c:v>
                </c:pt>
                <c:pt idx="25">
                  <c:v>11781.0</c:v>
                </c:pt>
                <c:pt idx="26">
                  <c:v>0.0</c:v>
                </c:pt>
                <c:pt idx="27">
                  <c:v>0.0</c:v>
                </c:pt>
                <c:pt idx="28">
                  <c:v>0.0</c:v>
                </c:pt>
                <c:pt idx="29">
                  <c:v>0.0</c:v>
                </c:pt>
                <c:pt idx="30">
                  <c:v>14000.0</c:v>
                </c:pt>
                <c:pt idx="31">
                  <c:v>0.0</c:v>
                </c:pt>
                <c:pt idx="32">
                  <c:v>0.0</c:v>
                </c:pt>
                <c:pt idx="33">
                  <c:v>0.0</c:v>
                </c:pt>
                <c:pt idx="34">
                  <c:v>0.0</c:v>
                </c:pt>
                <c:pt idx="35">
                  <c:v>14456.0</c:v>
                </c:pt>
                <c:pt idx="36">
                  <c:v>0.0</c:v>
                </c:pt>
                <c:pt idx="37">
                  <c:v>0.0</c:v>
                </c:pt>
                <c:pt idx="38">
                  <c:v>0.0</c:v>
                </c:pt>
                <c:pt idx="39">
                  <c:v>0.0</c:v>
                </c:pt>
                <c:pt idx="40">
                  <c:v>13544.0</c:v>
                </c:pt>
                <c:pt idx="41">
                  <c:v>0.0</c:v>
                </c:pt>
                <c:pt idx="42">
                  <c:v>0.0</c:v>
                </c:pt>
                <c:pt idx="43">
                  <c:v>0.0</c:v>
                </c:pt>
                <c:pt idx="44">
                  <c:v>0.0</c:v>
                </c:pt>
                <c:pt idx="45">
                  <c:v>14000.0</c:v>
                </c:pt>
                <c:pt idx="46">
                  <c:v>0.0</c:v>
                </c:pt>
                <c:pt idx="47">
                  <c:v>0.0</c:v>
                </c:pt>
                <c:pt idx="48">
                  <c:v>0.0</c:v>
                </c:pt>
                <c:pt idx="49">
                  <c:v>0.0</c:v>
                </c:pt>
                <c:pt idx="50">
                  <c:v>14456.0</c:v>
                </c:pt>
                <c:pt idx="51">
                  <c:v>0.0</c:v>
                </c:pt>
                <c:pt idx="52">
                  <c:v>0.0</c:v>
                </c:pt>
                <c:pt idx="53">
                  <c:v>0.0</c:v>
                </c:pt>
                <c:pt idx="54">
                  <c:v>0.0</c:v>
                </c:pt>
                <c:pt idx="55">
                  <c:v>14456.0</c:v>
                </c:pt>
                <c:pt idx="56">
                  <c:v>0.0</c:v>
                </c:pt>
                <c:pt idx="57">
                  <c:v>0.0</c:v>
                </c:pt>
                <c:pt idx="58">
                  <c:v>0.0</c:v>
                </c:pt>
                <c:pt idx="59">
                  <c:v>0.0</c:v>
                </c:pt>
                <c:pt idx="60">
                  <c:v>14000.0</c:v>
                </c:pt>
                <c:pt idx="61">
                  <c:v>0.0</c:v>
                </c:pt>
                <c:pt idx="62">
                  <c:v>0.0</c:v>
                </c:pt>
                <c:pt idx="63">
                  <c:v>0.0</c:v>
                </c:pt>
                <c:pt idx="64">
                  <c:v>0.0</c:v>
                </c:pt>
                <c:pt idx="65">
                  <c:v>13388.0</c:v>
                </c:pt>
                <c:pt idx="66">
                  <c:v>0.0</c:v>
                </c:pt>
                <c:pt idx="67">
                  <c:v>0.0</c:v>
                </c:pt>
                <c:pt idx="68">
                  <c:v>0.0</c:v>
                </c:pt>
                <c:pt idx="69">
                  <c:v>0.0</c:v>
                </c:pt>
                <c:pt idx="70">
                  <c:v>14000.0</c:v>
                </c:pt>
                <c:pt idx="71">
                  <c:v>0.0</c:v>
                </c:pt>
                <c:pt idx="72">
                  <c:v>0.0</c:v>
                </c:pt>
                <c:pt idx="73">
                  <c:v>0.0</c:v>
                </c:pt>
                <c:pt idx="74">
                  <c:v>0.0</c:v>
                </c:pt>
                <c:pt idx="75">
                  <c:v>14000.0</c:v>
                </c:pt>
                <c:pt idx="76">
                  <c:v>0.0</c:v>
                </c:pt>
                <c:pt idx="77">
                  <c:v>0.0</c:v>
                </c:pt>
                <c:pt idx="78">
                  <c:v>0.0</c:v>
                </c:pt>
                <c:pt idx="79">
                  <c:v>0.0</c:v>
                </c:pt>
                <c:pt idx="80">
                  <c:v>14000.0</c:v>
                </c:pt>
                <c:pt idx="81">
                  <c:v>0.0</c:v>
                </c:pt>
                <c:pt idx="82">
                  <c:v>0.0</c:v>
                </c:pt>
                <c:pt idx="83">
                  <c:v>0.0</c:v>
                </c:pt>
                <c:pt idx="84">
                  <c:v>0.0</c:v>
                </c:pt>
                <c:pt idx="85">
                  <c:v>13544.0</c:v>
                </c:pt>
                <c:pt idx="86">
                  <c:v>0.0</c:v>
                </c:pt>
                <c:pt idx="87">
                  <c:v>0.0</c:v>
                </c:pt>
                <c:pt idx="88">
                  <c:v>0.0</c:v>
                </c:pt>
                <c:pt idx="89">
                  <c:v>0.0</c:v>
                </c:pt>
                <c:pt idx="90">
                  <c:v>14000.0</c:v>
                </c:pt>
                <c:pt idx="91">
                  <c:v>0.0</c:v>
                </c:pt>
                <c:pt idx="92">
                  <c:v>0.0</c:v>
                </c:pt>
                <c:pt idx="93">
                  <c:v>0.0</c:v>
                </c:pt>
                <c:pt idx="94">
                  <c:v>0.0</c:v>
                </c:pt>
                <c:pt idx="95">
                  <c:v>14000.0</c:v>
                </c:pt>
                <c:pt idx="96">
                  <c:v>0.0</c:v>
                </c:pt>
                <c:pt idx="97">
                  <c:v>0.0</c:v>
                </c:pt>
                <c:pt idx="98">
                  <c:v>0.0</c:v>
                </c:pt>
                <c:pt idx="99">
                  <c:v>0.0</c:v>
                </c:pt>
                <c:pt idx="100">
                  <c:v>14456.0</c:v>
                </c:pt>
                <c:pt idx="101">
                  <c:v>0.0</c:v>
                </c:pt>
                <c:pt idx="102">
                  <c:v>0.0</c:v>
                </c:pt>
                <c:pt idx="103">
                  <c:v>0.0</c:v>
                </c:pt>
                <c:pt idx="104">
                  <c:v>0.0</c:v>
                </c:pt>
                <c:pt idx="105">
                  <c:v>14000.0</c:v>
                </c:pt>
                <c:pt idx="106">
                  <c:v>0.0</c:v>
                </c:pt>
                <c:pt idx="107">
                  <c:v>0.0</c:v>
                </c:pt>
                <c:pt idx="108">
                  <c:v>0.0</c:v>
                </c:pt>
                <c:pt idx="109">
                  <c:v>0.0</c:v>
                </c:pt>
                <c:pt idx="110">
                  <c:v>14000.0</c:v>
                </c:pt>
                <c:pt idx="111">
                  <c:v>0.0</c:v>
                </c:pt>
                <c:pt idx="112">
                  <c:v>0.0</c:v>
                </c:pt>
                <c:pt idx="113">
                  <c:v>0.0</c:v>
                </c:pt>
                <c:pt idx="114">
                  <c:v>0.0</c:v>
                </c:pt>
                <c:pt idx="115">
                  <c:v>14000.0</c:v>
                </c:pt>
                <c:pt idx="116">
                  <c:v>0.0</c:v>
                </c:pt>
                <c:pt idx="117">
                  <c:v>0.0</c:v>
                </c:pt>
                <c:pt idx="118">
                  <c:v>0.0</c:v>
                </c:pt>
                <c:pt idx="119">
                  <c:v>0.0</c:v>
                </c:pt>
                <c:pt idx="120">
                  <c:v>13544.0</c:v>
                </c:pt>
                <c:pt idx="121">
                  <c:v>0.0</c:v>
                </c:pt>
                <c:pt idx="122">
                  <c:v>0.0</c:v>
                </c:pt>
                <c:pt idx="123">
                  <c:v>0.0</c:v>
                </c:pt>
                <c:pt idx="124">
                  <c:v>0.0</c:v>
                </c:pt>
                <c:pt idx="125">
                  <c:v>14108.0</c:v>
                </c:pt>
                <c:pt idx="126">
                  <c:v>0.0</c:v>
                </c:pt>
                <c:pt idx="127">
                  <c:v>0.0</c:v>
                </c:pt>
                <c:pt idx="128">
                  <c:v>0.0</c:v>
                </c:pt>
                <c:pt idx="129">
                  <c:v>0.0</c:v>
                </c:pt>
                <c:pt idx="130">
                  <c:v>14456.0</c:v>
                </c:pt>
                <c:pt idx="131">
                  <c:v>0.0</c:v>
                </c:pt>
                <c:pt idx="132">
                  <c:v>0.0</c:v>
                </c:pt>
                <c:pt idx="133">
                  <c:v>0.0</c:v>
                </c:pt>
                <c:pt idx="134">
                  <c:v>0.0</c:v>
                </c:pt>
                <c:pt idx="135">
                  <c:v>13652.0</c:v>
                </c:pt>
                <c:pt idx="136">
                  <c:v>0.0</c:v>
                </c:pt>
                <c:pt idx="137">
                  <c:v>0.0</c:v>
                </c:pt>
                <c:pt idx="138">
                  <c:v>0.0</c:v>
                </c:pt>
                <c:pt idx="139">
                  <c:v>0.0</c:v>
                </c:pt>
                <c:pt idx="140">
                  <c:v>13652.0</c:v>
                </c:pt>
                <c:pt idx="141">
                  <c:v>0.0</c:v>
                </c:pt>
                <c:pt idx="142">
                  <c:v>0.0</c:v>
                </c:pt>
                <c:pt idx="143">
                  <c:v>0.0</c:v>
                </c:pt>
                <c:pt idx="144">
                  <c:v>0.0</c:v>
                </c:pt>
                <c:pt idx="145">
                  <c:v>14000.0</c:v>
                </c:pt>
                <c:pt idx="146">
                  <c:v>0.0</c:v>
                </c:pt>
                <c:pt idx="147">
                  <c:v>0.0</c:v>
                </c:pt>
                <c:pt idx="148">
                  <c:v>0.0</c:v>
                </c:pt>
                <c:pt idx="149">
                  <c:v>0.0</c:v>
                </c:pt>
                <c:pt idx="150">
                  <c:v>13652.0</c:v>
                </c:pt>
                <c:pt idx="151">
                  <c:v>0.0</c:v>
                </c:pt>
                <c:pt idx="152">
                  <c:v>0.0</c:v>
                </c:pt>
                <c:pt idx="153">
                  <c:v>0.0</c:v>
                </c:pt>
                <c:pt idx="154">
                  <c:v>0.0</c:v>
                </c:pt>
                <c:pt idx="155">
                  <c:v>13544.0</c:v>
                </c:pt>
                <c:pt idx="156">
                  <c:v>0.0</c:v>
                </c:pt>
                <c:pt idx="157">
                  <c:v>0.0</c:v>
                </c:pt>
                <c:pt idx="158">
                  <c:v>0.0</c:v>
                </c:pt>
                <c:pt idx="159">
                  <c:v>0.0</c:v>
                </c:pt>
                <c:pt idx="160">
                  <c:v>14000.0</c:v>
                </c:pt>
                <c:pt idx="161">
                  <c:v>0.0</c:v>
                </c:pt>
                <c:pt idx="162">
                  <c:v>0.0</c:v>
                </c:pt>
                <c:pt idx="163">
                  <c:v>0.0</c:v>
                </c:pt>
                <c:pt idx="164">
                  <c:v>0.0</c:v>
                </c:pt>
                <c:pt idx="165">
                  <c:v>13196.0</c:v>
                </c:pt>
                <c:pt idx="166">
                  <c:v>0.0</c:v>
                </c:pt>
                <c:pt idx="167">
                  <c:v>0.0</c:v>
                </c:pt>
                <c:pt idx="168">
                  <c:v>0.0</c:v>
                </c:pt>
                <c:pt idx="169">
                  <c:v>0.0</c:v>
                </c:pt>
                <c:pt idx="170">
                  <c:v>14000.0</c:v>
                </c:pt>
                <c:pt idx="171">
                  <c:v>0.0</c:v>
                </c:pt>
                <c:pt idx="172">
                  <c:v>0.0</c:v>
                </c:pt>
                <c:pt idx="173">
                  <c:v>0.0</c:v>
                </c:pt>
                <c:pt idx="174">
                  <c:v>0.0</c:v>
                </c:pt>
                <c:pt idx="175">
                  <c:v>13544.0</c:v>
                </c:pt>
                <c:pt idx="176">
                  <c:v>0.0</c:v>
                </c:pt>
                <c:pt idx="177">
                  <c:v>0.0</c:v>
                </c:pt>
                <c:pt idx="178">
                  <c:v>0.0</c:v>
                </c:pt>
                <c:pt idx="179">
                  <c:v>0.0</c:v>
                </c:pt>
                <c:pt idx="180">
                  <c:v>14456.0</c:v>
                </c:pt>
                <c:pt idx="181">
                  <c:v>0.0</c:v>
                </c:pt>
                <c:pt idx="182">
                  <c:v>0.0</c:v>
                </c:pt>
                <c:pt idx="183">
                  <c:v>0.0</c:v>
                </c:pt>
                <c:pt idx="184">
                  <c:v>0.0</c:v>
                </c:pt>
                <c:pt idx="185">
                  <c:v>14456.0</c:v>
                </c:pt>
                <c:pt idx="186">
                  <c:v>0.0</c:v>
                </c:pt>
                <c:pt idx="187">
                  <c:v>0.0</c:v>
                </c:pt>
                <c:pt idx="188">
                  <c:v>0.0</c:v>
                </c:pt>
                <c:pt idx="189">
                  <c:v>0.0</c:v>
                </c:pt>
                <c:pt idx="190">
                  <c:v>14456.0</c:v>
                </c:pt>
                <c:pt idx="191">
                  <c:v>0.0</c:v>
                </c:pt>
                <c:pt idx="192">
                  <c:v>0.0</c:v>
                </c:pt>
                <c:pt idx="193">
                  <c:v>0.0</c:v>
                </c:pt>
                <c:pt idx="194">
                  <c:v>0.0</c:v>
                </c:pt>
                <c:pt idx="195">
                  <c:v>14456.0</c:v>
                </c:pt>
                <c:pt idx="196">
                  <c:v>0.0</c:v>
                </c:pt>
                <c:pt idx="197">
                  <c:v>0.0</c:v>
                </c:pt>
                <c:pt idx="198">
                  <c:v>0.0</c:v>
                </c:pt>
                <c:pt idx="199">
                  <c:v>0.0</c:v>
                </c:pt>
                <c:pt idx="200">
                  <c:v>14000.0</c:v>
                </c:pt>
                <c:pt idx="201">
                  <c:v>0.0</c:v>
                </c:pt>
                <c:pt idx="202">
                  <c:v>0.0</c:v>
                </c:pt>
                <c:pt idx="203">
                  <c:v>0.0</c:v>
                </c:pt>
                <c:pt idx="204">
                  <c:v>0.0</c:v>
                </c:pt>
                <c:pt idx="205">
                  <c:v>14456.0</c:v>
                </c:pt>
                <c:pt idx="206">
                  <c:v>0.0</c:v>
                </c:pt>
                <c:pt idx="207">
                  <c:v>0.0</c:v>
                </c:pt>
                <c:pt idx="208">
                  <c:v>0.0</c:v>
                </c:pt>
                <c:pt idx="209">
                  <c:v>0.0</c:v>
                </c:pt>
                <c:pt idx="210">
                  <c:v>14456.0</c:v>
                </c:pt>
                <c:pt idx="211">
                  <c:v>0.0</c:v>
                </c:pt>
                <c:pt idx="212">
                  <c:v>0.0</c:v>
                </c:pt>
                <c:pt idx="213">
                  <c:v>0.0</c:v>
                </c:pt>
                <c:pt idx="214">
                  <c:v>0.0</c:v>
                </c:pt>
                <c:pt idx="215">
                  <c:v>13544.0</c:v>
                </c:pt>
                <c:pt idx="216">
                  <c:v>0.0</c:v>
                </c:pt>
                <c:pt idx="217">
                  <c:v>0.0</c:v>
                </c:pt>
                <c:pt idx="218">
                  <c:v>0.0</c:v>
                </c:pt>
                <c:pt idx="219">
                  <c:v>0.0</c:v>
                </c:pt>
                <c:pt idx="220">
                  <c:v>14000.0</c:v>
                </c:pt>
                <c:pt idx="221">
                  <c:v>0.0</c:v>
                </c:pt>
                <c:pt idx="222">
                  <c:v>0.0</c:v>
                </c:pt>
                <c:pt idx="223">
                  <c:v>0.0</c:v>
                </c:pt>
                <c:pt idx="224">
                  <c:v>0.0</c:v>
                </c:pt>
                <c:pt idx="225">
                  <c:v>14000.0</c:v>
                </c:pt>
                <c:pt idx="226">
                  <c:v>0.0</c:v>
                </c:pt>
                <c:pt idx="227">
                  <c:v>0.0</c:v>
                </c:pt>
                <c:pt idx="228">
                  <c:v>0.0</c:v>
                </c:pt>
                <c:pt idx="229">
                  <c:v>0.0</c:v>
                </c:pt>
                <c:pt idx="230">
                  <c:v>13652.0</c:v>
                </c:pt>
                <c:pt idx="231">
                  <c:v>0.0</c:v>
                </c:pt>
                <c:pt idx="232">
                  <c:v>0.0</c:v>
                </c:pt>
                <c:pt idx="233">
                  <c:v>0.0</c:v>
                </c:pt>
                <c:pt idx="234">
                  <c:v>0.0</c:v>
                </c:pt>
                <c:pt idx="235">
                  <c:v>14000.0</c:v>
                </c:pt>
                <c:pt idx="236">
                  <c:v>0.0</c:v>
                </c:pt>
                <c:pt idx="237">
                  <c:v>0.0</c:v>
                </c:pt>
                <c:pt idx="238">
                  <c:v>0.0</c:v>
                </c:pt>
                <c:pt idx="239">
                  <c:v>0.0</c:v>
                </c:pt>
                <c:pt idx="240">
                  <c:v>14000.0</c:v>
                </c:pt>
                <c:pt idx="241">
                  <c:v>0.0</c:v>
                </c:pt>
                <c:pt idx="242">
                  <c:v>0.0</c:v>
                </c:pt>
                <c:pt idx="243">
                  <c:v>0.0</c:v>
                </c:pt>
                <c:pt idx="244">
                  <c:v>0.0</c:v>
                </c:pt>
                <c:pt idx="245">
                  <c:v>14456.0</c:v>
                </c:pt>
                <c:pt idx="246">
                  <c:v>0.0</c:v>
                </c:pt>
                <c:pt idx="247">
                  <c:v>0.0</c:v>
                </c:pt>
                <c:pt idx="248">
                  <c:v>0.0</c:v>
                </c:pt>
                <c:pt idx="249">
                  <c:v>0.0</c:v>
                </c:pt>
                <c:pt idx="250">
                  <c:v>13544.0</c:v>
                </c:pt>
                <c:pt idx="251">
                  <c:v>0.0</c:v>
                </c:pt>
                <c:pt idx="252">
                  <c:v>0.0</c:v>
                </c:pt>
                <c:pt idx="253">
                  <c:v>0.0</c:v>
                </c:pt>
                <c:pt idx="254">
                  <c:v>0.0</c:v>
                </c:pt>
                <c:pt idx="255">
                  <c:v>14456.0</c:v>
                </c:pt>
                <c:pt idx="256">
                  <c:v>0.0</c:v>
                </c:pt>
                <c:pt idx="257">
                  <c:v>0.0</c:v>
                </c:pt>
                <c:pt idx="258">
                  <c:v>0.0</c:v>
                </c:pt>
                <c:pt idx="259">
                  <c:v>0.0</c:v>
                </c:pt>
                <c:pt idx="260">
                  <c:v>13196.0</c:v>
                </c:pt>
                <c:pt idx="261">
                  <c:v>0.0</c:v>
                </c:pt>
                <c:pt idx="262">
                  <c:v>0.0</c:v>
                </c:pt>
                <c:pt idx="263">
                  <c:v>0.0</c:v>
                </c:pt>
                <c:pt idx="264">
                  <c:v>0.0</c:v>
                </c:pt>
                <c:pt idx="265">
                  <c:v>13652.0</c:v>
                </c:pt>
                <c:pt idx="266">
                  <c:v>0.0</c:v>
                </c:pt>
                <c:pt idx="267">
                  <c:v>0.0</c:v>
                </c:pt>
                <c:pt idx="268">
                  <c:v>0.0</c:v>
                </c:pt>
                <c:pt idx="269">
                  <c:v>0.0</c:v>
                </c:pt>
                <c:pt idx="270">
                  <c:v>14000.0</c:v>
                </c:pt>
                <c:pt idx="271">
                  <c:v>0.0</c:v>
                </c:pt>
                <c:pt idx="272">
                  <c:v>0.0</c:v>
                </c:pt>
                <c:pt idx="273">
                  <c:v>0.0</c:v>
                </c:pt>
                <c:pt idx="274">
                  <c:v>0.0</c:v>
                </c:pt>
                <c:pt idx="275">
                  <c:v>13652.0</c:v>
                </c:pt>
                <c:pt idx="276">
                  <c:v>0.0</c:v>
                </c:pt>
                <c:pt idx="277">
                  <c:v>0.0</c:v>
                </c:pt>
                <c:pt idx="278">
                  <c:v>0.0</c:v>
                </c:pt>
                <c:pt idx="279">
                  <c:v>0.0</c:v>
                </c:pt>
                <c:pt idx="280">
                  <c:v>13652.0</c:v>
                </c:pt>
                <c:pt idx="281">
                  <c:v>0.0</c:v>
                </c:pt>
                <c:pt idx="282">
                  <c:v>0.0</c:v>
                </c:pt>
                <c:pt idx="283">
                  <c:v>0.0</c:v>
                </c:pt>
                <c:pt idx="284">
                  <c:v>0.0</c:v>
                </c:pt>
                <c:pt idx="285">
                  <c:v>14000.0</c:v>
                </c:pt>
                <c:pt idx="286">
                  <c:v>0.0</c:v>
                </c:pt>
                <c:pt idx="287">
                  <c:v>0.0</c:v>
                </c:pt>
                <c:pt idx="288">
                  <c:v>0.0</c:v>
                </c:pt>
                <c:pt idx="289">
                  <c:v>0.0</c:v>
                </c:pt>
                <c:pt idx="290">
                  <c:v>14456.0</c:v>
                </c:pt>
                <c:pt idx="291">
                  <c:v>0.0</c:v>
                </c:pt>
                <c:pt idx="292">
                  <c:v>0.0</c:v>
                </c:pt>
                <c:pt idx="293">
                  <c:v>0.0</c:v>
                </c:pt>
                <c:pt idx="294">
                  <c:v>0.0</c:v>
                </c:pt>
              </c:numCache>
            </c:numRef>
          </c:val>
          <c:smooth val="0"/>
        </c:ser>
        <c:ser>
          <c:idx val="1"/>
          <c:order val="1"/>
          <c:tx>
            <c:strRef>
              <c:f>Sheet1!$C$2</c:f>
              <c:strCache>
                <c:ptCount val="1"/>
                <c:pt idx="0">
                  <c:v>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Sheet1!$C$3:$C$297</c:f>
              <c:numCache>
                <c:formatCode>General</c:formatCode>
                <c:ptCount val="295"/>
                <c:pt idx="0">
                  <c:v>99276.0</c:v>
                </c:pt>
                <c:pt idx="1">
                  <c:v>0.0</c:v>
                </c:pt>
                <c:pt idx="2">
                  <c:v>0.0</c:v>
                </c:pt>
                <c:pt idx="3">
                  <c:v>0.0</c:v>
                </c:pt>
                <c:pt idx="4">
                  <c:v>12490.0</c:v>
                </c:pt>
                <c:pt idx="5">
                  <c:v>87112.0</c:v>
                </c:pt>
                <c:pt idx="6">
                  <c:v>0.0</c:v>
                </c:pt>
                <c:pt idx="7">
                  <c:v>0.0</c:v>
                </c:pt>
                <c:pt idx="8">
                  <c:v>0.0</c:v>
                </c:pt>
                <c:pt idx="9">
                  <c:v>12226.0</c:v>
                </c:pt>
                <c:pt idx="10">
                  <c:v>88936.0</c:v>
                </c:pt>
                <c:pt idx="11">
                  <c:v>0.0</c:v>
                </c:pt>
                <c:pt idx="12">
                  <c:v>0.0</c:v>
                </c:pt>
                <c:pt idx="13">
                  <c:v>0.0</c:v>
                </c:pt>
                <c:pt idx="14">
                  <c:v>4010.0</c:v>
                </c:pt>
                <c:pt idx="15">
                  <c:v>94872.0</c:v>
                </c:pt>
                <c:pt idx="16">
                  <c:v>0.0</c:v>
                </c:pt>
                <c:pt idx="17">
                  <c:v>0.0</c:v>
                </c:pt>
                <c:pt idx="18">
                  <c:v>0.0</c:v>
                </c:pt>
                <c:pt idx="19">
                  <c:v>0.0</c:v>
                </c:pt>
                <c:pt idx="20">
                  <c:v>100406.0</c:v>
                </c:pt>
                <c:pt idx="21">
                  <c:v>0.0</c:v>
                </c:pt>
                <c:pt idx="22">
                  <c:v>0.0</c:v>
                </c:pt>
                <c:pt idx="23">
                  <c:v>0.0</c:v>
                </c:pt>
                <c:pt idx="24">
                  <c:v>0.0</c:v>
                </c:pt>
                <c:pt idx="25">
                  <c:v>99182.0</c:v>
                </c:pt>
                <c:pt idx="26">
                  <c:v>0.0</c:v>
                </c:pt>
                <c:pt idx="27">
                  <c:v>0.0</c:v>
                </c:pt>
                <c:pt idx="28">
                  <c:v>0.0</c:v>
                </c:pt>
                <c:pt idx="29">
                  <c:v>0.0</c:v>
                </c:pt>
                <c:pt idx="30">
                  <c:v>100562.0</c:v>
                </c:pt>
                <c:pt idx="31">
                  <c:v>0.0</c:v>
                </c:pt>
                <c:pt idx="32">
                  <c:v>0.0</c:v>
                </c:pt>
                <c:pt idx="33">
                  <c:v>0.0</c:v>
                </c:pt>
                <c:pt idx="34">
                  <c:v>0.0</c:v>
                </c:pt>
                <c:pt idx="35">
                  <c:v>100706.0</c:v>
                </c:pt>
                <c:pt idx="36">
                  <c:v>0.0</c:v>
                </c:pt>
                <c:pt idx="37">
                  <c:v>0.0</c:v>
                </c:pt>
                <c:pt idx="38">
                  <c:v>0.0</c:v>
                </c:pt>
                <c:pt idx="39">
                  <c:v>0.0</c:v>
                </c:pt>
                <c:pt idx="40">
                  <c:v>99338.0</c:v>
                </c:pt>
                <c:pt idx="41">
                  <c:v>0.0</c:v>
                </c:pt>
                <c:pt idx="42">
                  <c:v>0.0</c:v>
                </c:pt>
                <c:pt idx="43">
                  <c:v>0.0</c:v>
                </c:pt>
                <c:pt idx="44">
                  <c:v>0.0</c:v>
                </c:pt>
                <c:pt idx="45">
                  <c:v>99182.0</c:v>
                </c:pt>
                <c:pt idx="46">
                  <c:v>0.0</c:v>
                </c:pt>
                <c:pt idx="47">
                  <c:v>0.0</c:v>
                </c:pt>
                <c:pt idx="48">
                  <c:v>0.0</c:v>
                </c:pt>
                <c:pt idx="49">
                  <c:v>0.0</c:v>
                </c:pt>
                <c:pt idx="50">
                  <c:v>100562.0</c:v>
                </c:pt>
                <c:pt idx="51">
                  <c:v>0.0</c:v>
                </c:pt>
                <c:pt idx="52">
                  <c:v>0.0</c:v>
                </c:pt>
                <c:pt idx="53">
                  <c:v>0.0</c:v>
                </c:pt>
                <c:pt idx="54">
                  <c:v>0.0</c:v>
                </c:pt>
                <c:pt idx="55">
                  <c:v>100406.0</c:v>
                </c:pt>
                <c:pt idx="56">
                  <c:v>0.0</c:v>
                </c:pt>
                <c:pt idx="57">
                  <c:v>0.0</c:v>
                </c:pt>
                <c:pt idx="58">
                  <c:v>0.0</c:v>
                </c:pt>
                <c:pt idx="59">
                  <c:v>0.0</c:v>
                </c:pt>
                <c:pt idx="60">
                  <c:v>100706.0</c:v>
                </c:pt>
                <c:pt idx="61">
                  <c:v>0.0</c:v>
                </c:pt>
                <c:pt idx="62">
                  <c:v>0.0</c:v>
                </c:pt>
                <c:pt idx="63">
                  <c:v>0.0</c:v>
                </c:pt>
                <c:pt idx="64">
                  <c:v>0.0</c:v>
                </c:pt>
                <c:pt idx="65">
                  <c:v>102230.0</c:v>
                </c:pt>
                <c:pt idx="66">
                  <c:v>0.0</c:v>
                </c:pt>
                <c:pt idx="67">
                  <c:v>0.0</c:v>
                </c:pt>
                <c:pt idx="68">
                  <c:v>0.0</c:v>
                </c:pt>
                <c:pt idx="69">
                  <c:v>0.0</c:v>
                </c:pt>
                <c:pt idx="70">
                  <c:v>100862.0</c:v>
                </c:pt>
                <c:pt idx="71">
                  <c:v>0.0</c:v>
                </c:pt>
                <c:pt idx="72">
                  <c:v>0.0</c:v>
                </c:pt>
                <c:pt idx="73">
                  <c:v>0.0</c:v>
                </c:pt>
                <c:pt idx="74">
                  <c:v>0.0</c:v>
                </c:pt>
                <c:pt idx="75">
                  <c:v>100970.0</c:v>
                </c:pt>
                <c:pt idx="76">
                  <c:v>0.0</c:v>
                </c:pt>
                <c:pt idx="77">
                  <c:v>0.0</c:v>
                </c:pt>
                <c:pt idx="78">
                  <c:v>0.0</c:v>
                </c:pt>
                <c:pt idx="79">
                  <c:v>0.0</c:v>
                </c:pt>
                <c:pt idx="80">
                  <c:v>102386.0</c:v>
                </c:pt>
                <c:pt idx="81">
                  <c:v>0.0</c:v>
                </c:pt>
                <c:pt idx="82">
                  <c:v>0.0</c:v>
                </c:pt>
                <c:pt idx="83">
                  <c:v>0.0</c:v>
                </c:pt>
                <c:pt idx="84">
                  <c:v>0.0</c:v>
                </c:pt>
                <c:pt idx="85">
                  <c:v>101582.0</c:v>
                </c:pt>
                <c:pt idx="86">
                  <c:v>0.0</c:v>
                </c:pt>
                <c:pt idx="87">
                  <c:v>0.0</c:v>
                </c:pt>
                <c:pt idx="88">
                  <c:v>0.0</c:v>
                </c:pt>
                <c:pt idx="89">
                  <c:v>0.0</c:v>
                </c:pt>
                <c:pt idx="90">
                  <c:v>100970.0</c:v>
                </c:pt>
                <c:pt idx="91">
                  <c:v>0.0</c:v>
                </c:pt>
                <c:pt idx="92">
                  <c:v>0.0</c:v>
                </c:pt>
                <c:pt idx="93">
                  <c:v>0.0</c:v>
                </c:pt>
                <c:pt idx="94">
                  <c:v>0.0</c:v>
                </c:pt>
                <c:pt idx="95">
                  <c:v>100862.0</c:v>
                </c:pt>
                <c:pt idx="96">
                  <c:v>0.0</c:v>
                </c:pt>
                <c:pt idx="97">
                  <c:v>0.0</c:v>
                </c:pt>
                <c:pt idx="98">
                  <c:v>0.0</c:v>
                </c:pt>
                <c:pt idx="99">
                  <c:v>0.0</c:v>
                </c:pt>
                <c:pt idx="100">
                  <c:v>101774.0</c:v>
                </c:pt>
                <c:pt idx="101">
                  <c:v>0.0</c:v>
                </c:pt>
                <c:pt idx="102">
                  <c:v>0.0</c:v>
                </c:pt>
                <c:pt idx="103">
                  <c:v>0.0</c:v>
                </c:pt>
                <c:pt idx="104">
                  <c:v>0.0</c:v>
                </c:pt>
                <c:pt idx="105">
                  <c:v>99282.0</c:v>
                </c:pt>
                <c:pt idx="106">
                  <c:v>3008.0</c:v>
                </c:pt>
                <c:pt idx="107">
                  <c:v>0.0</c:v>
                </c:pt>
                <c:pt idx="108">
                  <c:v>0.0</c:v>
                </c:pt>
                <c:pt idx="109">
                  <c:v>0.0</c:v>
                </c:pt>
                <c:pt idx="110">
                  <c:v>100730.0</c:v>
                </c:pt>
                <c:pt idx="111">
                  <c:v>0.0</c:v>
                </c:pt>
                <c:pt idx="112">
                  <c:v>0.0</c:v>
                </c:pt>
                <c:pt idx="113">
                  <c:v>0.0</c:v>
                </c:pt>
                <c:pt idx="114">
                  <c:v>0.0</c:v>
                </c:pt>
                <c:pt idx="115">
                  <c:v>95172.0</c:v>
                </c:pt>
                <c:pt idx="116">
                  <c:v>5690.0</c:v>
                </c:pt>
                <c:pt idx="117">
                  <c:v>0.0</c:v>
                </c:pt>
                <c:pt idx="118">
                  <c:v>0.0</c:v>
                </c:pt>
                <c:pt idx="119">
                  <c:v>0.0</c:v>
                </c:pt>
                <c:pt idx="120">
                  <c:v>87942.0</c:v>
                </c:pt>
                <c:pt idx="121">
                  <c:v>12464.0</c:v>
                </c:pt>
                <c:pt idx="122">
                  <c:v>0.0</c:v>
                </c:pt>
                <c:pt idx="123">
                  <c:v>0.0</c:v>
                </c:pt>
                <c:pt idx="124">
                  <c:v>0.0</c:v>
                </c:pt>
                <c:pt idx="125">
                  <c:v>87570.0</c:v>
                </c:pt>
                <c:pt idx="126">
                  <c:v>12380.0</c:v>
                </c:pt>
                <c:pt idx="127">
                  <c:v>0.0</c:v>
                </c:pt>
                <c:pt idx="128">
                  <c:v>0.0</c:v>
                </c:pt>
                <c:pt idx="129">
                  <c:v>0.0</c:v>
                </c:pt>
                <c:pt idx="130">
                  <c:v>80234.0</c:v>
                </c:pt>
                <c:pt idx="131">
                  <c:v>20628.0</c:v>
                </c:pt>
                <c:pt idx="132">
                  <c:v>0.0</c:v>
                </c:pt>
                <c:pt idx="133">
                  <c:v>0.0</c:v>
                </c:pt>
                <c:pt idx="134">
                  <c:v>0.0</c:v>
                </c:pt>
                <c:pt idx="135">
                  <c:v>75612.0</c:v>
                </c:pt>
                <c:pt idx="136">
                  <c:v>25622.0</c:v>
                </c:pt>
                <c:pt idx="137">
                  <c:v>0.0</c:v>
                </c:pt>
                <c:pt idx="138">
                  <c:v>0.0</c:v>
                </c:pt>
                <c:pt idx="139">
                  <c:v>0.0</c:v>
                </c:pt>
                <c:pt idx="140">
                  <c:v>68144.0</c:v>
                </c:pt>
                <c:pt idx="141">
                  <c:v>33786.0</c:v>
                </c:pt>
                <c:pt idx="142">
                  <c:v>0.0</c:v>
                </c:pt>
                <c:pt idx="143">
                  <c:v>0.0</c:v>
                </c:pt>
                <c:pt idx="144">
                  <c:v>0.0</c:v>
                </c:pt>
                <c:pt idx="145">
                  <c:v>53718.0</c:v>
                </c:pt>
                <c:pt idx="146">
                  <c:v>47444.0</c:v>
                </c:pt>
                <c:pt idx="147">
                  <c:v>0.0</c:v>
                </c:pt>
                <c:pt idx="148">
                  <c:v>0.0</c:v>
                </c:pt>
                <c:pt idx="149">
                  <c:v>0.0</c:v>
                </c:pt>
                <c:pt idx="150">
                  <c:v>51989.0</c:v>
                </c:pt>
                <c:pt idx="151">
                  <c:v>49845.0</c:v>
                </c:pt>
                <c:pt idx="152">
                  <c:v>0.0</c:v>
                </c:pt>
                <c:pt idx="153">
                  <c:v>0.0</c:v>
                </c:pt>
                <c:pt idx="154">
                  <c:v>0.0</c:v>
                </c:pt>
                <c:pt idx="155">
                  <c:v>45484.0</c:v>
                </c:pt>
                <c:pt idx="156">
                  <c:v>61846.0</c:v>
                </c:pt>
                <c:pt idx="157">
                  <c:v>0.0</c:v>
                </c:pt>
                <c:pt idx="158">
                  <c:v>0.0</c:v>
                </c:pt>
                <c:pt idx="159">
                  <c:v>0.0</c:v>
                </c:pt>
                <c:pt idx="160">
                  <c:v>35766.0</c:v>
                </c:pt>
                <c:pt idx="161">
                  <c:v>66008.0</c:v>
                </c:pt>
                <c:pt idx="162">
                  <c:v>0.0</c:v>
                </c:pt>
                <c:pt idx="163">
                  <c:v>0.0</c:v>
                </c:pt>
                <c:pt idx="164">
                  <c:v>0.0</c:v>
                </c:pt>
                <c:pt idx="165">
                  <c:v>26831.0</c:v>
                </c:pt>
                <c:pt idx="166">
                  <c:v>71055.0</c:v>
                </c:pt>
                <c:pt idx="167">
                  <c:v>0.0</c:v>
                </c:pt>
                <c:pt idx="168">
                  <c:v>0.0</c:v>
                </c:pt>
                <c:pt idx="169">
                  <c:v>0.0</c:v>
                </c:pt>
                <c:pt idx="170">
                  <c:v>22608.0</c:v>
                </c:pt>
                <c:pt idx="171">
                  <c:v>76430.0</c:v>
                </c:pt>
                <c:pt idx="172">
                  <c:v>0.0</c:v>
                </c:pt>
                <c:pt idx="173">
                  <c:v>0.0</c:v>
                </c:pt>
                <c:pt idx="174">
                  <c:v>0.0</c:v>
                </c:pt>
                <c:pt idx="175">
                  <c:v>20772.0</c:v>
                </c:pt>
                <c:pt idx="176">
                  <c:v>79622.0</c:v>
                </c:pt>
                <c:pt idx="177">
                  <c:v>0.0</c:v>
                </c:pt>
                <c:pt idx="178">
                  <c:v>0.0</c:v>
                </c:pt>
                <c:pt idx="179">
                  <c:v>0.0</c:v>
                </c:pt>
                <c:pt idx="180">
                  <c:v>12762.0</c:v>
                </c:pt>
                <c:pt idx="181">
                  <c:v>86576.0</c:v>
                </c:pt>
                <c:pt idx="182">
                  <c:v>0.0</c:v>
                </c:pt>
                <c:pt idx="183">
                  <c:v>0.0</c:v>
                </c:pt>
                <c:pt idx="184">
                  <c:v>0.0</c:v>
                </c:pt>
                <c:pt idx="185">
                  <c:v>12490.0</c:v>
                </c:pt>
                <c:pt idx="186">
                  <c:v>87112.0</c:v>
                </c:pt>
                <c:pt idx="187">
                  <c:v>0.0</c:v>
                </c:pt>
                <c:pt idx="188">
                  <c:v>0.0</c:v>
                </c:pt>
                <c:pt idx="189">
                  <c:v>0.0</c:v>
                </c:pt>
                <c:pt idx="190">
                  <c:v>12838.0</c:v>
                </c:pt>
                <c:pt idx="191">
                  <c:v>88480.0</c:v>
                </c:pt>
                <c:pt idx="192">
                  <c:v>0.0</c:v>
                </c:pt>
                <c:pt idx="193">
                  <c:v>0.0</c:v>
                </c:pt>
                <c:pt idx="194">
                  <c:v>0.0</c:v>
                </c:pt>
                <c:pt idx="195">
                  <c:v>5008.0</c:v>
                </c:pt>
                <c:pt idx="196">
                  <c:v>95506.0</c:v>
                </c:pt>
                <c:pt idx="197">
                  <c:v>0.0</c:v>
                </c:pt>
                <c:pt idx="198">
                  <c:v>0.0</c:v>
                </c:pt>
                <c:pt idx="199">
                  <c:v>0.0</c:v>
                </c:pt>
                <c:pt idx="200">
                  <c:v>0.0</c:v>
                </c:pt>
                <c:pt idx="201">
                  <c:v>100562.0</c:v>
                </c:pt>
                <c:pt idx="202">
                  <c:v>0.0</c:v>
                </c:pt>
                <c:pt idx="203">
                  <c:v>0.0</c:v>
                </c:pt>
                <c:pt idx="204">
                  <c:v>0.0</c:v>
                </c:pt>
                <c:pt idx="205">
                  <c:v>0.0</c:v>
                </c:pt>
                <c:pt idx="206">
                  <c:v>100406.0</c:v>
                </c:pt>
                <c:pt idx="207">
                  <c:v>0.0</c:v>
                </c:pt>
                <c:pt idx="208">
                  <c:v>0.0</c:v>
                </c:pt>
                <c:pt idx="209">
                  <c:v>0.0</c:v>
                </c:pt>
                <c:pt idx="210">
                  <c:v>0.0</c:v>
                </c:pt>
                <c:pt idx="211">
                  <c:v>101474.0</c:v>
                </c:pt>
                <c:pt idx="212">
                  <c:v>0.0</c:v>
                </c:pt>
                <c:pt idx="213">
                  <c:v>0.0</c:v>
                </c:pt>
                <c:pt idx="214">
                  <c:v>0.0</c:v>
                </c:pt>
                <c:pt idx="215">
                  <c:v>0.0</c:v>
                </c:pt>
                <c:pt idx="216">
                  <c:v>101318.0</c:v>
                </c:pt>
                <c:pt idx="217">
                  <c:v>0.0</c:v>
                </c:pt>
                <c:pt idx="218">
                  <c:v>0.0</c:v>
                </c:pt>
                <c:pt idx="219">
                  <c:v>0.0</c:v>
                </c:pt>
                <c:pt idx="220">
                  <c:v>0.0</c:v>
                </c:pt>
                <c:pt idx="221">
                  <c:v>99902.0</c:v>
                </c:pt>
                <c:pt idx="222">
                  <c:v>0.0</c:v>
                </c:pt>
                <c:pt idx="223">
                  <c:v>0.0</c:v>
                </c:pt>
                <c:pt idx="224">
                  <c:v>0.0</c:v>
                </c:pt>
                <c:pt idx="225">
                  <c:v>0.0</c:v>
                </c:pt>
                <c:pt idx="226">
                  <c:v>100514.0</c:v>
                </c:pt>
                <c:pt idx="227">
                  <c:v>0.0</c:v>
                </c:pt>
                <c:pt idx="228">
                  <c:v>0.0</c:v>
                </c:pt>
                <c:pt idx="229">
                  <c:v>0.0</c:v>
                </c:pt>
                <c:pt idx="230">
                  <c:v>0.0</c:v>
                </c:pt>
                <c:pt idx="231">
                  <c:v>99182.0</c:v>
                </c:pt>
                <c:pt idx="232">
                  <c:v>0.0</c:v>
                </c:pt>
                <c:pt idx="233">
                  <c:v>0.0</c:v>
                </c:pt>
                <c:pt idx="234">
                  <c:v>0.0</c:v>
                </c:pt>
                <c:pt idx="235">
                  <c:v>0.0</c:v>
                </c:pt>
                <c:pt idx="236">
                  <c:v>100862.0</c:v>
                </c:pt>
                <c:pt idx="237">
                  <c:v>0.0</c:v>
                </c:pt>
                <c:pt idx="238">
                  <c:v>0.0</c:v>
                </c:pt>
                <c:pt idx="239">
                  <c:v>0.0</c:v>
                </c:pt>
                <c:pt idx="240">
                  <c:v>0.0</c:v>
                </c:pt>
                <c:pt idx="241">
                  <c:v>102446.0</c:v>
                </c:pt>
                <c:pt idx="242">
                  <c:v>0.0</c:v>
                </c:pt>
                <c:pt idx="243">
                  <c:v>0.0</c:v>
                </c:pt>
                <c:pt idx="244">
                  <c:v>0.0</c:v>
                </c:pt>
                <c:pt idx="245">
                  <c:v>0.0</c:v>
                </c:pt>
                <c:pt idx="246">
                  <c:v>100862.0</c:v>
                </c:pt>
                <c:pt idx="247">
                  <c:v>0.0</c:v>
                </c:pt>
                <c:pt idx="248">
                  <c:v>0.0</c:v>
                </c:pt>
                <c:pt idx="249">
                  <c:v>0.0</c:v>
                </c:pt>
                <c:pt idx="250">
                  <c:v>0.0</c:v>
                </c:pt>
                <c:pt idx="251">
                  <c:v>100550.0</c:v>
                </c:pt>
                <c:pt idx="252">
                  <c:v>0.0</c:v>
                </c:pt>
                <c:pt idx="253">
                  <c:v>0.0</c:v>
                </c:pt>
                <c:pt idx="254">
                  <c:v>0.0</c:v>
                </c:pt>
                <c:pt idx="255">
                  <c:v>0.0</c:v>
                </c:pt>
                <c:pt idx="256">
                  <c:v>101774.0</c:v>
                </c:pt>
                <c:pt idx="257">
                  <c:v>0.0</c:v>
                </c:pt>
                <c:pt idx="258">
                  <c:v>0.0</c:v>
                </c:pt>
                <c:pt idx="259">
                  <c:v>0.0</c:v>
                </c:pt>
                <c:pt idx="260">
                  <c:v>0.0</c:v>
                </c:pt>
                <c:pt idx="261">
                  <c:v>101162.0</c:v>
                </c:pt>
                <c:pt idx="262">
                  <c:v>0.0</c:v>
                </c:pt>
                <c:pt idx="263">
                  <c:v>0.0</c:v>
                </c:pt>
                <c:pt idx="264">
                  <c:v>0.0</c:v>
                </c:pt>
                <c:pt idx="265">
                  <c:v>0.0</c:v>
                </c:pt>
                <c:pt idx="266">
                  <c:v>102038.0</c:v>
                </c:pt>
                <c:pt idx="267">
                  <c:v>0.0</c:v>
                </c:pt>
                <c:pt idx="268">
                  <c:v>0.0</c:v>
                </c:pt>
                <c:pt idx="269">
                  <c:v>0.0</c:v>
                </c:pt>
                <c:pt idx="270">
                  <c:v>0.0</c:v>
                </c:pt>
                <c:pt idx="271">
                  <c:v>101318.0</c:v>
                </c:pt>
                <c:pt idx="272">
                  <c:v>0.0</c:v>
                </c:pt>
                <c:pt idx="273">
                  <c:v>0.0</c:v>
                </c:pt>
                <c:pt idx="274">
                  <c:v>0.0</c:v>
                </c:pt>
                <c:pt idx="275">
                  <c:v>0.0</c:v>
                </c:pt>
                <c:pt idx="276">
                  <c:v>98990.0</c:v>
                </c:pt>
                <c:pt idx="277">
                  <c:v>0.0</c:v>
                </c:pt>
                <c:pt idx="278">
                  <c:v>0.0</c:v>
                </c:pt>
                <c:pt idx="279">
                  <c:v>0.0</c:v>
                </c:pt>
                <c:pt idx="280">
                  <c:v>0.0</c:v>
                </c:pt>
                <c:pt idx="281">
                  <c:v>100562.0</c:v>
                </c:pt>
                <c:pt idx="282">
                  <c:v>0.0</c:v>
                </c:pt>
                <c:pt idx="283">
                  <c:v>0.0</c:v>
                </c:pt>
                <c:pt idx="284">
                  <c:v>0.0</c:v>
                </c:pt>
                <c:pt idx="285">
                  <c:v>0.0</c:v>
                </c:pt>
                <c:pt idx="286">
                  <c:v>100562.0</c:v>
                </c:pt>
                <c:pt idx="287">
                  <c:v>0.0</c:v>
                </c:pt>
                <c:pt idx="288">
                  <c:v>0.0</c:v>
                </c:pt>
                <c:pt idx="289">
                  <c:v>0.0</c:v>
                </c:pt>
                <c:pt idx="290">
                  <c:v>0.0</c:v>
                </c:pt>
                <c:pt idx="291">
                  <c:v>93616.0</c:v>
                </c:pt>
                <c:pt idx="292">
                  <c:v>7090.0</c:v>
                </c:pt>
                <c:pt idx="293">
                  <c:v>0.0</c:v>
                </c:pt>
                <c:pt idx="294">
                  <c:v>0.0</c:v>
                </c:pt>
              </c:numCache>
            </c:numRef>
          </c:val>
          <c:smooth val="0"/>
        </c:ser>
        <c:ser>
          <c:idx val="2"/>
          <c:order val="2"/>
          <c:tx>
            <c:strRef>
              <c:f>Sheet1!$D$2</c:f>
              <c:strCache>
                <c:ptCount val="1"/>
                <c:pt idx="0">
                  <c:v>10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Sheet1!$D$3:$D$297</c:f>
              <c:numCache>
                <c:formatCode>General</c:formatCode>
                <c:ptCount val="295"/>
                <c:pt idx="0">
                  <c:v>330996.0</c:v>
                </c:pt>
                <c:pt idx="1">
                  <c:v>17886.0</c:v>
                </c:pt>
                <c:pt idx="2">
                  <c:v>0.0</c:v>
                </c:pt>
                <c:pt idx="3">
                  <c:v>0.0</c:v>
                </c:pt>
                <c:pt idx="4">
                  <c:v>25676.0</c:v>
                </c:pt>
                <c:pt idx="5">
                  <c:v>196044.0</c:v>
                </c:pt>
                <c:pt idx="6">
                  <c:v>200976.0</c:v>
                </c:pt>
                <c:pt idx="7">
                  <c:v>0.0</c:v>
                </c:pt>
                <c:pt idx="8">
                  <c:v>0.0</c:v>
                </c:pt>
                <c:pt idx="9">
                  <c:v>20610.0</c:v>
                </c:pt>
                <c:pt idx="10">
                  <c:v>181828.0</c:v>
                </c:pt>
                <c:pt idx="11">
                  <c:v>222838.0</c:v>
                </c:pt>
                <c:pt idx="12">
                  <c:v>0.0</c:v>
                </c:pt>
                <c:pt idx="13">
                  <c:v>0.0</c:v>
                </c:pt>
                <c:pt idx="14">
                  <c:v>0.0</c:v>
                </c:pt>
                <c:pt idx="15">
                  <c:v>182090.0</c:v>
                </c:pt>
                <c:pt idx="16">
                  <c:v>227260.0</c:v>
                </c:pt>
                <c:pt idx="17">
                  <c:v>12734.0</c:v>
                </c:pt>
                <c:pt idx="18">
                  <c:v>0.0</c:v>
                </c:pt>
                <c:pt idx="19">
                  <c:v>0.0</c:v>
                </c:pt>
                <c:pt idx="20">
                  <c:v>193832.0</c:v>
                </c:pt>
                <c:pt idx="21">
                  <c:v>209986.0</c:v>
                </c:pt>
                <c:pt idx="22">
                  <c:v>19130.0</c:v>
                </c:pt>
                <c:pt idx="23">
                  <c:v>0.0</c:v>
                </c:pt>
                <c:pt idx="24">
                  <c:v>0.0</c:v>
                </c:pt>
                <c:pt idx="25">
                  <c:v>171186.0</c:v>
                </c:pt>
                <c:pt idx="26">
                  <c:v>241927.0</c:v>
                </c:pt>
                <c:pt idx="27">
                  <c:v>9583.0</c:v>
                </c:pt>
                <c:pt idx="28">
                  <c:v>0.0</c:v>
                </c:pt>
                <c:pt idx="29">
                  <c:v>0.0</c:v>
                </c:pt>
                <c:pt idx="30">
                  <c:v>159748.0</c:v>
                </c:pt>
                <c:pt idx="31">
                  <c:v>219012.0</c:v>
                </c:pt>
                <c:pt idx="32">
                  <c:v>46732.0</c:v>
                </c:pt>
                <c:pt idx="33">
                  <c:v>0.0</c:v>
                </c:pt>
                <c:pt idx="34">
                  <c:v>0.0</c:v>
                </c:pt>
                <c:pt idx="35">
                  <c:v>156998.0</c:v>
                </c:pt>
                <c:pt idx="36">
                  <c:v>194832.0</c:v>
                </c:pt>
                <c:pt idx="37">
                  <c:v>69930.0</c:v>
                </c:pt>
                <c:pt idx="38">
                  <c:v>0.0</c:v>
                </c:pt>
                <c:pt idx="39">
                  <c:v>0.0</c:v>
                </c:pt>
                <c:pt idx="40">
                  <c:v>136206.0</c:v>
                </c:pt>
                <c:pt idx="41">
                  <c:v>228094.0</c:v>
                </c:pt>
                <c:pt idx="42">
                  <c:v>58192.0</c:v>
                </c:pt>
                <c:pt idx="43">
                  <c:v>0.0</c:v>
                </c:pt>
                <c:pt idx="44">
                  <c:v>0.0</c:v>
                </c:pt>
                <c:pt idx="45">
                  <c:v>135942.0</c:v>
                </c:pt>
                <c:pt idx="46">
                  <c:v>222796.0</c:v>
                </c:pt>
                <c:pt idx="47">
                  <c:v>65770.0</c:v>
                </c:pt>
                <c:pt idx="48">
                  <c:v>0.0</c:v>
                </c:pt>
                <c:pt idx="49">
                  <c:v>0.0</c:v>
                </c:pt>
                <c:pt idx="50">
                  <c:v>128510.0</c:v>
                </c:pt>
                <c:pt idx="51">
                  <c:v>210094.0</c:v>
                </c:pt>
                <c:pt idx="52">
                  <c:v>86636.0</c:v>
                </c:pt>
                <c:pt idx="53">
                  <c:v>0.0</c:v>
                </c:pt>
                <c:pt idx="54">
                  <c:v>0.0</c:v>
                </c:pt>
                <c:pt idx="55">
                  <c:v>105052.0</c:v>
                </c:pt>
                <c:pt idx="56">
                  <c:v>240284.0</c:v>
                </c:pt>
                <c:pt idx="57">
                  <c:v>74576.0</c:v>
                </c:pt>
                <c:pt idx="58">
                  <c:v>0.0</c:v>
                </c:pt>
                <c:pt idx="59">
                  <c:v>0.0</c:v>
                </c:pt>
                <c:pt idx="60">
                  <c:v>98931.0</c:v>
                </c:pt>
                <c:pt idx="61">
                  <c:v>238151.0</c:v>
                </c:pt>
                <c:pt idx="62">
                  <c:v>82554.0</c:v>
                </c:pt>
                <c:pt idx="63">
                  <c:v>0.0</c:v>
                </c:pt>
                <c:pt idx="64">
                  <c:v>0.0</c:v>
                </c:pt>
                <c:pt idx="65">
                  <c:v>88112.0</c:v>
                </c:pt>
                <c:pt idx="66">
                  <c:v>221428.0</c:v>
                </c:pt>
                <c:pt idx="67">
                  <c:v>112040.0</c:v>
                </c:pt>
                <c:pt idx="68">
                  <c:v>0.0</c:v>
                </c:pt>
                <c:pt idx="69">
                  <c:v>0.0</c:v>
                </c:pt>
                <c:pt idx="70">
                  <c:v>84846.0</c:v>
                </c:pt>
                <c:pt idx="71">
                  <c:v>219148.0</c:v>
                </c:pt>
                <c:pt idx="72">
                  <c:v>117034.0</c:v>
                </c:pt>
                <c:pt idx="73">
                  <c:v>0.0</c:v>
                </c:pt>
                <c:pt idx="74">
                  <c:v>0.0</c:v>
                </c:pt>
                <c:pt idx="75">
                  <c:v>74356.0</c:v>
                </c:pt>
                <c:pt idx="76">
                  <c:v>228052.0</c:v>
                </c:pt>
                <c:pt idx="77">
                  <c:v>116148.0</c:v>
                </c:pt>
                <c:pt idx="78">
                  <c:v>0.0</c:v>
                </c:pt>
                <c:pt idx="79">
                  <c:v>0.0</c:v>
                </c:pt>
                <c:pt idx="80">
                  <c:v>68270.0</c:v>
                </c:pt>
                <c:pt idx="81">
                  <c:v>212918.0</c:v>
                </c:pt>
                <c:pt idx="82">
                  <c:v>139804.0</c:v>
                </c:pt>
                <c:pt idx="83">
                  <c:v>0.0</c:v>
                </c:pt>
                <c:pt idx="84">
                  <c:v>0.0</c:v>
                </c:pt>
                <c:pt idx="85">
                  <c:v>60046.0</c:v>
                </c:pt>
                <c:pt idx="86">
                  <c:v>219590.0</c:v>
                </c:pt>
                <c:pt idx="87">
                  <c:v>139268.0</c:v>
                </c:pt>
                <c:pt idx="88">
                  <c:v>0.0</c:v>
                </c:pt>
                <c:pt idx="89">
                  <c:v>0.0</c:v>
                </c:pt>
                <c:pt idx="90">
                  <c:v>43032.0</c:v>
                </c:pt>
                <c:pt idx="91">
                  <c:v>222340.0</c:v>
                </c:pt>
                <c:pt idx="92">
                  <c:v>157420.0</c:v>
                </c:pt>
                <c:pt idx="93">
                  <c:v>0.0</c:v>
                </c:pt>
                <c:pt idx="94">
                  <c:v>0.0</c:v>
                </c:pt>
                <c:pt idx="95">
                  <c:v>37782.0</c:v>
                </c:pt>
                <c:pt idx="96">
                  <c:v>204324.0</c:v>
                </c:pt>
                <c:pt idx="97">
                  <c:v>179654.0</c:v>
                </c:pt>
                <c:pt idx="98">
                  <c:v>0.0</c:v>
                </c:pt>
                <c:pt idx="99">
                  <c:v>0.0</c:v>
                </c:pt>
                <c:pt idx="100">
                  <c:v>36176.0</c:v>
                </c:pt>
                <c:pt idx="101">
                  <c:v>212916.0</c:v>
                </c:pt>
                <c:pt idx="102">
                  <c:v>174660.0</c:v>
                </c:pt>
                <c:pt idx="103">
                  <c:v>0.0</c:v>
                </c:pt>
                <c:pt idx="104">
                  <c:v>0.0</c:v>
                </c:pt>
                <c:pt idx="105">
                  <c:v>24570.0</c:v>
                </c:pt>
                <c:pt idx="106">
                  <c:v>213192.0</c:v>
                </c:pt>
                <c:pt idx="107">
                  <c:v>181238.0</c:v>
                </c:pt>
                <c:pt idx="108">
                  <c:v>0.0</c:v>
                </c:pt>
                <c:pt idx="109">
                  <c:v>0.0</c:v>
                </c:pt>
                <c:pt idx="110">
                  <c:v>25676.0</c:v>
                </c:pt>
                <c:pt idx="111">
                  <c:v>195430.0</c:v>
                </c:pt>
                <c:pt idx="112">
                  <c:v>201194.0</c:v>
                </c:pt>
                <c:pt idx="113">
                  <c:v>0.0</c:v>
                </c:pt>
                <c:pt idx="114">
                  <c:v>0.0</c:v>
                </c:pt>
                <c:pt idx="115">
                  <c:v>21726.0</c:v>
                </c:pt>
                <c:pt idx="116">
                  <c:v>198914.0</c:v>
                </c:pt>
                <c:pt idx="117">
                  <c:v>200520.0</c:v>
                </c:pt>
                <c:pt idx="118">
                  <c:v>0.0</c:v>
                </c:pt>
                <c:pt idx="119">
                  <c:v>0.0</c:v>
                </c:pt>
                <c:pt idx="120">
                  <c:v>0.0</c:v>
                </c:pt>
                <c:pt idx="121">
                  <c:v>205312.0</c:v>
                </c:pt>
                <c:pt idx="122">
                  <c:v>219364.0</c:v>
                </c:pt>
                <c:pt idx="123">
                  <c:v>0.0</c:v>
                </c:pt>
                <c:pt idx="124">
                  <c:v>0.0</c:v>
                </c:pt>
                <c:pt idx="125">
                  <c:v>0.0</c:v>
                </c:pt>
                <c:pt idx="126">
                  <c:v>183796.0</c:v>
                </c:pt>
                <c:pt idx="127">
                  <c:v>237340.0</c:v>
                </c:pt>
                <c:pt idx="128">
                  <c:v>0.0</c:v>
                </c:pt>
                <c:pt idx="129">
                  <c:v>0.0</c:v>
                </c:pt>
                <c:pt idx="130">
                  <c:v>0.0</c:v>
                </c:pt>
                <c:pt idx="131">
                  <c:v>180049.0</c:v>
                </c:pt>
                <c:pt idx="132">
                  <c:v>226141.0</c:v>
                </c:pt>
                <c:pt idx="133">
                  <c:v>16278.0</c:v>
                </c:pt>
                <c:pt idx="134">
                  <c:v>0.0</c:v>
                </c:pt>
                <c:pt idx="135">
                  <c:v>0.0</c:v>
                </c:pt>
                <c:pt idx="136">
                  <c:v>178224.0</c:v>
                </c:pt>
                <c:pt idx="137">
                  <c:v>224066.0</c:v>
                </c:pt>
                <c:pt idx="138">
                  <c:v>18822.0</c:v>
                </c:pt>
                <c:pt idx="139">
                  <c:v>0.0</c:v>
                </c:pt>
                <c:pt idx="140">
                  <c:v>0.0</c:v>
                </c:pt>
                <c:pt idx="141">
                  <c:v>155212.0</c:v>
                </c:pt>
                <c:pt idx="142">
                  <c:v>221984.0</c:v>
                </c:pt>
                <c:pt idx="143">
                  <c:v>47192.0</c:v>
                </c:pt>
                <c:pt idx="144">
                  <c:v>0.0</c:v>
                </c:pt>
                <c:pt idx="145">
                  <c:v>0.0</c:v>
                </c:pt>
                <c:pt idx="146">
                  <c:v>162104.0</c:v>
                </c:pt>
                <c:pt idx="147">
                  <c:v>213810.0</c:v>
                </c:pt>
                <c:pt idx="148">
                  <c:v>49458.0</c:v>
                </c:pt>
                <c:pt idx="149">
                  <c:v>0.0</c:v>
                </c:pt>
                <c:pt idx="150">
                  <c:v>0.0</c:v>
                </c:pt>
                <c:pt idx="151">
                  <c:v>144764.0</c:v>
                </c:pt>
                <c:pt idx="152">
                  <c:v>226551.0</c:v>
                </c:pt>
                <c:pt idx="153">
                  <c:v>53073.0</c:v>
                </c:pt>
                <c:pt idx="154">
                  <c:v>0.0</c:v>
                </c:pt>
                <c:pt idx="155">
                  <c:v>0.0</c:v>
                </c:pt>
                <c:pt idx="156">
                  <c:v>114160.0</c:v>
                </c:pt>
                <c:pt idx="157">
                  <c:v>248372.0</c:v>
                </c:pt>
                <c:pt idx="158">
                  <c:v>60356.0</c:v>
                </c:pt>
                <c:pt idx="159">
                  <c:v>0.0</c:v>
                </c:pt>
                <c:pt idx="160">
                  <c:v>0.0</c:v>
                </c:pt>
                <c:pt idx="161">
                  <c:v>122208.0</c:v>
                </c:pt>
                <c:pt idx="162">
                  <c:v>217900.0</c:v>
                </c:pt>
                <c:pt idx="163">
                  <c:v>83968.0</c:v>
                </c:pt>
                <c:pt idx="164">
                  <c:v>0.0</c:v>
                </c:pt>
                <c:pt idx="165">
                  <c:v>0.0</c:v>
                </c:pt>
                <c:pt idx="166">
                  <c:v>105920.0</c:v>
                </c:pt>
                <c:pt idx="167">
                  <c:v>236212.0</c:v>
                </c:pt>
                <c:pt idx="168">
                  <c:v>80888.0</c:v>
                </c:pt>
                <c:pt idx="169">
                  <c:v>0.0</c:v>
                </c:pt>
                <c:pt idx="170">
                  <c:v>0.0</c:v>
                </c:pt>
                <c:pt idx="171">
                  <c:v>107408.0</c:v>
                </c:pt>
                <c:pt idx="172">
                  <c:v>223067.0</c:v>
                </c:pt>
                <c:pt idx="173">
                  <c:v>94897.0</c:v>
                </c:pt>
                <c:pt idx="174">
                  <c:v>0.0</c:v>
                </c:pt>
                <c:pt idx="175">
                  <c:v>0.0</c:v>
                </c:pt>
                <c:pt idx="176">
                  <c:v>106184.0</c:v>
                </c:pt>
                <c:pt idx="177">
                  <c:v>209276.0</c:v>
                </c:pt>
                <c:pt idx="178">
                  <c:v>110296.0</c:v>
                </c:pt>
                <c:pt idx="179">
                  <c:v>0.0</c:v>
                </c:pt>
                <c:pt idx="180">
                  <c:v>0.0</c:v>
                </c:pt>
                <c:pt idx="181">
                  <c:v>84552.0</c:v>
                </c:pt>
                <c:pt idx="182">
                  <c:v>222896.0</c:v>
                </c:pt>
                <c:pt idx="183">
                  <c:v>116640.0</c:v>
                </c:pt>
                <c:pt idx="184">
                  <c:v>0.0</c:v>
                </c:pt>
                <c:pt idx="185">
                  <c:v>0.0</c:v>
                </c:pt>
                <c:pt idx="186">
                  <c:v>71088.0</c:v>
                </c:pt>
                <c:pt idx="187">
                  <c:v>229502.0</c:v>
                </c:pt>
                <c:pt idx="188">
                  <c:v>122346.0</c:v>
                </c:pt>
                <c:pt idx="189">
                  <c:v>0.0</c:v>
                </c:pt>
                <c:pt idx="190">
                  <c:v>0.0</c:v>
                </c:pt>
                <c:pt idx="191">
                  <c:v>58536.0</c:v>
                </c:pt>
                <c:pt idx="192">
                  <c:v>219704.0</c:v>
                </c:pt>
                <c:pt idx="193">
                  <c:v>143424.0</c:v>
                </c:pt>
                <c:pt idx="194">
                  <c:v>0.0</c:v>
                </c:pt>
                <c:pt idx="195">
                  <c:v>0.0</c:v>
                </c:pt>
                <c:pt idx="196">
                  <c:v>52150.0</c:v>
                </c:pt>
                <c:pt idx="197">
                  <c:v>233018.0</c:v>
                </c:pt>
                <c:pt idx="198">
                  <c:v>138884.0</c:v>
                </c:pt>
                <c:pt idx="199">
                  <c:v>0.0</c:v>
                </c:pt>
                <c:pt idx="200">
                  <c:v>0.0</c:v>
                </c:pt>
                <c:pt idx="201">
                  <c:v>44764.0</c:v>
                </c:pt>
                <c:pt idx="202">
                  <c:v>226688.0</c:v>
                </c:pt>
                <c:pt idx="203">
                  <c:v>153044.0</c:v>
                </c:pt>
                <c:pt idx="204">
                  <c:v>0.0</c:v>
                </c:pt>
                <c:pt idx="205">
                  <c:v>0.0</c:v>
                </c:pt>
                <c:pt idx="206">
                  <c:v>31044.0</c:v>
                </c:pt>
                <c:pt idx="207">
                  <c:v>206012.0</c:v>
                </c:pt>
                <c:pt idx="208">
                  <c:v>182916.0</c:v>
                </c:pt>
                <c:pt idx="209">
                  <c:v>0.0</c:v>
                </c:pt>
                <c:pt idx="210">
                  <c:v>0.0</c:v>
                </c:pt>
                <c:pt idx="211">
                  <c:v>29966.0</c:v>
                </c:pt>
                <c:pt idx="212">
                  <c:v>226231.0</c:v>
                </c:pt>
                <c:pt idx="213">
                  <c:v>170123.0</c:v>
                </c:pt>
                <c:pt idx="214">
                  <c:v>0.0</c:v>
                </c:pt>
                <c:pt idx="215">
                  <c:v>0.0</c:v>
                </c:pt>
                <c:pt idx="216">
                  <c:v>29090.0</c:v>
                </c:pt>
                <c:pt idx="217">
                  <c:v>195234.0</c:v>
                </c:pt>
                <c:pt idx="218">
                  <c:v>196776.0</c:v>
                </c:pt>
                <c:pt idx="219">
                  <c:v>0.0</c:v>
                </c:pt>
                <c:pt idx="220">
                  <c:v>0.0</c:v>
                </c:pt>
                <c:pt idx="221">
                  <c:v>23840.0</c:v>
                </c:pt>
                <c:pt idx="222">
                  <c:v>176596.0</c:v>
                </c:pt>
                <c:pt idx="223">
                  <c:v>221972.0</c:v>
                </c:pt>
                <c:pt idx="224">
                  <c:v>0.0</c:v>
                </c:pt>
                <c:pt idx="225">
                  <c:v>0.0</c:v>
                </c:pt>
                <c:pt idx="226">
                  <c:v>22140.0</c:v>
                </c:pt>
                <c:pt idx="227">
                  <c:v>196912.0</c:v>
                </c:pt>
                <c:pt idx="228">
                  <c:v>201988.0</c:v>
                </c:pt>
                <c:pt idx="229">
                  <c:v>0.0</c:v>
                </c:pt>
                <c:pt idx="230">
                  <c:v>0.0</c:v>
                </c:pt>
                <c:pt idx="231">
                  <c:v>0.0</c:v>
                </c:pt>
                <c:pt idx="232">
                  <c:v>206260.0</c:v>
                </c:pt>
                <c:pt idx="233">
                  <c:v>212800.0</c:v>
                </c:pt>
                <c:pt idx="234">
                  <c:v>0.0</c:v>
                </c:pt>
                <c:pt idx="235">
                  <c:v>0.0</c:v>
                </c:pt>
                <c:pt idx="236">
                  <c:v>0.0</c:v>
                </c:pt>
                <c:pt idx="237">
                  <c:v>178680.0</c:v>
                </c:pt>
                <c:pt idx="238">
                  <c:v>240398.0</c:v>
                </c:pt>
                <c:pt idx="239">
                  <c:v>6138.0</c:v>
                </c:pt>
                <c:pt idx="240">
                  <c:v>0.0</c:v>
                </c:pt>
                <c:pt idx="241">
                  <c:v>0.0</c:v>
                </c:pt>
                <c:pt idx="242">
                  <c:v>178599.0</c:v>
                </c:pt>
                <c:pt idx="243">
                  <c:v>230447.0</c:v>
                </c:pt>
                <c:pt idx="244">
                  <c:v>17646.0</c:v>
                </c:pt>
                <c:pt idx="245">
                  <c:v>0.0</c:v>
                </c:pt>
                <c:pt idx="246">
                  <c:v>0.0</c:v>
                </c:pt>
                <c:pt idx="247">
                  <c:v>171090.0</c:v>
                </c:pt>
                <c:pt idx="248">
                  <c:v>231077.0</c:v>
                </c:pt>
                <c:pt idx="249">
                  <c:v>22677.0</c:v>
                </c:pt>
                <c:pt idx="250">
                  <c:v>0.0</c:v>
                </c:pt>
                <c:pt idx="251">
                  <c:v>0.0</c:v>
                </c:pt>
                <c:pt idx="252">
                  <c:v>125593.0</c:v>
                </c:pt>
                <c:pt idx="253">
                  <c:v>228243.0</c:v>
                </c:pt>
                <c:pt idx="254">
                  <c:v>67612.0</c:v>
                </c:pt>
                <c:pt idx="255">
                  <c:v>0.0</c:v>
                </c:pt>
                <c:pt idx="256">
                  <c:v>0.0</c:v>
                </c:pt>
                <c:pt idx="257">
                  <c:v>153040.0</c:v>
                </c:pt>
                <c:pt idx="258">
                  <c:v>223808.0</c:v>
                </c:pt>
                <c:pt idx="259">
                  <c:v>46280.0</c:v>
                </c:pt>
                <c:pt idx="260">
                  <c:v>0.0</c:v>
                </c:pt>
                <c:pt idx="261">
                  <c:v>0.0</c:v>
                </c:pt>
                <c:pt idx="262">
                  <c:v>139800.0</c:v>
                </c:pt>
                <c:pt idx="263">
                  <c:v>243410.0</c:v>
                </c:pt>
                <c:pt idx="264">
                  <c:v>43926.0</c:v>
                </c:pt>
                <c:pt idx="265">
                  <c:v>0.0</c:v>
                </c:pt>
                <c:pt idx="266">
                  <c:v>0.0</c:v>
                </c:pt>
                <c:pt idx="267">
                  <c:v>112212.0</c:v>
                </c:pt>
                <c:pt idx="268">
                  <c:v>247088.0</c:v>
                </c:pt>
                <c:pt idx="269">
                  <c:v>66636.0</c:v>
                </c:pt>
                <c:pt idx="270">
                  <c:v>0.0</c:v>
                </c:pt>
                <c:pt idx="271">
                  <c:v>0.0</c:v>
                </c:pt>
                <c:pt idx="272">
                  <c:v>101154.0</c:v>
                </c:pt>
                <c:pt idx="273">
                  <c:v>202286.0</c:v>
                </c:pt>
                <c:pt idx="274">
                  <c:v>117096.0</c:v>
                </c:pt>
                <c:pt idx="275">
                  <c:v>0.0</c:v>
                </c:pt>
                <c:pt idx="276">
                  <c:v>0.0</c:v>
                </c:pt>
                <c:pt idx="277">
                  <c:v>102835.0</c:v>
                </c:pt>
                <c:pt idx="278">
                  <c:v>240789.0</c:v>
                </c:pt>
                <c:pt idx="279">
                  <c:v>79864.0</c:v>
                </c:pt>
                <c:pt idx="280">
                  <c:v>0.0</c:v>
                </c:pt>
                <c:pt idx="281">
                  <c:v>0.0</c:v>
                </c:pt>
                <c:pt idx="282">
                  <c:v>88636.0</c:v>
                </c:pt>
                <c:pt idx="283">
                  <c:v>240144.0</c:v>
                </c:pt>
                <c:pt idx="284">
                  <c:v>95764.0</c:v>
                </c:pt>
                <c:pt idx="285">
                  <c:v>0.0</c:v>
                </c:pt>
                <c:pt idx="286">
                  <c:v>0.0</c:v>
                </c:pt>
                <c:pt idx="287">
                  <c:v>86800.0</c:v>
                </c:pt>
                <c:pt idx="288">
                  <c:v>217392.0</c:v>
                </c:pt>
                <c:pt idx="289">
                  <c:v>117664.0</c:v>
                </c:pt>
                <c:pt idx="290">
                  <c:v>0.0</c:v>
                </c:pt>
                <c:pt idx="291">
                  <c:v>0.0</c:v>
                </c:pt>
                <c:pt idx="292">
                  <c:v>69718.0</c:v>
                </c:pt>
                <c:pt idx="293">
                  <c:v>240510.0</c:v>
                </c:pt>
                <c:pt idx="294">
                  <c:v>105856.0</c:v>
                </c:pt>
              </c:numCache>
            </c:numRef>
          </c:val>
          <c:smooth val="0"/>
        </c:ser>
        <c:ser>
          <c:idx val="3"/>
          <c:order val="3"/>
          <c:tx>
            <c:strRef>
              <c:f>Sheet1!$E$2</c:f>
              <c:strCache>
                <c:ptCount val="1"/>
                <c:pt idx="0">
                  <c:v>15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Sheet1!$E$3:$E$297</c:f>
              <c:numCache>
                <c:formatCode>General</c:formatCode>
                <c:ptCount val="295"/>
                <c:pt idx="0">
                  <c:v>324256.0</c:v>
                </c:pt>
                <c:pt idx="1">
                  <c:v>387288.0</c:v>
                </c:pt>
                <c:pt idx="2">
                  <c:v>0.0</c:v>
                </c:pt>
                <c:pt idx="3">
                  <c:v>0.0</c:v>
                </c:pt>
                <c:pt idx="4">
                  <c:v>35992.0</c:v>
                </c:pt>
                <c:pt idx="5">
                  <c:v>164684.0</c:v>
                </c:pt>
                <c:pt idx="6">
                  <c:v>198372.0</c:v>
                </c:pt>
                <c:pt idx="7">
                  <c:v>200196.0</c:v>
                </c:pt>
                <c:pt idx="8">
                  <c:v>233408.0</c:v>
                </c:pt>
                <c:pt idx="9">
                  <c:v>135394.0</c:v>
                </c:pt>
                <c:pt idx="10">
                  <c:v>168896.0</c:v>
                </c:pt>
                <c:pt idx="11">
                  <c:v>213249.0</c:v>
                </c:pt>
                <c:pt idx="12">
                  <c:v>216883.0</c:v>
                </c:pt>
                <c:pt idx="13">
                  <c:v>195972.0</c:v>
                </c:pt>
                <c:pt idx="14">
                  <c:v>174480.0</c:v>
                </c:pt>
                <c:pt idx="15">
                  <c:v>146460.0</c:v>
                </c:pt>
                <c:pt idx="16">
                  <c:v>219604.0</c:v>
                </c:pt>
                <c:pt idx="17">
                  <c:v>214610.0</c:v>
                </c:pt>
                <c:pt idx="18">
                  <c:v>205534.0</c:v>
                </c:pt>
                <c:pt idx="19">
                  <c:v>173510.0</c:v>
                </c:pt>
                <c:pt idx="20">
                  <c:v>132666.0</c:v>
                </c:pt>
                <c:pt idx="21">
                  <c:v>230182.0</c:v>
                </c:pt>
                <c:pt idx="22">
                  <c:v>221164.0</c:v>
                </c:pt>
                <c:pt idx="23">
                  <c:v>206710.0</c:v>
                </c:pt>
                <c:pt idx="24">
                  <c:v>168972.0</c:v>
                </c:pt>
                <c:pt idx="25">
                  <c:v>146174.0</c:v>
                </c:pt>
                <c:pt idx="26">
                  <c:v>204704.0</c:v>
                </c:pt>
                <c:pt idx="27">
                  <c:v>213264.0</c:v>
                </c:pt>
                <c:pt idx="28">
                  <c:v>207442.0</c:v>
                </c:pt>
                <c:pt idx="29">
                  <c:v>193858.0</c:v>
                </c:pt>
                <c:pt idx="30">
                  <c:v>103782.0</c:v>
                </c:pt>
                <c:pt idx="31">
                  <c:v>230240.0</c:v>
                </c:pt>
                <c:pt idx="32">
                  <c:v>206470.0</c:v>
                </c:pt>
                <c:pt idx="33">
                  <c:v>202974.0</c:v>
                </c:pt>
                <c:pt idx="34">
                  <c:v>216000.0</c:v>
                </c:pt>
                <c:pt idx="35">
                  <c:v>96842.0</c:v>
                </c:pt>
                <c:pt idx="36">
                  <c:v>251826.0</c:v>
                </c:pt>
                <c:pt idx="37">
                  <c:v>204188.0</c:v>
                </c:pt>
                <c:pt idx="38">
                  <c:v>246040.0</c:v>
                </c:pt>
                <c:pt idx="39">
                  <c:v>163522.0</c:v>
                </c:pt>
                <c:pt idx="40">
                  <c:v>91344.0</c:v>
                </c:pt>
                <c:pt idx="41">
                  <c:v>240547.0</c:v>
                </c:pt>
                <c:pt idx="42">
                  <c:v>215167.0</c:v>
                </c:pt>
                <c:pt idx="43">
                  <c:v>220718.0</c:v>
                </c:pt>
                <c:pt idx="44">
                  <c:v>193718.0</c:v>
                </c:pt>
                <c:pt idx="45">
                  <c:v>81600.0</c:v>
                </c:pt>
                <c:pt idx="46">
                  <c:v>217590.0</c:v>
                </c:pt>
                <c:pt idx="47">
                  <c:v>227110.0</c:v>
                </c:pt>
                <c:pt idx="48">
                  <c:v>227334.0</c:v>
                </c:pt>
                <c:pt idx="49">
                  <c:v>212072.0</c:v>
                </c:pt>
                <c:pt idx="50">
                  <c:v>66600.0</c:v>
                </c:pt>
                <c:pt idx="51">
                  <c:v>234706.0</c:v>
                </c:pt>
                <c:pt idx="52">
                  <c:v>220574.0</c:v>
                </c:pt>
                <c:pt idx="53">
                  <c:v>225816.0</c:v>
                </c:pt>
                <c:pt idx="54">
                  <c:v>217638.0</c:v>
                </c:pt>
                <c:pt idx="55">
                  <c:v>55994.0</c:v>
                </c:pt>
                <c:pt idx="56">
                  <c:v>223824.0</c:v>
                </c:pt>
                <c:pt idx="57">
                  <c:v>218258.0</c:v>
                </c:pt>
                <c:pt idx="58">
                  <c:v>229592.0</c:v>
                </c:pt>
                <c:pt idx="59">
                  <c:v>210952.0</c:v>
                </c:pt>
                <c:pt idx="60">
                  <c:v>73882.0</c:v>
                </c:pt>
                <c:pt idx="61">
                  <c:v>212564.0</c:v>
                </c:pt>
                <c:pt idx="62">
                  <c:v>214440.0</c:v>
                </c:pt>
                <c:pt idx="63">
                  <c:v>172422.0</c:v>
                </c:pt>
                <c:pt idx="64">
                  <c:v>158352.0</c:v>
                </c:pt>
                <c:pt idx="65">
                  <c:v>200390.0</c:v>
                </c:pt>
                <c:pt idx="66">
                  <c:v>162438.0</c:v>
                </c:pt>
                <c:pt idx="67">
                  <c:v>197490.0</c:v>
                </c:pt>
                <c:pt idx="68">
                  <c:v>204846.0</c:v>
                </c:pt>
                <c:pt idx="69">
                  <c:v>191202.0</c:v>
                </c:pt>
                <c:pt idx="70">
                  <c:v>202434.0</c:v>
                </c:pt>
                <c:pt idx="71">
                  <c:v>161862.0</c:v>
                </c:pt>
                <c:pt idx="72">
                  <c:v>204070.0</c:v>
                </c:pt>
                <c:pt idx="73">
                  <c:v>209156.0</c:v>
                </c:pt>
                <c:pt idx="74">
                  <c:v>182808.0</c:v>
                </c:pt>
                <c:pt idx="75">
                  <c:v>208506.0</c:v>
                </c:pt>
                <c:pt idx="76">
                  <c:v>126866.0</c:v>
                </c:pt>
                <c:pt idx="77">
                  <c:v>197886.0</c:v>
                </c:pt>
                <c:pt idx="78">
                  <c:v>197826.0</c:v>
                </c:pt>
                <c:pt idx="79">
                  <c:v>180646.0</c:v>
                </c:pt>
                <c:pt idx="80">
                  <c:v>229110.0</c:v>
                </c:pt>
                <c:pt idx="81">
                  <c:v>151534.0</c:v>
                </c:pt>
                <c:pt idx="82">
                  <c:v>174716.0</c:v>
                </c:pt>
                <c:pt idx="83">
                  <c:v>200562.0</c:v>
                </c:pt>
                <c:pt idx="84">
                  <c:v>190766.0</c:v>
                </c:pt>
                <c:pt idx="85">
                  <c:v>207166.0</c:v>
                </c:pt>
                <c:pt idx="86">
                  <c:v>168738.0</c:v>
                </c:pt>
                <c:pt idx="87">
                  <c:v>199650.0</c:v>
                </c:pt>
                <c:pt idx="88">
                  <c:v>193804.0</c:v>
                </c:pt>
                <c:pt idx="89">
                  <c:v>195270.0</c:v>
                </c:pt>
                <c:pt idx="90">
                  <c:v>234044.0</c:v>
                </c:pt>
                <c:pt idx="91">
                  <c:v>155856.0</c:v>
                </c:pt>
                <c:pt idx="92">
                  <c:v>219806.0</c:v>
                </c:pt>
                <c:pt idx="93">
                  <c:v>209952.0</c:v>
                </c:pt>
                <c:pt idx="94">
                  <c:v>193310.0</c:v>
                </c:pt>
                <c:pt idx="95">
                  <c:v>197546.0</c:v>
                </c:pt>
                <c:pt idx="96">
                  <c:v>154588.0</c:v>
                </c:pt>
                <c:pt idx="97">
                  <c:v>192952.0</c:v>
                </c:pt>
                <c:pt idx="98">
                  <c:v>207358.0</c:v>
                </c:pt>
                <c:pt idx="99">
                  <c:v>220972.0</c:v>
                </c:pt>
                <c:pt idx="100">
                  <c:v>187124.0</c:v>
                </c:pt>
                <c:pt idx="101">
                  <c:v>132078.0</c:v>
                </c:pt>
                <c:pt idx="102">
                  <c:v>206902.0</c:v>
                </c:pt>
                <c:pt idx="103">
                  <c:v>201908.0</c:v>
                </c:pt>
                <c:pt idx="104">
                  <c:v>226422.0</c:v>
                </c:pt>
                <c:pt idx="105">
                  <c:v>196656.0</c:v>
                </c:pt>
                <c:pt idx="106">
                  <c:v>134838.0</c:v>
                </c:pt>
                <c:pt idx="107">
                  <c:v>205990.0</c:v>
                </c:pt>
                <c:pt idx="108">
                  <c:v>198282.0</c:v>
                </c:pt>
                <c:pt idx="109">
                  <c:v>199650.0</c:v>
                </c:pt>
                <c:pt idx="110">
                  <c:v>223966.0</c:v>
                </c:pt>
                <c:pt idx="111">
                  <c:v>128862.0</c:v>
                </c:pt>
                <c:pt idx="112">
                  <c:v>197848.0</c:v>
                </c:pt>
                <c:pt idx="113">
                  <c:v>213720.0</c:v>
                </c:pt>
                <c:pt idx="114">
                  <c:v>200562.0</c:v>
                </c:pt>
                <c:pt idx="115">
                  <c:v>200106.0</c:v>
                </c:pt>
                <c:pt idx="116">
                  <c:v>134854.0</c:v>
                </c:pt>
                <c:pt idx="117">
                  <c:v>204848.0</c:v>
                </c:pt>
                <c:pt idx="118">
                  <c:v>202923.0</c:v>
                </c:pt>
                <c:pt idx="119">
                  <c:v>216035.0</c:v>
                </c:pt>
                <c:pt idx="120">
                  <c:v>203580.0</c:v>
                </c:pt>
                <c:pt idx="121">
                  <c:v>133186.0</c:v>
                </c:pt>
                <c:pt idx="122">
                  <c:v>200106.0</c:v>
                </c:pt>
                <c:pt idx="123">
                  <c:v>212830.0</c:v>
                </c:pt>
                <c:pt idx="124">
                  <c:v>221274.0</c:v>
                </c:pt>
                <c:pt idx="125">
                  <c:v>214048.0</c:v>
                </c:pt>
                <c:pt idx="126">
                  <c:v>93172.0</c:v>
                </c:pt>
                <c:pt idx="127">
                  <c:v>231476.0</c:v>
                </c:pt>
                <c:pt idx="128">
                  <c:v>227279.0</c:v>
                </c:pt>
                <c:pt idx="129">
                  <c:v>226575.0</c:v>
                </c:pt>
                <c:pt idx="130">
                  <c:v>213896.0</c:v>
                </c:pt>
                <c:pt idx="131">
                  <c:v>67212.0</c:v>
                </c:pt>
                <c:pt idx="132">
                  <c:v>205740.0</c:v>
                </c:pt>
                <c:pt idx="133">
                  <c:v>224392.0</c:v>
                </c:pt>
                <c:pt idx="134">
                  <c:v>222340.0</c:v>
                </c:pt>
                <c:pt idx="135">
                  <c:v>237674.0</c:v>
                </c:pt>
                <c:pt idx="136">
                  <c:v>64024.0</c:v>
                </c:pt>
                <c:pt idx="137">
                  <c:v>215282.0</c:v>
                </c:pt>
                <c:pt idx="138">
                  <c:v>193804.0</c:v>
                </c:pt>
                <c:pt idx="139">
                  <c:v>201056.0</c:v>
                </c:pt>
                <c:pt idx="140">
                  <c:v>242528.0</c:v>
                </c:pt>
                <c:pt idx="141">
                  <c:v>94532.0</c:v>
                </c:pt>
                <c:pt idx="142">
                  <c:v>201540.0</c:v>
                </c:pt>
                <c:pt idx="143">
                  <c:v>222340.0</c:v>
                </c:pt>
                <c:pt idx="144">
                  <c:v>238284.0</c:v>
                </c:pt>
                <c:pt idx="145">
                  <c:v>204862.0</c:v>
                </c:pt>
                <c:pt idx="146">
                  <c:v>97340.0</c:v>
                </c:pt>
                <c:pt idx="147">
                  <c:v>201748.0</c:v>
                </c:pt>
                <c:pt idx="148">
                  <c:v>207952.0</c:v>
                </c:pt>
                <c:pt idx="149">
                  <c:v>230288.0</c:v>
                </c:pt>
                <c:pt idx="150">
                  <c:v>232066.0</c:v>
                </c:pt>
                <c:pt idx="151">
                  <c:v>82534.0</c:v>
                </c:pt>
                <c:pt idx="152">
                  <c:v>183746.0</c:v>
                </c:pt>
                <c:pt idx="153">
                  <c:v>239908.0</c:v>
                </c:pt>
                <c:pt idx="154">
                  <c:v>198342.0</c:v>
                </c:pt>
                <c:pt idx="155">
                  <c:v>254106.0</c:v>
                </c:pt>
                <c:pt idx="156">
                  <c:v>87162.0</c:v>
                </c:pt>
                <c:pt idx="157">
                  <c:v>162780.0</c:v>
                </c:pt>
                <c:pt idx="158">
                  <c:v>225966.0</c:v>
                </c:pt>
                <c:pt idx="159">
                  <c:v>228680.0</c:v>
                </c:pt>
                <c:pt idx="160">
                  <c:v>196914.0</c:v>
                </c:pt>
                <c:pt idx="161">
                  <c:v>109978.0</c:v>
                </c:pt>
                <c:pt idx="162">
                  <c:v>197522.0</c:v>
                </c:pt>
                <c:pt idx="163">
                  <c:v>211836.0</c:v>
                </c:pt>
                <c:pt idx="164">
                  <c:v>215818.0</c:v>
                </c:pt>
                <c:pt idx="165">
                  <c:v>244790.0</c:v>
                </c:pt>
                <c:pt idx="166">
                  <c:v>100924.0</c:v>
                </c:pt>
                <c:pt idx="167">
                  <c:v>169630.0</c:v>
                </c:pt>
                <c:pt idx="168">
                  <c:v>242354.0</c:v>
                </c:pt>
                <c:pt idx="169">
                  <c:v>204828.0</c:v>
                </c:pt>
                <c:pt idx="170">
                  <c:v>237094.0</c:v>
                </c:pt>
                <c:pt idx="171">
                  <c:v>107720.0</c:v>
                </c:pt>
                <c:pt idx="172">
                  <c:v>166904.0</c:v>
                </c:pt>
                <c:pt idx="173">
                  <c:v>229856.0</c:v>
                </c:pt>
                <c:pt idx="174">
                  <c:v>219196.0</c:v>
                </c:pt>
                <c:pt idx="175">
                  <c:v>211896.0</c:v>
                </c:pt>
                <c:pt idx="176">
                  <c:v>139030.0</c:v>
                </c:pt>
                <c:pt idx="177">
                  <c:v>154924.0</c:v>
                </c:pt>
                <c:pt idx="178">
                  <c:v>204644.0</c:v>
                </c:pt>
                <c:pt idx="179">
                  <c:v>230711.0</c:v>
                </c:pt>
                <c:pt idx="180">
                  <c:v>220309.0</c:v>
                </c:pt>
                <c:pt idx="181">
                  <c:v>157638.0</c:v>
                </c:pt>
                <c:pt idx="182">
                  <c:v>132294.0</c:v>
                </c:pt>
                <c:pt idx="183">
                  <c:v>253324.0</c:v>
                </c:pt>
                <c:pt idx="184">
                  <c:v>198608.0</c:v>
                </c:pt>
                <c:pt idx="185">
                  <c:v>221428.0</c:v>
                </c:pt>
                <c:pt idx="186">
                  <c:v>160340.0</c:v>
                </c:pt>
                <c:pt idx="187">
                  <c:v>123756.0</c:v>
                </c:pt>
                <c:pt idx="188">
                  <c:v>225668.0</c:v>
                </c:pt>
                <c:pt idx="189">
                  <c:v>233218.0</c:v>
                </c:pt>
                <c:pt idx="190">
                  <c:v>208726.0</c:v>
                </c:pt>
                <c:pt idx="191">
                  <c:v>174422.0</c:v>
                </c:pt>
                <c:pt idx="192">
                  <c:v>104694.0</c:v>
                </c:pt>
                <c:pt idx="193">
                  <c:v>219208.0</c:v>
                </c:pt>
                <c:pt idx="194">
                  <c:v>219510.0</c:v>
                </c:pt>
                <c:pt idx="195">
                  <c:v>229746.0</c:v>
                </c:pt>
                <c:pt idx="196">
                  <c:v>186212.0</c:v>
                </c:pt>
                <c:pt idx="197">
                  <c:v>84282.0</c:v>
                </c:pt>
                <c:pt idx="198">
                  <c:v>246726.0</c:v>
                </c:pt>
                <c:pt idx="199">
                  <c:v>198546.0</c:v>
                </c:pt>
                <c:pt idx="200">
                  <c:v>236410.0</c:v>
                </c:pt>
                <c:pt idx="201">
                  <c:v>201194.0</c:v>
                </c:pt>
                <c:pt idx="202">
                  <c:v>65988.0</c:v>
                </c:pt>
                <c:pt idx="203">
                  <c:v>230485.0</c:v>
                </c:pt>
                <c:pt idx="204">
                  <c:v>233753.0</c:v>
                </c:pt>
                <c:pt idx="205">
                  <c:v>199194.0</c:v>
                </c:pt>
                <c:pt idx="206">
                  <c:v>235218.0</c:v>
                </c:pt>
                <c:pt idx="207">
                  <c:v>70360.0</c:v>
                </c:pt>
                <c:pt idx="208">
                  <c:v>220814.0</c:v>
                </c:pt>
                <c:pt idx="209">
                  <c:v>214176.0</c:v>
                </c:pt>
                <c:pt idx="210">
                  <c:v>234586.0</c:v>
                </c:pt>
                <c:pt idx="211">
                  <c:v>197832.0</c:v>
                </c:pt>
                <c:pt idx="212">
                  <c:v>83438.0</c:v>
                </c:pt>
                <c:pt idx="213">
                  <c:v>226850.0</c:v>
                </c:pt>
                <c:pt idx="214">
                  <c:v>210891.0</c:v>
                </c:pt>
                <c:pt idx="215">
                  <c:v>228077.0</c:v>
                </c:pt>
                <c:pt idx="216">
                  <c:v>224252.0</c:v>
                </c:pt>
                <c:pt idx="217">
                  <c:v>70800.0</c:v>
                </c:pt>
                <c:pt idx="218">
                  <c:v>211830.0</c:v>
                </c:pt>
                <c:pt idx="219">
                  <c:v>230240.0</c:v>
                </c:pt>
                <c:pt idx="220">
                  <c:v>218500.0</c:v>
                </c:pt>
                <c:pt idx="221">
                  <c:v>212500.0</c:v>
                </c:pt>
                <c:pt idx="222">
                  <c:v>84616.0</c:v>
                </c:pt>
                <c:pt idx="223">
                  <c:v>185226.0</c:v>
                </c:pt>
                <c:pt idx="224">
                  <c:v>203106.0</c:v>
                </c:pt>
                <c:pt idx="225">
                  <c:v>242680.0</c:v>
                </c:pt>
                <c:pt idx="226">
                  <c:v>205534.0</c:v>
                </c:pt>
                <c:pt idx="227">
                  <c:v>117626.0</c:v>
                </c:pt>
                <c:pt idx="228">
                  <c:v>201162.0</c:v>
                </c:pt>
                <c:pt idx="229">
                  <c:v>209020.0</c:v>
                </c:pt>
                <c:pt idx="230">
                  <c:v>212479.0</c:v>
                </c:pt>
                <c:pt idx="231">
                  <c:v>241495.0</c:v>
                </c:pt>
                <c:pt idx="232">
                  <c:v>101070.0</c:v>
                </c:pt>
                <c:pt idx="233">
                  <c:v>181300.0</c:v>
                </c:pt>
                <c:pt idx="234">
                  <c:v>216890.0</c:v>
                </c:pt>
                <c:pt idx="235">
                  <c:v>224418.0</c:v>
                </c:pt>
                <c:pt idx="236">
                  <c:v>233544.0</c:v>
                </c:pt>
                <c:pt idx="237">
                  <c:v>102502.0</c:v>
                </c:pt>
                <c:pt idx="238">
                  <c:v>158938.0</c:v>
                </c:pt>
                <c:pt idx="239">
                  <c:v>203336.0</c:v>
                </c:pt>
                <c:pt idx="240">
                  <c:v>238668.0</c:v>
                </c:pt>
                <c:pt idx="241">
                  <c:v>200903.0</c:v>
                </c:pt>
                <c:pt idx="242">
                  <c:v>131871.0</c:v>
                </c:pt>
                <c:pt idx="243">
                  <c:v>177880.0</c:v>
                </c:pt>
                <c:pt idx="244">
                  <c:v>221428.0</c:v>
                </c:pt>
                <c:pt idx="245">
                  <c:v>229828.0</c:v>
                </c:pt>
                <c:pt idx="246">
                  <c:v>209172.0</c:v>
                </c:pt>
                <c:pt idx="247">
                  <c:v>131382.0</c:v>
                </c:pt>
                <c:pt idx="248">
                  <c:v>158358.0</c:v>
                </c:pt>
                <c:pt idx="249">
                  <c:v>237756.0</c:v>
                </c:pt>
                <c:pt idx="250">
                  <c:v>210072.0</c:v>
                </c:pt>
                <c:pt idx="251">
                  <c:v>237068.0</c:v>
                </c:pt>
                <c:pt idx="252">
                  <c:v>118420.0</c:v>
                </c:pt>
                <c:pt idx="253">
                  <c:v>159618.0</c:v>
                </c:pt>
                <c:pt idx="254">
                  <c:v>197370.0</c:v>
                </c:pt>
                <c:pt idx="255">
                  <c:v>251628.0</c:v>
                </c:pt>
                <c:pt idx="256">
                  <c:v>201398.0</c:v>
                </c:pt>
                <c:pt idx="257">
                  <c:v>156544.0</c:v>
                </c:pt>
                <c:pt idx="258">
                  <c:v>134634.0</c:v>
                </c:pt>
                <c:pt idx="259">
                  <c:v>228224.0</c:v>
                </c:pt>
                <c:pt idx="260">
                  <c:v>231020.0</c:v>
                </c:pt>
                <c:pt idx="261">
                  <c:v>219572.0</c:v>
                </c:pt>
                <c:pt idx="262">
                  <c:v>152736.0</c:v>
                </c:pt>
                <c:pt idx="263">
                  <c:v>131166.0</c:v>
                </c:pt>
                <c:pt idx="264">
                  <c:v>214632.0</c:v>
                </c:pt>
                <c:pt idx="265">
                  <c:v>223252.0</c:v>
                </c:pt>
                <c:pt idx="266">
                  <c:v>227514.0</c:v>
                </c:pt>
                <c:pt idx="267">
                  <c:v>167402.0</c:v>
                </c:pt>
                <c:pt idx="268">
                  <c:v>112205.0</c:v>
                </c:pt>
                <c:pt idx="269">
                  <c:v>223039.0</c:v>
                </c:pt>
                <c:pt idx="270">
                  <c:v>235692.0</c:v>
                </c:pt>
                <c:pt idx="271">
                  <c:v>209182.0</c:v>
                </c:pt>
                <c:pt idx="272">
                  <c:v>188492.0</c:v>
                </c:pt>
                <c:pt idx="273">
                  <c:v>110180.0</c:v>
                </c:pt>
                <c:pt idx="274">
                  <c:v>223486.0</c:v>
                </c:pt>
                <c:pt idx="275">
                  <c:v>199392.0</c:v>
                </c:pt>
                <c:pt idx="276">
                  <c:v>247924.0</c:v>
                </c:pt>
                <c:pt idx="277">
                  <c:v>185300.0</c:v>
                </c:pt>
                <c:pt idx="278">
                  <c:v>67824.0</c:v>
                </c:pt>
                <c:pt idx="279">
                  <c:v>252996.0</c:v>
                </c:pt>
                <c:pt idx="280">
                  <c:v>207100.0</c:v>
                </c:pt>
                <c:pt idx="281">
                  <c:v>214900.0</c:v>
                </c:pt>
                <c:pt idx="282">
                  <c:v>224962.0</c:v>
                </c:pt>
                <c:pt idx="283">
                  <c:v>65870.0</c:v>
                </c:pt>
                <c:pt idx="284">
                  <c:v>227008.0</c:v>
                </c:pt>
                <c:pt idx="285">
                  <c:v>235954.0</c:v>
                </c:pt>
                <c:pt idx="286">
                  <c:v>197430.0</c:v>
                </c:pt>
                <c:pt idx="287">
                  <c:v>240788.0</c:v>
                </c:pt>
                <c:pt idx="288">
                  <c:v>53416.0</c:v>
                </c:pt>
                <c:pt idx="289">
                  <c:v>202124.0</c:v>
                </c:pt>
                <c:pt idx="290">
                  <c:v>231817.0</c:v>
                </c:pt>
                <c:pt idx="291">
                  <c:v>206561.0</c:v>
                </c:pt>
                <c:pt idx="292">
                  <c:v>198282.0</c:v>
                </c:pt>
                <c:pt idx="293">
                  <c:v>128962.0</c:v>
                </c:pt>
                <c:pt idx="294">
                  <c:v>209808.0</c:v>
                </c:pt>
              </c:numCache>
            </c:numRef>
          </c:val>
          <c:smooth val="0"/>
        </c:ser>
        <c:dLbls>
          <c:showLegendKey val="0"/>
          <c:showVal val="0"/>
          <c:showCatName val="0"/>
          <c:showSerName val="0"/>
          <c:showPercent val="0"/>
          <c:showBubbleSize val="0"/>
        </c:dLbls>
        <c:marker val="1"/>
        <c:smooth val="0"/>
        <c:axId val="2120757912"/>
        <c:axId val="2120763416"/>
      </c:lineChart>
      <c:catAx>
        <c:axId val="212075791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0763416"/>
        <c:crosses val="autoZero"/>
        <c:auto val="1"/>
        <c:lblAlgn val="ctr"/>
        <c:lblOffset val="100"/>
        <c:tickLblSkip val="12"/>
        <c:noMultiLvlLbl val="0"/>
      </c:catAx>
      <c:valAx>
        <c:axId val="2120763416"/>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20757912"/>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20 Devices</a:t>
            </a:r>
            <a:endParaRPr lang="en-US" sz="1000"/>
          </a:p>
        </c:rich>
      </c:tx>
      <c:layout/>
      <c:overlay val="0"/>
    </c:title>
    <c:autoTitleDeleted val="0"/>
    <c:plotArea>
      <c:layout/>
      <c:lineChart>
        <c:grouping val="standard"/>
        <c:varyColors val="0"/>
        <c:ser>
          <c:idx val="0"/>
          <c:order val="0"/>
          <c:tx>
            <c:strRef>
              <c:f>Sheet1!$F$2</c:f>
              <c:strCache>
                <c:ptCount val="1"/>
                <c:pt idx="0">
                  <c:v>20 Devices</c:v>
                </c:pt>
              </c:strCache>
            </c:strRef>
          </c:tx>
          <c:spPr>
            <a:ln w="12700">
              <a:solidFill>
                <a:schemeClr val="tx1"/>
              </a:solidFill>
            </a:ln>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Sheet1!$F$3:$F$297</c:f>
              <c:numCache>
                <c:formatCode>General</c:formatCode>
                <c:ptCount val="295"/>
                <c:pt idx="0">
                  <c:v>335772.0</c:v>
                </c:pt>
                <c:pt idx="1">
                  <c:v>682290.0</c:v>
                </c:pt>
                <c:pt idx="2">
                  <c:v>201830.0</c:v>
                </c:pt>
                <c:pt idx="3">
                  <c:v>0.0</c:v>
                </c:pt>
                <c:pt idx="4">
                  <c:v>109928.0</c:v>
                </c:pt>
                <c:pt idx="5">
                  <c:v>202306.0</c:v>
                </c:pt>
                <c:pt idx="6">
                  <c:v>231481.0</c:v>
                </c:pt>
                <c:pt idx="7">
                  <c:v>182781.0</c:v>
                </c:pt>
                <c:pt idx="8">
                  <c:v>226524.0</c:v>
                </c:pt>
                <c:pt idx="9">
                  <c:v>174252.0</c:v>
                </c:pt>
                <c:pt idx="10">
                  <c:v>134218.0</c:v>
                </c:pt>
                <c:pt idx="11">
                  <c:v>260370.0</c:v>
                </c:pt>
                <c:pt idx="12">
                  <c:v>225061.0</c:v>
                </c:pt>
                <c:pt idx="13">
                  <c:v>182899.0</c:v>
                </c:pt>
                <c:pt idx="14">
                  <c:v>219472.0</c:v>
                </c:pt>
                <c:pt idx="15">
                  <c:v>187252.0</c:v>
                </c:pt>
                <c:pt idx="16">
                  <c:v>179470.0</c:v>
                </c:pt>
                <c:pt idx="17">
                  <c:v>241878.0</c:v>
                </c:pt>
                <c:pt idx="18">
                  <c:v>202147.0</c:v>
                </c:pt>
                <c:pt idx="19">
                  <c:v>213457.0</c:v>
                </c:pt>
                <c:pt idx="20">
                  <c:v>194848.0</c:v>
                </c:pt>
                <c:pt idx="21">
                  <c:v>146632.0</c:v>
                </c:pt>
                <c:pt idx="22">
                  <c:v>164328.0</c:v>
                </c:pt>
                <c:pt idx="23">
                  <c:v>261738.0</c:v>
                </c:pt>
                <c:pt idx="24">
                  <c:v>272870.0</c:v>
                </c:pt>
                <c:pt idx="25">
                  <c:v>46496.0</c:v>
                </c:pt>
                <c:pt idx="26">
                  <c:v>294272.0</c:v>
                </c:pt>
                <c:pt idx="27">
                  <c:v>236630.0</c:v>
                </c:pt>
                <c:pt idx="28">
                  <c:v>132954.0</c:v>
                </c:pt>
                <c:pt idx="29">
                  <c:v>349436.0</c:v>
                </c:pt>
                <c:pt idx="30">
                  <c:v>57196.0</c:v>
                </c:pt>
                <c:pt idx="31">
                  <c:v>305912.0</c:v>
                </c:pt>
                <c:pt idx="32">
                  <c:v>88616.0</c:v>
                </c:pt>
                <c:pt idx="33">
                  <c:v>349352.0</c:v>
                </c:pt>
                <c:pt idx="34">
                  <c:v>104236.0</c:v>
                </c:pt>
                <c:pt idx="35">
                  <c:v>335415.0</c:v>
                </c:pt>
                <c:pt idx="36">
                  <c:v>61117.0</c:v>
                </c:pt>
                <c:pt idx="37">
                  <c:v>311932.0</c:v>
                </c:pt>
                <c:pt idx="38">
                  <c:v>116216.0</c:v>
                </c:pt>
                <c:pt idx="39">
                  <c:v>338832.0</c:v>
                </c:pt>
                <c:pt idx="40">
                  <c:v>83980.0</c:v>
                </c:pt>
                <c:pt idx="41">
                  <c:v>127808.0</c:v>
                </c:pt>
                <c:pt idx="42">
                  <c:v>349104.0</c:v>
                </c:pt>
                <c:pt idx="43">
                  <c:v>92148.0</c:v>
                </c:pt>
                <c:pt idx="44">
                  <c:v>391103.0</c:v>
                </c:pt>
                <c:pt idx="45">
                  <c:v>97869.0</c:v>
                </c:pt>
                <c:pt idx="46">
                  <c:v>88976.0</c:v>
                </c:pt>
                <c:pt idx="47">
                  <c:v>414576.0</c:v>
                </c:pt>
                <c:pt idx="48">
                  <c:v>32548.0</c:v>
                </c:pt>
                <c:pt idx="49">
                  <c:v>211705.0</c:v>
                </c:pt>
                <c:pt idx="50">
                  <c:v>364359.0</c:v>
                </c:pt>
                <c:pt idx="51">
                  <c:v>59944.0</c:v>
                </c:pt>
                <c:pt idx="52">
                  <c:v>221066.0</c:v>
                </c:pt>
                <c:pt idx="53">
                  <c:v>290042.0</c:v>
                </c:pt>
                <c:pt idx="54">
                  <c:v>83428.0</c:v>
                </c:pt>
                <c:pt idx="55">
                  <c:v>126573.0</c:v>
                </c:pt>
                <c:pt idx="56">
                  <c:v>453155.0</c:v>
                </c:pt>
                <c:pt idx="57">
                  <c:v>0.0</c:v>
                </c:pt>
                <c:pt idx="58">
                  <c:v>126232.0</c:v>
                </c:pt>
                <c:pt idx="59">
                  <c:v>500848.0</c:v>
                </c:pt>
                <c:pt idx="60">
                  <c:v>83676.0</c:v>
                </c:pt>
                <c:pt idx="61">
                  <c:v>81810.0</c:v>
                </c:pt>
                <c:pt idx="62">
                  <c:v>193259.0</c:v>
                </c:pt>
                <c:pt idx="63">
                  <c:v>426833.0</c:v>
                </c:pt>
                <c:pt idx="64">
                  <c:v>2586.0</c:v>
                </c:pt>
                <c:pt idx="65">
                  <c:v>229304.0</c:v>
                </c:pt>
                <c:pt idx="66">
                  <c:v>370410.0</c:v>
                </c:pt>
                <c:pt idx="67">
                  <c:v>149634.0</c:v>
                </c:pt>
                <c:pt idx="68">
                  <c:v>40860.0</c:v>
                </c:pt>
                <c:pt idx="69">
                  <c:v>177996.0</c:v>
                </c:pt>
                <c:pt idx="70">
                  <c:v>439360.0</c:v>
                </c:pt>
                <c:pt idx="71">
                  <c:v>126336.0</c:v>
                </c:pt>
                <c:pt idx="72">
                  <c:v>16603.0</c:v>
                </c:pt>
                <c:pt idx="73">
                  <c:v>253517.0</c:v>
                </c:pt>
                <c:pt idx="74">
                  <c:v>354556.0</c:v>
                </c:pt>
                <c:pt idx="75">
                  <c:v>257996.0</c:v>
                </c:pt>
                <c:pt idx="76">
                  <c:v>0.0</c:v>
                </c:pt>
                <c:pt idx="77">
                  <c:v>177556.0</c:v>
                </c:pt>
                <c:pt idx="78">
                  <c:v>115210.0</c:v>
                </c:pt>
                <c:pt idx="79">
                  <c:v>544178.0</c:v>
                </c:pt>
                <c:pt idx="80">
                  <c:v>97220.0</c:v>
                </c:pt>
                <c:pt idx="81">
                  <c:v>0.0</c:v>
                </c:pt>
                <c:pt idx="82">
                  <c:v>260108.0</c:v>
                </c:pt>
                <c:pt idx="83">
                  <c:v>240144.0</c:v>
                </c:pt>
                <c:pt idx="84">
                  <c:v>369244.0</c:v>
                </c:pt>
                <c:pt idx="85">
                  <c:v>100700.0</c:v>
                </c:pt>
                <c:pt idx="86">
                  <c:v>0.0</c:v>
                </c:pt>
                <c:pt idx="87">
                  <c:v>266472.0</c:v>
                </c:pt>
                <c:pt idx="88">
                  <c:v>156875.0</c:v>
                </c:pt>
                <c:pt idx="89">
                  <c:v>449365.0</c:v>
                </c:pt>
                <c:pt idx="90">
                  <c:v>188176.0</c:v>
                </c:pt>
                <c:pt idx="91">
                  <c:v>0.0</c:v>
                </c:pt>
                <c:pt idx="92">
                  <c:v>172716.0</c:v>
                </c:pt>
                <c:pt idx="93">
                  <c:v>92604.0</c:v>
                </c:pt>
                <c:pt idx="94">
                  <c:v>463822.0</c:v>
                </c:pt>
                <c:pt idx="95">
                  <c:v>236526.0</c:v>
                </c:pt>
                <c:pt idx="96">
                  <c:v>133824.0</c:v>
                </c:pt>
                <c:pt idx="97">
                  <c:v>0.0</c:v>
                </c:pt>
                <c:pt idx="98">
                  <c:v>253824.0</c:v>
                </c:pt>
                <c:pt idx="99">
                  <c:v>192105.0</c:v>
                </c:pt>
                <c:pt idx="100">
                  <c:v>386363.0</c:v>
                </c:pt>
                <c:pt idx="101">
                  <c:v>138048.0</c:v>
                </c:pt>
                <c:pt idx="102">
                  <c:v>177196.0</c:v>
                </c:pt>
                <c:pt idx="103">
                  <c:v>0.0</c:v>
                </c:pt>
                <c:pt idx="104">
                  <c:v>252612.0</c:v>
                </c:pt>
                <c:pt idx="105">
                  <c:v>183728.0</c:v>
                </c:pt>
                <c:pt idx="106">
                  <c:v>343496.0</c:v>
                </c:pt>
                <c:pt idx="107">
                  <c:v>274804.0</c:v>
                </c:pt>
                <c:pt idx="108">
                  <c:v>186120.0</c:v>
                </c:pt>
                <c:pt idx="109">
                  <c:v>0.0</c:v>
                </c:pt>
                <c:pt idx="110">
                  <c:v>137048.0</c:v>
                </c:pt>
                <c:pt idx="111">
                  <c:v>135708.0</c:v>
                </c:pt>
                <c:pt idx="112">
                  <c:v>349064.0</c:v>
                </c:pt>
                <c:pt idx="113">
                  <c:v>301014.0</c:v>
                </c:pt>
                <c:pt idx="114">
                  <c:v>256892.0</c:v>
                </c:pt>
                <c:pt idx="115">
                  <c:v>100562.0</c:v>
                </c:pt>
                <c:pt idx="116">
                  <c:v>48904.0</c:v>
                </c:pt>
                <c:pt idx="117">
                  <c:v>165724.0</c:v>
                </c:pt>
                <c:pt idx="118">
                  <c:v>49484.0</c:v>
                </c:pt>
                <c:pt idx="119">
                  <c:v>436868.0</c:v>
                </c:pt>
                <c:pt idx="120">
                  <c:v>264232.0</c:v>
                </c:pt>
                <c:pt idx="121">
                  <c:v>276924.0</c:v>
                </c:pt>
                <c:pt idx="122">
                  <c:v>130096.0</c:v>
                </c:pt>
                <c:pt idx="123">
                  <c:v>39080.0</c:v>
                </c:pt>
                <c:pt idx="124">
                  <c:v>88064.0</c:v>
                </c:pt>
                <c:pt idx="125">
                  <c:v>177952.0</c:v>
                </c:pt>
                <c:pt idx="126">
                  <c:v>260196.0</c:v>
                </c:pt>
                <c:pt idx="127">
                  <c:v>374716.0</c:v>
                </c:pt>
                <c:pt idx="128">
                  <c:v>260356.0</c:v>
                </c:pt>
                <c:pt idx="129">
                  <c:v>208052.0</c:v>
                </c:pt>
                <c:pt idx="130">
                  <c:v>89432.0</c:v>
                </c:pt>
                <c:pt idx="131">
                  <c:v>49168.0</c:v>
                </c:pt>
                <c:pt idx="132">
                  <c:v>181674.0</c:v>
                </c:pt>
                <c:pt idx="133">
                  <c:v>81966.0</c:v>
                </c:pt>
                <c:pt idx="134">
                  <c:v>271116.0</c:v>
                </c:pt>
                <c:pt idx="135">
                  <c:v>347186.0</c:v>
                </c:pt>
                <c:pt idx="136">
                  <c:v>289252.0</c:v>
                </c:pt>
                <c:pt idx="137">
                  <c:v>205970.0</c:v>
                </c:pt>
                <c:pt idx="138">
                  <c:v>29248.0</c:v>
                </c:pt>
                <c:pt idx="139">
                  <c:v>128512.0</c:v>
                </c:pt>
                <c:pt idx="140">
                  <c:v>83740.0</c:v>
                </c:pt>
                <c:pt idx="141">
                  <c:v>210828.0</c:v>
                </c:pt>
                <c:pt idx="142">
                  <c:v>102596.0</c:v>
                </c:pt>
                <c:pt idx="143">
                  <c:v>286980.0</c:v>
                </c:pt>
                <c:pt idx="144">
                  <c:v>284824.0</c:v>
                </c:pt>
                <c:pt idx="145">
                  <c:v>303452.0</c:v>
                </c:pt>
                <c:pt idx="146">
                  <c:v>234952.0</c:v>
                </c:pt>
                <c:pt idx="147">
                  <c:v>0.0</c:v>
                </c:pt>
                <c:pt idx="148">
                  <c:v>178924.0</c:v>
                </c:pt>
                <c:pt idx="149">
                  <c:v>88520.0</c:v>
                </c:pt>
                <c:pt idx="150">
                  <c:v>200882.0</c:v>
                </c:pt>
                <c:pt idx="151">
                  <c:v>130274.0</c:v>
                </c:pt>
                <c:pt idx="152">
                  <c:v>271024.0</c:v>
                </c:pt>
                <c:pt idx="153">
                  <c:v>263208.0</c:v>
                </c:pt>
                <c:pt idx="154">
                  <c:v>332932.0</c:v>
                </c:pt>
                <c:pt idx="155">
                  <c:v>219328.0</c:v>
                </c:pt>
                <c:pt idx="156">
                  <c:v>80120.0</c:v>
                </c:pt>
                <c:pt idx="157">
                  <c:v>89432.0</c:v>
                </c:pt>
                <c:pt idx="158">
                  <c:v>88124.0</c:v>
                </c:pt>
                <c:pt idx="159">
                  <c:v>125296.0</c:v>
                </c:pt>
                <c:pt idx="160">
                  <c:v>217564.0</c:v>
                </c:pt>
                <c:pt idx="161">
                  <c:v>188306.0</c:v>
                </c:pt>
                <c:pt idx="162">
                  <c:v>227254.0</c:v>
                </c:pt>
                <c:pt idx="163">
                  <c:v>256140.0</c:v>
                </c:pt>
                <c:pt idx="164">
                  <c:v>335936.0</c:v>
                </c:pt>
                <c:pt idx="165">
                  <c:v>240808.0</c:v>
                </c:pt>
                <c:pt idx="166">
                  <c:v>124786.0</c:v>
                </c:pt>
                <c:pt idx="167">
                  <c:v>92670.0</c:v>
                </c:pt>
                <c:pt idx="168">
                  <c:v>89036.0</c:v>
                </c:pt>
                <c:pt idx="169">
                  <c:v>84892.0</c:v>
                </c:pt>
                <c:pt idx="170">
                  <c:v>242068.0</c:v>
                </c:pt>
                <c:pt idx="171">
                  <c:v>13620.0</c:v>
                </c:pt>
                <c:pt idx="172">
                  <c:v>274792.0</c:v>
                </c:pt>
                <c:pt idx="173">
                  <c:v>178864.0</c:v>
                </c:pt>
                <c:pt idx="174">
                  <c:v>244228.0</c:v>
                </c:pt>
                <c:pt idx="175">
                  <c:v>314976.0</c:v>
                </c:pt>
                <c:pt idx="176">
                  <c:v>139628.0</c:v>
                </c:pt>
                <c:pt idx="177">
                  <c:v>224952.0</c:v>
                </c:pt>
                <c:pt idx="178">
                  <c:v>129028.0</c:v>
                </c:pt>
                <c:pt idx="179">
                  <c:v>89432.0</c:v>
                </c:pt>
                <c:pt idx="180">
                  <c:v>87152.0</c:v>
                </c:pt>
                <c:pt idx="181">
                  <c:v>87608.0</c:v>
                </c:pt>
                <c:pt idx="182">
                  <c:v>245780.0</c:v>
                </c:pt>
                <c:pt idx="183">
                  <c:v>34542.0</c:v>
                </c:pt>
                <c:pt idx="184">
                  <c:v>293022.0</c:v>
                </c:pt>
                <c:pt idx="185">
                  <c:v>187548.0</c:v>
                </c:pt>
                <c:pt idx="186">
                  <c:v>253980.0</c:v>
                </c:pt>
                <c:pt idx="187">
                  <c:v>286888.0</c:v>
                </c:pt>
                <c:pt idx="188">
                  <c:v>122600.0</c:v>
                </c:pt>
                <c:pt idx="189">
                  <c:v>306920.0</c:v>
                </c:pt>
                <c:pt idx="190">
                  <c:v>177556.0</c:v>
                </c:pt>
                <c:pt idx="191">
                  <c:v>70420.0</c:v>
                </c:pt>
                <c:pt idx="192">
                  <c:v>160324.0</c:v>
                </c:pt>
                <c:pt idx="193">
                  <c:v>0.0</c:v>
                </c:pt>
                <c:pt idx="194">
                  <c:v>125780.0</c:v>
                </c:pt>
                <c:pt idx="195">
                  <c:v>178680.0</c:v>
                </c:pt>
                <c:pt idx="196">
                  <c:v>119388.0</c:v>
                </c:pt>
                <c:pt idx="197" formatCode="0.00E+00">
                  <c:v>1.13017E6</c:v>
                </c:pt>
                <c:pt idx="198">
                  <c:v>488784.0</c:v>
                </c:pt>
                <c:pt idx="199">
                  <c:v>221552.0</c:v>
                </c:pt>
                <c:pt idx="200">
                  <c:v>299943.0</c:v>
                </c:pt>
                <c:pt idx="201">
                  <c:v>118803.0</c:v>
                </c:pt>
                <c:pt idx="202">
                  <c:v>382040.0</c:v>
                </c:pt>
                <c:pt idx="203">
                  <c:v>144862.0</c:v>
                </c:pt>
                <c:pt idx="204">
                  <c:v>50854.0</c:v>
                </c:pt>
                <c:pt idx="205">
                  <c:v>180580.0</c:v>
                </c:pt>
                <c:pt idx="206">
                  <c:v>36452.0</c:v>
                </c:pt>
                <c:pt idx="207">
                  <c:v>887615.0</c:v>
                </c:pt>
                <c:pt idx="208" formatCode="0.00E+00">
                  <c:v>1.14547E6</c:v>
                </c:pt>
                <c:pt idx="209">
                  <c:v>191862.0</c:v>
                </c:pt>
                <c:pt idx="210">
                  <c:v>145650.0</c:v>
                </c:pt>
                <c:pt idx="211">
                  <c:v>231616.0</c:v>
                </c:pt>
                <c:pt idx="212">
                  <c:v>871423.0</c:v>
                </c:pt>
                <c:pt idx="213" formatCode="0.00E+00">
                  <c:v>1.34862E6</c:v>
                </c:pt>
                <c:pt idx="214">
                  <c:v>353225.0</c:v>
                </c:pt>
                <c:pt idx="215">
                  <c:v>134424.0</c:v>
                </c:pt>
                <c:pt idx="216">
                  <c:v>358416.0</c:v>
                </c:pt>
                <c:pt idx="217">
                  <c:v>615489.0</c:v>
                </c:pt>
                <c:pt idx="218" formatCode="0.00E+00">
                  <c:v>2.5818E6</c:v>
                </c:pt>
                <c:pt idx="219">
                  <c:v>268078.0</c:v>
                </c:pt>
                <c:pt idx="220">
                  <c:v>196508.0</c:v>
                </c:pt>
                <c:pt idx="221">
                  <c:v>0.0</c:v>
                </c:pt>
                <c:pt idx="222">
                  <c:v>467994.0</c:v>
                </c:pt>
                <c:pt idx="223" formatCode="0.00E+00">
                  <c:v>1.50827E6</c:v>
                </c:pt>
                <c:pt idx="224">
                  <c:v>65706.0</c:v>
                </c:pt>
                <c:pt idx="225">
                  <c:v>348644.0</c:v>
                </c:pt>
                <c:pt idx="226">
                  <c:v>174124.0</c:v>
                </c:pt>
                <c:pt idx="227">
                  <c:v>429448.0</c:v>
                </c:pt>
                <c:pt idx="228" formatCode="0.00E+00">
                  <c:v>2.55207E6</c:v>
                </c:pt>
                <c:pt idx="229">
                  <c:v>941708.0</c:v>
                </c:pt>
                <c:pt idx="230">
                  <c:v>262970.0</c:v>
                </c:pt>
                <c:pt idx="231">
                  <c:v>212898.0</c:v>
                </c:pt>
                <c:pt idx="232">
                  <c:v>318448.0</c:v>
                </c:pt>
                <c:pt idx="233" formatCode="0.00E+00">
                  <c:v>2.37837E6</c:v>
                </c:pt>
                <c:pt idx="234">
                  <c:v>369864.0</c:v>
                </c:pt>
                <c:pt idx="235">
                  <c:v>6102.0</c:v>
                </c:pt>
                <c:pt idx="236">
                  <c:v>151220.0</c:v>
                </c:pt>
                <c:pt idx="237">
                  <c:v>197742.0</c:v>
                </c:pt>
                <c:pt idx="238" formatCode="0.00E+00">
                  <c:v>2.25922E6</c:v>
                </c:pt>
                <c:pt idx="239">
                  <c:v>317644.0</c:v>
                </c:pt>
                <c:pt idx="240">
                  <c:v>129974.0</c:v>
                </c:pt>
                <c:pt idx="241">
                  <c:v>208012.0</c:v>
                </c:pt>
                <c:pt idx="242">
                  <c:v>356762.0</c:v>
                </c:pt>
                <c:pt idx="243">
                  <c:v>180910.0</c:v>
                </c:pt>
                <c:pt idx="244">
                  <c:v>349303.0</c:v>
                </c:pt>
                <c:pt idx="245">
                  <c:v>92277.0</c:v>
                </c:pt>
                <c:pt idx="246">
                  <c:v>169066.0</c:v>
                </c:pt>
                <c:pt idx="247">
                  <c:v>84242.0</c:v>
                </c:pt>
                <c:pt idx="248" formatCode="0.00E+00">
                  <c:v>2.11841E6</c:v>
                </c:pt>
                <c:pt idx="249">
                  <c:v>27782.0</c:v>
                </c:pt>
                <c:pt idx="250">
                  <c:v>141965.0</c:v>
                </c:pt>
                <c:pt idx="251">
                  <c:v>210619.0</c:v>
                </c:pt>
                <c:pt idx="252">
                  <c:v>67188.0</c:v>
                </c:pt>
                <c:pt idx="253" formatCode="0.00E+00">
                  <c:v>2.24787E6</c:v>
                </c:pt>
                <c:pt idx="254" formatCode="0.00E+00">
                  <c:v>1.17664E6</c:v>
                </c:pt>
                <c:pt idx="255">
                  <c:v>146370.0</c:v>
                </c:pt>
                <c:pt idx="256">
                  <c:v>353376.0</c:v>
                </c:pt>
                <c:pt idx="257">
                  <c:v>166572.0</c:v>
                </c:pt>
                <c:pt idx="258">
                  <c:v>395920.0</c:v>
                </c:pt>
                <c:pt idx="259">
                  <c:v>101228.0</c:v>
                </c:pt>
                <c:pt idx="260">
                  <c:v>166976.0</c:v>
                </c:pt>
                <c:pt idx="261">
                  <c:v>69038.0</c:v>
                </c:pt>
                <c:pt idx="262">
                  <c:v>190994.0</c:v>
                </c:pt>
                <c:pt idx="263" formatCode="0.00E+00">
                  <c:v>1.02741E6</c:v>
                </c:pt>
                <c:pt idx="264">
                  <c:v>160308.0</c:v>
                </c:pt>
                <c:pt idx="265">
                  <c:v>183314.0</c:v>
                </c:pt>
                <c:pt idx="266">
                  <c:v>117522.0</c:v>
                </c:pt>
                <c:pt idx="267">
                  <c:v>289128.0</c:v>
                </c:pt>
                <c:pt idx="268" formatCode="0.00E+00">
                  <c:v>1.54949E6</c:v>
                </c:pt>
                <c:pt idx="269">
                  <c:v>717695.0</c:v>
                </c:pt>
                <c:pt idx="270">
                  <c:v>388552.0</c:v>
                </c:pt>
                <c:pt idx="271">
                  <c:v>78132.0</c:v>
                </c:pt>
                <c:pt idx="272">
                  <c:v>409208.0</c:v>
                </c:pt>
                <c:pt idx="273" formatCode="0.00E+00">
                  <c:v>1.18758E6</c:v>
                </c:pt>
                <c:pt idx="274">
                  <c:v>161684.0</c:v>
                </c:pt>
                <c:pt idx="275">
                  <c:v>60546.0</c:v>
                </c:pt>
                <c:pt idx="276">
                  <c:v>204930.0</c:v>
                </c:pt>
                <c:pt idx="277">
                  <c:v>25578.0</c:v>
                </c:pt>
                <c:pt idx="278" formatCode="0.00E+00">
                  <c:v>1.30412E6</c:v>
                </c:pt>
                <c:pt idx="279" formatCode="0.00E+00">
                  <c:v>1.17449E6</c:v>
                </c:pt>
                <c:pt idx="280">
                  <c:v>5861.0</c:v>
                </c:pt>
                <c:pt idx="281">
                  <c:v>365723.0</c:v>
                </c:pt>
                <c:pt idx="282">
                  <c:v>119310.0</c:v>
                </c:pt>
                <c:pt idx="283" formatCode="0.00E+00">
                  <c:v>1.03555E6</c:v>
                </c:pt>
                <c:pt idx="284">
                  <c:v>540648.0</c:v>
                </c:pt>
                <c:pt idx="285">
                  <c:v>123921.0</c:v>
                </c:pt>
                <c:pt idx="286">
                  <c:v>403957.0</c:v>
                </c:pt>
                <c:pt idx="287">
                  <c:v>107150.0</c:v>
                </c:pt>
                <c:pt idx="288">
                  <c:v>151892.0</c:v>
                </c:pt>
                <c:pt idx="289">
                  <c:v>167224.0</c:v>
                </c:pt>
                <c:pt idx="290">
                  <c:v>123192.0</c:v>
                </c:pt>
                <c:pt idx="291">
                  <c:v>22244.0</c:v>
                </c:pt>
                <c:pt idx="292">
                  <c:v>291022.0</c:v>
                </c:pt>
                <c:pt idx="293">
                  <c:v>55300.0</c:v>
                </c:pt>
                <c:pt idx="294">
                  <c:v>241492.0</c:v>
                </c:pt>
              </c:numCache>
            </c:numRef>
          </c:val>
          <c:smooth val="0"/>
        </c:ser>
        <c:dLbls>
          <c:showLegendKey val="0"/>
          <c:showVal val="0"/>
          <c:showCatName val="0"/>
          <c:showSerName val="0"/>
          <c:showPercent val="0"/>
          <c:showBubbleSize val="0"/>
        </c:dLbls>
        <c:marker val="1"/>
        <c:smooth val="0"/>
        <c:axId val="2120786568"/>
        <c:axId val="2120791992"/>
      </c:lineChart>
      <c:catAx>
        <c:axId val="2120786568"/>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0791992"/>
        <c:crosses val="autoZero"/>
        <c:auto val="1"/>
        <c:lblAlgn val="ctr"/>
        <c:lblOffset val="100"/>
        <c:tickLblSkip val="12"/>
        <c:noMultiLvlLbl val="0"/>
      </c:catAx>
      <c:valAx>
        <c:axId val="2120791992"/>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20786568"/>
        <c:crosses val="autoZero"/>
        <c:crossBetween val="between"/>
      </c:valAx>
    </c:plotArea>
    <c:plotVisOnly val="1"/>
    <c:dispBlanksAs val="gap"/>
    <c:showDLblsOverMax val="0"/>
  </c:chart>
  <c:spPr>
    <a:ln w="12700"/>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overlay val="0"/>
    </c:title>
    <c:autoTitleDeleted val="0"/>
    <c:plotArea>
      <c:layout>
        <c:manualLayout>
          <c:layoutTarget val="inner"/>
          <c:xMode val="edge"/>
          <c:yMode val="edge"/>
          <c:x val="0.116062683139101"/>
          <c:y val="0.123924268502582"/>
          <c:w val="0.824992232413067"/>
          <c:h val="0.562345670646591"/>
        </c:manualLayout>
      </c:layout>
      <c:lineChart>
        <c:grouping val="standard"/>
        <c:varyColors val="0"/>
        <c:ser>
          <c:idx val="0"/>
          <c:order val="0"/>
          <c:tx>
            <c:strRef>
              <c:f>Sheet1!$B$1</c:f>
              <c:strCache>
                <c:ptCount val="1"/>
                <c:pt idx="0">
                  <c:v>8590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3.6</c:v>
                </c:pt>
                <c:pt idx="23">
                  <c:v>1.0</c:v>
                </c:pt>
                <c:pt idx="24">
                  <c:v>7.2</c:v>
                </c:pt>
                <c:pt idx="25">
                  <c:v>1.0</c:v>
                </c:pt>
                <c:pt idx="26">
                  <c:v>7.1</c:v>
                </c:pt>
                <c:pt idx="27">
                  <c:v>1.2</c:v>
                </c:pt>
                <c:pt idx="28">
                  <c:v>7.0</c:v>
                </c:pt>
                <c:pt idx="29">
                  <c:v>1.1</c:v>
                </c:pt>
                <c:pt idx="30">
                  <c:v>4.3</c:v>
                </c:pt>
                <c:pt idx="31">
                  <c:v>1.2</c:v>
                </c:pt>
                <c:pt idx="32">
                  <c:v>7.4</c:v>
                </c:pt>
                <c:pt idx="33">
                  <c:v>1.1</c:v>
                </c:pt>
                <c:pt idx="34">
                  <c:v>1.5</c:v>
                </c:pt>
                <c:pt idx="35">
                  <c:v>1.2</c:v>
                </c:pt>
                <c:pt idx="36">
                  <c:v>5.5</c:v>
                </c:pt>
                <c:pt idx="37">
                  <c:v>1.3</c:v>
                </c:pt>
                <c:pt idx="38">
                  <c:v>7.5</c:v>
                </c:pt>
                <c:pt idx="39">
                  <c:v>1.2</c:v>
                </c:pt>
                <c:pt idx="40">
                  <c:v>7.1</c:v>
                </c:pt>
                <c:pt idx="41">
                  <c:v>1.4</c:v>
                </c:pt>
                <c:pt idx="42">
                  <c:v>7.8</c:v>
                </c:pt>
                <c:pt idx="43">
                  <c:v>1.2</c:v>
                </c:pt>
                <c:pt idx="44">
                  <c:v>6.3</c:v>
                </c:pt>
                <c:pt idx="45">
                  <c:v>1.2</c:v>
                </c:pt>
                <c:pt idx="46">
                  <c:v>7.6</c:v>
                </c:pt>
                <c:pt idx="47">
                  <c:v>1.3</c:v>
                </c:pt>
                <c:pt idx="48">
                  <c:v>7.7</c:v>
                </c:pt>
                <c:pt idx="49">
                  <c:v>1.1</c:v>
                </c:pt>
                <c:pt idx="50">
                  <c:v>6.8</c:v>
                </c:pt>
                <c:pt idx="51">
                  <c:v>1.2</c:v>
                </c:pt>
                <c:pt idx="52">
                  <c:v>7.5</c:v>
                </c:pt>
                <c:pt idx="53">
                  <c:v>1.1</c:v>
                </c:pt>
                <c:pt idx="54">
                  <c:v>5.2</c:v>
                </c:pt>
                <c:pt idx="55">
                  <c:v>1.3</c:v>
                </c:pt>
                <c:pt idx="56">
                  <c:v>2.1</c:v>
                </c:pt>
                <c:pt idx="57">
                  <c:v>1.1</c:v>
                </c:pt>
                <c:pt idx="58">
                  <c:v>0.0</c:v>
                </c:pt>
                <c:pt idx="59">
                  <c:v>1.3</c:v>
                </c:pt>
                <c:pt idx="60">
                  <c:v>0.0</c:v>
                </c:pt>
                <c:pt idx="61">
                  <c:v>1.0</c:v>
                </c:pt>
                <c:pt idx="62">
                  <c:v>5.0</c:v>
                </c:pt>
                <c:pt idx="63">
                  <c:v>1.2</c:v>
                </c:pt>
                <c:pt idx="64">
                  <c:v>7.1</c:v>
                </c:pt>
                <c:pt idx="65">
                  <c:v>1.4</c:v>
                </c:pt>
                <c:pt idx="66">
                  <c:v>0.1</c:v>
                </c:pt>
                <c:pt idx="67">
                  <c:v>1.3</c:v>
                </c:pt>
                <c:pt idx="68">
                  <c:v>4.5</c:v>
                </c:pt>
                <c:pt idx="69">
                  <c:v>1.8</c:v>
                </c:pt>
                <c:pt idx="70">
                  <c:v>0.0</c:v>
                </c:pt>
                <c:pt idx="71">
                  <c:v>1.3</c:v>
                </c:pt>
                <c:pt idx="72">
                  <c:v>0.0</c:v>
                </c:pt>
                <c:pt idx="73">
                  <c:v>1.1</c:v>
                </c:pt>
                <c:pt idx="74">
                  <c:v>0.0</c:v>
                </c:pt>
                <c:pt idx="75">
                  <c:v>1.2</c:v>
                </c:pt>
                <c:pt idx="76">
                  <c:v>0.0</c:v>
                </c:pt>
                <c:pt idx="77">
                  <c:v>1.2</c:v>
                </c:pt>
                <c:pt idx="78">
                  <c:v>0.0</c:v>
                </c:pt>
                <c:pt idx="79">
                  <c:v>1.4</c:v>
                </c:pt>
                <c:pt idx="80">
                  <c:v>0.0</c:v>
                </c:pt>
                <c:pt idx="81">
                  <c:v>1.2</c:v>
                </c:pt>
                <c:pt idx="82">
                  <c:v>0.0</c:v>
                </c:pt>
                <c:pt idx="83">
                  <c:v>1.2</c:v>
                </c:pt>
                <c:pt idx="84">
                  <c:v>0.0</c:v>
                </c:pt>
                <c:pt idx="85">
                  <c:v>1.1</c:v>
                </c:pt>
                <c:pt idx="86">
                  <c:v>0.0</c:v>
                </c:pt>
                <c:pt idx="87">
                  <c:v>1.3</c:v>
                </c:pt>
                <c:pt idx="88">
                  <c:v>0.5</c:v>
                </c:pt>
                <c:pt idx="89">
                  <c:v>1.0</c:v>
                </c:pt>
                <c:pt idx="90">
                  <c:v>0.0</c:v>
                </c:pt>
                <c:pt idx="91">
                  <c:v>1.2</c:v>
                </c:pt>
                <c:pt idx="92">
                  <c:v>0.0</c:v>
                </c:pt>
                <c:pt idx="93">
                  <c:v>1.1</c:v>
                </c:pt>
                <c:pt idx="94">
                  <c:v>0.0</c:v>
                </c:pt>
                <c:pt idx="95">
                  <c:v>1.2</c:v>
                </c:pt>
                <c:pt idx="96">
                  <c:v>0.0</c:v>
                </c:pt>
                <c:pt idx="97">
                  <c:v>4.7</c:v>
                </c:pt>
                <c:pt idx="98">
                  <c:v>0.0</c:v>
                </c:pt>
                <c:pt idx="99">
                  <c:v>1.8</c:v>
                </c:pt>
                <c:pt idx="100">
                  <c:v>0.0</c:v>
                </c:pt>
                <c:pt idx="101">
                  <c:v>1.3</c:v>
                </c:pt>
                <c:pt idx="102">
                  <c:v>0.0</c:v>
                </c:pt>
                <c:pt idx="103">
                  <c:v>8.0</c:v>
                </c:pt>
                <c:pt idx="104">
                  <c:v>0.0</c:v>
                </c:pt>
                <c:pt idx="105">
                  <c:v>7.9</c:v>
                </c:pt>
                <c:pt idx="106">
                  <c:v>0.0</c:v>
                </c:pt>
                <c:pt idx="107">
                  <c:v>9.9</c:v>
                </c:pt>
                <c:pt idx="108">
                  <c:v>0.0</c:v>
                </c:pt>
                <c:pt idx="109">
                  <c:v>8.5</c:v>
                </c:pt>
                <c:pt idx="110">
                  <c:v>0.0</c:v>
                </c:pt>
                <c:pt idx="111">
                  <c:v>8.6</c:v>
                </c:pt>
                <c:pt idx="112">
                  <c:v>0.0</c:v>
                </c:pt>
                <c:pt idx="113">
                  <c:v>7.6</c:v>
                </c:pt>
                <c:pt idx="114">
                  <c:v>0.0</c:v>
                </c:pt>
                <c:pt idx="115">
                  <c:v>1.3</c:v>
                </c:pt>
                <c:pt idx="116">
                  <c:v>0.0</c:v>
                </c:pt>
                <c:pt idx="117">
                  <c:v>1.0</c:v>
                </c:pt>
                <c:pt idx="118">
                  <c:v>0.0</c:v>
                </c:pt>
                <c:pt idx="119">
                  <c:v>1.2</c:v>
                </c:pt>
                <c:pt idx="120">
                  <c:v>0.0</c:v>
                </c:pt>
                <c:pt idx="121">
                  <c:v>1.3</c:v>
                </c:pt>
                <c:pt idx="122">
                  <c:v>0.0</c:v>
                </c:pt>
                <c:pt idx="123">
                  <c:v>1.2</c:v>
                </c:pt>
                <c:pt idx="124">
                  <c:v>0.0</c:v>
                </c:pt>
                <c:pt idx="125">
                  <c:v>1.2</c:v>
                </c:pt>
                <c:pt idx="126">
                  <c:v>0.0</c:v>
                </c:pt>
                <c:pt idx="127">
                  <c:v>1.1</c:v>
                </c:pt>
                <c:pt idx="128">
                  <c:v>0.0</c:v>
                </c:pt>
                <c:pt idx="129">
                  <c:v>1.3</c:v>
                </c:pt>
                <c:pt idx="130">
                  <c:v>0.0</c:v>
                </c:pt>
                <c:pt idx="131">
                  <c:v>1.4</c:v>
                </c:pt>
                <c:pt idx="132">
                  <c:v>6.9</c:v>
                </c:pt>
                <c:pt idx="133">
                  <c:v>1.4</c:v>
                </c:pt>
                <c:pt idx="134">
                  <c:v>7.2</c:v>
                </c:pt>
                <c:pt idx="135">
                  <c:v>1.2</c:v>
                </c:pt>
                <c:pt idx="136">
                  <c:v>0.0</c:v>
                </c:pt>
                <c:pt idx="137">
                  <c:v>1.3</c:v>
                </c:pt>
                <c:pt idx="138">
                  <c:v>1.2</c:v>
                </c:pt>
                <c:pt idx="139">
                  <c:v>1.4</c:v>
                </c:pt>
                <c:pt idx="140">
                  <c:v>3.9</c:v>
                </c:pt>
                <c:pt idx="141">
                  <c:v>1.3</c:v>
                </c:pt>
                <c:pt idx="142">
                  <c:v>6.9</c:v>
                </c:pt>
                <c:pt idx="143">
                  <c:v>1.2</c:v>
                </c:pt>
                <c:pt idx="144">
                  <c:v>7.2</c:v>
                </c:pt>
                <c:pt idx="145">
                  <c:v>1.2</c:v>
                </c:pt>
                <c:pt idx="146">
                  <c:v>7.1</c:v>
                </c:pt>
                <c:pt idx="147">
                  <c:v>1.3</c:v>
                </c:pt>
                <c:pt idx="148">
                  <c:v>10.1</c:v>
                </c:pt>
                <c:pt idx="149">
                  <c:v>1.4</c:v>
                </c:pt>
                <c:pt idx="150">
                  <c:v>7.4</c:v>
                </c:pt>
                <c:pt idx="151">
                  <c:v>1.2</c:v>
                </c:pt>
                <c:pt idx="152">
                  <c:v>7.9</c:v>
                </c:pt>
                <c:pt idx="153">
                  <c:v>1.1</c:v>
                </c:pt>
                <c:pt idx="154">
                  <c:v>8.1</c:v>
                </c:pt>
                <c:pt idx="155">
                  <c:v>1.1</c:v>
                </c:pt>
                <c:pt idx="156">
                  <c:v>7.0</c:v>
                </c:pt>
                <c:pt idx="157">
                  <c:v>1.3</c:v>
                </c:pt>
                <c:pt idx="158">
                  <c:v>2.9</c:v>
                </c:pt>
                <c:pt idx="159">
                  <c:v>1.3</c:v>
                </c:pt>
                <c:pt idx="160">
                  <c:v>10.1</c:v>
                </c:pt>
                <c:pt idx="161">
                  <c:v>1.2</c:v>
                </c:pt>
                <c:pt idx="162">
                  <c:v>4.3</c:v>
                </c:pt>
                <c:pt idx="163">
                  <c:v>1.3</c:v>
                </c:pt>
                <c:pt idx="164">
                  <c:v>6.4</c:v>
                </c:pt>
                <c:pt idx="165">
                  <c:v>1.3</c:v>
                </c:pt>
                <c:pt idx="166">
                  <c:v>1.6</c:v>
                </c:pt>
                <c:pt idx="167">
                  <c:v>1.1</c:v>
                </c:pt>
                <c:pt idx="168">
                  <c:v>7.3</c:v>
                </c:pt>
                <c:pt idx="169">
                  <c:v>1.3</c:v>
                </c:pt>
                <c:pt idx="170">
                  <c:v>0.0</c:v>
                </c:pt>
                <c:pt idx="171">
                  <c:v>1.2</c:v>
                </c:pt>
                <c:pt idx="172">
                  <c:v>0.0</c:v>
                </c:pt>
                <c:pt idx="173">
                  <c:v>1.1</c:v>
                </c:pt>
                <c:pt idx="174">
                  <c:v>0.0</c:v>
                </c:pt>
                <c:pt idx="175">
                  <c:v>0.0</c:v>
                </c:pt>
                <c:pt idx="176">
                  <c:v>0.0</c:v>
                </c:pt>
              </c:numCache>
            </c:numRef>
          </c:val>
          <c:smooth val="0"/>
        </c:ser>
        <c:ser>
          <c:idx val="1"/>
          <c:order val="1"/>
          <c:tx>
            <c:strRef>
              <c:f>Sheet1!$C$1</c:f>
              <c:strCache>
                <c:ptCount val="1"/>
                <c:pt idx="0">
                  <c:v>8591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2.9</c:v>
                </c:pt>
                <c:pt idx="17">
                  <c:v>0.0</c:v>
                </c:pt>
                <c:pt idx="18">
                  <c:v>0.0</c:v>
                </c:pt>
                <c:pt idx="19">
                  <c:v>0.0</c:v>
                </c:pt>
                <c:pt idx="20">
                  <c:v>0.0</c:v>
                </c:pt>
                <c:pt idx="21">
                  <c:v>0.0</c:v>
                </c:pt>
                <c:pt idx="22">
                  <c:v>6.4</c:v>
                </c:pt>
                <c:pt idx="23">
                  <c:v>0.7</c:v>
                </c:pt>
                <c:pt idx="24">
                  <c:v>7.8</c:v>
                </c:pt>
                <c:pt idx="25">
                  <c:v>0.6</c:v>
                </c:pt>
                <c:pt idx="26">
                  <c:v>4.6</c:v>
                </c:pt>
                <c:pt idx="27">
                  <c:v>0.7</c:v>
                </c:pt>
                <c:pt idx="28">
                  <c:v>5.9</c:v>
                </c:pt>
                <c:pt idx="29">
                  <c:v>0.6</c:v>
                </c:pt>
                <c:pt idx="30">
                  <c:v>7.0</c:v>
                </c:pt>
                <c:pt idx="31">
                  <c:v>0.7</c:v>
                </c:pt>
                <c:pt idx="32">
                  <c:v>7.8</c:v>
                </c:pt>
                <c:pt idx="33">
                  <c:v>0.5</c:v>
                </c:pt>
                <c:pt idx="34">
                  <c:v>1.0</c:v>
                </c:pt>
                <c:pt idx="35">
                  <c:v>0.6</c:v>
                </c:pt>
                <c:pt idx="36">
                  <c:v>3.9</c:v>
                </c:pt>
                <c:pt idx="37">
                  <c:v>0.6</c:v>
                </c:pt>
                <c:pt idx="38">
                  <c:v>5.0</c:v>
                </c:pt>
                <c:pt idx="39">
                  <c:v>0.6</c:v>
                </c:pt>
                <c:pt idx="40">
                  <c:v>5.1</c:v>
                </c:pt>
                <c:pt idx="41">
                  <c:v>0.5</c:v>
                </c:pt>
                <c:pt idx="42">
                  <c:v>5.7</c:v>
                </c:pt>
                <c:pt idx="43">
                  <c:v>0.6</c:v>
                </c:pt>
                <c:pt idx="44">
                  <c:v>4.9</c:v>
                </c:pt>
                <c:pt idx="45">
                  <c:v>0.5</c:v>
                </c:pt>
                <c:pt idx="46">
                  <c:v>7.6</c:v>
                </c:pt>
                <c:pt idx="47">
                  <c:v>0.6</c:v>
                </c:pt>
                <c:pt idx="48">
                  <c:v>5.3</c:v>
                </c:pt>
                <c:pt idx="49">
                  <c:v>2.3</c:v>
                </c:pt>
                <c:pt idx="50">
                  <c:v>4.7</c:v>
                </c:pt>
                <c:pt idx="51">
                  <c:v>1.0</c:v>
                </c:pt>
                <c:pt idx="52">
                  <c:v>4.7</c:v>
                </c:pt>
                <c:pt idx="53">
                  <c:v>0.6</c:v>
                </c:pt>
                <c:pt idx="54">
                  <c:v>7.2</c:v>
                </c:pt>
                <c:pt idx="55">
                  <c:v>0.5</c:v>
                </c:pt>
                <c:pt idx="56">
                  <c:v>6.3</c:v>
                </c:pt>
                <c:pt idx="57">
                  <c:v>0.6</c:v>
                </c:pt>
                <c:pt idx="58">
                  <c:v>2.9</c:v>
                </c:pt>
                <c:pt idx="59">
                  <c:v>0.5</c:v>
                </c:pt>
                <c:pt idx="60">
                  <c:v>2.6</c:v>
                </c:pt>
                <c:pt idx="61">
                  <c:v>0.6</c:v>
                </c:pt>
                <c:pt idx="62">
                  <c:v>6.4</c:v>
                </c:pt>
                <c:pt idx="63">
                  <c:v>0.5</c:v>
                </c:pt>
                <c:pt idx="64">
                  <c:v>7.5</c:v>
                </c:pt>
                <c:pt idx="65">
                  <c:v>0.6</c:v>
                </c:pt>
                <c:pt idx="66">
                  <c:v>0.1</c:v>
                </c:pt>
                <c:pt idx="67">
                  <c:v>0.5</c:v>
                </c:pt>
                <c:pt idx="68">
                  <c:v>3.1</c:v>
                </c:pt>
                <c:pt idx="69">
                  <c:v>0.6</c:v>
                </c:pt>
                <c:pt idx="70">
                  <c:v>0.0</c:v>
                </c:pt>
                <c:pt idx="71">
                  <c:v>0.5</c:v>
                </c:pt>
                <c:pt idx="72">
                  <c:v>0.0</c:v>
                </c:pt>
                <c:pt idx="73">
                  <c:v>0.6</c:v>
                </c:pt>
                <c:pt idx="74">
                  <c:v>0.0</c:v>
                </c:pt>
                <c:pt idx="75">
                  <c:v>0.5</c:v>
                </c:pt>
                <c:pt idx="76">
                  <c:v>0.0</c:v>
                </c:pt>
                <c:pt idx="77">
                  <c:v>0.6</c:v>
                </c:pt>
                <c:pt idx="78">
                  <c:v>0.0</c:v>
                </c:pt>
                <c:pt idx="79">
                  <c:v>0.6</c:v>
                </c:pt>
                <c:pt idx="80">
                  <c:v>0.0</c:v>
                </c:pt>
                <c:pt idx="81">
                  <c:v>0.6</c:v>
                </c:pt>
                <c:pt idx="82">
                  <c:v>0.0</c:v>
                </c:pt>
                <c:pt idx="83">
                  <c:v>0.5</c:v>
                </c:pt>
                <c:pt idx="84">
                  <c:v>0.0</c:v>
                </c:pt>
                <c:pt idx="85">
                  <c:v>0.6</c:v>
                </c:pt>
                <c:pt idx="86">
                  <c:v>0.0</c:v>
                </c:pt>
                <c:pt idx="87">
                  <c:v>0.5</c:v>
                </c:pt>
                <c:pt idx="88">
                  <c:v>0.3</c:v>
                </c:pt>
                <c:pt idx="89">
                  <c:v>0.6</c:v>
                </c:pt>
                <c:pt idx="90">
                  <c:v>0.0</c:v>
                </c:pt>
                <c:pt idx="91">
                  <c:v>0.5</c:v>
                </c:pt>
                <c:pt idx="92">
                  <c:v>0.0</c:v>
                </c:pt>
                <c:pt idx="93">
                  <c:v>0.6</c:v>
                </c:pt>
                <c:pt idx="94">
                  <c:v>0.0</c:v>
                </c:pt>
                <c:pt idx="95">
                  <c:v>2.6</c:v>
                </c:pt>
                <c:pt idx="96">
                  <c:v>0.0</c:v>
                </c:pt>
                <c:pt idx="97">
                  <c:v>6.3</c:v>
                </c:pt>
                <c:pt idx="98">
                  <c:v>0.0</c:v>
                </c:pt>
                <c:pt idx="99">
                  <c:v>4.1</c:v>
                </c:pt>
                <c:pt idx="100">
                  <c:v>0.0</c:v>
                </c:pt>
                <c:pt idx="101">
                  <c:v>6.0</c:v>
                </c:pt>
                <c:pt idx="102">
                  <c:v>0.0</c:v>
                </c:pt>
                <c:pt idx="103">
                  <c:v>8.6</c:v>
                </c:pt>
                <c:pt idx="104">
                  <c:v>0.0</c:v>
                </c:pt>
                <c:pt idx="105">
                  <c:v>6.6</c:v>
                </c:pt>
                <c:pt idx="106">
                  <c:v>0.0</c:v>
                </c:pt>
                <c:pt idx="107">
                  <c:v>8.5</c:v>
                </c:pt>
                <c:pt idx="108">
                  <c:v>0.0</c:v>
                </c:pt>
                <c:pt idx="109">
                  <c:v>6.3</c:v>
                </c:pt>
                <c:pt idx="110">
                  <c:v>0.0</c:v>
                </c:pt>
                <c:pt idx="111">
                  <c:v>6.3</c:v>
                </c:pt>
                <c:pt idx="112">
                  <c:v>0.0</c:v>
                </c:pt>
                <c:pt idx="113">
                  <c:v>10.8</c:v>
                </c:pt>
                <c:pt idx="114">
                  <c:v>0.0</c:v>
                </c:pt>
                <c:pt idx="115">
                  <c:v>0.6</c:v>
                </c:pt>
                <c:pt idx="116">
                  <c:v>0.0</c:v>
                </c:pt>
                <c:pt idx="117">
                  <c:v>0.0</c:v>
                </c:pt>
                <c:pt idx="118">
                  <c:v>0.0</c:v>
                </c:pt>
                <c:pt idx="119">
                  <c:v>0.6</c:v>
                </c:pt>
                <c:pt idx="120">
                  <c:v>0.0</c:v>
                </c:pt>
                <c:pt idx="121">
                  <c:v>0.5</c:v>
                </c:pt>
                <c:pt idx="122">
                  <c:v>0.0</c:v>
                </c:pt>
                <c:pt idx="123">
                  <c:v>0.0</c:v>
                </c:pt>
                <c:pt idx="124">
                  <c:v>0.0</c:v>
                </c:pt>
                <c:pt idx="125">
                  <c:v>0.6</c:v>
                </c:pt>
                <c:pt idx="126">
                  <c:v>0.0</c:v>
                </c:pt>
                <c:pt idx="127">
                  <c:v>0.5</c:v>
                </c:pt>
                <c:pt idx="128">
                  <c:v>2.4</c:v>
                </c:pt>
                <c:pt idx="129">
                  <c:v>0.0</c:v>
                </c:pt>
                <c:pt idx="130">
                  <c:v>0.0</c:v>
                </c:pt>
                <c:pt idx="131">
                  <c:v>0.7</c:v>
                </c:pt>
                <c:pt idx="132">
                  <c:v>8.3</c:v>
                </c:pt>
                <c:pt idx="133">
                  <c:v>0.5</c:v>
                </c:pt>
                <c:pt idx="134">
                  <c:v>8.0</c:v>
                </c:pt>
                <c:pt idx="135">
                  <c:v>0.0</c:v>
                </c:pt>
                <c:pt idx="136">
                  <c:v>0.0</c:v>
                </c:pt>
                <c:pt idx="137">
                  <c:v>0.6</c:v>
                </c:pt>
                <c:pt idx="138">
                  <c:v>0.8</c:v>
                </c:pt>
                <c:pt idx="139">
                  <c:v>0.5</c:v>
                </c:pt>
                <c:pt idx="140">
                  <c:v>2.5</c:v>
                </c:pt>
                <c:pt idx="141">
                  <c:v>0.0</c:v>
                </c:pt>
                <c:pt idx="142">
                  <c:v>5.1</c:v>
                </c:pt>
                <c:pt idx="143">
                  <c:v>0.6</c:v>
                </c:pt>
                <c:pt idx="144">
                  <c:v>6.0</c:v>
                </c:pt>
                <c:pt idx="145">
                  <c:v>0.5</c:v>
                </c:pt>
                <c:pt idx="146">
                  <c:v>5.3</c:v>
                </c:pt>
                <c:pt idx="147">
                  <c:v>0.0</c:v>
                </c:pt>
                <c:pt idx="148">
                  <c:v>5.9</c:v>
                </c:pt>
                <c:pt idx="149">
                  <c:v>0.6</c:v>
                </c:pt>
                <c:pt idx="150">
                  <c:v>8.8</c:v>
                </c:pt>
                <c:pt idx="151">
                  <c:v>0.5</c:v>
                </c:pt>
                <c:pt idx="152">
                  <c:v>6.2</c:v>
                </c:pt>
                <c:pt idx="153">
                  <c:v>0.0</c:v>
                </c:pt>
                <c:pt idx="154">
                  <c:v>6.1</c:v>
                </c:pt>
                <c:pt idx="155">
                  <c:v>0.6</c:v>
                </c:pt>
                <c:pt idx="156">
                  <c:v>6.5</c:v>
                </c:pt>
                <c:pt idx="157">
                  <c:v>0.5</c:v>
                </c:pt>
                <c:pt idx="158">
                  <c:v>5.6</c:v>
                </c:pt>
                <c:pt idx="159">
                  <c:v>0.0</c:v>
                </c:pt>
                <c:pt idx="160">
                  <c:v>12.8</c:v>
                </c:pt>
                <c:pt idx="161">
                  <c:v>0.6</c:v>
                </c:pt>
                <c:pt idx="162">
                  <c:v>6.6</c:v>
                </c:pt>
                <c:pt idx="163">
                  <c:v>0.5</c:v>
                </c:pt>
                <c:pt idx="164">
                  <c:v>7.5</c:v>
                </c:pt>
                <c:pt idx="165">
                  <c:v>0.0</c:v>
                </c:pt>
                <c:pt idx="166">
                  <c:v>1.1</c:v>
                </c:pt>
                <c:pt idx="167">
                  <c:v>0.6</c:v>
                </c:pt>
                <c:pt idx="168">
                  <c:v>5.3</c:v>
                </c:pt>
                <c:pt idx="169">
                  <c:v>0.5</c:v>
                </c:pt>
                <c:pt idx="170">
                  <c:v>0.0</c:v>
                </c:pt>
                <c:pt idx="171">
                  <c:v>0.0</c:v>
                </c:pt>
                <c:pt idx="172">
                  <c:v>0.0</c:v>
                </c:pt>
                <c:pt idx="173">
                  <c:v>0.7</c:v>
                </c:pt>
                <c:pt idx="174">
                  <c:v>0.0</c:v>
                </c:pt>
                <c:pt idx="175">
                  <c:v>1.3</c:v>
                </c:pt>
                <c:pt idx="176">
                  <c:v>0.0</c:v>
                </c:pt>
              </c:numCache>
            </c:numRef>
          </c:val>
          <c:smooth val="0"/>
        </c:ser>
        <c:ser>
          <c:idx val="2"/>
          <c:order val="2"/>
          <c:tx>
            <c:strRef>
              <c:f>Sheet1!$D$1</c:f>
              <c:strCache>
                <c:ptCount val="1"/>
                <c:pt idx="0">
                  <c:v>8590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Sheet1!$D$2:$D$178</c:f>
              <c:numCache>
                <c:formatCode>General</c:formatCode>
                <c:ptCount val="177"/>
                <c:pt idx="0">
                  <c:v>0.0</c:v>
                </c:pt>
                <c:pt idx="1">
                  <c:v>0.4</c:v>
                </c:pt>
                <c:pt idx="2">
                  <c:v>0.0</c:v>
                </c:pt>
                <c:pt idx="3">
                  <c:v>0.5</c:v>
                </c:pt>
                <c:pt idx="4">
                  <c:v>0.0</c:v>
                </c:pt>
                <c:pt idx="5">
                  <c:v>0.2</c:v>
                </c:pt>
                <c:pt idx="6">
                  <c:v>0.0</c:v>
                </c:pt>
                <c:pt idx="7">
                  <c:v>6.7</c:v>
                </c:pt>
                <c:pt idx="8">
                  <c:v>0.0</c:v>
                </c:pt>
                <c:pt idx="9">
                  <c:v>3.8</c:v>
                </c:pt>
                <c:pt idx="10">
                  <c:v>0.0</c:v>
                </c:pt>
                <c:pt idx="11">
                  <c:v>6.3</c:v>
                </c:pt>
                <c:pt idx="12">
                  <c:v>0.0</c:v>
                </c:pt>
                <c:pt idx="13">
                  <c:v>6.2</c:v>
                </c:pt>
                <c:pt idx="14">
                  <c:v>0.0</c:v>
                </c:pt>
                <c:pt idx="15">
                  <c:v>6.1</c:v>
                </c:pt>
                <c:pt idx="16">
                  <c:v>0.0</c:v>
                </c:pt>
                <c:pt idx="17">
                  <c:v>0.0</c:v>
                </c:pt>
                <c:pt idx="18">
                  <c:v>0.0</c:v>
                </c:pt>
                <c:pt idx="19">
                  <c:v>0.0</c:v>
                </c:pt>
                <c:pt idx="20">
                  <c:v>0.0</c:v>
                </c:pt>
                <c:pt idx="21">
                  <c:v>1.8</c:v>
                </c:pt>
                <c:pt idx="22">
                  <c:v>0.0</c:v>
                </c:pt>
                <c:pt idx="23">
                  <c:v>0.0</c:v>
                </c:pt>
                <c:pt idx="24">
                  <c:v>13.6</c:v>
                </c:pt>
                <c:pt idx="25">
                  <c:v>0.0</c:v>
                </c:pt>
                <c:pt idx="26">
                  <c:v>0.2</c:v>
                </c:pt>
                <c:pt idx="27">
                  <c:v>0.0</c:v>
                </c:pt>
                <c:pt idx="28">
                  <c:v>0.3</c:v>
                </c:pt>
                <c:pt idx="29">
                  <c:v>0.0</c:v>
                </c:pt>
                <c:pt idx="30">
                  <c:v>46.4</c:v>
                </c:pt>
                <c:pt idx="31">
                  <c:v>0.0</c:v>
                </c:pt>
                <c:pt idx="32">
                  <c:v>0.2</c:v>
                </c:pt>
                <c:pt idx="33">
                  <c:v>0.0</c:v>
                </c:pt>
                <c:pt idx="34">
                  <c:v>6.1</c:v>
                </c:pt>
                <c:pt idx="35">
                  <c:v>0.0</c:v>
                </c:pt>
                <c:pt idx="36">
                  <c:v>7.1</c:v>
                </c:pt>
                <c:pt idx="37">
                  <c:v>0.0</c:v>
                </c:pt>
                <c:pt idx="38">
                  <c:v>7.1</c:v>
                </c:pt>
                <c:pt idx="39">
                  <c:v>0.0</c:v>
                </c:pt>
                <c:pt idx="40">
                  <c:v>6.0</c:v>
                </c:pt>
                <c:pt idx="41">
                  <c:v>0.0</c:v>
                </c:pt>
                <c:pt idx="42">
                  <c:v>6.3</c:v>
                </c:pt>
                <c:pt idx="43">
                  <c:v>0.0</c:v>
                </c:pt>
                <c:pt idx="44">
                  <c:v>7.0</c:v>
                </c:pt>
                <c:pt idx="45">
                  <c:v>0.0</c:v>
                </c:pt>
                <c:pt idx="46">
                  <c:v>0.0</c:v>
                </c:pt>
                <c:pt idx="47">
                  <c:v>0.0</c:v>
                </c:pt>
                <c:pt idx="48">
                  <c:v>0.0</c:v>
                </c:pt>
                <c:pt idx="49">
                  <c:v>0.2</c:v>
                </c:pt>
                <c:pt idx="50">
                  <c:v>0.0</c:v>
                </c:pt>
                <c:pt idx="51">
                  <c:v>0.3</c:v>
                </c:pt>
                <c:pt idx="52">
                  <c:v>0.0</c:v>
                </c:pt>
                <c:pt idx="53">
                  <c:v>0.2</c:v>
                </c:pt>
                <c:pt idx="54">
                  <c:v>0.0</c:v>
                </c:pt>
                <c:pt idx="55">
                  <c:v>0.2</c:v>
                </c:pt>
                <c:pt idx="56">
                  <c:v>0.0</c:v>
                </c:pt>
                <c:pt idx="57">
                  <c:v>0.3</c:v>
                </c:pt>
                <c:pt idx="58">
                  <c:v>0.0</c:v>
                </c:pt>
                <c:pt idx="59">
                  <c:v>0.3</c:v>
                </c:pt>
                <c:pt idx="60">
                  <c:v>0.0</c:v>
                </c:pt>
                <c:pt idx="61">
                  <c:v>4.5</c:v>
                </c:pt>
                <c:pt idx="62">
                  <c:v>0.0</c:v>
                </c:pt>
                <c:pt idx="63">
                  <c:v>6.5</c:v>
                </c:pt>
                <c:pt idx="64">
                  <c:v>0.0</c:v>
                </c:pt>
                <c:pt idx="65">
                  <c:v>0.9</c:v>
                </c:pt>
                <c:pt idx="66">
                  <c:v>0.0</c:v>
                </c:pt>
                <c:pt idx="67">
                  <c:v>0.0</c:v>
                </c:pt>
                <c:pt idx="68">
                  <c:v>13.8</c:v>
                </c:pt>
                <c:pt idx="69">
                  <c:v>0.0</c:v>
                </c:pt>
                <c:pt idx="70">
                  <c:v>0.2</c:v>
                </c:pt>
                <c:pt idx="71">
                  <c:v>0.0</c:v>
                </c:pt>
                <c:pt idx="72">
                  <c:v>1.2</c:v>
                </c:pt>
                <c:pt idx="73">
                  <c:v>0.0</c:v>
                </c:pt>
                <c:pt idx="74">
                  <c:v>0.2</c:v>
                </c:pt>
                <c:pt idx="75">
                  <c:v>0.0</c:v>
                </c:pt>
                <c:pt idx="76">
                  <c:v>0.4</c:v>
                </c:pt>
                <c:pt idx="77">
                  <c:v>0.0</c:v>
                </c:pt>
                <c:pt idx="78">
                  <c:v>4.7</c:v>
                </c:pt>
                <c:pt idx="79">
                  <c:v>0.0</c:v>
                </c:pt>
                <c:pt idx="80">
                  <c:v>0.5</c:v>
                </c:pt>
                <c:pt idx="81">
                  <c:v>0.0</c:v>
                </c:pt>
                <c:pt idx="82">
                  <c:v>6.3</c:v>
                </c:pt>
                <c:pt idx="83">
                  <c:v>0.0</c:v>
                </c:pt>
                <c:pt idx="84">
                  <c:v>6.4</c:v>
                </c:pt>
                <c:pt idx="85">
                  <c:v>0.0</c:v>
                </c:pt>
                <c:pt idx="86">
                  <c:v>0.0</c:v>
                </c:pt>
                <c:pt idx="87">
                  <c:v>0.0</c:v>
                </c:pt>
                <c:pt idx="88">
                  <c:v>0.0</c:v>
                </c:pt>
                <c:pt idx="89">
                  <c:v>45.6</c:v>
                </c:pt>
                <c:pt idx="90">
                  <c:v>0.0</c:v>
                </c:pt>
                <c:pt idx="91">
                  <c:v>0.3</c:v>
                </c:pt>
                <c:pt idx="92">
                  <c:v>0.0</c:v>
                </c:pt>
                <c:pt idx="93">
                  <c:v>0.3</c:v>
                </c:pt>
                <c:pt idx="94">
                  <c:v>0.0</c:v>
                </c:pt>
                <c:pt idx="95">
                  <c:v>6.2</c:v>
                </c:pt>
                <c:pt idx="96">
                  <c:v>0.0</c:v>
                </c:pt>
                <c:pt idx="97">
                  <c:v>1.2</c:v>
                </c:pt>
                <c:pt idx="98">
                  <c:v>0.0</c:v>
                </c:pt>
                <c:pt idx="99">
                  <c:v>6.6</c:v>
                </c:pt>
                <c:pt idx="100">
                  <c:v>0.0</c:v>
                </c:pt>
                <c:pt idx="101">
                  <c:v>8.1</c:v>
                </c:pt>
                <c:pt idx="102">
                  <c:v>0.0</c:v>
                </c:pt>
                <c:pt idx="103">
                  <c:v>0.0</c:v>
                </c:pt>
                <c:pt idx="104">
                  <c:v>0.4</c:v>
                </c:pt>
                <c:pt idx="105">
                  <c:v>0.0</c:v>
                </c:pt>
                <c:pt idx="106">
                  <c:v>0.0</c:v>
                </c:pt>
                <c:pt idx="107">
                  <c:v>0.0</c:v>
                </c:pt>
                <c:pt idx="108">
                  <c:v>4.6</c:v>
                </c:pt>
                <c:pt idx="109">
                  <c:v>0.0</c:v>
                </c:pt>
                <c:pt idx="110">
                  <c:v>0.3</c:v>
                </c:pt>
                <c:pt idx="111">
                  <c:v>0.0</c:v>
                </c:pt>
                <c:pt idx="112">
                  <c:v>0.3</c:v>
                </c:pt>
                <c:pt idx="113">
                  <c:v>0.0</c:v>
                </c:pt>
                <c:pt idx="114">
                  <c:v>0.3</c:v>
                </c:pt>
                <c:pt idx="115">
                  <c:v>0.0</c:v>
                </c:pt>
                <c:pt idx="116">
                  <c:v>0.3</c:v>
                </c:pt>
                <c:pt idx="117">
                  <c:v>0.0</c:v>
                </c:pt>
                <c:pt idx="118">
                  <c:v>22.0</c:v>
                </c:pt>
                <c:pt idx="119">
                  <c:v>0.0</c:v>
                </c:pt>
                <c:pt idx="120">
                  <c:v>6.1</c:v>
                </c:pt>
                <c:pt idx="121">
                  <c:v>0.0</c:v>
                </c:pt>
                <c:pt idx="122">
                  <c:v>6.8</c:v>
                </c:pt>
                <c:pt idx="123">
                  <c:v>0.0</c:v>
                </c:pt>
                <c:pt idx="124">
                  <c:v>3.8</c:v>
                </c:pt>
                <c:pt idx="125">
                  <c:v>0.0</c:v>
                </c:pt>
                <c:pt idx="126">
                  <c:v>0.0</c:v>
                </c:pt>
                <c:pt idx="127">
                  <c:v>0.0</c:v>
                </c:pt>
                <c:pt idx="128">
                  <c:v>0.0</c:v>
                </c:pt>
                <c:pt idx="129">
                  <c:v>0.0</c:v>
                </c:pt>
                <c:pt idx="130">
                  <c:v>3.8</c:v>
                </c:pt>
                <c:pt idx="131">
                  <c:v>0.0</c:v>
                </c:pt>
                <c:pt idx="132">
                  <c:v>0.0</c:v>
                </c:pt>
                <c:pt idx="133">
                  <c:v>0.0</c:v>
                </c:pt>
                <c:pt idx="134">
                  <c:v>0.0</c:v>
                </c:pt>
                <c:pt idx="135">
                  <c:v>0.2</c:v>
                </c:pt>
                <c:pt idx="136">
                  <c:v>0.0</c:v>
                </c:pt>
                <c:pt idx="137">
                  <c:v>0.4</c:v>
                </c:pt>
                <c:pt idx="138">
                  <c:v>0.0</c:v>
                </c:pt>
                <c:pt idx="139">
                  <c:v>6.6</c:v>
                </c:pt>
                <c:pt idx="140">
                  <c:v>0.0</c:v>
                </c:pt>
                <c:pt idx="141">
                  <c:v>5.3</c:v>
                </c:pt>
                <c:pt idx="142">
                  <c:v>0.0</c:v>
                </c:pt>
                <c:pt idx="143">
                  <c:v>6.7</c:v>
                </c:pt>
                <c:pt idx="144">
                  <c:v>0.0</c:v>
                </c:pt>
                <c:pt idx="145">
                  <c:v>0.6</c:v>
                </c:pt>
                <c:pt idx="146">
                  <c:v>0.0</c:v>
                </c:pt>
                <c:pt idx="147">
                  <c:v>9.6</c:v>
                </c:pt>
                <c:pt idx="148">
                  <c:v>0.0</c:v>
                </c:pt>
                <c:pt idx="149">
                  <c:v>0.0</c:v>
                </c:pt>
                <c:pt idx="150">
                  <c:v>0.0</c:v>
                </c:pt>
                <c:pt idx="151">
                  <c:v>0.0</c:v>
                </c:pt>
                <c:pt idx="152">
                  <c:v>0.3</c:v>
                </c:pt>
                <c:pt idx="153">
                  <c:v>0.0</c:v>
                </c:pt>
                <c:pt idx="154">
                  <c:v>0.3</c:v>
                </c:pt>
                <c:pt idx="155">
                  <c:v>0.0</c:v>
                </c:pt>
                <c:pt idx="156">
                  <c:v>7.2</c:v>
                </c:pt>
                <c:pt idx="157">
                  <c:v>0.0</c:v>
                </c:pt>
                <c:pt idx="158">
                  <c:v>7.0</c:v>
                </c:pt>
                <c:pt idx="159">
                  <c:v>0.0</c:v>
                </c:pt>
                <c:pt idx="160">
                  <c:v>0.0</c:v>
                </c:pt>
                <c:pt idx="161">
                  <c:v>0.0</c:v>
                </c:pt>
                <c:pt idx="162">
                  <c:v>0.0</c:v>
                </c:pt>
                <c:pt idx="163">
                  <c:v>0.3</c:v>
                </c:pt>
                <c:pt idx="164">
                  <c:v>0.0</c:v>
                </c:pt>
                <c:pt idx="165">
                  <c:v>0.3</c:v>
                </c:pt>
                <c:pt idx="166">
                  <c:v>0.0</c:v>
                </c:pt>
                <c:pt idx="167">
                  <c:v>5.9</c:v>
                </c:pt>
                <c:pt idx="168">
                  <c:v>0.0</c:v>
                </c:pt>
                <c:pt idx="169">
                  <c:v>6.7</c:v>
                </c:pt>
                <c:pt idx="170">
                  <c:v>0.0</c:v>
                </c:pt>
                <c:pt idx="171">
                  <c:v>0.6</c:v>
                </c:pt>
                <c:pt idx="172">
                  <c:v>0.0</c:v>
                </c:pt>
                <c:pt idx="173">
                  <c:v>0.0</c:v>
                </c:pt>
                <c:pt idx="174">
                  <c:v>35.8</c:v>
                </c:pt>
                <c:pt idx="175">
                  <c:v>0.0</c:v>
                </c:pt>
                <c:pt idx="176">
                  <c:v>0.3</c:v>
                </c:pt>
              </c:numCache>
            </c:numRef>
          </c:val>
          <c:smooth val="0"/>
        </c:ser>
        <c:ser>
          <c:idx val="3"/>
          <c:order val="3"/>
          <c:tx>
            <c:strRef>
              <c:f>Sheet1!$E$1</c:f>
              <c:strCache>
                <c:ptCount val="1"/>
                <c:pt idx="0">
                  <c:v>8591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Sheet1!$E$2:$E$178</c:f>
              <c:numCache>
                <c:formatCode>General</c:formatCode>
                <c:ptCount val="177"/>
                <c:pt idx="0">
                  <c:v>0.0</c:v>
                </c:pt>
                <c:pt idx="1">
                  <c:v>0.3</c:v>
                </c:pt>
                <c:pt idx="2">
                  <c:v>0.0</c:v>
                </c:pt>
                <c:pt idx="3">
                  <c:v>2.7</c:v>
                </c:pt>
                <c:pt idx="4">
                  <c:v>0.0</c:v>
                </c:pt>
                <c:pt idx="5">
                  <c:v>0.1</c:v>
                </c:pt>
                <c:pt idx="6">
                  <c:v>0.0</c:v>
                </c:pt>
                <c:pt idx="7">
                  <c:v>7.9</c:v>
                </c:pt>
                <c:pt idx="8">
                  <c:v>0.0</c:v>
                </c:pt>
                <c:pt idx="9">
                  <c:v>5.7</c:v>
                </c:pt>
                <c:pt idx="10">
                  <c:v>40.2</c:v>
                </c:pt>
                <c:pt idx="11">
                  <c:v>7.2</c:v>
                </c:pt>
                <c:pt idx="12">
                  <c:v>8.8</c:v>
                </c:pt>
                <c:pt idx="13">
                  <c:v>4.8</c:v>
                </c:pt>
                <c:pt idx="14">
                  <c:v>52.8</c:v>
                </c:pt>
                <c:pt idx="15">
                  <c:v>4.9</c:v>
                </c:pt>
                <c:pt idx="16">
                  <c:v>54.0</c:v>
                </c:pt>
                <c:pt idx="17">
                  <c:v>0.0</c:v>
                </c:pt>
                <c:pt idx="18">
                  <c:v>0.9</c:v>
                </c:pt>
                <c:pt idx="19">
                  <c:v>0.0</c:v>
                </c:pt>
                <c:pt idx="20">
                  <c:v>0.2</c:v>
                </c:pt>
                <c:pt idx="21">
                  <c:v>1.1</c:v>
                </c:pt>
                <c:pt idx="22">
                  <c:v>0.3</c:v>
                </c:pt>
                <c:pt idx="23">
                  <c:v>0.0</c:v>
                </c:pt>
                <c:pt idx="24">
                  <c:v>0.3</c:v>
                </c:pt>
                <c:pt idx="25">
                  <c:v>0.0</c:v>
                </c:pt>
                <c:pt idx="26">
                  <c:v>1.2</c:v>
                </c:pt>
                <c:pt idx="27">
                  <c:v>0.0</c:v>
                </c:pt>
                <c:pt idx="28">
                  <c:v>0.1</c:v>
                </c:pt>
                <c:pt idx="29">
                  <c:v>0.0</c:v>
                </c:pt>
                <c:pt idx="30">
                  <c:v>0.0</c:v>
                </c:pt>
                <c:pt idx="31">
                  <c:v>0.0</c:v>
                </c:pt>
                <c:pt idx="32">
                  <c:v>0.1</c:v>
                </c:pt>
                <c:pt idx="33">
                  <c:v>0.0</c:v>
                </c:pt>
                <c:pt idx="34">
                  <c:v>8.4</c:v>
                </c:pt>
                <c:pt idx="35">
                  <c:v>0.0</c:v>
                </c:pt>
                <c:pt idx="36">
                  <c:v>7.4</c:v>
                </c:pt>
                <c:pt idx="37">
                  <c:v>41.0</c:v>
                </c:pt>
                <c:pt idx="38">
                  <c:v>7.0</c:v>
                </c:pt>
                <c:pt idx="39">
                  <c:v>0.2</c:v>
                </c:pt>
                <c:pt idx="40">
                  <c:v>4.5</c:v>
                </c:pt>
                <c:pt idx="41">
                  <c:v>0.2</c:v>
                </c:pt>
                <c:pt idx="42">
                  <c:v>9.9</c:v>
                </c:pt>
                <c:pt idx="43">
                  <c:v>15.2</c:v>
                </c:pt>
                <c:pt idx="44">
                  <c:v>5.2</c:v>
                </c:pt>
                <c:pt idx="45">
                  <c:v>0.2</c:v>
                </c:pt>
                <c:pt idx="46">
                  <c:v>0.0</c:v>
                </c:pt>
                <c:pt idx="47">
                  <c:v>32.6</c:v>
                </c:pt>
                <c:pt idx="48">
                  <c:v>0.0</c:v>
                </c:pt>
                <c:pt idx="49">
                  <c:v>0.4</c:v>
                </c:pt>
                <c:pt idx="50">
                  <c:v>0.0</c:v>
                </c:pt>
                <c:pt idx="51">
                  <c:v>0.1</c:v>
                </c:pt>
                <c:pt idx="52">
                  <c:v>0.0</c:v>
                </c:pt>
                <c:pt idx="53">
                  <c:v>0.1</c:v>
                </c:pt>
                <c:pt idx="54">
                  <c:v>0.0</c:v>
                </c:pt>
                <c:pt idx="55">
                  <c:v>0.2</c:v>
                </c:pt>
                <c:pt idx="56">
                  <c:v>0.0</c:v>
                </c:pt>
                <c:pt idx="57">
                  <c:v>3.6</c:v>
                </c:pt>
                <c:pt idx="58">
                  <c:v>0.0</c:v>
                </c:pt>
                <c:pt idx="59">
                  <c:v>0.1</c:v>
                </c:pt>
                <c:pt idx="60">
                  <c:v>0.0</c:v>
                </c:pt>
                <c:pt idx="61">
                  <c:v>5.7</c:v>
                </c:pt>
                <c:pt idx="62">
                  <c:v>0.0</c:v>
                </c:pt>
                <c:pt idx="63">
                  <c:v>7.5</c:v>
                </c:pt>
                <c:pt idx="64">
                  <c:v>0.0</c:v>
                </c:pt>
                <c:pt idx="65">
                  <c:v>0.4</c:v>
                </c:pt>
                <c:pt idx="66">
                  <c:v>0.0</c:v>
                </c:pt>
                <c:pt idx="67">
                  <c:v>0.0</c:v>
                </c:pt>
                <c:pt idx="68">
                  <c:v>0.3</c:v>
                </c:pt>
                <c:pt idx="69">
                  <c:v>0.0</c:v>
                </c:pt>
                <c:pt idx="70">
                  <c:v>0.4</c:v>
                </c:pt>
                <c:pt idx="71">
                  <c:v>0.0</c:v>
                </c:pt>
                <c:pt idx="72">
                  <c:v>0.1</c:v>
                </c:pt>
                <c:pt idx="73">
                  <c:v>0.0</c:v>
                </c:pt>
                <c:pt idx="74">
                  <c:v>5.4</c:v>
                </c:pt>
                <c:pt idx="75">
                  <c:v>0.0</c:v>
                </c:pt>
                <c:pt idx="76">
                  <c:v>2.7</c:v>
                </c:pt>
                <c:pt idx="77">
                  <c:v>0.0</c:v>
                </c:pt>
                <c:pt idx="78">
                  <c:v>6.1</c:v>
                </c:pt>
                <c:pt idx="79">
                  <c:v>0.0</c:v>
                </c:pt>
                <c:pt idx="80">
                  <c:v>3.5</c:v>
                </c:pt>
                <c:pt idx="81">
                  <c:v>27.8</c:v>
                </c:pt>
                <c:pt idx="82">
                  <c:v>10.4</c:v>
                </c:pt>
                <c:pt idx="83">
                  <c:v>0.0</c:v>
                </c:pt>
                <c:pt idx="84">
                  <c:v>7.2</c:v>
                </c:pt>
                <c:pt idx="85">
                  <c:v>0.0</c:v>
                </c:pt>
                <c:pt idx="86">
                  <c:v>0.0</c:v>
                </c:pt>
                <c:pt idx="87">
                  <c:v>0.2</c:v>
                </c:pt>
                <c:pt idx="88">
                  <c:v>0.0</c:v>
                </c:pt>
                <c:pt idx="89">
                  <c:v>0.2</c:v>
                </c:pt>
                <c:pt idx="90">
                  <c:v>0.0</c:v>
                </c:pt>
                <c:pt idx="91">
                  <c:v>3.5</c:v>
                </c:pt>
                <c:pt idx="92">
                  <c:v>0.0</c:v>
                </c:pt>
                <c:pt idx="93">
                  <c:v>2.7</c:v>
                </c:pt>
                <c:pt idx="94">
                  <c:v>0.0</c:v>
                </c:pt>
                <c:pt idx="95">
                  <c:v>6.4</c:v>
                </c:pt>
                <c:pt idx="96">
                  <c:v>0.0</c:v>
                </c:pt>
                <c:pt idx="97">
                  <c:v>4.1</c:v>
                </c:pt>
                <c:pt idx="98">
                  <c:v>0.0</c:v>
                </c:pt>
                <c:pt idx="99">
                  <c:v>7.7</c:v>
                </c:pt>
                <c:pt idx="100">
                  <c:v>0.0</c:v>
                </c:pt>
                <c:pt idx="101">
                  <c:v>6.4</c:v>
                </c:pt>
                <c:pt idx="102">
                  <c:v>32.0</c:v>
                </c:pt>
                <c:pt idx="103">
                  <c:v>0.0</c:v>
                </c:pt>
                <c:pt idx="104">
                  <c:v>0.3</c:v>
                </c:pt>
                <c:pt idx="105">
                  <c:v>0.0</c:v>
                </c:pt>
                <c:pt idx="106">
                  <c:v>0.2</c:v>
                </c:pt>
                <c:pt idx="107">
                  <c:v>0.0</c:v>
                </c:pt>
                <c:pt idx="108">
                  <c:v>0.3</c:v>
                </c:pt>
                <c:pt idx="109">
                  <c:v>0.0</c:v>
                </c:pt>
                <c:pt idx="110">
                  <c:v>0.4</c:v>
                </c:pt>
                <c:pt idx="111">
                  <c:v>0.0</c:v>
                </c:pt>
                <c:pt idx="112">
                  <c:v>0.1</c:v>
                </c:pt>
                <c:pt idx="113">
                  <c:v>0.0</c:v>
                </c:pt>
                <c:pt idx="114">
                  <c:v>2.7</c:v>
                </c:pt>
                <c:pt idx="115">
                  <c:v>0.0</c:v>
                </c:pt>
                <c:pt idx="116">
                  <c:v>2.0</c:v>
                </c:pt>
                <c:pt idx="117">
                  <c:v>0.0</c:v>
                </c:pt>
                <c:pt idx="118">
                  <c:v>0.0</c:v>
                </c:pt>
                <c:pt idx="119">
                  <c:v>0.0</c:v>
                </c:pt>
                <c:pt idx="120">
                  <c:v>7.6</c:v>
                </c:pt>
                <c:pt idx="121">
                  <c:v>0.0</c:v>
                </c:pt>
                <c:pt idx="122">
                  <c:v>7.7</c:v>
                </c:pt>
                <c:pt idx="123">
                  <c:v>0.0</c:v>
                </c:pt>
                <c:pt idx="124">
                  <c:v>1.0</c:v>
                </c:pt>
                <c:pt idx="125">
                  <c:v>0.2</c:v>
                </c:pt>
                <c:pt idx="126">
                  <c:v>0.0</c:v>
                </c:pt>
                <c:pt idx="127">
                  <c:v>0.2</c:v>
                </c:pt>
                <c:pt idx="128">
                  <c:v>0.0</c:v>
                </c:pt>
                <c:pt idx="129">
                  <c:v>0.3</c:v>
                </c:pt>
                <c:pt idx="130">
                  <c:v>2.3</c:v>
                </c:pt>
                <c:pt idx="131">
                  <c:v>0.2</c:v>
                </c:pt>
                <c:pt idx="132">
                  <c:v>0.0</c:v>
                </c:pt>
                <c:pt idx="133">
                  <c:v>0.3</c:v>
                </c:pt>
                <c:pt idx="134">
                  <c:v>0.0</c:v>
                </c:pt>
                <c:pt idx="135">
                  <c:v>0.4</c:v>
                </c:pt>
                <c:pt idx="136">
                  <c:v>0.0</c:v>
                </c:pt>
                <c:pt idx="137">
                  <c:v>3.3</c:v>
                </c:pt>
                <c:pt idx="138">
                  <c:v>0.0</c:v>
                </c:pt>
                <c:pt idx="139">
                  <c:v>7.8</c:v>
                </c:pt>
                <c:pt idx="140">
                  <c:v>0.0</c:v>
                </c:pt>
                <c:pt idx="141">
                  <c:v>7.2</c:v>
                </c:pt>
                <c:pt idx="142">
                  <c:v>0.0</c:v>
                </c:pt>
                <c:pt idx="143">
                  <c:v>8.0</c:v>
                </c:pt>
                <c:pt idx="144">
                  <c:v>0.0</c:v>
                </c:pt>
                <c:pt idx="145">
                  <c:v>0.2</c:v>
                </c:pt>
                <c:pt idx="146">
                  <c:v>0.2</c:v>
                </c:pt>
                <c:pt idx="147">
                  <c:v>4.8</c:v>
                </c:pt>
                <c:pt idx="148">
                  <c:v>0.2</c:v>
                </c:pt>
                <c:pt idx="149">
                  <c:v>0.0</c:v>
                </c:pt>
                <c:pt idx="150">
                  <c:v>0.2</c:v>
                </c:pt>
                <c:pt idx="151">
                  <c:v>0.0</c:v>
                </c:pt>
                <c:pt idx="152">
                  <c:v>0.5</c:v>
                </c:pt>
                <c:pt idx="153">
                  <c:v>0.0</c:v>
                </c:pt>
                <c:pt idx="154">
                  <c:v>3.4</c:v>
                </c:pt>
                <c:pt idx="155">
                  <c:v>0.0</c:v>
                </c:pt>
                <c:pt idx="156">
                  <c:v>8.3</c:v>
                </c:pt>
                <c:pt idx="157">
                  <c:v>0.0</c:v>
                </c:pt>
                <c:pt idx="158">
                  <c:v>8.2</c:v>
                </c:pt>
                <c:pt idx="159">
                  <c:v>31.6</c:v>
                </c:pt>
                <c:pt idx="160">
                  <c:v>0.0</c:v>
                </c:pt>
                <c:pt idx="161">
                  <c:v>0.3</c:v>
                </c:pt>
                <c:pt idx="162">
                  <c:v>0.0</c:v>
                </c:pt>
                <c:pt idx="163">
                  <c:v>0.4</c:v>
                </c:pt>
                <c:pt idx="164">
                  <c:v>0.0</c:v>
                </c:pt>
                <c:pt idx="165">
                  <c:v>0.2</c:v>
                </c:pt>
                <c:pt idx="166">
                  <c:v>0.0</c:v>
                </c:pt>
                <c:pt idx="167">
                  <c:v>7.4</c:v>
                </c:pt>
                <c:pt idx="168">
                  <c:v>0.0</c:v>
                </c:pt>
                <c:pt idx="169">
                  <c:v>8.1</c:v>
                </c:pt>
                <c:pt idx="170">
                  <c:v>4.4</c:v>
                </c:pt>
                <c:pt idx="171">
                  <c:v>0.2</c:v>
                </c:pt>
                <c:pt idx="172">
                  <c:v>0.2</c:v>
                </c:pt>
                <c:pt idx="173">
                  <c:v>0.0</c:v>
                </c:pt>
                <c:pt idx="174">
                  <c:v>0.3</c:v>
                </c:pt>
                <c:pt idx="175">
                  <c:v>0.0</c:v>
                </c:pt>
                <c:pt idx="176">
                  <c:v>0.4</c:v>
                </c:pt>
              </c:numCache>
            </c:numRef>
          </c:val>
          <c:smooth val="0"/>
        </c:ser>
        <c:dLbls>
          <c:showLegendKey val="0"/>
          <c:showVal val="0"/>
          <c:showCatName val="0"/>
          <c:showSerName val="0"/>
          <c:showPercent val="0"/>
          <c:showBubbleSize val="0"/>
        </c:dLbls>
        <c:marker val="1"/>
        <c:smooth val="0"/>
        <c:axId val="2120854440"/>
        <c:axId val="2120859976"/>
      </c:lineChart>
      <c:catAx>
        <c:axId val="2120854440"/>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20859976"/>
        <c:crosses val="autoZero"/>
        <c:auto val="1"/>
        <c:lblAlgn val="ctr"/>
        <c:lblOffset val="100"/>
        <c:tickLblSkip val="7"/>
        <c:noMultiLvlLbl val="0"/>
      </c:catAx>
      <c:valAx>
        <c:axId val="2120859976"/>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overlay val="0"/>
        </c:title>
        <c:numFmt formatCode="General" sourceLinked="1"/>
        <c:majorTickMark val="none"/>
        <c:minorTickMark val="none"/>
        <c:tickLblPos val="nextTo"/>
        <c:crossAx val="2120854440"/>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overlay val="0"/>
    </c:title>
    <c:autoTitleDeleted val="0"/>
    <c:plotArea>
      <c:layout/>
      <c:lineChart>
        <c:grouping val="standard"/>
        <c:varyColors val="0"/>
        <c:ser>
          <c:idx val="0"/>
          <c:order val="0"/>
          <c:tx>
            <c:strRef>
              <c:f>Sheet1!$B$1</c:f>
              <c:strCache>
                <c:ptCount val="1"/>
                <c:pt idx="0">
                  <c:v>8590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2020.0</c:v>
                </c:pt>
                <c:pt idx="1">
                  <c:v>3000.0</c:v>
                </c:pt>
                <c:pt idx="2">
                  <c:v>3004.0</c:v>
                </c:pt>
                <c:pt idx="3">
                  <c:v>4260.0</c:v>
                </c:pt>
                <c:pt idx="4">
                  <c:v>4260.0</c:v>
                </c:pt>
                <c:pt idx="5">
                  <c:v>4532.0</c:v>
                </c:pt>
                <c:pt idx="6">
                  <c:v>4532.0</c:v>
                </c:pt>
                <c:pt idx="7">
                  <c:v>4780.0</c:v>
                </c:pt>
                <c:pt idx="8">
                  <c:v>4780.0</c:v>
                </c:pt>
                <c:pt idx="9">
                  <c:v>4956.0</c:v>
                </c:pt>
                <c:pt idx="10">
                  <c:v>4956.0</c:v>
                </c:pt>
                <c:pt idx="11">
                  <c:v>4960.0</c:v>
                </c:pt>
                <c:pt idx="12">
                  <c:v>5432.0</c:v>
                </c:pt>
                <c:pt idx="13">
                  <c:v>4972.0</c:v>
                </c:pt>
                <c:pt idx="14">
                  <c:v>5440.0</c:v>
                </c:pt>
                <c:pt idx="15">
                  <c:v>5336.0</c:v>
                </c:pt>
                <c:pt idx="16">
                  <c:v>5804.0</c:v>
                </c:pt>
                <c:pt idx="17">
                  <c:v>5528.0</c:v>
                </c:pt>
                <c:pt idx="18">
                  <c:v>5996.0</c:v>
                </c:pt>
                <c:pt idx="19">
                  <c:v>5732.0</c:v>
                </c:pt>
                <c:pt idx="20">
                  <c:v>6208.0</c:v>
                </c:pt>
                <c:pt idx="21">
                  <c:v>6324.0</c:v>
                </c:pt>
                <c:pt idx="22">
                  <c:v>7000.0</c:v>
                </c:pt>
                <c:pt idx="23">
                  <c:v>6544.0</c:v>
                </c:pt>
                <c:pt idx="24">
                  <c:v>7024.0</c:v>
                </c:pt>
                <c:pt idx="25">
                  <c:v>6560.0</c:v>
                </c:pt>
                <c:pt idx="26">
                  <c:v>7284.0</c:v>
                </c:pt>
                <c:pt idx="27">
                  <c:v>7280.0</c:v>
                </c:pt>
                <c:pt idx="28">
                  <c:v>7528.0</c:v>
                </c:pt>
                <c:pt idx="29">
                  <c:v>7528.0</c:v>
                </c:pt>
                <c:pt idx="30">
                  <c:v>7656.0</c:v>
                </c:pt>
                <c:pt idx="31">
                  <c:v>7812.0</c:v>
                </c:pt>
                <c:pt idx="32">
                  <c:v>8124.0</c:v>
                </c:pt>
                <c:pt idx="33">
                  <c:v>8124.0</c:v>
                </c:pt>
                <c:pt idx="34">
                  <c:v>8556.0</c:v>
                </c:pt>
                <c:pt idx="35">
                  <c:v>8560.0</c:v>
                </c:pt>
                <c:pt idx="36">
                  <c:v>8672.0</c:v>
                </c:pt>
                <c:pt idx="37">
                  <c:v>8672.0</c:v>
                </c:pt>
                <c:pt idx="38">
                  <c:v>9708.0</c:v>
                </c:pt>
                <c:pt idx="39">
                  <c:v>9708.0</c:v>
                </c:pt>
                <c:pt idx="40">
                  <c:v>9712.0</c:v>
                </c:pt>
                <c:pt idx="41">
                  <c:v>9712.0</c:v>
                </c:pt>
                <c:pt idx="42">
                  <c:v>10084.0</c:v>
                </c:pt>
                <c:pt idx="43">
                  <c:v>10084.0</c:v>
                </c:pt>
                <c:pt idx="44">
                  <c:v>10084.0</c:v>
                </c:pt>
                <c:pt idx="45">
                  <c:v>10084.0</c:v>
                </c:pt>
                <c:pt idx="46">
                  <c:v>10128.0</c:v>
                </c:pt>
                <c:pt idx="47">
                  <c:v>10132.0</c:v>
                </c:pt>
                <c:pt idx="48">
                  <c:v>10460.0</c:v>
                </c:pt>
                <c:pt idx="49">
                  <c:v>10456.0</c:v>
                </c:pt>
                <c:pt idx="50">
                  <c:v>10456.0</c:v>
                </c:pt>
                <c:pt idx="51">
                  <c:v>10460.0</c:v>
                </c:pt>
                <c:pt idx="52">
                  <c:v>10884.0</c:v>
                </c:pt>
                <c:pt idx="53">
                  <c:v>10880.0</c:v>
                </c:pt>
                <c:pt idx="54">
                  <c:v>10880.0</c:v>
                </c:pt>
                <c:pt idx="55">
                  <c:v>10884.0</c:v>
                </c:pt>
                <c:pt idx="56">
                  <c:v>10888.0</c:v>
                </c:pt>
                <c:pt idx="57">
                  <c:v>11348.0</c:v>
                </c:pt>
                <c:pt idx="58">
                  <c:v>11344.0</c:v>
                </c:pt>
                <c:pt idx="59">
                  <c:v>11348.0</c:v>
                </c:pt>
                <c:pt idx="60">
                  <c:v>11348.0</c:v>
                </c:pt>
                <c:pt idx="61">
                  <c:v>11908.0</c:v>
                </c:pt>
                <c:pt idx="62">
                  <c:v>11924.0</c:v>
                </c:pt>
                <c:pt idx="63">
                  <c:v>11928.0</c:v>
                </c:pt>
                <c:pt idx="64">
                  <c:v>11936.0</c:v>
                </c:pt>
                <c:pt idx="65">
                  <c:v>11932.0</c:v>
                </c:pt>
                <c:pt idx="66">
                  <c:v>11928.0</c:v>
                </c:pt>
                <c:pt idx="67">
                  <c:v>11928.0</c:v>
                </c:pt>
                <c:pt idx="68">
                  <c:v>12928.0</c:v>
                </c:pt>
                <c:pt idx="69">
                  <c:v>12928.0</c:v>
                </c:pt>
                <c:pt idx="70">
                  <c:v>12928.0</c:v>
                </c:pt>
                <c:pt idx="71">
                  <c:v>12928.0</c:v>
                </c:pt>
                <c:pt idx="72">
                  <c:v>12928.0</c:v>
                </c:pt>
                <c:pt idx="73">
                  <c:v>12932.0</c:v>
                </c:pt>
                <c:pt idx="74">
                  <c:v>14936.0</c:v>
                </c:pt>
                <c:pt idx="75">
                  <c:v>14936.0</c:v>
                </c:pt>
                <c:pt idx="76">
                  <c:v>14936.0</c:v>
                </c:pt>
                <c:pt idx="77">
                  <c:v>14932.0</c:v>
                </c:pt>
                <c:pt idx="78">
                  <c:v>14928.0</c:v>
                </c:pt>
                <c:pt idx="79">
                  <c:v>14928.0</c:v>
                </c:pt>
                <c:pt idx="80">
                  <c:v>15928.0</c:v>
                </c:pt>
                <c:pt idx="81">
                  <c:v>15932.0</c:v>
                </c:pt>
                <c:pt idx="82">
                  <c:v>15936.0</c:v>
                </c:pt>
                <c:pt idx="83">
                  <c:v>15932.0</c:v>
                </c:pt>
                <c:pt idx="84">
                  <c:v>15928.0</c:v>
                </c:pt>
                <c:pt idx="85">
                  <c:v>15928.0</c:v>
                </c:pt>
                <c:pt idx="86">
                  <c:v>15928.0</c:v>
                </c:pt>
                <c:pt idx="87">
                  <c:v>15928.0</c:v>
                </c:pt>
                <c:pt idx="88">
                  <c:v>15928.0</c:v>
                </c:pt>
                <c:pt idx="89">
                  <c:v>15928.0</c:v>
                </c:pt>
                <c:pt idx="90">
                  <c:v>15928.0</c:v>
                </c:pt>
                <c:pt idx="91">
                  <c:v>15928.0</c:v>
                </c:pt>
                <c:pt idx="92">
                  <c:v>15928.0</c:v>
                </c:pt>
                <c:pt idx="93">
                  <c:v>15928.0</c:v>
                </c:pt>
                <c:pt idx="94">
                  <c:v>15928.0</c:v>
                </c:pt>
                <c:pt idx="95">
                  <c:v>15928.0</c:v>
                </c:pt>
                <c:pt idx="96">
                  <c:v>15928.0</c:v>
                </c:pt>
                <c:pt idx="97">
                  <c:v>15928.0</c:v>
                </c:pt>
                <c:pt idx="98">
                  <c:v>15928.0</c:v>
                </c:pt>
                <c:pt idx="99">
                  <c:v>15928.0</c:v>
                </c:pt>
                <c:pt idx="100">
                  <c:v>16928.0</c:v>
                </c:pt>
                <c:pt idx="101">
                  <c:v>16928.0</c:v>
                </c:pt>
                <c:pt idx="102">
                  <c:v>16928.0</c:v>
                </c:pt>
                <c:pt idx="103">
                  <c:v>16928.0</c:v>
                </c:pt>
                <c:pt idx="104">
                  <c:v>16928.0</c:v>
                </c:pt>
                <c:pt idx="105">
                  <c:v>16928.0</c:v>
                </c:pt>
                <c:pt idx="106">
                  <c:v>16928.0</c:v>
                </c:pt>
                <c:pt idx="107">
                  <c:v>17932.0</c:v>
                </c:pt>
                <c:pt idx="108">
                  <c:v>17936.0</c:v>
                </c:pt>
                <c:pt idx="109">
                  <c:v>17936.0</c:v>
                </c:pt>
                <c:pt idx="110">
                  <c:v>17936.0</c:v>
                </c:pt>
                <c:pt idx="111">
                  <c:v>17936.0</c:v>
                </c:pt>
                <c:pt idx="112">
                  <c:v>17936.0</c:v>
                </c:pt>
                <c:pt idx="113">
                  <c:v>18936.0</c:v>
                </c:pt>
                <c:pt idx="114">
                  <c:v>18936.0</c:v>
                </c:pt>
                <c:pt idx="115">
                  <c:v>18936.0</c:v>
                </c:pt>
                <c:pt idx="116">
                  <c:v>18936.0</c:v>
                </c:pt>
                <c:pt idx="117">
                  <c:v>18932.0</c:v>
                </c:pt>
                <c:pt idx="118">
                  <c:v>18928.0</c:v>
                </c:pt>
                <c:pt idx="119">
                  <c:v>18928.0</c:v>
                </c:pt>
                <c:pt idx="120">
                  <c:v>18928.0</c:v>
                </c:pt>
                <c:pt idx="121">
                  <c:v>19928.0</c:v>
                </c:pt>
                <c:pt idx="122">
                  <c:v>19928.0</c:v>
                </c:pt>
                <c:pt idx="123">
                  <c:v>19928.0</c:v>
                </c:pt>
                <c:pt idx="124">
                  <c:v>19928.0</c:v>
                </c:pt>
                <c:pt idx="125">
                  <c:v>19932.0</c:v>
                </c:pt>
                <c:pt idx="126">
                  <c:v>19936.0</c:v>
                </c:pt>
                <c:pt idx="127">
                  <c:v>19936.0</c:v>
                </c:pt>
                <c:pt idx="128">
                  <c:v>19936.0</c:v>
                </c:pt>
                <c:pt idx="129">
                  <c:v>19940.0</c:v>
                </c:pt>
                <c:pt idx="130">
                  <c:v>19944.0</c:v>
                </c:pt>
                <c:pt idx="131">
                  <c:v>20936.0</c:v>
                </c:pt>
                <c:pt idx="132">
                  <c:v>21928.0</c:v>
                </c:pt>
                <c:pt idx="133">
                  <c:v>21932.0</c:v>
                </c:pt>
                <c:pt idx="134">
                  <c:v>21936.0</c:v>
                </c:pt>
                <c:pt idx="135">
                  <c:v>21936.0</c:v>
                </c:pt>
                <c:pt idx="136">
                  <c:v>22936.0</c:v>
                </c:pt>
                <c:pt idx="137">
                  <c:v>22932.0</c:v>
                </c:pt>
                <c:pt idx="138">
                  <c:v>22928.0</c:v>
                </c:pt>
                <c:pt idx="139">
                  <c:v>22928.0</c:v>
                </c:pt>
                <c:pt idx="140">
                  <c:v>22928.0</c:v>
                </c:pt>
                <c:pt idx="141">
                  <c:v>22928.0</c:v>
                </c:pt>
                <c:pt idx="142">
                  <c:v>22928.0</c:v>
                </c:pt>
                <c:pt idx="143">
                  <c:v>22932.0</c:v>
                </c:pt>
                <c:pt idx="144">
                  <c:v>22936.0</c:v>
                </c:pt>
                <c:pt idx="145">
                  <c:v>22932.0</c:v>
                </c:pt>
                <c:pt idx="146">
                  <c:v>24928.0</c:v>
                </c:pt>
                <c:pt idx="147">
                  <c:v>24928.0</c:v>
                </c:pt>
                <c:pt idx="148">
                  <c:v>26928.0</c:v>
                </c:pt>
                <c:pt idx="149">
                  <c:v>26928.0</c:v>
                </c:pt>
                <c:pt idx="150">
                  <c:v>26928.0</c:v>
                </c:pt>
                <c:pt idx="151">
                  <c:v>26928.0</c:v>
                </c:pt>
                <c:pt idx="152">
                  <c:v>26928.0</c:v>
                </c:pt>
                <c:pt idx="153">
                  <c:v>26932.0</c:v>
                </c:pt>
                <c:pt idx="154">
                  <c:v>26936.0</c:v>
                </c:pt>
                <c:pt idx="155">
                  <c:v>26932.0</c:v>
                </c:pt>
                <c:pt idx="156">
                  <c:v>26928.0</c:v>
                </c:pt>
                <c:pt idx="157">
                  <c:v>26928.0</c:v>
                </c:pt>
                <c:pt idx="158">
                  <c:v>26928.0</c:v>
                </c:pt>
                <c:pt idx="159">
                  <c:v>26932.0</c:v>
                </c:pt>
                <c:pt idx="160">
                  <c:v>27936.0</c:v>
                </c:pt>
                <c:pt idx="161">
                  <c:v>27936.0</c:v>
                </c:pt>
                <c:pt idx="162">
                  <c:v>27936.0</c:v>
                </c:pt>
                <c:pt idx="163">
                  <c:v>27932.0</c:v>
                </c:pt>
                <c:pt idx="164">
                  <c:v>27928.0</c:v>
                </c:pt>
                <c:pt idx="165">
                  <c:v>27932.0</c:v>
                </c:pt>
                <c:pt idx="166">
                  <c:v>27936.0</c:v>
                </c:pt>
                <c:pt idx="167">
                  <c:v>27932.0</c:v>
                </c:pt>
                <c:pt idx="168">
                  <c:v>27928.0</c:v>
                </c:pt>
                <c:pt idx="169">
                  <c:v>27928.0</c:v>
                </c:pt>
                <c:pt idx="170">
                  <c:v>27928.0</c:v>
                </c:pt>
                <c:pt idx="171">
                  <c:v>27928.0</c:v>
                </c:pt>
                <c:pt idx="172">
                  <c:v>27928.0</c:v>
                </c:pt>
                <c:pt idx="173">
                  <c:v>27460.0</c:v>
                </c:pt>
                <c:pt idx="174">
                  <c:v>26992.0</c:v>
                </c:pt>
                <c:pt idx="175">
                  <c:v>26992.0</c:v>
                </c:pt>
                <c:pt idx="176">
                  <c:v>26992.0</c:v>
                </c:pt>
              </c:numCache>
            </c:numRef>
          </c:val>
          <c:smooth val="0"/>
        </c:ser>
        <c:ser>
          <c:idx val="1"/>
          <c:order val="1"/>
          <c:tx>
            <c:strRef>
              <c:f>Sheet1!$C$1</c:f>
              <c:strCache>
                <c:ptCount val="1"/>
                <c:pt idx="0">
                  <c:v>8591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2020.0</c:v>
                </c:pt>
                <c:pt idx="1">
                  <c:v>2064.0</c:v>
                </c:pt>
                <c:pt idx="2">
                  <c:v>2068.0</c:v>
                </c:pt>
                <c:pt idx="3">
                  <c:v>3728.0</c:v>
                </c:pt>
                <c:pt idx="4">
                  <c:v>3732.0</c:v>
                </c:pt>
                <c:pt idx="5">
                  <c:v>4324.0</c:v>
                </c:pt>
                <c:pt idx="6">
                  <c:v>4324.0</c:v>
                </c:pt>
                <c:pt idx="7">
                  <c:v>3648.0</c:v>
                </c:pt>
                <c:pt idx="8">
                  <c:v>3648.0</c:v>
                </c:pt>
                <c:pt idx="9">
                  <c:v>4608.0</c:v>
                </c:pt>
                <c:pt idx="10">
                  <c:v>5076.0</c:v>
                </c:pt>
                <c:pt idx="11">
                  <c:v>4952.0</c:v>
                </c:pt>
                <c:pt idx="12">
                  <c:v>5424.0</c:v>
                </c:pt>
                <c:pt idx="13">
                  <c:v>5000.0</c:v>
                </c:pt>
                <c:pt idx="14">
                  <c:v>5000.0</c:v>
                </c:pt>
                <c:pt idx="15">
                  <c:v>5720.0</c:v>
                </c:pt>
                <c:pt idx="16">
                  <c:v>6212.0</c:v>
                </c:pt>
                <c:pt idx="17">
                  <c:v>5632.0</c:v>
                </c:pt>
                <c:pt idx="18">
                  <c:v>5632.0</c:v>
                </c:pt>
                <c:pt idx="19">
                  <c:v>6504.0</c:v>
                </c:pt>
                <c:pt idx="20">
                  <c:v>6980.0</c:v>
                </c:pt>
                <c:pt idx="21">
                  <c:v>6168.0</c:v>
                </c:pt>
                <c:pt idx="22">
                  <c:v>7104.0</c:v>
                </c:pt>
                <c:pt idx="23">
                  <c:v>7584.0</c:v>
                </c:pt>
                <c:pt idx="24">
                  <c:v>8072.0</c:v>
                </c:pt>
                <c:pt idx="25">
                  <c:v>7128.0</c:v>
                </c:pt>
                <c:pt idx="26">
                  <c:v>7444.0</c:v>
                </c:pt>
                <c:pt idx="27">
                  <c:v>7916.0</c:v>
                </c:pt>
                <c:pt idx="28">
                  <c:v>8668.0</c:v>
                </c:pt>
                <c:pt idx="29">
                  <c:v>8244.0</c:v>
                </c:pt>
                <c:pt idx="30">
                  <c:v>8060.0</c:v>
                </c:pt>
                <c:pt idx="31">
                  <c:v>8528.0</c:v>
                </c:pt>
                <c:pt idx="32">
                  <c:v>9240.0</c:v>
                </c:pt>
                <c:pt idx="33">
                  <c:v>8836.0</c:v>
                </c:pt>
                <c:pt idx="34">
                  <c:v>9260.0</c:v>
                </c:pt>
                <c:pt idx="35">
                  <c:v>9728.0</c:v>
                </c:pt>
                <c:pt idx="36">
                  <c:v>10272.0</c:v>
                </c:pt>
                <c:pt idx="37">
                  <c:v>9804.0</c:v>
                </c:pt>
                <c:pt idx="38">
                  <c:v>9512.0</c:v>
                </c:pt>
                <c:pt idx="39">
                  <c:v>9980.0</c:v>
                </c:pt>
                <c:pt idx="40">
                  <c:v>10468.0</c:v>
                </c:pt>
                <c:pt idx="41">
                  <c:v>10048.0</c:v>
                </c:pt>
                <c:pt idx="42">
                  <c:v>11220.0</c:v>
                </c:pt>
                <c:pt idx="43">
                  <c:v>11708.0</c:v>
                </c:pt>
                <c:pt idx="44">
                  <c:v>12176.0</c:v>
                </c:pt>
                <c:pt idx="45">
                  <c:v>11708.0</c:v>
                </c:pt>
                <c:pt idx="46">
                  <c:v>11240.0</c:v>
                </c:pt>
                <c:pt idx="47">
                  <c:v>11712.0</c:v>
                </c:pt>
                <c:pt idx="48">
                  <c:v>12184.0</c:v>
                </c:pt>
                <c:pt idx="49">
                  <c:v>11712.0</c:v>
                </c:pt>
                <c:pt idx="50">
                  <c:v>11240.0</c:v>
                </c:pt>
                <c:pt idx="51">
                  <c:v>11708.0</c:v>
                </c:pt>
                <c:pt idx="52">
                  <c:v>12176.0</c:v>
                </c:pt>
                <c:pt idx="53">
                  <c:v>12176.0</c:v>
                </c:pt>
                <c:pt idx="54">
                  <c:v>13176.0</c:v>
                </c:pt>
                <c:pt idx="55">
                  <c:v>12708.0</c:v>
                </c:pt>
                <c:pt idx="56">
                  <c:v>12240.0</c:v>
                </c:pt>
                <c:pt idx="57">
                  <c:v>12708.0</c:v>
                </c:pt>
                <c:pt idx="58">
                  <c:v>13200.0</c:v>
                </c:pt>
                <c:pt idx="59">
                  <c:v>12732.0</c:v>
                </c:pt>
                <c:pt idx="60">
                  <c:v>12272.0</c:v>
                </c:pt>
                <c:pt idx="61">
                  <c:v>12740.0</c:v>
                </c:pt>
                <c:pt idx="62">
                  <c:v>14232.0</c:v>
                </c:pt>
                <c:pt idx="63">
                  <c:v>13764.0</c:v>
                </c:pt>
                <c:pt idx="64">
                  <c:v>13312.0</c:v>
                </c:pt>
                <c:pt idx="65">
                  <c:v>13780.0</c:v>
                </c:pt>
                <c:pt idx="66">
                  <c:v>14256.0</c:v>
                </c:pt>
                <c:pt idx="67">
                  <c:v>13788.0</c:v>
                </c:pt>
                <c:pt idx="68">
                  <c:v>14368.0</c:v>
                </c:pt>
                <c:pt idx="69">
                  <c:v>14840.0</c:v>
                </c:pt>
                <c:pt idx="70">
                  <c:v>16320.0</c:v>
                </c:pt>
                <c:pt idx="71">
                  <c:v>15848.0</c:v>
                </c:pt>
                <c:pt idx="72">
                  <c:v>15392.0</c:v>
                </c:pt>
                <c:pt idx="73">
                  <c:v>15860.0</c:v>
                </c:pt>
                <c:pt idx="74">
                  <c:v>16352.0</c:v>
                </c:pt>
                <c:pt idx="75">
                  <c:v>15884.0</c:v>
                </c:pt>
                <c:pt idx="76">
                  <c:v>16416.0</c:v>
                </c:pt>
                <c:pt idx="77">
                  <c:v>16884.0</c:v>
                </c:pt>
                <c:pt idx="78">
                  <c:v>18352.0</c:v>
                </c:pt>
                <c:pt idx="79">
                  <c:v>17884.0</c:v>
                </c:pt>
                <c:pt idx="80">
                  <c:v>18416.0</c:v>
                </c:pt>
                <c:pt idx="81">
                  <c:v>18888.0</c:v>
                </c:pt>
                <c:pt idx="82">
                  <c:v>19360.0</c:v>
                </c:pt>
                <c:pt idx="83">
                  <c:v>18888.0</c:v>
                </c:pt>
                <c:pt idx="84">
                  <c:v>18416.0</c:v>
                </c:pt>
                <c:pt idx="85">
                  <c:v>18884.0</c:v>
                </c:pt>
                <c:pt idx="86">
                  <c:v>19352.0</c:v>
                </c:pt>
                <c:pt idx="87">
                  <c:v>18884.0</c:v>
                </c:pt>
                <c:pt idx="88">
                  <c:v>18416.0</c:v>
                </c:pt>
                <c:pt idx="89">
                  <c:v>18884.0</c:v>
                </c:pt>
                <c:pt idx="90">
                  <c:v>19352.0</c:v>
                </c:pt>
                <c:pt idx="91">
                  <c:v>18884.0</c:v>
                </c:pt>
                <c:pt idx="92">
                  <c:v>18416.0</c:v>
                </c:pt>
                <c:pt idx="93">
                  <c:v>18848.0</c:v>
                </c:pt>
                <c:pt idx="94">
                  <c:v>20368.0</c:v>
                </c:pt>
                <c:pt idx="95">
                  <c:v>20368.0</c:v>
                </c:pt>
                <c:pt idx="96">
                  <c:v>19416.0</c:v>
                </c:pt>
                <c:pt idx="97">
                  <c:v>19888.0</c:v>
                </c:pt>
                <c:pt idx="98">
                  <c:v>20360.0</c:v>
                </c:pt>
                <c:pt idx="99">
                  <c:v>19888.0</c:v>
                </c:pt>
                <c:pt idx="100">
                  <c:v>20416.0</c:v>
                </c:pt>
                <c:pt idx="101">
                  <c:v>20884.0</c:v>
                </c:pt>
                <c:pt idx="102">
                  <c:v>21352.0</c:v>
                </c:pt>
                <c:pt idx="103">
                  <c:v>20884.0</c:v>
                </c:pt>
                <c:pt idx="104">
                  <c:v>20416.0</c:v>
                </c:pt>
                <c:pt idx="105">
                  <c:v>20884.0</c:v>
                </c:pt>
                <c:pt idx="106">
                  <c:v>21352.0</c:v>
                </c:pt>
                <c:pt idx="107">
                  <c:v>20884.0</c:v>
                </c:pt>
                <c:pt idx="108">
                  <c:v>20416.0</c:v>
                </c:pt>
                <c:pt idx="109">
                  <c:v>20884.0</c:v>
                </c:pt>
                <c:pt idx="110">
                  <c:v>21352.0</c:v>
                </c:pt>
                <c:pt idx="111">
                  <c:v>21884.0</c:v>
                </c:pt>
                <c:pt idx="112">
                  <c:v>21416.0</c:v>
                </c:pt>
                <c:pt idx="113">
                  <c:v>22884.0</c:v>
                </c:pt>
                <c:pt idx="114">
                  <c:v>23352.0</c:v>
                </c:pt>
                <c:pt idx="115">
                  <c:v>22884.0</c:v>
                </c:pt>
                <c:pt idx="116">
                  <c:v>22416.0</c:v>
                </c:pt>
                <c:pt idx="117">
                  <c:v>22416.0</c:v>
                </c:pt>
                <c:pt idx="118">
                  <c:v>22416.0</c:v>
                </c:pt>
                <c:pt idx="119">
                  <c:v>22884.0</c:v>
                </c:pt>
                <c:pt idx="120">
                  <c:v>23352.0</c:v>
                </c:pt>
                <c:pt idx="121">
                  <c:v>22884.0</c:v>
                </c:pt>
                <c:pt idx="122">
                  <c:v>22416.0</c:v>
                </c:pt>
                <c:pt idx="123">
                  <c:v>23416.0</c:v>
                </c:pt>
                <c:pt idx="124">
                  <c:v>23416.0</c:v>
                </c:pt>
                <c:pt idx="125">
                  <c:v>24884.0</c:v>
                </c:pt>
                <c:pt idx="126">
                  <c:v>25352.0</c:v>
                </c:pt>
                <c:pt idx="127">
                  <c:v>25884.0</c:v>
                </c:pt>
                <c:pt idx="128">
                  <c:v>25416.0</c:v>
                </c:pt>
                <c:pt idx="129">
                  <c:v>25416.0</c:v>
                </c:pt>
                <c:pt idx="130">
                  <c:v>25416.0</c:v>
                </c:pt>
                <c:pt idx="131">
                  <c:v>25884.0</c:v>
                </c:pt>
                <c:pt idx="132">
                  <c:v>27352.0</c:v>
                </c:pt>
                <c:pt idx="133">
                  <c:v>26884.0</c:v>
                </c:pt>
                <c:pt idx="134">
                  <c:v>26416.0</c:v>
                </c:pt>
                <c:pt idx="135">
                  <c:v>26416.0</c:v>
                </c:pt>
                <c:pt idx="136">
                  <c:v>26416.0</c:v>
                </c:pt>
                <c:pt idx="137">
                  <c:v>26884.0</c:v>
                </c:pt>
                <c:pt idx="138">
                  <c:v>28352.0</c:v>
                </c:pt>
                <c:pt idx="139">
                  <c:v>27884.0</c:v>
                </c:pt>
                <c:pt idx="140">
                  <c:v>27416.0</c:v>
                </c:pt>
                <c:pt idx="141">
                  <c:v>27416.0</c:v>
                </c:pt>
                <c:pt idx="142">
                  <c:v>27416.0</c:v>
                </c:pt>
                <c:pt idx="143">
                  <c:v>27884.0</c:v>
                </c:pt>
                <c:pt idx="144">
                  <c:v>28352.0</c:v>
                </c:pt>
                <c:pt idx="145">
                  <c:v>27884.0</c:v>
                </c:pt>
                <c:pt idx="146">
                  <c:v>27416.0</c:v>
                </c:pt>
                <c:pt idx="147">
                  <c:v>27416.0</c:v>
                </c:pt>
                <c:pt idx="148">
                  <c:v>27416.0</c:v>
                </c:pt>
                <c:pt idx="149">
                  <c:v>27884.0</c:v>
                </c:pt>
                <c:pt idx="150">
                  <c:v>28352.0</c:v>
                </c:pt>
                <c:pt idx="151">
                  <c:v>27884.0</c:v>
                </c:pt>
                <c:pt idx="152">
                  <c:v>28416.0</c:v>
                </c:pt>
                <c:pt idx="153">
                  <c:v>28416.0</c:v>
                </c:pt>
                <c:pt idx="154">
                  <c:v>30416.0</c:v>
                </c:pt>
                <c:pt idx="155">
                  <c:v>30888.0</c:v>
                </c:pt>
                <c:pt idx="156">
                  <c:v>32360.0</c:v>
                </c:pt>
                <c:pt idx="157">
                  <c:v>32888.0</c:v>
                </c:pt>
                <c:pt idx="158">
                  <c:v>33416.0</c:v>
                </c:pt>
                <c:pt idx="159">
                  <c:v>33416.0</c:v>
                </c:pt>
                <c:pt idx="160">
                  <c:v>33416.0</c:v>
                </c:pt>
                <c:pt idx="161">
                  <c:v>33884.0</c:v>
                </c:pt>
                <c:pt idx="162">
                  <c:v>34352.0</c:v>
                </c:pt>
                <c:pt idx="163">
                  <c:v>33884.0</c:v>
                </c:pt>
                <c:pt idx="164">
                  <c:v>33416.0</c:v>
                </c:pt>
                <c:pt idx="165">
                  <c:v>33416.0</c:v>
                </c:pt>
                <c:pt idx="166">
                  <c:v>33416.0</c:v>
                </c:pt>
                <c:pt idx="167">
                  <c:v>33888.0</c:v>
                </c:pt>
                <c:pt idx="168">
                  <c:v>34360.0</c:v>
                </c:pt>
                <c:pt idx="169">
                  <c:v>33888.0</c:v>
                </c:pt>
                <c:pt idx="170">
                  <c:v>33416.0</c:v>
                </c:pt>
                <c:pt idx="171">
                  <c:v>33416.0</c:v>
                </c:pt>
                <c:pt idx="172">
                  <c:v>33416.0</c:v>
                </c:pt>
                <c:pt idx="173">
                  <c:v>33888.0</c:v>
                </c:pt>
                <c:pt idx="174">
                  <c:v>34360.0</c:v>
                </c:pt>
                <c:pt idx="175">
                  <c:v>34356.0</c:v>
                </c:pt>
                <c:pt idx="176">
                  <c:v>34352.0</c:v>
                </c:pt>
              </c:numCache>
            </c:numRef>
          </c:val>
          <c:smooth val="0"/>
        </c:ser>
        <c:ser>
          <c:idx val="2"/>
          <c:order val="2"/>
          <c:tx>
            <c:strRef>
              <c:f>Sheet1!$D$1</c:f>
              <c:strCache>
                <c:ptCount val="1"/>
                <c:pt idx="0">
                  <c:v>8590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Sheet1!$D$2:$D$178</c:f>
              <c:numCache>
                <c:formatCode>General</c:formatCode>
                <c:ptCount val="177"/>
                <c:pt idx="0">
                  <c:v>4032.0</c:v>
                </c:pt>
                <c:pt idx="1">
                  <c:v>3792.0</c:v>
                </c:pt>
                <c:pt idx="2">
                  <c:v>5056.0</c:v>
                </c:pt>
                <c:pt idx="3">
                  <c:v>5044.0</c:v>
                </c:pt>
                <c:pt idx="4">
                  <c:v>5700.0</c:v>
                </c:pt>
                <c:pt idx="5">
                  <c:v>4712.0</c:v>
                </c:pt>
                <c:pt idx="6">
                  <c:v>5736.0</c:v>
                </c:pt>
                <c:pt idx="7">
                  <c:v>9252.0</c:v>
                </c:pt>
                <c:pt idx="8">
                  <c:v>5848.0</c:v>
                </c:pt>
                <c:pt idx="9">
                  <c:v>4280.0</c:v>
                </c:pt>
                <c:pt idx="10">
                  <c:v>6284.0</c:v>
                </c:pt>
                <c:pt idx="11">
                  <c:v>5456.0</c:v>
                </c:pt>
                <c:pt idx="12">
                  <c:v>6440.0</c:v>
                </c:pt>
                <c:pt idx="13">
                  <c:v>5568.0</c:v>
                </c:pt>
                <c:pt idx="14">
                  <c:v>6544.0</c:v>
                </c:pt>
                <c:pt idx="15">
                  <c:v>5916.0</c:v>
                </c:pt>
                <c:pt idx="16">
                  <c:v>6892.0</c:v>
                </c:pt>
                <c:pt idx="17">
                  <c:v>6164.0</c:v>
                </c:pt>
                <c:pt idx="18">
                  <c:v>7900.0</c:v>
                </c:pt>
                <c:pt idx="19">
                  <c:v>6684.0</c:v>
                </c:pt>
                <c:pt idx="20">
                  <c:v>7660.0</c:v>
                </c:pt>
                <c:pt idx="21">
                  <c:v>6776.0</c:v>
                </c:pt>
                <c:pt idx="22">
                  <c:v>7780.0</c:v>
                </c:pt>
                <c:pt idx="23">
                  <c:v>8080.0</c:v>
                </c:pt>
                <c:pt idx="24">
                  <c:v>12608.0</c:v>
                </c:pt>
                <c:pt idx="25">
                  <c:v>8104.0</c:v>
                </c:pt>
                <c:pt idx="26">
                  <c:v>7116.0</c:v>
                </c:pt>
                <c:pt idx="27">
                  <c:v>8288.0</c:v>
                </c:pt>
                <c:pt idx="28">
                  <c:v>7308.0</c:v>
                </c:pt>
                <c:pt idx="29">
                  <c:v>8492.0</c:v>
                </c:pt>
                <c:pt idx="30">
                  <c:v>21132.0</c:v>
                </c:pt>
                <c:pt idx="31">
                  <c:v>8700.0</c:v>
                </c:pt>
                <c:pt idx="32">
                  <c:v>7724.0</c:v>
                </c:pt>
                <c:pt idx="33">
                  <c:v>9328.0</c:v>
                </c:pt>
                <c:pt idx="34">
                  <c:v>14544.0</c:v>
                </c:pt>
                <c:pt idx="35">
                  <c:v>9392.0</c:v>
                </c:pt>
                <c:pt idx="36">
                  <c:v>9252.0</c:v>
                </c:pt>
                <c:pt idx="37">
                  <c:v>10244.0</c:v>
                </c:pt>
                <c:pt idx="38">
                  <c:v>9548.0</c:v>
                </c:pt>
                <c:pt idx="39">
                  <c:v>10620.0</c:v>
                </c:pt>
                <c:pt idx="40">
                  <c:v>9604.0</c:v>
                </c:pt>
                <c:pt idx="41">
                  <c:v>10592.0</c:v>
                </c:pt>
                <c:pt idx="42">
                  <c:v>9616.0</c:v>
                </c:pt>
                <c:pt idx="43">
                  <c:v>10596.0</c:v>
                </c:pt>
                <c:pt idx="44">
                  <c:v>9876.0</c:v>
                </c:pt>
                <c:pt idx="45">
                  <c:v>10884.0</c:v>
                </c:pt>
                <c:pt idx="46">
                  <c:v>10040.0</c:v>
                </c:pt>
                <c:pt idx="47">
                  <c:v>11020.0</c:v>
                </c:pt>
                <c:pt idx="48">
                  <c:v>10980.0</c:v>
                </c:pt>
                <c:pt idx="49">
                  <c:v>10312.0</c:v>
                </c:pt>
                <c:pt idx="50">
                  <c:v>11336.0</c:v>
                </c:pt>
                <c:pt idx="51">
                  <c:v>10352.0</c:v>
                </c:pt>
                <c:pt idx="52">
                  <c:v>11584.0</c:v>
                </c:pt>
                <c:pt idx="53">
                  <c:v>10612.0</c:v>
                </c:pt>
                <c:pt idx="54">
                  <c:v>11640.0</c:v>
                </c:pt>
                <c:pt idx="55">
                  <c:v>10960.0</c:v>
                </c:pt>
                <c:pt idx="56">
                  <c:v>12036.0</c:v>
                </c:pt>
                <c:pt idx="57">
                  <c:v>11056.0</c:v>
                </c:pt>
                <c:pt idx="58">
                  <c:v>12380.0</c:v>
                </c:pt>
                <c:pt idx="59">
                  <c:v>11408.0</c:v>
                </c:pt>
                <c:pt idx="60">
                  <c:v>12364.0</c:v>
                </c:pt>
                <c:pt idx="61">
                  <c:v>14256.0</c:v>
                </c:pt>
                <c:pt idx="62">
                  <c:v>12876.0</c:v>
                </c:pt>
                <c:pt idx="63">
                  <c:v>11840.0</c:v>
                </c:pt>
                <c:pt idx="64">
                  <c:v>12836.0</c:v>
                </c:pt>
                <c:pt idx="65">
                  <c:v>12980.0</c:v>
                </c:pt>
                <c:pt idx="66">
                  <c:v>13968.0</c:v>
                </c:pt>
                <c:pt idx="67">
                  <c:v>13928.0</c:v>
                </c:pt>
                <c:pt idx="68">
                  <c:v>18528.0</c:v>
                </c:pt>
                <c:pt idx="69">
                  <c:v>13920.0</c:v>
                </c:pt>
                <c:pt idx="70">
                  <c:v>12956.0</c:v>
                </c:pt>
                <c:pt idx="71">
                  <c:v>14936.0</c:v>
                </c:pt>
                <c:pt idx="72">
                  <c:v>14964.0</c:v>
                </c:pt>
                <c:pt idx="73">
                  <c:v>15976.0</c:v>
                </c:pt>
                <c:pt idx="74">
                  <c:v>14984.0</c:v>
                </c:pt>
                <c:pt idx="75">
                  <c:v>15960.0</c:v>
                </c:pt>
                <c:pt idx="76">
                  <c:v>19944.0</c:v>
                </c:pt>
                <c:pt idx="77">
                  <c:v>16952.0</c:v>
                </c:pt>
                <c:pt idx="78">
                  <c:v>15972.0</c:v>
                </c:pt>
                <c:pt idx="79">
                  <c:v>16920.0</c:v>
                </c:pt>
                <c:pt idx="80">
                  <c:v>14992.0</c:v>
                </c:pt>
                <c:pt idx="81">
                  <c:v>16944.0</c:v>
                </c:pt>
                <c:pt idx="82">
                  <c:v>15952.0</c:v>
                </c:pt>
                <c:pt idx="83">
                  <c:v>16952.0</c:v>
                </c:pt>
                <c:pt idx="84">
                  <c:v>15924.0</c:v>
                </c:pt>
                <c:pt idx="85">
                  <c:v>16928.0</c:v>
                </c:pt>
                <c:pt idx="86">
                  <c:v>15960.0</c:v>
                </c:pt>
                <c:pt idx="87">
                  <c:v>16928.0</c:v>
                </c:pt>
                <c:pt idx="88">
                  <c:v>16952.0</c:v>
                </c:pt>
                <c:pt idx="89">
                  <c:v>30496.0</c:v>
                </c:pt>
                <c:pt idx="90">
                  <c:v>16976.0</c:v>
                </c:pt>
                <c:pt idx="91">
                  <c:v>15984.0</c:v>
                </c:pt>
                <c:pt idx="92">
                  <c:v>16928.0</c:v>
                </c:pt>
                <c:pt idx="93">
                  <c:v>21996.0</c:v>
                </c:pt>
                <c:pt idx="94">
                  <c:v>16960.0</c:v>
                </c:pt>
                <c:pt idx="95">
                  <c:v>19892.0</c:v>
                </c:pt>
                <c:pt idx="96">
                  <c:v>16944.0</c:v>
                </c:pt>
                <c:pt idx="97">
                  <c:v>14992.0</c:v>
                </c:pt>
                <c:pt idx="98">
                  <c:v>16904.0</c:v>
                </c:pt>
                <c:pt idx="99">
                  <c:v>15960.0</c:v>
                </c:pt>
                <c:pt idx="100">
                  <c:v>16952.0</c:v>
                </c:pt>
                <c:pt idx="101">
                  <c:v>16944.0</c:v>
                </c:pt>
                <c:pt idx="102">
                  <c:v>17920.0</c:v>
                </c:pt>
                <c:pt idx="103">
                  <c:v>16984.0</c:v>
                </c:pt>
                <c:pt idx="104">
                  <c:v>19224.0</c:v>
                </c:pt>
                <c:pt idx="105">
                  <c:v>16992.0</c:v>
                </c:pt>
                <c:pt idx="106">
                  <c:v>17992.0</c:v>
                </c:pt>
                <c:pt idx="107">
                  <c:v>17980.0</c:v>
                </c:pt>
                <c:pt idx="108">
                  <c:v>21880.0</c:v>
                </c:pt>
                <c:pt idx="109">
                  <c:v>18936.0</c:v>
                </c:pt>
                <c:pt idx="110">
                  <c:v>17964.0</c:v>
                </c:pt>
                <c:pt idx="111">
                  <c:v>18928.0</c:v>
                </c:pt>
                <c:pt idx="112">
                  <c:v>18960.0</c:v>
                </c:pt>
                <c:pt idx="113">
                  <c:v>19968.0</c:v>
                </c:pt>
                <c:pt idx="114">
                  <c:v>20492.0</c:v>
                </c:pt>
                <c:pt idx="115">
                  <c:v>19952.0</c:v>
                </c:pt>
                <c:pt idx="116">
                  <c:v>18972.0</c:v>
                </c:pt>
                <c:pt idx="117">
                  <c:v>19968.0</c:v>
                </c:pt>
                <c:pt idx="118">
                  <c:v>26464.0</c:v>
                </c:pt>
                <c:pt idx="119">
                  <c:v>19936.0</c:v>
                </c:pt>
                <c:pt idx="120">
                  <c:v>18964.0</c:v>
                </c:pt>
                <c:pt idx="121">
                  <c:v>19928.0</c:v>
                </c:pt>
                <c:pt idx="122">
                  <c:v>18944.0</c:v>
                </c:pt>
                <c:pt idx="123">
                  <c:v>19920.0</c:v>
                </c:pt>
                <c:pt idx="124">
                  <c:v>19960.0</c:v>
                </c:pt>
                <c:pt idx="125">
                  <c:v>20968.0</c:v>
                </c:pt>
                <c:pt idx="126">
                  <c:v>19992.0</c:v>
                </c:pt>
                <c:pt idx="127">
                  <c:v>21736.0</c:v>
                </c:pt>
                <c:pt idx="128">
                  <c:v>20972.0</c:v>
                </c:pt>
                <c:pt idx="129">
                  <c:v>21952.0</c:v>
                </c:pt>
                <c:pt idx="130">
                  <c:v>21968.0</c:v>
                </c:pt>
                <c:pt idx="131">
                  <c:v>23000.0</c:v>
                </c:pt>
                <c:pt idx="132">
                  <c:v>21980.0</c:v>
                </c:pt>
                <c:pt idx="133">
                  <c:v>23712.0</c:v>
                </c:pt>
                <c:pt idx="134">
                  <c:v>22984.0</c:v>
                </c:pt>
                <c:pt idx="135">
                  <c:v>21988.0</c:v>
                </c:pt>
                <c:pt idx="136">
                  <c:v>23960.0</c:v>
                </c:pt>
                <c:pt idx="137">
                  <c:v>22976.0</c:v>
                </c:pt>
                <c:pt idx="138">
                  <c:v>25960.0</c:v>
                </c:pt>
                <c:pt idx="139">
                  <c:v>24964.0</c:v>
                </c:pt>
                <c:pt idx="140">
                  <c:v>25976.0</c:v>
                </c:pt>
                <c:pt idx="141">
                  <c:v>23992.0</c:v>
                </c:pt>
                <c:pt idx="142">
                  <c:v>25944.0</c:v>
                </c:pt>
                <c:pt idx="143">
                  <c:v>24956.0</c:v>
                </c:pt>
                <c:pt idx="144">
                  <c:v>25968.0</c:v>
                </c:pt>
                <c:pt idx="145">
                  <c:v>24984.0</c:v>
                </c:pt>
                <c:pt idx="146">
                  <c:v>25976.0</c:v>
                </c:pt>
                <c:pt idx="147">
                  <c:v>25920.0</c:v>
                </c:pt>
                <c:pt idx="148">
                  <c:v>26872.0</c:v>
                </c:pt>
                <c:pt idx="149">
                  <c:v>25976.0</c:v>
                </c:pt>
                <c:pt idx="150">
                  <c:v>26960.0</c:v>
                </c:pt>
                <c:pt idx="151">
                  <c:v>26936.0</c:v>
                </c:pt>
                <c:pt idx="152">
                  <c:v>25964.0</c:v>
                </c:pt>
                <c:pt idx="153">
                  <c:v>26928.0</c:v>
                </c:pt>
                <c:pt idx="154">
                  <c:v>25960.0</c:v>
                </c:pt>
                <c:pt idx="155">
                  <c:v>27952.0</c:v>
                </c:pt>
                <c:pt idx="156">
                  <c:v>32880.0</c:v>
                </c:pt>
                <c:pt idx="157">
                  <c:v>27912.0</c:v>
                </c:pt>
                <c:pt idx="158">
                  <c:v>26956.0</c:v>
                </c:pt>
                <c:pt idx="159">
                  <c:v>27952.0</c:v>
                </c:pt>
                <c:pt idx="160">
                  <c:v>26952.0</c:v>
                </c:pt>
                <c:pt idx="161">
                  <c:v>27912.0</c:v>
                </c:pt>
                <c:pt idx="162">
                  <c:v>27960.0</c:v>
                </c:pt>
                <c:pt idx="163">
                  <c:v>26976.0</c:v>
                </c:pt>
                <c:pt idx="164">
                  <c:v>27960.0</c:v>
                </c:pt>
                <c:pt idx="165">
                  <c:v>26976.0</c:v>
                </c:pt>
                <c:pt idx="166">
                  <c:v>27984.0</c:v>
                </c:pt>
                <c:pt idx="167">
                  <c:v>28392.0</c:v>
                </c:pt>
                <c:pt idx="168">
                  <c:v>27944.0</c:v>
                </c:pt>
                <c:pt idx="169">
                  <c:v>26976.0</c:v>
                </c:pt>
                <c:pt idx="170">
                  <c:v>28000.0</c:v>
                </c:pt>
                <c:pt idx="171">
                  <c:v>26976.0</c:v>
                </c:pt>
                <c:pt idx="172">
                  <c:v>27960.0</c:v>
                </c:pt>
                <c:pt idx="173">
                  <c:v>27952.0</c:v>
                </c:pt>
                <c:pt idx="174">
                  <c:v>38680.0</c:v>
                </c:pt>
                <c:pt idx="175">
                  <c:v>27928.0</c:v>
                </c:pt>
                <c:pt idx="176">
                  <c:v>26960.0</c:v>
                </c:pt>
              </c:numCache>
            </c:numRef>
          </c:val>
          <c:smooth val="0"/>
        </c:ser>
        <c:ser>
          <c:idx val="3"/>
          <c:order val="3"/>
          <c:tx>
            <c:strRef>
              <c:f>Sheet1!$E$1</c:f>
              <c:strCache>
                <c:ptCount val="1"/>
                <c:pt idx="0">
                  <c:v>8591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Sheet1!$E$2:$E$178</c:f>
              <c:numCache>
                <c:formatCode>General</c:formatCode>
                <c:ptCount val="177"/>
                <c:pt idx="0">
                  <c:v>2044.0</c:v>
                </c:pt>
                <c:pt idx="1">
                  <c:v>3060.0</c:v>
                </c:pt>
                <c:pt idx="2">
                  <c:v>4616.0</c:v>
                </c:pt>
                <c:pt idx="3">
                  <c:v>4296.0</c:v>
                </c:pt>
                <c:pt idx="4">
                  <c:v>5540.0</c:v>
                </c:pt>
                <c:pt idx="5">
                  <c:v>4692.0</c:v>
                </c:pt>
                <c:pt idx="6">
                  <c:v>5948.0</c:v>
                </c:pt>
                <c:pt idx="7">
                  <c:v>5172.0</c:v>
                </c:pt>
                <c:pt idx="8">
                  <c:v>6148.0</c:v>
                </c:pt>
                <c:pt idx="9">
                  <c:v>6308.0</c:v>
                </c:pt>
                <c:pt idx="10">
                  <c:v>15828.0</c:v>
                </c:pt>
                <c:pt idx="11">
                  <c:v>6876.0</c:v>
                </c:pt>
                <c:pt idx="12">
                  <c:v>9788.0</c:v>
                </c:pt>
                <c:pt idx="13">
                  <c:v>7072.0</c:v>
                </c:pt>
                <c:pt idx="14">
                  <c:v>19216.0</c:v>
                </c:pt>
                <c:pt idx="15">
                  <c:v>7588.0</c:v>
                </c:pt>
                <c:pt idx="16">
                  <c:v>20888.0</c:v>
                </c:pt>
                <c:pt idx="17">
                  <c:v>8236.0</c:v>
                </c:pt>
                <c:pt idx="18">
                  <c:v>7524.0</c:v>
                </c:pt>
                <c:pt idx="19">
                  <c:v>8504.0</c:v>
                </c:pt>
                <c:pt idx="20">
                  <c:v>11524.0</c:v>
                </c:pt>
                <c:pt idx="21">
                  <c:v>9360.0</c:v>
                </c:pt>
                <c:pt idx="22">
                  <c:v>11924.0</c:v>
                </c:pt>
                <c:pt idx="23">
                  <c:v>9400.0</c:v>
                </c:pt>
                <c:pt idx="24">
                  <c:v>8472.0</c:v>
                </c:pt>
                <c:pt idx="25">
                  <c:v>9516.0</c:v>
                </c:pt>
                <c:pt idx="26">
                  <c:v>15580.0</c:v>
                </c:pt>
                <c:pt idx="27">
                  <c:v>9604.0</c:v>
                </c:pt>
                <c:pt idx="28">
                  <c:v>8672.0</c:v>
                </c:pt>
                <c:pt idx="29">
                  <c:v>10548.0</c:v>
                </c:pt>
                <c:pt idx="30">
                  <c:v>8660.0</c:v>
                </c:pt>
                <c:pt idx="31">
                  <c:v>10600.0</c:v>
                </c:pt>
                <c:pt idx="32">
                  <c:v>9656.0</c:v>
                </c:pt>
                <c:pt idx="33">
                  <c:v>11200.0</c:v>
                </c:pt>
                <c:pt idx="34">
                  <c:v>10260.0</c:v>
                </c:pt>
                <c:pt idx="35">
                  <c:v>11224.0</c:v>
                </c:pt>
                <c:pt idx="36">
                  <c:v>11176.0</c:v>
                </c:pt>
                <c:pt idx="37">
                  <c:v>21240.0</c:v>
                </c:pt>
                <c:pt idx="38">
                  <c:v>12796.0</c:v>
                </c:pt>
                <c:pt idx="39">
                  <c:v>11844.0</c:v>
                </c:pt>
                <c:pt idx="40">
                  <c:v>12792.0</c:v>
                </c:pt>
                <c:pt idx="41">
                  <c:v>11896.0</c:v>
                </c:pt>
                <c:pt idx="42">
                  <c:v>13008.0</c:v>
                </c:pt>
                <c:pt idx="43">
                  <c:v>17104.0</c:v>
                </c:pt>
                <c:pt idx="44">
                  <c:v>12904.0</c:v>
                </c:pt>
                <c:pt idx="45">
                  <c:v>11956.0</c:v>
                </c:pt>
                <c:pt idx="46">
                  <c:v>13120.0</c:v>
                </c:pt>
                <c:pt idx="47">
                  <c:v>21296.0</c:v>
                </c:pt>
                <c:pt idx="48">
                  <c:v>13136.0</c:v>
                </c:pt>
                <c:pt idx="49">
                  <c:v>12184.0</c:v>
                </c:pt>
                <c:pt idx="50">
                  <c:v>13160.0</c:v>
                </c:pt>
                <c:pt idx="51">
                  <c:v>12144.0</c:v>
                </c:pt>
                <c:pt idx="52">
                  <c:v>14104.0</c:v>
                </c:pt>
                <c:pt idx="53">
                  <c:v>13152.0</c:v>
                </c:pt>
                <c:pt idx="54">
                  <c:v>14096.0</c:v>
                </c:pt>
                <c:pt idx="55">
                  <c:v>13176.0</c:v>
                </c:pt>
                <c:pt idx="56">
                  <c:v>14192.0</c:v>
                </c:pt>
                <c:pt idx="57">
                  <c:v>14188.0</c:v>
                </c:pt>
                <c:pt idx="58">
                  <c:v>15152.0</c:v>
                </c:pt>
                <c:pt idx="59">
                  <c:v>14208.0</c:v>
                </c:pt>
                <c:pt idx="60">
                  <c:v>15200.0</c:v>
                </c:pt>
                <c:pt idx="61">
                  <c:v>14224.0</c:v>
                </c:pt>
                <c:pt idx="62">
                  <c:v>16184.0</c:v>
                </c:pt>
                <c:pt idx="63">
                  <c:v>16216.0</c:v>
                </c:pt>
                <c:pt idx="64">
                  <c:v>16216.0</c:v>
                </c:pt>
                <c:pt idx="65">
                  <c:v>17304.0</c:v>
                </c:pt>
                <c:pt idx="66">
                  <c:v>17304.0</c:v>
                </c:pt>
                <c:pt idx="67">
                  <c:v>17256.0</c:v>
                </c:pt>
                <c:pt idx="68">
                  <c:v>16312.0</c:v>
                </c:pt>
                <c:pt idx="69">
                  <c:v>17328.0</c:v>
                </c:pt>
                <c:pt idx="70">
                  <c:v>23412.0</c:v>
                </c:pt>
                <c:pt idx="71">
                  <c:v>17296.0</c:v>
                </c:pt>
                <c:pt idx="72">
                  <c:v>16316.0</c:v>
                </c:pt>
                <c:pt idx="73">
                  <c:v>19272.0</c:v>
                </c:pt>
                <c:pt idx="74">
                  <c:v>19336.0</c:v>
                </c:pt>
                <c:pt idx="75">
                  <c:v>20304.0</c:v>
                </c:pt>
                <c:pt idx="76">
                  <c:v>19336.0</c:v>
                </c:pt>
                <c:pt idx="77">
                  <c:v>20288.0</c:v>
                </c:pt>
                <c:pt idx="78">
                  <c:v>19344.0</c:v>
                </c:pt>
                <c:pt idx="79">
                  <c:v>20296.0</c:v>
                </c:pt>
                <c:pt idx="80">
                  <c:v>20352.0</c:v>
                </c:pt>
                <c:pt idx="81">
                  <c:v>27400.0</c:v>
                </c:pt>
                <c:pt idx="82">
                  <c:v>21352.0</c:v>
                </c:pt>
                <c:pt idx="83">
                  <c:v>21352.0</c:v>
                </c:pt>
                <c:pt idx="84">
                  <c:v>21312.0</c:v>
                </c:pt>
                <c:pt idx="85">
                  <c:v>21312.0</c:v>
                </c:pt>
                <c:pt idx="86">
                  <c:v>21288.0</c:v>
                </c:pt>
                <c:pt idx="87">
                  <c:v>20352.0</c:v>
                </c:pt>
                <c:pt idx="88">
                  <c:v>21296.0</c:v>
                </c:pt>
                <c:pt idx="89">
                  <c:v>20736.0</c:v>
                </c:pt>
                <c:pt idx="90">
                  <c:v>21384.0</c:v>
                </c:pt>
                <c:pt idx="91">
                  <c:v>28304.0</c:v>
                </c:pt>
                <c:pt idx="92">
                  <c:v>21312.0</c:v>
                </c:pt>
                <c:pt idx="93">
                  <c:v>20336.0</c:v>
                </c:pt>
                <c:pt idx="94">
                  <c:v>21288.0</c:v>
                </c:pt>
                <c:pt idx="95">
                  <c:v>20332.0</c:v>
                </c:pt>
                <c:pt idx="96">
                  <c:v>21272.0</c:v>
                </c:pt>
                <c:pt idx="97">
                  <c:v>22408.0</c:v>
                </c:pt>
                <c:pt idx="98">
                  <c:v>22408.0</c:v>
                </c:pt>
                <c:pt idx="99">
                  <c:v>21396.0</c:v>
                </c:pt>
                <c:pt idx="100">
                  <c:v>22376.0</c:v>
                </c:pt>
                <c:pt idx="101">
                  <c:v>22328.0</c:v>
                </c:pt>
                <c:pt idx="102">
                  <c:v>30552.0</c:v>
                </c:pt>
                <c:pt idx="103">
                  <c:v>22360.0</c:v>
                </c:pt>
                <c:pt idx="104">
                  <c:v>21388.0</c:v>
                </c:pt>
                <c:pt idx="105">
                  <c:v>23384.0</c:v>
                </c:pt>
                <c:pt idx="106">
                  <c:v>26324.0</c:v>
                </c:pt>
                <c:pt idx="107">
                  <c:v>24312.0</c:v>
                </c:pt>
                <c:pt idx="108">
                  <c:v>23736.0</c:v>
                </c:pt>
                <c:pt idx="109">
                  <c:v>24304.0</c:v>
                </c:pt>
                <c:pt idx="110">
                  <c:v>26316.0</c:v>
                </c:pt>
                <c:pt idx="111">
                  <c:v>24288.0</c:v>
                </c:pt>
                <c:pt idx="112">
                  <c:v>23332.0</c:v>
                </c:pt>
                <c:pt idx="113">
                  <c:v>24288.0</c:v>
                </c:pt>
                <c:pt idx="114">
                  <c:v>23356.0</c:v>
                </c:pt>
                <c:pt idx="115">
                  <c:v>24352.0</c:v>
                </c:pt>
                <c:pt idx="116">
                  <c:v>24368.0</c:v>
                </c:pt>
                <c:pt idx="117">
                  <c:v>25368.0</c:v>
                </c:pt>
                <c:pt idx="118">
                  <c:v>23416.0</c:v>
                </c:pt>
                <c:pt idx="119">
                  <c:v>25376.0</c:v>
                </c:pt>
                <c:pt idx="120">
                  <c:v>25332.0</c:v>
                </c:pt>
                <c:pt idx="121">
                  <c:v>25320.0</c:v>
                </c:pt>
                <c:pt idx="122">
                  <c:v>25352.0</c:v>
                </c:pt>
                <c:pt idx="123">
                  <c:v>25352.0</c:v>
                </c:pt>
                <c:pt idx="124">
                  <c:v>25360.0</c:v>
                </c:pt>
                <c:pt idx="125">
                  <c:v>25388.0</c:v>
                </c:pt>
                <c:pt idx="126">
                  <c:v>27336.0</c:v>
                </c:pt>
                <c:pt idx="127">
                  <c:v>26376.0</c:v>
                </c:pt>
                <c:pt idx="128">
                  <c:v>29360.0</c:v>
                </c:pt>
                <c:pt idx="129">
                  <c:v>33116.0</c:v>
                </c:pt>
                <c:pt idx="130">
                  <c:v>29344.0</c:v>
                </c:pt>
                <c:pt idx="131">
                  <c:v>28756.0</c:v>
                </c:pt>
                <c:pt idx="132">
                  <c:v>29320.0</c:v>
                </c:pt>
                <c:pt idx="133">
                  <c:v>28368.0</c:v>
                </c:pt>
                <c:pt idx="134">
                  <c:v>29336.0</c:v>
                </c:pt>
                <c:pt idx="135">
                  <c:v>32712.0</c:v>
                </c:pt>
                <c:pt idx="136">
                  <c:v>29304.0</c:v>
                </c:pt>
                <c:pt idx="137">
                  <c:v>28340.0</c:v>
                </c:pt>
                <c:pt idx="138">
                  <c:v>29312.0</c:v>
                </c:pt>
                <c:pt idx="139">
                  <c:v>28412.0</c:v>
                </c:pt>
                <c:pt idx="140">
                  <c:v>29408.0</c:v>
                </c:pt>
                <c:pt idx="141">
                  <c:v>29320.0</c:v>
                </c:pt>
                <c:pt idx="142">
                  <c:v>29320.0</c:v>
                </c:pt>
                <c:pt idx="143">
                  <c:v>29344.0</c:v>
                </c:pt>
                <c:pt idx="144">
                  <c:v>30128.0</c:v>
                </c:pt>
                <c:pt idx="145">
                  <c:v>30336.0</c:v>
                </c:pt>
                <c:pt idx="146">
                  <c:v>30376.0</c:v>
                </c:pt>
                <c:pt idx="147">
                  <c:v>33336.0</c:v>
                </c:pt>
                <c:pt idx="148">
                  <c:v>33748.0</c:v>
                </c:pt>
                <c:pt idx="149">
                  <c:v>35304.0</c:v>
                </c:pt>
                <c:pt idx="150">
                  <c:v>34360.0</c:v>
                </c:pt>
                <c:pt idx="151">
                  <c:v>35288.0</c:v>
                </c:pt>
                <c:pt idx="152">
                  <c:v>37224.0</c:v>
                </c:pt>
                <c:pt idx="153">
                  <c:v>35336.0</c:v>
                </c:pt>
                <c:pt idx="154">
                  <c:v>34352.0</c:v>
                </c:pt>
                <c:pt idx="155">
                  <c:v>35344.0</c:v>
                </c:pt>
                <c:pt idx="156">
                  <c:v>34332.0</c:v>
                </c:pt>
                <c:pt idx="157">
                  <c:v>35328.0</c:v>
                </c:pt>
                <c:pt idx="158">
                  <c:v>35320.0</c:v>
                </c:pt>
                <c:pt idx="159">
                  <c:v>43608.0</c:v>
                </c:pt>
                <c:pt idx="160">
                  <c:v>35352.0</c:v>
                </c:pt>
                <c:pt idx="161">
                  <c:v>34388.0</c:v>
                </c:pt>
                <c:pt idx="162">
                  <c:v>35288.0</c:v>
                </c:pt>
                <c:pt idx="163">
                  <c:v>36844.0</c:v>
                </c:pt>
                <c:pt idx="164">
                  <c:v>35368.0</c:v>
                </c:pt>
                <c:pt idx="165">
                  <c:v>34348.0</c:v>
                </c:pt>
                <c:pt idx="166">
                  <c:v>35344.0</c:v>
                </c:pt>
                <c:pt idx="167">
                  <c:v>34380.0</c:v>
                </c:pt>
                <c:pt idx="168">
                  <c:v>35384.0</c:v>
                </c:pt>
                <c:pt idx="169">
                  <c:v>35352.0</c:v>
                </c:pt>
                <c:pt idx="170">
                  <c:v>37944.0</c:v>
                </c:pt>
                <c:pt idx="171">
                  <c:v>35368.0</c:v>
                </c:pt>
                <c:pt idx="172">
                  <c:v>34396.0</c:v>
                </c:pt>
                <c:pt idx="173">
                  <c:v>35328.0</c:v>
                </c:pt>
                <c:pt idx="174">
                  <c:v>34376.0</c:v>
                </c:pt>
                <c:pt idx="175">
                  <c:v>35336.0</c:v>
                </c:pt>
                <c:pt idx="176">
                  <c:v>40444.0</c:v>
                </c:pt>
              </c:numCache>
            </c:numRef>
          </c:val>
          <c:smooth val="0"/>
        </c:ser>
        <c:dLbls>
          <c:showLegendKey val="0"/>
          <c:showVal val="0"/>
          <c:showCatName val="0"/>
          <c:showSerName val="0"/>
          <c:showPercent val="0"/>
          <c:showBubbleSize val="0"/>
        </c:dLbls>
        <c:marker val="1"/>
        <c:smooth val="0"/>
        <c:axId val="2120897496"/>
        <c:axId val="2120903016"/>
      </c:lineChart>
      <c:catAx>
        <c:axId val="2120897496"/>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2120903016"/>
        <c:crosses val="autoZero"/>
        <c:auto val="1"/>
        <c:lblAlgn val="ctr"/>
        <c:lblOffset val="100"/>
        <c:tickLblSkip val="7"/>
        <c:noMultiLvlLbl val="0"/>
      </c:catAx>
      <c:valAx>
        <c:axId val="2120903016"/>
        <c:scaling>
          <c:orientation val="minMax"/>
          <c:max val="100000.0"/>
        </c:scaling>
        <c:delete val="0"/>
        <c:axPos val="l"/>
        <c:majorGridlines/>
        <c:title>
          <c:tx>
            <c:rich>
              <a:bodyPr rot="-5400000" vert="horz"/>
              <a:lstStyle/>
              <a:p>
                <a:pPr>
                  <a:defRPr sz="800"/>
                </a:pPr>
                <a:r>
                  <a:rPr lang="en-US" sz="800"/>
                  <a:t>Memory</a:t>
                </a:r>
                <a:r>
                  <a:rPr lang="en-US" sz="800" baseline="0"/>
                  <a:t> (KB)</a:t>
                </a:r>
                <a:endParaRPr lang="en-US" sz="800"/>
              </a:p>
            </c:rich>
          </c:tx>
          <c:overlay val="0"/>
        </c:title>
        <c:numFmt formatCode="General" sourceLinked="1"/>
        <c:majorTickMark val="out"/>
        <c:minorTickMark val="none"/>
        <c:tickLblPos val="nextTo"/>
        <c:crossAx val="2120897496"/>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BC986A-F2E2-4545-BEE1-468236E84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MasterMal.dotx</Template>
  <TotalTime>3207</TotalTime>
  <Pages>84</Pages>
  <Words>18602</Words>
  <Characters>106037</Characters>
  <Application>Microsoft Macintosh Word</Application>
  <DocSecurity>0</DocSecurity>
  <Lines>883</Lines>
  <Paragraphs>248</Paragraphs>
  <ScaleCrop>false</ScaleCrop>
  <Company/>
  <LinksUpToDate>false</LinksUpToDate>
  <CharactersWithSpaces>124391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Kittilsland</dc:creator>
  <cp:keywords/>
  <dc:description/>
  <cp:lastModifiedBy>Andreas Kittilsland</cp:lastModifiedBy>
  <cp:revision>5485</cp:revision>
  <cp:lastPrinted>2016-05-11T18:01:00Z</cp:lastPrinted>
  <dcterms:created xsi:type="dcterms:W3CDTF">2016-01-28T11:55:00Z</dcterms:created>
  <dcterms:modified xsi:type="dcterms:W3CDTF">2016-05-11T19:09:00Z</dcterms:modified>
</cp:coreProperties>
</file>