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606C65AB" w14:textId="77777777" w:rsidR="00A4364D" w:rsidRPr="008C7261" w:rsidRDefault="00B11310" w:rsidP="008B79D4">
      <w:pPr>
        <w:rPr>
          <w:lang w:val="en-GB"/>
        </w:rPr>
      </w:pPr>
      <w:r w:rsidRPr="008C7261">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39854DBA" w14:textId="0CE17C64" w:rsidR="00F864C1" w:rsidRPr="008C7261" w:rsidRDefault="00F864C1" w:rsidP="008B79D4">
      <w:pPr>
        <w:rPr>
          <w:rFonts w:ascii="Times New Roman" w:hAnsi="Times New Roman" w:cs="Times New Roman"/>
          <w:lang w:val="en-GB"/>
        </w:rPr>
      </w:pPr>
    </w:p>
    <w:p w14:paraId="1CF53878" w14:textId="77777777"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8C7261" w:rsidRDefault="001B7FB1" w:rsidP="008B79D4">
      <w:pPr>
        <w:jc w:val="center"/>
        <w:rPr>
          <w:rFonts w:ascii="Times New Roman" w:hAnsi="Times New Roman" w:cs="Times New Roman"/>
          <w:sz w:val="28"/>
          <w:szCs w:val="28"/>
          <w:lang w:val="en-GB"/>
        </w:rPr>
      </w:pPr>
      <w:r w:rsidRPr="008C7261">
        <w:rPr>
          <w:rFonts w:ascii="Times New Roman" w:hAnsi="Times New Roman" w:cs="Times New Roman"/>
          <w:sz w:val="28"/>
          <w:szCs w:val="28"/>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70E92C95" w14:textId="400BF4F6" w:rsidR="00A06CC1" w:rsidRPr="008C7261" w:rsidRDefault="005E5CC2" w:rsidP="008B79D4">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br w:type="page"/>
      </w:r>
      <w:r w:rsidR="00A06CC1" w:rsidRPr="008C7261">
        <w:rPr>
          <w:rFonts w:ascii="Times New Roman" w:hAnsi="Times New Roman" w:cs="Times New Roman"/>
          <w:sz w:val="36"/>
          <w:szCs w:val="36"/>
          <w:lang w:val="en-GB"/>
        </w:rPr>
        <w:lastRenderedPageBreak/>
        <w:t>Acknowledgment</w:t>
      </w:r>
    </w:p>
    <w:p w14:paraId="091D2FC0" w14:textId="7900573B" w:rsidR="00A06CC1" w:rsidRPr="008C7261" w:rsidRDefault="00A06CC1" w:rsidP="008B79D4">
      <w:pPr>
        <w:rPr>
          <w:rFonts w:ascii="Times New Roman" w:hAnsi="Times New Roman" w:cs="Times New Roman"/>
          <w:sz w:val="36"/>
          <w:szCs w:val="36"/>
          <w:lang w:val="en-GB"/>
        </w:rPr>
      </w:pP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1A867E0F" w14:textId="77777777" w:rsidR="00DA3948" w:rsidRPr="008C7261" w:rsidRDefault="00DA3948" w:rsidP="008B79D4">
      <w:pPr>
        <w:rPr>
          <w:rFonts w:ascii="Times New Roman" w:hAnsi="Times New Roman" w:cs="Times New Roman"/>
          <w:lang w:val="en-GB"/>
        </w:rPr>
      </w:pPr>
    </w:p>
    <w:p w14:paraId="4BF330B1" w14:textId="77777777" w:rsidR="008E6F03" w:rsidRPr="008C7261" w:rsidRDefault="008E6F03" w:rsidP="008B79D4">
      <w:pPr>
        <w:rPr>
          <w:rFonts w:ascii="Times New Roman" w:hAnsi="Times New Roman" w:cs="Times New Roman"/>
          <w:sz w:val="36"/>
          <w:szCs w:val="36"/>
          <w:lang w:val="en-GB"/>
        </w:rPr>
      </w:pPr>
    </w:p>
    <w:p w14:paraId="4B9FD755" w14:textId="77777777" w:rsidR="008E6F03" w:rsidRPr="008C7261" w:rsidRDefault="008E6F03" w:rsidP="008B79D4">
      <w:pPr>
        <w:rPr>
          <w:rFonts w:ascii="Times New Roman" w:hAnsi="Times New Roman" w:cs="Times New Roman"/>
          <w:sz w:val="36"/>
          <w:szCs w:val="36"/>
          <w:lang w:val="en-GB"/>
        </w:rPr>
      </w:pPr>
    </w:p>
    <w:p w14:paraId="4E14BA56" w14:textId="77777777" w:rsidR="008E6F03" w:rsidRPr="008C7261" w:rsidRDefault="008E6F03" w:rsidP="008B79D4">
      <w:pPr>
        <w:rPr>
          <w:rFonts w:ascii="Times New Roman" w:hAnsi="Times New Roman" w:cs="Times New Roman"/>
          <w:sz w:val="36"/>
          <w:szCs w:val="36"/>
          <w:lang w:val="en-GB"/>
        </w:rPr>
      </w:pPr>
    </w:p>
    <w:p w14:paraId="0C3D42A6" w14:textId="77777777" w:rsidR="008E6F03" w:rsidRPr="008C7261" w:rsidRDefault="008E6F03" w:rsidP="008B79D4">
      <w:pPr>
        <w:rPr>
          <w:rFonts w:ascii="Times New Roman" w:hAnsi="Times New Roman" w:cs="Times New Roman"/>
          <w:sz w:val="36"/>
          <w:szCs w:val="36"/>
          <w:lang w:val="en-GB"/>
        </w:rPr>
      </w:pPr>
    </w:p>
    <w:p w14:paraId="25327FC5" w14:textId="77777777" w:rsidR="008E6F03" w:rsidRPr="008C7261" w:rsidRDefault="008E6F03" w:rsidP="008B79D4">
      <w:pPr>
        <w:rPr>
          <w:rFonts w:ascii="Times New Roman" w:hAnsi="Times New Roman" w:cs="Times New Roman"/>
          <w:sz w:val="36"/>
          <w:szCs w:val="36"/>
          <w:lang w:val="en-GB"/>
        </w:rPr>
      </w:pPr>
    </w:p>
    <w:p w14:paraId="1D5C7B84" w14:textId="77777777" w:rsidR="008E6F03" w:rsidRPr="008C7261" w:rsidRDefault="008E6F03" w:rsidP="008B79D4">
      <w:pPr>
        <w:rPr>
          <w:rFonts w:ascii="Times New Roman" w:hAnsi="Times New Roman" w:cs="Times New Roman"/>
          <w:sz w:val="36"/>
          <w:szCs w:val="36"/>
          <w:lang w:val="en-GB"/>
        </w:rPr>
      </w:pPr>
    </w:p>
    <w:p w14:paraId="7FFB2D59" w14:textId="77777777" w:rsidR="008E6F03" w:rsidRPr="008C7261" w:rsidRDefault="008E6F03" w:rsidP="008B79D4">
      <w:pPr>
        <w:rPr>
          <w:rFonts w:ascii="Times New Roman" w:hAnsi="Times New Roman" w:cs="Times New Roman"/>
          <w:sz w:val="36"/>
          <w:szCs w:val="36"/>
          <w:lang w:val="en-GB"/>
        </w:rPr>
      </w:pPr>
    </w:p>
    <w:p w14:paraId="6207AA96" w14:textId="77777777" w:rsidR="008E6F03" w:rsidRPr="008C7261" w:rsidRDefault="008E6F03" w:rsidP="008B79D4">
      <w:pPr>
        <w:rPr>
          <w:rFonts w:ascii="Times New Roman" w:hAnsi="Times New Roman" w:cs="Times New Roman"/>
          <w:sz w:val="36"/>
          <w:szCs w:val="36"/>
          <w:lang w:val="en-GB"/>
        </w:rPr>
      </w:pPr>
    </w:p>
    <w:p w14:paraId="5B28350D" w14:textId="77777777" w:rsidR="008E6F03" w:rsidRPr="008C7261" w:rsidRDefault="008E6F03" w:rsidP="008B79D4">
      <w:pPr>
        <w:rPr>
          <w:rFonts w:ascii="Times New Roman" w:hAnsi="Times New Roman" w:cs="Times New Roman"/>
          <w:sz w:val="36"/>
          <w:szCs w:val="36"/>
          <w:lang w:val="en-GB"/>
        </w:rPr>
      </w:pPr>
    </w:p>
    <w:p w14:paraId="30881787" w14:textId="77777777" w:rsidR="008E6F03" w:rsidRPr="008C7261" w:rsidRDefault="008E6F03" w:rsidP="008B79D4">
      <w:pPr>
        <w:rPr>
          <w:rFonts w:ascii="Times New Roman" w:hAnsi="Times New Roman" w:cs="Times New Roman"/>
          <w:sz w:val="36"/>
          <w:szCs w:val="36"/>
          <w:lang w:val="en-GB"/>
        </w:rPr>
      </w:pPr>
    </w:p>
    <w:p w14:paraId="6FFB6DC8" w14:textId="77777777" w:rsidR="008E6F03" w:rsidRPr="008C7261" w:rsidRDefault="008E6F03" w:rsidP="008B79D4">
      <w:pPr>
        <w:rPr>
          <w:rFonts w:ascii="Times New Roman" w:hAnsi="Times New Roman" w:cs="Times New Roman"/>
          <w:sz w:val="36"/>
          <w:szCs w:val="36"/>
          <w:lang w:val="en-GB"/>
        </w:rPr>
      </w:pPr>
    </w:p>
    <w:p w14:paraId="1BAF8666" w14:textId="77777777" w:rsidR="008E6F03" w:rsidRPr="008C7261" w:rsidRDefault="008E6F03" w:rsidP="008B79D4">
      <w:pPr>
        <w:rPr>
          <w:rFonts w:ascii="Times New Roman" w:hAnsi="Times New Roman" w:cs="Times New Roman"/>
          <w:sz w:val="36"/>
          <w:szCs w:val="36"/>
          <w:lang w:val="en-GB"/>
        </w:rPr>
      </w:pPr>
    </w:p>
    <w:p w14:paraId="37C3AA88" w14:textId="77777777" w:rsidR="008E6F03" w:rsidRPr="008C7261" w:rsidRDefault="008E6F03" w:rsidP="008B79D4">
      <w:pPr>
        <w:rPr>
          <w:rFonts w:ascii="Times New Roman" w:hAnsi="Times New Roman" w:cs="Times New Roman"/>
          <w:sz w:val="36"/>
          <w:szCs w:val="36"/>
          <w:lang w:val="en-GB"/>
        </w:rPr>
      </w:pPr>
    </w:p>
    <w:p w14:paraId="6871F513" w14:textId="77777777" w:rsidR="008E6F03" w:rsidRPr="008C7261" w:rsidRDefault="008E6F03" w:rsidP="008B79D4">
      <w:pPr>
        <w:rPr>
          <w:rFonts w:ascii="Times New Roman" w:hAnsi="Times New Roman" w:cs="Times New Roman"/>
          <w:sz w:val="36"/>
          <w:szCs w:val="36"/>
          <w:lang w:val="en-GB"/>
        </w:rPr>
      </w:pPr>
    </w:p>
    <w:p w14:paraId="76D3D9A7" w14:textId="77777777" w:rsidR="008E6F03" w:rsidRPr="008C7261" w:rsidRDefault="008E6F03" w:rsidP="008B79D4">
      <w:pPr>
        <w:rPr>
          <w:rFonts w:ascii="Times New Roman" w:hAnsi="Times New Roman" w:cs="Times New Roman"/>
          <w:sz w:val="36"/>
          <w:szCs w:val="36"/>
          <w:lang w:val="en-GB"/>
        </w:rPr>
      </w:pPr>
    </w:p>
    <w:p w14:paraId="3851D042" w14:textId="77777777" w:rsidR="008E6F03" w:rsidRPr="008C7261" w:rsidRDefault="008E6F03" w:rsidP="008B79D4">
      <w:pPr>
        <w:rPr>
          <w:rFonts w:ascii="Times New Roman" w:hAnsi="Times New Roman" w:cs="Times New Roman"/>
          <w:sz w:val="36"/>
          <w:szCs w:val="36"/>
          <w:lang w:val="en-GB"/>
        </w:rPr>
      </w:pPr>
    </w:p>
    <w:p w14:paraId="35AF3FBB" w14:textId="77777777" w:rsidR="008E6F03" w:rsidRPr="008C7261" w:rsidRDefault="008E6F03" w:rsidP="008B79D4">
      <w:pPr>
        <w:rPr>
          <w:rFonts w:ascii="Times New Roman" w:hAnsi="Times New Roman" w:cs="Times New Roman"/>
          <w:sz w:val="36"/>
          <w:szCs w:val="36"/>
          <w:lang w:val="en-GB"/>
        </w:rPr>
      </w:pPr>
    </w:p>
    <w:p w14:paraId="1F2CB4EA" w14:textId="77777777" w:rsidR="008E6F03" w:rsidRPr="008C7261" w:rsidRDefault="008E6F03" w:rsidP="008B79D4">
      <w:pPr>
        <w:rPr>
          <w:rFonts w:ascii="Times New Roman" w:hAnsi="Times New Roman" w:cs="Times New Roman"/>
          <w:sz w:val="36"/>
          <w:szCs w:val="36"/>
          <w:lang w:val="en-GB"/>
        </w:rPr>
      </w:pPr>
    </w:p>
    <w:p w14:paraId="11252F88" w14:textId="77777777" w:rsidR="008E6F03" w:rsidRPr="008C7261" w:rsidRDefault="008E6F03" w:rsidP="008B79D4">
      <w:pPr>
        <w:rPr>
          <w:rFonts w:ascii="Times New Roman" w:hAnsi="Times New Roman" w:cs="Times New Roman"/>
          <w:sz w:val="36"/>
          <w:szCs w:val="36"/>
          <w:lang w:val="en-GB"/>
        </w:rPr>
      </w:pPr>
    </w:p>
    <w:p w14:paraId="7E55CDE8" w14:textId="77777777" w:rsidR="008E6F03" w:rsidRPr="008C7261"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8C7261"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rFonts w:asciiTheme="minorHAnsi" w:eastAsiaTheme="minorEastAsia" w:hAnsiTheme="minorHAnsi" w:cstheme="minorBidi"/>
              <w:b w:val="0"/>
              <w:bCs w:val="0"/>
              <w:sz w:val="24"/>
              <w:szCs w:val="24"/>
              <w:lang w:val="en-GB"/>
            </w:rPr>
            <w:br w:type="page"/>
          </w:r>
        </w:p>
        <w:p w14:paraId="35809374" w14:textId="45928050" w:rsidR="00895AAD" w:rsidRPr="008C7261" w:rsidRDefault="00895AAD" w:rsidP="00FA03F9">
          <w:pPr>
            <w:pStyle w:val="Heading1"/>
            <w:numPr>
              <w:ilvl w:val="0"/>
              <w:numId w:val="0"/>
            </w:numPr>
            <w:ind w:left="360"/>
            <w:rPr>
              <w:lang w:val="en-GB"/>
            </w:rPr>
          </w:pPr>
          <w:bookmarkStart w:id="0" w:name="_Toc324688741"/>
          <w:r w:rsidRPr="008C7261">
            <w:rPr>
              <w:lang w:val="en-GB"/>
            </w:rPr>
            <w:lastRenderedPageBreak/>
            <w:t>Table of Contents</w:t>
          </w:r>
          <w:bookmarkEnd w:id="0"/>
        </w:p>
        <w:p w14:paraId="7DE0DDCD" w14:textId="77777777" w:rsidR="004820D1"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4820D1" w:rsidRPr="005C7A0E">
            <w:rPr>
              <w:noProof/>
              <w:lang w:val="en-GB"/>
            </w:rPr>
            <w:t>Table of Contents</w:t>
          </w:r>
          <w:r w:rsidR="004820D1">
            <w:rPr>
              <w:noProof/>
            </w:rPr>
            <w:tab/>
          </w:r>
          <w:r w:rsidR="004820D1">
            <w:rPr>
              <w:noProof/>
            </w:rPr>
            <w:fldChar w:fldCharType="begin"/>
          </w:r>
          <w:r w:rsidR="004820D1">
            <w:rPr>
              <w:noProof/>
            </w:rPr>
            <w:instrText xml:space="preserve"> PAGEREF _Toc324688741 \h </w:instrText>
          </w:r>
          <w:r w:rsidR="004820D1">
            <w:rPr>
              <w:noProof/>
            </w:rPr>
          </w:r>
          <w:r w:rsidR="004820D1">
            <w:rPr>
              <w:noProof/>
            </w:rPr>
            <w:fldChar w:fldCharType="separate"/>
          </w:r>
          <w:r w:rsidR="004820D1">
            <w:rPr>
              <w:noProof/>
            </w:rPr>
            <w:t>4</w:t>
          </w:r>
          <w:r w:rsidR="004820D1">
            <w:rPr>
              <w:noProof/>
            </w:rPr>
            <w:fldChar w:fldCharType="end"/>
          </w:r>
        </w:p>
        <w:p w14:paraId="36A9FD08" w14:textId="77777777" w:rsidR="004820D1" w:rsidRDefault="004820D1">
          <w:pPr>
            <w:pStyle w:val="TOC1"/>
            <w:tabs>
              <w:tab w:val="right" w:leader="dot" w:pos="9054"/>
            </w:tabs>
            <w:rPr>
              <w:b w:val="0"/>
              <w:noProof/>
              <w:lang w:val="en-US" w:eastAsia="ja-JP"/>
            </w:rPr>
          </w:pPr>
          <w:r w:rsidRPr="005C7A0E">
            <w:rPr>
              <w:noProof/>
              <w:lang w:val="en-GB"/>
            </w:rPr>
            <w:t>List of Abbreviations</w:t>
          </w:r>
          <w:r>
            <w:rPr>
              <w:noProof/>
            </w:rPr>
            <w:tab/>
          </w:r>
          <w:r>
            <w:rPr>
              <w:noProof/>
            </w:rPr>
            <w:fldChar w:fldCharType="begin"/>
          </w:r>
          <w:r>
            <w:rPr>
              <w:noProof/>
            </w:rPr>
            <w:instrText xml:space="preserve"> PAGEREF _Toc324688742 \h </w:instrText>
          </w:r>
          <w:r>
            <w:rPr>
              <w:noProof/>
            </w:rPr>
          </w:r>
          <w:r>
            <w:rPr>
              <w:noProof/>
            </w:rPr>
            <w:fldChar w:fldCharType="separate"/>
          </w:r>
          <w:r>
            <w:rPr>
              <w:noProof/>
            </w:rPr>
            <w:t>7</w:t>
          </w:r>
          <w:r>
            <w:rPr>
              <w:noProof/>
            </w:rPr>
            <w:fldChar w:fldCharType="end"/>
          </w:r>
        </w:p>
        <w:p w14:paraId="325CE39D" w14:textId="77777777" w:rsidR="004820D1" w:rsidRDefault="004820D1">
          <w:pPr>
            <w:pStyle w:val="TOC1"/>
            <w:tabs>
              <w:tab w:val="right" w:leader="dot" w:pos="9054"/>
            </w:tabs>
            <w:rPr>
              <w:b w:val="0"/>
              <w:noProof/>
              <w:lang w:val="en-US" w:eastAsia="ja-JP"/>
            </w:rPr>
          </w:pPr>
          <w:r w:rsidRPr="005C7A0E">
            <w:rPr>
              <w:noProof/>
              <w:lang w:val="en-GB"/>
            </w:rPr>
            <w:t>List of Figures</w:t>
          </w:r>
          <w:r>
            <w:rPr>
              <w:noProof/>
            </w:rPr>
            <w:tab/>
          </w:r>
          <w:r>
            <w:rPr>
              <w:noProof/>
            </w:rPr>
            <w:fldChar w:fldCharType="begin"/>
          </w:r>
          <w:r>
            <w:rPr>
              <w:noProof/>
            </w:rPr>
            <w:instrText xml:space="preserve"> PAGEREF _Toc324688743 \h </w:instrText>
          </w:r>
          <w:r>
            <w:rPr>
              <w:noProof/>
            </w:rPr>
          </w:r>
          <w:r>
            <w:rPr>
              <w:noProof/>
            </w:rPr>
            <w:fldChar w:fldCharType="separate"/>
          </w:r>
          <w:r>
            <w:rPr>
              <w:noProof/>
            </w:rPr>
            <w:t>9</w:t>
          </w:r>
          <w:r>
            <w:rPr>
              <w:noProof/>
            </w:rPr>
            <w:fldChar w:fldCharType="end"/>
          </w:r>
        </w:p>
        <w:p w14:paraId="3094D15B" w14:textId="77777777" w:rsidR="004820D1" w:rsidRDefault="004820D1">
          <w:pPr>
            <w:pStyle w:val="TOC1"/>
            <w:tabs>
              <w:tab w:val="right" w:leader="dot" w:pos="9054"/>
            </w:tabs>
            <w:rPr>
              <w:b w:val="0"/>
              <w:noProof/>
              <w:lang w:val="en-US" w:eastAsia="ja-JP"/>
            </w:rPr>
          </w:pPr>
          <w:r w:rsidRPr="005C7A0E">
            <w:rPr>
              <w:noProof/>
              <w:lang w:val="en-GB"/>
            </w:rPr>
            <w:t>List of Tables</w:t>
          </w:r>
          <w:r>
            <w:rPr>
              <w:noProof/>
            </w:rPr>
            <w:tab/>
          </w:r>
          <w:r>
            <w:rPr>
              <w:noProof/>
            </w:rPr>
            <w:fldChar w:fldCharType="begin"/>
          </w:r>
          <w:r>
            <w:rPr>
              <w:noProof/>
            </w:rPr>
            <w:instrText xml:space="preserve"> PAGEREF _Toc324688744 \h </w:instrText>
          </w:r>
          <w:r>
            <w:rPr>
              <w:noProof/>
            </w:rPr>
          </w:r>
          <w:r>
            <w:rPr>
              <w:noProof/>
            </w:rPr>
            <w:fldChar w:fldCharType="separate"/>
          </w:r>
          <w:r>
            <w:rPr>
              <w:noProof/>
            </w:rPr>
            <w:t>10</w:t>
          </w:r>
          <w:r>
            <w:rPr>
              <w:noProof/>
            </w:rPr>
            <w:fldChar w:fldCharType="end"/>
          </w:r>
        </w:p>
        <w:p w14:paraId="5830694C" w14:textId="77777777" w:rsidR="004820D1" w:rsidRDefault="004820D1">
          <w:pPr>
            <w:pStyle w:val="TOC1"/>
            <w:tabs>
              <w:tab w:val="left" w:pos="382"/>
              <w:tab w:val="right" w:leader="dot" w:pos="9054"/>
            </w:tabs>
            <w:rPr>
              <w:b w:val="0"/>
              <w:noProof/>
              <w:lang w:val="en-US" w:eastAsia="ja-JP"/>
            </w:rPr>
          </w:pPr>
          <w:r w:rsidRPr="005C7A0E">
            <w:rPr>
              <w:noProof/>
              <w:lang w:val="en-GB"/>
            </w:rPr>
            <w:t>1</w:t>
          </w:r>
          <w:r>
            <w:rPr>
              <w:b w:val="0"/>
              <w:noProof/>
              <w:lang w:val="en-US" w:eastAsia="ja-JP"/>
            </w:rPr>
            <w:tab/>
          </w:r>
          <w:r w:rsidRPr="005C7A0E">
            <w:rPr>
              <w:noProof/>
              <w:lang w:val="en-GB"/>
            </w:rPr>
            <w:t>Introduction</w:t>
          </w:r>
          <w:r>
            <w:rPr>
              <w:noProof/>
            </w:rPr>
            <w:tab/>
          </w:r>
          <w:r>
            <w:rPr>
              <w:noProof/>
            </w:rPr>
            <w:fldChar w:fldCharType="begin"/>
          </w:r>
          <w:r>
            <w:rPr>
              <w:noProof/>
            </w:rPr>
            <w:instrText xml:space="preserve"> PAGEREF _Toc324688745 \h </w:instrText>
          </w:r>
          <w:r>
            <w:rPr>
              <w:noProof/>
            </w:rPr>
          </w:r>
          <w:r>
            <w:rPr>
              <w:noProof/>
            </w:rPr>
            <w:fldChar w:fldCharType="separate"/>
          </w:r>
          <w:r>
            <w:rPr>
              <w:noProof/>
            </w:rPr>
            <w:t>11</w:t>
          </w:r>
          <w:r>
            <w:rPr>
              <w:noProof/>
            </w:rPr>
            <w:fldChar w:fldCharType="end"/>
          </w:r>
        </w:p>
        <w:p w14:paraId="54446F43" w14:textId="77777777" w:rsidR="004820D1" w:rsidRDefault="004820D1">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_Toc324688746 \h </w:instrText>
          </w:r>
          <w:r>
            <w:rPr>
              <w:noProof/>
            </w:rPr>
          </w:r>
          <w:r>
            <w:rPr>
              <w:noProof/>
            </w:rPr>
            <w:fldChar w:fldCharType="separate"/>
          </w:r>
          <w:r>
            <w:rPr>
              <w:noProof/>
            </w:rPr>
            <w:t>11</w:t>
          </w:r>
          <w:r>
            <w:rPr>
              <w:noProof/>
            </w:rPr>
            <w:fldChar w:fldCharType="end"/>
          </w:r>
        </w:p>
        <w:p w14:paraId="606D3155" w14:textId="77777777" w:rsidR="004820D1" w:rsidRDefault="004820D1">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_Toc324688747 \h </w:instrText>
          </w:r>
          <w:r>
            <w:rPr>
              <w:noProof/>
            </w:rPr>
          </w:r>
          <w:r>
            <w:rPr>
              <w:noProof/>
            </w:rPr>
            <w:fldChar w:fldCharType="separate"/>
          </w:r>
          <w:r>
            <w:rPr>
              <w:noProof/>
            </w:rPr>
            <w:t>11</w:t>
          </w:r>
          <w:r>
            <w:rPr>
              <w:noProof/>
            </w:rPr>
            <w:fldChar w:fldCharType="end"/>
          </w:r>
        </w:p>
        <w:p w14:paraId="580A7B78" w14:textId="77777777" w:rsidR="004820D1" w:rsidRDefault="004820D1">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_Toc324688748 \h </w:instrText>
          </w:r>
          <w:r>
            <w:rPr>
              <w:noProof/>
            </w:rPr>
          </w:r>
          <w:r>
            <w:rPr>
              <w:noProof/>
            </w:rPr>
            <w:fldChar w:fldCharType="separate"/>
          </w:r>
          <w:r>
            <w:rPr>
              <w:noProof/>
            </w:rPr>
            <w:t>12</w:t>
          </w:r>
          <w:r>
            <w:rPr>
              <w:noProof/>
            </w:rPr>
            <w:fldChar w:fldCharType="end"/>
          </w:r>
        </w:p>
        <w:p w14:paraId="252F9285" w14:textId="77777777" w:rsidR="004820D1" w:rsidRDefault="004820D1">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_Toc324688749 \h </w:instrText>
          </w:r>
          <w:r>
            <w:rPr>
              <w:noProof/>
            </w:rPr>
          </w:r>
          <w:r>
            <w:rPr>
              <w:noProof/>
            </w:rPr>
            <w:fldChar w:fldCharType="separate"/>
          </w:r>
          <w:r>
            <w:rPr>
              <w:noProof/>
            </w:rPr>
            <w:t>13</w:t>
          </w:r>
          <w:r>
            <w:rPr>
              <w:noProof/>
            </w:rPr>
            <w:fldChar w:fldCharType="end"/>
          </w:r>
        </w:p>
        <w:p w14:paraId="2D14CFAF" w14:textId="77777777" w:rsidR="004820D1" w:rsidRDefault="004820D1">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_Toc324688750 \h </w:instrText>
          </w:r>
          <w:r>
            <w:rPr>
              <w:noProof/>
            </w:rPr>
          </w:r>
          <w:r>
            <w:rPr>
              <w:noProof/>
            </w:rPr>
            <w:fldChar w:fldCharType="separate"/>
          </w:r>
          <w:r>
            <w:rPr>
              <w:noProof/>
            </w:rPr>
            <w:t>13</w:t>
          </w:r>
          <w:r>
            <w:rPr>
              <w:noProof/>
            </w:rPr>
            <w:fldChar w:fldCharType="end"/>
          </w:r>
        </w:p>
        <w:p w14:paraId="12703E79" w14:textId="77777777" w:rsidR="004820D1" w:rsidRDefault="004820D1">
          <w:pPr>
            <w:pStyle w:val="TOC1"/>
            <w:tabs>
              <w:tab w:val="left" w:pos="382"/>
              <w:tab w:val="right" w:leader="dot" w:pos="9054"/>
            </w:tabs>
            <w:rPr>
              <w:b w:val="0"/>
              <w:noProof/>
              <w:lang w:val="en-US" w:eastAsia="ja-JP"/>
            </w:rPr>
          </w:pPr>
          <w:r w:rsidRPr="005C7A0E">
            <w:rPr>
              <w:noProof/>
              <w:lang w:val="en-GB"/>
            </w:rPr>
            <w:t>2</w:t>
          </w:r>
          <w:r>
            <w:rPr>
              <w:b w:val="0"/>
              <w:noProof/>
              <w:lang w:val="en-US" w:eastAsia="ja-JP"/>
            </w:rPr>
            <w:tab/>
          </w:r>
          <w:r w:rsidRPr="005C7A0E">
            <w:rPr>
              <w:noProof/>
              <w:lang w:val="en-GB"/>
            </w:rPr>
            <w:t>Technical Background and Tools</w:t>
          </w:r>
          <w:r>
            <w:rPr>
              <w:noProof/>
            </w:rPr>
            <w:tab/>
          </w:r>
          <w:r>
            <w:rPr>
              <w:noProof/>
            </w:rPr>
            <w:fldChar w:fldCharType="begin"/>
          </w:r>
          <w:r>
            <w:rPr>
              <w:noProof/>
            </w:rPr>
            <w:instrText xml:space="preserve"> PAGEREF _Toc324688751 \h </w:instrText>
          </w:r>
          <w:r>
            <w:rPr>
              <w:noProof/>
            </w:rPr>
          </w:r>
          <w:r>
            <w:rPr>
              <w:noProof/>
            </w:rPr>
            <w:fldChar w:fldCharType="separate"/>
          </w:r>
          <w:r>
            <w:rPr>
              <w:noProof/>
            </w:rPr>
            <w:t>15</w:t>
          </w:r>
          <w:r>
            <w:rPr>
              <w:noProof/>
            </w:rPr>
            <w:fldChar w:fldCharType="end"/>
          </w:r>
        </w:p>
        <w:p w14:paraId="77196FE3" w14:textId="77777777" w:rsidR="004820D1" w:rsidRDefault="004820D1">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_Toc324688752 \h </w:instrText>
          </w:r>
          <w:r>
            <w:rPr>
              <w:noProof/>
            </w:rPr>
          </w:r>
          <w:r>
            <w:rPr>
              <w:noProof/>
            </w:rPr>
            <w:fldChar w:fldCharType="separate"/>
          </w:r>
          <w:r>
            <w:rPr>
              <w:noProof/>
            </w:rPr>
            <w:t>15</w:t>
          </w:r>
          <w:r>
            <w:rPr>
              <w:noProof/>
            </w:rPr>
            <w:fldChar w:fldCharType="end"/>
          </w:r>
        </w:p>
        <w:p w14:paraId="25E63FB1" w14:textId="77777777" w:rsidR="004820D1" w:rsidRDefault="004820D1">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_Toc324688753 \h </w:instrText>
          </w:r>
          <w:r>
            <w:rPr>
              <w:noProof/>
            </w:rPr>
          </w:r>
          <w:r>
            <w:rPr>
              <w:noProof/>
            </w:rPr>
            <w:fldChar w:fldCharType="separate"/>
          </w:r>
          <w:r>
            <w:rPr>
              <w:noProof/>
            </w:rPr>
            <w:t>15</w:t>
          </w:r>
          <w:r>
            <w:rPr>
              <w:noProof/>
            </w:rPr>
            <w:fldChar w:fldCharType="end"/>
          </w:r>
        </w:p>
        <w:p w14:paraId="0D263641" w14:textId="77777777" w:rsidR="004820D1" w:rsidRDefault="004820D1">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_Toc324688754 \h </w:instrText>
          </w:r>
          <w:r>
            <w:rPr>
              <w:noProof/>
            </w:rPr>
          </w:r>
          <w:r>
            <w:rPr>
              <w:noProof/>
            </w:rPr>
            <w:fldChar w:fldCharType="separate"/>
          </w:r>
          <w:r>
            <w:rPr>
              <w:noProof/>
            </w:rPr>
            <w:t>15</w:t>
          </w:r>
          <w:r>
            <w:rPr>
              <w:noProof/>
            </w:rPr>
            <w:fldChar w:fldCharType="end"/>
          </w:r>
        </w:p>
        <w:p w14:paraId="0DFC23FF" w14:textId="77777777" w:rsidR="004820D1" w:rsidRDefault="004820D1">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_Toc324688755 \h </w:instrText>
          </w:r>
          <w:r>
            <w:rPr>
              <w:noProof/>
            </w:rPr>
          </w:r>
          <w:r>
            <w:rPr>
              <w:noProof/>
            </w:rPr>
            <w:fldChar w:fldCharType="separate"/>
          </w:r>
          <w:r>
            <w:rPr>
              <w:noProof/>
            </w:rPr>
            <w:t>15</w:t>
          </w:r>
          <w:r>
            <w:rPr>
              <w:noProof/>
            </w:rPr>
            <w:fldChar w:fldCharType="end"/>
          </w:r>
        </w:p>
        <w:p w14:paraId="1CFDB2F3" w14:textId="77777777" w:rsidR="004820D1" w:rsidRDefault="004820D1">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_Toc324688756 \h </w:instrText>
          </w:r>
          <w:r>
            <w:rPr>
              <w:noProof/>
            </w:rPr>
          </w:r>
          <w:r>
            <w:rPr>
              <w:noProof/>
            </w:rPr>
            <w:fldChar w:fldCharType="separate"/>
          </w:r>
          <w:r>
            <w:rPr>
              <w:noProof/>
            </w:rPr>
            <w:t>16</w:t>
          </w:r>
          <w:r>
            <w:rPr>
              <w:noProof/>
            </w:rPr>
            <w:fldChar w:fldCharType="end"/>
          </w:r>
        </w:p>
        <w:p w14:paraId="4BC6C86D" w14:textId="77777777" w:rsidR="004820D1" w:rsidRDefault="004820D1">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_Toc324688757 \h </w:instrText>
          </w:r>
          <w:r>
            <w:rPr>
              <w:noProof/>
            </w:rPr>
          </w:r>
          <w:r>
            <w:rPr>
              <w:noProof/>
            </w:rPr>
            <w:fldChar w:fldCharType="separate"/>
          </w:r>
          <w:r>
            <w:rPr>
              <w:noProof/>
            </w:rPr>
            <w:t>16</w:t>
          </w:r>
          <w:r>
            <w:rPr>
              <w:noProof/>
            </w:rPr>
            <w:fldChar w:fldCharType="end"/>
          </w:r>
        </w:p>
        <w:p w14:paraId="2403E7A0" w14:textId="77777777" w:rsidR="004820D1" w:rsidRDefault="004820D1">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_Toc324688758 \h </w:instrText>
          </w:r>
          <w:r>
            <w:rPr>
              <w:noProof/>
            </w:rPr>
          </w:r>
          <w:r>
            <w:rPr>
              <w:noProof/>
            </w:rPr>
            <w:fldChar w:fldCharType="separate"/>
          </w:r>
          <w:r>
            <w:rPr>
              <w:noProof/>
            </w:rPr>
            <w:t>16</w:t>
          </w:r>
          <w:r>
            <w:rPr>
              <w:noProof/>
            </w:rPr>
            <w:fldChar w:fldCharType="end"/>
          </w:r>
        </w:p>
        <w:p w14:paraId="44D9996D" w14:textId="77777777" w:rsidR="004820D1" w:rsidRDefault="004820D1">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_Toc324688759 \h </w:instrText>
          </w:r>
          <w:r>
            <w:rPr>
              <w:noProof/>
            </w:rPr>
          </w:r>
          <w:r>
            <w:rPr>
              <w:noProof/>
            </w:rPr>
            <w:fldChar w:fldCharType="separate"/>
          </w:r>
          <w:r>
            <w:rPr>
              <w:noProof/>
            </w:rPr>
            <w:t>16</w:t>
          </w:r>
          <w:r>
            <w:rPr>
              <w:noProof/>
            </w:rPr>
            <w:fldChar w:fldCharType="end"/>
          </w:r>
        </w:p>
        <w:p w14:paraId="6ADFBC31" w14:textId="77777777" w:rsidR="004820D1" w:rsidRDefault="004820D1">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_Toc324688760 \h </w:instrText>
          </w:r>
          <w:r>
            <w:rPr>
              <w:noProof/>
            </w:rPr>
          </w:r>
          <w:r>
            <w:rPr>
              <w:noProof/>
            </w:rPr>
            <w:fldChar w:fldCharType="separate"/>
          </w:r>
          <w:r>
            <w:rPr>
              <w:noProof/>
            </w:rPr>
            <w:t>16</w:t>
          </w:r>
          <w:r>
            <w:rPr>
              <w:noProof/>
            </w:rPr>
            <w:fldChar w:fldCharType="end"/>
          </w:r>
        </w:p>
        <w:p w14:paraId="24439C96" w14:textId="77777777" w:rsidR="004820D1" w:rsidRDefault="004820D1">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_Toc324688761 \h </w:instrText>
          </w:r>
          <w:r>
            <w:rPr>
              <w:noProof/>
            </w:rPr>
          </w:r>
          <w:r>
            <w:rPr>
              <w:noProof/>
            </w:rPr>
            <w:fldChar w:fldCharType="separate"/>
          </w:r>
          <w:r>
            <w:rPr>
              <w:noProof/>
            </w:rPr>
            <w:t>17</w:t>
          </w:r>
          <w:r>
            <w:rPr>
              <w:noProof/>
            </w:rPr>
            <w:fldChar w:fldCharType="end"/>
          </w:r>
        </w:p>
        <w:p w14:paraId="50DAF8D6" w14:textId="77777777" w:rsidR="004820D1" w:rsidRDefault="004820D1">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_Toc324688762 \h </w:instrText>
          </w:r>
          <w:r>
            <w:rPr>
              <w:noProof/>
            </w:rPr>
          </w:r>
          <w:r>
            <w:rPr>
              <w:noProof/>
            </w:rPr>
            <w:fldChar w:fldCharType="separate"/>
          </w:r>
          <w:r>
            <w:rPr>
              <w:noProof/>
            </w:rPr>
            <w:t>17</w:t>
          </w:r>
          <w:r>
            <w:rPr>
              <w:noProof/>
            </w:rPr>
            <w:fldChar w:fldCharType="end"/>
          </w:r>
        </w:p>
        <w:p w14:paraId="7B891B7B" w14:textId="77777777" w:rsidR="004820D1" w:rsidRDefault="004820D1">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_Toc324688763 \h </w:instrText>
          </w:r>
          <w:r>
            <w:rPr>
              <w:noProof/>
            </w:rPr>
          </w:r>
          <w:r>
            <w:rPr>
              <w:noProof/>
            </w:rPr>
            <w:fldChar w:fldCharType="separate"/>
          </w:r>
          <w:r>
            <w:rPr>
              <w:noProof/>
            </w:rPr>
            <w:t>18</w:t>
          </w:r>
          <w:r>
            <w:rPr>
              <w:noProof/>
            </w:rPr>
            <w:fldChar w:fldCharType="end"/>
          </w:r>
        </w:p>
        <w:p w14:paraId="55F0338B" w14:textId="77777777" w:rsidR="004820D1" w:rsidRDefault="004820D1">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_Toc324688764 \h </w:instrText>
          </w:r>
          <w:r>
            <w:rPr>
              <w:noProof/>
            </w:rPr>
          </w:r>
          <w:r>
            <w:rPr>
              <w:noProof/>
            </w:rPr>
            <w:fldChar w:fldCharType="separate"/>
          </w:r>
          <w:r>
            <w:rPr>
              <w:noProof/>
            </w:rPr>
            <w:t>18</w:t>
          </w:r>
          <w:r>
            <w:rPr>
              <w:noProof/>
            </w:rPr>
            <w:fldChar w:fldCharType="end"/>
          </w:r>
        </w:p>
        <w:p w14:paraId="7AF6510E" w14:textId="77777777" w:rsidR="004820D1" w:rsidRDefault="004820D1">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_Toc324688765 \h </w:instrText>
          </w:r>
          <w:r>
            <w:rPr>
              <w:noProof/>
            </w:rPr>
          </w:r>
          <w:r>
            <w:rPr>
              <w:noProof/>
            </w:rPr>
            <w:fldChar w:fldCharType="separate"/>
          </w:r>
          <w:r>
            <w:rPr>
              <w:noProof/>
            </w:rPr>
            <w:t>18</w:t>
          </w:r>
          <w:r>
            <w:rPr>
              <w:noProof/>
            </w:rPr>
            <w:fldChar w:fldCharType="end"/>
          </w:r>
        </w:p>
        <w:p w14:paraId="56908610"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2.14.1</w:t>
          </w:r>
          <w:r>
            <w:rPr>
              <w:noProof/>
              <w:sz w:val="24"/>
              <w:szCs w:val="24"/>
              <w:lang w:val="en-US" w:eastAsia="ja-JP"/>
            </w:rPr>
            <w:tab/>
          </w:r>
          <w:r w:rsidRPr="005C7A0E">
            <w:rPr>
              <w:noProof/>
              <w:lang w:val="en-GB"/>
            </w:rPr>
            <w:t>SimpleTxt</w:t>
          </w:r>
          <w:r>
            <w:rPr>
              <w:noProof/>
            </w:rPr>
            <w:tab/>
          </w:r>
          <w:r>
            <w:rPr>
              <w:noProof/>
            </w:rPr>
            <w:fldChar w:fldCharType="begin"/>
          </w:r>
          <w:r>
            <w:rPr>
              <w:noProof/>
            </w:rPr>
            <w:instrText xml:space="preserve"> PAGEREF _Toc324688766 \h </w:instrText>
          </w:r>
          <w:r>
            <w:rPr>
              <w:noProof/>
            </w:rPr>
          </w:r>
          <w:r>
            <w:rPr>
              <w:noProof/>
            </w:rPr>
            <w:fldChar w:fldCharType="separate"/>
          </w:r>
          <w:r>
            <w:rPr>
              <w:noProof/>
            </w:rPr>
            <w:t>18</w:t>
          </w:r>
          <w:r>
            <w:rPr>
              <w:noProof/>
            </w:rPr>
            <w:fldChar w:fldCharType="end"/>
          </w:r>
        </w:p>
        <w:p w14:paraId="0173F6F2"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2.14.2</w:t>
          </w:r>
          <w:r>
            <w:rPr>
              <w:noProof/>
              <w:sz w:val="24"/>
              <w:szCs w:val="24"/>
              <w:lang w:val="en-US" w:eastAsia="ja-JP"/>
            </w:rPr>
            <w:tab/>
          </w:r>
          <w:r w:rsidRPr="005C7A0E">
            <w:rPr>
              <w:noProof/>
              <w:lang w:val="en-GB"/>
            </w:rPr>
            <w:t>Overview GUI</w:t>
          </w:r>
          <w:r>
            <w:rPr>
              <w:noProof/>
            </w:rPr>
            <w:tab/>
          </w:r>
          <w:r>
            <w:rPr>
              <w:noProof/>
            </w:rPr>
            <w:fldChar w:fldCharType="begin"/>
          </w:r>
          <w:r>
            <w:rPr>
              <w:noProof/>
            </w:rPr>
            <w:instrText xml:space="preserve"> PAGEREF _Toc324688767 \h </w:instrText>
          </w:r>
          <w:r>
            <w:rPr>
              <w:noProof/>
            </w:rPr>
          </w:r>
          <w:r>
            <w:rPr>
              <w:noProof/>
            </w:rPr>
            <w:fldChar w:fldCharType="separate"/>
          </w:r>
          <w:r>
            <w:rPr>
              <w:noProof/>
            </w:rPr>
            <w:t>18</w:t>
          </w:r>
          <w:r>
            <w:rPr>
              <w:noProof/>
            </w:rPr>
            <w:fldChar w:fldCharType="end"/>
          </w:r>
        </w:p>
        <w:p w14:paraId="58D5614D"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2.14.3</w:t>
          </w:r>
          <w:r>
            <w:rPr>
              <w:noProof/>
              <w:sz w:val="24"/>
              <w:szCs w:val="24"/>
              <w:lang w:val="en-US" w:eastAsia="ja-JP"/>
            </w:rPr>
            <w:tab/>
          </w:r>
          <w:r w:rsidRPr="005C7A0E">
            <w:rPr>
              <w:noProof/>
              <w:lang w:val="en-GB"/>
            </w:rPr>
            <w:t>Logger</w:t>
          </w:r>
          <w:r>
            <w:rPr>
              <w:noProof/>
            </w:rPr>
            <w:tab/>
          </w:r>
          <w:r>
            <w:rPr>
              <w:noProof/>
            </w:rPr>
            <w:fldChar w:fldCharType="begin"/>
          </w:r>
          <w:r>
            <w:rPr>
              <w:noProof/>
            </w:rPr>
            <w:instrText xml:space="preserve"> PAGEREF _Toc324688768 \h </w:instrText>
          </w:r>
          <w:r>
            <w:rPr>
              <w:noProof/>
            </w:rPr>
          </w:r>
          <w:r>
            <w:rPr>
              <w:noProof/>
            </w:rPr>
            <w:fldChar w:fldCharType="separate"/>
          </w:r>
          <w:r>
            <w:rPr>
              <w:noProof/>
            </w:rPr>
            <w:t>18</w:t>
          </w:r>
          <w:r>
            <w:rPr>
              <w:noProof/>
            </w:rPr>
            <w:fldChar w:fldCharType="end"/>
          </w:r>
        </w:p>
        <w:p w14:paraId="0D02BA71"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2.14.4</w:t>
          </w:r>
          <w:r>
            <w:rPr>
              <w:noProof/>
              <w:sz w:val="24"/>
              <w:szCs w:val="24"/>
              <w:lang w:val="en-US" w:eastAsia="ja-JP"/>
            </w:rPr>
            <w:tab/>
          </w:r>
          <w:r w:rsidRPr="005C7A0E">
            <w:rPr>
              <w:noProof/>
              <w:lang w:val="en-GB"/>
            </w:rPr>
            <w:t>File Adder</w:t>
          </w:r>
          <w:r>
            <w:rPr>
              <w:noProof/>
            </w:rPr>
            <w:tab/>
          </w:r>
          <w:r>
            <w:rPr>
              <w:noProof/>
            </w:rPr>
            <w:fldChar w:fldCharType="begin"/>
          </w:r>
          <w:r>
            <w:rPr>
              <w:noProof/>
            </w:rPr>
            <w:instrText xml:space="preserve"> PAGEREF _Toc324688769 \h </w:instrText>
          </w:r>
          <w:r>
            <w:rPr>
              <w:noProof/>
            </w:rPr>
          </w:r>
          <w:r>
            <w:rPr>
              <w:noProof/>
            </w:rPr>
            <w:fldChar w:fldCharType="separate"/>
          </w:r>
          <w:r>
            <w:rPr>
              <w:noProof/>
            </w:rPr>
            <w:t>19</w:t>
          </w:r>
          <w:r>
            <w:rPr>
              <w:noProof/>
            </w:rPr>
            <w:fldChar w:fldCharType="end"/>
          </w:r>
        </w:p>
        <w:p w14:paraId="3CB73C78"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2.14.5</w:t>
          </w:r>
          <w:r>
            <w:rPr>
              <w:noProof/>
              <w:sz w:val="24"/>
              <w:szCs w:val="24"/>
              <w:lang w:val="en-US" w:eastAsia="ja-JP"/>
            </w:rPr>
            <w:tab/>
          </w:r>
          <w:r w:rsidRPr="005C7A0E">
            <w:rPr>
              <w:noProof/>
              <w:lang w:val="en-GB"/>
            </w:rPr>
            <w:t>The Application List Creator</w:t>
          </w:r>
          <w:r>
            <w:rPr>
              <w:noProof/>
            </w:rPr>
            <w:tab/>
          </w:r>
          <w:r>
            <w:rPr>
              <w:noProof/>
            </w:rPr>
            <w:fldChar w:fldCharType="begin"/>
          </w:r>
          <w:r>
            <w:rPr>
              <w:noProof/>
            </w:rPr>
            <w:instrText xml:space="preserve"> PAGEREF _Toc324688770 \h </w:instrText>
          </w:r>
          <w:r>
            <w:rPr>
              <w:noProof/>
            </w:rPr>
          </w:r>
          <w:r>
            <w:rPr>
              <w:noProof/>
            </w:rPr>
            <w:fldChar w:fldCharType="separate"/>
          </w:r>
          <w:r>
            <w:rPr>
              <w:noProof/>
            </w:rPr>
            <w:t>19</w:t>
          </w:r>
          <w:r>
            <w:rPr>
              <w:noProof/>
            </w:rPr>
            <w:fldChar w:fldCharType="end"/>
          </w:r>
        </w:p>
        <w:p w14:paraId="5C97A301" w14:textId="77777777" w:rsidR="004820D1" w:rsidRDefault="004820D1">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_Toc324688771 \h </w:instrText>
          </w:r>
          <w:r>
            <w:rPr>
              <w:noProof/>
            </w:rPr>
          </w:r>
          <w:r>
            <w:rPr>
              <w:noProof/>
            </w:rPr>
            <w:fldChar w:fldCharType="separate"/>
          </w:r>
          <w:r>
            <w:rPr>
              <w:noProof/>
            </w:rPr>
            <w:t>19</w:t>
          </w:r>
          <w:r>
            <w:rPr>
              <w:noProof/>
            </w:rPr>
            <w:fldChar w:fldCharType="end"/>
          </w:r>
        </w:p>
        <w:p w14:paraId="40554E48"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2.15.1</w:t>
          </w:r>
          <w:r>
            <w:rPr>
              <w:noProof/>
              <w:sz w:val="24"/>
              <w:szCs w:val="24"/>
              <w:lang w:val="en-US" w:eastAsia="ja-JP"/>
            </w:rPr>
            <w:tab/>
          </w:r>
          <w:r w:rsidRPr="005C7A0E">
            <w:rPr>
              <w:noProof/>
              <w:lang w:val="en-GB"/>
            </w:rPr>
            <w:t>Running the Prototype</w:t>
          </w:r>
          <w:r>
            <w:rPr>
              <w:noProof/>
            </w:rPr>
            <w:tab/>
          </w:r>
          <w:r>
            <w:rPr>
              <w:noProof/>
            </w:rPr>
            <w:fldChar w:fldCharType="begin"/>
          </w:r>
          <w:r>
            <w:rPr>
              <w:noProof/>
            </w:rPr>
            <w:instrText xml:space="preserve"> PAGEREF _Toc324688772 \h </w:instrText>
          </w:r>
          <w:r>
            <w:rPr>
              <w:noProof/>
            </w:rPr>
          </w:r>
          <w:r>
            <w:rPr>
              <w:noProof/>
            </w:rPr>
            <w:fldChar w:fldCharType="separate"/>
          </w:r>
          <w:r>
            <w:rPr>
              <w:noProof/>
            </w:rPr>
            <w:t>19</w:t>
          </w:r>
          <w:r>
            <w:rPr>
              <w:noProof/>
            </w:rPr>
            <w:fldChar w:fldCharType="end"/>
          </w:r>
        </w:p>
        <w:p w14:paraId="23A8EFBB" w14:textId="77777777" w:rsidR="004820D1" w:rsidRDefault="004820D1">
          <w:pPr>
            <w:pStyle w:val="TOC3"/>
            <w:tabs>
              <w:tab w:val="left" w:pos="1298"/>
              <w:tab w:val="right" w:leader="dot" w:pos="9054"/>
            </w:tabs>
            <w:rPr>
              <w:noProof/>
              <w:sz w:val="24"/>
              <w:szCs w:val="24"/>
              <w:lang w:val="en-US" w:eastAsia="ja-JP"/>
            </w:rPr>
          </w:pPr>
          <w:r w:rsidRPr="005C7A0E">
            <w:rPr>
              <w:noProof/>
              <w:lang w:val="en-GB"/>
            </w:rPr>
            <w:t>2.15.2</w:t>
          </w:r>
          <w:r>
            <w:rPr>
              <w:noProof/>
              <w:sz w:val="24"/>
              <w:szCs w:val="24"/>
              <w:lang w:val="en-US" w:eastAsia="ja-JP"/>
            </w:rPr>
            <w:tab/>
          </w:r>
          <w:r w:rsidRPr="005C7A0E">
            <w:rPr>
              <w:noProof/>
              <w:lang w:val="en-GB"/>
            </w:rPr>
            <w:t>Building and Cleaning</w:t>
          </w:r>
          <w:r>
            <w:rPr>
              <w:noProof/>
            </w:rPr>
            <w:tab/>
          </w:r>
          <w:r>
            <w:rPr>
              <w:noProof/>
            </w:rPr>
            <w:fldChar w:fldCharType="begin"/>
          </w:r>
          <w:r>
            <w:rPr>
              <w:noProof/>
            </w:rPr>
            <w:instrText xml:space="preserve"> PAGEREF _Toc324688773 \h </w:instrText>
          </w:r>
          <w:r>
            <w:rPr>
              <w:noProof/>
            </w:rPr>
          </w:r>
          <w:r>
            <w:rPr>
              <w:noProof/>
            </w:rPr>
            <w:fldChar w:fldCharType="separate"/>
          </w:r>
          <w:r>
            <w:rPr>
              <w:noProof/>
            </w:rPr>
            <w:t>19</w:t>
          </w:r>
          <w:r>
            <w:rPr>
              <w:noProof/>
            </w:rPr>
            <w:fldChar w:fldCharType="end"/>
          </w:r>
        </w:p>
        <w:p w14:paraId="2301AF07" w14:textId="77777777" w:rsidR="004820D1" w:rsidRDefault="004820D1">
          <w:pPr>
            <w:pStyle w:val="TOC1"/>
            <w:tabs>
              <w:tab w:val="left" w:pos="382"/>
              <w:tab w:val="right" w:leader="dot" w:pos="9054"/>
            </w:tabs>
            <w:rPr>
              <w:b w:val="0"/>
              <w:noProof/>
              <w:lang w:val="en-US" w:eastAsia="ja-JP"/>
            </w:rPr>
          </w:pPr>
          <w:r w:rsidRPr="005C7A0E">
            <w:rPr>
              <w:noProof/>
              <w:lang w:val="en-GB"/>
            </w:rPr>
            <w:t>3</w:t>
          </w:r>
          <w:r>
            <w:rPr>
              <w:b w:val="0"/>
              <w:noProof/>
              <w:lang w:val="en-US" w:eastAsia="ja-JP"/>
            </w:rPr>
            <w:tab/>
          </w:r>
          <w:r w:rsidRPr="005C7A0E">
            <w:rPr>
              <w:noProof/>
              <w:lang w:val="en-GB"/>
            </w:rPr>
            <w:t>Approach and Implementation</w:t>
          </w:r>
          <w:r>
            <w:rPr>
              <w:noProof/>
            </w:rPr>
            <w:tab/>
          </w:r>
          <w:r>
            <w:rPr>
              <w:noProof/>
            </w:rPr>
            <w:fldChar w:fldCharType="begin"/>
          </w:r>
          <w:r>
            <w:rPr>
              <w:noProof/>
            </w:rPr>
            <w:instrText xml:space="preserve"> PAGEREF _Toc324688774 \h </w:instrText>
          </w:r>
          <w:r>
            <w:rPr>
              <w:noProof/>
            </w:rPr>
          </w:r>
          <w:r>
            <w:rPr>
              <w:noProof/>
            </w:rPr>
            <w:fldChar w:fldCharType="separate"/>
          </w:r>
          <w:r>
            <w:rPr>
              <w:noProof/>
            </w:rPr>
            <w:t>21</w:t>
          </w:r>
          <w:r>
            <w:rPr>
              <w:noProof/>
            </w:rPr>
            <w:fldChar w:fldCharType="end"/>
          </w:r>
        </w:p>
        <w:p w14:paraId="12A46E12" w14:textId="77777777" w:rsidR="004820D1" w:rsidRDefault="004820D1">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_Toc324688775 \h </w:instrText>
          </w:r>
          <w:r>
            <w:rPr>
              <w:noProof/>
            </w:rPr>
          </w:r>
          <w:r>
            <w:rPr>
              <w:noProof/>
            </w:rPr>
            <w:fldChar w:fldCharType="separate"/>
          </w:r>
          <w:r>
            <w:rPr>
              <w:noProof/>
            </w:rPr>
            <w:t>21</w:t>
          </w:r>
          <w:r>
            <w:rPr>
              <w:noProof/>
            </w:rPr>
            <w:fldChar w:fldCharType="end"/>
          </w:r>
        </w:p>
        <w:p w14:paraId="491F69CD" w14:textId="77777777" w:rsidR="004820D1" w:rsidRDefault="004820D1">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_Toc324688776 \h </w:instrText>
          </w:r>
          <w:r>
            <w:rPr>
              <w:noProof/>
            </w:rPr>
          </w:r>
          <w:r>
            <w:rPr>
              <w:noProof/>
            </w:rPr>
            <w:fldChar w:fldCharType="separate"/>
          </w:r>
          <w:r>
            <w:rPr>
              <w:noProof/>
            </w:rPr>
            <w:t>21</w:t>
          </w:r>
          <w:r>
            <w:rPr>
              <w:noProof/>
            </w:rPr>
            <w:fldChar w:fldCharType="end"/>
          </w:r>
        </w:p>
        <w:p w14:paraId="552ABF54" w14:textId="77777777" w:rsidR="004820D1" w:rsidRDefault="004820D1">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_Toc324688777 \h </w:instrText>
          </w:r>
          <w:r>
            <w:rPr>
              <w:noProof/>
            </w:rPr>
          </w:r>
          <w:r>
            <w:rPr>
              <w:noProof/>
            </w:rPr>
            <w:fldChar w:fldCharType="separate"/>
          </w:r>
          <w:r>
            <w:rPr>
              <w:noProof/>
            </w:rPr>
            <w:t>23</w:t>
          </w:r>
          <w:r>
            <w:rPr>
              <w:noProof/>
            </w:rPr>
            <w:fldChar w:fldCharType="end"/>
          </w:r>
        </w:p>
        <w:p w14:paraId="63FADBE5" w14:textId="77777777" w:rsidR="004820D1" w:rsidRDefault="004820D1">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_Toc324688778 \h </w:instrText>
          </w:r>
          <w:r>
            <w:rPr>
              <w:noProof/>
            </w:rPr>
          </w:r>
          <w:r>
            <w:rPr>
              <w:noProof/>
            </w:rPr>
            <w:fldChar w:fldCharType="separate"/>
          </w:r>
          <w:r>
            <w:rPr>
              <w:noProof/>
            </w:rPr>
            <w:t>24</w:t>
          </w:r>
          <w:r>
            <w:rPr>
              <w:noProof/>
            </w:rPr>
            <w:fldChar w:fldCharType="end"/>
          </w:r>
        </w:p>
        <w:p w14:paraId="29D2CCFD"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3.4.1</w:t>
          </w:r>
          <w:r>
            <w:rPr>
              <w:noProof/>
              <w:sz w:val="24"/>
              <w:szCs w:val="24"/>
              <w:lang w:val="en-US" w:eastAsia="ja-JP"/>
            </w:rPr>
            <w:tab/>
          </w:r>
          <w:r w:rsidRPr="005C7A0E">
            <w:rPr>
              <w:noProof/>
              <w:lang w:val="en-GB"/>
            </w:rPr>
            <w:t>Implementation of the Daemons Core</w:t>
          </w:r>
          <w:r>
            <w:rPr>
              <w:noProof/>
            </w:rPr>
            <w:tab/>
          </w:r>
          <w:r>
            <w:rPr>
              <w:noProof/>
            </w:rPr>
            <w:fldChar w:fldCharType="begin"/>
          </w:r>
          <w:r>
            <w:rPr>
              <w:noProof/>
            </w:rPr>
            <w:instrText xml:space="preserve"> PAGEREF _Toc324688779 \h </w:instrText>
          </w:r>
          <w:r>
            <w:rPr>
              <w:noProof/>
            </w:rPr>
          </w:r>
          <w:r>
            <w:rPr>
              <w:noProof/>
            </w:rPr>
            <w:fldChar w:fldCharType="separate"/>
          </w:r>
          <w:r>
            <w:rPr>
              <w:noProof/>
            </w:rPr>
            <w:t>25</w:t>
          </w:r>
          <w:r>
            <w:rPr>
              <w:noProof/>
            </w:rPr>
            <w:fldChar w:fldCharType="end"/>
          </w:r>
        </w:p>
        <w:p w14:paraId="170ED5DD"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3.4.2</w:t>
          </w:r>
          <w:r>
            <w:rPr>
              <w:noProof/>
              <w:sz w:val="24"/>
              <w:szCs w:val="24"/>
              <w:lang w:val="en-US" w:eastAsia="ja-JP"/>
            </w:rPr>
            <w:tab/>
          </w:r>
          <w:r w:rsidRPr="005C7A0E">
            <w:rPr>
              <w:noProof/>
              <w:lang w:val="en-GB"/>
            </w:rPr>
            <w:t>Implementation of a Single System View of Files</w:t>
          </w:r>
          <w:r>
            <w:rPr>
              <w:noProof/>
            </w:rPr>
            <w:tab/>
          </w:r>
          <w:r>
            <w:rPr>
              <w:noProof/>
            </w:rPr>
            <w:fldChar w:fldCharType="begin"/>
          </w:r>
          <w:r>
            <w:rPr>
              <w:noProof/>
            </w:rPr>
            <w:instrText xml:space="preserve"> PAGEREF _Toc324688780 \h </w:instrText>
          </w:r>
          <w:r>
            <w:rPr>
              <w:noProof/>
            </w:rPr>
          </w:r>
          <w:r>
            <w:rPr>
              <w:noProof/>
            </w:rPr>
            <w:fldChar w:fldCharType="separate"/>
          </w:r>
          <w:r>
            <w:rPr>
              <w:noProof/>
            </w:rPr>
            <w:t>26</w:t>
          </w:r>
          <w:r>
            <w:rPr>
              <w:noProof/>
            </w:rPr>
            <w:fldChar w:fldCharType="end"/>
          </w:r>
        </w:p>
        <w:p w14:paraId="2F2F2B7F"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3.4.3</w:t>
          </w:r>
          <w:r>
            <w:rPr>
              <w:noProof/>
              <w:sz w:val="24"/>
              <w:szCs w:val="24"/>
              <w:lang w:val="en-US" w:eastAsia="ja-JP"/>
            </w:rPr>
            <w:tab/>
          </w:r>
          <w:r w:rsidRPr="005C7A0E">
            <w:rPr>
              <w:noProof/>
              <w:lang w:val="en-GB"/>
            </w:rPr>
            <w:t>Implementation of a Single System View of Applications</w:t>
          </w:r>
          <w:r>
            <w:rPr>
              <w:noProof/>
            </w:rPr>
            <w:tab/>
          </w:r>
          <w:r>
            <w:rPr>
              <w:noProof/>
            </w:rPr>
            <w:fldChar w:fldCharType="begin"/>
          </w:r>
          <w:r>
            <w:rPr>
              <w:noProof/>
            </w:rPr>
            <w:instrText xml:space="preserve"> PAGEREF _Toc324688781 \h </w:instrText>
          </w:r>
          <w:r>
            <w:rPr>
              <w:noProof/>
            </w:rPr>
          </w:r>
          <w:r>
            <w:rPr>
              <w:noProof/>
            </w:rPr>
            <w:fldChar w:fldCharType="separate"/>
          </w:r>
          <w:r>
            <w:rPr>
              <w:noProof/>
            </w:rPr>
            <w:t>27</w:t>
          </w:r>
          <w:r>
            <w:rPr>
              <w:noProof/>
            </w:rPr>
            <w:fldChar w:fldCharType="end"/>
          </w:r>
        </w:p>
        <w:p w14:paraId="3FA4610E"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3.4.4</w:t>
          </w:r>
          <w:r>
            <w:rPr>
              <w:noProof/>
              <w:sz w:val="24"/>
              <w:szCs w:val="24"/>
              <w:lang w:val="en-US" w:eastAsia="ja-JP"/>
            </w:rPr>
            <w:tab/>
          </w:r>
          <w:r w:rsidRPr="005C7A0E">
            <w:rPr>
              <w:noProof/>
              <w:lang w:val="en-GB"/>
            </w:rPr>
            <w:t>Implementation of Remote File Access</w:t>
          </w:r>
          <w:r>
            <w:rPr>
              <w:noProof/>
            </w:rPr>
            <w:tab/>
          </w:r>
          <w:r>
            <w:rPr>
              <w:noProof/>
            </w:rPr>
            <w:fldChar w:fldCharType="begin"/>
          </w:r>
          <w:r>
            <w:rPr>
              <w:noProof/>
            </w:rPr>
            <w:instrText xml:space="preserve"> PAGEREF _Toc324688782 \h </w:instrText>
          </w:r>
          <w:r>
            <w:rPr>
              <w:noProof/>
            </w:rPr>
          </w:r>
          <w:r>
            <w:rPr>
              <w:noProof/>
            </w:rPr>
            <w:fldChar w:fldCharType="separate"/>
          </w:r>
          <w:r>
            <w:rPr>
              <w:noProof/>
            </w:rPr>
            <w:t>29</w:t>
          </w:r>
          <w:r>
            <w:rPr>
              <w:noProof/>
            </w:rPr>
            <w:fldChar w:fldCharType="end"/>
          </w:r>
        </w:p>
        <w:p w14:paraId="202C3F96"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3.4.5</w:t>
          </w:r>
          <w:r>
            <w:rPr>
              <w:noProof/>
              <w:sz w:val="24"/>
              <w:szCs w:val="24"/>
              <w:lang w:val="en-US" w:eastAsia="ja-JP"/>
            </w:rPr>
            <w:tab/>
          </w:r>
          <w:r w:rsidRPr="005C7A0E">
            <w:rPr>
              <w:noProof/>
              <w:lang w:val="en-GB"/>
            </w:rPr>
            <w:t>Implementation of the Coordinator and Coordinator Election</w:t>
          </w:r>
          <w:r>
            <w:rPr>
              <w:noProof/>
            </w:rPr>
            <w:tab/>
          </w:r>
          <w:r>
            <w:rPr>
              <w:noProof/>
            </w:rPr>
            <w:fldChar w:fldCharType="begin"/>
          </w:r>
          <w:r>
            <w:rPr>
              <w:noProof/>
            </w:rPr>
            <w:instrText xml:space="preserve"> PAGEREF _Toc324688783 \h </w:instrText>
          </w:r>
          <w:r>
            <w:rPr>
              <w:noProof/>
            </w:rPr>
          </w:r>
          <w:r>
            <w:rPr>
              <w:noProof/>
            </w:rPr>
            <w:fldChar w:fldCharType="separate"/>
          </w:r>
          <w:r>
            <w:rPr>
              <w:noProof/>
            </w:rPr>
            <w:t>30</w:t>
          </w:r>
          <w:r>
            <w:rPr>
              <w:noProof/>
            </w:rPr>
            <w:fldChar w:fldCharType="end"/>
          </w:r>
        </w:p>
        <w:p w14:paraId="5C902DBD"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3.4.6</w:t>
          </w:r>
          <w:r>
            <w:rPr>
              <w:noProof/>
              <w:sz w:val="24"/>
              <w:szCs w:val="24"/>
              <w:lang w:val="en-US" w:eastAsia="ja-JP"/>
            </w:rPr>
            <w:tab/>
          </w:r>
          <w:r w:rsidRPr="005C7A0E">
            <w:rPr>
              <w:noProof/>
              <w:lang w:val="en-GB"/>
            </w:rPr>
            <w:t>Implementation of the Overview GUI</w:t>
          </w:r>
          <w:r>
            <w:rPr>
              <w:noProof/>
            </w:rPr>
            <w:tab/>
          </w:r>
          <w:r>
            <w:rPr>
              <w:noProof/>
            </w:rPr>
            <w:fldChar w:fldCharType="begin"/>
          </w:r>
          <w:r>
            <w:rPr>
              <w:noProof/>
            </w:rPr>
            <w:instrText xml:space="preserve"> PAGEREF _Toc324688784 \h </w:instrText>
          </w:r>
          <w:r>
            <w:rPr>
              <w:noProof/>
            </w:rPr>
          </w:r>
          <w:r>
            <w:rPr>
              <w:noProof/>
            </w:rPr>
            <w:fldChar w:fldCharType="separate"/>
          </w:r>
          <w:r>
            <w:rPr>
              <w:noProof/>
            </w:rPr>
            <w:t>31</w:t>
          </w:r>
          <w:r>
            <w:rPr>
              <w:noProof/>
            </w:rPr>
            <w:fldChar w:fldCharType="end"/>
          </w:r>
          <w:bookmarkStart w:id="1" w:name="_GoBack"/>
          <w:bookmarkEnd w:id="1"/>
        </w:p>
        <w:p w14:paraId="22379A1B" w14:textId="77777777" w:rsidR="004820D1" w:rsidRDefault="004820D1">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_Toc324688785 \h </w:instrText>
          </w:r>
          <w:r>
            <w:rPr>
              <w:noProof/>
            </w:rPr>
          </w:r>
          <w:r>
            <w:rPr>
              <w:noProof/>
            </w:rPr>
            <w:fldChar w:fldCharType="separate"/>
          </w:r>
          <w:r>
            <w:rPr>
              <w:noProof/>
            </w:rPr>
            <w:t>31</w:t>
          </w:r>
          <w:r>
            <w:rPr>
              <w:noProof/>
            </w:rPr>
            <w:fldChar w:fldCharType="end"/>
          </w:r>
        </w:p>
        <w:p w14:paraId="4A1FCD9B"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3.5.1</w:t>
          </w:r>
          <w:r>
            <w:rPr>
              <w:noProof/>
              <w:sz w:val="24"/>
              <w:szCs w:val="24"/>
              <w:lang w:val="en-US" w:eastAsia="ja-JP"/>
            </w:rPr>
            <w:tab/>
          </w:r>
          <w:r w:rsidRPr="005C7A0E">
            <w:rPr>
              <w:noProof/>
              <w:lang w:val="en-GB"/>
            </w:rPr>
            <w:t>Implementation of the Logger</w:t>
          </w:r>
          <w:r>
            <w:rPr>
              <w:noProof/>
            </w:rPr>
            <w:tab/>
          </w:r>
          <w:r>
            <w:rPr>
              <w:noProof/>
            </w:rPr>
            <w:fldChar w:fldCharType="begin"/>
          </w:r>
          <w:r>
            <w:rPr>
              <w:noProof/>
            </w:rPr>
            <w:instrText xml:space="preserve"> PAGEREF _Toc324688786 \h </w:instrText>
          </w:r>
          <w:r>
            <w:rPr>
              <w:noProof/>
            </w:rPr>
          </w:r>
          <w:r>
            <w:rPr>
              <w:noProof/>
            </w:rPr>
            <w:fldChar w:fldCharType="separate"/>
          </w:r>
          <w:r>
            <w:rPr>
              <w:noProof/>
            </w:rPr>
            <w:t>31</w:t>
          </w:r>
          <w:r>
            <w:rPr>
              <w:noProof/>
            </w:rPr>
            <w:fldChar w:fldCharType="end"/>
          </w:r>
        </w:p>
        <w:p w14:paraId="411F9E4E"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3.5.2</w:t>
          </w:r>
          <w:r>
            <w:rPr>
              <w:noProof/>
              <w:sz w:val="24"/>
              <w:szCs w:val="24"/>
              <w:lang w:val="en-US" w:eastAsia="ja-JP"/>
            </w:rPr>
            <w:tab/>
          </w:r>
          <w:r w:rsidRPr="005C7A0E">
            <w:rPr>
              <w:noProof/>
              <w:lang w:val="en-GB"/>
            </w:rPr>
            <w:t>Implementation of the File Adder</w:t>
          </w:r>
          <w:r>
            <w:rPr>
              <w:noProof/>
            </w:rPr>
            <w:tab/>
          </w:r>
          <w:r>
            <w:rPr>
              <w:noProof/>
            </w:rPr>
            <w:fldChar w:fldCharType="begin"/>
          </w:r>
          <w:r>
            <w:rPr>
              <w:noProof/>
            </w:rPr>
            <w:instrText xml:space="preserve"> PAGEREF _Toc324688787 \h </w:instrText>
          </w:r>
          <w:r>
            <w:rPr>
              <w:noProof/>
            </w:rPr>
          </w:r>
          <w:r>
            <w:rPr>
              <w:noProof/>
            </w:rPr>
            <w:fldChar w:fldCharType="separate"/>
          </w:r>
          <w:r>
            <w:rPr>
              <w:noProof/>
            </w:rPr>
            <w:t>32</w:t>
          </w:r>
          <w:r>
            <w:rPr>
              <w:noProof/>
            </w:rPr>
            <w:fldChar w:fldCharType="end"/>
          </w:r>
        </w:p>
        <w:p w14:paraId="7508FEDC" w14:textId="77777777" w:rsidR="004820D1" w:rsidRDefault="004820D1">
          <w:pPr>
            <w:pStyle w:val="TOC1"/>
            <w:tabs>
              <w:tab w:val="left" w:pos="382"/>
              <w:tab w:val="right" w:leader="dot" w:pos="9054"/>
            </w:tabs>
            <w:rPr>
              <w:b w:val="0"/>
              <w:noProof/>
              <w:lang w:val="en-US" w:eastAsia="ja-JP"/>
            </w:rPr>
          </w:pPr>
          <w:r w:rsidRPr="005C7A0E">
            <w:rPr>
              <w:noProof/>
              <w:lang w:val="en-GB"/>
            </w:rPr>
            <w:t>4</w:t>
          </w:r>
          <w:r>
            <w:rPr>
              <w:b w:val="0"/>
              <w:noProof/>
              <w:lang w:val="en-US" w:eastAsia="ja-JP"/>
            </w:rPr>
            <w:tab/>
          </w:r>
          <w:r w:rsidRPr="005C7A0E">
            <w:rPr>
              <w:noProof/>
              <w:lang w:val="en-GB"/>
            </w:rPr>
            <w:t>Experimentation and Evaluation</w:t>
          </w:r>
          <w:r>
            <w:rPr>
              <w:noProof/>
            </w:rPr>
            <w:tab/>
          </w:r>
          <w:r>
            <w:rPr>
              <w:noProof/>
            </w:rPr>
            <w:fldChar w:fldCharType="begin"/>
          </w:r>
          <w:r>
            <w:rPr>
              <w:noProof/>
            </w:rPr>
            <w:instrText xml:space="preserve"> PAGEREF _Toc324688788 \h </w:instrText>
          </w:r>
          <w:r>
            <w:rPr>
              <w:noProof/>
            </w:rPr>
          </w:r>
          <w:r>
            <w:rPr>
              <w:noProof/>
            </w:rPr>
            <w:fldChar w:fldCharType="separate"/>
          </w:r>
          <w:r>
            <w:rPr>
              <w:noProof/>
            </w:rPr>
            <w:t>33</w:t>
          </w:r>
          <w:r>
            <w:rPr>
              <w:noProof/>
            </w:rPr>
            <w:fldChar w:fldCharType="end"/>
          </w:r>
        </w:p>
        <w:p w14:paraId="752626AB" w14:textId="77777777" w:rsidR="004820D1" w:rsidRDefault="004820D1">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_Toc324688789 \h </w:instrText>
          </w:r>
          <w:r>
            <w:rPr>
              <w:noProof/>
            </w:rPr>
          </w:r>
          <w:r>
            <w:rPr>
              <w:noProof/>
            </w:rPr>
            <w:fldChar w:fldCharType="separate"/>
          </w:r>
          <w:r>
            <w:rPr>
              <w:noProof/>
            </w:rPr>
            <w:t>33</w:t>
          </w:r>
          <w:r>
            <w:rPr>
              <w:noProof/>
            </w:rPr>
            <w:fldChar w:fldCharType="end"/>
          </w:r>
        </w:p>
        <w:p w14:paraId="53A66BED" w14:textId="77777777" w:rsidR="004820D1" w:rsidRDefault="004820D1">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_Toc324688790 \h </w:instrText>
          </w:r>
          <w:r>
            <w:rPr>
              <w:noProof/>
            </w:rPr>
          </w:r>
          <w:r>
            <w:rPr>
              <w:noProof/>
            </w:rPr>
            <w:fldChar w:fldCharType="separate"/>
          </w:r>
          <w:r>
            <w:rPr>
              <w:noProof/>
            </w:rPr>
            <w:t>33</w:t>
          </w:r>
          <w:r>
            <w:rPr>
              <w:noProof/>
            </w:rPr>
            <w:fldChar w:fldCharType="end"/>
          </w:r>
        </w:p>
        <w:p w14:paraId="32873C0A" w14:textId="77777777" w:rsidR="004820D1" w:rsidRDefault="004820D1">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_Toc324688791 \h </w:instrText>
          </w:r>
          <w:r>
            <w:rPr>
              <w:noProof/>
            </w:rPr>
          </w:r>
          <w:r>
            <w:rPr>
              <w:noProof/>
            </w:rPr>
            <w:fldChar w:fldCharType="separate"/>
          </w:r>
          <w:r>
            <w:rPr>
              <w:noProof/>
            </w:rPr>
            <w:t>34</w:t>
          </w:r>
          <w:r>
            <w:rPr>
              <w:noProof/>
            </w:rPr>
            <w:fldChar w:fldCharType="end"/>
          </w:r>
        </w:p>
        <w:p w14:paraId="0917166A" w14:textId="77777777" w:rsidR="004820D1" w:rsidRDefault="004820D1">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_Toc324688792 \h </w:instrText>
          </w:r>
          <w:r>
            <w:rPr>
              <w:noProof/>
            </w:rPr>
          </w:r>
          <w:r>
            <w:rPr>
              <w:noProof/>
            </w:rPr>
            <w:fldChar w:fldCharType="separate"/>
          </w:r>
          <w:r>
            <w:rPr>
              <w:noProof/>
            </w:rPr>
            <w:t>34</w:t>
          </w:r>
          <w:r>
            <w:rPr>
              <w:noProof/>
            </w:rPr>
            <w:fldChar w:fldCharType="end"/>
          </w:r>
        </w:p>
        <w:p w14:paraId="55C39E9F" w14:textId="77777777" w:rsidR="004820D1" w:rsidRDefault="004820D1">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_Toc324688793 \h </w:instrText>
          </w:r>
          <w:r>
            <w:rPr>
              <w:noProof/>
            </w:rPr>
          </w:r>
          <w:r>
            <w:rPr>
              <w:noProof/>
            </w:rPr>
            <w:fldChar w:fldCharType="separate"/>
          </w:r>
          <w:r>
            <w:rPr>
              <w:noProof/>
            </w:rPr>
            <w:t>37</w:t>
          </w:r>
          <w:r>
            <w:rPr>
              <w:noProof/>
            </w:rPr>
            <w:fldChar w:fldCharType="end"/>
          </w:r>
        </w:p>
        <w:p w14:paraId="4CA929DB"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4.5.1</w:t>
          </w:r>
          <w:r>
            <w:rPr>
              <w:noProof/>
              <w:sz w:val="24"/>
              <w:szCs w:val="24"/>
              <w:lang w:val="en-US" w:eastAsia="ja-JP"/>
            </w:rPr>
            <w:tab/>
          </w:r>
          <w:r w:rsidRPr="005C7A0E">
            <w:rPr>
              <w:noProof/>
              <w:lang w:val="en-GB"/>
            </w:rPr>
            <w:t>Two Devices</w:t>
          </w:r>
          <w:r>
            <w:rPr>
              <w:noProof/>
            </w:rPr>
            <w:tab/>
          </w:r>
          <w:r>
            <w:rPr>
              <w:noProof/>
            </w:rPr>
            <w:fldChar w:fldCharType="begin"/>
          </w:r>
          <w:r>
            <w:rPr>
              <w:noProof/>
            </w:rPr>
            <w:instrText xml:space="preserve"> PAGEREF _Toc324688794 \h </w:instrText>
          </w:r>
          <w:r>
            <w:rPr>
              <w:noProof/>
            </w:rPr>
          </w:r>
          <w:r>
            <w:rPr>
              <w:noProof/>
            </w:rPr>
            <w:fldChar w:fldCharType="separate"/>
          </w:r>
          <w:r>
            <w:rPr>
              <w:noProof/>
            </w:rPr>
            <w:t>38</w:t>
          </w:r>
          <w:r>
            <w:rPr>
              <w:noProof/>
            </w:rPr>
            <w:fldChar w:fldCharType="end"/>
          </w:r>
        </w:p>
        <w:p w14:paraId="10B78636" w14:textId="77777777" w:rsidR="004820D1" w:rsidRDefault="004820D1">
          <w:pPr>
            <w:pStyle w:val="TOC3"/>
            <w:tabs>
              <w:tab w:val="left" w:pos="1176"/>
              <w:tab w:val="right" w:leader="dot" w:pos="9054"/>
            </w:tabs>
            <w:rPr>
              <w:noProof/>
              <w:sz w:val="24"/>
              <w:szCs w:val="24"/>
              <w:lang w:val="en-US" w:eastAsia="ja-JP"/>
            </w:rPr>
          </w:pPr>
          <w:r w:rsidRPr="005C7A0E">
            <w:rPr>
              <w:noProof/>
              <w:lang w:val="en-GB"/>
            </w:rPr>
            <w:t>4.5.2</w:t>
          </w:r>
          <w:r>
            <w:rPr>
              <w:noProof/>
              <w:sz w:val="24"/>
              <w:szCs w:val="24"/>
              <w:lang w:val="en-US" w:eastAsia="ja-JP"/>
            </w:rPr>
            <w:tab/>
          </w:r>
          <w:r w:rsidRPr="005C7A0E">
            <w:rPr>
              <w:noProof/>
              <w:lang w:val="en-GB"/>
            </w:rPr>
            <w:t>Ten Devices</w:t>
          </w:r>
          <w:r>
            <w:rPr>
              <w:noProof/>
            </w:rPr>
            <w:tab/>
          </w:r>
          <w:r>
            <w:rPr>
              <w:noProof/>
            </w:rPr>
            <w:fldChar w:fldCharType="begin"/>
          </w:r>
          <w:r>
            <w:rPr>
              <w:noProof/>
            </w:rPr>
            <w:instrText xml:space="preserve"> PAGEREF _Toc324688795 \h </w:instrText>
          </w:r>
          <w:r>
            <w:rPr>
              <w:noProof/>
            </w:rPr>
          </w:r>
          <w:r>
            <w:rPr>
              <w:noProof/>
            </w:rPr>
            <w:fldChar w:fldCharType="separate"/>
          </w:r>
          <w:r>
            <w:rPr>
              <w:noProof/>
            </w:rPr>
            <w:t>54</w:t>
          </w:r>
          <w:r>
            <w:rPr>
              <w:noProof/>
            </w:rPr>
            <w:fldChar w:fldCharType="end"/>
          </w:r>
        </w:p>
        <w:p w14:paraId="6BA47C50" w14:textId="77777777" w:rsidR="004820D1" w:rsidRDefault="004820D1">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_Toc324688796 \h </w:instrText>
          </w:r>
          <w:r>
            <w:rPr>
              <w:noProof/>
            </w:rPr>
          </w:r>
          <w:r>
            <w:rPr>
              <w:noProof/>
            </w:rPr>
            <w:fldChar w:fldCharType="separate"/>
          </w:r>
          <w:r>
            <w:rPr>
              <w:noProof/>
            </w:rPr>
            <w:t>67</w:t>
          </w:r>
          <w:r>
            <w:rPr>
              <w:noProof/>
            </w:rPr>
            <w:fldChar w:fldCharType="end"/>
          </w:r>
        </w:p>
        <w:p w14:paraId="2041F9D5" w14:textId="77777777" w:rsidR="004820D1" w:rsidRDefault="004820D1">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_Toc324688797 \h </w:instrText>
          </w:r>
          <w:r>
            <w:rPr>
              <w:noProof/>
            </w:rPr>
          </w:r>
          <w:r>
            <w:rPr>
              <w:noProof/>
            </w:rPr>
            <w:fldChar w:fldCharType="separate"/>
          </w:r>
          <w:r>
            <w:rPr>
              <w:noProof/>
            </w:rPr>
            <w:t>68</w:t>
          </w:r>
          <w:r>
            <w:rPr>
              <w:noProof/>
            </w:rPr>
            <w:fldChar w:fldCharType="end"/>
          </w:r>
        </w:p>
        <w:p w14:paraId="1E1A2218" w14:textId="77777777" w:rsidR="004820D1" w:rsidRDefault="004820D1">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_Toc324688798 \h </w:instrText>
          </w:r>
          <w:r>
            <w:rPr>
              <w:noProof/>
            </w:rPr>
          </w:r>
          <w:r>
            <w:rPr>
              <w:noProof/>
            </w:rPr>
            <w:fldChar w:fldCharType="separate"/>
          </w:r>
          <w:r>
            <w:rPr>
              <w:noProof/>
            </w:rPr>
            <w:t>70</w:t>
          </w:r>
          <w:r>
            <w:rPr>
              <w:noProof/>
            </w:rPr>
            <w:fldChar w:fldCharType="end"/>
          </w:r>
        </w:p>
        <w:p w14:paraId="6B9AB1A8" w14:textId="77777777" w:rsidR="004820D1" w:rsidRDefault="004820D1">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_Toc324688799 \h </w:instrText>
          </w:r>
          <w:r>
            <w:rPr>
              <w:noProof/>
            </w:rPr>
          </w:r>
          <w:r>
            <w:rPr>
              <w:noProof/>
            </w:rPr>
            <w:fldChar w:fldCharType="separate"/>
          </w:r>
          <w:r>
            <w:rPr>
              <w:noProof/>
            </w:rPr>
            <w:t>70</w:t>
          </w:r>
          <w:r>
            <w:rPr>
              <w:noProof/>
            </w:rPr>
            <w:fldChar w:fldCharType="end"/>
          </w:r>
        </w:p>
        <w:p w14:paraId="289E6A0D" w14:textId="77777777" w:rsidR="004820D1" w:rsidRDefault="004820D1">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_Toc324688800 \h </w:instrText>
          </w:r>
          <w:r>
            <w:rPr>
              <w:noProof/>
            </w:rPr>
          </w:r>
          <w:r>
            <w:rPr>
              <w:noProof/>
            </w:rPr>
            <w:fldChar w:fldCharType="separate"/>
          </w:r>
          <w:r>
            <w:rPr>
              <w:noProof/>
            </w:rPr>
            <w:t>72</w:t>
          </w:r>
          <w:r>
            <w:rPr>
              <w:noProof/>
            </w:rPr>
            <w:fldChar w:fldCharType="end"/>
          </w:r>
        </w:p>
        <w:p w14:paraId="60573D7A" w14:textId="77777777" w:rsidR="004820D1" w:rsidRDefault="004820D1">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_Toc324688801 \h </w:instrText>
          </w:r>
          <w:r>
            <w:rPr>
              <w:noProof/>
            </w:rPr>
          </w:r>
          <w:r>
            <w:rPr>
              <w:noProof/>
            </w:rPr>
            <w:fldChar w:fldCharType="separate"/>
          </w:r>
          <w:r>
            <w:rPr>
              <w:noProof/>
            </w:rPr>
            <w:t>76</w:t>
          </w:r>
          <w:r>
            <w:rPr>
              <w:noProof/>
            </w:rPr>
            <w:fldChar w:fldCharType="end"/>
          </w:r>
        </w:p>
        <w:p w14:paraId="0DDE5979" w14:textId="77777777" w:rsidR="004820D1" w:rsidRDefault="004820D1">
          <w:pPr>
            <w:pStyle w:val="TOC1"/>
            <w:tabs>
              <w:tab w:val="left" w:pos="382"/>
              <w:tab w:val="right" w:leader="dot" w:pos="9054"/>
            </w:tabs>
            <w:rPr>
              <w:b w:val="0"/>
              <w:noProof/>
              <w:lang w:val="en-US" w:eastAsia="ja-JP"/>
            </w:rPr>
          </w:pPr>
          <w:r w:rsidRPr="005C7A0E">
            <w:rPr>
              <w:noProof/>
              <w:lang w:val="en-GB"/>
            </w:rPr>
            <w:t>5</w:t>
          </w:r>
          <w:r>
            <w:rPr>
              <w:b w:val="0"/>
              <w:noProof/>
              <w:lang w:val="en-US" w:eastAsia="ja-JP"/>
            </w:rPr>
            <w:tab/>
          </w:r>
          <w:r w:rsidRPr="005C7A0E">
            <w:rPr>
              <w:noProof/>
              <w:lang w:val="en-GB"/>
            </w:rPr>
            <w:t>Discussion</w:t>
          </w:r>
          <w:r>
            <w:rPr>
              <w:noProof/>
            </w:rPr>
            <w:tab/>
          </w:r>
          <w:r>
            <w:rPr>
              <w:noProof/>
            </w:rPr>
            <w:fldChar w:fldCharType="begin"/>
          </w:r>
          <w:r>
            <w:rPr>
              <w:noProof/>
            </w:rPr>
            <w:instrText xml:space="preserve"> PAGEREF _Toc324688802 \h </w:instrText>
          </w:r>
          <w:r>
            <w:rPr>
              <w:noProof/>
            </w:rPr>
          </w:r>
          <w:r>
            <w:rPr>
              <w:noProof/>
            </w:rPr>
            <w:fldChar w:fldCharType="separate"/>
          </w:r>
          <w:r>
            <w:rPr>
              <w:noProof/>
            </w:rPr>
            <w:t>79</w:t>
          </w:r>
          <w:r>
            <w:rPr>
              <w:noProof/>
            </w:rPr>
            <w:fldChar w:fldCharType="end"/>
          </w:r>
        </w:p>
        <w:p w14:paraId="261B3CDE" w14:textId="77777777" w:rsidR="004820D1" w:rsidRDefault="004820D1">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_Toc324688803 \h </w:instrText>
          </w:r>
          <w:r>
            <w:rPr>
              <w:noProof/>
            </w:rPr>
          </w:r>
          <w:r>
            <w:rPr>
              <w:noProof/>
            </w:rPr>
            <w:fldChar w:fldCharType="separate"/>
          </w:r>
          <w:r>
            <w:rPr>
              <w:noProof/>
            </w:rPr>
            <w:t>79</w:t>
          </w:r>
          <w:r>
            <w:rPr>
              <w:noProof/>
            </w:rPr>
            <w:fldChar w:fldCharType="end"/>
          </w:r>
        </w:p>
        <w:p w14:paraId="7DFAD62E" w14:textId="77777777" w:rsidR="004820D1" w:rsidRDefault="004820D1">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_Toc324688804 \h </w:instrText>
          </w:r>
          <w:r>
            <w:rPr>
              <w:noProof/>
            </w:rPr>
          </w:r>
          <w:r>
            <w:rPr>
              <w:noProof/>
            </w:rPr>
            <w:fldChar w:fldCharType="separate"/>
          </w:r>
          <w:r>
            <w:rPr>
              <w:noProof/>
            </w:rPr>
            <w:t>79</w:t>
          </w:r>
          <w:r>
            <w:rPr>
              <w:noProof/>
            </w:rPr>
            <w:fldChar w:fldCharType="end"/>
          </w:r>
        </w:p>
        <w:p w14:paraId="1AF79222" w14:textId="77777777" w:rsidR="004820D1" w:rsidRDefault="004820D1">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_Toc324688805 \h </w:instrText>
          </w:r>
          <w:r>
            <w:rPr>
              <w:noProof/>
            </w:rPr>
          </w:r>
          <w:r>
            <w:rPr>
              <w:noProof/>
            </w:rPr>
            <w:fldChar w:fldCharType="separate"/>
          </w:r>
          <w:r>
            <w:rPr>
              <w:noProof/>
            </w:rPr>
            <w:t>80</w:t>
          </w:r>
          <w:r>
            <w:rPr>
              <w:noProof/>
            </w:rPr>
            <w:fldChar w:fldCharType="end"/>
          </w:r>
        </w:p>
        <w:p w14:paraId="26ADD9BA" w14:textId="77777777" w:rsidR="004820D1" w:rsidRDefault="004820D1">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_Toc324688806 \h </w:instrText>
          </w:r>
          <w:r>
            <w:rPr>
              <w:noProof/>
            </w:rPr>
          </w:r>
          <w:r>
            <w:rPr>
              <w:noProof/>
            </w:rPr>
            <w:fldChar w:fldCharType="separate"/>
          </w:r>
          <w:r>
            <w:rPr>
              <w:noProof/>
            </w:rPr>
            <w:t>81</w:t>
          </w:r>
          <w:r>
            <w:rPr>
              <w:noProof/>
            </w:rPr>
            <w:fldChar w:fldCharType="end"/>
          </w:r>
        </w:p>
        <w:p w14:paraId="768670F6" w14:textId="77777777" w:rsidR="004820D1" w:rsidRDefault="004820D1">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_Toc324688807 \h </w:instrText>
          </w:r>
          <w:r>
            <w:rPr>
              <w:noProof/>
            </w:rPr>
          </w:r>
          <w:r>
            <w:rPr>
              <w:noProof/>
            </w:rPr>
            <w:fldChar w:fldCharType="separate"/>
          </w:r>
          <w:r>
            <w:rPr>
              <w:noProof/>
            </w:rPr>
            <w:t>82</w:t>
          </w:r>
          <w:r>
            <w:rPr>
              <w:noProof/>
            </w:rPr>
            <w:fldChar w:fldCharType="end"/>
          </w:r>
        </w:p>
        <w:p w14:paraId="1EA876A5" w14:textId="77777777" w:rsidR="004820D1" w:rsidRDefault="004820D1">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_Toc324688808 \h </w:instrText>
          </w:r>
          <w:r>
            <w:rPr>
              <w:noProof/>
            </w:rPr>
          </w:r>
          <w:r>
            <w:rPr>
              <w:noProof/>
            </w:rPr>
            <w:fldChar w:fldCharType="separate"/>
          </w:r>
          <w:r>
            <w:rPr>
              <w:noProof/>
            </w:rPr>
            <w:t>82</w:t>
          </w:r>
          <w:r>
            <w:rPr>
              <w:noProof/>
            </w:rPr>
            <w:fldChar w:fldCharType="end"/>
          </w:r>
        </w:p>
        <w:p w14:paraId="3FDC535C" w14:textId="77777777" w:rsidR="004820D1" w:rsidRDefault="004820D1">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_Toc324688809 \h </w:instrText>
          </w:r>
          <w:r>
            <w:rPr>
              <w:noProof/>
            </w:rPr>
          </w:r>
          <w:r>
            <w:rPr>
              <w:noProof/>
            </w:rPr>
            <w:fldChar w:fldCharType="separate"/>
          </w:r>
          <w:r>
            <w:rPr>
              <w:noProof/>
            </w:rPr>
            <w:t>83</w:t>
          </w:r>
          <w:r>
            <w:rPr>
              <w:noProof/>
            </w:rPr>
            <w:fldChar w:fldCharType="end"/>
          </w:r>
        </w:p>
        <w:p w14:paraId="0276CBD7" w14:textId="77777777" w:rsidR="004820D1" w:rsidRDefault="004820D1">
          <w:pPr>
            <w:pStyle w:val="TOC1"/>
            <w:tabs>
              <w:tab w:val="left" w:pos="382"/>
              <w:tab w:val="right" w:leader="dot" w:pos="9054"/>
            </w:tabs>
            <w:rPr>
              <w:b w:val="0"/>
              <w:noProof/>
              <w:lang w:val="en-US" w:eastAsia="ja-JP"/>
            </w:rPr>
          </w:pPr>
          <w:r w:rsidRPr="005C7A0E">
            <w:rPr>
              <w:noProof/>
              <w:lang w:val="en-GB"/>
            </w:rPr>
            <w:t>6</w:t>
          </w:r>
          <w:r>
            <w:rPr>
              <w:b w:val="0"/>
              <w:noProof/>
              <w:lang w:val="en-US" w:eastAsia="ja-JP"/>
            </w:rPr>
            <w:tab/>
          </w:r>
          <w:r w:rsidRPr="005C7A0E">
            <w:rPr>
              <w:noProof/>
              <w:lang w:val="en-GB"/>
            </w:rPr>
            <w:t>Future Work</w:t>
          </w:r>
          <w:r>
            <w:rPr>
              <w:noProof/>
            </w:rPr>
            <w:tab/>
          </w:r>
          <w:r>
            <w:rPr>
              <w:noProof/>
            </w:rPr>
            <w:fldChar w:fldCharType="begin"/>
          </w:r>
          <w:r>
            <w:rPr>
              <w:noProof/>
            </w:rPr>
            <w:instrText xml:space="preserve"> PAGEREF _Toc324688810 \h </w:instrText>
          </w:r>
          <w:r>
            <w:rPr>
              <w:noProof/>
            </w:rPr>
          </w:r>
          <w:r>
            <w:rPr>
              <w:noProof/>
            </w:rPr>
            <w:fldChar w:fldCharType="separate"/>
          </w:r>
          <w:r>
            <w:rPr>
              <w:noProof/>
            </w:rPr>
            <w:t>85</w:t>
          </w:r>
          <w:r>
            <w:rPr>
              <w:noProof/>
            </w:rPr>
            <w:fldChar w:fldCharType="end"/>
          </w:r>
        </w:p>
        <w:p w14:paraId="22769B4C" w14:textId="77777777" w:rsidR="004820D1" w:rsidRDefault="004820D1">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_Toc324688811 \h </w:instrText>
          </w:r>
          <w:r>
            <w:rPr>
              <w:noProof/>
            </w:rPr>
          </w:r>
          <w:r>
            <w:rPr>
              <w:noProof/>
            </w:rPr>
            <w:fldChar w:fldCharType="separate"/>
          </w:r>
          <w:r>
            <w:rPr>
              <w:noProof/>
            </w:rPr>
            <w:t>85</w:t>
          </w:r>
          <w:r>
            <w:rPr>
              <w:noProof/>
            </w:rPr>
            <w:fldChar w:fldCharType="end"/>
          </w:r>
        </w:p>
        <w:p w14:paraId="3B308230" w14:textId="77777777" w:rsidR="004820D1" w:rsidRDefault="004820D1">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_Toc324688812 \h </w:instrText>
          </w:r>
          <w:r>
            <w:rPr>
              <w:noProof/>
            </w:rPr>
          </w:r>
          <w:r>
            <w:rPr>
              <w:noProof/>
            </w:rPr>
            <w:fldChar w:fldCharType="separate"/>
          </w:r>
          <w:r>
            <w:rPr>
              <w:noProof/>
            </w:rPr>
            <w:t>85</w:t>
          </w:r>
          <w:r>
            <w:rPr>
              <w:noProof/>
            </w:rPr>
            <w:fldChar w:fldCharType="end"/>
          </w:r>
        </w:p>
        <w:p w14:paraId="4EFF322B" w14:textId="77777777" w:rsidR="004820D1" w:rsidRDefault="004820D1">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_Toc324688813 \h </w:instrText>
          </w:r>
          <w:r>
            <w:rPr>
              <w:noProof/>
            </w:rPr>
          </w:r>
          <w:r>
            <w:rPr>
              <w:noProof/>
            </w:rPr>
            <w:fldChar w:fldCharType="separate"/>
          </w:r>
          <w:r>
            <w:rPr>
              <w:noProof/>
            </w:rPr>
            <w:t>85</w:t>
          </w:r>
          <w:r>
            <w:rPr>
              <w:noProof/>
            </w:rPr>
            <w:fldChar w:fldCharType="end"/>
          </w:r>
        </w:p>
        <w:p w14:paraId="2F348772" w14:textId="77777777" w:rsidR="004820D1" w:rsidRDefault="004820D1">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_Toc324688814 \h </w:instrText>
          </w:r>
          <w:r>
            <w:rPr>
              <w:noProof/>
            </w:rPr>
          </w:r>
          <w:r>
            <w:rPr>
              <w:noProof/>
            </w:rPr>
            <w:fldChar w:fldCharType="separate"/>
          </w:r>
          <w:r>
            <w:rPr>
              <w:noProof/>
            </w:rPr>
            <w:t>86</w:t>
          </w:r>
          <w:r>
            <w:rPr>
              <w:noProof/>
            </w:rPr>
            <w:fldChar w:fldCharType="end"/>
          </w:r>
        </w:p>
        <w:p w14:paraId="0D3CE281" w14:textId="77777777" w:rsidR="004820D1" w:rsidRDefault="004820D1">
          <w:pPr>
            <w:pStyle w:val="TOC1"/>
            <w:tabs>
              <w:tab w:val="left" w:pos="382"/>
              <w:tab w:val="right" w:leader="dot" w:pos="9054"/>
            </w:tabs>
            <w:rPr>
              <w:b w:val="0"/>
              <w:noProof/>
              <w:lang w:val="en-US" w:eastAsia="ja-JP"/>
            </w:rPr>
          </w:pPr>
          <w:r w:rsidRPr="005C7A0E">
            <w:rPr>
              <w:noProof/>
              <w:lang w:val="en-GB"/>
            </w:rPr>
            <w:t>7</w:t>
          </w:r>
          <w:r>
            <w:rPr>
              <w:b w:val="0"/>
              <w:noProof/>
              <w:lang w:val="en-US" w:eastAsia="ja-JP"/>
            </w:rPr>
            <w:tab/>
          </w:r>
          <w:r w:rsidRPr="005C7A0E">
            <w:rPr>
              <w:noProof/>
              <w:lang w:val="en-GB"/>
            </w:rPr>
            <w:t>Conclusion</w:t>
          </w:r>
          <w:r>
            <w:rPr>
              <w:noProof/>
            </w:rPr>
            <w:tab/>
          </w:r>
          <w:r>
            <w:rPr>
              <w:noProof/>
            </w:rPr>
            <w:fldChar w:fldCharType="begin"/>
          </w:r>
          <w:r>
            <w:rPr>
              <w:noProof/>
            </w:rPr>
            <w:instrText xml:space="preserve"> PAGEREF _Toc324688815 \h </w:instrText>
          </w:r>
          <w:r>
            <w:rPr>
              <w:noProof/>
            </w:rPr>
          </w:r>
          <w:r>
            <w:rPr>
              <w:noProof/>
            </w:rPr>
            <w:fldChar w:fldCharType="separate"/>
          </w:r>
          <w:r>
            <w:rPr>
              <w:noProof/>
            </w:rPr>
            <w:t>87</w:t>
          </w:r>
          <w:r>
            <w:rPr>
              <w:noProof/>
            </w:rPr>
            <w:fldChar w:fldCharType="end"/>
          </w:r>
        </w:p>
        <w:p w14:paraId="73CA2A47" w14:textId="77777777" w:rsidR="004820D1" w:rsidRDefault="004820D1">
          <w:pPr>
            <w:pStyle w:val="TOC1"/>
            <w:tabs>
              <w:tab w:val="right" w:leader="dot" w:pos="9054"/>
            </w:tabs>
            <w:rPr>
              <w:b w:val="0"/>
              <w:noProof/>
              <w:lang w:val="en-US" w:eastAsia="ja-JP"/>
            </w:rPr>
          </w:pPr>
          <w:r w:rsidRPr="005C7A0E">
            <w:rPr>
              <w:noProof/>
              <w:lang w:val="en-GB"/>
            </w:rPr>
            <w:t>References</w:t>
          </w:r>
          <w:r>
            <w:rPr>
              <w:noProof/>
            </w:rPr>
            <w:tab/>
          </w:r>
          <w:r>
            <w:rPr>
              <w:noProof/>
            </w:rPr>
            <w:fldChar w:fldCharType="begin"/>
          </w:r>
          <w:r>
            <w:rPr>
              <w:noProof/>
            </w:rPr>
            <w:instrText xml:space="preserve"> PAGEREF _Toc324688816 \h </w:instrText>
          </w:r>
          <w:r>
            <w:rPr>
              <w:noProof/>
            </w:rPr>
          </w:r>
          <w:r>
            <w:rPr>
              <w:noProof/>
            </w:rPr>
            <w:fldChar w:fldCharType="separate"/>
          </w:r>
          <w:r>
            <w:rPr>
              <w:noProof/>
            </w:rPr>
            <w:t>89</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A4364D">
          <w:headerReference w:type="even" r:id="rId9"/>
          <w:headerReference w:type="first" r:id="rId10"/>
          <w:pgSz w:w="11900" w:h="16840"/>
          <w:pgMar w:top="1418" w:right="1418" w:bottom="1418" w:left="1418" w:header="709" w:footer="709" w:gutter="0"/>
          <w:cols w:space="708"/>
          <w:titlePg/>
          <w:docGrid w:linePitch="360"/>
        </w:sectPr>
      </w:pPr>
    </w:p>
    <w:p w14:paraId="196AAA3E" w14:textId="6B09B4CC" w:rsidR="00C745AE" w:rsidRPr="008C7261" w:rsidRDefault="00106EB8" w:rsidP="00FA03F9">
      <w:pPr>
        <w:pStyle w:val="Heading1"/>
        <w:numPr>
          <w:ilvl w:val="0"/>
          <w:numId w:val="0"/>
        </w:numPr>
        <w:ind w:left="360"/>
        <w:rPr>
          <w:lang w:val="en-GB"/>
        </w:rPr>
      </w:pPr>
      <w:bookmarkStart w:id="2" w:name="_Toc324688742"/>
      <w:r w:rsidRPr="008C7261">
        <w:rPr>
          <w:lang w:val="en-GB"/>
        </w:rPr>
        <w:t>List of Abbreviations</w:t>
      </w:r>
      <w:bookmarkEnd w:id="2"/>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04748FA8" w14:textId="77777777" w:rsidR="00980C61" w:rsidRPr="008C7261" w:rsidRDefault="00741ADE" w:rsidP="00980C61">
      <w:pPr>
        <w:pStyle w:val="Heading1"/>
        <w:numPr>
          <w:ilvl w:val="0"/>
          <w:numId w:val="0"/>
        </w:numPr>
        <w:ind w:left="360"/>
        <w:rPr>
          <w:lang w:val="en-GB"/>
        </w:rPr>
      </w:pPr>
      <w:bookmarkStart w:id="3" w:name="_Toc324688743"/>
      <w:r w:rsidRPr="008C7261">
        <w:rPr>
          <w:lang w:val="en-GB"/>
        </w:rPr>
        <w:t>List of Figures</w:t>
      </w:r>
      <w:bookmarkEnd w:id="3"/>
    </w:p>
    <w:p w14:paraId="1F76F6E0" w14:textId="77777777" w:rsidR="00980C61" w:rsidRPr="008C7261" w:rsidRDefault="00980C61" w:rsidP="00980C61">
      <w:pPr>
        <w:pStyle w:val="Heading1"/>
        <w:numPr>
          <w:ilvl w:val="0"/>
          <w:numId w:val="0"/>
        </w:numPr>
        <w:ind w:left="360"/>
        <w:rPr>
          <w:lang w:val="en-GB"/>
        </w:rPr>
      </w:pPr>
      <w:r w:rsidRPr="008C7261">
        <w:rPr>
          <w:lang w:val="en-GB"/>
        </w:rPr>
        <w:br w:type="page"/>
      </w:r>
    </w:p>
    <w:p w14:paraId="2BE61989" w14:textId="12B3544E" w:rsidR="00106EB8" w:rsidRPr="008C7261" w:rsidRDefault="00980C61" w:rsidP="00F212EF">
      <w:pPr>
        <w:pStyle w:val="Heading1"/>
        <w:numPr>
          <w:ilvl w:val="0"/>
          <w:numId w:val="0"/>
        </w:numPr>
        <w:ind w:left="360"/>
        <w:rPr>
          <w:lang w:val="en-GB"/>
        </w:rPr>
      </w:pPr>
      <w:bookmarkStart w:id="4" w:name="_Toc324688744"/>
      <w:r w:rsidRPr="008C7261">
        <w:rPr>
          <w:lang w:val="en-GB"/>
        </w:rPr>
        <w:t>List of Tables</w:t>
      </w:r>
      <w:bookmarkEnd w:id="4"/>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5" w:name="_Toc324688745"/>
      <w:r w:rsidRPr="008C7261">
        <w:rPr>
          <w:lang w:val="en-GB"/>
        </w:rPr>
        <w:t>Introduction</w:t>
      </w:r>
      <w:bookmarkEnd w:id="5"/>
    </w:p>
    <w:p w14:paraId="015FF23D" w14:textId="52EE0FBF" w:rsidR="00B30BAB" w:rsidRPr="008C7261" w:rsidRDefault="00681197" w:rsidP="008B79D4">
      <w:pPr>
        <w:pStyle w:val="Heading2"/>
      </w:pPr>
      <w:bookmarkStart w:id="6" w:name="_Toc324688746"/>
      <w:r w:rsidRPr="008C7261">
        <w:t>Problem Context</w:t>
      </w:r>
      <w:bookmarkEnd w:id="6"/>
    </w:p>
    <w:p w14:paraId="01BAF342" w14:textId="7E8E5283"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7" w:name="_Toc324688747"/>
      <w:r w:rsidRPr="008C7261">
        <w:t>Related</w:t>
      </w:r>
      <w:r w:rsidR="000F2F4D" w:rsidRPr="008C7261">
        <w:t xml:space="preserve"> Work</w:t>
      </w:r>
      <w:bookmarkEnd w:id="7"/>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8" w:name="_Toc324688748"/>
      <w:r w:rsidRPr="008C7261">
        <w:t>Thesis Statement</w:t>
      </w:r>
      <w:bookmarkEnd w:id="8"/>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9" w:name="_Toc324688749"/>
      <w:r w:rsidRPr="008C7261">
        <w:t>Contribution</w:t>
      </w:r>
      <w:bookmarkEnd w:id="9"/>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10" w:name="_Toc324688750"/>
      <w:r w:rsidRPr="008C7261">
        <w:t>Outline</w:t>
      </w:r>
      <w:bookmarkEnd w:id="10"/>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1" w:name="_Toc324688751"/>
      <w:r w:rsidRPr="008C7261">
        <w:rPr>
          <w:lang w:val="en-GB"/>
        </w:rPr>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1"/>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025366FD" w14:textId="7A969E81" w:rsidR="00FB7908" w:rsidRPr="008C7261" w:rsidRDefault="00FB7908" w:rsidP="00FB7908">
      <w:pPr>
        <w:pStyle w:val="Heading2"/>
      </w:pPr>
      <w:bookmarkStart w:id="12" w:name="_Toc324688752"/>
      <w:r w:rsidRPr="008C7261">
        <w:t>Device-Transparent Distributed Systems</w:t>
      </w:r>
      <w:bookmarkEnd w:id="12"/>
    </w:p>
    <w:p w14:paraId="5201231A" w14:textId="174A8EE7" w:rsidR="009D14C1" w:rsidRPr="008C7261" w:rsidRDefault="00D76B5F" w:rsidP="00FB7908">
      <w:pPr>
        <w:rPr>
          <w:lang w:val="en-GB"/>
        </w:rPr>
      </w:pPr>
      <w:r w:rsidRPr="008C7261">
        <w:rPr>
          <w:lang w:val="en-GB"/>
        </w:rPr>
        <w:t>A distributed system refers</w:t>
      </w:r>
      <w:r w:rsidR="000C274F" w:rsidRPr="008C7261">
        <w:rPr>
          <w:lang w:val="en-GB"/>
        </w:rPr>
        <w:t xml:space="preserve"> to </w:t>
      </w:r>
      <w:r w:rsidR="00FB7908" w:rsidRPr="008C7261">
        <w:rPr>
          <w:lang w:val="en-GB"/>
        </w:rPr>
        <w:t xml:space="preserve">a </w:t>
      </w:r>
      <w:r w:rsidR="001D0AB9" w:rsidRPr="008C7261">
        <w:rPr>
          <w:lang w:val="en-GB"/>
        </w:rPr>
        <w:t>collection of compon</w:t>
      </w:r>
      <w:r w:rsidR="00FB7908" w:rsidRPr="008C7261">
        <w:rPr>
          <w:lang w:val="en-GB"/>
        </w:rPr>
        <w:t xml:space="preserve">ents distributed over a network of </w:t>
      </w:r>
      <w:r w:rsidR="00941519" w:rsidRPr="008C7261">
        <w:rPr>
          <w:lang w:val="en-GB"/>
        </w:rPr>
        <w:t xml:space="preserve">independent </w:t>
      </w:r>
      <w:r w:rsidR="00FB7908" w:rsidRPr="008C7261">
        <w:rPr>
          <w:lang w:val="en-GB"/>
        </w:rPr>
        <w:t>computers</w:t>
      </w:r>
      <w:r w:rsidR="001D0AB9" w:rsidRPr="008C7261">
        <w:rPr>
          <w:lang w:val="en-GB"/>
        </w:rPr>
        <w:t xml:space="preserve">, enabling the computers to coordinate and work together to achieve a common goal. </w:t>
      </w:r>
      <w:r w:rsidRPr="008C7261">
        <w:rPr>
          <w:lang w:val="en-GB"/>
        </w:rPr>
        <w:t>A user should perceive the system as a single coherent entity</w:t>
      </w:r>
      <w:r w:rsidR="005E7E29" w:rsidRPr="008C7261">
        <w:rPr>
          <w:lang w:val="en-GB"/>
        </w:rPr>
        <w:t>.</w:t>
      </w:r>
      <w:r w:rsidR="00B50942" w:rsidRPr="008C7261">
        <w:rPr>
          <w:lang w:val="en-GB"/>
        </w:rPr>
        <w:t xml:space="preserve"> </w:t>
      </w:r>
      <w:r w:rsidR="006E31EF" w:rsidRPr="008C7261">
        <w:rPr>
          <w:lang w:val="en-GB"/>
        </w:rPr>
        <w:t>[7</w:t>
      </w:r>
      <w:r w:rsidR="00B50942" w:rsidRPr="008C7261">
        <w:rPr>
          <w:lang w:val="en-GB"/>
        </w:rPr>
        <w:t>, 8</w:t>
      </w:r>
      <w:r w:rsidR="006E31EF" w:rsidRPr="008C7261">
        <w:rPr>
          <w:lang w:val="en-GB"/>
        </w:rPr>
        <w:t>]</w:t>
      </w:r>
    </w:p>
    <w:p w14:paraId="4CC04FB3" w14:textId="3659F943" w:rsidR="00B50942" w:rsidRPr="008C7261" w:rsidRDefault="009D14C1" w:rsidP="00FB7908">
      <w:pPr>
        <w:rPr>
          <w:lang w:val="en-GB"/>
        </w:rPr>
      </w:pPr>
      <w:r w:rsidRPr="008C7261">
        <w:rPr>
          <w:lang w:val="en-GB"/>
        </w:rPr>
        <w:t>When a distributed system is device-transparent, it means the system attempts to hide its d</w:t>
      </w:r>
      <w:r w:rsidR="00045289" w:rsidRPr="008C7261">
        <w:rPr>
          <w:lang w:val="en-GB"/>
        </w:rPr>
        <w:t>istributed nature from the user.</w:t>
      </w:r>
      <w:r w:rsidR="00B50942" w:rsidRPr="008C7261">
        <w:rPr>
          <w:lang w:val="en-GB"/>
        </w:rPr>
        <w:t xml:space="preserve"> There are however various ways in which a distributed system can be transparent. It is commonly categorized into:</w:t>
      </w:r>
      <w:r w:rsidR="00CC1643" w:rsidRPr="008C7261">
        <w:rPr>
          <w:lang w:val="en-GB"/>
        </w:rPr>
        <w:t xml:space="preserve"> </w:t>
      </w:r>
      <w:r w:rsidR="00C200F7" w:rsidRPr="008C7261">
        <w:rPr>
          <w:lang w:val="en-GB"/>
        </w:rPr>
        <w:t>[8]</w:t>
      </w:r>
    </w:p>
    <w:p w14:paraId="63FA14FC" w14:textId="114A9CFB" w:rsidR="007721DF" w:rsidRPr="008C7261" w:rsidRDefault="00B50942" w:rsidP="007721DF">
      <w:pPr>
        <w:pStyle w:val="ListParagraph"/>
        <w:numPr>
          <w:ilvl w:val="0"/>
          <w:numId w:val="22"/>
        </w:numPr>
        <w:rPr>
          <w:noProof w:val="0"/>
        </w:rPr>
      </w:pPr>
      <w:r w:rsidRPr="008C7261">
        <w:rPr>
          <w:noProof w:val="0"/>
        </w:rPr>
        <w:t xml:space="preserve">Access </w:t>
      </w:r>
      <w:r w:rsidR="00CC5CF3" w:rsidRPr="008C7261">
        <w:rPr>
          <w:noProof w:val="0"/>
        </w:rPr>
        <w:t>transparency</w:t>
      </w:r>
      <w:r w:rsidR="00332425" w:rsidRPr="008C7261">
        <w:rPr>
          <w:noProof w:val="0"/>
        </w:rPr>
        <w:t>, hide how data is accessed</w:t>
      </w:r>
      <w:r w:rsidR="00C200F7" w:rsidRPr="008C7261">
        <w:rPr>
          <w:noProof w:val="0"/>
        </w:rPr>
        <w:t>.</w:t>
      </w:r>
    </w:p>
    <w:p w14:paraId="58F8E663" w14:textId="6DE07056" w:rsidR="007721DF" w:rsidRPr="008C7261" w:rsidRDefault="00B50942" w:rsidP="007721DF">
      <w:pPr>
        <w:pStyle w:val="ListParagraph"/>
        <w:numPr>
          <w:ilvl w:val="0"/>
          <w:numId w:val="22"/>
        </w:numPr>
        <w:rPr>
          <w:noProof w:val="0"/>
        </w:rPr>
      </w:pPr>
      <w:r w:rsidRPr="008C7261">
        <w:rPr>
          <w:noProof w:val="0"/>
        </w:rPr>
        <w:t xml:space="preserve">Location </w:t>
      </w:r>
      <w:r w:rsidR="00CC5CF3" w:rsidRPr="008C7261">
        <w:rPr>
          <w:noProof w:val="0"/>
        </w:rPr>
        <w:t>transparency</w:t>
      </w:r>
      <w:r w:rsidR="00332425" w:rsidRPr="008C7261">
        <w:rPr>
          <w:noProof w:val="0"/>
        </w:rPr>
        <w:t>, hide where resources are located</w:t>
      </w:r>
      <w:r w:rsidR="009C6C44" w:rsidRPr="008C7261">
        <w:rPr>
          <w:noProof w:val="0"/>
        </w:rPr>
        <w:t>.</w:t>
      </w:r>
    </w:p>
    <w:p w14:paraId="3FAB21CD" w14:textId="522DD906" w:rsidR="00B50942" w:rsidRPr="008C7261" w:rsidRDefault="00B50942" w:rsidP="007721DF">
      <w:pPr>
        <w:pStyle w:val="ListParagraph"/>
        <w:numPr>
          <w:ilvl w:val="0"/>
          <w:numId w:val="22"/>
        </w:numPr>
        <w:rPr>
          <w:noProof w:val="0"/>
        </w:rPr>
      </w:pPr>
      <w:r w:rsidRPr="008C7261">
        <w:rPr>
          <w:noProof w:val="0"/>
        </w:rPr>
        <w:t xml:space="preserve">Migration </w:t>
      </w:r>
      <w:r w:rsidR="00CC5CF3" w:rsidRPr="008C7261">
        <w:rPr>
          <w:noProof w:val="0"/>
        </w:rPr>
        <w:t>transparency</w:t>
      </w:r>
      <w:r w:rsidR="009A12C6" w:rsidRPr="008C7261">
        <w:rPr>
          <w:noProof w:val="0"/>
        </w:rPr>
        <w:t xml:space="preserve">, hide </w:t>
      </w:r>
      <w:r w:rsidR="00332425" w:rsidRPr="008C7261">
        <w:rPr>
          <w:noProof w:val="0"/>
        </w:rPr>
        <w:t>that a resource could move to a new location</w:t>
      </w:r>
      <w:r w:rsidR="009C6C44" w:rsidRPr="008C7261">
        <w:rPr>
          <w:noProof w:val="0"/>
        </w:rPr>
        <w:t>.</w:t>
      </w:r>
    </w:p>
    <w:p w14:paraId="1D38A758" w14:textId="40DD45AF" w:rsidR="00B50942" w:rsidRPr="008C7261" w:rsidRDefault="00B50942" w:rsidP="007721DF">
      <w:pPr>
        <w:pStyle w:val="ListParagraph"/>
        <w:numPr>
          <w:ilvl w:val="0"/>
          <w:numId w:val="22"/>
        </w:numPr>
        <w:rPr>
          <w:noProof w:val="0"/>
        </w:rPr>
      </w:pPr>
      <w:r w:rsidRPr="008C7261">
        <w:rPr>
          <w:noProof w:val="0"/>
        </w:rPr>
        <w:t xml:space="preserve">Relocation </w:t>
      </w:r>
      <w:r w:rsidR="00CC5CF3" w:rsidRPr="008C7261">
        <w:rPr>
          <w:noProof w:val="0"/>
        </w:rPr>
        <w:t>transparency</w:t>
      </w:r>
      <w:r w:rsidR="00332425" w:rsidRPr="008C7261">
        <w:rPr>
          <w:noProof w:val="0"/>
        </w:rPr>
        <w:t xml:space="preserve">, hide that </w:t>
      </w:r>
      <w:r w:rsidR="009C6C44" w:rsidRPr="008C7261">
        <w:rPr>
          <w:noProof w:val="0"/>
        </w:rPr>
        <w:t>a</w:t>
      </w:r>
      <w:r w:rsidR="00332425" w:rsidRPr="008C7261">
        <w:rPr>
          <w:noProof w:val="0"/>
        </w:rPr>
        <w:t xml:space="preserve"> resource</w:t>
      </w:r>
      <w:r w:rsidR="009C6C44" w:rsidRPr="008C7261">
        <w:rPr>
          <w:noProof w:val="0"/>
        </w:rPr>
        <w:t xml:space="preserve"> may move</w:t>
      </w:r>
      <w:r w:rsidR="00332425" w:rsidRPr="008C7261">
        <w:rPr>
          <w:noProof w:val="0"/>
        </w:rPr>
        <w:t xml:space="preserve"> to a new location during use</w:t>
      </w:r>
      <w:r w:rsidR="009C6C44" w:rsidRPr="008C7261">
        <w:rPr>
          <w:noProof w:val="0"/>
        </w:rPr>
        <w:t>.</w:t>
      </w:r>
    </w:p>
    <w:p w14:paraId="2CA972CC" w14:textId="0BD510C6" w:rsidR="00B50942" w:rsidRPr="008C7261" w:rsidRDefault="00B50942" w:rsidP="007721DF">
      <w:pPr>
        <w:pStyle w:val="ListParagraph"/>
        <w:numPr>
          <w:ilvl w:val="0"/>
          <w:numId w:val="22"/>
        </w:numPr>
        <w:rPr>
          <w:noProof w:val="0"/>
        </w:rPr>
      </w:pPr>
      <w:r w:rsidRPr="008C7261">
        <w:rPr>
          <w:noProof w:val="0"/>
        </w:rPr>
        <w:t xml:space="preserve">Replication </w:t>
      </w:r>
      <w:r w:rsidR="00CC5CF3" w:rsidRPr="008C7261">
        <w:rPr>
          <w:noProof w:val="0"/>
        </w:rPr>
        <w:t>transparency</w:t>
      </w:r>
      <w:r w:rsidR="009C6C44" w:rsidRPr="008C7261">
        <w:rPr>
          <w:noProof w:val="0"/>
        </w:rPr>
        <w:t>, hide that a resource is replicated.</w:t>
      </w:r>
    </w:p>
    <w:p w14:paraId="23418622" w14:textId="13B866D5" w:rsidR="00B50942" w:rsidRPr="008C7261" w:rsidRDefault="00B50942" w:rsidP="007721DF">
      <w:pPr>
        <w:pStyle w:val="ListParagraph"/>
        <w:numPr>
          <w:ilvl w:val="0"/>
          <w:numId w:val="22"/>
        </w:numPr>
        <w:rPr>
          <w:noProof w:val="0"/>
        </w:rPr>
      </w:pPr>
      <w:r w:rsidRPr="008C7261">
        <w:rPr>
          <w:noProof w:val="0"/>
        </w:rPr>
        <w:t xml:space="preserve">Concurrent </w:t>
      </w:r>
      <w:r w:rsidR="00CC5CF3" w:rsidRPr="008C7261">
        <w:rPr>
          <w:noProof w:val="0"/>
        </w:rPr>
        <w:t>transparency</w:t>
      </w:r>
      <w:r w:rsidR="00EE243F" w:rsidRPr="008C7261">
        <w:rPr>
          <w:noProof w:val="0"/>
        </w:rPr>
        <w:t xml:space="preserve">, hide that </w:t>
      </w:r>
      <w:r w:rsidR="00CC5CF3" w:rsidRPr="008C7261">
        <w:rPr>
          <w:noProof w:val="0"/>
        </w:rPr>
        <w:t>multiple users may share a resource</w:t>
      </w:r>
      <w:r w:rsidR="00E11E0B" w:rsidRPr="008C7261">
        <w:rPr>
          <w:noProof w:val="0"/>
        </w:rPr>
        <w:t xml:space="preserve"> at the same time</w:t>
      </w:r>
      <w:r w:rsidR="00D04B94" w:rsidRPr="008C7261">
        <w:rPr>
          <w:noProof w:val="0"/>
        </w:rPr>
        <w:t>.</w:t>
      </w:r>
    </w:p>
    <w:p w14:paraId="4587573B" w14:textId="75CFD133" w:rsidR="00FB7908" w:rsidRPr="008C7261" w:rsidRDefault="00B50942" w:rsidP="007721DF">
      <w:pPr>
        <w:pStyle w:val="ListParagraph"/>
        <w:numPr>
          <w:ilvl w:val="0"/>
          <w:numId w:val="22"/>
        </w:numPr>
        <w:rPr>
          <w:noProof w:val="0"/>
        </w:rPr>
      </w:pPr>
      <w:r w:rsidRPr="008C7261">
        <w:rPr>
          <w:noProof w:val="0"/>
        </w:rPr>
        <w:t xml:space="preserve">Failure </w:t>
      </w:r>
      <w:r w:rsidR="00CC5CF3" w:rsidRPr="008C7261">
        <w:rPr>
          <w:noProof w:val="0"/>
        </w:rPr>
        <w:t>transparency</w:t>
      </w:r>
      <w:r w:rsidR="009A12C6" w:rsidRPr="008C7261">
        <w:rPr>
          <w:noProof w:val="0"/>
        </w:rPr>
        <w:t xml:space="preserve">, hide </w:t>
      </w:r>
      <w:r w:rsidR="002D17C9" w:rsidRPr="008C7261">
        <w:rPr>
          <w:noProof w:val="0"/>
        </w:rPr>
        <w:t>any failures</w:t>
      </w:r>
      <w:r w:rsidR="00430BD2" w:rsidRPr="008C7261">
        <w:rPr>
          <w:noProof w:val="0"/>
        </w:rPr>
        <w:t xml:space="preserve"> and possibly recoveries of resources</w:t>
      </w:r>
      <w:r w:rsidR="002D17C9" w:rsidRPr="008C7261">
        <w:rPr>
          <w:noProof w:val="0"/>
        </w:rPr>
        <w:t xml:space="preserve"> from </w:t>
      </w:r>
      <w:r w:rsidR="0068683F" w:rsidRPr="008C7261">
        <w:rPr>
          <w:noProof w:val="0"/>
        </w:rPr>
        <w:t xml:space="preserve">the </w:t>
      </w:r>
      <w:r w:rsidR="002D17C9" w:rsidRPr="008C7261">
        <w:rPr>
          <w:noProof w:val="0"/>
        </w:rPr>
        <w:t>users</w:t>
      </w:r>
      <w:r w:rsidR="007721DF" w:rsidRPr="008C7261">
        <w:rPr>
          <w:noProof w:val="0"/>
        </w:rPr>
        <w:t>.</w:t>
      </w:r>
    </w:p>
    <w:p w14:paraId="1C81074C" w14:textId="7F4BC09B" w:rsidR="007551E6" w:rsidRPr="008C7261" w:rsidRDefault="007551E6" w:rsidP="007551E6">
      <w:pPr>
        <w:pStyle w:val="Heading2"/>
      </w:pPr>
      <w:bookmarkStart w:id="13" w:name="_Toc324688753"/>
      <w:r w:rsidRPr="008C7261">
        <w:t>Go</w:t>
      </w:r>
      <w:bookmarkEnd w:id="13"/>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34E1EB4C" w:rsidR="00B512FC" w:rsidRPr="008C7261" w:rsidRDefault="00D33FE9" w:rsidP="00D736FA">
      <w:pPr>
        <w:rPr>
          <w:lang w:val="en-GB"/>
        </w:rPr>
      </w:pPr>
      <w:r w:rsidRPr="008C7261">
        <w:rPr>
          <w:lang w:val="en-GB"/>
        </w:rPr>
        <w:t>Development was prompted by frustration at Google at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4" w:name="_Toc324688754"/>
      <w:r w:rsidRPr="008C7261">
        <w:t>JavaScript</w:t>
      </w:r>
      <w:bookmarkEnd w:id="14"/>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5" w:name="_Toc324688755"/>
      <w:r w:rsidRPr="008C7261">
        <w:t>QML</w:t>
      </w:r>
      <w:bookmarkEnd w:id="15"/>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6" w:name="_Toc324688756"/>
      <w:r w:rsidRPr="008C7261">
        <w:t>HTML</w:t>
      </w:r>
      <w:bookmarkEnd w:id="16"/>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7" w:name="_Toc324688757"/>
      <w:r w:rsidRPr="008C7261">
        <w:t>TCP/IP</w:t>
      </w:r>
      <w:bookmarkEnd w:id="17"/>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8" w:name="_Toc324688758"/>
      <w:r w:rsidRPr="008C7261">
        <w:t>HTTP</w:t>
      </w:r>
      <w:bookmarkEnd w:id="18"/>
    </w:p>
    <w:p w14:paraId="70B8FA20" w14:textId="5A5BBA11" w:rsidR="008636C0"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p>
    <w:p w14:paraId="0012C562" w14:textId="673CF62E" w:rsidR="007B46C7" w:rsidRPr="008C7261" w:rsidRDefault="00CD5B01" w:rsidP="00BC5C39">
      <w:pPr>
        <w:rPr>
          <w:lang w:val="en-GB"/>
        </w:rPr>
      </w:pPr>
      <w:r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247DFA" w:rsidRPr="008C7261">
        <w:rPr>
          <w:lang w:val="en-GB"/>
        </w:rPr>
        <w:t xml:space="preserve"> </w:t>
      </w:r>
    </w:p>
    <w:p w14:paraId="2CF7514D" w14:textId="6AAE8BC1" w:rsidR="00BC5C39" w:rsidRPr="008C7261" w:rsidRDefault="007B46C7" w:rsidP="00BC5C39">
      <w:pPr>
        <w:rPr>
          <w:lang w:val="en-GB"/>
        </w:rPr>
      </w:pPr>
      <w:r w:rsidRPr="008C7261">
        <w:rPr>
          <w:lang w:val="en-GB"/>
        </w:rPr>
        <w:t xml:space="preserve">The protocol is built as a layer on top of other protocols, usually TCP, but UDP can also be used. </w:t>
      </w:r>
      <w:r w:rsidR="00247DFA" w:rsidRPr="008C7261">
        <w:rPr>
          <w:lang w:val="en-GB"/>
        </w:rPr>
        <w:t>[32, 33]</w:t>
      </w:r>
    </w:p>
    <w:p w14:paraId="21D44D21" w14:textId="6C1F6A1C" w:rsidR="009C01C9" w:rsidRPr="008C7261" w:rsidRDefault="009C01C9" w:rsidP="00BC5C39">
      <w:pPr>
        <w:rPr>
          <w:lang w:val="en-GB"/>
        </w:rPr>
      </w:pPr>
      <w:r w:rsidRPr="008C7261">
        <w:rPr>
          <w:lang w:val="en-GB"/>
        </w:rPr>
        <w:t>In the thesis, HTTP is used for communication between the GUI 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9" w:name="_Toc324688759"/>
      <w:r w:rsidRPr="008C7261">
        <w:t>Wireshark</w:t>
      </w:r>
      <w:bookmarkEnd w:id="19"/>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20" w:name="_Toc324688760"/>
      <w:r w:rsidRPr="008C7261">
        <w:t>Network Link Conditioner</w:t>
      </w:r>
      <w:bookmarkEnd w:id="20"/>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21" w:name="_Toc324688761"/>
      <w:r w:rsidRPr="008C7261">
        <w:t>Routing Table</w:t>
      </w:r>
      <w:bookmarkEnd w:id="21"/>
    </w:p>
    <w:p w14:paraId="3E12397D" w14:textId="77777777"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10357D" w:rsidRPr="008C7261">
        <w:rPr>
          <w:lang w:val="en-GB"/>
        </w:rPr>
        <w:t xml:space="preserve">When a "packet"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2" w:name="_Toc324688762"/>
      <w:r w:rsidRPr="008C7261">
        <w:t>Table of Processes</w:t>
      </w:r>
      <w:bookmarkEnd w:id="22"/>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3" w:name="_Toc324688763"/>
      <w:r w:rsidRPr="008C7261">
        <w:t>System Profiler</w:t>
      </w:r>
      <w:bookmarkEnd w:id="23"/>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4" w:name="_Toc324688764"/>
      <w:r w:rsidRPr="008C7261">
        <w:t>Power Management Settings</w:t>
      </w:r>
      <w:bookmarkEnd w:id="24"/>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5" w:name="_Toc324688765"/>
      <w:r w:rsidRPr="008C7261">
        <w:t>Tailored Tools</w:t>
      </w:r>
      <w:bookmarkEnd w:id="25"/>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6" w:name="_Toc324688766"/>
      <w:r w:rsidRPr="008C7261">
        <w:rPr>
          <w:lang w:val="en-GB"/>
        </w:rPr>
        <w:t>SimpleTxt</w:t>
      </w:r>
      <w:bookmarkEnd w:id="26"/>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7" w:name="_Toc324688767"/>
      <w:r w:rsidRPr="008C7261">
        <w:rPr>
          <w:lang w:val="en-GB"/>
        </w:rPr>
        <w:t>Overview GUI</w:t>
      </w:r>
      <w:bookmarkEnd w:id="27"/>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8" w:name="_Toc324688768"/>
      <w:r w:rsidRPr="008C7261">
        <w:rPr>
          <w:lang w:val="en-GB"/>
        </w:rPr>
        <w:t>Logger</w:t>
      </w:r>
      <w:bookmarkEnd w:id="28"/>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9" w:name="_Toc324688769"/>
      <w:r w:rsidRPr="008C7261">
        <w:rPr>
          <w:lang w:val="en-GB"/>
        </w:rPr>
        <w:t>File Adder</w:t>
      </w:r>
      <w:bookmarkEnd w:id="29"/>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30" w:name="_Toc324688770"/>
      <w:r w:rsidRPr="008C7261">
        <w:rPr>
          <w:lang w:val="en-GB"/>
        </w:rPr>
        <w:t>The Application List Creator</w:t>
      </w:r>
      <w:bookmarkEnd w:id="30"/>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31" w:name="_Toc324688771"/>
      <w:r w:rsidRPr="008C7261">
        <w:t>Shell Scripts</w:t>
      </w:r>
      <w:bookmarkEnd w:id="31"/>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2" w:name="_Toc324688772"/>
      <w:r w:rsidRPr="008C7261">
        <w:rPr>
          <w:lang w:val="en-GB"/>
        </w:rPr>
        <w:t>Running the Prototype</w:t>
      </w:r>
      <w:bookmarkEnd w:id="32"/>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4C16DA24" w14:textId="19B67126" w:rsidR="000716FF" w:rsidRPr="008C7261" w:rsidRDefault="00987E7C" w:rsidP="000716FF">
      <w:pPr>
        <w:pStyle w:val="Heading3"/>
        <w:rPr>
          <w:lang w:val="en-GB"/>
        </w:rPr>
      </w:pPr>
      <w:bookmarkStart w:id="33" w:name="_Toc324688773"/>
      <w:r w:rsidRPr="008C7261">
        <w:rPr>
          <w:lang w:val="en-GB"/>
        </w:rPr>
        <w:t>Building and Cleaning</w:t>
      </w:r>
      <w:bookmarkEnd w:id="33"/>
    </w:p>
    <w:p w14:paraId="37E2B45C" w14:textId="73CF5AE0" w:rsidR="009C4576" w:rsidRPr="008C7261" w:rsidRDefault="000716FF" w:rsidP="000716FF">
      <w:pPr>
        <w:rPr>
          <w:lang w:val="en-GB"/>
        </w:rPr>
      </w:pPr>
      <w:r w:rsidRPr="008C7261">
        <w:rPr>
          <w:lang w:val="en-GB"/>
        </w:rPr>
        <w:t>The build.sh script builds and compiles all source code</w:t>
      </w:r>
      <w:r w:rsidR="0077558C" w:rsidRPr="008C7261">
        <w:rPr>
          <w:lang w:val="en-GB"/>
        </w:rPr>
        <w:t xml:space="preserve"> in the project, </w:t>
      </w:r>
      <w:r w:rsidR="009562A4" w:rsidRPr="008C7261">
        <w:rPr>
          <w:lang w:val="en-GB"/>
        </w:rPr>
        <w:t>including</w:t>
      </w:r>
      <w:r w:rsidR="0077558C" w:rsidRPr="008C7261">
        <w:rPr>
          <w:lang w:val="en-GB"/>
        </w:rPr>
        <w:t xml:space="preserve"> all </w:t>
      </w:r>
      <w:r w:rsidRPr="008C7261">
        <w:rPr>
          <w:lang w:val="en-GB"/>
        </w:rPr>
        <w:t>independent packages.</w:t>
      </w:r>
      <w:r w:rsidR="008D37F1" w:rsidRPr="008C7261">
        <w:rPr>
          <w:lang w:val="en-GB"/>
        </w:rPr>
        <w:t xml:space="preserve"> </w:t>
      </w:r>
      <w:r w:rsidR="00192F1F" w:rsidRPr="008C7261">
        <w:rPr>
          <w:lang w:val="en-GB"/>
        </w:rPr>
        <w:t>Similarly, clean.sh remove</w:t>
      </w:r>
      <w:r w:rsidR="0003607B" w:rsidRPr="008C7261">
        <w:rPr>
          <w:lang w:val="en-GB"/>
        </w:rPr>
        <w:t>s</w:t>
      </w:r>
      <w:r w:rsidR="00192F1F" w:rsidRPr="008C7261">
        <w:rPr>
          <w:lang w:val="en-GB"/>
        </w:rPr>
        <w:t xml:space="preserve"> the binaries built by build.sh.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4" w:name="_Toc324688774"/>
      <w:r w:rsidRPr="008C7261">
        <w:rPr>
          <w:lang w:val="en-GB"/>
        </w:rPr>
        <w:t>Approach and Implementation</w:t>
      </w:r>
      <w:bookmarkEnd w:id="34"/>
    </w:p>
    <w:p w14:paraId="09524496" w14:textId="2C9DAAB3" w:rsidR="00F3740B" w:rsidRPr="008C7261" w:rsidRDefault="00F3740B" w:rsidP="00E36079">
      <w:pPr>
        <w:pStyle w:val="Heading2"/>
      </w:pPr>
      <w:bookmarkStart w:id="35" w:name="_Toc324688775"/>
      <w:r w:rsidRPr="008C7261">
        <w:t>The Idea</w:t>
      </w:r>
      <w:bookmarkEnd w:id="35"/>
    </w:p>
    <w:p w14:paraId="23B03FDE" w14:textId="1155BB8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need to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w:t>
      </w:r>
      <w:r w:rsidRPr="008C7261">
        <w:rPr>
          <w:lang w:val="en-GB"/>
        </w:rPr>
        <w:fldChar w:fldCharType="end"/>
      </w:r>
      <w:r w:rsidR="00F647EA" w:rsidRPr="008C7261">
        <w:rPr>
          <w:lang w:val="en-GB"/>
        </w:rPr>
        <w:t xml:space="preserve"> The idea</w:t>
      </w:r>
    </w:p>
    <w:p w14:paraId="6B75DFA2" w14:textId="0372B780" w:rsidR="00BC5EDF" w:rsidRPr="008C7261" w:rsidRDefault="00B1306A" w:rsidP="00E36079">
      <w:pPr>
        <w:pStyle w:val="Heading2"/>
      </w:pPr>
      <w:bookmarkStart w:id="36" w:name="_Toc324688776"/>
      <w:r w:rsidRPr="008C7261">
        <w:t xml:space="preserve">The </w:t>
      </w:r>
      <w:r w:rsidR="007F2A6A" w:rsidRPr="008C7261">
        <w:t>Architecture</w:t>
      </w:r>
      <w:bookmarkEnd w:id="36"/>
    </w:p>
    <w:p w14:paraId="3DE0D915" w14:textId="6CC25E2B"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lang w:val="en-GB" w:eastAsia="en-US"/>
        </w:rPr>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2">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2</w:t>
      </w:r>
      <w:r w:rsidRPr="008C7261">
        <w:rPr>
          <w:lang w:val="en-GB"/>
        </w:rPr>
        <w:fldChar w:fldCharType="end"/>
      </w:r>
      <w:r w:rsidR="000919F8" w:rsidRPr="008C7261">
        <w:rPr>
          <w:lang w:val="en-GB"/>
        </w:rPr>
        <w:t xml:space="preserve"> The architecture</w:t>
      </w:r>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7" w:name="_Toc324688777"/>
      <w:r w:rsidRPr="008C7261">
        <w:t xml:space="preserve">The </w:t>
      </w:r>
      <w:r w:rsidR="00322E42" w:rsidRPr="008C7261">
        <w:t>Design</w:t>
      </w:r>
      <w:bookmarkEnd w:id="37"/>
    </w:p>
    <w:p w14:paraId="6B9FE334" w14:textId="77777777" w:rsidR="00E73F39" w:rsidRPr="008C7261" w:rsidRDefault="00A3277F" w:rsidP="00E73F39">
      <w:pPr>
        <w:keepNext/>
        <w:rPr>
          <w:lang w:val="en-GB"/>
        </w:rPr>
      </w:pPr>
      <w:r w:rsidRPr="008C7261">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3">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w:t>
      </w:r>
      <w:r w:rsidRPr="008C7261">
        <w:rPr>
          <w:lang w:val="en-GB"/>
        </w:rPr>
        <w:fldChar w:fldCharType="end"/>
      </w:r>
      <w:r w:rsidRPr="008C7261">
        <w:rPr>
          <w:lang w:val="en-GB"/>
        </w:rPr>
        <w:t xml:space="preserve"> The </w:t>
      </w:r>
      <w:r w:rsidR="0024418F" w:rsidRPr="008C7261">
        <w:rPr>
          <w:lang w:val="en-GB"/>
        </w:rPr>
        <w:t>design</w:t>
      </w:r>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48A70C5C"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et of his/her personal devices. Each device tracks its own devices,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38" w:name="_Toc324688778"/>
      <w:r w:rsidRPr="008C7261">
        <w:t xml:space="preserve">The </w:t>
      </w:r>
      <w:r w:rsidR="00F501EC" w:rsidRPr="008C7261">
        <w:t>Implementation</w:t>
      </w:r>
      <w:bookmarkEnd w:id="38"/>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lang w:val="en-GB"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w:t>
      </w:r>
      <w:r w:rsidRPr="008C7261">
        <w:rPr>
          <w:lang w:val="en-GB"/>
        </w:rPr>
        <w:fldChar w:fldCharType="end"/>
      </w:r>
      <w:r w:rsidR="005513D5" w:rsidRPr="008C7261">
        <w:rPr>
          <w:lang w:val="en-GB"/>
        </w:rPr>
        <w:t xml:space="preserve"> Implementation</w:t>
      </w:r>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39" w:name="_Toc324688779"/>
      <w:r w:rsidRPr="008C7261">
        <w:rPr>
          <w:lang w:val="en-GB"/>
        </w:rPr>
        <w:t>Implementation of the Daemons Core</w:t>
      </w:r>
      <w:bookmarkEnd w:id="39"/>
    </w:p>
    <w:p w14:paraId="05ECF9EC" w14:textId="77777777" w:rsidR="00574291" w:rsidRPr="008C7261" w:rsidRDefault="00574291" w:rsidP="00574291">
      <w:pPr>
        <w:rPr>
          <w:lang w:val="en-GB"/>
        </w:rPr>
      </w:pPr>
      <w:r w:rsidRPr="008C7261">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Pr="008C7261"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3E65D7BB" w14:textId="70FB64A6" w:rsidR="00F53312" w:rsidRPr="008C7261" w:rsidRDefault="00F53312" w:rsidP="00945258">
      <w:pPr>
        <w:pStyle w:val="Heading3"/>
        <w:rPr>
          <w:lang w:val="en-GB"/>
        </w:rPr>
      </w:pPr>
      <w:bookmarkStart w:id="40" w:name="_Toc324688780"/>
      <w:r w:rsidRPr="008C7261">
        <w:rPr>
          <w:lang w:val="en-GB"/>
        </w:rPr>
        <w:t xml:space="preserve">Implementation of a Single System View of </w:t>
      </w:r>
      <w:r w:rsidR="00417319" w:rsidRPr="008C7261">
        <w:rPr>
          <w:lang w:val="en-GB"/>
        </w:rPr>
        <w:t>Files</w:t>
      </w:r>
      <w:bookmarkEnd w:id="40"/>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1EF8677"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The topic will be discussed further in the discussion section.</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lang w:val="en-GB"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w:t>
      </w:r>
      <w:r w:rsidRPr="008C7261">
        <w:rPr>
          <w:lang w:val="en-GB"/>
        </w:rPr>
        <w:fldChar w:fldCharType="end"/>
      </w:r>
      <w:r w:rsidRPr="008C7261">
        <w:rPr>
          <w:lang w:val="en-GB"/>
        </w:rPr>
        <w:t xml:space="preserve"> Change tracker flow in the prototype</w:t>
      </w:r>
    </w:p>
    <w:p w14:paraId="2DC8CFE9" w14:textId="0BEFD458" w:rsidR="00B74C61" w:rsidRPr="008C7261"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6</w:t>
      </w:r>
      <w:r w:rsidRPr="008C7261">
        <w:rPr>
          <w:lang w:val="en-GB"/>
        </w:rPr>
        <w:fldChar w:fldCharType="end"/>
      </w:r>
      <w:r w:rsidRPr="008C7261">
        <w:rPr>
          <w:lang w:val="en-GB"/>
        </w:rPr>
        <w:t xml:space="preserve"> File synchronization flow</w:t>
      </w:r>
    </w:p>
    <w:p w14:paraId="12ACE265" w14:textId="4854359F" w:rsidR="003E3805" w:rsidRPr="008C7261" w:rsidRDefault="003E3805" w:rsidP="00945258">
      <w:pPr>
        <w:pStyle w:val="Heading3"/>
        <w:rPr>
          <w:lang w:val="en-GB"/>
        </w:rPr>
      </w:pPr>
      <w:bookmarkStart w:id="41" w:name="_Toc324688781"/>
      <w:r w:rsidRPr="008C7261">
        <w:rPr>
          <w:lang w:val="en-GB"/>
        </w:rPr>
        <w:t xml:space="preserve">Implementation of a </w:t>
      </w:r>
      <w:r w:rsidR="00BD6F53" w:rsidRPr="008C7261">
        <w:rPr>
          <w:lang w:val="en-GB"/>
        </w:rPr>
        <w:t>Single System View of Applications</w:t>
      </w:r>
      <w:bookmarkEnd w:id="41"/>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7</w:t>
      </w:r>
      <w:r w:rsidRPr="008C7261">
        <w:rPr>
          <w:lang w:val="en-GB"/>
        </w:rPr>
        <w:fldChar w:fldCharType="end"/>
      </w:r>
      <w:r w:rsidRPr="008C7261">
        <w:rPr>
          <w:lang w:val="en-GB"/>
        </w:rPr>
        <w:t xml:space="preserve"> Application synchronization flow</w:t>
      </w:r>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2" w:name="_Toc324688782"/>
      <w:r w:rsidRPr="008C7261">
        <w:rPr>
          <w:lang w:val="en-GB"/>
        </w:rPr>
        <w:t xml:space="preserve">Implementation of Remote </w:t>
      </w:r>
      <w:r w:rsidR="003B1059" w:rsidRPr="008C7261">
        <w:rPr>
          <w:lang w:val="en-GB"/>
        </w:rPr>
        <w:t>File</w:t>
      </w:r>
      <w:r w:rsidRPr="008C7261">
        <w:rPr>
          <w:lang w:val="en-GB"/>
        </w:rPr>
        <w:t xml:space="preserve"> Access</w:t>
      </w:r>
      <w:bookmarkEnd w:id="42"/>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p>
    <w:p w14:paraId="4B011D78" w14:textId="7FBC5FA6"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9246ED" w:rsidRPr="008C7261">
        <w:rPr>
          <w:lang w:val="en-GB"/>
        </w:rPr>
        <w:t>in GoLang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43" w:name="_Toc324688783"/>
      <w:r w:rsidRPr="008C7261">
        <w:rPr>
          <w:lang w:val="en-GB"/>
        </w:rPr>
        <w:t>Implementation of the Coordinator and Coordinator Election</w:t>
      </w:r>
      <w:bookmarkEnd w:id="43"/>
    </w:p>
    <w:p w14:paraId="76CE4C8A" w14:textId="5049B6F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44" w:name="_Toc324688784"/>
      <w:r w:rsidRPr="008C7261">
        <w:rPr>
          <w:lang w:val="en-GB"/>
        </w:rPr>
        <w:t xml:space="preserve">Implementation of the </w:t>
      </w:r>
      <w:r w:rsidR="00501419" w:rsidRPr="008C7261">
        <w:rPr>
          <w:lang w:val="en-GB"/>
        </w:rPr>
        <w:t>Overview</w:t>
      </w:r>
      <w:r w:rsidRPr="008C7261">
        <w:rPr>
          <w:lang w:val="en-GB"/>
        </w:rPr>
        <w:t xml:space="preserve"> GUI</w:t>
      </w:r>
      <w:bookmarkEnd w:id="44"/>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FE039B">
        <w:rPr>
          <w:noProof/>
          <w:lang w:val="en-GB"/>
        </w:rPr>
        <w:t>9</w:t>
      </w:r>
      <w:r w:rsidR="00A55AFE" w:rsidRPr="008C7261">
        <w:rPr>
          <w:lang w:val="en-GB"/>
        </w:rPr>
        <w:fldChar w:fldCharType="end"/>
      </w:r>
      <w:r w:rsidRPr="008C7261">
        <w:rPr>
          <w:lang w:val="en-GB"/>
        </w:rPr>
        <w:t xml:space="preserve"> Flow of the control panel implementation</w:t>
      </w:r>
    </w:p>
    <w:p w14:paraId="580DAD8A" w14:textId="1E162356" w:rsidR="00C3278F" w:rsidRPr="008C7261" w:rsidRDefault="00C3278F" w:rsidP="00C3278F">
      <w:pPr>
        <w:pStyle w:val="Heading2"/>
      </w:pPr>
      <w:bookmarkStart w:id="45" w:name="_Toc324688785"/>
      <w:r w:rsidRPr="008C7261">
        <w:t xml:space="preserve">Implementation of </w:t>
      </w:r>
      <w:r w:rsidR="00EA5C93" w:rsidRPr="008C7261">
        <w:t>Other</w:t>
      </w:r>
      <w:r w:rsidRPr="008C7261">
        <w:t xml:space="preserve"> Tools</w:t>
      </w:r>
      <w:bookmarkEnd w:id="45"/>
    </w:p>
    <w:p w14:paraId="7D861EC0" w14:textId="52E1A924" w:rsidR="004122E9" w:rsidRPr="008C7261" w:rsidRDefault="00DF58DB" w:rsidP="00DF58DB">
      <w:pPr>
        <w:pStyle w:val="Heading3"/>
        <w:rPr>
          <w:lang w:val="en-GB"/>
        </w:rPr>
      </w:pPr>
      <w:bookmarkStart w:id="46" w:name="_Toc324688786"/>
      <w:r w:rsidRPr="008C7261">
        <w:rPr>
          <w:lang w:val="en-GB"/>
        </w:rPr>
        <w:t xml:space="preserve">Implementation of the </w:t>
      </w:r>
      <w:r w:rsidR="00F61D36" w:rsidRPr="008C7261">
        <w:rPr>
          <w:lang w:val="en-GB"/>
        </w:rPr>
        <w:t>Log</w:t>
      </w:r>
      <w:r w:rsidR="002770BD" w:rsidRPr="008C7261">
        <w:rPr>
          <w:lang w:val="en-GB"/>
        </w:rPr>
        <w:t>ger</w:t>
      </w:r>
      <w:bookmarkEnd w:id="46"/>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47" w:name="_Toc324688787"/>
      <w:r w:rsidRPr="008C7261">
        <w:rPr>
          <w:lang w:val="en-GB"/>
        </w:rPr>
        <w:t>Implementation of the File Adder</w:t>
      </w:r>
      <w:bookmarkEnd w:id="47"/>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FE039B">
        <w:rPr>
          <w:noProof/>
          <w:lang w:val="en-GB"/>
        </w:rPr>
        <w:t>10</w:t>
      </w:r>
      <w:r w:rsidR="0040352A" w:rsidRPr="008C7261">
        <w:rPr>
          <w:lang w:val="en-GB"/>
        </w:rPr>
        <w:fldChar w:fldCharType="end"/>
      </w:r>
      <w:r w:rsidRPr="008C7261">
        <w:rPr>
          <w:lang w:val="en-GB"/>
        </w:rPr>
        <w:t xml:space="preserve"> Flow of the file adder application</w:t>
      </w:r>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48" w:name="_Toc324688788"/>
      <w:r w:rsidRPr="008C7261">
        <w:rPr>
          <w:lang w:val="en-GB"/>
        </w:rPr>
        <w:t>Experiment</w:t>
      </w:r>
      <w:r w:rsidR="00FA5B2C" w:rsidRPr="008C7261">
        <w:rPr>
          <w:lang w:val="en-GB"/>
        </w:rPr>
        <w:t>ation and Evaluation</w:t>
      </w:r>
      <w:bookmarkEnd w:id="48"/>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49" w:name="_Toc324688789"/>
      <w:r w:rsidRPr="008C7261">
        <w:t>Methodology</w:t>
      </w:r>
      <w:bookmarkEnd w:id="49"/>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0" w:name="_Toc324688790"/>
      <w:r w:rsidRPr="008C7261">
        <w:t>Metrics</w:t>
      </w:r>
      <w:bookmarkEnd w:id="50"/>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6622ECBB"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it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51" w:name="_Toc324688791"/>
      <w:r w:rsidRPr="008C7261">
        <w:t>Environment</w:t>
      </w:r>
      <w:bookmarkEnd w:id="51"/>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52" w:name="_Toc324688792"/>
      <w:r w:rsidRPr="008C7261">
        <w:t>Running Idle</w:t>
      </w:r>
      <w:bookmarkEnd w:id="52"/>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lang w:val="en-GB"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7C7602B" w14:textId="3ED1A29E" w:rsidR="0081172A" w:rsidRPr="008C7261" w:rsidRDefault="00AC1E7E" w:rsidP="00AC1E7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p>
    <w:p w14:paraId="3C4C1334" w14:textId="77777777" w:rsidR="00AC1E7E" w:rsidRPr="008C7261" w:rsidRDefault="00067436" w:rsidP="00AC1E7E">
      <w:pPr>
        <w:keepNext/>
        <w:rPr>
          <w:lang w:val="en-GB"/>
        </w:rPr>
      </w:pPr>
      <w:r w:rsidRPr="008C7261">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4405EF5" w14:textId="0B5859E6" w:rsidR="00E07FB7" w:rsidRPr="008C7261" w:rsidRDefault="00AC1E7E" w:rsidP="00AC1E7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p>
    <w:p w14:paraId="1D5EDB35" w14:textId="77777777" w:rsidR="00211C05" w:rsidRPr="008C7261" w:rsidRDefault="00211C05" w:rsidP="00211C05">
      <w:pPr>
        <w:keepNext/>
        <w:jc w:val="center"/>
        <w:rPr>
          <w:lang w:val="en-GB"/>
        </w:rPr>
      </w:pPr>
      <w:r w:rsidRPr="008C7261">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8E6A5F0" w14:textId="592C41A5" w:rsidR="00211C05" w:rsidRPr="008C7261" w:rsidRDefault="00211C05" w:rsidP="00211C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13</w:t>
      </w:r>
      <w:r w:rsidRPr="008C7261">
        <w:rPr>
          <w:lang w:val="en-GB"/>
        </w:rPr>
        <w:fldChar w:fldCharType="end"/>
      </w:r>
      <w:r w:rsidRPr="008C7261">
        <w:rPr>
          <w:lang w:val="en-GB"/>
        </w:rPr>
        <w:t xml:space="preserve"> Idle memory usage for 2 - 15 devices.</w:t>
      </w:r>
    </w:p>
    <w:p w14:paraId="7CE58D4A" w14:textId="77777777" w:rsidR="005451BB" w:rsidRPr="008C7261" w:rsidRDefault="005451BB" w:rsidP="005451BB">
      <w:pPr>
        <w:keepNext/>
        <w:rPr>
          <w:lang w:val="en-GB"/>
        </w:rPr>
      </w:pPr>
      <w:r w:rsidRPr="008C7261">
        <w:rPr>
          <w:lang w:val="en-GB" w:eastAsia="en-US"/>
        </w:rPr>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23CDAD4" w14:textId="1FE4DE69" w:rsidR="005451BB" w:rsidRPr="008C7261" w:rsidRDefault="005451BB" w:rsidP="005451BB">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14</w:t>
      </w:r>
      <w:r w:rsidRPr="008C7261">
        <w:rPr>
          <w:lang w:val="en-GB"/>
        </w:rPr>
        <w:fldChar w:fldCharType="end"/>
      </w:r>
      <w:r w:rsidRPr="008C7261">
        <w:rPr>
          <w:lang w:val="en-GB"/>
        </w:rPr>
        <w:t xml:space="preserve"> Idle memory usage for 20 devices.</w:t>
      </w:r>
    </w:p>
    <w:p w14:paraId="6D47037C" w14:textId="77777777" w:rsidR="00824532" w:rsidRPr="008C7261" w:rsidRDefault="00824532" w:rsidP="00824532">
      <w:pPr>
        <w:keepNext/>
        <w:jc w:val="center"/>
        <w:rPr>
          <w:lang w:val="en-GB"/>
        </w:rPr>
      </w:pPr>
      <w:r w:rsidRPr="008C7261">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F22F813" w14:textId="41BC4872" w:rsidR="00824532" w:rsidRPr="008C7261" w:rsidRDefault="00824532" w:rsidP="00824532">
      <w:pPr>
        <w:pStyle w:val="Caption"/>
        <w:rPr>
          <w:lang w:val="en-GB"/>
        </w:rPr>
      </w:pPr>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FE039B">
        <w:rPr>
          <w:noProof/>
          <w:lang w:val="en-GB"/>
        </w:rPr>
        <w:t>15</w:t>
      </w:r>
      <w:r w:rsidR="00C25BE6" w:rsidRPr="008C7261">
        <w:rPr>
          <w:lang w:val="en-GB"/>
        </w:rPr>
        <w:fldChar w:fldCharType="end"/>
      </w:r>
      <w:r w:rsidRPr="008C7261">
        <w:rPr>
          <w:lang w:val="en-GB"/>
        </w:rPr>
        <w:t xml:space="preserve"> Idle memory usage with fixed coordinator, 2 - 20 devices.</w:t>
      </w:r>
    </w:p>
    <w:p w14:paraId="7F930F34" w14:textId="77777777" w:rsidR="00763D2B" w:rsidRPr="008C7261" w:rsidRDefault="003F73DF" w:rsidP="00763D2B">
      <w:pPr>
        <w:keepNext/>
        <w:jc w:val="center"/>
        <w:rPr>
          <w:lang w:val="en-GB"/>
        </w:rPr>
      </w:pPr>
      <w:r w:rsidRPr="008C7261">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83CC0DF" w14:textId="532F60D2" w:rsidR="00B10050" w:rsidRPr="008C7261" w:rsidRDefault="00763D2B" w:rsidP="00763D2B">
      <w:pPr>
        <w:pStyle w:val="Caption"/>
        <w:rPr>
          <w:lang w:val="en-GB"/>
        </w:rPr>
      </w:pPr>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FE039B">
        <w:rPr>
          <w:noProof/>
          <w:lang w:val="en-GB"/>
        </w:rPr>
        <w:t>16</w:t>
      </w:r>
      <w:r w:rsidR="00207958" w:rsidRPr="008C7261">
        <w:rPr>
          <w:lang w:val="en-GB"/>
        </w:rPr>
        <w:fldChar w:fldCharType="end"/>
      </w:r>
      <w:r w:rsidRPr="008C7261">
        <w:rPr>
          <w:lang w:val="en-GB"/>
        </w:rPr>
        <w:t xml:space="preserve"> Idle traffic for 2 - 15 devices.</w:t>
      </w:r>
    </w:p>
    <w:p w14:paraId="69EF00E2" w14:textId="77777777" w:rsidR="00763D2B" w:rsidRPr="008C7261" w:rsidRDefault="000C50FB" w:rsidP="00763D2B">
      <w:pPr>
        <w:keepNext/>
        <w:jc w:val="center"/>
        <w:rPr>
          <w:lang w:val="en-GB"/>
        </w:rPr>
      </w:pPr>
      <w:r w:rsidRPr="008C7261">
        <w:rPr>
          <w:lang w:val="en-GB" w:eastAsia="en-US"/>
        </w:rPr>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4D056CE" w14:textId="67AE83A3" w:rsidR="000C50FB" w:rsidRPr="008C7261" w:rsidRDefault="00763D2B" w:rsidP="00763D2B">
      <w:pPr>
        <w:pStyle w:val="Caption"/>
        <w:rPr>
          <w:lang w:val="en-GB"/>
        </w:rPr>
      </w:pPr>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FE039B">
        <w:rPr>
          <w:noProof/>
          <w:lang w:val="en-GB"/>
        </w:rPr>
        <w:t>17</w:t>
      </w:r>
      <w:r w:rsidR="00207958" w:rsidRPr="008C7261">
        <w:rPr>
          <w:lang w:val="en-GB"/>
        </w:rPr>
        <w:fldChar w:fldCharType="end"/>
      </w:r>
      <w:r w:rsidRPr="008C7261">
        <w:rPr>
          <w:lang w:val="en-GB"/>
        </w:rPr>
        <w:t xml:space="preserve"> Idle traffic for 20 devices.</w:t>
      </w:r>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53" w:name="_Toc324688793"/>
      <w:r w:rsidRPr="008C7261">
        <w:t>Add and Refresh</w:t>
      </w:r>
      <w:bookmarkEnd w:id="53"/>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54" w:name="_Toc324688794"/>
      <w:r w:rsidRPr="008C7261">
        <w:rPr>
          <w:lang w:val="en-GB"/>
        </w:rPr>
        <w:t>Two Devices</w:t>
      </w:r>
      <w:bookmarkEnd w:id="54"/>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38236509"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lang w:val="en-GB" w:eastAsia="en-US"/>
        </w:rPr>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p>
    <w:p w14:paraId="4693076E" w14:textId="07603434" w:rsidR="00DC27AA" w:rsidRPr="008C7261" w:rsidRDefault="00BB1BB0" w:rsidP="00BB1BB0">
      <w:pPr>
        <w:keepNext/>
        <w:jc w:val="center"/>
        <w:rPr>
          <w:lang w:val="en-GB"/>
        </w:rPr>
      </w:pPr>
      <w:r w:rsidRPr="008C7261">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p>
    <w:p w14:paraId="7A6028EB" w14:textId="3A338D96" w:rsidR="00971959" w:rsidRPr="008C7261" w:rsidRDefault="007B1A35" w:rsidP="007B1A35">
      <w:pPr>
        <w:keepNext/>
        <w:jc w:val="center"/>
        <w:rPr>
          <w:lang w:val="en-GB"/>
        </w:rPr>
      </w:pPr>
      <w:r w:rsidRPr="008C7261">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p>
    <w:p w14:paraId="43518ACD" w14:textId="2E8845F8" w:rsidR="00045B95" w:rsidRPr="008C7261" w:rsidRDefault="007A49EB" w:rsidP="007A49EB">
      <w:pPr>
        <w:keepNext/>
        <w:jc w:val="center"/>
        <w:rPr>
          <w:lang w:val="en-GB"/>
        </w:rPr>
      </w:pPr>
      <w:r w:rsidRPr="008C7261">
        <w:rPr>
          <w:lang w:val="en-GB" w:eastAsia="en-US"/>
        </w:rPr>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p>
    <w:p w14:paraId="77A48431" w14:textId="3FFFEF7B" w:rsidR="00045B95" w:rsidRPr="008C7261" w:rsidRDefault="00A84AC9" w:rsidP="00A84AC9">
      <w:pPr>
        <w:keepNext/>
        <w:jc w:val="center"/>
        <w:rPr>
          <w:lang w:val="en-GB"/>
        </w:rPr>
      </w:pPr>
      <w:r w:rsidRPr="008C7261">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p>
    <w:p w14:paraId="0F6FF0B1" w14:textId="1924CF83" w:rsidR="00BE4456" w:rsidRPr="008C7261" w:rsidRDefault="00B2652D" w:rsidP="00B2652D">
      <w:pPr>
        <w:keepNext/>
        <w:jc w:val="center"/>
        <w:rPr>
          <w:lang w:val="en-GB"/>
        </w:rPr>
      </w:pPr>
      <w:r w:rsidRPr="008C7261">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p>
    <w:p w14:paraId="780D7FD3" w14:textId="61EB4C5A" w:rsidR="00217E1E" w:rsidRPr="008C7261" w:rsidRDefault="00587697" w:rsidP="00197CFD">
      <w:pPr>
        <w:keepNext/>
        <w:jc w:val="center"/>
        <w:rPr>
          <w:lang w:val="en-GB"/>
        </w:rPr>
      </w:pPr>
      <w:r w:rsidRPr="008C7261">
        <w:rPr>
          <w:lang w:val="en-GB" w:eastAsia="en-US"/>
        </w:rPr>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86A789" w14:textId="7CEA671E" w:rsidR="00E90DDD" w:rsidRPr="008C7261" w:rsidRDefault="00E90DDD" w:rsidP="00E90DD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p>
    <w:p w14:paraId="2EC84481" w14:textId="49657048" w:rsidR="009767B5" w:rsidRPr="008C7261" w:rsidRDefault="00C22C84" w:rsidP="00C22C84">
      <w:pPr>
        <w:keepNext/>
        <w:jc w:val="center"/>
        <w:rPr>
          <w:lang w:val="en-GB"/>
        </w:rPr>
      </w:pPr>
      <w:r w:rsidRPr="008C7261">
        <w:rPr>
          <w:lang w:val="en-GB" w:eastAsia="en-US"/>
        </w:rPr>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2A98661" w14:textId="5DED52F8" w:rsidR="009767B5" w:rsidRPr="008C7261" w:rsidRDefault="009767B5" w:rsidP="009767B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lang w:val="en-GB"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513B2C1" w14:textId="23282011" w:rsidR="007F500B" w:rsidRPr="008C7261" w:rsidRDefault="000E715A" w:rsidP="000E715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p>
    <w:p w14:paraId="3ED4A65B" w14:textId="1ECE07CF" w:rsidR="00ED071A" w:rsidRPr="008C7261" w:rsidRDefault="002461D2" w:rsidP="00ED071A">
      <w:pPr>
        <w:keepNext/>
        <w:rPr>
          <w:lang w:val="en-GB"/>
        </w:rPr>
      </w:pPr>
      <w:r w:rsidRPr="008C7261">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C577841" w14:textId="17ACC859" w:rsidR="007D7BE5" w:rsidRPr="008C7261" w:rsidRDefault="00ED071A" w:rsidP="00ED071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p>
    <w:p w14:paraId="4EBBFCAF" w14:textId="1210CA7D" w:rsidR="002E18F5" w:rsidRPr="008C7261" w:rsidRDefault="00025758" w:rsidP="002E18F5">
      <w:pPr>
        <w:keepNext/>
        <w:rPr>
          <w:lang w:val="en-GB"/>
        </w:rPr>
      </w:pPr>
      <w:r w:rsidRPr="008C7261">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24FE1A" w14:textId="5A8EBA20" w:rsidR="002E18F5" w:rsidRPr="008C7261" w:rsidRDefault="002E18F5" w:rsidP="002E18F5">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p>
    <w:p w14:paraId="2BC4287F" w14:textId="159B16FC" w:rsidR="000E715A" w:rsidRPr="008C7261" w:rsidRDefault="00E75FF9" w:rsidP="000E715A">
      <w:pPr>
        <w:keepNext/>
        <w:rPr>
          <w:lang w:val="en-GB"/>
        </w:rPr>
      </w:pPr>
      <w:r w:rsidRPr="008C7261">
        <w:rPr>
          <w:lang w:val="en-GB"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F233416" w14:textId="2DBCA808" w:rsidR="005E2677" w:rsidRPr="008C7261" w:rsidRDefault="000E715A" w:rsidP="000E715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p>
    <w:p w14:paraId="2F62FEB4" w14:textId="3826A058" w:rsidR="00501904" w:rsidRPr="008C7261" w:rsidRDefault="00B61E8B" w:rsidP="00501904">
      <w:pPr>
        <w:keepNext/>
        <w:rPr>
          <w:lang w:val="en-GB"/>
        </w:rPr>
      </w:pPr>
      <w:r w:rsidRPr="008C7261">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DA79259" w14:textId="251A1E05" w:rsidR="00941E14" w:rsidRPr="008C7261" w:rsidRDefault="00501904" w:rsidP="00501904">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p>
    <w:p w14:paraId="337C6C48" w14:textId="18457F11" w:rsidR="0080474E" w:rsidRPr="008C7261" w:rsidRDefault="00D10B4A" w:rsidP="0080474E">
      <w:pPr>
        <w:keepNext/>
        <w:rPr>
          <w:lang w:val="en-GB"/>
        </w:rPr>
      </w:pPr>
      <w:r w:rsidRPr="008C7261">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F69932D" w14:textId="6D7E4A42" w:rsidR="00300533" w:rsidRPr="008C7261" w:rsidRDefault="0080474E" w:rsidP="00511C5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p>
    <w:p w14:paraId="3A6480A3" w14:textId="004DEB3F" w:rsidR="004649E8" w:rsidRPr="008C7261" w:rsidRDefault="004D29B6" w:rsidP="00E544D2">
      <w:pPr>
        <w:keepNext/>
        <w:jc w:val="center"/>
        <w:rPr>
          <w:lang w:val="en-GB"/>
        </w:rPr>
      </w:pPr>
      <w:r w:rsidRPr="008C7261">
        <w:rPr>
          <w:lang w:val="en-GB" w:eastAsia="en-US"/>
        </w:rPr>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03FEEDA" w14:textId="37C94F64" w:rsidR="00300533" w:rsidRPr="008C7261" w:rsidRDefault="004649E8" w:rsidP="004649E8">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FE039B">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lang w:val="en-GB" w:eastAsia="en-US"/>
        </w:rPr>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p>
    <w:p w14:paraId="76D5F655" w14:textId="5579A249" w:rsidR="006A2D2E" w:rsidRPr="008C7261" w:rsidRDefault="00ED6A23" w:rsidP="00ED6A23">
      <w:pPr>
        <w:keepNext/>
        <w:jc w:val="center"/>
        <w:rPr>
          <w:lang w:val="en-GB"/>
        </w:rPr>
      </w:pPr>
      <w:r w:rsidRPr="008C7261">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p>
    <w:p w14:paraId="0C09F05D" w14:textId="4F5F0CF3" w:rsidR="00015859" w:rsidRPr="008C7261" w:rsidRDefault="00D57F69" w:rsidP="00D57F69">
      <w:pPr>
        <w:keepNext/>
        <w:jc w:val="center"/>
        <w:rPr>
          <w:lang w:val="en-GB"/>
        </w:rPr>
      </w:pPr>
      <w:r w:rsidRPr="008C7261">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p>
    <w:p w14:paraId="788907CD" w14:textId="458EBA53" w:rsidR="00B7757A" w:rsidRPr="008C7261" w:rsidRDefault="00F16BE4" w:rsidP="00F16BE4">
      <w:pPr>
        <w:keepNext/>
        <w:jc w:val="center"/>
        <w:rPr>
          <w:lang w:val="en-GB"/>
        </w:rPr>
      </w:pPr>
      <w:r w:rsidRPr="008C7261">
        <w:rPr>
          <w:lang w:val="en-GB" w:eastAsia="en-US"/>
        </w:rPr>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p>
    <w:p w14:paraId="0B1DA8B7" w14:textId="3C89EE67" w:rsidR="00B7757A" w:rsidRPr="008C7261" w:rsidRDefault="006545FF" w:rsidP="006545FF">
      <w:pPr>
        <w:keepNext/>
        <w:jc w:val="center"/>
        <w:rPr>
          <w:lang w:val="en-GB"/>
        </w:rPr>
      </w:pPr>
      <w:r w:rsidRPr="008C7261">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p>
    <w:p w14:paraId="500FF15E" w14:textId="6C732CB9" w:rsidR="00707D63" w:rsidRPr="008C7261" w:rsidRDefault="0015291B" w:rsidP="0015291B">
      <w:pPr>
        <w:keepNext/>
        <w:jc w:val="center"/>
        <w:rPr>
          <w:lang w:val="en-GB"/>
        </w:rPr>
      </w:pPr>
      <w:r w:rsidRPr="008C7261">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p>
    <w:p w14:paraId="6F0F8E8A" w14:textId="539A1D9B" w:rsidR="00231DA7" w:rsidRPr="008C7261" w:rsidRDefault="00D15F12" w:rsidP="00AE2A78">
      <w:pPr>
        <w:keepNext/>
        <w:jc w:val="center"/>
        <w:rPr>
          <w:lang w:val="en-GB"/>
        </w:rPr>
      </w:pPr>
      <w:r w:rsidRPr="008C7261">
        <w:rPr>
          <w:lang w:val="en-GB" w:eastAsia="en-US"/>
        </w:rPr>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lang w:val="en-GB"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059B181" w14:textId="6FF13183" w:rsidR="007D3871" w:rsidRPr="008C7261" w:rsidRDefault="00764382" w:rsidP="007643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p>
    <w:p w14:paraId="4F50FED1" w14:textId="413B41FF" w:rsidR="00764382" w:rsidRPr="008C7261" w:rsidRDefault="00491536" w:rsidP="00764382">
      <w:pPr>
        <w:keepNext/>
        <w:rPr>
          <w:lang w:val="en-GB"/>
        </w:rPr>
      </w:pPr>
      <w:r w:rsidRPr="008C7261">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F2FA27F" w14:textId="04721454" w:rsidR="00764382" w:rsidRPr="008C7261" w:rsidRDefault="00764382" w:rsidP="007643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p>
    <w:p w14:paraId="57872479" w14:textId="200A7128" w:rsidR="003F4172" w:rsidRPr="008C7261" w:rsidRDefault="0039130A" w:rsidP="003F4172">
      <w:pPr>
        <w:keepNext/>
        <w:rPr>
          <w:lang w:val="en-GB"/>
        </w:rPr>
      </w:pPr>
      <w:r w:rsidRPr="008C7261">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BE0B5B3" w14:textId="1377DF12" w:rsidR="003F4172" w:rsidRPr="008C7261" w:rsidRDefault="003F4172" w:rsidP="003F417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p>
    <w:p w14:paraId="618313A5" w14:textId="4D26273C" w:rsidR="002D0305" w:rsidRPr="008C7261" w:rsidRDefault="007344A5" w:rsidP="002D0305">
      <w:pPr>
        <w:keepNext/>
        <w:rPr>
          <w:lang w:val="en-GB"/>
        </w:rPr>
      </w:pPr>
      <w:r w:rsidRPr="008C7261">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65018A5" w14:textId="6757B4EC" w:rsidR="00C05C90"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p>
    <w:p w14:paraId="1BAC4427" w14:textId="6FB9971D" w:rsidR="002D0305" w:rsidRPr="008C7261" w:rsidRDefault="00F6154B" w:rsidP="002D0305">
      <w:pPr>
        <w:keepNext/>
        <w:rPr>
          <w:lang w:val="en-GB"/>
        </w:rPr>
      </w:pPr>
      <w:r w:rsidRPr="008C7261">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0FF11A8" w14:textId="2452EAB0" w:rsidR="002D0305"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p>
    <w:p w14:paraId="39BB20F8" w14:textId="6FFF6C75" w:rsidR="00434FBC" w:rsidRPr="008C7261" w:rsidRDefault="00480ADC" w:rsidP="00434FBC">
      <w:pPr>
        <w:keepNext/>
        <w:rPr>
          <w:lang w:val="en-GB"/>
        </w:rPr>
      </w:pPr>
      <w:r w:rsidRPr="008C7261">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941A1E7" w14:textId="509111B4" w:rsidR="00434FBC" w:rsidRPr="008C7261" w:rsidRDefault="00434FBC" w:rsidP="00434FBC">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p>
    <w:p w14:paraId="0CE18ABC" w14:textId="246D4824" w:rsidR="002D0305" w:rsidRPr="008C7261" w:rsidRDefault="00F717A2" w:rsidP="00527758">
      <w:pPr>
        <w:keepNext/>
        <w:jc w:val="center"/>
        <w:rPr>
          <w:lang w:val="en-GB"/>
        </w:rPr>
      </w:pPr>
      <w:r w:rsidRPr="008C7261">
        <w:rPr>
          <w:lang w:val="en-GB" w:eastAsia="en-US"/>
        </w:rPr>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7BE4B61" w14:textId="62297256" w:rsidR="00CE2F32"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lang w:val="en-GB" w:eastAsia="en-US"/>
        </w:rPr>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p>
    <w:p w14:paraId="7B78F7A9" w14:textId="533234C9" w:rsidR="004D1D67" w:rsidRPr="008C7261" w:rsidRDefault="00A63E5F" w:rsidP="00A63E5F">
      <w:pPr>
        <w:keepNext/>
        <w:jc w:val="center"/>
        <w:rPr>
          <w:lang w:val="en-GB"/>
        </w:rPr>
      </w:pPr>
      <w:r w:rsidRPr="008C7261">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p>
    <w:p w14:paraId="2B599AE5" w14:textId="3F32C6F1" w:rsidR="00B335DE" w:rsidRPr="008C7261" w:rsidRDefault="00F15461" w:rsidP="00B335DE">
      <w:pPr>
        <w:keepNext/>
        <w:rPr>
          <w:lang w:val="en-GB"/>
        </w:rPr>
      </w:pPr>
      <w:r w:rsidRPr="008C7261">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p>
    <w:p w14:paraId="10807B14" w14:textId="06881774" w:rsidR="001A1E45" w:rsidRPr="008C7261" w:rsidRDefault="00AD5B02" w:rsidP="00AD5B02">
      <w:pPr>
        <w:keepNext/>
        <w:jc w:val="center"/>
        <w:rPr>
          <w:lang w:val="en-GB"/>
        </w:rPr>
      </w:pPr>
      <w:r w:rsidRPr="008C7261">
        <w:rPr>
          <w:lang w:val="en-GB" w:eastAsia="en-US"/>
        </w:rPr>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p>
    <w:p w14:paraId="414BCBDA" w14:textId="2E1A5392" w:rsidR="00652823" w:rsidRPr="008C7261" w:rsidRDefault="003D16F4" w:rsidP="003D16F4">
      <w:pPr>
        <w:keepNext/>
        <w:jc w:val="center"/>
        <w:rPr>
          <w:lang w:val="en-GB"/>
        </w:rPr>
      </w:pPr>
      <w:r w:rsidRPr="008C7261">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p>
    <w:p w14:paraId="388C265D" w14:textId="33EB12BA" w:rsidR="00F246BD" w:rsidRPr="008C7261" w:rsidRDefault="001F6B47" w:rsidP="001F6B47">
      <w:pPr>
        <w:keepNext/>
        <w:jc w:val="center"/>
        <w:rPr>
          <w:lang w:val="en-GB"/>
        </w:rPr>
      </w:pPr>
      <w:r w:rsidRPr="008C7261">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p>
    <w:p w14:paraId="122CEDE0" w14:textId="2A333D06" w:rsidR="00D55573" w:rsidRPr="008C7261" w:rsidRDefault="00047AE3" w:rsidP="00B14E0F">
      <w:pPr>
        <w:keepNext/>
        <w:jc w:val="center"/>
        <w:rPr>
          <w:lang w:val="en-GB"/>
        </w:rPr>
      </w:pPr>
      <w:r w:rsidRPr="008C7261">
        <w:rPr>
          <w:lang w:val="en-GB" w:eastAsia="en-US"/>
        </w:rPr>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55" w:name="_Toc324688795"/>
      <w:r w:rsidRPr="008C7261">
        <w:rPr>
          <w:lang w:val="en-GB"/>
        </w:rPr>
        <w:t>Ten Devices</w:t>
      </w:r>
      <w:bookmarkEnd w:id="55"/>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p>
    <w:p w14:paraId="3EB545FE" w14:textId="77777777" w:rsidR="00C50965" w:rsidRPr="008C7261" w:rsidRDefault="00343253" w:rsidP="00C50965">
      <w:pPr>
        <w:keepNext/>
        <w:jc w:val="center"/>
        <w:rPr>
          <w:lang w:val="en-GB"/>
        </w:rPr>
      </w:pPr>
      <w:r w:rsidRPr="008C7261">
        <w:rPr>
          <w:lang w:val="en-GB" w:eastAsia="en-US"/>
        </w:rPr>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p>
    <w:p w14:paraId="0588E6F0" w14:textId="59FBE937" w:rsidR="00C50965" w:rsidRPr="008C7261" w:rsidRDefault="00FB060B" w:rsidP="00C50965">
      <w:pPr>
        <w:keepNext/>
        <w:jc w:val="center"/>
        <w:rPr>
          <w:lang w:val="en-GB"/>
        </w:rPr>
      </w:pPr>
      <w:r w:rsidRPr="008C7261">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p>
    <w:p w14:paraId="0E29ABE3" w14:textId="23BFFC86" w:rsidR="00C50965" w:rsidRPr="008C7261" w:rsidRDefault="00293843" w:rsidP="00C50965">
      <w:pPr>
        <w:keepNext/>
        <w:jc w:val="center"/>
        <w:rPr>
          <w:lang w:val="en-GB"/>
        </w:rPr>
      </w:pPr>
      <w:r w:rsidRPr="008C7261">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p>
    <w:p w14:paraId="2A6BF2F8" w14:textId="76F73EEE" w:rsidR="003918FC" w:rsidRPr="008C7261" w:rsidRDefault="00B91D2A" w:rsidP="003918FC">
      <w:pPr>
        <w:keepNext/>
        <w:jc w:val="center"/>
        <w:rPr>
          <w:lang w:val="en-GB"/>
        </w:rPr>
      </w:pPr>
      <w:r w:rsidRPr="008C7261">
        <w:rPr>
          <w:lang w:val="en-GB" w:eastAsia="en-US"/>
        </w:rPr>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p>
    <w:p w14:paraId="1680EE8B" w14:textId="0B024FC5" w:rsidR="003918FC" w:rsidRPr="008C7261" w:rsidRDefault="00C302E2" w:rsidP="003918FC">
      <w:pPr>
        <w:keepNext/>
        <w:jc w:val="center"/>
        <w:rPr>
          <w:lang w:val="en-GB"/>
        </w:rPr>
      </w:pPr>
      <w:r w:rsidRPr="008C7261">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p>
    <w:p w14:paraId="6B6CF311" w14:textId="3930A518" w:rsidR="00383EC1" w:rsidRPr="008C7261" w:rsidRDefault="000E7383" w:rsidP="00383EC1">
      <w:pPr>
        <w:keepNext/>
        <w:jc w:val="center"/>
        <w:rPr>
          <w:lang w:val="en-GB"/>
        </w:rPr>
      </w:pPr>
      <w:r w:rsidRPr="008C7261">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p>
    <w:p w14:paraId="5351E715" w14:textId="77777777" w:rsidR="00B61806" w:rsidRPr="008C7261" w:rsidRDefault="003705D2" w:rsidP="00B61806">
      <w:pPr>
        <w:keepNext/>
        <w:jc w:val="center"/>
        <w:rPr>
          <w:lang w:val="en-GB"/>
        </w:rPr>
      </w:pPr>
      <w:r w:rsidRPr="008C7261">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p>
    <w:p w14:paraId="1F1FE012" w14:textId="77777777" w:rsidR="00D6102C" w:rsidRPr="008C7261" w:rsidRDefault="00BA63E3" w:rsidP="00D6102C">
      <w:pPr>
        <w:keepNext/>
        <w:jc w:val="center"/>
        <w:rPr>
          <w:lang w:val="en-GB"/>
        </w:rPr>
      </w:pPr>
      <w:r w:rsidRPr="008C7261">
        <w:rPr>
          <w:lang w:val="en-GB" w:eastAsia="en-US"/>
        </w:rPr>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p>
    <w:p w14:paraId="530A7B2F" w14:textId="02ADE67D" w:rsidR="002A17C8" w:rsidRPr="008C7261" w:rsidRDefault="00370157" w:rsidP="0098153F">
      <w:pPr>
        <w:keepNext/>
        <w:jc w:val="center"/>
        <w:rPr>
          <w:lang w:val="en-GB"/>
        </w:rPr>
      </w:pPr>
      <w:r w:rsidRPr="008C7261">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p>
    <w:p w14:paraId="549B9D4F" w14:textId="77777777" w:rsidR="00537F89" w:rsidRPr="008C7261" w:rsidRDefault="00333F3D" w:rsidP="00537F89">
      <w:pPr>
        <w:keepNext/>
        <w:jc w:val="center"/>
        <w:rPr>
          <w:lang w:val="en-GB"/>
        </w:rPr>
      </w:pPr>
      <w:r w:rsidRPr="008C7261">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p>
    <w:p w14:paraId="01C0FE3A" w14:textId="77777777" w:rsidR="00963C37" w:rsidRPr="008C7261" w:rsidRDefault="00C056A1" w:rsidP="00963C37">
      <w:pPr>
        <w:keepNext/>
        <w:jc w:val="center"/>
        <w:rPr>
          <w:lang w:val="en-GB"/>
        </w:rPr>
      </w:pPr>
      <w:r w:rsidRPr="008C7261">
        <w:rPr>
          <w:lang w:val="en-GB" w:eastAsia="en-US"/>
        </w:rPr>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p>
    <w:p w14:paraId="78AD9414" w14:textId="2F5831A9" w:rsidR="00955C82" w:rsidRPr="008C7261" w:rsidRDefault="008C6CD9" w:rsidP="000B624A">
      <w:pPr>
        <w:keepNext/>
        <w:jc w:val="center"/>
        <w:rPr>
          <w:lang w:val="en-GB"/>
        </w:rPr>
      </w:pPr>
      <w:r w:rsidRPr="008C7261">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lang w:val="en-GB" w:eastAsia="en-US"/>
        </w:rPr>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69</w:t>
      </w:r>
      <w:r w:rsidR="00606EF4" w:rsidRPr="008C7261">
        <w:rPr>
          <w:lang w:val="en-GB"/>
        </w:rPr>
        <w:fldChar w:fldCharType="end"/>
      </w:r>
      <w:r w:rsidRPr="008C7261">
        <w:rPr>
          <w:lang w:val="en-GB"/>
        </w:rPr>
        <w:t xml:space="preserve"> 3G, 10 devices - CPU usage when one file added per synchronization</w:t>
      </w:r>
    </w:p>
    <w:p w14:paraId="0DD6B4C2" w14:textId="77777777" w:rsidR="00EB6F69" w:rsidRPr="008C7261" w:rsidRDefault="002047D1" w:rsidP="00EB6F69">
      <w:pPr>
        <w:keepNext/>
        <w:rPr>
          <w:lang w:val="en-GB"/>
        </w:rPr>
      </w:pPr>
      <w:r w:rsidRPr="008C7261">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70</w:t>
      </w:r>
      <w:r w:rsidR="00606EF4" w:rsidRPr="008C7261">
        <w:rPr>
          <w:lang w:val="en-GB"/>
        </w:rPr>
        <w:fldChar w:fldCharType="end"/>
      </w:r>
      <w:r w:rsidRPr="008C7261">
        <w:rPr>
          <w:lang w:val="en-GB"/>
        </w:rPr>
        <w:t xml:space="preserve"> 3G, 10 devices - CPU usage when five files added per synchronization</w:t>
      </w:r>
    </w:p>
    <w:p w14:paraId="3E53B1B6" w14:textId="77777777" w:rsidR="0046513E" w:rsidRPr="008C7261" w:rsidRDefault="00A2383E" w:rsidP="0046513E">
      <w:pPr>
        <w:keepNext/>
        <w:rPr>
          <w:lang w:val="en-GB"/>
        </w:rPr>
      </w:pPr>
      <w:r w:rsidRPr="008C7261">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71</w:t>
      </w:r>
      <w:r w:rsidR="00606EF4" w:rsidRPr="008C7261">
        <w:rPr>
          <w:lang w:val="en-GB"/>
        </w:rPr>
        <w:fldChar w:fldCharType="end"/>
      </w:r>
      <w:r w:rsidRPr="008C7261">
        <w:rPr>
          <w:lang w:val="en-GB"/>
        </w:rPr>
        <w:t xml:space="preserve"> 3G, 10 devices - CPU usage when 100 files added per synchronization</w:t>
      </w:r>
    </w:p>
    <w:p w14:paraId="767F7007" w14:textId="77777777" w:rsidR="004B097F" w:rsidRPr="008C7261" w:rsidRDefault="00F51FB0" w:rsidP="004B097F">
      <w:pPr>
        <w:keepNext/>
        <w:jc w:val="center"/>
        <w:rPr>
          <w:lang w:val="en-GB"/>
        </w:rPr>
      </w:pPr>
      <w:r w:rsidRPr="008C7261">
        <w:rPr>
          <w:lang w:val="en-GB" w:eastAsia="en-US"/>
        </w:rPr>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72</w:t>
      </w:r>
      <w:r w:rsidR="00606EF4" w:rsidRPr="008C7261">
        <w:rPr>
          <w:lang w:val="en-GB"/>
        </w:rPr>
        <w:fldChar w:fldCharType="end"/>
      </w:r>
      <w:r w:rsidRPr="008C7261">
        <w:rPr>
          <w:lang w:val="en-GB"/>
        </w:rPr>
        <w:t xml:space="preserve"> 3G, 10 devices - Memory usage when one file added per synchronization</w:t>
      </w:r>
    </w:p>
    <w:p w14:paraId="153904E7" w14:textId="77777777" w:rsidR="004B097F" w:rsidRPr="008C7261" w:rsidRDefault="004A74E9" w:rsidP="004B097F">
      <w:pPr>
        <w:keepNext/>
        <w:jc w:val="center"/>
        <w:rPr>
          <w:lang w:val="en-GB"/>
        </w:rPr>
      </w:pPr>
      <w:r w:rsidRPr="008C7261">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73</w:t>
      </w:r>
      <w:r w:rsidR="00606EF4" w:rsidRPr="008C7261">
        <w:rPr>
          <w:lang w:val="en-GB"/>
        </w:rPr>
        <w:fldChar w:fldCharType="end"/>
      </w:r>
      <w:r w:rsidRPr="008C7261">
        <w:rPr>
          <w:lang w:val="en-GB"/>
        </w:rPr>
        <w:t xml:space="preserve"> 3G, 10 devices - Memory usage when five files added per synchronization</w:t>
      </w:r>
    </w:p>
    <w:p w14:paraId="38872FA4" w14:textId="77777777" w:rsidR="004B097F" w:rsidRPr="008C7261" w:rsidRDefault="00BA161B" w:rsidP="004B097F">
      <w:pPr>
        <w:keepNext/>
        <w:jc w:val="center"/>
        <w:rPr>
          <w:lang w:val="en-GB"/>
        </w:rPr>
      </w:pPr>
      <w:r w:rsidRPr="008C7261">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74</w:t>
      </w:r>
      <w:r w:rsidR="00606EF4" w:rsidRPr="008C7261">
        <w:rPr>
          <w:lang w:val="en-GB"/>
        </w:rPr>
        <w:fldChar w:fldCharType="end"/>
      </w:r>
      <w:r w:rsidRPr="008C7261">
        <w:rPr>
          <w:lang w:val="en-GB"/>
        </w:rPr>
        <w:t xml:space="preserve"> 3G, 10 devices - Memory usage when 100 files added per synchronization</w:t>
      </w:r>
    </w:p>
    <w:p w14:paraId="05619A56" w14:textId="77777777" w:rsidR="00B546D0" w:rsidRPr="008C7261" w:rsidRDefault="008E61EB" w:rsidP="00B546D0">
      <w:pPr>
        <w:keepNext/>
        <w:jc w:val="center"/>
        <w:rPr>
          <w:lang w:val="en-GB"/>
        </w:rPr>
      </w:pPr>
      <w:r w:rsidRPr="008C7261">
        <w:rPr>
          <w:lang w:val="en-GB" w:eastAsia="en-US"/>
        </w:rPr>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p>
    <w:p w14:paraId="3482398A" w14:textId="77777777" w:rsidR="00D0088A" w:rsidRPr="008C7261" w:rsidRDefault="002D1981" w:rsidP="00D0088A">
      <w:pPr>
        <w:keepNext/>
        <w:rPr>
          <w:lang w:val="en-GB"/>
        </w:rPr>
      </w:pPr>
      <w:r w:rsidRPr="008C7261">
        <w:rPr>
          <w:lang w:val="en-GB" w:eastAsia="en-US"/>
        </w:rPr>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p>
    <w:p w14:paraId="6196E8A1" w14:textId="77777777" w:rsidR="00091636" w:rsidRPr="008C7261" w:rsidRDefault="0098604E" w:rsidP="00091636">
      <w:pPr>
        <w:keepNext/>
        <w:rPr>
          <w:lang w:val="en-GB"/>
        </w:rPr>
      </w:pPr>
      <w:r w:rsidRPr="008C7261">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p>
    <w:p w14:paraId="77C7252D" w14:textId="77777777" w:rsidR="00BA296E" w:rsidRPr="008C7261" w:rsidRDefault="002D1744" w:rsidP="00BA296E">
      <w:pPr>
        <w:keepNext/>
        <w:rPr>
          <w:lang w:val="en-GB"/>
        </w:rPr>
      </w:pPr>
      <w:r w:rsidRPr="008C7261">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p>
    <w:p w14:paraId="37BED833" w14:textId="77777777" w:rsidR="00BA296E" w:rsidRPr="008C7261" w:rsidRDefault="00A16699" w:rsidP="00BA296E">
      <w:pPr>
        <w:keepNext/>
        <w:rPr>
          <w:lang w:val="en-GB"/>
        </w:rPr>
      </w:pPr>
      <w:r w:rsidRPr="008C7261">
        <w:rPr>
          <w:lang w:val="en-GB" w:eastAsia="en-US"/>
        </w:rPr>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p>
    <w:p w14:paraId="54523194" w14:textId="77777777" w:rsidR="00BA296E" w:rsidRPr="008C7261" w:rsidRDefault="00AA6E88" w:rsidP="00BA296E">
      <w:pPr>
        <w:keepNext/>
        <w:rPr>
          <w:lang w:val="en-GB"/>
        </w:rPr>
      </w:pPr>
      <w:r w:rsidRPr="008C7261">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p>
    <w:p w14:paraId="041039F1" w14:textId="77777777" w:rsidR="00BA296E" w:rsidRPr="008C7261" w:rsidRDefault="00F14817" w:rsidP="00BA296E">
      <w:pPr>
        <w:keepNext/>
        <w:jc w:val="center"/>
        <w:rPr>
          <w:lang w:val="en-GB"/>
        </w:rPr>
      </w:pPr>
      <w:r w:rsidRPr="008C7261">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p>
    <w:p w14:paraId="2B8C2D40" w14:textId="77777777" w:rsidR="003E0E4C" w:rsidRPr="008C7261" w:rsidRDefault="00936110" w:rsidP="003E0E4C">
      <w:pPr>
        <w:keepNext/>
        <w:rPr>
          <w:lang w:val="en-GB"/>
        </w:rPr>
      </w:pPr>
      <w:r w:rsidRPr="008C7261">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p>
    <w:p w14:paraId="5EDA2B8C" w14:textId="77777777" w:rsidR="00F7568D" w:rsidRPr="008C7261" w:rsidRDefault="00117AA9" w:rsidP="00F7568D">
      <w:pPr>
        <w:keepNext/>
        <w:rPr>
          <w:lang w:val="en-GB"/>
        </w:rPr>
      </w:pPr>
      <w:r w:rsidRPr="008C7261">
        <w:rPr>
          <w:lang w:val="en-GB" w:eastAsia="en-US"/>
        </w:rPr>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p>
    <w:p w14:paraId="24B2B1AE" w14:textId="77777777" w:rsidR="00394ED6" w:rsidRPr="008C7261" w:rsidRDefault="008F287C" w:rsidP="00394ED6">
      <w:pPr>
        <w:keepNext/>
        <w:rPr>
          <w:lang w:val="en-GB"/>
        </w:rPr>
      </w:pPr>
      <w:r w:rsidRPr="008C7261">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p>
    <w:p w14:paraId="589D9A2C" w14:textId="77777777" w:rsidR="005E6537" w:rsidRPr="008C7261" w:rsidRDefault="00FF1886" w:rsidP="005E6537">
      <w:pPr>
        <w:keepNext/>
        <w:rPr>
          <w:lang w:val="en-GB"/>
        </w:rPr>
      </w:pPr>
      <w:r w:rsidRPr="008C7261">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p>
    <w:p w14:paraId="50C8FDB0" w14:textId="77777777" w:rsidR="006A41E0" w:rsidRPr="008C7261" w:rsidRDefault="00645B05" w:rsidP="006A41E0">
      <w:pPr>
        <w:keepNext/>
        <w:jc w:val="center"/>
        <w:rPr>
          <w:lang w:val="en-GB"/>
        </w:rPr>
      </w:pPr>
      <w:r w:rsidRPr="008C7261">
        <w:rPr>
          <w:lang w:val="en-GB" w:eastAsia="en-US"/>
        </w:rPr>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p>
    <w:p w14:paraId="6F4FA9EB" w14:textId="77777777" w:rsidR="00A61017" w:rsidRPr="008C7261" w:rsidRDefault="00BF3735" w:rsidP="00A61017">
      <w:pPr>
        <w:keepNext/>
        <w:jc w:val="center"/>
        <w:rPr>
          <w:lang w:val="en-GB"/>
        </w:rPr>
      </w:pPr>
      <w:r w:rsidRPr="008C7261">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FE039B">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p>
    <w:p w14:paraId="16A9364F" w14:textId="1D63BEB4" w:rsidR="00396866" w:rsidRPr="008C7261" w:rsidRDefault="007F1162" w:rsidP="00396866">
      <w:pPr>
        <w:pStyle w:val="Heading2"/>
      </w:pPr>
      <w:bookmarkStart w:id="56" w:name="_Toc324688796"/>
      <w:r w:rsidRPr="008C7261">
        <w:t>Coordinator Selection Time</w:t>
      </w:r>
      <w:bookmarkEnd w:id="56"/>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EA0BD34" w14:textId="40ED0A92" w:rsidR="00C132D2" w:rsidRPr="008C7261" w:rsidRDefault="00C72186" w:rsidP="00077E4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FE039B">
        <w:rPr>
          <w:noProof/>
          <w:lang w:val="en-GB"/>
        </w:rPr>
        <w:t>90</w:t>
      </w:r>
      <w:r w:rsidR="00F76B72" w:rsidRPr="008C7261">
        <w:rPr>
          <w:lang w:val="en-GB"/>
        </w:rPr>
        <w:fldChar w:fldCharType="end"/>
      </w:r>
      <w:r w:rsidRPr="008C7261">
        <w:rPr>
          <w:lang w:val="en-GB"/>
        </w:rPr>
        <w:t xml:space="preserve"> Time spent selecting a new coordinator</w:t>
      </w:r>
    </w:p>
    <w:p w14:paraId="47A729C5" w14:textId="72FA400F" w:rsidR="00B10115" w:rsidRPr="008C7261" w:rsidRDefault="00B10115" w:rsidP="00B10115">
      <w:pPr>
        <w:pStyle w:val="Heading2"/>
      </w:pPr>
      <w:bookmarkStart w:id="57" w:name="_Toc324688797"/>
      <w:r w:rsidRPr="008C7261">
        <w:t>Setup Time</w:t>
      </w:r>
      <w:bookmarkEnd w:id="57"/>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lang w:val="en-GB" w:eastAsia="en-US"/>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4F488B9" w14:textId="420238B2" w:rsidR="00EB41A3"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FE039B">
        <w:rPr>
          <w:noProof/>
          <w:lang w:val="en-GB"/>
        </w:rPr>
        <w:t>91</w:t>
      </w:r>
      <w:r w:rsidR="00F76B72" w:rsidRPr="008C7261">
        <w:rPr>
          <w:lang w:val="en-GB"/>
        </w:rPr>
        <w:fldChar w:fldCharType="end"/>
      </w:r>
      <w:r w:rsidRPr="008C7261">
        <w:rPr>
          <w:lang w:val="en-GB"/>
        </w:rPr>
        <w:t xml:space="preserve"> Setup time of 200 devices, an overview</w:t>
      </w:r>
    </w:p>
    <w:p w14:paraId="1A397230" w14:textId="30659272" w:rsidR="001D55C0" w:rsidRPr="008C7261" w:rsidRDefault="00021E03" w:rsidP="001D55C0">
      <w:pPr>
        <w:keepNext/>
        <w:rPr>
          <w:lang w:val="en-GB"/>
        </w:rPr>
      </w:pPr>
      <w:r w:rsidRPr="008C7261">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537872A" w14:textId="7E158105" w:rsidR="00FF2129"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FE039B">
        <w:rPr>
          <w:noProof/>
          <w:lang w:val="en-GB"/>
        </w:rPr>
        <w:t>92</w:t>
      </w:r>
      <w:r w:rsidR="00F76B72" w:rsidRPr="008C7261">
        <w:rPr>
          <w:lang w:val="en-GB"/>
        </w:rPr>
        <w:fldChar w:fldCharType="end"/>
      </w:r>
      <w:r w:rsidRPr="008C7261">
        <w:rPr>
          <w:lang w:val="en-GB"/>
        </w:rPr>
        <w:t xml:space="preserve"> Setup time of 200 devices, excerpt of 1 to 20 devices</w:t>
      </w:r>
    </w:p>
    <w:p w14:paraId="6A84F29B" w14:textId="50994F76" w:rsidR="001D55C0" w:rsidRPr="008C7261" w:rsidRDefault="001E50F2" w:rsidP="001D55C0">
      <w:pPr>
        <w:keepNext/>
        <w:rPr>
          <w:lang w:val="en-GB"/>
        </w:rPr>
      </w:pPr>
      <w:r w:rsidRPr="008C7261">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5200ED9" w14:textId="4F550102" w:rsidR="002223D3"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FE039B">
        <w:rPr>
          <w:noProof/>
          <w:lang w:val="en-GB"/>
        </w:rPr>
        <w:t>93</w:t>
      </w:r>
      <w:r w:rsidR="00F76B72" w:rsidRPr="008C7261">
        <w:rPr>
          <w:lang w:val="en-GB"/>
        </w:rPr>
        <w:fldChar w:fldCharType="end"/>
      </w:r>
      <w:r w:rsidRPr="008C7261">
        <w:rPr>
          <w:lang w:val="en-GB"/>
        </w:rPr>
        <w:t xml:space="preserve"> Setup time of 200 devices, excerpt of 115 to 160 devices</w:t>
      </w:r>
    </w:p>
    <w:p w14:paraId="3770414B" w14:textId="0BB41270" w:rsidR="00655D40" w:rsidRPr="008C7261" w:rsidRDefault="004B79B7" w:rsidP="00B10115">
      <w:pPr>
        <w:rPr>
          <w:lang w:val="en-GB"/>
        </w:rPr>
      </w:pPr>
      <w:r w:rsidRPr="008C7261">
        <w:rPr>
          <w:lang w:val="en-GB"/>
        </w:rPr>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58" w:name="_Toc324688798"/>
      <w:r w:rsidRPr="008C7261">
        <w:t>Opening a File Remotely</w:t>
      </w:r>
      <w:bookmarkEnd w:id="58"/>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FE039B">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59" w:name="_Toc324688799"/>
      <w:r w:rsidRPr="008C7261">
        <w:t xml:space="preserve">Remote Access </w:t>
      </w:r>
      <w:r w:rsidR="002C29E3" w:rsidRPr="008C7261">
        <w:t>System</w:t>
      </w:r>
      <w:bookmarkEnd w:id="59"/>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lang w:val="en-GB" w:eastAsia="en-US"/>
        </w:rPr>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67DFA80E" w14:textId="6B8B9C01" w:rsidR="00BF60AC" w:rsidRPr="008C7261" w:rsidRDefault="001842F3" w:rsidP="001842F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94</w:t>
      </w:r>
      <w:r w:rsidRPr="008C7261">
        <w:rPr>
          <w:lang w:val="en-GB"/>
        </w:rPr>
        <w:fldChar w:fldCharType="end"/>
      </w:r>
      <w:r w:rsidRPr="008C7261">
        <w:rPr>
          <w:lang w:val="en-GB"/>
        </w:rPr>
        <w:t xml:space="preserve"> Traffic in B/s when changing document view</w:t>
      </w:r>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FB45692" w14:textId="7E38FED0" w:rsidR="001121ED" w:rsidRPr="008C7261" w:rsidRDefault="005522BB" w:rsidP="005522BB">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lang w:val="en-GB"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6AC721C" w14:textId="272260AA" w:rsidR="00393F5A" w:rsidRPr="008C7261" w:rsidRDefault="00007902" w:rsidP="0000790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96</w:t>
      </w:r>
      <w:r w:rsidRPr="008C7261">
        <w:rPr>
          <w:lang w:val="en-GB"/>
        </w:rPr>
        <w:fldChar w:fldCharType="end"/>
      </w:r>
      <w:r w:rsidRPr="008C7261">
        <w:rPr>
          <w:lang w:val="en-GB"/>
        </w:rPr>
        <w:t xml:space="preserve"> Traffic captured during editing of files through the remote access interface</w:t>
      </w:r>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2F90244" w14:textId="5A890170" w:rsidR="00F05B34" w:rsidRPr="008C7261" w:rsidRDefault="00F05B34" w:rsidP="00F05B34">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97</w:t>
      </w:r>
      <w:r w:rsidRPr="008C7261">
        <w:rPr>
          <w:lang w:val="en-GB"/>
        </w:rPr>
        <w:fldChar w:fldCharType="end"/>
      </w:r>
      <w:r w:rsidRPr="008C7261">
        <w:rPr>
          <w:lang w:val="en-GB"/>
        </w:rPr>
        <w:t xml:space="preserve"> Memory usage during changing of a file through the remote access interface</w:t>
      </w:r>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60" w:name="_Toc324688800"/>
      <w:r w:rsidRPr="008C7261">
        <w:t>Synchronization Time</w:t>
      </w:r>
      <w:bookmarkEnd w:id="60"/>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77F974A" w14:textId="6640667F" w:rsidR="00A343F3" w:rsidRPr="008C7261" w:rsidRDefault="00A343F3" w:rsidP="00A343F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p>
    <w:p w14:paraId="3028333C" w14:textId="7F84D848" w:rsidR="00CA75E8" w:rsidRPr="008C7261" w:rsidRDefault="00810DA2" w:rsidP="00CA75E8">
      <w:pPr>
        <w:keepNext/>
        <w:rPr>
          <w:lang w:val="en-GB"/>
        </w:rPr>
      </w:pPr>
      <w:r w:rsidRPr="008C7261">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95190FF" w14:textId="6E82513F" w:rsidR="00CA75E8" w:rsidRPr="008C7261" w:rsidRDefault="00CA75E8" w:rsidP="00CA75E8">
      <w:pPr>
        <w:pStyle w:val="Caption"/>
        <w:rPr>
          <w:lang w:val="en-GB"/>
        </w:rPr>
      </w:pPr>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FE039B">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p>
    <w:p w14:paraId="097A0F65" w14:textId="075A8698" w:rsidR="001E396B" w:rsidRPr="008C7261" w:rsidRDefault="001E396B" w:rsidP="001E396B">
      <w:pPr>
        <w:rPr>
          <w:lang w:val="en-GB"/>
        </w:rPr>
      </w:pPr>
      <w:r w:rsidRPr="008C7261">
        <w:rPr>
          <w:lang w:val="en-GB"/>
        </w:rPr>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6CE32CF" w14:textId="0232974B" w:rsidR="000325E3" w:rsidRPr="008C7261" w:rsidRDefault="00756603" w:rsidP="00421AB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100</w:t>
      </w:r>
      <w:r w:rsidRPr="008C7261">
        <w:rPr>
          <w:lang w:val="en-GB"/>
        </w:rPr>
        <w:fldChar w:fldCharType="end"/>
      </w:r>
      <w:r w:rsidRPr="008C7261">
        <w:rPr>
          <w:lang w:val="en-GB"/>
        </w:rPr>
        <w:t xml:space="preserve"> Time taken for the coordinator to enforce synchronization under various conditions</w:t>
      </w:r>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3743D8D1" w14:textId="5F86FDD5" w:rsidR="00126A96" w:rsidRPr="008C7261" w:rsidRDefault="003D0FF7" w:rsidP="003D0FF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101</w:t>
      </w:r>
      <w:r w:rsidRPr="008C7261">
        <w:rPr>
          <w:lang w:val="en-GB"/>
        </w:rPr>
        <w:fldChar w:fldCharType="end"/>
      </w:r>
      <w:r w:rsidRPr="008C7261">
        <w:rPr>
          <w:lang w:val="en-GB"/>
        </w:rPr>
        <w:t xml:space="preserve"> Excerpt of synchronization times</w:t>
      </w:r>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lang w:val="en-GB" w:eastAsia="en-US"/>
        </w:rPr>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ADC7E53" w14:textId="34DB547E" w:rsidR="001244FC" w:rsidRPr="008C7261" w:rsidRDefault="0049169C" w:rsidP="00B7376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61" w:name="_Toc324688801"/>
      <w:r w:rsidRPr="008C7261">
        <w:t>Application Synchronization</w:t>
      </w:r>
      <w:bookmarkEnd w:id="61"/>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lang w:val="en-GB" w:eastAsia="en-US"/>
        </w:rPr>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18FA3BEA" w14:textId="751BD5DB" w:rsidR="003A4BB5" w:rsidRPr="008C7261" w:rsidRDefault="002409BE" w:rsidP="002409B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103</w:t>
      </w:r>
      <w:r w:rsidRPr="008C7261">
        <w:rPr>
          <w:lang w:val="en-GB"/>
        </w:rPr>
        <w:fldChar w:fldCharType="end"/>
      </w:r>
      <w:r w:rsidRPr="008C7261">
        <w:rPr>
          <w:lang w:val="en-GB"/>
        </w:rPr>
        <w:t xml:space="preserve"> Time spent synchronizing applications over loopback</w:t>
      </w:r>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2EEA47C" w14:textId="3F12FCDF" w:rsidR="003635CD" w:rsidRPr="008C7261" w:rsidRDefault="003635CD" w:rsidP="003635C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62" w:name="_Toc324688802"/>
      <w:r w:rsidRPr="008C7261">
        <w:rPr>
          <w:lang w:val="en-GB"/>
        </w:rPr>
        <w:t>Discussion</w:t>
      </w:r>
      <w:bookmarkEnd w:id="62"/>
    </w:p>
    <w:p w14:paraId="4D52C53A" w14:textId="0708F7A3" w:rsidR="00774B2D" w:rsidRPr="008C7261" w:rsidRDefault="00774B2D" w:rsidP="00621BEB">
      <w:pPr>
        <w:pStyle w:val="Heading2"/>
      </w:pPr>
      <w:bookmarkStart w:id="63" w:name="_Toc324688803"/>
      <w:r w:rsidRPr="008C7261">
        <w:t xml:space="preserve">Coordinator Versus Complete </w:t>
      </w:r>
      <w:r w:rsidR="00084DB9" w:rsidRPr="008C7261">
        <w:t>Decentralization</w:t>
      </w:r>
      <w:bookmarkEnd w:id="63"/>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1C8C6152"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every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D15468" w:rsidRPr="008C7261">
        <w:rPr>
          <w:lang w:val="en-GB"/>
        </w:rPr>
        <w:t>where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64" w:name="_Toc324688804"/>
      <w:r w:rsidRPr="008C7261">
        <w:t>OS</w:t>
      </w:r>
      <w:r w:rsidR="005F4505" w:rsidRPr="008C7261">
        <w:t xml:space="preserve"> and Applications</w:t>
      </w:r>
      <w:r w:rsidRPr="008C7261">
        <w:t xml:space="preserve"> Interface</w:t>
      </w:r>
      <w:bookmarkEnd w:id="64"/>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FE039B">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p>
    <w:p w14:paraId="40013607" w14:textId="5DE59597" w:rsidR="00F67CD0" w:rsidRPr="008C7261" w:rsidRDefault="00B9433F" w:rsidP="00F67CD0">
      <w:pPr>
        <w:pStyle w:val="Heading2"/>
      </w:pPr>
      <w:bookmarkStart w:id="65" w:name="_Toc324688805"/>
      <w:r w:rsidRPr="008C7261">
        <w:t>Automatic V</w:t>
      </w:r>
      <w:r w:rsidR="00FE74B2" w:rsidRPr="008C7261">
        <w:t>ersus</w:t>
      </w:r>
      <w:r w:rsidR="00F67CD0" w:rsidRPr="008C7261">
        <w:t xml:space="preserve"> Manual Refresh</w:t>
      </w:r>
      <w:r w:rsidR="001C7A23" w:rsidRPr="008C7261">
        <w:t>/Synchronization</w:t>
      </w:r>
      <w:bookmarkEnd w:id="65"/>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66" w:name="_Toc324688806"/>
      <w:r w:rsidRPr="008C7261">
        <w:t>Batching</w:t>
      </w:r>
      <w:r w:rsidR="00C77E06" w:rsidRPr="008C7261">
        <w:t xml:space="preserve"> and Caching</w:t>
      </w:r>
      <w:bookmarkEnd w:id="66"/>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67" w:name="_Toc324688807"/>
      <w:r w:rsidRPr="008C7261">
        <w:t>Remote Application Access</w:t>
      </w:r>
      <w:bookmarkEnd w:id="67"/>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68" w:name="_Toc324688808"/>
      <w:r w:rsidRPr="008C7261">
        <w:t>Security</w:t>
      </w:r>
      <w:bookmarkEnd w:id="68"/>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69" w:name="_Toc324688809"/>
      <w:r w:rsidRPr="008C7261">
        <w:t>Environment for the Experiments</w:t>
      </w:r>
      <w:bookmarkEnd w:id="69"/>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70" w:name="_Toc324688810"/>
      <w:r w:rsidRPr="008C7261">
        <w:rPr>
          <w:lang w:val="en-GB"/>
        </w:rPr>
        <w:t>Future</w:t>
      </w:r>
      <w:r w:rsidR="00672FFC" w:rsidRPr="008C7261">
        <w:rPr>
          <w:lang w:val="en-GB"/>
        </w:rPr>
        <w:t xml:space="preserve"> Work</w:t>
      </w:r>
      <w:bookmarkEnd w:id="70"/>
    </w:p>
    <w:p w14:paraId="41E54EAE" w14:textId="711D4B31" w:rsidR="00D70BEA" w:rsidRPr="008C7261" w:rsidRDefault="00512FE5" w:rsidP="00512FE5">
      <w:pPr>
        <w:pStyle w:val="Heading2"/>
      </w:pPr>
      <w:bookmarkStart w:id="71" w:name="_Toc324688811"/>
      <w:r w:rsidRPr="008C7261">
        <w:t>R</w:t>
      </w:r>
      <w:r w:rsidR="009342DA" w:rsidRPr="008C7261">
        <w:t>elocation and</w:t>
      </w:r>
      <w:r w:rsidRPr="008C7261">
        <w:t xml:space="preserve"> </w:t>
      </w:r>
      <w:r w:rsidR="00F11E2C" w:rsidRPr="008C7261">
        <w:t xml:space="preserve">Device </w:t>
      </w:r>
      <w:r w:rsidR="004D4235" w:rsidRPr="008C7261">
        <w:t>Transparency</w:t>
      </w:r>
      <w:bookmarkEnd w:id="71"/>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5C2D8BF4"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72" w:name="_Toc324688812"/>
      <w:r w:rsidRPr="008C7261">
        <w:t>Completely</w:t>
      </w:r>
      <w:r w:rsidR="00C51E92" w:rsidRPr="008C7261">
        <w:t xml:space="preserve"> </w:t>
      </w:r>
      <w:r w:rsidR="00BB4AC8" w:rsidRPr="008C7261">
        <w:t>Decoupling Application from Device</w:t>
      </w:r>
      <w:bookmarkEnd w:id="72"/>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73" w:name="_Toc324688813"/>
      <w:r w:rsidRPr="008C7261">
        <w:t>Pick and Choose Application</w:t>
      </w:r>
      <w:bookmarkEnd w:id="73"/>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For the most 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74" w:name="_Toc324688814"/>
      <w:r w:rsidRPr="008C7261">
        <w:t>Coordinator Evaluation</w:t>
      </w:r>
      <w:bookmarkEnd w:id="74"/>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75" w:name="_Toc324688815"/>
      <w:r w:rsidRPr="008C7261">
        <w:rPr>
          <w:lang w:val="en-GB"/>
        </w:rPr>
        <w:t>Conclusion</w:t>
      </w:r>
      <w:bookmarkEnd w:id="75"/>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76" w:name="_Toc324688816"/>
      <w:r w:rsidRPr="008C7261">
        <w:rPr>
          <w:lang w:val="en-GB"/>
        </w:rPr>
        <w:t>References</w:t>
      </w:r>
      <w:bookmarkEnd w:id="76"/>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7F7167">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7F7167"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50085"/>
    <w:rsid w:val="001509CB"/>
    <w:rsid w:val="001511F1"/>
    <w:rsid w:val="00151883"/>
    <w:rsid w:val="00151C24"/>
    <w:rsid w:val="00152091"/>
    <w:rsid w:val="0015242E"/>
    <w:rsid w:val="0015291B"/>
    <w:rsid w:val="00153D90"/>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503A"/>
    <w:rsid w:val="002B51CA"/>
    <w:rsid w:val="002B6813"/>
    <w:rsid w:val="002B6A24"/>
    <w:rsid w:val="002B6BA1"/>
    <w:rsid w:val="002B778B"/>
    <w:rsid w:val="002C03F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44D"/>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CD"/>
    <w:rsid w:val="00A80056"/>
    <w:rsid w:val="00A8041F"/>
    <w:rsid w:val="00A8095E"/>
    <w:rsid w:val="00A815C8"/>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67D"/>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25.xml"/><Relationship Id="rId102" Type="http://schemas.openxmlformats.org/officeDocument/2006/relationships/chart" Target="charts/chart26.xml"/><Relationship Id="rId103" Type="http://schemas.openxmlformats.org/officeDocument/2006/relationships/chart" Target="charts/chart27.xml"/><Relationship Id="rId104" Type="http://schemas.openxmlformats.org/officeDocument/2006/relationships/chart" Target="charts/chart28.xml"/><Relationship Id="rId105" Type="http://schemas.openxmlformats.org/officeDocument/2006/relationships/chart" Target="charts/chart29.xml"/><Relationship Id="rId106" Type="http://schemas.openxmlformats.org/officeDocument/2006/relationships/chart" Target="charts/chart30.xml"/><Relationship Id="rId107" Type="http://schemas.openxmlformats.org/officeDocument/2006/relationships/chart" Target="charts/chart3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chart" Target="charts/chart32.xml"/><Relationship Id="rId109" Type="http://schemas.openxmlformats.org/officeDocument/2006/relationships/chart" Target="charts/chart33.xml"/><Relationship Id="rId10" Type="http://schemas.openxmlformats.org/officeDocument/2006/relationships/header" Target="header2.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chart" Target="charts/chart8.xml"/><Relationship Id="rId36" Type="http://schemas.openxmlformats.org/officeDocument/2006/relationships/chart" Target="charts/chart9.xml"/><Relationship Id="rId37" Type="http://schemas.openxmlformats.org/officeDocument/2006/relationships/chart" Target="charts/chart10.xml"/><Relationship Id="rId38" Type="http://schemas.openxmlformats.org/officeDocument/2006/relationships/chart" Target="charts/chart11.xml"/><Relationship Id="rId39" Type="http://schemas.openxmlformats.org/officeDocument/2006/relationships/chart" Target="charts/chart12.xml"/><Relationship Id="rId50" Type="http://schemas.openxmlformats.org/officeDocument/2006/relationships/image" Target="media/image26.png"/><Relationship Id="rId51" Type="http://schemas.openxmlformats.org/officeDocument/2006/relationships/chart" Target="charts/chart17.xml"/><Relationship Id="rId52" Type="http://schemas.openxmlformats.org/officeDocument/2006/relationships/chart" Target="charts/chart18.xml"/><Relationship Id="rId53" Type="http://schemas.openxmlformats.org/officeDocument/2006/relationships/chart" Target="charts/chart19.xml"/><Relationship Id="rId54" Type="http://schemas.openxmlformats.org/officeDocument/2006/relationships/chart" Target="charts/chart20.xml"/><Relationship Id="rId55" Type="http://schemas.openxmlformats.org/officeDocument/2006/relationships/chart" Target="charts/chart21.xml"/><Relationship Id="rId56" Type="http://schemas.openxmlformats.org/officeDocument/2006/relationships/chart" Target="charts/chart22.xml"/><Relationship Id="rId57" Type="http://schemas.openxmlformats.org/officeDocument/2006/relationships/chart" Target="charts/chart23.xml"/><Relationship Id="rId58" Type="http://schemas.openxmlformats.org/officeDocument/2006/relationships/image" Target="media/image27.emf"/><Relationship Id="rId59" Type="http://schemas.openxmlformats.org/officeDocument/2006/relationships/image" Target="media/image28.emf"/><Relationship Id="rId70" Type="http://schemas.openxmlformats.org/officeDocument/2006/relationships/image" Target="media/image39.emf"/><Relationship Id="rId71" Type="http://schemas.openxmlformats.org/officeDocument/2006/relationships/image" Target="media/image40.emf"/><Relationship Id="rId72" Type="http://schemas.openxmlformats.org/officeDocument/2006/relationships/image" Target="media/image41.emf"/><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110" Type="http://schemas.openxmlformats.org/officeDocument/2006/relationships/chart" Target="charts/chart34.xml"/><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image" Target="media/image67.emf"/><Relationship Id="rId99" Type="http://schemas.openxmlformats.org/officeDocument/2006/relationships/image" Target="media/image68.emf"/><Relationship Id="rId111" Type="http://schemas.openxmlformats.org/officeDocument/2006/relationships/chart" Target="charts/chart35.xml"/><Relationship Id="rId112" Type="http://schemas.openxmlformats.org/officeDocument/2006/relationships/chart" Target="charts/chart36.xml"/><Relationship Id="rId113" Type="http://schemas.openxmlformats.org/officeDocument/2006/relationships/chart" Target="charts/chart37.xml"/><Relationship Id="rId114" Type="http://schemas.openxmlformats.org/officeDocument/2006/relationships/chart" Target="charts/chart38.xml"/><Relationship Id="rId115" Type="http://schemas.openxmlformats.org/officeDocument/2006/relationships/image" Target="media/image69.png"/><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chart" Target="charts/chart3.xml"/><Relationship Id="rId24" Type="http://schemas.openxmlformats.org/officeDocument/2006/relationships/chart" Target="charts/chart4.xml"/><Relationship Id="rId25" Type="http://schemas.openxmlformats.org/officeDocument/2006/relationships/chart" Target="charts/chart5.xml"/><Relationship Id="rId26" Type="http://schemas.openxmlformats.org/officeDocument/2006/relationships/chart" Target="charts/chart6.xml"/><Relationship Id="rId27" Type="http://schemas.openxmlformats.org/officeDocument/2006/relationships/chart" Target="charts/chart7.xml"/><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chart" Target="charts/chart13.xml"/><Relationship Id="rId41" Type="http://schemas.openxmlformats.org/officeDocument/2006/relationships/chart" Target="charts/chart14.xml"/><Relationship Id="rId42" Type="http://schemas.openxmlformats.org/officeDocument/2006/relationships/chart" Target="charts/chart15.xml"/><Relationship Id="rId43" Type="http://schemas.openxmlformats.org/officeDocument/2006/relationships/chart" Target="charts/chart16.xml"/><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emf"/><Relationship Id="rId49" Type="http://schemas.openxmlformats.org/officeDocument/2006/relationships/image" Target="media/image25.emf"/><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63" Type="http://schemas.openxmlformats.org/officeDocument/2006/relationships/image" Target="media/image32.emf"/><Relationship Id="rId64" Type="http://schemas.openxmlformats.org/officeDocument/2006/relationships/image" Target="media/image33.emf"/><Relationship Id="rId65" Type="http://schemas.openxmlformats.org/officeDocument/2006/relationships/image" Target="media/image34.emf"/><Relationship Id="rId66" Type="http://schemas.openxmlformats.org/officeDocument/2006/relationships/image" Target="media/image35.emf"/><Relationship Id="rId67" Type="http://schemas.openxmlformats.org/officeDocument/2006/relationships/image" Target="media/image36.emf"/><Relationship Id="rId68" Type="http://schemas.openxmlformats.org/officeDocument/2006/relationships/image" Target="media/image37.emf"/><Relationship Id="rId69" Type="http://schemas.openxmlformats.org/officeDocument/2006/relationships/image" Target="media/image38.emf"/><Relationship Id="rId100" Type="http://schemas.openxmlformats.org/officeDocument/2006/relationships/chart" Target="charts/chart24.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3034392"/>
        <c:axId val="2123041288"/>
      </c:lineChart>
      <c:catAx>
        <c:axId val="21230343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041288"/>
        <c:crosses val="autoZero"/>
        <c:auto val="1"/>
        <c:lblAlgn val="ctr"/>
        <c:lblOffset val="100"/>
        <c:noMultiLvlLbl val="0"/>
      </c:catAx>
      <c:valAx>
        <c:axId val="2123041288"/>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03439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976232"/>
        <c:axId val="2128981896"/>
      </c:lineChart>
      <c:catAx>
        <c:axId val="21289762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981896"/>
        <c:crosses val="autoZero"/>
        <c:auto val="1"/>
        <c:lblAlgn val="ctr"/>
        <c:lblOffset val="100"/>
        <c:noMultiLvlLbl val="0"/>
      </c:catAx>
      <c:valAx>
        <c:axId val="21289818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976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9013320"/>
        <c:axId val="2129018984"/>
      </c:lineChart>
      <c:catAx>
        <c:axId val="212901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18984"/>
        <c:crosses val="autoZero"/>
        <c:auto val="1"/>
        <c:lblAlgn val="ctr"/>
        <c:lblOffset val="100"/>
        <c:noMultiLvlLbl val="0"/>
      </c:catAx>
      <c:valAx>
        <c:axId val="21290189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1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9052520"/>
        <c:axId val="2129058184"/>
      </c:lineChart>
      <c:catAx>
        <c:axId val="21290525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58184"/>
        <c:crosses val="autoZero"/>
        <c:auto val="1"/>
        <c:lblAlgn val="ctr"/>
        <c:lblOffset val="100"/>
        <c:noMultiLvlLbl val="0"/>
      </c:catAx>
      <c:valAx>
        <c:axId val="21290581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525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9088648"/>
        <c:axId val="2129094072"/>
      </c:lineChart>
      <c:catAx>
        <c:axId val="212908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094072"/>
        <c:crosses val="autoZero"/>
        <c:auto val="1"/>
        <c:lblAlgn val="ctr"/>
        <c:lblOffset val="100"/>
        <c:noMultiLvlLbl val="0"/>
      </c:catAx>
      <c:valAx>
        <c:axId val="212909407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908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9125256"/>
        <c:axId val="2129130680"/>
      </c:lineChart>
      <c:catAx>
        <c:axId val="2129125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130680"/>
        <c:crosses val="autoZero"/>
        <c:auto val="1"/>
        <c:lblAlgn val="ctr"/>
        <c:lblOffset val="100"/>
        <c:noMultiLvlLbl val="0"/>
      </c:catAx>
      <c:valAx>
        <c:axId val="212913068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25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9163464"/>
        <c:axId val="2129168888"/>
      </c:lineChart>
      <c:catAx>
        <c:axId val="212916346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9168888"/>
        <c:crosses val="autoZero"/>
        <c:auto val="1"/>
        <c:lblAlgn val="ctr"/>
        <c:lblOffset val="100"/>
        <c:noMultiLvlLbl val="0"/>
      </c:catAx>
      <c:valAx>
        <c:axId val="21291688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634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9205272"/>
        <c:axId val="2129210696"/>
      </c:lineChart>
      <c:catAx>
        <c:axId val="21292052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9210696"/>
        <c:crosses val="autoZero"/>
        <c:auto val="1"/>
        <c:lblAlgn val="ctr"/>
        <c:lblOffset val="100"/>
        <c:tickLblSkip val="18"/>
        <c:noMultiLvlLbl val="0"/>
      </c:catAx>
      <c:valAx>
        <c:axId val="2129210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2920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4372472"/>
        <c:axId val="2124377912"/>
      </c:lineChart>
      <c:catAx>
        <c:axId val="2124372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4377912"/>
        <c:crosses val="autoZero"/>
        <c:auto val="1"/>
        <c:lblAlgn val="ctr"/>
        <c:lblOffset val="100"/>
        <c:noMultiLvlLbl val="0"/>
      </c:catAx>
      <c:valAx>
        <c:axId val="212437791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4372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3522584"/>
        <c:axId val="2123517144"/>
      </c:lineChart>
      <c:catAx>
        <c:axId val="2123522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517144"/>
        <c:crosses val="autoZero"/>
        <c:auto val="1"/>
        <c:lblAlgn val="ctr"/>
        <c:lblOffset val="100"/>
        <c:noMultiLvlLbl val="0"/>
      </c:catAx>
      <c:valAx>
        <c:axId val="212351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522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3484600"/>
        <c:axId val="2123478920"/>
      </c:lineChart>
      <c:catAx>
        <c:axId val="21234846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78920"/>
        <c:crosses val="autoZero"/>
        <c:auto val="1"/>
        <c:lblAlgn val="ctr"/>
        <c:lblOffset val="100"/>
        <c:noMultiLvlLbl val="0"/>
      </c:catAx>
      <c:valAx>
        <c:axId val="212347892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48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3114264"/>
        <c:axId val="2123119928"/>
      </c:lineChart>
      <c:catAx>
        <c:axId val="21231142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119928"/>
        <c:crosses val="autoZero"/>
        <c:auto val="1"/>
        <c:lblAlgn val="ctr"/>
        <c:lblOffset val="100"/>
        <c:noMultiLvlLbl val="0"/>
      </c:catAx>
      <c:valAx>
        <c:axId val="21231199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114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3447896"/>
        <c:axId val="2123442216"/>
      </c:lineChart>
      <c:catAx>
        <c:axId val="2123447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42216"/>
        <c:crosses val="autoZero"/>
        <c:auto val="1"/>
        <c:lblAlgn val="ctr"/>
        <c:lblOffset val="100"/>
        <c:noMultiLvlLbl val="0"/>
      </c:catAx>
      <c:valAx>
        <c:axId val="212344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47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3411672"/>
        <c:axId val="2123406232"/>
      </c:lineChart>
      <c:catAx>
        <c:axId val="2123411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406232"/>
        <c:crosses val="autoZero"/>
        <c:auto val="1"/>
        <c:lblAlgn val="ctr"/>
        <c:lblOffset val="100"/>
        <c:noMultiLvlLbl val="0"/>
      </c:catAx>
      <c:valAx>
        <c:axId val="21234062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1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3372504"/>
        <c:axId val="2123366824"/>
      </c:lineChart>
      <c:catAx>
        <c:axId val="2123372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366824"/>
        <c:crosses val="autoZero"/>
        <c:auto val="1"/>
        <c:lblAlgn val="ctr"/>
        <c:lblOffset val="100"/>
        <c:noMultiLvlLbl val="0"/>
      </c:catAx>
      <c:valAx>
        <c:axId val="212336682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372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29861336"/>
        <c:axId val="2129866792"/>
      </c:lineChart>
      <c:catAx>
        <c:axId val="212986133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29866792"/>
        <c:crosses val="autoZero"/>
        <c:auto val="1"/>
        <c:lblAlgn val="ctr"/>
        <c:lblOffset val="100"/>
        <c:tickLblSkip val="51"/>
        <c:noMultiLvlLbl val="0"/>
      </c:catAx>
      <c:valAx>
        <c:axId val="2129866792"/>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986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014440"/>
        <c:axId val="2130019928"/>
      </c:lineChart>
      <c:catAx>
        <c:axId val="213001444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19928"/>
        <c:crosses val="autoZero"/>
        <c:auto val="1"/>
        <c:lblAlgn val="ctr"/>
        <c:lblOffset val="100"/>
        <c:noMultiLvlLbl val="0"/>
      </c:catAx>
      <c:valAx>
        <c:axId val="2130019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144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99.87671899999967</c:v>
                </c:pt>
                <c:pt idx="66">
                  <c:v>101.462219</c:v>
                </c:pt>
                <c:pt idx="67">
                  <c:v>99.97837099999973</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743.4521949999972</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052984"/>
        <c:axId val="2130058472"/>
      </c:lineChart>
      <c:catAx>
        <c:axId val="213005298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58472"/>
        <c:crosses val="autoZero"/>
        <c:auto val="1"/>
        <c:lblAlgn val="ctr"/>
        <c:lblOffset val="100"/>
        <c:noMultiLvlLbl val="0"/>
      </c:catAx>
      <c:valAx>
        <c:axId val="213005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52984"/>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0086520"/>
        <c:axId val="2130091992"/>
      </c:lineChart>
      <c:catAx>
        <c:axId val="21300865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91992"/>
        <c:crosses val="autoZero"/>
        <c:auto val="1"/>
        <c:lblAlgn val="ctr"/>
        <c:lblOffset val="100"/>
        <c:noMultiLvlLbl val="0"/>
      </c:catAx>
      <c:valAx>
        <c:axId val="21300919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8652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743.4521949999972</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0119368"/>
        <c:axId val="2130124856"/>
      </c:lineChart>
      <c:catAx>
        <c:axId val="213011936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124856"/>
        <c:crosses val="autoZero"/>
        <c:auto val="1"/>
        <c:lblAlgn val="ctr"/>
        <c:lblOffset val="100"/>
        <c:noMultiLvlLbl val="0"/>
      </c:catAx>
      <c:valAx>
        <c:axId val="213012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119368"/>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0153928"/>
        <c:axId val="2130159592"/>
      </c:lineChart>
      <c:catAx>
        <c:axId val="21301539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30159592"/>
        <c:crosses val="autoZero"/>
        <c:auto val="1"/>
        <c:lblAlgn val="ctr"/>
        <c:lblOffset val="100"/>
        <c:tickLblSkip val="5"/>
        <c:noMultiLvlLbl val="0"/>
      </c:catAx>
      <c:valAx>
        <c:axId val="21301595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30153928"/>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0186056"/>
        <c:axId val="2130191560"/>
      </c:lineChart>
      <c:catAx>
        <c:axId val="2130186056"/>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0191560"/>
        <c:crosses val="autoZero"/>
        <c:auto val="1"/>
        <c:lblAlgn val="ctr"/>
        <c:lblOffset val="100"/>
        <c:noMultiLvlLbl val="0"/>
      </c:catAx>
      <c:valAx>
        <c:axId val="2130191560"/>
        <c:scaling>
          <c:orientation val="minMax"/>
        </c:scaling>
        <c:delete val="0"/>
        <c:axPos val="l"/>
        <c:majorGridlines/>
        <c:numFmt formatCode="General" sourceLinked="1"/>
        <c:majorTickMark val="out"/>
        <c:minorTickMark val="none"/>
        <c:tickLblPos val="nextTo"/>
        <c:crossAx val="2130186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3161976"/>
        <c:axId val="2123167512"/>
      </c:lineChart>
      <c:catAx>
        <c:axId val="2123161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167512"/>
        <c:crosses val="autoZero"/>
        <c:auto val="1"/>
        <c:lblAlgn val="ctr"/>
        <c:lblOffset val="100"/>
        <c:tickLblSkip val="4"/>
        <c:noMultiLvlLbl val="0"/>
      </c:catAx>
      <c:valAx>
        <c:axId val="212316751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61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8925688"/>
        <c:axId val="2129183288"/>
      </c:lineChart>
      <c:catAx>
        <c:axId val="2128925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83288"/>
        <c:crosses val="autoZero"/>
        <c:auto val="1"/>
        <c:lblAlgn val="ctr"/>
        <c:lblOffset val="100"/>
        <c:tickLblSkip val="5"/>
        <c:noMultiLvlLbl val="0"/>
      </c:catAx>
      <c:valAx>
        <c:axId val="212918328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8925688"/>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9259944"/>
        <c:axId val="2129265608"/>
      </c:lineChart>
      <c:catAx>
        <c:axId val="2129259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265608"/>
        <c:crosses val="autoZero"/>
        <c:auto val="1"/>
        <c:lblAlgn val="ctr"/>
        <c:lblOffset val="100"/>
        <c:noMultiLvlLbl val="0"/>
      </c:catAx>
      <c:valAx>
        <c:axId val="212926560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259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6.106104999999981</c:v>
                </c:pt>
                <c:pt idx="8">
                  <c:v>11.254819</c:v>
                </c:pt>
                <c:pt idx="9">
                  <c:v>7.687653</c:v>
                </c:pt>
              </c:numCache>
            </c:numRef>
          </c:val>
          <c:smooth val="0"/>
        </c:ser>
        <c:dLbls>
          <c:showLegendKey val="0"/>
          <c:showVal val="0"/>
          <c:showCatName val="0"/>
          <c:showSerName val="0"/>
          <c:showPercent val="0"/>
          <c:showBubbleSize val="0"/>
        </c:dLbls>
        <c:marker val="1"/>
        <c:smooth val="0"/>
        <c:axId val="2129292360"/>
        <c:axId val="2129297912"/>
      </c:lineChart>
      <c:catAx>
        <c:axId val="21292923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297912"/>
        <c:crosses val="autoZero"/>
        <c:auto val="1"/>
        <c:lblAlgn val="ctr"/>
        <c:lblOffset val="100"/>
        <c:noMultiLvlLbl val="0"/>
      </c:catAx>
      <c:valAx>
        <c:axId val="2129297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29236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9325192"/>
        <c:axId val="2129330728"/>
      </c:lineChart>
      <c:catAx>
        <c:axId val="2129325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30728"/>
        <c:crosses val="autoZero"/>
        <c:auto val="1"/>
        <c:lblAlgn val="ctr"/>
        <c:lblOffset val="100"/>
        <c:noMultiLvlLbl val="0"/>
      </c:catAx>
      <c:valAx>
        <c:axId val="21293307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25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9373384"/>
        <c:axId val="2129378984"/>
      </c:lineChart>
      <c:catAx>
        <c:axId val="212937338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78984"/>
        <c:crosses val="autoZero"/>
        <c:auto val="1"/>
        <c:lblAlgn val="ctr"/>
        <c:lblOffset val="100"/>
        <c:noMultiLvlLbl val="0"/>
      </c:catAx>
      <c:valAx>
        <c:axId val="2129378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7338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9415592"/>
        <c:axId val="2129421208"/>
      </c:lineChart>
      <c:catAx>
        <c:axId val="21294155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421208"/>
        <c:crosses val="autoZero"/>
        <c:auto val="1"/>
        <c:lblAlgn val="ctr"/>
        <c:lblOffset val="100"/>
        <c:noMultiLvlLbl val="0"/>
      </c:catAx>
      <c:valAx>
        <c:axId val="21294212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1559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9448408"/>
        <c:axId val="2129454152"/>
      </c:lineChart>
      <c:catAx>
        <c:axId val="212944840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9454152"/>
        <c:crosses val="autoZero"/>
        <c:auto val="1"/>
        <c:lblAlgn val="ctr"/>
        <c:lblOffset val="100"/>
        <c:noMultiLvlLbl val="0"/>
      </c:catAx>
      <c:valAx>
        <c:axId val="2129454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484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9491704"/>
        <c:axId val="2129497192"/>
      </c:lineChart>
      <c:catAx>
        <c:axId val="212949170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9497192"/>
        <c:crosses val="autoZero"/>
        <c:auto val="1"/>
        <c:lblAlgn val="ctr"/>
        <c:lblOffset val="100"/>
        <c:noMultiLvlLbl val="0"/>
      </c:catAx>
      <c:valAx>
        <c:axId val="21294971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49170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9532360"/>
        <c:axId val="2129537896"/>
      </c:lineChart>
      <c:catAx>
        <c:axId val="212953236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9537896"/>
        <c:crosses val="autoZero"/>
        <c:auto val="1"/>
        <c:lblAlgn val="ctr"/>
        <c:lblOffset val="100"/>
        <c:noMultiLvlLbl val="0"/>
      </c:catAx>
      <c:valAx>
        <c:axId val="21295378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53236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3195784"/>
        <c:axId val="2123201448"/>
      </c:lineChart>
      <c:catAx>
        <c:axId val="2123195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201448"/>
        <c:crosses val="autoZero"/>
        <c:auto val="1"/>
        <c:lblAlgn val="ctr"/>
        <c:lblOffset val="100"/>
        <c:tickLblSkip val="4"/>
        <c:noMultiLvlLbl val="0"/>
      </c:catAx>
      <c:valAx>
        <c:axId val="2123201448"/>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95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240760"/>
        <c:axId val="2124246408"/>
      </c:lineChart>
      <c:catAx>
        <c:axId val="21242407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46408"/>
        <c:crosses val="autoZero"/>
        <c:auto val="1"/>
        <c:lblAlgn val="ctr"/>
        <c:lblOffset val="100"/>
        <c:tickLblSkip val="4"/>
        <c:noMultiLvlLbl val="0"/>
      </c:catAx>
      <c:valAx>
        <c:axId val="212424640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2407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4281032"/>
        <c:axId val="2124286536"/>
      </c:lineChart>
      <c:catAx>
        <c:axId val="212428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86536"/>
        <c:crosses val="autoZero"/>
        <c:auto val="1"/>
        <c:lblAlgn val="ctr"/>
        <c:lblOffset val="100"/>
        <c:tickLblSkip val="12"/>
        <c:noMultiLvlLbl val="0"/>
      </c:catAx>
      <c:valAx>
        <c:axId val="21242865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2810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4310056"/>
        <c:axId val="2124315480"/>
      </c:lineChart>
      <c:catAx>
        <c:axId val="21243100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315480"/>
        <c:crosses val="autoZero"/>
        <c:auto val="1"/>
        <c:lblAlgn val="ctr"/>
        <c:lblOffset val="100"/>
        <c:tickLblSkip val="12"/>
        <c:noMultiLvlLbl val="0"/>
      </c:catAx>
      <c:valAx>
        <c:axId val="212431548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31005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8886200"/>
        <c:axId val="2128891704"/>
      </c:lineChart>
      <c:catAx>
        <c:axId val="21288862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91704"/>
        <c:crosses val="autoZero"/>
        <c:auto val="1"/>
        <c:lblAlgn val="ctr"/>
        <c:lblOffset val="100"/>
        <c:tickLblSkip val="7"/>
        <c:noMultiLvlLbl val="0"/>
      </c:catAx>
      <c:valAx>
        <c:axId val="21288917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886200"/>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8941032"/>
        <c:axId val="2128946568"/>
      </c:lineChart>
      <c:catAx>
        <c:axId val="212894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8946568"/>
        <c:crosses val="autoZero"/>
        <c:auto val="1"/>
        <c:lblAlgn val="ctr"/>
        <c:lblOffset val="100"/>
        <c:tickLblSkip val="7"/>
        <c:noMultiLvlLbl val="0"/>
      </c:catAx>
      <c:valAx>
        <c:axId val="212894656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894103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EFD21-8892-3640-9435-C1531EBAE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3347</TotalTime>
  <Pages>91</Pages>
  <Words>19288</Words>
  <Characters>109944</Characters>
  <Application>Microsoft Macintosh Word</Application>
  <DocSecurity>0</DocSecurity>
  <Lines>916</Lines>
  <Paragraphs>257</Paragraphs>
  <ScaleCrop>false</ScaleCrop>
  <Company/>
  <LinksUpToDate>false</LinksUpToDate>
  <CharactersWithSpaces>128975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5667</cp:revision>
  <cp:lastPrinted>2016-05-12T12:35:00Z</cp:lastPrinted>
  <dcterms:created xsi:type="dcterms:W3CDTF">2016-01-28T11:55:00Z</dcterms:created>
  <dcterms:modified xsi:type="dcterms:W3CDTF">2016-05-12T14:10:00Z</dcterms:modified>
</cp:coreProperties>
</file>