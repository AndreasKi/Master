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606C65AB" w14:textId="77777777" w:rsidR="00A4364D" w:rsidRPr="008C7261" w:rsidRDefault="00B11310" w:rsidP="008B79D4">
      <w:pPr>
        <w:rPr>
          <w:lang w:val="en-GB"/>
        </w:rPr>
      </w:pPr>
      <w:r w:rsidRPr="008C7261">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AC538C" w:rsidRDefault="00AC538C"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AC538C" w:rsidRDefault="00AC538C" w:rsidP="004367E9">
                            <w:pPr>
                              <w:pStyle w:val="Oppgavetittel"/>
                              <w:rPr>
                                <w:lang w:val="en-US"/>
                              </w:rPr>
                            </w:pPr>
                            <w:r>
                              <w:rPr>
                                <w:lang w:val="en-US"/>
                              </w:rPr>
                              <w:t>Simplified Device-Transparent Personal Storage</w:t>
                            </w:r>
                          </w:p>
                          <w:p w14:paraId="577371DA" w14:textId="77777777" w:rsidR="00AC538C" w:rsidRDefault="00AC538C" w:rsidP="0003453C">
                            <w:pPr>
                              <w:pStyle w:val="Tittel-tekst"/>
                              <w:rPr>
                                <w:lang w:val="en-US"/>
                              </w:rPr>
                            </w:pPr>
                            <w:r>
                              <w:rPr>
                                <w:lang w:val="en-US"/>
                              </w:rPr>
                              <w:t>—</w:t>
                            </w:r>
                          </w:p>
                          <w:p w14:paraId="02E39A48" w14:textId="77777777" w:rsidR="00AC538C" w:rsidRDefault="00AC538C" w:rsidP="0003453C">
                            <w:pPr>
                              <w:pStyle w:val="Navnpforfatter"/>
                              <w:rPr>
                                <w:lang w:val="en-US"/>
                              </w:rPr>
                            </w:pPr>
                            <w:r>
                              <w:rPr>
                                <w:lang w:val="en-US"/>
                              </w:rPr>
                              <w:t>Andreas Kittilsland</w:t>
                            </w:r>
                          </w:p>
                          <w:p w14:paraId="70A266B6" w14:textId="77777777" w:rsidR="00AC538C" w:rsidRDefault="00AC538C" w:rsidP="0003453C">
                            <w:pPr>
                              <w:pStyle w:val="Masteroppgavei"/>
                            </w:pPr>
                            <w:r>
                              <w:rPr>
                                <w:lang w:val="en-US"/>
                              </w:rPr>
                              <w:t>INF-3990 Master’s thesis in Computer Science</w:t>
                            </w:r>
                            <w:r>
                              <w:rPr>
                                <w:lang w:val="en-US"/>
                              </w:rPr>
                              <w:br/>
                              <w:t>May</w:t>
                            </w:r>
                            <w:r>
                              <w:t xml:space="preserve"> 2016</w:t>
                            </w:r>
                          </w:p>
                          <w:p w14:paraId="214B5AEB" w14:textId="77777777" w:rsidR="00AC538C" w:rsidRPr="00B11310" w:rsidRDefault="00AC538C"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8C7261">
        <w:rPr>
          <w:lang w:val="en-GB"/>
        </w:rPr>
        <w:br w:type="page"/>
      </w:r>
    </w:p>
    <w:p w14:paraId="39854DBA" w14:textId="0CE17C64" w:rsidR="00F864C1" w:rsidRPr="008C7261" w:rsidRDefault="00F864C1" w:rsidP="008B79D4">
      <w:pPr>
        <w:rPr>
          <w:rFonts w:ascii="Times New Roman" w:hAnsi="Times New Roman" w:cs="Times New Roman"/>
          <w:lang w:val="en-GB"/>
        </w:rPr>
      </w:pPr>
    </w:p>
    <w:p w14:paraId="1CF53878" w14:textId="77777777"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8C7261" w:rsidRDefault="001B7FB1" w:rsidP="008B79D4">
      <w:pPr>
        <w:jc w:val="center"/>
        <w:rPr>
          <w:rFonts w:ascii="Times New Roman" w:hAnsi="Times New Roman" w:cs="Times New Roman"/>
          <w:sz w:val="28"/>
          <w:szCs w:val="28"/>
          <w:lang w:val="en-GB"/>
        </w:rPr>
      </w:pPr>
      <w:r w:rsidRPr="008C7261">
        <w:rPr>
          <w:rFonts w:ascii="Times New Roman" w:hAnsi="Times New Roman" w:cs="Times New Roman"/>
          <w:sz w:val="28"/>
          <w:szCs w:val="28"/>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70E92C95" w14:textId="400BF4F6" w:rsidR="00A06CC1" w:rsidRPr="008C7261" w:rsidRDefault="005E5CC2" w:rsidP="008B79D4">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br w:type="page"/>
      </w:r>
      <w:r w:rsidR="00A06CC1" w:rsidRPr="008C7261">
        <w:rPr>
          <w:rFonts w:ascii="Times New Roman" w:hAnsi="Times New Roman" w:cs="Times New Roman"/>
          <w:sz w:val="36"/>
          <w:szCs w:val="36"/>
          <w:lang w:val="en-GB"/>
        </w:rPr>
        <w:lastRenderedPageBreak/>
        <w:t>Acknowledgment</w:t>
      </w:r>
    </w:p>
    <w:p w14:paraId="091D2FC0" w14:textId="7900573B" w:rsidR="00A06CC1" w:rsidRPr="008C7261" w:rsidRDefault="00A06CC1" w:rsidP="008B79D4">
      <w:pPr>
        <w:rPr>
          <w:rFonts w:ascii="Times New Roman" w:hAnsi="Times New Roman" w:cs="Times New Roman"/>
          <w:sz w:val="36"/>
          <w:szCs w:val="36"/>
          <w:lang w:val="en-GB"/>
        </w:rPr>
      </w:pP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1A867E0F" w14:textId="77777777" w:rsidR="00DA3948" w:rsidRPr="008C7261" w:rsidRDefault="00DA3948" w:rsidP="008B79D4">
      <w:pPr>
        <w:rPr>
          <w:rFonts w:ascii="Times New Roman" w:hAnsi="Times New Roman" w:cs="Times New Roman"/>
          <w:lang w:val="en-GB"/>
        </w:rPr>
      </w:pPr>
    </w:p>
    <w:p w14:paraId="4BF330B1" w14:textId="77777777" w:rsidR="008E6F03" w:rsidRPr="008C7261" w:rsidRDefault="008E6F03" w:rsidP="008B79D4">
      <w:pPr>
        <w:rPr>
          <w:rFonts w:ascii="Times New Roman" w:hAnsi="Times New Roman" w:cs="Times New Roman"/>
          <w:sz w:val="36"/>
          <w:szCs w:val="36"/>
          <w:lang w:val="en-GB"/>
        </w:rPr>
      </w:pPr>
    </w:p>
    <w:p w14:paraId="4B9FD755" w14:textId="77777777" w:rsidR="008E6F03" w:rsidRPr="008C7261" w:rsidRDefault="008E6F03" w:rsidP="008B79D4">
      <w:pPr>
        <w:rPr>
          <w:rFonts w:ascii="Times New Roman" w:hAnsi="Times New Roman" w:cs="Times New Roman"/>
          <w:sz w:val="36"/>
          <w:szCs w:val="36"/>
          <w:lang w:val="en-GB"/>
        </w:rPr>
      </w:pPr>
    </w:p>
    <w:p w14:paraId="4E14BA56" w14:textId="77777777" w:rsidR="008E6F03" w:rsidRPr="008C7261" w:rsidRDefault="008E6F03" w:rsidP="008B79D4">
      <w:pPr>
        <w:rPr>
          <w:rFonts w:ascii="Times New Roman" w:hAnsi="Times New Roman" w:cs="Times New Roman"/>
          <w:sz w:val="36"/>
          <w:szCs w:val="36"/>
          <w:lang w:val="en-GB"/>
        </w:rPr>
      </w:pPr>
    </w:p>
    <w:p w14:paraId="0C3D42A6" w14:textId="77777777" w:rsidR="008E6F03" w:rsidRPr="008C7261" w:rsidRDefault="008E6F03" w:rsidP="008B79D4">
      <w:pPr>
        <w:rPr>
          <w:rFonts w:ascii="Times New Roman" w:hAnsi="Times New Roman" w:cs="Times New Roman"/>
          <w:sz w:val="36"/>
          <w:szCs w:val="36"/>
          <w:lang w:val="en-GB"/>
        </w:rPr>
      </w:pPr>
    </w:p>
    <w:p w14:paraId="25327FC5" w14:textId="77777777" w:rsidR="008E6F03" w:rsidRPr="008C7261" w:rsidRDefault="008E6F03" w:rsidP="008B79D4">
      <w:pPr>
        <w:rPr>
          <w:rFonts w:ascii="Times New Roman" w:hAnsi="Times New Roman" w:cs="Times New Roman"/>
          <w:sz w:val="36"/>
          <w:szCs w:val="36"/>
          <w:lang w:val="en-GB"/>
        </w:rPr>
      </w:pPr>
    </w:p>
    <w:p w14:paraId="1D5C7B84" w14:textId="77777777" w:rsidR="008E6F03" w:rsidRPr="008C7261" w:rsidRDefault="008E6F03" w:rsidP="008B79D4">
      <w:pPr>
        <w:rPr>
          <w:rFonts w:ascii="Times New Roman" w:hAnsi="Times New Roman" w:cs="Times New Roman"/>
          <w:sz w:val="36"/>
          <w:szCs w:val="36"/>
          <w:lang w:val="en-GB"/>
        </w:rPr>
      </w:pPr>
    </w:p>
    <w:p w14:paraId="7FFB2D59" w14:textId="77777777" w:rsidR="008E6F03" w:rsidRPr="008C7261" w:rsidRDefault="008E6F03" w:rsidP="008B79D4">
      <w:pPr>
        <w:rPr>
          <w:rFonts w:ascii="Times New Roman" w:hAnsi="Times New Roman" w:cs="Times New Roman"/>
          <w:sz w:val="36"/>
          <w:szCs w:val="36"/>
          <w:lang w:val="en-GB"/>
        </w:rPr>
      </w:pPr>
    </w:p>
    <w:p w14:paraId="6207AA96" w14:textId="77777777" w:rsidR="008E6F03" w:rsidRPr="008C7261" w:rsidRDefault="008E6F03" w:rsidP="008B79D4">
      <w:pPr>
        <w:rPr>
          <w:rFonts w:ascii="Times New Roman" w:hAnsi="Times New Roman" w:cs="Times New Roman"/>
          <w:sz w:val="36"/>
          <w:szCs w:val="36"/>
          <w:lang w:val="en-GB"/>
        </w:rPr>
      </w:pPr>
    </w:p>
    <w:p w14:paraId="5B28350D" w14:textId="77777777" w:rsidR="008E6F03" w:rsidRPr="008C7261" w:rsidRDefault="008E6F03" w:rsidP="008B79D4">
      <w:pPr>
        <w:rPr>
          <w:rFonts w:ascii="Times New Roman" w:hAnsi="Times New Roman" w:cs="Times New Roman"/>
          <w:sz w:val="36"/>
          <w:szCs w:val="36"/>
          <w:lang w:val="en-GB"/>
        </w:rPr>
      </w:pPr>
    </w:p>
    <w:p w14:paraId="30881787" w14:textId="77777777" w:rsidR="008E6F03" w:rsidRPr="008C7261" w:rsidRDefault="008E6F03" w:rsidP="008B79D4">
      <w:pPr>
        <w:rPr>
          <w:rFonts w:ascii="Times New Roman" w:hAnsi="Times New Roman" w:cs="Times New Roman"/>
          <w:sz w:val="36"/>
          <w:szCs w:val="36"/>
          <w:lang w:val="en-GB"/>
        </w:rPr>
      </w:pPr>
    </w:p>
    <w:p w14:paraId="6FFB6DC8" w14:textId="77777777" w:rsidR="008E6F03" w:rsidRPr="008C7261" w:rsidRDefault="008E6F03" w:rsidP="008B79D4">
      <w:pPr>
        <w:rPr>
          <w:rFonts w:ascii="Times New Roman" w:hAnsi="Times New Roman" w:cs="Times New Roman"/>
          <w:sz w:val="36"/>
          <w:szCs w:val="36"/>
          <w:lang w:val="en-GB"/>
        </w:rPr>
      </w:pPr>
    </w:p>
    <w:p w14:paraId="1BAF8666" w14:textId="77777777" w:rsidR="008E6F03" w:rsidRPr="008C7261" w:rsidRDefault="008E6F03" w:rsidP="008B79D4">
      <w:pPr>
        <w:rPr>
          <w:rFonts w:ascii="Times New Roman" w:hAnsi="Times New Roman" w:cs="Times New Roman"/>
          <w:sz w:val="36"/>
          <w:szCs w:val="36"/>
          <w:lang w:val="en-GB"/>
        </w:rPr>
      </w:pPr>
    </w:p>
    <w:p w14:paraId="37C3AA88" w14:textId="77777777" w:rsidR="008E6F03" w:rsidRPr="008C7261" w:rsidRDefault="008E6F03" w:rsidP="008B79D4">
      <w:pPr>
        <w:rPr>
          <w:rFonts w:ascii="Times New Roman" w:hAnsi="Times New Roman" w:cs="Times New Roman"/>
          <w:sz w:val="36"/>
          <w:szCs w:val="36"/>
          <w:lang w:val="en-GB"/>
        </w:rPr>
      </w:pPr>
    </w:p>
    <w:p w14:paraId="6871F513" w14:textId="77777777" w:rsidR="008E6F03" w:rsidRPr="008C7261" w:rsidRDefault="008E6F03" w:rsidP="008B79D4">
      <w:pPr>
        <w:rPr>
          <w:rFonts w:ascii="Times New Roman" w:hAnsi="Times New Roman" w:cs="Times New Roman"/>
          <w:sz w:val="36"/>
          <w:szCs w:val="36"/>
          <w:lang w:val="en-GB"/>
        </w:rPr>
      </w:pPr>
    </w:p>
    <w:p w14:paraId="76D3D9A7" w14:textId="77777777" w:rsidR="008E6F03" w:rsidRPr="008C7261" w:rsidRDefault="008E6F03" w:rsidP="008B79D4">
      <w:pPr>
        <w:rPr>
          <w:rFonts w:ascii="Times New Roman" w:hAnsi="Times New Roman" w:cs="Times New Roman"/>
          <w:sz w:val="36"/>
          <w:szCs w:val="36"/>
          <w:lang w:val="en-GB"/>
        </w:rPr>
      </w:pPr>
    </w:p>
    <w:p w14:paraId="3851D042" w14:textId="77777777" w:rsidR="008E6F03" w:rsidRPr="008C7261" w:rsidRDefault="008E6F03" w:rsidP="008B79D4">
      <w:pPr>
        <w:rPr>
          <w:rFonts w:ascii="Times New Roman" w:hAnsi="Times New Roman" w:cs="Times New Roman"/>
          <w:sz w:val="36"/>
          <w:szCs w:val="36"/>
          <w:lang w:val="en-GB"/>
        </w:rPr>
      </w:pPr>
    </w:p>
    <w:p w14:paraId="35AF3FBB" w14:textId="77777777" w:rsidR="008E6F03" w:rsidRPr="008C7261" w:rsidRDefault="008E6F03" w:rsidP="008B79D4">
      <w:pPr>
        <w:rPr>
          <w:rFonts w:ascii="Times New Roman" w:hAnsi="Times New Roman" w:cs="Times New Roman"/>
          <w:sz w:val="36"/>
          <w:szCs w:val="36"/>
          <w:lang w:val="en-GB"/>
        </w:rPr>
      </w:pPr>
    </w:p>
    <w:p w14:paraId="1F2CB4EA" w14:textId="77777777" w:rsidR="008E6F03" w:rsidRPr="008C7261" w:rsidRDefault="008E6F03" w:rsidP="008B79D4">
      <w:pPr>
        <w:rPr>
          <w:rFonts w:ascii="Times New Roman" w:hAnsi="Times New Roman" w:cs="Times New Roman"/>
          <w:sz w:val="36"/>
          <w:szCs w:val="36"/>
          <w:lang w:val="en-GB"/>
        </w:rPr>
      </w:pPr>
    </w:p>
    <w:p w14:paraId="11252F88" w14:textId="77777777" w:rsidR="008E6F03" w:rsidRPr="008C7261" w:rsidRDefault="008E6F03" w:rsidP="008B79D4">
      <w:pPr>
        <w:rPr>
          <w:rFonts w:ascii="Times New Roman" w:hAnsi="Times New Roman" w:cs="Times New Roman"/>
          <w:sz w:val="36"/>
          <w:szCs w:val="36"/>
          <w:lang w:val="en-GB"/>
        </w:rPr>
      </w:pPr>
    </w:p>
    <w:p w14:paraId="7E55CDE8" w14:textId="77777777" w:rsidR="008E6F03" w:rsidRPr="008C7261"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8C7261"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rFonts w:asciiTheme="minorHAnsi" w:eastAsiaTheme="minorEastAsia" w:hAnsiTheme="minorHAnsi" w:cstheme="minorBidi"/>
              <w:b w:val="0"/>
              <w:bCs w:val="0"/>
              <w:sz w:val="24"/>
              <w:szCs w:val="24"/>
              <w:lang w:val="en-GB"/>
            </w:rPr>
            <w:br w:type="page"/>
          </w:r>
        </w:p>
        <w:p w14:paraId="35809374" w14:textId="45928050" w:rsidR="00895AAD" w:rsidRPr="008C7261" w:rsidRDefault="00895AAD" w:rsidP="00FA03F9">
          <w:pPr>
            <w:pStyle w:val="Heading1"/>
            <w:numPr>
              <w:ilvl w:val="0"/>
              <w:numId w:val="0"/>
            </w:numPr>
            <w:ind w:left="360"/>
            <w:rPr>
              <w:lang w:val="en-GB"/>
            </w:rPr>
          </w:pPr>
          <w:bookmarkStart w:id="0" w:name="_Toc324683032"/>
          <w:r w:rsidRPr="008C7261">
            <w:rPr>
              <w:lang w:val="en-GB"/>
            </w:rPr>
            <w:lastRenderedPageBreak/>
            <w:t>Table of Contents</w:t>
          </w:r>
          <w:bookmarkEnd w:id="0"/>
        </w:p>
        <w:p w14:paraId="69EB74CF" w14:textId="77777777" w:rsidR="00AF6192"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AF6192" w:rsidRPr="00D1439D">
            <w:rPr>
              <w:noProof/>
              <w:lang w:val="en-GB"/>
            </w:rPr>
            <w:t>Table of Contents</w:t>
          </w:r>
          <w:r w:rsidR="00AF6192">
            <w:rPr>
              <w:noProof/>
            </w:rPr>
            <w:tab/>
          </w:r>
          <w:r w:rsidR="00AF6192">
            <w:rPr>
              <w:noProof/>
            </w:rPr>
            <w:fldChar w:fldCharType="begin"/>
          </w:r>
          <w:r w:rsidR="00AF6192">
            <w:rPr>
              <w:noProof/>
            </w:rPr>
            <w:instrText xml:space="preserve"> PAGEREF _Toc324683032 \h </w:instrText>
          </w:r>
          <w:r w:rsidR="00AF6192">
            <w:rPr>
              <w:noProof/>
            </w:rPr>
          </w:r>
          <w:r w:rsidR="00AF6192">
            <w:rPr>
              <w:noProof/>
            </w:rPr>
            <w:fldChar w:fldCharType="separate"/>
          </w:r>
          <w:r w:rsidR="00AF6192">
            <w:rPr>
              <w:noProof/>
            </w:rPr>
            <w:t>4</w:t>
          </w:r>
          <w:r w:rsidR="00AF6192">
            <w:rPr>
              <w:noProof/>
            </w:rPr>
            <w:fldChar w:fldCharType="end"/>
          </w:r>
        </w:p>
        <w:p w14:paraId="08ED0A63" w14:textId="77777777" w:rsidR="00AF6192" w:rsidRDefault="00AF6192">
          <w:pPr>
            <w:pStyle w:val="TOC1"/>
            <w:tabs>
              <w:tab w:val="right" w:leader="dot" w:pos="9054"/>
            </w:tabs>
            <w:rPr>
              <w:b w:val="0"/>
              <w:noProof/>
              <w:lang w:val="en-US" w:eastAsia="ja-JP"/>
            </w:rPr>
          </w:pPr>
          <w:r w:rsidRPr="00D1439D">
            <w:rPr>
              <w:noProof/>
              <w:lang w:val="en-GB"/>
            </w:rPr>
            <w:t>List of Abbreviations</w:t>
          </w:r>
          <w:r>
            <w:rPr>
              <w:noProof/>
            </w:rPr>
            <w:tab/>
          </w:r>
          <w:r>
            <w:rPr>
              <w:noProof/>
            </w:rPr>
            <w:fldChar w:fldCharType="begin"/>
          </w:r>
          <w:r>
            <w:rPr>
              <w:noProof/>
            </w:rPr>
            <w:instrText xml:space="preserve"> PAGEREF _Toc324683033 \h </w:instrText>
          </w:r>
          <w:r>
            <w:rPr>
              <w:noProof/>
            </w:rPr>
          </w:r>
          <w:r>
            <w:rPr>
              <w:noProof/>
            </w:rPr>
            <w:fldChar w:fldCharType="separate"/>
          </w:r>
          <w:r>
            <w:rPr>
              <w:noProof/>
            </w:rPr>
            <w:t>6</w:t>
          </w:r>
          <w:r>
            <w:rPr>
              <w:noProof/>
            </w:rPr>
            <w:fldChar w:fldCharType="end"/>
          </w:r>
        </w:p>
        <w:p w14:paraId="08B41BA2" w14:textId="77777777" w:rsidR="00AF6192" w:rsidRDefault="00AF6192">
          <w:pPr>
            <w:pStyle w:val="TOC1"/>
            <w:tabs>
              <w:tab w:val="right" w:leader="dot" w:pos="9054"/>
            </w:tabs>
            <w:rPr>
              <w:b w:val="0"/>
              <w:noProof/>
              <w:lang w:val="en-US" w:eastAsia="ja-JP"/>
            </w:rPr>
          </w:pPr>
          <w:r w:rsidRPr="00D1439D">
            <w:rPr>
              <w:noProof/>
              <w:lang w:val="en-GB"/>
            </w:rPr>
            <w:t>List of Figures</w:t>
          </w:r>
          <w:r>
            <w:rPr>
              <w:noProof/>
            </w:rPr>
            <w:tab/>
          </w:r>
          <w:r>
            <w:rPr>
              <w:noProof/>
            </w:rPr>
            <w:fldChar w:fldCharType="begin"/>
          </w:r>
          <w:r>
            <w:rPr>
              <w:noProof/>
            </w:rPr>
            <w:instrText xml:space="preserve"> PAGEREF _Toc324683034 \h </w:instrText>
          </w:r>
          <w:r>
            <w:rPr>
              <w:noProof/>
            </w:rPr>
          </w:r>
          <w:r>
            <w:rPr>
              <w:noProof/>
            </w:rPr>
            <w:fldChar w:fldCharType="separate"/>
          </w:r>
          <w:r>
            <w:rPr>
              <w:noProof/>
            </w:rPr>
            <w:t>7</w:t>
          </w:r>
          <w:r>
            <w:rPr>
              <w:noProof/>
            </w:rPr>
            <w:fldChar w:fldCharType="end"/>
          </w:r>
        </w:p>
        <w:p w14:paraId="0094DB04" w14:textId="77777777" w:rsidR="00AF6192" w:rsidRDefault="00AF6192">
          <w:pPr>
            <w:pStyle w:val="TOC1"/>
            <w:tabs>
              <w:tab w:val="right" w:leader="dot" w:pos="9054"/>
            </w:tabs>
            <w:rPr>
              <w:b w:val="0"/>
              <w:noProof/>
              <w:lang w:val="en-US" w:eastAsia="ja-JP"/>
            </w:rPr>
          </w:pPr>
          <w:r w:rsidRPr="00D1439D">
            <w:rPr>
              <w:noProof/>
              <w:lang w:val="en-GB"/>
            </w:rPr>
            <w:t>List of Tables</w:t>
          </w:r>
          <w:r>
            <w:rPr>
              <w:noProof/>
            </w:rPr>
            <w:tab/>
          </w:r>
          <w:r>
            <w:rPr>
              <w:noProof/>
            </w:rPr>
            <w:fldChar w:fldCharType="begin"/>
          </w:r>
          <w:r>
            <w:rPr>
              <w:noProof/>
            </w:rPr>
            <w:instrText xml:space="preserve"> PAGEREF _Toc324683035 \h </w:instrText>
          </w:r>
          <w:r>
            <w:rPr>
              <w:noProof/>
            </w:rPr>
          </w:r>
          <w:r>
            <w:rPr>
              <w:noProof/>
            </w:rPr>
            <w:fldChar w:fldCharType="separate"/>
          </w:r>
          <w:r>
            <w:rPr>
              <w:noProof/>
            </w:rPr>
            <w:t>8</w:t>
          </w:r>
          <w:r>
            <w:rPr>
              <w:noProof/>
            </w:rPr>
            <w:fldChar w:fldCharType="end"/>
          </w:r>
        </w:p>
        <w:p w14:paraId="69A2CEAA" w14:textId="77777777" w:rsidR="00AF6192" w:rsidRDefault="00AF6192">
          <w:pPr>
            <w:pStyle w:val="TOC1"/>
            <w:tabs>
              <w:tab w:val="left" w:pos="382"/>
              <w:tab w:val="right" w:leader="dot" w:pos="9054"/>
            </w:tabs>
            <w:rPr>
              <w:b w:val="0"/>
              <w:noProof/>
              <w:lang w:val="en-US" w:eastAsia="ja-JP"/>
            </w:rPr>
          </w:pPr>
          <w:r w:rsidRPr="00D1439D">
            <w:rPr>
              <w:noProof/>
              <w:lang w:val="en-GB"/>
            </w:rPr>
            <w:t>1</w:t>
          </w:r>
          <w:r>
            <w:rPr>
              <w:b w:val="0"/>
              <w:noProof/>
              <w:lang w:val="en-US" w:eastAsia="ja-JP"/>
            </w:rPr>
            <w:tab/>
          </w:r>
          <w:r w:rsidRPr="00D1439D">
            <w:rPr>
              <w:noProof/>
              <w:lang w:val="en-GB"/>
            </w:rPr>
            <w:t>Introduction</w:t>
          </w:r>
          <w:r>
            <w:rPr>
              <w:noProof/>
            </w:rPr>
            <w:tab/>
          </w:r>
          <w:r>
            <w:rPr>
              <w:noProof/>
            </w:rPr>
            <w:fldChar w:fldCharType="begin"/>
          </w:r>
          <w:r>
            <w:rPr>
              <w:noProof/>
            </w:rPr>
            <w:instrText xml:space="preserve"> PAGEREF _Toc324683036 \h </w:instrText>
          </w:r>
          <w:r>
            <w:rPr>
              <w:noProof/>
            </w:rPr>
          </w:r>
          <w:r>
            <w:rPr>
              <w:noProof/>
            </w:rPr>
            <w:fldChar w:fldCharType="separate"/>
          </w:r>
          <w:r>
            <w:rPr>
              <w:noProof/>
            </w:rPr>
            <w:t>9</w:t>
          </w:r>
          <w:r>
            <w:rPr>
              <w:noProof/>
            </w:rPr>
            <w:fldChar w:fldCharType="end"/>
          </w:r>
        </w:p>
        <w:p w14:paraId="25DF4207" w14:textId="77777777" w:rsidR="00AF6192" w:rsidRDefault="00AF6192">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_Toc324683037 \h </w:instrText>
          </w:r>
          <w:r>
            <w:rPr>
              <w:noProof/>
            </w:rPr>
          </w:r>
          <w:r>
            <w:rPr>
              <w:noProof/>
            </w:rPr>
            <w:fldChar w:fldCharType="separate"/>
          </w:r>
          <w:r>
            <w:rPr>
              <w:noProof/>
            </w:rPr>
            <w:t>9</w:t>
          </w:r>
          <w:r>
            <w:rPr>
              <w:noProof/>
            </w:rPr>
            <w:fldChar w:fldCharType="end"/>
          </w:r>
        </w:p>
        <w:p w14:paraId="00F4C590" w14:textId="77777777" w:rsidR="00AF6192" w:rsidRDefault="00AF6192">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_Toc324683038 \h </w:instrText>
          </w:r>
          <w:r>
            <w:rPr>
              <w:noProof/>
            </w:rPr>
          </w:r>
          <w:r>
            <w:rPr>
              <w:noProof/>
            </w:rPr>
            <w:fldChar w:fldCharType="separate"/>
          </w:r>
          <w:r>
            <w:rPr>
              <w:noProof/>
            </w:rPr>
            <w:t>9</w:t>
          </w:r>
          <w:r>
            <w:rPr>
              <w:noProof/>
            </w:rPr>
            <w:fldChar w:fldCharType="end"/>
          </w:r>
        </w:p>
        <w:p w14:paraId="494BCF92" w14:textId="77777777" w:rsidR="00AF6192" w:rsidRDefault="00AF6192">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_Toc324683039 \h </w:instrText>
          </w:r>
          <w:r>
            <w:rPr>
              <w:noProof/>
            </w:rPr>
          </w:r>
          <w:r>
            <w:rPr>
              <w:noProof/>
            </w:rPr>
            <w:fldChar w:fldCharType="separate"/>
          </w:r>
          <w:r>
            <w:rPr>
              <w:noProof/>
            </w:rPr>
            <w:t>10</w:t>
          </w:r>
          <w:r>
            <w:rPr>
              <w:noProof/>
            </w:rPr>
            <w:fldChar w:fldCharType="end"/>
          </w:r>
        </w:p>
        <w:p w14:paraId="7C66FEF6" w14:textId="77777777" w:rsidR="00AF6192" w:rsidRDefault="00AF6192">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_Toc324683040 \h </w:instrText>
          </w:r>
          <w:r>
            <w:rPr>
              <w:noProof/>
            </w:rPr>
          </w:r>
          <w:r>
            <w:rPr>
              <w:noProof/>
            </w:rPr>
            <w:fldChar w:fldCharType="separate"/>
          </w:r>
          <w:r>
            <w:rPr>
              <w:noProof/>
            </w:rPr>
            <w:t>11</w:t>
          </w:r>
          <w:r>
            <w:rPr>
              <w:noProof/>
            </w:rPr>
            <w:fldChar w:fldCharType="end"/>
          </w:r>
        </w:p>
        <w:p w14:paraId="16501064" w14:textId="77777777" w:rsidR="00AF6192" w:rsidRDefault="00AF6192">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_Toc324683041 \h </w:instrText>
          </w:r>
          <w:r>
            <w:rPr>
              <w:noProof/>
            </w:rPr>
          </w:r>
          <w:r>
            <w:rPr>
              <w:noProof/>
            </w:rPr>
            <w:fldChar w:fldCharType="separate"/>
          </w:r>
          <w:r>
            <w:rPr>
              <w:noProof/>
            </w:rPr>
            <w:t>11</w:t>
          </w:r>
          <w:r>
            <w:rPr>
              <w:noProof/>
            </w:rPr>
            <w:fldChar w:fldCharType="end"/>
          </w:r>
        </w:p>
        <w:p w14:paraId="18918AE5" w14:textId="77777777" w:rsidR="00AF6192" w:rsidRDefault="00AF6192">
          <w:pPr>
            <w:pStyle w:val="TOC1"/>
            <w:tabs>
              <w:tab w:val="left" w:pos="382"/>
              <w:tab w:val="right" w:leader="dot" w:pos="9054"/>
            </w:tabs>
            <w:rPr>
              <w:b w:val="0"/>
              <w:noProof/>
              <w:lang w:val="en-US" w:eastAsia="ja-JP"/>
            </w:rPr>
          </w:pPr>
          <w:r w:rsidRPr="00D1439D">
            <w:rPr>
              <w:noProof/>
              <w:lang w:val="en-GB"/>
            </w:rPr>
            <w:t>2</w:t>
          </w:r>
          <w:r>
            <w:rPr>
              <w:b w:val="0"/>
              <w:noProof/>
              <w:lang w:val="en-US" w:eastAsia="ja-JP"/>
            </w:rPr>
            <w:tab/>
          </w:r>
          <w:r w:rsidRPr="00D1439D">
            <w:rPr>
              <w:noProof/>
              <w:lang w:val="en-GB"/>
            </w:rPr>
            <w:t>Technical Background and Tools</w:t>
          </w:r>
          <w:r>
            <w:rPr>
              <w:noProof/>
            </w:rPr>
            <w:tab/>
          </w:r>
          <w:r>
            <w:rPr>
              <w:noProof/>
            </w:rPr>
            <w:fldChar w:fldCharType="begin"/>
          </w:r>
          <w:r>
            <w:rPr>
              <w:noProof/>
            </w:rPr>
            <w:instrText xml:space="preserve"> PAGEREF _Toc324683042 \h </w:instrText>
          </w:r>
          <w:r>
            <w:rPr>
              <w:noProof/>
            </w:rPr>
          </w:r>
          <w:r>
            <w:rPr>
              <w:noProof/>
            </w:rPr>
            <w:fldChar w:fldCharType="separate"/>
          </w:r>
          <w:r>
            <w:rPr>
              <w:noProof/>
            </w:rPr>
            <w:t>12</w:t>
          </w:r>
          <w:r>
            <w:rPr>
              <w:noProof/>
            </w:rPr>
            <w:fldChar w:fldCharType="end"/>
          </w:r>
        </w:p>
        <w:p w14:paraId="228A405F" w14:textId="77777777" w:rsidR="00AF6192" w:rsidRDefault="00AF6192">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_Toc324683043 \h </w:instrText>
          </w:r>
          <w:r>
            <w:rPr>
              <w:noProof/>
            </w:rPr>
          </w:r>
          <w:r>
            <w:rPr>
              <w:noProof/>
            </w:rPr>
            <w:fldChar w:fldCharType="separate"/>
          </w:r>
          <w:r>
            <w:rPr>
              <w:noProof/>
            </w:rPr>
            <w:t>12</w:t>
          </w:r>
          <w:r>
            <w:rPr>
              <w:noProof/>
            </w:rPr>
            <w:fldChar w:fldCharType="end"/>
          </w:r>
        </w:p>
        <w:p w14:paraId="2CD43370" w14:textId="77777777" w:rsidR="00AF6192" w:rsidRDefault="00AF6192">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_Toc324683044 \h </w:instrText>
          </w:r>
          <w:r>
            <w:rPr>
              <w:noProof/>
            </w:rPr>
          </w:r>
          <w:r>
            <w:rPr>
              <w:noProof/>
            </w:rPr>
            <w:fldChar w:fldCharType="separate"/>
          </w:r>
          <w:r>
            <w:rPr>
              <w:noProof/>
            </w:rPr>
            <w:t>12</w:t>
          </w:r>
          <w:r>
            <w:rPr>
              <w:noProof/>
            </w:rPr>
            <w:fldChar w:fldCharType="end"/>
          </w:r>
        </w:p>
        <w:p w14:paraId="63C608A2" w14:textId="77777777" w:rsidR="00AF6192" w:rsidRDefault="00AF6192">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_Toc324683045 \h </w:instrText>
          </w:r>
          <w:r>
            <w:rPr>
              <w:noProof/>
            </w:rPr>
          </w:r>
          <w:r>
            <w:rPr>
              <w:noProof/>
            </w:rPr>
            <w:fldChar w:fldCharType="separate"/>
          </w:r>
          <w:r>
            <w:rPr>
              <w:noProof/>
            </w:rPr>
            <w:t>12</w:t>
          </w:r>
          <w:r>
            <w:rPr>
              <w:noProof/>
            </w:rPr>
            <w:fldChar w:fldCharType="end"/>
          </w:r>
        </w:p>
        <w:p w14:paraId="3F460A7D" w14:textId="77777777" w:rsidR="00AF6192" w:rsidRDefault="00AF6192">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_Toc324683046 \h </w:instrText>
          </w:r>
          <w:r>
            <w:rPr>
              <w:noProof/>
            </w:rPr>
          </w:r>
          <w:r>
            <w:rPr>
              <w:noProof/>
            </w:rPr>
            <w:fldChar w:fldCharType="separate"/>
          </w:r>
          <w:r>
            <w:rPr>
              <w:noProof/>
            </w:rPr>
            <w:t>12</w:t>
          </w:r>
          <w:r>
            <w:rPr>
              <w:noProof/>
            </w:rPr>
            <w:fldChar w:fldCharType="end"/>
          </w:r>
        </w:p>
        <w:p w14:paraId="7D0D3CDE" w14:textId="77777777" w:rsidR="00AF6192" w:rsidRDefault="00AF6192">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_Toc324683047 \h </w:instrText>
          </w:r>
          <w:r>
            <w:rPr>
              <w:noProof/>
            </w:rPr>
          </w:r>
          <w:r>
            <w:rPr>
              <w:noProof/>
            </w:rPr>
            <w:fldChar w:fldCharType="separate"/>
          </w:r>
          <w:r>
            <w:rPr>
              <w:noProof/>
            </w:rPr>
            <w:t>13</w:t>
          </w:r>
          <w:r>
            <w:rPr>
              <w:noProof/>
            </w:rPr>
            <w:fldChar w:fldCharType="end"/>
          </w:r>
        </w:p>
        <w:p w14:paraId="7FE4FA38" w14:textId="77777777" w:rsidR="00AF6192" w:rsidRDefault="00AF6192">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_Toc324683048 \h </w:instrText>
          </w:r>
          <w:r>
            <w:rPr>
              <w:noProof/>
            </w:rPr>
          </w:r>
          <w:r>
            <w:rPr>
              <w:noProof/>
            </w:rPr>
            <w:fldChar w:fldCharType="separate"/>
          </w:r>
          <w:r>
            <w:rPr>
              <w:noProof/>
            </w:rPr>
            <w:t>13</w:t>
          </w:r>
          <w:r>
            <w:rPr>
              <w:noProof/>
            </w:rPr>
            <w:fldChar w:fldCharType="end"/>
          </w:r>
        </w:p>
        <w:p w14:paraId="0E603400" w14:textId="77777777" w:rsidR="00AF6192" w:rsidRDefault="00AF6192">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_Toc324683049 \h </w:instrText>
          </w:r>
          <w:r>
            <w:rPr>
              <w:noProof/>
            </w:rPr>
          </w:r>
          <w:r>
            <w:rPr>
              <w:noProof/>
            </w:rPr>
            <w:fldChar w:fldCharType="separate"/>
          </w:r>
          <w:r>
            <w:rPr>
              <w:noProof/>
            </w:rPr>
            <w:t>13</w:t>
          </w:r>
          <w:r>
            <w:rPr>
              <w:noProof/>
            </w:rPr>
            <w:fldChar w:fldCharType="end"/>
          </w:r>
        </w:p>
        <w:p w14:paraId="1BB7AF01" w14:textId="77777777" w:rsidR="00AF6192" w:rsidRDefault="00AF6192">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_Toc324683050 \h </w:instrText>
          </w:r>
          <w:r>
            <w:rPr>
              <w:noProof/>
            </w:rPr>
          </w:r>
          <w:r>
            <w:rPr>
              <w:noProof/>
            </w:rPr>
            <w:fldChar w:fldCharType="separate"/>
          </w:r>
          <w:r>
            <w:rPr>
              <w:noProof/>
            </w:rPr>
            <w:t>13</w:t>
          </w:r>
          <w:r>
            <w:rPr>
              <w:noProof/>
            </w:rPr>
            <w:fldChar w:fldCharType="end"/>
          </w:r>
        </w:p>
        <w:p w14:paraId="70C18C62" w14:textId="77777777" w:rsidR="00AF6192" w:rsidRDefault="00AF6192">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_Toc324683051 \h </w:instrText>
          </w:r>
          <w:r>
            <w:rPr>
              <w:noProof/>
            </w:rPr>
          </w:r>
          <w:r>
            <w:rPr>
              <w:noProof/>
            </w:rPr>
            <w:fldChar w:fldCharType="separate"/>
          </w:r>
          <w:r>
            <w:rPr>
              <w:noProof/>
            </w:rPr>
            <w:t>13</w:t>
          </w:r>
          <w:r>
            <w:rPr>
              <w:noProof/>
            </w:rPr>
            <w:fldChar w:fldCharType="end"/>
          </w:r>
        </w:p>
        <w:p w14:paraId="4C336F55" w14:textId="77777777" w:rsidR="00AF6192" w:rsidRDefault="00AF6192">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_Toc324683052 \h </w:instrText>
          </w:r>
          <w:r>
            <w:rPr>
              <w:noProof/>
            </w:rPr>
          </w:r>
          <w:r>
            <w:rPr>
              <w:noProof/>
            </w:rPr>
            <w:fldChar w:fldCharType="separate"/>
          </w:r>
          <w:r>
            <w:rPr>
              <w:noProof/>
            </w:rPr>
            <w:t>14</w:t>
          </w:r>
          <w:r>
            <w:rPr>
              <w:noProof/>
            </w:rPr>
            <w:fldChar w:fldCharType="end"/>
          </w:r>
        </w:p>
        <w:p w14:paraId="6C42E0B9" w14:textId="77777777" w:rsidR="00AF6192" w:rsidRDefault="00AF6192">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_Toc324683053 \h </w:instrText>
          </w:r>
          <w:r>
            <w:rPr>
              <w:noProof/>
            </w:rPr>
          </w:r>
          <w:r>
            <w:rPr>
              <w:noProof/>
            </w:rPr>
            <w:fldChar w:fldCharType="separate"/>
          </w:r>
          <w:r>
            <w:rPr>
              <w:noProof/>
            </w:rPr>
            <w:t>14</w:t>
          </w:r>
          <w:r>
            <w:rPr>
              <w:noProof/>
            </w:rPr>
            <w:fldChar w:fldCharType="end"/>
          </w:r>
        </w:p>
        <w:p w14:paraId="5CB41909" w14:textId="77777777" w:rsidR="00AF6192" w:rsidRDefault="00AF6192">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_Toc324683054 \h </w:instrText>
          </w:r>
          <w:r>
            <w:rPr>
              <w:noProof/>
            </w:rPr>
          </w:r>
          <w:r>
            <w:rPr>
              <w:noProof/>
            </w:rPr>
            <w:fldChar w:fldCharType="separate"/>
          </w:r>
          <w:r>
            <w:rPr>
              <w:noProof/>
            </w:rPr>
            <w:t>15</w:t>
          </w:r>
          <w:r>
            <w:rPr>
              <w:noProof/>
            </w:rPr>
            <w:fldChar w:fldCharType="end"/>
          </w:r>
        </w:p>
        <w:p w14:paraId="0431439E" w14:textId="77777777" w:rsidR="00AF6192" w:rsidRDefault="00AF6192">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_Toc324683055 \h </w:instrText>
          </w:r>
          <w:r>
            <w:rPr>
              <w:noProof/>
            </w:rPr>
          </w:r>
          <w:r>
            <w:rPr>
              <w:noProof/>
            </w:rPr>
            <w:fldChar w:fldCharType="separate"/>
          </w:r>
          <w:r>
            <w:rPr>
              <w:noProof/>
            </w:rPr>
            <w:t>15</w:t>
          </w:r>
          <w:r>
            <w:rPr>
              <w:noProof/>
            </w:rPr>
            <w:fldChar w:fldCharType="end"/>
          </w:r>
        </w:p>
        <w:p w14:paraId="70FBB39A" w14:textId="77777777" w:rsidR="00AF6192" w:rsidRDefault="00AF6192">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_Toc324683056 \h </w:instrText>
          </w:r>
          <w:r>
            <w:rPr>
              <w:noProof/>
            </w:rPr>
          </w:r>
          <w:r>
            <w:rPr>
              <w:noProof/>
            </w:rPr>
            <w:fldChar w:fldCharType="separate"/>
          </w:r>
          <w:r>
            <w:rPr>
              <w:noProof/>
            </w:rPr>
            <w:t>15</w:t>
          </w:r>
          <w:r>
            <w:rPr>
              <w:noProof/>
            </w:rPr>
            <w:fldChar w:fldCharType="end"/>
          </w:r>
        </w:p>
        <w:p w14:paraId="0326056C"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2.14.1</w:t>
          </w:r>
          <w:r>
            <w:rPr>
              <w:noProof/>
              <w:sz w:val="24"/>
              <w:szCs w:val="24"/>
              <w:lang w:val="en-US" w:eastAsia="ja-JP"/>
            </w:rPr>
            <w:tab/>
          </w:r>
          <w:r w:rsidRPr="00D1439D">
            <w:rPr>
              <w:noProof/>
              <w:lang w:val="en-GB"/>
            </w:rPr>
            <w:t>SimpleTxt</w:t>
          </w:r>
          <w:r>
            <w:rPr>
              <w:noProof/>
            </w:rPr>
            <w:tab/>
          </w:r>
          <w:r>
            <w:rPr>
              <w:noProof/>
            </w:rPr>
            <w:fldChar w:fldCharType="begin"/>
          </w:r>
          <w:r>
            <w:rPr>
              <w:noProof/>
            </w:rPr>
            <w:instrText xml:space="preserve"> PAGEREF _Toc324683057 \h </w:instrText>
          </w:r>
          <w:r>
            <w:rPr>
              <w:noProof/>
            </w:rPr>
          </w:r>
          <w:r>
            <w:rPr>
              <w:noProof/>
            </w:rPr>
            <w:fldChar w:fldCharType="separate"/>
          </w:r>
          <w:r>
            <w:rPr>
              <w:noProof/>
            </w:rPr>
            <w:t>15</w:t>
          </w:r>
          <w:r>
            <w:rPr>
              <w:noProof/>
            </w:rPr>
            <w:fldChar w:fldCharType="end"/>
          </w:r>
        </w:p>
        <w:p w14:paraId="64AAB80E"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2.14.2</w:t>
          </w:r>
          <w:r>
            <w:rPr>
              <w:noProof/>
              <w:sz w:val="24"/>
              <w:szCs w:val="24"/>
              <w:lang w:val="en-US" w:eastAsia="ja-JP"/>
            </w:rPr>
            <w:tab/>
          </w:r>
          <w:r w:rsidRPr="00D1439D">
            <w:rPr>
              <w:noProof/>
              <w:lang w:val="en-GB"/>
            </w:rPr>
            <w:t>Overview GUI</w:t>
          </w:r>
          <w:r>
            <w:rPr>
              <w:noProof/>
            </w:rPr>
            <w:tab/>
          </w:r>
          <w:r>
            <w:rPr>
              <w:noProof/>
            </w:rPr>
            <w:fldChar w:fldCharType="begin"/>
          </w:r>
          <w:r>
            <w:rPr>
              <w:noProof/>
            </w:rPr>
            <w:instrText xml:space="preserve"> PAGEREF _Toc324683058 \h </w:instrText>
          </w:r>
          <w:r>
            <w:rPr>
              <w:noProof/>
            </w:rPr>
          </w:r>
          <w:r>
            <w:rPr>
              <w:noProof/>
            </w:rPr>
            <w:fldChar w:fldCharType="separate"/>
          </w:r>
          <w:r>
            <w:rPr>
              <w:noProof/>
            </w:rPr>
            <w:t>15</w:t>
          </w:r>
          <w:r>
            <w:rPr>
              <w:noProof/>
            </w:rPr>
            <w:fldChar w:fldCharType="end"/>
          </w:r>
        </w:p>
        <w:p w14:paraId="0463D74B"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2.14.3</w:t>
          </w:r>
          <w:r>
            <w:rPr>
              <w:noProof/>
              <w:sz w:val="24"/>
              <w:szCs w:val="24"/>
              <w:lang w:val="en-US" w:eastAsia="ja-JP"/>
            </w:rPr>
            <w:tab/>
          </w:r>
          <w:r w:rsidRPr="00D1439D">
            <w:rPr>
              <w:noProof/>
              <w:lang w:val="en-GB"/>
            </w:rPr>
            <w:t>Logger</w:t>
          </w:r>
          <w:r>
            <w:rPr>
              <w:noProof/>
            </w:rPr>
            <w:tab/>
          </w:r>
          <w:r>
            <w:rPr>
              <w:noProof/>
            </w:rPr>
            <w:fldChar w:fldCharType="begin"/>
          </w:r>
          <w:r>
            <w:rPr>
              <w:noProof/>
            </w:rPr>
            <w:instrText xml:space="preserve"> PAGEREF _Toc324683059 \h </w:instrText>
          </w:r>
          <w:r>
            <w:rPr>
              <w:noProof/>
            </w:rPr>
          </w:r>
          <w:r>
            <w:rPr>
              <w:noProof/>
            </w:rPr>
            <w:fldChar w:fldCharType="separate"/>
          </w:r>
          <w:r>
            <w:rPr>
              <w:noProof/>
            </w:rPr>
            <w:t>15</w:t>
          </w:r>
          <w:r>
            <w:rPr>
              <w:noProof/>
            </w:rPr>
            <w:fldChar w:fldCharType="end"/>
          </w:r>
        </w:p>
        <w:p w14:paraId="05471970"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2.14.4</w:t>
          </w:r>
          <w:r>
            <w:rPr>
              <w:noProof/>
              <w:sz w:val="24"/>
              <w:szCs w:val="24"/>
              <w:lang w:val="en-US" w:eastAsia="ja-JP"/>
            </w:rPr>
            <w:tab/>
          </w:r>
          <w:r w:rsidRPr="00D1439D">
            <w:rPr>
              <w:noProof/>
              <w:lang w:val="en-GB"/>
            </w:rPr>
            <w:t>File Adder</w:t>
          </w:r>
          <w:r>
            <w:rPr>
              <w:noProof/>
            </w:rPr>
            <w:tab/>
          </w:r>
          <w:r>
            <w:rPr>
              <w:noProof/>
            </w:rPr>
            <w:fldChar w:fldCharType="begin"/>
          </w:r>
          <w:r>
            <w:rPr>
              <w:noProof/>
            </w:rPr>
            <w:instrText xml:space="preserve"> PAGEREF _Toc324683060 \h </w:instrText>
          </w:r>
          <w:r>
            <w:rPr>
              <w:noProof/>
            </w:rPr>
          </w:r>
          <w:r>
            <w:rPr>
              <w:noProof/>
            </w:rPr>
            <w:fldChar w:fldCharType="separate"/>
          </w:r>
          <w:r>
            <w:rPr>
              <w:noProof/>
            </w:rPr>
            <w:t>16</w:t>
          </w:r>
          <w:r>
            <w:rPr>
              <w:noProof/>
            </w:rPr>
            <w:fldChar w:fldCharType="end"/>
          </w:r>
        </w:p>
        <w:p w14:paraId="13A79237"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2.14.5</w:t>
          </w:r>
          <w:r>
            <w:rPr>
              <w:noProof/>
              <w:sz w:val="24"/>
              <w:szCs w:val="24"/>
              <w:lang w:val="en-US" w:eastAsia="ja-JP"/>
            </w:rPr>
            <w:tab/>
          </w:r>
          <w:r w:rsidRPr="00D1439D">
            <w:rPr>
              <w:noProof/>
              <w:lang w:val="en-GB"/>
            </w:rPr>
            <w:t>The Application List Creator</w:t>
          </w:r>
          <w:r>
            <w:rPr>
              <w:noProof/>
            </w:rPr>
            <w:tab/>
          </w:r>
          <w:r>
            <w:rPr>
              <w:noProof/>
            </w:rPr>
            <w:fldChar w:fldCharType="begin"/>
          </w:r>
          <w:r>
            <w:rPr>
              <w:noProof/>
            </w:rPr>
            <w:instrText xml:space="preserve"> PAGEREF _Toc324683061 \h </w:instrText>
          </w:r>
          <w:r>
            <w:rPr>
              <w:noProof/>
            </w:rPr>
          </w:r>
          <w:r>
            <w:rPr>
              <w:noProof/>
            </w:rPr>
            <w:fldChar w:fldCharType="separate"/>
          </w:r>
          <w:r>
            <w:rPr>
              <w:noProof/>
            </w:rPr>
            <w:t>16</w:t>
          </w:r>
          <w:r>
            <w:rPr>
              <w:noProof/>
            </w:rPr>
            <w:fldChar w:fldCharType="end"/>
          </w:r>
        </w:p>
        <w:p w14:paraId="1EA1081F" w14:textId="77777777" w:rsidR="00AF6192" w:rsidRDefault="00AF6192">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_Toc324683062 \h </w:instrText>
          </w:r>
          <w:r>
            <w:rPr>
              <w:noProof/>
            </w:rPr>
          </w:r>
          <w:r>
            <w:rPr>
              <w:noProof/>
            </w:rPr>
            <w:fldChar w:fldCharType="separate"/>
          </w:r>
          <w:r>
            <w:rPr>
              <w:noProof/>
            </w:rPr>
            <w:t>16</w:t>
          </w:r>
          <w:r>
            <w:rPr>
              <w:noProof/>
            </w:rPr>
            <w:fldChar w:fldCharType="end"/>
          </w:r>
        </w:p>
        <w:p w14:paraId="22C15352"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2.15.1</w:t>
          </w:r>
          <w:r>
            <w:rPr>
              <w:noProof/>
              <w:sz w:val="24"/>
              <w:szCs w:val="24"/>
              <w:lang w:val="en-US" w:eastAsia="ja-JP"/>
            </w:rPr>
            <w:tab/>
          </w:r>
          <w:r w:rsidRPr="00D1439D">
            <w:rPr>
              <w:noProof/>
              <w:lang w:val="en-GB"/>
            </w:rPr>
            <w:t>Running the Prototype</w:t>
          </w:r>
          <w:r>
            <w:rPr>
              <w:noProof/>
            </w:rPr>
            <w:tab/>
          </w:r>
          <w:r>
            <w:rPr>
              <w:noProof/>
            </w:rPr>
            <w:fldChar w:fldCharType="begin"/>
          </w:r>
          <w:r>
            <w:rPr>
              <w:noProof/>
            </w:rPr>
            <w:instrText xml:space="preserve"> PAGEREF _Toc324683063 \h </w:instrText>
          </w:r>
          <w:r>
            <w:rPr>
              <w:noProof/>
            </w:rPr>
          </w:r>
          <w:r>
            <w:rPr>
              <w:noProof/>
            </w:rPr>
            <w:fldChar w:fldCharType="separate"/>
          </w:r>
          <w:r>
            <w:rPr>
              <w:noProof/>
            </w:rPr>
            <w:t>16</w:t>
          </w:r>
          <w:r>
            <w:rPr>
              <w:noProof/>
            </w:rPr>
            <w:fldChar w:fldCharType="end"/>
          </w:r>
        </w:p>
        <w:p w14:paraId="6DA64442" w14:textId="77777777" w:rsidR="00AF6192" w:rsidRDefault="00AF6192">
          <w:pPr>
            <w:pStyle w:val="TOC3"/>
            <w:tabs>
              <w:tab w:val="left" w:pos="1298"/>
              <w:tab w:val="right" w:leader="dot" w:pos="9054"/>
            </w:tabs>
            <w:rPr>
              <w:noProof/>
              <w:sz w:val="24"/>
              <w:szCs w:val="24"/>
              <w:lang w:val="en-US" w:eastAsia="ja-JP"/>
            </w:rPr>
          </w:pPr>
          <w:r w:rsidRPr="00D1439D">
            <w:rPr>
              <w:noProof/>
              <w:lang w:val="en-GB"/>
            </w:rPr>
            <w:t>2.15.2</w:t>
          </w:r>
          <w:r>
            <w:rPr>
              <w:noProof/>
              <w:sz w:val="24"/>
              <w:szCs w:val="24"/>
              <w:lang w:val="en-US" w:eastAsia="ja-JP"/>
            </w:rPr>
            <w:tab/>
          </w:r>
          <w:r w:rsidRPr="00D1439D">
            <w:rPr>
              <w:noProof/>
              <w:lang w:val="en-GB"/>
            </w:rPr>
            <w:t>Building and Cleaning</w:t>
          </w:r>
          <w:r>
            <w:rPr>
              <w:noProof/>
            </w:rPr>
            <w:tab/>
          </w:r>
          <w:r>
            <w:rPr>
              <w:noProof/>
            </w:rPr>
            <w:fldChar w:fldCharType="begin"/>
          </w:r>
          <w:r>
            <w:rPr>
              <w:noProof/>
            </w:rPr>
            <w:instrText xml:space="preserve"> PAGEREF _Toc324683064 \h </w:instrText>
          </w:r>
          <w:r>
            <w:rPr>
              <w:noProof/>
            </w:rPr>
          </w:r>
          <w:r>
            <w:rPr>
              <w:noProof/>
            </w:rPr>
            <w:fldChar w:fldCharType="separate"/>
          </w:r>
          <w:r>
            <w:rPr>
              <w:noProof/>
            </w:rPr>
            <w:t>16</w:t>
          </w:r>
          <w:r>
            <w:rPr>
              <w:noProof/>
            </w:rPr>
            <w:fldChar w:fldCharType="end"/>
          </w:r>
        </w:p>
        <w:p w14:paraId="1E957F28" w14:textId="77777777" w:rsidR="00AF6192" w:rsidRDefault="00AF6192">
          <w:pPr>
            <w:pStyle w:val="TOC1"/>
            <w:tabs>
              <w:tab w:val="left" w:pos="382"/>
              <w:tab w:val="right" w:leader="dot" w:pos="9054"/>
            </w:tabs>
            <w:rPr>
              <w:b w:val="0"/>
              <w:noProof/>
              <w:lang w:val="en-US" w:eastAsia="ja-JP"/>
            </w:rPr>
          </w:pPr>
          <w:r w:rsidRPr="00D1439D">
            <w:rPr>
              <w:noProof/>
              <w:lang w:val="en-GB"/>
            </w:rPr>
            <w:t>3</w:t>
          </w:r>
          <w:r>
            <w:rPr>
              <w:b w:val="0"/>
              <w:noProof/>
              <w:lang w:val="en-US" w:eastAsia="ja-JP"/>
            </w:rPr>
            <w:tab/>
          </w:r>
          <w:r w:rsidRPr="00D1439D">
            <w:rPr>
              <w:noProof/>
              <w:lang w:val="en-GB"/>
            </w:rPr>
            <w:t>Approach and Implementation</w:t>
          </w:r>
          <w:r>
            <w:rPr>
              <w:noProof/>
            </w:rPr>
            <w:tab/>
          </w:r>
          <w:r>
            <w:rPr>
              <w:noProof/>
            </w:rPr>
            <w:fldChar w:fldCharType="begin"/>
          </w:r>
          <w:r>
            <w:rPr>
              <w:noProof/>
            </w:rPr>
            <w:instrText xml:space="preserve"> PAGEREF _Toc324683065 \h </w:instrText>
          </w:r>
          <w:r>
            <w:rPr>
              <w:noProof/>
            </w:rPr>
          </w:r>
          <w:r>
            <w:rPr>
              <w:noProof/>
            </w:rPr>
            <w:fldChar w:fldCharType="separate"/>
          </w:r>
          <w:r>
            <w:rPr>
              <w:noProof/>
            </w:rPr>
            <w:t>17</w:t>
          </w:r>
          <w:r>
            <w:rPr>
              <w:noProof/>
            </w:rPr>
            <w:fldChar w:fldCharType="end"/>
          </w:r>
        </w:p>
        <w:p w14:paraId="683BD9A7" w14:textId="77777777" w:rsidR="00AF6192" w:rsidRDefault="00AF6192">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_Toc324683066 \h </w:instrText>
          </w:r>
          <w:r>
            <w:rPr>
              <w:noProof/>
            </w:rPr>
          </w:r>
          <w:r>
            <w:rPr>
              <w:noProof/>
            </w:rPr>
            <w:fldChar w:fldCharType="separate"/>
          </w:r>
          <w:r>
            <w:rPr>
              <w:noProof/>
            </w:rPr>
            <w:t>17</w:t>
          </w:r>
          <w:r>
            <w:rPr>
              <w:noProof/>
            </w:rPr>
            <w:fldChar w:fldCharType="end"/>
          </w:r>
        </w:p>
        <w:p w14:paraId="5B19B761" w14:textId="77777777" w:rsidR="00AF6192" w:rsidRDefault="00AF6192">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_Toc324683067 \h </w:instrText>
          </w:r>
          <w:r>
            <w:rPr>
              <w:noProof/>
            </w:rPr>
          </w:r>
          <w:r>
            <w:rPr>
              <w:noProof/>
            </w:rPr>
            <w:fldChar w:fldCharType="separate"/>
          </w:r>
          <w:r>
            <w:rPr>
              <w:noProof/>
            </w:rPr>
            <w:t>17</w:t>
          </w:r>
          <w:r>
            <w:rPr>
              <w:noProof/>
            </w:rPr>
            <w:fldChar w:fldCharType="end"/>
          </w:r>
        </w:p>
        <w:p w14:paraId="049CEAAB" w14:textId="77777777" w:rsidR="00AF6192" w:rsidRDefault="00AF6192">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_Toc324683068 \h </w:instrText>
          </w:r>
          <w:r>
            <w:rPr>
              <w:noProof/>
            </w:rPr>
          </w:r>
          <w:r>
            <w:rPr>
              <w:noProof/>
            </w:rPr>
            <w:fldChar w:fldCharType="separate"/>
          </w:r>
          <w:r>
            <w:rPr>
              <w:noProof/>
            </w:rPr>
            <w:t>19</w:t>
          </w:r>
          <w:r>
            <w:rPr>
              <w:noProof/>
            </w:rPr>
            <w:fldChar w:fldCharType="end"/>
          </w:r>
        </w:p>
        <w:p w14:paraId="12E36137" w14:textId="77777777" w:rsidR="00AF6192" w:rsidRDefault="00AF6192">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_Toc324683069 \h </w:instrText>
          </w:r>
          <w:r>
            <w:rPr>
              <w:noProof/>
            </w:rPr>
          </w:r>
          <w:r>
            <w:rPr>
              <w:noProof/>
            </w:rPr>
            <w:fldChar w:fldCharType="separate"/>
          </w:r>
          <w:r>
            <w:rPr>
              <w:noProof/>
            </w:rPr>
            <w:t>20</w:t>
          </w:r>
          <w:r>
            <w:rPr>
              <w:noProof/>
            </w:rPr>
            <w:fldChar w:fldCharType="end"/>
          </w:r>
        </w:p>
        <w:p w14:paraId="38152C36"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3.4.1</w:t>
          </w:r>
          <w:r>
            <w:rPr>
              <w:noProof/>
              <w:sz w:val="24"/>
              <w:szCs w:val="24"/>
              <w:lang w:val="en-US" w:eastAsia="ja-JP"/>
            </w:rPr>
            <w:tab/>
          </w:r>
          <w:r w:rsidRPr="00D1439D">
            <w:rPr>
              <w:noProof/>
              <w:lang w:val="en-GB"/>
            </w:rPr>
            <w:t>Implementation of the Daemons Core</w:t>
          </w:r>
          <w:r>
            <w:rPr>
              <w:noProof/>
            </w:rPr>
            <w:tab/>
          </w:r>
          <w:r>
            <w:rPr>
              <w:noProof/>
            </w:rPr>
            <w:fldChar w:fldCharType="begin"/>
          </w:r>
          <w:r>
            <w:rPr>
              <w:noProof/>
            </w:rPr>
            <w:instrText xml:space="preserve"> PAGEREF _Toc324683070 \h </w:instrText>
          </w:r>
          <w:r>
            <w:rPr>
              <w:noProof/>
            </w:rPr>
          </w:r>
          <w:r>
            <w:rPr>
              <w:noProof/>
            </w:rPr>
            <w:fldChar w:fldCharType="separate"/>
          </w:r>
          <w:r>
            <w:rPr>
              <w:noProof/>
            </w:rPr>
            <w:t>21</w:t>
          </w:r>
          <w:r>
            <w:rPr>
              <w:noProof/>
            </w:rPr>
            <w:fldChar w:fldCharType="end"/>
          </w:r>
        </w:p>
        <w:p w14:paraId="1F4DD40F"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3.4.2</w:t>
          </w:r>
          <w:r>
            <w:rPr>
              <w:noProof/>
              <w:sz w:val="24"/>
              <w:szCs w:val="24"/>
              <w:lang w:val="en-US" w:eastAsia="ja-JP"/>
            </w:rPr>
            <w:tab/>
          </w:r>
          <w:r w:rsidRPr="00D1439D">
            <w:rPr>
              <w:noProof/>
              <w:lang w:val="en-GB"/>
            </w:rPr>
            <w:t>Implementation of a Single System View of Files</w:t>
          </w:r>
          <w:r>
            <w:rPr>
              <w:noProof/>
            </w:rPr>
            <w:tab/>
          </w:r>
          <w:r>
            <w:rPr>
              <w:noProof/>
            </w:rPr>
            <w:fldChar w:fldCharType="begin"/>
          </w:r>
          <w:r>
            <w:rPr>
              <w:noProof/>
            </w:rPr>
            <w:instrText xml:space="preserve"> PAGEREF _Toc324683071 \h </w:instrText>
          </w:r>
          <w:r>
            <w:rPr>
              <w:noProof/>
            </w:rPr>
          </w:r>
          <w:r>
            <w:rPr>
              <w:noProof/>
            </w:rPr>
            <w:fldChar w:fldCharType="separate"/>
          </w:r>
          <w:r>
            <w:rPr>
              <w:noProof/>
            </w:rPr>
            <w:t>22</w:t>
          </w:r>
          <w:r>
            <w:rPr>
              <w:noProof/>
            </w:rPr>
            <w:fldChar w:fldCharType="end"/>
          </w:r>
        </w:p>
        <w:p w14:paraId="07CCFF05"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3.4.3</w:t>
          </w:r>
          <w:r>
            <w:rPr>
              <w:noProof/>
              <w:sz w:val="24"/>
              <w:szCs w:val="24"/>
              <w:lang w:val="en-US" w:eastAsia="ja-JP"/>
            </w:rPr>
            <w:tab/>
          </w:r>
          <w:r w:rsidRPr="00D1439D">
            <w:rPr>
              <w:noProof/>
              <w:lang w:val="en-GB"/>
            </w:rPr>
            <w:t>Implementation of a Single System View of Applications</w:t>
          </w:r>
          <w:r>
            <w:rPr>
              <w:noProof/>
            </w:rPr>
            <w:tab/>
          </w:r>
          <w:r>
            <w:rPr>
              <w:noProof/>
            </w:rPr>
            <w:fldChar w:fldCharType="begin"/>
          </w:r>
          <w:r>
            <w:rPr>
              <w:noProof/>
            </w:rPr>
            <w:instrText xml:space="preserve"> PAGEREF _Toc324683072 \h </w:instrText>
          </w:r>
          <w:r>
            <w:rPr>
              <w:noProof/>
            </w:rPr>
          </w:r>
          <w:r>
            <w:rPr>
              <w:noProof/>
            </w:rPr>
            <w:fldChar w:fldCharType="separate"/>
          </w:r>
          <w:r>
            <w:rPr>
              <w:noProof/>
            </w:rPr>
            <w:t>23</w:t>
          </w:r>
          <w:r>
            <w:rPr>
              <w:noProof/>
            </w:rPr>
            <w:fldChar w:fldCharType="end"/>
          </w:r>
        </w:p>
        <w:p w14:paraId="5E6025CD"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3.4.4</w:t>
          </w:r>
          <w:r>
            <w:rPr>
              <w:noProof/>
              <w:sz w:val="24"/>
              <w:szCs w:val="24"/>
              <w:lang w:val="en-US" w:eastAsia="ja-JP"/>
            </w:rPr>
            <w:tab/>
          </w:r>
          <w:r w:rsidRPr="00D1439D">
            <w:rPr>
              <w:noProof/>
              <w:lang w:val="en-GB"/>
            </w:rPr>
            <w:t>Implementation of Remote File Access</w:t>
          </w:r>
          <w:r>
            <w:rPr>
              <w:noProof/>
            </w:rPr>
            <w:tab/>
          </w:r>
          <w:r>
            <w:rPr>
              <w:noProof/>
            </w:rPr>
            <w:fldChar w:fldCharType="begin"/>
          </w:r>
          <w:r>
            <w:rPr>
              <w:noProof/>
            </w:rPr>
            <w:instrText xml:space="preserve"> PAGEREF _Toc324683073 \h </w:instrText>
          </w:r>
          <w:r>
            <w:rPr>
              <w:noProof/>
            </w:rPr>
          </w:r>
          <w:r>
            <w:rPr>
              <w:noProof/>
            </w:rPr>
            <w:fldChar w:fldCharType="separate"/>
          </w:r>
          <w:r>
            <w:rPr>
              <w:noProof/>
            </w:rPr>
            <w:t>25</w:t>
          </w:r>
          <w:r>
            <w:rPr>
              <w:noProof/>
            </w:rPr>
            <w:fldChar w:fldCharType="end"/>
          </w:r>
        </w:p>
        <w:p w14:paraId="29971226"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3.4.5</w:t>
          </w:r>
          <w:r>
            <w:rPr>
              <w:noProof/>
              <w:sz w:val="24"/>
              <w:szCs w:val="24"/>
              <w:lang w:val="en-US" w:eastAsia="ja-JP"/>
            </w:rPr>
            <w:tab/>
          </w:r>
          <w:r w:rsidRPr="00D1439D">
            <w:rPr>
              <w:noProof/>
              <w:lang w:val="en-GB"/>
            </w:rPr>
            <w:t>Implementation of the Coordinator and Coordinator Election</w:t>
          </w:r>
          <w:r>
            <w:rPr>
              <w:noProof/>
            </w:rPr>
            <w:tab/>
          </w:r>
          <w:r>
            <w:rPr>
              <w:noProof/>
            </w:rPr>
            <w:fldChar w:fldCharType="begin"/>
          </w:r>
          <w:r>
            <w:rPr>
              <w:noProof/>
            </w:rPr>
            <w:instrText xml:space="preserve"> PAGEREF _Toc324683074 \h </w:instrText>
          </w:r>
          <w:r>
            <w:rPr>
              <w:noProof/>
            </w:rPr>
          </w:r>
          <w:r>
            <w:rPr>
              <w:noProof/>
            </w:rPr>
            <w:fldChar w:fldCharType="separate"/>
          </w:r>
          <w:r>
            <w:rPr>
              <w:noProof/>
            </w:rPr>
            <w:t>26</w:t>
          </w:r>
          <w:r>
            <w:rPr>
              <w:noProof/>
            </w:rPr>
            <w:fldChar w:fldCharType="end"/>
          </w:r>
        </w:p>
        <w:p w14:paraId="23A00C21"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3.4.6</w:t>
          </w:r>
          <w:r>
            <w:rPr>
              <w:noProof/>
              <w:sz w:val="24"/>
              <w:szCs w:val="24"/>
              <w:lang w:val="en-US" w:eastAsia="ja-JP"/>
            </w:rPr>
            <w:tab/>
          </w:r>
          <w:r w:rsidRPr="00D1439D">
            <w:rPr>
              <w:noProof/>
              <w:lang w:val="en-GB"/>
            </w:rPr>
            <w:t>Implementation of the Overview GUI</w:t>
          </w:r>
          <w:r>
            <w:rPr>
              <w:noProof/>
            </w:rPr>
            <w:tab/>
          </w:r>
          <w:r>
            <w:rPr>
              <w:noProof/>
            </w:rPr>
            <w:fldChar w:fldCharType="begin"/>
          </w:r>
          <w:r>
            <w:rPr>
              <w:noProof/>
            </w:rPr>
            <w:instrText xml:space="preserve"> PAGEREF _Toc324683075 \h </w:instrText>
          </w:r>
          <w:r>
            <w:rPr>
              <w:noProof/>
            </w:rPr>
          </w:r>
          <w:r>
            <w:rPr>
              <w:noProof/>
            </w:rPr>
            <w:fldChar w:fldCharType="separate"/>
          </w:r>
          <w:r>
            <w:rPr>
              <w:noProof/>
            </w:rPr>
            <w:t>27</w:t>
          </w:r>
          <w:r>
            <w:rPr>
              <w:noProof/>
            </w:rPr>
            <w:fldChar w:fldCharType="end"/>
          </w:r>
        </w:p>
        <w:p w14:paraId="4DFE1D09" w14:textId="77777777" w:rsidR="00AF6192" w:rsidRDefault="00AF6192">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_Toc324683076 \h </w:instrText>
          </w:r>
          <w:r>
            <w:rPr>
              <w:noProof/>
            </w:rPr>
          </w:r>
          <w:r>
            <w:rPr>
              <w:noProof/>
            </w:rPr>
            <w:fldChar w:fldCharType="separate"/>
          </w:r>
          <w:r>
            <w:rPr>
              <w:noProof/>
            </w:rPr>
            <w:t>27</w:t>
          </w:r>
          <w:r>
            <w:rPr>
              <w:noProof/>
            </w:rPr>
            <w:fldChar w:fldCharType="end"/>
          </w:r>
        </w:p>
        <w:p w14:paraId="28ACD450"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3.5.1</w:t>
          </w:r>
          <w:r>
            <w:rPr>
              <w:noProof/>
              <w:sz w:val="24"/>
              <w:szCs w:val="24"/>
              <w:lang w:val="en-US" w:eastAsia="ja-JP"/>
            </w:rPr>
            <w:tab/>
          </w:r>
          <w:r w:rsidRPr="00D1439D">
            <w:rPr>
              <w:noProof/>
              <w:lang w:val="en-GB"/>
            </w:rPr>
            <w:t>Implementation of the Logger</w:t>
          </w:r>
          <w:r>
            <w:rPr>
              <w:noProof/>
            </w:rPr>
            <w:tab/>
          </w:r>
          <w:r>
            <w:rPr>
              <w:noProof/>
            </w:rPr>
            <w:fldChar w:fldCharType="begin"/>
          </w:r>
          <w:r>
            <w:rPr>
              <w:noProof/>
            </w:rPr>
            <w:instrText xml:space="preserve"> PAGEREF _Toc324683077 \h </w:instrText>
          </w:r>
          <w:r>
            <w:rPr>
              <w:noProof/>
            </w:rPr>
          </w:r>
          <w:r>
            <w:rPr>
              <w:noProof/>
            </w:rPr>
            <w:fldChar w:fldCharType="separate"/>
          </w:r>
          <w:r>
            <w:rPr>
              <w:noProof/>
            </w:rPr>
            <w:t>27</w:t>
          </w:r>
          <w:r>
            <w:rPr>
              <w:noProof/>
            </w:rPr>
            <w:fldChar w:fldCharType="end"/>
          </w:r>
        </w:p>
        <w:p w14:paraId="0959C613"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3.5.2</w:t>
          </w:r>
          <w:r>
            <w:rPr>
              <w:noProof/>
              <w:sz w:val="24"/>
              <w:szCs w:val="24"/>
              <w:lang w:val="en-US" w:eastAsia="ja-JP"/>
            </w:rPr>
            <w:tab/>
          </w:r>
          <w:r w:rsidRPr="00D1439D">
            <w:rPr>
              <w:noProof/>
              <w:lang w:val="en-GB"/>
            </w:rPr>
            <w:t>Implementation of the File Adder</w:t>
          </w:r>
          <w:r>
            <w:rPr>
              <w:noProof/>
            </w:rPr>
            <w:tab/>
          </w:r>
          <w:r>
            <w:rPr>
              <w:noProof/>
            </w:rPr>
            <w:fldChar w:fldCharType="begin"/>
          </w:r>
          <w:r>
            <w:rPr>
              <w:noProof/>
            </w:rPr>
            <w:instrText xml:space="preserve"> PAGEREF _Toc324683078 \h </w:instrText>
          </w:r>
          <w:r>
            <w:rPr>
              <w:noProof/>
            </w:rPr>
          </w:r>
          <w:r>
            <w:rPr>
              <w:noProof/>
            </w:rPr>
            <w:fldChar w:fldCharType="separate"/>
          </w:r>
          <w:r>
            <w:rPr>
              <w:noProof/>
            </w:rPr>
            <w:t>28</w:t>
          </w:r>
          <w:r>
            <w:rPr>
              <w:noProof/>
            </w:rPr>
            <w:fldChar w:fldCharType="end"/>
          </w:r>
        </w:p>
        <w:p w14:paraId="5410858B" w14:textId="77777777" w:rsidR="00AF6192" w:rsidRDefault="00AF6192">
          <w:pPr>
            <w:pStyle w:val="TOC1"/>
            <w:tabs>
              <w:tab w:val="left" w:pos="382"/>
              <w:tab w:val="right" w:leader="dot" w:pos="9054"/>
            </w:tabs>
            <w:rPr>
              <w:b w:val="0"/>
              <w:noProof/>
              <w:lang w:val="en-US" w:eastAsia="ja-JP"/>
            </w:rPr>
          </w:pPr>
          <w:r w:rsidRPr="00D1439D">
            <w:rPr>
              <w:noProof/>
              <w:lang w:val="en-GB"/>
            </w:rPr>
            <w:t>4</w:t>
          </w:r>
          <w:r>
            <w:rPr>
              <w:b w:val="0"/>
              <w:noProof/>
              <w:lang w:val="en-US" w:eastAsia="ja-JP"/>
            </w:rPr>
            <w:tab/>
          </w:r>
          <w:r w:rsidRPr="00D1439D">
            <w:rPr>
              <w:noProof/>
              <w:lang w:val="en-GB"/>
            </w:rPr>
            <w:t>Experimentation and Evaluation</w:t>
          </w:r>
          <w:r>
            <w:rPr>
              <w:noProof/>
            </w:rPr>
            <w:tab/>
          </w:r>
          <w:r>
            <w:rPr>
              <w:noProof/>
            </w:rPr>
            <w:fldChar w:fldCharType="begin"/>
          </w:r>
          <w:r>
            <w:rPr>
              <w:noProof/>
            </w:rPr>
            <w:instrText xml:space="preserve"> PAGEREF _Toc324683079 \h </w:instrText>
          </w:r>
          <w:r>
            <w:rPr>
              <w:noProof/>
            </w:rPr>
          </w:r>
          <w:r>
            <w:rPr>
              <w:noProof/>
            </w:rPr>
            <w:fldChar w:fldCharType="separate"/>
          </w:r>
          <w:r>
            <w:rPr>
              <w:noProof/>
            </w:rPr>
            <w:t>29</w:t>
          </w:r>
          <w:r>
            <w:rPr>
              <w:noProof/>
            </w:rPr>
            <w:fldChar w:fldCharType="end"/>
          </w:r>
        </w:p>
        <w:p w14:paraId="18DFF9A5" w14:textId="77777777" w:rsidR="00AF6192" w:rsidRDefault="00AF6192">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_Toc324683080 \h </w:instrText>
          </w:r>
          <w:r>
            <w:rPr>
              <w:noProof/>
            </w:rPr>
          </w:r>
          <w:r>
            <w:rPr>
              <w:noProof/>
            </w:rPr>
            <w:fldChar w:fldCharType="separate"/>
          </w:r>
          <w:r>
            <w:rPr>
              <w:noProof/>
            </w:rPr>
            <w:t>29</w:t>
          </w:r>
          <w:r>
            <w:rPr>
              <w:noProof/>
            </w:rPr>
            <w:fldChar w:fldCharType="end"/>
          </w:r>
        </w:p>
        <w:p w14:paraId="6378E1BE" w14:textId="77777777" w:rsidR="00AF6192" w:rsidRDefault="00AF6192">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_Toc324683081 \h </w:instrText>
          </w:r>
          <w:r>
            <w:rPr>
              <w:noProof/>
            </w:rPr>
          </w:r>
          <w:r>
            <w:rPr>
              <w:noProof/>
            </w:rPr>
            <w:fldChar w:fldCharType="separate"/>
          </w:r>
          <w:r>
            <w:rPr>
              <w:noProof/>
            </w:rPr>
            <w:t>29</w:t>
          </w:r>
          <w:r>
            <w:rPr>
              <w:noProof/>
            </w:rPr>
            <w:fldChar w:fldCharType="end"/>
          </w:r>
        </w:p>
        <w:p w14:paraId="2F7915B5" w14:textId="77777777" w:rsidR="00AF6192" w:rsidRDefault="00AF6192">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_Toc324683082 \h </w:instrText>
          </w:r>
          <w:r>
            <w:rPr>
              <w:noProof/>
            </w:rPr>
          </w:r>
          <w:r>
            <w:rPr>
              <w:noProof/>
            </w:rPr>
            <w:fldChar w:fldCharType="separate"/>
          </w:r>
          <w:r>
            <w:rPr>
              <w:noProof/>
            </w:rPr>
            <w:t>30</w:t>
          </w:r>
          <w:r>
            <w:rPr>
              <w:noProof/>
            </w:rPr>
            <w:fldChar w:fldCharType="end"/>
          </w:r>
        </w:p>
        <w:p w14:paraId="534298DE" w14:textId="77777777" w:rsidR="00AF6192" w:rsidRDefault="00AF6192">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_Toc324683083 \h </w:instrText>
          </w:r>
          <w:r>
            <w:rPr>
              <w:noProof/>
            </w:rPr>
          </w:r>
          <w:r>
            <w:rPr>
              <w:noProof/>
            </w:rPr>
            <w:fldChar w:fldCharType="separate"/>
          </w:r>
          <w:r>
            <w:rPr>
              <w:noProof/>
            </w:rPr>
            <w:t>30</w:t>
          </w:r>
          <w:r>
            <w:rPr>
              <w:noProof/>
            </w:rPr>
            <w:fldChar w:fldCharType="end"/>
          </w:r>
        </w:p>
        <w:p w14:paraId="3CEF6DDE" w14:textId="77777777" w:rsidR="00AF6192" w:rsidRDefault="00AF6192">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_Toc324683084 \h </w:instrText>
          </w:r>
          <w:r>
            <w:rPr>
              <w:noProof/>
            </w:rPr>
          </w:r>
          <w:r>
            <w:rPr>
              <w:noProof/>
            </w:rPr>
            <w:fldChar w:fldCharType="separate"/>
          </w:r>
          <w:r>
            <w:rPr>
              <w:noProof/>
            </w:rPr>
            <w:t>33</w:t>
          </w:r>
          <w:r>
            <w:rPr>
              <w:noProof/>
            </w:rPr>
            <w:fldChar w:fldCharType="end"/>
          </w:r>
        </w:p>
        <w:p w14:paraId="4856A2BB"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4.5.1</w:t>
          </w:r>
          <w:r>
            <w:rPr>
              <w:noProof/>
              <w:sz w:val="24"/>
              <w:szCs w:val="24"/>
              <w:lang w:val="en-US" w:eastAsia="ja-JP"/>
            </w:rPr>
            <w:tab/>
          </w:r>
          <w:r w:rsidRPr="00D1439D">
            <w:rPr>
              <w:noProof/>
              <w:lang w:val="en-GB"/>
            </w:rPr>
            <w:t>Two Devices</w:t>
          </w:r>
          <w:r>
            <w:rPr>
              <w:noProof/>
            </w:rPr>
            <w:tab/>
          </w:r>
          <w:r>
            <w:rPr>
              <w:noProof/>
            </w:rPr>
            <w:fldChar w:fldCharType="begin"/>
          </w:r>
          <w:r>
            <w:rPr>
              <w:noProof/>
            </w:rPr>
            <w:instrText xml:space="preserve"> PAGEREF _Toc324683085 \h </w:instrText>
          </w:r>
          <w:r>
            <w:rPr>
              <w:noProof/>
            </w:rPr>
          </w:r>
          <w:r>
            <w:rPr>
              <w:noProof/>
            </w:rPr>
            <w:fldChar w:fldCharType="separate"/>
          </w:r>
          <w:r>
            <w:rPr>
              <w:noProof/>
            </w:rPr>
            <w:t>34</w:t>
          </w:r>
          <w:r>
            <w:rPr>
              <w:noProof/>
            </w:rPr>
            <w:fldChar w:fldCharType="end"/>
          </w:r>
        </w:p>
        <w:p w14:paraId="3EADCBE8" w14:textId="77777777" w:rsidR="00AF6192" w:rsidRDefault="00AF6192">
          <w:pPr>
            <w:pStyle w:val="TOC3"/>
            <w:tabs>
              <w:tab w:val="left" w:pos="1176"/>
              <w:tab w:val="right" w:leader="dot" w:pos="9054"/>
            </w:tabs>
            <w:rPr>
              <w:noProof/>
              <w:sz w:val="24"/>
              <w:szCs w:val="24"/>
              <w:lang w:val="en-US" w:eastAsia="ja-JP"/>
            </w:rPr>
          </w:pPr>
          <w:r w:rsidRPr="00D1439D">
            <w:rPr>
              <w:noProof/>
              <w:lang w:val="en-GB"/>
            </w:rPr>
            <w:t>4.5.2</w:t>
          </w:r>
          <w:r>
            <w:rPr>
              <w:noProof/>
              <w:sz w:val="24"/>
              <w:szCs w:val="24"/>
              <w:lang w:val="en-US" w:eastAsia="ja-JP"/>
            </w:rPr>
            <w:tab/>
          </w:r>
          <w:r w:rsidRPr="00D1439D">
            <w:rPr>
              <w:noProof/>
              <w:lang w:val="en-GB"/>
            </w:rPr>
            <w:t>Ten Devices</w:t>
          </w:r>
          <w:r>
            <w:rPr>
              <w:noProof/>
            </w:rPr>
            <w:tab/>
          </w:r>
          <w:r>
            <w:rPr>
              <w:noProof/>
            </w:rPr>
            <w:fldChar w:fldCharType="begin"/>
          </w:r>
          <w:r>
            <w:rPr>
              <w:noProof/>
            </w:rPr>
            <w:instrText xml:space="preserve"> PAGEREF _Toc324683086 \h </w:instrText>
          </w:r>
          <w:r>
            <w:rPr>
              <w:noProof/>
            </w:rPr>
          </w:r>
          <w:r>
            <w:rPr>
              <w:noProof/>
            </w:rPr>
            <w:fldChar w:fldCharType="separate"/>
          </w:r>
          <w:r>
            <w:rPr>
              <w:noProof/>
            </w:rPr>
            <w:t>50</w:t>
          </w:r>
          <w:r>
            <w:rPr>
              <w:noProof/>
            </w:rPr>
            <w:fldChar w:fldCharType="end"/>
          </w:r>
        </w:p>
        <w:p w14:paraId="2C74534E" w14:textId="77777777" w:rsidR="00AF6192" w:rsidRDefault="00AF6192">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_Toc324683087 \h </w:instrText>
          </w:r>
          <w:r>
            <w:rPr>
              <w:noProof/>
            </w:rPr>
          </w:r>
          <w:r>
            <w:rPr>
              <w:noProof/>
            </w:rPr>
            <w:fldChar w:fldCharType="separate"/>
          </w:r>
          <w:r>
            <w:rPr>
              <w:noProof/>
            </w:rPr>
            <w:t>63</w:t>
          </w:r>
          <w:r>
            <w:rPr>
              <w:noProof/>
            </w:rPr>
            <w:fldChar w:fldCharType="end"/>
          </w:r>
        </w:p>
        <w:p w14:paraId="05ACB0E1" w14:textId="77777777" w:rsidR="00AF6192" w:rsidRDefault="00AF6192">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_Toc324683088 \h </w:instrText>
          </w:r>
          <w:r>
            <w:rPr>
              <w:noProof/>
            </w:rPr>
          </w:r>
          <w:r>
            <w:rPr>
              <w:noProof/>
            </w:rPr>
            <w:fldChar w:fldCharType="separate"/>
          </w:r>
          <w:r>
            <w:rPr>
              <w:noProof/>
            </w:rPr>
            <w:t>64</w:t>
          </w:r>
          <w:r>
            <w:rPr>
              <w:noProof/>
            </w:rPr>
            <w:fldChar w:fldCharType="end"/>
          </w:r>
        </w:p>
        <w:p w14:paraId="4D0A5D89" w14:textId="77777777" w:rsidR="00AF6192" w:rsidRDefault="00AF6192">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_Toc324683089 \h </w:instrText>
          </w:r>
          <w:r>
            <w:rPr>
              <w:noProof/>
            </w:rPr>
          </w:r>
          <w:r>
            <w:rPr>
              <w:noProof/>
            </w:rPr>
            <w:fldChar w:fldCharType="separate"/>
          </w:r>
          <w:r>
            <w:rPr>
              <w:noProof/>
            </w:rPr>
            <w:t>66</w:t>
          </w:r>
          <w:r>
            <w:rPr>
              <w:noProof/>
            </w:rPr>
            <w:fldChar w:fldCharType="end"/>
          </w:r>
        </w:p>
        <w:p w14:paraId="21B33AA5" w14:textId="77777777" w:rsidR="00AF6192" w:rsidRDefault="00AF6192">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_Toc324683090 \h </w:instrText>
          </w:r>
          <w:r>
            <w:rPr>
              <w:noProof/>
            </w:rPr>
          </w:r>
          <w:r>
            <w:rPr>
              <w:noProof/>
            </w:rPr>
            <w:fldChar w:fldCharType="separate"/>
          </w:r>
          <w:r>
            <w:rPr>
              <w:noProof/>
            </w:rPr>
            <w:t>66</w:t>
          </w:r>
          <w:r>
            <w:rPr>
              <w:noProof/>
            </w:rPr>
            <w:fldChar w:fldCharType="end"/>
          </w:r>
        </w:p>
        <w:p w14:paraId="73DD98AA" w14:textId="77777777" w:rsidR="00AF6192" w:rsidRDefault="00AF6192">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_Toc324683091 \h </w:instrText>
          </w:r>
          <w:r>
            <w:rPr>
              <w:noProof/>
            </w:rPr>
          </w:r>
          <w:r>
            <w:rPr>
              <w:noProof/>
            </w:rPr>
            <w:fldChar w:fldCharType="separate"/>
          </w:r>
          <w:r>
            <w:rPr>
              <w:noProof/>
            </w:rPr>
            <w:t>68</w:t>
          </w:r>
          <w:r>
            <w:rPr>
              <w:noProof/>
            </w:rPr>
            <w:fldChar w:fldCharType="end"/>
          </w:r>
        </w:p>
        <w:p w14:paraId="1736B1F7" w14:textId="77777777" w:rsidR="00AF6192" w:rsidRDefault="00AF6192">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_Toc324683092 \h </w:instrText>
          </w:r>
          <w:r>
            <w:rPr>
              <w:noProof/>
            </w:rPr>
          </w:r>
          <w:r>
            <w:rPr>
              <w:noProof/>
            </w:rPr>
            <w:fldChar w:fldCharType="separate"/>
          </w:r>
          <w:r>
            <w:rPr>
              <w:noProof/>
            </w:rPr>
            <w:t>72</w:t>
          </w:r>
          <w:r>
            <w:rPr>
              <w:noProof/>
            </w:rPr>
            <w:fldChar w:fldCharType="end"/>
          </w:r>
        </w:p>
        <w:p w14:paraId="2855FC1E" w14:textId="77777777" w:rsidR="00AF6192" w:rsidRDefault="00AF6192">
          <w:pPr>
            <w:pStyle w:val="TOC1"/>
            <w:tabs>
              <w:tab w:val="left" w:pos="382"/>
              <w:tab w:val="right" w:leader="dot" w:pos="9054"/>
            </w:tabs>
            <w:rPr>
              <w:b w:val="0"/>
              <w:noProof/>
              <w:lang w:val="en-US" w:eastAsia="ja-JP"/>
            </w:rPr>
          </w:pPr>
          <w:r w:rsidRPr="00D1439D">
            <w:rPr>
              <w:noProof/>
              <w:lang w:val="en-GB"/>
            </w:rPr>
            <w:t>5</w:t>
          </w:r>
          <w:r>
            <w:rPr>
              <w:b w:val="0"/>
              <w:noProof/>
              <w:lang w:val="en-US" w:eastAsia="ja-JP"/>
            </w:rPr>
            <w:tab/>
          </w:r>
          <w:r w:rsidRPr="00D1439D">
            <w:rPr>
              <w:noProof/>
              <w:lang w:val="en-GB"/>
            </w:rPr>
            <w:t>Discussion</w:t>
          </w:r>
          <w:r>
            <w:rPr>
              <w:noProof/>
            </w:rPr>
            <w:tab/>
          </w:r>
          <w:r>
            <w:rPr>
              <w:noProof/>
            </w:rPr>
            <w:fldChar w:fldCharType="begin"/>
          </w:r>
          <w:r>
            <w:rPr>
              <w:noProof/>
            </w:rPr>
            <w:instrText xml:space="preserve"> PAGEREF _Toc324683093 \h </w:instrText>
          </w:r>
          <w:r>
            <w:rPr>
              <w:noProof/>
            </w:rPr>
          </w:r>
          <w:r>
            <w:rPr>
              <w:noProof/>
            </w:rPr>
            <w:fldChar w:fldCharType="separate"/>
          </w:r>
          <w:r>
            <w:rPr>
              <w:noProof/>
            </w:rPr>
            <w:t>75</w:t>
          </w:r>
          <w:r>
            <w:rPr>
              <w:noProof/>
            </w:rPr>
            <w:fldChar w:fldCharType="end"/>
          </w:r>
        </w:p>
        <w:p w14:paraId="05B5C4E6" w14:textId="77777777" w:rsidR="00AF6192" w:rsidRDefault="00AF6192">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_Toc324683094 \h </w:instrText>
          </w:r>
          <w:r>
            <w:rPr>
              <w:noProof/>
            </w:rPr>
          </w:r>
          <w:r>
            <w:rPr>
              <w:noProof/>
            </w:rPr>
            <w:fldChar w:fldCharType="separate"/>
          </w:r>
          <w:r>
            <w:rPr>
              <w:noProof/>
            </w:rPr>
            <w:t>75</w:t>
          </w:r>
          <w:r>
            <w:rPr>
              <w:noProof/>
            </w:rPr>
            <w:fldChar w:fldCharType="end"/>
          </w:r>
        </w:p>
        <w:p w14:paraId="294F4F4C" w14:textId="77777777" w:rsidR="00AF6192" w:rsidRDefault="00AF6192">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_Toc324683095 \h </w:instrText>
          </w:r>
          <w:r>
            <w:rPr>
              <w:noProof/>
            </w:rPr>
          </w:r>
          <w:r>
            <w:rPr>
              <w:noProof/>
            </w:rPr>
            <w:fldChar w:fldCharType="separate"/>
          </w:r>
          <w:r>
            <w:rPr>
              <w:noProof/>
            </w:rPr>
            <w:t>75</w:t>
          </w:r>
          <w:r>
            <w:rPr>
              <w:noProof/>
            </w:rPr>
            <w:fldChar w:fldCharType="end"/>
          </w:r>
        </w:p>
        <w:p w14:paraId="62A1E2BC" w14:textId="77777777" w:rsidR="00AF6192" w:rsidRDefault="00AF6192">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_Toc324683096 \h </w:instrText>
          </w:r>
          <w:r>
            <w:rPr>
              <w:noProof/>
            </w:rPr>
          </w:r>
          <w:r>
            <w:rPr>
              <w:noProof/>
            </w:rPr>
            <w:fldChar w:fldCharType="separate"/>
          </w:r>
          <w:r>
            <w:rPr>
              <w:noProof/>
            </w:rPr>
            <w:t>76</w:t>
          </w:r>
          <w:r>
            <w:rPr>
              <w:noProof/>
            </w:rPr>
            <w:fldChar w:fldCharType="end"/>
          </w:r>
        </w:p>
        <w:p w14:paraId="7784351D" w14:textId="77777777" w:rsidR="00AF6192" w:rsidRDefault="00AF6192">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_Toc324683097 \h </w:instrText>
          </w:r>
          <w:r>
            <w:rPr>
              <w:noProof/>
            </w:rPr>
          </w:r>
          <w:r>
            <w:rPr>
              <w:noProof/>
            </w:rPr>
            <w:fldChar w:fldCharType="separate"/>
          </w:r>
          <w:r>
            <w:rPr>
              <w:noProof/>
            </w:rPr>
            <w:t>77</w:t>
          </w:r>
          <w:r>
            <w:rPr>
              <w:noProof/>
            </w:rPr>
            <w:fldChar w:fldCharType="end"/>
          </w:r>
        </w:p>
        <w:p w14:paraId="25F68C2D" w14:textId="77777777" w:rsidR="00AF6192" w:rsidRDefault="00AF6192">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_Toc324683098 \h </w:instrText>
          </w:r>
          <w:r>
            <w:rPr>
              <w:noProof/>
            </w:rPr>
          </w:r>
          <w:r>
            <w:rPr>
              <w:noProof/>
            </w:rPr>
            <w:fldChar w:fldCharType="separate"/>
          </w:r>
          <w:r>
            <w:rPr>
              <w:noProof/>
            </w:rPr>
            <w:t>78</w:t>
          </w:r>
          <w:r>
            <w:rPr>
              <w:noProof/>
            </w:rPr>
            <w:fldChar w:fldCharType="end"/>
          </w:r>
        </w:p>
        <w:p w14:paraId="7E6C70E3" w14:textId="77777777" w:rsidR="00AF6192" w:rsidRDefault="00AF6192">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_Toc324683099 \h </w:instrText>
          </w:r>
          <w:r>
            <w:rPr>
              <w:noProof/>
            </w:rPr>
          </w:r>
          <w:r>
            <w:rPr>
              <w:noProof/>
            </w:rPr>
            <w:fldChar w:fldCharType="separate"/>
          </w:r>
          <w:r>
            <w:rPr>
              <w:noProof/>
            </w:rPr>
            <w:t>78</w:t>
          </w:r>
          <w:r>
            <w:rPr>
              <w:noProof/>
            </w:rPr>
            <w:fldChar w:fldCharType="end"/>
          </w:r>
        </w:p>
        <w:p w14:paraId="2133ACCD" w14:textId="77777777" w:rsidR="00AF6192" w:rsidRDefault="00AF6192">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_Toc324683100 \h </w:instrText>
          </w:r>
          <w:r>
            <w:rPr>
              <w:noProof/>
            </w:rPr>
          </w:r>
          <w:r>
            <w:rPr>
              <w:noProof/>
            </w:rPr>
            <w:fldChar w:fldCharType="separate"/>
          </w:r>
          <w:r>
            <w:rPr>
              <w:noProof/>
            </w:rPr>
            <w:t>79</w:t>
          </w:r>
          <w:r>
            <w:rPr>
              <w:noProof/>
            </w:rPr>
            <w:fldChar w:fldCharType="end"/>
          </w:r>
        </w:p>
        <w:p w14:paraId="56790385" w14:textId="77777777" w:rsidR="00AF6192" w:rsidRDefault="00AF6192">
          <w:pPr>
            <w:pStyle w:val="TOC1"/>
            <w:tabs>
              <w:tab w:val="left" w:pos="382"/>
              <w:tab w:val="right" w:leader="dot" w:pos="9054"/>
            </w:tabs>
            <w:rPr>
              <w:b w:val="0"/>
              <w:noProof/>
              <w:lang w:val="en-US" w:eastAsia="ja-JP"/>
            </w:rPr>
          </w:pPr>
          <w:r w:rsidRPr="00D1439D">
            <w:rPr>
              <w:noProof/>
              <w:lang w:val="en-GB"/>
            </w:rPr>
            <w:t>6</w:t>
          </w:r>
          <w:r>
            <w:rPr>
              <w:b w:val="0"/>
              <w:noProof/>
              <w:lang w:val="en-US" w:eastAsia="ja-JP"/>
            </w:rPr>
            <w:tab/>
          </w:r>
          <w:r w:rsidRPr="00D1439D">
            <w:rPr>
              <w:noProof/>
              <w:lang w:val="en-GB"/>
            </w:rPr>
            <w:t>Future Work</w:t>
          </w:r>
          <w:r>
            <w:rPr>
              <w:noProof/>
            </w:rPr>
            <w:tab/>
          </w:r>
          <w:r>
            <w:rPr>
              <w:noProof/>
            </w:rPr>
            <w:fldChar w:fldCharType="begin"/>
          </w:r>
          <w:r>
            <w:rPr>
              <w:noProof/>
            </w:rPr>
            <w:instrText xml:space="preserve"> PAGEREF _Toc324683101 \h </w:instrText>
          </w:r>
          <w:r>
            <w:rPr>
              <w:noProof/>
            </w:rPr>
          </w:r>
          <w:r>
            <w:rPr>
              <w:noProof/>
            </w:rPr>
            <w:fldChar w:fldCharType="separate"/>
          </w:r>
          <w:r>
            <w:rPr>
              <w:noProof/>
            </w:rPr>
            <w:t>80</w:t>
          </w:r>
          <w:r>
            <w:rPr>
              <w:noProof/>
            </w:rPr>
            <w:fldChar w:fldCharType="end"/>
          </w:r>
        </w:p>
        <w:p w14:paraId="7B88F75B" w14:textId="77777777" w:rsidR="00AF6192" w:rsidRDefault="00AF6192">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_Toc324683102 \h </w:instrText>
          </w:r>
          <w:r>
            <w:rPr>
              <w:noProof/>
            </w:rPr>
          </w:r>
          <w:r>
            <w:rPr>
              <w:noProof/>
            </w:rPr>
            <w:fldChar w:fldCharType="separate"/>
          </w:r>
          <w:r>
            <w:rPr>
              <w:noProof/>
            </w:rPr>
            <w:t>80</w:t>
          </w:r>
          <w:r>
            <w:rPr>
              <w:noProof/>
            </w:rPr>
            <w:fldChar w:fldCharType="end"/>
          </w:r>
        </w:p>
        <w:p w14:paraId="5086496E" w14:textId="77777777" w:rsidR="00AF6192" w:rsidRDefault="00AF6192">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_Toc324683103 \h </w:instrText>
          </w:r>
          <w:r>
            <w:rPr>
              <w:noProof/>
            </w:rPr>
          </w:r>
          <w:r>
            <w:rPr>
              <w:noProof/>
            </w:rPr>
            <w:fldChar w:fldCharType="separate"/>
          </w:r>
          <w:r>
            <w:rPr>
              <w:noProof/>
            </w:rPr>
            <w:t>80</w:t>
          </w:r>
          <w:r>
            <w:rPr>
              <w:noProof/>
            </w:rPr>
            <w:fldChar w:fldCharType="end"/>
          </w:r>
        </w:p>
        <w:p w14:paraId="4ABBE60A" w14:textId="77777777" w:rsidR="00AF6192" w:rsidRDefault="00AF6192">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_Toc324683104 \h </w:instrText>
          </w:r>
          <w:r>
            <w:rPr>
              <w:noProof/>
            </w:rPr>
          </w:r>
          <w:r>
            <w:rPr>
              <w:noProof/>
            </w:rPr>
            <w:fldChar w:fldCharType="separate"/>
          </w:r>
          <w:r>
            <w:rPr>
              <w:noProof/>
            </w:rPr>
            <w:t>80</w:t>
          </w:r>
          <w:r>
            <w:rPr>
              <w:noProof/>
            </w:rPr>
            <w:fldChar w:fldCharType="end"/>
          </w:r>
        </w:p>
        <w:p w14:paraId="2574E8BF" w14:textId="77777777" w:rsidR="00AF6192" w:rsidRDefault="00AF6192">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_Toc324683105 \h </w:instrText>
          </w:r>
          <w:r>
            <w:rPr>
              <w:noProof/>
            </w:rPr>
          </w:r>
          <w:r>
            <w:rPr>
              <w:noProof/>
            </w:rPr>
            <w:fldChar w:fldCharType="separate"/>
          </w:r>
          <w:r>
            <w:rPr>
              <w:noProof/>
            </w:rPr>
            <w:t>81</w:t>
          </w:r>
          <w:r>
            <w:rPr>
              <w:noProof/>
            </w:rPr>
            <w:fldChar w:fldCharType="end"/>
          </w:r>
        </w:p>
        <w:p w14:paraId="1111BC6F" w14:textId="77777777" w:rsidR="00AF6192" w:rsidRDefault="00AF6192">
          <w:pPr>
            <w:pStyle w:val="TOC1"/>
            <w:tabs>
              <w:tab w:val="left" w:pos="382"/>
              <w:tab w:val="right" w:leader="dot" w:pos="9054"/>
            </w:tabs>
            <w:rPr>
              <w:b w:val="0"/>
              <w:noProof/>
              <w:lang w:val="en-US" w:eastAsia="ja-JP"/>
            </w:rPr>
          </w:pPr>
          <w:r w:rsidRPr="00D1439D">
            <w:rPr>
              <w:noProof/>
              <w:lang w:val="en-GB"/>
            </w:rPr>
            <w:t>7</w:t>
          </w:r>
          <w:r>
            <w:rPr>
              <w:b w:val="0"/>
              <w:noProof/>
              <w:lang w:val="en-US" w:eastAsia="ja-JP"/>
            </w:rPr>
            <w:tab/>
          </w:r>
          <w:r w:rsidRPr="00D1439D">
            <w:rPr>
              <w:noProof/>
              <w:lang w:val="en-GB"/>
            </w:rPr>
            <w:t>Conclusion</w:t>
          </w:r>
          <w:r>
            <w:rPr>
              <w:noProof/>
            </w:rPr>
            <w:tab/>
          </w:r>
          <w:r>
            <w:rPr>
              <w:noProof/>
            </w:rPr>
            <w:fldChar w:fldCharType="begin"/>
          </w:r>
          <w:r>
            <w:rPr>
              <w:noProof/>
            </w:rPr>
            <w:instrText xml:space="preserve"> PAGEREF _Toc324683106 \h </w:instrText>
          </w:r>
          <w:r>
            <w:rPr>
              <w:noProof/>
            </w:rPr>
          </w:r>
          <w:r>
            <w:rPr>
              <w:noProof/>
            </w:rPr>
            <w:fldChar w:fldCharType="separate"/>
          </w:r>
          <w:r>
            <w:rPr>
              <w:noProof/>
            </w:rPr>
            <w:t>82</w:t>
          </w:r>
          <w:r>
            <w:rPr>
              <w:noProof/>
            </w:rPr>
            <w:fldChar w:fldCharType="end"/>
          </w:r>
        </w:p>
        <w:p w14:paraId="7076A804" w14:textId="77777777" w:rsidR="00AF6192" w:rsidRDefault="00AF6192">
          <w:pPr>
            <w:pStyle w:val="TOC1"/>
            <w:tabs>
              <w:tab w:val="right" w:leader="dot" w:pos="9054"/>
            </w:tabs>
            <w:rPr>
              <w:b w:val="0"/>
              <w:noProof/>
              <w:lang w:val="en-US" w:eastAsia="ja-JP"/>
            </w:rPr>
          </w:pPr>
          <w:r w:rsidRPr="00D1439D">
            <w:rPr>
              <w:noProof/>
              <w:lang w:val="en-GB"/>
            </w:rPr>
            <w:t>References</w:t>
          </w:r>
          <w:r>
            <w:rPr>
              <w:noProof/>
            </w:rPr>
            <w:tab/>
          </w:r>
          <w:r>
            <w:rPr>
              <w:noProof/>
            </w:rPr>
            <w:fldChar w:fldCharType="begin"/>
          </w:r>
          <w:r>
            <w:rPr>
              <w:noProof/>
            </w:rPr>
            <w:instrText xml:space="preserve"> PAGEREF _Toc324683107 \h </w:instrText>
          </w:r>
          <w:r>
            <w:rPr>
              <w:noProof/>
            </w:rPr>
          </w:r>
          <w:r>
            <w:rPr>
              <w:noProof/>
            </w:rPr>
            <w:fldChar w:fldCharType="separate"/>
          </w:r>
          <w:r>
            <w:rPr>
              <w:noProof/>
            </w:rPr>
            <w:t>83</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33B54F04" w14:textId="77777777" w:rsidR="00DD36AA" w:rsidRPr="008C7261" w:rsidRDefault="00DD36AA" w:rsidP="00FA03F9">
      <w:pPr>
        <w:pStyle w:val="Heading1"/>
        <w:numPr>
          <w:ilvl w:val="0"/>
          <w:numId w:val="0"/>
        </w:numPr>
        <w:ind w:left="360"/>
        <w:rPr>
          <w:lang w:val="en-GB"/>
        </w:rPr>
      </w:pPr>
      <w:r w:rsidRPr="008C7261">
        <w:rPr>
          <w:lang w:val="en-GB"/>
        </w:rPr>
        <w:br w:type="page"/>
      </w:r>
      <w:bookmarkStart w:id="1" w:name="_GoBack"/>
      <w:bookmarkEnd w:id="1"/>
    </w:p>
    <w:p w14:paraId="196AAA3E" w14:textId="5F14956D" w:rsidR="00C745AE" w:rsidRPr="008C7261" w:rsidRDefault="00106EB8" w:rsidP="00FA03F9">
      <w:pPr>
        <w:pStyle w:val="Heading1"/>
        <w:numPr>
          <w:ilvl w:val="0"/>
          <w:numId w:val="0"/>
        </w:numPr>
        <w:ind w:left="360"/>
        <w:rPr>
          <w:lang w:val="en-GB"/>
        </w:rPr>
      </w:pPr>
      <w:bookmarkStart w:id="2" w:name="_Toc324683033"/>
      <w:r w:rsidRPr="008C7261">
        <w:rPr>
          <w:lang w:val="en-GB"/>
        </w:rPr>
        <w:lastRenderedPageBreak/>
        <w:t>List of Abbreviations</w:t>
      </w:r>
      <w:bookmarkEnd w:id="2"/>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00A68F9C" w14:textId="5800A6A3" w:rsidR="00741ADE" w:rsidRPr="008C7261" w:rsidRDefault="00FD5C4E" w:rsidP="001577FE">
      <w:pPr>
        <w:spacing w:line="360" w:lineRule="auto"/>
        <w:rPr>
          <w:lang w:val="en-GB"/>
        </w:rPr>
      </w:pPr>
      <w:r w:rsidRPr="008C7261">
        <w:rPr>
          <w:b/>
          <w:lang w:val="en-GB"/>
        </w:rPr>
        <w:t>SSV</w:t>
      </w:r>
      <w:r w:rsidRPr="008C7261">
        <w:rPr>
          <w:lang w:val="en-GB"/>
        </w:rPr>
        <w:t xml:space="preserve"> - Single System View</w:t>
      </w:r>
      <w:r w:rsidR="00741ADE" w:rsidRPr="008C7261">
        <w:rPr>
          <w:lang w:val="en-GB"/>
        </w:rPr>
        <w:br w:type="page"/>
      </w:r>
    </w:p>
    <w:p w14:paraId="04748FA8" w14:textId="77777777" w:rsidR="00980C61" w:rsidRPr="008C7261" w:rsidRDefault="00741ADE" w:rsidP="00980C61">
      <w:pPr>
        <w:pStyle w:val="Heading1"/>
        <w:numPr>
          <w:ilvl w:val="0"/>
          <w:numId w:val="0"/>
        </w:numPr>
        <w:ind w:left="360"/>
        <w:rPr>
          <w:lang w:val="en-GB"/>
        </w:rPr>
      </w:pPr>
      <w:bookmarkStart w:id="3" w:name="_Toc324683034"/>
      <w:r w:rsidRPr="008C7261">
        <w:rPr>
          <w:lang w:val="en-GB"/>
        </w:rPr>
        <w:lastRenderedPageBreak/>
        <w:t>List of Figures</w:t>
      </w:r>
      <w:bookmarkEnd w:id="3"/>
    </w:p>
    <w:p w14:paraId="1F76F6E0" w14:textId="77777777" w:rsidR="00980C61" w:rsidRPr="008C7261" w:rsidRDefault="00980C61" w:rsidP="00980C61">
      <w:pPr>
        <w:pStyle w:val="Heading1"/>
        <w:numPr>
          <w:ilvl w:val="0"/>
          <w:numId w:val="0"/>
        </w:numPr>
        <w:ind w:left="360"/>
        <w:rPr>
          <w:lang w:val="en-GB"/>
        </w:rPr>
      </w:pPr>
      <w:r w:rsidRPr="008C7261">
        <w:rPr>
          <w:lang w:val="en-GB"/>
        </w:rPr>
        <w:br w:type="page"/>
      </w:r>
    </w:p>
    <w:p w14:paraId="0161795A" w14:textId="588272B2" w:rsidR="00F14591" w:rsidRPr="008C7261" w:rsidRDefault="00980C61" w:rsidP="00980C61">
      <w:pPr>
        <w:pStyle w:val="Heading1"/>
        <w:numPr>
          <w:ilvl w:val="0"/>
          <w:numId w:val="0"/>
        </w:numPr>
        <w:ind w:left="360"/>
        <w:rPr>
          <w:lang w:val="en-GB"/>
        </w:rPr>
      </w:pPr>
      <w:bookmarkStart w:id="4" w:name="_Toc324683035"/>
      <w:r w:rsidRPr="008C7261">
        <w:rPr>
          <w:lang w:val="en-GB"/>
        </w:rPr>
        <w:lastRenderedPageBreak/>
        <w:t>List of Tables</w:t>
      </w:r>
      <w:bookmarkEnd w:id="4"/>
    </w:p>
    <w:p w14:paraId="2BE61989" w14:textId="6F1B5C0A" w:rsidR="00106EB8" w:rsidRPr="008C7261" w:rsidRDefault="00106EB8" w:rsidP="00DF3BC3">
      <w:pPr>
        <w:rPr>
          <w:lang w:val="en-GB"/>
        </w:rPr>
      </w:pPr>
      <w:r w:rsidRPr="008C7261">
        <w:rPr>
          <w:lang w:val="en-GB"/>
        </w:rPr>
        <w:br w:type="page"/>
      </w:r>
    </w:p>
    <w:p w14:paraId="6EFB27D5" w14:textId="11DEFEBC" w:rsidR="00B55958" w:rsidRPr="008C7261" w:rsidRDefault="000941DB" w:rsidP="00FA03F9">
      <w:pPr>
        <w:pStyle w:val="Heading1"/>
        <w:numPr>
          <w:ilvl w:val="0"/>
          <w:numId w:val="32"/>
        </w:numPr>
        <w:rPr>
          <w:lang w:val="en-GB"/>
        </w:rPr>
      </w:pPr>
      <w:bookmarkStart w:id="5" w:name="_Toc324683036"/>
      <w:r w:rsidRPr="008C7261">
        <w:rPr>
          <w:lang w:val="en-GB"/>
        </w:rPr>
        <w:lastRenderedPageBreak/>
        <w:t>Introduction</w:t>
      </w:r>
      <w:bookmarkEnd w:id="5"/>
    </w:p>
    <w:p w14:paraId="015FF23D" w14:textId="52EE0FBF" w:rsidR="00B30BAB" w:rsidRPr="008C7261" w:rsidRDefault="00681197" w:rsidP="008B79D4">
      <w:pPr>
        <w:pStyle w:val="Heading2"/>
      </w:pPr>
      <w:bookmarkStart w:id="6" w:name="_Toc324683037"/>
      <w:r w:rsidRPr="008C7261">
        <w:t>Problem Context</w:t>
      </w:r>
      <w:bookmarkEnd w:id="6"/>
    </w:p>
    <w:p w14:paraId="01BAF342" w14:textId="7E8E5283"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7" w:name="_Toc324683038"/>
      <w:r w:rsidRPr="008C7261">
        <w:t>Related</w:t>
      </w:r>
      <w:r w:rsidR="000F2F4D" w:rsidRPr="008C7261">
        <w:t xml:space="preserve"> Work</w:t>
      </w:r>
      <w:bookmarkEnd w:id="7"/>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w:t>
      </w:r>
      <w:r w:rsidR="00532372" w:rsidRPr="008C7261">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8" w:name="_Toc324683039"/>
      <w:r w:rsidRPr="008C7261">
        <w:t>Thesis Statement</w:t>
      </w:r>
      <w:bookmarkEnd w:id="8"/>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lastRenderedPageBreak/>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9" w:name="_Toc324683040"/>
      <w:r w:rsidRPr="008C7261">
        <w:t>Contribution</w:t>
      </w:r>
      <w:bookmarkEnd w:id="9"/>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10" w:name="_Toc324683041"/>
      <w:r w:rsidRPr="008C7261">
        <w:t>Outline</w:t>
      </w:r>
      <w:bookmarkEnd w:id="10"/>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31B45112" w14:textId="6D96E84B" w:rsidR="0052538E" w:rsidRPr="008C7261" w:rsidRDefault="0052538E" w:rsidP="00C63417">
      <w:pPr>
        <w:rPr>
          <w:lang w:val="en-GB"/>
        </w:rPr>
      </w:pPr>
      <w:r w:rsidRPr="008C7261">
        <w:rPr>
          <w:lang w:val="en-GB"/>
        </w:rPr>
        <w:t>The last chapter, 7, is a conclusion in which the thesis will be summarized and concluded.</w:t>
      </w:r>
    </w:p>
    <w:p w14:paraId="7004722F" w14:textId="531C8F42" w:rsidR="00C63417" w:rsidRPr="008C7261" w:rsidRDefault="00C63417" w:rsidP="00C63417">
      <w:pPr>
        <w:rPr>
          <w:lang w:val="en-GB"/>
        </w:rPr>
      </w:pPr>
      <w:r w:rsidRPr="008C7261">
        <w:rPr>
          <w:lang w:val="en-GB"/>
        </w:rPr>
        <w:br w:type="page"/>
      </w:r>
    </w:p>
    <w:p w14:paraId="0AF59B25" w14:textId="3C30BA3D" w:rsidR="004C6E1C" w:rsidRPr="008C7261" w:rsidRDefault="000B38FF" w:rsidP="00623B41">
      <w:pPr>
        <w:pStyle w:val="Heading1"/>
        <w:rPr>
          <w:lang w:val="en-GB"/>
        </w:rPr>
      </w:pPr>
      <w:bookmarkStart w:id="11" w:name="_Toc324683042"/>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1"/>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025366FD" w14:textId="7A969E81" w:rsidR="00FB7908" w:rsidRPr="008C7261" w:rsidRDefault="00FB7908" w:rsidP="00FB7908">
      <w:pPr>
        <w:pStyle w:val="Heading2"/>
      </w:pPr>
      <w:bookmarkStart w:id="12" w:name="_Toc324683043"/>
      <w:r w:rsidRPr="008C7261">
        <w:t>Device-Transparent Distributed Systems</w:t>
      </w:r>
      <w:bookmarkEnd w:id="12"/>
    </w:p>
    <w:p w14:paraId="5201231A" w14:textId="174A8EE7" w:rsidR="009D14C1" w:rsidRPr="008C7261" w:rsidRDefault="00D76B5F" w:rsidP="00FB7908">
      <w:pPr>
        <w:rPr>
          <w:lang w:val="en-GB"/>
        </w:rPr>
      </w:pPr>
      <w:r w:rsidRPr="008C7261">
        <w:rPr>
          <w:lang w:val="en-GB"/>
        </w:rPr>
        <w:t>A distributed system refers</w:t>
      </w:r>
      <w:r w:rsidR="000C274F" w:rsidRPr="008C7261">
        <w:rPr>
          <w:lang w:val="en-GB"/>
        </w:rPr>
        <w:t xml:space="preserve"> to </w:t>
      </w:r>
      <w:r w:rsidR="00FB7908" w:rsidRPr="008C7261">
        <w:rPr>
          <w:lang w:val="en-GB"/>
        </w:rPr>
        <w:t xml:space="preserve">a </w:t>
      </w:r>
      <w:r w:rsidR="001D0AB9" w:rsidRPr="008C7261">
        <w:rPr>
          <w:lang w:val="en-GB"/>
        </w:rPr>
        <w:t>collection of compon</w:t>
      </w:r>
      <w:r w:rsidR="00FB7908" w:rsidRPr="008C7261">
        <w:rPr>
          <w:lang w:val="en-GB"/>
        </w:rPr>
        <w:t xml:space="preserve">ents distributed over a network of </w:t>
      </w:r>
      <w:r w:rsidR="00941519" w:rsidRPr="008C7261">
        <w:rPr>
          <w:lang w:val="en-GB"/>
        </w:rPr>
        <w:t xml:space="preserve">independent </w:t>
      </w:r>
      <w:r w:rsidR="00FB7908" w:rsidRPr="008C7261">
        <w:rPr>
          <w:lang w:val="en-GB"/>
        </w:rPr>
        <w:t>computers</w:t>
      </w:r>
      <w:r w:rsidR="001D0AB9" w:rsidRPr="008C7261">
        <w:rPr>
          <w:lang w:val="en-GB"/>
        </w:rPr>
        <w:t xml:space="preserve">, enabling the computers to coordinate and work together to achieve a common goal. </w:t>
      </w:r>
      <w:r w:rsidRPr="008C7261">
        <w:rPr>
          <w:lang w:val="en-GB"/>
        </w:rPr>
        <w:t>A user should perceive the system as a single coherent entity</w:t>
      </w:r>
      <w:r w:rsidR="005E7E29" w:rsidRPr="008C7261">
        <w:rPr>
          <w:lang w:val="en-GB"/>
        </w:rPr>
        <w:t>.</w:t>
      </w:r>
      <w:r w:rsidR="00B50942" w:rsidRPr="008C7261">
        <w:rPr>
          <w:lang w:val="en-GB"/>
        </w:rPr>
        <w:t xml:space="preserve"> </w:t>
      </w:r>
      <w:r w:rsidR="006E31EF" w:rsidRPr="008C7261">
        <w:rPr>
          <w:lang w:val="en-GB"/>
        </w:rPr>
        <w:t>[7</w:t>
      </w:r>
      <w:r w:rsidR="00B50942" w:rsidRPr="008C7261">
        <w:rPr>
          <w:lang w:val="en-GB"/>
        </w:rPr>
        <w:t>, 8</w:t>
      </w:r>
      <w:r w:rsidR="006E31EF" w:rsidRPr="008C7261">
        <w:rPr>
          <w:lang w:val="en-GB"/>
        </w:rPr>
        <w:t>]</w:t>
      </w:r>
    </w:p>
    <w:p w14:paraId="4CC04FB3" w14:textId="3659F943" w:rsidR="00B50942" w:rsidRPr="008C7261" w:rsidRDefault="009D14C1" w:rsidP="00FB7908">
      <w:pPr>
        <w:rPr>
          <w:lang w:val="en-GB"/>
        </w:rPr>
      </w:pPr>
      <w:r w:rsidRPr="008C7261">
        <w:rPr>
          <w:lang w:val="en-GB"/>
        </w:rPr>
        <w:t>When a distributed system is device-transparent, it means the system attempts to hide its d</w:t>
      </w:r>
      <w:r w:rsidR="00045289" w:rsidRPr="008C7261">
        <w:rPr>
          <w:lang w:val="en-GB"/>
        </w:rPr>
        <w:t>istributed nature from the user.</w:t>
      </w:r>
      <w:r w:rsidR="00B50942" w:rsidRPr="008C7261">
        <w:rPr>
          <w:lang w:val="en-GB"/>
        </w:rPr>
        <w:t xml:space="preserve"> There are however various ways in which a distributed system can be transparent. It is commonly categorized into:</w:t>
      </w:r>
      <w:r w:rsidR="00CC1643" w:rsidRPr="008C7261">
        <w:rPr>
          <w:lang w:val="en-GB"/>
        </w:rPr>
        <w:t xml:space="preserve"> </w:t>
      </w:r>
      <w:r w:rsidR="00C200F7" w:rsidRPr="008C7261">
        <w:rPr>
          <w:lang w:val="en-GB"/>
        </w:rPr>
        <w:t>[8]</w:t>
      </w:r>
    </w:p>
    <w:p w14:paraId="63FA14FC" w14:textId="114A9CFB" w:rsidR="007721DF" w:rsidRPr="008C7261" w:rsidRDefault="00B50942" w:rsidP="007721DF">
      <w:pPr>
        <w:pStyle w:val="ListParagraph"/>
        <w:numPr>
          <w:ilvl w:val="0"/>
          <w:numId w:val="22"/>
        </w:numPr>
        <w:rPr>
          <w:noProof w:val="0"/>
        </w:rPr>
      </w:pPr>
      <w:r w:rsidRPr="008C7261">
        <w:rPr>
          <w:noProof w:val="0"/>
        </w:rPr>
        <w:t xml:space="preserve">Access </w:t>
      </w:r>
      <w:r w:rsidR="00CC5CF3" w:rsidRPr="008C7261">
        <w:rPr>
          <w:noProof w:val="0"/>
        </w:rPr>
        <w:t>transparency</w:t>
      </w:r>
      <w:r w:rsidR="00332425" w:rsidRPr="008C7261">
        <w:rPr>
          <w:noProof w:val="0"/>
        </w:rPr>
        <w:t>, hide how data is accessed</w:t>
      </w:r>
      <w:r w:rsidR="00C200F7" w:rsidRPr="008C7261">
        <w:rPr>
          <w:noProof w:val="0"/>
        </w:rPr>
        <w:t>.</w:t>
      </w:r>
    </w:p>
    <w:p w14:paraId="58F8E663" w14:textId="6DE07056" w:rsidR="007721DF" w:rsidRPr="008C7261" w:rsidRDefault="00B50942" w:rsidP="007721DF">
      <w:pPr>
        <w:pStyle w:val="ListParagraph"/>
        <w:numPr>
          <w:ilvl w:val="0"/>
          <w:numId w:val="22"/>
        </w:numPr>
        <w:rPr>
          <w:noProof w:val="0"/>
        </w:rPr>
      </w:pPr>
      <w:r w:rsidRPr="008C7261">
        <w:rPr>
          <w:noProof w:val="0"/>
        </w:rPr>
        <w:t xml:space="preserve">Location </w:t>
      </w:r>
      <w:r w:rsidR="00CC5CF3" w:rsidRPr="008C7261">
        <w:rPr>
          <w:noProof w:val="0"/>
        </w:rPr>
        <w:t>transparency</w:t>
      </w:r>
      <w:r w:rsidR="00332425" w:rsidRPr="008C7261">
        <w:rPr>
          <w:noProof w:val="0"/>
        </w:rPr>
        <w:t>, hide where resources are located</w:t>
      </w:r>
      <w:r w:rsidR="009C6C44" w:rsidRPr="008C7261">
        <w:rPr>
          <w:noProof w:val="0"/>
        </w:rPr>
        <w:t>.</w:t>
      </w:r>
    </w:p>
    <w:p w14:paraId="3FAB21CD" w14:textId="522DD906" w:rsidR="00B50942" w:rsidRPr="008C7261" w:rsidRDefault="00B50942" w:rsidP="007721DF">
      <w:pPr>
        <w:pStyle w:val="ListParagraph"/>
        <w:numPr>
          <w:ilvl w:val="0"/>
          <w:numId w:val="22"/>
        </w:numPr>
        <w:rPr>
          <w:noProof w:val="0"/>
        </w:rPr>
      </w:pPr>
      <w:r w:rsidRPr="008C7261">
        <w:rPr>
          <w:noProof w:val="0"/>
        </w:rPr>
        <w:t xml:space="preserve">Migration </w:t>
      </w:r>
      <w:r w:rsidR="00CC5CF3" w:rsidRPr="008C7261">
        <w:rPr>
          <w:noProof w:val="0"/>
        </w:rPr>
        <w:t>transparency</w:t>
      </w:r>
      <w:r w:rsidR="009A12C6" w:rsidRPr="008C7261">
        <w:rPr>
          <w:noProof w:val="0"/>
        </w:rPr>
        <w:t xml:space="preserve">, hide </w:t>
      </w:r>
      <w:r w:rsidR="00332425" w:rsidRPr="008C7261">
        <w:rPr>
          <w:noProof w:val="0"/>
        </w:rPr>
        <w:t>that a resource could move to a new location</w:t>
      </w:r>
      <w:r w:rsidR="009C6C44" w:rsidRPr="008C7261">
        <w:rPr>
          <w:noProof w:val="0"/>
        </w:rPr>
        <w:t>.</w:t>
      </w:r>
    </w:p>
    <w:p w14:paraId="1D38A758" w14:textId="40DD45AF" w:rsidR="00B50942" w:rsidRPr="008C7261" w:rsidRDefault="00B50942" w:rsidP="007721DF">
      <w:pPr>
        <w:pStyle w:val="ListParagraph"/>
        <w:numPr>
          <w:ilvl w:val="0"/>
          <w:numId w:val="22"/>
        </w:numPr>
        <w:rPr>
          <w:noProof w:val="0"/>
        </w:rPr>
      </w:pPr>
      <w:r w:rsidRPr="008C7261">
        <w:rPr>
          <w:noProof w:val="0"/>
        </w:rPr>
        <w:t xml:space="preserve">Relocation </w:t>
      </w:r>
      <w:r w:rsidR="00CC5CF3" w:rsidRPr="008C7261">
        <w:rPr>
          <w:noProof w:val="0"/>
        </w:rPr>
        <w:t>transparency</w:t>
      </w:r>
      <w:r w:rsidR="00332425" w:rsidRPr="008C7261">
        <w:rPr>
          <w:noProof w:val="0"/>
        </w:rPr>
        <w:t xml:space="preserve">, hide that </w:t>
      </w:r>
      <w:r w:rsidR="009C6C44" w:rsidRPr="008C7261">
        <w:rPr>
          <w:noProof w:val="0"/>
        </w:rPr>
        <w:t>a</w:t>
      </w:r>
      <w:r w:rsidR="00332425" w:rsidRPr="008C7261">
        <w:rPr>
          <w:noProof w:val="0"/>
        </w:rPr>
        <w:t xml:space="preserve"> resource</w:t>
      </w:r>
      <w:r w:rsidR="009C6C44" w:rsidRPr="008C7261">
        <w:rPr>
          <w:noProof w:val="0"/>
        </w:rPr>
        <w:t xml:space="preserve"> may move</w:t>
      </w:r>
      <w:r w:rsidR="00332425" w:rsidRPr="008C7261">
        <w:rPr>
          <w:noProof w:val="0"/>
        </w:rPr>
        <w:t xml:space="preserve"> to a new location during use</w:t>
      </w:r>
      <w:r w:rsidR="009C6C44" w:rsidRPr="008C7261">
        <w:rPr>
          <w:noProof w:val="0"/>
        </w:rPr>
        <w:t>.</w:t>
      </w:r>
    </w:p>
    <w:p w14:paraId="2CA972CC" w14:textId="0BD510C6" w:rsidR="00B50942" w:rsidRPr="008C7261" w:rsidRDefault="00B50942" w:rsidP="007721DF">
      <w:pPr>
        <w:pStyle w:val="ListParagraph"/>
        <w:numPr>
          <w:ilvl w:val="0"/>
          <w:numId w:val="22"/>
        </w:numPr>
        <w:rPr>
          <w:noProof w:val="0"/>
        </w:rPr>
      </w:pPr>
      <w:r w:rsidRPr="008C7261">
        <w:rPr>
          <w:noProof w:val="0"/>
        </w:rPr>
        <w:t xml:space="preserve">Replication </w:t>
      </w:r>
      <w:r w:rsidR="00CC5CF3" w:rsidRPr="008C7261">
        <w:rPr>
          <w:noProof w:val="0"/>
        </w:rPr>
        <w:t>transparency</w:t>
      </w:r>
      <w:r w:rsidR="009C6C44" w:rsidRPr="008C7261">
        <w:rPr>
          <w:noProof w:val="0"/>
        </w:rPr>
        <w:t>, hide that a resource is replicated.</w:t>
      </w:r>
    </w:p>
    <w:p w14:paraId="23418622" w14:textId="13B866D5" w:rsidR="00B50942" w:rsidRPr="008C7261" w:rsidRDefault="00B50942" w:rsidP="007721DF">
      <w:pPr>
        <w:pStyle w:val="ListParagraph"/>
        <w:numPr>
          <w:ilvl w:val="0"/>
          <w:numId w:val="22"/>
        </w:numPr>
        <w:rPr>
          <w:noProof w:val="0"/>
        </w:rPr>
      </w:pPr>
      <w:r w:rsidRPr="008C7261">
        <w:rPr>
          <w:noProof w:val="0"/>
        </w:rPr>
        <w:t xml:space="preserve">Concurrent </w:t>
      </w:r>
      <w:r w:rsidR="00CC5CF3" w:rsidRPr="008C7261">
        <w:rPr>
          <w:noProof w:val="0"/>
        </w:rPr>
        <w:t>transparency</w:t>
      </w:r>
      <w:r w:rsidR="00EE243F" w:rsidRPr="008C7261">
        <w:rPr>
          <w:noProof w:val="0"/>
        </w:rPr>
        <w:t xml:space="preserve">, hide that </w:t>
      </w:r>
      <w:r w:rsidR="00CC5CF3" w:rsidRPr="008C7261">
        <w:rPr>
          <w:noProof w:val="0"/>
        </w:rPr>
        <w:t>multiple users may share a resource</w:t>
      </w:r>
      <w:r w:rsidR="00E11E0B" w:rsidRPr="008C7261">
        <w:rPr>
          <w:noProof w:val="0"/>
        </w:rPr>
        <w:t xml:space="preserve"> at the same time</w:t>
      </w:r>
      <w:r w:rsidR="00D04B94" w:rsidRPr="008C7261">
        <w:rPr>
          <w:noProof w:val="0"/>
        </w:rPr>
        <w:t>.</w:t>
      </w:r>
    </w:p>
    <w:p w14:paraId="4587573B" w14:textId="75CFD133" w:rsidR="00FB7908" w:rsidRPr="008C7261" w:rsidRDefault="00B50942" w:rsidP="007721DF">
      <w:pPr>
        <w:pStyle w:val="ListParagraph"/>
        <w:numPr>
          <w:ilvl w:val="0"/>
          <w:numId w:val="22"/>
        </w:numPr>
        <w:rPr>
          <w:noProof w:val="0"/>
        </w:rPr>
      </w:pPr>
      <w:r w:rsidRPr="008C7261">
        <w:rPr>
          <w:noProof w:val="0"/>
        </w:rPr>
        <w:t xml:space="preserve">Failure </w:t>
      </w:r>
      <w:r w:rsidR="00CC5CF3" w:rsidRPr="008C7261">
        <w:rPr>
          <w:noProof w:val="0"/>
        </w:rPr>
        <w:t>transparency</w:t>
      </w:r>
      <w:r w:rsidR="009A12C6" w:rsidRPr="008C7261">
        <w:rPr>
          <w:noProof w:val="0"/>
        </w:rPr>
        <w:t xml:space="preserve">, hide </w:t>
      </w:r>
      <w:r w:rsidR="002D17C9" w:rsidRPr="008C7261">
        <w:rPr>
          <w:noProof w:val="0"/>
        </w:rPr>
        <w:t>any failures</w:t>
      </w:r>
      <w:r w:rsidR="00430BD2" w:rsidRPr="008C7261">
        <w:rPr>
          <w:noProof w:val="0"/>
        </w:rPr>
        <w:t xml:space="preserve"> and possibly recoveries of resources</w:t>
      </w:r>
      <w:r w:rsidR="002D17C9" w:rsidRPr="008C7261">
        <w:rPr>
          <w:noProof w:val="0"/>
        </w:rPr>
        <w:t xml:space="preserve"> from </w:t>
      </w:r>
      <w:r w:rsidR="0068683F" w:rsidRPr="008C7261">
        <w:rPr>
          <w:noProof w:val="0"/>
        </w:rPr>
        <w:t xml:space="preserve">the </w:t>
      </w:r>
      <w:r w:rsidR="002D17C9" w:rsidRPr="008C7261">
        <w:rPr>
          <w:noProof w:val="0"/>
        </w:rPr>
        <w:t>users</w:t>
      </w:r>
      <w:r w:rsidR="007721DF" w:rsidRPr="008C7261">
        <w:rPr>
          <w:noProof w:val="0"/>
        </w:rPr>
        <w:t>.</w:t>
      </w:r>
    </w:p>
    <w:p w14:paraId="1C81074C" w14:textId="7F4BC09B" w:rsidR="007551E6" w:rsidRPr="008C7261" w:rsidRDefault="007551E6" w:rsidP="007551E6">
      <w:pPr>
        <w:pStyle w:val="Heading2"/>
      </w:pPr>
      <w:bookmarkStart w:id="13" w:name="_Toc324683044"/>
      <w:r w:rsidRPr="008C7261">
        <w:t>Go</w:t>
      </w:r>
      <w:bookmarkEnd w:id="13"/>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34E1EB4C" w:rsidR="00B512FC" w:rsidRPr="008C7261" w:rsidRDefault="00D33FE9" w:rsidP="00D736FA">
      <w:pPr>
        <w:rPr>
          <w:lang w:val="en-GB"/>
        </w:rPr>
      </w:pPr>
      <w:r w:rsidRPr="008C7261">
        <w:rPr>
          <w:lang w:val="en-GB"/>
        </w:rPr>
        <w:t>Development was prompted by frustration at Google at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4" w:name="_Toc324683045"/>
      <w:r w:rsidRPr="008C7261">
        <w:t>JavaScript</w:t>
      </w:r>
      <w:bookmarkEnd w:id="14"/>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5" w:name="_Toc324683046"/>
      <w:r w:rsidRPr="008C7261">
        <w:t>QML</w:t>
      </w:r>
      <w:bookmarkEnd w:id="15"/>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w:t>
      </w:r>
      <w:r w:rsidR="00B577C1" w:rsidRPr="008C7261">
        <w:rPr>
          <w:lang w:val="en-GB"/>
        </w:rPr>
        <w:lastRenderedPageBreak/>
        <w:t>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6" w:name="_Toc324683047"/>
      <w:r w:rsidRPr="008C7261">
        <w:t>HTML</w:t>
      </w:r>
      <w:bookmarkEnd w:id="16"/>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7" w:name="_Toc324683048"/>
      <w:r w:rsidRPr="008C7261">
        <w:t>TCP/IP</w:t>
      </w:r>
      <w:bookmarkEnd w:id="17"/>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8" w:name="_Toc324683049"/>
      <w:r w:rsidRPr="008C7261">
        <w:t>HTTP</w:t>
      </w:r>
      <w:bookmarkEnd w:id="18"/>
    </w:p>
    <w:p w14:paraId="70B8FA20" w14:textId="5A5BBA11" w:rsidR="008636C0"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p>
    <w:p w14:paraId="0012C562" w14:textId="673CF62E" w:rsidR="007B46C7" w:rsidRPr="008C7261" w:rsidRDefault="00CD5B01" w:rsidP="00BC5C39">
      <w:pPr>
        <w:rPr>
          <w:lang w:val="en-GB"/>
        </w:rPr>
      </w:pPr>
      <w:r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247DFA" w:rsidRPr="008C7261">
        <w:rPr>
          <w:lang w:val="en-GB"/>
        </w:rPr>
        <w:t xml:space="preserve"> </w:t>
      </w:r>
    </w:p>
    <w:p w14:paraId="2CF7514D" w14:textId="6AAE8BC1" w:rsidR="00BC5C39" w:rsidRPr="008C7261" w:rsidRDefault="007B46C7" w:rsidP="00BC5C39">
      <w:pPr>
        <w:rPr>
          <w:lang w:val="en-GB"/>
        </w:rPr>
      </w:pPr>
      <w:r w:rsidRPr="008C7261">
        <w:rPr>
          <w:lang w:val="en-GB"/>
        </w:rPr>
        <w:t xml:space="preserve">The protocol is built as a layer on top of other protocols, usually TCP, but UDP can also be used. </w:t>
      </w:r>
      <w:r w:rsidR="00247DFA" w:rsidRPr="008C7261">
        <w:rPr>
          <w:lang w:val="en-GB"/>
        </w:rPr>
        <w:t>[32, 33]</w:t>
      </w:r>
    </w:p>
    <w:p w14:paraId="21D44D21" w14:textId="6C1F6A1C" w:rsidR="009C01C9" w:rsidRPr="008C7261" w:rsidRDefault="009C01C9" w:rsidP="00BC5C39">
      <w:pPr>
        <w:rPr>
          <w:lang w:val="en-GB"/>
        </w:rPr>
      </w:pPr>
      <w:r w:rsidRPr="008C7261">
        <w:rPr>
          <w:lang w:val="en-GB"/>
        </w:rPr>
        <w:t>In the thesis, HTTP is used for communication between the GUI 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9" w:name="_Toc324683050"/>
      <w:r w:rsidRPr="008C7261">
        <w:t>Wireshark</w:t>
      </w:r>
      <w:bookmarkEnd w:id="19"/>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20" w:name="_Toc324683051"/>
      <w:r w:rsidRPr="008C7261">
        <w:t>Network Link Conditioner</w:t>
      </w:r>
      <w:bookmarkEnd w:id="20"/>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21" w:name="_Toc324683052"/>
      <w:r w:rsidRPr="008C7261">
        <w:lastRenderedPageBreak/>
        <w:t>Routing Table</w:t>
      </w:r>
      <w:bookmarkEnd w:id="21"/>
    </w:p>
    <w:p w14:paraId="3E12397D" w14:textId="77777777"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10357D" w:rsidRPr="008C7261">
        <w:rPr>
          <w:lang w:val="en-GB"/>
        </w:rPr>
        <w:t xml:space="preserve">When a "packet"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2" w:name="_Toc324683053"/>
      <w:r w:rsidRPr="008C7261">
        <w:t>Table of Processes</w:t>
      </w:r>
      <w:bookmarkEnd w:id="22"/>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3" w:name="_Toc324683054"/>
      <w:r w:rsidRPr="008C7261">
        <w:lastRenderedPageBreak/>
        <w:t>System Profiler</w:t>
      </w:r>
      <w:bookmarkEnd w:id="23"/>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4" w:name="_Toc324683055"/>
      <w:r w:rsidRPr="008C7261">
        <w:t>Power Management Settings</w:t>
      </w:r>
      <w:bookmarkEnd w:id="24"/>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5" w:name="_Toc324683056"/>
      <w:r w:rsidRPr="008C7261">
        <w:t>Tailored Tools</w:t>
      </w:r>
      <w:bookmarkEnd w:id="25"/>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6" w:name="_Toc324683057"/>
      <w:r w:rsidRPr="008C7261">
        <w:rPr>
          <w:lang w:val="en-GB"/>
        </w:rPr>
        <w:t>SimpleTxt</w:t>
      </w:r>
      <w:bookmarkEnd w:id="26"/>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7" w:name="_Toc324683058"/>
      <w:r w:rsidRPr="008C7261">
        <w:rPr>
          <w:lang w:val="en-GB"/>
        </w:rPr>
        <w:t>Overview GUI</w:t>
      </w:r>
      <w:bookmarkEnd w:id="27"/>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8" w:name="_Toc324683059"/>
      <w:r w:rsidRPr="008C7261">
        <w:rPr>
          <w:lang w:val="en-GB"/>
        </w:rPr>
        <w:t>Logger</w:t>
      </w:r>
      <w:bookmarkEnd w:id="28"/>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9" w:name="_Toc324683060"/>
      <w:r w:rsidRPr="008C7261">
        <w:rPr>
          <w:lang w:val="en-GB"/>
        </w:rPr>
        <w:lastRenderedPageBreak/>
        <w:t>File Adder</w:t>
      </w:r>
      <w:bookmarkEnd w:id="29"/>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30" w:name="_Toc324683061"/>
      <w:r w:rsidRPr="008C7261">
        <w:rPr>
          <w:lang w:val="en-GB"/>
        </w:rPr>
        <w:t>The Application List Creator</w:t>
      </w:r>
      <w:bookmarkEnd w:id="30"/>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31" w:name="_Toc324683062"/>
      <w:r w:rsidRPr="008C7261">
        <w:t>Shell Scripts</w:t>
      </w:r>
      <w:bookmarkEnd w:id="31"/>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2" w:name="_Toc324683063"/>
      <w:r w:rsidRPr="008C7261">
        <w:rPr>
          <w:lang w:val="en-GB"/>
        </w:rPr>
        <w:t>Running the Prototype</w:t>
      </w:r>
      <w:bookmarkEnd w:id="32"/>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4C16DA24" w14:textId="19B67126" w:rsidR="000716FF" w:rsidRPr="008C7261" w:rsidRDefault="00987E7C" w:rsidP="000716FF">
      <w:pPr>
        <w:pStyle w:val="Heading3"/>
        <w:rPr>
          <w:lang w:val="en-GB"/>
        </w:rPr>
      </w:pPr>
      <w:bookmarkStart w:id="33" w:name="_Toc324683064"/>
      <w:r w:rsidRPr="008C7261">
        <w:rPr>
          <w:lang w:val="en-GB"/>
        </w:rPr>
        <w:t>Building and Cleaning</w:t>
      </w:r>
      <w:bookmarkEnd w:id="33"/>
    </w:p>
    <w:p w14:paraId="45E4B908" w14:textId="1F3F0DA7" w:rsidR="0058381D" w:rsidRPr="008C7261" w:rsidRDefault="000716FF" w:rsidP="000716FF">
      <w:pPr>
        <w:rPr>
          <w:lang w:val="en-GB"/>
        </w:rPr>
      </w:pPr>
      <w:r w:rsidRPr="008C7261">
        <w:rPr>
          <w:lang w:val="en-GB"/>
        </w:rPr>
        <w:t>The build.sh script builds and compiles all source code</w:t>
      </w:r>
      <w:r w:rsidR="0077558C" w:rsidRPr="008C7261">
        <w:rPr>
          <w:lang w:val="en-GB"/>
        </w:rPr>
        <w:t xml:space="preserve"> in the project, </w:t>
      </w:r>
      <w:r w:rsidR="009562A4" w:rsidRPr="008C7261">
        <w:rPr>
          <w:lang w:val="en-GB"/>
        </w:rPr>
        <w:t>including</w:t>
      </w:r>
      <w:r w:rsidR="0077558C" w:rsidRPr="008C7261">
        <w:rPr>
          <w:lang w:val="en-GB"/>
        </w:rPr>
        <w:t xml:space="preserve"> all </w:t>
      </w:r>
      <w:r w:rsidRPr="008C7261">
        <w:rPr>
          <w:lang w:val="en-GB"/>
        </w:rPr>
        <w:t>independent packages.</w:t>
      </w:r>
      <w:r w:rsidR="008D37F1" w:rsidRPr="008C7261">
        <w:rPr>
          <w:lang w:val="en-GB"/>
        </w:rPr>
        <w:t xml:space="preserve"> </w:t>
      </w:r>
      <w:r w:rsidR="00192F1F" w:rsidRPr="008C7261">
        <w:rPr>
          <w:lang w:val="en-GB"/>
        </w:rPr>
        <w:t>Similarly, clean.sh remove</w:t>
      </w:r>
      <w:r w:rsidR="0003607B" w:rsidRPr="008C7261">
        <w:rPr>
          <w:lang w:val="en-GB"/>
        </w:rPr>
        <w:t>s</w:t>
      </w:r>
      <w:r w:rsidR="00192F1F" w:rsidRPr="008C7261">
        <w:rPr>
          <w:lang w:val="en-GB"/>
        </w:rPr>
        <w:t xml:space="preserve"> the binaries built by build.sh.</w:t>
      </w:r>
      <w:r w:rsidR="0058381D" w:rsidRPr="008C7261">
        <w:rPr>
          <w:lang w:val="en-GB"/>
        </w:rPr>
        <w:br w:type="page"/>
      </w:r>
    </w:p>
    <w:p w14:paraId="37E2B45C" w14:textId="77777777" w:rsidR="009C4576" w:rsidRPr="008C7261" w:rsidRDefault="009C4576" w:rsidP="000716FF">
      <w:pPr>
        <w:rPr>
          <w:lang w:val="en-GB"/>
        </w:rPr>
      </w:pPr>
    </w:p>
    <w:p w14:paraId="1DD108C1" w14:textId="729B354E" w:rsidR="001F5EF2" w:rsidRPr="008C7261" w:rsidRDefault="007A7713" w:rsidP="00A24D43">
      <w:pPr>
        <w:pStyle w:val="Heading1"/>
        <w:rPr>
          <w:lang w:val="en-GB"/>
        </w:rPr>
      </w:pPr>
      <w:bookmarkStart w:id="34" w:name="_Toc324683065"/>
      <w:r w:rsidRPr="008C7261">
        <w:rPr>
          <w:lang w:val="en-GB"/>
        </w:rPr>
        <w:t>Approach and Implementation</w:t>
      </w:r>
      <w:bookmarkEnd w:id="34"/>
    </w:p>
    <w:p w14:paraId="09524496" w14:textId="2C9DAAB3" w:rsidR="00F3740B" w:rsidRPr="008C7261" w:rsidRDefault="00F3740B" w:rsidP="00E36079">
      <w:pPr>
        <w:pStyle w:val="Heading2"/>
      </w:pPr>
      <w:bookmarkStart w:id="35" w:name="_Toc324683066"/>
      <w:r w:rsidRPr="008C7261">
        <w:t>The Idea</w:t>
      </w:r>
      <w:bookmarkEnd w:id="35"/>
    </w:p>
    <w:p w14:paraId="23B03FDE" w14:textId="1155BB8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need to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w:t>
      </w:r>
      <w:r w:rsidRPr="008C7261">
        <w:rPr>
          <w:lang w:val="en-GB"/>
        </w:rPr>
        <w:fldChar w:fldCharType="end"/>
      </w:r>
      <w:r w:rsidR="00F647EA" w:rsidRPr="008C7261">
        <w:rPr>
          <w:lang w:val="en-GB"/>
        </w:rPr>
        <w:t xml:space="preserve"> The idea</w:t>
      </w:r>
    </w:p>
    <w:p w14:paraId="6B75DFA2" w14:textId="0372B780" w:rsidR="00BC5EDF" w:rsidRPr="008C7261" w:rsidRDefault="00B1306A" w:rsidP="00E36079">
      <w:pPr>
        <w:pStyle w:val="Heading2"/>
      </w:pPr>
      <w:bookmarkStart w:id="36" w:name="_Toc324683067"/>
      <w:r w:rsidRPr="008C7261">
        <w:t xml:space="preserve">The </w:t>
      </w:r>
      <w:r w:rsidR="007F2A6A" w:rsidRPr="008C7261">
        <w:t>Architecture</w:t>
      </w:r>
      <w:bookmarkEnd w:id="36"/>
    </w:p>
    <w:p w14:paraId="3DE0D915" w14:textId="6CC25E2B"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2</w:t>
      </w:r>
      <w:r w:rsidRPr="008C7261">
        <w:rPr>
          <w:lang w:val="en-GB"/>
        </w:rPr>
        <w:fldChar w:fldCharType="end"/>
      </w:r>
      <w:r w:rsidR="000919F8" w:rsidRPr="008C7261">
        <w:rPr>
          <w:lang w:val="en-GB"/>
        </w:rPr>
        <w:t xml:space="preserve"> The architecture</w:t>
      </w:r>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7" w:name="_Toc324683068"/>
      <w:r w:rsidRPr="008C7261">
        <w:lastRenderedPageBreak/>
        <w:t xml:space="preserve">The </w:t>
      </w:r>
      <w:r w:rsidR="00322E42" w:rsidRPr="008C7261">
        <w:t>Design</w:t>
      </w:r>
      <w:bookmarkEnd w:id="37"/>
    </w:p>
    <w:p w14:paraId="6B9FE334" w14:textId="77777777" w:rsidR="00E73F39" w:rsidRPr="008C7261" w:rsidRDefault="00A3277F" w:rsidP="00E73F39">
      <w:pPr>
        <w:keepNext/>
        <w:rPr>
          <w:lang w:val="en-GB"/>
        </w:rPr>
      </w:pPr>
      <w:r w:rsidRPr="008C7261">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w:t>
      </w:r>
      <w:r w:rsidRPr="008C7261">
        <w:rPr>
          <w:lang w:val="en-GB"/>
        </w:rPr>
        <w:fldChar w:fldCharType="end"/>
      </w:r>
      <w:r w:rsidRPr="008C7261">
        <w:rPr>
          <w:lang w:val="en-GB"/>
        </w:rPr>
        <w:t xml:space="preserve"> The </w:t>
      </w:r>
      <w:r w:rsidR="0024418F" w:rsidRPr="008C7261">
        <w:rPr>
          <w:lang w:val="en-GB"/>
        </w:rPr>
        <w:t>design</w:t>
      </w:r>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48A70C5C"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et of his/her personal devices. Each device tracks its own devices,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38" w:name="_Toc324683069"/>
      <w:r w:rsidRPr="008C7261">
        <w:t xml:space="preserve">The </w:t>
      </w:r>
      <w:r w:rsidR="00F501EC" w:rsidRPr="008C7261">
        <w:t>Implementation</w:t>
      </w:r>
      <w:bookmarkEnd w:id="38"/>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w:t>
      </w:r>
      <w:r w:rsidRPr="008C7261">
        <w:rPr>
          <w:lang w:val="en-GB"/>
        </w:rPr>
        <w:fldChar w:fldCharType="end"/>
      </w:r>
      <w:r w:rsidR="005513D5" w:rsidRPr="008C7261">
        <w:rPr>
          <w:lang w:val="en-GB"/>
        </w:rPr>
        <w:t xml:space="preserve"> Implementation</w:t>
      </w:r>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39" w:name="_Toc324683070"/>
      <w:r w:rsidRPr="008C7261">
        <w:rPr>
          <w:lang w:val="en-GB"/>
        </w:rPr>
        <w:t>Implementation of the Daemons Core</w:t>
      </w:r>
      <w:bookmarkEnd w:id="39"/>
    </w:p>
    <w:p w14:paraId="05ECF9EC" w14:textId="77777777" w:rsidR="00574291" w:rsidRPr="008C7261" w:rsidRDefault="00574291" w:rsidP="00574291">
      <w:pPr>
        <w:rPr>
          <w:lang w:val="en-GB"/>
        </w:rPr>
      </w:pPr>
      <w:r w:rsidRPr="008C7261">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Pr="008C7261"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3E65D7BB" w14:textId="70FB64A6" w:rsidR="00F53312" w:rsidRPr="008C7261" w:rsidRDefault="00F53312" w:rsidP="00945258">
      <w:pPr>
        <w:pStyle w:val="Heading3"/>
        <w:rPr>
          <w:lang w:val="en-GB"/>
        </w:rPr>
      </w:pPr>
      <w:bookmarkStart w:id="40" w:name="_Toc324683071"/>
      <w:r w:rsidRPr="008C7261">
        <w:rPr>
          <w:lang w:val="en-GB"/>
        </w:rPr>
        <w:t xml:space="preserve">Implementation of a Single System View of </w:t>
      </w:r>
      <w:r w:rsidR="00417319" w:rsidRPr="008C7261">
        <w:rPr>
          <w:lang w:val="en-GB"/>
        </w:rPr>
        <w:t>Files</w:t>
      </w:r>
      <w:bookmarkEnd w:id="40"/>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1EF8677"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The topic will be discussed further in the discussion section.</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w:t>
      </w:r>
      <w:r w:rsidRPr="008C7261">
        <w:rPr>
          <w:lang w:val="en-GB"/>
        </w:rPr>
        <w:fldChar w:fldCharType="end"/>
      </w:r>
      <w:r w:rsidRPr="008C7261">
        <w:rPr>
          <w:lang w:val="en-GB"/>
        </w:rPr>
        <w:t xml:space="preserve"> Change tracker flow in the prototype</w:t>
      </w:r>
    </w:p>
    <w:p w14:paraId="2DC8CFE9" w14:textId="0BEFD458" w:rsidR="00B74C61" w:rsidRPr="008C7261"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6</w:t>
      </w:r>
      <w:r w:rsidRPr="008C7261">
        <w:rPr>
          <w:lang w:val="en-GB"/>
        </w:rPr>
        <w:fldChar w:fldCharType="end"/>
      </w:r>
      <w:r w:rsidRPr="008C7261">
        <w:rPr>
          <w:lang w:val="en-GB"/>
        </w:rPr>
        <w:t xml:space="preserve"> File synchronization flow</w:t>
      </w:r>
    </w:p>
    <w:p w14:paraId="12ACE265" w14:textId="4854359F" w:rsidR="003E3805" w:rsidRPr="008C7261" w:rsidRDefault="003E3805" w:rsidP="00945258">
      <w:pPr>
        <w:pStyle w:val="Heading3"/>
        <w:rPr>
          <w:lang w:val="en-GB"/>
        </w:rPr>
      </w:pPr>
      <w:bookmarkStart w:id="41" w:name="_Toc324683072"/>
      <w:r w:rsidRPr="008C7261">
        <w:rPr>
          <w:lang w:val="en-GB"/>
        </w:rPr>
        <w:t xml:space="preserve">Implementation of a </w:t>
      </w:r>
      <w:r w:rsidR="00BD6F53" w:rsidRPr="008C7261">
        <w:rPr>
          <w:lang w:val="en-GB"/>
        </w:rPr>
        <w:t>Single System View of Applications</w:t>
      </w:r>
      <w:bookmarkEnd w:id="41"/>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w:t>
      </w:r>
      <w:r w:rsidRPr="008C7261">
        <w:rPr>
          <w:lang w:val="en-GB"/>
        </w:rPr>
        <w:lastRenderedPageBreak/>
        <w:t xml:space="preserve">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7</w:t>
      </w:r>
      <w:r w:rsidRPr="008C7261">
        <w:rPr>
          <w:lang w:val="en-GB"/>
        </w:rPr>
        <w:fldChar w:fldCharType="end"/>
      </w:r>
      <w:r w:rsidRPr="008C7261">
        <w:rPr>
          <w:lang w:val="en-GB"/>
        </w:rPr>
        <w:t xml:space="preserve"> Application synchronization flow</w:t>
      </w:r>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2" w:name="_Toc324683073"/>
      <w:r w:rsidRPr="008C7261">
        <w:rPr>
          <w:lang w:val="en-GB"/>
        </w:rPr>
        <w:lastRenderedPageBreak/>
        <w:t xml:space="preserve">Implementation of Remote </w:t>
      </w:r>
      <w:r w:rsidR="003B1059" w:rsidRPr="008C7261">
        <w:rPr>
          <w:lang w:val="en-GB"/>
        </w:rPr>
        <w:t>File</w:t>
      </w:r>
      <w:r w:rsidRPr="008C7261">
        <w:rPr>
          <w:lang w:val="en-GB"/>
        </w:rPr>
        <w:t xml:space="preserve"> Access</w:t>
      </w:r>
      <w:bookmarkEnd w:id="42"/>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8</w:t>
      </w:r>
      <w:r w:rsidRPr="008C7261">
        <w:rPr>
          <w:lang w:val="en-GB"/>
        </w:rPr>
        <w:fldChar w:fldCharType="end"/>
      </w:r>
      <w:r w:rsidRPr="008C7261">
        <w:rPr>
          <w:lang w:val="en-GB"/>
        </w:rPr>
        <w:t xml:space="preserve"> Remote access flow </w:t>
      </w:r>
      <w:r w:rsidR="00936B7C" w:rsidRPr="008C7261">
        <w:rPr>
          <w:lang w:val="en-GB"/>
        </w:rPr>
        <w:t>in the prototype</w:t>
      </w:r>
    </w:p>
    <w:p w14:paraId="4B011D78" w14:textId="7FBC5FA6"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9246ED" w:rsidRPr="008C7261">
        <w:rPr>
          <w:lang w:val="en-GB"/>
        </w:rPr>
        <w:t>in GoLang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w:t>
      </w:r>
      <w:r w:rsidRPr="008C7261">
        <w:rPr>
          <w:lang w:val="en-GB"/>
        </w:rPr>
        <w:lastRenderedPageBreak/>
        <w:t>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43" w:name="_Toc324683074"/>
      <w:r w:rsidRPr="008C7261">
        <w:rPr>
          <w:lang w:val="en-GB"/>
        </w:rPr>
        <w:t>Implementation of the Coordinator and Coordinator Election</w:t>
      </w:r>
      <w:bookmarkEnd w:id="43"/>
    </w:p>
    <w:p w14:paraId="76CE4C8A" w14:textId="5049B6F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44" w:name="_Toc324683075"/>
      <w:r w:rsidRPr="008C7261">
        <w:rPr>
          <w:lang w:val="en-GB"/>
        </w:rPr>
        <w:t xml:space="preserve">Implementation of the </w:t>
      </w:r>
      <w:r w:rsidR="00501419" w:rsidRPr="008C7261">
        <w:rPr>
          <w:lang w:val="en-GB"/>
        </w:rPr>
        <w:t>Overview</w:t>
      </w:r>
      <w:r w:rsidRPr="008C7261">
        <w:rPr>
          <w:lang w:val="en-GB"/>
        </w:rPr>
        <w:t xml:space="preserve"> GUI</w:t>
      </w:r>
      <w:bookmarkEnd w:id="44"/>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AC538C" w:rsidRPr="008C7261">
        <w:rPr>
          <w:lang w:val="en-GB"/>
        </w:rPr>
        <w:t>9</w:t>
      </w:r>
      <w:r w:rsidR="00A55AFE" w:rsidRPr="008C7261">
        <w:rPr>
          <w:lang w:val="en-GB"/>
        </w:rPr>
        <w:fldChar w:fldCharType="end"/>
      </w:r>
      <w:r w:rsidRPr="008C7261">
        <w:rPr>
          <w:lang w:val="en-GB"/>
        </w:rPr>
        <w:t xml:space="preserve"> Flow of the control panel implementation</w:t>
      </w:r>
    </w:p>
    <w:p w14:paraId="580DAD8A" w14:textId="1E162356" w:rsidR="00C3278F" w:rsidRPr="008C7261" w:rsidRDefault="00C3278F" w:rsidP="00C3278F">
      <w:pPr>
        <w:pStyle w:val="Heading2"/>
      </w:pPr>
      <w:bookmarkStart w:id="45" w:name="_Toc324683076"/>
      <w:r w:rsidRPr="008C7261">
        <w:t xml:space="preserve">Implementation of </w:t>
      </w:r>
      <w:r w:rsidR="00EA5C93" w:rsidRPr="008C7261">
        <w:t>Other</w:t>
      </w:r>
      <w:r w:rsidRPr="008C7261">
        <w:t xml:space="preserve"> Tools</w:t>
      </w:r>
      <w:bookmarkEnd w:id="45"/>
    </w:p>
    <w:p w14:paraId="7D861EC0" w14:textId="52E1A924" w:rsidR="004122E9" w:rsidRPr="008C7261" w:rsidRDefault="00DF58DB" w:rsidP="00DF58DB">
      <w:pPr>
        <w:pStyle w:val="Heading3"/>
        <w:rPr>
          <w:lang w:val="en-GB"/>
        </w:rPr>
      </w:pPr>
      <w:bookmarkStart w:id="46" w:name="_Toc324683077"/>
      <w:r w:rsidRPr="008C7261">
        <w:rPr>
          <w:lang w:val="en-GB"/>
        </w:rPr>
        <w:t xml:space="preserve">Implementation of the </w:t>
      </w:r>
      <w:r w:rsidR="00F61D36" w:rsidRPr="008C7261">
        <w:rPr>
          <w:lang w:val="en-GB"/>
        </w:rPr>
        <w:t>Log</w:t>
      </w:r>
      <w:r w:rsidR="002770BD" w:rsidRPr="008C7261">
        <w:rPr>
          <w:lang w:val="en-GB"/>
        </w:rPr>
        <w:t>ger</w:t>
      </w:r>
      <w:bookmarkEnd w:id="46"/>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47" w:name="_Toc324683078"/>
      <w:r w:rsidRPr="008C7261">
        <w:rPr>
          <w:lang w:val="en-GB"/>
        </w:rPr>
        <w:t>Implementation of the File Adder</w:t>
      </w:r>
      <w:bookmarkEnd w:id="47"/>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AC538C" w:rsidRPr="008C7261">
        <w:rPr>
          <w:lang w:val="en-GB"/>
        </w:rPr>
        <w:t>10</w:t>
      </w:r>
      <w:r w:rsidR="0040352A" w:rsidRPr="008C7261">
        <w:rPr>
          <w:lang w:val="en-GB"/>
        </w:rPr>
        <w:fldChar w:fldCharType="end"/>
      </w:r>
      <w:r w:rsidRPr="008C7261">
        <w:rPr>
          <w:lang w:val="en-GB"/>
        </w:rPr>
        <w:t xml:space="preserve"> Flow of the file adder application</w:t>
      </w:r>
    </w:p>
    <w:p w14:paraId="5BA49252" w14:textId="0607785B" w:rsidR="00C6635B" w:rsidRPr="008C7261" w:rsidRDefault="00C6635B" w:rsidP="00C6635B">
      <w:pPr>
        <w:jc w:val="center"/>
        <w:rPr>
          <w:lang w:val="en-GB"/>
        </w:rPr>
      </w:pPr>
    </w:p>
    <w:p w14:paraId="3C010C16" w14:textId="4E3F1FE7" w:rsidR="00E60CB0" w:rsidRPr="008C7261" w:rsidRDefault="00E24E8F" w:rsidP="00321BCA">
      <w:pPr>
        <w:pStyle w:val="Heading1"/>
        <w:rPr>
          <w:lang w:val="en-GB"/>
        </w:rPr>
      </w:pPr>
      <w:r w:rsidRPr="008C7261">
        <w:rPr>
          <w:lang w:val="en-GB"/>
        </w:rPr>
        <w:br w:type="page"/>
      </w:r>
      <w:bookmarkStart w:id="48" w:name="_Toc324683079"/>
      <w:r w:rsidRPr="008C7261">
        <w:rPr>
          <w:lang w:val="en-GB"/>
        </w:rPr>
        <w:lastRenderedPageBreak/>
        <w:t>Experiment</w:t>
      </w:r>
      <w:r w:rsidR="00FA5B2C" w:rsidRPr="008C7261">
        <w:rPr>
          <w:lang w:val="en-GB"/>
        </w:rPr>
        <w:t>ation and Evaluation</w:t>
      </w:r>
      <w:bookmarkEnd w:id="48"/>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49" w:name="_Toc324683080"/>
      <w:r w:rsidRPr="008C7261">
        <w:t>Methodology</w:t>
      </w:r>
      <w:bookmarkEnd w:id="49"/>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0" w:name="_Toc324683081"/>
      <w:r w:rsidRPr="008C7261">
        <w:t>Metrics</w:t>
      </w:r>
      <w:bookmarkEnd w:id="50"/>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6622ECBB"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it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51" w:name="_Toc324683082"/>
      <w:r w:rsidRPr="008C7261">
        <w:t>Environment</w:t>
      </w:r>
      <w:bookmarkEnd w:id="51"/>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52" w:name="_Toc324683083"/>
      <w:r w:rsidRPr="008C7261">
        <w:t>Running Idle</w:t>
      </w:r>
      <w:bookmarkEnd w:id="52"/>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8C7261" w:rsidRDefault="00AC1E7E" w:rsidP="00AC1E7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11</w:t>
      </w:r>
      <w:r w:rsidRPr="008C7261">
        <w:rPr>
          <w:lang w:val="en-GB"/>
        </w:rPr>
        <w:fldChar w:fldCharType="end"/>
      </w:r>
      <w:r w:rsidRPr="008C7261">
        <w:rPr>
          <w:lang w:val="en-GB"/>
        </w:rPr>
        <w:t xml:space="preserve"> Idle CPU usage for 2 - 15 devices</w:t>
      </w:r>
      <w:r w:rsidR="00BD7831" w:rsidRPr="008C7261">
        <w:rPr>
          <w:lang w:val="en-GB"/>
        </w:rPr>
        <w:t>.</w:t>
      </w:r>
    </w:p>
    <w:p w14:paraId="3C4C1334" w14:textId="77777777" w:rsidR="00AC1E7E" w:rsidRPr="008C7261" w:rsidRDefault="00067436" w:rsidP="00AC1E7E">
      <w:pPr>
        <w:keepNext/>
        <w:rPr>
          <w:lang w:val="en-GB"/>
        </w:rPr>
      </w:pPr>
      <w:r w:rsidRPr="008C7261">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8C7261" w:rsidRDefault="00AC1E7E" w:rsidP="00AC1E7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12</w:t>
      </w:r>
      <w:r w:rsidRPr="008C7261">
        <w:rPr>
          <w:lang w:val="en-GB"/>
        </w:rPr>
        <w:fldChar w:fldCharType="end"/>
      </w:r>
      <w:r w:rsidRPr="008C7261">
        <w:rPr>
          <w:lang w:val="en-GB"/>
        </w:rPr>
        <w:t xml:space="preserve"> Idle CPU usage for 20 devices</w:t>
      </w:r>
      <w:r w:rsidR="00BD7831" w:rsidRPr="008C7261">
        <w:rPr>
          <w:lang w:val="en-GB"/>
        </w:rPr>
        <w:t>.</w:t>
      </w:r>
    </w:p>
    <w:p w14:paraId="1D5EDB35" w14:textId="77777777" w:rsidR="00211C05" w:rsidRPr="008C7261" w:rsidRDefault="00211C05" w:rsidP="00211C05">
      <w:pPr>
        <w:keepNext/>
        <w:jc w:val="center"/>
        <w:rPr>
          <w:lang w:val="en-GB"/>
        </w:rPr>
      </w:pPr>
      <w:r w:rsidRPr="008C7261">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8C7261" w:rsidRDefault="00211C05" w:rsidP="00211C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13</w:t>
      </w:r>
      <w:r w:rsidRPr="008C7261">
        <w:rPr>
          <w:lang w:val="en-GB"/>
        </w:rPr>
        <w:fldChar w:fldCharType="end"/>
      </w:r>
      <w:r w:rsidRPr="008C7261">
        <w:rPr>
          <w:lang w:val="en-GB"/>
        </w:rPr>
        <w:t xml:space="preserve"> Idle memory usage for 2 - 15 devices.</w:t>
      </w:r>
    </w:p>
    <w:p w14:paraId="7CE58D4A" w14:textId="77777777" w:rsidR="005451BB" w:rsidRPr="008C7261" w:rsidRDefault="005451BB" w:rsidP="005451BB">
      <w:pPr>
        <w:keepNext/>
        <w:rPr>
          <w:lang w:val="en-GB"/>
        </w:rPr>
      </w:pPr>
      <w:r w:rsidRPr="008C7261">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8C7261" w:rsidRDefault="005451BB" w:rsidP="005451BB">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14</w:t>
      </w:r>
      <w:r w:rsidRPr="008C7261">
        <w:rPr>
          <w:lang w:val="en-GB"/>
        </w:rPr>
        <w:fldChar w:fldCharType="end"/>
      </w:r>
      <w:r w:rsidRPr="008C7261">
        <w:rPr>
          <w:lang w:val="en-GB"/>
        </w:rPr>
        <w:t xml:space="preserve"> Idle memory usage for 20 devices.</w:t>
      </w:r>
    </w:p>
    <w:p w14:paraId="6D47037C" w14:textId="77777777" w:rsidR="00824532" w:rsidRPr="008C7261" w:rsidRDefault="00824532" w:rsidP="00824532">
      <w:pPr>
        <w:keepNext/>
        <w:jc w:val="center"/>
        <w:rPr>
          <w:lang w:val="en-GB"/>
        </w:rPr>
      </w:pPr>
      <w:r w:rsidRPr="008C7261">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8C7261" w:rsidRDefault="00824532" w:rsidP="00824532">
      <w:pPr>
        <w:pStyle w:val="Caption"/>
        <w:rPr>
          <w:lang w:val="en-GB"/>
        </w:rPr>
      </w:pPr>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AC538C" w:rsidRPr="008C7261">
        <w:rPr>
          <w:lang w:val="en-GB"/>
        </w:rPr>
        <w:t>15</w:t>
      </w:r>
      <w:r w:rsidR="00C25BE6" w:rsidRPr="008C7261">
        <w:rPr>
          <w:lang w:val="en-GB"/>
        </w:rPr>
        <w:fldChar w:fldCharType="end"/>
      </w:r>
      <w:r w:rsidRPr="008C7261">
        <w:rPr>
          <w:lang w:val="en-GB"/>
        </w:rPr>
        <w:t xml:space="preserve"> Idle memory usage with fixed coordinator, 2 - 20 devices.</w:t>
      </w:r>
    </w:p>
    <w:p w14:paraId="7F930F34" w14:textId="77777777" w:rsidR="00763D2B" w:rsidRPr="008C7261" w:rsidRDefault="003F73DF" w:rsidP="00763D2B">
      <w:pPr>
        <w:keepNext/>
        <w:jc w:val="center"/>
        <w:rPr>
          <w:lang w:val="en-GB"/>
        </w:rPr>
      </w:pPr>
      <w:r w:rsidRPr="008C7261">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8C7261" w:rsidRDefault="00763D2B" w:rsidP="00763D2B">
      <w:pPr>
        <w:pStyle w:val="Caption"/>
        <w:rPr>
          <w:lang w:val="en-GB"/>
        </w:rPr>
      </w:pPr>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AC538C" w:rsidRPr="008C7261">
        <w:rPr>
          <w:lang w:val="en-GB"/>
        </w:rPr>
        <w:t>16</w:t>
      </w:r>
      <w:r w:rsidR="00207958" w:rsidRPr="008C7261">
        <w:rPr>
          <w:lang w:val="en-GB"/>
        </w:rPr>
        <w:fldChar w:fldCharType="end"/>
      </w:r>
      <w:r w:rsidRPr="008C7261">
        <w:rPr>
          <w:lang w:val="en-GB"/>
        </w:rPr>
        <w:t xml:space="preserve"> Idle traffic for 2 - 15 devices.</w:t>
      </w:r>
    </w:p>
    <w:p w14:paraId="69EF00E2" w14:textId="77777777" w:rsidR="00763D2B" w:rsidRPr="008C7261" w:rsidRDefault="000C50FB" w:rsidP="00763D2B">
      <w:pPr>
        <w:keepNext/>
        <w:jc w:val="center"/>
        <w:rPr>
          <w:lang w:val="en-GB"/>
        </w:rPr>
      </w:pPr>
      <w:r w:rsidRPr="008C7261">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8C7261" w:rsidRDefault="00763D2B" w:rsidP="00763D2B">
      <w:pPr>
        <w:pStyle w:val="Caption"/>
        <w:rPr>
          <w:lang w:val="en-GB"/>
        </w:rPr>
      </w:pPr>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AC538C" w:rsidRPr="008C7261">
        <w:rPr>
          <w:lang w:val="en-GB"/>
        </w:rPr>
        <w:t>17</w:t>
      </w:r>
      <w:r w:rsidR="00207958" w:rsidRPr="008C7261">
        <w:rPr>
          <w:lang w:val="en-GB"/>
        </w:rPr>
        <w:fldChar w:fldCharType="end"/>
      </w:r>
      <w:r w:rsidRPr="008C7261">
        <w:rPr>
          <w:lang w:val="en-GB"/>
        </w:rPr>
        <w:t xml:space="preserve"> Idle traffic for 20 devices.</w:t>
      </w:r>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53" w:name="_Toc324683084"/>
      <w:r w:rsidRPr="008C7261">
        <w:t>Add and Refresh</w:t>
      </w:r>
      <w:bookmarkEnd w:id="53"/>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54" w:name="_Toc324683085"/>
      <w:r w:rsidRPr="008C7261">
        <w:rPr>
          <w:lang w:val="en-GB"/>
        </w:rPr>
        <w:t>Two Devices</w:t>
      </w:r>
      <w:bookmarkEnd w:id="54"/>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38236509"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p>
    <w:p w14:paraId="4693076E" w14:textId="07603434" w:rsidR="00DC27AA" w:rsidRPr="008C7261" w:rsidRDefault="00BB1BB0" w:rsidP="00BB1BB0">
      <w:pPr>
        <w:keepNext/>
        <w:jc w:val="center"/>
        <w:rPr>
          <w:lang w:val="en-GB"/>
        </w:rPr>
      </w:pPr>
      <w:r w:rsidRPr="008C7261">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p>
    <w:p w14:paraId="7A6028EB" w14:textId="3A338D96" w:rsidR="00971959" w:rsidRPr="008C7261" w:rsidRDefault="007B1A35" w:rsidP="007B1A35">
      <w:pPr>
        <w:keepNext/>
        <w:jc w:val="center"/>
        <w:rPr>
          <w:lang w:val="en-GB"/>
        </w:rPr>
      </w:pPr>
      <w:r w:rsidRPr="008C7261">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p>
    <w:p w14:paraId="43518ACD" w14:textId="2E8845F8" w:rsidR="00045B95" w:rsidRPr="008C7261" w:rsidRDefault="007A49EB" w:rsidP="007A49EB">
      <w:pPr>
        <w:keepNext/>
        <w:jc w:val="center"/>
        <w:rPr>
          <w:lang w:val="en-GB"/>
        </w:rPr>
      </w:pPr>
      <w:r w:rsidRPr="008C7261">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p>
    <w:p w14:paraId="77A48431" w14:textId="3FFFEF7B" w:rsidR="00045B95" w:rsidRPr="008C7261" w:rsidRDefault="00A84AC9" w:rsidP="00A84AC9">
      <w:pPr>
        <w:keepNext/>
        <w:jc w:val="center"/>
        <w:rPr>
          <w:lang w:val="en-GB"/>
        </w:rPr>
      </w:pPr>
      <w:r w:rsidRPr="008C7261">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p>
    <w:p w14:paraId="0F6FF0B1" w14:textId="1924CF83" w:rsidR="00BE4456" w:rsidRPr="008C7261" w:rsidRDefault="00B2652D" w:rsidP="00B2652D">
      <w:pPr>
        <w:keepNext/>
        <w:jc w:val="center"/>
        <w:rPr>
          <w:lang w:val="en-GB"/>
        </w:rPr>
      </w:pPr>
      <w:r w:rsidRPr="008C7261">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p>
    <w:p w14:paraId="780D7FD3" w14:textId="61EB4C5A" w:rsidR="00217E1E" w:rsidRPr="008C7261" w:rsidRDefault="00587697" w:rsidP="00197CFD">
      <w:pPr>
        <w:keepNext/>
        <w:jc w:val="center"/>
        <w:rPr>
          <w:lang w:val="en-GB"/>
        </w:rPr>
      </w:pPr>
      <w:r w:rsidRPr="008C7261">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7CEA671E" w:rsidR="00E90DDD" w:rsidRPr="008C7261" w:rsidRDefault="00E90DDD" w:rsidP="00E90DD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p>
    <w:p w14:paraId="2EC84481" w14:textId="49657048" w:rsidR="009767B5" w:rsidRPr="008C7261" w:rsidRDefault="00C22C84" w:rsidP="00C22C84">
      <w:pPr>
        <w:keepNext/>
        <w:jc w:val="center"/>
        <w:rPr>
          <w:lang w:val="en-GB"/>
        </w:rPr>
      </w:pPr>
      <w:r w:rsidRPr="008C7261">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5DED52F8" w:rsidR="009767B5" w:rsidRPr="008C7261" w:rsidRDefault="009767B5" w:rsidP="009767B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8C7261" w:rsidRDefault="000E715A" w:rsidP="000E715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p>
    <w:p w14:paraId="3ED4A65B" w14:textId="1ECE07CF" w:rsidR="00ED071A" w:rsidRPr="008C7261" w:rsidRDefault="002461D2" w:rsidP="00ED071A">
      <w:pPr>
        <w:keepNext/>
        <w:rPr>
          <w:lang w:val="en-GB"/>
        </w:rPr>
      </w:pPr>
      <w:r w:rsidRPr="008C7261">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8C7261" w:rsidRDefault="00ED071A" w:rsidP="00ED071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p>
    <w:p w14:paraId="4EBBFCAF" w14:textId="1210CA7D" w:rsidR="002E18F5" w:rsidRPr="008C7261" w:rsidRDefault="00025758" w:rsidP="002E18F5">
      <w:pPr>
        <w:keepNext/>
        <w:rPr>
          <w:lang w:val="en-GB"/>
        </w:rPr>
      </w:pPr>
      <w:r w:rsidRPr="008C7261">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8C7261" w:rsidRDefault="002E18F5" w:rsidP="002E18F5">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p>
    <w:p w14:paraId="2BC4287F" w14:textId="159B16FC" w:rsidR="000E715A" w:rsidRPr="008C7261" w:rsidRDefault="00E75FF9" w:rsidP="000E715A">
      <w:pPr>
        <w:keepNext/>
        <w:rPr>
          <w:lang w:val="en-GB"/>
        </w:rPr>
      </w:pPr>
      <w:r w:rsidRPr="008C7261">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8C7261" w:rsidRDefault="000E715A" w:rsidP="000E715A">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p>
    <w:p w14:paraId="2F62FEB4" w14:textId="3826A058" w:rsidR="00501904" w:rsidRPr="008C7261" w:rsidRDefault="00B61E8B" w:rsidP="00501904">
      <w:pPr>
        <w:keepNext/>
        <w:rPr>
          <w:lang w:val="en-GB"/>
        </w:rPr>
      </w:pPr>
      <w:r w:rsidRPr="008C7261">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8C7261" w:rsidRDefault="00501904" w:rsidP="00501904">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p>
    <w:p w14:paraId="337C6C48" w14:textId="18457F11" w:rsidR="0080474E" w:rsidRPr="008C7261" w:rsidRDefault="00D10B4A" w:rsidP="0080474E">
      <w:pPr>
        <w:keepNext/>
        <w:rPr>
          <w:lang w:val="en-GB"/>
        </w:rPr>
      </w:pPr>
      <w:r w:rsidRPr="008C7261">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8C7261" w:rsidRDefault="0080474E" w:rsidP="00511C5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p>
    <w:p w14:paraId="3A6480A3" w14:textId="004DEB3F" w:rsidR="004649E8" w:rsidRPr="008C7261" w:rsidRDefault="004D29B6" w:rsidP="00E544D2">
      <w:pPr>
        <w:keepNext/>
        <w:jc w:val="center"/>
        <w:rPr>
          <w:lang w:val="en-GB"/>
        </w:rPr>
      </w:pPr>
      <w:r w:rsidRPr="008C7261">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8C7261" w:rsidRDefault="004649E8" w:rsidP="004649E8">
      <w:pPr>
        <w:pStyle w:val="Caption"/>
        <w:rPr>
          <w:lang w:val="en-GB"/>
        </w:rPr>
      </w:pPr>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AC538C" w:rsidRPr="008C7261">
        <w:rPr>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p>
    <w:p w14:paraId="76D5F655" w14:textId="5579A249" w:rsidR="006A2D2E" w:rsidRPr="008C7261" w:rsidRDefault="00ED6A23" w:rsidP="00ED6A23">
      <w:pPr>
        <w:keepNext/>
        <w:jc w:val="center"/>
        <w:rPr>
          <w:lang w:val="en-GB"/>
        </w:rPr>
      </w:pPr>
      <w:r w:rsidRPr="008C7261">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p>
    <w:p w14:paraId="0C09F05D" w14:textId="4F5F0CF3" w:rsidR="00015859" w:rsidRPr="008C7261" w:rsidRDefault="00D57F69" w:rsidP="00D57F69">
      <w:pPr>
        <w:keepNext/>
        <w:jc w:val="center"/>
        <w:rPr>
          <w:lang w:val="en-GB"/>
        </w:rPr>
      </w:pPr>
      <w:r w:rsidRPr="008C7261">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p>
    <w:p w14:paraId="788907CD" w14:textId="458EBA53" w:rsidR="00B7757A" w:rsidRPr="008C7261" w:rsidRDefault="00F16BE4" w:rsidP="00F16BE4">
      <w:pPr>
        <w:keepNext/>
        <w:jc w:val="center"/>
        <w:rPr>
          <w:lang w:val="en-GB"/>
        </w:rPr>
      </w:pPr>
      <w:r w:rsidRPr="008C7261">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p>
    <w:p w14:paraId="0B1DA8B7" w14:textId="3C89EE67" w:rsidR="00B7757A" w:rsidRPr="008C7261" w:rsidRDefault="006545FF" w:rsidP="006545FF">
      <w:pPr>
        <w:keepNext/>
        <w:jc w:val="center"/>
        <w:rPr>
          <w:lang w:val="en-GB"/>
        </w:rPr>
      </w:pPr>
      <w:r w:rsidRPr="008C7261">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p>
    <w:p w14:paraId="500FF15E" w14:textId="6C732CB9" w:rsidR="00707D63" w:rsidRPr="008C7261" w:rsidRDefault="0015291B" w:rsidP="0015291B">
      <w:pPr>
        <w:keepNext/>
        <w:jc w:val="center"/>
        <w:rPr>
          <w:lang w:val="en-GB"/>
        </w:rPr>
      </w:pPr>
      <w:r w:rsidRPr="008C7261">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p>
    <w:p w14:paraId="6F0F8E8A" w14:textId="539A1D9B" w:rsidR="00231DA7" w:rsidRPr="008C7261" w:rsidRDefault="00D15F12" w:rsidP="00AE2A78">
      <w:pPr>
        <w:keepNext/>
        <w:jc w:val="center"/>
        <w:rPr>
          <w:lang w:val="en-GB"/>
        </w:rPr>
      </w:pPr>
      <w:r w:rsidRPr="008C7261">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8C7261" w:rsidRDefault="00764382" w:rsidP="007643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p>
    <w:p w14:paraId="4F50FED1" w14:textId="413B41FF" w:rsidR="00764382" w:rsidRPr="008C7261" w:rsidRDefault="00491536" w:rsidP="00764382">
      <w:pPr>
        <w:keepNext/>
        <w:rPr>
          <w:lang w:val="en-GB"/>
        </w:rPr>
      </w:pPr>
      <w:r w:rsidRPr="008C7261">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8C7261" w:rsidRDefault="00764382" w:rsidP="007643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p>
    <w:p w14:paraId="57872479" w14:textId="200A7128" w:rsidR="003F4172" w:rsidRPr="008C7261" w:rsidRDefault="0039130A" w:rsidP="003F4172">
      <w:pPr>
        <w:keepNext/>
        <w:rPr>
          <w:lang w:val="en-GB"/>
        </w:rPr>
      </w:pPr>
      <w:r w:rsidRPr="008C7261">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8C7261" w:rsidRDefault="003F4172" w:rsidP="003F417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p>
    <w:p w14:paraId="618313A5" w14:textId="4D26273C" w:rsidR="002D0305" w:rsidRPr="008C7261" w:rsidRDefault="007344A5" w:rsidP="002D0305">
      <w:pPr>
        <w:keepNext/>
        <w:rPr>
          <w:lang w:val="en-GB"/>
        </w:rPr>
      </w:pPr>
      <w:r w:rsidRPr="008C7261">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p>
    <w:p w14:paraId="1BAC4427" w14:textId="6FB9971D" w:rsidR="002D0305" w:rsidRPr="008C7261" w:rsidRDefault="00F6154B" w:rsidP="002D0305">
      <w:pPr>
        <w:keepNext/>
        <w:rPr>
          <w:lang w:val="en-GB"/>
        </w:rPr>
      </w:pPr>
      <w:r w:rsidRPr="008C7261">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p>
    <w:p w14:paraId="39BB20F8" w14:textId="6FFF6C75" w:rsidR="00434FBC" w:rsidRPr="008C7261" w:rsidRDefault="00480ADC" w:rsidP="00434FBC">
      <w:pPr>
        <w:keepNext/>
        <w:rPr>
          <w:lang w:val="en-GB"/>
        </w:rPr>
      </w:pPr>
      <w:r w:rsidRPr="008C7261">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8C7261" w:rsidRDefault="00434FBC" w:rsidP="00434FBC">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p>
    <w:p w14:paraId="0CE18ABC" w14:textId="246D4824" w:rsidR="002D0305" w:rsidRPr="008C7261" w:rsidRDefault="00F717A2" w:rsidP="00527758">
      <w:pPr>
        <w:keepNext/>
        <w:jc w:val="center"/>
        <w:rPr>
          <w:lang w:val="en-GB"/>
        </w:rPr>
      </w:pPr>
      <w:r w:rsidRPr="008C7261">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8C7261" w:rsidRDefault="002D0305" w:rsidP="002D030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p>
    <w:p w14:paraId="7B78F7A9" w14:textId="533234C9" w:rsidR="004D1D67" w:rsidRPr="008C7261" w:rsidRDefault="00A63E5F" w:rsidP="00A63E5F">
      <w:pPr>
        <w:keepNext/>
        <w:jc w:val="center"/>
        <w:rPr>
          <w:lang w:val="en-GB"/>
        </w:rPr>
      </w:pPr>
      <w:r w:rsidRPr="008C7261">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p>
    <w:p w14:paraId="2B599AE5" w14:textId="3F32C6F1" w:rsidR="00B335DE" w:rsidRPr="008C7261" w:rsidRDefault="00F15461" w:rsidP="00B335DE">
      <w:pPr>
        <w:keepNext/>
        <w:rPr>
          <w:lang w:val="en-GB"/>
        </w:rPr>
      </w:pPr>
      <w:r w:rsidRPr="008C7261">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p>
    <w:p w14:paraId="10807B14" w14:textId="06881774" w:rsidR="001A1E45" w:rsidRPr="008C7261" w:rsidRDefault="00AD5B02" w:rsidP="00AD5B02">
      <w:pPr>
        <w:keepNext/>
        <w:jc w:val="center"/>
        <w:rPr>
          <w:lang w:val="en-GB"/>
        </w:rPr>
      </w:pPr>
      <w:r w:rsidRPr="008C7261">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p>
    <w:p w14:paraId="414BCBDA" w14:textId="2E1A5392" w:rsidR="00652823" w:rsidRPr="008C7261" w:rsidRDefault="003D16F4" w:rsidP="003D16F4">
      <w:pPr>
        <w:keepNext/>
        <w:jc w:val="center"/>
        <w:rPr>
          <w:lang w:val="en-GB"/>
        </w:rPr>
      </w:pPr>
      <w:r w:rsidRPr="008C7261">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p>
    <w:p w14:paraId="388C265D" w14:textId="33EB12BA" w:rsidR="00F246BD" w:rsidRPr="008C7261" w:rsidRDefault="001F6B47" w:rsidP="001F6B47">
      <w:pPr>
        <w:keepNext/>
        <w:jc w:val="center"/>
        <w:rPr>
          <w:lang w:val="en-GB"/>
        </w:rPr>
      </w:pPr>
      <w:r w:rsidRPr="008C7261">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p>
    <w:p w14:paraId="122CEDE0" w14:textId="2A333D06" w:rsidR="00D55573" w:rsidRPr="008C7261" w:rsidRDefault="00047AE3" w:rsidP="00B14E0F">
      <w:pPr>
        <w:keepNext/>
        <w:jc w:val="center"/>
        <w:rPr>
          <w:lang w:val="en-GB"/>
        </w:rPr>
      </w:pPr>
      <w:r w:rsidRPr="008C7261">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55" w:name="_Toc324683086"/>
      <w:r w:rsidRPr="008C7261">
        <w:rPr>
          <w:lang w:val="en-GB"/>
        </w:rPr>
        <w:t>Ten Devices</w:t>
      </w:r>
      <w:bookmarkEnd w:id="55"/>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55</w:t>
      </w:r>
      <w:r w:rsidR="00606EF4" w:rsidRPr="008C7261">
        <w:rPr>
          <w:lang w:val="en-GB"/>
        </w:rPr>
        <w:fldChar w:fldCharType="end"/>
      </w:r>
      <w:r w:rsidRPr="008C7261">
        <w:rPr>
          <w:lang w:val="en-GB"/>
        </w:rPr>
        <w:t xml:space="preserve"> Default setup, 10 devices - CPU usage when one file added per synchronization</w:t>
      </w:r>
    </w:p>
    <w:p w14:paraId="3EB545FE" w14:textId="77777777" w:rsidR="00C50965" w:rsidRPr="008C7261" w:rsidRDefault="00343253" w:rsidP="00C50965">
      <w:pPr>
        <w:keepNext/>
        <w:jc w:val="center"/>
        <w:rPr>
          <w:lang w:val="en-GB"/>
        </w:rPr>
      </w:pPr>
      <w:r w:rsidRPr="008C7261">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56</w:t>
      </w:r>
      <w:r w:rsidR="00606EF4" w:rsidRPr="008C7261">
        <w:rPr>
          <w:lang w:val="en-GB"/>
        </w:rPr>
        <w:fldChar w:fldCharType="end"/>
      </w:r>
      <w:r w:rsidRPr="008C7261">
        <w:rPr>
          <w:lang w:val="en-GB"/>
        </w:rPr>
        <w:t xml:space="preserve"> Default setup, 10 devices - CPU usage when five files added per synchronization</w:t>
      </w:r>
    </w:p>
    <w:p w14:paraId="0588E6F0" w14:textId="59FBE937" w:rsidR="00C50965" w:rsidRPr="008C7261" w:rsidRDefault="00FB060B" w:rsidP="00C50965">
      <w:pPr>
        <w:keepNext/>
        <w:jc w:val="center"/>
        <w:rPr>
          <w:lang w:val="en-GB"/>
        </w:rPr>
      </w:pPr>
      <w:r w:rsidRPr="008C7261">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57</w:t>
      </w:r>
      <w:r w:rsidR="00606EF4" w:rsidRPr="008C7261">
        <w:rPr>
          <w:lang w:val="en-GB"/>
        </w:rPr>
        <w:fldChar w:fldCharType="end"/>
      </w:r>
      <w:r w:rsidRPr="008C7261">
        <w:rPr>
          <w:lang w:val="en-GB"/>
        </w:rPr>
        <w:t xml:space="preserve"> Default setup, 10 devices - CPU usage when 100 files added per synchronization</w:t>
      </w:r>
    </w:p>
    <w:p w14:paraId="0E29ABE3" w14:textId="23BFFC86" w:rsidR="00C50965" w:rsidRPr="008C7261" w:rsidRDefault="00293843" w:rsidP="00C50965">
      <w:pPr>
        <w:keepNext/>
        <w:jc w:val="center"/>
        <w:rPr>
          <w:lang w:val="en-GB"/>
        </w:rPr>
      </w:pPr>
      <w:r w:rsidRPr="008C7261">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58</w:t>
      </w:r>
      <w:r w:rsidR="00606EF4" w:rsidRPr="008C7261">
        <w:rPr>
          <w:lang w:val="en-GB"/>
        </w:rPr>
        <w:fldChar w:fldCharType="end"/>
      </w:r>
      <w:r w:rsidRPr="008C7261">
        <w:rPr>
          <w:lang w:val="en-GB"/>
        </w:rPr>
        <w:t xml:space="preserve"> Default setup, 10 devices - Memory usage when 1 file added per synchronization</w:t>
      </w:r>
    </w:p>
    <w:p w14:paraId="2A6BF2F8" w14:textId="76F73EEE" w:rsidR="003918FC" w:rsidRPr="008C7261" w:rsidRDefault="00B91D2A" w:rsidP="003918FC">
      <w:pPr>
        <w:keepNext/>
        <w:jc w:val="center"/>
        <w:rPr>
          <w:lang w:val="en-GB"/>
        </w:rPr>
      </w:pPr>
      <w:r w:rsidRPr="008C7261">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59</w:t>
      </w:r>
      <w:r w:rsidR="00606EF4" w:rsidRPr="008C7261">
        <w:rPr>
          <w:lang w:val="en-GB"/>
        </w:rPr>
        <w:fldChar w:fldCharType="end"/>
      </w:r>
      <w:r w:rsidRPr="008C7261">
        <w:rPr>
          <w:lang w:val="en-GB"/>
        </w:rPr>
        <w:t xml:space="preserve"> Default setup, 10 devices - Memory usage when five files added per synchronization</w:t>
      </w:r>
    </w:p>
    <w:p w14:paraId="1680EE8B" w14:textId="0B024FC5" w:rsidR="003918FC" w:rsidRPr="008C7261" w:rsidRDefault="00C302E2" w:rsidP="003918FC">
      <w:pPr>
        <w:keepNext/>
        <w:jc w:val="center"/>
        <w:rPr>
          <w:lang w:val="en-GB"/>
        </w:rPr>
      </w:pPr>
      <w:r w:rsidRPr="008C7261">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60</w:t>
      </w:r>
      <w:r w:rsidR="00606EF4" w:rsidRPr="008C7261">
        <w:rPr>
          <w:lang w:val="en-GB"/>
        </w:rPr>
        <w:fldChar w:fldCharType="end"/>
      </w:r>
      <w:r w:rsidRPr="008C7261">
        <w:rPr>
          <w:lang w:val="en-GB"/>
        </w:rPr>
        <w:t xml:space="preserve"> Default setup, 10 devices - Memory usage when 100 files added per synchronization</w:t>
      </w:r>
    </w:p>
    <w:p w14:paraId="6B6CF311" w14:textId="3930A518" w:rsidR="00383EC1" w:rsidRPr="008C7261" w:rsidRDefault="000E7383" w:rsidP="00383EC1">
      <w:pPr>
        <w:keepNext/>
        <w:jc w:val="center"/>
        <w:rPr>
          <w:lang w:val="en-GB"/>
        </w:rPr>
      </w:pPr>
      <w:r w:rsidRPr="008C7261">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p>
    <w:p w14:paraId="5351E715" w14:textId="77777777" w:rsidR="00B61806" w:rsidRPr="008C7261" w:rsidRDefault="003705D2" w:rsidP="00B61806">
      <w:pPr>
        <w:keepNext/>
        <w:jc w:val="center"/>
        <w:rPr>
          <w:lang w:val="en-GB"/>
        </w:rPr>
      </w:pPr>
      <w:r w:rsidRPr="008C7261">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63</w:t>
      </w:r>
      <w:r w:rsidR="00606EF4" w:rsidRPr="008C7261">
        <w:rPr>
          <w:lang w:val="en-GB"/>
        </w:rPr>
        <w:fldChar w:fldCharType="end"/>
      </w:r>
      <w:r w:rsidRPr="008C7261">
        <w:rPr>
          <w:lang w:val="en-GB"/>
        </w:rPr>
        <w:t xml:space="preserve"> Automatic coordinator, 10 devices - CPU usage when five files adder per synchronization</w:t>
      </w:r>
    </w:p>
    <w:p w14:paraId="1F1FE012" w14:textId="77777777" w:rsidR="00D6102C" w:rsidRPr="008C7261" w:rsidRDefault="00BA63E3" w:rsidP="00D6102C">
      <w:pPr>
        <w:keepNext/>
        <w:jc w:val="center"/>
        <w:rPr>
          <w:lang w:val="en-GB"/>
        </w:rPr>
      </w:pPr>
      <w:r w:rsidRPr="008C7261">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64</w:t>
      </w:r>
      <w:r w:rsidR="00606EF4" w:rsidRPr="008C7261">
        <w:rPr>
          <w:lang w:val="en-GB"/>
        </w:rPr>
        <w:fldChar w:fldCharType="end"/>
      </w:r>
      <w:r w:rsidRPr="008C7261">
        <w:rPr>
          <w:lang w:val="en-GB"/>
        </w:rPr>
        <w:t xml:space="preserve"> Automatic coordinator, 10 devices - CPU usage when 100 files added per synchronization</w:t>
      </w:r>
    </w:p>
    <w:p w14:paraId="530A7B2F" w14:textId="02ADE67D" w:rsidR="002A17C8" w:rsidRPr="008C7261" w:rsidRDefault="00370157" w:rsidP="0098153F">
      <w:pPr>
        <w:keepNext/>
        <w:jc w:val="center"/>
        <w:rPr>
          <w:lang w:val="en-GB"/>
        </w:rPr>
      </w:pPr>
      <w:r w:rsidRPr="008C7261">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p>
    <w:p w14:paraId="549B9D4F" w14:textId="77777777" w:rsidR="00537F89" w:rsidRPr="008C7261" w:rsidRDefault="00333F3D" w:rsidP="00537F89">
      <w:pPr>
        <w:keepNext/>
        <w:jc w:val="center"/>
        <w:rPr>
          <w:lang w:val="en-GB"/>
        </w:rPr>
      </w:pPr>
      <w:r w:rsidRPr="008C7261">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66</w:t>
      </w:r>
      <w:r w:rsidR="00606EF4" w:rsidRPr="008C7261">
        <w:rPr>
          <w:lang w:val="en-GB"/>
        </w:rPr>
        <w:fldChar w:fldCharType="end"/>
      </w:r>
      <w:r w:rsidRPr="008C7261">
        <w:rPr>
          <w:lang w:val="en-GB"/>
        </w:rPr>
        <w:t xml:space="preserve"> Automatic coordinator, 10 devices - Memory usage when five files added per synchronization</w:t>
      </w:r>
    </w:p>
    <w:p w14:paraId="01C0FE3A" w14:textId="77777777" w:rsidR="00963C37" w:rsidRPr="008C7261" w:rsidRDefault="00C056A1" w:rsidP="00963C37">
      <w:pPr>
        <w:keepNext/>
        <w:jc w:val="center"/>
        <w:rPr>
          <w:lang w:val="en-GB"/>
        </w:rPr>
      </w:pPr>
      <w:r w:rsidRPr="008C7261">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67</w:t>
      </w:r>
      <w:r w:rsidR="00606EF4" w:rsidRPr="008C7261">
        <w:rPr>
          <w:lang w:val="en-GB"/>
        </w:rPr>
        <w:fldChar w:fldCharType="end"/>
      </w:r>
      <w:r w:rsidRPr="008C7261">
        <w:rPr>
          <w:lang w:val="en-GB"/>
        </w:rPr>
        <w:t xml:space="preserve"> Automatic coordinator, 10 devices - Memory usage when 100 files added per synchronization</w:t>
      </w:r>
    </w:p>
    <w:p w14:paraId="78AD9414" w14:textId="2F5831A9" w:rsidR="00955C82" w:rsidRPr="008C7261" w:rsidRDefault="008C6CD9" w:rsidP="000B624A">
      <w:pPr>
        <w:keepNext/>
        <w:jc w:val="center"/>
        <w:rPr>
          <w:lang w:val="en-GB"/>
        </w:rPr>
      </w:pPr>
      <w:r w:rsidRPr="008C7261">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69</w:t>
      </w:r>
      <w:r w:rsidR="00606EF4" w:rsidRPr="008C7261">
        <w:rPr>
          <w:lang w:val="en-GB"/>
        </w:rPr>
        <w:fldChar w:fldCharType="end"/>
      </w:r>
      <w:r w:rsidRPr="008C7261">
        <w:rPr>
          <w:lang w:val="en-GB"/>
        </w:rPr>
        <w:t xml:space="preserve"> 3G, 10 devices - CPU usage when one file added per synchronization</w:t>
      </w:r>
    </w:p>
    <w:p w14:paraId="0DD6B4C2" w14:textId="77777777" w:rsidR="00EB6F69" w:rsidRPr="008C7261" w:rsidRDefault="002047D1" w:rsidP="00EB6F69">
      <w:pPr>
        <w:keepNext/>
        <w:rPr>
          <w:lang w:val="en-GB"/>
        </w:rPr>
      </w:pPr>
      <w:r w:rsidRPr="008C7261">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70</w:t>
      </w:r>
      <w:r w:rsidR="00606EF4" w:rsidRPr="008C7261">
        <w:rPr>
          <w:lang w:val="en-GB"/>
        </w:rPr>
        <w:fldChar w:fldCharType="end"/>
      </w:r>
      <w:r w:rsidRPr="008C7261">
        <w:rPr>
          <w:lang w:val="en-GB"/>
        </w:rPr>
        <w:t xml:space="preserve"> 3G, 10 devices - CPU usage when five files added per synchronization</w:t>
      </w:r>
    </w:p>
    <w:p w14:paraId="3E53B1B6" w14:textId="77777777" w:rsidR="0046513E" w:rsidRPr="008C7261" w:rsidRDefault="00A2383E" w:rsidP="0046513E">
      <w:pPr>
        <w:keepNext/>
        <w:rPr>
          <w:lang w:val="en-GB"/>
        </w:rPr>
      </w:pPr>
      <w:r w:rsidRPr="008C7261">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71</w:t>
      </w:r>
      <w:r w:rsidR="00606EF4" w:rsidRPr="008C7261">
        <w:rPr>
          <w:lang w:val="en-GB"/>
        </w:rPr>
        <w:fldChar w:fldCharType="end"/>
      </w:r>
      <w:r w:rsidRPr="008C7261">
        <w:rPr>
          <w:lang w:val="en-GB"/>
        </w:rPr>
        <w:t xml:space="preserve"> 3G, 10 devices - CPU usage when 100 files added per synchronization</w:t>
      </w:r>
    </w:p>
    <w:p w14:paraId="767F7007" w14:textId="77777777" w:rsidR="004B097F" w:rsidRPr="008C7261" w:rsidRDefault="00F51FB0" w:rsidP="004B097F">
      <w:pPr>
        <w:keepNext/>
        <w:jc w:val="center"/>
        <w:rPr>
          <w:lang w:val="en-GB"/>
        </w:rPr>
      </w:pPr>
      <w:r w:rsidRPr="008C7261">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72</w:t>
      </w:r>
      <w:r w:rsidR="00606EF4" w:rsidRPr="008C7261">
        <w:rPr>
          <w:lang w:val="en-GB"/>
        </w:rPr>
        <w:fldChar w:fldCharType="end"/>
      </w:r>
      <w:r w:rsidRPr="008C7261">
        <w:rPr>
          <w:lang w:val="en-GB"/>
        </w:rPr>
        <w:t xml:space="preserve"> 3G, 10 devices - Memory usage when one file added per synchronization</w:t>
      </w:r>
    </w:p>
    <w:p w14:paraId="153904E7" w14:textId="77777777" w:rsidR="004B097F" w:rsidRPr="008C7261" w:rsidRDefault="004A74E9" w:rsidP="004B097F">
      <w:pPr>
        <w:keepNext/>
        <w:jc w:val="center"/>
        <w:rPr>
          <w:lang w:val="en-GB"/>
        </w:rPr>
      </w:pPr>
      <w:r w:rsidRPr="008C7261">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73</w:t>
      </w:r>
      <w:r w:rsidR="00606EF4" w:rsidRPr="008C7261">
        <w:rPr>
          <w:lang w:val="en-GB"/>
        </w:rPr>
        <w:fldChar w:fldCharType="end"/>
      </w:r>
      <w:r w:rsidRPr="008C7261">
        <w:rPr>
          <w:lang w:val="en-GB"/>
        </w:rPr>
        <w:t xml:space="preserve"> 3G, 10 devices - Memory usage when five files added per synchronization</w:t>
      </w:r>
    </w:p>
    <w:p w14:paraId="38872FA4" w14:textId="77777777" w:rsidR="004B097F" w:rsidRPr="008C7261" w:rsidRDefault="00BA161B" w:rsidP="004B097F">
      <w:pPr>
        <w:keepNext/>
        <w:jc w:val="center"/>
        <w:rPr>
          <w:lang w:val="en-GB"/>
        </w:rPr>
      </w:pPr>
      <w:r w:rsidRPr="008C7261">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74</w:t>
      </w:r>
      <w:r w:rsidR="00606EF4" w:rsidRPr="008C7261">
        <w:rPr>
          <w:lang w:val="en-GB"/>
        </w:rPr>
        <w:fldChar w:fldCharType="end"/>
      </w:r>
      <w:r w:rsidRPr="008C7261">
        <w:rPr>
          <w:lang w:val="en-GB"/>
        </w:rPr>
        <w:t xml:space="preserve"> 3G, 10 devices - Memory usage when 100 files added per synchronization</w:t>
      </w:r>
    </w:p>
    <w:p w14:paraId="05619A56" w14:textId="77777777" w:rsidR="00B546D0" w:rsidRPr="008C7261" w:rsidRDefault="008E61EB" w:rsidP="00B546D0">
      <w:pPr>
        <w:keepNext/>
        <w:jc w:val="center"/>
        <w:rPr>
          <w:lang w:val="en-GB"/>
        </w:rPr>
      </w:pPr>
      <w:r w:rsidRPr="008C7261">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75</w:t>
      </w:r>
      <w:r w:rsidR="00606EF4" w:rsidRPr="008C7261">
        <w:rPr>
          <w:lang w:val="en-GB"/>
        </w:rPr>
        <w:fldChar w:fldCharType="end"/>
      </w:r>
      <w:r w:rsidRPr="008C7261">
        <w:rPr>
          <w:lang w:val="en-GB"/>
        </w:rPr>
        <w:t xml:space="preserve"> 3G, 10 devices - Network traffic when 1, 5, and 100 files added per synchronization</w:t>
      </w:r>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76</w:t>
      </w:r>
      <w:r w:rsidR="00606EF4" w:rsidRPr="008C7261">
        <w:rPr>
          <w:lang w:val="en-GB"/>
        </w:rPr>
        <w:fldChar w:fldCharType="end"/>
      </w:r>
      <w:r w:rsidRPr="008C7261">
        <w:rPr>
          <w:lang w:val="en-GB"/>
        </w:rPr>
        <w:t xml:space="preserve"> Larger file size, 10 devices - CPU usage when one file added per synchronization</w:t>
      </w:r>
    </w:p>
    <w:p w14:paraId="3482398A" w14:textId="77777777" w:rsidR="00D0088A" w:rsidRPr="008C7261" w:rsidRDefault="002D1981" w:rsidP="00D0088A">
      <w:pPr>
        <w:keepNext/>
        <w:rPr>
          <w:lang w:val="en-GB"/>
        </w:rPr>
      </w:pPr>
      <w:r w:rsidRPr="008C7261">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77</w:t>
      </w:r>
      <w:r w:rsidR="00606EF4" w:rsidRPr="008C7261">
        <w:rPr>
          <w:lang w:val="en-GB"/>
        </w:rPr>
        <w:fldChar w:fldCharType="end"/>
      </w:r>
      <w:r w:rsidRPr="008C7261">
        <w:rPr>
          <w:lang w:val="en-GB"/>
        </w:rPr>
        <w:t xml:space="preserve"> Larger file size, 10 devices - CPU usage when five files added per synchronization</w:t>
      </w:r>
    </w:p>
    <w:p w14:paraId="6196E8A1" w14:textId="77777777" w:rsidR="00091636" w:rsidRPr="008C7261" w:rsidRDefault="0098604E" w:rsidP="00091636">
      <w:pPr>
        <w:keepNext/>
        <w:rPr>
          <w:lang w:val="en-GB"/>
        </w:rPr>
      </w:pPr>
      <w:r w:rsidRPr="008C7261">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78</w:t>
      </w:r>
      <w:r w:rsidR="00606EF4" w:rsidRPr="008C7261">
        <w:rPr>
          <w:lang w:val="en-GB"/>
        </w:rPr>
        <w:fldChar w:fldCharType="end"/>
      </w:r>
      <w:r w:rsidRPr="008C7261">
        <w:rPr>
          <w:lang w:val="en-GB"/>
        </w:rPr>
        <w:t xml:space="preserve"> Larger file size, 10 devices - CPU usage when 100 files added per synchronization</w:t>
      </w:r>
    </w:p>
    <w:p w14:paraId="77C7252D" w14:textId="77777777" w:rsidR="00BA296E" w:rsidRPr="008C7261" w:rsidRDefault="002D1744" w:rsidP="00BA296E">
      <w:pPr>
        <w:keepNext/>
        <w:rPr>
          <w:lang w:val="en-GB"/>
        </w:rPr>
      </w:pPr>
      <w:r w:rsidRPr="008C7261">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79</w:t>
      </w:r>
      <w:r w:rsidR="00606EF4" w:rsidRPr="008C7261">
        <w:rPr>
          <w:lang w:val="en-GB"/>
        </w:rPr>
        <w:fldChar w:fldCharType="end"/>
      </w:r>
      <w:r w:rsidRPr="008C7261">
        <w:rPr>
          <w:lang w:val="en-GB"/>
        </w:rPr>
        <w:t xml:space="preserve"> Larger file size, 10 devices - Memory usage when one file added per synchronization</w:t>
      </w:r>
    </w:p>
    <w:p w14:paraId="37BED833" w14:textId="77777777" w:rsidR="00BA296E" w:rsidRPr="008C7261" w:rsidRDefault="00A16699" w:rsidP="00BA296E">
      <w:pPr>
        <w:keepNext/>
        <w:rPr>
          <w:lang w:val="en-GB"/>
        </w:rPr>
      </w:pPr>
      <w:r w:rsidRPr="008C7261">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80</w:t>
      </w:r>
      <w:r w:rsidR="00606EF4" w:rsidRPr="008C7261">
        <w:rPr>
          <w:lang w:val="en-GB"/>
        </w:rPr>
        <w:fldChar w:fldCharType="end"/>
      </w:r>
      <w:r w:rsidRPr="008C7261">
        <w:rPr>
          <w:lang w:val="en-GB"/>
        </w:rPr>
        <w:t xml:space="preserve"> Larger file size, 10 devices - Memory usage when five files added per synchronization</w:t>
      </w:r>
    </w:p>
    <w:p w14:paraId="54523194" w14:textId="77777777" w:rsidR="00BA296E" w:rsidRPr="008C7261" w:rsidRDefault="00AA6E88" w:rsidP="00BA296E">
      <w:pPr>
        <w:keepNext/>
        <w:rPr>
          <w:lang w:val="en-GB"/>
        </w:rPr>
      </w:pPr>
      <w:r w:rsidRPr="008C7261">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81</w:t>
      </w:r>
      <w:r w:rsidR="00606EF4" w:rsidRPr="008C7261">
        <w:rPr>
          <w:lang w:val="en-GB"/>
        </w:rPr>
        <w:fldChar w:fldCharType="end"/>
      </w:r>
      <w:r w:rsidRPr="008C7261">
        <w:rPr>
          <w:lang w:val="en-GB"/>
        </w:rPr>
        <w:t xml:space="preserve"> Larger file size, 10 devices - Memory usage when 100 files added per synchronization</w:t>
      </w:r>
    </w:p>
    <w:p w14:paraId="041039F1" w14:textId="77777777" w:rsidR="00BA296E" w:rsidRPr="008C7261" w:rsidRDefault="00F14817" w:rsidP="00BA296E">
      <w:pPr>
        <w:keepNext/>
        <w:jc w:val="center"/>
        <w:rPr>
          <w:lang w:val="en-GB"/>
        </w:rPr>
      </w:pPr>
      <w:r w:rsidRPr="008C7261">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p>
    <w:p w14:paraId="2B8C2D40" w14:textId="77777777" w:rsidR="003E0E4C" w:rsidRPr="008C7261" w:rsidRDefault="00936110" w:rsidP="003E0E4C">
      <w:pPr>
        <w:keepNext/>
        <w:rPr>
          <w:lang w:val="en-GB"/>
        </w:rPr>
      </w:pPr>
      <w:r w:rsidRPr="008C7261">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p>
    <w:p w14:paraId="5EDA2B8C" w14:textId="77777777" w:rsidR="00F7568D" w:rsidRPr="008C7261" w:rsidRDefault="00117AA9" w:rsidP="00F7568D">
      <w:pPr>
        <w:keepNext/>
        <w:rPr>
          <w:lang w:val="en-GB"/>
        </w:rPr>
      </w:pPr>
      <w:r w:rsidRPr="008C7261">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p>
    <w:p w14:paraId="24B2B1AE" w14:textId="77777777" w:rsidR="00394ED6" w:rsidRPr="008C7261" w:rsidRDefault="008F287C" w:rsidP="00394ED6">
      <w:pPr>
        <w:keepNext/>
        <w:rPr>
          <w:lang w:val="en-GB"/>
        </w:rPr>
      </w:pPr>
      <w:r w:rsidRPr="008C7261">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p>
    <w:p w14:paraId="589D9A2C" w14:textId="77777777" w:rsidR="005E6537" w:rsidRPr="008C7261" w:rsidRDefault="00FF1886" w:rsidP="005E6537">
      <w:pPr>
        <w:keepNext/>
        <w:rPr>
          <w:lang w:val="en-GB"/>
        </w:rPr>
      </w:pPr>
      <w:r w:rsidRPr="008C7261">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p>
    <w:p w14:paraId="50C8FDB0" w14:textId="77777777" w:rsidR="006A41E0" w:rsidRPr="008C7261" w:rsidRDefault="00645B05" w:rsidP="006A41E0">
      <w:pPr>
        <w:keepNext/>
        <w:jc w:val="center"/>
        <w:rPr>
          <w:lang w:val="en-GB"/>
        </w:rPr>
      </w:pPr>
      <w:r w:rsidRPr="008C7261">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p>
    <w:p w14:paraId="6F4FA9EB" w14:textId="77777777" w:rsidR="00A61017" w:rsidRPr="008C7261" w:rsidRDefault="00BF3735" w:rsidP="00A61017">
      <w:pPr>
        <w:keepNext/>
        <w:jc w:val="center"/>
        <w:rPr>
          <w:lang w:val="en-GB"/>
        </w:rPr>
      </w:pPr>
      <w:r w:rsidRPr="008C7261">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AC538C" w:rsidRPr="008C7261">
        <w:rPr>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p>
    <w:p w14:paraId="16A9364F" w14:textId="1D63BEB4" w:rsidR="00396866" w:rsidRPr="008C7261" w:rsidRDefault="007F1162" w:rsidP="00396866">
      <w:pPr>
        <w:pStyle w:val="Heading2"/>
      </w:pPr>
      <w:bookmarkStart w:id="56" w:name="_Toc324683087"/>
      <w:r w:rsidRPr="008C7261">
        <w:t>Coordinator Selection Time</w:t>
      </w:r>
      <w:bookmarkEnd w:id="56"/>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EA0BD34" w14:textId="40ED0A92" w:rsidR="00C132D2" w:rsidRPr="008C7261" w:rsidRDefault="00C72186" w:rsidP="00077E4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C538C" w:rsidRPr="008C7261">
        <w:rPr>
          <w:lang w:val="en-GB"/>
        </w:rPr>
        <w:t>90</w:t>
      </w:r>
      <w:r w:rsidR="00F76B72" w:rsidRPr="008C7261">
        <w:rPr>
          <w:lang w:val="en-GB"/>
        </w:rPr>
        <w:fldChar w:fldCharType="end"/>
      </w:r>
      <w:r w:rsidRPr="008C7261">
        <w:rPr>
          <w:lang w:val="en-GB"/>
        </w:rPr>
        <w:t xml:space="preserve"> Time spent selecting a new coordinator</w:t>
      </w:r>
    </w:p>
    <w:p w14:paraId="47A729C5" w14:textId="72FA400F" w:rsidR="00B10115" w:rsidRPr="008C7261" w:rsidRDefault="00B10115" w:rsidP="00B10115">
      <w:pPr>
        <w:pStyle w:val="Heading2"/>
      </w:pPr>
      <w:bookmarkStart w:id="57" w:name="_Toc324683088"/>
      <w:r w:rsidRPr="008C7261">
        <w:t>Setup Time</w:t>
      </w:r>
      <w:bookmarkEnd w:id="57"/>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4F488B9" w14:textId="420238B2" w:rsidR="00EB41A3"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C538C" w:rsidRPr="008C7261">
        <w:rPr>
          <w:lang w:val="en-GB"/>
        </w:rPr>
        <w:t>91</w:t>
      </w:r>
      <w:r w:rsidR="00F76B72" w:rsidRPr="008C7261">
        <w:rPr>
          <w:lang w:val="en-GB"/>
        </w:rPr>
        <w:fldChar w:fldCharType="end"/>
      </w:r>
      <w:r w:rsidRPr="008C7261">
        <w:rPr>
          <w:lang w:val="en-GB"/>
        </w:rPr>
        <w:t xml:space="preserve"> Setup time of 200 devices, an overview</w:t>
      </w:r>
    </w:p>
    <w:p w14:paraId="1A397230" w14:textId="30659272" w:rsidR="001D55C0" w:rsidRPr="008C7261" w:rsidRDefault="00021E03" w:rsidP="001D55C0">
      <w:pPr>
        <w:keepNext/>
        <w:rPr>
          <w:lang w:val="en-GB"/>
        </w:rPr>
      </w:pPr>
      <w:r w:rsidRPr="008C7261">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537872A" w14:textId="7E158105" w:rsidR="00FF2129"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C538C" w:rsidRPr="008C7261">
        <w:rPr>
          <w:lang w:val="en-GB"/>
        </w:rPr>
        <w:t>92</w:t>
      </w:r>
      <w:r w:rsidR="00F76B72" w:rsidRPr="008C7261">
        <w:rPr>
          <w:lang w:val="en-GB"/>
        </w:rPr>
        <w:fldChar w:fldCharType="end"/>
      </w:r>
      <w:r w:rsidRPr="008C7261">
        <w:rPr>
          <w:lang w:val="en-GB"/>
        </w:rPr>
        <w:t xml:space="preserve"> Setup time of 200 devices, excerpt of 1 to 20 devices</w:t>
      </w:r>
    </w:p>
    <w:p w14:paraId="6A84F29B" w14:textId="50994F76" w:rsidR="001D55C0" w:rsidRPr="008C7261" w:rsidRDefault="001E50F2" w:rsidP="001D55C0">
      <w:pPr>
        <w:keepNext/>
        <w:rPr>
          <w:lang w:val="en-GB"/>
        </w:rPr>
      </w:pPr>
      <w:r w:rsidRPr="008C7261">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5200ED9" w14:textId="4F550102" w:rsidR="002223D3" w:rsidRPr="008C7261" w:rsidRDefault="001D55C0" w:rsidP="001D55C0">
      <w:pPr>
        <w:pStyle w:val="Caption"/>
        <w:rPr>
          <w:lang w:val="en-GB"/>
        </w:rPr>
      </w:pPr>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AC538C" w:rsidRPr="008C7261">
        <w:rPr>
          <w:lang w:val="en-GB"/>
        </w:rPr>
        <w:t>93</w:t>
      </w:r>
      <w:r w:rsidR="00F76B72" w:rsidRPr="008C7261">
        <w:rPr>
          <w:lang w:val="en-GB"/>
        </w:rPr>
        <w:fldChar w:fldCharType="end"/>
      </w:r>
      <w:r w:rsidRPr="008C7261">
        <w:rPr>
          <w:lang w:val="en-GB"/>
        </w:rPr>
        <w:t xml:space="preserve"> Setup time of 200 devices, excerpt of 115 to 160 devices</w:t>
      </w:r>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58" w:name="_Toc324683089"/>
      <w:r w:rsidRPr="008C7261">
        <w:t>Opening a File Remotely</w:t>
      </w:r>
      <w:bookmarkEnd w:id="58"/>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AC538C" w:rsidRPr="008C7261">
        <w:rPr>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59" w:name="_Toc324683090"/>
      <w:r w:rsidRPr="008C7261">
        <w:t xml:space="preserve">Remote Access </w:t>
      </w:r>
      <w:r w:rsidR="002C29E3" w:rsidRPr="008C7261">
        <w:t>System</w:t>
      </w:r>
      <w:bookmarkEnd w:id="59"/>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7DFA80E" w14:textId="6B8B9C01" w:rsidR="00BF60AC" w:rsidRPr="008C7261" w:rsidRDefault="001842F3" w:rsidP="001842F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94</w:t>
      </w:r>
      <w:r w:rsidRPr="008C7261">
        <w:rPr>
          <w:lang w:val="en-GB"/>
        </w:rPr>
        <w:fldChar w:fldCharType="end"/>
      </w:r>
      <w:r w:rsidRPr="008C7261">
        <w:rPr>
          <w:lang w:val="en-GB"/>
        </w:rPr>
        <w:t xml:space="preserve"> Traffic in B/s when changing document view</w:t>
      </w:r>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FB45692" w14:textId="7E38FED0" w:rsidR="001121ED" w:rsidRPr="008C7261" w:rsidRDefault="005522BB" w:rsidP="005522BB">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lang w:val="en-GB"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6AC721C" w14:textId="272260AA" w:rsidR="00393F5A" w:rsidRPr="008C7261" w:rsidRDefault="00007902" w:rsidP="00007902">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96</w:t>
      </w:r>
      <w:r w:rsidRPr="008C7261">
        <w:rPr>
          <w:lang w:val="en-GB"/>
        </w:rPr>
        <w:fldChar w:fldCharType="end"/>
      </w:r>
      <w:r w:rsidRPr="008C7261">
        <w:rPr>
          <w:lang w:val="en-GB"/>
        </w:rPr>
        <w:t xml:space="preserve"> Traffic captured during editing of files through the remote access interface</w:t>
      </w:r>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2F90244" w14:textId="5A890170" w:rsidR="00F05B34" w:rsidRPr="008C7261" w:rsidRDefault="00F05B34" w:rsidP="00F05B34">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97</w:t>
      </w:r>
      <w:r w:rsidRPr="008C7261">
        <w:rPr>
          <w:lang w:val="en-GB"/>
        </w:rPr>
        <w:fldChar w:fldCharType="end"/>
      </w:r>
      <w:r w:rsidRPr="008C7261">
        <w:rPr>
          <w:lang w:val="en-GB"/>
        </w:rPr>
        <w:t xml:space="preserve"> Memory usage during changing of a file through the remote access interface</w:t>
      </w:r>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60" w:name="_Toc324683091"/>
      <w:r w:rsidRPr="008C7261">
        <w:t>Synchronization Time</w:t>
      </w:r>
      <w:bookmarkEnd w:id="60"/>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77F974A" w14:textId="6640667F" w:rsidR="00A343F3" w:rsidRPr="008C7261" w:rsidRDefault="00A343F3" w:rsidP="00A343F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p>
    <w:p w14:paraId="3028333C" w14:textId="7F84D848" w:rsidR="00CA75E8" w:rsidRPr="008C7261" w:rsidRDefault="00810DA2" w:rsidP="00CA75E8">
      <w:pPr>
        <w:keepNext/>
        <w:rPr>
          <w:lang w:val="en-GB"/>
        </w:rPr>
      </w:pPr>
      <w:r w:rsidRPr="008C7261">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95190FF" w14:textId="6E82513F" w:rsidR="00CA75E8" w:rsidRPr="008C7261" w:rsidRDefault="00CA75E8" w:rsidP="00CA75E8">
      <w:pPr>
        <w:pStyle w:val="Caption"/>
        <w:rPr>
          <w:lang w:val="en-GB"/>
        </w:rPr>
      </w:pPr>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AC538C" w:rsidRPr="008C7261">
        <w:rPr>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CE32CF" w14:textId="0232974B" w:rsidR="000325E3" w:rsidRPr="008C7261" w:rsidRDefault="00756603" w:rsidP="00421AB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100</w:t>
      </w:r>
      <w:r w:rsidRPr="008C7261">
        <w:rPr>
          <w:lang w:val="en-GB"/>
        </w:rPr>
        <w:fldChar w:fldCharType="end"/>
      </w:r>
      <w:r w:rsidRPr="008C7261">
        <w:rPr>
          <w:lang w:val="en-GB"/>
        </w:rPr>
        <w:t xml:space="preserve"> Time taken for the coordinator to enforce synchronization under various conditions</w:t>
      </w:r>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743D8D1" w14:textId="5F86FDD5" w:rsidR="00126A96" w:rsidRPr="008C7261" w:rsidRDefault="003D0FF7" w:rsidP="003D0FF7">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101</w:t>
      </w:r>
      <w:r w:rsidRPr="008C7261">
        <w:rPr>
          <w:lang w:val="en-GB"/>
        </w:rPr>
        <w:fldChar w:fldCharType="end"/>
      </w:r>
      <w:r w:rsidRPr="008C7261">
        <w:rPr>
          <w:lang w:val="en-GB"/>
        </w:rPr>
        <w:t xml:space="preserve"> Excerpt of synchronization times</w:t>
      </w:r>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ADC7E53" w14:textId="34DB547E" w:rsidR="001244FC" w:rsidRPr="008C7261" w:rsidRDefault="0049169C" w:rsidP="00B7376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102</w:t>
      </w:r>
      <w:r w:rsidRPr="008C7261">
        <w:rPr>
          <w:lang w:val="en-GB"/>
        </w:rPr>
        <w:fldChar w:fldCharType="end"/>
      </w:r>
      <w:r w:rsidRPr="008C7261">
        <w:rPr>
          <w:lang w:val="en-GB"/>
        </w:rPr>
        <w:t xml:space="preserve"> Time spent synchronizing for the coordinator when adding to either an empty or not-empty device.</w:t>
      </w:r>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61" w:name="_Toc324683092"/>
      <w:r w:rsidRPr="008C7261">
        <w:t>Application Synchronization</w:t>
      </w:r>
      <w:bookmarkEnd w:id="61"/>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8FA3BEA" w14:textId="751BD5DB" w:rsidR="003A4BB5" w:rsidRPr="008C7261" w:rsidRDefault="002409BE" w:rsidP="002409BE">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103</w:t>
      </w:r>
      <w:r w:rsidRPr="008C7261">
        <w:rPr>
          <w:lang w:val="en-GB"/>
        </w:rPr>
        <w:fldChar w:fldCharType="end"/>
      </w:r>
      <w:r w:rsidRPr="008C7261">
        <w:rPr>
          <w:lang w:val="en-GB"/>
        </w:rPr>
        <w:t xml:space="preserve"> Time spent synchronizing applications over loopback</w:t>
      </w:r>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2EEA47C" w14:textId="3F12FCDF" w:rsidR="003635CD" w:rsidRPr="008C7261" w:rsidRDefault="003635CD" w:rsidP="003635CD">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7704D563" w14:textId="1ACB55CE" w:rsidR="00210142" w:rsidRPr="008C7261" w:rsidRDefault="00210142" w:rsidP="00C31E3D">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4FA050BD" w14:textId="4DA984D9" w:rsidR="001F5EF2" w:rsidRPr="008C7261" w:rsidRDefault="001F5EF2" w:rsidP="00395257">
      <w:pPr>
        <w:rPr>
          <w:lang w:val="en-GB"/>
        </w:rPr>
      </w:pPr>
      <w:r w:rsidRPr="008C7261">
        <w:rPr>
          <w:lang w:val="en-GB"/>
        </w:rPr>
        <w:br w:type="page"/>
      </w:r>
    </w:p>
    <w:p w14:paraId="16A7B23E" w14:textId="21ACA7B3" w:rsidR="00672FFC" w:rsidRPr="008C7261" w:rsidRDefault="001F5EF2" w:rsidP="008B79D4">
      <w:pPr>
        <w:pStyle w:val="Heading1"/>
        <w:rPr>
          <w:lang w:val="en-GB"/>
        </w:rPr>
      </w:pPr>
      <w:bookmarkStart w:id="62" w:name="_Toc324683093"/>
      <w:r w:rsidRPr="008C7261">
        <w:rPr>
          <w:lang w:val="en-GB"/>
        </w:rPr>
        <w:lastRenderedPageBreak/>
        <w:t>Discussion</w:t>
      </w:r>
      <w:bookmarkEnd w:id="62"/>
    </w:p>
    <w:p w14:paraId="4D52C53A" w14:textId="0708F7A3" w:rsidR="00774B2D" w:rsidRPr="008C7261" w:rsidRDefault="00774B2D" w:rsidP="00621BEB">
      <w:pPr>
        <w:pStyle w:val="Heading2"/>
      </w:pPr>
      <w:bookmarkStart w:id="63" w:name="_Toc324683094"/>
      <w:r w:rsidRPr="008C7261">
        <w:t xml:space="preserve">Coordinator Versus Complete </w:t>
      </w:r>
      <w:r w:rsidR="00084DB9" w:rsidRPr="008C7261">
        <w:t>Decentralization</w:t>
      </w:r>
      <w:bookmarkEnd w:id="63"/>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1C8C6152"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every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D15468" w:rsidRPr="008C7261">
        <w:rPr>
          <w:lang w:val="en-GB"/>
        </w:rPr>
        <w:t>where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64" w:name="_Toc324683095"/>
      <w:r w:rsidRPr="008C7261">
        <w:t>OS</w:t>
      </w:r>
      <w:r w:rsidR="005F4505" w:rsidRPr="008C7261">
        <w:t xml:space="preserve"> and Applications</w:t>
      </w:r>
      <w:r w:rsidRPr="008C7261">
        <w:t xml:space="preserve"> Interface</w:t>
      </w:r>
      <w:bookmarkEnd w:id="64"/>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w:t>
      </w:r>
      <w:r w:rsidR="009C2259" w:rsidRPr="008C7261">
        <w:rPr>
          <w:lang w:val="en-GB"/>
        </w:rPr>
        <w:lastRenderedPageBreak/>
        <w:t>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AC538C" w:rsidRPr="008C7261">
        <w:rPr>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p>
    <w:p w14:paraId="40013607" w14:textId="5DE59597" w:rsidR="00F67CD0" w:rsidRPr="008C7261" w:rsidRDefault="00B9433F" w:rsidP="00F67CD0">
      <w:pPr>
        <w:pStyle w:val="Heading2"/>
      </w:pPr>
      <w:bookmarkStart w:id="65" w:name="_Toc324683096"/>
      <w:r w:rsidRPr="008C7261">
        <w:t>Automatic V</w:t>
      </w:r>
      <w:r w:rsidR="00FE74B2" w:rsidRPr="008C7261">
        <w:t>ersus</w:t>
      </w:r>
      <w:r w:rsidR="00F67CD0" w:rsidRPr="008C7261">
        <w:t xml:space="preserve"> Manual Refresh</w:t>
      </w:r>
      <w:r w:rsidR="001C7A23" w:rsidRPr="008C7261">
        <w:t>/Synchronization</w:t>
      </w:r>
      <w:bookmarkEnd w:id="65"/>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w:t>
      </w:r>
      <w:r w:rsidRPr="008C7261">
        <w:rPr>
          <w:lang w:val="en-GB"/>
        </w:rPr>
        <w:lastRenderedPageBreak/>
        <w:t xml:space="preserve">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66" w:name="_Toc324683097"/>
      <w:r w:rsidRPr="008C7261">
        <w:t>Batching</w:t>
      </w:r>
      <w:r w:rsidR="00C77E06" w:rsidRPr="008C7261">
        <w:t xml:space="preserve"> and Caching</w:t>
      </w:r>
      <w:bookmarkEnd w:id="66"/>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67" w:name="_Toc324683098"/>
      <w:r w:rsidRPr="008C7261">
        <w:lastRenderedPageBreak/>
        <w:t>Remote Application Access</w:t>
      </w:r>
      <w:bookmarkEnd w:id="67"/>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68" w:name="_Toc324683099"/>
      <w:r w:rsidRPr="008C7261">
        <w:t>Security</w:t>
      </w:r>
      <w:bookmarkEnd w:id="68"/>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69" w:name="_Toc324683100"/>
      <w:r w:rsidRPr="008C7261">
        <w:t>Environment for the Experiments</w:t>
      </w:r>
      <w:bookmarkEnd w:id="69"/>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2D7C50E1" w14:textId="4B231451" w:rsidR="00512FE5" w:rsidRPr="008C7261" w:rsidRDefault="001963CF" w:rsidP="008B79D4">
      <w:pPr>
        <w:pStyle w:val="Heading1"/>
        <w:rPr>
          <w:lang w:val="en-GB"/>
        </w:rPr>
      </w:pPr>
      <w:r w:rsidRPr="008C7261">
        <w:rPr>
          <w:lang w:val="en-GB"/>
        </w:rPr>
        <w:br w:type="page"/>
      </w:r>
      <w:bookmarkStart w:id="70" w:name="_Toc324683101"/>
      <w:r w:rsidR="00BE72EF" w:rsidRPr="008C7261">
        <w:rPr>
          <w:lang w:val="en-GB"/>
        </w:rPr>
        <w:lastRenderedPageBreak/>
        <w:t>Future</w:t>
      </w:r>
      <w:r w:rsidR="00672FFC" w:rsidRPr="008C7261">
        <w:rPr>
          <w:lang w:val="en-GB"/>
        </w:rPr>
        <w:t xml:space="preserve"> Work</w:t>
      </w:r>
      <w:bookmarkEnd w:id="70"/>
    </w:p>
    <w:p w14:paraId="41E54EAE" w14:textId="711D4B31" w:rsidR="00D70BEA" w:rsidRPr="008C7261" w:rsidRDefault="00512FE5" w:rsidP="00512FE5">
      <w:pPr>
        <w:pStyle w:val="Heading2"/>
      </w:pPr>
      <w:bookmarkStart w:id="71" w:name="_Toc324683102"/>
      <w:r w:rsidRPr="008C7261">
        <w:t>R</w:t>
      </w:r>
      <w:r w:rsidR="009342DA" w:rsidRPr="008C7261">
        <w:t>elocation and</w:t>
      </w:r>
      <w:r w:rsidRPr="008C7261">
        <w:t xml:space="preserve"> </w:t>
      </w:r>
      <w:r w:rsidR="00F11E2C" w:rsidRPr="008C7261">
        <w:t xml:space="preserve">Device </w:t>
      </w:r>
      <w:r w:rsidR="004D4235" w:rsidRPr="008C7261">
        <w:t>Transparency</w:t>
      </w:r>
      <w:bookmarkEnd w:id="71"/>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5C2D8BF4"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72" w:name="_Toc324683103"/>
      <w:r w:rsidRPr="008C7261">
        <w:t>Completely</w:t>
      </w:r>
      <w:r w:rsidR="00C51E92" w:rsidRPr="008C7261">
        <w:t xml:space="preserve"> </w:t>
      </w:r>
      <w:r w:rsidR="00BB4AC8" w:rsidRPr="008C7261">
        <w:t>Decoupling Application from Device</w:t>
      </w:r>
      <w:bookmarkEnd w:id="72"/>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73" w:name="_Toc324683104"/>
      <w:r w:rsidRPr="008C7261">
        <w:t>Pick and Choose Application</w:t>
      </w:r>
      <w:bookmarkEnd w:id="73"/>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 xml:space="preserve">For the most </w:t>
      </w:r>
      <w:r w:rsidR="00F71924" w:rsidRPr="008C7261">
        <w:rPr>
          <w:lang w:val="en-GB"/>
        </w:rPr>
        <w:lastRenderedPageBreak/>
        <w:t>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74" w:name="_Toc324683105"/>
      <w:r w:rsidRPr="008C7261">
        <w:t>Coordinator Evaluation</w:t>
      </w:r>
      <w:bookmarkEnd w:id="74"/>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61BD9C60" w14:textId="65A9674F" w:rsidR="003737AB" w:rsidRPr="008C7261" w:rsidRDefault="000F65F8" w:rsidP="000F65F8">
      <w:pPr>
        <w:pStyle w:val="Heading1"/>
        <w:rPr>
          <w:lang w:val="en-GB"/>
        </w:rPr>
      </w:pPr>
      <w:r w:rsidRPr="008C7261">
        <w:rPr>
          <w:lang w:val="en-GB"/>
        </w:rPr>
        <w:br w:type="page"/>
      </w:r>
      <w:bookmarkStart w:id="75" w:name="_Toc324683106"/>
      <w:r w:rsidRPr="008C7261">
        <w:rPr>
          <w:lang w:val="en-GB"/>
        </w:rPr>
        <w:lastRenderedPageBreak/>
        <w:t>Conclusion</w:t>
      </w:r>
      <w:bookmarkEnd w:id="75"/>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17F33F6A" w14:textId="1FE6570B" w:rsidR="000F65F8" w:rsidRPr="008C7261" w:rsidRDefault="00050539" w:rsidP="003737AB">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r w:rsidR="001E3337" w:rsidRPr="008C7261">
        <w:rPr>
          <w:lang w:val="en-GB"/>
        </w:rPr>
        <w:br w:type="page"/>
      </w:r>
    </w:p>
    <w:p w14:paraId="0586B82B" w14:textId="28A87672" w:rsidR="00CA1B03" w:rsidRPr="008C7261" w:rsidRDefault="00CA1B03" w:rsidP="00D32217">
      <w:pPr>
        <w:pStyle w:val="Heading1"/>
        <w:numPr>
          <w:ilvl w:val="0"/>
          <w:numId w:val="0"/>
        </w:numPr>
        <w:ind w:left="360"/>
        <w:rPr>
          <w:lang w:val="en-GB"/>
        </w:rPr>
      </w:pPr>
      <w:bookmarkStart w:id="76" w:name="_Toc324683107"/>
      <w:r w:rsidRPr="008C7261">
        <w:rPr>
          <w:lang w:val="en-GB"/>
        </w:rPr>
        <w:lastRenderedPageBreak/>
        <w:t>References</w:t>
      </w:r>
      <w:bookmarkEnd w:id="76"/>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A4364D">
      <w:headerReference w:type="even" r:id="rId114"/>
      <w:headerReference w:type="first" r:id="rId115"/>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AC538C" w:rsidRDefault="00AC538C" w:rsidP="00A4364D">
      <w:r>
        <w:separator/>
      </w:r>
    </w:p>
  </w:endnote>
  <w:endnote w:type="continuationSeparator" w:id="0">
    <w:p w14:paraId="2B1AFB63" w14:textId="77777777" w:rsidR="00AC538C" w:rsidRDefault="00AC538C"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AC538C" w:rsidRDefault="00AC538C" w:rsidP="00A4364D">
      <w:r>
        <w:separator/>
      </w:r>
    </w:p>
  </w:footnote>
  <w:footnote w:type="continuationSeparator" w:id="0">
    <w:p w14:paraId="4BBEA756" w14:textId="77777777" w:rsidR="00AC538C" w:rsidRDefault="00AC538C"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AC538C" w:rsidRDefault="00AC538C">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AC538C" w:rsidRDefault="00AC538C">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50085"/>
    <w:rsid w:val="001509CB"/>
    <w:rsid w:val="001511F1"/>
    <w:rsid w:val="00151883"/>
    <w:rsid w:val="00151C24"/>
    <w:rsid w:val="00152091"/>
    <w:rsid w:val="0015242E"/>
    <w:rsid w:val="0015291B"/>
    <w:rsid w:val="00153D90"/>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503A"/>
    <w:rsid w:val="002B51CA"/>
    <w:rsid w:val="002B6813"/>
    <w:rsid w:val="002B6A24"/>
    <w:rsid w:val="002B6BA1"/>
    <w:rsid w:val="002B778B"/>
    <w:rsid w:val="002C03F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44D"/>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694"/>
    <w:rsid w:val="005E4F33"/>
    <w:rsid w:val="005E5CC2"/>
    <w:rsid w:val="005E5DF4"/>
    <w:rsid w:val="005E5E1F"/>
    <w:rsid w:val="005E6537"/>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CD"/>
    <w:rsid w:val="00A80056"/>
    <w:rsid w:val="00A8041F"/>
    <w:rsid w:val="00A8095E"/>
    <w:rsid w:val="00A815C8"/>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67D"/>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27.xml"/><Relationship Id="rId102" Type="http://schemas.openxmlformats.org/officeDocument/2006/relationships/chart" Target="charts/chart28.xml"/><Relationship Id="rId103" Type="http://schemas.openxmlformats.org/officeDocument/2006/relationships/chart" Target="charts/chart29.xml"/><Relationship Id="rId104" Type="http://schemas.openxmlformats.org/officeDocument/2006/relationships/chart" Target="charts/chart30.xml"/><Relationship Id="rId105" Type="http://schemas.openxmlformats.org/officeDocument/2006/relationships/chart" Target="charts/chart31.xml"/><Relationship Id="rId106" Type="http://schemas.openxmlformats.org/officeDocument/2006/relationships/chart" Target="charts/chart32.xml"/><Relationship Id="rId107" Type="http://schemas.openxmlformats.org/officeDocument/2006/relationships/chart" Target="charts/chart3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chart" Target="charts/chart34.xml"/><Relationship Id="rId109" Type="http://schemas.openxmlformats.org/officeDocument/2006/relationships/chart" Target="charts/chart35.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70" Type="http://schemas.openxmlformats.org/officeDocument/2006/relationships/image" Target="media/image39.emf"/><Relationship Id="rId71" Type="http://schemas.openxmlformats.org/officeDocument/2006/relationships/image" Target="media/image40.emf"/><Relationship Id="rId72" Type="http://schemas.openxmlformats.org/officeDocument/2006/relationships/image" Target="media/image41.emf"/><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110" Type="http://schemas.openxmlformats.org/officeDocument/2006/relationships/chart" Target="charts/chart36.xml"/><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chart" Target="charts/chart24.xml"/><Relationship Id="rId99" Type="http://schemas.openxmlformats.org/officeDocument/2006/relationships/chart" Target="charts/chart25.xml"/><Relationship Id="rId111" Type="http://schemas.openxmlformats.org/officeDocument/2006/relationships/chart" Target="charts/chart37.xml"/><Relationship Id="rId112" Type="http://schemas.openxmlformats.org/officeDocument/2006/relationships/chart" Target="charts/chart38.xml"/><Relationship Id="rId113" Type="http://schemas.openxmlformats.org/officeDocument/2006/relationships/image" Target="media/image67.png"/><Relationship Id="rId114" Type="http://schemas.openxmlformats.org/officeDocument/2006/relationships/header" Target="header1.xml"/><Relationship Id="rId115" Type="http://schemas.openxmlformats.org/officeDocument/2006/relationships/header" Target="head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63" Type="http://schemas.openxmlformats.org/officeDocument/2006/relationships/image" Target="media/image32.emf"/><Relationship Id="rId64" Type="http://schemas.openxmlformats.org/officeDocument/2006/relationships/image" Target="media/image33.emf"/><Relationship Id="rId65" Type="http://schemas.openxmlformats.org/officeDocument/2006/relationships/image" Target="media/image34.emf"/><Relationship Id="rId66" Type="http://schemas.openxmlformats.org/officeDocument/2006/relationships/image" Target="media/image35.emf"/><Relationship Id="rId67" Type="http://schemas.openxmlformats.org/officeDocument/2006/relationships/image" Target="media/image36.emf"/><Relationship Id="rId68" Type="http://schemas.openxmlformats.org/officeDocument/2006/relationships/image" Target="media/image37.emf"/><Relationship Id="rId69" Type="http://schemas.openxmlformats.org/officeDocument/2006/relationships/image" Target="media/image38.emf"/><Relationship Id="rId100" Type="http://schemas.openxmlformats.org/officeDocument/2006/relationships/chart" Target="charts/chart26.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3034392"/>
        <c:axId val="2123041288"/>
      </c:lineChart>
      <c:catAx>
        <c:axId val="21230343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041288"/>
        <c:crosses val="autoZero"/>
        <c:auto val="1"/>
        <c:lblAlgn val="ctr"/>
        <c:lblOffset val="100"/>
        <c:noMultiLvlLbl val="0"/>
      </c:catAx>
      <c:valAx>
        <c:axId val="2123041288"/>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03439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976232"/>
        <c:axId val="2128981896"/>
      </c:lineChart>
      <c:catAx>
        <c:axId val="21289762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981896"/>
        <c:crosses val="autoZero"/>
        <c:auto val="1"/>
        <c:lblAlgn val="ctr"/>
        <c:lblOffset val="100"/>
        <c:noMultiLvlLbl val="0"/>
      </c:catAx>
      <c:valAx>
        <c:axId val="21289818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976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9013320"/>
        <c:axId val="2129018984"/>
      </c:lineChart>
      <c:catAx>
        <c:axId val="212901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18984"/>
        <c:crosses val="autoZero"/>
        <c:auto val="1"/>
        <c:lblAlgn val="ctr"/>
        <c:lblOffset val="100"/>
        <c:noMultiLvlLbl val="0"/>
      </c:catAx>
      <c:valAx>
        <c:axId val="21290189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1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9052520"/>
        <c:axId val="2129058184"/>
      </c:lineChart>
      <c:catAx>
        <c:axId val="21290525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58184"/>
        <c:crosses val="autoZero"/>
        <c:auto val="1"/>
        <c:lblAlgn val="ctr"/>
        <c:lblOffset val="100"/>
        <c:noMultiLvlLbl val="0"/>
      </c:catAx>
      <c:valAx>
        <c:axId val="21290581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525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9088648"/>
        <c:axId val="2129094072"/>
      </c:lineChart>
      <c:catAx>
        <c:axId val="212908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094072"/>
        <c:crosses val="autoZero"/>
        <c:auto val="1"/>
        <c:lblAlgn val="ctr"/>
        <c:lblOffset val="100"/>
        <c:noMultiLvlLbl val="0"/>
      </c:catAx>
      <c:valAx>
        <c:axId val="212909407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908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9125256"/>
        <c:axId val="2129130680"/>
      </c:lineChart>
      <c:catAx>
        <c:axId val="2129125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130680"/>
        <c:crosses val="autoZero"/>
        <c:auto val="1"/>
        <c:lblAlgn val="ctr"/>
        <c:lblOffset val="100"/>
        <c:noMultiLvlLbl val="0"/>
      </c:catAx>
      <c:valAx>
        <c:axId val="212913068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25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9163464"/>
        <c:axId val="2129168888"/>
      </c:lineChart>
      <c:catAx>
        <c:axId val="212916346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9168888"/>
        <c:crosses val="autoZero"/>
        <c:auto val="1"/>
        <c:lblAlgn val="ctr"/>
        <c:lblOffset val="100"/>
        <c:noMultiLvlLbl val="0"/>
      </c:catAx>
      <c:valAx>
        <c:axId val="21291688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634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9205272"/>
        <c:axId val="2129210696"/>
      </c:lineChart>
      <c:catAx>
        <c:axId val="21292052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9210696"/>
        <c:crosses val="autoZero"/>
        <c:auto val="1"/>
        <c:lblAlgn val="ctr"/>
        <c:lblOffset val="100"/>
        <c:tickLblSkip val="18"/>
        <c:noMultiLvlLbl val="0"/>
      </c:catAx>
      <c:valAx>
        <c:axId val="2129210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2920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4372472"/>
        <c:axId val="2124377912"/>
      </c:lineChart>
      <c:catAx>
        <c:axId val="2124372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4377912"/>
        <c:crosses val="autoZero"/>
        <c:auto val="1"/>
        <c:lblAlgn val="ctr"/>
        <c:lblOffset val="100"/>
        <c:noMultiLvlLbl val="0"/>
      </c:catAx>
      <c:valAx>
        <c:axId val="212437791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4372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3522584"/>
        <c:axId val="2123517144"/>
      </c:lineChart>
      <c:catAx>
        <c:axId val="2123522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517144"/>
        <c:crosses val="autoZero"/>
        <c:auto val="1"/>
        <c:lblAlgn val="ctr"/>
        <c:lblOffset val="100"/>
        <c:noMultiLvlLbl val="0"/>
      </c:catAx>
      <c:valAx>
        <c:axId val="212351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522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3484600"/>
        <c:axId val="2123478920"/>
      </c:lineChart>
      <c:catAx>
        <c:axId val="21234846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78920"/>
        <c:crosses val="autoZero"/>
        <c:auto val="1"/>
        <c:lblAlgn val="ctr"/>
        <c:lblOffset val="100"/>
        <c:noMultiLvlLbl val="0"/>
      </c:catAx>
      <c:valAx>
        <c:axId val="212347892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48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3114264"/>
        <c:axId val="2123119928"/>
      </c:lineChart>
      <c:catAx>
        <c:axId val="21231142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119928"/>
        <c:crosses val="autoZero"/>
        <c:auto val="1"/>
        <c:lblAlgn val="ctr"/>
        <c:lblOffset val="100"/>
        <c:noMultiLvlLbl val="0"/>
      </c:catAx>
      <c:valAx>
        <c:axId val="21231199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114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3447896"/>
        <c:axId val="2123442216"/>
      </c:lineChart>
      <c:catAx>
        <c:axId val="2123447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42216"/>
        <c:crosses val="autoZero"/>
        <c:auto val="1"/>
        <c:lblAlgn val="ctr"/>
        <c:lblOffset val="100"/>
        <c:noMultiLvlLbl val="0"/>
      </c:catAx>
      <c:valAx>
        <c:axId val="212344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47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3411672"/>
        <c:axId val="2123406232"/>
      </c:lineChart>
      <c:catAx>
        <c:axId val="2123411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406232"/>
        <c:crosses val="autoZero"/>
        <c:auto val="1"/>
        <c:lblAlgn val="ctr"/>
        <c:lblOffset val="100"/>
        <c:noMultiLvlLbl val="0"/>
      </c:catAx>
      <c:valAx>
        <c:axId val="21234062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1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3372504"/>
        <c:axId val="2123366824"/>
      </c:lineChart>
      <c:catAx>
        <c:axId val="2123372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366824"/>
        <c:crosses val="autoZero"/>
        <c:auto val="1"/>
        <c:lblAlgn val="ctr"/>
        <c:lblOffset val="100"/>
        <c:noMultiLvlLbl val="0"/>
      </c:catAx>
      <c:valAx>
        <c:axId val="212336682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372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29861336"/>
        <c:axId val="2129866792"/>
      </c:lineChart>
      <c:catAx>
        <c:axId val="212986133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29866792"/>
        <c:crosses val="autoZero"/>
        <c:auto val="1"/>
        <c:lblAlgn val="ctr"/>
        <c:lblOffset val="100"/>
        <c:tickLblSkip val="51"/>
        <c:noMultiLvlLbl val="0"/>
      </c:catAx>
      <c:valAx>
        <c:axId val="2129866792"/>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986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014440"/>
        <c:axId val="2130019928"/>
      </c:lineChart>
      <c:catAx>
        <c:axId val="213001444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19928"/>
        <c:crosses val="autoZero"/>
        <c:auto val="1"/>
        <c:lblAlgn val="ctr"/>
        <c:lblOffset val="100"/>
        <c:noMultiLvlLbl val="0"/>
      </c:catAx>
      <c:valAx>
        <c:axId val="2130019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144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99.87671899999967</c:v>
                </c:pt>
                <c:pt idx="66">
                  <c:v>101.462219</c:v>
                </c:pt>
                <c:pt idx="67">
                  <c:v>99.97837099999973</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743.4521949999972</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052984"/>
        <c:axId val="2130058472"/>
      </c:lineChart>
      <c:catAx>
        <c:axId val="213005298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58472"/>
        <c:crosses val="autoZero"/>
        <c:auto val="1"/>
        <c:lblAlgn val="ctr"/>
        <c:lblOffset val="100"/>
        <c:noMultiLvlLbl val="0"/>
      </c:catAx>
      <c:valAx>
        <c:axId val="213005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52984"/>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0086520"/>
        <c:axId val="2130091992"/>
      </c:lineChart>
      <c:catAx>
        <c:axId val="21300865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91992"/>
        <c:crosses val="autoZero"/>
        <c:auto val="1"/>
        <c:lblAlgn val="ctr"/>
        <c:lblOffset val="100"/>
        <c:noMultiLvlLbl val="0"/>
      </c:catAx>
      <c:valAx>
        <c:axId val="21300919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8652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743.4521949999972</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0119368"/>
        <c:axId val="2130124856"/>
      </c:lineChart>
      <c:catAx>
        <c:axId val="213011936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124856"/>
        <c:crosses val="autoZero"/>
        <c:auto val="1"/>
        <c:lblAlgn val="ctr"/>
        <c:lblOffset val="100"/>
        <c:noMultiLvlLbl val="0"/>
      </c:catAx>
      <c:valAx>
        <c:axId val="213012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119368"/>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0153928"/>
        <c:axId val="2130159592"/>
      </c:lineChart>
      <c:catAx>
        <c:axId val="21301539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30159592"/>
        <c:crosses val="autoZero"/>
        <c:auto val="1"/>
        <c:lblAlgn val="ctr"/>
        <c:lblOffset val="100"/>
        <c:tickLblSkip val="5"/>
        <c:noMultiLvlLbl val="0"/>
      </c:catAx>
      <c:valAx>
        <c:axId val="21301595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30153928"/>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0186056"/>
        <c:axId val="2130191560"/>
      </c:lineChart>
      <c:catAx>
        <c:axId val="2130186056"/>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0191560"/>
        <c:crosses val="autoZero"/>
        <c:auto val="1"/>
        <c:lblAlgn val="ctr"/>
        <c:lblOffset val="100"/>
        <c:noMultiLvlLbl val="0"/>
      </c:catAx>
      <c:valAx>
        <c:axId val="2130191560"/>
        <c:scaling>
          <c:orientation val="minMax"/>
        </c:scaling>
        <c:delete val="0"/>
        <c:axPos val="l"/>
        <c:majorGridlines/>
        <c:numFmt formatCode="General" sourceLinked="1"/>
        <c:majorTickMark val="out"/>
        <c:minorTickMark val="none"/>
        <c:tickLblPos val="nextTo"/>
        <c:crossAx val="2130186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3161976"/>
        <c:axId val="2123167512"/>
      </c:lineChart>
      <c:catAx>
        <c:axId val="2123161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167512"/>
        <c:crosses val="autoZero"/>
        <c:auto val="1"/>
        <c:lblAlgn val="ctr"/>
        <c:lblOffset val="100"/>
        <c:tickLblSkip val="4"/>
        <c:noMultiLvlLbl val="0"/>
      </c:catAx>
      <c:valAx>
        <c:axId val="212316751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61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8925688"/>
        <c:axId val="2129183288"/>
      </c:lineChart>
      <c:catAx>
        <c:axId val="2128925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83288"/>
        <c:crosses val="autoZero"/>
        <c:auto val="1"/>
        <c:lblAlgn val="ctr"/>
        <c:lblOffset val="100"/>
        <c:tickLblSkip val="5"/>
        <c:noMultiLvlLbl val="0"/>
      </c:catAx>
      <c:valAx>
        <c:axId val="212918328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8925688"/>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9259944"/>
        <c:axId val="2129265608"/>
      </c:lineChart>
      <c:catAx>
        <c:axId val="2129259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265608"/>
        <c:crosses val="autoZero"/>
        <c:auto val="1"/>
        <c:lblAlgn val="ctr"/>
        <c:lblOffset val="100"/>
        <c:noMultiLvlLbl val="0"/>
      </c:catAx>
      <c:valAx>
        <c:axId val="212926560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259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6.106104999999981</c:v>
                </c:pt>
                <c:pt idx="8">
                  <c:v>11.254819</c:v>
                </c:pt>
                <c:pt idx="9">
                  <c:v>7.687653</c:v>
                </c:pt>
              </c:numCache>
            </c:numRef>
          </c:val>
          <c:smooth val="0"/>
        </c:ser>
        <c:dLbls>
          <c:showLegendKey val="0"/>
          <c:showVal val="0"/>
          <c:showCatName val="0"/>
          <c:showSerName val="0"/>
          <c:showPercent val="0"/>
          <c:showBubbleSize val="0"/>
        </c:dLbls>
        <c:marker val="1"/>
        <c:smooth val="0"/>
        <c:axId val="2129292360"/>
        <c:axId val="2129297912"/>
      </c:lineChart>
      <c:catAx>
        <c:axId val="21292923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297912"/>
        <c:crosses val="autoZero"/>
        <c:auto val="1"/>
        <c:lblAlgn val="ctr"/>
        <c:lblOffset val="100"/>
        <c:noMultiLvlLbl val="0"/>
      </c:catAx>
      <c:valAx>
        <c:axId val="2129297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29236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9325192"/>
        <c:axId val="2129330728"/>
      </c:lineChart>
      <c:catAx>
        <c:axId val="2129325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30728"/>
        <c:crosses val="autoZero"/>
        <c:auto val="1"/>
        <c:lblAlgn val="ctr"/>
        <c:lblOffset val="100"/>
        <c:noMultiLvlLbl val="0"/>
      </c:catAx>
      <c:valAx>
        <c:axId val="21293307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25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9373384"/>
        <c:axId val="2129378984"/>
      </c:lineChart>
      <c:catAx>
        <c:axId val="212937338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78984"/>
        <c:crosses val="autoZero"/>
        <c:auto val="1"/>
        <c:lblAlgn val="ctr"/>
        <c:lblOffset val="100"/>
        <c:noMultiLvlLbl val="0"/>
      </c:catAx>
      <c:valAx>
        <c:axId val="2129378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7338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9415592"/>
        <c:axId val="2129421208"/>
      </c:lineChart>
      <c:catAx>
        <c:axId val="21294155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421208"/>
        <c:crosses val="autoZero"/>
        <c:auto val="1"/>
        <c:lblAlgn val="ctr"/>
        <c:lblOffset val="100"/>
        <c:noMultiLvlLbl val="0"/>
      </c:catAx>
      <c:valAx>
        <c:axId val="21294212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1559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9448408"/>
        <c:axId val="2129454152"/>
      </c:lineChart>
      <c:catAx>
        <c:axId val="212944840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9454152"/>
        <c:crosses val="autoZero"/>
        <c:auto val="1"/>
        <c:lblAlgn val="ctr"/>
        <c:lblOffset val="100"/>
        <c:noMultiLvlLbl val="0"/>
      </c:catAx>
      <c:valAx>
        <c:axId val="2129454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484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9491704"/>
        <c:axId val="2129497192"/>
      </c:lineChart>
      <c:catAx>
        <c:axId val="212949170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9497192"/>
        <c:crosses val="autoZero"/>
        <c:auto val="1"/>
        <c:lblAlgn val="ctr"/>
        <c:lblOffset val="100"/>
        <c:noMultiLvlLbl val="0"/>
      </c:catAx>
      <c:valAx>
        <c:axId val="21294971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49170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9532360"/>
        <c:axId val="2129537896"/>
      </c:lineChart>
      <c:catAx>
        <c:axId val="212953236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9537896"/>
        <c:crosses val="autoZero"/>
        <c:auto val="1"/>
        <c:lblAlgn val="ctr"/>
        <c:lblOffset val="100"/>
        <c:noMultiLvlLbl val="0"/>
      </c:catAx>
      <c:valAx>
        <c:axId val="21295378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53236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3195784"/>
        <c:axId val="2123201448"/>
      </c:lineChart>
      <c:catAx>
        <c:axId val="2123195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201448"/>
        <c:crosses val="autoZero"/>
        <c:auto val="1"/>
        <c:lblAlgn val="ctr"/>
        <c:lblOffset val="100"/>
        <c:tickLblSkip val="4"/>
        <c:noMultiLvlLbl val="0"/>
      </c:catAx>
      <c:valAx>
        <c:axId val="2123201448"/>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95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240760"/>
        <c:axId val="2124246408"/>
      </c:lineChart>
      <c:catAx>
        <c:axId val="21242407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46408"/>
        <c:crosses val="autoZero"/>
        <c:auto val="1"/>
        <c:lblAlgn val="ctr"/>
        <c:lblOffset val="100"/>
        <c:tickLblSkip val="4"/>
        <c:noMultiLvlLbl val="0"/>
      </c:catAx>
      <c:valAx>
        <c:axId val="212424640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2407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4281032"/>
        <c:axId val="2124286536"/>
      </c:lineChart>
      <c:catAx>
        <c:axId val="212428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86536"/>
        <c:crosses val="autoZero"/>
        <c:auto val="1"/>
        <c:lblAlgn val="ctr"/>
        <c:lblOffset val="100"/>
        <c:tickLblSkip val="12"/>
        <c:noMultiLvlLbl val="0"/>
      </c:catAx>
      <c:valAx>
        <c:axId val="21242865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2810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4310056"/>
        <c:axId val="2124315480"/>
      </c:lineChart>
      <c:catAx>
        <c:axId val="21243100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315480"/>
        <c:crosses val="autoZero"/>
        <c:auto val="1"/>
        <c:lblAlgn val="ctr"/>
        <c:lblOffset val="100"/>
        <c:tickLblSkip val="12"/>
        <c:noMultiLvlLbl val="0"/>
      </c:catAx>
      <c:valAx>
        <c:axId val="212431548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31005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8886200"/>
        <c:axId val="2128891704"/>
      </c:lineChart>
      <c:catAx>
        <c:axId val="21288862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91704"/>
        <c:crosses val="autoZero"/>
        <c:auto val="1"/>
        <c:lblAlgn val="ctr"/>
        <c:lblOffset val="100"/>
        <c:tickLblSkip val="7"/>
        <c:noMultiLvlLbl val="0"/>
      </c:catAx>
      <c:valAx>
        <c:axId val="21288917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886200"/>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8941032"/>
        <c:axId val="2128946568"/>
      </c:lineChart>
      <c:catAx>
        <c:axId val="212894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8946568"/>
        <c:crosses val="autoZero"/>
        <c:auto val="1"/>
        <c:lblAlgn val="ctr"/>
        <c:lblOffset val="100"/>
        <c:tickLblSkip val="7"/>
        <c:noMultiLvlLbl val="0"/>
      </c:catAx>
      <c:valAx>
        <c:axId val="212894656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894103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70FC3-9FCE-5349-A901-6B297AA7F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3326</TotalTime>
  <Pages>85</Pages>
  <Words>19288</Words>
  <Characters>109945</Characters>
  <Application>Microsoft Macintosh Word</Application>
  <DocSecurity>0</DocSecurity>
  <Lines>916</Lines>
  <Paragraphs>257</Paragraphs>
  <ScaleCrop>false</ScaleCrop>
  <Company/>
  <LinksUpToDate>false</LinksUpToDate>
  <CharactersWithSpaces>128976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5650</cp:revision>
  <cp:lastPrinted>2016-05-12T09:51:00Z</cp:lastPrinted>
  <dcterms:created xsi:type="dcterms:W3CDTF">2016-01-28T11:55:00Z</dcterms:created>
  <dcterms:modified xsi:type="dcterms:W3CDTF">2016-05-12T12:35:00Z</dcterms:modified>
</cp:coreProperties>
</file>