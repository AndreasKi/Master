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B1CCB" w14:textId="77777777" w:rsidR="00F326EE" w:rsidRPr="005D23DF" w:rsidRDefault="00F326EE" w:rsidP="008B79D4">
      <w:pPr>
        <w:rPr>
          <w:lang w:val="en-GB"/>
        </w:rPr>
      </w:pPr>
    </w:p>
    <w:p w14:paraId="606C65AB" w14:textId="77777777" w:rsidR="00A4364D" w:rsidRPr="005D23DF" w:rsidRDefault="00B11310" w:rsidP="008B79D4">
      <w:pPr>
        <w:rPr>
          <w:lang w:val="en-GB"/>
        </w:rPr>
      </w:pPr>
      <w:r w:rsidRPr="005D23DF">
        <w:rPr>
          <w:lang w:val="en-GB" w:eastAsia="en-US"/>
        </w:rPr>
        <mc:AlternateContent>
          <mc:Choice Requires="wps">
            <w:drawing>
              <wp:anchor distT="0" distB="0" distL="114300" distR="114300" simplePos="0" relativeHeight="251659264" behindDoc="0" locked="0" layoutInCell="1" allowOverlap="1" wp14:anchorId="4A03B508" wp14:editId="0B44D34B">
                <wp:simplePos x="0" y="0"/>
                <wp:positionH relativeFrom="column">
                  <wp:posOffset>1371600</wp:posOffset>
                </wp:positionH>
                <wp:positionV relativeFrom="paragraph">
                  <wp:posOffset>-259080</wp:posOffset>
                </wp:positionV>
                <wp:extent cx="4914900" cy="2316480"/>
                <wp:effectExtent l="0" t="0" r="12700" b="20320"/>
                <wp:wrapSquare wrapText="bothSides"/>
                <wp:docPr id="1" name="Tekstboks 1"/>
                <wp:cNvGraphicFramePr/>
                <a:graphic xmlns:a="http://schemas.openxmlformats.org/drawingml/2006/main">
                  <a:graphicData uri="http://schemas.microsoft.com/office/word/2010/wordprocessingShape">
                    <wps:wsp>
                      <wps:cNvSpPr txBox="1"/>
                      <wps:spPr>
                        <a:xfrm>
                          <a:off x="0" y="0"/>
                          <a:ext cx="4914900" cy="23164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F0731" w14:textId="77777777" w:rsidR="00BF7F23" w:rsidRDefault="00BF7F23"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BF7F23" w:rsidRDefault="00BF7F23" w:rsidP="004367E9">
                            <w:pPr>
                              <w:pStyle w:val="Oppgavetittel"/>
                              <w:rPr>
                                <w:lang w:val="en-US"/>
                              </w:rPr>
                            </w:pPr>
                            <w:r>
                              <w:rPr>
                                <w:lang w:val="en-US"/>
                              </w:rPr>
                              <w:t>Simplified Device-Transparent Personal Storage</w:t>
                            </w:r>
                          </w:p>
                          <w:p w14:paraId="577371DA" w14:textId="77777777" w:rsidR="00BF7F23" w:rsidRDefault="00BF7F23" w:rsidP="0003453C">
                            <w:pPr>
                              <w:pStyle w:val="Tittel-tekst"/>
                              <w:rPr>
                                <w:lang w:val="en-US"/>
                              </w:rPr>
                            </w:pPr>
                            <w:r>
                              <w:rPr>
                                <w:lang w:val="en-US"/>
                              </w:rPr>
                              <w:t>—</w:t>
                            </w:r>
                          </w:p>
                          <w:p w14:paraId="02E39A48" w14:textId="77777777" w:rsidR="00BF7F23" w:rsidRDefault="00BF7F23" w:rsidP="0003453C">
                            <w:pPr>
                              <w:pStyle w:val="Navnpforfatter"/>
                              <w:rPr>
                                <w:lang w:val="en-US"/>
                              </w:rPr>
                            </w:pPr>
                            <w:r>
                              <w:rPr>
                                <w:lang w:val="en-US"/>
                              </w:rPr>
                              <w:t>Andreas Kittilsland</w:t>
                            </w:r>
                          </w:p>
                          <w:p w14:paraId="70A266B6" w14:textId="77777777" w:rsidR="00BF7F23" w:rsidRDefault="00BF7F23" w:rsidP="0003453C">
                            <w:pPr>
                              <w:pStyle w:val="Masteroppgavei"/>
                            </w:pPr>
                            <w:r>
                              <w:rPr>
                                <w:lang w:val="en-US"/>
                              </w:rPr>
                              <w:t>INF-3990 Master’s thesis in Computer Science</w:t>
                            </w:r>
                            <w:r>
                              <w:rPr>
                                <w:lang w:val="en-US"/>
                              </w:rPr>
                              <w:br/>
                              <w:t>May</w:t>
                            </w:r>
                            <w:r>
                              <w:t xml:space="preserve"> 2016</w:t>
                            </w:r>
                          </w:p>
                          <w:p w14:paraId="214B5AEB" w14:textId="77777777" w:rsidR="00BF7F23" w:rsidRPr="00B11310" w:rsidRDefault="00BF7F23" w:rsidP="00B11310">
                            <w:pPr>
                              <w:pStyle w:val="Masteroppgave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boks 1" o:spid="_x0000_s1026" type="#_x0000_t202" style="position:absolute;margin-left:108pt;margin-top:-20.35pt;width:387pt;height:18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" filled="f" stroked="f">
                <v:textbox inset="0,0,0,0">
                  <w:txbxContent>
                    <w:p w14:paraId="18DF0731" w14:textId="77777777" w:rsidR="009C0C9A" w:rsidRDefault="009C0C9A"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9C0C9A" w:rsidRDefault="009C0C9A" w:rsidP="004367E9">
                      <w:pPr>
                        <w:pStyle w:val="Oppgavetittel"/>
                        <w:rPr>
                          <w:lang w:val="en-US"/>
                        </w:rPr>
                      </w:pPr>
                      <w:r>
                        <w:rPr>
                          <w:lang w:val="en-US"/>
                        </w:rPr>
                        <w:t>Simplified Device-Transparent Personal Storage</w:t>
                      </w:r>
                    </w:p>
                    <w:p w14:paraId="577371DA" w14:textId="77777777" w:rsidR="009C0C9A" w:rsidRDefault="009C0C9A" w:rsidP="0003453C">
                      <w:pPr>
                        <w:pStyle w:val="Tittel-tekst"/>
                        <w:rPr>
                          <w:lang w:val="en-US"/>
                        </w:rPr>
                      </w:pPr>
                      <w:r>
                        <w:rPr>
                          <w:lang w:val="en-US"/>
                        </w:rPr>
                        <w:t>—</w:t>
                      </w:r>
                    </w:p>
                    <w:p w14:paraId="02E39A48" w14:textId="77777777" w:rsidR="009C0C9A" w:rsidRDefault="009C0C9A" w:rsidP="0003453C">
                      <w:pPr>
                        <w:pStyle w:val="Navnpforfatter"/>
                        <w:rPr>
                          <w:lang w:val="en-US"/>
                        </w:rPr>
                      </w:pPr>
                      <w:r>
                        <w:rPr>
                          <w:lang w:val="en-US"/>
                        </w:rPr>
                        <w:t>Andreas Kittilsland</w:t>
                      </w:r>
                    </w:p>
                    <w:p w14:paraId="70A266B6" w14:textId="77777777" w:rsidR="009C0C9A" w:rsidRDefault="009C0C9A" w:rsidP="0003453C">
                      <w:pPr>
                        <w:pStyle w:val="Masteroppgavei"/>
                      </w:pPr>
                      <w:r>
                        <w:rPr>
                          <w:lang w:val="en-US"/>
                        </w:rPr>
                        <w:t>INF-3990 Master’s thesis in Computer Science</w:t>
                      </w:r>
                      <w:r>
                        <w:rPr>
                          <w:lang w:val="en-US"/>
                        </w:rPr>
                        <w:br/>
                        <w:t>May</w:t>
                      </w:r>
                      <w:r>
                        <w:t xml:space="preserve"> 2016</w:t>
                      </w:r>
                    </w:p>
                    <w:p w14:paraId="214B5AEB" w14:textId="77777777" w:rsidR="009C0C9A" w:rsidRPr="00B11310" w:rsidRDefault="009C0C9A" w:rsidP="00B11310">
                      <w:pPr>
                        <w:pStyle w:val="Masteroppgavei"/>
                      </w:pPr>
                    </w:p>
                  </w:txbxContent>
                </v:textbox>
                <w10:wrap type="square"/>
              </v:shape>
            </w:pict>
          </mc:Fallback>
        </mc:AlternateContent>
      </w:r>
      <w:r w:rsidR="00A4364D" w:rsidRPr="005D23DF">
        <w:rPr>
          <w:lang w:val="en-GB"/>
        </w:rPr>
        <w:br w:type="page"/>
      </w:r>
    </w:p>
    <w:p w14:paraId="39854DBA" w14:textId="0CE17C64" w:rsidR="00F864C1" w:rsidRPr="005D23DF" w:rsidRDefault="00F864C1" w:rsidP="008B79D4">
      <w:pPr>
        <w:rPr>
          <w:rFonts w:ascii="Times New Roman" w:hAnsi="Times New Roman" w:cs="Times New Roman"/>
          <w:lang w:val="en-GB"/>
        </w:rPr>
      </w:pPr>
    </w:p>
    <w:p w14:paraId="1CF53878" w14:textId="77777777" w:rsidR="002B6BA1" w:rsidRPr="005D23DF" w:rsidRDefault="002B6BA1" w:rsidP="008B79D4">
      <w:pPr>
        <w:rPr>
          <w:rFonts w:ascii="Times New Roman" w:hAnsi="Times New Roman" w:cs="Times New Roman"/>
          <w:lang w:val="en-GB"/>
        </w:rPr>
      </w:pPr>
    </w:p>
    <w:p w14:paraId="06840700" w14:textId="77777777" w:rsidR="002B6BA1" w:rsidRPr="005D23DF" w:rsidRDefault="002B6BA1" w:rsidP="008B79D4">
      <w:pPr>
        <w:rPr>
          <w:rFonts w:ascii="Times New Roman" w:hAnsi="Times New Roman" w:cs="Times New Roman"/>
          <w:lang w:val="en-GB"/>
        </w:rPr>
      </w:pPr>
    </w:p>
    <w:p w14:paraId="120D2F58" w14:textId="77777777" w:rsidR="002B6BA1" w:rsidRPr="005D23DF" w:rsidRDefault="002B6BA1" w:rsidP="008B79D4">
      <w:pPr>
        <w:rPr>
          <w:rFonts w:ascii="Times New Roman" w:hAnsi="Times New Roman" w:cs="Times New Roman"/>
          <w:lang w:val="en-GB"/>
        </w:rPr>
      </w:pPr>
    </w:p>
    <w:p w14:paraId="1EDDFA1E" w14:textId="77777777" w:rsidR="002B6BA1" w:rsidRPr="005D23DF" w:rsidRDefault="002B6BA1" w:rsidP="008B79D4">
      <w:pPr>
        <w:rPr>
          <w:rFonts w:ascii="Times New Roman" w:hAnsi="Times New Roman" w:cs="Times New Roman"/>
          <w:lang w:val="en-GB"/>
        </w:rPr>
      </w:pPr>
    </w:p>
    <w:p w14:paraId="44D11EC0" w14:textId="77777777" w:rsidR="002B6BA1" w:rsidRPr="005D23DF" w:rsidRDefault="002B6BA1" w:rsidP="008B79D4">
      <w:pPr>
        <w:rPr>
          <w:rFonts w:ascii="Times New Roman" w:hAnsi="Times New Roman" w:cs="Times New Roman"/>
          <w:lang w:val="en-GB"/>
        </w:rPr>
      </w:pPr>
    </w:p>
    <w:p w14:paraId="25957B07" w14:textId="77777777" w:rsidR="002B6BA1" w:rsidRPr="005D23DF" w:rsidRDefault="002B6BA1" w:rsidP="008B79D4">
      <w:pPr>
        <w:rPr>
          <w:rFonts w:ascii="Times New Roman" w:hAnsi="Times New Roman" w:cs="Times New Roman"/>
          <w:lang w:val="en-GB"/>
        </w:rPr>
      </w:pPr>
    </w:p>
    <w:p w14:paraId="729D75C2" w14:textId="77777777" w:rsidR="002B6BA1" w:rsidRPr="005D23DF" w:rsidRDefault="002B6BA1" w:rsidP="008B79D4">
      <w:pPr>
        <w:rPr>
          <w:rFonts w:ascii="Times New Roman" w:hAnsi="Times New Roman" w:cs="Times New Roman"/>
          <w:lang w:val="en-GB"/>
        </w:rPr>
      </w:pPr>
    </w:p>
    <w:p w14:paraId="1DBB98DA" w14:textId="77777777" w:rsidR="002B6BA1" w:rsidRPr="005D23DF" w:rsidRDefault="002B6BA1" w:rsidP="008B79D4">
      <w:pPr>
        <w:rPr>
          <w:rFonts w:ascii="Times New Roman" w:hAnsi="Times New Roman" w:cs="Times New Roman"/>
          <w:lang w:val="en-GB"/>
        </w:rPr>
      </w:pPr>
    </w:p>
    <w:p w14:paraId="40E3A2F6" w14:textId="77777777" w:rsidR="002B6BA1" w:rsidRPr="005D23DF" w:rsidRDefault="002B6BA1" w:rsidP="008B79D4">
      <w:pPr>
        <w:rPr>
          <w:rFonts w:ascii="Times New Roman" w:hAnsi="Times New Roman" w:cs="Times New Roman"/>
          <w:lang w:val="en-GB"/>
        </w:rPr>
      </w:pPr>
    </w:p>
    <w:p w14:paraId="77EF80F2" w14:textId="77777777" w:rsidR="002B6BA1" w:rsidRPr="005D23DF" w:rsidRDefault="002B6BA1" w:rsidP="008B79D4">
      <w:pPr>
        <w:rPr>
          <w:rFonts w:ascii="Times New Roman" w:hAnsi="Times New Roman" w:cs="Times New Roman"/>
          <w:lang w:val="en-GB"/>
        </w:rPr>
      </w:pPr>
    </w:p>
    <w:p w14:paraId="3A32ABFD" w14:textId="77777777" w:rsidR="002B6BA1" w:rsidRPr="005D23DF" w:rsidRDefault="002B6BA1" w:rsidP="008B79D4">
      <w:pPr>
        <w:rPr>
          <w:rFonts w:ascii="Times New Roman" w:hAnsi="Times New Roman" w:cs="Times New Roman"/>
          <w:lang w:val="en-GB"/>
        </w:rPr>
      </w:pPr>
    </w:p>
    <w:p w14:paraId="416DB835" w14:textId="2940A5B8" w:rsidR="001B7FB1" w:rsidRPr="005D23DF" w:rsidRDefault="001B7FB1" w:rsidP="008B79D4">
      <w:pPr>
        <w:jc w:val="center"/>
        <w:rPr>
          <w:rFonts w:ascii="Times New Roman" w:hAnsi="Times New Roman" w:cs="Times New Roman"/>
          <w:sz w:val="28"/>
          <w:szCs w:val="28"/>
          <w:lang w:val="en-GB"/>
        </w:rPr>
      </w:pPr>
      <w:r w:rsidRPr="005D23DF">
        <w:rPr>
          <w:rFonts w:ascii="Times New Roman" w:hAnsi="Times New Roman" w:cs="Times New Roman"/>
          <w:sz w:val="28"/>
          <w:szCs w:val="28"/>
          <w:lang w:val="en-GB"/>
        </w:rPr>
        <w:t>Abstract</w:t>
      </w:r>
    </w:p>
    <w:p w14:paraId="717695CB" w14:textId="77777777" w:rsidR="00B55958" w:rsidRPr="005D23DF" w:rsidRDefault="00B55958" w:rsidP="008B79D4">
      <w:pPr>
        <w:jc w:val="center"/>
        <w:rPr>
          <w:rFonts w:ascii="Times New Roman" w:hAnsi="Times New Roman" w:cs="Times New Roman"/>
          <w:lang w:val="en-GB"/>
        </w:rPr>
      </w:pPr>
    </w:p>
    <w:p w14:paraId="431E263C" w14:textId="731D9811" w:rsidR="002B6BA1" w:rsidRPr="005D23DF" w:rsidRDefault="006414B0" w:rsidP="008B79D4">
      <w:pPr>
        <w:rPr>
          <w:rFonts w:ascii="Times New Roman" w:hAnsi="Times New Roman" w:cs="Times New Roman"/>
          <w:lang w:val="en-GB"/>
        </w:rPr>
      </w:pPr>
      <w:r w:rsidRPr="005D23DF">
        <w:rPr>
          <w:rFonts w:ascii="Times New Roman" w:hAnsi="Times New Roman" w:cs="Times New Roman"/>
          <w:lang w:val="en-GB"/>
        </w:rPr>
        <w:t>The number of personal computers we use every day has increased significantly the last couple of years, where</w:t>
      </w:r>
      <w:r w:rsidR="00C93960" w:rsidRPr="005D23DF">
        <w:rPr>
          <w:rFonts w:ascii="Times New Roman" w:hAnsi="Times New Roman" w:cs="Times New Roman"/>
          <w:lang w:val="en-GB"/>
        </w:rPr>
        <w:t xml:space="preserve"> the common model</w:t>
      </w:r>
      <w:r w:rsidR="001132CB" w:rsidRPr="005D23DF">
        <w:rPr>
          <w:rFonts w:ascii="Times New Roman" w:hAnsi="Times New Roman" w:cs="Times New Roman"/>
          <w:lang w:val="en-GB"/>
        </w:rPr>
        <w:t xml:space="preserve"> is </w:t>
      </w:r>
      <w:r w:rsidR="00C449CC" w:rsidRPr="005D23DF">
        <w:rPr>
          <w:rFonts w:ascii="Times New Roman" w:hAnsi="Times New Roman" w:cs="Times New Roman"/>
          <w:lang w:val="en-GB"/>
        </w:rPr>
        <w:t>a setup where</w:t>
      </w:r>
      <w:r w:rsidRPr="005D23DF">
        <w:rPr>
          <w:rFonts w:ascii="Times New Roman" w:hAnsi="Times New Roman" w:cs="Times New Roman"/>
          <w:lang w:val="en-GB"/>
        </w:rPr>
        <w:t xml:space="preserve"> each device has its own storage with</w:t>
      </w:r>
      <w:r w:rsidR="001132CB" w:rsidRPr="005D23DF">
        <w:rPr>
          <w:rFonts w:ascii="Times New Roman" w:hAnsi="Times New Roman" w:cs="Times New Roman"/>
          <w:lang w:val="en-GB"/>
        </w:rPr>
        <w:t xml:space="preserve"> separate</w:t>
      </w:r>
      <w:r w:rsidRPr="005D23DF">
        <w:rPr>
          <w:rFonts w:ascii="Times New Roman" w:hAnsi="Times New Roman" w:cs="Times New Roman"/>
          <w:lang w:val="en-GB"/>
        </w:rPr>
        <w:t xml:space="preserve"> files and applications. This forces the user to think in a certain way about files and applications, where they are to a degree bound to a device unless the user specifically moves the files, or installs/uninstalls the applications. </w:t>
      </w:r>
      <w:r w:rsidRPr="005D23DF">
        <w:rPr>
          <w:rFonts w:ascii="Times New Roman" w:hAnsi="Times New Roman" w:cs="Times New Roman"/>
          <w:lang w:val="en-GB"/>
        </w:rPr>
        <w:br/>
        <w:t xml:space="preserve">This thesis aims to explore the possibility of changing the way we interact with our files and applications by attempting to sever </w:t>
      </w:r>
      <w:r w:rsidR="00611835" w:rsidRPr="005D23DF">
        <w:rPr>
          <w:rFonts w:ascii="Times New Roman" w:hAnsi="Times New Roman" w:cs="Times New Roman"/>
          <w:lang w:val="en-GB"/>
        </w:rPr>
        <w:t>the connection between device and object (file and application) in the users mind.</w:t>
      </w:r>
      <w:r w:rsidR="0007784A" w:rsidRPr="005D23DF">
        <w:rPr>
          <w:rFonts w:ascii="Times New Roman" w:hAnsi="Times New Roman" w:cs="Times New Roman"/>
          <w:lang w:val="en-GB"/>
        </w:rPr>
        <w:t xml:space="preserve"> </w:t>
      </w:r>
      <w:r w:rsidR="0007784A" w:rsidRPr="005D23DF">
        <w:rPr>
          <w:rFonts w:ascii="Times New Roman" w:hAnsi="Times New Roman" w:cs="Times New Roman"/>
          <w:lang w:val="en-GB"/>
        </w:rPr>
        <w:br/>
      </w:r>
      <w:r w:rsidR="00DD73A5" w:rsidRPr="005D23DF">
        <w:rPr>
          <w:rFonts w:ascii="Times New Roman" w:hAnsi="Times New Roman" w:cs="Times New Roman"/>
          <w:lang w:val="en-GB"/>
        </w:rPr>
        <w:t>In t</w:t>
      </w:r>
      <w:r w:rsidR="00481C00" w:rsidRPr="005D23DF">
        <w:rPr>
          <w:rFonts w:ascii="Times New Roman" w:hAnsi="Times New Roman" w:cs="Times New Roman"/>
          <w:lang w:val="en-GB"/>
        </w:rPr>
        <w:t>his thesis</w:t>
      </w:r>
      <w:r w:rsidR="00DD73A5" w:rsidRPr="005D23DF">
        <w:rPr>
          <w:rFonts w:ascii="Times New Roman" w:hAnsi="Times New Roman" w:cs="Times New Roman"/>
          <w:lang w:val="en-GB"/>
        </w:rPr>
        <w:t xml:space="preserve"> </w:t>
      </w:r>
      <w:r w:rsidR="00265AF4" w:rsidRPr="005D23DF">
        <w:rPr>
          <w:rFonts w:ascii="Times New Roman" w:hAnsi="Times New Roman" w:cs="Times New Roman"/>
          <w:lang w:val="en-GB"/>
        </w:rPr>
        <w:t>an option</w:t>
      </w:r>
      <w:r w:rsidR="0007784A" w:rsidRPr="005D23DF">
        <w:rPr>
          <w:rFonts w:ascii="Times New Roman" w:hAnsi="Times New Roman" w:cs="Times New Roman"/>
          <w:lang w:val="en-GB"/>
        </w:rPr>
        <w:t xml:space="preserve"> wher</w:t>
      </w:r>
      <w:r w:rsidR="00B577BB" w:rsidRPr="005D23DF">
        <w:rPr>
          <w:rFonts w:ascii="Times New Roman" w:hAnsi="Times New Roman" w:cs="Times New Roman"/>
          <w:lang w:val="en-GB"/>
        </w:rPr>
        <w:t xml:space="preserve">e all devices are aware of </w:t>
      </w:r>
      <w:r w:rsidR="00B514F6" w:rsidRPr="005D23DF">
        <w:rPr>
          <w:rFonts w:ascii="Times New Roman" w:hAnsi="Times New Roman" w:cs="Times New Roman"/>
          <w:lang w:val="en-GB"/>
        </w:rPr>
        <w:t>each other’s</w:t>
      </w:r>
      <w:r w:rsidR="0007784A" w:rsidRPr="005D23DF">
        <w:rPr>
          <w:rFonts w:ascii="Times New Roman" w:hAnsi="Times New Roman" w:cs="Times New Roman"/>
          <w:lang w:val="en-GB"/>
        </w:rPr>
        <w:t xml:space="preserve"> files and applications, and are able to run remote files with remote applications</w:t>
      </w:r>
      <w:r w:rsidR="0079759A" w:rsidRPr="005D23DF">
        <w:rPr>
          <w:rFonts w:ascii="Times New Roman" w:hAnsi="Times New Roman" w:cs="Times New Roman"/>
          <w:lang w:val="en-GB"/>
        </w:rPr>
        <w:t xml:space="preserve"> is proposed</w:t>
      </w:r>
      <w:r w:rsidR="0007784A" w:rsidRPr="005D23DF">
        <w:rPr>
          <w:rFonts w:ascii="Times New Roman" w:hAnsi="Times New Roman" w:cs="Times New Roman"/>
          <w:lang w:val="en-GB"/>
        </w:rPr>
        <w:t>.</w:t>
      </w:r>
    </w:p>
    <w:p w14:paraId="70E92C95" w14:textId="400BF4F6" w:rsidR="00A06CC1" w:rsidRPr="005D23DF" w:rsidRDefault="005E5CC2" w:rsidP="008B79D4">
      <w:pPr>
        <w:jc w:val="center"/>
        <w:rPr>
          <w:rFonts w:ascii="Times New Roman" w:hAnsi="Times New Roman" w:cs="Times New Roman"/>
          <w:sz w:val="36"/>
          <w:szCs w:val="36"/>
          <w:lang w:val="en-GB"/>
        </w:rPr>
      </w:pPr>
      <w:r w:rsidRPr="005D23DF">
        <w:rPr>
          <w:rFonts w:ascii="Times New Roman" w:hAnsi="Times New Roman" w:cs="Times New Roman"/>
          <w:sz w:val="36"/>
          <w:szCs w:val="36"/>
          <w:lang w:val="en-GB"/>
        </w:rPr>
        <w:br w:type="page"/>
      </w:r>
      <w:r w:rsidR="00A06CC1" w:rsidRPr="005D23DF">
        <w:rPr>
          <w:rFonts w:ascii="Times New Roman" w:hAnsi="Times New Roman" w:cs="Times New Roman"/>
          <w:sz w:val="36"/>
          <w:szCs w:val="36"/>
          <w:lang w:val="en-GB"/>
        </w:rPr>
        <w:lastRenderedPageBreak/>
        <w:t>Acknowledgment</w:t>
      </w:r>
    </w:p>
    <w:p w14:paraId="091D2FC0" w14:textId="7900573B" w:rsidR="00A06CC1" w:rsidRPr="005D23DF" w:rsidRDefault="00A06CC1" w:rsidP="008B79D4">
      <w:pPr>
        <w:rPr>
          <w:rFonts w:ascii="Times New Roman" w:hAnsi="Times New Roman" w:cs="Times New Roman"/>
          <w:sz w:val="36"/>
          <w:szCs w:val="36"/>
          <w:lang w:val="en-GB"/>
        </w:rPr>
      </w:pPr>
    </w:p>
    <w:p w14:paraId="1755CCB7" w14:textId="77777777" w:rsidR="008E6F03" w:rsidRPr="005D23DF" w:rsidRDefault="008E6F03" w:rsidP="008B79D4">
      <w:pPr>
        <w:rPr>
          <w:rFonts w:ascii="Times New Roman" w:hAnsi="Times New Roman" w:cs="Times New Roman"/>
          <w:sz w:val="36"/>
          <w:szCs w:val="36"/>
          <w:lang w:val="en-GB"/>
        </w:rPr>
      </w:pPr>
    </w:p>
    <w:p w14:paraId="05EA0F6A" w14:textId="62ED37CF" w:rsidR="00DA3948" w:rsidRPr="005D23DF" w:rsidRDefault="00DA3948" w:rsidP="008B79D4">
      <w:pPr>
        <w:rPr>
          <w:rFonts w:ascii="Times New Roman" w:hAnsi="Times New Roman" w:cs="Times New Roman"/>
          <w:lang w:val="en-GB"/>
        </w:rPr>
      </w:pPr>
      <w:r w:rsidRPr="005D23DF">
        <w:rPr>
          <w:rFonts w:ascii="Times New Roman" w:hAnsi="Times New Roman" w:cs="Times New Roman"/>
          <w:lang w:val="en-GB"/>
        </w:rPr>
        <w:t>I would like</w:t>
      </w:r>
      <w:r w:rsidR="00191756" w:rsidRPr="005D23DF">
        <w:rPr>
          <w:rFonts w:ascii="Times New Roman" w:hAnsi="Times New Roman" w:cs="Times New Roman"/>
          <w:lang w:val="en-GB"/>
        </w:rPr>
        <w:t xml:space="preserve"> to thank the following people:</w:t>
      </w:r>
    </w:p>
    <w:p w14:paraId="4257A2C2" w14:textId="77777777" w:rsidR="00385711" w:rsidRPr="005D23DF" w:rsidRDefault="00385711" w:rsidP="008B79D4">
      <w:pPr>
        <w:rPr>
          <w:rFonts w:ascii="Times New Roman" w:hAnsi="Times New Roman" w:cs="Times New Roman"/>
          <w:lang w:val="en-GB"/>
        </w:rPr>
      </w:pPr>
    </w:p>
    <w:p w14:paraId="201F798B" w14:textId="0A5F4ACC" w:rsidR="00385711" w:rsidRPr="005D23DF" w:rsidRDefault="00DA3948" w:rsidP="00E727E9">
      <w:pPr>
        <w:pStyle w:val="ListParagraph"/>
        <w:numPr>
          <w:ilvl w:val="0"/>
          <w:numId w:val="39"/>
        </w:numPr>
        <w:rPr>
          <w:rFonts w:ascii="Times New Roman" w:hAnsi="Times New Roman" w:cs="Times New Roman"/>
          <w:noProof w:val="0"/>
        </w:rPr>
      </w:pPr>
      <w:r w:rsidRPr="005D23DF">
        <w:rPr>
          <w:rFonts w:ascii="Times New Roman" w:hAnsi="Times New Roman" w:cs="Times New Roman"/>
          <w:noProof w:val="0"/>
        </w:rPr>
        <w:t xml:space="preserve">Professor Otto </w:t>
      </w:r>
      <w:proofErr w:type="spellStart"/>
      <w:r w:rsidRPr="005D23DF">
        <w:rPr>
          <w:rFonts w:ascii="Times New Roman" w:hAnsi="Times New Roman" w:cs="Times New Roman"/>
          <w:noProof w:val="0"/>
        </w:rPr>
        <w:t>Anshus</w:t>
      </w:r>
      <w:proofErr w:type="spellEnd"/>
      <w:r w:rsidRPr="005D23DF">
        <w:rPr>
          <w:rFonts w:ascii="Times New Roman" w:hAnsi="Times New Roman" w:cs="Times New Roman"/>
          <w:noProof w:val="0"/>
        </w:rPr>
        <w:t>, for the idea of a simplified device-transparent personal storage system, and guidance</w:t>
      </w:r>
      <w:r w:rsidR="00AF0697" w:rsidRPr="005D23DF">
        <w:rPr>
          <w:rFonts w:ascii="Times New Roman" w:hAnsi="Times New Roman" w:cs="Times New Roman"/>
          <w:noProof w:val="0"/>
        </w:rPr>
        <w:t xml:space="preserve"> and input</w:t>
      </w:r>
      <w:r w:rsidRPr="005D23DF">
        <w:rPr>
          <w:rFonts w:ascii="Times New Roman" w:hAnsi="Times New Roman" w:cs="Times New Roman"/>
          <w:noProof w:val="0"/>
        </w:rPr>
        <w:t xml:space="preserve"> through the process of writing this thesis.</w:t>
      </w:r>
    </w:p>
    <w:p w14:paraId="4C0141BD" w14:textId="77777777" w:rsidR="00385711" w:rsidRPr="005D23DF" w:rsidRDefault="00385711" w:rsidP="00385711">
      <w:pPr>
        <w:ind w:left="360"/>
        <w:rPr>
          <w:rFonts w:ascii="Times New Roman" w:hAnsi="Times New Roman" w:cs="Times New Roman"/>
          <w:lang w:val="en-GB"/>
        </w:rPr>
      </w:pPr>
    </w:p>
    <w:p w14:paraId="57E5BF6B" w14:textId="3F500FBA" w:rsidR="00DA3948" w:rsidRPr="005D23DF" w:rsidRDefault="00DA3948" w:rsidP="00E727E9">
      <w:pPr>
        <w:pStyle w:val="ListParagraph"/>
        <w:numPr>
          <w:ilvl w:val="0"/>
          <w:numId w:val="39"/>
        </w:numPr>
        <w:rPr>
          <w:rFonts w:ascii="Times New Roman" w:hAnsi="Times New Roman" w:cs="Times New Roman"/>
          <w:noProof w:val="0"/>
        </w:rPr>
      </w:pPr>
      <w:proofErr w:type="spellStart"/>
      <w:r w:rsidRPr="005D23DF">
        <w:rPr>
          <w:rFonts w:ascii="Times New Roman" w:hAnsi="Times New Roman" w:cs="Times New Roman"/>
          <w:noProof w:val="0"/>
        </w:rPr>
        <w:t>E</w:t>
      </w:r>
      <w:r w:rsidR="00A37447" w:rsidRPr="005D23DF">
        <w:rPr>
          <w:rFonts w:ascii="Times New Roman" w:hAnsi="Times New Roman" w:cs="Times New Roman"/>
          <w:noProof w:val="0"/>
        </w:rPr>
        <w:t>i</w:t>
      </w:r>
      <w:r w:rsidRPr="005D23DF">
        <w:rPr>
          <w:rFonts w:ascii="Times New Roman" w:hAnsi="Times New Roman" w:cs="Times New Roman"/>
          <w:noProof w:val="0"/>
        </w:rPr>
        <w:t>vind</w:t>
      </w:r>
      <w:proofErr w:type="spellEnd"/>
      <w:r w:rsidRPr="005D23DF">
        <w:rPr>
          <w:rFonts w:ascii="Times New Roman" w:hAnsi="Times New Roman" w:cs="Times New Roman"/>
          <w:noProof w:val="0"/>
        </w:rPr>
        <w:t xml:space="preserve"> Schneider, for helping with proof reading and structure.</w:t>
      </w:r>
    </w:p>
    <w:p w14:paraId="370BC03F" w14:textId="77777777" w:rsidR="00385711" w:rsidRPr="005D23DF" w:rsidRDefault="00385711" w:rsidP="00385711">
      <w:pPr>
        <w:ind w:left="360"/>
        <w:rPr>
          <w:rFonts w:ascii="Times New Roman" w:hAnsi="Times New Roman" w:cs="Times New Roman"/>
          <w:lang w:val="en-GB"/>
        </w:rPr>
      </w:pPr>
    </w:p>
    <w:p w14:paraId="4861A6C6" w14:textId="52A1E2C3" w:rsidR="00DA3948" w:rsidRPr="005D23DF" w:rsidRDefault="00DA3948" w:rsidP="00E727E9">
      <w:pPr>
        <w:pStyle w:val="ListParagraph"/>
        <w:numPr>
          <w:ilvl w:val="0"/>
          <w:numId w:val="39"/>
        </w:numPr>
        <w:rPr>
          <w:rFonts w:ascii="Times New Roman" w:hAnsi="Times New Roman" w:cs="Times New Roman"/>
          <w:noProof w:val="0"/>
        </w:rPr>
      </w:pPr>
      <w:r w:rsidRPr="005D23DF">
        <w:rPr>
          <w:rFonts w:ascii="Times New Roman" w:hAnsi="Times New Roman" w:cs="Times New Roman"/>
          <w:noProof w:val="0"/>
        </w:rPr>
        <w:t>My wife, Elise Marie Kittilsland, for encouragement and support.</w:t>
      </w:r>
    </w:p>
    <w:p w14:paraId="1A867E0F" w14:textId="77777777" w:rsidR="00DA3948" w:rsidRPr="005D23DF" w:rsidRDefault="00DA3948" w:rsidP="008B79D4">
      <w:pPr>
        <w:rPr>
          <w:rFonts w:ascii="Times New Roman" w:hAnsi="Times New Roman" w:cs="Times New Roman"/>
          <w:lang w:val="en-GB"/>
        </w:rPr>
      </w:pPr>
    </w:p>
    <w:p w14:paraId="4BF330B1" w14:textId="77777777" w:rsidR="008E6F03" w:rsidRPr="005D23DF" w:rsidRDefault="008E6F03" w:rsidP="008B79D4">
      <w:pPr>
        <w:rPr>
          <w:rFonts w:ascii="Times New Roman" w:hAnsi="Times New Roman" w:cs="Times New Roman"/>
          <w:sz w:val="36"/>
          <w:szCs w:val="36"/>
          <w:lang w:val="en-GB"/>
        </w:rPr>
      </w:pPr>
    </w:p>
    <w:p w14:paraId="4B9FD755" w14:textId="77777777" w:rsidR="008E6F03" w:rsidRPr="005D23DF" w:rsidRDefault="008E6F03" w:rsidP="008B79D4">
      <w:pPr>
        <w:rPr>
          <w:rFonts w:ascii="Times New Roman" w:hAnsi="Times New Roman" w:cs="Times New Roman"/>
          <w:sz w:val="36"/>
          <w:szCs w:val="36"/>
          <w:lang w:val="en-GB"/>
        </w:rPr>
      </w:pPr>
    </w:p>
    <w:p w14:paraId="4E14BA56" w14:textId="77777777" w:rsidR="008E6F03" w:rsidRPr="005D23DF" w:rsidRDefault="008E6F03" w:rsidP="008B79D4">
      <w:pPr>
        <w:rPr>
          <w:rFonts w:ascii="Times New Roman" w:hAnsi="Times New Roman" w:cs="Times New Roman"/>
          <w:sz w:val="36"/>
          <w:szCs w:val="36"/>
          <w:lang w:val="en-GB"/>
        </w:rPr>
      </w:pPr>
    </w:p>
    <w:p w14:paraId="0C3D42A6" w14:textId="77777777" w:rsidR="008E6F03" w:rsidRPr="005D23DF" w:rsidRDefault="008E6F03" w:rsidP="008B79D4">
      <w:pPr>
        <w:rPr>
          <w:rFonts w:ascii="Times New Roman" w:hAnsi="Times New Roman" w:cs="Times New Roman"/>
          <w:sz w:val="36"/>
          <w:szCs w:val="36"/>
          <w:lang w:val="en-GB"/>
        </w:rPr>
      </w:pPr>
    </w:p>
    <w:p w14:paraId="25327FC5" w14:textId="77777777" w:rsidR="008E6F03" w:rsidRPr="005D23DF" w:rsidRDefault="008E6F03" w:rsidP="008B79D4">
      <w:pPr>
        <w:rPr>
          <w:rFonts w:ascii="Times New Roman" w:hAnsi="Times New Roman" w:cs="Times New Roman"/>
          <w:sz w:val="36"/>
          <w:szCs w:val="36"/>
          <w:lang w:val="en-GB"/>
        </w:rPr>
      </w:pPr>
    </w:p>
    <w:p w14:paraId="1D5C7B84" w14:textId="77777777" w:rsidR="008E6F03" w:rsidRPr="005D23DF" w:rsidRDefault="008E6F03" w:rsidP="008B79D4">
      <w:pPr>
        <w:rPr>
          <w:rFonts w:ascii="Times New Roman" w:hAnsi="Times New Roman" w:cs="Times New Roman"/>
          <w:sz w:val="36"/>
          <w:szCs w:val="36"/>
          <w:lang w:val="en-GB"/>
        </w:rPr>
      </w:pPr>
    </w:p>
    <w:p w14:paraId="7FFB2D59" w14:textId="77777777" w:rsidR="008E6F03" w:rsidRPr="005D23DF" w:rsidRDefault="008E6F03" w:rsidP="008B79D4">
      <w:pPr>
        <w:rPr>
          <w:rFonts w:ascii="Times New Roman" w:hAnsi="Times New Roman" w:cs="Times New Roman"/>
          <w:sz w:val="36"/>
          <w:szCs w:val="36"/>
          <w:lang w:val="en-GB"/>
        </w:rPr>
      </w:pPr>
    </w:p>
    <w:p w14:paraId="6207AA96" w14:textId="77777777" w:rsidR="008E6F03" w:rsidRPr="005D23DF" w:rsidRDefault="008E6F03" w:rsidP="008B79D4">
      <w:pPr>
        <w:rPr>
          <w:rFonts w:ascii="Times New Roman" w:hAnsi="Times New Roman" w:cs="Times New Roman"/>
          <w:sz w:val="36"/>
          <w:szCs w:val="36"/>
          <w:lang w:val="en-GB"/>
        </w:rPr>
      </w:pPr>
    </w:p>
    <w:p w14:paraId="5B28350D" w14:textId="77777777" w:rsidR="008E6F03" w:rsidRPr="005D23DF" w:rsidRDefault="008E6F03" w:rsidP="008B79D4">
      <w:pPr>
        <w:rPr>
          <w:rFonts w:ascii="Times New Roman" w:hAnsi="Times New Roman" w:cs="Times New Roman"/>
          <w:sz w:val="36"/>
          <w:szCs w:val="36"/>
          <w:lang w:val="en-GB"/>
        </w:rPr>
      </w:pPr>
    </w:p>
    <w:p w14:paraId="30881787" w14:textId="77777777" w:rsidR="008E6F03" w:rsidRPr="005D23DF" w:rsidRDefault="008E6F03" w:rsidP="008B79D4">
      <w:pPr>
        <w:rPr>
          <w:rFonts w:ascii="Times New Roman" w:hAnsi="Times New Roman" w:cs="Times New Roman"/>
          <w:sz w:val="36"/>
          <w:szCs w:val="36"/>
          <w:lang w:val="en-GB"/>
        </w:rPr>
      </w:pPr>
    </w:p>
    <w:p w14:paraId="6FFB6DC8" w14:textId="77777777" w:rsidR="008E6F03" w:rsidRPr="005D23DF" w:rsidRDefault="008E6F03" w:rsidP="008B79D4">
      <w:pPr>
        <w:rPr>
          <w:rFonts w:ascii="Times New Roman" w:hAnsi="Times New Roman" w:cs="Times New Roman"/>
          <w:sz w:val="36"/>
          <w:szCs w:val="36"/>
          <w:lang w:val="en-GB"/>
        </w:rPr>
      </w:pPr>
    </w:p>
    <w:p w14:paraId="1BAF8666" w14:textId="77777777" w:rsidR="008E6F03" w:rsidRPr="005D23DF" w:rsidRDefault="008E6F03" w:rsidP="008B79D4">
      <w:pPr>
        <w:rPr>
          <w:rFonts w:ascii="Times New Roman" w:hAnsi="Times New Roman" w:cs="Times New Roman"/>
          <w:sz w:val="36"/>
          <w:szCs w:val="36"/>
          <w:lang w:val="en-GB"/>
        </w:rPr>
      </w:pPr>
    </w:p>
    <w:p w14:paraId="37C3AA88" w14:textId="77777777" w:rsidR="008E6F03" w:rsidRPr="005D23DF" w:rsidRDefault="008E6F03" w:rsidP="008B79D4">
      <w:pPr>
        <w:rPr>
          <w:rFonts w:ascii="Times New Roman" w:hAnsi="Times New Roman" w:cs="Times New Roman"/>
          <w:sz w:val="36"/>
          <w:szCs w:val="36"/>
          <w:lang w:val="en-GB"/>
        </w:rPr>
      </w:pPr>
    </w:p>
    <w:p w14:paraId="6871F513" w14:textId="77777777" w:rsidR="008E6F03" w:rsidRPr="005D23DF" w:rsidRDefault="008E6F03" w:rsidP="008B79D4">
      <w:pPr>
        <w:rPr>
          <w:rFonts w:ascii="Times New Roman" w:hAnsi="Times New Roman" w:cs="Times New Roman"/>
          <w:sz w:val="36"/>
          <w:szCs w:val="36"/>
          <w:lang w:val="en-GB"/>
        </w:rPr>
      </w:pPr>
    </w:p>
    <w:p w14:paraId="76D3D9A7" w14:textId="77777777" w:rsidR="008E6F03" w:rsidRPr="005D23DF" w:rsidRDefault="008E6F03" w:rsidP="008B79D4">
      <w:pPr>
        <w:rPr>
          <w:rFonts w:ascii="Times New Roman" w:hAnsi="Times New Roman" w:cs="Times New Roman"/>
          <w:sz w:val="36"/>
          <w:szCs w:val="36"/>
          <w:lang w:val="en-GB"/>
        </w:rPr>
      </w:pPr>
    </w:p>
    <w:p w14:paraId="3851D042" w14:textId="77777777" w:rsidR="008E6F03" w:rsidRPr="005D23DF" w:rsidRDefault="008E6F03" w:rsidP="008B79D4">
      <w:pPr>
        <w:rPr>
          <w:rFonts w:ascii="Times New Roman" w:hAnsi="Times New Roman" w:cs="Times New Roman"/>
          <w:sz w:val="36"/>
          <w:szCs w:val="36"/>
          <w:lang w:val="en-GB"/>
        </w:rPr>
      </w:pPr>
    </w:p>
    <w:p w14:paraId="35AF3FBB" w14:textId="77777777" w:rsidR="008E6F03" w:rsidRPr="005D23DF" w:rsidRDefault="008E6F03" w:rsidP="008B79D4">
      <w:pPr>
        <w:rPr>
          <w:rFonts w:ascii="Times New Roman" w:hAnsi="Times New Roman" w:cs="Times New Roman"/>
          <w:sz w:val="36"/>
          <w:szCs w:val="36"/>
          <w:lang w:val="en-GB"/>
        </w:rPr>
      </w:pPr>
    </w:p>
    <w:p w14:paraId="1F2CB4EA" w14:textId="77777777" w:rsidR="008E6F03" w:rsidRPr="005D23DF" w:rsidRDefault="008E6F03" w:rsidP="008B79D4">
      <w:pPr>
        <w:rPr>
          <w:rFonts w:ascii="Times New Roman" w:hAnsi="Times New Roman" w:cs="Times New Roman"/>
          <w:sz w:val="36"/>
          <w:szCs w:val="36"/>
          <w:lang w:val="en-GB"/>
        </w:rPr>
      </w:pPr>
    </w:p>
    <w:p w14:paraId="11252F88" w14:textId="77777777" w:rsidR="008E6F03" w:rsidRPr="005D23DF" w:rsidRDefault="008E6F03" w:rsidP="008B79D4">
      <w:pPr>
        <w:rPr>
          <w:rFonts w:ascii="Times New Roman" w:hAnsi="Times New Roman" w:cs="Times New Roman"/>
          <w:sz w:val="36"/>
          <w:szCs w:val="36"/>
          <w:lang w:val="en-GB"/>
        </w:rPr>
      </w:pPr>
    </w:p>
    <w:p w14:paraId="7E55CDE8" w14:textId="77777777" w:rsidR="008E6F03" w:rsidRPr="005D23DF" w:rsidRDefault="008E6F03" w:rsidP="008B79D4">
      <w:pPr>
        <w:rPr>
          <w:rFonts w:ascii="Times New Roman" w:hAnsi="Times New Roman" w:cs="Times New Roman"/>
          <w:sz w:val="36"/>
          <w:szCs w:val="36"/>
          <w:lang w:val="en-GB"/>
        </w:rPr>
      </w:pPr>
    </w:p>
    <w:bookmarkStart w:id="0" w:name="_Toc323227639" w:displacedByCustomXml="next"/>
    <w:sdt>
      <w:sdtPr>
        <w:rPr>
          <w:rFonts w:asciiTheme="minorHAnsi" w:eastAsiaTheme="minorEastAsia" w:hAnsiTheme="minorHAnsi" w:cstheme="minorBidi"/>
          <w:b w:val="0"/>
          <w:bCs w:val="0"/>
          <w:sz w:val="24"/>
          <w:szCs w:val="24"/>
          <w:lang w:val="en-GB"/>
        </w:rPr>
        <w:id w:val="963010311"/>
        <w:docPartObj>
          <w:docPartGallery w:val="Table of Contents"/>
          <w:docPartUnique/>
        </w:docPartObj>
      </w:sdtPr>
      <w:sdtContent>
        <w:p w14:paraId="20515BC6" w14:textId="77777777" w:rsidR="003F2C20" w:rsidRPr="005D23DF" w:rsidRDefault="003F2C20" w:rsidP="00FA03F9">
          <w:pPr>
            <w:pStyle w:val="Heading1"/>
            <w:numPr>
              <w:ilvl w:val="0"/>
              <w:numId w:val="0"/>
            </w:numPr>
            <w:ind w:left="360"/>
            <w:rPr>
              <w:rFonts w:asciiTheme="minorHAnsi" w:eastAsiaTheme="minorEastAsia" w:hAnsiTheme="minorHAnsi" w:cstheme="minorBidi"/>
              <w:b w:val="0"/>
              <w:bCs w:val="0"/>
              <w:sz w:val="24"/>
              <w:szCs w:val="24"/>
              <w:lang w:val="en-GB"/>
            </w:rPr>
          </w:pPr>
          <w:r w:rsidRPr="005D23DF">
            <w:rPr>
              <w:rFonts w:asciiTheme="minorHAnsi" w:eastAsiaTheme="minorEastAsia" w:hAnsiTheme="minorHAnsi" w:cstheme="minorBidi"/>
              <w:b w:val="0"/>
              <w:bCs w:val="0"/>
              <w:sz w:val="24"/>
              <w:szCs w:val="24"/>
              <w:lang w:val="en-GB"/>
            </w:rPr>
            <w:br w:type="page"/>
          </w:r>
        </w:p>
        <w:p w14:paraId="35809374" w14:textId="45928050" w:rsidR="00895AAD" w:rsidRPr="005D23DF" w:rsidRDefault="00895AAD" w:rsidP="00FA03F9">
          <w:pPr>
            <w:pStyle w:val="Heading1"/>
            <w:numPr>
              <w:ilvl w:val="0"/>
              <w:numId w:val="0"/>
            </w:numPr>
            <w:ind w:left="360"/>
            <w:rPr>
              <w:lang w:val="en-GB"/>
            </w:rPr>
          </w:pPr>
          <w:r w:rsidRPr="005D23DF">
            <w:rPr>
              <w:lang w:val="en-GB"/>
            </w:rPr>
            <w:lastRenderedPageBreak/>
            <w:t>Table of Contents</w:t>
          </w:r>
          <w:bookmarkEnd w:id="0"/>
        </w:p>
        <w:p w14:paraId="3075B093" w14:textId="77777777" w:rsidR="00DB08CB" w:rsidRPr="005D23DF" w:rsidRDefault="00895AAD">
          <w:pPr>
            <w:pStyle w:val="TOC1"/>
            <w:tabs>
              <w:tab w:val="right" w:leader="dot" w:pos="9054"/>
            </w:tabs>
            <w:rPr>
              <w:b w:val="0"/>
              <w:lang w:val="en-GB" w:eastAsia="ja-JP"/>
            </w:rPr>
          </w:pPr>
          <w:r w:rsidRPr="005D23DF">
            <w:rPr>
              <w:b w:val="0"/>
              <w:lang w:val="en-GB"/>
            </w:rPr>
            <w:fldChar w:fldCharType="begin"/>
          </w:r>
          <w:r w:rsidRPr="005D23DF">
            <w:rPr>
              <w:lang w:val="en-GB"/>
            </w:rPr>
            <w:instrText xml:space="preserve"> TOC \o "1-3" \h \z \u </w:instrText>
          </w:r>
          <w:r w:rsidRPr="005D23DF">
            <w:rPr>
              <w:b w:val="0"/>
              <w:lang w:val="en-GB"/>
            </w:rPr>
            <w:fldChar w:fldCharType="separate"/>
          </w:r>
          <w:r w:rsidR="00DB08CB" w:rsidRPr="005D23DF">
            <w:rPr>
              <w:lang w:val="en-GB"/>
            </w:rPr>
            <w:t>Table of Contents</w:t>
          </w:r>
          <w:r w:rsidR="00DB08CB" w:rsidRPr="005D23DF">
            <w:rPr>
              <w:lang w:val="en-GB"/>
            </w:rPr>
            <w:tab/>
          </w:r>
          <w:r w:rsidR="00DB08CB" w:rsidRPr="005D23DF">
            <w:rPr>
              <w:lang w:val="en-GB"/>
            </w:rPr>
            <w:fldChar w:fldCharType="begin"/>
          </w:r>
          <w:r w:rsidR="00DB08CB" w:rsidRPr="005D23DF">
            <w:rPr>
              <w:lang w:val="en-GB"/>
            </w:rPr>
            <w:instrText xml:space="preserve"> PAGEREF _Toc323227639 \h </w:instrText>
          </w:r>
          <w:r w:rsidR="00DB08CB" w:rsidRPr="005D23DF">
            <w:rPr>
              <w:lang w:val="en-GB"/>
            </w:rPr>
          </w:r>
          <w:r w:rsidR="00DB08CB" w:rsidRPr="005D23DF">
            <w:rPr>
              <w:lang w:val="en-GB"/>
            </w:rPr>
            <w:fldChar w:fldCharType="separate"/>
          </w:r>
          <w:r w:rsidR="00E220E7">
            <w:rPr>
              <w:noProof/>
              <w:lang w:val="en-GB"/>
            </w:rPr>
            <w:t>3</w:t>
          </w:r>
          <w:r w:rsidR="00DB08CB" w:rsidRPr="005D23DF">
            <w:rPr>
              <w:lang w:val="en-GB"/>
            </w:rPr>
            <w:fldChar w:fldCharType="end"/>
          </w:r>
        </w:p>
        <w:p w14:paraId="2E03B2D2" w14:textId="77777777" w:rsidR="00DB08CB" w:rsidRPr="005D23DF" w:rsidRDefault="00DB08CB">
          <w:pPr>
            <w:pStyle w:val="TOC1"/>
            <w:tabs>
              <w:tab w:val="right" w:leader="dot" w:pos="9054"/>
            </w:tabs>
            <w:rPr>
              <w:b w:val="0"/>
              <w:lang w:val="en-GB" w:eastAsia="ja-JP"/>
            </w:rPr>
          </w:pPr>
          <w:r w:rsidRPr="005D23DF">
            <w:rPr>
              <w:lang w:val="en-GB"/>
            </w:rPr>
            <w:t>List of Abbreviations</w:t>
          </w:r>
          <w:r w:rsidRPr="005D23DF">
            <w:rPr>
              <w:lang w:val="en-GB"/>
            </w:rPr>
            <w:tab/>
          </w:r>
          <w:r w:rsidRPr="005D23DF">
            <w:rPr>
              <w:lang w:val="en-GB"/>
            </w:rPr>
            <w:fldChar w:fldCharType="begin"/>
          </w:r>
          <w:r w:rsidRPr="005D23DF">
            <w:rPr>
              <w:lang w:val="en-GB"/>
            </w:rPr>
            <w:instrText xml:space="preserve"> PAGEREF _Toc323227640 \h </w:instrText>
          </w:r>
          <w:r w:rsidRPr="005D23DF">
            <w:rPr>
              <w:lang w:val="en-GB"/>
            </w:rPr>
          </w:r>
          <w:r w:rsidRPr="005D23DF">
            <w:rPr>
              <w:lang w:val="en-GB"/>
            </w:rPr>
            <w:fldChar w:fldCharType="separate"/>
          </w:r>
          <w:r w:rsidR="00E220E7">
            <w:rPr>
              <w:noProof/>
              <w:lang w:val="en-GB"/>
            </w:rPr>
            <w:t>6</w:t>
          </w:r>
          <w:r w:rsidRPr="005D23DF">
            <w:rPr>
              <w:lang w:val="en-GB"/>
            </w:rPr>
            <w:fldChar w:fldCharType="end"/>
          </w:r>
        </w:p>
        <w:p w14:paraId="5EEFFDB3" w14:textId="77777777" w:rsidR="00DB08CB" w:rsidRPr="005D23DF" w:rsidRDefault="00DB08CB">
          <w:pPr>
            <w:pStyle w:val="TOC1"/>
            <w:tabs>
              <w:tab w:val="right" w:leader="dot" w:pos="9054"/>
            </w:tabs>
            <w:rPr>
              <w:b w:val="0"/>
              <w:lang w:val="en-GB" w:eastAsia="ja-JP"/>
            </w:rPr>
          </w:pPr>
          <w:r w:rsidRPr="005D23DF">
            <w:rPr>
              <w:lang w:val="en-GB"/>
            </w:rPr>
            <w:t>List of Figures</w:t>
          </w:r>
          <w:r w:rsidRPr="005D23DF">
            <w:rPr>
              <w:lang w:val="en-GB"/>
            </w:rPr>
            <w:tab/>
          </w:r>
          <w:r w:rsidRPr="005D23DF">
            <w:rPr>
              <w:lang w:val="en-GB"/>
            </w:rPr>
            <w:fldChar w:fldCharType="begin"/>
          </w:r>
          <w:r w:rsidRPr="005D23DF">
            <w:rPr>
              <w:lang w:val="en-GB"/>
            </w:rPr>
            <w:instrText xml:space="preserve"> PAGEREF _Toc323227641 \h </w:instrText>
          </w:r>
          <w:r w:rsidRPr="005D23DF">
            <w:rPr>
              <w:lang w:val="en-GB"/>
            </w:rPr>
          </w:r>
          <w:r w:rsidRPr="005D23DF">
            <w:rPr>
              <w:lang w:val="en-GB"/>
            </w:rPr>
            <w:fldChar w:fldCharType="separate"/>
          </w:r>
          <w:r w:rsidR="00E220E7">
            <w:rPr>
              <w:noProof/>
              <w:lang w:val="en-GB"/>
            </w:rPr>
            <w:t>7</w:t>
          </w:r>
          <w:r w:rsidRPr="005D23DF">
            <w:rPr>
              <w:lang w:val="en-GB"/>
            </w:rPr>
            <w:fldChar w:fldCharType="end"/>
          </w:r>
        </w:p>
        <w:p w14:paraId="37E4ACF2" w14:textId="77777777" w:rsidR="00DB08CB" w:rsidRPr="005D23DF" w:rsidRDefault="00DB08CB">
          <w:pPr>
            <w:pStyle w:val="TOC1"/>
            <w:tabs>
              <w:tab w:val="right" w:leader="dot" w:pos="9054"/>
            </w:tabs>
            <w:rPr>
              <w:b w:val="0"/>
              <w:lang w:val="en-GB" w:eastAsia="ja-JP"/>
            </w:rPr>
          </w:pPr>
          <w:r w:rsidRPr="005D23DF">
            <w:rPr>
              <w:lang w:val="en-GB"/>
            </w:rPr>
            <w:t>List of Tables</w:t>
          </w:r>
          <w:r w:rsidRPr="005D23DF">
            <w:rPr>
              <w:lang w:val="en-GB"/>
            </w:rPr>
            <w:tab/>
          </w:r>
          <w:r w:rsidRPr="005D23DF">
            <w:rPr>
              <w:lang w:val="en-GB"/>
            </w:rPr>
            <w:fldChar w:fldCharType="begin"/>
          </w:r>
          <w:r w:rsidRPr="005D23DF">
            <w:rPr>
              <w:lang w:val="en-GB"/>
            </w:rPr>
            <w:instrText xml:space="preserve"> PAGEREF _Toc323227642 \h </w:instrText>
          </w:r>
          <w:r w:rsidRPr="005D23DF">
            <w:rPr>
              <w:lang w:val="en-GB"/>
            </w:rPr>
          </w:r>
          <w:r w:rsidRPr="005D23DF">
            <w:rPr>
              <w:lang w:val="en-GB"/>
            </w:rPr>
            <w:fldChar w:fldCharType="separate"/>
          </w:r>
          <w:r w:rsidR="00E220E7">
            <w:rPr>
              <w:noProof/>
              <w:lang w:val="en-GB"/>
            </w:rPr>
            <w:t>8</w:t>
          </w:r>
          <w:r w:rsidRPr="005D23DF">
            <w:rPr>
              <w:lang w:val="en-GB"/>
            </w:rPr>
            <w:fldChar w:fldCharType="end"/>
          </w:r>
        </w:p>
        <w:p w14:paraId="5ACB8F7D" w14:textId="77777777" w:rsidR="00DB08CB" w:rsidRPr="005D23DF" w:rsidRDefault="00DB08CB">
          <w:pPr>
            <w:pStyle w:val="TOC1"/>
            <w:tabs>
              <w:tab w:val="left" w:pos="382"/>
              <w:tab w:val="right" w:leader="dot" w:pos="9054"/>
            </w:tabs>
            <w:rPr>
              <w:b w:val="0"/>
              <w:lang w:val="en-GB" w:eastAsia="ja-JP"/>
            </w:rPr>
          </w:pPr>
          <w:r w:rsidRPr="005D23DF">
            <w:rPr>
              <w:lang w:val="en-GB"/>
            </w:rPr>
            <w:t>1</w:t>
          </w:r>
          <w:r w:rsidRPr="005D23DF">
            <w:rPr>
              <w:b w:val="0"/>
              <w:lang w:val="en-GB" w:eastAsia="ja-JP"/>
            </w:rPr>
            <w:tab/>
          </w:r>
          <w:r w:rsidRPr="005D23DF">
            <w:rPr>
              <w:lang w:val="en-GB"/>
            </w:rPr>
            <w:t>Introduction</w:t>
          </w:r>
          <w:r w:rsidRPr="005D23DF">
            <w:rPr>
              <w:lang w:val="en-GB"/>
            </w:rPr>
            <w:tab/>
          </w:r>
          <w:r w:rsidRPr="005D23DF">
            <w:rPr>
              <w:lang w:val="en-GB"/>
            </w:rPr>
            <w:fldChar w:fldCharType="begin"/>
          </w:r>
          <w:r w:rsidRPr="005D23DF">
            <w:rPr>
              <w:lang w:val="en-GB"/>
            </w:rPr>
            <w:instrText xml:space="preserve"> PAGEREF _Toc323227643 \h </w:instrText>
          </w:r>
          <w:r w:rsidRPr="005D23DF">
            <w:rPr>
              <w:lang w:val="en-GB"/>
            </w:rPr>
          </w:r>
          <w:r w:rsidRPr="005D23DF">
            <w:rPr>
              <w:lang w:val="en-GB"/>
            </w:rPr>
            <w:fldChar w:fldCharType="separate"/>
          </w:r>
          <w:r w:rsidR="00E220E7">
            <w:rPr>
              <w:noProof/>
              <w:lang w:val="en-GB"/>
            </w:rPr>
            <w:t>9</w:t>
          </w:r>
          <w:r w:rsidRPr="005D23DF">
            <w:rPr>
              <w:lang w:val="en-GB"/>
            </w:rPr>
            <w:fldChar w:fldCharType="end"/>
          </w:r>
        </w:p>
        <w:p w14:paraId="4E4C8481"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1.1</w:t>
          </w:r>
          <w:r w:rsidRPr="005D23DF">
            <w:rPr>
              <w:b w:val="0"/>
              <w:sz w:val="24"/>
              <w:szCs w:val="24"/>
              <w:lang w:val="en-GB" w:eastAsia="ja-JP"/>
            </w:rPr>
            <w:tab/>
          </w:r>
          <w:r w:rsidRPr="005D23DF">
            <w:rPr>
              <w:lang w:val="en-GB"/>
            </w:rPr>
            <w:t>Problem Context</w:t>
          </w:r>
          <w:r w:rsidRPr="005D23DF">
            <w:rPr>
              <w:lang w:val="en-GB"/>
            </w:rPr>
            <w:tab/>
          </w:r>
          <w:r w:rsidRPr="005D23DF">
            <w:rPr>
              <w:lang w:val="en-GB"/>
            </w:rPr>
            <w:fldChar w:fldCharType="begin"/>
          </w:r>
          <w:r w:rsidRPr="005D23DF">
            <w:rPr>
              <w:lang w:val="en-GB"/>
            </w:rPr>
            <w:instrText xml:space="preserve"> PAGEREF _Toc323227644 \h </w:instrText>
          </w:r>
          <w:r w:rsidRPr="005D23DF">
            <w:rPr>
              <w:lang w:val="en-GB"/>
            </w:rPr>
          </w:r>
          <w:r w:rsidRPr="005D23DF">
            <w:rPr>
              <w:lang w:val="en-GB"/>
            </w:rPr>
            <w:fldChar w:fldCharType="separate"/>
          </w:r>
          <w:r w:rsidR="00E220E7">
            <w:rPr>
              <w:noProof/>
              <w:lang w:val="en-GB"/>
            </w:rPr>
            <w:t>9</w:t>
          </w:r>
          <w:r w:rsidRPr="005D23DF">
            <w:rPr>
              <w:lang w:val="en-GB"/>
            </w:rPr>
            <w:fldChar w:fldCharType="end"/>
          </w:r>
        </w:p>
        <w:p w14:paraId="68841763"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1.2</w:t>
          </w:r>
          <w:r w:rsidRPr="005D23DF">
            <w:rPr>
              <w:b w:val="0"/>
              <w:sz w:val="24"/>
              <w:szCs w:val="24"/>
              <w:lang w:val="en-GB" w:eastAsia="ja-JP"/>
            </w:rPr>
            <w:tab/>
          </w:r>
          <w:r w:rsidRPr="005D23DF">
            <w:rPr>
              <w:lang w:val="en-GB"/>
            </w:rPr>
            <w:t>Related Work</w:t>
          </w:r>
          <w:r w:rsidRPr="005D23DF">
            <w:rPr>
              <w:lang w:val="en-GB"/>
            </w:rPr>
            <w:tab/>
          </w:r>
          <w:r w:rsidRPr="005D23DF">
            <w:rPr>
              <w:lang w:val="en-GB"/>
            </w:rPr>
            <w:fldChar w:fldCharType="begin"/>
          </w:r>
          <w:r w:rsidRPr="005D23DF">
            <w:rPr>
              <w:lang w:val="en-GB"/>
            </w:rPr>
            <w:instrText xml:space="preserve"> PAGEREF _Toc323227645 \h </w:instrText>
          </w:r>
          <w:r w:rsidRPr="005D23DF">
            <w:rPr>
              <w:lang w:val="en-GB"/>
            </w:rPr>
          </w:r>
          <w:r w:rsidRPr="005D23DF">
            <w:rPr>
              <w:lang w:val="en-GB"/>
            </w:rPr>
            <w:fldChar w:fldCharType="separate"/>
          </w:r>
          <w:r w:rsidR="00E220E7">
            <w:rPr>
              <w:noProof/>
              <w:lang w:val="en-GB"/>
            </w:rPr>
            <w:t>9</w:t>
          </w:r>
          <w:r w:rsidRPr="005D23DF">
            <w:rPr>
              <w:lang w:val="en-GB"/>
            </w:rPr>
            <w:fldChar w:fldCharType="end"/>
          </w:r>
        </w:p>
        <w:p w14:paraId="2E821898"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1.3</w:t>
          </w:r>
          <w:r w:rsidRPr="005D23DF">
            <w:rPr>
              <w:b w:val="0"/>
              <w:sz w:val="24"/>
              <w:szCs w:val="24"/>
              <w:lang w:val="en-GB" w:eastAsia="ja-JP"/>
            </w:rPr>
            <w:tab/>
          </w:r>
          <w:r w:rsidRPr="005D23DF">
            <w:rPr>
              <w:lang w:val="en-GB"/>
            </w:rPr>
            <w:t>Thesis Statement</w:t>
          </w:r>
          <w:r w:rsidRPr="005D23DF">
            <w:rPr>
              <w:lang w:val="en-GB"/>
            </w:rPr>
            <w:tab/>
          </w:r>
          <w:r w:rsidRPr="005D23DF">
            <w:rPr>
              <w:lang w:val="en-GB"/>
            </w:rPr>
            <w:fldChar w:fldCharType="begin"/>
          </w:r>
          <w:r w:rsidRPr="005D23DF">
            <w:rPr>
              <w:lang w:val="en-GB"/>
            </w:rPr>
            <w:instrText xml:space="preserve"> PAGEREF _Toc323227646 \h </w:instrText>
          </w:r>
          <w:r w:rsidRPr="005D23DF">
            <w:rPr>
              <w:lang w:val="en-GB"/>
            </w:rPr>
          </w:r>
          <w:r w:rsidRPr="005D23DF">
            <w:rPr>
              <w:lang w:val="en-GB"/>
            </w:rPr>
            <w:fldChar w:fldCharType="separate"/>
          </w:r>
          <w:r w:rsidR="00E220E7">
            <w:rPr>
              <w:noProof/>
              <w:lang w:val="en-GB"/>
            </w:rPr>
            <w:t>10</w:t>
          </w:r>
          <w:r w:rsidRPr="005D23DF">
            <w:rPr>
              <w:lang w:val="en-GB"/>
            </w:rPr>
            <w:fldChar w:fldCharType="end"/>
          </w:r>
        </w:p>
        <w:p w14:paraId="4FF63AB6"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1.4</w:t>
          </w:r>
          <w:r w:rsidRPr="005D23DF">
            <w:rPr>
              <w:b w:val="0"/>
              <w:sz w:val="24"/>
              <w:szCs w:val="24"/>
              <w:lang w:val="en-GB" w:eastAsia="ja-JP"/>
            </w:rPr>
            <w:tab/>
          </w:r>
          <w:r w:rsidRPr="005D23DF">
            <w:rPr>
              <w:lang w:val="en-GB"/>
            </w:rPr>
            <w:t>Contribution</w:t>
          </w:r>
          <w:r w:rsidRPr="005D23DF">
            <w:rPr>
              <w:lang w:val="en-GB"/>
            </w:rPr>
            <w:tab/>
          </w:r>
          <w:r w:rsidRPr="005D23DF">
            <w:rPr>
              <w:lang w:val="en-GB"/>
            </w:rPr>
            <w:fldChar w:fldCharType="begin"/>
          </w:r>
          <w:r w:rsidRPr="005D23DF">
            <w:rPr>
              <w:lang w:val="en-GB"/>
            </w:rPr>
            <w:instrText xml:space="preserve"> PAGEREF _Toc323227647 \h </w:instrText>
          </w:r>
          <w:r w:rsidRPr="005D23DF">
            <w:rPr>
              <w:lang w:val="en-GB"/>
            </w:rPr>
          </w:r>
          <w:r w:rsidRPr="005D23DF">
            <w:rPr>
              <w:lang w:val="en-GB"/>
            </w:rPr>
            <w:fldChar w:fldCharType="separate"/>
          </w:r>
          <w:r w:rsidR="00E220E7">
            <w:rPr>
              <w:noProof/>
              <w:lang w:val="en-GB"/>
            </w:rPr>
            <w:t>11</w:t>
          </w:r>
          <w:r w:rsidRPr="005D23DF">
            <w:rPr>
              <w:lang w:val="en-GB"/>
            </w:rPr>
            <w:fldChar w:fldCharType="end"/>
          </w:r>
        </w:p>
        <w:p w14:paraId="34373A80"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1.5</w:t>
          </w:r>
          <w:r w:rsidRPr="005D23DF">
            <w:rPr>
              <w:b w:val="0"/>
              <w:sz w:val="24"/>
              <w:szCs w:val="24"/>
              <w:lang w:val="en-GB" w:eastAsia="ja-JP"/>
            </w:rPr>
            <w:tab/>
          </w:r>
          <w:r w:rsidRPr="005D23DF">
            <w:rPr>
              <w:lang w:val="en-GB"/>
            </w:rPr>
            <w:t>Outline</w:t>
          </w:r>
          <w:r w:rsidRPr="005D23DF">
            <w:rPr>
              <w:lang w:val="en-GB"/>
            </w:rPr>
            <w:tab/>
          </w:r>
          <w:r w:rsidRPr="005D23DF">
            <w:rPr>
              <w:lang w:val="en-GB"/>
            </w:rPr>
            <w:fldChar w:fldCharType="begin"/>
          </w:r>
          <w:r w:rsidRPr="005D23DF">
            <w:rPr>
              <w:lang w:val="en-GB"/>
            </w:rPr>
            <w:instrText xml:space="preserve"> PAGEREF _Toc323227648 \h </w:instrText>
          </w:r>
          <w:r w:rsidRPr="005D23DF">
            <w:rPr>
              <w:lang w:val="en-GB"/>
            </w:rPr>
          </w:r>
          <w:r w:rsidRPr="005D23DF">
            <w:rPr>
              <w:lang w:val="en-GB"/>
            </w:rPr>
            <w:fldChar w:fldCharType="separate"/>
          </w:r>
          <w:r w:rsidR="00E220E7">
            <w:rPr>
              <w:noProof/>
              <w:lang w:val="en-GB"/>
            </w:rPr>
            <w:t>11</w:t>
          </w:r>
          <w:r w:rsidRPr="005D23DF">
            <w:rPr>
              <w:lang w:val="en-GB"/>
            </w:rPr>
            <w:fldChar w:fldCharType="end"/>
          </w:r>
        </w:p>
        <w:p w14:paraId="45CC06EF" w14:textId="77777777" w:rsidR="00DB08CB" w:rsidRPr="005D23DF" w:rsidRDefault="00DB08CB">
          <w:pPr>
            <w:pStyle w:val="TOC1"/>
            <w:tabs>
              <w:tab w:val="left" w:pos="382"/>
              <w:tab w:val="right" w:leader="dot" w:pos="9054"/>
            </w:tabs>
            <w:rPr>
              <w:b w:val="0"/>
              <w:lang w:val="en-GB" w:eastAsia="ja-JP"/>
            </w:rPr>
          </w:pPr>
          <w:r w:rsidRPr="005D23DF">
            <w:rPr>
              <w:lang w:val="en-GB"/>
            </w:rPr>
            <w:t>2</w:t>
          </w:r>
          <w:r w:rsidRPr="005D23DF">
            <w:rPr>
              <w:b w:val="0"/>
              <w:lang w:val="en-GB" w:eastAsia="ja-JP"/>
            </w:rPr>
            <w:tab/>
          </w:r>
          <w:r w:rsidRPr="005D23DF">
            <w:rPr>
              <w:lang w:val="en-GB"/>
            </w:rPr>
            <w:t>Technical Background and Tools</w:t>
          </w:r>
          <w:r w:rsidRPr="005D23DF">
            <w:rPr>
              <w:lang w:val="en-GB"/>
            </w:rPr>
            <w:tab/>
          </w:r>
          <w:r w:rsidRPr="005D23DF">
            <w:rPr>
              <w:lang w:val="en-GB"/>
            </w:rPr>
            <w:fldChar w:fldCharType="begin"/>
          </w:r>
          <w:r w:rsidRPr="005D23DF">
            <w:rPr>
              <w:lang w:val="en-GB"/>
            </w:rPr>
            <w:instrText xml:space="preserve"> PAGEREF _Toc323227649 \h </w:instrText>
          </w:r>
          <w:r w:rsidRPr="005D23DF">
            <w:rPr>
              <w:lang w:val="en-GB"/>
            </w:rPr>
          </w:r>
          <w:r w:rsidRPr="005D23DF">
            <w:rPr>
              <w:lang w:val="en-GB"/>
            </w:rPr>
            <w:fldChar w:fldCharType="separate"/>
          </w:r>
          <w:r w:rsidR="00E220E7">
            <w:rPr>
              <w:noProof/>
              <w:lang w:val="en-GB"/>
            </w:rPr>
            <w:t>12</w:t>
          </w:r>
          <w:r w:rsidRPr="005D23DF">
            <w:rPr>
              <w:lang w:val="en-GB"/>
            </w:rPr>
            <w:fldChar w:fldCharType="end"/>
          </w:r>
        </w:p>
        <w:p w14:paraId="3F32CEC6"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2.1</w:t>
          </w:r>
          <w:r w:rsidRPr="005D23DF">
            <w:rPr>
              <w:b w:val="0"/>
              <w:sz w:val="24"/>
              <w:szCs w:val="24"/>
              <w:lang w:val="en-GB" w:eastAsia="ja-JP"/>
            </w:rPr>
            <w:tab/>
          </w:r>
          <w:r w:rsidRPr="005D23DF">
            <w:rPr>
              <w:lang w:val="en-GB"/>
            </w:rPr>
            <w:t>Device-Transparent Distributed Systems</w:t>
          </w:r>
          <w:r w:rsidRPr="005D23DF">
            <w:rPr>
              <w:lang w:val="en-GB"/>
            </w:rPr>
            <w:tab/>
          </w:r>
          <w:r w:rsidRPr="005D23DF">
            <w:rPr>
              <w:lang w:val="en-GB"/>
            </w:rPr>
            <w:fldChar w:fldCharType="begin"/>
          </w:r>
          <w:r w:rsidRPr="005D23DF">
            <w:rPr>
              <w:lang w:val="en-GB"/>
            </w:rPr>
            <w:instrText xml:space="preserve"> PAGEREF _Toc323227650 \h </w:instrText>
          </w:r>
          <w:r w:rsidRPr="005D23DF">
            <w:rPr>
              <w:lang w:val="en-GB"/>
            </w:rPr>
          </w:r>
          <w:r w:rsidRPr="005D23DF">
            <w:rPr>
              <w:lang w:val="en-GB"/>
            </w:rPr>
            <w:fldChar w:fldCharType="separate"/>
          </w:r>
          <w:r w:rsidR="00E220E7">
            <w:rPr>
              <w:noProof/>
              <w:lang w:val="en-GB"/>
            </w:rPr>
            <w:t>12</w:t>
          </w:r>
          <w:r w:rsidRPr="005D23DF">
            <w:rPr>
              <w:lang w:val="en-GB"/>
            </w:rPr>
            <w:fldChar w:fldCharType="end"/>
          </w:r>
        </w:p>
        <w:p w14:paraId="1B335481"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2.2</w:t>
          </w:r>
          <w:r w:rsidRPr="005D23DF">
            <w:rPr>
              <w:b w:val="0"/>
              <w:sz w:val="24"/>
              <w:szCs w:val="24"/>
              <w:lang w:val="en-GB" w:eastAsia="ja-JP"/>
            </w:rPr>
            <w:tab/>
          </w:r>
          <w:r w:rsidRPr="005D23DF">
            <w:rPr>
              <w:lang w:val="en-GB"/>
            </w:rPr>
            <w:t>Go</w:t>
          </w:r>
          <w:r w:rsidRPr="005D23DF">
            <w:rPr>
              <w:lang w:val="en-GB"/>
            </w:rPr>
            <w:tab/>
          </w:r>
          <w:r w:rsidRPr="005D23DF">
            <w:rPr>
              <w:lang w:val="en-GB"/>
            </w:rPr>
            <w:fldChar w:fldCharType="begin"/>
          </w:r>
          <w:r w:rsidRPr="005D23DF">
            <w:rPr>
              <w:lang w:val="en-GB"/>
            </w:rPr>
            <w:instrText xml:space="preserve"> PAGEREF _Toc323227651 \h </w:instrText>
          </w:r>
          <w:r w:rsidRPr="005D23DF">
            <w:rPr>
              <w:lang w:val="en-GB"/>
            </w:rPr>
          </w:r>
          <w:r w:rsidRPr="005D23DF">
            <w:rPr>
              <w:lang w:val="en-GB"/>
            </w:rPr>
            <w:fldChar w:fldCharType="separate"/>
          </w:r>
          <w:r w:rsidR="00E220E7">
            <w:rPr>
              <w:noProof/>
              <w:lang w:val="en-GB"/>
            </w:rPr>
            <w:t>12</w:t>
          </w:r>
          <w:r w:rsidRPr="005D23DF">
            <w:rPr>
              <w:lang w:val="en-GB"/>
            </w:rPr>
            <w:fldChar w:fldCharType="end"/>
          </w:r>
        </w:p>
        <w:p w14:paraId="1B3D92C9"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2.3</w:t>
          </w:r>
          <w:r w:rsidRPr="005D23DF">
            <w:rPr>
              <w:b w:val="0"/>
              <w:sz w:val="24"/>
              <w:szCs w:val="24"/>
              <w:lang w:val="en-GB" w:eastAsia="ja-JP"/>
            </w:rPr>
            <w:tab/>
          </w:r>
          <w:r w:rsidRPr="005D23DF">
            <w:rPr>
              <w:lang w:val="en-GB"/>
            </w:rPr>
            <w:t>JavaScript</w:t>
          </w:r>
          <w:r w:rsidRPr="005D23DF">
            <w:rPr>
              <w:lang w:val="en-GB"/>
            </w:rPr>
            <w:tab/>
          </w:r>
          <w:r w:rsidRPr="005D23DF">
            <w:rPr>
              <w:lang w:val="en-GB"/>
            </w:rPr>
            <w:fldChar w:fldCharType="begin"/>
          </w:r>
          <w:r w:rsidRPr="005D23DF">
            <w:rPr>
              <w:lang w:val="en-GB"/>
            </w:rPr>
            <w:instrText xml:space="preserve"> PAGEREF _Toc323227652 \h </w:instrText>
          </w:r>
          <w:r w:rsidRPr="005D23DF">
            <w:rPr>
              <w:lang w:val="en-GB"/>
            </w:rPr>
          </w:r>
          <w:r w:rsidRPr="005D23DF">
            <w:rPr>
              <w:lang w:val="en-GB"/>
            </w:rPr>
            <w:fldChar w:fldCharType="separate"/>
          </w:r>
          <w:r w:rsidR="00E220E7">
            <w:rPr>
              <w:noProof/>
              <w:lang w:val="en-GB"/>
            </w:rPr>
            <w:t>12</w:t>
          </w:r>
          <w:r w:rsidRPr="005D23DF">
            <w:rPr>
              <w:lang w:val="en-GB"/>
            </w:rPr>
            <w:fldChar w:fldCharType="end"/>
          </w:r>
        </w:p>
        <w:p w14:paraId="2434EC28"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2.4</w:t>
          </w:r>
          <w:r w:rsidRPr="005D23DF">
            <w:rPr>
              <w:b w:val="0"/>
              <w:sz w:val="24"/>
              <w:szCs w:val="24"/>
              <w:lang w:val="en-GB" w:eastAsia="ja-JP"/>
            </w:rPr>
            <w:tab/>
          </w:r>
          <w:r w:rsidRPr="005D23DF">
            <w:rPr>
              <w:lang w:val="en-GB"/>
            </w:rPr>
            <w:t>QML</w:t>
          </w:r>
          <w:r w:rsidRPr="005D23DF">
            <w:rPr>
              <w:lang w:val="en-GB"/>
            </w:rPr>
            <w:tab/>
          </w:r>
          <w:r w:rsidRPr="005D23DF">
            <w:rPr>
              <w:lang w:val="en-GB"/>
            </w:rPr>
            <w:fldChar w:fldCharType="begin"/>
          </w:r>
          <w:r w:rsidRPr="005D23DF">
            <w:rPr>
              <w:lang w:val="en-GB"/>
            </w:rPr>
            <w:instrText xml:space="preserve"> PAGEREF _Toc323227653 \h </w:instrText>
          </w:r>
          <w:r w:rsidRPr="005D23DF">
            <w:rPr>
              <w:lang w:val="en-GB"/>
            </w:rPr>
          </w:r>
          <w:r w:rsidRPr="005D23DF">
            <w:rPr>
              <w:lang w:val="en-GB"/>
            </w:rPr>
            <w:fldChar w:fldCharType="separate"/>
          </w:r>
          <w:r w:rsidR="00E220E7">
            <w:rPr>
              <w:noProof/>
              <w:lang w:val="en-GB"/>
            </w:rPr>
            <w:t>12</w:t>
          </w:r>
          <w:r w:rsidRPr="005D23DF">
            <w:rPr>
              <w:lang w:val="en-GB"/>
            </w:rPr>
            <w:fldChar w:fldCharType="end"/>
          </w:r>
        </w:p>
        <w:p w14:paraId="1D548AC8"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2.5</w:t>
          </w:r>
          <w:r w:rsidRPr="005D23DF">
            <w:rPr>
              <w:b w:val="0"/>
              <w:sz w:val="24"/>
              <w:szCs w:val="24"/>
              <w:lang w:val="en-GB" w:eastAsia="ja-JP"/>
            </w:rPr>
            <w:tab/>
          </w:r>
          <w:r w:rsidRPr="005D23DF">
            <w:rPr>
              <w:lang w:val="en-GB"/>
            </w:rPr>
            <w:t>HTML</w:t>
          </w:r>
          <w:r w:rsidRPr="005D23DF">
            <w:rPr>
              <w:lang w:val="en-GB"/>
            </w:rPr>
            <w:tab/>
          </w:r>
          <w:r w:rsidRPr="005D23DF">
            <w:rPr>
              <w:lang w:val="en-GB"/>
            </w:rPr>
            <w:fldChar w:fldCharType="begin"/>
          </w:r>
          <w:r w:rsidRPr="005D23DF">
            <w:rPr>
              <w:lang w:val="en-GB"/>
            </w:rPr>
            <w:instrText xml:space="preserve"> PAGEREF _Toc323227654 \h </w:instrText>
          </w:r>
          <w:r w:rsidRPr="005D23DF">
            <w:rPr>
              <w:lang w:val="en-GB"/>
            </w:rPr>
          </w:r>
          <w:r w:rsidRPr="005D23DF">
            <w:rPr>
              <w:lang w:val="en-GB"/>
            </w:rPr>
            <w:fldChar w:fldCharType="separate"/>
          </w:r>
          <w:r w:rsidR="00E220E7">
            <w:rPr>
              <w:noProof/>
              <w:lang w:val="en-GB"/>
            </w:rPr>
            <w:t>13</w:t>
          </w:r>
          <w:r w:rsidRPr="005D23DF">
            <w:rPr>
              <w:lang w:val="en-GB"/>
            </w:rPr>
            <w:fldChar w:fldCharType="end"/>
          </w:r>
        </w:p>
        <w:p w14:paraId="4F5CE2BD"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2.6</w:t>
          </w:r>
          <w:r w:rsidRPr="005D23DF">
            <w:rPr>
              <w:b w:val="0"/>
              <w:sz w:val="24"/>
              <w:szCs w:val="24"/>
              <w:lang w:val="en-GB" w:eastAsia="ja-JP"/>
            </w:rPr>
            <w:tab/>
          </w:r>
          <w:r w:rsidRPr="005D23DF">
            <w:rPr>
              <w:lang w:val="en-GB"/>
            </w:rPr>
            <w:t>TCP/IP</w:t>
          </w:r>
          <w:r w:rsidRPr="005D23DF">
            <w:rPr>
              <w:lang w:val="en-GB"/>
            </w:rPr>
            <w:tab/>
          </w:r>
          <w:r w:rsidRPr="005D23DF">
            <w:rPr>
              <w:lang w:val="en-GB"/>
            </w:rPr>
            <w:fldChar w:fldCharType="begin"/>
          </w:r>
          <w:r w:rsidRPr="005D23DF">
            <w:rPr>
              <w:lang w:val="en-GB"/>
            </w:rPr>
            <w:instrText xml:space="preserve"> PAGEREF _Toc323227655 \h </w:instrText>
          </w:r>
          <w:r w:rsidRPr="005D23DF">
            <w:rPr>
              <w:lang w:val="en-GB"/>
            </w:rPr>
          </w:r>
          <w:r w:rsidRPr="005D23DF">
            <w:rPr>
              <w:lang w:val="en-GB"/>
            </w:rPr>
            <w:fldChar w:fldCharType="separate"/>
          </w:r>
          <w:r w:rsidR="00E220E7">
            <w:rPr>
              <w:noProof/>
              <w:lang w:val="en-GB"/>
            </w:rPr>
            <w:t>13</w:t>
          </w:r>
          <w:r w:rsidRPr="005D23DF">
            <w:rPr>
              <w:lang w:val="en-GB"/>
            </w:rPr>
            <w:fldChar w:fldCharType="end"/>
          </w:r>
        </w:p>
        <w:p w14:paraId="39733C76"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2.7</w:t>
          </w:r>
          <w:r w:rsidRPr="005D23DF">
            <w:rPr>
              <w:b w:val="0"/>
              <w:sz w:val="24"/>
              <w:szCs w:val="24"/>
              <w:lang w:val="en-GB" w:eastAsia="ja-JP"/>
            </w:rPr>
            <w:tab/>
          </w:r>
          <w:r w:rsidRPr="005D23DF">
            <w:rPr>
              <w:lang w:val="en-GB"/>
            </w:rPr>
            <w:t>HTTP</w:t>
          </w:r>
          <w:r w:rsidRPr="005D23DF">
            <w:rPr>
              <w:lang w:val="en-GB"/>
            </w:rPr>
            <w:tab/>
          </w:r>
          <w:r w:rsidRPr="005D23DF">
            <w:rPr>
              <w:lang w:val="en-GB"/>
            </w:rPr>
            <w:fldChar w:fldCharType="begin"/>
          </w:r>
          <w:r w:rsidRPr="005D23DF">
            <w:rPr>
              <w:lang w:val="en-GB"/>
            </w:rPr>
            <w:instrText xml:space="preserve"> PAGEREF _Toc323227656 \h </w:instrText>
          </w:r>
          <w:r w:rsidRPr="005D23DF">
            <w:rPr>
              <w:lang w:val="en-GB"/>
            </w:rPr>
          </w:r>
          <w:r w:rsidRPr="005D23DF">
            <w:rPr>
              <w:lang w:val="en-GB"/>
            </w:rPr>
            <w:fldChar w:fldCharType="separate"/>
          </w:r>
          <w:r w:rsidR="00E220E7">
            <w:rPr>
              <w:noProof/>
              <w:lang w:val="en-GB"/>
            </w:rPr>
            <w:t>13</w:t>
          </w:r>
          <w:r w:rsidRPr="005D23DF">
            <w:rPr>
              <w:lang w:val="en-GB"/>
            </w:rPr>
            <w:fldChar w:fldCharType="end"/>
          </w:r>
        </w:p>
        <w:p w14:paraId="14E33F81"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2.8</w:t>
          </w:r>
          <w:r w:rsidRPr="005D23DF">
            <w:rPr>
              <w:b w:val="0"/>
              <w:sz w:val="24"/>
              <w:szCs w:val="24"/>
              <w:lang w:val="en-GB" w:eastAsia="ja-JP"/>
            </w:rPr>
            <w:tab/>
          </w:r>
          <w:r w:rsidRPr="005D23DF">
            <w:rPr>
              <w:lang w:val="en-GB"/>
            </w:rPr>
            <w:t>Wireshark</w:t>
          </w:r>
          <w:r w:rsidRPr="005D23DF">
            <w:rPr>
              <w:lang w:val="en-GB"/>
            </w:rPr>
            <w:tab/>
          </w:r>
          <w:r w:rsidRPr="005D23DF">
            <w:rPr>
              <w:lang w:val="en-GB"/>
            </w:rPr>
            <w:fldChar w:fldCharType="begin"/>
          </w:r>
          <w:r w:rsidRPr="005D23DF">
            <w:rPr>
              <w:lang w:val="en-GB"/>
            </w:rPr>
            <w:instrText xml:space="preserve"> PAGEREF _Toc323227657 \h </w:instrText>
          </w:r>
          <w:r w:rsidRPr="005D23DF">
            <w:rPr>
              <w:lang w:val="en-GB"/>
            </w:rPr>
          </w:r>
          <w:r w:rsidRPr="005D23DF">
            <w:rPr>
              <w:lang w:val="en-GB"/>
            </w:rPr>
            <w:fldChar w:fldCharType="separate"/>
          </w:r>
          <w:r w:rsidR="00E220E7">
            <w:rPr>
              <w:noProof/>
              <w:lang w:val="en-GB"/>
            </w:rPr>
            <w:t>13</w:t>
          </w:r>
          <w:r w:rsidRPr="005D23DF">
            <w:rPr>
              <w:lang w:val="en-GB"/>
            </w:rPr>
            <w:fldChar w:fldCharType="end"/>
          </w:r>
        </w:p>
        <w:p w14:paraId="6D07FA06"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2.9</w:t>
          </w:r>
          <w:r w:rsidRPr="005D23DF">
            <w:rPr>
              <w:b w:val="0"/>
              <w:sz w:val="24"/>
              <w:szCs w:val="24"/>
              <w:lang w:val="en-GB" w:eastAsia="ja-JP"/>
            </w:rPr>
            <w:tab/>
          </w:r>
          <w:r w:rsidRPr="005D23DF">
            <w:rPr>
              <w:lang w:val="en-GB"/>
            </w:rPr>
            <w:t>Network Link Conditioner</w:t>
          </w:r>
          <w:r w:rsidRPr="005D23DF">
            <w:rPr>
              <w:lang w:val="en-GB"/>
            </w:rPr>
            <w:tab/>
          </w:r>
          <w:r w:rsidRPr="005D23DF">
            <w:rPr>
              <w:lang w:val="en-GB"/>
            </w:rPr>
            <w:fldChar w:fldCharType="begin"/>
          </w:r>
          <w:r w:rsidRPr="005D23DF">
            <w:rPr>
              <w:lang w:val="en-GB"/>
            </w:rPr>
            <w:instrText xml:space="preserve"> PAGEREF _Toc323227658 \h </w:instrText>
          </w:r>
          <w:r w:rsidRPr="005D23DF">
            <w:rPr>
              <w:lang w:val="en-GB"/>
            </w:rPr>
          </w:r>
          <w:r w:rsidRPr="005D23DF">
            <w:rPr>
              <w:lang w:val="en-GB"/>
            </w:rPr>
            <w:fldChar w:fldCharType="separate"/>
          </w:r>
          <w:r w:rsidR="00E220E7">
            <w:rPr>
              <w:noProof/>
              <w:lang w:val="en-GB"/>
            </w:rPr>
            <w:t>13</w:t>
          </w:r>
          <w:r w:rsidRPr="005D23DF">
            <w:rPr>
              <w:lang w:val="en-GB"/>
            </w:rPr>
            <w:fldChar w:fldCharType="end"/>
          </w:r>
        </w:p>
        <w:p w14:paraId="660FA0ED" w14:textId="77777777" w:rsidR="00DB08CB" w:rsidRPr="005D23DF" w:rsidRDefault="00DB08CB">
          <w:pPr>
            <w:pStyle w:val="TOC2"/>
            <w:tabs>
              <w:tab w:val="left" w:pos="922"/>
              <w:tab w:val="right" w:leader="dot" w:pos="9054"/>
            </w:tabs>
            <w:rPr>
              <w:b w:val="0"/>
              <w:sz w:val="24"/>
              <w:szCs w:val="24"/>
              <w:lang w:val="en-GB" w:eastAsia="ja-JP"/>
            </w:rPr>
          </w:pPr>
          <w:r w:rsidRPr="005D23DF">
            <w:rPr>
              <w:lang w:val="en-GB"/>
            </w:rPr>
            <w:t>2.10</w:t>
          </w:r>
          <w:r w:rsidRPr="005D23DF">
            <w:rPr>
              <w:b w:val="0"/>
              <w:sz w:val="24"/>
              <w:szCs w:val="24"/>
              <w:lang w:val="en-GB" w:eastAsia="ja-JP"/>
            </w:rPr>
            <w:tab/>
          </w:r>
          <w:r w:rsidRPr="005D23DF">
            <w:rPr>
              <w:lang w:val="en-GB"/>
            </w:rPr>
            <w:t>Routing Table</w:t>
          </w:r>
          <w:r w:rsidRPr="005D23DF">
            <w:rPr>
              <w:lang w:val="en-GB"/>
            </w:rPr>
            <w:tab/>
          </w:r>
          <w:r w:rsidRPr="005D23DF">
            <w:rPr>
              <w:lang w:val="en-GB"/>
            </w:rPr>
            <w:fldChar w:fldCharType="begin"/>
          </w:r>
          <w:r w:rsidRPr="005D23DF">
            <w:rPr>
              <w:lang w:val="en-GB"/>
            </w:rPr>
            <w:instrText xml:space="preserve"> PAGEREF _Toc323227659 \h </w:instrText>
          </w:r>
          <w:r w:rsidRPr="005D23DF">
            <w:rPr>
              <w:lang w:val="en-GB"/>
            </w:rPr>
          </w:r>
          <w:r w:rsidRPr="005D23DF">
            <w:rPr>
              <w:lang w:val="en-GB"/>
            </w:rPr>
            <w:fldChar w:fldCharType="separate"/>
          </w:r>
          <w:r w:rsidR="00E220E7">
            <w:rPr>
              <w:noProof/>
              <w:lang w:val="en-GB"/>
            </w:rPr>
            <w:t>14</w:t>
          </w:r>
          <w:r w:rsidRPr="005D23DF">
            <w:rPr>
              <w:lang w:val="en-GB"/>
            </w:rPr>
            <w:fldChar w:fldCharType="end"/>
          </w:r>
        </w:p>
        <w:p w14:paraId="009DA1E8" w14:textId="77777777" w:rsidR="00DB08CB" w:rsidRPr="005D23DF" w:rsidRDefault="00DB08CB">
          <w:pPr>
            <w:pStyle w:val="TOC2"/>
            <w:tabs>
              <w:tab w:val="left" w:pos="922"/>
              <w:tab w:val="right" w:leader="dot" w:pos="9054"/>
            </w:tabs>
            <w:rPr>
              <w:b w:val="0"/>
              <w:sz w:val="24"/>
              <w:szCs w:val="24"/>
              <w:lang w:val="en-GB" w:eastAsia="ja-JP"/>
            </w:rPr>
          </w:pPr>
          <w:r w:rsidRPr="005D23DF">
            <w:rPr>
              <w:lang w:val="en-GB"/>
            </w:rPr>
            <w:t>2.11</w:t>
          </w:r>
          <w:r w:rsidRPr="005D23DF">
            <w:rPr>
              <w:b w:val="0"/>
              <w:sz w:val="24"/>
              <w:szCs w:val="24"/>
              <w:lang w:val="en-GB" w:eastAsia="ja-JP"/>
            </w:rPr>
            <w:tab/>
          </w:r>
          <w:r w:rsidRPr="005D23DF">
            <w:rPr>
              <w:lang w:val="en-GB"/>
            </w:rPr>
            <w:t>Table of Processes</w:t>
          </w:r>
          <w:r w:rsidRPr="005D23DF">
            <w:rPr>
              <w:lang w:val="en-GB"/>
            </w:rPr>
            <w:tab/>
          </w:r>
          <w:r w:rsidRPr="005D23DF">
            <w:rPr>
              <w:lang w:val="en-GB"/>
            </w:rPr>
            <w:fldChar w:fldCharType="begin"/>
          </w:r>
          <w:r w:rsidRPr="005D23DF">
            <w:rPr>
              <w:lang w:val="en-GB"/>
            </w:rPr>
            <w:instrText xml:space="preserve"> PAGEREF _Toc323227660 \h </w:instrText>
          </w:r>
          <w:r w:rsidRPr="005D23DF">
            <w:rPr>
              <w:lang w:val="en-GB"/>
            </w:rPr>
          </w:r>
          <w:r w:rsidRPr="005D23DF">
            <w:rPr>
              <w:lang w:val="en-GB"/>
            </w:rPr>
            <w:fldChar w:fldCharType="separate"/>
          </w:r>
          <w:r w:rsidR="00E220E7">
            <w:rPr>
              <w:noProof/>
              <w:lang w:val="en-GB"/>
            </w:rPr>
            <w:t>14</w:t>
          </w:r>
          <w:r w:rsidRPr="005D23DF">
            <w:rPr>
              <w:lang w:val="en-GB"/>
            </w:rPr>
            <w:fldChar w:fldCharType="end"/>
          </w:r>
        </w:p>
        <w:p w14:paraId="3A58F3C9" w14:textId="77777777" w:rsidR="00DB08CB" w:rsidRPr="005D23DF" w:rsidRDefault="00DB08CB">
          <w:pPr>
            <w:pStyle w:val="TOC2"/>
            <w:tabs>
              <w:tab w:val="left" w:pos="922"/>
              <w:tab w:val="right" w:leader="dot" w:pos="9054"/>
            </w:tabs>
            <w:rPr>
              <w:b w:val="0"/>
              <w:sz w:val="24"/>
              <w:szCs w:val="24"/>
              <w:lang w:val="en-GB" w:eastAsia="ja-JP"/>
            </w:rPr>
          </w:pPr>
          <w:r w:rsidRPr="005D23DF">
            <w:rPr>
              <w:lang w:val="en-GB"/>
            </w:rPr>
            <w:t>2.12</w:t>
          </w:r>
          <w:r w:rsidRPr="005D23DF">
            <w:rPr>
              <w:b w:val="0"/>
              <w:sz w:val="24"/>
              <w:szCs w:val="24"/>
              <w:lang w:val="en-GB" w:eastAsia="ja-JP"/>
            </w:rPr>
            <w:tab/>
          </w:r>
          <w:r w:rsidRPr="005D23DF">
            <w:rPr>
              <w:lang w:val="en-GB"/>
            </w:rPr>
            <w:t>System Profiler</w:t>
          </w:r>
          <w:r w:rsidRPr="005D23DF">
            <w:rPr>
              <w:lang w:val="en-GB"/>
            </w:rPr>
            <w:tab/>
          </w:r>
          <w:r w:rsidRPr="005D23DF">
            <w:rPr>
              <w:lang w:val="en-GB"/>
            </w:rPr>
            <w:fldChar w:fldCharType="begin"/>
          </w:r>
          <w:r w:rsidRPr="005D23DF">
            <w:rPr>
              <w:lang w:val="en-GB"/>
            </w:rPr>
            <w:instrText xml:space="preserve"> PAGEREF _Toc323227661 \h </w:instrText>
          </w:r>
          <w:r w:rsidRPr="005D23DF">
            <w:rPr>
              <w:lang w:val="en-GB"/>
            </w:rPr>
          </w:r>
          <w:r w:rsidRPr="005D23DF">
            <w:rPr>
              <w:lang w:val="en-GB"/>
            </w:rPr>
            <w:fldChar w:fldCharType="separate"/>
          </w:r>
          <w:r w:rsidR="00E220E7">
            <w:rPr>
              <w:noProof/>
              <w:lang w:val="en-GB"/>
            </w:rPr>
            <w:t>15</w:t>
          </w:r>
          <w:r w:rsidRPr="005D23DF">
            <w:rPr>
              <w:lang w:val="en-GB"/>
            </w:rPr>
            <w:fldChar w:fldCharType="end"/>
          </w:r>
        </w:p>
        <w:p w14:paraId="018D29D6" w14:textId="77777777" w:rsidR="00DB08CB" w:rsidRPr="005D23DF" w:rsidRDefault="00DB08CB">
          <w:pPr>
            <w:pStyle w:val="TOC2"/>
            <w:tabs>
              <w:tab w:val="left" w:pos="922"/>
              <w:tab w:val="right" w:leader="dot" w:pos="9054"/>
            </w:tabs>
            <w:rPr>
              <w:b w:val="0"/>
              <w:sz w:val="24"/>
              <w:szCs w:val="24"/>
              <w:lang w:val="en-GB" w:eastAsia="ja-JP"/>
            </w:rPr>
          </w:pPr>
          <w:r w:rsidRPr="005D23DF">
            <w:rPr>
              <w:lang w:val="en-GB"/>
            </w:rPr>
            <w:t>2.13</w:t>
          </w:r>
          <w:r w:rsidRPr="005D23DF">
            <w:rPr>
              <w:b w:val="0"/>
              <w:sz w:val="24"/>
              <w:szCs w:val="24"/>
              <w:lang w:val="en-GB" w:eastAsia="ja-JP"/>
            </w:rPr>
            <w:tab/>
          </w:r>
          <w:r w:rsidRPr="005D23DF">
            <w:rPr>
              <w:lang w:val="en-GB"/>
            </w:rPr>
            <w:t>Power Management Settings</w:t>
          </w:r>
          <w:r w:rsidRPr="005D23DF">
            <w:rPr>
              <w:lang w:val="en-GB"/>
            </w:rPr>
            <w:tab/>
          </w:r>
          <w:r w:rsidRPr="005D23DF">
            <w:rPr>
              <w:lang w:val="en-GB"/>
            </w:rPr>
            <w:fldChar w:fldCharType="begin"/>
          </w:r>
          <w:r w:rsidRPr="005D23DF">
            <w:rPr>
              <w:lang w:val="en-GB"/>
            </w:rPr>
            <w:instrText xml:space="preserve"> PAGEREF _Toc323227662 \h </w:instrText>
          </w:r>
          <w:r w:rsidRPr="005D23DF">
            <w:rPr>
              <w:lang w:val="en-GB"/>
            </w:rPr>
          </w:r>
          <w:r w:rsidRPr="005D23DF">
            <w:rPr>
              <w:lang w:val="en-GB"/>
            </w:rPr>
            <w:fldChar w:fldCharType="separate"/>
          </w:r>
          <w:r w:rsidR="00E220E7">
            <w:rPr>
              <w:noProof/>
              <w:lang w:val="en-GB"/>
            </w:rPr>
            <w:t>15</w:t>
          </w:r>
          <w:r w:rsidRPr="005D23DF">
            <w:rPr>
              <w:lang w:val="en-GB"/>
            </w:rPr>
            <w:fldChar w:fldCharType="end"/>
          </w:r>
        </w:p>
        <w:p w14:paraId="1F8A9E15" w14:textId="77777777" w:rsidR="00DB08CB" w:rsidRPr="005D23DF" w:rsidRDefault="00DB08CB">
          <w:pPr>
            <w:pStyle w:val="TOC2"/>
            <w:tabs>
              <w:tab w:val="left" w:pos="922"/>
              <w:tab w:val="right" w:leader="dot" w:pos="9054"/>
            </w:tabs>
            <w:rPr>
              <w:b w:val="0"/>
              <w:sz w:val="24"/>
              <w:szCs w:val="24"/>
              <w:lang w:val="en-GB" w:eastAsia="ja-JP"/>
            </w:rPr>
          </w:pPr>
          <w:r w:rsidRPr="005D23DF">
            <w:rPr>
              <w:lang w:val="en-GB"/>
            </w:rPr>
            <w:t>2.14</w:t>
          </w:r>
          <w:r w:rsidRPr="005D23DF">
            <w:rPr>
              <w:b w:val="0"/>
              <w:sz w:val="24"/>
              <w:szCs w:val="24"/>
              <w:lang w:val="en-GB" w:eastAsia="ja-JP"/>
            </w:rPr>
            <w:tab/>
          </w:r>
          <w:r w:rsidRPr="005D23DF">
            <w:rPr>
              <w:lang w:val="en-GB"/>
            </w:rPr>
            <w:t>Tailored Tools</w:t>
          </w:r>
          <w:r w:rsidRPr="005D23DF">
            <w:rPr>
              <w:lang w:val="en-GB"/>
            </w:rPr>
            <w:tab/>
          </w:r>
          <w:r w:rsidRPr="005D23DF">
            <w:rPr>
              <w:lang w:val="en-GB"/>
            </w:rPr>
            <w:fldChar w:fldCharType="begin"/>
          </w:r>
          <w:r w:rsidRPr="005D23DF">
            <w:rPr>
              <w:lang w:val="en-GB"/>
            </w:rPr>
            <w:instrText xml:space="preserve"> PAGEREF _Toc323227663 \h </w:instrText>
          </w:r>
          <w:r w:rsidRPr="005D23DF">
            <w:rPr>
              <w:lang w:val="en-GB"/>
            </w:rPr>
          </w:r>
          <w:r w:rsidRPr="005D23DF">
            <w:rPr>
              <w:lang w:val="en-GB"/>
            </w:rPr>
            <w:fldChar w:fldCharType="separate"/>
          </w:r>
          <w:r w:rsidR="00E220E7">
            <w:rPr>
              <w:noProof/>
              <w:lang w:val="en-GB"/>
            </w:rPr>
            <w:t>15</w:t>
          </w:r>
          <w:r w:rsidRPr="005D23DF">
            <w:rPr>
              <w:lang w:val="en-GB"/>
            </w:rPr>
            <w:fldChar w:fldCharType="end"/>
          </w:r>
        </w:p>
        <w:p w14:paraId="23DF4CF8" w14:textId="77777777" w:rsidR="00DB08CB" w:rsidRPr="005D23DF" w:rsidRDefault="00DB08CB">
          <w:pPr>
            <w:pStyle w:val="TOC3"/>
            <w:tabs>
              <w:tab w:val="left" w:pos="1298"/>
              <w:tab w:val="right" w:leader="dot" w:pos="9054"/>
            </w:tabs>
            <w:rPr>
              <w:sz w:val="24"/>
              <w:szCs w:val="24"/>
              <w:lang w:val="en-GB" w:eastAsia="ja-JP"/>
            </w:rPr>
          </w:pPr>
          <w:r w:rsidRPr="005D23DF">
            <w:rPr>
              <w:lang w:val="en-GB"/>
            </w:rPr>
            <w:t>2.14.1</w:t>
          </w:r>
          <w:r w:rsidRPr="005D23DF">
            <w:rPr>
              <w:sz w:val="24"/>
              <w:szCs w:val="24"/>
              <w:lang w:val="en-GB" w:eastAsia="ja-JP"/>
            </w:rPr>
            <w:tab/>
          </w:r>
          <w:proofErr w:type="spellStart"/>
          <w:r w:rsidRPr="005D23DF">
            <w:rPr>
              <w:lang w:val="en-GB"/>
            </w:rPr>
            <w:t>SimpleTxt</w:t>
          </w:r>
          <w:proofErr w:type="spellEnd"/>
          <w:r w:rsidRPr="005D23DF">
            <w:rPr>
              <w:lang w:val="en-GB"/>
            </w:rPr>
            <w:tab/>
          </w:r>
          <w:r w:rsidRPr="005D23DF">
            <w:rPr>
              <w:lang w:val="en-GB"/>
            </w:rPr>
            <w:fldChar w:fldCharType="begin"/>
          </w:r>
          <w:r w:rsidRPr="005D23DF">
            <w:rPr>
              <w:lang w:val="en-GB"/>
            </w:rPr>
            <w:instrText xml:space="preserve"> PAGEREF _Toc323227664 \h </w:instrText>
          </w:r>
          <w:r w:rsidRPr="005D23DF">
            <w:rPr>
              <w:lang w:val="en-GB"/>
            </w:rPr>
          </w:r>
          <w:r w:rsidRPr="005D23DF">
            <w:rPr>
              <w:lang w:val="en-GB"/>
            </w:rPr>
            <w:fldChar w:fldCharType="separate"/>
          </w:r>
          <w:r w:rsidR="00E220E7">
            <w:rPr>
              <w:noProof/>
              <w:lang w:val="en-GB"/>
            </w:rPr>
            <w:t>15</w:t>
          </w:r>
          <w:r w:rsidRPr="005D23DF">
            <w:rPr>
              <w:lang w:val="en-GB"/>
            </w:rPr>
            <w:fldChar w:fldCharType="end"/>
          </w:r>
        </w:p>
        <w:p w14:paraId="4898940E" w14:textId="77777777" w:rsidR="00DB08CB" w:rsidRPr="005D23DF" w:rsidRDefault="00DB08CB">
          <w:pPr>
            <w:pStyle w:val="TOC3"/>
            <w:tabs>
              <w:tab w:val="left" w:pos="1298"/>
              <w:tab w:val="right" w:leader="dot" w:pos="9054"/>
            </w:tabs>
            <w:rPr>
              <w:sz w:val="24"/>
              <w:szCs w:val="24"/>
              <w:lang w:val="en-GB" w:eastAsia="ja-JP"/>
            </w:rPr>
          </w:pPr>
          <w:r w:rsidRPr="005D23DF">
            <w:rPr>
              <w:lang w:val="en-GB"/>
            </w:rPr>
            <w:t>2.14.2</w:t>
          </w:r>
          <w:r w:rsidRPr="005D23DF">
            <w:rPr>
              <w:sz w:val="24"/>
              <w:szCs w:val="24"/>
              <w:lang w:val="en-GB" w:eastAsia="ja-JP"/>
            </w:rPr>
            <w:tab/>
          </w:r>
          <w:r w:rsidRPr="005D23DF">
            <w:rPr>
              <w:lang w:val="en-GB"/>
            </w:rPr>
            <w:t>Overview GUI</w:t>
          </w:r>
          <w:r w:rsidRPr="005D23DF">
            <w:rPr>
              <w:lang w:val="en-GB"/>
            </w:rPr>
            <w:tab/>
          </w:r>
          <w:r w:rsidRPr="005D23DF">
            <w:rPr>
              <w:lang w:val="en-GB"/>
            </w:rPr>
            <w:fldChar w:fldCharType="begin"/>
          </w:r>
          <w:r w:rsidRPr="005D23DF">
            <w:rPr>
              <w:lang w:val="en-GB"/>
            </w:rPr>
            <w:instrText xml:space="preserve"> PAGEREF _Toc323227665 \h </w:instrText>
          </w:r>
          <w:r w:rsidRPr="005D23DF">
            <w:rPr>
              <w:lang w:val="en-GB"/>
            </w:rPr>
          </w:r>
          <w:r w:rsidRPr="005D23DF">
            <w:rPr>
              <w:lang w:val="en-GB"/>
            </w:rPr>
            <w:fldChar w:fldCharType="separate"/>
          </w:r>
          <w:r w:rsidR="00E220E7">
            <w:rPr>
              <w:noProof/>
              <w:lang w:val="en-GB"/>
            </w:rPr>
            <w:t>15</w:t>
          </w:r>
          <w:r w:rsidRPr="005D23DF">
            <w:rPr>
              <w:lang w:val="en-GB"/>
            </w:rPr>
            <w:fldChar w:fldCharType="end"/>
          </w:r>
        </w:p>
        <w:p w14:paraId="2074C9FF" w14:textId="77777777" w:rsidR="00DB08CB" w:rsidRPr="005D23DF" w:rsidRDefault="00DB08CB">
          <w:pPr>
            <w:pStyle w:val="TOC3"/>
            <w:tabs>
              <w:tab w:val="left" w:pos="1298"/>
              <w:tab w:val="right" w:leader="dot" w:pos="9054"/>
            </w:tabs>
            <w:rPr>
              <w:sz w:val="24"/>
              <w:szCs w:val="24"/>
              <w:lang w:val="en-GB" w:eastAsia="ja-JP"/>
            </w:rPr>
          </w:pPr>
          <w:r w:rsidRPr="005D23DF">
            <w:rPr>
              <w:lang w:val="en-GB"/>
            </w:rPr>
            <w:t>2.14.3</w:t>
          </w:r>
          <w:r w:rsidRPr="005D23DF">
            <w:rPr>
              <w:sz w:val="24"/>
              <w:szCs w:val="24"/>
              <w:lang w:val="en-GB" w:eastAsia="ja-JP"/>
            </w:rPr>
            <w:tab/>
          </w:r>
          <w:r w:rsidRPr="005D23DF">
            <w:rPr>
              <w:lang w:val="en-GB"/>
            </w:rPr>
            <w:t>Logger</w:t>
          </w:r>
          <w:r w:rsidRPr="005D23DF">
            <w:rPr>
              <w:lang w:val="en-GB"/>
            </w:rPr>
            <w:tab/>
          </w:r>
          <w:r w:rsidRPr="005D23DF">
            <w:rPr>
              <w:lang w:val="en-GB"/>
            </w:rPr>
            <w:fldChar w:fldCharType="begin"/>
          </w:r>
          <w:r w:rsidRPr="005D23DF">
            <w:rPr>
              <w:lang w:val="en-GB"/>
            </w:rPr>
            <w:instrText xml:space="preserve"> PAGEREF _Toc323227666 \h </w:instrText>
          </w:r>
          <w:r w:rsidRPr="005D23DF">
            <w:rPr>
              <w:lang w:val="en-GB"/>
            </w:rPr>
          </w:r>
          <w:r w:rsidRPr="005D23DF">
            <w:rPr>
              <w:lang w:val="en-GB"/>
            </w:rPr>
            <w:fldChar w:fldCharType="separate"/>
          </w:r>
          <w:r w:rsidR="00E220E7">
            <w:rPr>
              <w:noProof/>
              <w:lang w:val="en-GB"/>
            </w:rPr>
            <w:t>15</w:t>
          </w:r>
          <w:r w:rsidRPr="005D23DF">
            <w:rPr>
              <w:lang w:val="en-GB"/>
            </w:rPr>
            <w:fldChar w:fldCharType="end"/>
          </w:r>
        </w:p>
        <w:p w14:paraId="3B7602D2" w14:textId="77777777" w:rsidR="00DB08CB" w:rsidRPr="005D23DF" w:rsidRDefault="00DB08CB">
          <w:pPr>
            <w:pStyle w:val="TOC3"/>
            <w:tabs>
              <w:tab w:val="left" w:pos="1298"/>
              <w:tab w:val="right" w:leader="dot" w:pos="9054"/>
            </w:tabs>
            <w:rPr>
              <w:sz w:val="24"/>
              <w:szCs w:val="24"/>
              <w:lang w:val="en-GB" w:eastAsia="ja-JP"/>
            </w:rPr>
          </w:pPr>
          <w:r w:rsidRPr="005D23DF">
            <w:rPr>
              <w:lang w:val="en-GB"/>
            </w:rPr>
            <w:t>2.14.4</w:t>
          </w:r>
          <w:r w:rsidRPr="005D23DF">
            <w:rPr>
              <w:sz w:val="24"/>
              <w:szCs w:val="24"/>
              <w:lang w:val="en-GB" w:eastAsia="ja-JP"/>
            </w:rPr>
            <w:tab/>
          </w:r>
          <w:r w:rsidRPr="005D23DF">
            <w:rPr>
              <w:lang w:val="en-GB"/>
            </w:rPr>
            <w:t>File Adder</w:t>
          </w:r>
          <w:r w:rsidRPr="005D23DF">
            <w:rPr>
              <w:lang w:val="en-GB"/>
            </w:rPr>
            <w:tab/>
          </w:r>
          <w:r w:rsidRPr="005D23DF">
            <w:rPr>
              <w:lang w:val="en-GB"/>
            </w:rPr>
            <w:fldChar w:fldCharType="begin"/>
          </w:r>
          <w:r w:rsidRPr="005D23DF">
            <w:rPr>
              <w:lang w:val="en-GB"/>
            </w:rPr>
            <w:instrText xml:space="preserve"> PAGEREF _Toc323227667 \h </w:instrText>
          </w:r>
          <w:r w:rsidRPr="005D23DF">
            <w:rPr>
              <w:lang w:val="en-GB"/>
            </w:rPr>
          </w:r>
          <w:r w:rsidRPr="005D23DF">
            <w:rPr>
              <w:lang w:val="en-GB"/>
            </w:rPr>
            <w:fldChar w:fldCharType="separate"/>
          </w:r>
          <w:r w:rsidR="00E220E7">
            <w:rPr>
              <w:noProof/>
              <w:lang w:val="en-GB"/>
            </w:rPr>
            <w:t>16</w:t>
          </w:r>
          <w:r w:rsidRPr="005D23DF">
            <w:rPr>
              <w:lang w:val="en-GB"/>
            </w:rPr>
            <w:fldChar w:fldCharType="end"/>
          </w:r>
        </w:p>
        <w:p w14:paraId="3956FB32" w14:textId="77777777" w:rsidR="00DB08CB" w:rsidRPr="005D23DF" w:rsidRDefault="00DB08CB">
          <w:pPr>
            <w:pStyle w:val="TOC3"/>
            <w:tabs>
              <w:tab w:val="left" w:pos="1298"/>
              <w:tab w:val="right" w:leader="dot" w:pos="9054"/>
            </w:tabs>
            <w:rPr>
              <w:sz w:val="24"/>
              <w:szCs w:val="24"/>
              <w:lang w:val="en-GB" w:eastAsia="ja-JP"/>
            </w:rPr>
          </w:pPr>
          <w:r w:rsidRPr="005D23DF">
            <w:rPr>
              <w:lang w:val="en-GB"/>
            </w:rPr>
            <w:t>2.14.5</w:t>
          </w:r>
          <w:r w:rsidRPr="005D23DF">
            <w:rPr>
              <w:sz w:val="24"/>
              <w:szCs w:val="24"/>
              <w:lang w:val="en-GB" w:eastAsia="ja-JP"/>
            </w:rPr>
            <w:tab/>
          </w:r>
          <w:r w:rsidRPr="005D23DF">
            <w:rPr>
              <w:lang w:val="en-GB"/>
            </w:rPr>
            <w:t>The Application List Creator</w:t>
          </w:r>
          <w:r w:rsidRPr="005D23DF">
            <w:rPr>
              <w:lang w:val="en-GB"/>
            </w:rPr>
            <w:tab/>
          </w:r>
          <w:r w:rsidRPr="005D23DF">
            <w:rPr>
              <w:lang w:val="en-GB"/>
            </w:rPr>
            <w:fldChar w:fldCharType="begin"/>
          </w:r>
          <w:r w:rsidRPr="005D23DF">
            <w:rPr>
              <w:lang w:val="en-GB"/>
            </w:rPr>
            <w:instrText xml:space="preserve"> PAGEREF _Toc323227668 \h </w:instrText>
          </w:r>
          <w:r w:rsidRPr="005D23DF">
            <w:rPr>
              <w:lang w:val="en-GB"/>
            </w:rPr>
          </w:r>
          <w:r w:rsidRPr="005D23DF">
            <w:rPr>
              <w:lang w:val="en-GB"/>
            </w:rPr>
            <w:fldChar w:fldCharType="separate"/>
          </w:r>
          <w:r w:rsidR="00E220E7">
            <w:rPr>
              <w:noProof/>
              <w:lang w:val="en-GB"/>
            </w:rPr>
            <w:t>16</w:t>
          </w:r>
          <w:r w:rsidRPr="005D23DF">
            <w:rPr>
              <w:lang w:val="en-GB"/>
            </w:rPr>
            <w:fldChar w:fldCharType="end"/>
          </w:r>
        </w:p>
        <w:p w14:paraId="58EF7CE3" w14:textId="77777777" w:rsidR="00DB08CB" w:rsidRPr="005D23DF" w:rsidRDefault="00DB08CB">
          <w:pPr>
            <w:pStyle w:val="TOC2"/>
            <w:tabs>
              <w:tab w:val="left" w:pos="922"/>
              <w:tab w:val="right" w:leader="dot" w:pos="9054"/>
            </w:tabs>
            <w:rPr>
              <w:b w:val="0"/>
              <w:sz w:val="24"/>
              <w:szCs w:val="24"/>
              <w:lang w:val="en-GB" w:eastAsia="ja-JP"/>
            </w:rPr>
          </w:pPr>
          <w:r w:rsidRPr="005D23DF">
            <w:rPr>
              <w:lang w:val="en-GB"/>
            </w:rPr>
            <w:t>2.15</w:t>
          </w:r>
          <w:r w:rsidRPr="005D23DF">
            <w:rPr>
              <w:b w:val="0"/>
              <w:sz w:val="24"/>
              <w:szCs w:val="24"/>
              <w:lang w:val="en-GB" w:eastAsia="ja-JP"/>
            </w:rPr>
            <w:tab/>
          </w:r>
          <w:r w:rsidRPr="005D23DF">
            <w:rPr>
              <w:lang w:val="en-GB"/>
            </w:rPr>
            <w:t>Shell Scripts</w:t>
          </w:r>
          <w:r w:rsidRPr="005D23DF">
            <w:rPr>
              <w:lang w:val="en-GB"/>
            </w:rPr>
            <w:tab/>
          </w:r>
          <w:r w:rsidRPr="005D23DF">
            <w:rPr>
              <w:lang w:val="en-GB"/>
            </w:rPr>
            <w:fldChar w:fldCharType="begin"/>
          </w:r>
          <w:r w:rsidRPr="005D23DF">
            <w:rPr>
              <w:lang w:val="en-GB"/>
            </w:rPr>
            <w:instrText xml:space="preserve"> PAGEREF _Toc323227669 \h </w:instrText>
          </w:r>
          <w:r w:rsidRPr="005D23DF">
            <w:rPr>
              <w:lang w:val="en-GB"/>
            </w:rPr>
          </w:r>
          <w:r w:rsidRPr="005D23DF">
            <w:rPr>
              <w:lang w:val="en-GB"/>
            </w:rPr>
            <w:fldChar w:fldCharType="separate"/>
          </w:r>
          <w:r w:rsidR="00E220E7">
            <w:rPr>
              <w:noProof/>
              <w:lang w:val="en-GB"/>
            </w:rPr>
            <w:t>16</w:t>
          </w:r>
          <w:r w:rsidRPr="005D23DF">
            <w:rPr>
              <w:lang w:val="en-GB"/>
            </w:rPr>
            <w:fldChar w:fldCharType="end"/>
          </w:r>
        </w:p>
        <w:p w14:paraId="7696F47E" w14:textId="77777777" w:rsidR="00DB08CB" w:rsidRPr="005D23DF" w:rsidRDefault="00DB08CB">
          <w:pPr>
            <w:pStyle w:val="TOC3"/>
            <w:tabs>
              <w:tab w:val="left" w:pos="1298"/>
              <w:tab w:val="right" w:leader="dot" w:pos="9054"/>
            </w:tabs>
            <w:rPr>
              <w:sz w:val="24"/>
              <w:szCs w:val="24"/>
              <w:lang w:val="en-GB" w:eastAsia="ja-JP"/>
            </w:rPr>
          </w:pPr>
          <w:r w:rsidRPr="005D23DF">
            <w:rPr>
              <w:lang w:val="en-GB"/>
            </w:rPr>
            <w:t>2.15.1</w:t>
          </w:r>
          <w:r w:rsidRPr="005D23DF">
            <w:rPr>
              <w:sz w:val="24"/>
              <w:szCs w:val="24"/>
              <w:lang w:val="en-GB" w:eastAsia="ja-JP"/>
            </w:rPr>
            <w:tab/>
          </w:r>
          <w:r w:rsidRPr="005D23DF">
            <w:rPr>
              <w:lang w:val="en-GB"/>
            </w:rPr>
            <w:t>Running the Prototype</w:t>
          </w:r>
          <w:r w:rsidRPr="005D23DF">
            <w:rPr>
              <w:lang w:val="en-GB"/>
            </w:rPr>
            <w:tab/>
          </w:r>
          <w:r w:rsidRPr="005D23DF">
            <w:rPr>
              <w:lang w:val="en-GB"/>
            </w:rPr>
            <w:fldChar w:fldCharType="begin"/>
          </w:r>
          <w:r w:rsidRPr="005D23DF">
            <w:rPr>
              <w:lang w:val="en-GB"/>
            </w:rPr>
            <w:instrText xml:space="preserve"> PAGEREF _Toc323227670 \h </w:instrText>
          </w:r>
          <w:r w:rsidRPr="005D23DF">
            <w:rPr>
              <w:lang w:val="en-GB"/>
            </w:rPr>
          </w:r>
          <w:r w:rsidRPr="005D23DF">
            <w:rPr>
              <w:lang w:val="en-GB"/>
            </w:rPr>
            <w:fldChar w:fldCharType="separate"/>
          </w:r>
          <w:r w:rsidR="00E220E7">
            <w:rPr>
              <w:noProof/>
              <w:lang w:val="en-GB"/>
            </w:rPr>
            <w:t>16</w:t>
          </w:r>
          <w:r w:rsidRPr="005D23DF">
            <w:rPr>
              <w:lang w:val="en-GB"/>
            </w:rPr>
            <w:fldChar w:fldCharType="end"/>
          </w:r>
        </w:p>
        <w:p w14:paraId="182E726C" w14:textId="77777777" w:rsidR="00DB08CB" w:rsidRPr="005D23DF" w:rsidRDefault="00DB08CB">
          <w:pPr>
            <w:pStyle w:val="TOC3"/>
            <w:tabs>
              <w:tab w:val="left" w:pos="1298"/>
              <w:tab w:val="right" w:leader="dot" w:pos="9054"/>
            </w:tabs>
            <w:rPr>
              <w:sz w:val="24"/>
              <w:szCs w:val="24"/>
              <w:lang w:val="en-GB" w:eastAsia="ja-JP"/>
            </w:rPr>
          </w:pPr>
          <w:r w:rsidRPr="005D23DF">
            <w:rPr>
              <w:lang w:val="en-GB"/>
            </w:rPr>
            <w:t>2.15.2</w:t>
          </w:r>
          <w:r w:rsidRPr="005D23DF">
            <w:rPr>
              <w:sz w:val="24"/>
              <w:szCs w:val="24"/>
              <w:lang w:val="en-GB" w:eastAsia="ja-JP"/>
            </w:rPr>
            <w:tab/>
          </w:r>
          <w:r w:rsidRPr="005D23DF">
            <w:rPr>
              <w:lang w:val="en-GB"/>
            </w:rPr>
            <w:t>Building and Cleaning</w:t>
          </w:r>
          <w:r w:rsidRPr="005D23DF">
            <w:rPr>
              <w:lang w:val="en-GB"/>
            </w:rPr>
            <w:tab/>
          </w:r>
          <w:r w:rsidRPr="005D23DF">
            <w:rPr>
              <w:lang w:val="en-GB"/>
            </w:rPr>
            <w:fldChar w:fldCharType="begin"/>
          </w:r>
          <w:r w:rsidRPr="005D23DF">
            <w:rPr>
              <w:lang w:val="en-GB"/>
            </w:rPr>
            <w:instrText xml:space="preserve"> PAGEREF _Toc323227671 \h </w:instrText>
          </w:r>
          <w:r w:rsidRPr="005D23DF">
            <w:rPr>
              <w:lang w:val="en-GB"/>
            </w:rPr>
          </w:r>
          <w:r w:rsidRPr="005D23DF">
            <w:rPr>
              <w:lang w:val="en-GB"/>
            </w:rPr>
            <w:fldChar w:fldCharType="separate"/>
          </w:r>
          <w:r w:rsidR="00E220E7">
            <w:rPr>
              <w:noProof/>
              <w:lang w:val="en-GB"/>
            </w:rPr>
            <w:t>16</w:t>
          </w:r>
          <w:r w:rsidRPr="005D23DF">
            <w:rPr>
              <w:lang w:val="en-GB"/>
            </w:rPr>
            <w:fldChar w:fldCharType="end"/>
          </w:r>
        </w:p>
        <w:p w14:paraId="48E85B65" w14:textId="77777777" w:rsidR="00DB08CB" w:rsidRPr="005D23DF" w:rsidRDefault="00DB08CB">
          <w:pPr>
            <w:pStyle w:val="TOC1"/>
            <w:tabs>
              <w:tab w:val="left" w:pos="382"/>
              <w:tab w:val="right" w:leader="dot" w:pos="9054"/>
            </w:tabs>
            <w:rPr>
              <w:b w:val="0"/>
              <w:lang w:val="en-GB" w:eastAsia="ja-JP"/>
            </w:rPr>
          </w:pPr>
          <w:r w:rsidRPr="005D23DF">
            <w:rPr>
              <w:lang w:val="en-GB"/>
            </w:rPr>
            <w:t>3</w:t>
          </w:r>
          <w:r w:rsidRPr="005D23DF">
            <w:rPr>
              <w:b w:val="0"/>
              <w:lang w:val="en-GB" w:eastAsia="ja-JP"/>
            </w:rPr>
            <w:tab/>
          </w:r>
          <w:r w:rsidRPr="005D23DF">
            <w:rPr>
              <w:lang w:val="en-GB"/>
            </w:rPr>
            <w:t>Approach and Implementation</w:t>
          </w:r>
          <w:r w:rsidRPr="005D23DF">
            <w:rPr>
              <w:lang w:val="en-GB"/>
            </w:rPr>
            <w:tab/>
          </w:r>
          <w:r w:rsidRPr="005D23DF">
            <w:rPr>
              <w:lang w:val="en-GB"/>
            </w:rPr>
            <w:fldChar w:fldCharType="begin"/>
          </w:r>
          <w:r w:rsidRPr="005D23DF">
            <w:rPr>
              <w:lang w:val="en-GB"/>
            </w:rPr>
            <w:instrText xml:space="preserve"> PAGEREF _Toc323227672 \h </w:instrText>
          </w:r>
          <w:r w:rsidRPr="005D23DF">
            <w:rPr>
              <w:lang w:val="en-GB"/>
            </w:rPr>
          </w:r>
          <w:r w:rsidRPr="005D23DF">
            <w:rPr>
              <w:lang w:val="en-GB"/>
            </w:rPr>
            <w:fldChar w:fldCharType="separate"/>
          </w:r>
          <w:r w:rsidR="00E220E7">
            <w:rPr>
              <w:noProof/>
              <w:lang w:val="en-GB"/>
            </w:rPr>
            <w:t>17</w:t>
          </w:r>
          <w:r w:rsidRPr="005D23DF">
            <w:rPr>
              <w:lang w:val="en-GB"/>
            </w:rPr>
            <w:fldChar w:fldCharType="end"/>
          </w:r>
        </w:p>
        <w:p w14:paraId="15071A72"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3.1</w:t>
          </w:r>
          <w:r w:rsidRPr="005D23DF">
            <w:rPr>
              <w:b w:val="0"/>
              <w:sz w:val="24"/>
              <w:szCs w:val="24"/>
              <w:lang w:val="en-GB" w:eastAsia="ja-JP"/>
            </w:rPr>
            <w:tab/>
          </w:r>
          <w:r w:rsidRPr="005D23DF">
            <w:rPr>
              <w:lang w:val="en-GB"/>
            </w:rPr>
            <w:t>The Idea of a Shared File View System</w:t>
          </w:r>
          <w:r w:rsidRPr="005D23DF">
            <w:rPr>
              <w:lang w:val="en-GB"/>
            </w:rPr>
            <w:tab/>
          </w:r>
          <w:r w:rsidRPr="005D23DF">
            <w:rPr>
              <w:lang w:val="en-GB"/>
            </w:rPr>
            <w:fldChar w:fldCharType="begin"/>
          </w:r>
          <w:r w:rsidRPr="005D23DF">
            <w:rPr>
              <w:lang w:val="en-GB"/>
            </w:rPr>
            <w:instrText xml:space="preserve"> PAGEREF _Toc323227673 \h </w:instrText>
          </w:r>
          <w:r w:rsidRPr="005D23DF">
            <w:rPr>
              <w:lang w:val="en-GB"/>
            </w:rPr>
          </w:r>
          <w:r w:rsidRPr="005D23DF">
            <w:rPr>
              <w:lang w:val="en-GB"/>
            </w:rPr>
            <w:fldChar w:fldCharType="separate"/>
          </w:r>
          <w:r w:rsidR="00E220E7">
            <w:rPr>
              <w:noProof/>
              <w:lang w:val="en-GB"/>
            </w:rPr>
            <w:t>17</w:t>
          </w:r>
          <w:r w:rsidRPr="005D23DF">
            <w:rPr>
              <w:lang w:val="en-GB"/>
            </w:rPr>
            <w:fldChar w:fldCharType="end"/>
          </w:r>
        </w:p>
        <w:p w14:paraId="4C8E3858"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3.2</w:t>
          </w:r>
          <w:r w:rsidRPr="005D23DF">
            <w:rPr>
              <w:b w:val="0"/>
              <w:sz w:val="24"/>
              <w:szCs w:val="24"/>
              <w:lang w:val="en-GB" w:eastAsia="ja-JP"/>
            </w:rPr>
            <w:tab/>
          </w:r>
          <w:r w:rsidRPr="005D23DF">
            <w:rPr>
              <w:lang w:val="en-GB"/>
            </w:rPr>
            <w:t>Architecture and Design of the Device-Transparent Personal Storage System</w:t>
          </w:r>
          <w:r w:rsidRPr="005D23DF">
            <w:rPr>
              <w:lang w:val="en-GB"/>
            </w:rPr>
            <w:tab/>
          </w:r>
          <w:r w:rsidRPr="005D23DF">
            <w:rPr>
              <w:lang w:val="en-GB"/>
            </w:rPr>
            <w:fldChar w:fldCharType="begin"/>
          </w:r>
          <w:r w:rsidRPr="005D23DF">
            <w:rPr>
              <w:lang w:val="en-GB"/>
            </w:rPr>
            <w:instrText xml:space="preserve"> PAGEREF _Toc323227674 \h </w:instrText>
          </w:r>
          <w:r w:rsidRPr="005D23DF">
            <w:rPr>
              <w:lang w:val="en-GB"/>
            </w:rPr>
          </w:r>
          <w:r w:rsidRPr="005D23DF">
            <w:rPr>
              <w:lang w:val="en-GB"/>
            </w:rPr>
            <w:fldChar w:fldCharType="separate"/>
          </w:r>
          <w:r w:rsidR="00E220E7">
            <w:rPr>
              <w:noProof/>
              <w:lang w:val="en-GB"/>
            </w:rPr>
            <w:t>17</w:t>
          </w:r>
          <w:r w:rsidRPr="005D23DF">
            <w:rPr>
              <w:lang w:val="en-GB"/>
            </w:rPr>
            <w:fldChar w:fldCharType="end"/>
          </w:r>
        </w:p>
        <w:p w14:paraId="071452E7"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3.3</w:t>
          </w:r>
          <w:r w:rsidRPr="005D23DF">
            <w:rPr>
              <w:b w:val="0"/>
              <w:sz w:val="24"/>
              <w:szCs w:val="24"/>
              <w:lang w:val="en-GB" w:eastAsia="ja-JP"/>
            </w:rPr>
            <w:tab/>
          </w:r>
          <w:r w:rsidRPr="005D23DF">
            <w:rPr>
              <w:lang w:val="en-GB"/>
            </w:rPr>
            <w:t>Implementation</w:t>
          </w:r>
          <w:r w:rsidRPr="005D23DF">
            <w:rPr>
              <w:lang w:val="en-GB"/>
            </w:rPr>
            <w:tab/>
          </w:r>
          <w:r w:rsidRPr="005D23DF">
            <w:rPr>
              <w:lang w:val="en-GB"/>
            </w:rPr>
            <w:fldChar w:fldCharType="begin"/>
          </w:r>
          <w:r w:rsidRPr="005D23DF">
            <w:rPr>
              <w:lang w:val="en-GB"/>
            </w:rPr>
            <w:instrText xml:space="preserve"> PAGEREF _Toc323227675 \h </w:instrText>
          </w:r>
          <w:r w:rsidRPr="005D23DF">
            <w:rPr>
              <w:lang w:val="en-GB"/>
            </w:rPr>
          </w:r>
          <w:r w:rsidRPr="005D23DF">
            <w:rPr>
              <w:lang w:val="en-GB"/>
            </w:rPr>
            <w:fldChar w:fldCharType="separate"/>
          </w:r>
          <w:r w:rsidR="00E220E7">
            <w:rPr>
              <w:noProof/>
              <w:lang w:val="en-GB"/>
            </w:rPr>
            <w:t>19</w:t>
          </w:r>
          <w:r w:rsidRPr="005D23DF">
            <w:rPr>
              <w:lang w:val="en-GB"/>
            </w:rPr>
            <w:fldChar w:fldCharType="end"/>
          </w:r>
        </w:p>
        <w:p w14:paraId="31BD0D9C"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3.3.1</w:t>
          </w:r>
          <w:r w:rsidRPr="005D23DF">
            <w:rPr>
              <w:sz w:val="24"/>
              <w:szCs w:val="24"/>
              <w:lang w:val="en-GB" w:eastAsia="ja-JP"/>
            </w:rPr>
            <w:tab/>
          </w:r>
          <w:r w:rsidRPr="005D23DF">
            <w:rPr>
              <w:lang w:val="en-GB"/>
            </w:rPr>
            <w:t>Implementation of the Daemons Core</w:t>
          </w:r>
          <w:r w:rsidRPr="005D23DF">
            <w:rPr>
              <w:lang w:val="en-GB"/>
            </w:rPr>
            <w:tab/>
          </w:r>
          <w:r w:rsidRPr="005D23DF">
            <w:rPr>
              <w:lang w:val="en-GB"/>
            </w:rPr>
            <w:fldChar w:fldCharType="begin"/>
          </w:r>
          <w:r w:rsidRPr="005D23DF">
            <w:rPr>
              <w:lang w:val="en-GB"/>
            </w:rPr>
            <w:instrText xml:space="preserve"> PAGEREF _Toc323227676 \h </w:instrText>
          </w:r>
          <w:r w:rsidRPr="005D23DF">
            <w:rPr>
              <w:lang w:val="en-GB"/>
            </w:rPr>
          </w:r>
          <w:r w:rsidRPr="005D23DF">
            <w:rPr>
              <w:lang w:val="en-GB"/>
            </w:rPr>
            <w:fldChar w:fldCharType="separate"/>
          </w:r>
          <w:r w:rsidR="00E220E7">
            <w:rPr>
              <w:noProof/>
              <w:lang w:val="en-GB"/>
            </w:rPr>
            <w:t>20</w:t>
          </w:r>
          <w:r w:rsidRPr="005D23DF">
            <w:rPr>
              <w:lang w:val="en-GB"/>
            </w:rPr>
            <w:fldChar w:fldCharType="end"/>
          </w:r>
        </w:p>
        <w:p w14:paraId="3CBFDB29"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3.3.2</w:t>
          </w:r>
          <w:r w:rsidRPr="005D23DF">
            <w:rPr>
              <w:sz w:val="24"/>
              <w:szCs w:val="24"/>
              <w:lang w:val="en-GB" w:eastAsia="ja-JP"/>
            </w:rPr>
            <w:tab/>
          </w:r>
          <w:r w:rsidRPr="005D23DF">
            <w:rPr>
              <w:lang w:val="en-GB"/>
            </w:rPr>
            <w:t>Implementation of a Single System View of Files</w:t>
          </w:r>
          <w:r w:rsidRPr="005D23DF">
            <w:rPr>
              <w:lang w:val="en-GB"/>
            </w:rPr>
            <w:tab/>
          </w:r>
          <w:r w:rsidRPr="005D23DF">
            <w:rPr>
              <w:lang w:val="en-GB"/>
            </w:rPr>
            <w:fldChar w:fldCharType="begin"/>
          </w:r>
          <w:r w:rsidRPr="005D23DF">
            <w:rPr>
              <w:lang w:val="en-GB"/>
            </w:rPr>
            <w:instrText xml:space="preserve"> PAGEREF _Toc323227677 \h </w:instrText>
          </w:r>
          <w:r w:rsidRPr="005D23DF">
            <w:rPr>
              <w:lang w:val="en-GB"/>
            </w:rPr>
          </w:r>
          <w:r w:rsidRPr="005D23DF">
            <w:rPr>
              <w:lang w:val="en-GB"/>
            </w:rPr>
            <w:fldChar w:fldCharType="separate"/>
          </w:r>
          <w:r w:rsidR="00E220E7">
            <w:rPr>
              <w:noProof/>
              <w:lang w:val="en-GB"/>
            </w:rPr>
            <w:t>21</w:t>
          </w:r>
          <w:r w:rsidRPr="005D23DF">
            <w:rPr>
              <w:lang w:val="en-GB"/>
            </w:rPr>
            <w:fldChar w:fldCharType="end"/>
          </w:r>
        </w:p>
        <w:p w14:paraId="2747844B"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3.3.3</w:t>
          </w:r>
          <w:r w:rsidRPr="005D23DF">
            <w:rPr>
              <w:sz w:val="24"/>
              <w:szCs w:val="24"/>
              <w:lang w:val="en-GB" w:eastAsia="ja-JP"/>
            </w:rPr>
            <w:tab/>
          </w:r>
          <w:r w:rsidRPr="005D23DF">
            <w:rPr>
              <w:lang w:val="en-GB"/>
            </w:rPr>
            <w:t>Implementation of a Single System View of Applications</w:t>
          </w:r>
          <w:r w:rsidRPr="005D23DF">
            <w:rPr>
              <w:lang w:val="en-GB"/>
            </w:rPr>
            <w:tab/>
          </w:r>
          <w:r w:rsidRPr="005D23DF">
            <w:rPr>
              <w:lang w:val="en-GB"/>
            </w:rPr>
            <w:fldChar w:fldCharType="begin"/>
          </w:r>
          <w:r w:rsidRPr="005D23DF">
            <w:rPr>
              <w:lang w:val="en-GB"/>
            </w:rPr>
            <w:instrText xml:space="preserve"> PAGEREF _Toc323227678 \h </w:instrText>
          </w:r>
          <w:r w:rsidRPr="005D23DF">
            <w:rPr>
              <w:lang w:val="en-GB"/>
            </w:rPr>
          </w:r>
          <w:r w:rsidRPr="005D23DF">
            <w:rPr>
              <w:lang w:val="en-GB"/>
            </w:rPr>
            <w:fldChar w:fldCharType="separate"/>
          </w:r>
          <w:r w:rsidR="00E220E7">
            <w:rPr>
              <w:noProof/>
              <w:lang w:val="en-GB"/>
            </w:rPr>
            <w:t>22</w:t>
          </w:r>
          <w:r w:rsidRPr="005D23DF">
            <w:rPr>
              <w:lang w:val="en-GB"/>
            </w:rPr>
            <w:fldChar w:fldCharType="end"/>
          </w:r>
        </w:p>
        <w:p w14:paraId="7DAB0743"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3.3.4</w:t>
          </w:r>
          <w:r w:rsidRPr="005D23DF">
            <w:rPr>
              <w:sz w:val="24"/>
              <w:szCs w:val="24"/>
              <w:lang w:val="en-GB" w:eastAsia="ja-JP"/>
            </w:rPr>
            <w:tab/>
          </w:r>
          <w:r w:rsidRPr="005D23DF">
            <w:rPr>
              <w:lang w:val="en-GB"/>
            </w:rPr>
            <w:t>Implementation of Remote File Access</w:t>
          </w:r>
          <w:r w:rsidRPr="005D23DF">
            <w:rPr>
              <w:lang w:val="en-GB"/>
            </w:rPr>
            <w:tab/>
          </w:r>
          <w:r w:rsidRPr="005D23DF">
            <w:rPr>
              <w:lang w:val="en-GB"/>
            </w:rPr>
            <w:fldChar w:fldCharType="begin"/>
          </w:r>
          <w:r w:rsidRPr="005D23DF">
            <w:rPr>
              <w:lang w:val="en-GB"/>
            </w:rPr>
            <w:instrText xml:space="preserve"> PAGEREF _Toc323227679 \h </w:instrText>
          </w:r>
          <w:r w:rsidRPr="005D23DF">
            <w:rPr>
              <w:lang w:val="en-GB"/>
            </w:rPr>
          </w:r>
          <w:r w:rsidRPr="005D23DF">
            <w:rPr>
              <w:lang w:val="en-GB"/>
            </w:rPr>
            <w:fldChar w:fldCharType="separate"/>
          </w:r>
          <w:r w:rsidR="00E220E7">
            <w:rPr>
              <w:noProof/>
              <w:lang w:val="en-GB"/>
            </w:rPr>
            <w:t>24</w:t>
          </w:r>
          <w:r w:rsidRPr="005D23DF">
            <w:rPr>
              <w:lang w:val="en-GB"/>
            </w:rPr>
            <w:fldChar w:fldCharType="end"/>
          </w:r>
        </w:p>
        <w:p w14:paraId="25428343"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3.3.5</w:t>
          </w:r>
          <w:r w:rsidRPr="005D23DF">
            <w:rPr>
              <w:sz w:val="24"/>
              <w:szCs w:val="24"/>
              <w:lang w:val="en-GB" w:eastAsia="ja-JP"/>
            </w:rPr>
            <w:tab/>
          </w:r>
          <w:r w:rsidRPr="005D23DF">
            <w:rPr>
              <w:lang w:val="en-GB"/>
            </w:rPr>
            <w:t>Implementation of the Coordinator and Coordinator Election</w:t>
          </w:r>
          <w:r w:rsidRPr="005D23DF">
            <w:rPr>
              <w:lang w:val="en-GB"/>
            </w:rPr>
            <w:tab/>
          </w:r>
          <w:r w:rsidRPr="005D23DF">
            <w:rPr>
              <w:lang w:val="en-GB"/>
            </w:rPr>
            <w:fldChar w:fldCharType="begin"/>
          </w:r>
          <w:r w:rsidRPr="005D23DF">
            <w:rPr>
              <w:lang w:val="en-GB"/>
            </w:rPr>
            <w:instrText xml:space="preserve"> PAGEREF _Toc323227680 \h </w:instrText>
          </w:r>
          <w:r w:rsidRPr="005D23DF">
            <w:rPr>
              <w:lang w:val="en-GB"/>
            </w:rPr>
          </w:r>
          <w:r w:rsidRPr="005D23DF">
            <w:rPr>
              <w:lang w:val="en-GB"/>
            </w:rPr>
            <w:fldChar w:fldCharType="separate"/>
          </w:r>
          <w:r w:rsidR="00E220E7">
            <w:rPr>
              <w:noProof/>
              <w:lang w:val="en-GB"/>
            </w:rPr>
            <w:t>25</w:t>
          </w:r>
          <w:r w:rsidRPr="005D23DF">
            <w:rPr>
              <w:lang w:val="en-GB"/>
            </w:rPr>
            <w:fldChar w:fldCharType="end"/>
          </w:r>
        </w:p>
        <w:p w14:paraId="03B266CD"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3.3.6</w:t>
          </w:r>
          <w:r w:rsidRPr="005D23DF">
            <w:rPr>
              <w:sz w:val="24"/>
              <w:szCs w:val="24"/>
              <w:lang w:val="en-GB" w:eastAsia="ja-JP"/>
            </w:rPr>
            <w:tab/>
          </w:r>
          <w:r w:rsidRPr="005D23DF">
            <w:rPr>
              <w:lang w:val="en-GB"/>
            </w:rPr>
            <w:t>Implementation of the Overview GUI</w:t>
          </w:r>
          <w:r w:rsidRPr="005D23DF">
            <w:rPr>
              <w:lang w:val="en-GB"/>
            </w:rPr>
            <w:tab/>
          </w:r>
          <w:r w:rsidRPr="005D23DF">
            <w:rPr>
              <w:lang w:val="en-GB"/>
            </w:rPr>
            <w:fldChar w:fldCharType="begin"/>
          </w:r>
          <w:r w:rsidRPr="005D23DF">
            <w:rPr>
              <w:lang w:val="en-GB"/>
            </w:rPr>
            <w:instrText xml:space="preserve"> PAGEREF _Toc323227681 \h </w:instrText>
          </w:r>
          <w:r w:rsidRPr="005D23DF">
            <w:rPr>
              <w:lang w:val="en-GB"/>
            </w:rPr>
          </w:r>
          <w:r w:rsidRPr="005D23DF">
            <w:rPr>
              <w:lang w:val="en-GB"/>
            </w:rPr>
            <w:fldChar w:fldCharType="separate"/>
          </w:r>
          <w:r w:rsidR="00E220E7">
            <w:rPr>
              <w:noProof/>
              <w:lang w:val="en-GB"/>
            </w:rPr>
            <w:t>26</w:t>
          </w:r>
          <w:r w:rsidRPr="005D23DF">
            <w:rPr>
              <w:lang w:val="en-GB"/>
            </w:rPr>
            <w:fldChar w:fldCharType="end"/>
          </w:r>
        </w:p>
        <w:p w14:paraId="6E1E888F"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3.4</w:t>
          </w:r>
          <w:r w:rsidRPr="005D23DF">
            <w:rPr>
              <w:b w:val="0"/>
              <w:sz w:val="24"/>
              <w:szCs w:val="24"/>
              <w:lang w:val="en-GB" w:eastAsia="ja-JP"/>
            </w:rPr>
            <w:tab/>
          </w:r>
          <w:r w:rsidRPr="005D23DF">
            <w:rPr>
              <w:lang w:val="en-GB"/>
            </w:rPr>
            <w:t>Implementation of Other Tools</w:t>
          </w:r>
          <w:r w:rsidRPr="005D23DF">
            <w:rPr>
              <w:lang w:val="en-GB"/>
            </w:rPr>
            <w:tab/>
          </w:r>
          <w:r w:rsidRPr="005D23DF">
            <w:rPr>
              <w:lang w:val="en-GB"/>
            </w:rPr>
            <w:fldChar w:fldCharType="begin"/>
          </w:r>
          <w:r w:rsidRPr="005D23DF">
            <w:rPr>
              <w:lang w:val="en-GB"/>
            </w:rPr>
            <w:instrText xml:space="preserve"> PAGEREF _Toc323227682 \h </w:instrText>
          </w:r>
          <w:r w:rsidRPr="005D23DF">
            <w:rPr>
              <w:lang w:val="en-GB"/>
            </w:rPr>
          </w:r>
          <w:r w:rsidRPr="005D23DF">
            <w:rPr>
              <w:lang w:val="en-GB"/>
            </w:rPr>
            <w:fldChar w:fldCharType="separate"/>
          </w:r>
          <w:r w:rsidR="00E220E7">
            <w:rPr>
              <w:noProof/>
              <w:lang w:val="en-GB"/>
            </w:rPr>
            <w:t>26</w:t>
          </w:r>
          <w:r w:rsidRPr="005D23DF">
            <w:rPr>
              <w:lang w:val="en-GB"/>
            </w:rPr>
            <w:fldChar w:fldCharType="end"/>
          </w:r>
        </w:p>
        <w:p w14:paraId="2469B7BC"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3.4.1</w:t>
          </w:r>
          <w:r w:rsidRPr="005D23DF">
            <w:rPr>
              <w:sz w:val="24"/>
              <w:szCs w:val="24"/>
              <w:lang w:val="en-GB" w:eastAsia="ja-JP"/>
            </w:rPr>
            <w:tab/>
          </w:r>
          <w:r w:rsidRPr="005D23DF">
            <w:rPr>
              <w:lang w:val="en-GB"/>
            </w:rPr>
            <w:t>Implementation of the Log</w:t>
          </w:r>
          <w:r w:rsidRPr="005D23DF">
            <w:rPr>
              <w:lang w:val="en-GB"/>
            </w:rPr>
            <w:tab/>
          </w:r>
          <w:r w:rsidRPr="005D23DF">
            <w:rPr>
              <w:lang w:val="en-GB"/>
            </w:rPr>
            <w:fldChar w:fldCharType="begin"/>
          </w:r>
          <w:r w:rsidRPr="005D23DF">
            <w:rPr>
              <w:lang w:val="en-GB"/>
            </w:rPr>
            <w:instrText xml:space="preserve"> PAGEREF _Toc323227683 \h </w:instrText>
          </w:r>
          <w:r w:rsidRPr="005D23DF">
            <w:rPr>
              <w:lang w:val="en-GB"/>
            </w:rPr>
          </w:r>
          <w:r w:rsidRPr="005D23DF">
            <w:rPr>
              <w:lang w:val="en-GB"/>
            </w:rPr>
            <w:fldChar w:fldCharType="separate"/>
          </w:r>
          <w:r w:rsidR="00E220E7">
            <w:rPr>
              <w:noProof/>
              <w:lang w:val="en-GB"/>
            </w:rPr>
            <w:t>26</w:t>
          </w:r>
          <w:r w:rsidRPr="005D23DF">
            <w:rPr>
              <w:lang w:val="en-GB"/>
            </w:rPr>
            <w:fldChar w:fldCharType="end"/>
          </w:r>
        </w:p>
        <w:p w14:paraId="06BA5C6D"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3.4.2</w:t>
          </w:r>
          <w:r w:rsidRPr="005D23DF">
            <w:rPr>
              <w:sz w:val="24"/>
              <w:szCs w:val="24"/>
              <w:lang w:val="en-GB" w:eastAsia="ja-JP"/>
            </w:rPr>
            <w:tab/>
          </w:r>
          <w:r w:rsidRPr="005D23DF">
            <w:rPr>
              <w:lang w:val="en-GB"/>
            </w:rPr>
            <w:t>Implementation of the File Adder</w:t>
          </w:r>
          <w:r w:rsidRPr="005D23DF">
            <w:rPr>
              <w:lang w:val="en-GB"/>
            </w:rPr>
            <w:tab/>
          </w:r>
          <w:r w:rsidRPr="005D23DF">
            <w:rPr>
              <w:lang w:val="en-GB"/>
            </w:rPr>
            <w:fldChar w:fldCharType="begin"/>
          </w:r>
          <w:r w:rsidRPr="005D23DF">
            <w:rPr>
              <w:lang w:val="en-GB"/>
            </w:rPr>
            <w:instrText xml:space="preserve"> PAGEREF _Toc323227684 \h </w:instrText>
          </w:r>
          <w:r w:rsidRPr="005D23DF">
            <w:rPr>
              <w:lang w:val="en-GB"/>
            </w:rPr>
          </w:r>
          <w:r w:rsidRPr="005D23DF">
            <w:rPr>
              <w:lang w:val="en-GB"/>
            </w:rPr>
            <w:fldChar w:fldCharType="separate"/>
          </w:r>
          <w:r w:rsidR="00E220E7">
            <w:rPr>
              <w:noProof/>
              <w:lang w:val="en-GB"/>
            </w:rPr>
            <w:t>27</w:t>
          </w:r>
          <w:r w:rsidRPr="005D23DF">
            <w:rPr>
              <w:lang w:val="en-GB"/>
            </w:rPr>
            <w:fldChar w:fldCharType="end"/>
          </w:r>
        </w:p>
        <w:p w14:paraId="36786CC2" w14:textId="77777777" w:rsidR="00DB08CB" w:rsidRPr="005D23DF" w:rsidRDefault="00DB08CB">
          <w:pPr>
            <w:pStyle w:val="TOC1"/>
            <w:tabs>
              <w:tab w:val="left" w:pos="382"/>
              <w:tab w:val="right" w:leader="dot" w:pos="9054"/>
            </w:tabs>
            <w:rPr>
              <w:b w:val="0"/>
              <w:lang w:val="en-GB" w:eastAsia="ja-JP"/>
            </w:rPr>
          </w:pPr>
          <w:r w:rsidRPr="005D23DF">
            <w:rPr>
              <w:lang w:val="en-GB"/>
            </w:rPr>
            <w:t>4</w:t>
          </w:r>
          <w:r w:rsidRPr="005D23DF">
            <w:rPr>
              <w:b w:val="0"/>
              <w:lang w:val="en-GB" w:eastAsia="ja-JP"/>
            </w:rPr>
            <w:tab/>
          </w:r>
          <w:r w:rsidRPr="005D23DF">
            <w:rPr>
              <w:lang w:val="en-GB"/>
            </w:rPr>
            <w:t>Experiments</w:t>
          </w:r>
          <w:r w:rsidRPr="005D23DF">
            <w:rPr>
              <w:lang w:val="en-GB"/>
            </w:rPr>
            <w:tab/>
          </w:r>
          <w:r w:rsidRPr="005D23DF">
            <w:rPr>
              <w:lang w:val="en-GB"/>
            </w:rPr>
            <w:fldChar w:fldCharType="begin"/>
          </w:r>
          <w:r w:rsidRPr="005D23DF">
            <w:rPr>
              <w:lang w:val="en-GB"/>
            </w:rPr>
            <w:instrText xml:space="preserve"> PAGEREF _Toc323227685 \h </w:instrText>
          </w:r>
          <w:r w:rsidRPr="005D23DF">
            <w:rPr>
              <w:lang w:val="en-GB"/>
            </w:rPr>
          </w:r>
          <w:r w:rsidRPr="005D23DF">
            <w:rPr>
              <w:lang w:val="en-GB"/>
            </w:rPr>
            <w:fldChar w:fldCharType="separate"/>
          </w:r>
          <w:r w:rsidR="00E220E7">
            <w:rPr>
              <w:noProof/>
              <w:lang w:val="en-GB"/>
            </w:rPr>
            <w:t>28</w:t>
          </w:r>
          <w:r w:rsidRPr="005D23DF">
            <w:rPr>
              <w:lang w:val="en-GB"/>
            </w:rPr>
            <w:fldChar w:fldCharType="end"/>
          </w:r>
        </w:p>
        <w:p w14:paraId="44F119EE"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4.1</w:t>
          </w:r>
          <w:r w:rsidRPr="005D23DF">
            <w:rPr>
              <w:b w:val="0"/>
              <w:sz w:val="24"/>
              <w:szCs w:val="24"/>
              <w:lang w:val="en-GB" w:eastAsia="ja-JP"/>
            </w:rPr>
            <w:tab/>
          </w:r>
          <w:r w:rsidRPr="005D23DF">
            <w:rPr>
              <w:lang w:val="en-GB"/>
            </w:rPr>
            <w:t>Environment</w:t>
          </w:r>
          <w:r w:rsidRPr="005D23DF">
            <w:rPr>
              <w:lang w:val="en-GB"/>
            </w:rPr>
            <w:tab/>
          </w:r>
          <w:r w:rsidRPr="005D23DF">
            <w:rPr>
              <w:lang w:val="en-GB"/>
            </w:rPr>
            <w:fldChar w:fldCharType="begin"/>
          </w:r>
          <w:r w:rsidRPr="005D23DF">
            <w:rPr>
              <w:lang w:val="en-GB"/>
            </w:rPr>
            <w:instrText xml:space="preserve"> PAGEREF _Toc323227686 \h </w:instrText>
          </w:r>
          <w:r w:rsidRPr="005D23DF">
            <w:rPr>
              <w:lang w:val="en-GB"/>
            </w:rPr>
          </w:r>
          <w:r w:rsidRPr="005D23DF">
            <w:rPr>
              <w:lang w:val="en-GB"/>
            </w:rPr>
            <w:fldChar w:fldCharType="separate"/>
          </w:r>
          <w:r w:rsidR="00E220E7">
            <w:rPr>
              <w:noProof/>
              <w:lang w:val="en-GB"/>
            </w:rPr>
            <w:t>28</w:t>
          </w:r>
          <w:r w:rsidRPr="005D23DF">
            <w:rPr>
              <w:lang w:val="en-GB"/>
            </w:rPr>
            <w:fldChar w:fldCharType="end"/>
          </w:r>
        </w:p>
        <w:p w14:paraId="707C95ED"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lastRenderedPageBreak/>
            <w:t>4.2</w:t>
          </w:r>
          <w:r w:rsidRPr="005D23DF">
            <w:rPr>
              <w:b w:val="0"/>
              <w:sz w:val="24"/>
              <w:szCs w:val="24"/>
              <w:lang w:val="en-GB" w:eastAsia="ja-JP"/>
            </w:rPr>
            <w:tab/>
          </w:r>
          <w:r w:rsidRPr="005D23DF">
            <w:rPr>
              <w:lang w:val="en-GB"/>
            </w:rPr>
            <w:t>Add and Refresh</w:t>
          </w:r>
          <w:r w:rsidRPr="005D23DF">
            <w:rPr>
              <w:lang w:val="en-GB"/>
            </w:rPr>
            <w:tab/>
          </w:r>
          <w:r w:rsidRPr="005D23DF">
            <w:rPr>
              <w:lang w:val="en-GB"/>
            </w:rPr>
            <w:fldChar w:fldCharType="begin"/>
          </w:r>
          <w:r w:rsidRPr="005D23DF">
            <w:rPr>
              <w:lang w:val="en-GB"/>
            </w:rPr>
            <w:instrText xml:space="preserve"> PAGEREF _Toc323227687 \h </w:instrText>
          </w:r>
          <w:r w:rsidRPr="005D23DF">
            <w:rPr>
              <w:lang w:val="en-GB"/>
            </w:rPr>
          </w:r>
          <w:r w:rsidRPr="005D23DF">
            <w:rPr>
              <w:lang w:val="en-GB"/>
            </w:rPr>
            <w:fldChar w:fldCharType="separate"/>
          </w:r>
          <w:r w:rsidR="00E220E7">
            <w:rPr>
              <w:noProof/>
              <w:lang w:val="en-GB"/>
            </w:rPr>
            <w:t>28</w:t>
          </w:r>
          <w:r w:rsidRPr="005D23DF">
            <w:rPr>
              <w:lang w:val="en-GB"/>
            </w:rPr>
            <w:fldChar w:fldCharType="end"/>
          </w:r>
        </w:p>
        <w:p w14:paraId="76909676"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4.2.1</w:t>
          </w:r>
          <w:r w:rsidRPr="005D23DF">
            <w:rPr>
              <w:sz w:val="24"/>
              <w:szCs w:val="24"/>
              <w:lang w:val="en-GB" w:eastAsia="ja-JP"/>
            </w:rPr>
            <w:tab/>
          </w:r>
          <w:r w:rsidRPr="005D23DF">
            <w:rPr>
              <w:lang w:val="en-GB"/>
            </w:rPr>
            <w:t>Two Devices</w:t>
          </w:r>
          <w:r w:rsidRPr="005D23DF">
            <w:rPr>
              <w:lang w:val="en-GB"/>
            </w:rPr>
            <w:tab/>
          </w:r>
          <w:r w:rsidRPr="005D23DF">
            <w:rPr>
              <w:lang w:val="en-GB"/>
            </w:rPr>
            <w:fldChar w:fldCharType="begin"/>
          </w:r>
          <w:r w:rsidRPr="005D23DF">
            <w:rPr>
              <w:lang w:val="en-GB"/>
            </w:rPr>
            <w:instrText xml:space="preserve"> PAGEREF _Toc323227688 \h </w:instrText>
          </w:r>
          <w:r w:rsidRPr="005D23DF">
            <w:rPr>
              <w:lang w:val="en-GB"/>
            </w:rPr>
          </w:r>
          <w:r w:rsidRPr="005D23DF">
            <w:rPr>
              <w:lang w:val="en-GB"/>
            </w:rPr>
            <w:fldChar w:fldCharType="separate"/>
          </w:r>
          <w:r w:rsidR="00E220E7">
            <w:rPr>
              <w:noProof/>
              <w:lang w:val="en-GB"/>
            </w:rPr>
            <w:t>29</w:t>
          </w:r>
          <w:r w:rsidRPr="005D23DF">
            <w:rPr>
              <w:lang w:val="en-GB"/>
            </w:rPr>
            <w:fldChar w:fldCharType="end"/>
          </w:r>
        </w:p>
        <w:p w14:paraId="23E92654" w14:textId="77777777" w:rsidR="00DB08CB" w:rsidRPr="005D23DF" w:rsidRDefault="00DB08CB">
          <w:pPr>
            <w:pStyle w:val="TOC3"/>
            <w:tabs>
              <w:tab w:val="left" w:pos="1176"/>
              <w:tab w:val="right" w:leader="dot" w:pos="9054"/>
            </w:tabs>
            <w:rPr>
              <w:sz w:val="24"/>
              <w:szCs w:val="24"/>
              <w:lang w:val="en-GB" w:eastAsia="ja-JP"/>
            </w:rPr>
          </w:pPr>
          <w:r w:rsidRPr="005D23DF">
            <w:rPr>
              <w:lang w:val="en-GB"/>
            </w:rPr>
            <w:t>4.2.2</w:t>
          </w:r>
          <w:r w:rsidRPr="005D23DF">
            <w:rPr>
              <w:sz w:val="24"/>
              <w:szCs w:val="24"/>
              <w:lang w:val="en-GB" w:eastAsia="ja-JP"/>
            </w:rPr>
            <w:tab/>
          </w:r>
          <w:r w:rsidRPr="005D23DF">
            <w:rPr>
              <w:lang w:val="en-GB"/>
            </w:rPr>
            <w:t>Ten Devices</w:t>
          </w:r>
          <w:r w:rsidRPr="005D23DF">
            <w:rPr>
              <w:lang w:val="en-GB"/>
            </w:rPr>
            <w:tab/>
          </w:r>
          <w:r w:rsidRPr="005D23DF">
            <w:rPr>
              <w:lang w:val="en-GB"/>
            </w:rPr>
            <w:fldChar w:fldCharType="begin"/>
          </w:r>
          <w:r w:rsidRPr="005D23DF">
            <w:rPr>
              <w:lang w:val="en-GB"/>
            </w:rPr>
            <w:instrText xml:space="preserve"> PAGEREF _Toc323227689 \h </w:instrText>
          </w:r>
          <w:r w:rsidRPr="005D23DF">
            <w:rPr>
              <w:lang w:val="en-GB"/>
            </w:rPr>
          </w:r>
          <w:r w:rsidRPr="005D23DF">
            <w:rPr>
              <w:lang w:val="en-GB"/>
            </w:rPr>
            <w:fldChar w:fldCharType="separate"/>
          </w:r>
          <w:r w:rsidR="00E220E7">
            <w:rPr>
              <w:noProof/>
              <w:lang w:val="en-GB"/>
            </w:rPr>
            <w:t>47</w:t>
          </w:r>
          <w:r w:rsidRPr="005D23DF">
            <w:rPr>
              <w:lang w:val="en-GB"/>
            </w:rPr>
            <w:fldChar w:fldCharType="end"/>
          </w:r>
        </w:p>
        <w:p w14:paraId="427028ED"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4.3</w:t>
          </w:r>
          <w:r w:rsidRPr="005D23DF">
            <w:rPr>
              <w:b w:val="0"/>
              <w:sz w:val="24"/>
              <w:szCs w:val="24"/>
              <w:lang w:val="en-GB" w:eastAsia="ja-JP"/>
            </w:rPr>
            <w:tab/>
          </w:r>
          <w:r w:rsidRPr="005D23DF">
            <w:rPr>
              <w:lang w:val="en-GB"/>
            </w:rPr>
            <w:t>Coordinator Selection Time</w:t>
          </w:r>
          <w:r w:rsidRPr="005D23DF">
            <w:rPr>
              <w:lang w:val="en-GB"/>
            </w:rPr>
            <w:tab/>
          </w:r>
          <w:r w:rsidRPr="005D23DF">
            <w:rPr>
              <w:lang w:val="en-GB"/>
            </w:rPr>
            <w:fldChar w:fldCharType="begin"/>
          </w:r>
          <w:r w:rsidRPr="005D23DF">
            <w:rPr>
              <w:lang w:val="en-GB"/>
            </w:rPr>
            <w:instrText xml:space="preserve"> PAGEREF _Toc323227690 \h </w:instrText>
          </w:r>
          <w:r w:rsidRPr="005D23DF">
            <w:rPr>
              <w:lang w:val="en-GB"/>
            </w:rPr>
          </w:r>
          <w:r w:rsidRPr="005D23DF">
            <w:rPr>
              <w:lang w:val="en-GB"/>
            </w:rPr>
            <w:fldChar w:fldCharType="separate"/>
          </w:r>
          <w:r w:rsidR="00E220E7">
            <w:rPr>
              <w:noProof/>
              <w:lang w:val="en-GB"/>
            </w:rPr>
            <w:t>50</w:t>
          </w:r>
          <w:r w:rsidRPr="005D23DF">
            <w:rPr>
              <w:lang w:val="en-GB"/>
            </w:rPr>
            <w:fldChar w:fldCharType="end"/>
          </w:r>
        </w:p>
        <w:p w14:paraId="63DEDFB7"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4.4</w:t>
          </w:r>
          <w:r w:rsidRPr="005D23DF">
            <w:rPr>
              <w:b w:val="0"/>
              <w:sz w:val="24"/>
              <w:szCs w:val="24"/>
              <w:lang w:val="en-GB" w:eastAsia="ja-JP"/>
            </w:rPr>
            <w:tab/>
          </w:r>
          <w:r w:rsidRPr="005D23DF">
            <w:rPr>
              <w:lang w:val="en-GB"/>
            </w:rPr>
            <w:t>Setup Time</w:t>
          </w:r>
          <w:r w:rsidRPr="005D23DF">
            <w:rPr>
              <w:lang w:val="en-GB"/>
            </w:rPr>
            <w:tab/>
          </w:r>
          <w:r w:rsidRPr="005D23DF">
            <w:rPr>
              <w:lang w:val="en-GB"/>
            </w:rPr>
            <w:fldChar w:fldCharType="begin"/>
          </w:r>
          <w:r w:rsidRPr="005D23DF">
            <w:rPr>
              <w:lang w:val="en-GB"/>
            </w:rPr>
            <w:instrText xml:space="preserve"> PAGEREF _Toc323227691 \h </w:instrText>
          </w:r>
          <w:r w:rsidRPr="005D23DF">
            <w:rPr>
              <w:lang w:val="en-GB"/>
            </w:rPr>
          </w:r>
          <w:r w:rsidRPr="005D23DF">
            <w:rPr>
              <w:lang w:val="en-GB"/>
            </w:rPr>
            <w:fldChar w:fldCharType="separate"/>
          </w:r>
          <w:r w:rsidR="00E220E7">
            <w:rPr>
              <w:noProof/>
              <w:lang w:val="en-GB"/>
            </w:rPr>
            <w:t>51</w:t>
          </w:r>
          <w:r w:rsidRPr="005D23DF">
            <w:rPr>
              <w:lang w:val="en-GB"/>
            </w:rPr>
            <w:fldChar w:fldCharType="end"/>
          </w:r>
        </w:p>
        <w:p w14:paraId="78396497"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4.5</w:t>
          </w:r>
          <w:r w:rsidRPr="005D23DF">
            <w:rPr>
              <w:b w:val="0"/>
              <w:sz w:val="24"/>
              <w:szCs w:val="24"/>
              <w:lang w:val="en-GB" w:eastAsia="ja-JP"/>
            </w:rPr>
            <w:tab/>
          </w:r>
          <w:r w:rsidRPr="005D23DF">
            <w:rPr>
              <w:lang w:val="en-GB"/>
            </w:rPr>
            <w:t>Opening a File Remotely</w:t>
          </w:r>
          <w:r w:rsidRPr="005D23DF">
            <w:rPr>
              <w:lang w:val="en-GB"/>
            </w:rPr>
            <w:tab/>
          </w:r>
          <w:r w:rsidRPr="005D23DF">
            <w:rPr>
              <w:lang w:val="en-GB"/>
            </w:rPr>
            <w:fldChar w:fldCharType="begin"/>
          </w:r>
          <w:r w:rsidRPr="005D23DF">
            <w:rPr>
              <w:lang w:val="en-GB"/>
            </w:rPr>
            <w:instrText xml:space="preserve"> PAGEREF _Toc323227692 \h </w:instrText>
          </w:r>
          <w:r w:rsidRPr="005D23DF">
            <w:rPr>
              <w:lang w:val="en-GB"/>
            </w:rPr>
          </w:r>
          <w:r w:rsidRPr="005D23DF">
            <w:rPr>
              <w:lang w:val="en-GB"/>
            </w:rPr>
            <w:fldChar w:fldCharType="separate"/>
          </w:r>
          <w:r w:rsidR="00E220E7">
            <w:rPr>
              <w:noProof/>
              <w:lang w:val="en-GB"/>
            </w:rPr>
            <w:t>53</w:t>
          </w:r>
          <w:r w:rsidRPr="005D23DF">
            <w:rPr>
              <w:lang w:val="en-GB"/>
            </w:rPr>
            <w:fldChar w:fldCharType="end"/>
          </w:r>
        </w:p>
        <w:p w14:paraId="4CD4F163"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4.6</w:t>
          </w:r>
          <w:r w:rsidRPr="005D23DF">
            <w:rPr>
              <w:b w:val="0"/>
              <w:sz w:val="24"/>
              <w:szCs w:val="24"/>
              <w:lang w:val="en-GB" w:eastAsia="ja-JP"/>
            </w:rPr>
            <w:tab/>
          </w:r>
          <w:r w:rsidRPr="005D23DF">
            <w:rPr>
              <w:lang w:val="en-GB"/>
            </w:rPr>
            <w:t>Remote Access System</w:t>
          </w:r>
          <w:r w:rsidRPr="005D23DF">
            <w:rPr>
              <w:lang w:val="en-GB"/>
            </w:rPr>
            <w:tab/>
          </w:r>
          <w:r w:rsidRPr="005D23DF">
            <w:rPr>
              <w:lang w:val="en-GB"/>
            </w:rPr>
            <w:fldChar w:fldCharType="begin"/>
          </w:r>
          <w:r w:rsidRPr="005D23DF">
            <w:rPr>
              <w:lang w:val="en-GB"/>
            </w:rPr>
            <w:instrText xml:space="preserve"> PAGEREF _Toc323227693 \h </w:instrText>
          </w:r>
          <w:r w:rsidRPr="005D23DF">
            <w:rPr>
              <w:lang w:val="en-GB"/>
            </w:rPr>
          </w:r>
          <w:r w:rsidRPr="005D23DF">
            <w:rPr>
              <w:lang w:val="en-GB"/>
            </w:rPr>
            <w:fldChar w:fldCharType="separate"/>
          </w:r>
          <w:r w:rsidR="00E220E7">
            <w:rPr>
              <w:noProof/>
              <w:lang w:val="en-GB"/>
            </w:rPr>
            <w:t>54</w:t>
          </w:r>
          <w:r w:rsidRPr="005D23DF">
            <w:rPr>
              <w:lang w:val="en-GB"/>
            </w:rPr>
            <w:fldChar w:fldCharType="end"/>
          </w:r>
        </w:p>
        <w:p w14:paraId="203D389C"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4.7</w:t>
          </w:r>
          <w:r w:rsidRPr="005D23DF">
            <w:rPr>
              <w:b w:val="0"/>
              <w:sz w:val="24"/>
              <w:szCs w:val="24"/>
              <w:lang w:val="en-GB" w:eastAsia="ja-JP"/>
            </w:rPr>
            <w:tab/>
          </w:r>
          <w:r w:rsidRPr="005D23DF">
            <w:rPr>
              <w:lang w:val="en-GB"/>
            </w:rPr>
            <w:t>Synchronization Time</w:t>
          </w:r>
          <w:r w:rsidRPr="005D23DF">
            <w:rPr>
              <w:lang w:val="en-GB"/>
            </w:rPr>
            <w:tab/>
          </w:r>
          <w:r w:rsidRPr="005D23DF">
            <w:rPr>
              <w:lang w:val="en-GB"/>
            </w:rPr>
            <w:fldChar w:fldCharType="begin"/>
          </w:r>
          <w:r w:rsidRPr="005D23DF">
            <w:rPr>
              <w:lang w:val="en-GB"/>
            </w:rPr>
            <w:instrText xml:space="preserve"> PAGEREF _Toc323227694 \h </w:instrText>
          </w:r>
          <w:r w:rsidRPr="005D23DF">
            <w:rPr>
              <w:lang w:val="en-GB"/>
            </w:rPr>
          </w:r>
          <w:r w:rsidRPr="005D23DF">
            <w:rPr>
              <w:lang w:val="en-GB"/>
            </w:rPr>
            <w:fldChar w:fldCharType="separate"/>
          </w:r>
          <w:r w:rsidR="00E220E7">
            <w:rPr>
              <w:noProof/>
              <w:lang w:val="en-GB"/>
            </w:rPr>
            <w:t>56</w:t>
          </w:r>
          <w:r w:rsidRPr="005D23DF">
            <w:rPr>
              <w:lang w:val="en-GB"/>
            </w:rPr>
            <w:fldChar w:fldCharType="end"/>
          </w:r>
        </w:p>
        <w:p w14:paraId="67B183BF"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4.8</w:t>
          </w:r>
          <w:r w:rsidRPr="005D23DF">
            <w:rPr>
              <w:b w:val="0"/>
              <w:sz w:val="24"/>
              <w:szCs w:val="24"/>
              <w:lang w:val="en-GB" w:eastAsia="ja-JP"/>
            </w:rPr>
            <w:tab/>
          </w:r>
          <w:r w:rsidRPr="005D23DF">
            <w:rPr>
              <w:lang w:val="en-GB"/>
            </w:rPr>
            <w:t>Application Synchronization</w:t>
          </w:r>
          <w:r w:rsidRPr="005D23DF">
            <w:rPr>
              <w:lang w:val="en-GB"/>
            </w:rPr>
            <w:tab/>
          </w:r>
          <w:r w:rsidRPr="005D23DF">
            <w:rPr>
              <w:lang w:val="en-GB"/>
            </w:rPr>
            <w:fldChar w:fldCharType="begin"/>
          </w:r>
          <w:r w:rsidRPr="005D23DF">
            <w:rPr>
              <w:lang w:val="en-GB"/>
            </w:rPr>
            <w:instrText xml:space="preserve"> PAGEREF _Toc323227695 \h </w:instrText>
          </w:r>
          <w:r w:rsidRPr="005D23DF">
            <w:rPr>
              <w:lang w:val="en-GB"/>
            </w:rPr>
          </w:r>
          <w:r w:rsidRPr="005D23DF">
            <w:rPr>
              <w:lang w:val="en-GB"/>
            </w:rPr>
            <w:fldChar w:fldCharType="separate"/>
          </w:r>
          <w:r w:rsidR="00E220E7">
            <w:rPr>
              <w:noProof/>
              <w:lang w:val="en-GB"/>
            </w:rPr>
            <w:t>60</w:t>
          </w:r>
          <w:r w:rsidRPr="005D23DF">
            <w:rPr>
              <w:lang w:val="en-GB"/>
            </w:rPr>
            <w:fldChar w:fldCharType="end"/>
          </w:r>
        </w:p>
        <w:p w14:paraId="201836BE" w14:textId="77777777" w:rsidR="00DB08CB" w:rsidRPr="005D23DF" w:rsidRDefault="00DB08CB">
          <w:pPr>
            <w:pStyle w:val="TOC1"/>
            <w:tabs>
              <w:tab w:val="left" w:pos="382"/>
              <w:tab w:val="right" w:leader="dot" w:pos="9054"/>
            </w:tabs>
            <w:rPr>
              <w:b w:val="0"/>
              <w:lang w:val="en-GB" w:eastAsia="ja-JP"/>
            </w:rPr>
          </w:pPr>
          <w:r w:rsidRPr="005D23DF">
            <w:rPr>
              <w:lang w:val="en-GB"/>
            </w:rPr>
            <w:t>5</w:t>
          </w:r>
          <w:r w:rsidRPr="005D23DF">
            <w:rPr>
              <w:b w:val="0"/>
              <w:lang w:val="en-GB" w:eastAsia="ja-JP"/>
            </w:rPr>
            <w:tab/>
          </w:r>
          <w:r w:rsidRPr="005D23DF">
            <w:rPr>
              <w:lang w:val="en-GB"/>
            </w:rPr>
            <w:t>Discussion</w:t>
          </w:r>
          <w:r w:rsidRPr="005D23DF">
            <w:rPr>
              <w:lang w:val="en-GB"/>
            </w:rPr>
            <w:tab/>
          </w:r>
          <w:r w:rsidRPr="005D23DF">
            <w:rPr>
              <w:lang w:val="en-GB"/>
            </w:rPr>
            <w:fldChar w:fldCharType="begin"/>
          </w:r>
          <w:r w:rsidRPr="005D23DF">
            <w:rPr>
              <w:lang w:val="en-GB"/>
            </w:rPr>
            <w:instrText xml:space="preserve"> PAGEREF _Toc323227696 \h </w:instrText>
          </w:r>
          <w:r w:rsidRPr="005D23DF">
            <w:rPr>
              <w:lang w:val="en-GB"/>
            </w:rPr>
          </w:r>
          <w:r w:rsidRPr="005D23DF">
            <w:rPr>
              <w:lang w:val="en-GB"/>
            </w:rPr>
            <w:fldChar w:fldCharType="separate"/>
          </w:r>
          <w:r w:rsidR="00E220E7">
            <w:rPr>
              <w:noProof/>
              <w:lang w:val="en-GB"/>
            </w:rPr>
            <w:t>63</w:t>
          </w:r>
          <w:r w:rsidRPr="005D23DF">
            <w:rPr>
              <w:lang w:val="en-GB"/>
            </w:rPr>
            <w:fldChar w:fldCharType="end"/>
          </w:r>
        </w:p>
        <w:p w14:paraId="5BF8D044"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5.1</w:t>
          </w:r>
          <w:r w:rsidRPr="005D23DF">
            <w:rPr>
              <w:b w:val="0"/>
              <w:sz w:val="24"/>
              <w:szCs w:val="24"/>
              <w:lang w:val="en-GB" w:eastAsia="ja-JP"/>
            </w:rPr>
            <w:tab/>
          </w:r>
          <w:r w:rsidRPr="005D23DF">
            <w:rPr>
              <w:lang w:val="en-GB"/>
            </w:rPr>
            <w:t>Coordinator Versus Complete Decentralization</w:t>
          </w:r>
          <w:r w:rsidRPr="005D23DF">
            <w:rPr>
              <w:lang w:val="en-GB"/>
            </w:rPr>
            <w:tab/>
          </w:r>
          <w:r w:rsidRPr="005D23DF">
            <w:rPr>
              <w:lang w:val="en-GB"/>
            </w:rPr>
            <w:fldChar w:fldCharType="begin"/>
          </w:r>
          <w:r w:rsidRPr="005D23DF">
            <w:rPr>
              <w:lang w:val="en-GB"/>
            </w:rPr>
            <w:instrText xml:space="preserve"> PAGEREF _Toc323227697 \h </w:instrText>
          </w:r>
          <w:r w:rsidRPr="005D23DF">
            <w:rPr>
              <w:lang w:val="en-GB"/>
            </w:rPr>
          </w:r>
          <w:r w:rsidRPr="005D23DF">
            <w:rPr>
              <w:lang w:val="en-GB"/>
            </w:rPr>
            <w:fldChar w:fldCharType="separate"/>
          </w:r>
          <w:r w:rsidR="00E220E7">
            <w:rPr>
              <w:noProof/>
              <w:lang w:val="en-GB"/>
            </w:rPr>
            <w:t>63</w:t>
          </w:r>
          <w:r w:rsidRPr="005D23DF">
            <w:rPr>
              <w:lang w:val="en-GB"/>
            </w:rPr>
            <w:fldChar w:fldCharType="end"/>
          </w:r>
        </w:p>
        <w:p w14:paraId="735AB836"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5.2</w:t>
          </w:r>
          <w:r w:rsidRPr="005D23DF">
            <w:rPr>
              <w:b w:val="0"/>
              <w:sz w:val="24"/>
              <w:szCs w:val="24"/>
              <w:lang w:val="en-GB" w:eastAsia="ja-JP"/>
            </w:rPr>
            <w:tab/>
          </w:r>
          <w:r w:rsidRPr="005D23DF">
            <w:rPr>
              <w:lang w:val="en-GB"/>
            </w:rPr>
            <w:t>OS and Applications Interface</w:t>
          </w:r>
          <w:r w:rsidRPr="005D23DF">
            <w:rPr>
              <w:lang w:val="en-GB"/>
            </w:rPr>
            <w:tab/>
          </w:r>
          <w:r w:rsidRPr="005D23DF">
            <w:rPr>
              <w:lang w:val="en-GB"/>
            </w:rPr>
            <w:fldChar w:fldCharType="begin"/>
          </w:r>
          <w:r w:rsidRPr="005D23DF">
            <w:rPr>
              <w:lang w:val="en-GB"/>
            </w:rPr>
            <w:instrText xml:space="preserve"> PAGEREF _Toc323227698 \h </w:instrText>
          </w:r>
          <w:r w:rsidRPr="005D23DF">
            <w:rPr>
              <w:lang w:val="en-GB"/>
            </w:rPr>
          </w:r>
          <w:r w:rsidRPr="005D23DF">
            <w:rPr>
              <w:lang w:val="en-GB"/>
            </w:rPr>
            <w:fldChar w:fldCharType="separate"/>
          </w:r>
          <w:r w:rsidR="00E220E7">
            <w:rPr>
              <w:noProof/>
              <w:lang w:val="en-GB"/>
            </w:rPr>
            <w:t>63</w:t>
          </w:r>
          <w:r w:rsidRPr="005D23DF">
            <w:rPr>
              <w:lang w:val="en-GB"/>
            </w:rPr>
            <w:fldChar w:fldCharType="end"/>
          </w:r>
        </w:p>
        <w:p w14:paraId="7A59E4F4"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5.3</w:t>
          </w:r>
          <w:r w:rsidRPr="005D23DF">
            <w:rPr>
              <w:b w:val="0"/>
              <w:sz w:val="24"/>
              <w:szCs w:val="24"/>
              <w:lang w:val="en-GB" w:eastAsia="ja-JP"/>
            </w:rPr>
            <w:tab/>
          </w:r>
          <w:r w:rsidRPr="005D23DF">
            <w:rPr>
              <w:lang w:val="en-GB"/>
            </w:rPr>
            <w:t>Automatic Versus Manual Refresh/Synchronization</w:t>
          </w:r>
          <w:r w:rsidRPr="005D23DF">
            <w:rPr>
              <w:lang w:val="en-GB"/>
            </w:rPr>
            <w:tab/>
          </w:r>
          <w:r w:rsidRPr="005D23DF">
            <w:rPr>
              <w:lang w:val="en-GB"/>
            </w:rPr>
            <w:fldChar w:fldCharType="begin"/>
          </w:r>
          <w:r w:rsidRPr="005D23DF">
            <w:rPr>
              <w:lang w:val="en-GB"/>
            </w:rPr>
            <w:instrText xml:space="preserve"> PAGEREF _Toc323227699 \h </w:instrText>
          </w:r>
          <w:r w:rsidRPr="005D23DF">
            <w:rPr>
              <w:lang w:val="en-GB"/>
            </w:rPr>
          </w:r>
          <w:r w:rsidRPr="005D23DF">
            <w:rPr>
              <w:lang w:val="en-GB"/>
            </w:rPr>
            <w:fldChar w:fldCharType="separate"/>
          </w:r>
          <w:r w:rsidR="00E220E7">
            <w:rPr>
              <w:noProof/>
              <w:lang w:val="en-GB"/>
            </w:rPr>
            <w:t>64</w:t>
          </w:r>
          <w:r w:rsidRPr="005D23DF">
            <w:rPr>
              <w:lang w:val="en-GB"/>
            </w:rPr>
            <w:fldChar w:fldCharType="end"/>
          </w:r>
        </w:p>
        <w:p w14:paraId="65B14FDC"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5.4</w:t>
          </w:r>
          <w:r w:rsidRPr="005D23DF">
            <w:rPr>
              <w:b w:val="0"/>
              <w:sz w:val="24"/>
              <w:szCs w:val="24"/>
              <w:lang w:val="en-GB" w:eastAsia="ja-JP"/>
            </w:rPr>
            <w:tab/>
          </w:r>
          <w:r w:rsidRPr="005D23DF">
            <w:rPr>
              <w:lang w:val="en-GB"/>
            </w:rPr>
            <w:t>Remote Application Access</w:t>
          </w:r>
          <w:r w:rsidRPr="005D23DF">
            <w:rPr>
              <w:lang w:val="en-GB"/>
            </w:rPr>
            <w:tab/>
          </w:r>
          <w:r w:rsidRPr="005D23DF">
            <w:rPr>
              <w:lang w:val="en-GB"/>
            </w:rPr>
            <w:fldChar w:fldCharType="begin"/>
          </w:r>
          <w:r w:rsidRPr="005D23DF">
            <w:rPr>
              <w:lang w:val="en-GB"/>
            </w:rPr>
            <w:instrText xml:space="preserve"> PAGEREF _Toc323227700 \h </w:instrText>
          </w:r>
          <w:r w:rsidRPr="005D23DF">
            <w:rPr>
              <w:lang w:val="en-GB"/>
            </w:rPr>
          </w:r>
          <w:r w:rsidRPr="005D23DF">
            <w:rPr>
              <w:lang w:val="en-GB"/>
            </w:rPr>
            <w:fldChar w:fldCharType="separate"/>
          </w:r>
          <w:r w:rsidR="00E220E7">
            <w:rPr>
              <w:noProof/>
              <w:lang w:val="en-GB"/>
            </w:rPr>
            <w:t>65</w:t>
          </w:r>
          <w:r w:rsidRPr="005D23DF">
            <w:rPr>
              <w:lang w:val="en-GB"/>
            </w:rPr>
            <w:fldChar w:fldCharType="end"/>
          </w:r>
        </w:p>
        <w:p w14:paraId="5E51A86D"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5.5</w:t>
          </w:r>
          <w:r w:rsidRPr="005D23DF">
            <w:rPr>
              <w:b w:val="0"/>
              <w:sz w:val="24"/>
              <w:szCs w:val="24"/>
              <w:lang w:val="en-GB" w:eastAsia="ja-JP"/>
            </w:rPr>
            <w:tab/>
          </w:r>
          <w:r w:rsidRPr="005D23DF">
            <w:rPr>
              <w:lang w:val="en-GB"/>
            </w:rPr>
            <w:t>Security</w:t>
          </w:r>
          <w:r w:rsidRPr="005D23DF">
            <w:rPr>
              <w:lang w:val="en-GB"/>
            </w:rPr>
            <w:tab/>
          </w:r>
          <w:r w:rsidRPr="005D23DF">
            <w:rPr>
              <w:lang w:val="en-GB"/>
            </w:rPr>
            <w:fldChar w:fldCharType="begin"/>
          </w:r>
          <w:r w:rsidRPr="005D23DF">
            <w:rPr>
              <w:lang w:val="en-GB"/>
            </w:rPr>
            <w:instrText xml:space="preserve"> PAGEREF _Toc323227701 \h </w:instrText>
          </w:r>
          <w:r w:rsidRPr="005D23DF">
            <w:rPr>
              <w:lang w:val="en-GB"/>
            </w:rPr>
          </w:r>
          <w:r w:rsidRPr="005D23DF">
            <w:rPr>
              <w:lang w:val="en-GB"/>
            </w:rPr>
            <w:fldChar w:fldCharType="separate"/>
          </w:r>
          <w:r w:rsidR="00E220E7">
            <w:rPr>
              <w:noProof/>
              <w:lang w:val="en-GB"/>
            </w:rPr>
            <w:t>66</w:t>
          </w:r>
          <w:r w:rsidRPr="005D23DF">
            <w:rPr>
              <w:lang w:val="en-GB"/>
            </w:rPr>
            <w:fldChar w:fldCharType="end"/>
          </w:r>
        </w:p>
        <w:p w14:paraId="7DB740F3" w14:textId="77777777" w:rsidR="00DB08CB" w:rsidRPr="005D23DF" w:rsidRDefault="00DB08CB">
          <w:pPr>
            <w:pStyle w:val="TOC1"/>
            <w:tabs>
              <w:tab w:val="left" w:pos="382"/>
              <w:tab w:val="right" w:leader="dot" w:pos="9054"/>
            </w:tabs>
            <w:rPr>
              <w:b w:val="0"/>
              <w:lang w:val="en-GB" w:eastAsia="ja-JP"/>
            </w:rPr>
          </w:pPr>
          <w:r w:rsidRPr="005D23DF">
            <w:rPr>
              <w:lang w:val="en-GB"/>
            </w:rPr>
            <w:t>6</w:t>
          </w:r>
          <w:r w:rsidRPr="005D23DF">
            <w:rPr>
              <w:b w:val="0"/>
              <w:lang w:val="en-GB" w:eastAsia="ja-JP"/>
            </w:rPr>
            <w:tab/>
          </w:r>
          <w:r w:rsidRPr="005D23DF">
            <w:rPr>
              <w:lang w:val="en-GB"/>
            </w:rPr>
            <w:t>Further Work</w:t>
          </w:r>
          <w:r w:rsidRPr="005D23DF">
            <w:rPr>
              <w:lang w:val="en-GB"/>
            </w:rPr>
            <w:tab/>
          </w:r>
          <w:r w:rsidRPr="005D23DF">
            <w:rPr>
              <w:lang w:val="en-GB"/>
            </w:rPr>
            <w:fldChar w:fldCharType="begin"/>
          </w:r>
          <w:r w:rsidRPr="005D23DF">
            <w:rPr>
              <w:lang w:val="en-GB"/>
            </w:rPr>
            <w:instrText xml:space="preserve"> PAGEREF _Toc323227702 \h </w:instrText>
          </w:r>
          <w:r w:rsidRPr="005D23DF">
            <w:rPr>
              <w:lang w:val="en-GB"/>
            </w:rPr>
          </w:r>
          <w:r w:rsidRPr="005D23DF">
            <w:rPr>
              <w:lang w:val="en-GB"/>
            </w:rPr>
            <w:fldChar w:fldCharType="separate"/>
          </w:r>
          <w:r w:rsidR="00E220E7">
            <w:rPr>
              <w:noProof/>
              <w:lang w:val="en-GB"/>
            </w:rPr>
            <w:t>67</w:t>
          </w:r>
          <w:r w:rsidRPr="005D23DF">
            <w:rPr>
              <w:lang w:val="en-GB"/>
            </w:rPr>
            <w:fldChar w:fldCharType="end"/>
          </w:r>
        </w:p>
        <w:p w14:paraId="7A43A4EF"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6.1</w:t>
          </w:r>
          <w:r w:rsidRPr="005D23DF">
            <w:rPr>
              <w:b w:val="0"/>
              <w:sz w:val="24"/>
              <w:szCs w:val="24"/>
              <w:lang w:val="en-GB" w:eastAsia="ja-JP"/>
            </w:rPr>
            <w:tab/>
          </w:r>
          <w:r w:rsidRPr="005D23DF">
            <w:rPr>
              <w:lang w:val="en-GB"/>
            </w:rPr>
            <w:t>Relocation and Device Transparency</w:t>
          </w:r>
          <w:r w:rsidRPr="005D23DF">
            <w:rPr>
              <w:lang w:val="en-GB"/>
            </w:rPr>
            <w:tab/>
          </w:r>
          <w:r w:rsidRPr="005D23DF">
            <w:rPr>
              <w:lang w:val="en-GB"/>
            </w:rPr>
            <w:fldChar w:fldCharType="begin"/>
          </w:r>
          <w:r w:rsidRPr="005D23DF">
            <w:rPr>
              <w:lang w:val="en-GB"/>
            </w:rPr>
            <w:instrText xml:space="preserve"> PAGEREF _Toc323227703 \h </w:instrText>
          </w:r>
          <w:r w:rsidRPr="005D23DF">
            <w:rPr>
              <w:lang w:val="en-GB"/>
            </w:rPr>
          </w:r>
          <w:r w:rsidRPr="005D23DF">
            <w:rPr>
              <w:lang w:val="en-GB"/>
            </w:rPr>
            <w:fldChar w:fldCharType="separate"/>
          </w:r>
          <w:r w:rsidR="00E220E7">
            <w:rPr>
              <w:noProof/>
              <w:lang w:val="en-GB"/>
            </w:rPr>
            <w:t>67</w:t>
          </w:r>
          <w:r w:rsidRPr="005D23DF">
            <w:rPr>
              <w:lang w:val="en-GB"/>
            </w:rPr>
            <w:fldChar w:fldCharType="end"/>
          </w:r>
        </w:p>
        <w:p w14:paraId="101B4C01"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6.2</w:t>
          </w:r>
          <w:r w:rsidRPr="005D23DF">
            <w:rPr>
              <w:b w:val="0"/>
              <w:sz w:val="24"/>
              <w:szCs w:val="24"/>
              <w:lang w:val="en-GB" w:eastAsia="ja-JP"/>
            </w:rPr>
            <w:tab/>
          </w:r>
          <w:r w:rsidRPr="005D23DF">
            <w:rPr>
              <w:lang w:val="en-GB"/>
            </w:rPr>
            <w:t>Relocation of Applications</w:t>
          </w:r>
          <w:r w:rsidRPr="005D23DF">
            <w:rPr>
              <w:lang w:val="en-GB"/>
            </w:rPr>
            <w:tab/>
          </w:r>
          <w:r w:rsidRPr="005D23DF">
            <w:rPr>
              <w:lang w:val="en-GB"/>
            </w:rPr>
            <w:fldChar w:fldCharType="begin"/>
          </w:r>
          <w:r w:rsidRPr="005D23DF">
            <w:rPr>
              <w:lang w:val="en-GB"/>
            </w:rPr>
            <w:instrText xml:space="preserve"> PAGEREF _Toc323227704 \h </w:instrText>
          </w:r>
          <w:r w:rsidRPr="005D23DF">
            <w:rPr>
              <w:lang w:val="en-GB"/>
            </w:rPr>
            <w:fldChar w:fldCharType="separate"/>
          </w:r>
          <w:r w:rsidR="00E220E7">
            <w:rPr>
              <w:b w:val="0"/>
              <w:noProof/>
              <w:lang w:val="en-GB"/>
            </w:rPr>
            <w:t>Error! Bookmark not defined.</w:t>
          </w:r>
          <w:r w:rsidRPr="005D23DF">
            <w:rPr>
              <w:lang w:val="en-GB"/>
            </w:rPr>
            <w:fldChar w:fldCharType="end"/>
          </w:r>
        </w:p>
        <w:p w14:paraId="023F7A7D"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6.3</w:t>
          </w:r>
          <w:r w:rsidRPr="005D23DF">
            <w:rPr>
              <w:b w:val="0"/>
              <w:sz w:val="24"/>
              <w:szCs w:val="24"/>
              <w:lang w:val="en-GB" w:eastAsia="ja-JP"/>
            </w:rPr>
            <w:tab/>
          </w:r>
          <w:r w:rsidRPr="005D23DF">
            <w:rPr>
              <w:lang w:val="en-GB"/>
            </w:rPr>
            <w:t>Pick and Choose Application</w:t>
          </w:r>
          <w:r w:rsidRPr="005D23DF">
            <w:rPr>
              <w:lang w:val="en-GB"/>
            </w:rPr>
            <w:tab/>
          </w:r>
          <w:r w:rsidRPr="005D23DF">
            <w:rPr>
              <w:lang w:val="en-GB"/>
            </w:rPr>
            <w:fldChar w:fldCharType="begin"/>
          </w:r>
          <w:r w:rsidRPr="005D23DF">
            <w:rPr>
              <w:lang w:val="en-GB"/>
            </w:rPr>
            <w:instrText xml:space="preserve"> PAGEREF _Toc323227705 \h </w:instrText>
          </w:r>
          <w:r w:rsidRPr="005D23DF">
            <w:rPr>
              <w:lang w:val="en-GB"/>
            </w:rPr>
          </w:r>
          <w:r w:rsidRPr="005D23DF">
            <w:rPr>
              <w:lang w:val="en-GB"/>
            </w:rPr>
            <w:fldChar w:fldCharType="separate"/>
          </w:r>
          <w:r w:rsidR="00E220E7">
            <w:rPr>
              <w:noProof/>
              <w:lang w:val="en-GB"/>
            </w:rPr>
            <w:t>67</w:t>
          </w:r>
          <w:r w:rsidRPr="005D23DF">
            <w:rPr>
              <w:lang w:val="en-GB"/>
            </w:rPr>
            <w:fldChar w:fldCharType="end"/>
          </w:r>
        </w:p>
        <w:p w14:paraId="584AC2C2" w14:textId="77777777" w:rsidR="00DB08CB" w:rsidRPr="005D23DF" w:rsidRDefault="00DB08CB">
          <w:pPr>
            <w:pStyle w:val="TOC2"/>
            <w:tabs>
              <w:tab w:val="left" w:pos="792"/>
              <w:tab w:val="right" w:leader="dot" w:pos="9054"/>
            </w:tabs>
            <w:rPr>
              <w:b w:val="0"/>
              <w:sz w:val="24"/>
              <w:szCs w:val="24"/>
              <w:lang w:val="en-GB" w:eastAsia="ja-JP"/>
            </w:rPr>
          </w:pPr>
          <w:r w:rsidRPr="005D23DF">
            <w:rPr>
              <w:lang w:val="en-GB"/>
            </w:rPr>
            <w:t>6.4</w:t>
          </w:r>
          <w:r w:rsidRPr="005D23DF">
            <w:rPr>
              <w:b w:val="0"/>
              <w:sz w:val="24"/>
              <w:szCs w:val="24"/>
              <w:lang w:val="en-GB" w:eastAsia="ja-JP"/>
            </w:rPr>
            <w:tab/>
          </w:r>
          <w:r w:rsidRPr="005D23DF">
            <w:rPr>
              <w:lang w:val="en-GB"/>
            </w:rPr>
            <w:t>Caching</w:t>
          </w:r>
          <w:r w:rsidRPr="005D23DF">
            <w:rPr>
              <w:lang w:val="en-GB"/>
            </w:rPr>
            <w:tab/>
          </w:r>
          <w:r w:rsidRPr="005D23DF">
            <w:rPr>
              <w:lang w:val="en-GB"/>
            </w:rPr>
            <w:fldChar w:fldCharType="begin"/>
          </w:r>
          <w:r w:rsidRPr="005D23DF">
            <w:rPr>
              <w:lang w:val="en-GB"/>
            </w:rPr>
            <w:instrText xml:space="preserve"> PAGEREF _Toc323227706 \h </w:instrText>
          </w:r>
          <w:r w:rsidRPr="005D23DF">
            <w:rPr>
              <w:lang w:val="en-GB"/>
            </w:rPr>
          </w:r>
          <w:r w:rsidRPr="005D23DF">
            <w:rPr>
              <w:lang w:val="en-GB"/>
            </w:rPr>
            <w:fldChar w:fldCharType="separate"/>
          </w:r>
          <w:r w:rsidR="00E220E7">
            <w:rPr>
              <w:noProof/>
              <w:lang w:val="en-GB"/>
            </w:rPr>
            <w:t>68</w:t>
          </w:r>
          <w:r w:rsidRPr="005D23DF">
            <w:rPr>
              <w:lang w:val="en-GB"/>
            </w:rPr>
            <w:fldChar w:fldCharType="end"/>
          </w:r>
        </w:p>
        <w:p w14:paraId="471E72E8" w14:textId="77777777" w:rsidR="00DB08CB" w:rsidRPr="005D23DF" w:rsidRDefault="00DB08CB">
          <w:pPr>
            <w:pStyle w:val="TOC1"/>
            <w:tabs>
              <w:tab w:val="left" w:pos="382"/>
              <w:tab w:val="right" w:leader="dot" w:pos="9054"/>
            </w:tabs>
            <w:rPr>
              <w:b w:val="0"/>
              <w:lang w:val="en-GB" w:eastAsia="ja-JP"/>
            </w:rPr>
          </w:pPr>
          <w:r w:rsidRPr="005D23DF">
            <w:rPr>
              <w:lang w:val="en-GB"/>
            </w:rPr>
            <w:t>7</w:t>
          </w:r>
          <w:r w:rsidRPr="005D23DF">
            <w:rPr>
              <w:b w:val="0"/>
              <w:lang w:val="en-GB" w:eastAsia="ja-JP"/>
            </w:rPr>
            <w:tab/>
          </w:r>
          <w:r w:rsidRPr="005D23DF">
            <w:rPr>
              <w:lang w:val="en-GB"/>
            </w:rPr>
            <w:t>Conclusion</w:t>
          </w:r>
          <w:r w:rsidRPr="005D23DF">
            <w:rPr>
              <w:lang w:val="en-GB"/>
            </w:rPr>
            <w:tab/>
          </w:r>
          <w:r w:rsidRPr="005D23DF">
            <w:rPr>
              <w:lang w:val="en-GB"/>
            </w:rPr>
            <w:fldChar w:fldCharType="begin"/>
          </w:r>
          <w:r w:rsidRPr="005D23DF">
            <w:rPr>
              <w:lang w:val="en-GB"/>
            </w:rPr>
            <w:instrText xml:space="preserve"> PAGEREF _Toc323227707 \h </w:instrText>
          </w:r>
          <w:r w:rsidRPr="005D23DF">
            <w:rPr>
              <w:lang w:val="en-GB"/>
            </w:rPr>
          </w:r>
          <w:r w:rsidRPr="005D23DF">
            <w:rPr>
              <w:lang w:val="en-GB"/>
            </w:rPr>
            <w:fldChar w:fldCharType="separate"/>
          </w:r>
          <w:r w:rsidR="00E220E7">
            <w:rPr>
              <w:noProof/>
              <w:lang w:val="en-GB"/>
            </w:rPr>
            <w:t>69</w:t>
          </w:r>
          <w:r w:rsidRPr="005D23DF">
            <w:rPr>
              <w:lang w:val="en-GB"/>
            </w:rPr>
            <w:fldChar w:fldCharType="end"/>
          </w:r>
        </w:p>
        <w:p w14:paraId="762B045F" w14:textId="77777777" w:rsidR="00DB08CB" w:rsidRPr="005D23DF" w:rsidRDefault="00DB08CB">
          <w:pPr>
            <w:pStyle w:val="TOC1"/>
            <w:tabs>
              <w:tab w:val="right" w:leader="dot" w:pos="9054"/>
            </w:tabs>
            <w:rPr>
              <w:b w:val="0"/>
              <w:lang w:val="en-GB" w:eastAsia="ja-JP"/>
            </w:rPr>
          </w:pPr>
          <w:r w:rsidRPr="005D23DF">
            <w:rPr>
              <w:lang w:val="en-GB"/>
            </w:rPr>
            <w:t>References</w:t>
          </w:r>
          <w:r w:rsidRPr="005D23DF">
            <w:rPr>
              <w:lang w:val="en-GB"/>
            </w:rPr>
            <w:tab/>
          </w:r>
          <w:r w:rsidRPr="005D23DF">
            <w:rPr>
              <w:lang w:val="en-GB"/>
            </w:rPr>
            <w:fldChar w:fldCharType="begin"/>
          </w:r>
          <w:r w:rsidRPr="005D23DF">
            <w:rPr>
              <w:lang w:val="en-GB"/>
            </w:rPr>
            <w:instrText xml:space="preserve"> PAGEREF _Toc323227708 \h </w:instrText>
          </w:r>
          <w:r w:rsidRPr="005D23DF">
            <w:rPr>
              <w:lang w:val="en-GB"/>
            </w:rPr>
          </w:r>
          <w:r w:rsidRPr="005D23DF">
            <w:rPr>
              <w:lang w:val="en-GB"/>
            </w:rPr>
            <w:fldChar w:fldCharType="separate"/>
          </w:r>
          <w:r w:rsidR="00E220E7">
            <w:rPr>
              <w:noProof/>
              <w:lang w:val="en-GB"/>
            </w:rPr>
            <w:t>70</w:t>
          </w:r>
          <w:r w:rsidRPr="005D23DF">
            <w:rPr>
              <w:lang w:val="en-GB"/>
            </w:rPr>
            <w:fldChar w:fldCharType="end"/>
          </w:r>
        </w:p>
        <w:p w14:paraId="3C882066" w14:textId="740B2903" w:rsidR="00106EB8" w:rsidRPr="005D23DF" w:rsidRDefault="00895AAD" w:rsidP="000208E9">
          <w:pPr>
            <w:rPr>
              <w:lang w:val="en-GB"/>
            </w:rPr>
          </w:pPr>
          <w:r w:rsidRPr="005D23DF">
            <w:rPr>
              <w:b/>
              <w:bCs/>
              <w:lang w:val="en-GB"/>
            </w:rPr>
            <w:fldChar w:fldCharType="end"/>
          </w:r>
        </w:p>
      </w:sdtContent>
    </w:sdt>
    <w:p w14:paraId="33B54F04" w14:textId="77777777" w:rsidR="00DD36AA" w:rsidRPr="005D23DF" w:rsidRDefault="00DD36AA" w:rsidP="00FA03F9">
      <w:pPr>
        <w:pStyle w:val="Heading1"/>
        <w:numPr>
          <w:ilvl w:val="0"/>
          <w:numId w:val="0"/>
        </w:numPr>
        <w:ind w:left="360"/>
        <w:rPr>
          <w:lang w:val="en-GB"/>
        </w:rPr>
      </w:pPr>
      <w:r w:rsidRPr="005D23DF">
        <w:rPr>
          <w:lang w:val="en-GB"/>
        </w:rPr>
        <w:br w:type="page"/>
      </w:r>
    </w:p>
    <w:p w14:paraId="196AAA3E" w14:textId="5F14956D" w:rsidR="00C745AE" w:rsidRPr="005D23DF" w:rsidRDefault="00106EB8" w:rsidP="00FA03F9">
      <w:pPr>
        <w:pStyle w:val="Heading1"/>
        <w:numPr>
          <w:ilvl w:val="0"/>
          <w:numId w:val="0"/>
        </w:numPr>
        <w:ind w:left="360"/>
        <w:rPr>
          <w:lang w:val="en-GB"/>
        </w:rPr>
      </w:pPr>
      <w:bookmarkStart w:id="1" w:name="_Toc323227640"/>
      <w:r w:rsidRPr="005D23DF">
        <w:rPr>
          <w:lang w:val="en-GB"/>
        </w:rPr>
        <w:lastRenderedPageBreak/>
        <w:t>List of Abbreviations</w:t>
      </w:r>
      <w:bookmarkEnd w:id="1"/>
    </w:p>
    <w:p w14:paraId="124B9BDA" w14:textId="77777777" w:rsidR="00106EB8" w:rsidRPr="005D23DF" w:rsidRDefault="00106EB8" w:rsidP="00106EB8">
      <w:pPr>
        <w:rPr>
          <w:lang w:val="en-GB"/>
        </w:rPr>
      </w:pPr>
    </w:p>
    <w:p w14:paraId="57EB038F" w14:textId="6DF4781D" w:rsidR="00844394" w:rsidRPr="005D23DF" w:rsidRDefault="00844394" w:rsidP="00D51788">
      <w:pPr>
        <w:spacing w:line="360" w:lineRule="auto"/>
        <w:rPr>
          <w:lang w:val="en-GB"/>
        </w:rPr>
      </w:pPr>
      <w:r w:rsidRPr="005D23DF">
        <w:rPr>
          <w:b/>
          <w:lang w:val="en-GB"/>
        </w:rPr>
        <w:t>DS</w:t>
      </w:r>
      <w:r w:rsidRPr="005D23DF">
        <w:rPr>
          <w:lang w:val="en-GB"/>
        </w:rPr>
        <w:t xml:space="preserve"> - Distributed System</w:t>
      </w:r>
    </w:p>
    <w:p w14:paraId="460C2A66" w14:textId="57D025F8" w:rsidR="00E03E17" w:rsidRPr="005D23DF" w:rsidRDefault="00E03E17" w:rsidP="00D51788">
      <w:pPr>
        <w:spacing w:line="360" w:lineRule="auto"/>
        <w:rPr>
          <w:lang w:val="en-GB"/>
        </w:rPr>
      </w:pPr>
      <w:r w:rsidRPr="005D23DF">
        <w:rPr>
          <w:b/>
          <w:lang w:val="en-GB"/>
        </w:rPr>
        <w:t>FS</w:t>
      </w:r>
      <w:r w:rsidRPr="005D23DF">
        <w:rPr>
          <w:lang w:val="en-GB"/>
        </w:rPr>
        <w:t xml:space="preserve"> - File System</w:t>
      </w:r>
    </w:p>
    <w:p w14:paraId="0E04CEFF" w14:textId="5C7CDD0C" w:rsidR="00CA2115" w:rsidRPr="005D23DF" w:rsidRDefault="00CA2115" w:rsidP="00D51788">
      <w:pPr>
        <w:spacing w:line="360" w:lineRule="auto"/>
        <w:rPr>
          <w:lang w:val="en-GB"/>
        </w:rPr>
      </w:pPr>
      <w:r w:rsidRPr="005D23DF">
        <w:rPr>
          <w:b/>
          <w:lang w:val="en-GB"/>
        </w:rPr>
        <w:t>GUI</w:t>
      </w:r>
      <w:r w:rsidR="00E03E17" w:rsidRPr="005D23DF">
        <w:rPr>
          <w:lang w:val="en-GB"/>
        </w:rPr>
        <w:t xml:space="preserve"> - Graphical User Interface</w:t>
      </w:r>
    </w:p>
    <w:p w14:paraId="33ACBB9A" w14:textId="04A5DF90" w:rsidR="00CF4A36" w:rsidRPr="005D23DF" w:rsidRDefault="00CF4A36" w:rsidP="00D51788">
      <w:pPr>
        <w:spacing w:line="360" w:lineRule="auto"/>
        <w:rPr>
          <w:lang w:val="en-GB"/>
        </w:rPr>
      </w:pPr>
      <w:r w:rsidRPr="005D23DF">
        <w:rPr>
          <w:b/>
          <w:lang w:val="en-GB"/>
        </w:rPr>
        <w:t>OS</w:t>
      </w:r>
      <w:r w:rsidRPr="005D23DF">
        <w:rPr>
          <w:lang w:val="en-GB"/>
        </w:rPr>
        <w:t xml:space="preserve"> - Operating System</w:t>
      </w:r>
    </w:p>
    <w:p w14:paraId="15CA78A3" w14:textId="49992BFA" w:rsidR="00160FEB" w:rsidRPr="005D23DF" w:rsidRDefault="00160FEB" w:rsidP="00D51788">
      <w:pPr>
        <w:spacing w:line="360" w:lineRule="auto"/>
        <w:rPr>
          <w:lang w:val="en-GB"/>
        </w:rPr>
      </w:pPr>
      <w:r w:rsidRPr="005D23DF">
        <w:rPr>
          <w:b/>
          <w:lang w:val="en-GB"/>
        </w:rPr>
        <w:t>SDTPS</w:t>
      </w:r>
      <w:r w:rsidRPr="005D23DF">
        <w:rPr>
          <w:lang w:val="en-GB"/>
        </w:rPr>
        <w:t xml:space="preserve"> - Simplified-Devi</w:t>
      </w:r>
      <w:r w:rsidR="00851442" w:rsidRPr="005D23DF">
        <w:rPr>
          <w:lang w:val="en-GB"/>
        </w:rPr>
        <w:t>c</w:t>
      </w:r>
      <w:r w:rsidRPr="005D23DF">
        <w:rPr>
          <w:lang w:val="en-GB"/>
        </w:rPr>
        <w:t>e Transparent Personal Storage</w:t>
      </w:r>
    </w:p>
    <w:p w14:paraId="00A68F9C" w14:textId="5800A6A3" w:rsidR="00741ADE" w:rsidRPr="005D23DF" w:rsidRDefault="00FD5C4E" w:rsidP="001577FE">
      <w:pPr>
        <w:spacing w:line="360" w:lineRule="auto"/>
        <w:rPr>
          <w:lang w:val="en-GB"/>
        </w:rPr>
      </w:pPr>
      <w:r w:rsidRPr="005D23DF">
        <w:rPr>
          <w:b/>
          <w:lang w:val="en-GB"/>
        </w:rPr>
        <w:t>SSV</w:t>
      </w:r>
      <w:r w:rsidRPr="005D23DF">
        <w:rPr>
          <w:lang w:val="en-GB"/>
        </w:rPr>
        <w:t xml:space="preserve"> - Single System View</w:t>
      </w:r>
      <w:r w:rsidR="00741ADE" w:rsidRPr="005D23DF">
        <w:rPr>
          <w:lang w:val="en-GB"/>
        </w:rPr>
        <w:br w:type="page"/>
      </w:r>
    </w:p>
    <w:p w14:paraId="04748FA8" w14:textId="77777777" w:rsidR="00980C61" w:rsidRPr="005D23DF" w:rsidRDefault="00741ADE" w:rsidP="00980C61">
      <w:pPr>
        <w:pStyle w:val="Heading1"/>
        <w:numPr>
          <w:ilvl w:val="0"/>
          <w:numId w:val="0"/>
        </w:numPr>
        <w:ind w:left="360"/>
        <w:rPr>
          <w:lang w:val="en-GB"/>
        </w:rPr>
      </w:pPr>
      <w:bookmarkStart w:id="2" w:name="_Toc323227641"/>
      <w:r w:rsidRPr="005D23DF">
        <w:rPr>
          <w:lang w:val="en-GB"/>
        </w:rPr>
        <w:lastRenderedPageBreak/>
        <w:t>List of Figures</w:t>
      </w:r>
      <w:bookmarkEnd w:id="2"/>
    </w:p>
    <w:p w14:paraId="1F76F6E0" w14:textId="77777777" w:rsidR="00980C61" w:rsidRPr="005D23DF" w:rsidRDefault="00980C61" w:rsidP="00980C61">
      <w:pPr>
        <w:pStyle w:val="Heading1"/>
        <w:numPr>
          <w:ilvl w:val="0"/>
          <w:numId w:val="0"/>
        </w:numPr>
        <w:ind w:left="360"/>
        <w:rPr>
          <w:lang w:val="en-GB"/>
        </w:rPr>
      </w:pPr>
      <w:r w:rsidRPr="005D23DF">
        <w:rPr>
          <w:lang w:val="en-GB"/>
        </w:rPr>
        <w:br w:type="page"/>
      </w:r>
    </w:p>
    <w:p w14:paraId="0161795A" w14:textId="588272B2" w:rsidR="00F14591" w:rsidRPr="005D23DF" w:rsidRDefault="00980C61" w:rsidP="00980C61">
      <w:pPr>
        <w:pStyle w:val="Heading1"/>
        <w:numPr>
          <w:ilvl w:val="0"/>
          <w:numId w:val="0"/>
        </w:numPr>
        <w:ind w:left="360"/>
        <w:rPr>
          <w:lang w:val="en-GB"/>
        </w:rPr>
      </w:pPr>
      <w:bookmarkStart w:id="3" w:name="_Toc323227642"/>
      <w:r w:rsidRPr="005D23DF">
        <w:rPr>
          <w:lang w:val="en-GB"/>
        </w:rPr>
        <w:lastRenderedPageBreak/>
        <w:t>List of Tables</w:t>
      </w:r>
      <w:bookmarkEnd w:id="3"/>
    </w:p>
    <w:p w14:paraId="2BE61989" w14:textId="6F1B5C0A" w:rsidR="00106EB8" w:rsidRPr="005D23DF" w:rsidRDefault="00106EB8" w:rsidP="00DF3BC3">
      <w:pPr>
        <w:rPr>
          <w:lang w:val="en-GB"/>
        </w:rPr>
      </w:pPr>
      <w:r w:rsidRPr="005D23DF">
        <w:rPr>
          <w:lang w:val="en-GB"/>
        </w:rPr>
        <w:br w:type="page"/>
      </w:r>
    </w:p>
    <w:p w14:paraId="6EFB27D5" w14:textId="11DEFEBC" w:rsidR="00B55958" w:rsidRPr="005D23DF" w:rsidRDefault="000941DB" w:rsidP="00FA03F9">
      <w:pPr>
        <w:pStyle w:val="Heading1"/>
        <w:numPr>
          <w:ilvl w:val="0"/>
          <w:numId w:val="32"/>
        </w:numPr>
        <w:rPr>
          <w:lang w:val="en-GB"/>
        </w:rPr>
      </w:pPr>
      <w:bookmarkStart w:id="4" w:name="_Toc323227643"/>
      <w:r w:rsidRPr="005D23DF">
        <w:rPr>
          <w:lang w:val="en-GB"/>
        </w:rPr>
        <w:lastRenderedPageBreak/>
        <w:t>Introduction</w:t>
      </w:r>
      <w:bookmarkEnd w:id="4"/>
    </w:p>
    <w:p w14:paraId="015FF23D" w14:textId="52EE0FBF" w:rsidR="00B30BAB" w:rsidRPr="005D23DF" w:rsidRDefault="00681197" w:rsidP="008B79D4">
      <w:pPr>
        <w:pStyle w:val="Heading2"/>
      </w:pPr>
      <w:bookmarkStart w:id="5" w:name="_Toc323227644"/>
      <w:r w:rsidRPr="005D23DF">
        <w:t>Problem Context</w:t>
      </w:r>
      <w:bookmarkEnd w:id="5"/>
    </w:p>
    <w:p w14:paraId="01BAF342" w14:textId="7E8E5283" w:rsidR="00F52748" w:rsidRPr="005D23DF" w:rsidRDefault="00B30BAB" w:rsidP="008B79D4">
      <w:pPr>
        <w:rPr>
          <w:lang w:val="en-GB"/>
        </w:rPr>
      </w:pPr>
      <w:r w:rsidRPr="005D23DF">
        <w:rPr>
          <w:lang w:val="en-GB"/>
        </w:rPr>
        <w:t>The number of devices an average person use per day has increased significantly the last decade</w:t>
      </w:r>
      <w:r w:rsidR="002F739F" w:rsidRPr="005D23DF">
        <w:rPr>
          <w:lang w:val="en-GB"/>
        </w:rPr>
        <w:t>. Cisco predicts that by 2019</w:t>
      </w:r>
      <w:r w:rsidR="00CA1B03" w:rsidRPr="005D23DF">
        <w:rPr>
          <w:lang w:val="en-GB"/>
        </w:rPr>
        <w:t xml:space="preserve"> 2.5 devices </w:t>
      </w:r>
      <w:r w:rsidR="008B3851" w:rsidRPr="005D23DF">
        <w:rPr>
          <w:lang w:val="en-GB"/>
        </w:rPr>
        <w:t xml:space="preserve">will be </w:t>
      </w:r>
      <w:r w:rsidR="003E57B1" w:rsidRPr="005D23DF">
        <w:rPr>
          <w:lang w:val="en-GB"/>
        </w:rPr>
        <w:t>connected to the I</w:t>
      </w:r>
      <w:r w:rsidR="00CA1B03" w:rsidRPr="005D23DF">
        <w:rPr>
          <w:lang w:val="en-GB"/>
        </w:rPr>
        <w:t>nterne</w:t>
      </w:r>
      <w:r w:rsidR="00883FBD" w:rsidRPr="005D23DF">
        <w:rPr>
          <w:lang w:val="en-GB"/>
        </w:rPr>
        <w:t xml:space="preserve">t for every person on the earth, which translates to </w:t>
      </w:r>
      <w:r w:rsidR="00CA1B03" w:rsidRPr="005D23DF">
        <w:rPr>
          <w:lang w:val="en-GB"/>
        </w:rPr>
        <w:t>about 5 devices for ev</w:t>
      </w:r>
      <w:r w:rsidR="007D666F" w:rsidRPr="005D23DF">
        <w:rPr>
          <w:lang w:val="en-GB"/>
        </w:rPr>
        <w:t>ery person with I</w:t>
      </w:r>
      <w:r w:rsidR="00883FBD" w:rsidRPr="005D23DF">
        <w:rPr>
          <w:lang w:val="en-GB"/>
        </w:rPr>
        <w:t>nternet access</w:t>
      </w:r>
      <w:r w:rsidR="003D5BE5" w:rsidRPr="005D23DF">
        <w:rPr>
          <w:lang w:val="en-GB"/>
        </w:rPr>
        <w:t xml:space="preserve"> [1, </w:t>
      </w:r>
      <w:r w:rsidR="00A80056" w:rsidRPr="005D23DF">
        <w:rPr>
          <w:lang w:val="en-GB"/>
        </w:rPr>
        <w:t>2]</w:t>
      </w:r>
      <w:r w:rsidR="00883FBD" w:rsidRPr="005D23DF">
        <w:rPr>
          <w:lang w:val="en-GB"/>
        </w:rPr>
        <w:t>. T</w:t>
      </w:r>
      <w:r w:rsidR="00CA1B03" w:rsidRPr="005D23DF">
        <w:rPr>
          <w:lang w:val="en-GB"/>
        </w:rPr>
        <w:t xml:space="preserve">ablets and smart television </w:t>
      </w:r>
      <w:r w:rsidR="003E57B1" w:rsidRPr="005D23DF">
        <w:rPr>
          <w:lang w:val="en-GB"/>
        </w:rPr>
        <w:t>sets seem</w:t>
      </w:r>
      <w:r w:rsidR="00883FBD" w:rsidRPr="005D23DF">
        <w:rPr>
          <w:lang w:val="en-GB"/>
        </w:rPr>
        <w:t xml:space="preserve"> to be</w:t>
      </w:r>
      <w:r w:rsidR="00CA1B03" w:rsidRPr="005D23DF">
        <w:rPr>
          <w:lang w:val="en-GB"/>
        </w:rPr>
        <w:t xml:space="preserve"> </w:t>
      </w:r>
      <w:r w:rsidR="00A80056" w:rsidRPr="005D23DF">
        <w:rPr>
          <w:lang w:val="en-GB"/>
        </w:rPr>
        <w:t>the fastest growing category [3].</w:t>
      </w:r>
      <w:r w:rsidR="00207D44" w:rsidRPr="005D23DF">
        <w:rPr>
          <w:lang w:val="en-GB"/>
        </w:rPr>
        <w:br/>
        <w:t>A</w:t>
      </w:r>
      <w:r w:rsidR="00C549CD" w:rsidRPr="005D23DF">
        <w:rPr>
          <w:lang w:val="en-GB"/>
        </w:rPr>
        <w:t>s</w:t>
      </w:r>
      <w:r w:rsidR="00207D44" w:rsidRPr="005D23DF">
        <w:rPr>
          <w:lang w:val="en-GB"/>
        </w:rPr>
        <w:t xml:space="preserve"> the</w:t>
      </w:r>
      <w:r w:rsidR="00C549CD" w:rsidRPr="005D23DF">
        <w:rPr>
          <w:lang w:val="en-GB"/>
        </w:rPr>
        <w:t xml:space="preserve"> number of devices</w:t>
      </w:r>
      <w:r w:rsidR="005F0199" w:rsidRPr="005D23DF">
        <w:rPr>
          <w:lang w:val="en-GB"/>
        </w:rPr>
        <w:t xml:space="preserve"> per person</w:t>
      </w:r>
      <w:r w:rsidR="00C549CD" w:rsidRPr="005D23DF">
        <w:rPr>
          <w:lang w:val="en-GB"/>
        </w:rPr>
        <w:t xml:space="preserve"> increase</w:t>
      </w:r>
      <w:r w:rsidR="005F0199" w:rsidRPr="005D23DF">
        <w:rPr>
          <w:lang w:val="en-GB"/>
        </w:rPr>
        <w:t>s,</w:t>
      </w:r>
      <w:r w:rsidR="00C549CD" w:rsidRPr="005D23DF">
        <w:rPr>
          <w:lang w:val="en-GB"/>
        </w:rPr>
        <w:t xml:space="preserve"> the files belonging to each person </w:t>
      </w:r>
      <w:r w:rsidR="00F75039" w:rsidRPr="005D23DF">
        <w:rPr>
          <w:lang w:val="en-GB"/>
        </w:rPr>
        <w:t>becomes increasingly segmented o</w:t>
      </w:r>
      <w:r w:rsidR="00C549CD" w:rsidRPr="005D23DF">
        <w:rPr>
          <w:lang w:val="en-GB"/>
        </w:rPr>
        <w:t xml:space="preserve">nto different devices. </w:t>
      </w:r>
    </w:p>
    <w:p w14:paraId="546ECE42" w14:textId="78A53CDC" w:rsidR="00BE4AB5" w:rsidRPr="005D23DF" w:rsidRDefault="00C549CD" w:rsidP="008B79D4">
      <w:pPr>
        <w:rPr>
          <w:lang w:val="en-GB"/>
        </w:rPr>
      </w:pPr>
      <w:r w:rsidRPr="005D23DF">
        <w:rPr>
          <w:lang w:val="en-GB"/>
        </w:rPr>
        <w:t>Usually each personal device has a different use</w:t>
      </w:r>
      <w:r w:rsidR="003E57B1" w:rsidRPr="005D23DF">
        <w:rPr>
          <w:lang w:val="en-GB"/>
        </w:rPr>
        <w:t xml:space="preserve"> </w:t>
      </w:r>
      <w:r w:rsidRPr="005D23DF">
        <w:rPr>
          <w:lang w:val="en-GB"/>
        </w:rPr>
        <w:t xml:space="preserve">case, and thus the applications and files present on any given device will </w:t>
      </w:r>
      <w:r w:rsidR="00A93563" w:rsidRPr="005D23DF">
        <w:rPr>
          <w:lang w:val="en-GB"/>
        </w:rPr>
        <w:t>reflect what that device is used for.</w:t>
      </w:r>
      <w:r w:rsidR="00BF2F28" w:rsidRPr="005D23DF">
        <w:rPr>
          <w:lang w:val="en-GB"/>
        </w:rPr>
        <w:t xml:space="preserve"> For example a desktop or laptop computer is more likely to contain text documents than a </w:t>
      </w:r>
      <w:r w:rsidR="003E57B1" w:rsidRPr="005D23DF">
        <w:rPr>
          <w:lang w:val="en-GB"/>
        </w:rPr>
        <w:t>cell phone</w:t>
      </w:r>
      <w:r w:rsidR="00BF2F28" w:rsidRPr="005D23DF">
        <w:rPr>
          <w:lang w:val="en-GB"/>
        </w:rPr>
        <w:t>.</w:t>
      </w:r>
      <w:r w:rsidR="00E8341B" w:rsidRPr="005D23DF">
        <w:rPr>
          <w:lang w:val="en-GB"/>
        </w:rPr>
        <w:br/>
      </w:r>
      <w:r w:rsidR="00BF2F28" w:rsidRPr="005D23DF">
        <w:rPr>
          <w:lang w:val="en-GB"/>
        </w:rPr>
        <w:t>Also d</w:t>
      </w:r>
      <w:r w:rsidR="00E8341B" w:rsidRPr="005D23DF">
        <w:rPr>
          <w:lang w:val="en-GB"/>
        </w:rPr>
        <w:t>epe</w:t>
      </w:r>
      <w:r w:rsidR="007D32FF" w:rsidRPr="005D23DF">
        <w:rPr>
          <w:lang w:val="en-GB"/>
        </w:rPr>
        <w:t>nding on the type of files, num</w:t>
      </w:r>
      <w:r w:rsidR="00E8341B" w:rsidRPr="005D23DF">
        <w:rPr>
          <w:lang w:val="en-GB"/>
        </w:rPr>
        <w:t>erous copies of the same file may be distributed</w:t>
      </w:r>
      <w:r w:rsidR="007D32FF" w:rsidRPr="005D23DF">
        <w:rPr>
          <w:lang w:val="en-GB"/>
        </w:rPr>
        <w:t xml:space="preserve"> over the set of devices and over time have a set of different operations done to them. The user ends up with several versions of the same file</w:t>
      </w:r>
      <w:r w:rsidR="00E17ADC" w:rsidRPr="005D23DF">
        <w:rPr>
          <w:lang w:val="en-GB"/>
        </w:rPr>
        <w:t xml:space="preserve"> [4]</w:t>
      </w:r>
      <w:r w:rsidR="007D32FF" w:rsidRPr="005D23DF">
        <w:rPr>
          <w:lang w:val="en-GB"/>
        </w:rPr>
        <w:t>.</w:t>
      </w:r>
      <w:r w:rsidR="00E17ADC" w:rsidRPr="005D23DF">
        <w:rPr>
          <w:lang w:val="en-GB"/>
        </w:rPr>
        <w:t xml:space="preserve"> </w:t>
      </w:r>
      <w:r w:rsidR="00D36066" w:rsidRPr="005D23DF">
        <w:rPr>
          <w:lang w:val="en-GB"/>
        </w:rPr>
        <w:t>F</w:t>
      </w:r>
      <w:r w:rsidR="00E17ADC" w:rsidRPr="005D23DF">
        <w:rPr>
          <w:lang w:val="en-GB"/>
        </w:rPr>
        <w:t>or example a picture that is taken on your cell</w:t>
      </w:r>
      <w:r w:rsidR="003E57B1" w:rsidRPr="005D23DF">
        <w:rPr>
          <w:lang w:val="en-GB"/>
        </w:rPr>
        <w:t xml:space="preserve"> </w:t>
      </w:r>
      <w:r w:rsidR="00E17ADC" w:rsidRPr="005D23DF">
        <w:rPr>
          <w:lang w:val="en-GB"/>
        </w:rPr>
        <w:t>phone, copied to your laptop for editing, and la</w:t>
      </w:r>
      <w:r w:rsidR="007D1EC5" w:rsidRPr="005D23DF">
        <w:rPr>
          <w:lang w:val="en-GB"/>
        </w:rPr>
        <w:t>ter moved to a desktop for safe</w:t>
      </w:r>
      <w:r w:rsidR="00E17ADC" w:rsidRPr="005D23DF">
        <w:rPr>
          <w:lang w:val="en-GB"/>
        </w:rPr>
        <w:t>keeping</w:t>
      </w:r>
      <w:r w:rsidR="00D130CA" w:rsidRPr="005D23DF">
        <w:rPr>
          <w:lang w:val="en-GB"/>
        </w:rPr>
        <w:t xml:space="preserve"> and display</w:t>
      </w:r>
      <w:r w:rsidR="00E17ADC" w:rsidRPr="005D23DF">
        <w:rPr>
          <w:lang w:val="en-GB"/>
        </w:rPr>
        <w:t>.</w:t>
      </w:r>
      <w:r w:rsidR="00F52748" w:rsidRPr="005D23DF">
        <w:rPr>
          <w:lang w:val="en-GB"/>
        </w:rPr>
        <w:t xml:space="preserve"> And i</w:t>
      </w:r>
      <w:r w:rsidR="003D4A64" w:rsidRPr="005D23DF">
        <w:rPr>
          <w:lang w:val="en-GB"/>
        </w:rPr>
        <w:t xml:space="preserve">t is not unlikely that the name is changed to </w:t>
      </w:r>
      <w:r w:rsidR="00605EDF" w:rsidRPr="005D23DF">
        <w:rPr>
          <w:lang w:val="en-GB"/>
        </w:rPr>
        <w:t xml:space="preserve">fit into </w:t>
      </w:r>
      <w:r w:rsidR="00DE25C2" w:rsidRPr="005D23DF">
        <w:rPr>
          <w:lang w:val="en-GB"/>
        </w:rPr>
        <w:t>some sort of catalo</w:t>
      </w:r>
      <w:r w:rsidR="003D4A64" w:rsidRPr="005D23DF">
        <w:rPr>
          <w:lang w:val="en-GB"/>
        </w:rPr>
        <w:t>g</w:t>
      </w:r>
      <w:r w:rsidR="00DE25C2" w:rsidRPr="005D23DF">
        <w:rPr>
          <w:lang w:val="en-GB"/>
        </w:rPr>
        <w:t>u</w:t>
      </w:r>
      <w:r w:rsidR="003D4A64" w:rsidRPr="005D23DF">
        <w:rPr>
          <w:lang w:val="en-GB"/>
        </w:rPr>
        <w:t>e system</w:t>
      </w:r>
      <w:r w:rsidR="00F52748" w:rsidRPr="005D23DF">
        <w:rPr>
          <w:lang w:val="en-GB"/>
        </w:rPr>
        <w:t xml:space="preserve"> in the final step</w:t>
      </w:r>
      <w:r w:rsidR="003D4A64" w:rsidRPr="005D23DF">
        <w:rPr>
          <w:lang w:val="en-GB"/>
        </w:rPr>
        <w:t>.</w:t>
      </w:r>
      <w:r w:rsidR="00455F67" w:rsidRPr="005D23DF">
        <w:rPr>
          <w:lang w:val="en-GB"/>
        </w:rPr>
        <w:t xml:space="preserve"> </w:t>
      </w:r>
    </w:p>
    <w:p w14:paraId="65DE988B" w14:textId="5E98299C" w:rsidR="00CF1A9F" w:rsidRPr="005D23DF" w:rsidRDefault="00455F67" w:rsidP="008B79D4">
      <w:pPr>
        <w:rPr>
          <w:lang w:val="en-GB"/>
        </w:rPr>
      </w:pPr>
      <w:r w:rsidRPr="005D23DF">
        <w:rPr>
          <w:lang w:val="en-GB"/>
        </w:rPr>
        <w:t xml:space="preserve">Moreover, the example illustrates how the different </w:t>
      </w:r>
      <w:r w:rsidR="0093742D" w:rsidRPr="005D23DF">
        <w:rPr>
          <w:lang w:val="en-GB"/>
        </w:rPr>
        <w:t>devices</w:t>
      </w:r>
      <w:r w:rsidRPr="005D23DF">
        <w:rPr>
          <w:lang w:val="en-GB"/>
        </w:rPr>
        <w:t xml:space="preserve"> have different </w:t>
      </w:r>
      <w:r w:rsidR="003E57B1" w:rsidRPr="005D23DF">
        <w:rPr>
          <w:lang w:val="en-GB"/>
        </w:rPr>
        <w:t>use cases</w:t>
      </w:r>
      <w:r w:rsidRPr="005D23DF">
        <w:rPr>
          <w:lang w:val="en-GB"/>
        </w:rPr>
        <w:t>, and thus are likely to have a</w:t>
      </w:r>
      <w:r w:rsidR="007D1EC5" w:rsidRPr="005D23DF">
        <w:rPr>
          <w:lang w:val="en-GB"/>
        </w:rPr>
        <w:t xml:space="preserve"> different set of applications. This requires the user to move the files between the machines to </w:t>
      </w:r>
      <w:r w:rsidR="00481D7B" w:rsidRPr="005D23DF">
        <w:rPr>
          <w:lang w:val="en-GB"/>
        </w:rPr>
        <w:t>apply the operations he/she wants to.</w:t>
      </w:r>
    </w:p>
    <w:p w14:paraId="2565ADC6" w14:textId="372BC1D8" w:rsidR="00D70B03" w:rsidRPr="005D23DF" w:rsidRDefault="00D70B03" w:rsidP="008B79D4">
      <w:pPr>
        <w:rPr>
          <w:lang w:val="en-GB"/>
        </w:rPr>
      </w:pPr>
      <w:r w:rsidRPr="005D23DF">
        <w:rPr>
          <w:lang w:val="en-GB"/>
        </w:rPr>
        <w:t>As the research done in [6] shows, there is a need for simplification of the way unlearned users interact with files on multiple devices.</w:t>
      </w:r>
      <w:r w:rsidR="00E74B6C" w:rsidRPr="005D23DF">
        <w:rPr>
          <w:lang w:val="en-GB"/>
        </w:rPr>
        <w:t xml:space="preserve"> </w:t>
      </w:r>
    </w:p>
    <w:p w14:paraId="6A7B730F" w14:textId="77777777" w:rsidR="009C0C9A" w:rsidRPr="005D23DF" w:rsidRDefault="009C0C9A" w:rsidP="008B79D4">
      <w:pPr>
        <w:rPr>
          <w:lang w:val="en-GB"/>
        </w:rPr>
      </w:pPr>
    </w:p>
    <w:p w14:paraId="16F7D9FD" w14:textId="69E449EB" w:rsidR="009C0C9A" w:rsidRPr="005D23DF" w:rsidRDefault="009C0C9A" w:rsidP="008B79D4">
      <w:pPr>
        <w:rPr>
          <w:lang w:val="en-GB"/>
        </w:rPr>
      </w:pPr>
      <w:r w:rsidRPr="005D23DF">
        <w:rPr>
          <w:lang w:val="en-GB"/>
        </w:rPr>
        <w:t xml:space="preserve">Further more, cloud services are increasing in popularity, though as mentioned in [35], the </w:t>
      </w:r>
      <w:r w:rsidR="00125EF6" w:rsidRPr="005D23DF">
        <w:rPr>
          <w:lang w:val="en-GB"/>
        </w:rPr>
        <w:t>securities of such services are</w:t>
      </w:r>
      <w:r w:rsidRPr="005D23DF">
        <w:rPr>
          <w:lang w:val="en-GB"/>
        </w:rPr>
        <w:t xml:space="preserve"> dubious at best. </w:t>
      </w:r>
      <w:r w:rsidR="00745945" w:rsidRPr="005D23DF">
        <w:rPr>
          <w:lang w:val="en-GB"/>
        </w:rPr>
        <w:t xml:space="preserve">On-line solutions may not be in the interest of the individual, unless you want governments to have all your information served on a silver platter. </w:t>
      </w:r>
      <w:r w:rsidRPr="005D23DF">
        <w:rPr>
          <w:lang w:val="en-GB"/>
        </w:rPr>
        <w:t xml:space="preserve">And despite quotes by people like Steve Jobs and </w:t>
      </w:r>
      <w:proofErr w:type="spellStart"/>
      <w:r w:rsidR="009B782B" w:rsidRPr="005D23DF">
        <w:rPr>
          <w:lang w:val="en-GB"/>
        </w:rPr>
        <w:t>Vivek</w:t>
      </w:r>
      <w:proofErr w:type="spellEnd"/>
      <w:r w:rsidR="009B782B" w:rsidRPr="005D23DF">
        <w:rPr>
          <w:lang w:val="en-GB"/>
        </w:rPr>
        <w:t xml:space="preserve"> </w:t>
      </w:r>
      <w:proofErr w:type="spellStart"/>
      <w:r w:rsidR="009B782B" w:rsidRPr="005D23DF">
        <w:rPr>
          <w:lang w:val="en-GB"/>
        </w:rPr>
        <w:t>Kundra</w:t>
      </w:r>
      <w:proofErr w:type="spellEnd"/>
      <w:r w:rsidRPr="005D23DF">
        <w:rPr>
          <w:lang w:val="en-GB"/>
        </w:rPr>
        <w:t xml:space="preserve"> implying that cloud services are the future and local storage is "byzantine", cloud services come with factors of uncertainty for the user other than </w:t>
      </w:r>
      <w:r w:rsidR="00D912D3" w:rsidRPr="005D23DF">
        <w:rPr>
          <w:lang w:val="en-GB"/>
        </w:rPr>
        <w:t xml:space="preserve">what is directly related to </w:t>
      </w:r>
      <w:r w:rsidRPr="005D23DF">
        <w:rPr>
          <w:lang w:val="en-GB"/>
        </w:rPr>
        <w:t>securit</w:t>
      </w:r>
      <w:r w:rsidR="00D912D3" w:rsidRPr="005D23DF">
        <w:rPr>
          <w:lang w:val="en-GB"/>
        </w:rPr>
        <w:t>y; For example</w:t>
      </w:r>
      <w:r w:rsidR="00936F48" w:rsidRPr="005D23DF">
        <w:rPr>
          <w:lang w:val="en-GB"/>
        </w:rPr>
        <w:t xml:space="preserve"> possibilities of</w:t>
      </w:r>
      <w:r w:rsidR="00D912D3" w:rsidRPr="005D23DF">
        <w:rPr>
          <w:lang w:val="en-GB"/>
        </w:rPr>
        <w:t xml:space="preserve"> discontinuation,</w:t>
      </w:r>
      <w:r w:rsidRPr="005D23DF">
        <w:rPr>
          <w:lang w:val="en-GB"/>
        </w:rPr>
        <w:t xml:space="preserve"> </w:t>
      </w:r>
      <w:r w:rsidR="00F94D7B" w:rsidRPr="005D23DF">
        <w:rPr>
          <w:lang w:val="en-GB"/>
        </w:rPr>
        <w:t>and the fact that the entire movement is somewhat experimental</w:t>
      </w:r>
      <w:r w:rsidR="00E163D5" w:rsidRPr="005D23DF">
        <w:rPr>
          <w:lang w:val="en-GB"/>
        </w:rPr>
        <w:t>, treating the customer as a guinea pig</w:t>
      </w:r>
      <w:r w:rsidR="00F94D7B" w:rsidRPr="005D23DF">
        <w:rPr>
          <w:lang w:val="en-GB"/>
        </w:rPr>
        <w:t>.</w:t>
      </w:r>
      <w:r w:rsidR="008F28C4" w:rsidRPr="005D23DF">
        <w:rPr>
          <w:lang w:val="en-GB"/>
        </w:rPr>
        <w:t xml:space="preserve"> [36]</w:t>
      </w:r>
    </w:p>
    <w:p w14:paraId="346FBF14" w14:textId="6714A307" w:rsidR="000F2F4D" w:rsidRPr="005D23DF" w:rsidRDefault="00C368C4" w:rsidP="000F2F4D">
      <w:pPr>
        <w:pStyle w:val="Heading2"/>
      </w:pPr>
      <w:bookmarkStart w:id="6" w:name="_Toc323227645"/>
      <w:r w:rsidRPr="005D23DF">
        <w:t>Related</w:t>
      </w:r>
      <w:r w:rsidR="000F2F4D" w:rsidRPr="005D23DF">
        <w:t xml:space="preserve"> Work</w:t>
      </w:r>
      <w:bookmarkEnd w:id="6"/>
    </w:p>
    <w:p w14:paraId="0157EE91" w14:textId="43378225" w:rsidR="00ED5ABE" w:rsidRPr="005D23DF" w:rsidRDefault="00CF1A9F" w:rsidP="008B79D4">
      <w:pPr>
        <w:rPr>
          <w:lang w:val="en-GB"/>
        </w:rPr>
      </w:pPr>
      <w:r w:rsidRPr="005D23DF">
        <w:rPr>
          <w:lang w:val="en-GB"/>
        </w:rPr>
        <w:t>Several papers have been focused on this topic, attacking the</w:t>
      </w:r>
      <w:r w:rsidR="003D5BE5" w:rsidRPr="005D23DF">
        <w:rPr>
          <w:lang w:val="en-GB"/>
        </w:rPr>
        <w:t xml:space="preserve"> problem from different angle</w:t>
      </w:r>
      <w:r w:rsidR="00FC554C" w:rsidRPr="005D23DF">
        <w:rPr>
          <w:lang w:val="en-GB"/>
        </w:rPr>
        <w:t>s, and applying similar ideas and</w:t>
      </w:r>
      <w:r w:rsidR="003D5BE5" w:rsidRPr="005D23DF">
        <w:rPr>
          <w:lang w:val="en-GB"/>
        </w:rPr>
        <w:t xml:space="preserve"> solutions to </w:t>
      </w:r>
      <w:r w:rsidR="003E57B1" w:rsidRPr="005D23DF">
        <w:rPr>
          <w:lang w:val="en-GB"/>
        </w:rPr>
        <w:t>similar</w:t>
      </w:r>
      <w:r w:rsidR="003D5BE5" w:rsidRPr="005D23DF">
        <w:rPr>
          <w:lang w:val="en-GB"/>
        </w:rPr>
        <w:t xml:space="preserve"> problems.</w:t>
      </w:r>
    </w:p>
    <w:p w14:paraId="6EB1F5C7" w14:textId="72640678" w:rsidR="00DE5089" w:rsidRPr="005D23DF" w:rsidRDefault="00A83C57" w:rsidP="008B79D4">
      <w:pPr>
        <w:rPr>
          <w:lang w:val="en-GB"/>
        </w:rPr>
      </w:pPr>
      <w:r w:rsidRPr="005D23DF">
        <w:rPr>
          <w:lang w:val="en-GB"/>
        </w:rPr>
        <w:br/>
      </w:r>
      <w:proofErr w:type="spellStart"/>
      <w:r w:rsidR="003E57B1" w:rsidRPr="005D23DF">
        <w:rPr>
          <w:rStyle w:val="QuoteChar"/>
          <w:lang w:val="en-GB"/>
        </w:rPr>
        <w:t>Eyo</w:t>
      </w:r>
      <w:proofErr w:type="spellEnd"/>
      <w:r w:rsidR="003E57B1" w:rsidRPr="005D23DF">
        <w:rPr>
          <w:rStyle w:val="QuoteChar"/>
          <w:lang w:val="en-GB"/>
        </w:rPr>
        <w:t>: Device Tran</w:t>
      </w:r>
      <w:r w:rsidR="00CF1A9F" w:rsidRPr="005D23DF">
        <w:rPr>
          <w:rStyle w:val="QuoteChar"/>
          <w:lang w:val="en-GB"/>
        </w:rPr>
        <w:t>sparent Personal-Storage</w:t>
      </w:r>
      <w:r w:rsidR="00CF1A9F" w:rsidRPr="005D23DF">
        <w:rPr>
          <w:lang w:val="en-GB"/>
        </w:rPr>
        <w:t xml:space="preserve"> </w:t>
      </w:r>
      <w:r w:rsidR="00CE4635" w:rsidRPr="005D23DF">
        <w:rPr>
          <w:lang w:val="en-GB"/>
        </w:rPr>
        <w:t xml:space="preserve">is a relevant paper attempting to </w:t>
      </w:r>
      <w:r w:rsidR="007C3822" w:rsidRPr="005D23DF">
        <w:rPr>
          <w:lang w:val="en-GB"/>
        </w:rPr>
        <w:t>hinder</w:t>
      </w:r>
      <w:r w:rsidR="00CE4635" w:rsidRPr="005D23DF">
        <w:rPr>
          <w:lang w:val="en-GB"/>
        </w:rPr>
        <w:t xml:space="preserve"> the segmentation by providing "</w:t>
      </w:r>
      <w:r w:rsidR="00CE4635" w:rsidRPr="005D23DF">
        <w:rPr>
          <w:rStyle w:val="QuoteChar"/>
          <w:lang w:val="en-GB"/>
        </w:rPr>
        <w:t>device transparency</w:t>
      </w:r>
      <w:r w:rsidR="00CE4635" w:rsidRPr="005D23DF">
        <w:rPr>
          <w:lang w:val="en-GB"/>
        </w:rPr>
        <w:t>"</w:t>
      </w:r>
      <w:r w:rsidR="00AF3F99" w:rsidRPr="005D23DF">
        <w:rPr>
          <w:lang w:val="en-GB"/>
        </w:rPr>
        <w:t xml:space="preserve">, aiming to let the </w:t>
      </w:r>
      <w:r w:rsidR="00095E05" w:rsidRPr="005D23DF">
        <w:rPr>
          <w:lang w:val="en-GB"/>
        </w:rPr>
        <w:t xml:space="preserve">user </w:t>
      </w:r>
      <w:r w:rsidR="00AF3F99" w:rsidRPr="005D23DF">
        <w:rPr>
          <w:lang w:val="en-GB"/>
        </w:rPr>
        <w:t>"</w:t>
      </w:r>
      <w:r w:rsidR="00AF3F99" w:rsidRPr="005D23DF">
        <w:rPr>
          <w:rStyle w:val="QuoteChar"/>
          <w:lang w:val="en-GB"/>
        </w:rPr>
        <w:t>think in terms of "file X", rather than "file X on device Y"</w:t>
      </w:r>
      <w:r w:rsidR="00AF3F99" w:rsidRPr="005D23DF">
        <w:rPr>
          <w:lang w:val="en-GB"/>
        </w:rPr>
        <w:t>".</w:t>
      </w:r>
      <w:r w:rsidR="006A6225" w:rsidRPr="005D23DF">
        <w:rPr>
          <w:lang w:val="en-GB"/>
        </w:rPr>
        <w:t xml:space="preserve"> </w:t>
      </w:r>
      <w:r w:rsidR="00DB79E1" w:rsidRPr="005D23DF">
        <w:rPr>
          <w:lang w:val="en-GB"/>
        </w:rPr>
        <w:t xml:space="preserve">The authors propose a system where metadata of all files are present on every device, and where a version tree is kept to ensure no data is lost on conflicts. </w:t>
      </w:r>
      <w:r w:rsidR="000511FD">
        <w:rPr>
          <w:lang w:val="en-GB"/>
        </w:rPr>
        <w:t>The metadata is thus split from the data</w:t>
      </w:r>
      <w:r w:rsidR="00D5318F">
        <w:rPr>
          <w:lang w:val="en-GB"/>
        </w:rPr>
        <w:t xml:space="preserve"> </w:t>
      </w:r>
      <w:r w:rsidR="000511FD">
        <w:rPr>
          <w:lang w:val="en-GB"/>
        </w:rPr>
        <w:t xml:space="preserve">file. </w:t>
      </w:r>
      <w:r w:rsidR="00DB79E1" w:rsidRPr="005D23DF">
        <w:rPr>
          <w:lang w:val="en-GB"/>
        </w:rPr>
        <w:t>The result is an interesting but rather comple</w:t>
      </w:r>
      <w:r w:rsidR="00A9332D" w:rsidRPr="005D23DF">
        <w:rPr>
          <w:lang w:val="en-GB"/>
        </w:rPr>
        <w:t>x system that works</w:t>
      </w:r>
      <w:r w:rsidR="00A67977" w:rsidRPr="005D23DF">
        <w:rPr>
          <w:lang w:val="en-GB"/>
        </w:rPr>
        <w:t xml:space="preserve"> even</w:t>
      </w:r>
      <w:r w:rsidR="00A9332D" w:rsidRPr="005D23DF">
        <w:rPr>
          <w:lang w:val="en-GB"/>
        </w:rPr>
        <w:t xml:space="preserve"> with </w:t>
      </w:r>
      <w:r w:rsidR="00624D11" w:rsidRPr="005D23DF">
        <w:rPr>
          <w:lang w:val="en-GB"/>
        </w:rPr>
        <w:t>some</w:t>
      </w:r>
      <w:r w:rsidR="009B35CE" w:rsidRPr="005D23DF">
        <w:rPr>
          <w:lang w:val="en-GB"/>
        </w:rPr>
        <w:t xml:space="preserve"> loss of connection</w:t>
      </w:r>
      <w:r w:rsidR="00A9332D" w:rsidRPr="005D23DF">
        <w:rPr>
          <w:lang w:val="en-GB"/>
        </w:rPr>
        <w:t>, but suffers under huge storage overheads when devices are disco</w:t>
      </w:r>
      <w:bookmarkStart w:id="7" w:name="_GoBack"/>
      <w:bookmarkEnd w:id="7"/>
      <w:r w:rsidR="00A9332D" w:rsidRPr="005D23DF">
        <w:rPr>
          <w:lang w:val="en-GB"/>
        </w:rPr>
        <w:t>nnected over a long period of time.</w:t>
      </w:r>
      <w:r w:rsidR="00C901B7" w:rsidRPr="005D23DF">
        <w:rPr>
          <w:lang w:val="en-GB"/>
        </w:rPr>
        <w:t xml:space="preserve"> [4]</w:t>
      </w:r>
    </w:p>
    <w:p w14:paraId="0CDC7A99" w14:textId="77777777" w:rsidR="00ED5ABE" w:rsidRPr="005D23DF" w:rsidRDefault="00ED5ABE" w:rsidP="008B79D4">
      <w:pPr>
        <w:rPr>
          <w:lang w:val="en-GB"/>
        </w:rPr>
      </w:pPr>
    </w:p>
    <w:p w14:paraId="04576EE3" w14:textId="7988EEC6" w:rsidR="004D7032" w:rsidRPr="005D23DF" w:rsidRDefault="004B71DD" w:rsidP="008B79D4">
      <w:pPr>
        <w:rPr>
          <w:lang w:val="en-GB"/>
        </w:rPr>
      </w:pPr>
      <w:r w:rsidRPr="005D23DF">
        <w:rPr>
          <w:i/>
          <w:lang w:val="en-GB"/>
        </w:rPr>
        <w:t>Amber: Decoupling User Data from Web Applications</w:t>
      </w:r>
      <w:r w:rsidRPr="005D23DF">
        <w:rPr>
          <w:lang w:val="en-GB"/>
        </w:rPr>
        <w:t xml:space="preserve"> </w:t>
      </w:r>
      <w:r w:rsidR="00AB5B44" w:rsidRPr="005D23DF">
        <w:rPr>
          <w:lang w:val="en-GB"/>
        </w:rPr>
        <w:t xml:space="preserve">by </w:t>
      </w:r>
      <w:proofErr w:type="spellStart"/>
      <w:r w:rsidR="00AB5B44" w:rsidRPr="005D23DF">
        <w:rPr>
          <w:lang w:val="en-GB"/>
        </w:rPr>
        <w:t>Tej</w:t>
      </w:r>
      <w:proofErr w:type="spellEnd"/>
      <w:r w:rsidR="00AB5B44" w:rsidRPr="005D23DF">
        <w:rPr>
          <w:lang w:val="en-GB"/>
        </w:rPr>
        <w:t xml:space="preserve"> </w:t>
      </w:r>
      <w:proofErr w:type="spellStart"/>
      <w:r w:rsidR="00AB5B44" w:rsidRPr="005D23DF">
        <w:rPr>
          <w:lang w:val="en-GB"/>
        </w:rPr>
        <w:t>Chajed</w:t>
      </w:r>
      <w:proofErr w:type="spellEnd"/>
      <w:r w:rsidR="00AB5B44" w:rsidRPr="005D23DF">
        <w:rPr>
          <w:lang w:val="en-GB"/>
        </w:rPr>
        <w:t xml:space="preserve"> et al also has some interesting ideas, </w:t>
      </w:r>
      <w:r w:rsidR="00532372" w:rsidRPr="005D23DF">
        <w:rPr>
          <w:lang w:val="en-GB"/>
        </w:rPr>
        <w:t>suggesting</w:t>
      </w:r>
      <w:r w:rsidR="00AB5B44" w:rsidRPr="005D23DF">
        <w:rPr>
          <w:lang w:val="en-GB"/>
        </w:rPr>
        <w:t xml:space="preserve"> a system for storing user data </w:t>
      </w:r>
      <w:r w:rsidR="00532372" w:rsidRPr="005D23DF">
        <w:rPr>
          <w:lang w:val="en-GB"/>
        </w:rPr>
        <w:t xml:space="preserve">and enabling web applications to query them. Essentially (as the title says) decoupling user data from web </w:t>
      </w:r>
      <w:r w:rsidR="00532372" w:rsidRPr="005D23DF">
        <w:rPr>
          <w:lang w:val="en-GB"/>
        </w:rPr>
        <w:lastRenderedPageBreak/>
        <w:t xml:space="preserve">applications, letting the users easily use different web services and applications with their data without having to upload a copy of each file to every service/application provider. </w:t>
      </w:r>
      <w:r w:rsidR="00AF7584" w:rsidRPr="005D23DF">
        <w:rPr>
          <w:lang w:val="en-GB"/>
        </w:rPr>
        <w:t xml:space="preserve">In practice this means a user could upload his/her pictures to Amber, and then let f. ex. Facebook access the pictures for sharing </w:t>
      </w:r>
      <w:r w:rsidR="00F76F75" w:rsidRPr="005D23DF">
        <w:rPr>
          <w:lang w:val="en-GB"/>
        </w:rPr>
        <w:t>with his/her network of friends</w:t>
      </w:r>
      <w:r w:rsidR="00AF7584" w:rsidRPr="005D23DF">
        <w:rPr>
          <w:lang w:val="en-GB"/>
        </w:rPr>
        <w:t xml:space="preserve"> while using an online image </w:t>
      </w:r>
      <w:r w:rsidR="003E57B1" w:rsidRPr="005D23DF">
        <w:rPr>
          <w:lang w:val="en-GB"/>
        </w:rPr>
        <w:t>processing</w:t>
      </w:r>
      <w:r w:rsidR="00AF7584" w:rsidRPr="005D23DF">
        <w:rPr>
          <w:lang w:val="en-GB"/>
        </w:rPr>
        <w:t xml:space="preserve"> application from some other provider</w:t>
      </w:r>
      <w:r w:rsidR="004F2451" w:rsidRPr="005D23DF">
        <w:rPr>
          <w:lang w:val="en-GB"/>
        </w:rPr>
        <w:t>, and the pictures would not need to be re</w:t>
      </w:r>
      <w:r w:rsidR="003B4D1D" w:rsidRPr="005D23DF">
        <w:rPr>
          <w:lang w:val="en-GB"/>
        </w:rPr>
        <w:t>-</w:t>
      </w:r>
      <w:r w:rsidR="004F2451" w:rsidRPr="005D23DF">
        <w:rPr>
          <w:lang w:val="en-GB"/>
        </w:rPr>
        <w:t xml:space="preserve">uploaded to Facebook </w:t>
      </w:r>
      <w:r w:rsidR="00380DFF" w:rsidRPr="005D23DF">
        <w:rPr>
          <w:lang w:val="en-GB"/>
        </w:rPr>
        <w:t xml:space="preserve">after </w:t>
      </w:r>
      <w:r w:rsidR="004F2451" w:rsidRPr="005D23DF">
        <w:rPr>
          <w:lang w:val="en-GB"/>
        </w:rPr>
        <w:t>editing</w:t>
      </w:r>
      <w:r w:rsidR="00AF7584" w:rsidRPr="005D23DF">
        <w:rPr>
          <w:lang w:val="en-GB"/>
        </w:rPr>
        <w:t xml:space="preserve">. </w:t>
      </w:r>
      <w:r w:rsidR="00532372" w:rsidRPr="005D23DF">
        <w:rPr>
          <w:lang w:val="en-GB"/>
        </w:rPr>
        <w:t>[5]</w:t>
      </w:r>
    </w:p>
    <w:p w14:paraId="7ACFB194" w14:textId="77777777" w:rsidR="00ED5ABE" w:rsidRPr="005D23DF" w:rsidRDefault="00ED5ABE" w:rsidP="008B79D4">
      <w:pPr>
        <w:rPr>
          <w:lang w:val="en-GB"/>
        </w:rPr>
      </w:pPr>
    </w:p>
    <w:p w14:paraId="1B0A6DF2" w14:textId="5F93A021" w:rsidR="00550049" w:rsidRPr="005D23DF" w:rsidRDefault="00550049" w:rsidP="00550049">
      <w:pPr>
        <w:rPr>
          <w:lang w:val="en-GB"/>
        </w:rPr>
      </w:pPr>
      <w:r w:rsidRPr="005D23DF">
        <w:rPr>
          <w:rStyle w:val="QuoteChar"/>
          <w:lang w:val="en-GB"/>
        </w:rPr>
        <w:t>Perspective: Semantic Data Management for the Home</w:t>
      </w:r>
      <w:r w:rsidRPr="005D23DF">
        <w:rPr>
          <w:lang w:val="en-GB"/>
        </w:rPr>
        <w:t xml:space="preserve"> suggests a change in how files are presented to the user. After studying patterns in how the average person interacted with their computer and the file system the authors concluded that a "view", a </w:t>
      </w:r>
      <w:r w:rsidRPr="005D23DF">
        <w:rPr>
          <w:rStyle w:val="QuoteChar"/>
          <w:lang w:val="en-GB"/>
        </w:rPr>
        <w:t xml:space="preserve">semantic </w:t>
      </w:r>
      <w:r w:rsidR="00CB3FA0" w:rsidRPr="005D23DF">
        <w:rPr>
          <w:rStyle w:val="QuoteChar"/>
          <w:lang w:val="en-GB"/>
        </w:rPr>
        <w:t>file system</w:t>
      </w:r>
      <w:r w:rsidRPr="005D23DF">
        <w:rPr>
          <w:rStyle w:val="QuoteChar"/>
          <w:lang w:val="en-GB"/>
        </w:rPr>
        <w:t xml:space="preserve"> construct</w:t>
      </w:r>
      <w:r w:rsidRPr="005D23DF">
        <w:rPr>
          <w:lang w:val="en-GB"/>
        </w:rPr>
        <w:t>, could simpl</w:t>
      </w:r>
      <w:r w:rsidR="00770532" w:rsidRPr="005D23DF">
        <w:rPr>
          <w:lang w:val="en-GB"/>
        </w:rPr>
        <w:t>if</w:t>
      </w:r>
      <w:r w:rsidRPr="005D23DF">
        <w:rPr>
          <w:lang w:val="en-GB"/>
        </w:rPr>
        <w:t>y the management of personal distributed storage systems.</w:t>
      </w:r>
      <w:r w:rsidR="004B0858" w:rsidRPr="005D23DF">
        <w:rPr>
          <w:lang w:val="en-GB"/>
        </w:rPr>
        <w:t xml:space="preserve"> Presenting the set of files in terms of views </w:t>
      </w:r>
      <w:r w:rsidR="00CB3FA0" w:rsidRPr="005D23DF">
        <w:rPr>
          <w:lang w:val="en-GB"/>
        </w:rPr>
        <w:t>similar</w:t>
      </w:r>
      <w:r w:rsidR="004B0858" w:rsidRPr="005D23DF">
        <w:rPr>
          <w:lang w:val="en-GB"/>
        </w:rPr>
        <w:t xml:space="preserve"> to how the term is used in relation to databases would let the user interact with their files in the same way as they use them</w:t>
      </w:r>
      <w:r w:rsidR="00E305AD" w:rsidRPr="005D23DF">
        <w:rPr>
          <w:lang w:val="en-GB"/>
        </w:rPr>
        <w:t xml:space="preserve"> on a regular basis</w:t>
      </w:r>
      <w:r w:rsidR="00DB62AE" w:rsidRPr="005D23DF">
        <w:rPr>
          <w:lang w:val="en-GB"/>
        </w:rPr>
        <w:t xml:space="preserve"> through media players and </w:t>
      </w:r>
      <w:r w:rsidR="00CB3FA0" w:rsidRPr="005D23DF">
        <w:rPr>
          <w:lang w:val="en-GB"/>
        </w:rPr>
        <w:t>catalogue</w:t>
      </w:r>
      <w:r w:rsidR="00DB62AE" w:rsidRPr="005D23DF">
        <w:rPr>
          <w:lang w:val="en-GB"/>
        </w:rPr>
        <w:t xml:space="preserve"> interfaces.</w:t>
      </w:r>
      <w:r w:rsidR="005B0485" w:rsidRPr="005D23DF">
        <w:rPr>
          <w:lang w:val="en-GB"/>
        </w:rPr>
        <w:t xml:space="preserve"> [6]</w:t>
      </w:r>
    </w:p>
    <w:p w14:paraId="115022F4" w14:textId="77777777" w:rsidR="002F143D" w:rsidRPr="005D23DF" w:rsidRDefault="002F143D" w:rsidP="00550049">
      <w:pPr>
        <w:rPr>
          <w:lang w:val="en-GB"/>
        </w:rPr>
      </w:pPr>
    </w:p>
    <w:p w14:paraId="4A59A8C2" w14:textId="74CB4047" w:rsidR="002F143D" w:rsidRPr="005D23DF" w:rsidRDefault="002F143D" w:rsidP="00550049">
      <w:pPr>
        <w:rPr>
          <w:lang w:val="en-GB"/>
        </w:rPr>
      </w:pPr>
      <w:r w:rsidRPr="005D23DF">
        <w:rPr>
          <w:i/>
          <w:lang w:val="en-GB"/>
        </w:rPr>
        <w:t>The Distributed Personal Computer</w:t>
      </w:r>
      <w:r w:rsidR="00BF7F23">
        <w:rPr>
          <w:lang w:val="en-GB"/>
        </w:rPr>
        <w:t xml:space="preserve">, a master thesis by Karen </w:t>
      </w:r>
      <w:proofErr w:type="spellStart"/>
      <w:r w:rsidR="00BF7F23">
        <w:rPr>
          <w:lang w:val="en-GB"/>
        </w:rPr>
        <w:t>Bj</w:t>
      </w:r>
      <w:proofErr w:type="spellEnd"/>
      <w:r w:rsidR="00BF7F23">
        <w:rPr>
          <w:lang/>
        </w:rPr>
        <w:t xml:space="preserve">ørndalen, looks at a design for a centralized distributed system that gives the user access to a set of operations </w:t>
      </w:r>
      <w:r w:rsidR="009D76D3">
        <w:rPr>
          <w:lang/>
        </w:rPr>
        <w:t>that may be run on remote devices. The set can be extended by implementing and adding the needed functionality in external modules.</w:t>
      </w:r>
      <w:r w:rsidR="006F6E4F">
        <w:rPr>
          <w:lang/>
        </w:rPr>
        <w:t xml:space="preserve"> </w:t>
      </w:r>
      <w:r w:rsidR="00475916">
        <w:rPr>
          <w:lang/>
        </w:rPr>
        <w:t xml:space="preserve">The author aims to provide functionality similar to that of cloud service without sending the operations out of the network of the users personal computers. </w:t>
      </w:r>
      <w:r w:rsidR="00861E90" w:rsidRPr="005D23DF">
        <w:rPr>
          <w:lang w:val="en-GB"/>
        </w:rPr>
        <w:t>[35]</w:t>
      </w:r>
    </w:p>
    <w:p w14:paraId="3C2EC02A" w14:textId="66DB1BE2" w:rsidR="00DE5089" w:rsidRPr="005D23DF" w:rsidRDefault="00DE5089" w:rsidP="008B79D4">
      <w:pPr>
        <w:pStyle w:val="Heading2"/>
      </w:pPr>
      <w:bookmarkStart w:id="8" w:name="_Toc323227646"/>
      <w:r w:rsidRPr="005D23DF">
        <w:t>Thesis Statement</w:t>
      </w:r>
      <w:bookmarkEnd w:id="8"/>
    </w:p>
    <w:p w14:paraId="19196EE0" w14:textId="2858B4BD" w:rsidR="006472AD" w:rsidRPr="005D23DF" w:rsidRDefault="00B90D39" w:rsidP="008B79D4">
      <w:pPr>
        <w:rPr>
          <w:lang w:val="en-GB"/>
        </w:rPr>
      </w:pPr>
      <w:r w:rsidRPr="005D23DF">
        <w:rPr>
          <w:lang w:val="en-GB"/>
        </w:rPr>
        <w:t>Previous work on this topic</w:t>
      </w:r>
      <w:r w:rsidR="006A2ACC" w:rsidRPr="005D23DF">
        <w:rPr>
          <w:lang w:val="en-GB"/>
        </w:rPr>
        <w:t xml:space="preserve"> such as </w:t>
      </w:r>
      <w:proofErr w:type="spellStart"/>
      <w:r w:rsidR="006A2ACC" w:rsidRPr="005D23DF">
        <w:rPr>
          <w:lang w:val="en-GB"/>
        </w:rPr>
        <w:t>Eyo</w:t>
      </w:r>
      <w:proofErr w:type="spellEnd"/>
      <w:r w:rsidR="006A2ACC" w:rsidRPr="005D23DF">
        <w:rPr>
          <w:lang w:val="en-GB"/>
        </w:rPr>
        <w:t xml:space="preserve"> has</w:t>
      </w:r>
      <w:r w:rsidRPr="005D23DF">
        <w:rPr>
          <w:lang w:val="en-GB"/>
        </w:rPr>
        <w:t xml:space="preserve"> been large and complex, attempting to solve everything at once</w:t>
      </w:r>
      <w:r w:rsidR="00781F34" w:rsidRPr="005D23DF">
        <w:rPr>
          <w:lang w:val="en-GB"/>
        </w:rPr>
        <w:t xml:space="preserve"> [4]</w:t>
      </w:r>
      <w:r w:rsidRPr="005D23DF">
        <w:rPr>
          <w:lang w:val="en-GB"/>
        </w:rPr>
        <w:t xml:space="preserve">. </w:t>
      </w:r>
      <w:r w:rsidR="002D0853" w:rsidRPr="005D23DF">
        <w:rPr>
          <w:lang w:val="en-GB"/>
        </w:rPr>
        <w:t>The main objective during work on this thesis was to explore simpler possibilities compared to the work that has already been done</w:t>
      </w:r>
      <w:r w:rsidR="005B74D1" w:rsidRPr="005D23DF">
        <w:rPr>
          <w:lang w:val="en-GB"/>
        </w:rPr>
        <w:t>, as well as introducing new or different elements, such as</w:t>
      </w:r>
      <w:r w:rsidR="006A2ACC" w:rsidRPr="005D23DF">
        <w:rPr>
          <w:lang w:val="en-GB"/>
        </w:rPr>
        <w:t xml:space="preserve"> incorporating</w:t>
      </w:r>
      <w:r w:rsidR="005B74D1" w:rsidRPr="005D23DF">
        <w:rPr>
          <w:lang w:val="en-GB"/>
        </w:rPr>
        <w:t xml:space="preserve"> </w:t>
      </w:r>
      <w:r w:rsidR="006A2ACC" w:rsidRPr="005D23DF">
        <w:rPr>
          <w:lang w:val="en-GB"/>
        </w:rPr>
        <w:t>applications in</w:t>
      </w:r>
      <w:r w:rsidR="009C5DAE" w:rsidRPr="005D23DF">
        <w:rPr>
          <w:lang w:val="en-GB"/>
        </w:rPr>
        <w:t>to</w:t>
      </w:r>
      <w:r w:rsidR="005B74D1" w:rsidRPr="005D23DF">
        <w:rPr>
          <w:lang w:val="en-GB"/>
        </w:rPr>
        <w:t xml:space="preserve"> the system.</w:t>
      </w:r>
      <w:r w:rsidR="002D0853" w:rsidRPr="005D23DF">
        <w:rPr>
          <w:lang w:val="en-GB"/>
        </w:rPr>
        <w:t xml:space="preserve"> </w:t>
      </w:r>
      <w:r w:rsidR="005B74D1" w:rsidRPr="005D23DF">
        <w:rPr>
          <w:lang w:val="en-GB"/>
        </w:rPr>
        <w:br/>
        <w:t xml:space="preserve">The motivation for </w:t>
      </w:r>
      <w:r w:rsidR="00C16DA6" w:rsidRPr="005D23DF">
        <w:rPr>
          <w:lang w:val="en-GB"/>
        </w:rPr>
        <w:t xml:space="preserve">attempting to keep the design </w:t>
      </w:r>
      <w:r w:rsidR="00054B99" w:rsidRPr="005D23DF">
        <w:rPr>
          <w:lang w:val="en-GB"/>
        </w:rPr>
        <w:t>simple</w:t>
      </w:r>
      <w:r w:rsidR="005B74D1" w:rsidRPr="005D23DF">
        <w:rPr>
          <w:lang w:val="en-GB"/>
        </w:rPr>
        <w:t xml:space="preserve"> was </w:t>
      </w:r>
      <w:r w:rsidR="006A7390" w:rsidRPr="005D23DF">
        <w:rPr>
          <w:lang w:val="en-GB"/>
        </w:rPr>
        <w:t>reduction of</w:t>
      </w:r>
      <w:r w:rsidR="002D0853" w:rsidRPr="005D23DF">
        <w:rPr>
          <w:lang w:val="en-GB"/>
        </w:rPr>
        <w:t xml:space="preserve"> complexity and the prob</w:t>
      </w:r>
      <w:r w:rsidR="00FF0C8B" w:rsidRPr="005D23DF">
        <w:rPr>
          <w:lang w:val="en-GB"/>
        </w:rPr>
        <w:t>ability of failure, a</w:t>
      </w:r>
      <w:r w:rsidR="001276F5" w:rsidRPr="005D23DF">
        <w:rPr>
          <w:lang w:val="en-GB"/>
        </w:rPr>
        <w:t>lso</w:t>
      </w:r>
      <w:r w:rsidR="005B74D1" w:rsidRPr="005D23DF">
        <w:rPr>
          <w:lang w:val="en-GB"/>
        </w:rPr>
        <w:t xml:space="preserve"> simply</w:t>
      </w:r>
      <w:r w:rsidR="001276F5" w:rsidRPr="005D23DF">
        <w:rPr>
          <w:lang w:val="en-GB"/>
        </w:rPr>
        <w:t xml:space="preserve"> to</w:t>
      </w:r>
      <w:r w:rsidR="005B74D1" w:rsidRPr="005D23DF">
        <w:rPr>
          <w:lang w:val="en-GB"/>
        </w:rPr>
        <w:t xml:space="preserve"> explore different avenues than w</w:t>
      </w:r>
      <w:r w:rsidR="001276F5" w:rsidRPr="005D23DF">
        <w:rPr>
          <w:lang w:val="en-GB"/>
        </w:rPr>
        <w:t xml:space="preserve">hat has already been </w:t>
      </w:r>
      <w:r w:rsidR="00450428" w:rsidRPr="005D23DF">
        <w:rPr>
          <w:lang w:val="en-GB"/>
        </w:rPr>
        <w:t>worked on</w:t>
      </w:r>
      <w:r w:rsidR="001276F5" w:rsidRPr="005D23DF">
        <w:rPr>
          <w:lang w:val="en-GB"/>
        </w:rPr>
        <w:t xml:space="preserve"> can be said to be of </w:t>
      </w:r>
      <w:r w:rsidR="00E70678" w:rsidRPr="005D23DF">
        <w:rPr>
          <w:lang w:val="en-GB"/>
        </w:rPr>
        <w:t xml:space="preserve">some </w:t>
      </w:r>
      <w:r w:rsidR="001276F5" w:rsidRPr="005D23DF">
        <w:rPr>
          <w:lang w:val="en-GB"/>
        </w:rPr>
        <w:t>importance.</w:t>
      </w:r>
    </w:p>
    <w:p w14:paraId="531BC566" w14:textId="77777777" w:rsidR="008A53A3" w:rsidRPr="005D23DF" w:rsidRDefault="008A53A3" w:rsidP="008B79D4">
      <w:pPr>
        <w:rPr>
          <w:lang w:val="en-GB"/>
        </w:rPr>
      </w:pPr>
    </w:p>
    <w:p w14:paraId="6B70C666" w14:textId="64886878" w:rsidR="008A53A3" w:rsidRPr="005D23DF" w:rsidRDefault="008A53A3" w:rsidP="008B79D4">
      <w:pPr>
        <w:rPr>
          <w:lang w:val="en-GB"/>
        </w:rPr>
      </w:pPr>
      <w:r w:rsidRPr="005D23DF">
        <w:rPr>
          <w:lang w:val="en-GB"/>
        </w:rPr>
        <w:t xml:space="preserve">The thesis </w:t>
      </w:r>
      <w:r w:rsidR="00B41B99" w:rsidRPr="005D23DF">
        <w:rPr>
          <w:lang w:val="en-GB"/>
        </w:rPr>
        <w:t>is</w:t>
      </w:r>
      <w:r w:rsidRPr="005D23DF">
        <w:rPr>
          <w:lang w:val="en-GB"/>
        </w:rPr>
        <w:t xml:space="preserve"> in large part based on </w:t>
      </w:r>
      <w:proofErr w:type="spellStart"/>
      <w:r w:rsidRPr="005D23DF">
        <w:rPr>
          <w:lang w:val="en-GB"/>
        </w:rPr>
        <w:t>Eyo</w:t>
      </w:r>
      <w:proofErr w:type="spellEnd"/>
      <w:r w:rsidRPr="005D23DF">
        <w:rPr>
          <w:lang w:val="en-GB"/>
        </w:rPr>
        <w:t xml:space="preserve"> by Strauss et al, while taking inspiration from </w:t>
      </w:r>
      <w:r w:rsidR="00517ED3" w:rsidRPr="005D23DF">
        <w:rPr>
          <w:lang w:val="en-GB"/>
        </w:rPr>
        <w:t>systems</w:t>
      </w:r>
      <w:r w:rsidRPr="005D23DF">
        <w:rPr>
          <w:lang w:val="en-GB"/>
        </w:rPr>
        <w:t xml:space="preserve"> such as Amber by using some of the ideas and applying them to the case of a small private network of personal devices.</w:t>
      </w:r>
      <w:r w:rsidR="000716AE" w:rsidRPr="005D23DF">
        <w:rPr>
          <w:lang w:val="en-GB"/>
        </w:rPr>
        <w:t xml:space="preserve"> [4, 5]</w:t>
      </w:r>
    </w:p>
    <w:p w14:paraId="645E12C2" w14:textId="6CBDECF2" w:rsidR="002528B8" w:rsidRPr="005D23DF" w:rsidRDefault="002F17BE" w:rsidP="008B79D4">
      <w:pPr>
        <w:rPr>
          <w:lang w:val="en-GB"/>
        </w:rPr>
      </w:pPr>
      <w:r w:rsidRPr="005D23DF">
        <w:rPr>
          <w:lang w:val="en-GB"/>
        </w:rPr>
        <w:t>Thus the objective of this project is to design a simple device-transparent personal storage system, where the user need not keep track of where the files are located. The goal was to reduce the importance of which device the user is currently operating when interacting with his/her files and applications.</w:t>
      </w:r>
    </w:p>
    <w:p w14:paraId="34583EB0" w14:textId="77777777" w:rsidR="003B59A7" w:rsidRPr="005D23DF" w:rsidRDefault="003B59A7" w:rsidP="008B79D4">
      <w:pPr>
        <w:rPr>
          <w:lang w:val="en-GB"/>
        </w:rPr>
      </w:pPr>
    </w:p>
    <w:p w14:paraId="4F307278" w14:textId="69CE60E8" w:rsidR="00781F34" w:rsidRPr="005D23DF" w:rsidRDefault="00E56DD5" w:rsidP="008B79D4">
      <w:pPr>
        <w:rPr>
          <w:lang w:val="en-GB"/>
        </w:rPr>
      </w:pPr>
      <w:r w:rsidRPr="005D23DF">
        <w:rPr>
          <w:lang w:val="en-GB"/>
        </w:rPr>
        <w:t>Some assumptions are made to m</w:t>
      </w:r>
      <w:r w:rsidR="00BA1468" w:rsidRPr="005D23DF">
        <w:rPr>
          <w:lang w:val="en-GB"/>
        </w:rPr>
        <w:t>ake simplifications, and to avoid tackling prob</w:t>
      </w:r>
      <w:r w:rsidR="00E43BDA" w:rsidRPr="005D23DF">
        <w:rPr>
          <w:lang w:val="en-GB"/>
        </w:rPr>
        <w:t>lems that have</w:t>
      </w:r>
      <w:r w:rsidR="00BA1468" w:rsidRPr="005D23DF">
        <w:rPr>
          <w:lang w:val="en-GB"/>
        </w:rPr>
        <w:t xml:space="preserve"> alr</w:t>
      </w:r>
      <w:r w:rsidR="00737D5C" w:rsidRPr="005D23DF">
        <w:rPr>
          <w:lang w:val="en-GB"/>
        </w:rPr>
        <w:t>eady been worked on extensively:</w:t>
      </w:r>
    </w:p>
    <w:p w14:paraId="595167C5" w14:textId="77777777" w:rsidR="00F32742" w:rsidRPr="005D23DF" w:rsidRDefault="00F32742" w:rsidP="008B79D4">
      <w:pPr>
        <w:rPr>
          <w:lang w:val="en-GB"/>
        </w:rPr>
      </w:pPr>
    </w:p>
    <w:p w14:paraId="2306C397" w14:textId="4192D4C8" w:rsidR="00F32742" w:rsidRPr="005D23DF" w:rsidRDefault="00F32742" w:rsidP="009A2D54">
      <w:pPr>
        <w:pStyle w:val="ListParagraph"/>
        <w:numPr>
          <w:ilvl w:val="0"/>
          <w:numId w:val="20"/>
        </w:numPr>
        <w:rPr>
          <w:noProof w:val="0"/>
        </w:rPr>
      </w:pPr>
      <w:r w:rsidRPr="005D23DF">
        <w:rPr>
          <w:noProof w:val="0"/>
        </w:rPr>
        <w:t>We assume that there is always connectivity, meaning we wont attempt to handle disconnects</w:t>
      </w:r>
      <w:r w:rsidR="00793D14">
        <w:rPr>
          <w:noProof w:val="0"/>
        </w:rPr>
        <w:t xml:space="preserve"> and network segmentation</w:t>
      </w:r>
      <w:r w:rsidRPr="005D23DF">
        <w:rPr>
          <w:noProof w:val="0"/>
        </w:rPr>
        <w:t>.</w:t>
      </w:r>
    </w:p>
    <w:p w14:paraId="558A3539" w14:textId="5E051A2D" w:rsidR="00F32742" w:rsidRPr="005D23DF" w:rsidRDefault="004B3CA0" w:rsidP="009A2D54">
      <w:pPr>
        <w:pStyle w:val="ListParagraph"/>
        <w:numPr>
          <w:ilvl w:val="0"/>
          <w:numId w:val="20"/>
        </w:numPr>
        <w:rPr>
          <w:noProof w:val="0"/>
        </w:rPr>
      </w:pPr>
      <w:r w:rsidRPr="005D23DF">
        <w:rPr>
          <w:noProof w:val="0"/>
        </w:rPr>
        <w:t>We assume that each device has a file system that is accessible for our application.</w:t>
      </w:r>
    </w:p>
    <w:p w14:paraId="0923561C" w14:textId="578AF2E0" w:rsidR="004B3CA0" w:rsidRPr="005D23DF" w:rsidRDefault="004B3CA0" w:rsidP="009A2D54">
      <w:pPr>
        <w:pStyle w:val="ListParagraph"/>
        <w:numPr>
          <w:ilvl w:val="0"/>
          <w:numId w:val="20"/>
        </w:numPr>
        <w:rPr>
          <w:noProof w:val="0"/>
        </w:rPr>
      </w:pPr>
      <w:r w:rsidRPr="005D23DF">
        <w:rPr>
          <w:noProof w:val="0"/>
        </w:rPr>
        <w:t>We assume that it is possible to retrieve information on applications installed on each device.</w:t>
      </w:r>
    </w:p>
    <w:p w14:paraId="04CA14C1" w14:textId="08944F26" w:rsidR="004B3CA0" w:rsidRPr="005D23DF" w:rsidRDefault="004B3CA0" w:rsidP="009A2D54">
      <w:pPr>
        <w:pStyle w:val="ListParagraph"/>
        <w:numPr>
          <w:ilvl w:val="0"/>
          <w:numId w:val="20"/>
        </w:numPr>
        <w:rPr>
          <w:noProof w:val="0"/>
        </w:rPr>
      </w:pPr>
      <w:r w:rsidRPr="005D23DF">
        <w:rPr>
          <w:noProof w:val="0"/>
        </w:rPr>
        <w:t>We assume that the OS allows for more than one of the same application to run at the same time.</w:t>
      </w:r>
    </w:p>
    <w:p w14:paraId="5E8AF4FE" w14:textId="651AFB00" w:rsidR="00F64E73" w:rsidRPr="005D23DF" w:rsidRDefault="006119C7" w:rsidP="009A2D54">
      <w:pPr>
        <w:pStyle w:val="ListParagraph"/>
        <w:numPr>
          <w:ilvl w:val="0"/>
          <w:numId w:val="20"/>
        </w:numPr>
        <w:rPr>
          <w:noProof w:val="0"/>
        </w:rPr>
      </w:pPr>
      <w:r w:rsidRPr="005D23DF">
        <w:rPr>
          <w:noProof w:val="0"/>
        </w:rPr>
        <w:t>We assume that a given file is only touched by one application/user at a time</w:t>
      </w:r>
    </w:p>
    <w:p w14:paraId="5E2C4092" w14:textId="77777777" w:rsidR="00923A0E" w:rsidRPr="005D23DF" w:rsidRDefault="00923A0E" w:rsidP="008B79D4">
      <w:pPr>
        <w:rPr>
          <w:lang w:val="en-GB"/>
        </w:rPr>
      </w:pPr>
    </w:p>
    <w:p w14:paraId="671A175C" w14:textId="532DB279" w:rsidR="0082253A" w:rsidRPr="005D23DF" w:rsidRDefault="0082253A" w:rsidP="008B79D4">
      <w:pPr>
        <w:rPr>
          <w:lang w:val="en-GB"/>
        </w:rPr>
      </w:pPr>
      <w:r w:rsidRPr="005D23DF">
        <w:rPr>
          <w:lang w:val="en-GB"/>
        </w:rPr>
        <w:t>We also define a set of limita</w:t>
      </w:r>
      <w:r w:rsidR="003E7B8A" w:rsidRPr="005D23DF">
        <w:rPr>
          <w:lang w:val="en-GB"/>
        </w:rPr>
        <w:t>tions (or goals if you will)</w:t>
      </w:r>
      <w:r w:rsidRPr="005D23DF">
        <w:rPr>
          <w:lang w:val="en-GB"/>
        </w:rPr>
        <w:t xml:space="preserve"> to explore new possibilities:</w:t>
      </w:r>
    </w:p>
    <w:p w14:paraId="0F101AAD" w14:textId="77777777" w:rsidR="0082253A" w:rsidRPr="005D23DF" w:rsidRDefault="0082253A" w:rsidP="008B79D4">
      <w:pPr>
        <w:rPr>
          <w:lang w:val="en-GB"/>
        </w:rPr>
      </w:pPr>
    </w:p>
    <w:p w14:paraId="3E5B4E23" w14:textId="294CC3AC" w:rsidR="0082253A" w:rsidRPr="005D23DF" w:rsidRDefault="00D81EBE" w:rsidP="0082253A">
      <w:pPr>
        <w:pStyle w:val="ListParagraph"/>
        <w:numPr>
          <w:ilvl w:val="0"/>
          <w:numId w:val="21"/>
        </w:numPr>
        <w:rPr>
          <w:noProof w:val="0"/>
        </w:rPr>
      </w:pPr>
      <w:r w:rsidRPr="005D23DF">
        <w:rPr>
          <w:noProof w:val="0"/>
        </w:rPr>
        <w:t>Applications run</w:t>
      </w:r>
      <w:r w:rsidR="0082253A" w:rsidRPr="005D23DF">
        <w:rPr>
          <w:noProof w:val="0"/>
        </w:rPr>
        <w:t xml:space="preserve"> at the device they are installed.</w:t>
      </w:r>
    </w:p>
    <w:p w14:paraId="3DDCDB4F" w14:textId="1E546973" w:rsidR="00DC463B" w:rsidRPr="005D23DF" w:rsidRDefault="0082253A" w:rsidP="0082253A">
      <w:pPr>
        <w:pStyle w:val="ListParagraph"/>
        <w:numPr>
          <w:ilvl w:val="0"/>
          <w:numId w:val="21"/>
        </w:numPr>
        <w:rPr>
          <w:noProof w:val="0"/>
        </w:rPr>
      </w:pPr>
      <w:r w:rsidRPr="005D23DF">
        <w:rPr>
          <w:noProof w:val="0"/>
        </w:rPr>
        <w:t>Objects are accessed at the device they are stored.</w:t>
      </w:r>
    </w:p>
    <w:p w14:paraId="275E2D5B" w14:textId="77777777" w:rsidR="00DC463B" w:rsidRPr="005D23DF" w:rsidRDefault="00DC463B" w:rsidP="00DC463B">
      <w:pPr>
        <w:rPr>
          <w:lang w:val="en-GB"/>
        </w:rPr>
      </w:pPr>
    </w:p>
    <w:p w14:paraId="002F1B31" w14:textId="5D04AF09" w:rsidR="00DC463B" w:rsidRPr="005D23DF" w:rsidRDefault="00DC463B" w:rsidP="00DC463B">
      <w:pPr>
        <w:rPr>
          <w:lang w:val="en-GB"/>
        </w:rPr>
      </w:pPr>
      <w:r w:rsidRPr="005D23DF">
        <w:rPr>
          <w:lang w:val="en-GB"/>
        </w:rPr>
        <w:t xml:space="preserve">These limitations imply that we will not transfer a file or application to a remote device for access or execution, but rather find ways to give </w:t>
      </w:r>
      <w:r w:rsidR="006070A5" w:rsidRPr="005D23DF">
        <w:rPr>
          <w:lang w:val="en-GB"/>
        </w:rPr>
        <w:t>remote access while</w:t>
      </w:r>
      <w:r w:rsidR="00E273D3" w:rsidRPr="005D23DF">
        <w:rPr>
          <w:lang w:val="en-GB"/>
        </w:rPr>
        <w:t xml:space="preserve"> applying the requested operations locally</w:t>
      </w:r>
      <w:r w:rsidR="0075383F" w:rsidRPr="005D23DF">
        <w:rPr>
          <w:lang w:val="en-GB"/>
        </w:rPr>
        <w:t>.</w:t>
      </w:r>
      <w:r w:rsidR="00993D4F" w:rsidRPr="005D23DF">
        <w:rPr>
          <w:lang w:val="en-GB"/>
        </w:rPr>
        <w:t xml:space="preserve"> This means each object is only stored at a single device where the user put it, instead of an </w:t>
      </w:r>
      <w:r w:rsidR="007B13BE" w:rsidRPr="005D23DF">
        <w:rPr>
          <w:lang w:val="en-GB"/>
        </w:rPr>
        <w:t>arbitrary</w:t>
      </w:r>
      <w:r w:rsidR="00993D4F" w:rsidRPr="005D23DF">
        <w:rPr>
          <w:lang w:val="en-GB"/>
        </w:rPr>
        <w:t xml:space="preserve"> device </w:t>
      </w:r>
      <w:r w:rsidR="00120CD4" w:rsidRPr="005D23DF">
        <w:rPr>
          <w:lang w:val="en-GB"/>
        </w:rPr>
        <w:t>decided</w:t>
      </w:r>
      <w:r w:rsidR="00993D4F" w:rsidRPr="005D23DF">
        <w:rPr>
          <w:lang w:val="en-GB"/>
        </w:rPr>
        <w:t xml:space="preserve"> by a defined </w:t>
      </w:r>
      <w:r w:rsidR="00120CD4" w:rsidRPr="005D23DF">
        <w:rPr>
          <w:lang w:val="en-GB"/>
        </w:rPr>
        <w:t xml:space="preserve">set of rules such as in </w:t>
      </w:r>
      <w:proofErr w:type="spellStart"/>
      <w:r w:rsidR="00120CD4" w:rsidRPr="005D23DF">
        <w:rPr>
          <w:lang w:val="en-GB"/>
        </w:rPr>
        <w:t>Eyo</w:t>
      </w:r>
      <w:proofErr w:type="spellEnd"/>
      <w:r w:rsidR="00F7448E" w:rsidRPr="005D23DF">
        <w:rPr>
          <w:lang w:val="en-GB"/>
        </w:rPr>
        <w:t xml:space="preserve"> [4]</w:t>
      </w:r>
      <w:r w:rsidR="00120CD4" w:rsidRPr="005D23DF">
        <w:rPr>
          <w:lang w:val="en-GB"/>
        </w:rPr>
        <w:t>.</w:t>
      </w:r>
      <w:r w:rsidR="00BC2D62" w:rsidRPr="005D23DF">
        <w:rPr>
          <w:lang w:val="en-GB"/>
        </w:rPr>
        <w:t xml:space="preserve"> Applications can however be installed on multiple devices.</w:t>
      </w:r>
    </w:p>
    <w:p w14:paraId="14CF010C" w14:textId="49FB372F" w:rsidR="00080F40" w:rsidRPr="005D23DF" w:rsidRDefault="00080F40" w:rsidP="00923A0E">
      <w:pPr>
        <w:pStyle w:val="Heading2"/>
      </w:pPr>
      <w:bookmarkStart w:id="9" w:name="_Toc323227647"/>
      <w:r w:rsidRPr="005D23DF">
        <w:t>Contribution</w:t>
      </w:r>
      <w:bookmarkEnd w:id="9"/>
    </w:p>
    <w:p w14:paraId="2D08736C" w14:textId="42AA2530" w:rsidR="001A6607" w:rsidRPr="005D23DF" w:rsidRDefault="001A6607" w:rsidP="001A6607">
      <w:pPr>
        <w:rPr>
          <w:lang w:val="en-GB"/>
        </w:rPr>
      </w:pPr>
      <w:r w:rsidRPr="005D23DF">
        <w:rPr>
          <w:lang w:val="en-GB"/>
        </w:rPr>
        <w:t>The contribution of this thesis is</w:t>
      </w:r>
      <w:r w:rsidR="00506A8D" w:rsidRPr="005D23DF">
        <w:rPr>
          <w:lang w:val="en-GB"/>
        </w:rPr>
        <w:t xml:space="preserve"> the</w:t>
      </w:r>
      <w:r w:rsidRPr="005D23DF">
        <w:rPr>
          <w:lang w:val="en-GB"/>
        </w:rPr>
        <w:t xml:space="preserve"> exploration of new avenues of </w:t>
      </w:r>
      <w:r w:rsidR="00717437" w:rsidRPr="005D23DF">
        <w:rPr>
          <w:lang w:val="en-GB"/>
        </w:rPr>
        <w:t>distributed</w:t>
      </w:r>
      <w:r w:rsidR="00506A8D" w:rsidRPr="005D23DF">
        <w:rPr>
          <w:lang w:val="en-GB"/>
        </w:rPr>
        <w:t xml:space="preserve"> personal storage systems with t</w:t>
      </w:r>
      <w:r w:rsidRPr="005D23DF">
        <w:rPr>
          <w:lang w:val="en-GB"/>
        </w:rPr>
        <w:t xml:space="preserve">he </w:t>
      </w:r>
      <w:r w:rsidR="00717437" w:rsidRPr="005D23DF">
        <w:rPr>
          <w:lang w:val="en-GB"/>
        </w:rPr>
        <w:t>inclusion</w:t>
      </w:r>
      <w:r w:rsidRPr="005D23DF">
        <w:rPr>
          <w:lang w:val="en-GB"/>
        </w:rPr>
        <w:t xml:space="preserve"> of applications, and the possibility of opening and manipulating files </w:t>
      </w:r>
      <w:r w:rsidR="009B7CCB" w:rsidRPr="005D23DF">
        <w:rPr>
          <w:lang w:val="en-GB"/>
        </w:rPr>
        <w:t>in place</w:t>
      </w:r>
      <w:r w:rsidRPr="005D23DF">
        <w:rPr>
          <w:lang w:val="en-GB"/>
        </w:rPr>
        <w:t xml:space="preserve"> with an approach th</w:t>
      </w:r>
      <w:r w:rsidR="009972F3" w:rsidRPr="005D23DF">
        <w:rPr>
          <w:lang w:val="en-GB"/>
        </w:rPr>
        <w:t>at is tailed for each situation, thus reducing resource usage and network overhead.</w:t>
      </w:r>
      <w:r w:rsidRPr="005D23DF">
        <w:rPr>
          <w:lang w:val="en-GB"/>
        </w:rPr>
        <w:t xml:space="preserve"> </w:t>
      </w:r>
      <w:r w:rsidR="00EC3D74" w:rsidRPr="005D23DF">
        <w:rPr>
          <w:lang w:val="en-GB"/>
        </w:rPr>
        <w:t xml:space="preserve">Some slightly different approaches to synchronization </w:t>
      </w:r>
      <w:r w:rsidR="00F16584" w:rsidRPr="005D23DF">
        <w:rPr>
          <w:lang w:val="en-GB"/>
        </w:rPr>
        <w:t>are</w:t>
      </w:r>
      <w:r w:rsidR="00EC3D74" w:rsidRPr="005D23DF">
        <w:rPr>
          <w:lang w:val="en-GB"/>
        </w:rPr>
        <w:t xml:space="preserve"> also looked at.</w:t>
      </w:r>
    </w:p>
    <w:p w14:paraId="443B839C" w14:textId="5EA18FD9" w:rsidR="0029178A" w:rsidRPr="005D23DF" w:rsidRDefault="0029178A" w:rsidP="001A6607">
      <w:pPr>
        <w:rPr>
          <w:lang w:val="en-GB"/>
        </w:rPr>
      </w:pPr>
      <w:r w:rsidRPr="005D23DF">
        <w:rPr>
          <w:lang w:val="en-GB"/>
        </w:rPr>
        <w:t xml:space="preserve">Furthermore, the thesis put forwards thoughts on features for operating systems that could benefit these kinds of </w:t>
      </w:r>
      <w:r w:rsidR="005222B7" w:rsidRPr="005D23DF">
        <w:rPr>
          <w:lang w:val="en-GB"/>
        </w:rPr>
        <w:t>distributed</w:t>
      </w:r>
      <w:r w:rsidR="00F82D77" w:rsidRPr="005D23DF">
        <w:rPr>
          <w:lang w:val="en-GB"/>
        </w:rPr>
        <w:t xml:space="preserve"> storage</w:t>
      </w:r>
      <w:r w:rsidR="005222B7" w:rsidRPr="005D23DF">
        <w:rPr>
          <w:lang w:val="en-GB"/>
        </w:rPr>
        <w:t xml:space="preserve"> </w:t>
      </w:r>
      <w:r w:rsidRPr="005D23DF">
        <w:rPr>
          <w:lang w:val="en-GB"/>
        </w:rPr>
        <w:t>systems, as well as likely benefit other types of solutions.</w:t>
      </w:r>
    </w:p>
    <w:p w14:paraId="62B600DF" w14:textId="77D7BD2F" w:rsidR="00923A0E" w:rsidRPr="005D23DF" w:rsidRDefault="00923A0E" w:rsidP="00923A0E">
      <w:pPr>
        <w:pStyle w:val="Heading2"/>
      </w:pPr>
      <w:bookmarkStart w:id="10" w:name="_Toc323227648"/>
      <w:r w:rsidRPr="005D23DF">
        <w:t>Outline</w:t>
      </w:r>
      <w:bookmarkEnd w:id="10"/>
    </w:p>
    <w:p w14:paraId="09A145EA" w14:textId="3F9418DA" w:rsidR="00214D40" w:rsidRPr="005D23DF" w:rsidRDefault="0009065E" w:rsidP="00EB25E6">
      <w:pPr>
        <w:rPr>
          <w:lang w:val="en-GB"/>
        </w:rPr>
      </w:pPr>
      <w:r w:rsidRPr="005D23DF">
        <w:rPr>
          <w:lang w:val="en-GB"/>
        </w:rPr>
        <w:t>In c</w:t>
      </w:r>
      <w:r w:rsidR="00214D40" w:rsidRPr="005D23DF">
        <w:rPr>
          <w:lang w:val="en-GB"/>
        </w:rPr>
        <w:t>hapter 2</w:t>
      </w:r>
      <w:r w:rsidRPr="005D23DF">
        <w:rPr>
          <w:lang w:val="en-GB"/>
        </w:rPr>
        <w:t xml:space="preserve"> a short introduction to</w:t>
      </w:r>
      <w:r w:rsidR="00214D40" w:rsidRPr="005D23DF">
        <w:rPr>
          <w:lang w:val="en-GB"/>
        </w:rPr>
        <w:t xml:space="preserve"> </w:t>
      </w:r>
      <w:r w:rsidR="007B13BE" w:rsidRPr="005D23DF">
        <w:rPr>
          <w:lang w:val="en-GB"/>
        </w:rPr>
        <w:t>technical</w:t>
      </w:r>
      <w:r w:rsidR="00214D40" w:rsidRPr="005D23DF">
        <w:rPr>
          <w:lang w:val="en-GB"/>
        </w:rPr>
        <w:t xml:space="preserve"> terms and necessary background information to comprehend the topics discussed in this paper</w:t>
      </w:r>
      <w:r w:rsidR="003357AB" w:rsidRPr="005D23DF">
        <w:rPr>
          <w:lang w:val="en-GB"/>
        </w:rPr>
        <w:t xml:space="preserve"> will be given</w:t>
      </w:r>
      <w:r w:rsidR="00841276" w:rsidRPr="005D23DF">
        <w:rPr>
          <w:lang w:val="en-GB"/>
        </w:rPr>
        <w:t xml:space="preserve">, </w:t>
      </w:r>
      <w:r w:rsidR="003357AB" w:rsidRPr="005D23DF">
        <w:rPr>
          <w:lang w:val="en-GB"/>
        </w:rPr>
        <w:t>as well as a</w:t>
      </w:r>
      <w:r w:rsidR="00841276" w:rsidRPr="005D23DF">
        <w:rPr>
          <w:lang w:val="en-GB"/>
        </w:rPr>
        <w:t xml:space="preserve"> short introduction to the tools used for testing and experimentation.</w:t>
      </w:r>
    </w:p>
    <w:p w14:paraId="574C33A6" w14:textId="13171CB4" w:rsidR="00EB25E6" w:rsidRPr="005D23DF" w:rsidRDefault="00214D40" w:rsidP="00EB25E6">
      <w:pPr>
        <w:rPr>
          <w:lang w:val="en-GB"/>
        </w:rPr>
      </w:pPr>
      <w:r w:rsidRPr="005D23DF">
        <w:rPr>
          <w:lang w:val="en-GB"/>
        </w:rPr>
        <w:t>Chapter 3</w:t>
      </w:r>
      <w:r w:rsidR="003357AB" w:rsidRPr="005D23DF">
        <w:rPr>
          <w:lang w:val="en-GB"/>
        </w:rPr>
        <w:t xml:space="preserve"> contains details of the design, architecture, and implementation of the prototype</w:t>
      </w:r>
      <w:r w:rsidR="00DA3E4B" w:rsidRPr="005D23DF">
        <w:rPr>
          <w:lang w:val="en-GB"/>
        </w:rPr>
        <w:t>.</w:t>
      </w:r>
    </w:p>
    <w:p w14:paraId="21B1E373" w14:textId="406F8174" w:rsidR="00EA512D" w:rsidRPr="005D23DF" w:rsidRDefault="00EA512D" w:rsidP="00EB25E6">
      <w:pPr>
        <w:rPr>
          <w:lang w:val="en-GB"/>
        </w:rPr>
      </w:pPr>
      <w:r w:rsidRPr="005D23DF">
        <w:rPr>
          <w:lang w:val="en-GB"/>
        </w:rPr>
        <w:t>Experiments and test results will be shown and discussed in chapter 4.</w:t>
      </w:r>
    </w:p>
    <w:p w14:paraId="7C228385" w14:textId="71612C06" w:rsidR="00EA512D" w:rsidRPr="005D23DF" w:rsidRDefault="005D57FC" w:rsidP="00C63417">
      <w:pPr>
        <w:rPr>
          <w:lang w:val="en-GB"/>
        </w:rPr>
      </w:pPr>
      <w:r w:rsidRPr="005D23DF">
        <w:rPr>
          <w:lang w:val="en-GB"/>
        </w:rPr>
        <w:t>Chapter 5 is a discussion about the design and implementation done for the prototype. The discussion will be about what could have been better, and what parts seemed to be good.</w:t>
      </w:r>
    </w:p>
    <w:p w14:paraId="003AF8A3" w14:textId="1697E3CA" w:rsidR="005D57FC" w:rsidRPr="005D23DF" w:rsidRDefault="005D57FC" w:rsidP="00C63417">
      <w:pPr>
        <w:rPr>
          <w:lang w:val="en-GB"/>
        </w:rPr>
      </w:pPr>
      <w:r w:rsidRPr="005D23DF">
        <w:rPr>
          <w:lang w:val="en-GB"/>
        </w:rPr>
        <w:t>Chapter 6 looks into what areas have potential for further work, and possibly some overlap with chapter 5 in what areas that need further work.</w:t>
      </w:r>
    </w:p>
    <w:p w14:paraId="31B45112" w14:textId="6D96E84B" w:rsidR="0052538E" w:rsidRPr="005D23DF" w:rsidRDefault="0052538E" w:rsidP="00C63417">
      <w:pPr>
        <w:rPr>
          <w:lang w:val="en-GB"/>
        </w:rPr>
      </w:pPr>
      <w:r w:rsidRPr="005D23DF">
        <w:rPr>
          <w:lang w:val="en-GB"/>
        </w:rPr>
        <w:t>The last chapter, 7, is a conclusion in which the thesis will be summarized and concluded.</w:t>
      </w:r>
    </w:p>
    <w:p w14:paraId="7004722F" w14:textId="531C8F42" w:rsidR="00C63417" w:rsidRPr="005D23DF" w:rsidRDefault="00C63417" w:rsidP="00C63417">
      <w:pPr>
        <w:rPr>
          <w:lang w:val="en-GB"/>
        </w:rPr>
      </w:pPr>
      <w:r w:rsidRPr="005D23DF">
        <w:rPr>
          <w:lang w:val="en-GB"/>
        </w:rPr>
        <w:br w:type="page"/>
      </w:r>
    </w:p>
    <w:p w14:paraId="0AF59B25" w14:textId="3C30BA3D" w:rsidR="004C6E1C" w:rsidRPr="005D23DF" w:rsidRDefault="000B38FF" w:rsidP="00623B41">
      <w:pPr>
        <w:pStyle w:val="Heading1"/>
        <w:rPr>
          <w:lang w:val="en-GB"/>
        </w:rPr>
      </w:pPr>
      <w:bookmarkStart w:id="11" w:name="_Toc323227649"/>
      <w:r w:rsidRPr="005D23DF">
        <w:rPr>
          <w:lang w:val="en-GB"/>
        </w:rPr>
        <w:lastRenderedPageBreak/>
        <w:t>Techni</w:t>
      </w:r>
      <w:r w:rsidR="00141871" w:rsidRPr="005D23DF">
        <w:rPr>
          <w:lang w:val="en-GB"/>
        </w:rPr>
        <w:t xml:space="preserve">cal </w:t>
      </w:r>
      <w:r w:rsidR="004C6E1C" w:rsidRPr="005D23DF">
        <w:rPr>
          <w:lang w:val="en-GB"/>
        </w:rPr>
        <w:t>Background</w:t>
      </w:r>
      <w:r w:rsidR="00696787" w:rsidRPr="005D23DF">
        <w:rPr>
          <w:lang w:val="en-GB"/>
        </w:rPr>
        <w:t xml:space="preserve"> and Tools</w:t>
      </w:r>
      <w:bookmarkEnd w:id="11"/>
    </w:p>
    <w:p w14:paraId="5ED541FB" w14:textId="0674BC08" w:rsidR="003B7DAE" w:rsidRPr="005D23DF" w:rsidRDefault="003B7DAE" w:rsidP="003B7DAE">
      <w:pPr>
        <w:rPr>
          <w:lang w:val="en-GB"/>
        </w:rPr>
      </w:pPr>
      <w:r w:rsidRPr="005D23DF">
        <w:rPr>
          <w:lang w:val="en-GB"/>
        </w:rPr>
        <w:t xml:space="preserve">In this chapter, some of the technology and tools </w:t>
      </w:r>
      <w:r w:rsidR="0066588D" w:rsidRPr="005D23DF">
        <w:rPr>
          <w:lang w:val="en-GB"/>
        </w:rPr>
        <w:t>used</w:t>
      </w:r>
      <w:r w:rsidRPr="005D23DF">
        <w:rPr>
          <w:lang w:val="en-GB"/>
        </w:rPr>
        <w:t xml:space="preserve"> in this project will be explained in a few </w:t>
      </w:r>
      <w:r w:rsidR="00D42FC9" w:rsidRPr="005D23DF">
        <w:rPr>
          <w:lang w:val="en-GB"/>
        </w:rPr>
        <w:t>sentences</w:t>
      </w:r>
      <w:r w:rsidRPr="005D23DF">
        <w:rPr>
          <w:lang w:val="en-GB"/>
        </w:rPr>
        <w:t>. I will attempt to explain what they are, and how they are used for the thesis.</w:t>
      </w:r>
      <w:r w:rsidR="000D7E96" w:rsidRPr="005D23DF">
        <w:rPr>
          <w:lang w:val="en-GB"/>
        </w:rPr>
        <w:t xml:space="preserve"> The use of the technologies will be gone through in more detail when they are mentioned </w:t>
      </w:r>
      <w:r w:rsidR="007F135C" w:rsidRPr="005D23DF">
        <w:rPr>
          <w:lang w:val="en-GB"/>
        </w:rPr>
        <w:t>in the elaboration of the implementation.</w:t>
      </w:r>
    </w:p>
    <w:p w14:paraId="025366FD" w14:textId="7A969E81" w:rsidR="00FB7908" w:rsidRPr="005D23DF" w:rsidRDefault="00FB7908" w:rsidP="00FB7908">
      <w:pPr>
        <w:pStyle w:val="Heading2"/>
      </w:pPr>
      <w:bookmarkStart w:id="12" w:name="_Toc323227650"/>
      <w:r w:rsidRPr="005D23DF">
        <w:t>Device-Transparent Distributed Systems</w:t>
      </w:r>
      <w:bookmarkEnd w:id="12"/>
    </w:p>
    <w:p w14:paraId="5201231A" w14:textId="174A8EE7" w:rsidR="009D14C1" w:rsidRPr="005D23DF" w:rsidRDefault="00D76B5F" w:rsidP="00FB7908">
      <w:pPr>
        <w:rPr>
          <w:lang w:val="en-GB"/>
        </w:rPr>
      </w:pPr>
      <w:r w:rsidRPr="005D23DF">
        <w:rPr>
          <w:lang w:val="en-GB"/>
        </w:rPr>
        <w:t>A distributed system refers</w:t>
      </w:r>
      <w:r w:rsidR="000C274F" w:rsidRPr="005D23DF">
        <w:rPr>
          <w:lang w:val="en-GB"/>
        </w:rPr>
        <w:t xml:space="preserve"> to </w:t>
      </w:r>
      <w:r w:rsidR="00FB7908" w:rsidRPr="005D23DF">
        <w:rPr>
          <w:lang w:val="en-GB"/>
        </w:rPr>
        <w:t xml:space="preserve">a </w:t>
      </w:r>
      <w:r w:rsidR="001D0AB9" w:rsidRPr="005D23DF">
        <w:rPr>
          <w:lang w:val="en-GB"/>
        </w:rPr>
        <w:t>collection of compon</w:t>
      </w:r>
      <w:r w:rsidR="00FB7908" w:rsidRPr="005D23DF">
        <w:rPr>
          <w:lang w:val="en-GB"/>
        </w:rPr>
        <w:t xml:space="preserve">ents distributed over a network of </w:t>
      </w:r>
      <w:r w:rsidR="00941519" w:rsidRPr="005D23DF">
        <w:rPr>
          <w:lang w:val="en-GB"/>
        </w:rPr>
        <w:t xml:space="preserve">independent </w:t>
      </w:r>
      <w:r w:rsidR="00FB7908" w:rsidRPr="005D23DF">
        <w:rPr>
          <w:lang w:val="en-GB"/>
        </w:rPr>
        <w:t>computers</w:t>
      </w:r>
      <w:r w:rsidR="001D0AB9" w:rsidRPr="005D23DF">
        <w:rPr>
          <w:lang w:val="en-GB"/>
        </w:rPr>
        <w:t xml:space="preserve">, enabling the computers to coordinate and work together to achieve a common goal. </w:t>
      </w:r>
      <w:r w:rsidRPr="005D23DF">
        <w:rPr>
          <w:lang w:val="en-GB"/>
        </w:rPr>
        <w:t>A user should perceive the system as a single coherent entity</w:t>
      </w:r>
      <w:r w:rsidR="005E7E29" w:rsidRPr="005D23DF">
        <w:rPr>
          <w:lang w:val="en-GB"/>
        </w:rPr>
        <w:t>.</w:t>
      </w:r>
      <w:r w:rsidR="00B50942" w:rsidRPr="005D23DF">
        <w:rPr>
          <w:lang w:val="en-GB"/>
        </w:rPr>
        <w:t xml:space="preserve"> </w:t>
      </w:r>
      <w:r w:rsidR="006E31EF" w:rsidRPr="005D23DF">
        <w:rPr>
          <w:lang w:val="en-GB"/>
        </w:rPr>
        <w:t>[7</w:t>
      </w:r>
      <w:r w:rsidR="00B50942" w:rsidRPr="005D23DF">
        <w:rPr>
          <w:lang w:val="en-GB"/>
        </w:rPr>
        <w:t>, 8</w:t>
      </w:r>
      <w:r w:rsidR="006E31EF" w:rsidRPr="005D23DF">
        <w:rPr>
          <w:lang w:val="en-GB"/>
        </w:rPr>
        <w:t>]</w:t>
      </w:r>
    </w:p>
    <w:p w14:paraId="4CC04FB3" w14:textId="3659F943" w:rsidR="00B50942" w:rsidRPr="005D23DF" w:rsidRDefault="009D14C1" w:rsidP="00FB7908">
      <w:pPr>
        <w:rPr>
          <w:lang w:val="en-GB"/>
        </w:rPr>
      </w:pPr>
      <w:r w:rsidRPr="005D23DF">
        <w:rPr>
          <w:lang w:val="en-GB"/>
        </w:rPr>
        <w:t>When a distributed system is device-transparent, it means the system attempts to hide its d</w:t>
      </w:r>
      <w:r w:rsidR="00045289" w:rsidRPr="005D23DF">
        <w:rPr>
          <w:lang w:val="en-GB"/>
        </w:rPr>
        <w:t>istributed nature from the user.</w:t>
      </w:r>
      <w:r w:rsidR="00B50942" w:rsidRPr="005D23DF">
        <w:rPr>
          <w:lang w:val="en-GB"/>
        </w:rPr>
        <w:t xml:space="preserve"> There are however various ways in which a distributed system can be transparent. It is commonly categorized into:</w:t>
      </w:r>
      <w:r w:rsidR="00CC1643" w:rsidRPr="005D23DF">
        <w:rPr>
          <w:lang w:val="en-GB"/>
        </w:rPr>
        <w:t xml:space="preserve"> </w:t>
      </w:r>
      <w:r w:rsidR="00C200F7" w:rsidRPr="005D23DF">
        <w:rPr>
          <w:lang w:val="en-GB"/>
        </w:rPr>
        <w:t>[8]</w:t>
      </w:r>
    </w:p>
    <w:p w14:paraId="63FA14FC" w14:textId="114A9CFB" w:rsidR="007721DF" w:rsidRPr="005D23DF" w:rsidRDefault="00B50942" w:rsidP="007721DF">
      <w:pPr>
        <w:pStyle w:val="ListParagraph"/>
        <w:numPr>
          <w:ilvl w:val="0"/>
          <w:numId w:val="22"/>
        </w:numPr>
        <w:rPr>
          <w:noProof w:val="0"/>
        </w:rPr>
      </w:pPr>
      <w:proofErr w:type="gramStart"/>
      <w:r w:rsidRPr="005D23DF">
        <w:rPr>
          <w:noProof w:val="0"/>
        </w:rPr>
        <w:t xml:space="preserve">Access </w:t>
      </w:r>
      <w:r w:rsidR="00CC5CF3" w:rsidRPr="005D23DF">
        <w:rPr>
          <w:noProof w:val="0"/>
        </w:rPr>
        <w:t>transparency</w:t>
      </w:r>
      <w:proofErr w:type="gramEnd"/>
      <w:r w:rsidR="00332425" w:rsidRPr="005D23DF">
        <w:rPr>
          <w:noProof w:val="0"/>
        </w:rPr>
        <w:t xml:space="preserve">, </w:t>
      </w:r>
      <w:proofErr w:type="gramStart"/>
      <w:r w:rsidR="00332425" w:rsidRPr="005D23DF">
        <w:rPr>
          <w:noProof w:val="0"/>
        </w:rPr>
        <w:t>hide how data is accessed</w:t>
      </w:r>
      <w:proofErr w:type="gramEnd"/>
      <w:r w:rsidR="00C200F7" w:rsidRPr="005D23DF">
        <w:rPr>
          <w:noProof w:val="0"/>
        </w:rPr>
        <w:t>.</w:t>
      </w:r>
    </w:p>
    <w:p w14:paraId="58F8E663" w14:textId="6DE07056" w:rsidR="007721DF" w:rsidRPr="005D23DF" w:rsidRDefault="00B50942" w:rsidP="007721DF">
      <w:pPr>
        <w:pStyle w:val="ListParagraph"/>
        <w:numPr>
          <w:ilvl w:val="0"/>
          <w:numId w:val="22"/>
        </w:numPr>
        <w:rPr>
          <w:noProof w:val="0"/>
        </w:rPr>
      </w:pPr>
      <w:r w:rsidRPr="005D23DF">
        <w:rPr>
          <w:noProof w:val="0"/>
        </w:rPr>
        <w:t xml:space="preserve">Location </w:t>
      </w:r>
      <w:r w:rsidR="00CC5CF3" w:rsidRPr="005D23DF">
        <w:rPr>
          <w:noProof w:val="0"/>
        </w:rPr>
        <w:t>transparency</w:t>
      </w:r>
      <w:r w:rsidR="00332425" w:rsidRPr="005D23DF">
        <w:rPr>
          <w:noProof w:val="0"/>
        </w:rPr>
        <w:t>, hide where resources are located</w:t>
      </w:r>
      <w:r w:rsidR="009C6C44" w:rsidRPr="005D23DF">
        <w:rPr>
          <w:noProof w:val="0"/>
        </w:rPr>
        <w:t>.</w:t>
      </w:r>
    </w:p>
    <w:p w14:paraId="3FAB21CD" w14:textId="522DD906" w:rsidR="00B50942" w:rsidRPr="005D23DF" w:rsidRDefault="00B50942" w:rsidP="007721DF">
      <w:pPr>
        <w:pStyle w:val="ListParagraph"/>
        <w:numPr>
          <w:ilvl w:val="0"/>
          <w:numId w:val="22"/>
        </w:numPr>
        <w:rPr>
          <w:noProof w:val="0"/>
        </w:rPr>
      </w:pPr>
      <w:r w:rsidRPr="005D23DF">
        <w:rPr>
          <w:noProof w:val="0"/>
        </w:rPr>
        <w:t xml:space="preserve">Migration </w:t>
      </w:r>
      <w:r w:rsidR="00CC5CF3" w:rsidRPr="005D23DF">
        <w:rPr>
          <w:noProof w:val="0"/>
        </w:rPr>
        <w:t>transparency</w:t>
      </w:r>
      <w:r w:rsidR="009A12C6" w:rsidRPr="005D23DF">
        <w:rPr>
          <w:noProof w:val="0"/>
        </w:rPr>
        <w:t xml:space="preserve">, hide </w:t>
      </w:r>
      <w:r w:rsidR="00332425" w:rsidRPr="005D23DF">
        <w:rPr>
          <w:noProof w:val="0"/>
        </w:rPr>
        <w:t>that a resource could move to a new location</w:t>
      </w:r>
      <w:r w:rsidR="009C6C44" w:rsidRPr="005D23DF">
        <w:rPr>
          <w:noProof w:val="0"/>
        </w:rPr>
        <w:t>.</w:t>
      </w:r>
    </w:p>
    <w:p w14:paraId="1D38A758" w14:textId="40DD45AF" w:rsidR="00B50942" w:rsidRPr="005D23DF" w:rsidRDefault="00B50942" w:rsidP="007721DF">
      <w:pPr>
        <w:pStyle w:val="ListParagraph"/>
        <w:numPr>
          <w:ilvl w:val="0"/>
          <w:numId w:val="22"/>
        </w:numPr>
        <w:rPr>
          <w:noProof w:val="0"/>
        </w:rPr>
      </w:pPr>
      <w:r w:rsidRPr="005D23DF">
        <w:rPr>
          <w:noProof w:val="0"/>
        </w:rPr>
        <w:t xml:space="preserve">Relocation </w:t>
      </w:r>
      <w:r w:rsidR="00CC5CF3" w:rsidRPr="005D23DF">
        <w:rPr>
          <w:noProof w:val="0"/>
        </w:rPr>
        <w:t>transparency</w:t>
      </w:r>
      <w:r w:rsidR="00332425" w:rsidRPr="005D23DF">
        <w:rPr>
          <w:noProof w:val="0"/>
        </w:rPr>
        <w:t xml:space="preserve">, hide that </w:t>
      </w:r>
      <w:r w:rsidR="009C6C44" w:rsidRPr="005D23DF">
        <w:rPr>
          <w:noProof w:val="0"/>
        </w:rPr>
        <w:t>a</w:t>
      </w:r>
      <w:r w:rsidR="00332425" w:rsidRPr="005D23DF">
        <w:rPr>
          <w:noProof w:val="0"/>
        </w:rPr>
        <w:t xml:space="preserve"> resource</w:t>
      </w:r>
      <w:r w:rsidR="009C6C44" w:rsidRPr="005D23DF">
        <w:rPr>
          <w:noProof w:val="0"/>
        </w:rPr>
        <w:t xml:space="preserve"> may move</w:t>
      </w:r>
      <w:r w:rsidR="00332425" w:rsidRPr="005D23DF">
        <w:rPr>
          <w:noProof w:val="0"/>
        </w:rPr>
        <w:t xml:space="preserve"> to a new location during use</w:t>
      </w:r>
      <w:r w:rsidR="009C6C44" w:rsidRPr="005D23DF">
        <w:rPr>
          <w:noProof w:val="0"/>
        </w:rPr>
        <w:t>.</w:t>
      </w:r>
    </w:p>
    <w:p w14:paraId="2CA972CC" w14:textId="0BD510C6" w:rsidR="00B50942" w:rsidRPr="005D23DF" w:rsidRDefault="00B50942" w:rsidP="007721DF">
      <w:pPr>
        <w:pStyle w:val="ListParagraph"/>
        <w:numPr>
          <w:ilvl w:val="0"/>
          <w:numId w:val="22"/>
        </w:numPr>
        <w:rPr>
          <w:noProof w:val="0"/>
        </w:rPr>
      </w:pPr>
      <w:r w:rsidRPr="005D23DF">
        <w:rPr>
          <w:noProof w:val="0"/>
        </w:rPr>
        <w:t xml:space="preserve">Replication </w:t>
      </w:r>
      <w:r w:rsidR="00CC5CF3" w:rsidRPr="005D23DF">
        <w:rPr>
          <w:noProof w:val="0"/>
        </w:rPr>
        <w:t>transparency</w:t>
      </w:r>
      <w:r w:rsidR="009C6C44" w:rsidRPr="005D23DF">
        <w:rPr>
          <w:noProof w:val="0"/>
        </w:rPr>
        <w:t>, hide that a resource is replicated.</w:t>
      </w:r>
    </w:p>
    <w:p w14:paraId="23418622" w14:textId="13B866D5" w:rsidR="00B50942" w:rsidRPr="005D23DF" w:rsidRDefault="00B50942" w:rsidP="007721DF">
      <w:pPr>
        <w:pStyle w:val="ListParagraph"/>
        <w:numPr>
          <w:ilvl w:val="0"/>
          <w:numId w:val="22"/>
        </w:numPr>
        <w:rPr>
          <w:noProof w:val="0"/>
        </w:rPr>
      </w:pPr>
      <w:r w:rsidRPr="005D23DF">
        <w:rPr>
          <w:noProof w:val="0"/>
        </w:rPr>
        <w:t xml:space="preserve">Concurrent </w:t>
      </w:r>
      <w:r w:rsidR="00CC5CF3" w:rsidRPr="005D23DF">
        <w:rPr>
          <w:noProof w:val="0"/>
        </w:rPr>
        <w:t>transparency</w:t>
      </w:r>
      <w:r w:rsidR="00EE243F" w:rsidRPr="005D23DF">
        <w:rPr>
          <w:noProof w:val="0"/>
        </w:rPr>
        <w:t xml:space="preserve">, hide that </w:t>
      </w:r>
      <w:r w:rsidR="00CC5CF3" w:rsidRPr="005D23DF">
        <w:rPr>
          <w:noProof w:val="0"/>
        </w:rPr>
        <w:t>multiple users may share a resource</w:t>
      </w:r>
      <w:r w:rsidR="00E11E0B" w:rsidRPr="005D23DF">
        <w:rPr>
          <w:noProof w:val="0"/>
        </w:rPr>
        <w:t xml:space="preserve"> at the same time</w:t>
      </w:r>
      <w:r w:rsidR="00D04B94" w:rsidRPr="005D23DF">
        <w:rPr>
          <w:noProof w:val="0"/>
        </w:rPr>
        <w:t>.</w:t>
      </w:r>
    </w:p>
    <w:p w14:paraId="4587573B" w14:textId="75CFD133" w:rsidR="00FB7908" w:rsidRPr="005D23DF" w:rsidRDefault="00B50942" w:rsidP="007721DF">
      <w:pPr>
        <w:pStyle w:val="ListParagraph"/>
        <w:numPr>
          <w:ilvl w:val="0"/>
          <w:numId w:val="22"/>
        </w:numPr>
        <w:rPr>
          <w:noProof w:val="0"/>
        </w:rPr>
      </w:pPr>
      <w:r w:rsidRPr="005D23DF">
        <w:rPr>
          <w:noProof w:val="0"/>
        </w:rPr>
        <w:t xml:space="preserve">Failure </w:t>
      </w:r>
      <w:r w:rsidR="00CC5CF3" w:rsidRPr="005D23DF">
        <w:rPr>
          <w:noProof w:val="0"/>
        </w:rPr>
        <w:t>transparency</w:t>
      </w:r>
      <w:r w:rsidR="009A12C6" w:rsidRPr="005D23DF">
        <w:rPr>
          <w:noProof w:val="0"/>
        </w:rPr>
        <w:t xml:space="preserve">, hide </w:t>
      </w:r>
      <w:r w:rsidR="002D17C9" w:rsidRPr="005D23DF">
        <w:rPr>
          <w:noProof w:val="0"/>
        </w:rPr>
        <w:t>any failures</w:t>
      </w:r>
      <w:r w:rsidR="00430BD2" w:rsidRPr="005D23DF">
        <w:rPr>
          <w:noProof w:val="0"/>
        </w:rPr>
        <w:t xml:space="preserve"> and possibly recoveries of resources</w:t>
      </w:r>
      <w:r w:rsidR="002D17C9" w:rsidRPr="005D23DF">
        <w:rPr>
          <w:noProof w:val="0"/>
        </w:rPr>
        <w:t xml:space="preserve"> from </w:t>
      </w:r>
      <w:r w:rsidR="0068683F" w:rsidRPr="005D23DF">
        <w:rPr>
          <w:noProof w:val="0"/>
        </w:rPr>
        <w:t xml:space="preserve">the </w:t>
      </w:r>
      <w:r w:rsidR="002D17C9" w:rsidRPr="005D23DF">
        <w:rPr>
          <w:noProof w:val="0"/>
        </w:rPr>
        <w:t>users</w:t>
      </w:r>
      <w:r w:rsidR="007721DF" w:rsidRPr="005D23DF">
        <w:rPr>
          <w:noProof w:val="0"/>
        </w:rPr>
        <w:t>.</w:t>
      </w:r>
    </w:p>
    <w:p w14:paraId="1C81074C" w14:textId="7F4BC09B" w:rsidR="007551E6" w:rsidRPr="005D23DF" w:rsidRDefault="007551E6" w:rsidP="007551E6">
      <w:pPr>
        <w:pStyle w:val="Heading2"/>
      </w:pPr>
      <w:bookmarkStart w:id="13" w:name="_Toc323227651"/>
      <w:r w:rsidRPr="005D23DF">
        <w:t>Go</w:t>
      </w:r>
      <w:bookmarkEnd w:id="13"/>
    </w:p>
    <w:p w14:paraId="6469B010" w14:textId="6F2D8130" w:rsidR="00D33FE9" w:rsidRPr="005D23DF" w:rsidRDefault="00D736FA" w:rsidP="00D736FA">
      <w:pPr>
        <w:rPr>
          <w:lang w:val="en-GB"/>
        </w:rPr>
      </w:pPr>
      <w:r w:rsidRPr="005D23DF">
        <w:rPr>
          <w:lang w:val="en-GB"/>
        </w:rPr>
        <w:t>Go</w:t>
      </w:r>
      <w:r w:rsidR="00DC6B44" w:rsidRPr="005D23DF">
        <w:rPr>
          <w:lang w:val="en-GB"/>
        </w:rPr>
        <w:t xml:space="preserve"> </w:t>
      </w:r>
      <w:r w:rsidR="0089590B" w:rsidRPr="005D23DF">
        <w:rPr>
          <w:lang w:val="en-GB"/>
        </w:rPr>
        <w:t xml:space="preserve">(sometimes referred to as </w:t>
      </w:r>
      <w:proofErr w:type="spellStart"/>
      <w:r w:rsidR="0089590B" w:rsidRPr="005D23DF">
        <w:rPr>
          <w:lang w:val="en-GB"/>
        </w:rPr>
        <w:t>Golang</w:t>
      </w:r>
      <w:proofErr w:type="spellEnd"/>
      <w:r w:rsidR="0089590B" w:rsidRPr="005D23DF">
        <w:rPr>
          <w:lang w:val="en-GB"/>
        </w:rPr>
        <w:t>)</w:t>
      </w:r>
      <w:r w:rsidRPr="005D23DF">
        <w:rPr>
          <w:lang w:val="en-GB"/>
        </w:rPr>
        <w:t xml:space="preserve"> is a</w:t>
      </w:r>
      <w:r w:rsidR="00DC6B44" w:rsidRPr="005D23DF">
        <w:rPr>
          <w:lang w:val="en-GB"/>
        </w:rPr>
        <w:t>n</w:t>
      </w:r>
      <w:r w:rsidRPr="005D23DF">
        <w:rPr>
          <w:lang w:val="en-GB"/>
        </w:rPr>
        <w:t xml:space="preserve"> open-source programming language developed by Google. It is statically</w:t>
      </w:r>
      <w:r w:rsidR="00C5762A" w:rsidRPr="005D23DF">
        <w:rPr>
          <w:lang w:val="en-GB"/>
        </w:rPr>
        <w:t xml:space="preserve"> and stron</w:t>
      </w:r>
      <w:r w:rsidR="00730B2A" w:rsidRPr="005D23DF">
        <w:rPr>
          <w:lang w:val="en-GB"/>
        </w:rPr>
        <w:t>g</w:t>
      </w:r>
      <w:r w:rsidR="00C5762A" w:rsidRPr="005D23DF">
        <w:rPr>
          <w:lang w:val="en-GB"/>
        </w:rPr>
        <w:t>ly</w:t>
      </w:r>
      <w:r w:rsidRPr="005D23DF">
        <w:rPr>
          <w:lang w:val="en-GB"/>
        </w:rPr>
        <w:t xml:space="preserve"> typed</w:t>
      </w:r>
      <w:r w:rsidR="006F5501" w:rsidRPr="005D23DF">
        <w:rPr>
          <w:lang w:val="en-GB"/>
        </w:rPr>
        <w:t xml:space="preserve"> as well as compiled</w:t>
      </w:r>
      <w:r w:rsidR="00D449C5" w:rsidRPr="005D23DF">
        <w:rPr>
          <w:lang w:val="en-GB"/>
        </w:rPr>
        <w:t xml:space="preserve">. Its main selling point is </w:t>
      </w:r>
      <w:r w:rsidR="003A0020" w:rsidRPr="005D23DF">
        <w:rPr>
          <w:lang w:val="en-GB"/>
        </w:rPr>
        <w:t>its concurrency mechanisms that let</w:t>
      </w:r>
      <w:r w:rsidR="00D449C5" w:rsidRPr="005D23DF">
        <w:rPr>
          <w:lang w:val="en-GB"/>
        </w:rPr>
        <w:t xml:space="preserve"> the programmer easily take advantage of multiple cores and networked machines</w:t>
      </w:r>
      <w:r w:rsidR="003E1AAD" w:rsidRPr="005D23DF">
        <w:rPr>
          <w:lang w:val="en-GB"/>
        </w:rPr>
        <w:t>, and</w:t>
      </w:r>
      <w:r w:rsidR="00FC323C" w:rsidRPr="005D23DF">
        <w:rPr>
          <w:lang w:val="en-GB"/>
        </w:rPr>
        <w:t xml:space="preserve"> its</w:t>
      </w:r>
      <w:r w:rsidR="003E1AAD" w:rsidRPr="005D23DF">
        <w:rPr>
          <w:lang w:val="en-GB"/>
        </w:rPr>
        <w:t xml:space="preserve"> extremely </w:t>
      </w:r>
      <w:r w:rsidR="00B42060" w:rsidRPr="005D23DF">
        <w:rPr>
          <w:lang w:val="en-GB"/>
        </w:rPr>
        <w:t>quick</w:t>
      </w:r>
      <w:r w:rsidR="003E1AAD" w:rsidRPr="005D23DF">
        <w:rPr>
          <w:lang w:val="en-GB"/>
        </w:rPr>
        <w:t xml:space="preserve"> </w:t>
      </w:r>
      <w:r w:rsidR="00B42060" w:rsidRPr="005D23DF">
        <w:rPr>
          <w:lang w:val="en-GB"/>
        </w:rPr>
        <w:t>compiling</w:t>
      </w:r>
      <w:r w:rsidR="00D449C5" w:rsidRPr="005D23DF">
        <w:rPr>
          <w:lang w:val="en-GB"/>
        </w:rPr>
        <w:t xml:space="preserve">. </w:t>
      </w:r>
      <w:r w:rsidR="003C3B83" w:rsidRPr="005D23DF">
        <w:rPr>
          <w:lang w:val="en-GB"/>
        </w:rPr>
        <w:t xml:space="preserve">However, </w:t>
      </w:r>
      <w:r w:rsidR="00835674" w:rsidRPr="005D23DF">
        <w:rPr>
          <w:lang w:val="en-GB"/>
        </w:rPr>
        <w:t>some</w:t>
      </w:r>
      <w:r w:rsidR="003C3B83" w:rsidRPr="005D23DF">
        <w:rPr>
          <w:lang w:val="en-GB"/>
        </w:rPr>
        <w:t xml:space="preserve"> of the drawbacks of </w:t>
      </w:r>
      <w:proofErr w:type="spellStart"/>
      <w:r w:rsidR="003C3B83" w:rsidRPr="005D23DF">
        <w:rPr>
          <w:lang w:val="en-GB"/>
        </w:rPr>
        <w:t>Golang</w:t>
      </w:r>
      <w:proofErr w:type="spellEnd"/>
      <w:r w:rsidR="003C3B83" w:rsidRPr="005D23DF">
        <w:rPr>
          <w:lang w:val="en-GB"/>
        </w:rPr>
        <w:t xml:space="preserve"> </w:t>
      </w:r>
      <w:proofErr w:type="gramStart"/>
      <w:r w:rsidR="003C3B83" w:rsidRPr="005D23DF">
        <w:rPr>
          <w:lang w:val="en-GB"/>
        </w:rPr>
        <w:t>is</w:t>
      </w:r>
      <w:proofErr w:type="gramEnd"/>
      <w:r w:rsidR="003C3B83" w:rsidRPr="005D23DF">
        <w:rPr>
          <w:lang w:val="en-GB"/>
        </w:rPr>
        <w:t xml:space="preserve"> poor debugging tools</w:t>
      </w:r>
      <w:r w:rsidR="00835674" w:rsidRPr="005D23DF">
        <w:rPr>
          <w:lang w:val="en-GB"/>
        </w:rPr>
        <w:t xml:space="preserve"> and the necessity of a bit bucket</w:t>
      </w:r>
      <w:r w:rsidR="002651A9" w:rsidRPr="005D23DF">
        <w:rPr>
          <w:lang w:val="en-GB"/>
        </w:rPr>
        <w:t xml:space="preserve">. </w:t>
      </w:r>
      <w:r w:rsidR="00D449C5" w:rsidRPr="005D23DF">
        <w:rPr>
          <w:lang w:val="en-GB"/>
        </w:rPr>
        <w:t>[9</w:t>
      </w:r>
      <w:r w:rsidR="00A90992" w:rsidRPr="005D23DF">
        <w:rPr>
          <w:lang w:val="en-GB"/>
        </w:rPr>
        <w:t>, 16</w:t>
      </w:r>
      <w:r w:rsidR="00D449C5" w:rsidRPr="005D23DF">
        <w:rPr>
          <w:lang w:val="en-GB"/>
        </w:rPr>
        <w:t>]</w:t>
      </w:r>
    </w:p>
    <w:p w14:paraId="1329AE9C" w14:textId="34E1EB4C" w:rsidR="00B512FC" w:rsidRPr="005D23DF" w:rsidRDefault="00D33FE9" w:rsidP="00D736FA">
      <w:pPr>
        <w:rPr>
          <w:lang w:val="en-GB"/>
        </w:rPr>
      </w:pPr>
      <w:r w:rsidRPr="005D23DF">
        <w:rPr>
          <w:lang w:val="en-GB"/>
        </w:rPr>
        <w:t>Development was prompted by frustration at Google at how "clumsy and slow" software development was</w:t>
      </w:r>
      <w:r w:rsidR="00D237E3" w:rsidRPr="005D23DF">
        <w:rPr>
          <w:lang w:val="en-GB"/>
        </w:rPr>
        <w:t xml:space="preserve"> with large software systems.</w:t>
      </w:r>
      <w:r w:rsidR="00F962E4" w:rsidRPr="005D23DF">
        <w:rPr>
          <w:lang w:val="en-GB"/>
        </w:rPr>
        <w:t xml:space="preserve"> The language has exploded in popularity over the last year (2015), particularly in Asia. [10</w:t>
      </w:r>
      <w:r w:rsidR="00EB6187" w:rsidRPr="005D23DF">
        <w:rPr>
          <w:lang w:val="en-GB"/>
        </w:rPr>
        <w:t>, 11</w:t>
      </w:r>
      <w:r w:rsidR="00F962E4" w:rsidRPr="005D23DF">
        <w:rPr>
          <w:lang w:val="en-GB"/>
        </w:rPr>
        <w:t>]</w:t>
      </w:r>
    </w:p>
    <w:p w14:paraId="74E84896" w14:textId="621CDEB5" w:rsidR="00CA5F90" w:rsidRPr="005D23DF" w:rsidRDefault="007B30A2" w:rsidP="00D736FA">
      <w:pPr>
        <w:rPr>
          <w:lang w:val="en-GB"/>
        </w:rPr>
      </w:pPr>
      <w:r w:rsidRPr="005D23DF">
        <w:rPr>
          <w:lang w:val="en-GB"/>
        </w:rPr>
        <w:t xml:space="preserve">Most of the programming </w:t>
      </w:r>
      <w:r w:rsidR="00CA5F90" w:rsidRPr="005D23DF">
        <w:rPr>
          <w:lang w:val="en-GB"/>
        </w:rPr>
        <w:t>done for this thesis</w:t>
      </w:r>
      <w:r w:rsidRPr="005D23DF">
        <w:rPr>
          <w:lang w:val="en-GB"/>
        </w:rPr>
        <w:t xml:space="preserve"> (building of the prototype)</w:t>
      </w:r>
      <w:r w:rsidR="00CA5F90" w:rsidRPr="005D23DF">
        <w:rPr>
          <w:lang w:val="en-GB"/>
        </w:rPr>
        <w:t xml:space="preserve"> is done in </w:t>
      </w:r>
      <w:proofErr w:type="spellStart"/>
      <w:r w:rsidR="00CA5F90" w:rsidRPr="005D23DF">
        <w:rPr>
          <w:lang w:val="en-GB"/>
        </w:rPr>
        <w:t>Golang</w:t>
      </w:r>
      <w:proofErr w:type="spellEnd"/>
      <w:r w:rsidR="00CA5F90" w:rsidRPr="005D23DF">
        <w:rPr>
          <w:lang w:val="en-GB"/>
        </w:rPr>
        <w:t>.</w:t>
      </w:r>
    </w:p>
    <w:p w14:paraId="36F624BC" w14:textId="78727613" w:rsidR="00CF5834" w:rsidRPr="005D23DF" w:rsidRDefault="00F40BE6" w:rsidP="00CF5834">
      <w:pPr>
        <w:pStyle w:val="Heading2"/>
      </w:pPr>
      <w:bookmarkStart w:id="14" w:name="_Toc323227652"/>
      <w:r w:rsidRPr="005D23DF">
        <w:t>JavaScript</w:t>
      </w:r>
      <w:bookmarkEnd w:id="14"/>
    </w:p>
    <w:p w14:paraId="00DFEEE9" w14:textId="6B183047" w:rsidR="001001DF" w:rsidRPr="005D23DF" w:rsidRDefault="006C0F86" w:rsidP="00725645">
      <w:pPr>
        <w:rPr>
          <w:lang w:val="en-GB"/>
        </w:rPr>
      </w:pPr>
      <w:r w:rsidRPr="005D23DF">
        <w:rPr>
          <w:lang w:val="en-GB"/>
        </w:rPr>
        <w:t xml:space="preserve">JavaScript is the </w:t>
      </w:r>
      <w:r w:rsidR="00CB55DC" w:rsidRPr="005D23DF">
        <w:rPr>
          <w:lang w:val="en-GB"/>
        </w:rPr>
        <w:t>world’s</w:t>
      </w:r>
      <w:r w:rsidRPr="005D23DF">
        <w:rPr>
          <w:lang w:val="en-GB"/>
        </w:rPr>
        <w:t xml:space="preserve"> mo</w:t>
      </w:r>
      <w:r w:rsidR="008C3C88" w:rsidRPr="005D23DF">
        <w:rPr>
          <w:lang w:val="en-GB"/>
        </w:rPr>
        <w:t>st popular programming language</w:t>
      </w:r>
      <w:r w:rsidR="00CB55DC" w:rsidRPr="005D23DF">
        <w:rPr>
          <w:lang w:val="en-GB"/>
        </w:rPr>
        <w:t xml:space="preserve">, developed by Netscape for the Navigator 2 browser. It is </w:t>
      </w:r>
      <w:r w:rsidR="00B128F0" w:rsidRPr="005D23DF">
        <w:rPr>
          <w:lang w:val="en-GB"/>
        </w:rPr>
        <w:t xml:space="preserve">commonly </w:t>
      </w:r>
      <w:r w:rsidR="00CB55DC" w:rsidRPr="005D23DF">
        <w:rPr>
          <w:lang w:val="en-GB"/>
        </w:rPr>
        <w:t>used to write client-side code for websites</w:t>
      </w:r>
      <w:r w:rsidR="00AD0BAE" w:rsidRPr="005D23DF">
        <w:rPr>
          <w:lang w:val="en-GB"/>
        </w:rPr>
        <w:t xml:space="preserve"> as all the popular web browsers support JavaScript out of the box</w:t>
      </w:r>
      <w:r w:rsidR="00CB55DC" w:rsidRPr="005D23DF">
        <w:rPr>
          <w:lang w:val="en-GB"/>
        </w:rPr>
        <w:t>.</w:t>
      </w:r>
      <w:r w:rsidR="00C745AB" w:rsidRPr="005D23DF">
        <w:rPr>
          <w:lang w:val="en-GB"/>
        </w:rPr>
        <w:t xml:space="preserve"> [</w:t>
      </w:r>
      <w:r w:rsidR="008C3C88" w:rsidRPr="005D23DF">
        <w:rPr>
          <w:lang w:val="en-GB"/>
        </w:rPr>
        <w:t xml:space="preserve">12, </w:t>
      </w:r>
      <w:r w:rsidR="00C745AB" w:rsidRPr="005D23DF">
        <w:rPr>
          <w:lang w:val="en-GB"/>
        </w:rPr>
        <w:t>13]</w:t>
      </w:r>
    </w:p>
    <w:p w14:paraId="157AD18C" w14:textId="23C593FF" w:rsidR="006C2E15" w:rsidRPr="005D23DF" w:rsidRDefault="006C2E15" w:rsidP="00725645">
      <w:pPr>
        <w:rPr>
          <w:lang w:val="en-GB"/>
        </w:rPr>
      </w:pPr>
      <w:r w:rsidRPr="005D23DF">
        <w:rPr>
          <w:lang w:val="en-GB"/>
        </w:rPr>
        <w:t>It is used to write client-side code for the HTML-based GUI in the prototype.</w:t>
      </w:r>
    </w:p>
    <w:p w14:paraId="01448958" w14:textId="641CD9F9" w:rsidR="007551E6" w:rsidRPr="005D23DF" w:rsidRDefault="007551E6" w:rsidP="00CF5834">
      <w:pPr>
        <w:pStyle w:val="Heading2"/>
      </w:pPr>
      <w:bookmarkStart w:id="15" w:name="_Toc323227653"/>
      <w:r w:rsidRPr="005D23DF">
        <w:t>QML</w:t>
      </w:r>
      <w:bookmarkEnd w:id="15"/>
    </w:p>
    <w:p w14:paraId="76FB528D" w14:textId="3F4AC784" w:rsidR="00D75292" w:rsidRPr="005D23DF" w:rsidRDefault="006A5AB8" w:rsidP="00FB7908">
      <w:pPr>
        <w:rPr>
          <w:lang w:val="en-GB"/>
        </w:rPr>
      </w:pPr>
      <w:r w:rsidRPr="005D23DF">
        <w:rPr>
          <w:lang w:val="en-GB"/>
        </w:rPr>
        <w:t xml:space="preserve">QML is </w:t>
      </w:r>
      <w:r w:rsidR="00103BD9" w:rsidRPr="005D23DF">
        <w:rPr>
          <w:lang w:val="en-GB"/>
        </w:rPr>
        <w:t xml:space="preserve">a user interface specification and programming language, allowing the programmer to easily create </w:t>
      </w:r>
      <w:r w:rsidR="003A0020" w:rsidRPr="005D23DF">
        <w:rPr>
          <w:lang w:val="en-GB"/>
        </w:rPr>
        <w:t>cross platform</w:t>
      </w:r>
      <w:r w:rsidR="00103BD9" w:rsidRPr="005D23DF">
        <w:rPr>
          <w:lang w:val="en-GB"/>
        </w:rPr>
        <w:t xml:space="preserve"> GUIs</w:t>
      </w:r>
      <w:r w:rsidR="00987BBC" w:rsidRPr="005D23DF">
        <w:rPr>
          <w:lang w:val="en-GB"/>
        </w:rPr>
        <w:t xml:space="preserve"> for applications</w:t>
      </w:r>
      <w:r w:rsidR="000A3190" w:rsidRPr="005D23DF">
        <w:rPr>
          <w:lang w:val="en-GB"/>
        </w:rPr>
        <w:t>.</w:t>
      </w:r>
      <w:r w:rsidR="00B577C1" w:rsidRPr="005D23DF">
        <w:rPr>
          <w:lang w:val="en-GB"/>
        </w:rPr>
        <w:t xml:space="preserve"> It is often used to write graphical interfaces for applications w</w:t>
      </w:r>
      <w:r w:rsidR="008C5952" w:rsidRPr="005D23DF">
        <w:rPr>
          <w:lang w:val="en-GB"/>
        </w:rPr>
        <w:t>ith a backend written in more</w:t>
      </w:r>
      <w:r w:rsidR="00B577C1" w:rsidRPr="005D23DF">
        <w:rPr>
          <w:lang w:val="en-GB"/>
        </w:rPr>
        <w:t xml:space="preserve"> efficient </w:t>
      </w:r>
      <w:r w:rsidR="00B577C1" w:rsidRPr="005D23DF">
        <w:rPr>
          <w:lang w:val="en-GB"/>
        </w:rPr>
        <w:lastRenderedPageBreak/>
        <w:t>language</w:t>
      </w:r>
      <w:r w:rsidR="008C5952" w:rsidRPr="005D23DF">
        <w:rPr>
          <w:lang w:val="en-GB"/>
        </w:rPr>
        <w:t>s</w:t>
      </w:r>
      <w:r w:rsidR="00B577C1" w:rsidRPr="005D23DF">
        <w:rPr>
          <w:lang w:val="en-GB"/>
        </w:rPr>
        <w:t xml:space="preserve"> such as C++.</w:t>
      </w:r>
      <w:r w:rsidR="00113134" w:rsidRPr="005D23DF">
        <w:rPr>
          <w:lang w:val="en-GB"/>
        </w:rPr>
        <w:t xml:space="preserve"> But also Go has modules for use with QML, called Go-QML</w:t>
      </w:r>
      <w:r w:rsidR="00436267" w:rsidRPr="005D23DF">
        <w:rPr>
          <w:lang w:val="en-GB"/>
        </w:rPr>
        <w:t xml:space="preserve"> created by </w:t>
      </w:r>
      <w:r w:rsidR="00570FD0" w:rsidRPr="005D23DF">
        <w:rPr>
          <w:lang w:val="en-GB"/>
        </w:rPr>
        <w:t>Gustavo Niemeyer</w:t>
      </w:r>
      <w:r w:rsidR="00113134" w:rsidRPr="005D23DF">
        <w:rPr>
          <w:lang w:val="en-GB"/>
        </w:rPr>
        <w:t>.</w:t>
      </w:r>
      <w:r w:rsidR="007125D9" w:rsidRPr="005D23DF">
        <w:rPr>
          <w:lang w:val="en-GB"/>
        </w:rPr>
        <w:t xml:space="preserve"> </w:t>
      </w:r>
      <w:r w:rsidR="00BD1729" w:rsidRPr="005D23DF">
        <w:rPr>
          <w:lang w:val="en-GB"/>
        </w:rPr>
        <w:t>[14, 15]</w:t>
      </w:r>
    </w:p>
    <w:p w14:paraId="11450783" w14:textId="203DF4C0" w:rsidR="00B77663" w:rsidRPr="005D23DF" w:rsidRDefault="00B77663" w:rsidP="00FB7908">
      <w:pPr>
        <w:rPr>
          <w:lang w:val="en-GB"/>
        </w:rPr>
      </w:pPr>
      <w:r w:rsidRPr="005D23DF">
        <w:rPr>
          <w:lang w:val="en-GB"/>
        </w:rPr>
        <w:t>It is used to create a GUI for a text editor application to go with the prototype of this thesis.</w:t>
      </w:r>
    </w:p>
    <w:p w14:paraId="2246F862" w14:textId="17B399BA" w:rsidR="009D5323" w:rsidRPr="005D23DF" w:rsidRDefault="009D5323" w:rsidP="009D5323">
      <w:pPr>
        <w:pStyle w:val="Heading2"/>
      </w:pPr>
      <w:bookmarkStart w:id="16" w:name="_Toc323227654"/>
      <w:r w:rsidRPr="005D23DF">
        <w:t>HTML</w:t>
      </w:r>
      <w:bookmarkEnd w:id="16"/>
    </w:p>
    <w:p w14:paraId="601D2B0B" w14:textId="7BF42842" w:rsidR="009D5323" w:rsidRPr="005D23DF" w:rsidRDefault="006E63E7" w:rsidP="009D5323">
      <w:pPr>
        <w:rPr>
          <w:lang w:val="en-GB"/>
        </w:rPr>
      </w:pPr>
      <w:r w:rsidRPr="005D23DF">
        <w:rPr>
          <w:lang w:val="en-GB"/>
        </w:rPr>
        <w:t xml:space="preserve">Hyper Text </w:t>
      </w:r>
      <w:proofErr w:type="spellStart"/>
      <w:r w:rsidRPr="005D23DF">
        <w:rPr>
          <w:lang w:val="en-GB"/>
        </w:rPr>
        <w:t>Markup</w:t>
      </w:r>
      <w:proofErr w:type="spellEnd"/>
      <w:r w:rsidRPr="005D23DF">
        <w:rPr>
          <w:lang w:val="en-GB"/>
        </w:rPr>
        <w:t xml:space="preserve"> Language, or HTML for short, </w:t>
      </w:r>
      <w:r w:rsidR="00AE6DF6" w:rsidRPr="005D23DF">
        <w:rPr>
          <w:lang w:val="en-GB"/>
        </w:rPr>
        <w:t xml:space="preserve">is a language used to express web documents </w:t>
      </w:r>
      <w:r w:rsidR="000245D4" w:rsidRPr="005D23DF">
        <w:rPr>
          <w:lang w:val="en-GB"/>
        </w:rPr>
        <w:t>consisting</w:t>
      </w:r>
      <w:r w:rsidR="0097335A" w:rsidRPr="005D23DF">
        <w:rPr>
          <w:lang w:val="en-GB"/>
        </w:rPr>
        <w:t xml:space="preserve"> of </w:t>
      </w:r>
      <w:r w:rsidR="000245D4" w:rsidRPr="005D23DF">
        <w:rPr>
          <w:lang w:val="en-GB"/>
        </w:rPr>
        <w:t>"</w:t>
      </w:r>
      <w:r w:rsidR="0097335A" w:rsidRPr="005D23DF">
        <w:rPr>
          <w:lang w:val="en-GB"/>
        </w:rPr>
        <w:t>elements</w:t>
      </w:r>
      <w:r w:rsidR="000245D4" w:rsidRPr="005D23DF">
        <w:rPr>
          <w:lang w:val="en-GB"/>
        </w:rPr>
        <w:t>"</w:t>
      </w:r>
      <w:r w:rsidR="0097335A" w:rsidRPr="005D23DF">
        <w:rPr>
          <w:lang w:val="en-GB"/>
        </w:rPr>
        <w:t xml:space="preserve"> defined by </w:t>
      </w:r>
      <w:r w:rsidR="000245D4" w:rsidRPr="005D23DF">
        <w:rPr>
          <w:lang w:val="en-GB"/>
        </w:rPr>
        <w:t>"</w:t>
      </w:r>
      <w:r w:rsidR="0097335A" w:rsidRPr="005D23DF">
        <w:rPr>
          <w:lang w:val="en-GB"/>
        </w:rPr>
        <w:t>tags</w:t>
      </w:r>
      <w:r w:rsidR="000245D4" w:rsidRPr="005D23DF">
        <w:rPr>
          <w:lang w:val="en-GB"/>
        </w:rPr>
        <w:t>"</w:t>
      </w:r>
      <w:r w:rsidR="00AE6DF6" w:rsidRPr="005D23DF">
        <w:rPr>
          <w:lang w:val="en-GB"/>
        </w:rPr>
        <w:t xml:space="preserve">. The first HTML version came out in 1991, and there has since been many iterations improving on what has become the standard </w:t>
      </w:r>
      <w:proofErr w:type="spellStart"/>
      <w:r w:rsidR="00AE6DF6" w:rsidRPr="005D23DF">
        <w:rPr>
          <w:lang w:val="en-GB"/>
        </w:rPr>
        <w:t>markup</w:t>
      </w:r>
      <w:proofErr w:type="spellEnd"/>
      <w:r w:rsidR="00AE6DF6" w:rsidRPr="005D23DF">
        <w:rPr>
          <w:lang w:val="en-GB"/>
        </w:rPr>
        <w:t xml:space="preserve"> language on the </w:t>
      </w:r>
      <w:r w:rsidR="00E67959" w:rsidRPr="005D23DF">
        <w:rPr>
          <w:lang w:val="en-GB"/>
        </w:rPr>
        <w:t>Internet</w:t>
      </w:r>
      <w:r w:rsidR="00AE6DF6" w:rsidRPr="005D23DF">
        <w:rPr>
          <w:lang w:val="en-GB"/>
        </w:rPr>
        <w:t>.</w:t>
      </w:r>
      <w:r w:rsidR="0075608D" w:rsidRPr="005D23DF">
        <w:rPr>
          <w:lang w:val="en-GB"/>
        </w:rPr>
        <w:t xml:space="preserve"> [</w:t>
      </w:r>
      <w:r w:rsidR="00E1193F" w:rsidRPr="005D23DF">
        <w:rPr>
          <w:lang w:val="en-GB"/>
        </w:rPr>
        <w:t>31</w:t>
      </w:r>
      <w:r w:rsidR="0075608D" w:rsidRPr="005D23DF">
        <w:rPr>
          <w:lang w:val="en-GB"/>
        </w:rPr>
        <w:t>]</w:t>
      </w:r>
    </w:p>
    <w:p w14:paraId="48D24831" w14:textId="477D74BA" w:rsidR="008E2313" w:rsidRPr="005D23DF" w:rsidRDefault="008E2313" w:rsidP="009D5323">
      <w:pPr>
        <w:rPr>
          <w:lang w:val="en-GB"/>
        </w:rPr>
      </w:pPr>
      <w:r w:rsidRPr="005D23DF">
        <w:rPr>
          <w:lang w:val="en-GB"/>
        </w:rPr>
        <w:t>HTML is used to describe most of the GUIs used for the prototype in this thesis.</w:t>
      </w:r>
    </w:p>
    <w:p w14:paraId="229ADFBD" w14:textId="41E31E64" w:rsidR="00D75292" w:rsidRPr="005D23DF" w:rsidRDefault="00D75292" w:rsidP="00D75292">
      <w:pPr>
        <w:pStyle w:val="Heading2"/>
      </w:pPr>
      <w:bookmarkStart w:id="17" w:name="_Toc323227655"/>
      <w:r w:rsidRPr="005D23DF">
        <w:t>TCP/IP</w:t>
      </w:r>
      <w:bookmarkEnd w:id="17"/>
    </w:p>
    <w:p w14:paraId="3AF4B325" w14:textId="21F35449" w:rsidR="001F5EF2" w:rsidRPr="005D23DF" w:rsidRDefault="00CD0B07" w:rsidP="00CD0B07">
      <w:pPr>
        <w:rPr>
          <w:lang w:val="en-GB"/>
        </w:rPr>
      </w:pPr>
      <w:r w:rsidRPr="005D23DF">
        <w:rPr>
          <w:lang w:val="en-GB"/>
        </w:rPr>
        <w:t xml:space="preserve">"Transmission Control </w:t>
      </w:r>
      <w:r w:rsidR="00B06E88" w:rsidRPr="005D23DF">
        <w:rPr>
          <w:lang w:val="en-GB"/>
        </w:rPr>
        <w:t>Protocol</w:t>
      </w:r>
      <w:r w:rsidRPr="005D23DF">
        <w:rPr>
          <w:lang w:val="en-GB"/>
        </w:rPr>
        <w:t>/Internet Proto</w:t>
      </w:r>
      <w:r w:rsidR="008960D5" w:rsidRPr="005D23DF">
        <w:rPr>
          <w:lang w:val="en-GB"/>
        </w:rPr>
        <w:t xml:space="preserve">col" is a set of communication rules </w:t>
      </w:r>
      <w:r w:rsidRPr="005D23DF">
        <w:rPr>
          <w:lang w:val="en-GB"/>
        </w:rPr>
        <w:t xml:space="preserve">used for connecting computers over the </w:t>
      </w:r>
      <w:r w:rsidR="00B06E88" w:rsidRPr="005D23DF">
        <w:rPr>
          <w:lang w:val="en-GB"/>
        </w:rPr>
        <w:t>Internet</w:t>
      </w:r>
      <w:r w:rsidRPr="005D23DF">
        <w:rPr>
          <w:lang w:val="en-GB"/>
        </w:rPr>
        <w:t xml:space="preserve">. It contains definitions for how information should be formatted and sent so that the </w:t>
      </w:r>
      <w:r w:rsidR="00B06E88" w:rsidRPr="005D23DF">
        <w:rPr>
          <w:lang w:val="en-GB"/>
        </w:rPr>
        <w:t>intended</w:t>
      </w:r>
      <w:r w:rsidRPr="005D23DF">
        <w:rPr>
          <w:lang w:val="en-GB"/>
        </w:rPr>
        <w:t xml:space="preserve"> receiver can get and comprehend the package of information.</w:t>
      </w:r>
      <w:r w:rsidR="00640D17" w:rsidRPr="005D23DF">
        <w:rPr>
          <w:lang w:val="en-GB"/>
        </w:rPr>
        <w:t xml:space="preserve"> </w:t>
      </w:r>
      <w:r w:rsidR="00D26797" w:rsidRPr="005D23DF">
        <w:rPr>
          <w:lang w:val="en-GB"/>
        </w:rPr>
        <w:t xml:space="preserve">Bob Kahn and </w:t>
      </w:r>
      <w:proofErr w:type="spellStart"/>
      <w:r w:rsidR="00D26797" w:rsidRPr="005D23DF">
        <w:rPr>
          <w:lang w:val="en-GB"/>
        </w:rPr>
        <w:t>Vint</w:t>
      </w:r>
      <w:proofErr w:type="spellEnd"/>
      <w:r w:rsidR="00D26797" w:rsidRPr="005D23DF">
        <w:rPr>
          <w:lang w:val="en-GB"/>
        </w:rPr>
        <w:t xml:space="preserve"> Cerf developed it</w:t>
      </w:r>
      <w:r w:rsidR="00640D17" w:rsidRPr="005D23DF">
        <w:rPr>
          <w:lang w:val="en-GB"/>
        </w:rPr>
        <w:t xml:space="preserve"> in 1978.</w:t>
      </w:r>
      <w:r w:rsidR="00317E90" w:rsidRPr="005D23DF">
        <w:rPr>
          <w:lang w:val="en-GB"/>
        </w:rPr>
        <w:t xml:space="preserve"> [</w:t>
      </w:r>
      <w:r w:rsidR="00DB7100" w:rsidRPr="005D23DF">
        <w:rPr>
          <w:lang w:val="en-GB"/>
        </w:rPr>
        <w:t>17</w:t>
      </w:r>
      <w:r w:rsidR="00317E90" w:rsidRPr="005D23DF">
        <w:rPr>
          <w:lang w:val="en-GB"/>
        </w:rPr>
        <w:t>]</w:t>
      </w:r>
    </w:p>
    <w:p w14:paraId="0828AA60" w14:textId="3B1771E4" w:rsidR="00AD53AE" w:rsidRPr="005D23DF" w:rsidRDefault="00AD53AE" w:rsidP="00CD0B07">
      <w:pPr>
        <w:rPr>
          <w:lang w:val="en-GB"/>
        </w:rPr>
      </w:pPr>
      <w:r w:rsidRPr="005D23DF">
        <w:rPr>
          <w:lang w:val="en-GB"/>
        </w:rPr>
        <w:t>The majority of communications in the prototype of this thesis is done over TCP/IP</w:t>
      </w:r>
      <w:r w:rsidR="009653C4" w:rsidRPr="005D23DF">
        <w:rPr>
          <w:lang w:val="en-GB"/>
        </w:rPr>
        <w:t>.</w:t>
      </w:r>
    </w:p>
    <w:p w14:paraId="476A2245" w14:textId="4DB17C38" w:rsidR="00BC5C39" w:rsidRPr="005D23DF" w:rsidRDefault="00BC5C39" w:rsidP="00BC5C39">
      <w:pPr>
        <w:pStyle w:val="Heading2"/>
      </w:pPr>
      <w:bookmarkStart w:id="18" w:name="_Toc323227656"/>
      <w:r w:rsidRPr="005D23DF">
        <w:t>HTTP</w:t>
      </w:r>
      <w:bookmarkEnd w:id="18"/>
    </w:p>
    <w:p w14:paraId="70B8FA20" w14:textId="5A5BBA11" w:rsidR="008636C0" w:rsidRPr="005D23DF" w:rsidRDefault="00CC2E06" w:rsidP="00BC5C39">
      <w:pPr>
        <w:rPr>
          <w:lang w:val="en-GB"/>
        </w:rPr>
      </w:pPr>
      <w:r w:rsidRPr="005D23DF">
        <w:rPr>
          <w:lang w:val="en-GB"/>
        </w:rPr>
        <w:t xml:space="preserve">Hypertext Transfer Protocol, or </w:t>
      </w:r>
      <w:r w:rsidR="00CD5B01" w:rsidRPr="005D23DF">
        <w:rPr>
          <w:lang w:val="en-GB"/>
        </w:rPr>
        <w:t>HTTP</w:t>
      </w:r>
      <w:r w:rsidRPr="005D23DF">
        <w:rPr>
          <w:lang w:val="en-GB"/>
        </w:rPr>
        <w:t xml:space="preserve"> for short, </w:t>
      </w:r>
      <w:r w:rsidR="00CD5B01" w:rsidRPr="005D23DF">
        <w:rPr>
          <w:lang w:val="en-GB"/>
        </w:rPr>
        <w:t>is the protocol used the World Wide Web</w:t>
      </w:r>
      <w:r w:rsidR="008636C0" w:rsidRPr="005D23DF">
        <w:rPr>
          <w:lang w:val="en-GB"/>
        </w:rPr>
        <w:t xml:space="preserve">. </w:t>
      </w:r>
      <w:r w:rsidR="00BE2E8A" w:rsidRPr="005D23DF">
        <w:rPr>
          <w:lang w:val="en-GB"/>
        </w:rPr>
        <w:t>Hypertext is text structured into nodes with logical links between them</w:t>
      </w:r>
      <w:r w:rsidR="008C1D09" w:rsidRPr="005D23DF">
        <w:rPr>
          <w:lang w:val="en-GB"/>
        </w:rPr>
        <w:t xml:space="preserve">, where the </w:t>
      </w:r>
      <w:r w:rsidR="00C44D78" w:rsidRPr="005D23DF">
        <w:rPr>
          <w:lang w:val="en-GB"/>
        </w:rPr>
        <w:t>hypertext</w:t>
      </w:r>
      <w:r w:rsidR="008C1D09" w:rsidRPr="005D23DF">
        <w:rPr>
          <w:lang w:val="en-GB"/>
        </w:rPr>
        <w:t xml:space="preserve"> </w:t>
      </w:r>
      <w:r w:rsidR="00427084" w:rsidRPr="005D23DF">
        <w:rPr>
          <w:lang w:val="en-GB"/>
        </w:rPr>
        <w:t>commonly is HTML documents</w:t>
      </w:r>
      <w:r w:rsidR="00CD5B01" w:rsidRPr="005D23DF">
        <w:rPr>
          <w:lang w:val="en-GB"/>
        </w:rPr>
        <w:t xml:space="preserve"> </w:t>
      </w:r>
      <w:r w:rsidR="00427084" w:rsidRPr="005D23DF">
        <w:rPr>
          <w:lang w:val="en-GB"/>
        </w:rPr>
        <w:t>in the case of HTTP.</w:t>
      </w:r>
    </w:p>
    <w:p w14:paraId="0012C562" w14:textId="673CF62E" w:rsidR="007B46C7" w:rsidRPr="005D23DF" w:rsidRDefault="00CD5B01" w:rsidP="00BC5C39">
      <w:pPr>
        <w:rPr>
          <w:lang w:val="en-GB"/>
        </w:rPr>
      </w:pPr>
      <w:r w:rsidRPr="005D23DF">
        <w:rPr>
          <w:lang w:val="en-GB"/>
        </w:rPr>
        <w:t>It is a stateless pr</w:t>
      </w:r>
      <w:r w:rsidR="00D1627B" w:rsidRPr="005D23DF">
        <w:rPr>
          <w:lang w:val="en-GB"/>
        </w:rPr>
        <w:t xml:space="preserve">otocol, implying that two </w:t>
      </w:r>
      <w:r w:rsidR="00E67959" w:rsidRPr="005D23DF">
        <w:rPr>
          <w:lang w:val="en-GB"/>
        </w:rPr>
        <w:t>consecutive</w:t>
      </w:r>
      <w:r w:rsidR="00D1627B" w:rsidRPr="005D23DF">
        <w:rPr>
          <w:lang w:val="en-GB"/>
        </w:rPr>
        <w:t xml:space="preserve"> commands are independent and have no knowledge of each other.</w:t>
      </w:r>
      <w:r w:rsidR="00247DFA" w:rsidRPr="005D23DF">
        <w:rPr>
          <w:lang w:val="en-GB"/>
        </w:rPr>
        <w:t xml:space="preserve"> </w:t>
      </w:r>
    </w:p>
    <w:p w14:paraId="2CF7514D" w14:textId="6AAE8BC1" w:rsidR="00BC5C39" w:rsidRPr="005D23DF" w:rsidRDefault="007B46C7" w:rsidP="00BC5C39">
      <w:pPr>
        <w:rPr>
          <w:lang w:val="en-GB"/>
        </w:rPr>
      </w:pPr>
      <w:r w:rsidRPr="005D23DF">
        <w:rPr>
          <w:lang w:val="en-GB"/>
        </w:rPr>
        <w:t xml:space="preserve">The protocol is built as a layer on top of other protocols, usually TCP, but UDP can also be used. </w:t>
      </w:r>
      <w:r w:rsidR="00247DFA" w:rsidRPr="005D23DF">
        <w:rPr>
          <w:lang w:val="en-GB"/>
        </w:rPr>
        <w:t>[32, 33]</w:t>
      </w:r>
    </w:p>
    <w:p w14:paraId="21D44D21" w14:textId="6C1F6A1C" w:rsidR="009C01C9" w:rsidRPr="005D23DF" w:rsidRDefault="009C01C9" w:rsidP="00BC5C39">
      <w:pPr>
        <w:rPr>
          <w:lang w:val="en-GB"/>
        </w:rPr>
      </w:pPr>
      <w:r w:rsidRPr="005D23DF">
        <w:rPr>
          <w:lang w:val="en-GB"/>
        </w:rPr>
        <w:t>In the thesis, HTTP is used for communication between the GUI described in HTML</w:t>
      </w:r>
      <w:r w:rsidR="00A53797" w:rsidRPr="005D23DF">
        <w:rPr>
          <w:lang w:val="en-GB"/>
        </w:rPr>
        <w:t xml:space="preserve"> and scripted with JavaScript</w:t>
      </w:r>
      <w:r w:rsidRPr="005D23DF">
        <w:rPr>
          <w:lang w:val="en-GB"/>
        </w:rPr>
        <w:t xml:space="preserve">, and the prototype backend written in </w:t>
      </w:r>
      <w:proofErr w:type="spellStart"/>
      <w:r w:rsidRPr="005D23DF">
        <w:rPr>
          <w:lang w:val="en-GB"/>
        </w:rPr>
        <w:t>Golang</w:t>
      </w:r>
      <w:proofErr w:type="spellEnd"/>
      <w:r w:rsidRPr="005D23DF">
        <w:rPr>
          <w:lang w:val="en-GB"/>
        </w:rPr>
        <w:t>.</w:t>
      </w:r>
    </w:p>
    <w:p w14:paraId="2C90E2F7" w14:textId="201E9615" w:rsidR="00E21910" w:rsidRPr="005D23DF" w:rsidRDefault="00E21910" w:rsidP="00DA422B">
      <w:pPr>
        <w:pStyle w:val="Heading2"/>
      </w:pPr>
      <w:bookmarkStart w:id="19" w:name="_Toc323227657"/>
      <w:r w:rsidRPr="005D23DF">
        <w:t>Wireshark</w:t>
      </w:r>
      <w:bookmarkEnd w:id="19"/>
    </w:p>
    <w:p w14:paraId="09ECC637" w14:textId="7F1BC3E3" w:rsidR="00DE0424" w:rsidRPr="005D23DF" w:rsidRDefault="00DE0424" w:rsidP="00DE0424">
      <w:pPr>
        <w:rPr>
          <w:lang w:val="en-GB"/>
        </w:rPr>
      </w:pPr>
      <w:r w:rsidRPr="005D23DF">
        <w:rPr>
          <w:lang w:val="en-GB"/>
        </w:rPr>
        <w:t xml:space="preserve">Wireshark is </w:t>
      </w:r>
      <w:r w:rsidR="002D3035" w:rsidRPr="005D23DF">
        <w:rPr>
          <w:lang w:val="en-GB"/>
        </w:rPr>
        <w:t>a piece of free</w:t>
      </w:r>
      <w:r w:rsidRPr="005D23DF">
        <w:rPr>
          <w:lang w:val="en-GB"/>
        </w:rPr>
        <w:t xml:space="preserve"> software designed to </w:t>
      </w:r>
      <w:r w:rsidR="00E91494" w:rsidRPr="005D23DF">
        <w:rPr>
          <w:lang w:val="en-GB"/>
        </w:rPr>
        <w:t>analyse</w:t>
      </w:r>
      <w:r w:rsidRPr="005D23DF">
        <w:rPr>
          <w:lang w:val="en-GB"/>
        </w:rPr>
        <w:t xml:space="preserve"> network traffic. </w:t>
      </w:r>
      <w:r w:rsidR="00053E65" w:rsidRPr="005D23DF">
        <w:rPr>
          <w:lang w:val="en-GB"/>
        </w:rPr>
        <w:t xml:space="preserve">It is </w:t>
      </w:r>
      <w:proofErr w:type="gramStart"/>
      <w:r w:rsidR="00053E65" w:rsidRPr="005D23DF">
        <w:rPr>
          <w:lang w:val="en-GB"/>
        </w:rPr>
        <w:t>a cr</w:t>
      </w:r>
      <w:r w:rsidRPr="005D23DF">
        <w:rPr>
          <w:lang w:val="en-GB"/>
        </w:rPr>
        <w:t>oss</w:t>
      </w:r>
      <w:proofErr w:type="gramEnd"/>
      <w:r w:rsidRPr="005D23DF">
        <w:rPr>
          <w:lang w:val="en-GB"/>
        </w:rPr>
        <w:t xml:space="preserve">-platform open-source software based on </w:t>
      </w:r>
      <w:proofErr w:type="spellStart"/>
      <w:r w:rsidR="001D65E3" w:rsidRPr="005D23DF">
        <w:rPr>
          <w:lang w:val="en-GB"/>
        </w:rPr>
        <w:t>lib</w:t>
      </w:r>
      <w:r w:rsidRPr="005D23DF">
        <w:rPr>
          <w:lang w:val="en-GB"/>
        </w:rPr>
        <w:t>pcap</w:t>
      </w:r>
      <w:proofErr w:type="spellEnd"/>
      <w:r w:rsidRPr="005D23DF">
        <w:rPr>
          <w:lang w:val="en-GB"/>
        </w:rPr>
        <w:t xml:space="preserve"> for capturing network packets.</w:t>
      </w:r>
      <w:r w:rsidR="005D5A7D" w:rsidRPr="005D23DF">
        <w:rPr>
          <w:lang w:val="en-GB"/>
        </w:rPr>
        <w:t xml:space="preserve"> The software can be retrieved from Wiresharks webpages [26] for free.</w:t>
      </w:r>
      <w:r w:rsidR="00033FBA" w:rsidRPr="005D23DF">
        <w:rPr>
          <w:lang w:val="en-GB"/>
        </w:rPr>
        <w:t xml:space="preserve"> [27]</w:t>
      </w:r>
    </w:p>
    <w:p w14:paraId="0F43D7E5" w14:textId="27113FB5" w:rsidR="008C132E" w:rsidRPr="005D23DF" w:rsidRDefault="008C132E" w:rsidP="00DE0424">
      <w:pPr>
        <w:rPr>
          <w:lang w:val="en-GB"/>
        </w:rPr>
      </w:pPr>
      <w:r w:rsidRPr="005D23DF">
        <w:rPr>
          <w:lang w:val="en-GB"/>
        </w:rPr>
        <w:t xml:space="preserve">It is used for capturing </w:t>
      </w:r>
      <w:r w:rsidR="008120F6" w:rsidRPr="005D23DF">
        <w:rPr>
          <w:lang w:val="en-GB"/>
        </w:rPr>
        <w:t>packets sent</w:t>
      </w:r>
      <w:r w:rsidRPr="005D23DF">
        <w:rPr>
          <w:lang w:val="en-GB"/>
        </w:rPr>
        <w:t xml:space="preserve"> between devices during testing</w:t>
      </w:r>
      <w:r w:rsidR="00B84CD7" w:rsidRPr="005D23DF">
        <w:rPr>
          <w:lang w:val="en-GB"/>
        </w:rPr>
        <w:t xml:space="preserve"> of the prototype</w:t>
      </w:r>
      <w:r w:rsidRPr="005D23DF">
        <w:rPr>
          <w:lang w:val="en-GB"/>
        </w:rPr>
        <w:t xml:space="preserve"> in this project.</w:t>
      </w:r>
    </w:p>
    <w:p w14:paraId="4AD51349" w14:textId="50706E8E" w:rsidR="00E21910" w:rsidRPr="005D23DF" w:rsidRDefault="00E21910" w:rsidP="00DA422B">
      <w:pPr>
        <w:pStyle w:val="Heading2"/>
      </w:pPr>
      <w:bookmarkStart w:id="20" w:name="_Toc323227658"/>
      <w:r w:rsidRPr="005D23DF">
        <w:t>Network Link Conditioner</w:t>
      </w:r>
      <w:bookmarkEnd w:id="20"/>
    </w:p>
    <w:p w14:paraId="02F64F1C" w14:textId="6D3AFAAE" w:rsidR="001C0C96" w:rsidRPr="005D23DF" w:rsidRDefault="001C0C96" w:rsidP="001C0C96">
      <w:pPr>
        <w:rPr>
          <w:lang w:val="en-GB"/>
        </w:rPr>
      </w:pPr>
      <w:r w:rsidRPr="005D23DF">
        <w:rPr>
          <w:lang w:val="en-GB"/>
        </w:rPr>
        <w:t xml:space="preserve">The Network Link Conditioner is a </w:t>
      </w:r>
      <w:r w:rsidR="007E4C4D" w:rsidRPr="005D23DF">
        <w:rPr>
          <w:lang w:val="en-GB"/>
        </w:rPr>
        <w:t>preference</w:t>
      </w:r>
      <w:r w:rsidRPr="005D23DF">
        <w:rPr>
          <w:lang w:val="en-GB"/>
        </w:rPr>
        <w:t xml:space="preserve"> pan</w:t>
      </w:r>
      <w:r w:rsidR="00543841" w:rsidRPr="005D23DF">
        <w:rPr>
          <w:lang w:val="en-GB"/>
        </w:rPr>
        <w:t xml:space="preserve">e application created by Apple </w:t>
      </w:r>
      <w:r w:rsidRPr="005D23DF">
        <w:rPr>
          <w:lang w:val="en-GB"/>
        </w:rPr>
        <w:t xml:space="preserve">included in the "Hardware IO Tools for </w:t>
      </w:r>
      <w:proofErr w:type="spellStart"/>
      <w:r w:rsidRPr="005D23DF">
        <w:rPr>
          <w:lang w:val="en-GB"/>
        </w:rPr>
        <w:t>Xcode</w:t>
      </w:r>
      <w:proofErr w:type="spellEnd"/>
      <w:r w:rsidRPr="005D23DF">
        <w:rPr>
          <w:lang w:val="en-GB"/>
        </w:rPr>
        <w:t xml:space="preserve">" package. </w:t>
      </w:r>
      <w:r w:rsidR="000F3CF1" w:rsidRPr="005D23DF">
        <w:rPr>
          <w:lang w:val="en-GB"/>
        </w:rPr>
        <w:t>The application let</w:t>
      </w:r>
      <w:r w:rsidR="006D51D7" w:rsidRPr="005D23DF">
        <w:rPr>
          <w:lang w:val="en-GB"/>
        </w:rPr>
        <w:t>'</w:t>
      </w:r>
      <w:r w:rsidR="000F3CF1" w:rsidRPr="005D23DF">
        <w:rPr>
          <w:lang w:val="en-GB"/>
        </w:rPr>
        <w:t xml:space="preserve">s you set bandwidth, percentage of packets dropped, and delay for both up and downlink, as well as DNS delay. </w:t>
      </w:r>
      <w:r w:rsidR="007E4C4D" w:rsidRPr="005D23DF">
        <w:rPr>
          <w:lang w:val="en-GB"/>
        </w:rPr>
        <w:t xml:space="preserve">It is designed for developers to test their applications in poor network conditions. </w:t>
      </w:r>
      <w:r w:rsidR="000F3CF1" w:rsidRPr="005D23DF">
        <w:rPr>
          <w:lang w:val="en-GB"/>
        </w:rPr>
        <w:t xml:space="preserve"> </w:t>
      </w:r>
      <w:r w:rsidR="007E4C4D" w:rsidRPr="005D23DF">
        <w:rPr>
          <w:lang w:val="en-GB"/>
        </w:rPr>
        <w:t>It affects the network throughput and delay by changing firewall settings and thus only work when going through a network interface other than loopback</w:t>
      </w:r>
      <w:r w:rsidR="003D5E39" w:rsidRPr="005D23DF">
        <w:rPr>
          <w:lang w:val="en-GB"/>
        </w:rPr>
        <w:t xml:space="preserve"> as of OS X 10.10 due to change</w:t>
      </w:r>
      <w:r w:rsidR="00FC3D24" w:rsidRPr="005D23DF">
        <w:rPr>
          <w:lang w:val="en-GB"/>
        </w:rPr>
        <w:t>s</w:t>
      </w:r>
      <w:r w:rsidR="003D5E39" w:rsidRPr="005D23DF">
        <w:rPr>
          <w:lang w:val="en-GB"/>
        </w:rPr>
        <w:t xml:space="preserve"> in firewall software</w:t>
      </w:r>
      <w:r w:rsidR="007E4C4D" w:rsidRPr="005D23DF">
        <w:rPr>
          <w:lang w:val="en-GB"/>
        </w:rPr>
        <w:t>.</w:t>
      </w:r>
      <w:r w:rsidR="00D53FCE" w:rsidRPr="005D23DF">
        <w:rPr>
          <w:lang w:val="en-GB"/>
        </w:rPr>
        <w:t xml:space="preserve"> </w:t>
      </w:r>
      <w:r w:rsidR="00BB7361" w:rsidRPr="005D23DF">
        <w:rPr>
          <w:lang w:val="en-GB"/>
        </w:rPr>
        <w:t xml:space="preserve">The </w:t>
      </w:r>
      <w:r w:rsidR="000C0FBF" w:rsidRPr="005D23DF">
        <w:rPr>
          <w:lang w:val="en-GB"/>
        </w:rPr>
        <w:t>tool can be retrieved at Apple Developer Downloads</w:t>
      </w:r>
      <w:r w:rsidR="008F42D8" w:rsidRPr="005D23DF">
        <w:rPr>
          <w:lang w:val="en-GB"/>
        </w:rPr>
        <w:t xml:space="preserve"> page</w:t>
      </w:r>
      <w:r w:rsidR="005D5A7D" w:rsidRPr="005D23DF">
        <w:rPr>
          <w:lang w:val="en-GB"/>
        </w:rPr>
        <w:t xml:space="preserve"> [25]</w:t>
      </w:r>
      <w:r w:rsidR="000C0FBF" w:rsidRPr="005D23DF">
        <w:rPr>
          <w:lang w:val="en-GB"/>
        </w:rPr>
        <w:t>.</w:t>
      </w:r>
      <w:r w:rsidR="00BB7361" w:rsidRPr="005D23DF">
        <w:rPr>
          <w:lang w:val="en-GB"/>
        </w:rPr>
        <w:t xml:space="preserve"> </w:t>
      </w:r>
      <w:r w:rsidR="00D53FCE" w:rsidRPr="005D23DF">
        <w:rPr>
          <w:lang w:val="en-GB"/>
        </w:rPr>
        <w:t>[24]</w:t>
      </w:r>
    </w:p>
    <w:p w14:paraId="64E21D52" w14:textId="518BC6ED" w:rsidR="00C123D2" w:rsidRPr="005D23DF" w:rsidRDefault="00C123D2" w:rsidP="001C0C96">
      <w:pPr>
        <w:rPr>
          <w:lang w:val="en-GB"/>
        </w:rPr>
      </w:pPr>
      <w:r w:rsidRPr="005D23DF">
        <w:rPr>
          <w:lang w:val="en-GB"/>
        </w:rPr>
        <w:t>It is used to emulate poor network conditions during testing of the prototype.</w:t>
      </w:r>
    </w:p>
    <w:p w14:paraId="3897E1E3" w14:textId="044E3001" w:rsidR="00E21910" w:rsidRPr="005D23DF" w:rsidRDefault="00E21910" w:rsidP="00DA422B">
      <w:pPr>
        <w:pStyle w:val="Heading2"/>
      </w:pPr>
      <w:bookmarkStart w:id="21" w:name="_Toc323227659"/>
      <w:r w:rsidRPr="005D23DF">
        <w:lastRenderedPageBreak/>
        <w:t>Routing Table</w:t>
      </w:r>
      <w:bookmarkEnd w:id="21"/>
    </w:p>
    <w:p w14:paraId="3E12397D" w14:textId="77777777" w:rsidR="00CA7507" w:rsidRPr="005D23DF" w:rsidRDefault="009A2F30" w:rsidP="00CD0B07">
      <w:pPr>
        <w:rPr>
          <w:lang w:val="en-GB"/>
        </w:rPr>
      </w:pPr>
      <w:r w:rsidRPr="005D23DF">
        <w:rPr>
          <w:lang w:val="en-GB"/>
        </w:rPr>
        <w:t xml:space="preserve">The routing table is a set of rules that determine where information during </w:t>
      </w:r>
      <w:r w:rsidR="000F1647" w:rsidRPr="005D23DF">
        <w:rPr>
          <w:lang w:val="en-GB"/>
        </w:rPr>
        <w:t>communication</w:t>
      </w:r>
      <w:r w:rsidRPr="005D23DF">
        <w:rPr>
          <w:lang w:val="en-GB"/>
        </w:rPr>
        <w:t xml:space="preserve"> over IP is directed. </w:t>
      </w:r>
      <w:r w:rsidR="0010357D" w:rsidRPr="005D23DF">
        <w:rPr>
          <w:lang w:val="en-GB"/>
        </w:rPr>
        <w:t xml:space="preserve">When a "packet" is </w:t>
      </w:r>
      <w:r w:rsidR="00F5471F" w:rsidRPr="005D23DF">
        <w:rPr>
          <w:lang w:val="en-GB"/>
        </w:rPr>
        <w:t>received</w:t>
      </w:r>
      <w:r w:rsidR="000F1647" w:rsidRPr="005D23DF">
        <w:rPr>
          <w:lang w:val="en-GB"/>
        </w:rPr>
        <w:t xml:space="preserve">, the destination is looked up in the routing table to figure out where to forward the packet. </w:t>
      </w:r>
      <w:r w:rsidR="00CA7507" w:rsidRPr="005D23DF">
        <w:rPr>
          <w:lang w:val="en-GB"/>
        </w:rPr>
        <w:t>[23]</w:t>
      </w:r>
    </w:p>
    <w:p w14:paraId="0116CB31" w14:textId="0CB9CC66" w:rsidR="008774C1" w:rsidRPr="005D23DF" w:rsidRDefault="00EB1F23" w:rsidP="00CD0B07">
      <w:pPr>
        <w:rPr>
          <w:lang w:val="en-GB"/>
        </w:rPr>
      </w:pPr>
      <w:r w:rsidRPr="005D23DF">
        <w:rPr>
          <w:lang w:val="en-GB"/>
        </w:rPr>
        <w:t xml:space="preserve">This table can be edited, letting the user determine where packets destined for specific IPs should be routed. </w:t>
      </w:r>
      <w:r w:rsidR="009F6678" w:rsidRPr="005D23DF">
        <w:rPr>
          <w:lang w:val="en-GB"/>
        </w:rPr>
        <w:t>By adding a rule, a packet that is sent from a process on one machine to a different process on the same machine can be forced to travel over the network instead of loopback</w:t>
      </w:r>
      <w:r w:rsidR="00DF4F60" w:rsidRPr="005D23DF">
        <w:rPr>
          <w:lang w:val="en-GB"/>
        </w:rPr>
        <w:t xml:space="preserve">. </w:t>
      </w:r>
      <w:r w:rsidR="000A57EA" w:rsidRPr="005D23DF">
        <w:rPr>
          <w:lang w:val="en-GB"/>
        </w:rPr>
        <w:t>Doing so enable us to simulate the two processes being on opposite sides of a</w:t>
      </w:r>
      <w:r w:rsidR="0074514D" w:rsidRPr="005D23DF">
        <w:rPr>
          <w:lang w:val="en-GB"/>
        </w:rPr>
        <w:t xml:space="preserve"> network, and f</w:t>
      </w:r>
      <w:r w:rsidR="00524B8C" w:rsidRPr="005D23DF">
        <w:rPr>
          <w:lang w:val="en-GB"/>
        </w:rPr>
        <w:t>orces the traffic through the local</w:t>
      </w:r>
      <w:r w:rsidR="00063DFE" w:rsidRPr="005D23DF">
        <w:rPr>
          <w:lang w:val="en-GB"/>
        </w:rPr>
        <w:t xml:space="preserve"> network </w:t>
      </w:r>
      <w:r w:rsidR="005B397E" w:rsidRPr="005D23DF">
        <w:rPr>
          <w:lang w:val="en-GB"/>
        </w:rPr>
        <w:t>device which lets us</w:t>
      </w:r>
      <w:r w:rsidR="0074514D" w:rsidRPr="005D23DF">
        <w:rPr>
          <w:lang w:val="en-GB"/>
        </w:rPr>
        <w:t xml:space="preserve"> capture and manipulate it more easily. </w:t>
      </w:r>
      <w:r w:rsidR="00F82A07" w:rsidRPr="005D23DF">
        <w:rPr>
          <w:lang w:val="en-GB"/>
        </w:rPr>
        <w:t xml:space="preserve">During testing of the prototype, the routing table was altered to let local traffic </w:t>
      </w:r>
      <w:r w:rsidR="002F010C" w:rsidRPr="005D23DF">
        <w:rPr>
          <w:lang w:val="en-GB"/>
        </w:rPr>
        <w:t xml:space="preserve">go </w:t>
      </w:r>
      <w:r w:rsidR="00F82A07" w:rsidRPr="005D23DF">
        <w:rPr>
          <w:lang w:val="en-GB"/>
        </w:rPr>
        <w:t>o</w:t>
      </w:r>
      <w:r w:rsidR="008774C1" w:rsidRPr="005D23DF">
        <w:rPr>
          <w:lang w:val="en-GB"/>
        </w:rPr>
        <w:t>ver LAN via the router and back. My machine is at 192.168.1.138 in the L</w:t>
      </w:r>
      <w:r w:rsidR="00CE7D3C" w:rsidRPr="005D23DF">
        <w:rPr>
          <w:lang w:val="en-GB"/>
        </w:rPr>
        <w:t>AN, and by default</w:t>
      </w:r>
      <w:r w:rsidR="008774C1" w:rsidRPr="005D23DF">
        <w:rPr>
          <w:lang w:val="en-GB"/>
        </w:rPr>
        <w:t xml:space="preserve"> retrieving the rules for that IP returns (</w:t>
      </w:r>
      <w:r w:rsidR="008774C1" w:rsidRPr="005D23DF">
        <w:rPr>
          <w:rFonts w:cs="Andale Mono"/>
          <w:lang w:val="en-GB"/>
        </w:rPr>
        <w:t>route -n get 192.168.1.138</w:t>
      </w:r>
      <w:r w:rsidR="008774C1" w:rsidRPr="005D23DF">
        <w:rPr>
          <w:lang w:val="en-GB"/>
        </w:rPr>
        <w:t xml:space="preserve">): </w:t>
      </w:r>
    </w:p>
    <w:p w14:paraId="5AC6395C" w14:textId="77777777" w:rsidR="00C6203B" w:rsidRPr="005D23DF"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p>
    <w:p w14:paraId="0BFB9C09" w14:textId="77777777" w:rsidR="00C6203B" w:rsidRPr="005D23DF"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5D23DF">
        <w:rPr>
          <w:rFonts w:cs="Andale Mono"/>
          <w:lang w:val="en-GB"/>
        </w:rPr>
        <w:t>route</w:t>
      </w:r>
      <w:proofErr w:type="gramEnd"/>
      <w:r w:rsidRPr="005D23DF">
        <w:rPr>
          <w:rFonts w:cs="Andale Mono"/>
          <w:lang w:val="en-GB"/>
        </w:rPr>
        <w:t xml:space="preserve"> to: 192.168.1.138</w:t>
      </w:r>
    </w:p>
    <w:p w14:paraId="1E92B91E" w14:textId="77777777" w:rsidR="00C6203B" w:rsidRPr="005D23DF"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5D23DF">
        <w:rPr>
          <w:rFonts w:cs="Andale Mono"/>
          <w:lang w:val="en-GB"/>
        </w:rPr>
        <w:t>destination</w:t>
      </w:r>
      <w:proofErr w:type="gramEnd"/>
      <w:r w:rsidRPr="005D23DF">
        <w:rPr>
          <w:rFonts w:cs="Andale Mono"/>
          <w:lang w:val="en-GB"/>
        </w:rPr>
        <w:t>: 192.168.1.138</w:t>
      </w:r>
    </w:p>
    <w:p w14:paraId="511EA60B" w14:textId="77777777" w:rsidR="00C6203B" w:rsidRPr="005D23DF"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5D23DF">
        <w:rPr>
          <w:rFonts w:cs="Andale Mono"/>
          <w:lang w:val="en-GB"/>
        </w:rPr>
        <w:t>gateway</w:t>
      </w:r>
      <w:proofErr w:type="gramEnd"/>
      <w:r w:rsidRPr="005D23DF">
        <w:rPr>
          <w:rFonts w:cs="Andale Mono"/>
          <w:lang w:val="en-GB"/>
        </w:rPr>
        <w:t>: 127.0.0.1</w:t>
      </w:r>
    </w:p>
    <w:p w14:paraId="251FF7D0" w14:textId="30D3CE17" w:rsidR="00C6203B" w:rsidRPr="005D23DF"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5D23DF">
        <w:rPr>
          <w:rFonts w:cs="Andale Mono"/>
          <w:lang w:val="en-GB"/>
        </w:rPr>
        <w:t>interface</w:t>
      </w:r>
      <w:proofErr w:type="gramEnd"/>
      <w:r w:rsidRPr="005D23DF">
        <w:rPr>
          <w:rFonts w:cs="Andale Mono"/>
          <w:lang w:val="en-GB"/>
        </w:rPr>
        <w:t>: lo0</w:t>
      </w:r>
    </w:p>
    <w:p w14:paraId="5672B83C" w14:textId="77777777" w:rsidR="00C6203B" w:rsidRPr="005D23DF" w:rsidRDefault="00C6203B" w:rsidP="00402783">
      <w:pPr>
        <w:rPr>
          <w:lang w:val="en-GB"/>
        </w:rPr>
      </w:pPr>
    </w:p>
    <w:p w14:paraId="7903E616" w14:textId="43F319AC" w:rsidR="00402783" w:rsidRPr="005D23DF" w:rsidRDefault="00E137BD" w:rsidP="00402783">
      <w:pPr>
        <w:rPr>
          <w:lang w:val="en-GB"/>
        </w:rPr>
      </w:pPr>
      <w:r w:rsidRPr="005D23DF">
        <w:rPr>
          <w:lang w:val="en-GB"/>
        </w:rPr>
        <w:t xml:space="preserve">As the reader can see, the interface is lo0 as in loopback, </w:t>
      </w:r>
      <w:r w:rsidR="008774C1" w:rsidRPr="005D23DF">
        <w:rPr>
          <w:lang w:val="en-GB"/>
        </w:rPr>
        <w:t>but after adding a rule to the routing table for that IP to go via the router at 192.168.1.1</w:t>
      </w:r>
      <w:r w:rsidR="009F501C" w:rsidRPr="005D23DF">
        <w:rPr>
          <w:lang w:val="en-GB"/>
        </w:rPr>
        <w:t xml:space="preserve"> (route -n add 192.168.1.138 192.168.1.1)</w:t>
      </w:r>
      <w:r w:rsidR="008774C1" w:rsidRPr="005D23DF">
        <w:rPr>
          <w:lang w:val="en-GB"/>
        </w:rPr>
        <w:t>, the interface is no longer lo0, but en0</w:t>
      </w:r>
      <w:r w:rsidR="00AA39EF" w:rsidRPr="005D23DF">
        <w:rPr>
          <w:lang w:val="en-GB"/>
        </w:rPr>
        <w:t xml:space="preserve"> </w:t>
      </w:r>
      <w:r w:rsidR="003E0751" w:rsidRPr="005D23DF">
        <w:rPr>
          <w:lang w:val="en-GB"/>
        </w:rPr>
        <w:t xml:space="preserve">as in </w:t>
      </w:r>
      <w:r w:rsidR="00B44F6D" w:rsidRPr="005D23DF">
        <w:rPr>
          <w:lang w:val="en-GB"/>
        </w:rPr>
        <w:t>E</w:t>
      </w:r>
      <w:r w:rsidR="00AA39EF" w:rsidRPr="005D23DF">
        <w:rPr>
          <w:lang w:val="en-GB"/>
        </w:rPr>
        <w:t>thernet</w:t>
      </w:r>
      <w:r w:rsidR="008774C1" w:rsidRPr="005D23DF">
        <w:rPr>
          <w:lang w:val="en-GB"/>
        </w:rPr>
        <w:t xml:space="preserve">: </w:t>
      </w:r>
      <w:r w:rsidR="00682BB4" w:rsidRPr="005D23DF">
        <w:rPr>
          <w:lang w:val="en-GB"/>
        </w:rPr>
        <w:t>[20]</w:t>
      </w:r>
    </w:p>
    <w:p w14:paraId="6D377F33" w14:textId="77777777" w:rsidR="00951B9C" w:rsidRPr="005D23DF" w:rsidRDefault="00951B9C" w:rsidP="00402783">
      <w:pPr>
        <w:rPr>
          <w:lang w:val="en-GB"/>
        </w:rPr>
      </w:pPr>
    </w:p>
    <w:p w14:paraId="4EB39C67" w14:textId="77777777" w:rsidR="00402783" w:rsidRPr="005D23DF" w:rsidRDefault="008774C1" w:rsidP="00402783">
      <w:pPr>
        <w:rPr>
          <w:lang w:val="en-GB"/>
        </w:rPr>
      </w:pPr>
      <w:proofErr w:type="gramStart"/>
      <w:r w:rsidRPr="005D23DF">
        <w:rPr>
          <w:rFonts w:cs="Andale Mono"/>
          <w:lang w:val="en-GB"/>
        </w:rPr>
        <w:t>route</w:t>
      </w:r>
      <w:proofErr w:type="gramEnd"/>
      <w:r w:rsidRPr="005D23DF">
        <w:rPr>
          <w:rFonts w:cs="Andale Mono"/>
          <w:lang w:val="en-GB"/>
        </w:rPr>
        <w:t xml:space="preserve"> to: 192.168.1.138</w:t>
      </w:r>
    </w:p>
    <w:p w14:paraId="47D6A2F1" w14:textId="77777777" w:rsidR="00402783" w:rsidRPr="005D23DF" w:rsidRDefault="008774C1" w:rsidP="00402783">
      <w:pPr>
        <w:rPr>
          <w:lang w:val="en-GB"/>
        </w:rPr>
      </w:pPr>
      <w:proofErr w:type="gramStart"/>
      <w:r w:rsidRPr="005D23DF">
        <w:rPr>
          <w:rFonts w:cs="Andale Mono"/>
          <w:lang w:val="en-GB"/>
        </w:rPr>
        <w:t>destination</w:t>
      </w:r>
      <w:proofErr w:type="gramEnd"/>
      <w:r w:rsidRPr="005D23DF">
        <w:rPr>
          <w:rFonts w:cs="Andale Mono"/>
          <w:lang w:val="en-GB"/>
        </w:rPr>
        <w:t>: 192.168.1.138</w:t>
      </w:r>
    </w:p>
    <w:p w14:paraId="154B0C8C" w14:textId="77777777" w:rsidR="00402783" w:rsidRPr="005D23DF" w:rsidRDefault="008774C1" w:rsidP="00402783">
      <w:pPr>
        <w:rPr>
          <w:lang w:val="en-GB"/>
        </w:rPr>
      </w:pPr>
      <w:proofErr w:type="gramStart"/>
      <w:r w:rsidRPr="005D23DF">
        <w:rPr>
          <w:rFonts w:cs="Andale Mono"/>
          <w:lang w:val="en-GB"/>
        </w:rPr>
        <w:t>gateway</w:t>
      </w:r>
      <w:proofErr w:type="gramEnd"/>
      <w:r w:rsidRPr="005D23DF">
        <w:rPr>
          <w:rFonts w:cs="Andale Mono"/>
          <w:lang w:val="en-GB"/>
        </w:rPr>
        <w:t>: 192.168.1.1</w:t>
      </w:r>
    </w:p>
    <w:p w14:paraId="4069CC66" w14:textId="35D32AE4" w:rsidR="00AB6927" w:rsidRPr="005D23DF" w:rsidRDefault="008774C1" w:rsidP="008774C1">
      <w:pPr>
        <w:rPr>
          <w:rFonts w:cs="Andale Mono"/>
          <w:lang w:val="en-GB"/>
        </w:rPr>
      </w:pPr>
      <w:proofErr w:type="gramStart"/>
      <w:r w:rsidRPr="005D23DF">
        <w:rPr>
          <w:rFonts w:cs="Andale Mono"/>
          <w:lang w:val="en-GB"/>
        </w:rPr>
        <w:t>interface</w:t>
      </w:r>
      <w:proofErr w:type="gramEnd"/>
      <w:r w:rsidRPr="005D23DF">
        <w:rPr>
          <w:rFonts w:cs="Andale Mono"/>
          <w:lang w:val="en-GB"/>
        </w:rPr>
        <w:t>: en0</w:t>
      </w:r>
    </w:p>
    <w:p w14:paraId="33EC406D" w14:textId="703578D5" w:rsidR="0079401F" w:rsidRPr="005D23DF" w:rsidRDefault="00810317" w:rsidP="00203E3D">
      <w:pPr>
        <w:pStyle w:val="Heading2"/>
        <w:tabs>
          <w:tab w:val="left" w:pos="3520"/>
        </w:tabs>
      </w:pPr>
      <w:bookmarkStart w:id="22" w:name="_Toc323227660"/>
      <w:r w:rsidRPr="005D23DF">
        <w:t>Table of Processes</w:t>
      </w:r>
      <w:bookmarkEnd w:id="22"/>
    </w:p>
    <w:p w14:paraId="23BFADD4" w14:textId="77777777" w:rsidR="00045076" w:rsidRPr="005D23DF" w:rsidRDefault="001D18E2" w:rsidP="0079401F">
      <w:pPr>
        <w:rPr>
          <w:lang w:val="en-GB"/>
        </w:rPr>
      </w:pPr>
      <w:r w:rsidRPr="005D23DF">
        <w:rPr>
          <w:lang w:val="en-GB"/>
        </w:rPr>
        <w:t xml:space="preserve">The table of processes </w:t>
      </w:r>
      <w:r w:rsidR="00EF131D" w:rsidRPr="005D23DF">
        <w:rPr>
          <w:lang w:val="en-GB"/>
        </w:rPr>
        <w:t>program</w:t>
      </w:r>
      <w:r w:rsidRPr="005D23DF">
        <w:rPr>
          <w:lang w:val="en-GB"/>
        </w:rPr>
        <w:t xml:space="preserve">, or top for short, retrieves and displays sorted information about processes </w:t>
      </w:r>
      <w:r w:rsidR="002D491A" w:rsidRPr="005D23DF">
        <w:rPr>
          <w:lang w:val="en-GB"/>
        </w:rPr>
        <w:t xml:space="preserve">on the system. It is often bundled with Unix-based operating systems. </w:t>
      </w:r>
      <w:r w:rsidR="009107EA" w:rsidRPr="005D23DF">
        <w:rPr>
          <w:lang w:val="en-GB"/>
        </w:rPr>
        <w:t>It is useful for retrieving statistics of CPU and memory usage of the system in its ent</w:t>
      </w:r>
      <w:r w:rsidR="00045076" w:rsidRPr="005D23DF">
        <w:rPr>
          <w:lang w:val="en-GB"/>
        </w:rPr>
        <w:t xml:space="preserve">irety or specific processes. </w:t>
      </w:r>
    </w:p>
    <w:p w14:paraId="11A619F8" w14:textId="41DB6616" w:rsidR="00477274" w:rsidRPr="005D23DF" w:rsidRDefault="00EE4870" w:rsidP="0079401F">
      <w:pPr>
        <w:rPr>
          <w:lang w:val="en-GB"/>
        </w:rPr>
      </w:pPr>
      <w:r w:rsidRPr="005D23DF">
        <w:rPr>
          <w:lang w:val="en-GB"/>
        </w:rPr>
        <w:t>The program retrieves</w:t>
      </w:r>
      <w:r w:rsidR="00045076" w:rsidRPr="005D23DF">
        <w:rPr>
          <w:lang w:val="en-GB"/>
        </w:rPr>
        <w:t xml:space="preserve"> samples every second (by default, but can be </w:t>
      </w:r>
      <w:r w:rsidRPr="005D23DF">
        <w:rPr>
          <w:lang w:val="en-GB"/>
        </w:rPr>
        <w:t>changed</w:t>
      </w:r>
      <w:r w:rsidR="00045076" w:rsidRPr="005D23DF">
        <w:rPr>
          <w:lang w:val="en-GB"/>
        </w:rPr>
        <w:t>)</w:t>
      </w:r>
      <w:r w:rsidR="005455F2" w:rsidRPr="005D23DF">
        <w:rPr>
          <w:lang w:val="en-GB"/>
        </w:rPr>
        <w:t xml:space="preserve">. It then finds the difference between the samples for the properties where this is necessary. This means that for items such as CPU percentage, at least two samples must be taken. </w:t>
      </w:r>
      <w:r w:rsidR="00C6232D" w:rsidRPr="005D23DF">
        <w:rPr>
          <w:lang w:val="en-GB"/>
        </w:rPr>
        <w:t xml:space="preserve">During testing of the prototype, CPU percentage and memory usage was retrieved by running "top -stats </w:t>
      </w:r>
      <w:proofErr w:type="spellStart"/>
      <w:r w:rsidR="00C6232D" w:rsidRPr="005D23DF">
        <w:rPr>
          <w:lang w:val="en-GB"/>
        </w:rPr>
        <w:t>pid</w:t>
      </w:r>
      <w:proofErr w:type="gramStart"/>
      <w:r w:rsidR="00C6232D" w:rsidRPr="005D23DF">
        <w:rPr>
          <w:lang w:val="en-GB"/>
        </w:rPr>
        <w:t>,ppid,cpu,mem</w:t>
      </w:r>
      <w:proofErr w:type="spellEnd"/>
      <w:proofErr w:type="gramEnd"/>
      <w:r w:rsidR="00C6232D" w:rsidRPr="005D23DF">
        <w:rPr>
          <w:lang w:val="en-GB"/>
        </w:rPr>
        <w:t xml:space="preserve">  -l 2" every </w:t>
      </w:r>
      <w:r w:rsidR="00227B48" w:rsidRPr="005D23DF">
        <w:rPr>
          <w:lang w:val="en-GB"/>
        </w:rPr>
        <w:t>third second</w:t>
      </w:r>
      <w:r w:rsidR="00C6232D" w:rsidRPr="005D23DF">
        <w:rPr>
          <w:lang w:val="en-GB"/>
        </w:rPr>
        <w:t xml:space="preserve">. </w:t>
      </w:r>
      <w:r w:rsidR="00C17B4A" w:rsidRPr="005D23DF">
        <w:rPr>
          <w:lang w:val="en-GB"/>
        </w:rPr>
        <w:t>The command run</w:t>
      </w:r>
      <w:r w:rsidR="008E754D" w:rsidRPr="005D23DF">
        <w:rPr>
          <w:lang w:val="en-GB"/>
        </w:rPr>
        <w:t>s top retrieving only PIDs, PPIDs, CPU percentage, and memory usage for each process</w:t>
      </w:r>
      <w:r w:rsidR="00C568AC" w:rsidRPr="005D23DF">
        <w:rPr>
          <w:lang w:val="en-GB"/>
        </w:rPr>
        <w:t xml:space="preserve">, and takes two samples before returning. </w:t>
      </w:r>
      <w:r w:rsidR="0079401F" w:rsidRPr="005D23DF">
        <w:rPr>
          <w:lang w:val="en-GB"/>
        </w:rPr>
        <w:t>[21]</w:t>
      </w:r>
    </w:p>
    <w:p w14:paraId="40CCF3A1" w14:textId="7B7FC138" w:rsidR="00203E3D" w:rsidRPr="005D23DF" w:rsidRDefault="00477274" w:rsidP="0079401F">
      <w:pPr>
        <w:rPr>
          <w:lang w:val="en-GB"/>
        </w:rPr>
      </w:pPr>
      <w:r w:rsidRPr="005D23DF">
        <w:rPr>
          <w:lang w:val="en-GB"/>
        </w:rPr>
        <w:t xml:space="preserve">The process status program, or </w:t>
      </w:r>
      <w:proofErr w:type="spellStart"/>
      <w:r w:rsidRPr="005D23DF">
        <w:rPr>
          <w:lang w:val="en-GB"/>
        </w:rPr>
        <w:t>ps</w:t>
      </w:r>
      <w:proofErr w:type="spellEnd"/>
      <w:r w:rsidRPr="005D23DF">
        <w:rPr>
          <w:lang w:val="en-GB"/>
        </w:rPr>
        <w:t xml:space="preserve"> for short, </w:t>
      </w:r>
      <w:r w:rsidR="001B30F2" w:rsidRPr="005D23DF">
        <w:rPr>
          <w:lang w:val="en-GB"/>
        </w:rPr>
        <w:t xml:space="preserve">is also bundled with OS X and </w:t>
      </w:r>
      <w:r w:rsidRPr="005D23DF">
        <w:rPr>
          <w:lang w:val="en-GB"/>
        </w:rPr>
        <w:t xml:space="preserve">provides a </w:t>
      </w:r>
      <w:r w:rsidR="007E1847" w:rsidRPr="005D23DF">
        <w:rPr>
          <w:lang w:val="en-GB"/>
        </w:rPr>
        <w:t>lighter instant snapshot of most of the same</w:t>
      </w:r>
      <w:r w:rsidRPr="005D23DF">
        <w:rPr>
          <w:lang w:val="en-GB"/>
        </w:rPr>
        <w:t xml:space="preserve"> properties, but is inaccurate for a property such as CPU percentage as it is not possible to calculate from a single sample</w:t>
      </w:r>
      <w:r w:rsidR="00B26901" w:rsidRPr="005D23DF">
        <w:rPr>
          <w:lang w:val="en-GB"/>
        </w:rPr>
        <w:t xml:space="preserve"> (</w:t>
      </w:r>
      <w:r w:rsidR="00CB60D0" w:rsidRPr="005D23DF">
        <w:rPr>
          <w:lang w:val="en-GB"/>
        </w:rPr>
        <w:t>the CPU</w:t>
      </w:r>
      <w:r w:rsidR="00B26901" w:rsidRPr="005D23DF">
        <w:rPr>
          <w:lang w:val="en-GB"/>
        </w:rPr>
        <w:t xml:space="preserve"> is either in use, or not in use)</w:t>
      </w:r>
      <w:r w:rsidR="00CF3103" w:rsidRPr="005D23DF">
        <w:rPr>
          <w:lang w:val="en-GB"/>
        </w:rPr>
        <w:t xml:space="preserve">. It </w:t>
      </w:r>
      <w:r w:rsidR="00C52FB7" w:rsidRPr="005D23DF">
        <w:rPr>
          <w:lang w:val="en-GB"/>
        </w:rPr>
        <w:t>instead</w:t>
      </w:r>
      <w:r w:rsidR="00CF3103" w:rsidRPr="005D23DF">
        <w:rPr>
          <w:lang w:val="en-GB"/>
        </w:rPr>
        <w:t xml:space="preserve"> returns</w:t>
      </w:r>
      <w:r w:rsidR="00C52FB7" w:rsidRPr="005D23DF">
        <w:rPr>
          <w:lang w:val="en-GB"/>
        </w:rPr>
        <w:t xml:space="preserve"> </w:t>
      </w:r>
      <w:r w:rsidR="00C0563E" w:rsidRPr="005D23DF">
        <w:rPr>
          <w:lang w:val="en-GB"/>
        </w:rPr>
        <w:t xml:space="preserve">a </w:t>
      </w:r>
      <w:r w:rsidR="00C52FB7" w:rsidRPr="005D23DF">
        <w:rPr>
          <w:lang w:val="en-GB"/>
        </w:rPr>
        <w:t>decaying average from over the last minute or less</w:t>
      </w:r>
      <w:r w:rsidRPr="005D23DF">
        <w:rPr>
          <w:lang w:val="en-GB"/>
        </w:rPr>
        <w:t>.</w:t>
      </w:r>
      <w:r w:rsidR="003A7373" w:rsidRPr="005D23DF">
        <w:rPr>
          <w:lang w:val="en-GB"/>
        </w:rPr>
        <w:t xml:space="preserve"> This means that top is likely to be more useful for the purpose of retrieving statistics during testing as is done during this thesis.</w:t>
      </w:r>
      <w:r w:rsidR="00BA33C3" w:rsidRPr="005D23DF">
        <w:rPr>
          <w:lang w:val="en-GB"/>
        </w:rPr>
        <w:t xml:space="preserve"> </w:t>
      </w:r>
      <w:r w:rsidR="00572DD2" w:rsidRPr="005D23DF">
        <w:rPr>
          <w:lang w:val="en-GB"/>
        </w:rPr>
        <w:t>[22]</w:t>
      </w:r>
      <w:r w:rsidR="00203E3D" w:rsidRPr="005D23DF">
        <w:rPr>
          <w:lang w:val="en-GB"/>
        </w:rPr>
        <w:tab/>
      </w:r>
    </w:p>
    <w:p w14:paraId="3F572D0B" w14:textId="77777777" w:rsidR="00360F97" w:rsidRPr="005D23DF" w:rsidRDefault="00360F97" w:rsidP="0079401F">
      <w:pPr>
        <w:rPr>
          <w:lang w:val="en-GB"/>
        </w:rPr>
      </w:pPr>
    </w:p>
    <w:p w14:paraId="0E67DBD6" w14:textId="4169563E" w:rsidR="00360F97" w:rsidRPr="005D23DF" w:rsidRDefault="00360F97" w:rsidP="00360F97">
      <w:pPr>
        <w:pStyle w:val="Heading2"/>
      </w:pPr>
      <w:bookmarkStart w:id="23" w:name="_Toc323227661"/>
      <w:r w:rsidRPr="005D23DF">
        <w:lastRenderedPageBreak/>
        <w:t>System Profiler</w:t>
      </w:r>
      <w:bookmarkEnd w:id="23"/>
    </w:p>
    <w:p w14:paraId="27F337C4" w14:textId="543A964D" w:rsidR="00310C69" w:rsidRPr="005D23DF" w:rsidRDefault="007C4413" w:rsidP="00310C69">
      <w:pPr>
        <w:rPr>
          <w:lang w:val="en-GB"/>
        </w:rPr>
      </w:pPr>
      <w:r w:rsidRPr="005D23DF">
        <w:rPr>
          <w:lang w:val="en-GB"/>
        </w:rPr>
        <w:t>The system profiler is an application bundled with OS X that creates reports on system configurations of both hardware and software. The output can be in both plain text and XML format. It was used to retrieve a list of installed applications on devices in</w:t>
      </w:r>
      <w:r w:rsidR="00EF0054" w:rsidRPr="005D23DF">
        <w:rPr>
          <w:lang w:val="en-GB"/>
        </w:rPr>
        <w:t xml:space="preserve"> the prototype of this project, by running "</w:t>
      </w:r>
      <w:proofErr w:type="spellStart"/>
      <w:r w:rsidR="00EF0054" w:rsidRPr="005D23DF">
        <w:rPr>
          <w:lang w:val="en-GB"/>
        </w:rPr>
        <w:t>system_profiler</w:t>
      </w:r>
      <w:proofErr w:type="spellEnd"/>
      <w:r w:rsidR="00EF0054" w:rsidRPr="005D23DF">
        <w:rPr>
          <w:lang w:val="en-GB"/>
        </w:rPr>
        <w:t xml:space="preserve"> </w:t>
      </w:r>
      <w:proofErr w:type="spellStart"/>
      <w:r w:rsidR="00EF0054" w:rsidRPr="005D23DF">
        <w:rPr>
          <w:lang w:val="en-GB"/>
        </w:rPr>
        <w:t>SPApplicationsDataType</w:t>
      </w:r>
      <w:proofErr w:type="spellEnd"/>
      <w:r w:rsidR="00EF0054" w:rsidRPr="005D23DF">
        <w:rPr>
          <w:lang w:val="en-GB"/>
        </w:rPr>
        <w:t>"</w:t>
      </w:r>
      <w:r w:rsidR="00DC68EC" w:rsidRPr="005D23DF">
        <w:rPr>
          <w:lang w:val="en-GB"/>
        </w:rPr>
        <w:t>.</w:t>
      </w:r>
      <w:r w:rsidR="00EF0054" w:rsidRPr="005D23DF">
        <w:rPr>
          <w:lang w:val="en-GB"/>
        </w:rPr>
        <w:t xml:space="preserve"> </w:t>
      </w:r>
      <w:r w:rsidR="00071CBF" w:rsidRPr="005D23DF">
        <w:rPr>
          <w:lang w:val="en-GB"/>
        </w:rPr>
        <w:t xml:space="preserve">Note that the application also comes with a GUI, System </w:t>
      </w:r>
      <w:r w:rsidR="00D902A6" w:rsidRPr="005D23DF">
        <w:rPr>
          <w:lang w:val="en-GB"/>
        </w:rPr>
        <w:t>Profiler, which</w:t>
      </w:r>
      <w:r w:rsidR="00071CBF" w:rsidRPr="005D23DF">
        <w:rPr>
          <w:lang w:val="en-GB"/>
        </w:rPr>
        <w:t xml:space="preserve"> can be found under Utilities. </w:t>
      </w:r>
      <w:r w:rsidR="00310C69" w:rsidRPr="005D23DF">
        <w:rPr>
          <w:lang w:val="en-GB"/>
        </w:rPr>
        <w:t>[29]</w:t>
      </w:r>
    </w:p>
    <w:p w14:paraId="00D3EDB9" w14:textId="77777777" w:rsidR="0096271F" w:rsidRPr="005D23DF" w:rsidRDefault="0096271F" w:rsidP="00310C69">
      <w:pPr>
        <w:rPr>
          <w:lang w:val="en-GB"/>
        </w:rPr>
      </w:pPr>
    </w:p>
    <w:p w14:paraId="5D537439" w14:textId="6F22883B" w:rsidR="0096271F" w:rsidRPr="005D23DF" w:rsidRDefault="00073F17" w:rsidP="0096271F">
      <w:pPr>
        <w:pStyle w:val="Heading2"/>
      </w:pPr>
      <w:bookmarkStart w:id="24" w:name="_Toc323227662"/>
      <w:r w:rsidRPr="005D23DF">
        <w:t>Power Management Settings</w:t>
      </w:r>
      <w:bookmarkEnd w:id="24"/>
    </w:p>
    <w:p w14:paraId="10956138" w14:textId="412D9A5D" w:rsidR="0096271F" w:rsidRPr="005D23DF" w:rsidRDefault="00F675A0" w:rsidP="0096271F">
      <w:pPr>
        <w:rPr>
          <w:lang w:val="en-GB"/>
        </w:rPr>
      </w:pPr>
      <w:r w:rsidRPr="005D23DF">
        <w:rPr>
          <w:lang w:val="en-GB"/>
        </w:rPr>
        <w:t xml:space="preserve">Power Management Settings, or </w:t>
      </w:r>
      <w:r w:rsidR="00480438" w:rsidRPr="005D23DF">
        <w:rPr>
          <w:lang w:val="en-GB"/>
        </w:rPr>
        <w:t>"</w:t>
      </w:r>
      <w:proofErr w:type="spellStart"/>
      <w:r w:rsidRPr="005D23DF">
        <w:rPr>
          <w:lang w:val="en-GB"/>
        </w:rPr>
        <w:t>pmset</w:t>
      </w:r>
      <w:proofErr w:type="spellEnd"/>
      <w:r w:rsidR="00480438" w:rsidRPr="005D23DF">
        <w:rPr>
          <w:lang w:val="en-GB"/>
        </w:rPr>
        <w:t>"</w:t>
      </w:r>
      <w:r w:rsidRPr="005D23DF">
        <w:rPr>
          <w:lang w:val="en-GB"/>
        </w:rPr>
        <w:t>, is an application in OS X for managing power settings. Amongst other things, it lets you get the percentage of battery left, set automatic restart, time idle sleep etc.</w:t>
      </w:r>
      <w:r w:rsidR="00E80EA0" w:rsidRPr="005D23DF">
        <w:rPr>
          <w:lang w:val="en-GB"/>
        </w:rPr>
        <w:t xml:space="preserve"> It is used to get the battery percentage in the prototype of this project. </w:t>
      </w:r>
      <w:r w:rsidR="0096271F" w:rsidRPr="005D23DF">
        <w:rPr>
          <w:lang w:val="en-GB"/>
        </w:rPr>
        <w:t>[30]</w:t>
      </w:r>
    </w:p>
    <w:p w14:paraId="3677E276" w14:textId="3037A7CD" w:rsidR="000D149E" w:rsidRPr="005D23DF" w:rsidRDefault="000D149E" w:rsidP="0096271F">
      <w:pPr>
        <w:rPr>
          <w:lang w:val="en-GB"/>
        </w:rPr>
      </w:pPr>
      <w:r w:rsidRPr="005D23DF">
        <w:rPr>
          <w:lang w:val="en-GB"/>
        </w:rPr>
        <w:t>Power Management Settings was used to retrieve the battery percentage value in the prototype of this project.</w:t>
      </w:r>
    </w:p>
    <w:p w14:paraId="2DCCCCB0" w14:textId="24D551BC" w:rsidR="00D729B2" w:rsidRPr="005D23DF" w:rsidRDefault="00D729B2" w:rsidP="00D729B2">
      <w:pPr>
        <w:pStyle w:val="Heading2"/>
      </w:pPr>
      <w:bookmarkStart w:id="25" w:name="_Toc323227663"/>
      <w:r w:rsidRPr="005D23DF">
        <w:t>Tailored Tools</w:t>
      </w:r>
      <w:bookmarkEnd w:id="25"/>
    </w:p>
    <w:p w14:paraId="620D9E9D" w14:textId="307EBD47" w:rsidR="00FD7439" w:rsidRPr="005D23DF" w:rsidRDefault="00FD7439" w:rsidP="00FD7439">
      <w:pPr>
        <w:rPr>
          <w:lang w:val="en-GB"/>
        </w:rPr>
      </w:pPr>
      <w:r w:rsidRPr="005D23DF">
        <w:rPr>
          <w:lang w:val="en-GB"/>
        </w:rPr>
        <w:t>A n</w:t>
      </w:r>
      <w:r w:rsidR="00DB3603" w:rsidRPr="005D23DF">
        <w:rPr>
          <w:lang w:val="en-GB"/>
        </w:rPr>
        <w:t xml:space="preserve">umber of tools were written </w:t>
      </w:r>
      <w:r w:rsidRPr="005D23DF">
        <w:rPr>
          <w:lang w:val="en-GB"/>
        </w:rPr>
        <w:t>either for testing and evaluation, or debugging.</w:t>
      </w:r>
      <w:r w:rsidR="00DB3603" w:rsidRPr="005D23DF">
        <w:rPr>
          <w:lang w:val="en-GB"/>
        </w:rPr>
        <w:t xml:space="preserve"> </w:t>
      </w:r>
      <w:r w:rsidR="00F43B4D" w:rsidRPr="005D23DF">
        <w:rPr>
          <w:lang w:val="en-GB"/>
        </w:rPr>
        <w:t>A short list of the tools and their use is presented here.</w:t>
      </w:r>
      <w:r w:rsidR="006C3665" w:rsidRPr="005D23DF">
        <w:rPr>
          <w:lang w:val="en-GB"/>
        </w:rPr>
        <w:t xml:space="preserve"> Their </w:t>
      </w:r>
      <w:r w:rsidR="0084150D" w:rsidRPr="005D23DF">
        <w:rPr>
          <w:lang w:val="en-GB"/>
        </w:rPr>
        <w:t>implementation</w:t>
      </w:r>
      <w:r w:rsidR="006C3665" w:rsidRPr="005D23DF">
        <w:rPr>
          <w:lang w:val="en-GB"/>
        </w:rPr>
        <w:t xml:space="preserve"> will be explained more in detail in the next chapter.</w:t>
      </w:r>
    </w:p>
    <w:p w14:paraId="727CFAE7" w14:textId="3FB2681A" w:rsidR="00C1610B" w:rsidRPr="005D23DF" w:rsidRDefault="00C1610B" w:rsidP="00091584">
      <w:pPr>
        <w:pStyle w:val="Heading3"/>
        <w:rPr>
          <w:lang w:val="en-GB"/>
        </w:rPr>
      </w:pPr>
      <w:bookmarkStart w:id="26" w:name="_Toc323227664"/>
      <w:proofErr w:type="spellStart"/>
      <w:r w:rsidRPr="005D23DF">
        <w:rPr>
          <w:lang w:val="en-GB"/>
        </w:rPr>
        <w:t>SimpleTxt</w:t>
      </w:r>
      <w:bookmarkEnd w:id="26"/>
      <w:proofErr w:type="spellEnd"/>
    </w:p>
    <w:p w14:paraId="1466ADB4" w14:textId="70C0D018" w:rsidR="00FB6B49" w:rsidRPr="005D23DF" w:rsidRDefault="00FB6B49" w:rsidP="00FB6B49">
      <w:pPr>
        <w:rPr>
          <w:lang w:val="en-GB"/>
        </w:rPr>
      </w:pPr>
      <w:proofErr w:type="spellStart"/>
      <w:r w:rsidRPr="005D23DF">
        <w:rPr>
          <w:lang w:val="en-GB"/>
        </w:rPr>
        <w:t>SimpleTxt</w:t>
      </w:r>
      <w:proofErr w:type="spellEnd"/>
      <w:r w:rsidRPr="005D23DF">
        <w:rPr>
          <w:lang w:val="en-GB"/>
        </w:rPr>
        <w:t xml:space="preserve"> is a small and simple text editor, built to go with the prototype to show how the system can cooperate with application. </w:t>
      </w:r>
      <w:r w:rsidR="006F3C7F" w:rsidRPr="005D23DF">
        <w:rPr>
          <w:lang w:val="en-GB"/>
        </w:rPr>
        <w:t xml:space="preserve">The application has </w:t>
      </w:r>
      <w:proofErr w:type="gramStart"/>
      <w:r w:rsidR="006F3C7F" w:rsidRPr="005D23DF">
        <w:rPr>
          <w:lang w:val="en-GB"/>
        </w:rPr>
        <w:t>a GUI</w:t>
      </w:r>
      <w:proofErr w:type="gramEnd"/>
      <w:r w:rsidR="006F3C7F" w:rsidRPr="005D23DF">
        <w:rPr>
          <w:lang w:val="en-GB"/>
        </w:rPr>
        <w:t xml:space="preserve"> with some limited functionality; editing text, making text bold, making text underlined, and making text italic.</w:t>
      </w:r>
      <w:r w:rsidR="00187624" w:rsidRPr="005D23DF">
        <w:rPr>
          <w:lang w:val="en-GB"/>
        </w:rPr>
        <w:t xml:space="preserve"> The application also allows for opening and saving of files. </w:t>
      </w:r>
      <w:r w:rsidR="008A1ACD" w:rsidRPr="005D23DF">
        <w:rPr>
          <w:lang w:val="en-GB"/>
        </w:rPr>
        <w:t>All of the same functionality is implemented to work with the distributed system too.</w:t>
      </w:r>
    </w:p>
    <w:p w14:paraId="2D7A5119" w14:textId="54203423" w:rsidR="00C1610B" w:rsidRPr="005D23DF" w:rsidRDefault="00C1610B" w:rsidP="00091584">
      <w:pPr>
        <w:pStyle w:val="Heading3"/>
        <w:rPr>
          <w:lang w:val="en-GB"/>
        </w:rPr>
      </w:pPr>
      <w:bookmarkStart w:id="27" w:name="_Toc323227665"/>
      <w:r w:rsidRPr="005D23DF">
        <w:rPr>
          <w:lang w:val="en-GB"/>
        </w:rPr>
        <w:t>Overview GUI</w:t>
      </w:r>
      <w:bookmarkEnd w:id="27"/>
    </w:p>
    <w:p w14:paraId="6C28684D" w14:textId="41B0FA94" w:rsidR="006C3665" w:rsidRPr="005D23DF" w:rsidRDefault="00853108" w:rsidP="006C3665">
      <w:pPr>
        <w:rPr>
          <w:lang w:val="en-GB"/>
        </w:rPr>
      </w:pPr>
      <w:r w:rsidRPr="005D23DF">
        <w:rPr>
          <w:lang w:val="en-GB"/>
        </w:rPr>
        <w:t>The overview GUI, or control panel, presents a view of the prototype system as a whole.</w:t>
      </w:r>
      <w:r w:rsidR="006D7A2F" w:rsidRPr="005D23DF">
        <w:rPr>
          <w:lang w:val="en-GB"/>
        </w:rPr>
        <w:t xml:space="preserve"> It contains an excerpt of</w:t>
      </w:r>
      <w:r w:rsidR="00085644" w:rsidRPr="005D23DF">
        <w:rPr>
          <w:lang w:val="en-GB"/>
        </w:rPr>
        <w:t xml:space="preserve"> the GUI of all running daemons</w:t>
      </w:r>
      <w:r w:rsidR="006D7A2F" w:rsidRPr="005D23DF">
        <w:rPr>
          <w:lang w:val="en-GB"/>
        </w:rPr>
        <w:t xml:space="preserve"> and their combined CPU and memory usage.</w:t>
      </w:r>
      <w:r w:rsidR="00085644" w:rsidRPr="005D23DF">
        <w:rPr>
          <w:lang w:val="en-GB"/>
        </w:rPr>
        <w:t xml:space="preserve"> </w:t>
      </w:r>
      <w:r w:rsidR="00AA1988" w:rsidRPr="005D23DF">
        <w:rPr>
          <w:lang w:val="en-GB"/>
        </w:rPr>
        <w:t>A link to each daemons files and applications interface is given together with the excerpt of the corresponding daemon.</w:t>
      </w:r>
    </w:p>
    <w:p w14:paraId="2BE5B320" w14:textId="69AC4D2F" w:rsidR="00B20AE2" w:rsidRPr="005D23DF" w:rsidRDefault="00B20AE2" w:rsidP="006C3665">
      <w:pPr>
        <w:rPr>
          <w:lang w:val="en-GB"/>
        </w:rPr>
      </w:pPr>
      <w:r w:rsidRPr="005D23DF">
        <w:rPr>
          <w:lang w:val="en-GB"/>
        </w:rPr>
        <w:t xml:space="preserve">There is also functionality for changing global variables such as; how long to log values counted towards coordinator selection, how to weigh the different variables used in coordinator selection, and how often to </w:t>
      </w:r>
      <w:r w:rsidR="005D4511" w:rsidRPr="005D23DF">
        <w:rPr>
          <w:lang w:val="en-GB"/>
        </w:rPr>
        <w:t>evaluate</w:t>
      </w:r>
      <w:r w:rsidRPr="005D23DF">
        <w:rPr>
          <w:lang w:val="en-GB"/>
        </w:rPr>
        <w:t xml:space="preserve"> the coordinator.</w:t>
      </w:r>
      <w:r w:rsidR="00291503" w:rsidRPr="005D23DF">
        <w:rPr>
          <w:lang w:val="en-GB"/>
        </w:rPr>
        <w:t xml:space="preserve"> </w:t>
      </w:r>
      <w:r w:rsidR="007D2D3B" w:rsidRPr="005D23DF">
        <w:rPr>
          <w:lang w:val="en-GB"/>
        </w:rPr>
        <w:t xml:space="preserve">The interface will only update when refreshed. </w:t>
      </w:r>
      <w:r w:rsidR="00F07028" w:rsidRPr="005D23DF">
        <w:rPr>
          <w:lang w:val="en-GB"/>
        </w:rPr>
        <w:t xml:space="preserve">The number of daemons will be </w:t>
      </w:r>
      <w:r w:rsidR="005D4511" w:rsidRPr="005D23DF">
        <w:rPr>
          <w:lang w:val="en-GB"/>
        </w:rPr>
        <w:t>recounted</w:t>
      </w:r>
      <w:r w:rsidR="00F07028" w:rsidRPr="005D23DF">
        <w:rPr>
          <w:lang w:val="en-GB"/>
        </w:rPr>
        <w:t xml:space="preserve"> as well when the refresh request is </w:t>
      </w:r>
      <w:r w:rsidR="005D4511" w:rsidRPr="005D23DF">
        <w:rPr>
          <w:lang w:val="en-GB"/>
        </w:rPr>
        <w:t>received</w:t>
      </w:r>
      <w:r w:rsidR="00F07028" w:rsidRPr="005D23DF">
        <w:rPr>
          <w:lang w:val="en-GB"/>
        </w:rPr>
        <w:t>.</w:t>
      </w:r>
    </w:p>
    <w:p w14:paraId="3A5094C6" w14:textId="78E91E82" w:rsidR="00C1610B" w:rsidRPr="005D23DF" w:rsidRDefault="00C1610B" w:rsidP="00091584">
      <w:pPr>
        <w:pStyle w:val="Heading3"/>
        <w:rPr>
          <w:lang w:val="en-GB"/>
        </w:rPr>
      </w:pPr>
      <w:bookmarkStart w:id="28" w:name="_Toc323227666"/>
      <w:r w:rsidRPr="005D23DF">
        <w:rPr>
          <w:lang w:val="en-GB"/>
        </w:rPr>
        <w:t>Logger</w:t>
      </w:r>
      <w:bookmarkEnd w:id="28"/>
    </w:p>
    <w:p w14:paraId="5A1F53FB" w14:textId="11888C3C" w:rsidR="00132A02" w:rsidRPr="005D23DF" w:rsidRDefault="00132A02" w:rsidP="00132A02">
      <w:pPr>
        <w:rPr>
          <w:lang w:val="en-GB"/>
        </w:rPr>
      </w:pPr>
      <w:r w:rsidRPr="005D23DF">
        <w:rPr>
          <w:lang w:val="en-GB"/>
        </w:rPr>
        <w:t xml:space="preserve">The logger is a testing tool. It finds all running daemons, and logs their individual CPU and memory usage. </w:t>
      </w:r>
      <w:r w:rsidR="005B4EFB" w:rsidRPr="005D23DF">
        <w:rPr>
          <w:lang w:val="en-GB"/>
        </w:rPr>
        <w:t>It takes samples every thr</w:t>
      </w:r>
      <w:r w:rsidR="004624D3" w:rsidRPr="005D23DF">
        <w:rPr>
          <w:lang w:val="en-GB"/>
        </w:rPr>
        <w:t>ee seconds until it receives a &lt;stop&gt;</w:t>
      </w:r>
      <w:r w:rsidR="005B4EFB" w:rsidRPr="005D23DF">
        <w:rPr>
          <w:lang w:val="en-GB"/>
        </w:rPr>
        <w:t xml:space="preserve"> command, or for the number of seconds passed as an argument when the tool is started.</w:t>
      </w:r>
      <w:r w:rsidR="00467890" w:rsidRPr="005D23DF">
        <w:rPr>
          <w:lang w:val="en-GB"/>
        </w:rPr>
        <w:t xml:space="preserve"> </w:t>
      </w:r>
    </w:p>
    <w:p w14:paraId="7F2B40AC" w14:textId="19CC638B" w:rsidR="00467890" w:rsidRPr="005D23DF" w:rsidRDefault="00467890" w:rsidP="00132A02">
      <w:pPr>
        <w:rPr>
          <w:lang w:val="en-GB"/>
        </w:rPr>
      </w:pPr>
      <w:r w:rsidRPr="005D23DF">
        <w:rPr>
          <w:lang w:val="en-GB"/>
        </w:rPr>
        <w:t>A dump of the values logged for each daemon is created under logs/&lt;date and time&gt;, together with a simple HTML document showing any note</w:t>
      </w:r>
      <w:r w:rsidR="006A1836" w:rsidRPr="005D23DF">
        <w:rPr>
          <w:lang w:val="en-GB"/>
        </w:rPr>
        <w:t>worthy statistics in graph format</w:t>
      </w:r>
      <w:r w:rsidRPr="005D23DF">
        <w:rPr>
          <w:lang w:val="en-GB"/>
        </w:rPr>
        <w:t>. The HTML out</w:t>
      </w:r>
      <w:r w:rsidR="00753D47" w:rsidRPr="005D23DF">
        <w:rPr>
          <w:lang w:val="en-GB"/>
        </w:rPr>
        <w:t>put only shows values above 0.0, while the dumps contain all data logged</w:t>
      </w:r>
      <w:r w:rsidR="0085097C" w:rsidRPr="005D23DF">
        <w:rPr>
          <w:lang w:val="en-GB"/>
        </w:rPr>
        <w:t xml:space="preserve"> .txt files</w:t>
      </w:r>
      <w:r w:rsidR="00753D47" w:rsidRPr="005D23DF">
        <w:rPr>
          <w:lang w:val="en-GB"/>
        </w:rPr>
        <w:t>.</w:t>
      </w:r>
    </w:p>
    <w:p w14:paraId="406835EA" w14:textId="22444C87" w:rsidR="00C1610B" w:rsidRPr="005D23DF" w:rsidRDefault="00C1610B" w:rsidP="00091584">
      <w:pPr>
        <w:pStyle w:val="Heading3"/>
        <w:rPr>
          <w:lang w:val="en-GB"/>
        </w:rPr>
      </w:pPr>
      <w:bookmarkStart w:id="29" w:name="_Toc323227667"/>
      <w:r w:rsidRPr="005D23DF">
        <w:rPr>
          <w:lang w:val="en-GB"/>
        </w:rPr>
        <w:lastRenderedPageBreak/>
        <w:t>File Adder</w:t>
      </w:r>
      <w:bookmarkEnd w:id="29"/>
    </w:p>
    <w:p w14:paraId="4885E7F3" w14:textId="369F6C96" w:rsidR="00C1610B" w:rsidRPr="005D23DF" w:rsidRDefault="00516CBE" w:rsidP="00FD7439">
      <w:pPr>
        <w:rPr>
          <w:lang w:val="en-GB"/>
        </w:rPr>
      </w:pPr>
      <w:r w:rsidRPr="005D23DF">
        <w:rPr>
          <w:lang w:val="en-GB"/>
        </w:rPr>
        <w:t xml:space="preserve">The file adder is a tool for testing the prototype system. It can be used to </w:t>
      </w:r>
      <w:r w:rsidR="007245AC" w:rsidRPr="005D23DF">
        <w:rPr>
          <w:lang w:val="en-GB"/>
        </w:rPr>
        <w:t>continuously</w:t>
      </w:r>
      <w:r w:rsidRPr="005D23DF">
        <w:rPr>
          <w:lang w:val="en-GB"/>
        </w:rPr>
        <w:t xml:space="preserve"> add files to the system. It takes </w:t>
      </w:r>
      <w:r w:rsidR="00CE6735" w:rsidRPr="005D23DF">
        <w:rPr>
          <w:lang w:val="en-GB"/>
        </w:rPr>
        <w:t>three</w:t>
      </w:r>
      <w:r w:rsidRPr="005D23DF">
        <w:rPr>
          <w:lang w:val="en-GB"/>
        </w:rPr>
        <w:t xml:space="preserve"> arguments; target daemon,</w:t>
      </w:r>
      <w:r w:rsidR="004C044E" w:rsidRPr="005D23DF">
        <w:rPr>
          <w:lang w:val="en-GB"/>
        </w:rPr>
        <w:t xml:space="preserve"> refresh interval</w:t>
      </w:r>
      <w:r w:rsidR="007A5170" w:rsidRPr="005D23DF">
        <w:rPr>
          <w:lang w:val="en-GB"/>
        </w:rPr>
        <w:t xml:space="preserve"> (in file additions),</w:t>
      </w:r>
      <w:r w:rsidRPr="005D23DF">
        <w:rPr>
          <w:lang w:val="en-GB"/>
        </w:rPr>
        <w:t xml:space="preserve"> and number of files to add. </w:t>
      </w:r>
      <w:r w:rsidR="008B4BD2" w:rsidRPr="005D23DF">
        <w:rPr>
          <w:lang w:val="en-GB"/>
        </w:rPr>
        <w:t>Number of</w:t>
      </w:r>
      <w:r w:rsidR="00A254F5" w:rsidRPr="005D23DF">
        <w:rPr>
          <w:lang w:val="en-GB"/>
        </w:rPr>
        <w:t xml:space="preserve"> files is an optional </w:t>
      </w:r>
      <w:r w:rsidR="007245AC" w:rsidRPr="005D23DF">
        <w:rPr>
          <w:lang w:val="en-GB"/>
        </w:rPr>
        <w:t>argument;</w:t>
      </w:r>
      <w:r w:rsidR="00A254F5" w:rsidRPr="005D23DF">
        <w:rPr>
          <w:lang w:val="en-GB"/>
        </w:rPr>
        <w:t xml:space="preserve"> if it is empty it will run until a </w:t>
      </w:r>
      <w:r w:rsidR="00DC34F3" w:rsidRPr="005D23DF">
        <w:rPr>
          <w:lang w:val="en-GB"/>
        </w:rPr>
        <w:t>&lt;stop&gt;</w:t>
      </w:r>
      <w:r w:rsidR="00A254F5" w:rsidRPr="005D23DF">
        <w:rPr>
          <w:lang w:val="en-GB"/>
        </w:rPr>
        <w:t xml:space="preserve"> command is received.</w:t>
      </w:r>
      <w:r w:rsidR="009934D9" w:rsidRPr="005D23DF">
        <w:rPr>
          <w:lang w:val="en-GB"/>
        </w:rPr>
        <w:t xml:space="preserve"> Type of synchronization or refresh can</w:t>
      </w:r>
      <w:r w:rsidR="00DC34F3" w:rsidRPr="005D23DF">
        <w:rPr>
          <w:lang w:val="en-GB"/>
        </w:rPr>
        <w:t xml:space="preserve"> be set after start by </w:t>
      </w:r>
      <w:r w:rsidR="006E12D3" w:rsidRPr="005D23DF">
        <w:rPr>
          <w:lang w:val="en-GB"/>
        </w:rPr>
        <w:t>typing</w:t>
      </w:r>
      <w:r w:rsidR="00DC34F3" w:rsidRPr="005D23DF">
        <w:rPr>
          <w:lang w:val="en-GB"/>
        </w:rPr>
        <w:t xml:space="preserve"> &lt;apps&gt; or &lt;</w:t>
      </w:r>
      <w:proofErr w:type="spellStart"/>
      <w:r w:rsidR="00DC34F3" w:rsidRPr="005D23DF">
        <w:rPr>
          <w:lang w:val="en-GB"/>
        </w:rPr>
        <w:t>objs</w:t>
      </w:r>
      <w:proofErr w:type="spellEnd"/>
      <w:r w:rsidR="00DC34F3" w:rsidRPr="005D23DF">
        <w:rPr>
          <w:lang w:val="en-GB"/>
        </w:rPr>
        <w:t>&gt;</w:t>
      </w:r>
      <w:r w:rsidR="00D627FB" w:rsidRPr="005D23DF">
        <w:rPr>
          <w:lang w:val="en-GB"/>
        </w:rPr>
        <w:t>.</w:t>
      </w:r>
    </w:p>
    <w:p w14:paraId="16B9CC2C" w14:textId="5DBF83EB" w:rsidR="00873219" w:rsidRPr="005D23DF" w:rsidRDefault="004E7D30" w:rsidP="00FD7439">
      <w:pPr>
        <w:rPr>
          <w:lang w:val="en-GB"/>
        </w:rPr>
      </w:pPr>
      <w:r w:rsidRPr="005D23DF">
        <w:rPr>
          <w:lang w:val="en-GB"/>
        </w:rPr>
        <w:t>Examples</w:t>
      </w:r>
      <w:r w:rsidR="00873219" w:rsidRPr="005D23DF">
        <w:rPr>
          <w:lang w:val="en-GB"/>
        </w:rPr>
        <w:t xml:space="preserve">: </w:t>
      </w:r>
    </w:p>
    <w:p w14:paraId="0EBC901F" w14:textId="286D6339" w:rsidR="003126B8" w:rsidRPr="005D23DF" w:rsidRDefault="00003A52" w:rsidP="007D5C52">
      <w:pPr>
        <w:pStyle w:val="ListParagraph"/>
        <w:numPr>
          <w:ilvl w:val="0"/>
          <w:numId w:val="36"/>
        </w:numPr>
        <w:rPr>
          <w:noProof w:val="0"/>
        </w:rPr>
      </w:pPr>
      <w:proofErr w:type="gramStart"/>
      <w:r w:rsidRPr="005D23DF">
        <w:rPr>
          <w:noProof w:val="0"/>
        </w:rPr>
        <w:t>&lt;</w:t>
      </w:r>
      <w:r w:rsidR="00873219" w:rsidRPr="005D23DF">
        <w:rPr>
          <w:noProof w:val="0"/>
        </w:rPr>
        <w:t>./</w:t>
      </w:r>
      <w:proofErr w:type="spellStart"/>
      <w:proofErr w:type="gramEnd"/>
      <w:r w:rsidR="00873219" w:rsidRPr="005D23DF">
        <w:rPr>
          <w:noProof w:val="0"/>
        </w:rPr>
        <w:t>file_adder</w:t>
      </w:r>
      <w:proofErr w:type="spellEnd"/>
      <w:r w:rsidR="00873219" w:rsidRPr="005D23DF">
        <w:rPr>
          <w:noProof w:val="0"/>
        </w:rPr>
        <w:t xml:space="preserve"> daemon_8591</w:t>
      </w:r>
      <w:r w:rsidR="0091601F" w:rsidRPr="005D23DF">
        <w:rPr>
          <w:noProof w:val="0"/>
        </w:rPr>
        <w:t xml:space="preserve"> 10 200</w:t>
      </w:r>
      <w:r w:rsidRPr="005D23DF">
        <w:rPr>
          <w:noProof w:val="0"/>
        </w:rPr>
        <w:t>&gt;</w:t>
      </w:r>
    </w:p>
    <w:p w14:paraId="71A7F9A3" w14:textId="4AB30B76" w:rsidR="00DA4510" w:rsidRPr="005D23DF" w:rsidRDefault="00AC3835" w:rsidP="003126B8">
      <w:pPr>
        <w:ind w:left="360"/>
        <w:rPr>
          <w:lang w:val="en-GB"/>
        </w:rPr>
      </w:pPr>
      <w:r w:rsidRPr="005D23DF">
        <w:rPr>
          <w:lang w:val="en-GB"/>
        </w:rPr>
        <w:t xml:space="preserve">Adds </w:t>
      </w:r>
      <w:r w:rsidR="0070571C" w:rsidRPr="005D23DF">
        <w:rPr>
          <w:lang w:val="en-GB"/>
        </w:rPr>
        <w:t>200 files to daemon with port at</w:t>
      </w:r>
      <w:r w:rsidRPr="005D23DF">
        <w:rPr>
          <w:lang w:val="en-GB"/>
        </w:rPr>
        <w:t xml:space="preserve"> 8591, and sends a synchronization request</w:t>
      </w:r>
      <w:r w:rsidR="00F853E5" w:rsidRPr="005D23DF">
        <w:rPr>
          <w:lang w:val="en-GB"/>
        </w:rPr>
        <w:t xml:space="preserve"> at the beginning, and</w:t>
      </w:r>
      <w:r w:rsidRPr="005D23DF">
        <w:rPr>
          <w:lang w:val="en-GB"/>
        </w:rPr>
        <w:t xml:space="preserve"> after every 10 adds.</w:t>
      </w:r>
      <w:r w:rsidR="00F903D4" w:rsidRPr="005D23DF">
        <w:rPr>
          <w:lang w:val="en-GB"/>
        </w:rPr>
        <w:t xml:space="preserve"> Refresh returns when objects are </w:t>
      </w:r>
      <w:r w:rsidR="0082029C" w:rsidRPr="005D23DF">
        <w:rPr>
          <w:lang w:val="en-GB"/>
        </w:rPr>
        <w:t>synchronized</w:t>
      </w:r>
      <w:r w:rsidR="00F903D4" w:rsidRPr="005D23DF">
        <w:rPr>
          <w:lang w:val="en-GB"/>
        </w:rPr>
        <w:t>.</w:t>
      </w:r>
    </w:p>
    <w:p w14:paraId="062F9B6B" w14:textId="7B8DBD78" w:rsidR="007A0E59" w:rsidRPr="005D23DF" w:rsidRDefault="00003A52" w:rsidP="007D5C52">
      <w:pPr>
        <w:pStyle w:val="ListParagraph"/>
        <w:numPr>
          <w:ilvl w:val="0"/>
          <w:numId w:val="36"/>
        </w:numPr>
        <w:rPr>
          <w:noProof w:val="0"/>
        </w:rPr>
      </w:pPr>
      <w:proofErr w:type="gramStart"/>
      <w:r w:rsidRPr="005D23DF">
        <w:rPr>
          <w:noProof w:val="0"/>
        </w:rPr>
        <w:t>&lt;</w:t>
      </w:r>
      <w:r w:rsidR="00A86A49" w:rsidRPr="005D23DF">
        <w:rPr>
          <w:noProof w:val="0"/>
        </w:rPr>
        <w:t>./</w:t>
      </w:r>
      <w:proofErr w:type="spellStart"/>
      <w:proofErr w:type="gramEnd"/>
      <w:r w:rsidR="00A86A49" w:rsidRPr="005D23DF">
        <w:rPr>
          <w:noProof w:val="0"/>
        </w:rPr>
        <w:t>file_adder</w:t>
      </w:r>
      <w:proofErr w:type="spellEnd"/>
      <w:r w:rsidR="00A86A49" w:rsidRPr="005D23DF">
        <w:rPr>
          <w:noProof w:val="0"/>
        </w:rPr>
        <w:t xml:space="preserve"> daemon_8593</w:t>
      </w:r>
      <w:r w:rsidR="00A76F42" w:rsidRPr="005D23DF">
        <w:rPr>
          <w:noProof w:val="0"/>
        </w:rPr>
        <w:t xml:space="preserve"> 1</w:t>
      </w:r>
      <w:r w:rsidRPr="005D23DF">
        <w:rPr>
          <w:noProof w:val="0"/>
        </w:rPr>
        <w:t>&gt;</w:t>
      </w:r>
    </w:p>
    <w:p w14:paraId="2B2A7E1B" w14:textId="3BCE719C" w:rsidR="00A86A49" w:rsidRPr="005D23DF" w:rsidRDefault="007A0E59" w:rsidP="007A0E59">
      <w:pPr>
        <w:ind w:left="360"/>
        <w:rPr>
          <w:lang w:val="en-GB"/>
        </w:rPr>
      </w:pPr>
      <w:r w:rsidRPr="005D23DF">
        <w:rPr>
          <w:lang w:val="en-GB"/>
        </w:rPr>
        <w:tab/>
      </w:r>
      <w:r w:rsidR="00A86A49" w:rsidRPr="005D23DF">
        <w:rPr>
          <w:lang w:val="en-GB"/>
        </w:rPr>
        <w:t>Adds f</w:t>
      </w:r>
      <w:r w:rsidR="0070571C" w:rsidRPr="005D23DF">
        <w:rPr>
          <w:lang w:val="en-GB"/>
        </w:rPr>
        <w:t>iles to daemon with port at</w:t>
      </w:r>
      <w:r w:rsidR="00A86A49" w:rsidRPr="005D23DF">
        <w:rPr>
          <w:lang w:val="en-GB"/>
        </w:rPr>
        <w:t xml:space="preserve"> 8593</w:t>
      </w:r>
      <w:r w:rsidR="0070571C" w:rsidRPr="005D23DF">
        <w:rPr>
          <w:lang w:val="en-GB"/>
        </w:rPr>
        <w:t xml:space="preserve"> until it receives a stop command</w:t>
      </w:r>
      <w:r w:rsidR="00A86A49" w:rsidRPr="005D23DF">
        <w:rPr>
          <w:lang w:val="en-GB"/>
        </w:rPr>
        <w:t xml:space="preserve">, and sends a synchronization request at the beginning, and after every </w:t>
      </w:r>
      <w:r w:rsidR="000C0FB4" w:rsidRPr="005D23DF">
        <w:rPr>
          <w:lang w:val="en-GB"/>
        </w:rPr>
        <w:t>single add</w:t>
      </w:r>
      <w:r w:rsidR="00A86A49" w:rsidRPr="005D23DF">
        <w:rPr>
          <w:lang w:val="en-GB"/>
        </w:rPr>
        <w:t>.</w:t>
      </w:r>
      <w:r w:rsidR="00683791" w:rsidRPr="005D23DF">
        <w:rPr>
          <w:lang w:val="en-GB"/>
        </w:rPr>
        <w:t xml:space="preserve"> Refresh returns when objects are </w:t>
      </w:r>
      <w:r w:rsidR="0082029C" w:rsidRPr="005D23DF">
        <w:rPr>
          <w:lang w:val="en-GB"/>
        </w:rPr>
        <w:t>synchronized</w:t>
      </w:r>
      <w:r w:rsidR="00F903D4" w:rsidRPr="005D23DF">
        <w:rPr>
          <w:lang w:val="en-GB"/>
        </w:rPr>
        <w:t>.</w:t>
      </w:r>
    </w:p>
    <w:p w14:paraId="156704D2" w14:textId="07AA9571" w:rsidR="00D23BDE" w:rsidRPr="005D23DF" w:rsidRDefault="00003A52" w:rsidP="007D5C52">
      <w:pPr>
        <w:pStyle w:val="ListParagraph"/>
        <w:numPr>
          <w:ilvl w:val="0"/>
          <w:numId w:val="36"/>
        </w:numPr>
        <w:rPr>
          <w:noProof w:val="0"/>
        </w:rPr>
      </w:pPr>
      <w:proofErr w:type="gramStart"/>
      <w:r w:rsidRPr="005D23DF">
        <w:rPr>
          <w:noProof w:val="0"/>
        </w:rPr>
        <w:t>&lt;</w:t>
      </w:r>
      <w:r w:rsidR="00A65146" w:rsidRPr="005D23DF">
        <w:rPr>
          <w:noProof w:val="0"/>
        </w:rPr>
        <w:t>./</w:t>
      </w:r>
      <w:proofErr w:type="spellStart"/>
      <w:proofErr w:type="gramEnd"/>
      <w:r w:rsidR="00A65146" w:rsidRPr="005D23DF">
        <w:rPr>
          <w:noProof w:val="0"/>
        </w:rPr>
        <w:t>file_adder</w:t>
      </w:r>
      <w:proofErr w:type="spellEnd"/>
      <w:r w:rsidR="00A65146" w:rsidRPr="005D23DF">
        <w:rPr>
          <w:noProof w:val="0"/>
        </w:rPr>
        <w:t xml:space="preserve"> daemon_8593 1</w:t>
      </w:r>
    </w:p>
    <w:p w14:paraId="13731A98" w14:textId="3633B272" w:rsidR="00F369A0" w:rsidRPr="005D23DF" w:rsidRDefault="00D23BDE" w:rsidP="00D23BDE">
      <w:pPr>
        <w:ind w:left="360"/>
        <w:rPr>
          <w:lang w:val="en-GB"/>
        </w:rPr>
      </w:pPr>
      <w:r w:rsidRPr="005D23DF">
        <w:rPr>
          <w:lang w:val="en-GB"/>
        </w:rPr>
        <w:tab/>
      </w:r>
      <w:proofErr w:type="gramStart"/>
      <w:r w:rsidR="00DF45E3" w:rsidRPr="005D23DF">
        <w:rPr>
          <w:lang w:val="en-GB"/>
        </w:rPr>
        <w:t>apps</w:t>
      </w:r>
      <w:proofErr w:type="gramEnd"/>
      <w:r w:rsidR="00003A52" w:rsidRPr="005D23DF">
        <w:rPr>
          <w:lang w:val="en-GB"/>
        </w:rPr>
        <w:t>&gt;</w:t>
      </w:r>
    </w:p>
    <w:p w14:paraId="73051BDB" w14:textId="35CAEE54" w:rsidR="0069025E" w:rsidRPr="005D23DF" w:rsidRDefault="00F369A0" w:rsidP="000D4DCE">
      <w:pPr>
        <w:ind w:left="360"/>
        <w:rPr>
          <w:lang w:val="en-GB"/>
        </w:rPr>
      </w:pPr>
      <w:r w:rsidRPr="005D23DF">
        <w:rPr>
          <w:lang w:val="en-GB"/>
        </w:rPr>
        <w:tab/>
      </w:r>
      <w:r w:rsidR="00A65146" w:rsidRPr="005D23DF">
        <w:rPr>
          <w:lang w:val="en-GB"/>
        </w:rPr>
        <w:t>Adds files to daemon with port at 8593 until it receives a stop command, and sends a synchronization request at the beginning, and after every single add.</w:t>
      </w:r>
      <w:r w:rsidR="00517E20" w:rsidRPr="005D23DF">
        <w:rPr>
          <w:lang w:val="en-GB"/>
        </w:rPr>
        <w:t xml:space="preserve"> Refresh returns when both objects and applications are </w:t>
      </w:r>
      <w:r w:rsidR="007A7F64" w:rsidRPr="005D23DF">
        <w:rPr>
          <w:lang w:val="en-GB"/>
        </w:rPr>
        <w:t>synchronized</w:t>
      </w:r>
      <w:r w:rsidR="00517E20" w:rsidRPr="005D23DF">
        <w:rPr>
          <w:lang w:val="en-GB"/>
        </w:rPr>
        <w:t>.</w:t>
      </w:r>
    </w:p>
    <w:p w14:paraId="2B74C1EA" w14:textId="394000F4" w:rsidR="00215E44" w:rsidRPr="005D23DF" w:rsidRDefault="00215E44" w:rsidP="00215E44">
      <w:pPr>
        <w:pStyle w:val="Heading3"/>
        <w:rPr>
          <w:lang w:val="en-GB"/>
        </w:rPr>
      </w:pPr>
      <w:bookmarkStart w:id="30" w:name="_Toc323227668"/>
      <w:r w:rsidRPr="005D23DF">
        <w:rPr>
          <w:lang w:val="en-GB"/>
        </w:rPr>
        <w:t>The Application List Creator</w:t>
      </w:r>
      <w:bookmarkEnd w:id="30"/>
    </w:p>
    <w:p w14:paraId="1D56B492" w14:textId="63948251" w:rsidR="004122E9" w:rsidRPr="005D23DF" w:rsidRDefault="004122E9" w:rsidP="004122E9">
      <w:pPr>
        <w:rPr>
          <w:lang w:val="en-GB"/>
        </w:rPr>
      </w:pPr>
      <w:r w:rsidRPr="005D23DF">
        <w:rPr>
          <w:lang w:val="en-GB"/>
        </w:rPr>
        <w:t>The application list creator is a tool that emulates the system profiler, but instead of returning the actual list of installed applications, returns the list given to it. It makes it easier to test the prototype by feeding various amounts of applications to include in its single system view of applications.</w:t>
      </w:r>
      <w:r w:rsidR="00E10E25" w:rsidRPr="005D23DF">
        <w:rPr>
          <w:lang w:val="en-GB"/>
        </w:rPr>
        <w:t xml:space="preserve"> The list it returns </w:t>
      </w:r>
      <w:r w:rsidR="00503809" w:rsidRPr="005D23DF">
        <w:rPr>
          <w:lang w:val="en-GB"/>
        </w:rPr>
        <w:t>is</w:t>
      </w:r>
      <w:r w:rsidR="00E10E25" w:rsidRPr="005D23DF">
        <w:rPr>
          <w:lang w:val="en-GB"/>
        </w:rPr>
        <w:t xml:space="preserve"> whatever is present in the list.txt file, where </w:t>
      </w:r>
      <w:r w:rsidR="00503809" w:rsidRPr="005D23DF">
        <w:rPr>
          <w:lang w:val="en-GB"/>
        </w:rPr>
        <w:t>a new line separates each application</w:t>
      </w:r>
      <w:r w:rsidR="00E10E25" w:rsidRPr="005D23DF">
        <w:rPr>
          <w:lang w:val="en-GB"/>
        </w:rPr>
        <w:t>.</w:t>
      </w:r>
    </w:p>
    <w:p w14:paraId="3322EAF8" w14:textId="5D9CEACF" w:rsidR="0055774A" w:rsidRPr="005D23DF" w:rsidRDefault="0055774A" w:rsidP="006A4263">
      <w:pPr>
        <w:pStyle w:val="Heading2"/>
      </w:pPr>
      <w:bookmarkStart w:id="31" w:name="_Toc323227669"/>
      <w:r w:rsidRPr="005D23DF">
        <w:t>Shell Scripts</w:t>
      </w:r>
      <w:bookmarkEnd w:id="31"/>
    </w:p>
    <w:p w14:paraId="46E8AA0A" w14:textId="5ADAEBC3" w:rsidR="00D2448B" w:rsidRPr="005D23DF" w:rsidRDefault="00D2448B" w:rsidP="00D2448B">
      <w:pPr>
        <w:rPr>
          <w:lang w:val="en-GB"/>
        </w:rPr>
      </w:pPr>
      <w:r w:rsidRPr="005D23DF">
        <w:rPr>
          <w:lang w:val="en-GB"/>
        </w:rPr>
        <w:t>A number of shell scripts were written to simplify certain processes. They are included in the source code.</w:t>
      </w:r>
    </w:p>
    <w:p w14:paraId="7BAC3635" w14:textId="4A00DDF6" w:rsidR="00516CBE" w:rsidRPr="005D23DF" w:rsidRDefault="00487841" w:rsidP="00516CBE">
      <w:pPr>
        <w:pStyle w:val="Heading3"/>
        <w:rPr>
          <w:lang w:val="en-GB"/>
        </w:rPr>
      </w:pPr>
      <w:bookmarkStart w:id="32" w:name="_Toc323227670"/>
      <w:r w:rsidRPr="005D23DF">
        <w:rPr>
          <w:lang w:val="en-GB"/>
        </w:rPr>
        <w:t>Running the Prototype</w:t>
      </w:r>
      <w:bookmarkEnd w:id="32"/>
    </w:p>
    <w:p w14:paraId="3D8CFCFE" w14:textId="2C83AC89" w:rsidR="000E20C3" w:rsidRPr="005D23DF" w:rsidRDefault="00862004" w:rsidP="004B13EE">
      <w:pPr>
        <w:rPr>
          <w:lang w:val="en-GB"/>
        </w:rPr>
      </w:pPr>
      <w:r w:rsidRPr="005D23DF">
        <w:rPr>
          <w:lang w:val="en-GB"/>
        </w:rPr>
        <w:t xml:space="preserve">The file </w:t>
      </w:r>
      <w:r w:rsidR="00AA7C59" w:rsidRPr="005D23DF">
        <w:rPr>
          <w:lang w:val="en-GB"/>
        </w:rPr>
        <w:t>run.sh s</w:t>
      </w:r>
      <w:r w:rsidR="00AD6745" w:rsidRPr="005D23DF">
        <w:rPr>
          <w:lang w:val="en-GB"/>
        </w:rPr>
        <w:t>tarts a set number of daemons with specified coord</w:t>
      </w:r>
      <w:r w:rsidR="00F65CB6" w:rsidRPr="005D23DF">
        <w:rPr>
          <w:lang w:val="en-GB"/>
        </w:rPr>
        <w:t>inator mode, which communicates</w:t>
      </w:r>
      <w:r w:rsidR="00AD6745" w:rsidRPr="005D23DF">
        <w:rPr>
          <w:lang w:val="en-GB"/>
        </w:rPr>
        <w:t xml:space="preserve"> over LAN if the routing table has been set as specified under the "Routing Table" section</w:t>
      </w:r>
      <w:r w:rsidR="00AB5DEF" w:rsidRPr="005D23DF">
        <w:rPr>
          <w:lang w:val="en-GB"/>
        </w:rPr>
        <w:t xml:space="preserve"> (It will use the IPs</w:t>
      </w:r>
      <w:r w:rsidR="006030C3" w:rsidRPr="005D23DF">
        <w:rPr>
          <w:lang w:val="en-GB"/>
        </w:rPr>
        <w:t xml:space="preserve"> </w:t>
      </w:r>
      <w:proofErr w:type="spellStart"/>
      <w:r w:rsidR="006030C3" w:rsidRPr="005D23DF">
        <w:rPr>
          <w:lang w:val="en-GB"/>
        </w:rPr>
        <w:t>ip_self</w:t>
      </w:r>
      <w:proofErr w:type="spellEnd"/>
      <w:r w:rsidR="006030C3" w:rsidRPr="005D23DF">
        <w:rPr>
          <w:lang w:val="en-GB"/>
        </w:rPr>
        <w:t xml:space="preserve"> and </w:t>
      </w:r>
      <w:proofErr w:type="spellStart"/>
      <w:r w:rsidR="006030C3" w:rsidRPr="005D23DF">
        <w:rPr>
          <w:lang w:val="en-GB"/>
        </w:rPr>
        <w:t>ip_to</w:t>
      </w:r>
      <w:proofErr w:type="spellEnd"/>
      <w:r w:rsidR="006030C3" w:rsidRPr="005D23DF">
        <w:rPr>
          <w:lang w:val="en-GB"/>
        </w:rPr>
        <w:t>,</w:t>
      </w:r>
      <w:r w:rsidR="00AB5DEF" w:rsidRPr="005D23DF">
        <w:rPr>
          <w:lang w:val="en-GB"/>
        </w:rPr>
        <w:t xml:space="preserve"> set in the </w:t>
      </w:r>
      <w:proofErr w:type="spellStart"/>
      <w:r w:rsidR="00AB5DEF" w:rsidRPr="005D23DF">
        <w:rPr>
          <w:lang w:val="en-GB"/>
        </w:rPr>
        <w:t>support_communication.go</w:t>
      </w:r>
      <w:proofErr w:type="spellEnd"/>
      <w:r w:rsidR="00AB5DEF" w:rsidRPr="005D23DF">
        <w:rPr>
          <w:lang w:val="en-GB"/>
        </w:rPr>
        <w:t xml:space="preserve"> file</w:t>
      </w:r>
      <w:r w:rsidR="003D71B0" w:rsidRPr="005D23DF">
        <w:rPr>
          <w:lang w:val="en-GB"/>
        </w:rPr>
        <w:t xml:space="preserve"> of the daemon</w:t>
      </w:r>
      <w:r w:rsidR="00AB5DEF" w:rsidRPr="005D23DF">
        <w:rPr>
          <w:lang w:val="en-GB"/>
        </w:rPr>
        <w:t>).</w:t>
      </w:r>
      <w:r w:rsidR="000E20C3" w:rsidRPr="005D23DF">
        <w:rPr>
          <w:lang w:val="en-GB"/>
        </w:rPr>
        <w:t xml:space="preserve"> </w:t>
      </w:r>
      <w:r w:rsidR="00974F30" w:rsidRPr="005D23DF">
        <w:rPr>
          <w:lang w:val="en-GB"/>
        </w:rPr>
        <w:t>Example of use</w:t>
      </w:r>
      <w:r w:rsidR="000E20C3" w:rsidRPr="005D23DF">
        <w:rPr>
          <w:lang w:val="en-GB"/>
        </w:rPr>
        <w:t>s</w:t>
      </w:r>
      <w:r w:rsidR="00974F30" w:rsidRPr="005D23DF">
        <w:rPr>
          <w:lang w:val="en-GB"/>
        </w:rPr>
        <w:t xml:space="preserve">: </w:t>
      </w:r>
    </w:p>
    <w:p w14:paraId="220DC174" w14:textId="64D2640E" w:rsidR="00974F30" w:rsidRPr="005D23DF" w:rsidRDefault="00974F30" w:rsidP="00862004">
      <w:pPr>
        <w:pStyle w:val="ListParagraph"/>
        <w:numPr>
          <w:ilvl w:val="0"/>
          <w:numId w:val="36"/>
        </w:numPr>
        <w:rPr>
          <w:noProof w:val="0"/>
        </w:rPr>
      </w:pPr>
      <w:proofErr w:type="gramStart"/>
      <w:r w:rsidRPr="005D23DF">
        <w:rPr>
          <w:noProof w:val="0"/>
        </w:rPr>
        <w:t>&lt;./</w:t>
      </w:r>
      <w:proofErr w:type="gramEnd"/>
      <w:r w:rsidRPr="005D23DF">
        <w:rPr>
          <w:noProof w:val="0"/>
        </w:rPr>
        <w:t xml:space="preserve">run.sh 5 auto&gt; Starts 5 daemons with automatic coordinator selection. </w:t>
      </w:r>
    </w:p>
    <w:p w14:paraId="619BF558" w14:textId="77777777" w:rsidR="009E668E" w:rsidRPr="005D23DF" w:rsidRDefault="000E20C3" w:rsidP="00862004">
      <w:pPr>
        <w:pStyle w:val="ListParagraph"/>
        <w:numPr>
          <w:ilvl w:val="0"/>
          <w:numId w:val="36"/>
        </w:numPr>
        <w:rPr>
          <w:noProof w:val="0"/>
        </w:rPr>
      </w:pPr>
      <w:proofErr w:type="gramStart"/>
      <w:r w:rsidRPr="005D23DF">
        <w:rPr>
          <w:noProof w:val="0"/>
        </w:rPr>
        <w:t>&lt;./</w:t>
      </w:r>
      <w:proofErr w:type="gramEnd"/>
      <w:r w:rsidRPr="005D23DF">
        <w:rPr>
          <w:noProof w:val="0"/>
        </w:rPr>
        <w:t>run.sh 10 fixed&gt; Starts 10 daemons where the coordinator is always at the first daemon started (daemon with port at 8590)</w:t>
      </w:r>
    </w:p>
    <w:p w14:paraId="205DF865" w14:textId="379ADCF9" w:rsidR="000C67A0" w:rsidRPr="005D23DF" w:rsidRDefault="009E668E" w:rsidP="000C67A0">
      <w:pPr>
        <w:rPr>
          <w:lang w:val="en-GB"/>
        </w:rPr>
      </w:pPr>
      <w:r w:rsidRPr="005D23DF">
        <w:rPr>
          <w:lang w:val="en-GB"/>
        </w:rPr>
        <w:t>The script local_run.sh does the same as run.sh, just tha</w:t>
      </w:r>
      <w:r w:rsidR="005451DD" w:rsidRPr="005D23DF">
        <w:rPr>
          <w:lang w:val="en-GB"/>
        </w:rPr>
        <w:t>t it uses loopback instead.</w:t>
      </w:r>
      <w:r w:rsidR="00A933E2" w:rsidRPr="005D23DF">
        <w:rPr>
          <w:lang w:val="en-GB"/>
        </w:rPr>
        <w:t xml:space="preserve"> It takes the same arguments.</w:t>
      </w:r>
      <w:r w:rsidR="00C43E78" w:rsidRPr="005D23DF">
        <w:rPr>
          <w:lang w:val="en-GB"/>
        </w:rPr>
        <w:t xml:space="preserve"> </w:t>
      </w:r>
      <w:r w:rsidR="00E32B18" w:rsidRPr="005D23DF">
        <w:rPr>
          <w:lang w:val="en-GB"/>
        </w:rPr>
        <w:t xml:space="preserve">To </w:t>
      </w:r>
      <w:r w:rsidR="00186C52" w:rsidRPr="005D23DF">
        <w:rPr>
          <w:lang w:val="en-GB"/>
        </w:rPr>
        <w:t>exit</w:t>
      </w:r>
      <w:r w:rsidR="00E32B18" w:rsidRPr="005D23DF">
        <w:rPr>
          <w:lang w:val="en-GB"/>
        </w:rPr>
        <w:t xml:space="preserve"> the prototype again, s</w:t>
      </w:r>
      <w:r w:rsidR="000C67A0" w:rsidRPr="005D23DF">
        <w:rPr>
          <w:lang w:val="en-GB"/>
        </w:rPr>
        <w:t xml:space="preserve">top.sh kills all </w:t>
      </w:r>
      <w:r w:rsidR="00E32B18" w:rsidRPr="005D23DF">
        <w:rPr>
          <w:lang w:val="en-GB"/>
        </w:rPr>
        <w:t>segments of the system.</w:t>
      </w:r>
      <w:r w:rsidR="00D47563" w:rsidRPr="005D23DF">
        <w:rPr>
          <w:lang w:val="en-GB"/>
        </w:rPr>
        <w:t xml:space="preserve"> This works for both run.sh and local_run.sh.</w:t>
      </w:r>
    </w:p>
    <w:p w14:paraId="4C16DA24" w14:textId="19B67126" w:rsidR="000716FF" w:rsidRPr="005D23DF" w:rsidRDefault="00987E7C" w:rsidP="000716FF">
      <w:pPr>
        <w:pStyle w:val="Heading3"/>
        <w:rPr>
          <w:lang w:val="en-GB"/>
        </w:rPr>
      </w:pPr>
      <w:bookmarkStart w:id="33" w:name="_Toc323227671"/>
      <w:r w:rsidRPr="005D23DF">
        <w:rPr>
          <w:lang w:val="en-GB"/>
        </w:rPr>
        <w:t>Building and Cleaning</w:t>
      </w:r>
      <w:bookmarkEnd w:id="33"/>
    </w:p>
    <w:p w14:paraId="45E4B908" w14:textId="0ED116F9" w:rsidR="0058381D" w:rsidRPr="005D23DF" w:rsidRDefault="000716FF" w:rsidP="000716FF">
      <w:pPr>
        <w:rPr>
          <w:lang w:val="en-GB"/>
        </w:rPr>
      </w:pPr>
      <w:r w:rsidRPr="005D23DF">
        <w:rPr>
          <w:lang w:val="en-GB"/>
        </w:rPr>
        <w:t>The build.sh script builds and compiles all source code</w:t>
      </w:r>
      <w:r w:rsidR="0077558C" w:rsidRPr="005D23DF">
        <w:rPr>
          <w:lang w:val="en-GB"/>
        </w:rPr>
        <w:t xml:space="preserve"> in the project, even </w:t>
      </w:r>
      <w:proofErr w:type="gramStart"/>
      <w:r w:rsidR="0077558C" w:rsidRPr="005D23DF">
        <w:rPr>
          <w:lang w:val="en-GB"/>
        </w:rPr>
        <w:t xml:space="preserve">all </w:t>
      </w:r>
      <w:r w:rsidRPr="005D23DF">
        <w:rPr>
          <w:lang w:val="en-GB"/>
        </w:rPr>
        <w:t>independent</w:t>
      </w:r>
      <w:proofErr w:type="gramEnd"/>
      <w:r w:rsidRPr="005D23DF">
        <w:rPr>
          <w:lang w:val="en-GB"/>
        </w:rPr>
        <w:t xml:space="preserve"> packages.</w:t>
      </w:r>
      <w:r w:rsidR="008D37F1" w:rsidRPr="005D23DF">
        <w:rPr>
          <w:lang w:val="en-GB"/>
        </w:rPr>
        <w:t xml:space="preserve"> </w:t>
      </w:r>
      <w:r w:rsidR="00192F1F" w:rsidRPr="005D23DF">
        <w:rPr>
          <w:lang w:val="en-GB"/>
        </w:rPr>
        <w:t>Similarly, clean.sh remove</w:t>
      </w:r>
      <w:r w:rsidR="0003607B" w:rsidRPr="005D23DF">
        <w:rPr>
          <w:lang w:val="en-GB"/>
        </w:rPr>
        <w:t>s</w:t>
      </w:r>
      <w:r w:rsidR="00192F1F" w:rsidRPr="005D23DF">
        <w:rPr>
          <w:lang w:val="en-GB"/>
        </w:rPr>
        <w:t xml:space="preserve"> the binaries built by build.sh.</w:t>
      </w:r>
      <w:r w:rsidR="0058381D" w:rsidRPr="005D23DF">
        <w:rPr>
          <w:lang w:val="en-GB"/>
        </w:rPr>
        <w:br w:type="page"/>
      </w:r>
    </w:p>
    <w:p w14:paraId="37E2B45C" w14:textId="77777777" w:rsidR="009C4576" w:rsidRPr="005D23DF" w:rsidRDefault="009C4576" w:rsidP="000716FF">
      <w:pPr>
        <w:rPr>
          <w:lang w:val="en-GB"/>
        </w:rPr>
      </w:pPr>
    </w:p>
    <w:p w14:paraId="1DD108C1" w14:textId="729B354E" w:rsidR="001F5EF2" w:rsidRPr="005D23DF" w:rsidRDefault="007A7713" w:rsidP="00A24D43">
      <w:pPr>
        <w:pStyle w:val="Heading1"/>
        <w:rPr>
          <w:lang w:val="en-GB"/>
        </w:rPr>
      </w:pPr>
      <w:bookmarkStart w:id="34" w:name="_Toc323227672"/>
      <w:r w:rsidRPr="005D23DF">
        <w:rPr>
          <w:lang w:val="en-GB"/>
        </w:rPr>
        <w:t>Approach and Implementation</w:t>
      </w:r>
      <w:bookmarkEnd w:id="34"/>
    </w:p>
    <w:p w14:paraId="09524496" w14:textId="4CC431CA" w:rsidR="00F3740B" w:rsidRPr="005D23DF" w:rsidRDefault="00F3740B" w:rsidP="00E36079">
      <w:pPr>
        <w:pStyle w:val="Heading2"/>
      </w:pPr>
      <w:bookmarkStart w:id="35" w:name="_Toc323227673"/>
      <w:r w:rsidRPr="005D23DF">
        <w:t>The Idea</w:t>
      </w:r>
      <w:r w:rsidR="008112C5" w:rsidRPr="005D23DF">
        <w:t xml:space="preserve"> of a Shared File View System</w:t>
      </w:r>
      <w:bookmarkEnd w:id="35"/>
    </w:p>
    <w:p w14:paraId="23B03FDE" w14:textId="1155BB83" w:rsidR="002B503A" w:rsidRPr="005D23DF" w:rsidRDefault="002B503A" w:rsidP="002B503A">
      <w:pPr>
        <w:rPr>
          <w:lang w:val="en-GB"/>
        </w:rPr>
      </w:pPr>
      <w:r w:rsidRPr="005D23DF">
        <w:rPr>
          <w:lang w:val="en-GB"/>
        </w:rPr>
        <w:t xml:space="preserve">The chief objective of the thesis was to create a personal wide view of all files, and thus a "device-transparent personal storage system".  To </w:t>
      </w:r>
      <w:r w:rsidR="00C80CAB" w:rsidRPr="005D23DF">
        <w:rPr>
          <w:lang w:val="en-GB"/>
        </w:rPr>
        <w:t>explore the concept</w:t>
      </w:r>
      <w:r w:rsidRPr="005D23DF">
        <w:rPr>
          <w:lang w:val="en-GB"/>
        </w:rPr>
        <w:t>, the idea was to create a system that for all devices works with the files in-place at their location, instead of transferring the files to the device being used. In other words a "shared view" of all data files.</w:t>
      </w:r>
      <w:r w:rsidR="00EE5F00" w:rsidRPr="005D23DF">
        <w:rPr>
          <w:lang w:val="en-GB"/>
        </w:rPr>
        <w:t xml:space="preserve"> In addition to this, the idea includes the thought of creating a shared view of apps/application</w:t>
      </w:r>
      <w:r w:rsidRPr="005D23DF">
        <w:rPr>
          <w:lang w:val="en-GB"/>
        </w:rPr>
        <w:t xml:space="preserve"> </w:t>
      </w:r>
      <w:r w:rsidR="00EE5F00" w:rsidRPr="005D23DF">
        <w:rPr>
          <w:lang w:val="en-GB"/>
        </w:rPr>
        <w:t>files.</w:t>
      </w:r>
      <w:r w:rsidR="00DB1D93" w:rsidRPr="005D23DF">
        <w:rPr>
          <w:lang w:val="en-GB"/>
        </w:rPr>
        <w:t xml:space="preserve"> An app or application overlay if you will.</w:t>
      </w:r>
      <w:r w:rsidR="00DF022C" w:rsidRPr="005D23DF">
        <w:rPr>
          <w:lang w:val="en-GB"/>
        </w:rPr>
        <w:t xml:space="preserve"> In sum the idea is a shared file view system, </w:t>
      </w:r>
      <w:r w:rsidR="00930797" w:rsidRPr="005D23DF">
        <w:rPr>
          <w:lang w:val="en-GB"/>
        </w:rPr>
        <w:t>a system where the location of files and applications are of little to no importance</w:t>
      </w:r>
      <w:r w:rsidR="00ED6C7B" w:rsidRPr="005D23DF">
        <w:rPr>
          <w:lang w:val="en-GB"/>
        </w:rPr>
        <w:t xml:space="preserve"> to the user</w:t>
      </w:r>
      <w:r w:rsidR="00930797" w:rsidRPr="005D23DF">
        <w:rPr>
          <w:lang w:val="en-GB"/>
        </w:rPr>
        <w:t>. The goal is to let the user merely need to think of what device is</w:t>
      </w:r>
      <w:r w:rsidR="00630605" w:rsidRPr="005D23DF">
        <w:rPr>
          <w:lang w:val="en-GB"/>
        </w:rPr>
        <w:t xml:space="preserve"> in close proximity, or possibly</w:t>
      </w:r>
      <w:r w:rsidR="00930797" w:rsidRPr="005D23DF">
        <w:rPr>
          <w:lang w:val="en-GB"/>
        </w:rPr>
        <w:t xml:space="preserve"> reflect on what de</w:t>
      </w:r>
      <w:r w:rsidR="00F2374B" w:rsidRPr="005D23DF">
        <w:rPr>
          <w:lang w:val="en-GB"/>
        </w:rPr>
        <w:t>vice fits the nature of the tasks at hand</w:t>
      </w:r>
      <w:r w:rsidR="00930797" w:rsidRPr="005D23DF">
        <w:rPr>
          <w:lang w:val="en-GB"/>
        </w:rPr>
        <w:t>.</w:t>
      </w:r>
      <w:r w:rsidR="00E47A5D" w:rsidRPr="005D23DF">
        <w:rPr>
          <w:lang w:val="en-GB"/>
        </w:rPr>
        <w:t xml:space="preserve"> The goal of a shared view of files and an overlay of apps and applications somewhat overlap.</w:t>
      </w:r>
      <w:r w:rsidR="00F25627" w:rsidRPr="005D23DF">
        <w:rPr>
          <w:lang w:val="en-GB"/>
        </w:rPr>
        <w:t xml:space="preserve"> It would for example</w:t>
      </w:r>
      <w:r w:rsidR="00E47A5D" w:rsidRPr="005D23DF">
        <w:rPr>
          <w:lang w:val="en-GB"/>
        </w:rPr>
        <w:t xml:space="preserve"> </w:t>
      </w:r>
      <w:r w:rsidR="00F25627" w:rsidRPr="005D23DF">
        <w:rPr>
          <w:lang w:val="en-GB"/>
        </w:rPr>
        <w:t>be difficult to create a shared view of data files where they are worked on in-place, and not moved, without a way of opening applications on the remote computer.</w:t>
      </w:r>
      <w:r w:rsidR="008E31B0" w:rsidRPr="005D23DF">
        <w:rPr>
          <w:lang w:val="en-GB"/>
        </w:rPr>
        <w:t xml:space="preserve"> Also, applications are after all files </w:t>
      </w:r>
      <w:r w:rsidR="003A1371" w:rsidRPr="005D23DF">
        <w:rPr>
          <w:lang w:val="en-GB"/>
        </w:rPr>
        <w:t>too</w:t>
      </w:r>
      <w:r w:rsidR="008E31B0" w:rsidRPr="005D23DF">
        <w:rPr>
          <w:lang w:val="en-GB"/>
        </w:rPr>
        <w:t>.</w:t>
      </w:r>
    </w:p>
    <w:p w14:paraId="61749FE7" w14:textId="77777777" w:rsidR="00D928D3" w:rsidRPr="005D23DF" w:rsidRDefault="00D928D3" w:rsidP="002B503A">
      <w:pPr>
        <w:rPr>
          <w:lang w:val="en-GB"/>
        </w:rPr>
      </w:pPr>
    </w:p>
    <w:p w14:paraId="6663939F" w14:textId="37F2C77A" w:rsidR="00D46739" w:rsidRPr="005D23DF" w:rsidRDefault="00585FF4" w:rsidP="00D46739">
      <w:pPr>
        <w:keepNext/>
        <w:jc w:val="center"/>
        <w:rPr>
          <w:lang w:val="en-GB"/>
        </w:rPr>
      </w:pPr>
      <w:r w:rsidRPr="005D23DF">
        <w:rPr>
          <w:lang w:val="en-GB" w:eastAsia="en-US"/>
        </w:rPr>
        <w:drawing>
          <wp:inline distT="0" distB="0" distL="0" distR="0" wp14:anchorId="38231C20" wp14:editId="6FDD78B3">
            <wp:extent cx="4326890" cy="1767844"/>
            <wp:effectExtent l="0" t="0" r="0" b="1016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7813" cy="1768221"/>
                    </a:xfrm>
                    <a:prstGeom prst="rect">
                      <a:avLst/>
                    </a:prstGeom>
                    <a:noFill/>
                    <a:ln>
                      <a:noFill/>
                    </a:ln>
                  </pic:spPr>
                </pic:pic>
              </a:graphicData>
            </a:graphic>
          </wp:inline>
        </w:drawing>
      </w:r>
    </w:p>
    <w:p w14:paraId="44717FD0" w14:textId="68814D1C" w:rsidR="00BD416A" w:rsidRPr="005D23DF" w:rsidRDefault="00D46739" w:rsidP="00D46739">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1</w:t>
      </w:r>
      <w:r w:rsidRPr="005D23DF">
        <w:rPr>
          <w:lang w:val="en-GB"/>
        </w:rPr>
        <w:fldChar w:fldCharType="end"/>
      </w:r>
      <w:r w:rsidRPr="005D23DF">
        <w:rPr>
          <w:lang w:val="en-GB"/>
        </w:rPr>
        <w:t xml:space="preserve"> The concepts idea overview</w:t>
      </w:r>
    </w:p>
    <w:p w14:paraId="6B75DFA2" w14:textId="68762D19" w:rsidR="00BC5EDF" w:rsidRPr="005D23DF" w:rsidRDefault="00B82694" w:rsidP="00E36079">
      <w:pPr>
        <w:pStyle w:val="Heading2"/>
      </w:pPr>
      <w:bookmarkStart w:id="36" w:name="_Toc323227674"/>
      <w:r w:rsidRPr="005D23DF">
        <w:t>Architecture and Design</w:t>
      </w:r>
      <w:r w:rsidR="001A746D" w:rsidRPr="005D23DF">
        <w:t xml:space="preserve"> of</w:t>
      </w:r>
      <w:r w:rsidR="0024120D" w:rsidRPr="005D23DF">
        <w:t xml:space="preserve"> the</w:t>
      </w:r>
      <w:r w:rsidR="001A746D" w:rsidRPr="005D23DF">
        <w:t xml:space="preserve"> Device-Transparent Personal Storage</w:t>
      </w:r>
      <w:r w:rsidR="00BB0D4F" w:rsidRPr="005D23DF">
        <w:t xml:space="preserve"> System</w:t>
      </w:r>
      <w:bookmarkEnd w:id="36"/>
    </w:p>
    <w:p w14:paraId="3DE0D915" w14:textId="6CC25E2B" w:rsidR="009D25EA" w:rsidRPr="005D23DF" w:rsidRDefault="004B1AE9" w:rsidP="009D25EA">
      <w:pPr>
        <w:rPr>
          <w:lang w:val="en-GB"/>
        </w:rPr>
      </w:pPr>
      <w:r w:rsidRPr="005D23DF">
        <w:rPr>
          <w:lang w:val="en-GB"/>
        </w:rPr>
        <w:t>To achieve a shared file view system</w:t>
      </w:r>
      <w:r w:rsidR="00A84269" w:rsidRPr="005D23DF">
        <w:rPr>
          <w:lang w:val="en-GB"/>
        </w:rPr>
        <w:t xml:space="preserve">, we first of all need a "System-to-User" </w:t>
      </w:r>
      <w:r w:rsidR="00D26797" w:rsidRPr="005D23DF">
        <w:rPr>
          <w:lang w:val="en-GB"/>
        </w:rPr>
        <w:t>output</w:t>
      </w:r>
      <w:r w:rsidR="00A84269" w:rsidRPr="005D23DF">
        <w:rPr>
          <w:lang w:val="en-GB"/>
        </w:rPr>
        <w:t xml:space="preserve"> module and vice versa so that the use</w:t>
      </w:r>
      <w:r w:rsidR="00B3389B" w:rsidRPr="005D23DF">
        <w:rPr>
          <w:lang w:val="en-GB"/>
        </w:rPr>
        <w:t>r can interact with our system. Next we need the output module to have access to a single system view of all the personal devices to create a personal wide view for both applications and objects.</w:t>
      </w:r>
      <w:r w:rsidR="00F6758C" w:rsidRPr="005D23DF">
        <w:rPr>
          <w:lang w:val="en-GB"/>
        </w:rPr>
        <w:t xml:space="preserve"> The module creating these views then obviously needs to know what applications and objects we have access to.</w:t>
      </w:r>
      <w:r w:rsidR="001F01A0" w:rsidRPr="005D23DF">
        <w:rPr>
          <w:lang w:val="en-GB"/>
        </w:rPr>
        <w:t xml:space="preserve"> </w:t>
      </w:r>
      <w:r w:rsidR="00766DC3" w:rsidRPr="005D23DF">
        <w:rPr>
          <w:lang w:val="en-GB"/>
        </w:rPr>
        <w:t>Similarly we need a module allowing for operations entered from the interface, which also needs access to the objects and applications.</w:t>
      </w:r>
      <w:r w:rsidR="005D6070" w:rsidRPr="005D23DF">
        <w:rPr>
          <w:lang w:val="en-GB"/>
        </w:rPr>
        <w:t xml:space="preserve"> Thus </w:t>
      </w:r>
      <w:r w:rsidR="00D6332B" w:rsidRPr="005D23DF">
        <w:rPr>
          <w:lang w:val="en-GB"/>
        </w:rPr>
        <w:t>architecture</w:t>
      </w:r>
      <w:r w:rsidR="002B1FAD" w:rsidRPr="005D23DF">
        <w:rPr>
          <w:lang w:val="en-GB"/>
        </w:rPr>
        <w:t xml:space="preserve"> similar to this is proposed:</w:t>
      </w:r>
    </w:p>
    <w:p w14:paraId="71579D70" w14:textId="77777777" w:rsidR="00E24BC6" w:rsidRPr="005D23DF" w:rsidRDefault="00A3277F" w:rsidP="00E24BC6">
      <w:pPr>
        <w:keepNext/>
        <w:rPr>
          <w:lang w:val="en-GB"/>
        </w:rPr>
      </w:pPr>
      <w:r w:rsidRPr="005D23DF">
        <w:rPr>
          <w:lang w:val="en-GB" w:eastAsia="en-US"/>
        </w:rPr>
        <w:lastRenderedPageBreak/>
        <w:drawing>
          <wp:inline distT="0" distB="0" distL="0" distR="0" wp14:anchorId="65782787" wp14:editId="3B45D9B5">
            <wp:extent cx="5755640" cy="4338955"/>
            <wp:effectExtent l="0" t="0" r="1016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picture.png"/>
                    <pic:cNvPicPr/>
                  </pic:nvPicPr>
                  <pic:blipFill>
                    <a:blip r:embed="rId10">
                      <a:extLst>
                        <a:ext uri="{28A0092B-C50C-407E-A947-70E740481C1C}">
                          <a14:useLocalDpi xmlns:a14="http://schemas.microsoft.com/office/drawing/2010/main" val="0"/>
                        </a:ext>
                      </a:extLst>
                    </a:blip>
                    <a:stretch>
                      <a:fillRect/>
                    </a:stretch>
                  </pic:blipFill>
                  <pic:spPr>
                    <a:xfrm>
                      <a:off x="0" y="0"/>
                      <a:ext cx="5755640" cy="4338955"/>
                    </a:xfrm>
                    <a:prstGeom prst="rect">
                      <a:avLst/>
                    </a:prstGeom>
                  </pic:spPr>
                </pic:pic>
              </a:graphicData>
            </a:graphic>
          </wp:inline>
        </w:drawing>
      </w:r>
    </w:p>
    <w:p w14:paraId="6C1F32EE" w14:textId="591E954E" w:rsidR="002B1FAD" w:rsidRPr="005D23DF" w:rsidRDefault="00E24BC6" w:rsidP="00E24BC6">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2</w:t>
      </w:r>
      <w:r w:rsidRPr="005D23DF">
        <w:rPr>
          <w:lang w:val="en-GB"/>
        </w:rPr>
        <w:fldChar w:fldCharType="end"/>
      </w:r>
      <w:r w:rsidRPr="005D23DF">
        <w:rPr>
          <w:lang w:val="en-GB"/>
        </w:rPr>
        <w:t xml:space="preserve"> The concepts architectural overview</w:t>
      </w:r>
    </w:p>
    <w:p w14:paraId="169E2A18" w14:textId="4A681B71" w:rsidR="00DD101F" w:rsidRPr="005D23DF" w:rsidRDefault="00DD101F" w:rsidP="009D25EA">
      <w:pPr>
        <w:rPr>
          <w:lang w:val="en-GB"/>
        </w:rPr>
      </w:pPr>
    </w:p>
    <w:p w14:paraId="4CC1929D" w14:textId="661F58B9" w:rsidR="00DD101F" w:rsidRPr="005D23DF" w:rsidRDefault="009A252A" w:rsidP="009D25EA">
      <w:pPr>
        <w:rPr>
          <w:lang w:val="en-GB"/>
        </w:rPr>
      </w:pPr>
      <w:r w:rsidRPr="005D23DF">
        <w:rPr>
          <w:lang w:val="en-GB"/>
        </w:rPr>
        <w:t>To achieve this architecture, we need to create segments that can run on each device and build the "single system view" based on the local view of objects and applications, as well as information retrieved from other devices on what objects and applications those devices have.</w:t>
      </w:r>
      <w:r w:rsidR="008B00F9" w:rsidRPr="005D23DF">
        <w:rPr>
          <w:lang w:val="en-GB"/>
        </w:rPr>
        <w:t xml:space="preserve"> These segments of our system may then run on each device, feeding the GUI with information on the state of the objects and files in the network of personal devices.</w:t>
      </w:r>
      <w:r w:rsidR="00895C88" w:rsidRPr="005D23DF">
        <w:rPr>
          <w:lang w:val="en-GB"/>
        </w:rPr>
        <w:t xml:space="preserve"> The user with access to this GUI should then through some local module be able to open applications with a specific file on remote devices</w:t>
      </w:r>
      <w:r w:rsidR="006732C1" w:rsidRPr="005D23DF">
        <w:rPr>
          <w:lang w:val="en-GB"/>
        </w:rPr>
        <w:t>, from which an interface of this application should be accessible on the device the user is interacting with. Any changes after operations on any files should also be detected and reflected in an updated SSV.</w:t>
      </w:r>
      <w:r w:rsidR="008B1C0B" w:rsidRPr="005D23DF">
        <w:rPr>
          <w:lang w:val="en-GB"/>
        </w:rPr>
        <w:t xml:space="preserve"> A design such as this </w:t>
      </w:r>
      <w:r w:rsidR="00FB1916" w:rsidRPr="005D23DF">
        <w:rPr>
          <w:lang w:val="en-GB"/>
        </w:rPr>
        <w:t>should then achieve the architecture described above:</w:t>
      </w:r>
    </w:p>
    <w:p w14:paraId="6B9FE334" w14:textId="77777777" w:rsidR="00E73F39" w:rsidRPr="005D23DF" w:rsidRDefault="00A3277F" w:rsidP="00E73F39">
      <w:pPr>
        <w:keepNext/>
        <w:rPr>
          <w:lang w:val="en-GB"/>
        </w:rPr>
      </w:pPr>
      <w:r w:rsidRPr="005D23DF">
        <w:rPr>
          <w:lang w:val="en-GB" w:eastAsia="en-US"/>
        </w:rPr>
        <w:lastRenderedPageBreak/>
        <w:drawing>
          <wp:inline distT="0" distB="0" distL="0" distR="0" wp14:anchorId="6EC3F90C" wp14:editId="53226885">
            <wp:extent cx="5755640" cy="4090035"/>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picture.png"/>
                    <pic:cNvPicPr/>
                  </pic:nvPicPr>
                  <pic:blipFill>
                    <a:blip r:embed="rId11">
                      <a:extLst>
                        <a:ext uri="{28A0092B-C50C-407E-A947-70E740481C1C}">
                          <a14:useLocalDpi xmlns:a14="http://schemas.microsoft.com/office/drawing/2010/main" val="0"/>
                        </a:ext>
                      </a:extLst>
                    </a:blip>
                    <a:stretch>
                      <a:fillRect/>
                    </a:stretch>
                  </pic:blipFill>
                  <pic:spPr>
                    <a:xfrm>
                      <a:off x="0" y="0"/>
                      <a:ext cx="5755640" cy="4090035"/>
                    </a:xfrm>
                    <a:prstGeom prst="rect">
                      <a:avLst/>
                    </a:prstGeom>
                  </pic:spPr>
                </pic:pic>
              </a:graphicData>
            </a:graphic>
          </wp:inline>
        </w:drawing>
      </w:r>
    </w:p>
    <w:p w14:paraId="10BE0DAD" w14:textId="558A36F3" w:rsidR="00FB1916" w:rsidRPr="005D23DF" w:rsidRDefault="00E73F39" w:rsidP="00E73F39">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3</w:t>
      </w:r>
      <w:r w:rsidRPr="005D23DF">
        <w:rPr>
          <w:lang w:val="en-GB"/>
        </w:rPr>
        <w:fldChar w:fldCharType="end"/>
      </w:r>
      <w:r w:rsidRPr="005D23DF">
        <w:rPr>
          <w:lang w:val="en-GB"/>
        </w:rPr>
        <w:t xml:space="preserve"> The concepts design overview</w:t>
      </w:r>
    </w:p>
    <w:p w14:paraId="5D87F407" w14:textId="2DF3218B" w:rsidR="00F501EC" w:rsidRPr="005D23DF" w:rsidRDefault="00F501EC" w:rsidP="00F53312">
      <w:pPr>
        <w:pStyle w:val="Heading2"/>
      </w:pPr>
      <w:bookmarkStart w:id="37" w:name="_Toc323227675"/>
      <w:r w:rsidRPr="005D23DF">
        <w:t>Implementation</w:t>
      </w:r>
      <w:bookmarkEnd w:id="37"/>
    </w:p>
    <w:p w14:paraId="43A98B82" w14:textId="7329E620" w:rsidR="00F501EC" w:rsidRPr="005D23DF" w:rsidRDefault="00BC410F" w:rsidP="00F501EC">
      <w:pPr>
        <w:rPr>
          <w:lang w:val="en-GB"/>
        </w:rPr>
      </w:pPr>
      <w:r w:rsidRPr="005D23DF">
        <w:rPr>
          <w:lang w:val="en-GB"/>
        </w:rPr>
        <w:t>The prototype esse</w:t>
      </w:r>
      <w:r w:rsidR="00136D90" w:rsidRPr="005D23DF">
        <w:rPr>
          <w:lang w:val="en-GB"/>
        </w:rPr>
        <w:t>ntially consists of four pieces</w:t>
      </w:r>
      <w:proofErr w:type="gramStart"/>
      <w:r w:rsidR="00136D90" w:rsidRPr="005D23DF">
        <w:rPr>
          <w:lang w:val="en-GB"/>
        </w:rPr>
        <w:t>;</w:t>
      </w:r>
      <w:proofErr w:type="gramEnd"/>
      <w:r w:rsidR="00136D90" w:rsidRPr="005D23DF">
        <w:rPr>
          <w:lang w:val="en-GB"/>
        </w:rPr>
        <w:t xml:space="preserve"> t</w:t>
      </w:r>
      <w:r w:rsidRPr="005D23DF">
        <w:rPr>
          <w:lang w:val="en-GB"/>
        </w:rPr>
        <w:t xml:space="preserve">he </w:t>
      </w:r>
      <w:r w:rsidR="00D118AA" w:rsidRPr="005D23DF">
        <w:rPr>
          <w:lang w:val="en-GB"/>
        </w:rPr>
        <w:t>overview</w:t>
      </w:r>
      <w:r w:rsidRPr="005D23DF">
        <w:rPr>
          <w:lang w:val="en-GB"/>
        </w:rPr>
        <w:t xml:space="preserve"> GUI, the daemon, the change tracker, and the text editor application. All indi</w:t>
      </w:r>
      <w:r w:rsidR="00E4306B" w:rsidRPr="005D23DF">
        <w:rPr>
          <w:lang w:val="en-GB"/>
        </w:rPr>
        <w:t xml:space="preserve">vidual pieces are written in </w:t>
      </w:r>
      <w:proofErr w:type="spellStart"/>
      <w:r w:rsidR="00E4306B" w:rsidRPr="005D23DF">
        <w:rPr>
          <w:lang w:val="en-GB"/>
        </w:rPr>
        <w:t>Gol</w:t>
      </w:r>
      <w:r w:rsidRPr="005D23DF">
        <w:rPr>
          <w:lang w:val="en-GB"/>
        </w:rPr>
        <w:t>ang</w:t>
      </w:r>
      <w:proofErr w:type="spellEnd"/>
      <w:r w:rsidRPr="005D23DF">
        <w:rPr>
          <w:lang w:val="en-GB"/>
        </w:rPr>
        <w:t xml:space="preserve">, at least backend. </w:t>
      </w:r>
      <w:r w:rsidR="00CF24D0" w:rsidRPr="005D23DF">
        <w:rPr>
          <w:lang w:val="en-GB"/>
        </w:rPr>
        <w:t>M</w:t>
      </w:r>
      <w:r w:rsidR="00D649E9" w:rsidRPr="005D23DF">
        <w:rPr>
          <w:lang w:val="en-GB"/>
        </w:rPr>
        <w:t xml:space="preserve">ost of the GUI </w:t>
      </w:r>
      <w:proofErr w:type="spellStart"/>
      <w:r w:rsidR="00D649E9" w:rsidRPr="005D23DF">
        <w:rPr>
          <w:lang w:val="en-GB"/>
        </w:rPr>
        <w:t>markup</w:t>
      </w:r>
      <w:proofErr w:type="spellEnd"/>
      <w:r w:rsidR="00D649E9" w:rsidRPr="005D23DF">
        <w:rPr>
          <w:lang w:val="en-GB"/>
        </w:rPr>
        <w:t xml:space="preserve"> is in HTML, with the exception of the text editor where QML was used. </w:t>
      </w:r>
      <w:r w:rsidR="00097878" w:rsidRPr="005D23DF">
        <w:rPr>
          <w:lang w:val="en-GB"/>
        </w:rPr>
        <w:t xml:space="preserve">HTML is used as it is easy to implement a HTTP-server in </w:t>
      </w:r>
      <w:proofErr w:type="spellStart"/>
      <w:r w:rsidR="00097878" w:rsidRPr="005D23DF">
        <w:rPr>
          <w:lang w:val="en-GB"/>
        </w:rPr>
        <w:t>Golang</w:t>
      </w:r>
      <w:proofErr w:type="spellEnd"/>
      <w:r w:rsidR="00097878" w:rsidRPr="005D23DF">
        <w:rPr>
          <w:lang w:val="en-GB"/>
        </w:rPr>
        <w:t xml:space="preserve"> with the standard library</w:t>
      </w:r>
      <w:r w:rsidR="00BF7404" w:rsidRPr="005D23DF">
        <w:rPr>
          <w:lang w:val="en-GB"/>
        </w:rPr>
        <w:t xml:space="preserve"> and thus the simplest way of creating a GUI</w:t>
      </w:r>
      <w:r w:rsidR="00097878" w:rsidRPr="005D23DF">
        <w:rPr>
          <w:lang w:val="en-GB"/>
        </w:rPr>
        <w:t>, and QML as it is one of the most fully implemented GUI libr</w:t>
      </w:r>
      <w:r w:rsidR="00FC4364" w:rsidRPr="005D23DF">
        <w:rPr>
          <w:lang w:val="en-GB"/>
        </w:rPr>
        <w:t xml:space="preserve">aries for </w:t>
      </w:r>
      <w:proofErr w:type="spellStart"/>
      <w:r w:rsidR="00FC4364" w:rsidRPr="005D23DF">
        <w:rPr>
          <w:lang w:val="en-GB"/>
        </w:rPr>
        <w:t>Golang</w:t>
      </w:r>
      <w:proofErr w:type="spellEnd"/>
      <w:r w:rsidR="00FC4364" w:rsidRPr="005D23DF">
        <w:rPr>
          <w:lang w:val="en-GB"/>
        </w:rPr>
        <w:t xml:space="preserve"> at this point with good </w:t>
      </w:r>
      <w:r w:rsidR="00097878" w:rsidRPr="005D23DF">
        <w:rPr>
          <w:lang w:val="en-GB"/>
        </w:rPr>
        <w:t>cross-platform compatibility</w:t>
      </w:r>
      <w:r w:rsidR="00E9129A" w:rsidRPr="005D23DF">
        <w:rPr>
          <w:lang w:val="en-GB"/>
        </w:rPr>
        <w:t xml:space="preserve"> (writing a text editor in HTML would </w:t>
      </w:r>
      <w:r w:rsidR="00972CA5" w:rsidRPr="005D23DF">
        <w:rPr>
          <w:lang w:val="en-GB"/>
        </w:rPr>
        <w:t>not fit in a realistic scenario</w:t>
      </w:r>
      <w:r w:rsidR="00E9129A" w:rsidRPr="005D23DF">
        <w:rPr>
          <w:lang w:val="en-GB"/>
        </w:rPr>
        <w:t>)</w:t>
      </w:r>
      <w:r w:rsidR="00097878" w:rsidRPr="005D23DF">
        <w:rPr>
          <w:lang w:val="en-GB"/>
        </w:rPr>
        <w:t>.</w:t>
      </w:r>
      <w:r w:rsidR="00E4267A" w:rsidRPr="005D23DF">
        <w:rPr>
          <w:lang w:val="en-GB"/>
        </w:rPr>
        <w:t xml:space="preserve"> </w:t>
      </w:r>
      <w:r w:rsidR="00443DB4" w:rsidRPr="005D23DF">
        <w:rPr>
          <w:lang w:val="en-GB"/>
        </w:rPr>
        <w:t>Some JavaScript is used for client side coding to go alo</w:t>
      </w:r>
      <w:r w:rsidR="00101E7F" w:rsidRPr="005D23DF">
        <w:rPr>
          <w:lang w:val="en-GB"/>
        </w:rPr>
        <w:t>ng with the HTML GUI, which will</w:t>
      </w:r>
      <w:r w:rsidR="00443DB4" w:rsidRPr="005D23DF">
        <w:rPr>
          <w:lang w:val="en-GB"/>
        </w:rPr>
        <w:t xml:space="preserve"> be </w:t>
      </w:r>
      <w:r w:rsidR="00101E7F" w:rsidRPr="005D23DF">
        <w:rPr>
          <w:lang w:val="en-GB"/>
        </w:rPr>
        <w:t>explained further</w:t>
      </w:r>
      <w:r w:rsidR="00443DB4" w:rsidRPr="005D23DF">
        <w:rPr>
          <w:lang w:val="en-GB"/>
        </w:rPr>
        <w:t xml:space="preserve"> later.</w:t>
      </w:r>
      <w:r w:rsidR="00026DEE" w:rsidRPr="005D23DF">
        <w:rPr>
          <w:lang w:val="en-GB"/>
        </w:rPr>
        <w:t xml:space="preserve"> </w:t>
      </w:r>
      <w:r w:rsidR="005C0702" w:rsidRPr="005D23DF">
        <w:rPr>
          <w:lang w:val="en-GB"/>
        </w:rPr>
        <w:t>JavaScript</w:t>
      </w:r>
      <w:r w:rsidR="00026DEE" w:rsidRPr="005D23DF">
        <w:rPr>
          <w:lang w:val="en-GB"/>
        </w:rPr>
        <w:t xml:space="preserve"> is of course </w:t>
      </w:r>
      <w:r w:rsidR="00472FA3" w:rsidRPr="005D23DF">
        <w:rPr>
          <w:lang w:val="en-GB"/>
        </w:rPr>
        <w:t>used,</w:t>
      </w:r>
      <w:r w:rsidR="00026DEE" w:rsidRPr="005D23DF">
        <w:rPr>
          <w:lang w:val="en-GB"/>
        </w:rPr>
        <w:t xml:space="preserve"> as it is the easiest and most commonly used client-side scripting language</w:t>
      </w:r>
      <w:r w:rsidR="009C6727" w:rsidRPr="005D23DF">
        <w:rPr>
          <w:lang w:val="en-GB"/>
        </w:rPr>
        <w:t xml:space="preserve"> that more or less every browser supports</w:t>
      </w:r>
      <w:r w:rsidR="000B3980" w:rsidRPr="005D23DF">
        <w:rPr>
          <w:lang w:val="en-GB"/>
        </w:rPr>
        <w:t xml:space="preserve"> out of the box</w:t>
      </w:r>
      <w:r w:rsidR="00026DEE" w:rsidRPr="005D23DF">
        <w:rPr>
          <w:lang w:val="en-GB"/>
        </w:rPr>
        <w:t>.</w:t>
      </w:r>
    </w:p>
    <w:p w14:paraId="79FBE679" w14:textId="3DD98034" w:rsidR="0082594E" w:rsidRPr="005D23DF" w:rsidRDefault="00995A08" w:rsidP="00F501EC">
      <w:pPr>
        <w:rPr>
          <w:lang w:val="en-GB"/>
        </w:rPr>
      </w:pPr>
      <w:r w:rsidRPr="005D23DF">
        <w:rPr>
          <w:lang w:val="en-GB"/>
        </w:rPr>
        <w:t xml:space="preserve">The </w:t>
      </w:r>
      <w:r w:rsidR="002E63D8" w:rsidRPr="005D23DF">
        <w:rPr>
          <w:lang w:val="en-GB"/>
        </w:rPr>
        <w:t>overview</w:t>
      </w:r>
      <w:r w:rsidRPr="005D23DF">
        <w:rPr>
          <w:lang w:val="en-GB"/>
        </w:rPr>
        <w:t xml:space="preserve"> GUI is used just to get an overview of the prototype while running. It contains a view of all t</w:t>
      </w:r>
      <w:r w:rsidR="000D3228" w:rsidRPr="005D23DF">
        <w:rPr>
          <w:lang w:val="en-GB"/>
        </w:rPr>
        <w:t xml:space="preserve">he running daemons it can find with </w:t>
      </w:r>
      <w:r w:rsidRPr="005D23DF">
        <w:rPr>
          <w:lang w:val="en-GB"/>
        </w:rPr>
        <w:t>links to each daemons GUI.</w:t>
      </w:r>
      <w:r w:rsidR="002C1344" w:rsidRPr="005D23DF">
        <w:rPr>
          <w:lang w:val="en-GB"/>
        </w:rPr>
        <w:t xml:space="preserve"> It is not an integral part of the prototype</w:t>
      </w:r>
      <w:r w:rsidR="009D7978" w:rsidRPr="005D23DF">
        <w:rPr>
          <w:lang w:val="en-GB"/>
        </w:rPr>
        <w:t xml:space="preserve"> and is only used </w:t>
      </w:r>
      <w:r w:rsidR="002C1344" w:rsidRPr="005D23DF">
        <w:rPr>
          <w:lang w:val="en-GB"/>
        </w:rPr>
        <w:t>t</w:t>
      </w:r>
      <w:r w:rsidR="003D3B64" w:rsidRPr="005D23DF">
        <w:rPr>
          <w:lang w:val="en-GB"/>
        </w:rPr>
        <w:t>o help get an overview during testing.</w:t>
      </w:r>
      <w:r w:rsidR="006618DF" w:rsidRPr="005D23DF">
        <w:rPr>
          <w:lang w:val="en-GB"/>
        </w:rPr>
        <w:t xml:space="preserve"> </w:t>
      </w:r>
    </w:p>
    <w:p w14:paraId="52AC2E39" w14:textId="4FC5B075" w:rsidR="0082594E" w:rsidRPr="005D23DF" w:rsidRDefault="008C6D3B" w:rsidP="00F501EC">
      <w:pPr>
        <w:rPr>
          <w:lang w:val="en-GB"/>
        </w:rPr>
      </w:pPr>
      <w:r w:rsidRPr="005D23DF">
        <w:rPr>
          <w:lang w:val="en-GB"/>
        </w:rPr>
        <w:t xml:space="preserve">The daemon is the core of the prototype, where most all of the operations and communication is done. </w:t>
      </w:r>
      <w:r w:rsidR="00DC3241" w:rsidRPr="005D23DF">
        <w:rPr>
          <w:lang w:val="en-GB"/>
        </w:rPr>
        <w:t xml:space="preserve">It is not implemented as a proper daemon in this prototype, but has a normal process. </w:t>
      </w:r>
    </w:p>
    <w:p w14:paraId="4FBD0A1B" w14:textId="6E0F661F" w:rsidR="008C6D3B" w:rsidRPr="005D23DF" w:rsidRDefault="00DC3241" w:rsidP="00F501EC">
      <w:pPr>
        <w:rPr>
          <w:lang w:val="en-GB"/>
        </w:rPr>
      </w:pPr>
      <w:r w:rsidRPr="005D23DF">
        <w:rPr>
          <w:lang w:val="en-GB"/>
        </w:rPr>
        <w:t>The change tracker is a process that keeps track of updates and changes received for local files, either from the local GUI, or a remote device.</w:t>
      </w:r>
      <w:r w:rsidR="001D007F" w:rsidRPr="005D23DF">
        <w:rPr>
          <w:lang w:val="en-GB"/>
        </w:rPr>
        <w:t xml:space="preserve"> It then feeds it back formatted to the daemon.</w:t>
      </w:r>
    </w:p>
    <w:p w14:paraId="5FCDA97F" w14:textId="206FD718" w:rsidR="0082594E" w:rsidRPr="005D23DF" w:rsidRDefault="0082594E" w:rsidP="00F501EC">
      <w:pPr>
        <w:rPr>
          <w:lang w:val="en-GB"/>
        </w:rPr>
      </w:pPr>
      <w:r w:rsidRPr="005D23DF">
        <w:rPr>
          <w:lang w:val="en-GB"/>
        </w:rPr>
        <w:t>The la</w:t>
      </w:r>
      <w:r w:rsidR="009D7DB3" w:rsidRPr="005D23DF">
        <w:rPr>
          <w:lang w:val="en-GB"/>
        </w:rPr>
        <w:t xml:space="preserve">st piece, the text editor, is </w:t>
      </w:r>
      <w:r w:rsidRPr="005D23DF">
        <w:rPr>
          <w:lang w:val="en-GB"/>
        </w:rPr>
        <w:t>an example application used to illustrate how a remote access system could be done while keeping the file in place during operation on it.</w:t>
      </w:r>
    </w:p>
    <w:p w14:paraId="153AD723" w14:textId="19B91D23" w:rsidR="009D7DB3" w:rsidRPr="005D23DF" w:rsidRDefault="00070E4F" w:rsidP="00F501EC">
      <w:pPr>
        <w:rPr>
          <w:lang w:val="en-GB"/>
        </w:rPr>
      </w:pPr>
      <w:r w:rsidRPr="005D23DF">
        <w:rPr>
          <w:lang w:val="en-GB"/>
        </w:rPr>
        <w:t xml:space="preserve">The </w:t>
      </w:r>
      <w:r w:rsidR="002C5CF9" w:rsidRPr="005D23DF">
        <w:rPr>
          <w:lang w:val="en-GB"/>
        </w:rPr>
        <w:t>figure below shows how all the piece</w:t>
      </w:r>
      <w:r w:rsidR="009123DE" w:rsidRPr="005D23DF">
        <w:rPr>
          <w:lang w:val="en-GB"/>
        </w:rPr>
        <w:t>s</w:t>
      </w:r>
      <w:r w:rsidR="002C5CF9" w:rsidRPr="005D23DF">
        <w:rPr>
          <w:lang w:val="en-GB"/>
        </w:rPr>
        <w:t xml:space="preserve"> (except the </w:t>
      </w:r>
      <w:r w:rsidR="00483237" w:rsidRPr="005D23DF">
        <w:rPr>
          <w:lang w:val="en-GB"/>
        </w:rPr>
        <w:t>overview</w:t>
      </w:r>
      <w:r w:rsidR="002C5CF9" w:rsidRPr="005D23DF">
        <w:rPr>
          <w:lang w:val="en-GB"/>
        </w:rPr>
        <w:t xml:space="preserve"> GUI) fit</w:t>
      </w:r>
      <w:r w:rsidR="00D20C79" w:rsidRPr="005D23DF">
        <w:rPr>
          <w:lang w:val="en-GB"/>
        </w:rPr>
        <w:t>s</w:t>
      </w:r>
      <w:r w:rsidR="002C5CF9" w:rsidRPr="005D23DF">
        <w:rPr>
          <w:lang w:val="en-GB"/>
        </w:rPr>
        <w:t xml:space="preserve"> together.</w:t>
      </w:r>
    </w:p>
    <w:p w14:paraId="190017CC" w14:textId="4A62B255" w:rsidR="00E73999" w:rsidRPr="005D23DF" w:rsidRDefault="00865C62" w:rsidP="00E73999">
      <w:pPr>
        <w:keepNext/>
        <w:jc w:val="center"/>
        <w:rPr>
          <w:lang w:val="en-GB"/>
        </w:rPr>
      </w:pPr>
      <w:r>
        <w:rPr>
          <w:noProof/>
          <w:lang w:val="en-US" w:eastAsia="en-US"/>
        </w:rPr>
        <w:lastRenderedPageBreak/>
        <w:drawing>
          <wp:inline distT="0" distB="0" distL="0" distR="0" wp14:anchorId="1C08693C" wp14:editId="68928F65">
            <wp:extent cx="5755640" cy="3577377"/>
            <wp:effectExtent l="0" t="0" r="10160"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3577377"/>
                    </a:xfrm>
                    <a:prstGeom prst="rect">
                      <a:avLst/>
                    </a:prstGeom>
                    <a:noFill/>
                    <a:ln>
                      <a:noFill/>
                    </a:ln>
                  </pic:spPr>
                </pic:pic>
              </a:graphicData>
            </a:graphic>
          </wp:inline>
        </w:drawing>
      </w:r>
    </w:p>
    <w:p w14:paraId="27A51E59" w14:textId="7090B175" w:rsidR="00E73999" w:rsidRPr="005D23DF" w:rsidRDefault="00E73999" w:rsidP="00E73999">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4</w:t>
      </w:r>
      <w:r w:rsidRPr="005D23DF">
        <w:rPr>
          <w:lang w:val="en-GB"/>
        </w:rPr>
        <w:fldChar w:fldCharType="end"/>
      </w:r>
      <w:r w:rsidRPr="005D23DF">
        <w:rPr>
          <w:lang w:val="en-GB"/>
        </w:rPr>
        <w:t xml:space="preserve"> Implementation overview</w:t>
      </w:r>
    </w:p>
    <w:p w14:paraId="1FC02D3F" w14:textId="464A0637" w:rsidR="000973E1" w:rsidRPr="005D23DF" w:rsidRDefault="000973E1" w:rsidP="000973E1">
      <w:pPr>
        <w:rPr>
          <w:lang w:val="en-GB"/>
        </w:rPr>
      </w:pPr>
      <w:r w:rsidRPr="005D23DF">
        <w:rPr>
          <w:lang w:val="en-GB"/>
        </w:rPr>
        <w:t xml:space="preserve">Some controlling variables, such as max size, and a number of variables used for coordinator evaluation can be set in a file common to all the individual pieces of code, </w:t>
      </w:r>
      <w:proofErr w:type="spellStart"/>
      <w:r w:rsidRPr="005D23DF">
        <w:rPr>
          <w:lang w:val="en-GB"/>
        </w:rPr>
        <w:t>config.cfg</w:t>
      </w:r>
      <w:proofErr w:type="spellEnd"/>
      <w:r w:rsidRPr="005D23DF">
        <w:rPr>
          <w:lang w:val="en-GB"/>
        </w:rPr>
        <w:t xml:space="preserve">. The most important of which is the maximum size of the network. This is the limit on how many ports the prototype should </w:t>
      </w:r>
      <w:r w:rsidR="00BD4257" w:rsidRPr="005D23DF">
        <w:rPr>
          <w:lang w:val="en-GB"/>
        </w:rPr>
        <w:t>range over to look for daemons, thus keeping it as low as possible increases efficiency. The rest of the variables will be detailed later in this chapter, as they are also accessible through the overview GUI.</w:t>
      </w:r>
    </w:p>
    <w:p w14:paraId="098FC016" w14:textId="6AC8D50C" w:rsidR="00574291" w:rsidRPr="005D23DF" w:rsidRDefault="00574291" w:rsidP="00574291">
      <w:pPr>
        <w:pStyle w:val="Heading3"/>
        <w:rPr>
          <w:lang w:val="en-GB"/>
        </w:rPr>
      </w:pPr>
      <w:bookmarkStart w:id="38" w:name="_Toc323227676"/>
      <w:r w:rsidRPr="005D23DF">
        <w:rPr>
          <w:lang w:val="en-GB"/>
        </w:rPr>
        <w:t>Implementation of the Daemons Core</w:t>
      </w:r>
      <w:bookmarkEnd w:id="38"/>
    </w:p>
    <w:p w14:paraId="05ECF9EC" w14:textId="77777777" w:rsidR="00574291" w:rsidRPr="005D23DF" w:rsidRDefault="00574291" w:rsidP="00574291">
      <w:pPr>
        <w:rPr>
          <w:lang w:val="en-GB"/>
        </w:rPr>
      </w:pPr>
      <w:r w:rsidRPr="005D23DF">
        <w:rPr>
          <w:lang w:val="en-GB"/>
        </w:rPr>
        <w:t>To implement the system in a way that can operate seamlessly, having a daemon running on each device would be a good idea. This daemon can then operate as the core of the system and exchange information with each other. One of the daemons is a coordinator, whose role is to enforce consistency across the network. All updates and changes pass through the coordinator when the user requests an update list of files.</w:t>
      </w:r>
    </w:p>
    <w:p w14:paraId="6F3C74F9" w14:textId="74718002" w:rsidR="00574291" w:rsidRPr="005D23DF" w:rsidRDefault="00574291" w:rsidP="00574291">
      <w:pPr>
        <w:rPr>
          <w:lang w:val="en-GB"/>
        </w:rPr>
      </w:pPr>
      <w:r w:rsidRPr="005D23DF">
        <w:rPr>
          <w:lang w:val="en-GB"/>
        </w:rPr>
        <w:t xml:space="preserve">It was decided to implement the daemons for the prototype in Go, as its concurrency mechanisms were thought to be useful for this project, and the language is designed in such a way that it is easily readable. </w:t>
      </w:r>
      <w:r w:rsidR="00561B16" w:rsidRPr="005D23DF">
        <w:rPr>
          <w:lang w:val="en-GB"/>
        </w:rPr>
        <w:t xml:space="preserve">The cross-platform compatibility of the language is also a very useful </w:t>
      </w:r>
      <w:r w:rsidR="00AA5C44" w:rsidRPr="005D23DF">
        <w:rPr>
          <w:lang w:val="en-GB"/>
        </w:rPr>
        <w:t>property</w:t>
      </w:r>
      <w:r w:rsidR="00561B16" w:rsidRPr="005D23DF">
        <w:rPr>
          <w:lang w:val="en-GB"/>
        </w:rPr>
        <w:t>.</w:t>
      </w:r>
    </w:p>
    <w:p w14:paraId="0DC99F36" w14:textId="18672406" w:rsidR="00CF1054" w:rsidRPr="005D23DF" w:rsidRDefault="00CF1054" w:rsidP="00574291">
      <w:pPr>
        <w:rPr>
          <w:lang w:val="en-GB"/>
        </w:rPr>
      </w:pPr>
      <w:r w:rsidRPr="005D23DF">
        <w:rPr>
          <w:lang w:val="en-GB"/>
        </w:rPr>
        <w:t>The prototype implementation lets each daemon</w:t>
      </w:r>
      <w:r w:rsidR="0045149B" w:rsidRPr="005D23DF">
        <w:rPr>
          <w:lang w:val="en-GB"/>
        </w:rPr>
        <w:t xml:space="preserve"> generally</w:t>
      </w:r>
      <w:r w:rsidR="00E37E28" w:rsidRPr="005D23DF">
        <w:rPr>
          <w:lang w:val="en-GB"/>
        </w:rPr>
        <w:t xml:space="preserve"> communicate in </w:t>
      </w:r>
      <w:r w:rsidR="003A4FD5" w:rsidRPr="005D23DF">
        <w:rPr>
          <w:lang w:val="en-GB"/>
        </w:rPr>
        <w:t>three</w:t>
      </w:r>
      <w:r w:rsidR="00E37E28" w:rsidRPr="005D23DF">
        <w:rPr>
          <w:lang w:val="en-GB"/>
        </w:rPr>
        <w:t xml:space="preserve"> ways:</w:t>
      </w:r>
      <w:r w:rsidR="00B475CD" w:rsidRPr="005D23DF">
        <w:rPr>
          <w:lang w:val="en-GB"/>
        </w:rPr>
        <w:t xml:space="preserve"> TCP/IP with other daemons,</w:t>
      </w:r>
      <w:r w:rsidRPr="005D23DF">
        <w:rPr>
          <w:lang w:val="en-GB"/>
        </w:rPr>
        <w:t xml:space="preserve"> HTTP with the</w:t>
      </w:r>
      <w:r w:rsidR="00884593" w:rsidRPr="005D23DF">
        <w:rPr>
          <w:lang w:val="en-GB"/>
        </w:rPr>
        <w:t xml:space="preserve"> browser and thus the</w:t>
      </w:r>
      <w:r w:rsidRPr="005D23DF">
        <w:rPr>
          <w:lang w:val="en-GB"/>
        </w:rPr>
        <w:t xml:space="preserve"> user</w:t>
      </w:r>
      <w:r w:rsidR="00020510" w:rsidRPr="005D23DF">
        <w:rPr>
          <w:lang w:val="en-GB"/>
        </w:rPr>
        <w:t xml:space="preserve">, </w:t>
      </w:r>
      <w:r w:rsidR="006F4AC1" w:rsidRPr="005D23DF">
        <w:rPr>
          <w:lang w:val="en-GB"/>
        </w:rPr>
        <w:t xml:space="preserve">and </w:t>
      </w:r>
      <w:r w:rsidR="00020510" w:rsidRPr="005D23DF">
        <w:rPr>
          <w:lang w:val="en-GB"/>
        </w:rPr>
        <w:t xml:space="preserve">standard </w:t>
      </w:r>
      <w:r w:rsidR="003400FA" w:rsidRPr="005D23DF">
        <w:rPr>
          <w:lang w:val="en-GB"/>
        </w:rPr>
        <w:t xml:space="preserve">streams with </w:t>
      </w:r>
      <w:r w:rsidR="00020510" w:rsidRPr="005D23DF">
        <w:rPr>
          <w:lang w:val="en-GB"/>
        </w:rPr>
        <w:t>some child processes</w:t>
      </w:r>
      <w:r w:rsidR="00BD027D" w:rsidRPr="005D23DF">
        <w:rPr>
          <w:lang w:val="en-GB"/>
        </w:rPr>
        <w:t xml:space="preserve"> that will be explained further in the next section.</w:t>
      </w:r>
    </w:p>
    <w:p w14:paraId="77CDB355" w14:textId="21E8721A" w:rsidR="00252CA2" w:rsidRPr="005D23DF" w:rsidRDefault="00627619" w:rsidP="00574291">
      <w:pPr>
        <w:rPr>
          <w:lang w:val="en-GB"/>
        </w:rPr>
      </w:pPr>
      <w:r w:rsidRPr="005D23DF">
        <w:rPr>
          <w:lang w:val="en-GB"/>
        </w:rPr>
        <w:t>Each daemon has a list of all the other daemons present in the network and has the potential to communicate with them, but direct communication has been kept to a minimum. Letting information pass by the coordinator to ensure consistency across the network was seen as a priority, th</w:t>
      </w:r>
      <w:r w:rsidR="00FE19F5" w:rsidRPr="005D23DF">
        <w:rPr>
          <w:lang w:val="en-GB"/>
        </w:rPr>
        <w:t>ough</w:t>
      </w:r>
      <w:r w:rsidRPr="005D23DF">
        <w:rPr>
          <w:lang w:val="en-GB"/>
        </w:rPr>
        <w:t xml:space="preserve"> this consistency is in conflict with efficiency.</w:t>
      </w:r>
    </w:p>
    <w:p w14:paraId="14810663" w14:textId="1656F739" w:rsidR="005C04E7" w:rsidRPr="005D23DF" w:rsidRDefault="005C04E7" w:rsidP="00574291">
      <w:pPr>
        <w:rPr>
          <w:lang w:val="en-GB"/>
        </w:rPr>
      </w:pPr>
      <w:r w:rsidRPr="005D23DF">
        <w:rPr>
          <w:lang w:val="en-GB"/>
        </w:rPr>
        <w:t>This communications design is not retain in</w:t>
      </w:r>
      <w:r w:rsidR="001B4D8B" w:rsidRPr="005D23DF">
        <w:rPr>
          <w:lang w:val="en-GB"/>
        </w:rPr>
        <w:t xml:space="preserve"> most</w:t>
      </w:r>
      <w:r w:rsidRPr="005D23DF">
        <w:rPr>
          <w:lang w:val="en-GB"/>
        </w:rPr>
        <w:t xml:space="preserve"> scenarios requiring high efficiency with low latency however. </w:t>
      </w:r>
    </w:p>
    <w:p w14:paraId="30017DAD" w14:textId="443F2A97" w:rsidR="00E1425D" w:rsidRPr="005D23DF" w:rsidRDefault="0059164E" w:rsidP="00574291">
      <w:pPr>
        <w:rPr>
          <w:lang w:val="en-GB"/>
        </w:rPr>
      </w:pPr>
      <w:r w:rsidRPr="005D23DF">
        <w:rPr>
          <w:lang w:val="en-GB"/>
        </w:rPr>
        <w:t>When started, each daemon is either given a port, or looks for an open port</w:t>
      </w:r>
      <w:r w:rsidR="00813B77" w:rsidRPr="005D23DF">
        <w:rPr>
          <w:lang w:val="en-GB"/>
        </w:rPr>
        <w:t xml:space="preserve"> while also asking around for a coordinator</w:t>
      </w:r>
      <w:r w:rsidRPr="005D23DF">
        <w:rPr>
          <w:lang w:val="en-GB"/>
        </w:rPr>
        <w:t xml:space="preserve">. </w:t>
      </w:r>
      <w:r w:rsidR="00CF5301" w:rsidRPr="005D23DF">
        <w:rPr>
          <w:lang w:val="en-GB"/>
        </w:rPr>
        <w:t xml:space="preserve">When found, the TCP/IP communications platform is </w:t>
      </w:r>
      <w:r w:rsidR="00813B77" w:rsidRPr="005D23DF">
        <w:rPr>
          <w:lang w:val="en-GB"/>
        </w:rPr>
        <w:lastRenderedPageBreak/>
        <w:t>initialized and a connection to the coordinator is established. The coordinator informs the rest of the network of the newly joined daemon.</w:t>
      </w:r>
      <w:r w:rsidR="007579F1" w:rsidRPr="005D23DF">
        <w:rPr>
          <w:lang w:val="en-GB"/>
        </w:rPr>
        <w:t xml:space="preserve"> No information on</w:t>
      </w:r>
      <w:r w:rsidR="00E446AC" w:rsidRPr="005D23DF">
        <w:rPr>
          <w:lang w:val="en-GB"/>
        </w:rPr>
        <w:t xml:space="preserve"> specific</w:t>
      </w:r>
      <w:r w:rsidR="007579F1" w:rsidRPr="005D23DF">
        <w:rPr>
          <w:lang w:val="en-GB"/>
        </w:rPr>
        <w:t xml:space="preserve"> files or applications are exchanged before </w:t>
      </w:r>
      <w:r w:rsidR="00E46FD2" w:rsidRPr="005D23DF">
        <w:rPr>
          <w:lang w:val="en-GB"/>
        </w:rPr>
        <w:t>the user gives a refresh/synchronization request</w:t>
      </w:r>
      <w:r w:rsidR="007579F1" w:rsidRPr="005D23DF">
        <w:rPr>
          <w:lang w:val="en-GB"/>
        </w:rPr>
        <w:t>, as shall be looked at further in the next section.</w:t>
      </w:r>
      <w:r w:rsidR="003E0725" w:rsidRPr="005D23DF">
        <w:rPr>
          <w:lang w:val="en-GB"/>
        </w:rPr>
        <w:t xml:space="preserve"> </w:t>
      </w:r>
      <w:r w:rsidR="006E66D5" w:rsidRPr="005D23DF">
        <w:rPr>
          <w:lang w:val="en-GB"/>
        </w:rPr>
        <w:t xml:space="preserve">But the coordinator sends a vector containing all files ID and their version number to the new daemon. When a refresh request is made, </w:t>
      </w:r>
      <w:r w:rsidR="00EA0723" w:rsidRPr="005D23DF">
        <w:rPr>
          <w:lang w:val="en-GB"/>
        </w:rPr>
        <w:t>all daemons are told to check</w:t>
      </w:r>
      <w:r w:rsidR="006E66D5" w:rsidRPr="005D23DF">
        <w:rPr>
          <w:lang w:val="en-GB"/>
        </w:rPr>
        <w:t xml:space="preserve"> their vector and requests updates on any deviant tuples.</w:t>
      </w:r>
      <w:r w:rsidR="00BA2D6F" w:rsidRPr="005D23DF">
        <w:rPr>
          <w:lang w:val="en-GB"/>
        </w:rPr>
        <w:t xml:space="preserve"> The</w:t>
      </w:r>
      <w:r w:rsidR="00DB284E" w:rsidRPr="005D23DF">
        <w:rPr>
          <w:lang w:val="en-GB"/>
        </w:rPr>
        <w:t xml:space="preserve"> refresh operation can then run, in which all new daemons receive a full application list from the coordinator.</w:t>
      </w:r>
    </w:p>
    <w:p w14:paraId="7F76E447" w14:textId="72847AFF" w:rsidR="00AC1587" w:rsidRPr="005D23DF" w:rsidRDefault="00AC1587" w:rsidP="00574291">
      <w:pPr>
        <w:rPr>
          <w:lang w:val="en-GB"/>
        </w:rPr>
      </w:pPr>
      <w:r w:rsidRPr="005D23DF">
        <w:rPr>
          <w:lang w:val="en-GB"/>
        </w:rPr>
        <w:t xml:space="preserve">If connection is lost to a daemon, the metadata on all its files remain in the system, but the files </w:t>
      </w:r>
      <w:r w:rsidR="00D13B17" w:rsidRPr="005D23DF">
        <w:rPr>
          <w:lang w:val="en-GB"/>
        </w:rPr>
        <w:t>cannot</w:t>
      </w:r>
      <w:r w:rsidRPr="005D23DF">
        <w:rPr>
          <w:lang w:val="en-GB"/>
        </w:rPr>
        <w:t xml:space="preserve"> be opened until the daemon reconnects.</w:t>
      </w:r>
    </w:p>
    <w:p w14:paraId="3E65D7BB" w14:textId="70FB64A6" w:rsidR="00F53312" w:rsidRPr="005D23DF" w:rsidRDefault="00F53312" w:rsidP="00945258">
      <w:pPr>
        <w:pStyle w:val="Heading3"/>
        <w:rPr>
          <w:lang w:val="en-GB"/>
        </w:rPr>
      </w:pPr>
      <w:bookmarkStart w:id="39" w:name="_Toc323227677"/>
      <w:r w:rsidRPr="005D23DF">
        <w:rPr>
          <w:lang w:val="en-GB"/>
        </w:rPr>
        <w:t xml:space="preserve">Implementation of a Single System View of </w:t>
      </w:r>
      <w:r w:rsidR="00417319" w:rsidRPr="005D23DF">
        <w:rPr>
          <w:lang w:val="en-GB"/>
        </w:rPr>
        <w:t>Files</w:t>
      </w:r>
      <w:bookmarkEnd w:id="39"/>
    </w:p>
    <w:p w14:paraId="03F48A2E" w14:textId="6058DDDF" w:rsidR="00392744" w:rsidRPr="005D23DF" w:rsidRDefault="00477DD4" w:rsidP="00A03633">
      <w:pPr>
        <w:rPr>
          <w:lang w:val="en-GB"/>
        </w:rPr>
      </w:pPr>
      <w:r w:rsidRPr="005D23DF">
        <w:rPr>
          <w:lang w:val="en-GB"/>
        </w:rPr>
        <w:t>The core functionality for each</w:t>
      </w:r>
      <w:r w:rsidR="00194DD7" w:rsidRPr="005D23DF">
        <w:rPr>
          <w:lang w:val="en-GB"/>
        </w:rPr>
        <w:t xml:space="preserve"> device is incorporated within the daemon process, but functionality for keeping track of changes was separated out into its own process, from here on out referred to as the "change tracker". </w:t>
      </w:r>
      <w:r w:rsidR="002C16A4" w:rsidRPr="005D23DF">
        <w:rPr>
          <w:lang w:val="en-GB"/>
        </w:rPr>
        <w:t xml:space="preserve"> The change tracker communicates with the parent process, the daemon, through</w:t>
      </w:r>
      <w:r w:rsidR="00865178" w:rsidRPr="005D23DF">
        <w:rPr>
          <w:lang w:val="en-GB"/>
        </w:rPr>
        <w:t xml:space="preserve"> pipelines (standard streams)</w:t>
      </w:r>
      <w:r w:rsidR="003A6C65" w:rsidRPr="005D23DF">
        <w:rPr>
          <w:lang w:val="en-GB"/>
        </w:rPr>
        <w:t>.</w:t>
      </w:r>
      <w:r w:rsidR="000832A7" w:rsidRPr="005D23DF">
        <w:rPr>
          <w:lang w:val="en-GB"/>
        </w:rPr>
        <w:t xml:space="preserve"> It is however possible that other methods of communication could be better, such as shared memory.</w:t>
      </w:r>
      <w:r w:rsidR="00075C96" w:rsidRPr="005D23DF">
        <w:rPr>
          <w:lang w:val="en-GB"/>
        </w:rPr>
        <w:t xml:space="preserve"> Splitting the change tracker into a separate process might not have been necessary in the final implementation.</w:t>
      </w:r>
      <w:r w:rsidR="00476AC5" w:rsidRPr="005D23DF">
        <w:rPr>
          <w:lang w:val="en-GB"/>
        </w:rPr>
        <w:t xml:space="preserve"> </w:t>
      </w:r>
      <w:r w:rsidR="00194DD7" w:rsidRPr="005D23DF">
        <w:rPr>
          <w:lang w:val="en-GB"/>
        </w:rPr>
        <w:t>Initially the thought was to let the change tracker communicate with the underlying OS, and possible other change trackers or daemons. However, the state of most opera</w:t>
      </w:r>
      <w:r w:rsidR="00CE0529" w:rsidRPr="005D23DF">
        <w:rPr>
          <w:lang w:val="en-GB"/>
        </w:rPr>
        <w:t xml:space="preserve">ting systems more or less makes </w:t>
      </w:r>
      <w:r w:rsidR="00194DD7" w:rsidRPr="005D23DF">
        <w:rPr>
          <w:lang w:val="en-GB"/>
        </w:rPr>
        <w:t>scanning the local files necessary if it is to keep in direct touch with each file. Optimally, functionality of subscribing to changes on each file would le</w:t>
      </w:r>
      <w:r w:rsidR="00A7679F" w:rsidRPr="005D23DF">
        <w:rPr>
          <w:lang w:val="en-GB"/>
        </w:rPr>
        <w:t xml:space="preserve">t the device tracker do its </w:t>
      </w:r>
      <w:r w:rsidR="00561823" w:rsidRPr="005D23DF">
        <w:rPr>
          <w:lang w:val="en-GB"/>
        </w:rPr>
        <w:t>job</w:t>
      </w:r>
      <w:r w:rsidR="00194DD7" w:rsidRPr="005D23DF">
        <w:rPr>
          <w:lang w:val="en-GB"/>
        </w:rPr>
        <w:t xml:space="preserve">. </w:t>
      </w:r>
      <w:r w:rsidR="00B609F0" w:rsidRPr="005D23DF">
        <w:rPr>
          <w:lang w:val="en-GB"/>
        </w:rPr>
        <w:t>As this was not an option, the applications must inform the change tracker of any changes, so that it may inform the daemon.</w:t>
      </w:r>
      <w:r w:rsidR="00E00EC7" w:rsidRPr="005D23DF">
        <w:rPr>
          <w:lang w:val="en-GB"/>
        </w:rPr>
        <w:t xml:space="preserve"> All other changes are applied through a </w:t>
      </w:r>
      <w:r w:rsidR="00BA3F74" w:rsidRPr="005D23DF">
        <w:rPr>
          <w:lang w:val="en-GB"/>
        </w:rPr>
        <w:t>GUI provided with the prototype</w:t>
      </w:r>
      <w:r w:rsidR="00B738F5" w:rsidRPr="005D23DF">
        <w:rPr>
          <w:lang w:val="en-GB"/>
        </w:rPr>
        <w:t>,</w:t>
      </w:r>
      <w:r w:rsidR="00E00EC7" w:rsidRPr="005D23DF">
        <w:rPr>
          <w:lang w:val="en-GB"/>
        </w:rPr>
        <w:t xml:space="preserve"> using HTML. This allows the prototype system to track changes and operations withou</w:t>
      </w:r>
      <w:r w:rsidR="00AF49CC" w:rsidRPr="005D23DF">
        <w:rPr>
          <w:lang w:val="en-GB"/>
        </w:rPr>
        <w:t xml:space="preserve">t having </w:t>
      </w:r>
      <w:r w:rsidR="00087FB6" w:rsidRPr="005D23DF">
        <w:rPr>
          <w:lang w:val="en-GB"/>
        </w:rPr>
        <w:t>to scan the entire files system, but also limits the user to using this GUI, as any changes done directly in the OS woul</w:t>
      </w:r>
      <w:r w:rsidR="00FA5D7A" w:rsidRPr="005D23DF">
        <w:rPr>
          <w:lang w:val="en-GB"/>
        </w:rPr>
        <w:t xml:space="preserve">d not be seen by the prototype. It also limits the number of applications that may be used to those that either </w:t>
      </w:r>
      <w:r w:rsidR="00781081" w:rsidRPr="005D23DF">
        <w:rPr>
          <w:lang w:val="en-GB"/>
        </w:rPr>
        <w:t>has</w:t>
      </w:r>
      <w:r w:rsidR="00FA5D7A" w:rsidRPr="005D23DF">
        <w:rPr>
          <w:lang w:val="en-GB"/>
        </w:rPr>
        <w:t xml:space="preserve"> been design</w:t>
      </w:r>
      <w:r w:rsidR="00E96249" w:rsidRPr="005D23DF">
        <w:rPr>
          <w:lang w:val="en-GB"/>
        </w:rPr>
        <w:t xml:space="preserve">ed to work with this system, or the libraries of the applications are altered to run via </w:t>
      </w:r>
      <w:r w:rsidR="00E65243" w:rsidRPr="005D23DF">
        <w:rPr>
          <w:lang w:val="en-GB"/>
        </w:rPr>
        <w:t>our code</w:t>
      </w:r>
      <w:r w:rsidR="00FA5D7A" w:rsidRPr="005D23DF">
        <w:rPr>
          <w:lang w:val="en-GB"/>
        </w:rPr>
        <w:t xml:space="preserve">. </w:t>
      </w:r>
    </w:p>
    <w:p w14:paraId="625B3A97" w14:textId="31EF8677" w:rsidR="00B63AF1" w:rsidRPr="005D23DF" w:rsidRDefault="00FA5D7A" w:rsidP="00A03633">
      <w:pPr>
        <w:rPr>
          <w:lang w:val="en-GB"/>
        </w:rPr>
      </w:pPr>
      <w:r w:rsidRPr="005D23DF">
        <w:rPr>
          <w:lang w:val="en-GB"/>
        </w:rPr>
        <w:t xml:space="preserve">The design of this is not the optimal one for the current situation, but such a design could be a good way to do it in the future, given that OS designers improve on their solutions in a similar fashion to what is mentioned in this thesis. </w:t>
      </w:r>
      <w:r w:rsidR="00C53F3F" w:rsidRPr="005D23DF">
        <w:rPr>
          <w:lang w:val="en-GB"/>
        </w:rPr>
        <w:t>The topic will be discussed further in the discussion section.</w:t>
      </w:r>
      <w:r w:rsidR="00781081" w:rsidRPr="005D23DF">
        <w:rPr>
          <w:lang w:val="en-GB"/>
        </w:rPr>
        <w:t xml:space="preserve"> </w:t>
      </w:r>
    </w:p>
    <w:p w14:paraId="6278089E" w14:textId="11DB3B49" w:rsidR="00781081" w:rsidRPr="005D23DF" w:rsidRDefault="009B3DD4" w:rsidP="00A03633">
      <w:pPr>
        <w:rPr>
          <w:lang w:val="en-GB"/>
        </w:rPr>
      </w:pPr>
      <w:r w:rsidRPr="005D23DF">
        <w:rPr>
          <w:lang w:val="en-GB"/>
        </w:rPr>
        <w:t xml:space="preserve">The prototype has a flow similar to what is shown on the graph below. </w:t>
      </w:r>
    </w:p>
    <w:p w14:paraId="21ED96F9" w14:textId="77777777" w:rsidR="003406AF" w:rsidRPr="005D23DF" w:rsidRDefault="004322F7" w:rsidP="003406AF">
      <w:pPr>
        <w:keepNext/>
        <w:jc w:val="center"/>
        <w:rPr>
          <w:lang w:val="en-GB"/>
        </w:rPr>
      </w:pPr>
      <w:r w:rsidRPr="005D23DF">
        <w:rPr>
          <w:lang w:val="en-GB" w:eastAsia="en-US"/>
        </w:rPr>
        <w:lastRenderedPageBreak/>
        <w:drawing>
          <wp:inline distT="0" distB="0" distL="0" distR="0" wp14:anchorId="59723EBF" wp14:editId="09EADADE">
            <wp:extent cx="5755640" cy="2407562"/>
            <wp:effectExtent l="0" t="0" r="10160" b="57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2407562"/>
                    </a:xfrm>
                    <a:prstGeom prst="rect">
                      <a:avLst/>
                    </a:prstGeom>
                    <a:noFill/>
                    <a:ln>
                      <a:noFill/>
                    </a:ln>
                  </pic:spPr>
                </pic:pic>
              </a:graphicData>
            </a:graphic>
          </wp:inline>
        </w:drawing>
      </w:r>
    </w:p>
    <w:p w14:paraId="2A78BD85" w14:textId="15700045" w:rsidR="004322F7" w:rsidRPr="005D23DF" w:rsidRDefault="003406AF" w:rsidP="003406AF">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5</w:t>
      </w:r>
      <w:r w:rsidRPr="005D23DF">
        <w:rPr>
          <w:lang w:val="en-GB"/>
        </w:rPr>
        <w:fldChar w:fldCharType="end"/>
      </w:r>
      <w:r w:rsidRPr="005D23DF">
        <w:rPr>
          <w:lang w:val="en-GB"/>
        </w:rPr>
        <w:t xml:space="preserve"> Change tracker flow in the prototype</w:t>
      </w:r>
    </w:p>
    <w:p w14:paraId="2DC8CFE9" w14:textId="0BEFD458" w:rsidR="00B74C61" w:rsidRPr="005D23DF" w:rsidRDefault="00F51DDD" w:rsidP="00F74717">
      <w:pPr>
        <w:rPr>
          <w:lang w:val="en-GB"/>
        </w:rPr>
      </w:pPr>
      <w:r w:rsidRPr="005D23DF">
        <w:rPr>
          <w:lang w:val="en-GB"/>
        </w:rPr>
        <w:t>When a local change has been detected, the change is put into the local change queue. The change queue contains all updates and changes done to local files since the last synch</w:t>
      </w:r>
      <w:r w:rsidR="0021628F" w:rsidRPr="005D23DF">
        <w:rPr>
          <w:lang w:val="en-GB"/>
        </w:rPr>
        <w:t>ronization</w:t>
      </w:r>
      <w:r w:rsidRPr="005D23DF">
        <w:rPr>
          <w:lang w:val="en-GB"/>
        </w:rPr>
        <w:t xml:space="preserve"> in </w:t>
      </w:r>
      <w:r w:rsidR="002A13A1" w:rsidRPr="005D23DF">
        <w:rPr>
          <w:lang w:val="en-GB"/>
        </w:rPr>
        <w:t>chronological order.</w:t>
      </w:r>
      <w:r w:rsidR="00D97079" w:rsidRPr="005D23DF">
        <w:rPr>
          <w:lang w:val="en-GB"/>
        </w:rPr>
        <w:t xml:space="preserve"> When </w:t>
      </w:r>
      <w:r w:rsidR="00BB616F" w:rsidRPr="005D23DF">
        <w:rPr>
          <w:lang w:val="en-GB"/>
        </w:rPr>
        <w:t>the user requests a refresh/synchronization operation</w:t>
      </w:r>
      <w:r w:rsidR="00D97079" w:rsidRPr="005D23DF">
        <w:rPr>
          <w:lang w:val="en-GB"/>
        </w:rPr>
        <w:t xml:space="preserve">, the </w:t>
      </w:r>
      <w:r w:rsidR="00045D06" w:rsidRPr="005D23DF">
        <w:rPr>
          <w:lang w:val="en-GB"/>
        </w:rPr>
        <w:t>daemons pop</w:t>
      </w:r>
      <w:r w:rsidR="008010AC" w:rsidRPr="005D23DF">
        <w:rPr>
          <w:lang w:val="en-GB"/>
        </w:rPr>
        <w:t xml:space="preserve"> the changes in the queue, and push</w:t>
      </w:r>
      <w:r w:rsidR="00F42FCA" w:rsidRPr="005D23DF">
        <w:rPr>
          <w:lang w:val="en-GB"/>
        </w:rPr>
        <w:t xml:space="preserve"> them to </w:t>
      </w:r>
      <w:r w:rsidR="002A5640" w:rsidRPr="005D23DF">
        <w:rPr>
          <w:lang w:val="en-GB"/>
        </w:rPr>
        <w:t>a</w:t>
      </w:r>
      <w:r w:rsidR="00F42FCA" w:rsidRPr="005D23DF">
        <w:rPr>
          <w:lang w:val="en-GB"/>
        </w:rPr>
        <w:t xml:space="preserve"> coordinator daemon</w:t>
      </w:r>
      <w:r w:rsidR="00674BAA" w:rsidRPr="005D23DF">
        <w:rPr>
          <w:lang w:val="en-GB"/>
        </w:rPr>
        <w:t xml:space="preserve"> one by one</w:t>
      </w:r>
      <w:r w:rsidR="008A5F93" w:rsidRPr="005D23DF">
        <w:rPr>
          <w:lang w:val="en-GB"/>
        </w:rPr>
        <w:t xml:space="preserve">. </w:t>
      </w:r>
      <w:r w:rsidR="00674BAA" w:rsidRPr="005D23DF">
        <w:rPr>
          <w:lang w:val="en-GB"/>
        </w:rPr>
        <w:t xml:space="preserve">The coordinator </w:t>
      </w:r>
      <w:r w:rsidR="009C345A" w:rsidRPr="005D23DF">
        <w:rPr>
          <w:lang w:val="en-GB"/>
        </w:rPr>
        <w:t>daemon then ensures</w:t>
      </w:r>
      <w:r w:rsidR="00674BAA" w:rsidRPr="005D23DF">
        <w:rPr>
          <w:lang w:val="en-GB"/>
        </w:rPr>
        <w:t xml:space="preserve"> that there </w:t>
      </w:r>
      <w:r w:rsidR="007B0AB2" w:rsidRPr="005D23DF">
        <w:rPr>
          <w:lang w:val="en-GB"/>
        </w:rPr>
        <w:t>are</w:t>
      </w:r>
      <w:r w:rsidR="00674BAA" w:rsidRPr="005D23DF">
        <w:rPr>
          <w:lang w:val="en-GB"/>
        </w:rPr>
        <w:t xml:space="preserve"> no synchronization conflicts, and apply the update locally. When the update is </w:t>
      </w:r>
      <w:r w:rsidR="00C67AC6" w:rsidRPr="005D23DF">
        <w:rPr>
          <w:lang w:val="en-GB"/>
        </w:rPr>
        <w:t>successfully</w:t>
      </w:r>
      <w:r w:rsidR="00674BAA" w:rsidRPr="005D23DF">
        <w:rPr>
          <w:lang w:val="en-GB"/>
        </w:rPr>
        <w:t xml:space="preserve"> applied in the coordinator, the change is forwarded to all the other daemons, including the initial daemon.</w:t>
      </w:r>
      <w:r w:rsidR="00CE47C1" w:rsidRPr="005D23DF">
        <w:rPr>
          <w:lang w:val="en-GB"/>
        </w:rPr>
        <w:t xml:space="preserve"> All daemons then have a local queue of changes, containing all changes applied to the files local to their device. The design ensures that all changes are applied in chronological order on any given file, but it does not promise that changes on files </w:t>
      </w:r>
      <w:r w:rsidR="00B738F5" w:rsidRPr="005D23DF">
        <w:rPr>
          <w:lang w:val="en-GB"/>
        </w:rPr>
        <w:t>from</w:t>
      </w:r>
      <w:r w:rsidR="00CE47C1" w:rsidRPr="005D23DF">
        <w:rPr>
          <w:lang w:val="en-GB"/>
        </w:rPr>
        <w:t xml:space="preserve"> different devices are applied in chronological order.</w:t>
      </w:r>
    </w:p>
    <w:p w14:paraId="54F5C1BB" w14:textId="77777777" w:rsidR="001A6876" w:rsidRPr="005D23DF" w:rsidRDefault="001A6876" w:rsidP="00F74717">
      <w:pPr>
        <w:rPr>
          <w:lang w:val="en-GB"/>
        </w:rPr>
      </w:pPr>
    </w:p>
    <w:p w14:paraId="47BD3C1E" w14:textId="11975E42" w:rsidR="006E673C" w:rsidRPr="005D23DF" w:rsidRDefault="007A6316" w:rsidP="006E673C">
      <w:pPr>
        <w:keepNext/>
        <w:jc w:val="center"/>
        <w:rPr>
          <w:lang w:val="en-GB"/>
        </w:rPr>
      </w:pPr>
      <w:r>
        <w:rPr>
          <w:noProof/>
          <w:lang w:val="en-US" w:eastAsia="en-US"/>
        </w:rPr>
        <w:drawing>
          <wp:inline distT="0" distB="0" distL="0" distR="0" wp14:anchorId="3C260D94" wp14:editId="243393C6">
            <wp:extent cx="5755640" cy="3212571"/>
            <wp:effectExtent l="0" t="0" r="1016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640" cy="3212571"/>
                    </a:xfrm>
                    <a:prstGeom prst="rect">
                      <a:avLst/>
                    </a:prstGeom>
                    <a:noFill/>
                    <a:ln>
                      <a:noFill/>
                    </a:ln>
                  </pic:spPr>
                </pic:pic>
              </a:graphicData>
            </a:graphic>
          </wp:inline>
        </w:drawing>
      </w:r>
    </w:p>
    <w:p w14:paraId="0AD95FB0" w14:textId="66A5068A" w:rsidR="006E673C" w:rsidRPr="005D23DF" w:rsidRDefault="006E673C" w:rsidP="006E673C">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6</w:t>
      </w:r>
      <w:r w:rsidRPr="005D23DF">
        <w:rPr>
          <w:lang w:val="en-GB"/>
        </w:rPr>
        <w:fldChar w:fldCharType="end"/>
      </w:r>
      <w:r w:rsidRPr="005D23DF">
        <w:rPr>
          <w:lang w:val="en-GB"/>
        </w:rPr>
        <w:t xml:space="preserve"> File synchronization flow</w:t>
      </w:r>
    </w:p>
    <w:p w14:paraId="12ACE265" w14:textId="4854359F" w:rsidR="003E3805" w:rsidRPr="005D23DF" w:rsidRDefault="003E3805" w:rsidP="00945258">
      <w:pPr>
        <w:pStyle w:val="Heading3"/>
        <w:rPr>
          <w:lang w:val="en-GB"/>
        </w:rPr>
      </w:pPr>
      <w:bookmarkStart w:id="40" w:name="_Toc323227678"/>
      <w:r w:rsidRPr="005D23DF">
        <w:rPr>
          <w:lang w:val="en-GB"/>
        </w:rPr>
        <w:t xml:space="preserve">Implementation of a </w:t>
      </w:r>
      <w:r w:rsidR="00BD6F53" w:rsidRPr="005D23DF">
        <w:rPr>
          <w:lang w:val="en-GB"/>
        </w:rPr>
        <w:t>Single System View of Applications</w:t>
      </w:r>
      <w:bookmarkEnd w:id="40"/>
    </w:p>
    <w:p w14:paraId="637C4FF0" w14:textId="1AA21D94" w:rsidR="005877EC" w:rsidRPr="005D23DF" w:rsidRDefault="00BD4441" w:rsidP="00194DD7">
      <w:pPr>
        <w:rPr>
          <w:lang w:val="en-GB"/>
        </w:rPr>
      </w:pPr>
      <w:r w:rsidRPr="005D23DF">
        <w:rPr>
          <w:lang w:val="en-GB"/>
        </w:rPr>
        <w:t xml:space="preserve">The application single system view is implemented in a slightly different way than the SSV of files. This implementation reflects an alternative design, giving a different set of </w:t>
      </w:r>
      <w:proofErr w:type="spellStart"/>
      <w:r w:rsidRPr="005D23DF">
        <w:rPr>
          <w:lang w:val="en-GB"/>
        </w:rPr>
        <w:lastRenderedPageBreak/>
        <w:t>tradeoffs</w:t>
      </w:r>
      <w:proofErr w:type="spellEnd"/>
      <w:r w:rsidRPr="005D23DF">
        <w:rPr>
          <w:lang w:val="en-GB"/>
        </w:rPr>
        <w:t xml:space="preserve">. </w:t>
      </w:r>
      <w:r w:rsidR="000209EE" w:rsidRPr="005D23DF">
        <w:rPr>
          <w:lang w:val="en-GB"/>
        </w:rPr>
        <w:t xml:space="preserve">For Applications, whenever a request for synchronization is received, the daemon queries the OS for installed applications. In the prototype, this is done using </w:t>
      </w:r>
      <w:r w:rsidR="0029190D" w:rsidRPr="005D23DF">
        <w:rPr>
          <w:lang w:val="en-GB"/>
        </w:rPr>
        <w:t xml:space="preserve">the </w:t>
      </w:r>
      <w:proofErr w:type="spellStart"/>
      <w:r w:rsidR="0029190D" w:rsidRPr="005D23DF">
        <w:rPr>
          <w:lang w:val="en-GB"/>
        </w:rPr>
        <w:t>system_profiler</w:t>
      </w:r>
      <w:proofErr w:type="spellEnd"/>
      <w:r w:rsidR="0029190D" w:rsidRPr="005D23DF">
        <w:rPr>
          <w:lang w:val="en-GB"/>
        </w:rPr>
        <w:t xml:space="preserve"> [</w:t>
      </w:r>
      <w:r w:rsidR="009329CE" w:rsidRPr="005D23DF">
        <w:rPr>
          <w:lang w:val="en-GB"/>
        </w:rPr>
        <w:t>29</w:t>
      </w:r>
      <w:r w:rsidR="0029190D" w:rsidRPr="005D23DF">
        <w:rPr>
          <w:lang w:val="en-GB"/>
        </w:rPr>
        <w:t>]</w:t>
      </w:r>
      <w:r w:rsidR="00360F97" w:rsidRPr="005D23DF">
        <w:rPr>
          <w:lang w:val="en-GB"/>
        </w:rPr>
        <w:t xml:space="preserve">. </w:t>
      </w:r>
      <w:r w:rsidR="00BE51F0" w:rsidRPr="005D23DF">
        <w:rPr>
          <w:lang w:val="en-GB"/>
        </w:rPr>
        <w:t xml:space="preserve">The </w:t>
      </w:r>
      <w:proofErr w:type="spellStart"/>
      <w:r w:rsidR="00BE51F0" w:rsidRPr="005D23DF">
        <w:rPr>
          <w:lang w:val="en-GB"/>
        </w:rPr>
        <w:t>system_profiler</w:t>
      </w:r>
      <w:proofErr w:type="spellEnd"/>
      <w:r w:rsidR="00BE51F0" w:rsidRPr="005D23DF">
        <w:rPr>
          <w:lang w:val="en-GB"/>
        </w:rPr>
        <w:t xml:space="preserve"> with argument "</w:t>
      </w:r>
      <w:proofErr w:type="spellStart"/>
      <w:r w:rsidR="00BE51F0" w:rsidRPr="005D23DF">
        <w:rPr>
          <w:lang w:val="en-GB"/>
        </w:rPr>
        <w:t>SPApplicationsDataType</w:t>
      </w:r>
      <w:proofErr w:type="spellEnd"/>
      <w:r w:rsidR="00BE51F0" w:rsidRPr="005D23DF">
        <w:rPr>
          <w:lang w:val="en-GB"/>
        </w:rPr>
        <w:t>" compiles a list of applications and returns it to the daemon</w:t>
      </w:r>
      <w:r w:rsidR="009E3219" w:rsidRPr="005D23DF">
        <w:rPr>
          <w:lang w:val="en-GB"/>
        </w:rPr>
        <w:t xml:space="preserve"> through the standard output pipe</w:t>
      </w:r>
      <w:r w:rsidR="00BE51F0" w:rsidRPr="005D23DF">
        <w:rPr>
          <w:lang w:val="en-GB"/>
        </w:rPr>
        <w:t>.</w:t>
      </w:r>
      <w:r w:rsidR="00974A69" w:rsidRPr="005D23DF">
        <w:rPr>
          <w:lang w:val="en-GB"/>
        </w:rPr>
        <w:t xml:space="preserve"> </w:t>
      </w:r>
      <w:r w:rsidR="00A62BF3" w:rsidRPr="005D23DF">
        <w:rPr>
          <w:lang w:val="en-GB"/>
        </w:rPr>
        <w:t xml:space="preserve">The daemon </w:t>
      </w:r>
      <w:r w:rsidR="002E4FA8" w:rsidRPr="005D23DF">
        <w:rPr>
          <w:lang w:val="en-GB"/>
        </w:rPr>
        <w:t xml:space="preserve">then compiles </w:t>
      </w:r>
      <w:r w:rsidR="007A1910" w:rsidRPr="005D23DF">
        <w:rPr>
          <w:lang w:val="en-GB"/>
        </w:rPr>
        <w:t xml:space="preserve">a list of removed applications and new </w:t>
      </w:r>
      <w:r w:rsidR="00C449B5" w:rsidRPr="005D23DF">
        <w:rPr>
          <w:lang w:val="en-GB"/>
        </w:rPr>
        <w:t xml:space="preserve">applications since the last synchronization. </w:t>
      </w:r>
      <w:r w:rsidR="00A45595" w:rsidRPr="005D23DF">
        <w:rPr>
          <w:lang w:val="en-GB"/>
        </w:rPr>
        <w:t>The list is then sent to the coordinator</w:t>
      </w:r>
      <w:r w:rsidR="005D4B5B" w:rsidRPr="005D23DF">
        <w:rPr>
          <w:lang w:val="en-GB"/>
        </w:rPr>
        <w:t>. The coordinator has a structure containing all the applications in the network and the number of devices that</w:t>
      </w:r>
      <w:r w:rsidR="00C357ED" w:rsidRPr="005D23DF">
        <w:rPr>
          <w:lang w:val="en-GB"/>
        </w:rPr>
        <w:t xml:space="preserve"> a</w:t>
      </w:r>
      <w:r w:rsidR="005D4B5B" w:rsidRPr="005D23DF">
        <w:rPr>
          <w:lang w:val="en-GB"/>
        </w:rPr>
        <w:t xml:space="preserve"> particular application is present on. The coordinator wi</w:t>
      </w:r>
      <w:r w:rsidR="00144FC8" w:rsidRPr="005D23DF">
        <w:rPr>
          <w:lang w:val="en-GB"/>
        </w:rPr>
        <w:t>ll go through the received list;</w:t>
      </w:r>
      <w:r w:rsidR="005D4B5B" w:rsidRPr="005D23DF">
        <w:rPr>
          <w:lang w:val="en-GB"/>
        </w:rPr>
        <w:t xml:space="preserve"> subtract</w:t>
      </w:r>
      <w:r w:rsidR="00373FE9" w:rsidRPr="005D23DF">
        <w:rPr>
          <w:lang w:val="en-GB"/>
        </w:rPr>
        <w:t>ing</w:t>
      </w:r>
      <w:r w:rsidR="0031251A" w:rsidRPr="005D23DF">
        <w:rPr>
          <w:lang w:val="en-GB"/>
        </w:rPr>
        <w:t xml:space="preserve"> one from the removed</w:t>
      </w:r>
      <w:r w:rsidR="005D4B5B" w:rsidRPr="005D23DF">
        <w:rPr>
          <w:lang w:val="en-GB"/>
        </w:rPr>
        <w:t xml:space="preserve"> list, and add one to the new additions list. If there are any </w:t>
      </w:r>
      <w:r w:rsidR="009C345A" w:rsidRPr="005D23DF">
        <w:rPr>
          <w:lang w:val="en-GB"/>
        </w:rPr>
        <w:t>applications that now are</w:t>
      </w:r>
      <w:r w:rsidR="00AE5BCC" w:rsidRPr="005D23DF">
        <w:rPr>
          <w:lang w:val="en-GB"/>
        </w:rPr>
        <w:t xml:space="preserve"> present on zero</w:t>
      </w:r>
      <w:r w:rsidR="005D4B5B" w:rsidRPr="005D23DF">
        <w:rPr>
          <w:lang w:val="en-GB"/>
        </w:rPr>
        <w:t xml:space="preserve"> devices, the application is removed from the global applications list. If the global applications list has a new application, or has</w:t>
      </w:r>
      <w:r w:rsidR="009E553A" w:rsidRPr="005D23DF">
        <w:rPr>
          <w:lang w:val="en-GB"/>
        </w:rPr>
        <w:t xml:space="preserve"> lost an application, an updated</w:t>
      </w:r>
      <w:r w:rsidR="005D4B5B" w:rsidRPr="005D23DF">
        <w:rPr>
          <w:lang w:val="en-GB"/>
        </w:rPr>
        <w:t xml:space="preserve"> list is sent to all the daemons </w:t>
      </w:r>
      <w:r w:rsidR="009C345A" w:rsidRPr="005D23DF">
        <w:rPr>
          <w:lang w:val="en-GB"/>
        </w:rPr>
        <w:t>that</w:t>
      </w:r>
      <w:r w:rsidR="005D4B5B" w:rsidRPr="005D23DF">
        <w:rPr>
          <w:lang w:val="en-GB"/>
        </w:rPr>
        <w:t xml:space="preserve"> update their own </w:t>
      </w:r>
      <w:r w:rsidR="00B14D0A" w:rsidRPr="005D23DF">
        <w:rPr>
          <w:lang w:val="en-GB"/>
        </w:rPr>
        <w:t xml:space="preserve">global list </w:t>
      </w:r>
      <w:r w:rsidR="005D4B5B" w:rsidRPr="005D23DF">
        <w:rPr>
          <w:lang w:val="en-GB"/>
        </w:rPr>
        <w:t>of applications.</w:t>
      </w:r>
      <w:r w:rsidR="009D51F8" w:rsidRPr="005D23DF">
        <w:rPr>
          <w:lang w:val="en-GB"/>
        </w:rPr>
        <w:t xml:space="preserve"> This means that each devic</w:t>
      </w:r>
      <w:r w:rsidR="00F4256C" w:rsidRPr="005D23DF">
        <w:rPr>
          <w:lang w:val="en-GB"/>
        </w:rPr>
        <w:t>e has two lists of applications</w:t>
      </w:r>
      <w:proofErr w:type="gramStart"/>
      <w:r w:rsidR="00F4256C" w:rsidRPr="005D23DF">
        <w:rPr>
          <w:lang w:val="en-GB"/>
        </w:rPr>
        <w:t>;</w:t>
      </w:r>
      <w:proofErr w:type="gramEnd"/>
      <w:r w:rsidR="009D51F8" w:rsidRPr="005D23DF">
        <w:rPr>
          <w:lang w:val="en-GB"/>
        </w:rPr>
        <w:t xml:space="preserve"> </w:t>
      </w:r>
      <w:r w:rsidR="008D59F7" w:rsidRPr="005D23DF">
        <w:rPr>
          <w:lang w:val="en-GB"/>
        </w:rPr>
        <w:t>one</w:t>
      </w:r>
      <w:r w:rsidR="009D51F8" w:rsidRPr="005D23DF">
        <w:rPr>
          <w:lang w:val="en-GB"/>
        </w:rPr>
        <w:t xml:space="preserve"> list of local applications, and one list of global applications.</w:t>
      </w:r>
      <w:r w:rsidR="00BE002B" w:rsidRPr="005D23DF">
        <w:rPr>
          <w:lang w:val="en-GB"/>
        </w:rPr>
        <w:t xml:space="preserve"> The global applications list is what is showed to the user in the GUI as the SSV of applications.</w:t>
      </w:r>
    </w:p>
    <w:p w14:paraId="4CB8575B" w14:textId="77777777" w:rsidR="00C824F8" w:rsidRPr="005D23DF" w:rsidRDefault="00C824F8" w:rsidP="00194DD7">
      <w:pPr>
        <w:rPr>
          <w:lang w:val="en-GB"/>
        </w:rPr>
      </w:pPr>
    </w:p>
    <w:p w14:paraId="4545B179" w14:textId="77777777" w:rsidR="00C824F8" w:rsidRPr="005D23DF" w:rsidRDefault="00FB2A53" w:rsidP="00C824F8">
      <w:pPr>
        <w:keepNext/>
        <w:jc w:val="center"/>
        <w:rPr>
          <w:lang w:val="en-GB"/>
        </w:rPr>
      </w:pPr>
      <w:r w:rsidRPr="005D23DF">
        <w:rPr>
          <w:lang w:val="en-GB" w:eastAsia="en-US"/>
        </w:rPr>
        <w:drawing>
          <wp:inline distT="0" distB="0" distL="0" distR="0" wp14:anchorId="39A908FC" wp14:editId="1D9E1259">
            <wp:extent cx="5755640" cy="3969110"/>
            <wp:effectExtent l="0" t="0" r="1016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640" cy="3969110"/>
                    </a:xfrm>
                    <a:prstGeom prst="rect">
                      <a:avLst/>
                    </a:prstGeom>
                    <a:noFill/>
                    <a:ln>
                      <a:noFill/>
                    </a:ln>
                  </pic:spPr>
                </pic:pic>
              </a:graphicData>
            </a:graphic>
          </wp:inline>
        </w:drawing>
      </w:r>
    </w:p>
    <w:p w14:paraId="792A7EBB" w14:textId="6282CE02" w:rsidR="00FB2A53" w:rsidRPr="005D23DF" w:rsidRDefault="00C824F8" w:rsidP="00C824F8">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7</w:t>
      </w:r>
      <w:r w:rsidRPr="005D23DF">
        <w:rPr>
          <w:lang w:val="en-GB"/>
        </w:rPr>
        <w:fldChar w:fldCharType="end"/>
      </w:r>
      <w:r w:rsidRPr="005D23DF">
        <w:rPr>
          <w:lang w:val="en-GB"/>
        </w:rPr>
        <w:t xml:space="preserve"> Application synchronization flow</w:t>
      </w:r>
    </w:p>
    <w:p w14:paraId="4F2612BE" w14:textId="239DC1AA" w:rsidR="00C824F8" w:rsidRPr="005D23DF" w:rsidRDefault="00C824F8" w:rsidP="00C824F8">
      <w:pPr>
        <w:rPr>
          <w:lang w:val="en-GB"/>
        </w:rPr>
      </w:pPr>
      <w:r w:rsidRPr="005D23DF">
        <w:rPr>
          <w:lang w:val="en-GB"/>
        </w:rPr>
        <w:t xml:space="preserve">The illustration above shows how a refresh/synchronization request is processed when synchronizing the SSV for applications. </w:t>
      </w:r>
      <w:r w:rsidR="00BC5F9E" w:rsidRPr="005D23DF">
        <w:rPr>
          <w:lang w:val="en-GB"/>
        </w:rPr>
        <w:t>The request is first sent to the coordinators SSV builder, which has the task of putting the lists together.</w:t>
      </w:r>
      <w:r w:rsidR="00E323D7" w:rsidRPr="005D23DF">
        <w:rPr>
          <w:lang w:val="en-GB"/>
        </w:rPr>
        <w:t xml:space="preserve"> When the request is registered, it is forwarded to every daemon in the network, including the original sender. All the local SSV builders then retrieves the list of applications present on the local device, and sends the list of removed or added applications to the "global SSV builder".</w:t>
      </w:r>
      <w:r w:rsidR="00555CB4" w:rsidRPr="005D23DF">
        <w:rPr>
          <w:lang w:val="en-GB"/>
        </w:rPr>
        <w:t xml:space="preserve"> The lists are here put together, and checked for changes since previous synchronization. If a change has occurred, the new list is distributed to the daemons.</w:t>
      </w:r>
      <w:r w:rsidR="00C81C96" w:rsidRPr="005D23DF">
        <w:rPr>
          <w:lang w:val="en-GB"/>
        </w:rPr>
        <w:t xml:space="preserve"> All communication is done through TCP/IP, with the exception of the initial request </w:t>
      </w:r>
      <w:r w:rsidR="0075209E" w:rsidRPr="005D23DF">
        <w:rPr>
          <w:lang w:val="en-GB"/>
        </w:rPr>
        <w:t>from</w:t>
      </w:r>
      <w:r w:rsidR="00C81C96" w:rsidRPr="005D23DF">
        <w:rPr>
          <w:lang w:val="en-GB"/>
        </w:rPr>
        <w:t xml:space="preserve"> the </w:t>
      </w:r>
      <w:r w:rsidR="00975545" w:rsidRPr="005D23DF">
        <w:rPr>
          <w:lang w:val="en-GB"/>
        </w:rPr>
        <w:t>GUI, which</w:t>
      </w:r>
      <w:r w:rsidR="00C81C96" w:rsidRPr="005D23DF">
        <w:rPr>
          <w:lang w:val="en-GB"/>
        </w:rPr>
        <w:t xml:space="preserve"> is </w:t>
      </w:r>
      <w:r w:rsidR="00B92330" w:rsidRPr="005D23DF">
        <w:rPr>
          <w:lang w:val="en-GB"/>
        </w:rPr>
        <w:t xml:space="preserve">by </w:t>
      </w:r>
      <w:r w:rsidR="00C81C96" w:rsidRPr="005D23DF">
        <w:rPr>
          <w:lang w:val="en-GB"/>
        </w:rPr>
        <w:t>HTTP.</w:t>
      </w:r>
    </w:p>
    <w:p w14:paraId="30DF17BE" w14:textId="02DC0DE2" w:rsidR="00E24E8F" w:rsidRPr="005D23DF" w:rsidRDefault="003E3805" w:rsidP="00945258">
      <w:pPr>
        <w:pStyle w:val="Heading3"/>
        <w:rPr>
          <w:lang w:val="en-GB"/>
        </w:rPr>
      </w:pPr>
      <w:bookmarkStart w:id="41" w:name="_Toc323227679"/>
      <w:r w:rsidRPr="005D23DF">
        <w:rPr>
          <w:lang w:val="en-GB"/>
        </w:rPr>
        <w:lastRenderedPageBreak/>
        <w:t xml:space="preserve">Implementation of Remote </w:t>
      </w:r>
      <w:r w:rsidR="003B1059" w:rsidRPr="005D23DF">
        <w:rPr>
          <w:lang w:val="en-GB"/>
        </w:rPr>
        <w:t>File</w:t>
      </w:r>
      <w:r w:rsidRPr="005D23DF">
        <w:rPr>
          <w:lang w:val="en-GB"/>
        </w:rPr>
        <w:t xml:space="preserve"> Access</w:t>
      </w:r>
      <w:bookmarkEnd w:id="41"/>
    </w:p>
    <w:p w14:paraId="5349C674" w14:textId="6D17F842" w:rsidR="00F41CE2" w:rsidRPr="005D23DF" w:rsidRDefault="002679A7" w:rsidP="004A285E">
      <w:pPr>
        <w:rPr>
          <w:lang w:val="en-GB"/>
        </w:rPr>
      </w:pPr>
      <w:r w:rsidRPr="005D23DF">
        <w:rPr>
          <w:lang w:val="en-GB"/>
        </w:rPr>
        <w:t xml:space="preserve">The HTML GUI of each daemon allows for opening the files present in the SSV. If opened, the browser is forwarded to a page with a simple </w:t>
      </w:r>
      <w:r w:rsidR="00F41CE2" w:rsidRPr="005D23DF">
        <w:rPr>
          <w:lang w:val="en-GB"/>
        </w:rPr>
        <w:t>HTML</w:t>
      </w:r>
      <w:r w:rsidRPr="005D23DF">
        <w:rPr>
          <w:lang w:val="en-GB"/>
        </w:rPr>
        <w:t xml:space="preserve"> and JavaScript text editor. </w:t>
      </w:r>
    </w:p>
    <w:p w14:paraId="5787AB4E" w14:textId="4659F0AF" w:rsidR="00EF0187" w:rsidRPr="005D23DF" w:rsidRDefault="00EF0187" w:rsidP="004A285E">
      <w:pPr>
        <w:rPr>
          <w:lang w:val="en-GB"/>
        </w:rPr>
      </w:pPr>
      <w:r w:rsidRPr="005D23DF">
        <w:rPr>
          <w:lang w:val="en-GB"/>
        </w:rPr>
        <w:t xml:space="preserve">When the user presses the open button, the daemon checks if the file is local. If it is local, the file is opened. </w:t>
      </w:r>
      <w:r w:rsidR="004571F8" w:rsidRPr="005D23DF">
        <w:rPr>
          <w:lang w:val="en-GB"/>
        </w:rPr>
        <w:t xml:space="preserve">If not, </w:t>
      </w:r>
      <w:r w:rsidRPr="005D23DF">
        <w:rPr>
          <w:lang w:val="en-GB"/>
        </w:rPr>
        <w:t xml:space="preserve">a request is sent from the local daemon to the </w:t>
      </w:r>
      <w:r w:rsidR="004571F8" w:rsidRPr="005D23DF">
        <w:rPr>
          <w:lang w:val="en-GB"/>
        </w:rPr>
        <w:t>coordinator, which asks around for the file. When the daemon that has the file locally receives the request, a server and the appropriate application</w:t>
      </w:r>
      <w:r w:rsidR="00461800" w:rsidRPr="005D23DF">
        <w:rPr>
          <w:lang w:val="en-GB"/>
        </w:rPr>
        <w:t xml:space="preserve"> with the file open</w:t>
      </w:r>
      <w:r w:rsidR="004571F8" w:rsidRPr="005D23DF">
        <w:rPr>
          <w:lang w:val="en-GB"/>
        </w:rPr>
        <w:t xml:space="preserve"> is started. </w:t>
      </w:r>
      <w:r w:rsidR="00461800" w:rsidRPr="005D23DF">
        <w:rPr>
          <w:lang w:val="en-GB"/>
        </w:rPr>
        <w:t xml:space="preserve">A URL is then sent from the daemon with the file locally, to the original daemon </w:t>
      </w:r>
      <w:r w:rsidR="00EE7BA1" w:rsidRPr="005D23DF">
        <w:rPr>
          <w:lang w:val="en-GB"/>
        </w:rPr>
        <w:t>that</w:t>
      </w:r>
      <w:r w:rsidR="00461800" w:rsidRPr="005D23DF">
        <w:rPr>
          <w:lang w:val="en-GB"/>
        </w:rPr>
        <w:t xml:space="preserve"> requested the file. The daemon then forwards the users browser to that URL, which leads to the HTML and JavaScript interface that the server on the device with the file</w:t>
      </w:r>
      <w:r w:rsidR="00B00162" w:rsidRPr="005D23DF">
        <w:rPr>
          <w:lang w:val="en-GB"/>
        </w:rPr>
        <w:t xml:space="preserve"> now has</w:t>
      </w:r>
      <w:r w:rsidR="00461800" w:rsidRPr="005D23DF">
        <w:rPr>
          <w:lang w:val="en-GB"/>
        </w:rPr>
        <w:t xml:space="preserve"> set up.</w:t>
      </w:r>
      <w:r w:rsidR="00321E49" w:rsidRPr="005D23DF">
        <w:rPr>
          <w:lang w:val="en-GB"/>
        </w:rPr>
        <w:t xml:space="preserve"> </w:t>
      </w:r>
    </w:p>
    <w:p w14:paraId="4ED54C1B" w14:textId="00146DE2" w:rsidR="00935C5E" w:rsidRPr="005D23DF" w:rsidRDefault="00935C5E" w:rsidP="004A285E">
      <w:pPr>
        <w:rPr>
          <w:lang w:val="en-GB"/>
        </w:rPr>
      </w:pPr>
      <w:r w:rsidRPr="005D23DF">
        <w:rPr>
          <w:lang w:val="en-GB"/>
        </w:rPr>
        <w:t>The server then asks the application</w:t>
      </w:r>
      <w:r w:rsidR="00B45238" w:rsidRPr="005D23DF">
        <w:rPr>
          <w:lang w:val="en-GB"/>
        </w:rPr>
        <w:t xml:space="preserve"> for</w:t>
      </w:r>
      <w:r w:rsidRPr="005D23DF">
        <w:rPr>
          <w:lang w:val="en-GB"/>
        </w:rPr>
        <w:t xml:space="preserve"> the visible excerpt of the file being worked on, which it forwards to the client. </w:t>
      </w:r>
      <w:r w:rsidR="00956A94" w:rsidRPr="005D23DF">
        <w:rPr>
          <w:lang w:val="en-GB"/>
        </w:rPr>
        <w:t>The client can then edit the excerpt, or change the view and get a new excerpt.</w:t>
      </w:r>
      <w:r w:rsidR="00907EA5" w:rsidRPr="005D23DF">
        <w:rPr>
          <w:lang w:val="en-GB"/>
        </w:rPr>
        <w:t xml:space="preserve"> If the client makes a change, a client side JavaScript is continuously running checking for changes. If it finds a change, the smallest possible subset of the excerpt that was changed</w:t>
      </w:r>
      <w:r w:rsidR="00816DE7" w:rsidRPr="005D23DF">
        <w:rPr>
          <w:lang w:val="en-GB"/>
        </w:rPr>
        <w:t xml:space="preserve"> (or just the requested operation)</w:t>
      </w:r>
      <w:r w:rsidR="00907EA5" w:rsidRPr="005D23DF">
        <w:rPr>
          <w:lang w:val="en-GB"/>
        </w:rPr>
        <w:t xml:space="preserve"> along with the position of the change, is sent back to the server. </w:t>
      </w:r>
      <w:r w:rsidR="00A477A4" w:rsidRPr="005D23DF">
        <w:rPr>
          <w:lang w:val="en-GB"/>
        </w:rPr>
        <w:t xml:space="preserve">The server forwards the change to the </w:t>
      </w:r>
      <w:r w:rsidR="003459C3" w:rsidRPr="005D23DF">
        <w:rPr>
          <w:lang w:val="en-GB"/>
        </w:rPr>
        <w:t>application, which</w:t>
      </w:r>
      <w:r w:rsidR="00A477A4" w:rsidRPr="005D23DF">
        <w:rPr>
          <w:lang w:val="en-GB"/>
        </w:rPr>
        <w:t xml:space="preserve"> applies the change in place. </w:t>
      </w:r>
      <w:r w:rsidR="003459C3" w:rsidRPr="005D23DF">
        <w:rPr>
          <w:lang w:val="en-GB"/>
        </w:rPr>
        <w:t xml:space="preserve">The file then never moved from its original location, and only a small excerpt of the file was ever transferred to the users device. </w:t>
      </w:r>
    </w:p>
    <w:p w14:paraId="20B088F8" w14:textId="71727088" w:rsidR="001D1E13" w:rsidRPr="005D23DF" w:rsidRDefault="0059038A" w:rsidP="001D1E13">
      <w:pPr>
        <w:keepNext/>
        <w:jc w:val="center"/>
        <w:rPr>
          <w:lang w:val="en-GB"/>
        </w:rPr>
      </w:pPr>
      <w:r w:rsidRPr="005D23DF">
        <w:rPr>
          <w:lang w:val="en-GB" w:eastAsia="en-US"/>
        </w:rPr>
        <w:drawing>
          <wp:inline distT="0" distB="0" distL="0" distR="0" wp14:anchorId="36B59792" wp14:editId="28B16C10">
            <wp:extent cx="5755640" cy="3400378"/>
            <wp:effectExtent l="0" t="0" r="10160" b="381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400378"/>
                    </a:xfrm>
                    <a:prstGeom prst="rect">
                      <a:avLst/>
                    </a:prstGeom>
                    <a:noFill/>
                    <a:ln>
                      <a:noFill/>
                    </a:ln>
                  </pic:spPr>
                </pic:pic>
              </a:graphicData>
            </a:graphic>
          </wp:inline>
        </w:drawing>
      </w:r>
    </w:p>
    <w:p w14:paraId="0DA4C359" w14:textId="1F330BC0" w:rsidR="00FA6024" w:rsidRPr="005D23DF" w:rsidRDefault="001D1E13" w:rsidP="001D1E13">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8</w:t>
      </w:r>
      <w:r w:rsidRPr="005D23DF">
        <w:rPr>
          <w:lang w:val="en-GB"/>
        </w:rPr>
        <w:fldChar w:fldCharType="end"/>
      </w:r>
      <w:proofErr w:type="gramStart"/>
      <w:r w:rsidRPr="005D23DF">
        <w:rPr>
          <w:lang w:val="en-GB"/>
        </w:rPr>
        <w:t xml:space="preserve"> Remote access flow</w:t>
      </w:r>
      <w:proofErr w:type="gramEnd"/>
      <w:r w:rsidRPr="005D23DF">
        <w:rPr>
          <w:lang w:val="en-GB"/>
        </w:rPr>
        <w:t xml:space="preserve"> </w:t>
      </w:r>
      <w:r w:rsidR="00936B7C" w:rsidRPr="005D23DF">
        <w:rPr>
          <w:lang w:val="en-GB"/>
        </w:rPr>
        <w:t>in the prototype</w:t>
      </w:r>
    </w:p>
    <w:p w14:paraId="4B011D78" w14:textId="7FBC5FA6" w:rsidR="004A285E" w:rsidRPr="005D23DF" w:rsidRDefault="00C60C6D" w:rsidP="004A285E">
      <w:pPr>
        <w:rPr>
          <w:lang w:val="en-GB"/>
        </w:rPr>
      </w:pPr>
      <w:r w:rsidRPr="005D23DF">
        <w:rPr>
          <w:lang w:val="en-GB"/>
        </w:rPr>
        <w:t>Optimally</w:t>
      </w:r>
      <w:r w:rsidR="004A285E" w:rsidRPr="005D23DF">
        <w:rPr>
          <w:lang w:val="en-GB"/>
        </w:rPr>
        <w:t>, the SSV of applications would be integrated with the remote access system. In the prototype this is not the case, as it has merely been implemented for a simple text e</w:t>
      </w:r>
      <w:r w:rsidR="006C3CC5" w:rsidRPr="005D23DF">
        <w:rPr>
          <w:lang w:val="en-GB"/>
        </w:rPr>
        <w:t xml:space="preserve">ditor that was made specifically to illustrate the functionality. </w:t>
      </w:r>
      <w:r w:rsidR="00FD1CFC" w:rsidRPr="005D23DF">
        <w:rPr>
          <w:lang w:val="en-GB"/>
        </w:rPr>
        <w:t xml:space="preserve">The application is a simple text editor, using HTML as mark up. </w:t>
      </w:r>
      <w:r w:rsidR="009246ED" w:rsidRPr="005D23DF">
        <w:rPr>
          <w:lang w:val="en-GB"/>
        </w:rPr>
        <w:t>The backend</w:t>
      </w:r>
      <w:r w:rsidR="00FD1CFC" w:rsidRPr="005D23DF">
        <w:rPr>
          <w:lang w:val="en-GB"/>
        </w:rPr>
        <w:t xml:space="preserve"> is written </w:t>
      </w:r>
      <w:r w:rsidR="009246ED" w:rsidRPr="005D23DF">
        <w:rPr>
          <w:lang w:val="en-GB"/>
        </w:rPr>
        <w:t xml:space="preserve">in </w:t>
      </w:r>
      <w:proofErr w:type="spellStart"/>
      <w:r w:rsidR="009246ED" w:rsidRPr="005D23DF">
        <w:rPr>
          <w:lang w:val="en-GB"/>
        </w:rPr>
        <w:t>GoLang</w:t>
      </w:r>
      <w:proofErr w:type="spellEnd"/>
      <w:r w:rsidR="009D7BBE" w:rsidRPr="005D23DF">
        <w:rPr>
          <w:lang w:val="en-GB"/>
        </w:rPr>
        <w:t xml:space="preserve">, with the GUI in QML using </w:t>
      </w:r>
      <w:proofErr w:type="spellStart"/>
      <w:r w:rsidR="009D7BBE" w:rsidRPr="005D23DF">
        <w:rPr>
          <w:lang w:val="en-GB"/>
        </w:rPr>
        <w:t>GoQML</w:t>
      </w:r>
      <w:proofErr w:type="spellEnd"/>
      <w:r w:rsidR="009D7BBE" w:rsidRPr="005D23DF">
        <w:rPr>
          <w:lang w:val="en-GB"/>
        </w:rPr>
        <w:t xml:space="preserve"> to connect them.</w:t>
      </w:r>
      <w:r w:rsidR="00030163" w:rsidRPr="005D23DF">
        <w:rPr>
          <w:lang w:val="en-GB"/>
        </w:rPr>
        <w:t xml:space="preserve"> The application has been called </w:t>
      </w:r>
      <w:proofErr w:type="spellStart"/>
      <w:r w:rsidR="00030163" w:rsidRPr="005D23DF">
        <w:rPr>
          <w:lang w:val="en-GB"/>
        </w:rPr>
        <w:t>SimpleTxt</w:t>
      </w:r>
      <w:proofErr w:type="spellEnd"/>
      <w:r w:rsidR="00030163" w:rsidRPr="005D23DF">
        <w:rPr>
          <w:lang w:val="en-GB"/>
        </w:rPr>
        <w:t xml:space="preserve">, and works with what I've called </w:t>
      </w:r>
      <w:r w:rsidR="00947FA4" w:rsidRPr="005D23DF">
        <w:rPr>
          <w:lang w:val="en-GB"/>
        </w:rPr>
        <w:t>"</w:t>
      </w:r>
      <w:proofErr w:type="gramStart"/>
      <w:r w:rsidR="00030163" w:rsidRPr="005D23DF">
        <w:rPr>
          <w:lang w:val="en-GB"/>
        </w:rPr>
        <w:t>.</w:t>
      </w:r>
      <w:proofErr w:type="spellStart"/>
      <w:r w:rsidR="00030163" w:rsidRPr="005D23DF">
        <w:rPr>
          <w:lang w:val="en-GB"/>
        </w:rPr>
        <w:t>stxt</w:t>
      </w:r>
      <w:proofErr w:type="spellEnd"/>
      <w:proofErr w:type="gramEnd"/>
      <w:r w:rsidR="00947FA4" w:rsidRPr="005D23DF">
        <w:rPr>
          <w:lang w:val="en-GB"/>
        </w:rPr>
        <w:t>"</w:t>
      </w:r>
      <w:r w:rsidR="00030163" w:rsidRPr="005D23DF">
        <w:rPr>
          <w:lang w:val="en-GB"/>
        </w:rPr>
        <w:t xml:space="preserve"> files.</w:t>
      </w:r>
      <w:r w:rsidR="00EF0187" w:rsidRPr="005D23DF">
        <w:rPr>
          <w:lang w:val="en-GB"/>
        </w:rPr>
        <w:t xml:space="preserve"> This means that the</w:t>
      </w:r>
      <w:r w:rsidR="00D10442" w:rsidRPr="005D23DF">
        <w:rPr>
          <w:lang w:val="en-GB"/>
        </w:rPr>
        <w:t xml:space="preserve"> interface will only open</w:t>
      </w:r>
      <w:r w:rsidR="00454318" w:rsidRPr="005D23DF">
        <w:rPr>
          <w:lang w:val="en-GB"/>
        </w:rPr>
        <w:t xml:space="preserve"> files with that extension.</w:t>
      </w:r>
    </w:p>
    <w:p w14:paraId="4FF7D1A5" w14:textId="6F1C89BD" w:rsidR="00AE2D55" w:rsidRPr="005D23DF" w:rsidRDefault="00AE2D55" w:rsidP="004A285E">
      <w:pPr>
        <w:rPr>
          <w:lang w:val="en-GB"/>
        </w:rPr>
      </w:pPr>
      <w:r w:rsidRPr="005D23DF">
        <w:rPr>
          <w:lang w:val="en-GB"/>
        </w:rPr>
        <w:t xml:space="preserve">Note that the HTML and JavaScript interface implemented in this prototype is not fully functional. It has several bugs caused by differences in the way the </w:t>
      </w:r>
      <w:proofErr w:type="spellStart"/>
      <w:r w:rsidR="00AE59DE" w:rsidRPr="005D23DF">
        <w:rPr>
          <w:lang w:val="en-GB"/>
        </w:rPr>
        <w:t>mark</w:t>
      </w:r>
      <w:r w:rsidR="00C10AB6" w:rsidRPr="005D23DF">
        <w:rPr>
          <w:lang w:val="en-GB"/>
        </w:rPr>
        <w:t>up</w:t>
      </w:r>
      <w:proofErr w:type="spellEnd"/>
      <w:r w:rsidRPr="005D23DF">
        <w:rPr>
          <w:lang w:val="en-GB"/>
        </w:rPr>
        <w:t xml:space="preserve"> of the loaded </w:t>
      </w:r>
      <w:r w:rsidRPr="005D23DF">
        <w:rPr>
          <w:lang w:val="en-GB"/>
        </w:rPr>
        <w:lastRenderedPageBreak/>
        <w:t>file is formatted in the &lt;div&gt; of the HTML GUI and the text box of the QML GUI.</w:t>
      </w:r>
      <w:r w:rsidR="00CD19C3" w:rsidRPr="005D23DF">
        <w:rPr>
          <w:lang w:val="en-GB"/>
        </w:rPr>
        <w:t xml:space="preserve"> But it does illustrate how such a system could work for text files.</w:t>
      </w:r>
    </w:p>
    <w:p w14:paraId="22B81B02" w14:textId="330045AB" w:rsidR="00C26637" w:rsidRPr="005D23DF" w:rsidRDefault="00C26637" w:rsidP="004A285E">
      <w:pPr>
        <w:rPr>
          <w:lang w:val="en-GB"/>
        </w:rPr>
      </w:pPr>
      <w:r w:rsidRPr="005D23DF">
        <w:rPr>
          <w:lang w:val="en-GB"/>
        </w:rPr>
        <w:t xml:space="preserve">The update rate of the remote access system is set to 500 </w:t>
      </w:r>
      <w:proofErr w:type="spellStart"/>
      <w:r w:rsidRPr="005D23DF">
        <w:rPr>
          <w:lang w:val="en-GB"/>
        </w:rPr>
        <w:t>ms.</w:t>
      </w:r>
      <w:proofErr w:type="spellEnd"/>
      <w:r w:rsidRPr="005D23DF">
        <w:rPr>
          <w:lang w:val="en-GB"/>
        </w:rPr>
        <w:t xml:space="preserve"> </w:t>
      </w:r>
      <w:proofErr w:type="gramStart"/>
      <w:r w:rsidRPr="005D23DF">
        <w:rPr>
          <w:lang w:val="en-GB"/>
        </w:rPr>
        <w:t>This</w:t>
      </w:r>
      <w:proofErr w:type="gramEnd"/>
      <w:r w:rsidRPr="005D23DF">
        <w:rPr>
          <w:lang w:val="en-GB"/>
        </w:rPr>
        <w:t xml:space="preserve"> should possibly be user changeable.</w:t>
      </w:r>
      <w:r w:rsidR="004A34CC" w:rsidRPr="005D23DF">
        <w:rPr>
          <w:lang w:val="en-GB"/>
        </w:rPr>
        <w:t xml:space="preserve"> A higher update rate increases accuracy, but also increase CPU and network utilization.</w:t>
      </w:r>
      <w:r w:rsidR="00FA45B5" w:rsidRPr="005D23DF">
        <w:rPr>
          <w:lang w:val="en-GB"/>
        </w:rPr>
        <w:t xml:space="preserve"> But with a better algorithm, the update rate would probably be less important.</w:t>
      </w:r>
      <w:r w:rsidR="00F827F9" w:rsidRPr="005D23DF">
        <w:rPr>
          <w:lang w:val="en-GB"/>
        </w:rPr>
        <w:t xml:space="preserve"> However, an update rate of 500 </w:t>
      </w:r>
      <w:proofErr w:type="spellStart"/>
      <w:r w:rsidR="00F827F9" w:rsidRPr="005D23DF">
        <w:rPr>
          <w:lang w:val="en-GB"/>
        </w:rPr>
        <w:t>ms</w:t>
      </w:r>
      <w:proofErr w:type="spellEnd"/>
      <w:r w:rsidR="00F827F9" w:rsidRPr="005D23DF">
        <w:rPr>
          <w:lang w:val="en-GB"/>
        </w:rPr>
        <w:t xml:space="preserve"> does not mean that data is transferred every 500 </w:t>
      </w:r>
      <w:proofErr w:type="spellStart"/>
      <w:r w:rsidR="00F827F9" w:rsidRPr="005D23DF">
        <w:rPr>
          <w:lang w:val="en-GB"/>
        </w:rPr>
        <w:t>ms</w:t>
      </w:r>
      <w:proofErr w:type="spellEnd"/>
      <w:r w:rsidR="00F827F9" w:rsidRPr="005D23DF">
        <w:rPr>
          <w:lang w:val="en-GB"/>
        </w:rPr>
        <w:t xml:space="preserve">, but rather that the JavaScript checks for changes in the textbox every 500 </w:t>
      </w:r>
      <w:proofErr w:type="spellStart"/>
      <w:r w:rsidR="00F827F9" w:rsidRPr="005D23DF">
        <w:rPr>
          <w:lang w:val="en-GB"/>
        </w:rPr>
        <w:t>ms</w:t>
      </w:r>
      <w:proofErr w:type="spellEnd"/>
      <w:r w:rsidR="00F827F9" w:rsidRPr="005D23DF">
        <w:rPr>
          <w:lang w:val="en-GB"/>
        </w:rPr>
        <w:t>, and sends the change if any is found.</w:t>
      </w:r>
      <w:r w:rsidR="00A130CC" w:rsidRPr="005D23DF">
        <w:rPr>
          <w:lang w:val="en-GB"/>
        </w:rPr>
        <w:t xml:space="preserve"> The topic will be looked at further in the experiments section.</w:t>
      </w:r>
    </w:p>
    <w:p w14:paraId="56C7D4DA" w14:textId="77777777" w:rsidR="007D102C" w:rsidRPr="005D23DF" w:rsidRDefault="007D102C" w:rsidP="004A285E">
      <w:pPr>
        <w:rPr>
          <w:lang w:val="en-GB"/>
        </w:rPr>
      </w:pPr>
    </w:p>
    <w:p w14:paraId="4B3D83DD" w14:textId="5506E198" w:rsidR="007D102C" w:rsidRPr="005D23DF" w:rsidRDefault="007D102C" w:rsidP="004A285E">
      <w:pPr>
        <w:rPr>
          <w:lang w:val="en-GB"/>
        </w:rPr>
      </w:pPr>
      <w:r w:rsidRPr="005D23DF">
        <w:rPr>
          <w:lang w:val="en-GB"/>
        </w:rPr>
        <w:t>The communication between the server and the application is done through TCP/IP in the prototype implementation, but this should most certainly have been cha</w:t>
      </w:r>
      <w:r w:rsidR="00D709A0" w:rsidRPr="005D23DF">
        <w:rPr>
          <w:lang w:val="en-GB"/>
        </w:rPr>
        <w:t xml:space="preserve">nged to using standard streams. The application and the server is always on the same machine, thus using TCP/IP is completely </w:t>
      </w:r>
      <w:r w:rsidR="009E36B4" w:rsidRPr="005D23DF">
        <w:rPr>
          <w:lang w:val="en-GB"/>
        </w:rPr>
        <w:t>unnecessary</w:t>
      </w:r>
      <w:r w:rsidR="00D709A0" w:rsidRPr="005D23DF">
        <w:rPr>
          <w:lang w:val="en-GB"/>
        </w:rPr>
        <w:t>.</w:t>
      </w:r>
    </w:p>
    <w:p w14:paraId="53115C0A" w14:textId="6D774CEF" w:rsidR="00E24E8F" w:rsidRPr="005D23DF" w:rsidRDefault="008A5F93" w:rsidP="00945258">
      <w:pPr>
        <w:pStyle w:val="Heading3"/>
        <w:rPr>
          <w:lang w:val="en-GB"/>
        </w:rPr>
      </w:pPr>
      <w:bookmarkStart w:id="42" w:name="_Toc323227680"/>
      <w:r w:rsidRPr="005D23DF">
        <w:rPr>
          <w:lang w:val="en-GB"/>
        </w:rPr>
        <w:t>Implementation of the Coordinator and Coordinator Election</w:t>
      </w:r>
      <w:bookmarkEnd w:id="42"/>
    </w:p>
    <w:p w14:paraId="76CE4C8A" w14:textId="5049B6F6" w:rsidR="00FD1D65" w:rsidRPr="005D23DF" w:rsidRDefault="00FD1D65" w:rsidP="00FD1D65">
      <w:pPr>
        <w:rPr>
          <w:lang w:val="en-GB"/>
        </w:rPr>
      </w:pPr>
      <w:r w:rsidRPr="005D23DF">
        <w:rPr>
          <w:lang w:val="en-GB"/>
        </w:rPr>
        <w:t>Which device is coordinator can have a huge impact on performance, as we will look more into in the experiments section. Thus a module for automatically selecting a coordinator can be of some use</w:t>
      </w:r>
      <w:r w:rsidR="00D757F7" w:rsidRPr="005D23DF">
        <w:rPr>
          <w:lang w:val="en-GB"/>
        </w:rPr>
        <w:t xml:space="preserve"> (though retaining the possibility of manually selection a device to be coordinator is of some importance)</w:t>
      </w:r>
      <w:r w:rsidRPr="005D23DF">
        <w:rPr>
          <w:lang w:val="en-GB"/>
        </w:rPr>
        <w:t>.</w:t>
      </w:r>
      <w:r w:rsidR="00D757F7" w:rsidRPr="005D23DF">
        <w:rPr>
          <w:lang w:val="en-GB"/>
        </w:rPr>
        <w:t xml:space="preserve"> </w:t>
      </w:r>
      <w:r w:rsidR="00D438E2" w:rsidRPr="005D23DF">
        <w:rPr>
          <w:lang w:val="en-GB"/>
        </w:rPr>
        <w:t xml:space="preserve"> </w:t>
      </w:r>
      <w:r w:rsidR="009707E4" w:rsidRPr="005D23DF">
        <w:rPr>
          <w:lang w:val="en-GB"/>
        </w:rPr>
        <w:t xml:space="preserve">It was </w:t>
      </w:r>
      <w:r w:rsidR="0095338A" w:rsidRPr="005D23DF">
        <w:rPr>
          <w:lang w:val="en-GB"/>
        </w:rPr>
        <w:t>suspected that having most of the files on the device with the coordinator would be most efficient</w:t>
      </w:r>
      <w:r w:rsidR="008F692B" w:rsidRPr="005D23DF">
        <w:rPr>
          <w:lang w:val="en-GB"/>
        </w:rPr>
        <w:t xml:space="preserve">, as less communication overhead was likely. </w:t>
      </w:r>
      <w:r w:rsidR="007B01B3" w:rsidRPr="005D23DF">
        <w:rPr>
          <w:lang w:val="en-GB"/>
        </w:rPr>
        <w:t>Other factors o</w:t>
      </w:r>
      <w:r w:rsidR="00463B2F" w:rsidRPr="005D23DF">
        <w:rPr>
          <w:lang w:val="en-GB"/>
        </w:rPr>
        <w:t>f course also was thought to</w:t>
      </w:r>
      <w:r w:rsidR="007B01B3" w:rsidRPr="005D23DF">
        <w:rPr>
          <w:lang w:val="en-GB"/>
        </w:rPr>
        <w:t xml:space="preserve"> count, such as what device is what device is being intera</w:t>
      </w:r>
      <w:r w:rsidR="00D9784D" w:rsidRPr="005D23DF">
        <w:rPr>
          <w:lang w:val="en-GB"/>
        </w:rPr>
        <w:t xml:space="preserve">cted with the most by the user. </w:t>
      </w:r>
    </w:p>
    <w:p w14:paraId="5609D802" w14:textId="77777777" w:rsidR="00C53C91" w:rsidRPr="005D23DF" w:rsidRDefault="00C53C91" w:rsidP="00FD1D65">
      <w:pPr>
        <w:rPr>
          <w:lang w:val="en-GB"/>
        </w:rPr>
      </w:pPr>
      <w:r w:rsidRPr="005D23DF">
        <w:rPr>
          <w:lang w:val="en-GB"/>
        </w:rPr>
        <w:t xml:space="preserve">Most personal devices today are also mobile, thus run on a battery. So to avoid having the coordinator die, or potentially eating what little battery remains, it was decided that battery percentage should count in too. </w:t>
      </w:r>
    </w:p>
    <w:p w14:paraId="20E2AA12" w14:textId="77777777" w:rsidR="00C600C8" w:rsidRPr="005D23DF" w:rsidRDefault="00C53C91" w:rsidP="00FD1D65">
      <w:pPr>
        <w:rPr>
          <w:lang w:val="en-GB"/>
        </w:rPr>
      </w:pPr>
      <w:r w:rsidRPr="005D23DF">
        <w:rPr>
          <w:lang w:val="en-GB"/>
        </w:rPr>
        <w:t>The election algorithm gives each device a score, based on the mentioned factors; battery percentage, number of local changes, number of a</w:t>
      </w:r>
      <w:r w:rsidR="00C27CB5" w:rsidRPr="005D23DF">
        <w:rPr>
          <w:lang w:val="en-GB"/>
        </w:rPr>
        <w:t xml:space="preserve">pplication runs, and number of files. </w:t>
      </w:r>
      <w:r w:rsidR="00F63232" w:rsidRPr="005D23DF">
        <w:rPr>
          <w:lang w:val="en-GB"/>
        </w:rPr>
        <w:t>The battery percentage is retrieved using "</w:t>
      </w:r>
      <w:proofErr w:type="spellStart"/>
      <w:r w:rsidR="00F63232" w:rsidRPr="005D23DF">
        <w:rPr>
          <w:lang w:val="en-GB"/>
        </w:rPr>
        <w:t>pmset</w:t>
      </w:r>
      <w:proofErr w:type="spellEnd"/>
      <w:r w:rsidR="00F63232" w:rsidRPr="005D23DF">
        <w:rPr>
          <w:lang w:val="en-GB"/>
        </w:rPr>
        <w:t>", with t</w:t>
      </w:r>
      <w:r w:rsidR="00E60A9A" w:rsidRPr="005D23DF">
        <w:rPr>
          <w:lang w:val="en-GB"/>
        </w:rPr>
        <w:t>he argument</w:t>
      </w:r>
      <w:r w:rsidR="00F63232" w:rsidRPr="005D23DF">
        <w:rPr>
          <w:lang w:val="en-GB"/>
        </w:rPr>
        <w:t xml:space="preserve"> "-g </w:t>
      </w:r>
      <w:proofErr w:type="spellStart"/>
      <w:r w:rsidR="00F63232" w:rsidRPr="005D23DF">
        <w:rPr>
          <w:lang w:val="en-GB"/>
        </w:rPr>
        <w:t>batt</w:t>
      </w:r>
      <w:proofErr w:type="spellEnd"/>
      <w:r w:rsidR="00F63232" w:rsidRPr="005D23DF">
        <w:rPr>
          <w:lang w:val="en-GB"/>
        </w:rPr>
        <w:t>"</w:t>
      </w:r>
      <w:r w:rsidR="006D570C" w:rsidRPr="005D23DF">
        <w:rPr>
          <w:lang w:val="en-GB"/>
        </w:rPr>
        <w:t xml:space="preserve"> [30]</w:t>
      </w:r>
      <w:r w:rsidR="00F63232" w:rsidRPr="005D23DF">
        <w:rPr>
          <w:lang w:val="en-GB"/>
        </w:rPr>
        <w:t>.</w:t>
      </w:r>
      <w:r w:rsidR="00B3353A" w:rsidRPr="005D23DF">
        <w:rPr>
          <w:lang w:val="en-GB"/>
        </w:rPr>
        <w:t xml:space="preserve"> If the device is found to be charging, the percentage is </w:t>
      </w:r>
      <w:r w:rsidR="00C7223A" w:rsidRPr="005D23DF">
        <w:rPr>
          <w:lang w:val="en-GB"/>
        </w:rPr>
        <w:t>considered</w:t>
      </w:r>
      <w:r w:rsidR="00B3353A" w:rsidRPr="005D23DF">
        <w:rPr>
          <w:lang w:val="en-GB"/>
        </w:rPr>
        <w:t xml:space="preserve"> as 100 %</w:t>
      </w:r>
      <w:r w:rsidR="00C61AF0" w:rsidRPr="005D23DF">
        <w:rPr>
          <w:lang w:val="en-GB"/>
        </w:rPr>
        <w:t>.</w:t>
      </w:r>
      <w:r w:rsidR="00EB0802" w:rsidRPr="005D23DF">
        <w:rPr>
          <w:lang w:val="en-GB"/>
        </w:rPr>
        <w:t xml:space="preserve"> If the battery level is below a set threshold, the battery percentage is that devices score. If it is above the threshol</w:t>
      </w:r>
      <w:r w:rsidR="00E03639" w:rsidRPr="005D23DF">
        <w:rPr>
          <w:lang w:val="en-GB"/>
        </w:rPr>
        <w:t>d, the score is the threshold + number of changes * a + number of runs * b + number of files * c, where the constants are weights given to each variable.</w:t>
      </w:r>
      <w:r w:rsidR="00A13D55" w:rsidRPr="005D23DF">
        <w:rPr>
          <w:lang w:val="en-GB"/>
        </w:rPr>
        <w:t xml:space="preserve"> The constants in the prototype are set to a = 5, b = 10, </w:t>
      </w:r>
      <w:r w:rsidR="00186E20" w:rsidRPr="005D23DF">
        <w:rPr>
          <w:lang w:val="en-GB"/>
        </w:rPr>
        <w:t>c = 1. We will however see in the experiments section that these numbers are likely to be suboptimal for this prototype.</w:t>
      </w:r>
      <w:r w:rsidR="00EB0802" w:rsidRPr="005D23DF">
        <w:rPr>
          <w:lang w:val="en-GB"/>
        </w:rPr>
        <w:t xml:space="preserve"> </w:t>
      </w:r>
      <w:r w:rsidR="00C600C8" w:rsidRPr="005D23DF">
        <w:rPr>
          <w:lang w:val="en-GB"/>
        </w:rPr>
        <w:t>They do however provide an example.</w:t>
      </w:r>
    </w:p>
    <w:p w14:paraId="6F841B90" w14:textId="23AAB2C4" w:rsidR="00EB0802" w:rsidRPr="005D23DF" w:rsidRDefault="001D7DF9" w:rsidP="00FD1D65">
      <w:pPr>
        <w:rPr>
          <w:lang w:val="en-GB"/>
        </w:rPr>
      </w:pPr>
      <w:r w:rsidRPr="005D23DF">
        <w:rPr>
          <w:lang w:val="en-GB"/>
        </w:rPr>
        <w:t>T</w:t>
      </w:r>
      <w:r w:rsidR="00EB0802" w:rsidRPr="005D23DF">
        <w:rPr>
          <w:lang w:val="en-GB"/>
        </w:rPr>
        <w:t>he number of runs and local changes a</w:t>
      </w:r>
      <w:r w:rsidRPr="005D23DF">
        <w:rPr>
          <w:lang w:val="en-GB"/>
        </w:rPr>
        <w:t>re based on a record from a set number of minutes back in time, set to 5 minutes</w:t>
      </w:r>
      <w:r w:rsidR="00DD5ED2" w:rsidRPr="005D23DF">
        <w:rPr>
          <w:lang w:val="en-GB"/>
        </w:rPr>
        <w:t xml:space="preserve"> back in time</w:t>
      </w:r>
      <w:r w:rsidRPr="005D23DF">
        <w:rPr>
          <w:lang w:val="en-GB"/>
        </w:rPr>
        <w:t xml:space="preserve"> </w:t>
      </w:r>
      <w:r w:rsidR="00D4360B" w:rsidRPr="005D23DF">
        <w:rPr>
          <w:lang w:val="en-GB"/>
        </w:rPr>
        <w:t>by default in the prototype</w:t>
      </w:r>
      <w:r w:rsidR="00EC70CD" w:rsidRPr="005D23DF">
        <w:rPr>
          <w:lang w:val="en-GB"/>
        </w:rPr>
        <w:t>. It is however changeable.</w:t>
      </w:r>
    </w:p>
    <w:p w14:paraId="4874D953" w14:textId="16B2D2A7" w:rsidR="00EB0746" w:rsidRPr="005D23DF" w:rsidRDefault="00EB0746" w:rsidP="00FD1D65">
      <w:pPr>
        <w:rPr>
          <w:lang w:val="en-GB"/>
        </w:rPr>
      </w:pPr>
      <w:r w:rsidRPr="005D23DF">
        <w:rPr>
          <w:lang w:val="en-GB"/>
        </w:rPr>
        <w:t xml:space="preserve">When the score is calculated, the variables of the other devices in the network is retrieved from the other daemons, and the score compared with </w:t>
      </w:r>
      <w:proofErr w:type="gramStart"/>
      <w:r w:rsidRPr="005D23DF">
        <w:rPr>
          <w:lang w:val="en-GB"/>
        </w:rPr>
        <w:t>their</w:t>
      </w:r>
      <w:proofErr w:type="gramEnd"/>
      <w:r w:rsidRPr="005D23DF">
        <w:rPr>
          <w:lang w:val="en-GB"/>
        </w:rPr>
        <w:t xml:space="preserve"> own</w:t>
      </w:r>
      <w:r w:rsidR="002F7B79" w:rsidRPr="005D23DF">
        <w:rPr>
          <w:lang w:val="en-GB"/>
        </w:rPr>
        <w:t xml:space="preserve"> score</w:t>
      </w:r>
      <w:r w:rsidRPr="005D23DF">
        <w:rPr>
          <w:lang w:val="en-GB"/>
        </w:rPr>
        <w:t xml:space="preserve">. </w:t>
      </w:r>
      <w:r w:rsidR="00922CB8" w:rsidRPr="005D23DF">
        <w:rPr>
          <w:lang w:val="en-GB"/>
        </w:rPr>
        <w:t>The device</w:t>
      </w:r>
      <w:r w:rsidR="00DD32F8" w:rsidRPr="005D23DF">
        <w:rPr>
          <w:lang w:val="en-GB"/>
        </w:rPr>
        <w:t xml:space="preserve"> that </w:t>
      </w:r>
      <w:r w:rsidR="00055F1E" w:rsidRPr="005D23DF">
        <w:rPr>
          <w:lang w:val="en-GB"/>
        </w:rPr>
        <w:t xml:space="preserve">found </w:t>
      </w:r>
      <w:r w:rsidR="00922CB8" w:rsidRPr="005D23DF">
        <w:rPr>
          <w:lang w:val="en-GB"/>
        </w:rPr>
        <w:t>its</w:t>
      </w:r>
      <w:r w:rsidR="00DD32F8" w:rsidRPr="005D23DF">
        <w:rPr>
          <w:lang w:val="en-GB"/>
        </w:rPr>
        <w:t xml:space="preserve"> own score as the highest proclaims itself </w:t>
      </w:r>
      <w:r w:rsidR="00BB4AFF" w:rsidRPr="005D23DF">
        <w:rPr>
          <w:lang w:val="en-GB"/>
        </w:rPr>
        <w:t>coordinator</w:t>
      </w:r>
      <w:r w:rsidR="00DD32F8" w:rsidRPr="005D23DF">
        <w:rPr>
          <w:lang w:val="en-GB"/>
        </w:rPr>
        <w:t xml:space="preserve">, and notifies everyone else. The daemons </w:t>
      </w:r>
      <w:r w:rsidR="00793CB0" w:rsidRPr="005D23DF">
        <w:rPr>
          <w:lang w:val="en-GB"/>
        </w:rPr>
        <w:t>that</w:t>
      </w:r>
      <w:r w:rsidR="00DD32F8" w:rsidRPr="005D23DF">
        <w:rPr>
          <w:lang w:val="en-GB"/>
        </w:rPr>
        <w:t xml:space="preserve"> did not find their own a</w:t>
      </w:r>
      <w:r w:rsidR="0077487B" w:rsidRPr="005D23DF">
        <w:rPr>
          <w:lang w:val="en-GB"/>
        </w:rPr>
        <w:t>s the highest score simply wait</w:t>
      </w:r>
      <w:r w:rsidR="00DD32F8" w:rsidRPr="005D23DF">
        <w:rPr>
          <w:lang w:val="en-GB"/>
        </w:rPr>
        <w:t xml:space="preserve"> for the</w:t>
      </w:r>
      <w:r w:rsidR="0077487B" w:rsidRPr="005D23DF">
        <w:rPr>
          <w:lang w:val="en-GB"/>
        </w:rPr>
        <w:t xml:space="preserve"> new</w:t>
      </w:r>
      <w:r w:rsidR="00DD32F8" w:rsidRPr="005D23DF">
        <w:rPr>
          <w:lang w:val="en-GB"/>
        </w:rPr>
        <w:t xml:space="preserve"> coordinator to tell them about the change.</w:t>
      </w:r>
      <w:r w:rsidR="00055F1E" w:rsidRPr="005D23DF">
        <w:rPr>
          <w:lang w:val="en-GB"/>
        </w:rPr>
        <w:t xml:space="preserve"> </w:t>
      </w:r>
      <w:r w:rsidR="00A65149" w:rsidRPr="005D23DF">
        <w:rPr>
          <w:lang w:val="en-GB"/>
        </w:rPr>
        <w:t>The previous coordinator keeps track of all the on-going coordinator jobs, and tells the new coordinator whenever it is done with all of the jobs that were already started. No new jobs are accepted during the transition period.</w:t>
      </w:r>
      <w:r w:rsidR="00723896" w:rsidRPr="005D23DF">
        <w:rPr>
          <w:lang w:val="en-GB"/>
        </w:rPr>
        <w:t xml:space="preserve"> </w:t>
      </w:r>
      <w:r w:rsidR="00DF4252" w:rsidRPr="005D23DF">
        <w:rPr>
          <w:lang w:val="en-GB"/>
        </w:rPr>
        <w:t>When the transition is done, all daemons are notified, and work may continue as usual.</w:t>
      </w:r>
    </w:p>
    <w:p w14:paraId="46DA08F7" w14:textId="2AB4F304" w:rsidR="00C472ED" w:rsidRPr="005D23DF" w:rsidRDefault="00C472ED" w:rsidP="00FD1D65">
      <w:pPr>
        <w:rPr>
          <w:lang w:val="en-GB"/>
        </w:rPr>
      </w:pPr>
      <w:r w:rsidRPr="005D23DF">
        <w:rPr>
          <w:lang w:val="en-GB"/>
        </w:rPr>
        <w:lastRenderedPageBreak/>
        <w:t xml:space="preserve">The process of evaluating the coordinator is then repeated </w:t>
      </w:r>
      <w:r w:rsidR="007E0E13" w:rsidRPr="005D23DF">
        <w:rPr>
          <w:lang w:val="en-GB"/>
        </w:rPr>
        <w:t>in a set number of minutes or seconds, variable that should be changeable for the user as well. It is set to a mere 5 seconds</w:t>
      </w:r>
      <w:r w:rsidR="00361A32" w:rsidRPr="005D23DF">
        <w:rPr>
          <w:lang w:val="en-GB"/>
        </w:rPr>
        <w:t xml:space="preserve"> by default</w:t>
      </w:r>
      <w:r w:rsidR="007E0E13" w:rsidRPr="005D23DF">
        <w:rPr>
          <w:lang w:val="en-GB"/>
        </w:rPr>
        <w:t xml:space="preserve"> in the prototype.</w:t>
      </w:r>
    </w:p>
    <w:p w14:paraId="30C410F8" w14:textId="5E14FFDD" w:rsidR="0095797B" w:rsidRPr="005D23DF" w:rsidRDefault="0095797B" w:rsidP="0095797B">
      <w:pPr>
        <w:pStyle w:val="Heading3"/>
        <w:rPr>
          <w:lang w:val="en-GB"/>
        </w:rPr>
      </w:pPr>
      <w:bookmarkStart w:id="43" w:name="_Toc323227681"/>
      <w:r w:rsidRPr="005D23DF">
        <w:rPr>
          <w:lang w:val="en-GB"/>
        </w:rPr>
        <w:t xml:space="preserve">Implementation of the </w:t>
      </w:r>
      <w:r w:rsidR="00501419" w:rsidRPr="005D23DF">
        <w:rPr>
          <w:lang w:val="en-GB"/>
        </w:rPr>
        <w:t>Overview</w:t>
      </w:r>
      <w:r w:rsidRPr="005D23DF">
        <w:rPr>
          <w:lang w:val="en-GB"/>
        </w:rPr>
        <w:t xml:space="preserve"> GUI</w:t>
      </w:r>
      <w:bookmarkEnd w:id="43"/>
    </w:p>
    <w:p w14:paraId="6B7732AF" w14:textId="5DC3DAE9" w:rsidR="00F81A2D" w:rsidRPr="005D23DF" w:rsidRDefault="0009527A" w:rsidP="00F81A2D">
      <w:pPr>
        <w:rPr>
          <w:lang w:val="en-GB"/>
        </w:rPr>
      </w:pPr>
      <w:r w:rsidRPr="005D23DF">
        <w:rPr>
          <w:lang w:val="en-GB"/>
        </w:rPr>
        <w:t xml:space="preserve">The </w:t>
      </w:r>
      <w:r w:rsidR="00501419" w:rsidRPr="005D23DF">
        <w:rPr>
          <w:lang w:val="en-GB"/>
        </w:rPr>
        <w:t>overview</w:t>
      </w:r>
      <w:r w:rsidR="0056211F" w:rsidRPr="005D23DF">
        <w:rPr>
          <w:lang w:val="en-GB"/>
        </w:rPr>
        <w:t xml:space="preserve"> GUI, or </w:t>
      </w:r>
      <w:r w:rsidR="00501419" w:rsidRPr="005D23DF">
        <w:rPr>
          <w:lang w:val="en-GB"/>
        </w:rPr>
        <w:t>control panel,</w:t>
      </w:r>
      <w:r w:rsidR="0056211F" w:rsidRPr="005D23DF">
        <w:rPr>
          <w:lang w:val="en-GB"/>
        </w:rPr>
        <w:t xml:space="preserve"> </w:t>
      </w:r>
      <w:r w:rsidRPr="005D23DF">
        <w:rPr>
          <w:lang w:val="en-GB"/>
        </w:rPr>
        <w:t xml:space="preserve">was as mentioned </w:t>
      </w:r>
      <w:r w:rsidR="0058111F" w:rsidRPr="005D23DF">
        <w:rPr>
          <w:lang w:val="en-GB"/>
        </w:rPr>
        <w:t xml:space="preserve">in the introduction </w:t>
      </w:r>
      <w:r w:rsidRPr="005D23DF">
        <w:rPr>
          <w:lang w:val="en-GB"/>
        </w:rPr>
        <w:t>included to get a better impression of how the prototype is working, and to have easy access to each of the individual daemons GUI.</w:t>
      </w:r>
      <w:r w:rsidR="0094711C" w:rsidRPr="005D23DF">
        <w:rPr>
          <w:lang w:val="en-GB"/>
        </w:rPr>
        <w:t xml:space="preserve"> It attempts to connect to </w:t>
      </w:r>
      <w:r w:rsidR="000327BD" w:rsidRPr="005D23DF">
        <w:rPr>
          <w:lang w:val="en-GB"/>
        </w:rPr>
        <w:t>all local daemons within a set range from port 8590, and retrieves their PID and the URL to their GUI.</w:t>
      </w:r>
      <w:r w:rsidR="009077F7" w:rsidRPr="005D23DF">
        <w:rPr>
          <w:lang w:val="en-GB"/>
        </w:rPr>
        <w:t xml:space="preserve"> The interface has a table showing a small excerpt from each of the daemons GUIs </w:t>
      </w:r>
      <w:r w:rsidR="002C52D7" w:rsidRPr="005D23DF">
        <w:rPr>
          <w:lang w:val="en-GB"/>
        </w:rPr>
        <w:t xml:space="preserve">through HTML </w:t>
      </w:r>
      <w:proofErr w:type="spellStart"/>
      <w:r w:rsidR="00A76E4B" w:rsidRPr="005D23DF">
        <w:rPr>
          <w:lang w:val="en-GB"/>
        </w:rPr>
        <w:t>iframes</w:t>
      </w:r>
      <w:proofErr w:type="spellEnd"/>
      <w:r w:rsidR="00A76E4B" w:rsidRPr="005D23DF">
        <w:rPr>
          <w:lang w:val="en-GB"/>
        </w:rPr>
        <w:t xml:space="preserve">, </w:t>
      </w:r>
      <w:r w:rsidR="009077F7" w:rsidRPr="005D23DF">
        <w:rPr>
          <w:lang w:val="en-GB"/>
        </w:rPr>
        <w:t xml:space="preserve">with a link </w:t>
      </w:r>
      <w:r w:rsidR="001D32FA" w:rsidRPr="005D23DF">
        <w:rPr>
          <w:lang w:val="en-GB"/>
        </w:rPr>
        <w:t>to the full GUIs.</w:t>
      </w:r>
    </w:p>
    <w:p w14:paraId="4F3C732C" w14:textId="79D57782" w:rsidR="00F52FC8" w:rsidRPr="005D23DF" w:rsidRDefault="00F52FC8" w:rsidP="00F81A2D">
      <w:pPr>
        <w:rPr>
          <w:lang w:val="en-GB"/>
        </w:rPr>
      </w:pPr>
      <w:r w:rsidRPr="005D23DF">
        <w:rPr>
          <w:lang w:val="en-GB"/>
        </w:rPr>
        <w:t>It has also got some simple, but somewhat inaccurate stats on CPU and memory usage of the daemons combined; all retrieved with ps.</w:t>
      </w:r>
    </w:p>
    <w:p w14:paraId="444E2C5C" w14:textId="3E0A2F97" w:rsidR="00193531" w:rsidRPr="005D23DF" w:rsidRDefault="00193531" w:rsidP="00F81A2D">
      <w:pPr>
        <w:rPr>
          <w:lang w:val="en-GB"/>
        </w:rPr>
      </w:pPr>
      <w:r w:rsidRPr="005D23DF">
        <w:rPr>
          <w:lang w:val="en-GB"/>
        </w:rPr>
        <w:t>Some of the user changeable variables</w:t>
      </w:r>
      <w:r w:rsidR="001E5B06" w:rsidRPr="005D23DF">
        <w:rPr>
          <w:lang w:val="en-GB"/>
        </w:rPr>
        <w:t>, like coordinator evaluation weights</w:t>
      </w:r>
      <w:r w:rsidR="007D3F47" w:rsidRPr="005D23DF">
        <w:rPr>
          <w:lang w:val="en-GB"/>
        </w:rPr>
        <w:t xml:space="preserve"> and evaluation intervals</w:t>
      </w:r>
      <w:r w:rsidR="001E5B06" w:rsidRPr="005D23DF">
        <w:rPr>
          <w:lang w:val="en-GB"/>
        </w:rPr>
        <w:t>,</w:t>
      </w:r>
      <w:r w:rsidRPr="005D23DF">
        <w:rPr>
          <w:lang w:val="en-GB"/>
        </w:rPr>
        <w:t xml:space="preserve"> </w:t>
      </w:r>
      <w:r w:rsidR="001B08FC" w:rsidRPr="005D23DF">
        <w:rPr>
          <w:lang w:val="en-GB"/>
        </w:rPr>
        <w:t>can be set in the contro</w:t>
      </w:r>
      <w:r w:rsidR="008D587F" w:rsidRPr="005D23DF">
        <w:rPr>
          <w:lang w:val="en-GB"/>
        </w:rPr>
        <w:t>l panel.</w:t>
      </w:r>
      <w:r w:rsidR="00FE52EB" w:rsidRPr="005D23DF">
        <w:rPr>
          <w:lang w:val="en-GB"/>
        </w:rPr>
        <w:t xml:space="preserve"> They are also settable in the </w:t>
      </w:r>
      <w:proofErr w:type="spellStart"/>
      <w:r w:rsidR="00FE52EB" w:rsidRPr="005D23DF">
        <w:rPr>
          <w:lang w:val="en-GB"/>
        </w:rPr>
        <w:t>config.cfg</w:t>
      </w:r>
      <w:proofErr w:type="spellEnd"/>
      <w:r w:rsidR="00FE52EB" w:rsidRPr="005D23DF">
        <w:rPr>
          <w:lang w:val="en-GB"/>
        </w:rPr>
        <w:t xml:space="preserve"> file.</w:t>
      </w:r>
    </w:p>
    <w:p w14:paraId="12718D8A" w14:textId="6A18B6B3" w:rsidR="007E3B0D" w:rsidRPr="005D23DF" w:rsidRDefault="001C6A36" w:rsidP="007E3B0D">
      <w:pPr>
        <w:keepNext/>
        <w:jc w:val="center"/>
        <w:rPr>
          <w:lang w:val="en-GB"/>
        </w:rPr>
      </w:pPr>
      <w:r>
        <w:rPr>
          <w:noProof/>
          <w:lang w:val="en-US" w:eastAsia="en-US"/>
        </w:rPr>
        <w:drawing>
          <wp:inline distT="0" distB="0" distL="0" distR="0" wp14:anchorId="4F21F2C3" wp14:editId="6B63F649">
            <wp:extent cx="5755640" cy="3678863"/>
            <wp:effectExtent l="0" t="0" r="10160" b="44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3678863"/>
                    </a:xfrm>
                    <a:prstGeom prst="rect">
                      <a:avLst/>
                    </a:prstGeom>
                    <a:noFill/>
                    <a:ln>
                      <a:noFill/>
                    </a:ln>
                  </pic:spPr>
                </pic:pic>
              </a:graphicData>
            </a:graphic>
          </wp:inline>
        </w:drawing>
      </w:r>
    </w:p>
    <w:p w14:paraId="30A0B6BB" w14:textId="39DC3428" w:rsidR="007E3B0D" w:rsidRPr="005D23DF" w:rsidRDefault="007E3B0D" w:rsidP="007E3B0D">
      <w:pPr>
        <w:pStyle w:val="Caption"/>
        <w:rPr>
          <w:lang w:val="en-GB"/>
        </w:rPr>
      </w:pPr>
      <w:r w:rsidRPr="005D23DF">
        <w:rPr>
          <w:lang w:val="en-GB"/>
        </w:rPr>
        <w:t xml:space="preserve">Figure </w:t>
      </w:r>
      <w:r w:rsidR="00A55AFE" w:rsidRPr="005D23DF">
        <w:rPr>
          <w:lang w:val="en-GB"/>
        </w:rPr>
        <w:fldChar w:fldCharType="begin"/>
      </w:r>
      <w:r w:rsidR="00A55AFE" w:rsidRPr="005D23DF">
        <w:rPr>
          <w:lang w:val="en-GB"/>
        </w:rPr>
        <w:instrText xml:space="preserve"> SEQ Figure \* ARABIC </w:instrText>
      </w:r>
      <w:r w:rsidR="00A55AFE" w:rsidRPr="005D23DF">
        <w:rPr>
          <w:lang w:val="en-GB"/>
        </w:rPr>
        <w:fldChar w:fldCharType="separate"/>
      </w:r>
      <w:r w:rsidR="00E220E7">
        <w:rPr>
          <w:noProof/>
          <w:lang w:val="en-GB"/>
        </w:rPr>
        <w:t>9</w:t>
      </w:r>
      <w:r w:rsidR="00A55AFE" w:rsidRPr="005D23DF">
        <w:rPr>
          <w:lang w:val="en-GB"/>
        </w:rPr>
        <w:fldChar w:fldCharType="end"/>
      </w:r>
      <w:r w:rsidRPr="005D23DF">
        <w:rPr>
          <w:lang w:val="en-GB"/>
        </w:rPr>
        <w:t xml:space="preserve"> Flow of the control panel implementation</w:t>
      </w:r>
    </w:p>
    <w:p w14:paraId="580DAD8A" w14:textId="1E162356" w:rsidR="00C3278F" w:rsidRPr="005D23DF" w:rsidRDefault="00C3278F" w:rsidP="00C3278F">
      <w:pPr>
        <w:pStyle w:val="Heading2"/>
      </w:pPr>
      <w:bookmarkStart w:id="44" w:name="_Toc323227682"/>
      <w:r w:rsidRPr="005D23DF">
        <w:t xml:space="preserve">Implementation of </w:t>
      </w:r>
      <w:r w:rsidR="00EA5C93" w:rsidRPr="005D23DF">
        <w:t>Other</w:t>
      </w:r>
      <w:r w:rsidRPr="005D23DF">
        <w:t xml:space="preserve"> Tools</w:t>
      </w:r>
      <w:bookmarkEnd w:id="44"/>
    </w:p>
    <w:p w14:paraId="7D861EC0" w14:textId="52E1A924" w:rsidR="004122E9" w:rsidRPr="005D23DF" w:rsidRDefault="00DF58DB" w:rsidP="00DF58DB">
      <w:pPr>
        <w:pStyle w:val="Heading3"/>
        <w:rPr>
          <w:lang w:val="en-GB"/>
        </w:rPr>
      </w:pPr>
      <w:bookmarkStart w:id="45" w:name="_Toc323227683"/>
      <w:r w:rsidRPr="005D23DF">
        <w:rPr>
          <w:lang w:val="en-GB"/>
        </w:rPr>
        <w:t xml:space="preserve">Implementation of the </w:t>
      </w:r>
      <w:r w:rsidR="00F61D36" w:rsidRPr="005D23DF">
        <w:rPr>
          <w:lang w:val="en-GB"/>
        </w:rPr>
        <w:t>Log</w:t>
      </w:r>
      <w:bookmarkEnd w:id="45"/>
      <w:r w:rsidR="002770BD" w:rsidRPr="005D23DF">
        <w:rPr>
          <w:lang w:val="en-GB"/>
        </w:rPr>
        <w:t>ger</w:t>
      </w:r>
    </w:p>
    <w:p w14:paraId="627F4B2C" w14:textId="3622B35A" w:rsidR="00F61D36" w:rsidRPr="005D23DF" w:rsidRDefault="00F61D36" w:rsidP="00F61D36">
      <w:pPr>
        <w:rPr>
          <w:lang w:val="en-GB"/>
        </w:rPr>
      </w:pPr>
      <w:r w:rsidRPr="005D23DF">
        <w:rPr>
          <w:lang w:val="en-GB"/>
        </w:rPr>
        <w:t xml:space="preserve">The </w:t>
      </w:r>
      <w:r w:rsidR="0008003A" w:rsidRPr="005D23DF">
        <w:rPr>
          <w:lang w:val="en-GB"/>
        </w:rPr>
        <w:t>log</w:t>
      </w:r>
      <w:r w:rsidR="002770BD" w:rsidRPr="005D23DF">
        <w:rPr>
          <w:lang w:val="en-GB"/>
        </w:rPr>
        <w:t>ger</w:t>
      </w:r>
      <w:r w:rsidRPr="005D23DF">
        <w:rPr>
          <w:lang w:val="en-GB"/>
        </w:rPr>
        <w:t xml:space="preserve"> application can be run while the prototype is r</w:t>
      </w:r>
      <w:r w:rsidR="004764DC" w:rsidRPr="005D23DF">
        <w:rPr>
          <w:lang w:val="en-GB"/>
        </w:rPr>
        <w:t xml:space="preserve">unning locally, and it will record CPU and memory usage until it is stopped or the prototype stops. </w:t>
      </w:r>
    </w:p>
    <w:p w14:paraId="059FC30A" w14:textId="7EBBB13D" w:rsidR="004764DC" w:rsidRPr="005D23DF" w:rsidRDefault="004764DC" w:rsidP="00F61D36">
      <w:pPr>
        <w:rPr>
          <w:lang w:val="en-GB"/>
        </w:rPr>
      </w:pPr>
      <w:r w:rsidRPr="005D23DF">
        <w:rPr>
          <w:lang w:val="en-GB"/>
        </w:rPr>
        <w:t>It is implemented in much the same way as the overview GUI, in that it checks for running daemons by attempting to connect to all ports within the used range. It then asks for the PID of the daemons it found, and then logs the resource usage of processes with either a matching PID or PPID.</w:t>
      </w:r>
      <w:r w:rsidR="00F92210" w:rsidRPr="005D23DF">
        <w:rPr>
          <w:lang w:val="en-GB"/>
        </w:rPr>
        <w:t xml:space="preserve"> The values are retrieved using </w:t>
      </w:r>
      <w:proofErr w:type="spellStart"/>
      <w:r w:rsidR="00F92210" w:rsidRPr="005D23DF">
        <w:rPr>
          <w:lang w:val="en-GB"/>
        </w:rPr>
        <w:t>ps</w:t>
      </w:r>
      <w:proofErr w:type="spellEnd"/>
      <w:r w:rsidR="00F92210" w:rsidRPr="005D23DF">
        <w:rPr>
          <w:lang w:val="en-GB"/>
        </w:rPr>
        <w:t xml:space="preserve"> to get an instant snapshot. This does mean that particularly the CPU usage is not entirely accurate, but give and indication.</w:t>
      </w:r>
      <w:r w:rsidR="00327268" w:rsidRPr="005D23DF">
        <w:rPr>
          <w:lang w:val="en-GB"/>
        </w:rPr>
        <w:t xml:space="preserve"> When the logging is stopped</w:t>
      </w:r>
      <w:r w:rsidR="00560842" w:rsidRPr="005D23DF">
        <w:rPr>
          <w:lang w:val="en-GB"/>
        </w:rPr>
        <w:t xml:space="preserve"> a HTML document is created based on </w:t>
      </w:r>
      <w:r w:rsidR="00560842" w:rsidRPr="005D23DF">
        <w:rPr>
          <w:lang w:val="en-GB"/>
        </w:rPr>
        <w:lastRenderedPageBreak/>
        <w:t xml:space="preserve">the data recorded, and the data is dumped to </w:t>
      </w:r>
      <w:r w:rsidR="007701B6" w:rsidRPr="005D23DF">
        <w:rPr>
          <w:lang w:val="en-GB"/>
        </w:rPr>
        <w:t>text file</w:t>
      </w:r>
      <w:r w:rsidR="00FD0A7D" w:rsidRPr="005D23DF">
        <w:rPr>
          <w:lang w:val="en-GB"/>
        </w:rPr>
        <w:t xml:space="preserve">s where the data is split into </w:t>
      </w:r>
      <w:r w:rsidR="007701B6" w:rsidRPr="005D23DF">
        <w:rPr>
          <w:lang w:val="en-GB"/>
        </w:rPr>
        <w:t xml:space="preserve">a file </w:t>
      </w:r>
      <w:r w:rsidR="00560842" w:rsidRPr="005D23DF">
        <w:rPr>
          <w:lang w:val="en-GB"/>
        </w:rPr>
        <w:t xml:space="preserve">each </w:t>
      </w:r>
      <w:r w:rsidR="00600B4C" w:rsidRPr="005D23DF">
        <w:rPr>
          <w:lang w:val="en-GB"/>
        </w:rPr>
        <w:t>"</w:t>
      </w:r>
      <w:r w:rsidR="00560842" w:rsidRPr="005D23DF">
        <w:rPr>
          <w:lang w:val="en-GB"/>
        </w:rPr>
        <w:t>device</w:t>
      </w:r>
      <w:r w:rsidR="00600B4C" w:rsidRPr="005D23DF">
        <w:rPr>
          <w:lang w:val="en-GB"/>
        </w:rPr>
        <w:t>"</w:t>
      </w:r>
      <w:r w:rsidR="00560842" w:rsidRPr="005D23DF">
        <w:rPr>
          <w:lang w:val="en-GB"/>
        </w:rPr>
        <w:t>.</w:t>
      </w:r>
    </w:p>
    <w:p w14:paraId="07DE0385" w14:textId="1D0F7044" w:rsidR="00DF58DB" w:rsidRPr="005D23DF" w:rsidRDefault="00DF58DB" w:rsidP="00DF58DB">
      <w:pPr>
        <w:pStyle w:val="Heading3"/>
        <w:rPr>
          <w:lang w:val="en-GB"/>
        </w:rPr>
      </w:pPr>
      <w:bookmarkStart w:id="46" w:name="_Toc323227684"/>
      <w:r w:rsidRPr="005D23DF">
        <w:rPr>
          <w:lang w:val="en-GB"/>
        </w:rPr>
        <w:t>Implementation of the File Adder</w:t>
      </w:r>
      <w:bookmarkEnd w:id="46"/>
    </w:p>
    <w:p w14:paraId="39ABA986" w14:textId="09935638" w:rsidR="00D474AC" w:rsidRPr="005D23DF" w:rsidRDefault="00D474AC" w:rsidP="00D474AC">
      <w:pPr>
        <w:rPr>
          <w:lang w:val="en-GB"/>
        </w:rPr>
      </w:pPr>
      <w:r w:rsidRPr="005D23DF">
        <w:rPr>
          <w:lang w:val="en-GB"/>
        </w:rPr>
        <w:t xml:space="preserve">The file adder is an application that takes an input file, and adds it a given number of times to the prototype network via a given device/daemon. </w:t>
      </w:r>
    </w:p>
    <w:p w14:paraId="3219A15A" w14:textId="0817C4A1" w:rsidR="00201BDD" w:rsidRPr="005D23DF" w:rsidRDefault="00201BDD" w:rsidP="00D474AC">
      <w:pPr>
        <w:rPr>
          <w:lang w:val="en-GB"/>
        </w:rPr>
      </w:pPr>
      <w:r w:rsidRPr="005D23DF">
        <w:rPr>
          <w:lang w:val="en-GB"/>
        </w:rPr>
        <w:t>It opens the input file, which is whatever file is called "</w:t>
      </w:r>
      <w:proofErr w:type="spellStart"/>
      <w:r w:rsidRPr="005D23DF">
        <w:rPr>
          <w:lang w:val="en-GB"/>
        </w:rPr>
        <w:t>testfile</w:t>
      </w:r>
      <w:proofErr w:type="spellEnd"/>
      <w:r w:rsidRPr="005D23DF">
        <w:rPr>
          <w:lang w:val="en-GB"/>
        </w:rPr>
        <w:t>" in the application folder, and recreates it in the folder specified for the given daemon with a new name. It then connects to the daemon via TCP/IP and sets an add request which is the processed the same way as an add request received from the GUI.</w:t>
      </w:r>
      <w:r w:rsidR="00192143" w:rsidRPr="005D23DF">
        <w:rPr>
          <w:lang w:val="en-GB"/>
        </w:rPr>
        <w:t xml:space="preserve"> The process is repeated until the limit on files per refresh/synchronization request is reached, and the request is sent. When the synchronization is done, the process is repeated until the set </w:t>
      </w:r>
      <w:r w:rsidR="0065686E" w:rsidRPr="005D23DF">
        <w:rPr>
          <w:lang w:val="en-GB"/>
        </w:rPr>
        <w:t>number of files has</w:t>
      </w:r>
      <w:r w:rsidR="00192143" w:rsidRPr="005D23DF">
        <w:rPr>
          <w:lang w:val="en-GB"/>
        </w:rPr>
        <w:t xml:space="preserve"> been added.</w:t>
      </w:r>
    </w:p>
    <w:p w14:paraId="4198365B" w14:textId="77777777" w:rsidR="00D9399B" w:rsidRPr="005D23DF" w:rsidRDefault="005238B0" w:rsidP="00D9399B">
      <w:pPr>
        <w:keepNext/>
        <w:jc w:val="center"/>
        <w:rPr>
          <w:lang w:val="en-GB"/>
        </w:rPr>
      </w:pPr>
      <w:r w:rsidRPr="005D23DF">
        <w:rPr>
          <w:lang w:val="en-GB" w:eastAsia="en-US"/>
        </w:rPr>
        <w:drawing>
          <wp:inline distT="0" distB="0" distL="0" distR="0" wp14:anchorId="0A8CF0DE" wp14:editId="77982D54">
            <wp:extent cx="4652472" cy="3425190"/>
            <wp:effectExtent l="0" t="0" r="0" b="381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3166" cy="3425701"/>
                    </a:xfrm>
                    <a:prstGeom prst="rect">
                      <a:avLst/>
                    </a:prstGeom>
                    <a:noFill/>
                    <a:ln>
                      <a:noFill/>
                    </a:ln>
                  </pic:spPr>
                </pic:pic>
              </a:graphicData>
            </a:graphic>
          </wp:inline>
        </w:drawing>
      </w:r>
    </w:p>
    <w:p w14:paraId="6C678D4C" w14:textId="066E4CAA" w:rsidR="00C6635B" w:rsidRPr="005D23DF" w:rsidRDefault="00D9399B" w:rsidP="00152091">
      <w:pPr>
        <w:pStyle w:val="Caption"/>
        <w:rPr>
          <w:lang w:val="en-GB"/>
        </w:rPr>
      </w:pPr>
      <w:r w:rsidRPr="005D23DF">
        <w:rPr>
          <w:lang w:val="en-GB"/>
        </w:rPr>
        <w:t xml:space="preserve">Figure </w:t>
      </w:r>
      <w:r w:rsidR="0040352A" w:rsidRPr="005D23DF">
        <w:rPr>
          <w:lang w:val="en-GB"/>
        </w:rPr>
        <w:fldChar w:fldCharType="begin"/>
      </w:r>
      <w:r w:rsidR="0040352A" w:rsidRPr="005D23DF">
        <w:rPr>
          <w:lang w:val="en-GB"/>
        </w:rPr>
        <w:instrText xml:space="preserve"> SEQ Figure \* ARABIC </w:instrText>
      </w:r>
      <w:r w:rsidR="0040352A" w:rsidRPr="005D23DF">
        <w:rPr>
          <w:lang w:val="en-GB"/>
        </w:rPr>
        <w:fldChar w:fldCharType="separate"/>
      </w:r>
      <w:r w:rsidR="00E220E7">
        <w:rPr>
          <w:noProof/>
          <w:lang w:val="en-GB"/>
        </w:rPr>
        <w:t>10</w:t>
      </w:r>
      <w:r w:rsidR="0040352A" w:rsidRPr="005D23DF">
        <w:rPr>
          <w:lang w:val="en-GB"/>
        </w:rPr>
        <w:fldChar w:fldCharType="end"/>
      </w:r>
      <w:r w:rsidRPr="005D23DF">
        <w:rPr>
          <w:lang w:val="en-GB"/>
        </w:rPr>
        <w:t xml:space="preserve"> Flow of the file adder application</w:t>
      </w:r>
    </w:p>
    <w:p w14:paraId="5BA49252" w14:textId="0607785B" w:rsidR="00C6635B" w:rsidRPr="005D23DF" w:rsidRDefault="00C6635B" w:rsidP="00C6635B">
      <w:pPr>
        <w:jc w:val="center"/>
        <w:rPr>
          <w:lang w:val="en-GB"/>
        </w:rPr>
      </w:pPr>
    </w:p>
    <w:p w14:paraId="3C010C16" w14:textId="4E3F1FE7" w:rsidR="00E60CB0" w:rsidRPr="005D23DF" w:rsidRDefault="00E24E8F" w:rsidP="00321BCA">
      <w:pPr>
        <w:pStyle w:val="Heading1"/>
        <w:rPr>
          <w:lang w:val="en-GB"/>
        </w:rPr>
      </w:pPr>
      <w:r w:rsidRPr="005D23DF">
        <w:rPr>
          <w:lang w:val="en-GB"/>
        </w:rPr>
        <w:br w:type="page"/>
      </w:r>
      <w:bookmarkStart w:id="47" w:name="_Toc323227685"/>
      <w:r w:rsidRPr="005D23DF">
        <w:rPr>
          <w:lang w:val="en-GB"/>
        </w:rPr>
        <w:lastRenderedPageBreak/>
        <w:t>Experiment</w:t>
      </w:r>
      <w:bookmarkEnd w:id="47"/>
      <w:r w:rsidR="00FA5B2C">
        <w:rPr>
          <w:lang w:val="en-GB"/>
        </w:rPr>
        <w:t>ation and Evaluation</w:t>
      </w:r>
    </w:p>
    <w:p w14:paraId="3DAB81B4" w14:textId="74984944" w:rsidR="0069627B" w:rsidRPr="005D23DF" w:rsidRDefault="00FA03F9" w:rsidP="00FA03F9">
      <w:pPr>
        <w:pStyle w:val="Heading2"/>
        <w:numPr>
          <w:ilvl w:val="1"/>
          <w:numId w:val="25"/>
        </w:numPr>
      </w:pPr>
      <w:r w:rsidRPr="005D23DF">
        <w:t xml:space="preserve"> </w:t>
      </w:r>
      <w:bookmarkStart w:id="48" w:name="_Toc323227686"/>
      <w:r w:rsidR="0069627B" w:rsidRPr="005D23DF">
        <w:t>Environment</w:t>
      </w:r>
      <w:bookmarkEnd w:id="48"/>
    </w:p>
    <w:p w14:paraId="779BA6EF" w14:textId="0391DDDB" w:rsidR="0069627B" w:rsidRPr="005D23DF" w:rsidRDefault="00691CD5" w:rsidP="0069627B">
      <w:pPr>
        <w:rPr>
          <w:lang w:val="en-GB"/>
        </w:rPr>
      </w:pPr>
      <w:r w:rsidRPr="005D23DF">
        <w:rPr>
          <w:lang w:val="en-GB"/>
        </w:rPr>
        <w:t xml:space="preserve">To </w:t>
      </w:r>
      <w:r w:rsidR="00E37AD1" w:rsidRPr="005D23DF">
        <w:rPr>
          <w:lang w:val="en-GB"/>
        </w:rPr>
        <w:t>evaluate</w:t>
      </w:r>
      <w:r w:rsidRPr="005D23DF">
        <w:rPr>
          <w:lang w:val="en-GB"/>
        </w:rPr>
        <w:t xml:space="preserve"> the prototype and pinpoint flaws in it, some experiments were made. They were run on a MacBook Air 13-inch, from mid-2012. The machine has an Intel Core i5, dual core with 1,8GHz clock frequency</w:t>
      </w:r>
      <w:r w:rsidR="00A93B77" w:rsidRPr="005D23DF">
        <w:rPr>
          <w:lang w:val="en-GB"/>
        </w:rPr>
        <w:t xml:space="preserve"> and 3MB shared L3 cache.</w:t>
      </w:r>
      <w:r w:rsidR="00C4576D" w:rsidRPr="005D23DF">
        <w:rPr>
          <w:lang w:val="en-GB"/>
        </w:rPr>
        <w:t xml:space="preserve"> </w:t>
      </w:r>
      <w:r w:rsidR="002A208E" w:rsidRPr="005D23DF">
        <w:rPr>
          <w:lang w:val="en-GB"/>
        </w:rPr>
        <w:t xml:space="preserve">The memory size is 4GB </w:t>
      </w:r>
      <w:r w:rsidR="00B575D6" w:rsidRPr="005D23DF">
        <w:rPr>
          <w:lang w:val="en-GB"/>
        </w:rPr>
        <w:t>in</w:t>
      </w:r>
      <w:r w:rsidR="002A208E" w:rsidRPr="005D23DF">
        <w:rPr>
          <w:lang w:val="en-GB"/>
        </w:rPr>
        <w:t xml:space="preserve"> 1600MHz DDR3L. </w:t>
      </w:r>
      <w:r w:rsidR="008F06EB" w:rsidRPr="005D23DF">
        <w:rPr>
          <w:lang w:val="en-GB"/>
        </w:rPr>
        <w:t xml:space="preserve">It was running OS X El Capitan v. 10.11.4 at the time of the </w:t>
      </w:r>
      <w:r w:rsidR="00926A52" w:rsidRPr="005D23DF">
        <w:rPr>
          <w:lang w:val="en-GB"/>
        </w:rPr>
        <w:t>testing</w:t>
      </w:r>
      <w:r w:rsidR="008F06EB" w:rsidRPr="005D23DF">
        <w:rPr>
          <w:lang w:val="en-GB"/>
        </w:rPr>
        <w:t xml:space="preserve">. </w:t>
      </w:r>
      <w:r w:rsidR="00C4576D" w:rsidRPr="005D23DF">
        <w:rPr>
          <w:lang w:val="en-GB"/>
        </w:rPr>
        <w:t>[</w:t>
      </w:r>
      <w:r w:rsidR="00FB2EF8" w:rsidRPr="005D23DF">
        <w:rPr>
          <w:lang w:val="en-GB"/>
        </w:rPr>
        <w:t>19</w:t>
      </w:r>
      <w:r w:rsidR="00C4576D" w:rsidRPr="005D23DF">
        <w:rPr>
          <w:lang w:val="en-GB"/>
        </w:rPr>
        <w:t>]</w:t>
      </w:r>
    </w:p>
    <w:p w14:paraId="082E10D7" w14:textId="77777777" w:rsidR="00FF342E" w:rsidRPr="005D23DF" w:rsidRDefault="00FF342E" w:rsidP="0069627B">
      <w:pPr>
        <w:rPr>
          <w:lang w:val="en-GB"/>
        </w:rPr>
      </w:pPr>
    </w:p>
    <w:p w14:paraId="6FC57786" w14:textId="312EAF46" w:rsidR="007633D7" w:rsidRPr="005D23DF" w:rsidRDefault="003851C0" w:rsidP="0069627B">
      <w:pPr>
        <w:rPr>
          <w:lang w:val="en-GB"/>
        </w:rPr>
      </w:pPr>
      <w:r w:rsidRPr="005D23DF">
        <w:rPr>
          <w:lang w:val="en-GB"/>
        </w:rPr>
        <w:t xml:space="preserve">The experiments were </w:t>
      </w:r>
      <w:r w:rsidR="008754CA" w:rsidRPr="005D23DF">
        <w:rPr>
          <w:lang w:val="en-GB"/>
        </w:rPr>
        <w:t>executed</w:t>
      </w:r>
      <w:r w:rsidRPr="005D23DF">
        <w:rPr>
          <w:lang w:val="en-GB"/>
        </w:rPr>
        <w:t xml:space="preserve"> by running</w:t>
      </w:r>
      <w:r w:rsidR="00214668" w:rsidRPr="005D23DF">
        <w:rPr>
          <w:lang w:val="en-GB"/>
        </w:rPr>
        <w:t xml:space="preserve"> </w:t>
      </w:r>
      <w:r w:rsidR="006F7462" w:rsidRPr="005D23DF">
        <w:rPr>
          <w:lang w:val="en-GB"/>
        </w:rPr>
        <w:t>the</w:t>
      </w:r>
      <w:r w:rsidR="00214668" w:rsidRPr="005D23DF">
        <w:rPr>
          <w:lang w:val="en-GB"/>
        </w:rPr>
        <w:t xml:space="preserve"> device</w:t>
      </w:r>
      <w:r w:rsidR="006F7462" w:rsidRPr="005D23DF">
        <w:rPr>
          <w:lang w:val="en-GB"/>
        </w:rPr>
        <w:t>s</w:t>
      </w:r>
      <w:r w:rsidR="00214668" w:rsidRPr="005D23DF">
        <w:rPr>
          <w:lang w:val="en-GB"/>
        </w:rPr>
        <w:t xml:space="preserve"> on the same mach</w:t>
      </w:r>
      <w:r w:rsidR="007E44A4" w:rsidRPr="005D23DF">
        <w:rPr>
          <w:lang w:val="en-GB"/>
        </w:rPr>
        <w:t>ine but in different processes. Eac</w:t>
      </w:r>
      <w:r w:rsidR="00DD2420" w:rsidRPr="005D23DF">
        <w:rPr>
          <w:lang w:val="en-GB"/>
        </w:rPr>
        <w:t>h device</w:t>
      </w:r>
      <w:r w:rsidR="007E44A4" w:rsidRPr="005D23DF">
        <w:rPr>
          <w:lang w:val="en-GB"/>
        </w:rPr>
        <w:t xml:space="preserve"> consists of a central process, the daemon, which spawns other processes as needed.</w:t>
      </w:r>
      <w:r w:rsidR="00CF4D1A" w:rsidRPr="005D23DF">
        <w:rPr>
          <w:lang w:val="en-GB"/>
        </w:rPr>
        <w:t xml:space="preserve"> However this means that they use the same resources, and </w:t>
      </w:r>
      <w:r w:rsidR="00103456" w:rsidRPr="005D23DF">
        <w:rPr>
          <w:lang w:val="en-GB"/>
        </w:rPr>
        <w:t>communication between them goes</w:t>
      </w:r>
      <w:r w:rsidR="00CF4D1A" w:rsidRPr="005D23DF">
        <w:rPr>
          <w:lang w:val="en-GB"/>
        </w:rPr>
        <w:t xml:space="preserve"> over loopback.</w:t>
      </w:r>
      <w:r w:rsidR="00931570" w:rsidRPr="005D23DF">
        <w:rPr>
          <w:lang w:val="en-GB"/>
        </w:rPr>
        <w:t xml:space="preserve"> </w:t>
      </w:r>
      <w:r w:rsidR="00511E50" w:rsidRPr="005D23DF">
        <w:rPr>
          <w:lang w:val="en-GB"/>
        </w:rPr>
        <w:t>As running all traffic between the segments would give significantly lower communication overhead</w:t>
      </w:r>
      <w:r w:rsidR="00BC5FFC" w:rsidRPr="005D23DF">
        <w:rPr>
          <w:lang w:val="en-GB"/>
        </w:rPr>
        <w:t xml:space="preserve"> than </w:t>
      </w:r>
      <w:r w:rsidR="007B550E" w:rsidRPr="005D23DF">
        <w:rPr>
          <w:lang w:val="en-GB"/>
        </w:rPr>
        <w:t>realistically</w:t>
      </w:r>
      <w:r w:rsidR="00BC5FFC" w:rsidRPr="005D23DF">
        <w:rPr>
          <w:lang w:val="en-GB"/>
        </w:rPr>
        <w:t xml:space="preserve"> possible</w:t>
      </w:r>
      <w:r w:rsidR="00511E50" w:rsidRPr="005D23DF">
        <w:rPr>
          <w:lang w:val="en-GB"/>
        </w:rPr>
        <w:t xml:space="preserve">, traffic between the "devices" </w:t>
      </w:r>
      <w:r w:rsidR="00FF342E" w:rsidRPr="005D23DF">
        <w:rPr>
          <w:lang w:val="en-GB"/>
        </w:rPr>
        <w:t>was</w:t>
      </w:r>
      <w:r w:rsidR="00511E50" w:rsidRPr="005D23DF">
        <w:rPr>
          <w:lang w:val="en-GB"/>
        </w:rPr>
        <w:t xml:space="preserve"> sent to a router on LAN and back again</w:t>
      </w:r>
      <w:r w:rsidR="00E37D67" w:rsidRPr="005D23DF">
        <w:rPr>
          <w:lang w:val="en-GB"/>
        </w:rPr>
        <w:t xml:space="preserve"> by editing the routing table</w:t>
      </w:r>
      <w:r w:rsidR="00511E50" w:rsidRPr="005D23DF">
        <w:rPr>
          <w:lang w:val="en-GB"/>
        </w:rPr>
        <w:t xml:space="preserve">. </w:t>
      </w:r>
      <w:r w:rsidR="009976C0" w:rsidRPr="005D23DF">
        <w:rPr>
          <w:lang w:val="en-GB"/>
        </w:rPr>
        <w:t xml:space="preserve">The router was an Asus RT-N56U operating at 192.168.1.1, and the traffic is being transmitted over Wi-Fi. The machine was at </w:t>
      </w:r>
      <w:r w:rsidR="007633D7" w:rsidRPr="005D23DF">
        <w:rPr>
          <w:lang w:val="en-GB"/>
        </w:rPr>
        <w:t>192.168.1.138, thus adding a route for 192.168.1.138 to 192.168.1.1 would force the traffic out over the network instead of going over loopback when using 192.168.1.138. Thus running the foll</w:t>
      </w:r>
      <w:r w:rsidR="00417E83" w:rsidRPr="005D23DF">
        <w:rPr>
          <w:lang w:val="en-GB"/>
        </w:rPr>
        <w:t>owing command in terminal "</w:t>
      </w:r>
      <w:r w:rsidR="007633D7" w:rsidRPr="005D23DF">
        <w:rPr>
          <w:lang w:val="en-GB"/>
        </w:rPr>
        <w:t>route -n add 192.168.1.138 192.168.1.1" adds the aforementioned route to the routing table.</w:t>
      </w:r>
      <w:r w:rsidR="00EA45B9" w:rsidRPr="005D23DF">
        <w:rPr>
          <w:lang w:val="en-GB"/>
        </w:rPr>
        <w:t xml:space="preserve"> [20]</w:t>
      </w:r>
    </w:p>
    <w:p w14:paraId="11AFC73C" w14:textId="7F1B3762" w:rsidR="00511E50" w:rsidRPr="005D23DF" w:rsidRDefault="00511E50" w:rsidP="0069627B">
      <w:pPr>
        <w:rPr>
          <w:lang w:val="en-GB"/>
        </w:rPr>
      </w:pPr>
      <w:r w:rsidRPr="005D23DF">
        <w:rPr>
          <w:lang w:val="en-GB"/>
        </w:rPr>
        <w:t xml:space="preserve">This means the delay and traffic </w:t>
      </w:r>
      <w:r w:rsidR="00F34365" w:rsidRPr="005D23DF">
        <w:rPr>
          <w:lang w:val="en-GB"/>
        </w:rPr>
        <w:t>is doubled</w:t>
      </w:r>
      <w:r w:rsidR="00FA37E5" w:rsidRPr="005D23DF">
        <w:rPr>
          <w:lang w:val="en-GB"/>
        </w:rPr>
        <w:t xml:space="preserve"> as each packet crosses the network twice. Thus my results in these experiments are likely to be worse than what could be </w:t>
      </w:r>
      <w:r w:rsidR="001A1BD7" w:rsidRPr="005D23DF">
        <w:rPr>
          <w:lang w:val="en-GB"/>
        </w:rPr>
        <w:t>realistically</w:t>
      </w:r>
      <w:r w:rsidR="00FA37E5" w:rsidRPr="005D23DF">
        <w:rPr>
          <w:lang w:val="en-GB"/>
        </w:rPr>
        <w:t xml:space="preserve"> expected</w:t>
      </w:r>
      <w:r w:rsidR="001A1BD7" w:rsidRPr="005D23DF">
        <w:rPr>
          <w:lang w:val="en-GB"/>
        </w:rPr>
        <w:t>. However</w:t>
      </w:r>
      <w:r w:rsidR="00F34365" w:rsidRPr="005D23DF">
        <w:rPr>
          <w:lang w:val="en-GB"/>
        </w:rPr>
        <w:t xml:space="preserve"> it</w:t>
      </w:r>
      <w:r w:rsidR="001A1BD7" w:rsidRPr="005D23DF">
        <w:rPr>
          <w:lang w:val="en-GB"/>
        </w:rPr>
        <w:t xml:space="preserve"> also</w:t>
      </w:r>
      <w:r w:rsidR="00F34365" w:rsidRPr="005D23DF">
        <w:rPr>
          <w:lang w:val="en-GB"/>
        </w:rPr>
        <w:t xml:space="preserve"> means that we can use Apples Network Link Conditioner</w:t>
      </w:r>
      <w:r w:rsidR="00910571" w:rsidRPr="005D23DF">
        <w:rPr>
          <w:lang w:val="en-GB"/>
        </w:rPr>
        <w:t xml:space="preserve"> </w:t>
      </w:r>
      <w:r w:rsidR="00A31AEB" w:rsidRPr="005D23DF">
        <w:rPr>
          <w:lang w:val="en-GB"/>
        </w:rPr>
        <w:t>to limit</w:t>
      </w:r>
      <w:r w:rsidR="00497127" w:rsidRPr="005D23DF">
        <w:rPr>
          <w:lang w:val="en-GB"/>
        </w:rPr>
        <w:t xml:space="preserve"> traffic further, and</w:t>
      </w:r>
      <w:r w:rsidR="00A31AEB" w:rsidRPr="005D23DF">
        <w:rPr>
          <w:lang w:val="en-GB"/>
        </w:rPr>
        <w:t xml:space="preserve"> Wireshark </w:t>
      </w:r>
      <w:r w:rsidR="00497127" w:rsidRPr="005D23DF">
        <w:rPr>
          <w:lang w:val="en-GB"/>
        </w:rPr>
        <w:t>to capture traffic between the devices.</w:t>
      </w:r>
    </w:p>
    <w:p w14:paraId="7A0F414E" w14:textId="71007341" w:rsidR="009308D1" w:rsidRPr="005D23DF" w:rsidRDefault="009308D1" w:rsidP="0069627B">
      <w:pPr>
        <w:rPr>
          <w:lang w:val="en-GB"/>
        </w:rPr>
      </w:pPr>
      <w:r w:rsidRPr="005D23DF">
        <w:rPr>
          <w:lang w:val="en-GB"/>
        </w:rPr>
        <w:t xml:space="preserve">Wireshark is set to snoop on </w:t>
      </w:r>
      <w:r w:rsidR="00724E15" w:rsidRPr="005D23DF">
        <w:rPr>
          <w:lang w:val="en-GB"/>
        </w:rPr>
        <w:t>packets</w:t>
      </w:r>
      <w:r w:rsidRPr="005D23DF">
        <w:rPr>
          <w:lang w:val="en-GB"/>
        </w:rPr>
        <w:t xml:space="preserve"> over en0 using TCP on the port range of 8500 to 9500 only</w:t>
      </w:r>
      <w:r w:rsidR="00A31F61" w:rsidRPr="005D23DF">
        <w:rPr>
          <w:lang w:val="en-GB"/>
        </w:rPr>
        <w:t xml:space="preserve"> in these experiments</w:t>
      </w:r>
      <w:r w:rsidRPr="005D23DF">
        <w:rPr>
          <w:lang w:val="en-GB"/>
        </w:rPr>
        <w:t>.</w:t>
      </w:r>
    </w:p>
    <w:p w14:paraId="72DA4134" w14:textId="638A53FF" w:rsidR="00203E3D" w:rsidRPr="005D23DF" w:rsidRDefault="00203E3D" w:rsidP="0069627B">
      <w:pPr>
        <w:rPr>
          <w:lang w:val="en-GB"/>
        </w:rPr>
      </w:pPr>
      <w:r w:rsidRPr="005D23DF">
        <w:rPr>
          <w:lang w:val="en-GB"/>
        </w:rPr>
        <w:t xml:space="preserve">To retrieve memory and </w:t>
      </w:r>
      <w:r w:rsidR="009A492F" w:rsidRPr="005D23DF">
        <w:rPr>
          <w:lang w:val="en-GB"/>
        </w:rPr>
        <w:t>CPU</w:t>
      </w:r>
      <w:r w:rsidRPr="005D23DF">
        <w:rPr>
          <w:lang w:val="en-GB"/>
        </w:rPr>
        <w:t xml:space="preserve"> usage a small application that runs top every three seconds with two samples was written. It connects to the daemons on </w:t>
      </w:r>
      <w:r w:rsidR="00147253" w:rsidRPr="005D23DF">
        <w:rPr>
          <w:lang w:val="en-GB"/>
        </w:rPr>
        <w:t>TCP/IP</w:t>
      </w:r>
      <w:r w:rsidRPr="005D23DF">
        <w:rPr>
          <w:lang w:val="en-GB"/>
        </w:rPr>
        <w:t xml:space="preserve"> over loopback at the beginning of each loop to check that they are still up and </w:t>
      </w:r>
      <w:r w:rsidR="00633E19" w:rsidRPr="005D23DF">
        <w:rPr>
          <w:lang w:val="en-GB"/>
        </w:rPr>
        <w:t>retrieves</w:t>
      </w:r>
      <w:r w:rsidRPr="005D23DF">
        <w:rPr>
          <w:lang w:val="en-GB"/>
        </w:rPr>
        <w:t xml:space="preserve"> their PIDs. It then runs </w:t>
      </w:r>
      <w:r w:rsidR="00763078" w:rsidRPr="005D23DF">
        <w:rPr>
          <w:lang w:val="en-GB"/>
        </w:rPr>
        <w:t>top</w:t>
      </w:r>
      <w:r w:rsidR="00683260" w:rsidRPr="005D23DF">
        <w:rPr>
          <w:lang w:val="en-GB"/>
        </w:rPr>
        <w:t xml:space="preserve"> to retrieve a full list of processes with their PIDs, PPIDs, CPU percentage, and memory usage.</w:t>
      </w:r>
      <w:r w:rsidR="00665AA8" w:rsidRPr="005D23DF">
        <w:rPr>
          <w:lang w:val="en-GB"/>
        </w:rPr>
        <w:t xml:space="preserve"> When the list is retrieved, it finds all lines with PIDs or PPIDs that are one of the daemons PIDs and logs the retrieved stats for that line.</w:t>
      </w:r>
      <w:r w:rsidR="004257DB" w:rsidRPr="005D23DF">
        <w:rPr>
          <w:lang w:val="en-GB"/>
        </w:rPr>
        <w:t xml:space="preserve"> The problem with this approach was that when system resources were close to being exhausted, this application was affected and slowed down.</w:t>
      </w:r>
      <w:r w:rsidR="00943E52" w:rsidRPr="005D23DF">
        <w:rPr>
          <w:lang w:val="en-GB"/>
        </w:rPr>
        <w:t xml:space="preserve"> The long intervals also means we wont get more detailed information than at the three seconds level.</w:t>
      </w:r>
      <w:r w:rsidR="00F1380F" w:rsidRPr="005D23DF">
        <w:rPr>
          <w:lang w:val="en-GB"/>
        </w:rPr>
        <w:t xml:space="preserve"> It would be possible to get samples more often with </w:t>
      </w:r>
      <w:proofErr w:type="spellStart"/>
      <w:r w:rsidR="00F1380F" w:rsidRPr="005D23DF">
        <w:rPr>
          <w:lang w:val="en-GB"/>
        </w:rPr>
        <w:t>ps</w:t>
      </w:r>
      <w:proofErr w:type="spellEnd"/>
      <w:r w:rsidR="00F1380F" w:rsidRPr="005D23DF">
        <w:rPr>
          <w:lang w:val="en-GB"/>
        </w:rPr>
        <w:t>, but the values seem less accurate</w:t>
      </w:r>
      <w:r w:rsidR="00096C58" w:rsidRPr="005D23DF">
        <w:rPr>
          <w:lang w:val="en-GB"/>
        </w:rPr>
        <w:t xml:space="preserve"> as mentioned in chapter 2</w:t>
      </w:r>
      <w:r w:rsidR="00F1380F" w:rsidRPr="005D23DF">
        <w:rPr>
          <w:lang w:val="en-GB"/>
        </w:rPr>
        <w:t>.</w:t>
      </w:r>
      <w:r w:rsidR="001713CB" w:rsidRPr="005D23DF">
        <w:rPr>
          <w:lang w:val="en-GB"/>
        </w:rPr>
        <w:t xml:space="preserve"> [21, 22]</w:t>
      </w:r>
    </w:p>
    <w:p w14:paraId="6BFD297F" w14:textId="77777777" w:rsidR="00E2716B" w:rsidRPr="005D23DF" w:rsidRDefault="00E2716B" w:rsidP="0069627B">
      <w:pPr>
        <w:rPr>
          <w:lang w:val="en-GB"/>
        </w:rPr>
      </w:pPr>
    </w:p>
    <w:p w14:paraId="6A2DEED6" w14:textId="6F81251B" w:rsidR="00E2716B" w:rsidRPr="005D23DF" w:rsidRDefault="00E2716B" w:rsidP="00E2716B">
      <w:pPr>
        <w:pStyle w:val="Heading2"/>
      </w:pPr>
      <w:bookmarkStart w:id="49" w:name="_Toc323227687"/>
      <w:r w:rsidRPr="005D23DF">
        <w:t>Add and Refresh</w:t>
      </w:r>
      <w:bookmarkEnd w:id="49"/>
    </w:p>
    <w:p w14:paraId="26AFC024" w14:textId="7966BF4C" w:rsidR="00C14E53" w:rsidRPr="005D23DF" w:rsidRDefault="007B07D3" w:rsidP="0069627B">
      <w:pPr>
        <w:rPr>
          <w:lang w:val="en-GB"/>
        </w:rPr>
      </w:pPr>
      <w:r w:rsidRPr="005D23DF">
        <w:rPr>
          <w:lang w:val="en-GB"/>
        </w:rPr>
        <w:t xml:space="preserve">In this test some </w:t>
      </w:r>
      <w:r w:rsidR="00E2716B" w:rsidRPr="005D23DF">
        <w:rPr>
          <w:lang w:val="en-GB"/>
        </w:rPr>
        <w:t>devices were set up with no files in their system. Files were then added one by one, five by five, and hundred by hundred, meaning a refresh was done between each one added, each fifth add, and each hundred add.</w:t>
      </w:r>
      <w:r w:rsidRPr="005D23DF">
        <w:rPr>
          <w:lang w:val="en-GB"/>
        </w:rPr>
        <w:t xml:space="preserve"> The </w:t>
      </w:r>
      <w:r w:rsidR="0005322E" w:rsidRPr="005D23DF">
        <w:rPr>
          <w:lang w:val="en-GB"/>
        </w:rPr>
        <w:t xml:space="preserve">three </w:t>
      </w:r>
      <w:r w:rsidRPr="005D23DF">
        <w:rPr>
          <w:lang w:val="en-GB"/>
        </w:rPr>
        <w:t>experiment</w:t>
      </w:r>
      <w:r w:rsidR="0005322E" w:rsidRPr="005D23DF">
        <w:rPr>
          <w:lang w:val="en-GB"/>
        </w:rPr>
        <w:t>s</w:t>
      </w:r>
      <w:r w:rsidRPr="005D23DF">
        <w:rPr>
          <w:lang w:val="en-GB"/>
        </w:rPr>
        <w:t xml:space="preserve"> was done several times with </w:t>
      </w:r>
      <w:r w:rsidR="00854A8A" w:rsidRPr="005D23DF">
        <w:rPr>
          <w:lang w:val="en-GB"/>
        </w:rPr>
        <w:t>a few variati</w:t>
      </w:r>
      <w:r w:rsidR="00C55873" w:rsidRPr="005D23DF">
        <w:rPr>
          <w:lang w:val="en-GB"/>
        </w:rPr>
        <w:t xml:space="preserve">ons in environment and settings, changing one variable a time from what was set as the "default" settings; Fixed coordinator to one daemon, refresh returned when files/objects are synchronized (before applications are </w:t>
      </w:r>
      <w:r w:rsidR="00C55873" w:rsidRPr="005D23DF">
        <w:rPr>
          <w:lang w:val="en-GB"/>
        </w:rPr>
        <w:lastRenderedPageBreak/>
        <w:t xml:space="preserve">synchronized), with each file being a small sized text file of 365 bytes, </w:t>
      </w:r>
      <w:r w:rsidR="00332D6E" w:rsidRPr="005D23DF">
        <w:rPr>
          <w:lang w:val="en-GB"/>
        </w:rPr>
        <w:t>and the network conditions being a normal LAN Wi-Fi connection.</w:t>
      </w:r>
      <w:r w:rsidR="00E437F1" w:rsidRPr="005D23DF">
        <w:rPr>
          <w:lang w:val="en-GB"/>
        </w:rPr>
        <w:t xml:space="preserve"> </w:t>
      </w:r>
      <w:r w:rsidR="00DD6201" w:rsidRPr="005D23DF">
        <w:rPr>
          <w:lang w:val="en-GB"/>
        </w:rPr>
        <w:t xml:space="preserve">All variations were done twice, once with two devices running, and once </w:t>
      </w:r>
      <w:r w:rsidR="00010DF6" w:rsidRPr="005D23DF">
        <w:rPr>
          <w:lang w:val="en-GB"/>
        </w:rPr>
        <w:t>with ten devices running</w:t>
      </w:r>
      <w:r w:rsidR="00C14E53" w:rsidRPr="005D23DF">
        <w:rPr>
          <w:lang w:val="en-GB"/>
        </w:rPr>
        <w:t>. The statistic for the experiment</w:t>
      </w:r>
      <w:r w:rsidR="00CE7279" w:rsidRPr="005D23DF">
        <w:rPr>
          <w:lang w:val="en-GB"/>
        </w:rPr>
        <w:t xml:space="preserve"> with ten devices</w:t>
      </w:r>
      <w:r w:rsidR="00C14E53" w:rsidRPr="005D23DF">
        <w:rPr>
          <w:lang w:val="en-GB"/>
        </w:rPr>
        <w:t xml:space="preserve"> are </w:t>
      </w:r>
      <w:r w:rsidR="00027327" w:rsidRPr="005D23DF">
        <w:rPr>
          <w:lang w:val="en-GB"/>
        </w:rPr>
        <w:t xml:space="preserve">not presented in its entirety </w:t>
      </w:r>
      <w:r w:rsidR="00C14E53" w:rsidRPr="005D23DF">
        <w:rPr>
          <w:lang w:val="en-GB"/>
        </w:rPr>
        <w:t xml:space="preserve">here as they were not very </w:t>
      </w:r>
      <w:r w:rsidR="00204539" w:rsidRPr="005D23DF">
        <w:rPr>
          <w:lang w:val="en-GB"/>
        </w:rPr>
        <w:t>successful</w:t>
      </w:r>
      <w:r w:rsidR="000E1FCB" w:rsidRPr="005D23DF">
        <w:rPr>
          <w:lang w:val="en-GB"/>
        </w:rPr>
        <w:t>;</w:t>
      </w:r>
      <w:r w:rsidR="00C14E53" w:rsidRPr="005D23DF">
        <w:rPr>
          <w:lang w:val="en-GB"/>
        </w:rPr>
        <w:t xml:space="preserve"> quickly reaching the limit on number of files allowed to have open at a time in OS X</w:t>
      </w:r>
      <w:r w:rsidR="00010DF6" w:rsidRPr="005D23DF">
        <w:rPr>
          <w:lang w:val="en-GB"/>
        </w:rPr>
        <w:t>.</w:t>
      </w:r>
      <w:r w:rsidR="00275F0B" w:rsidRPr="005D23DF">
        <w:rPr>
          <w:lang w:val="en-GB"/>
        </w:rPr>
        <w:t xml:space="preserve"> </w:t>
      </w:r>
    </w:p>
    <w:p w14:paraId="66B30EA8" w14:textId="3F6AE777" w:rsidR="00805D16" w:rsidRPr="005D23DF" w:rsidRDefault="00843969" w:rsidP="0069627B">
      <w:pPr>
        <w:rPr>
          <w:lang w:val="en-GB"/>
        </w:rPr>
      </w:pPr>
      <w:r w:rsidRPr="005D23DF">
        <w:rPr>
          <w:lang w:val="en-GB"/>
        </w:rPr>
        <w:t>The default file was decided to be so small due to space limitations on the hard drive as the size should not affect the performance of the prototype.</w:t>
      </w:r>
    </w:p>
    <w:p w14:paraId="666B2EEB" w14:textId="7C640599" w:rsidR="00AC46CD" w:rsidRPr="005D23DF" w:rsidRDefault="00AC46CD" w:rsidP="0069627B">
      <w:pPr>
        <w:rPr>
          <w:lang w:val="en-GB"/>
        </w:rPr>
      </w:pPr>
      <w:r w:rsidRPr="005D23DF">
        <w:rPr>
          <w:lang w:val="en-GB"/>
        </w:rPr>
        <w:t xml:space="preserve">The files were added by a </w:t>
      </w:r>
      <w:r w:rsidR="00AB67A9" w:rsidRPr="005D23DF">
        <w:rPr>
          <w:lang w:val="en-GB"/>
        </w:rPr>
        <w:t xml:space="preserve">small application written in </w:t>
      </w:r>
      <w:proofErr w:type="spellStart"/>
      <w:r w:rsidR="00AB67A9" w:rsidRPr="005D23DF">
        <w:rPr>
          <w:lang w:val="en-GB"/>
        </w:rPr>
        <w:t>Gol</w:t>
      </w:r>
      <w:r w:rsidRPr="005D23DF">
        <w:rPr>
          <w:lang w:val="en-GB"/>
        </w:rPr>
        <w:t>ang</w:t>
      </w:r>
      <w:proofErr w:type="spellEnd"/>
      <w:r w:rsidRPr="005D23DF">
        <w:rPr>
          <w:lang w:val="en-GB"/>
        </w:rPr>
        <w:t>, opening any file in its folder with the name "</w:t>
      </w:r>
      <w:proofErr w:type="spellStart"/>
      <w:r w:rsidRPr="005D23DF">
        <w:rPr>
          <w:lang w:val="en-GB"/>
        </w:rPr>
        <w:t>testfile</w:t>
      </w:r>
      <w:proofErr w:type="spellEnd"/>
      <w:r w:rsidRPr="005D23DF">
        <w:rPr>
          <w:lang w:val="en-GB"/>
        </w:rPr>
        <w:t>" and creating a copy in the folder designated to the daemon it was to add the files to. The daemons change tracker was then notified by this application, and the daemon received a refresh request when each round of changes were finished. Both communications operations were done using TCP/IP locally (loopback)</w:t>
      </w:r>
      <w:r w:rsidR="00917A92" w:rsidRPr="005D23DF">
        <w:rPr>
          <w:lang w:val="en-GB"/>
        </w:rPr>
        <w:t>.</w:t>
      </w:r>
    </w:p>
    <w:p w14:paraId="6F61F7FC" w14:textId="1C737B88" w:rsidR="00790A16" w:rsidRPr="005D23DF" w:rsidRDefault="00790A16" w:rsidP="00790A16">
      <w:pPr>
        <w:pStyle w:val="Heading3"/>
        <w:rPr>
          <w:lang w:val="en-GB"/>
        </w:rPr>
      </w:pPr>
      <w:bookmarkStart w:id="50" w:name="_Toc323227688"/>
      <w:r w:rsidRPr="005D23DF">
        <w:rPr>
          <w:lang w:val="en-GB"/>
        </w:rPr>
        <w:t>Two Devices</w:t>
      </w:r>
      <w:bookmarkEnd w:id="50"/>
    </w:p>
    <w:p w14:paraId="6323C576" w14:textId="58F024B1" w:rsidR="00C03D0E" w:rsidRPr="005D23DF" w:rsidRDefault="00803343" w:rsidP="00AC46CD">
      <w:pPr>
        <w:rPr>
          <w:lang w:val="en-GB"/>
        </w:rPr>
      </w:pPr>
      <w:r w:rsidRPr="005D23DF">
        <w:rPr>
          <w:lang w:val="en-GB"/>
        </w:rPr>
        <w:t>T</w:t>
      </w:r>
      <w:r w:rsidR="00C03D0E" w:rsidRPr="005D23DF">
        <w:rPr>
          <w:lang w:val="en-GB"/>
        </w:rPr>
        <w:t>wo devi</w:t>
      </w:r>
      <w:r w:rsidR="00181D62" w:rsidRPr="005D23DF">
        <w:rPr>
          <w:lang w:val="en-GB"/>
        </w:rPr>
        <w:t>ces</w:t>
      </w:r>
      <w:r w:rsidR="00F04156" w:rsidRPr="005D23DF">
        <w:rPr>
          <w:lang w:val="en-GB"/>
        </w:rPr>
        <w:t xml:space="preserve"> where set up</w:t>
      </w:r>
      <w:r w:rsidR="00181D62" w:rsidRPr="005D23DF">
        <w:rPr>
          <w:lang w:val="en-GB"/>
        </w:rPr>
        <w:t xml:space="preserve"> </w:t>
      </w:r>
      <w:r w:rsidR="00F04156" w:rsidRPr="005D23DF">
        <w:rPr>
          <w:lang w:val="en-GB"/>
        </w:rPr>
        <w:t>and</w:t>
      </w:r>
      <w:r w:rsidR="00181D62" w:rsidRPr="005D23DF">
        <w:rPr>
          <w:lang w:val="en-GB"/>
        </w:rPr>
        <w:t xml:space="preserve"> the files were added to the device that was not the coordinator</w:t>
      </w:r>
      <w:r w:rsidR="006755CC" w:rsidRPr="005D23DF">
        <w:rPr>
          <w:lang w:val="en-GB"/>
        </w:rPr>
        <w:t xml:space="preserve"> at the start (</w:t>
      </w:r>
      <w:r w:rsidR="00181D62" w:rsidRPr="005D23DF">
        <w:rPr>
          <w:lang w:val="en-GB"/>
        </w:rPr>
        <w:t xml:space="preserve">the device with </w:t>
      </w:r>
      <w:r w:rsidR="006755CC" w:rsidRPr="005D23DF">
        <w:rPr>
          <w:lang w:val="en-GB"/>
        </w:rPr>
        <w:t>the daemon running at port 8591)</w:t>
      </w:r>
      <w:r w:rsidR="00181D62" w:rsidRPr="005D23DF">
        <w:rPr>
          <w:lang w:val="en-GB"/>
        </w:rPr>
        <w:t xml:space="preserve"> </w:t>
      </w:r>
      <w:r w:rsidR="00C03D0E" w:rsidRPr="005D23DF">
        <w:rPr>
          <w:lang w:val="en-GB"/>
        </w:rPr>
        <w:t>until it broke down under the following environments:</w:t>
      </w:r>
    </w:p>
    <w:p w14:paraId="6E5B25EB" w14:textId="3E408B68" w:rsidR="00C03D0E" w:rsidRPr="005D23DF" w:rsidRDefault="00C03D0E" w:rsidP="00FC3362">
      <w:pPr>
        <w:pStyle w:val="Heading4"/>
        <w:rPr>
          <w:lang w:val="en-GB"/>
        </w:rPr>
      </w:pPr>
      <w:r w:rsidRPr="005D23DF">
        <w:rPr>
          <w:lang w:val="en-GB"/>
        </w:rPr>
        <w:t>Default</w:t>
      </w:r>
      <w:r w:rsidR="009A0DD1" w:rsidRPr="005D23DF">
        <w:rPr>
          <w:lang w:val="en-GB"/>
        </w:rPr>
        <w:t xml:space="preserve"> Setup</w:t>
      </w:r>
    </w:p>
    <w:p w14:paraId="6FD3150E" w14:textId="2DC5E9B1" w:rsidR="00C03D0E" w:rsidRPr="005D23DF" w:rsidRDefault="00C03D0E" w:rsidP="00C03D0E">
      <w:pPr>
        <w:rPr>
          <w:lang w:val="en-GB"/>
        </w:rPr>
      </w:pPr>
      <w:r w:rsidRPr="005D23DF">
        <w:rPr>
          <w:lang w:val="en-GB"/>
        </w:rPr>
        <w:t>The coordinator is set to be the device with the daemon at port 8590, with the other non-coordinator, or profane daemon if you will, running at 8591.</w:t>
      </w:r>
      <w:r w:rsidR="00E819DF" w:rsidRPr="005D23DF">
        <w:rPr>
          <w:lang w:val="en-GB"/>
        </w:rPr>
        <w:t xml:space="preserve"> </w:t>
      </w:r>
    </w:p>
    <w:p w14:paraId="1CA2EAB1" w14:textId="1BC5C593" w:rsidR="00E819DF" w:rsidRPr="005D23DF" w:rsidRDefault="00E819DF" w:rsidP="00C03D0E">
      <w:pPr>
        <w:rPr>
          <w:lang w:val="en-GB"/>
        </w:rPr>
      </w:pPr>
      <w:r w:rsidRPr="005D23DF">
        <w:rPr>
          <w:lang w:val="en-GB"/>
        </w:rPr>
        <w:t xml:space="preserve">Communications between the daemons go via the LAN and the router with no further limitations. </w:t>
      </w:r>
      <w:r w:rsidR="0003056C" w:rsidRPr="005D23DF">
        <w:rPr>
          <w:lang w:val="en-GB"/>
        </w:rPr>
        <w:t>The file</w:t>
      </w:r>
      <w:r w:rsidRPr="005D23DF">
        <w:rPr>
          <w:lang w:val="en-GB"/>
        </w:rPr>
        <w:t xml:space="preserve"> added is small and of size 365 bytes, and the refreshes return as soon as the files has been refreshed.</w:t>
      </w:r>
    </w:p>
    <w:p w14:paraId="42B20454" w14:textId="5DFB9B45" w:rsidR="00305A66" w:rsidRPr="005D23DF" w:rsidRDefault="00486B26" w:rsidP="00C03D0E">
      <w:pPr>
        <w:rPr>
          <w:lang w:val="en-GB"/>
        </w:rPr>
      </w:pPr>
      <w:r w:rsidRPr="005D23DF">
        <w:rPr>
          <w:lang w:val="en-GB"/>
        </w:rPr>
        <w:t>During the testing with one file per synchronization, the</w:t>
      </w:r>
      <w:r w:rsidR="00305A66" w:rsidRPr="005D23DF">
        <w:rPr>
          <w:lang w:val="en-GB"/>
        </w:rPr>
        <w:t xml:space="preserve"> prototype synchronized 1297 files before crashing when synchronizing the 1298th. It crashed with error “fork/exec /</w:t>
      </w:r>
      <w:proofErr w:type="spellStart"/>
      <w:r w:rsidR="00305A66" w:rsidRPr="005D23DF">
        <w:rPr>
          <w:lang w:val="en-GB"/>
        </w:rPr>
        <w:t>usr</w:t>
      </w:r>
      <w:proofErr w:type="spellEnd"/>
      <w:r w:rsidR="00305A66" w:rsidRPr="005D23DF">
        <w:rPr>
          <w:lang w:val="en-GB"/>
        </w:rPr>
        <w:t>/</w:t>
      </w:r>
      <w:proofErr w:type="spellStart"/>
      <w:r w:rsidR="00305A66" w:rsidRPr="005D23DF">
        <w:rPr>
          <w:lang w:val="en-GB"/>
        </w:rPr>
        <w:t>sbin</w:t>
      </w:r>
      <w:proofErr w:type="spellEnd"/>
      <w:r w:rsidR="00305A66" w:rsidRPr="005D23DF">
        <w:rPr>
          <w:lang w:val="en-GB"/>
        </w:rPr>
        <w:t>/</w:t>
      </w:r>
      <w:proofErr w:type="spellStart"/>
      <w:r w:rsidR="00305A66" w:rsidRPr="005D23DF">
        <w:rPr>
          <w:lang w:val="en-GB"/>
        </w:rPr>
        <w:t>system_profiler</w:t>
      </w:r>
      <w:proofErr w:type="spellEnd"/>
      <w:r w:rsidR="00305A66" w:rsidRPr="005D23DF">
        <w:rPr>
          <w:lang w:val="en-GB"/>
        </w:rPr>
        <w:t>: resource temporarily unavailable”, meaning it was unable to retrieve a list of applications installed on the local machine.</w:t>
      </w:r>
      <w:r w:rsidR="00781C81" w:rsidRPr="005D23DF">
        <w:rPr>
          <w:lang w:val="en-GB"/>
        </w:rPr>
        <w:t xml:space="preserve"> </w:t>
      </w:r>
      <w:r w:rsidR="00A8418A" w:rsidRPr="005D23DF">
        <w:rPr>
          <w:lang w:val="en-GB"/>
        </w:rPr>
        <w:t xml:space="preserve">The error means that the application has reach OS </w:t>
      </w:r>
      <w:proofErr w:type="spellStart"/>
      <w:r w:rsidR="00A8418A" w:rsidRPr="005D23DF">
        <w:rPr>
          <w:lang w:val="en-GB"/>
        </w:rPr>
        <w:t>Xs</w:t>
      </w:r>
      <w:proofErr w:type="spellEnd"/>
      <w:r w:rsidR="00A8418A" w:rsidRPr="005D23DF">
        <w:rPr>
          <w:lang w:val="en-GB"/>
        </w:rPr>
        <w:t xml:space="preserve"> limit on how many processes it ca</w:t>
      </w:r>
      <w:r w:rsidR="00A01DA3" w:rsidRPr="005D23DF">
        <w:rPr>
          <w:lang w:val="en-GB"/>
        </w:rPr>
        <w:t>n have running at the same time, probably because we move on to add and synchronize another file before the previous synchronization process is entirely complete, meaning we keep stacking up processes over time.</w:t>
      </w:r>
    </w:p>
    <w:p w14:paraId="1CA563C5" w14:textId="6F4B42E2" w:rsidR="006C17AF" w:rsidRPr="005D23DF" w:rsidRDefault="006C17AF" w:rsidP="006C17AF">
      <w:pPr>
        <w:rPr>
          <w:lang w:val="en-GB"/>
        </w:rPr>
      </w:pPr>
      <w:r w:rsidRPr="005D23DF">
        <w:rPr>
          <w:lang w:val="en-GB"/>
        </w:rPr>
        <w:t>When adding five</w:t>
      </w:r>
      <w:r w:rsidR="00F41314" w:rsidRPr="005D23DF">
        <w:rPr>
          <w:lang w:val="en-GB"/>
        </w:rPr>
        <w:t xml:space="preserve"> files </w:t>
      </w:r>
      <w:proofErr w:type="gramStart"/>
      <w:r w:rsidR="00E140D1" w:rsidRPr="005D23DF">
        <w:rPr>
          <w:lang w:val="en-GB"/>
        </w:rPr>
        <w:t>before</w:t>
      </w:r>
      <w:r w:rsidR="00F41314" w:rsidRPr="005D23DF">
        <w:rPr>
          <w:lang w:val="en-GB"/>
        </w:rPr>
        <w:t xml:space="preserve"> each synchronization</w:t>
      </w:r>
      <w:proofErr w:type="gramEnd"/>
      <w:r w:rsidR="003B7EF0" w:rsidRPr="005D23DF">
        <w:rPr>
          <w:lang w:val="en-GB"/>
        </w:rPr>
        <w:t>,</w:t>
      </w:r>
      <w:r w:rsidRPr="005D23DF">
        <w:rPr>
          <w:lang w:val="en-GB"/>
        </w:rPr>
        <w:t xml:space="preserve"> as many as 3483 files were successfully synchronized before a crash stopped it. This time a segmentation fault occurred when attempting to access a map structure. This could imply that a mistake or some bad Go-programming practice was committed leading to some unexpected behaviour in rare cases</w:t>
      </w:r>
      <w:r w:rsidR="00A25E87" w:rsidRPr="005D23DF">
        <w:rPr>
          <w:lang w:val="en-GB"/>
        </w:rPr>
        <w:t xml:space="preserve"> (it was not obvious to me how the segmentation fault had </w:t>
      </w:r>
      <w:r w:rsidR="00F23EF9" w:rsidRPr="005D23DF">
        <w:rPr>
          <w:lang w:val="en-GB"/>
        </w:rPr>
        <w:t>occurred</w:t>
      </w:r>
      <w:r w:rsidR="00A25E87" w:rsidRPr="005D23DF">
        <w:rPr>
          <w:lang w:val="en-GB"/>
        </w:rPr>
        <w:t>)</w:t>
      </w:r>
      <w:r w:rsidRPr="005D23DF">
        <w:rPr>
          <w:lang w:val="en-GB"/>
        </w:rPr>
        <w:t xml:space="preserve">. </w:t>
      </w:r>
    </w:p>
    <w:p w14:paraId="57A0E0C3" w14:textId="5632E3A3" w:rsidR="00595306" w:rsidRPr="005D23DF" w:rsidRDefault="00595306" w:rsidP="006C17AF">
      <w:pPr>
        <w:rPr>
          <w:lang w:val="en-GB"/>
        </w:rPr>
      </w:pPr>
      <w:r w:rsidRPr="005D23DF">
        <w:rPr>
          <w:lang w:val="en-GB"/>
        </w:rPr>
        <w:t xml:space="preserve">During the test adding 100 files and then synchronizing, </w:t>
      </w:r>
      <w:r w:rsidR="0042199D" w:rsidRPr="005D23DF">
        <w:rPr>
          <w:lang w:val="en-GB"/>
        </w:rPr>
        <w:t xml:space="preserve">the limit on concurrent open files was increased </w:t>
      </w:r>
      <w:r w:rsidR="00D26831" w:rsidRPr="005D23DF">
        <w:rPr>
          <w:lang w:val="en-GB"/>
        </w:rPr>
        <w:t>from</w:t>
      </w:r>
      <w:r w:rsidR="0042199D" w:rsidRPr="005D23DF">
        <w:rPr>
          <w:lang w:val="en-GB"/>
        </w:rPr>
        <w:t xml:space="preserve"> 256 to 4096. </w:t>
      </w:r>
      <w:r w:rsidR="00D26831" w:rsidRPr="005D23DF">
        <w:rPr>
          <w:lang w:val="en-GB"/>
        </w:rPr>
        <w:t xml:space="preserve">It ran for about </w:t>
      </w:r>
      <w:r w:rsidR="00A553B2" w:rsidRPr="005D23DF">
        <w:rPr>
          <w:lang w:val="en-GB"/>
        </w:rPr>
        <w:t>20</w:t>
      </w:r>
      <w:r w:rsidR="00D26831" w:rsidRPr="005D23DF">
        <w:rPr>
          <w:lang w:val="en-GB"/>
        </w:rPr>
        <w:t xml:space="preserve"> mi</w:t>
      </w:r>
      <w:r w:rsidR="00645765" w:rsidRPr="005D23DF">
        <w:rPr>
          <w:lang w:val="en-GB"/>
        </w:rPr>
        <w:t xml:space="preserve">nutes </w:t>
      </w:r>
      <w:r w:rsidR="00A553B2" w:rsidRPr="005D23DF">
        <w:rPr>
          <w:lang w:val="en-GB"/>
        </w:rPr>
        <w:t>to synchronize 20000 files at which point it was stopped.</w:t>
      </w:r>
    </w:p>
    <w:p w14:paraId="3AB0687D" w14:textId="77777777" w:rsidR="006C17AF" w:rsidRPr="005D23DF" w:rsidRDefault="006C17AF" w:rsidP="00C03D0E">
      <w:pPr>
        <w:rPr>
          <w:lang w:val="en-GB"/>
        </w:rPr>
      </w:pPr>
    </w:p>
    <w:p w14:paraId="635F6E53" w14:textId="31D8E2B2" w:rsidR="00272534" w:rsidRPr="005D23DF" w:rsidRDefault="00272534" w:rsidP="00C03D0E">
      <w:pPr>
        <w:rPr>
          <w:lang w:val="en-GB"/>
        </w:rPr>
      </w:pPr>
      <w:r w:rsidRPr="005D23DF">
        <w:rPr>
          <w:lang w:val="en-GB"/>
        </w:rPr>
        <w:t>The following graphs show CPU usage in percent</w:t>
      </w:r>
      <w:r w:rsidR="008F1BF5" w:rsidRPr="005D23DF">
        <w:rPr>
          <w:lang w:val="en-GB"/>
        </w:rPr>
        <w:t>age</w:t>
      </w:r>
      <w:r w:rsidRPr="005D23DF">
        <w:rPr>
          <w:lang w:val="en-GB"/>
        </w:rPr>
        <w:t xml:space="preserve">, memory usage in </w:t>
      </w:r>
      <w:r w:rsidR="0053536F" w:rsidRPr="005D23DF">
        <w:rPr>
          <w:lang w:val="en-GB"/>
        </w:rPr>
        <w:t>kilobytes, and b</w:t>
      </w:r>
      <w:r w:rsidRPr="005D23DF">
        <w:rPr>
          <w:lang w:val="en-GB"/>
        </w:rPr>
        <w:t>ytes sent and received per second over the course of the test.</w:t>
      </w:r>
      <w:r w:rsidR="00490E9D" w:rsidRPr="005D23DF">
        <w:rPr>
          <w:lang w:val="en-GB"/>
        </w:rPr>
        <w:t xml:space="preserve"> Note that the timestamps on the 100 files test for CPU and memory are a bit off as top took a bit longer th</w:t>
      </w:r>
      <w:r w:rsidR="0079663E" w:rsidRPr="005D23DF">
        <w:rPr>
          <w:lang w:val="en-GB"/>
        </w:rPr>
        <w:t>en expected during some samples, a</w:t>
      </w:r>
      <w:r w:rsidR="004114E5" w:rsidRPr="005D23DF">
        <w:rPr>
          <w:lang w:val="en-GB"/>
        </w:rPr>
        <w:t>nd the logging started after the daemons had set up</w:t>
      </w:r>
      <w:r w:rsidR="0079663E" w:rsidRPr="005D23DF">
        <w:rPr>
          <w:lang w:val="en-GB"/>
        </w:rPr>
        <w:t>.</w:t>
      </w:r>
    </w:p>
    <w:p w14:paraId="4D93477F" w14:textId="77777777" w:rsidR="007A59C0" w:rsidRPr="005D23DF" w:rsidRDefault="007A59C0" w:rsidP="00C03D0E">
      <w:pPr>
        <w:rPr>
          <w:lang w:val="en-GB"/>
        </w:rPr>
      </w:pPr>
    </w:p>
    <w:p w14:paraId="09E31EB6" w14:textId="20A9D0A3" w:rsidR="00DC27AA" w:rsidRPr="005D23DF" w:rsidRDefault="00392CCF" w:rsidP="00DC27AA">
      <w:pPr>
        <w:keepNext/>
        <w:rPr>
          <w:lang w:val="en-GB"/>
        </w:rPr>
      </w:pPr>
      <w:r w:rsidRPr="005D23DF">
        <w:rPr>
          <w:lang w:val="en-GB" w:eastAsia="en-US"/>
        </w:rPr>
        <w:lastRenderedPageBreak/>
        <w:drawing>
          <wp:inline distT="0" distB="0" distL="0" distR="0" wp14:anchorId="2DB5C9A5" wp14:editId="398D718A">
            <wp:extent cx="5825490" cy="2510790"/>
            <wp:effectExtent l="0" t="0" r="16510" b="29210"/>
            <wp:docPr id="40" name="Chart 4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4C7E996" w14:textId="11AE1011" w:rsidR="00781C81" w:rsidRPr="005D23DF" w:rsidRDefault="00DC27AA" w:rsidP="00DC27AA">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11</w:t>
      </w:r>
      <w:r w:rsidRPr="005D23DF">
        <w:rPr>
          <w:lang w:val="en-GB"/>
        </w:rPr>
        <w:fldChar w:fldCharType="end"/>
      </w:r>
      <w:r w:rsidRPr="005D23DF">
        <w:rPr>
          <w:lang w:val="en-GB"/>
        </w:rPr>
        <w:t xml:space="preserve"> </w:t>
      </w:r>
      <w:r w:rsidR="009D5320" w:rsidRPr="005D23DF">
        <w:rPr>
          <w:lang w:val="en-GB"/>
        </w:rPr>
        <w:t xml:space="preserve">Default setup, two devices - </w:t>
      </w:r>
      <w:r w:rsidR="007724F9" w:rsidRPr="005D23DF">
        <w:rPr>
          <w:lang w:val="en-GB"/>
        </w:rPr>
        <w:t>CPU usage when o</w:t>
      </w:r>
      <w:r w:rsidRPr="005D23DF">
        <w:rPr>
          <w:lang w:val="en-GB"/>
        </w:rPr>
        <w:t>ne file added per synchronization</w:t>
      </w:r>
    </w:p>
    <w:p w14:paraId="4693076E" w14:textId="139E95CA" w:rsidR="00DC27AA" w:rsidRPr="005D23DF" w:rsidRDefault="00A22E54" w:rsidP="00DC27AA">
      <w:pPr>
        <w:keepNext/>
        <w:rPr>
          <w:lang w:val="en-GB"/>
        </w:rPr>
      </w:pPr>
      <w:r w:rsidRPr="005D23DF">
        <w:rPr>
          <w:lang w:val="en-GB" w:eastAsia="en-US"/>
        </w:rPr>
        <w:drawing>
          <wp:inline distT="0" distB="0" distL="0" distR="0" wp14:anchorId="45E53415" wp14:editId="6FA009F4">
            <wp:extent cx="5825490" cy="2429510"/>
            <wp:effectExtent l="0" t="0" r="16510" b="34290"/>
            <wp:docPr id="22" name="Chart 2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8A1ECB4" w14:textId="6682687F" w:rsidR="00DC27AA" w:rsidRPr="005D23DF" w:rsidRDefault="00DC27AA" w:rsidP="00DC27AA">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12</w:t>
      </w:r>
      <w:r w:rsidRPr="005D23DF">
        <w:rPr>
          <w:lang w:val="en-GB"/>
        </w:rPr>
        <w:fldChar w:fldCharType="end"/>
      </w:r>
      <w:r w:rsidRPr="005D23DF">
        <w:rPr>
          <w:lang w:val="en-GB"/>
        </w:rPr>
        <w:t xml:space="preserve"> </w:t>
      </w:r>
      <w:r w:rsidR="009D5320" w:rsidRPr="005D23DF">
        <w:rPr>
          <w:lang w:val="en-GB"/>
        </w:rPr>
        <w:t xml:space="preserve">Default setup, two devices - </w:t>
      </w:r>
      <w:r w:rsidR="007724F9" w:rsidRPr="005D23DF">
        <w:rPr>
          <w:lang w:val="en-GB"/>
        </w:rPr>
        <w:t>CPU usage when f</w:t>
      </w:r>
      <w:r w:rsidRPr="005D23DF">
        <w:rPr>
          <w:lang w:val="en-GB"/>
        </w:rPr>
        <w:t>ive files added per synchronization</w:t>
      </w:r>
    </w:p>
    <w:p w14:paraId="7A6028EB" w14:textId="64223A71" w:rsidR="00971959" w:rsidRPr="005D23DF" w:rsidRDefault="00E64750" w:rsidP="00971959">
      <w:pPr>
        <w:keepNext/>
        <w:rPr>
          <w:lang w:val="en-GB"/>
        </w:rPr>
      </w:pPr>
      <w:r w:rsidRPr="005D23DF">
        <w:rPr>
          <w:lang w:val="en-GB" w:eastAsia="en-US"/>
        </w:rPr>
        <w:drawing>
          <wp:inline distT="0" distB="0" distL="0" distR="0" wp14:anchorId="1028E4EF" wp14:editId="4ECC24E5">
            <wp:extent cx="5825490" cy="2564130"/>
            <wp:effectExtent l="0" t="0" r="16510" b="26670"/>
            <wp:docPr id="32" name="Chart 3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557C5C1" w14:textId="2A89F3E7" w:rsidR="003268DE" w:rsidRPr="005D23DF" w:rsidRDefault="00971959" w:rsidP="00971959">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E220E7">
        <w:rPr>
          <w:noProof/>
          <w:lang w:val="en-GB"/>
        </w:rPr>
        <w:t>13</w:t>
      </w:r>
      <w:r w:rsidR="004D1D67" w:rsidRPr="005D23DF">
        <w:rPr>
          <w:lang w:val="en-GB"/>
        </w:rPr>
        <w:fldChar w:fldCharType="end"/>
      </w:r>
      <w:r w:rsidRPr="005D23DF">
        <w:rPr>
          <w:lang w:val="en-GB"/>
        </w:rPr>
        <w:t xml:space="preserve"> </w:t>
      </w:r>
      <w:r w:rsidR="00341F60" w:rsidRPr="005D23DF">
        <w:rPr>
          <w:lang w:val="en-GB"/>
        </w:rPr>
        <w:t>Default setup, two devices -</w:t>
      </w:r>
      <w:r w:rsidR="007724F9" w:rsidRPr="005D23DF">
        <w:rPr>
          <w:lang w:val="en-GB"/>
        </w:rPr>
        <w:t xml:space="preserve"> CPU usage when</w:t>
      </w:r>
      <w:r w:rsidR="00341F60" w:rsidRPr="005D23DF">
        <w:rPr>
          <w:lang w:val="en-GB"/>
        </w:rPr>
        <w:t xml:space="preserve"> </w:t>
      </w:r>
      <w:r w:rsidRPr="005D23DF">
        <w:rPr>
          <w:lang w:val="en-GB"/>
        </w:rPr>
        <w:t>100 files added per synchronization</w:t>
      </w:r>
      <w:r w:rsidR="0064066E" w:rsidRPr="005D23DF">
        <w:rPr>
          <w:lang w:val="en-GB"/>
        </w:rPr>
        <w:t>.</w:t>
      </w:r>
    </w:p>
    <w:p w14:paraId="43518ACD" w14:textId="2674E8EC" w:rsidR="00045B95" w:rsidRPr="005D23DF" w:rsidRDefault="00101A4D" w:rsidP="00045B95">
      <w:pPr>
        <w:keepNext/>
        <w:rPr>
          <w:lang w:val="en-GB"/>
        </w:rPr>
      </w:pPr>
      <w:r w:rsidRPr="005D23DF">
        <w:rPr>
          <w:lang w:val="en-GB" w:eastAsia="en-US"/>
        </w:rPr>
        <w:lastRenderedPageBreak/>
        <w:drawing>
          <wp:inline distT="0" distB="0" distL="0" distR="0" wp14:anchorId="6E187F0C" wp14:editId="383B365D">
            <wp:extent cx="5825490" cy="2510790"/>
            <wp:effectExtent l="0" t="0" r="16510" b="29210"/>
            <wp:docPr id="41" name="Chart 4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B1DC1BC" w14:textId="6615605E" w:rsidR="00566D25" w:rsidRPr="005D23DF" w:rsidRDefault="00045B95" w:rsidP="00045B9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14</w:t>
      </w:r>
      <w:r w:rsidRPr="005D23DF">
        <w:rPr>
          <w:lang w:val="en-GB"/>
        </w:rPr>
        <w:fldChar w:fldCharType="end"/>
      </w:r>
      <w:r w:rsidRPr="005D23DF">
        <w:rPr>
          <w:lang w:val="en-GB"/>
        </w:rPr>
        <w:t xml:space="preserve"> </w:t>
      </w:r>
      <w:r w:rsidR="00886004" w:rsidRPr="005D23DF">
        <w:rPr>
          <w:lang w:val="en-GB"/>
        </w:rPr>
        <w:t xml:space="preserve">Default setup, two devices - </w:t>
      </w:r>
      <w:r w:rsidR="00BD566E" w:rsidRPr="005D23DF">
        <w:rPr>
          <w:lang w:val="en-GB"/>
        </w:rPr>
        <w:t>Memory usage when o</w:t>
      </w:r>
      <w:r w:rsidRPr="005D23DF">
        <w:rPr>
          <w:lang w:val="en-GB"/>
        </w:rPr>
        <w:t>ne file added per synchronization</w:t>
      </w:r>
    </w:p>
    <w:p w14:paraId="77A48431" w14:textId="02DD88B6" w:rsidR="00045B95" w:rsidRPr="005D23DF" w:rsidRDefault="00E6314F" w:rsidP="00045B95">
      <w:pPr>
        <w:keepNext/>
        <w:rPr>
          <w:lang w:val="en-GB"/>
        </w:rPr>
      </w:pPr>
      <w:r w:rsidRPr="005D23DF">
        <w:rPr>
          <w:lang w:val="en-GB" w:eastAsia="en-US"/>
        </w:rPr>
        <w:drawing>
          <wp:inline distT="0" distB="0" distL="0" distR="0" wp14:anchorId="07D25250" wp14:editId="75B4DE02">
            <wp:extent cx="5825490" cy="2459990"/>
            <wp:effectExtent l="0" t="0" r="16510" b="29210"/>
            <wp:docPr id="42" name="Chart 4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4D50927" w14:textId="69B33880" w:rsidR="00045B95" w:rsidRPr="005D23DF" w:rsidRDefault="00045B95" w:rsidP="00045B9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15</w:t>
      </w:r>
      <w:r w:rsidRPr="005D23DF">
        <w:rPr>
          <w:lang w:val="en-GB"/>
        </w:rPr>
        <w:fldChar w:fldCharType="end"/>
      </w:r>
      <w:r w:rsidR="00BD566E" w:rsidRPr="005D23DF">
        <w:rPr>
          <w:lang w:val="en-GB"/>
        </w:rPr>
        <w:t xml:space="preserve"> Default setup, two devices - Memory usage when f</w:t>
      </w:r>
      <w:r w:rsidRPr="005D23DF">
        <w:rPr>
          <w:lang w:val="en-GB"/>
        </w:rPr>
        <w:t>ive files added per synchronization</w:t>
      </w:r>
    </w:p>
    <w:p w14:paraId="0F6FF0B1" w14:textId="1008B248" w:rsidR="00BE4456" w:rsidRPr="005D23DF" w:rsidRDefault="00B61FEF" w:rsidP="00BE4456">
      <w:pPr>
        <w:keepNext/>
        <w:rPr>
          <w:lang w:val="en-GB"/>
        </w:rPr>
      </w:pPr>
      <w:r w:rsidRPr="005D23DF">
        <w:rPr>
          <w:lang w:val="en-GB" w:eastAsia="en-US"/>
        </w:rPr>
        <w:drawing>
          <wp:inline distT="0" distB="0" distL="0" distR="0" wp14:anchorId="38AC1FD7" wp14:editId="34D64956">
            <wp:extent cx="5825490" cy="2691130"/>
            <wp:effectExtent l="0" t="0" r="16510" b="2667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4953486" w14:textId="255ABF72" w:rsidR="00C66D47" w:rsidRPr="005D23DF" w:rsidRDefault="00BE4456" w:rsidP="00BE4456">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E220E7">
        <w:rPr>
          <w:noProof/>
          <w:lang w:val="en-GB"/>
        </w:rPr>
        <w:t>16</w:t>
      </w:r>
      <w:r w:rsidR="004D1D67" w:rsidRPr="005D23DF">
        <w:rPr>
          <w:lang w:val="en-GB"/>
        </w:rPr>
        <w:fldChar w:fldCharType="end"/>
      </w:r>
      <w:r w:rsidRPr="005D23DF">
        <w:rPr>
          <w:lang w:val="en-GB"/>
        </w:rPr>
        <w:t xml:space="preserve"> </w:t>
      </w:r>
      <w:r w:rsidR="00F53BED" w:rsidRPr="005D23DF">
        <w:rPr>
          <w:lang w:val="en-GB"/>
        </w:rPr>
        <w:t xml:space="preserve">Default setup, two devices - Memory usage when </w:t>
      </w:r>
      <w:r w:rsidRPr="005D23DF">
        <w:rPr>
          <w:lang w:val="en-GB"/>
        </w:rPr>
        <w:t>100 files added per synchronization</w:t>
      </w:r>
    </w:p>
    <w:p w14:paraId="2AD7409C" w14:textId="0CE6BE9B" w:rsidR="00AC63C1" w:rsidRPr="005D23DF" w:rsidRDefault="00E566CC" w:rsidP="00E566CC">
      <w:pPr>
        <w:keepNext/>
        <w:jc w:val="center"/>
        <w:rPr>
          <w:lang w:val="en-GB"/>
        </w:rPr>
      </w:pPr>
      <w:r w:rsidRPr="005D23DF">
        <w:rPr>
          <w:lang w:val="en-GB" w:eastAsia="en-US"/>
        </w:rPr>
        <w:lastRenderedPageBreak/>
        <w:drawing>
          <wp:inline distT="0" distB="0" distL="0" distR="0" wp14:anchorId="68D074E3" wp14:editId="6EBB0B7A">
            <wp:extent cx="5187304" cy="2696396"/>
            <wp:effectExtent l="0" t="0" r="0" b="0"/>
            <wp:docPr id="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7887" cy="2696699"/>
                    </a:xfrm>
                    <a:prstGeom prst="rect">
                      <a:avLst/>
                    </a:prstGeom>
                    <a:noFill/>
                    <a:ln>
                      <a:noFill/>
                    </a:ln>
                  </pic:spPr>
                </pic:pic>
              </a:graphicData>
            </a:graphic>
          </wp:inline>
        </w:drawing>
      </w:r>
    </w:p>
    <w:p w14:paraId="1655DE02" w14:textId="184E3C78" w:rsidR="00DE2769" w:rsidRPr="005D23DF" w:rsidRDefault="00AC63C1" w:rsidP="00AC63C1">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17</w:t>
      </w:r>
      <w:r w:rsidRPr="005D23DF">
        <w:rPr>
          <w:lang w:val="en-GB"/>
        </w:rPr>
        <w:fldChar w:fldCharType="end"/>
      </w:r>
      <w:r w:rsidR="00D41A49" w:rsidRPr="005D23DF">
        <w:rPr>
          <w:lang w:val="en-GB"/>
        </w:rPr>
        <w:t xml:space="preserve"> Default setup, two devices - Network traffic when o</w:t>
      </w:r>
      <w:r w:rsidRPr="005D23DF">
        <w:rPr>
          <w:lang w:val="en-GB"/>
        </w:rPr>
        <w:t>ne file added per synchronization</w:t>
      </w:r>
    </w:p>
    <w:p w14:paraId="5077F16B" w14:textId="048A3ABF" w:rsidR="00AC63C1" w:rsidRPr="005D23DF" w:rsidRDefault="00E566CC" w:rsidP="00E566CC">
      <w:pPr>
        <w:keepNext/>
        <w:jc w:val="center"/>
        <w:rPr>
          <w:lang w:val="en-GB"/>
        </w:rPr>
      </w:pPr>
      <w:r w:rsidRPr="005D23DF">
        <w:rPr>
          <w:lang w:val="en-GB" w:eastAsia="en-US"/>
        </w:rPr>
        <w:drawing>
          <wp:inline distT="0" distB="0" distL="0" distR="0" wp14:anchorId="2DA18206" wp14:editId="4E19E0C9">
            <wp:extent cx="5139690" cy="2671646"/>
            <wp:effectExtent l="0" t="0" r="0" b="0"/>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758A960" w14:textId="315D4473" w:rsidR="00AC63C1" w:rsidRPr="005D23DF" w:rsidRDefault="00AC63C1" w:rsidP="00AC63C1">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18</w:t>
      </w:r>
      <w:r w:rsidRPr="005D23DF">
        <w:rPr>
          <w:lang w:val="en-GB"/>
        </w:rPr>
        <w:fldChar w:fldCharType="end"/>
      </w:r>
      <w:r w:rsidRPr="005D23DF">
        <w:rPr>
          <w:lang w:val="en-GB"/>
        </w:rPr>
        <w:t xml:space="preserve"> </w:t>
      </w:r>
      <w:r w:rsidR="00373BD9" w:rsidRPr="005D23DF">
        <w:rPr>
          <w:lang w:val="en-GB"/>
        </w:rPr>
        <w:t>Default setup, two devices - Network traffic when f</w:t>
      </w:r>
      <w:r w:rsidRPr="005D23DF">
        <w:rPr>
          <w:lang w:val="en-GB"/>
        </w:rPr>
        <w:t>ive files added per synchronization</w:t>
      </w:r>
    </w:p>
    <w:p w14:paraId="780D7FD3" w14:textId="303673A0" w:rsidR="00217E1E" w:rsidRPr="005D23DF" w:rsidRDefault="00951C52" w:rsidP="00197CFD">
      <w:pPr>
        <w:keepNext/>
        <w:jc w:val="center"/>
        <w:rPr>
          <w:lang w:val="en-GB"/>
        </w:rPr>
      </w:pPr>
      <w:r w:rsidRPr="005D23DF">
        <w:rPr>
          <w:lang w:val="en-GB" w:eastAsia="en-US"/>
        </w:rPr>
        <w:drawing>
          <wp:inline distT="0" distB="0" distL="0" distR="0" wp14:anchorId="45924BD1" wp14:editId="656543D9">
            <wp:extent cx="5139690" cy="2671646"/>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2949FE04" w14:textId="04D0407F" w:rsidR="002218AC" w:rsidRPr="005D23DF" w:rsidRDefault="00217E1E" w:rsidP="00217E1E">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E220E7">
        <w:rPr>
          <w:noProof/>
          <w:lang w:val="en-GB"/>
        </w:rPr>
        <w:t>19</w:t>
      </w:r>
      <w:r w:rsidR="004D1D67" w:rsidRPr="005D23DF">
        <w:rPr>
          <w:lang w:val="en-GB"/>
        </w:rPr>
        <w:fldChar w:fldCharType="end"/>
      </w:r>
      <w:r w:rsidRPr="005D23DF">
        <w:rPr>
          <w:lang w:val="en-GB"/>
        </w:rPr>
        <w:t xml:space="preserve"> </w:t>
      </w:r>
      <w:r w:rsidR="007C76C0" w:rsidRPr="005D23DF">
        <w:rPr>
          <w:lang w:val="en-GB"/>
        </w:rPr>
        <w:t xml:space="preserve">Default setup, two devices - Network traffic when </w:t>
      </w:r>
      <w:r w:rsidRPr="005D23DF">
        <w:rPr>
          <w:lang w:val="en-GB"/>
        </w:rPr>
        <w:t>100 files added per synchronization</w:t>
      </w:r>
    </w:p>
    <w:p w14:paraId="7C00ECBA" w14:textId="2AD6184D" w:rsidR="00E90DDD" w:rsidRPr="005D23DF" w:rsidRDefault="00E90DDD" w:rsidP="00E90DDD">
      <w:pPr>
        <w:rPr>
          <w:lang w:val="en-GB"/>
        </w:rPr>
      </w:pPr>
      <w:r w:rsidRPr="005D23DF">
        <w:rPr>
          <w:lang w:val="en-GB"/>
        </w:rPr>
        <w:lastRenderedPageBreak/>
        <w:t>A run with 2 devices and 100 files per synchronization was mistakenly run with the tool emulating the system profiler instead of the actual system profiler. The difference in resource usage is huge:</w:t>
      </w:r>
    </w:p>
    <w:p w14:paraId="323A0C05" w14:textId="77777777" w:rsidR="00B61FEF" w:rsidRPr="005D23DF" w:rsidRDefault="00B61FEF" w:rsidP="00E90DDD">
      <w:pPr>
        <w:rPr>
          <w:lang w:val="en-GB"/>
        </w:rPr>
      </w:pPr>
    </w:p>
    <w:p w14:paraId="3B421E30" w14:textId="77777777" w:rsidR="00E90DDD" w:rsidRPr="005D23DF" w:rsidRDefault="00E90DDD" w:rsidP="00E90DDD">
      <w:pPr>
        <w:keepNext/>
        <w:rPr>
          <w:lang w:val="en-GB"/>
        </w:rPr>
      </w:pPr>
      <w:r w:rsidRPr="005D23DF">
        <w:rPr>
          <w:lang w:val="en-GB" w:eastAsia="en-US"/>
        </w:rPr>
        <w:drawing>
          <wp:inline distT="0" distB="0" distL="0" distR="0" wp14:anchorId="02E27354" wp14:editId="2C2B2418">
            <wp:extent cx="5825490" cy="2553970"/>
            <wp:effectExtent l="0" t="0" r="16510" b="36830"/>
            <wp:docPr id="33" name="Chart 3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A86A789" w14:textId="3315DE18" w:rsidR="00E90DDD" w:rsidRPr="005D23DF" w:rsidRDefault="00E90DDD" w:rsidP="00E90DDD">
      <w:pPr>
        <w:pStyle w:val="Caption"/>
        <w:rPr>
          <w:lang w:val="en-GB"/>
        </w:rPr>
      </w:pPr>
      <w:proofErr w:type="gramStart"/>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20</w:t>
      </w:r>
      <w:r w:rsidRPr="005D23DF">
        <w:rPr>
          <w:lang w:val="en-GB"/>
        </w:rPr>
        <w:fldChar w:fldCharType="end"/>
      </w:r>
      <w:r w:rsidRPr="005D23DF">
        <w:rPr>
          <w:lang w:val="en-GB"/>
        </w:rPr>
        <w:t xml:space="preserve"> Default setup, two devices, but without system profiler - CPU usage when 100 files added per synchronization.</w:t>
      </w:r>
      <w:proofErr w:type="gramEnd"/>
    </w:p>
    <w:p w14:paraId="2EC84481" w14:textId="77777777" w:rsidR="009767B5" w:rsidRPr="005D23DF" w:rsidRDefault="009767B5" w:rsidP="009767B5">
      <w:pPr>
        <w:keepNext/>
        <w:rPr>
          <w:lang w:val="en-GB"/>
        </w:rPr>
      </w:pPr>
      <w:r w:rsidRPr="005D23DF">
        <w:rPr>
          <w:lang w:val="en-GB" w:eastAsia="en-US"/>
        </w:rPr>
        <w:drawing>
          <wp:inline distT="0" distB="0" distL="0" distR="0" wp14:anchorId="1F386CDE" wp14:editId="5A590796">
            <wp:extent cx="5755640" cy="2909817"/>
            <wp:effectExtent l="0" t="0" r="35560" b="3683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2A98661" w14:textId="31596C37" w:rsidR="009767B5" w:rsidRPr="005D23DF" w:rsidRDefault="009767B5" w:rsidP="009767B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21</w:t>
      </w:r>
      <w:r w:rsidRPr="005D23DF">
        <w:rPr>
          <w:lang w:val="en-GB"/>
        </w:rPr>
        <w:fldChar w:fldCharType="end"/>
      </w:r>
      <w:r w:rsidRPr="005D23DF">
        <w:rPr>
          <w:lang w:val="en-GB"/>
        </w:rPr>
        <w:t xml:space="preserve"> Default setup, two devices, but without system profiler - Memory usage when 100 files added per synchronization</w:t>
      </w:r>
    </w:p>
    <w:p w14:paraId="1DD53CDF" w14:textId="188CF4E8" w:rsidR="00356374" w:rsidRPr="005D23DF" w:rsidRDefault="00356374" w:rsidP="00790A16">
      <w:pPr>
        <w:pStyle w:val="Heading4"/>
        <w:rPr>
          <w:lang w:val="en-GB"/>
        </w:rPr>
      </w:pPr>
      <w:r w:rsidRPr="005D23DF">
        <w:rPr>
          <w:lang w:val="en-GB"/>
        </w:rPr>
        <w:t>Automatic Coordinator</w:t>
      </w:r>
    </w:p>
    <w:p w14:paraId="7D2A78D6" w14:textId="638C2D06" w:rsidR="00112B21" w:rsidRPr="005D23DF" w:rsidRDefault="00112B21" w:rsidP="00112B21">
      <w:pPr>
        <w:rPr>
          <w:lang w:val="en-GB"/>
        </w:rPr>
      </w:pPr>
      <w:r w:rsidRPr="005D23DF">
        <w:rPr>
          <w:lang w:val="en-GB"/>
        </w:rPr>
        <w:t xml:space="preserve">The prototype is set to attempt to elect the best coordinator. Otherwise the </w:t>
      </w:r>
      <w:r w:rsidR="00046822" w:rsidRPr="005D23DF">
        <w:rPr>
          <w:lang w:val="en-GB"/>
        </w:rPr>
        <w:t>environment</w:t>
      </w:r>
      <w:r w:rsidRPr="005D23DF">
        <w:rPr>
          <w:lang w:val="en-GB"/>
        </w:rPr>
        <w:t xml:space="preserve"> is the same as in the previous test.</w:t>
      </w:r>
    </w:p>
    <w:p w14:paraId="6A5A0F5B" w14:textId="295E2286" w:rsidR="00B53542" w:rsidRPr="005D23DF" w:rsidRDefault="00B53542" w:rsidP="00112B21">
      <w:pPr>
        <w:rPr>
          <w:lang w:val="en-GB"/>
        </w:rPr>
      </w:pPr>
      <w:r w:rsidRPr="005D23DF">
        <w:rPr>
          <w:lang w:val="en-GB"/>
        </w:rPr>
        <w:t xml:space="preserve">The coordinator was set to the device at 8590 at </w:t>
      </w:r>
      <w:r w:rsidR="00660FD1" w:rsidRPr="005D23DF">
        <w:rPr>
          <w:lang w:val="en-GB"/>
        </w:rPr>
        <w:t>start,</w:t>
      </w:r>
      <w:r w:rsidRPr="005D23DF">
        <w:rPr>
          <w:lang w:val="en-GB"/>
        </w:rPr>
        <w:t xml:space="preserve"> as it was the first device running, but switched to 8591 after the </w:t>
      </w:r>
      <w:r w:rsidR="002A6FE2" w:rsidRPr="005D23DF">
        <w:rPr>
          <w:lang w:val="en-GB"/>
        </w:rPr>
        <w:t xml:space="preserve">a few </w:t>
      </w:r>
      <w:r w:rsidRPr="005D23DF">
        <w:rPr>
          <w:lang w:val="en-GB"/>
        </w:rPr>
        <w:t>file</w:t>
      </w:r>
      <w:r w:rsidR="002A6FE2" w:rsidRPr="005D23DF">
        <w:rPr>
          <w:lang w:val="en-GB"/>
        </w:rPr>
        <w:t>s</w:t>
      </w:r>
      <w:r w:rsidRPr="005D23DF">
        <w:rPr>
          <w:lang w:val="en-GB"/>
        </w:rPr>
        <w:t xml:space="preserve"> had been added to the system.</w:t>
      </w:r>
    </w:p>
    <w:p w14:paraId="2846C7EC" w14:textId="571EFDE4" w:rsidR="005E5DF4" w:rsidRPr="005D23DF" w:rsidRDefault="005E5DF4" w:rsidP="00112B21">
      <w:pPr>
        <w:rPr>
          <w:lang w:val="en-GB"/>
        </w:rPr>
      </w:pPr>
      <w:r w:rsidRPr="005D23DF">
        <w:rPr>
          <w:lang w:val="en-GB"/>
        </w:rPr>
        <w:t xml:space="preserve">Only 295 files were added before problems </w:t>
      </w:r>
      <w:r w:rsidR="00F96565" w:rsidRPr="005D23DF">
        <w:rPr>
          <w:lang w:val="en-GB"/>
        </w:rPr>
        <w:t>occurred</w:t>
      </w:r>
      <w:r w:rsidR="00C559F1" w:rsidRPr="005D23DF">
        <w:rPr>
          <w:lang w:val="en-GB"/>
        </w:rPr>
        <w:t xml:space="preserve"> during the first test</w:t>
      </w:r>
      <w:r w:rsidRPr="005D23DF">
        <w:rPr>
          <w:lang w:val="en-GB"/>
        </w:rPr>
        <w:t>. The daemon seemed to keep accepting requests</w:t>
      </w:r>
      <w:r w:rsidR="00962A11" w:rsidRPr="005D23DF">
        <w:rPr>
          <w:lang w:val="en-GB"/>
        </w:rPr>
        <w:t xml:space="preserve"> and replying</w:t>
      </w:r>
      <w:r w:rsidRPr="005D23DF">
        <w:rPr>
          <w:lang w:val="en-GB"/>
        </w:rPr>
        <w:t>, but it did not synchronize properly. The new files being added did not show up in the system.</w:t>
      </w:r>
      <w:r w:rsidR="00962A11" w:rsidRPr="005D23DF">
        <w:rPr>
          <w:lang w:val="en-GB"/>
        </w:rPr>
        <w:t xml:space="preserve"> It is possible the function evaluating the coordinator got stuck and held the synchronization up, causing a complete halt in progress</w:t>
      </w:r>
      <w:r w:rsidR="00F31D73" w:rsidRPr="005D23DF">
        <w:rPr>
          <w:lang w:val="en-GB"/>
        </w:rPr>
        <w:t xml:space="preserve"> other than communic</w:t>
      </w:r>
      <w:r w:rsidR="003B5493" w:rsidRPr="005D23DF">
        <w:rPr>
          <w:lang w:val="en-GB"/>
        </w:rPr>
        <w:t>ations</w:t>
      </w:r>
      <w:r w:rsidR="00962A11" w:rsidRPr="005D23DF">
        <w:rPr>
          <w:lang w:val="en-GB"/>
        </w:rPr>
        <w:t>.</w:t>
      </w:r>
      <w:r w:rsidR="007145BC" w:rsidRPr="005D23DF">
        <w:rPr>
          <w:lang w:val="en-GB"/>
        </w:rPr>
        <w:t xml:space="preserve"> The same bug occurred when </w:t>
      </w:r>
      <w:r w:rsidR="007145BC" w:rsidRPr="005D23DF">
        <w:rPr>
          <w:lang w:val="en-GB"/>
        </w:rPr>
        <w:lastRenderedPageBreak/>
        <w:t>adding 5</w:t>
      </w:r>
      <w:r w:rsidR="005F0D5D" w:rsidRPr="005D23DF">
        <w:rPr>
          <w:lang w:val="en-GB"/>
        </w:rPr>
        <w:t xml:space="preserve"> and 100</w:t>
      </w:r>
      <w:r w:rsidR="007145BC" w:rsidRPr="005D23DF">
        <w:rPr>
          <w:lang w:val="en-GB"/>
        </w:rPr>
        <w:t xml:space="preserve"> files too, but 1445 </w:t>
      </w:r>
      <w:r w:rsidR="00006DF5" w:rsidRPr="005D23DF">
        <w:rPr>
          <w:lang w:val="en-GB"/>
        </w:rPr>
        <w:t xml:space="preserve">and 5300 </w:t>
      </w:r>
      <w:r w:rsidR="007145BC" w:rsidRPr="005D23DF">
        <w:rPr>
          <w:lang w:val="en-GB"/>
        </w:rPr>
        <w:t xml:space="preserve">files were </w:t>
      </w:r>
      <w:r w:rsidR="00006DF5" w:rsidRPr="005D23DF">
        <w:rPr>
          <w:lang w:val="en-GB"/>
        </w:rPr>
        <w:t>correctly synchronized before it locked down.</w:t>
      </w:r>
      <w:r w:rsidR="00380469" w:rsidRPr="005D23DF">
        <w:rPr>
          <w:lang w:val="en-GB"/>
        </w:rPr>
        <w:t xml:space="preserve"> The limit on concurrently open files was set to 4096 in this test too, as the limit would otherwise be reached very quickly.</w:t>
      </w:r>
    </w:p>
    <w:p w14:paraId="5EE26F88" w14:textId="77777777" w:rsidR="007145BC" w:rsidRPr="005D23DF" w:rsidRDefault="007145BC" w:rsidP="00112B21">
      <w:pPr>
        <w:rPr>
          <w:lang w:val="en-GB"/>
        </w:rPr>
      </w:pPr>
    </w:p>
    <w:p w14:paraId="76045D7F" w14:textId="77777777" w:rsidR="00D82C0A" w:rsidRPr="005D23DF" w:rsidRDefault="00D82C0A" w:rsidP="00D82C0A">
      <w:pPr>
        <w:rPr>
          <w:lang w:val="en-GB"/>
        </w:rPr>
      </w:pPr>
      <w:r w:rsidRPr="005D23DF">
        <w:rPr>
          <w:lang w:val="en-GB"/>
        </w:rPr>
        <w:t>The following graphs show CPU usage in percentage, memory usage in kilobytes, and bytes sent and received per second over the course of the test.</w:t>
      </w:r>
    </w:p>
    <w:p w14:paraId="3819B3DB" w14:textId="77777777" w:rsidR="00B60AA3" w:rsidRPr="005D23DF" w:rsidRDefault="00B60AA3" w:rsidP="00D82C0A">
      <w:pPr>
        <w:rPr>
          <w:lang w:val="en-GB"/>
        </w:rPr>
      </w:pPr>
    </w:p>
    <w:p w14:paraId="26737F54" w14:textId="25CDC832" w:rsidR="000E715A" w:rsidRPr="005D23DF" w:rsidRDefault="001E73E8" w:rsidP="000E715A">
      <w:pPr>
        <w:keepNext/>
        <w:rPr>
          <w:lang w:val="en-GB"/>
        </w:rPr>
      </w:pPr>
      <w:r w:rsidRPr="005D23DF">
        <w:rPr>
          <w:lang w:val="en-GB" w:eastAsia="en-US"/>
        </w:rPr>
        <w:drawing>
          <wp:inline distT="0" distB="0" distL="0" distR="0" wp14:anchorId="6285FC08" wp14:editId="2ED0FB55">
            <wp:extent cx="5939790" cy="2553970"/>
            <wp:effectExtent l="0" t="0" r="29210" b="36830"/>
            <wp:docPr id="44" name="Chart 4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513B2C1" w14:textId="23282011" w:rsidR="007F500B" w:rsidRPr="005D23DF" w:rsidRDefault="000E715A" w:rsidP="000E715A">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E220E7">
        <w:rPr>
          <w:noProof/>
          <w:lang w:val="en-GB"/>
        </w:rPr>
        <w:t>22</w:t>
      </w:r>
      <w:r w:rsidR="004D1D67" w:rsidRPr="005D23DF">
        <w:rPr>
          <w:lang w:val="en-GB"/>
        </w:rPr>
        <w:fldChar w:fldCharType="end"/>
      </w:r>
      <w:r w:rsidRPr="005D23DF">
        <w:rPr>
          <w:lang w:val="en-GB"/>
        </w:rPr>
        <w:t xml:space="preserve"> </w:t>
      </w:r>
      <w:r w:rsidR="00163934" w:rsidRPr="005D23DF">
        <w:rPr>
          <w:lang w:val="en-GB"/>
        </w:rPr>
        <w:t>Automatic coordinator, two devices - CPU usage when o</w:t>
      </w:r>
      <w:r w:rsidRPr="005D23DF">
        <w:rPr>
          <w:lang w:val="en-GB"/>
        </w:rPr>
        <w:t>ne file added per synchronization</w:t>
      </w:r>
    </w:p>
    <w:p w14:paraId="3ED4A65B" w14:textId="4A7C669F" w:rsidR="00ED071A" w:rsidRPr="005D23DF" w:rsidRDefault="00303AAC" w:rsidP="00ED071A">
      <w:pPr>
        <w:keepNext/>
        <w:rPr>
          <w:lang w:val="en-GB"/>
        </w:rPr>
      </w:pPr>
      <w:r w:rsidRPr="005D23DF">
        <w:rPr>
          <w:lang w:val="en-GB" w:eastAsia="en-US"/>
        </w:rPr>
        <w:drawing>
          <wp:inline distT="0" distB="0" distL="0" distR="0" wp14:anchorId="2179ADD1" wp14:editId="5BF19A17">
            <wp:extent cx="5825490" cy="2556510"/>
            <wp:effectExtent l="0" t="0" r="16510" b="34290"/>
            <wp:docPr id="46" name="Chart 4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C577841" w14:textId="17ACC859" w:rsidR="007D7BE5" w:rsidRPr="005D23DF" w:rsidRDefault="00ED071A" w:rsidP="00ED071A">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E220E7">
        <w:rPr>
          <w:noProof/>
          <w:lang w:val="en-GB"/>
        </w:rPr>
        <w:t>23</w:t>
      </w:r>
      <w:r w:rsidR="004D1D67" w:rsidRPr="005D23DF">
        <w:rPr>
          <w:lang w:val="en-GB"/>
        </w:rPr>
        <w:fldChar w:fldCharType="end"/>
      </w:r>
      <w:r w:rsidRPr="005D23DF">
        <w:rPr>
          <w:lang w:val="en-GB"/>
        </w:rPr>
        <w:t xml:space="preserve"> </w:t>
      </w:r>
      <w:r w:rsidR="00311BDF" w:rsidRPr="005D23DF">
        <w:rPr>
          <w:lang w:val="en-GB"/>
        </w:rPr>
        <w:t>Automatic coordinator, two devices - CPU usage when f</w:t>
      </w:r>
      <w:r w:rsidRPr="005D23DF">
        <w:rPr>
          <w:lang w:val="en-GB"/>
        </w:rPr>
        <w:t>ive files added per synchronization</w:t>
      </w:r>
    </w:p>
    <w:p w14:paraId="4EBBFCAF" w14:textId="3B5D277C" w:rsidR="002E18F5" w:rsidRPr="005D23DF" w:rsidRDefault="00CB1FB6" w:rsidP="002E18F5">
      <w:pPr>
        <w:keepNext/>
        <w:rPr>
          <w:lang w:val="en-GB"/>
        </w:rPr>
      </w:pPr>
      <w:r w:rsidRPr="005D23DF">
        <w:rPr>
          <w:lang w:val="en-GB" w:eastAsia="en-US"/>
        </w:rPr>
        <w:lastRenderedPageBreak/>
        <w:drawing>
          <wp:inline distT="0" distB="0" distL="0" distR="0" wp14:anchorId="7FC08E7E" wp14:editId="77C0DFDF">
            <wp:extent cx="5825490" cy="2495550"/>
            <wp:effectExtent l="0" t="0" r="16510" b="19050"/>
            <wp:docPr id="29" name="Chart 2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624FE1A" w14:textId="5A8EBA20" w:rsidR="002E18F5" w:rsidRPr="005D23DF" w:rsidRDefault="002E18F5" w:rsidP="002E18F5">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E220E7">
        <w:rPr>
          <w:noProof/>
          <w:lang w:val="en-GB"/>
        </w:rPr>
        <w:t>24</w:t>
      </w:r>
      <w:r w:rsidR="004D1D67" w:rsidRPr="005D23DF">
        <w:rPr>
          <w:lang w:val="en-GB"/>
        </w:rPr>
        <w:fldChar w:fldCharType="end"/>
      </w:r>
      <w:r w:rsidRPr="005D23DF">
        <w:rPr>
          <w:lang w:val="en-GB"/>
        </w:rPr>
        <w:t xml:space="preserve"> </w:t>
      </w:r>
      <w:r w:rsidR="00311BDF" w:rsidRPr="005D23DF">
        <w:rPr>
          <w:lang w:val="en-GB"/>
        </w:rPr>
        <w:t xml:space="preserve">Automatic coordinator, two devices - CPU usage when </w:t>
      </w:r>
      <w:r w:rsidRPr="005D23DF">
        <w:rPr>
          <w:lang w:val="en-GB"/>
        </w:rPr>
        <w:t>100 files added per synchronization</w:t>
      </w:r>
    </w:p>
    <w:p w14:paraId="2BC4287F" w14:textId="3ED491A5" w:rsidR="000E715A" w:rsidRPr="005D23DF" w:rsidRDefault="00A47AD8" w:rsidP="000E715A">
      <w:pPr>
        <w:keepNext/>
        <w:rPr>
          <w:lang w:val="en-GB"/>
        </w:rPr>
      </w:pPr>
      <w:r w:rsidRPr="005D23DF">
        <w:rPr>
          <w:lang w:val="en-GB" w:eastAsia="en-US"/>
        </w:rPr>
        <w:drawing>
          <wp:inline distT="0" distB="0" distL="0" distR="0" wp14:anchorId="7BE43790" wp14:editId="1B142310">
            <wp:extent cx="5825490" cy="2510790"/>
            <wp:effectExtent l="0" t="0" r="16510" b="29210"/>
            <wp:docPr id="77" name="Chart 7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F233416" w14:textId="2DBCA808" w:rsidR="005E2677" w:rsidRPr="005D23DF" w:rsidRDefault="000E715A" w:rsidP="000E715A">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E220E7">
        <w:rPr>
          <w:noProof/>
          <w:lang w:val="en-GB"/>
        </w:rPr>
        <w:t>25</w:t>
      </w:r>
      <w:r w:rsidR="004D1D67" w:rsidRPr="005D23DF">
        <w:rPr>
          <w:lang w:val="en-GB"/>
        </w:rPr>
        <w:fldChar w:fldCharType="end"/>
      </w:r>
      <w:r w:rsidRPr="005D23DF">
        <w:rPr>
          <w:lang w:val="en-GB"/>
        </w:rPr>
        <w:t xml:space="preserve"> </w:t>
      </w:r>
      <w:r w:rsidR="00B331D0" w:rsidRPr="005D23DF">
        <w:rPr>
          <w:lang w:val="en-GB"/>
        </w:rPr>
        <w:t>Automatic coordinator, two devices - Memory usage when o</w:t>
      </w:r>
      <w:r w:rsidRPr="005D23DF">
        <w:rPr>
          <w:lang w:val="en-GB"/>
        </w:rPr>
        <w:t>ne file added per synchronization</w:t>
      </w:r>
    </w:p>
    <w:p w14:paraId="2F62FEB4" w14:textId="21AEC88C" w:rsidR="00501904" w:rsidRPr="005D23DF" w:rsidRDefault="00DF0D2F" w:rsidP="00501904">
      <w:pPr>
        <w:keepNext/>
        <w:rPr>
          <w:lang w:val="en-GB"/>
        </w:rPr>
      </w:pPr>
      <w:r w:rsidRPr="005D23DF">
        <w:rPr>
          <w:lang w:val="en-GB" w:eastAsia="en-US"/>
        </w:rPr>
        <w:drawing>
          <wp:inline distT="0" distB="0" distL="0" distR="0" wp14:anchorId="49505AFB" wp14:editId="6CA38555">
            <wp:extent cx="5825490" cy="2498090"/>
            <wp:effectExtent l="0" t="0" r="16510" b="16510"/>
            <wp:docPr id="76" name="Chart 7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DA79259" w14:textId="251A1E05" w:rsidR="00941E14" w:rsidRPr="005D23DF" w:rsidRDefault="00501904" w:rsidP="00501904">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E220E7">
        <w:rPr>
          <w:noProof/>
          <w:lang w:val="en-GB"/>
        </w:rPr>
        <w:t>26</w:t>
      </w:r>
      <w:r w:rsidR="004D1D67" w:rsidRPr="005D23DF">
        <w:rPr>
          <w:lang w:val="en-GB"/>
        </w:rPr>
        <w:fldChar w:fldCharType="end"/>
      </w:r>
      <w:r w:rsidRPr="005D23DF">
        <w:rPr>
          <w:lang w:val="en-GB"/>
        </w:rPr>
        <w:t xml:space="preserve"> </w:t>
      </w:r>
      <w:r w:rsidR="002F6B62" w:rsidRPr="005D23DF">
        <w:rPr>
          <w:lang w:val="en-GB"/>
        </w:rPr>
        <w:t>Automatic coordinator, two devices - Memory usage when f</w:t>
      </w:r>
      <w:r w:rsidRPr="005D23DF">
        <w:rPr>
          <w:lang w:val="en-GB"/>
        </w:rPr>
        <w:t>ive files added per synchronization</w:t>
      </w:r>
    </w:p>
    <w:p w14:paraId="337C6C48" w14:textId="4E7157A7" w:rsidR="0080474E" w:rsidRPr="005D23DF" w:rsidRDefault="00112A8B" w:rsidP="0080474E">
      <w:pPr>
        <w:keepNext/>
        <w:rPr>
          <w:lang w:val="en-GB"/>
        </w:rPr>
      </w:pPr>
      <w:r w:rsidRPr="005D23DF">
        <w:rPr>
          <w:lang w:val="en-GB" w:eastAsia="en-US"/>
        </w:rPr>
        <w:lastRenderedPageBreak/>
        <w:drawing>
          <wp:inline distT="0" distB="0" distL="0" distR="0" wp14:anchorId="6D3C768F" wp14:editId="2F5A4265">
            <wp:extent cx="5825490" cy="2508250"/>
            <wp:effectExtent l="0" t="0" r="16510" b="31750"/>
            <wp:docPr id="36" name="Chart 3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F69932D" w14:textId="6D7E4A42" w:rsidR="00300533" w:rsidRPr="005D23DF" w:rsidRDefault="0080474E" w:rsidP="00511C5D">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27</w:t>
      </w:r>
      <w:r w:rsidRPr="005D23DF">
        <w:rPr>
          <w:lang w:val="en-GB"/>
        </w:rPr>
        <w:fldChar w:fldCharType="end"/>
      </w:r>
      <w:r w:rsidRPr="005D23DF">
        <w:rPr>
          <w:lang w:val="en-GB"/>
        </w:rPr>
        <w:t xml:space="preserve"> </w:t>
      </w:r>
      <w:r w:rsidR="007C2A6E" w:rsidRPr="005D23DF">
        <w:rPr>
          <w:lang w:val="en-GB"/>
        </w:rPr>
        <w:t xml:space="preserve">Automatic coordinator, two devices - Memory usage when </w:t>
      </w:r>
      <w:r w:rsidRPr="005D23DF">
        <w:rPr>
          <w:lang w:val="en-GB"/>
        </w:rPr>
        <w:t>100 files added per synchronization</w:t>
      </w:r>
    </w:p>
    <w:p w14:paraId="3A6480A3" w14:textId="77777777" w:rsidR="004649E8" w:rsidRPr="005D23DF" w:rsidRDefault="00300533" w:rsidP="00E544D2">
      <w:pPr>
        <w:keepNext/>
        <w:jc w:val="center"/>
        <w:rPr>
          <w:lang w:val="en-GB"/>
        </w:rPr>
      </w:pPr>
      <w:r w:rsidRPr="005D23DF">
        <w:rPr>
          <w:lang w:val="en-GB" w:eastAsia="en-US"/>
        </w:rPr>
        <w:drawing>
          <wp:inline distT="0" distB="0" distL="0" distR="0" wp14:anchorId="3D488E72" wp14:editId="5A424A41">
            <wp:extent cx="5478313" cy="2696210"/>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0335" cy="2697205"/>
                    </a:xfrm>
                    <a:prstGeom prst="rect">
                      <a:avLst/>
                    </a:prstGeom>
                    <a:noFill/>
                    <a:ln>
                      <a:noFill/>
                    </a:ln>
                  </pic:spPr>
                </pic:pic>
              </a:graphicData>
            </a:graphic>
          </wp:inline>
        </w:drawing>
      </w:r>
    </w:p>
    <w:p w14:paraId="503FEEDA" w14:textId="015A99A0" w:rsidR="00300533" w:rsidRPr="005D23DF" w:rsidRDefault="004649E8" w:rsidP="004649E8">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E220E7">
        <w:rPr>
          <w:noProof/>
          <w:lang w:val="en-GB"/>
        </w:rPr>
        <w:t>28</w:t>
      </w:r>
      <w:r w:rsidR="004D1D67" w:rsidRPr="005D23DF">
        <w:rPr>
          <w:lang w:val="en-GB"/>
        </w:rPr>
        <w:fldChar w:fldCharType="end"/>
      </w:r>
      <w:r w:rsidRPr="005D23DF">
        <w:rPr>
          <w:lang w:val="en-GB"/>
        </w:rPr>
        <w:t xml:space="preserve"> </w:t>
      </w:r>
      <w:r w:rsidR="000648AD" w:rsidRPr="005D23DF">
        <w:rPr>
          <w:lang w:val="en-GB"/>
        </w:rPr>
        <w:t>Automatic coordinator, two devices - Network traffic when o</w:t>
      </w:r>
      <w:r w:rsidRPr="005D23DF">
        <w:rPr>
          <w:lang w:val="en-GB"/>
        </w:rPr>
        <w:t>ne file added per synchronization</w:t>
      </w:r>
    </w:p>
    <w:p w14:paraId="10B230C4" w14:textId="4B3EFDAA" w:rsidR="009A1615" w:rsidRPr="005D23DF" w:rsidRDefault="00663BB7" w:rsidP="00E544D2">
      <w:pPr>
        <w:keepNext/>
        <w:jc w:val="center"/>
        <w:rPr>
          <w:lang w:val="en-GB"/>
        </w:rPr>
      </w:pPr>
      <w:r w:rsidRPr="005D23DF">
        <w:rPr>
          <w:lang w:val="en-GB" w:eastAsia="en-US"/>
        </w:rPr>
        <w:drawing>
          <wp:inline distT="0" distB="0" distL="0" distR="0" wp14:anchorId="69C9536A" wp14:editId="40325F34">
            <wp:extent cx="5139690" cy="2671646"/>
            <wp:effectExtent l="0" t="0" r="0" b="0"/>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61DA82B0" w14:textId="0CD6AB89" w:rsidR="009A1615" w:rsidRPr="005D23DF" w:rsidRDefault="009A1615" w:rsidP="009A1615">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E220E7">
        <w:rPr>
          <w:noProof/>
          <w:lang w:val="en-GB"/>
        </w:rPr>
        <w:t>29</w:t>
      </w:r>
      <w:r w:rsidR="004D1D67" w:rsidRPr="005D23DF">
        <w:rPr>
          <w:lang w:val="en-GB"/>
        </w:rPr>
        <w:fldChar w:fldCharType="end"/>
      </w:r>
      <w:r w:rsidR="000648AD" w:rsidRPr="005D23DF">
        <w:rPr>
          <w:lang w:val="en-GB"/>
        </w:rPr>
        <w:t xml:space="preserve"> Automatic coordinator, two devices - Network traffic when f</w:t>
      </w:r>
      <w:r w:rsidRPr="005D23DF">
        <w:rPr>
          <w:lang w:val="en-GB"/>
        </w:rPr>
        <w:t>ive files added per synchronization</w:t>
      </w:r>
    </w:p>
    <w:p w14:paraId="606FC6BB" w14:textId="1B1F9FFB" w:rsidR="002B1F85" w:rsidRPr="005D23DF" w:rsidRDefault="00682AC2" w:rsidP="00885814">
      <w:pPr>
        <w:keepNext/>
        <w:jc w:val="center"/>
        <w:rPr>
          <w:lang w:val="en-GB"/>
        </w:rPr>
      </w:pPr>
      <w:r w:rsidRPr="005D23DF">
        <w:rPr>
          <w:lang w:val="en-GB" w:eastAsia="en-US"/>
        </w:rPr>
        <w:lastRenderedPageBreak/>
        <w:drawing>
          <wp:inline distT="0" distB="0" distL="0" distR="0" wp14:anchorId="0B6BC111" wp14:editId="537E0349">
            <wp:extent cx="5139690" cy="2671646"/>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7C2978E4" w14:textId="18EECAEE" w:rsidR="002B1F85" w:rsidRPr="005D23DF" w:rsidRDefault="002B1F85" w:rsidP="002B1F85">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E220E7">
        <w:rPr>
          <w:noProof/>
          <w:lang w:val="en-GB"/>
        </w:rPr>
        <w:t>30</w:t>
      </w:r>
      <w:r w:rsidR="004D1D67" w:rsidRPr="005D23DF">
        <w:rPr>
          <w:lang w:val="en-GB"/>
        </w:rPr>
        <w:fldChar w:fldCharType="end"/>
      </w:r>
      <w:r w:rsidRPr="005D23DF">
        <w:rPr>
          <w:lang w:val="en-GB"/>
        </w:rPr>
        <w:t xml:space="preserve"> </w:t>
      </w:r>
      <w:r w:rsidR="00CF6262" w:rsidRPr="005D23DF">
        <w:rPr>
          <w:lang w:val="en-GB"/>
        </w:rPr>
        <w:t xml:space="preserve">Automatic coordinator, two devices - Network traffic when </w:t>
      </w:r>
      <w:r w:rsidRPr="005D23DF">
        <w:rPr>
          <w:lang w:val="en-GB"/>
        </w:rPr>
        <w:t>100 files added per synchronization</w:t>
      </w:r>
    </w:p>
    <w:p w14:paraId="7D8FC13C" w14:textId="6B3F2A93" w:rsidR="00247DC3" w:rsidRPr="005D23DF" w:rsidRDefault="00247DC3" w:rsidP="00790A16">
      <w:pPr>
        <w:pStyle w:val="Heading4"/>
        <w:rPr>
          <w:lang w:val="en-GB"/>
        </w:rPr>
      </w:pPr>
      <w:r w:rsidRPr="005D23DF">
        <w:rPr>
          <w:lang w:val="en-GB"/>
        </w:rPr>
        <w:t>3G</w:t>
      </w:r>
    </w:p>
    <w:p w14:paraId="3B472DDB" w14:textId="60B31991" w:rsidR="00910DC1" w:rsidRPr="005D23DF" w:rsidRDefault="00910DC1" w:rsidP="00247DC3">
      <w:pPr>
        <w:rPr>
          <w:lang w:val="en-GB"/>
        </w:rPr>
      </w:pPr>
      <w:r w:rsidRPr="005D23DF">
        <w:rPr>
          <w:lang w:val="en-GB"/>
        </w:rPr>
        <w:t xml:space="preserve">The network is severely limited in this test. The Network Link Conditioner is set to 3G </w:t>
      </w:r>
      <w:proofErr w:type="gramStart"/>
      <w:r w:rsidRPr="005D23DF">
        <w:rPr>
          <w:lang w:val="en-GB"/>
        </w:rPr>
        <w:t>mode</w:t>
      </w:r>
      <w:proofErr w:type="gramEnd"/>
      <w:r w:rsidRPr="005D23DF">
        <w:rPr>
          <w:lang w:val="en-GB"/>
        </w:rPr>
        <w:t>, which means the following rules apply;</w:t>
      </w:r>
    </w:p>
    <w:p w14:paraId="5F89645E" w14:textId="77777777" w:rsidR="00C3116D" w:rsidRPr="005D23DF" w:rsidRDefault="00C3116D" w:rsidP="00247DC3">
      <w:pPr>
        <w:rPr>
          <w:lang w:val="en-GB"/>
        </w:rPr>
      </w:pPr>
    </w:p>
    <w:p w14:paraId="5B9AE795" w14:textId="671D8EB7" w:rsidR="00910DC1" w:rsidRPr="005D23DF" w:rsidRDefault="00910DC1" w:rsidP="00247DC3">
      <w:pPr>
        <w:rPr>
          <w:lang w:val="en-GB"/>
        </w:rPr>
      </w:pPr>
      <w:r w:rsidRPr="005D23DF">
        <w:rPr>
          <w:lang w:val="en-GB"/>
        </w:rPr>
        <w:t>Downlink:</w:t>
      </w:r>
    </w:p>
    <w:p w14:paraId="319E341F" w14:textId="08199307" w:rsidR="00910DC1" w:rsidRPr="005D23DF" w:rsidRDefault="00910DC1" w:rsidP="00247DC3">
      <w:pPr>
        <w:rPr>
          <w:lang w:val="en-GB"/>
        </w:rPr>
      </w:pPr>
      <w:r w:rsidRPr="005D23DF">
        <w:rPr>
          <w:lang w:val="en-GB"/>
        </w:rPr>
        <w:t>Bandwidth set to 780 kbps</w:t>
      </w:r>
    </w:p>
    <w:p w14:paraId="582A36FA" w14:textId="668C00F1" w:rsidR="00910DC1" w:rsidRPr="005D23DF" w:rsidRDefault="00910DC1" w:rsidP="00247DC3">
      <w:pPr>
        <w:rPr>
          <w:lang w:val="en-GB"/>
        </w:rPr>
      </w:pPr>
      <w:r w:rsidRPr="005D23DF">
        <w:rPr>
          <w:lang w:val="en-GB"/>
        </w:rPr>
        <w:t xml:space="preserve">Packages delayed for 100 </w:t>
      </w:r>
      <w:proofErr w:type="spellStart"/>
      <w:r w:rsidRPr="005D23DF">
        <w:rPr>
          <w:lang w:val="en-GB"/>
        </w:rPr>
        <w:t>ms</w:t>
      </w:r>
      <w:proofErr w:type="spellEnd"/>
    </w:p>
    <w:p w14:paraId="240CFB83" w14:textId="77777777" w:rsidR="00910DC1" w:rsidRPr="005D23DF" w:rsidRDefault="00910DC1" w:rsidP="00247DC3">
      <w:pPr>
        <w:rPr>
          <w:lang w:val="en-GB"/>
        </w:rPr>
      </w:pPr>
    </w:p>
    <w:p w14:paraId="51E8B2BB" w14:textId="73F8FA10" w:rsidR="00910DC1" w:rsidRPr="005D23DF" w:rsidRDefault="00910DC1" w:rsidP="00247DC3">
      <w:pPr>
        <w:rPr>
          <w:lang w:val="en-GB"/>
        </w:rPr>
      </w:pPr>
      <w:r w:rsidRPr="005D23DF">
        <w:rPr>
          <w:lang w:val="en-GB"/>
        </w:rPr>
        <w:t>Uplink:</w:t>
      </w:r>
    </w:p>
    <w:p w14:paraId="2119A1E4" w14:textId="3181C8B6" w:rsidR="00910DC1" w:rsidRPr="005D23DF" w:rsidRDefault="00910DC1" w:rsidP="00247DC3">
      <w:pPr>
        <w:rPr>
          <w:lang w:val="en-GB"/>
        </w:rPr>
      </w:pPr>
      <w:r w:rsidRPr="005D23DF">
        <w:rPr>
          <w:lang w:val="en-GB"/>
        </w:rPr>
        <w:t>Bandwidth set to 330 kbps</w:t>
      </w:r>
    </w:p>
    <w:p w14:paraId="78856BB4" w14:textId="6E9540C4" w:rsidR="00910DC1" w:rsidRPr="005D23DF" w:rsidRDefault="00910DC1" w:rsidP="00247DC3">
      <w:pPr>
        <w:rPr>
          <w:lang w:val="en-GB"/>
        </w:rPr>
      </w:pPr>
      <w:r w:rsidRPr="005D23DF">
        <w:rPr>
          <w:lang w:val="en-GB"/>
        </w:rPr>
        <w:t xml:space="preserve">Packages delayed for 100 </w:t>
      </w:r>
      <w:proofErr w:type="spellStart"/>
      <w:r w:rsidRPr="005D23DF">
        <w:rPr>
          <w:lang w:val="en-GB"/>
        </w:rPr>
        <w:t>ms</w:t>
      </w:r>
      <w:proofErr w:type="spellEnd"/>
    </w:p>
    <w:p w14:paraId="34DC493C" w14:textId="77777777" w:rsidR="00C3116D" w:rsidRPr="005D23DF" w:rsidRDefault="00C3116D" w:rsidP="00247DC3">
      <w:pPr>
        <w:rPr>
          <w:lang w:val="en-GB"/>
        </w:rPr>
      </w:pPr>
    </w:p>
    <w:p w14:paraId="78F749C5" w14:textId="77777777" w:rsidR="00C8349A" w:rsidRPr="005D23DF" w:rsidRDefault="00247DC3" w:rsidP="00247DC3">
      <w:pPr>
        <w:rPr>
          <w:lang w:val="en-GB"/>
        </w:rPr>
      </w:pPr>
      <w:r w:rsidRPr="005D23DF">
        <w:rPr>
          <w:lang w:val="en-GB"/>
        </w:rPr>
        <w:t>Otherwise the environment is t</w:t>
      </w:r>
      <w:r w:rsidR="004C5672" w:rsidRPr="005D23DF">
        <w:rPr>
          <w:lang w:val="en-GB"/>
        </w:rPr>
        <w:t>h</w:t>
      </w:r>
      <w:r w:rsidR="00C8349A" w:rsidRPr="005D23DF">
        <w:rPr>
          <w:lang w:val="en-GB"/>
        </w:rPr>
        <w:t xml:space="preserve">e same as in the "default" test, where the coordinator is at the device with the daemon at port 8590. </w:t>
      </w:r>
    </w:p>
    <w:p w14:paraId="7B24E67C" w14:textId="6059EBA5" w:rsidR="00967E2B" w:rsidRPr="005D23DF" w:rsidRDefault="00967E2B" w:rsidP="00247DC3">
      <w:pPr>
        <w:rPr>
          <w:lang w:val="en-GB"/>
        </w:rPr>
      </w:pPr>
      <w:r w:rsidRPr="005D23DF">
        <w:rPr>
          <w:lang w:val="en-GB"/>
        </w:rPr>
        <w:t>A mere 312 files were synchronized properly before receiving the same error as in the "</w:t>
      </w:r>
      <w:r w:rsidR="00BF33D4" w:rsidRPr="005D23DF">
        <w:rPr>
          <w:lang w:val="en-GB"/>
        </w:rPr>
        <w:t>default</w:t>
      </w:r>
      <w:r w:rsidRPr="005D23DF">
        <w:rPr>
          <w:lang w:val="en-GB"/>
        </w:rPr>
        <w:t>" scenario</w:t>
      </w:r>
      <w:r w:rsidR="00514D37" w:rsidRPr="005D23DF">
        <w:rPr>
          <w:lang w:val="en-GB"/>
        </w:rPr>
        <w:t xml:space="preserve"> when adding one file at a time</w:t>
      </w:r>
      <w:r w:rsidR="00293D84" w:rsidRPr="005D23DF">
        <w:rPr>
          <w:lang w:val="en-GB"/>
        </w:rPr>
        <w:t>, and 1435 files when adding five a time</w:t>
      </w:r>
      <w:r w:rsidRPr="005D23DF">
        <w:rPr>
          <w:lang w:val="en-GB"/>
        </w:rPr>
        <w:t>; “fork/exec /</w:t>
      </w:r>
      <w:proofErr w:type="spellStart"/>
      <w:r w:rsidRPr="005D23DF">
        <w:rPr>
          <w:lang w:val="en-GB"/>
        </w:rPr>
        <w:t>usr</w:t>
      </w:r>
      <w:proofErr w:type="spellEnd"/>
      <w:r w:rsidRPr="005D23DF">
        <w:rPr>
          <w:lang w:val="en-GB"/>
        </w:rPr>
        <w:t>/</w:t>
      </w:r>
      <w:proofErr w:type="spellStart"/>
      <w:r w:rsidRPr="005D23DF">
        <w:rPr>
          <w:lang w:val="en-GB"/>
        </w:rPr>
        <w:t>sbin</w:t>
      </w:r>
      <w:proofErr w:type="spellEnd"/>
      <w:r w:rsidRPr="005D23DF">
        <w:rPr>
          <w:lang w:val="en-GB"/>
        </w:rPr>
        <w:t>/</w:t>
      </w:r>
      <w:proofErr w:type="spellStart"/>
      <w:r w:rsidRPr="005D23DF">
        <w:rPr>
          <w:lang w:val="en-GB"/>
        </w:rPr>
        <w:t>system_profiler</w:t>
      </w:r>
      <w:proofErr w:type="spellEnd"/>
      <w:r w:rsidRPr="005D23DF">
        <w:rPr>
          <w:lang w:val="en-GB"/>
        </w:rPr>
        <w:t>: resource temporarily unavailable”.</w:t>
      </w:r>
      <w:r w:rsidR="0029085C" w:rsidRPr="005D23DF">
        <w:rPr>
          <w:lang w:val="en-GB"/>
        </w:rPr>
        <w:t xml:space="preserve"> </w:t>
      </w:r>
      <w:r w:rsidR="00326176" w:rsidRPr="005D23DF">
        <w:rPr>
          <w:lang w:val="en-GB"/>
        </w:rPr>
        <w:t xml:space="preserve">It is likely the prototype communicates too much, and does so too often in this test. </w:t>
      </w:r>
    </w:p>
    <w:p w14:paraId="64BC24AA" w14:textId="696D7CA8" w:rsidR="00CB5371" w:rsidRPr="005D23DF" w:rsidRDefault="000C0D2E" w:rsidP="00247DC3">
      <w:pPr>
        <w:rPr>
          <w:lang w:val="en-GB"/>
        </w:rPr>
      </w:pPr>
      <w:r w:rsidRPr="005D23DF">
        <w:rPr>
          <w:lang w:val="en-GB"/>
        </w:rPr>
        <w:t xml:space="preserve">When doing cycles of 100 files, </w:t>
      </w:r>
      <w:r w:rsidR="00C86F95" w:rsidRPr="005D23DF">
        <w:rPr>
          <w:lang w:val="en-GB"/>
        </w:rPr>
        <w:t>over 20000 files were added over the course of almost 3 hours at which point the test was stopped.</w:t>
      </w:r>
      <w:r w:rsidR="005739CD" w:rsidRPr="005D23DF">
        <w:rPr>
          <w:lang w:val="en-GB"/>
        </w:rPr>
        <w:t xml:space="preserve"> </w:t>
      </w:r>
      <w:r w:rsidR="005F1016" w:rsidRPr="005D23DF">
        <w:rPr>
          <w:lang w:val="en-GB"/>
        </w:rPr>
        <w:t>Open file limit was set to 4096 during the last test.</w:t>
      </w:r>
    </w:p>
    <w:p w14:paraId="20D768DF" w14:textId="77777777" w:rsidR="00CB5371" w:rsidRPr="005D23DF" w:rsidRDefault="00CB5371" w:rsidP="00247DC3">
      <w:pPr>
        <w:rPr>
          <w:lang w:val="en-GB"/>
        </w:rPr>
      </w:pPr>
    </w:p>
    <w:p w14:paraId="2D01479B" w14:textId="02DF080F" w:rsidR="00247DC3" w:rsidRPr="005D23DF" w:rsidRDefault="00247DC3" w:rsidP="00247DC3">
      <w:pPr>
        <w:rPr>
          <w:lang w:val="en-GB"/>
        </w:rPr>
      </w:pPr>
      <w:r w:rsidRPr="005D23DF">
        <w:rPr>
          <w:lang w:val="en-GB"/>
        </w:rPr>
        <w:t>The following graphs show CPU usage in percentage, memory usage in kilobytes, and bytes sent and received per second over the course of the test.</w:t>
      </w:r>
      <w:r w:rsidR="00202D32" w:rsidRPr="005D23DF">
        <w:rPr>
          <w:lang w:val="en-GB"/>
        </w:rPr>
        <w:t xml:space="preserve"> Note that there seems to be a huge spike in traffic righ</w:t>
      </w:r>
      <w:r w:rsidR="00D5345B" w:rsidRPr="005D23DF">
        <w:rPr>
          <w:lang w:val="en-GB"/>
        </w:rPr>
        <w:t>t before the prototype crashes</w:t>
      </w:r>
      <w:r w:rsidR="00CB5371" w:rsidRPr="005D23DF">
        <w:rPr>
          <w:lang w:val="en-GB"/>
        </w:rPr>
        <w:t xml:space="preserve"> in the first test</w:t>
      </w:r>
      <w:r w:rsidR="00D5345B" w:rsidRPr="005D23DF">
        <w:rPr>
          <w:lang w:val="en-GB"/>
        </w:rPr>
        <w:t>.</w:t>
      </w:r>
    </w:p>
    <w:p w14:paraId="7A4A3D15" w14:textId="77777777" w:rsidR="00FF5F80" w:rsidRPr="005D23DF" w:rsidRDefault="00FF5F80" w:rsidP="00247DC3">
      <w:pPr>
        <w:rPr>
          <w:lang w:val="en-GB"/>
        </w:rPr>
      </w:pPr>
    </w:p>
    <w:p w14:paraId="408EF075" w14:textId="3B545852" w:rsidR="006A2D2E" w:rsidRPr="005D23DF" w:rsidRDefault="00251EF5" w:rsidP="006A2D2E">
      <w:pPr>
        <w:keepNext/>
        <w:rPr>
          <w:lang w:val="en-GB"/>
        </w:rPr>
      </w:pPr>
      <w:r w:rsidRPr="005D23DF">
        <w:rPr>
          <w:lang w:val="en-GB" w:eastAsia="en-US"/>
        </w:rPr>
        <w:lastRenderedPageBreak/>
        <w:drawing>
          <wp:inline distT="0" distB="0" distL="0" distR="0" wp14:anchorId="2DCD0F57" wp14:editId="7B326147">
            <wp:extent cx="5825490" cy="2538730"/>
            <wp:effectExtent l="0" t="0" r="16510" b="26670"/>
            <wp:docPr id="78" name="Chart 7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151300D" w14:textId="35F9366F" w:rsidR="00247DC3" w:rsidRPr="005D23DF" w:rsidRDefault="006A2D2E" w:rsidP="006A2D2E">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31</w:t>
      </w:r>
      <w:r w:rsidRPr="005D23DF">
        <w:rPr>
          <w:lang w:val="en-GB"/>
        </w:rPr>
        <w:fldChar w:fldCharType="end"/>
      </w:r>
      <w:r w:rsidRPr="005D23DF">
        <w:rPr>
          <w:lang w:val="en-GB"/>
        </w:rPr>
        <w:t xml:space="preserve"> </w:t>
      </w:r>
      <w:r w:rsidR="006B5DFE" w:rsidRPr="005D23DF">
        <w:rPr>
          <w:lang w:val="en-GB"/>
        </w:rPr>
        <w:t xml:space="preserve">3G, two devices - CPU usage when </w:t>
      </w:r>
      <w:r w:rsidR="005B3662" w:rsidRPr="005D23DF">
        <w:rPr>
          <w:lang w:val="en-GB"/>
        </w:rPr>
        <w:t>o</w:t>
      </w:r>
      <w:r w:rsidRPr="005D23DF">
        <w:rPr>
          <w:lang w:val="en-GB"/>
        </w:rPr>
        <w:t>ne file added per synchronization</w:t>
      </w:r>
    </w:p>
    <w:p w14:paraId="76D5F655" w14:textId="4549A803" w:rsidR="006A2D2E" w:rsidRPr="005D23DF" w:rsidRDefault="00BD0BCA" w:rsidP="006A2D2E">
      <w:pPr>
        <w:keepNext/>
        <w:rPr>
          <w:lang w:val="en-GB"/>
        </w:rPr>
      </w:pPr>
      <w:r w:rsidRPr="005D23DF">
        <w:rPr>
          <w:lang w:val="en-GB" w:eastAsia="en-US"/>
        </w:rPr>
        <w:drawing>
          <wp:inline distT="0" distB="0" distL="0" distR="0" wp14:anchorId="35BF4DBD" wp14:editId="77D751D1">
            <wp:extent cx="5825490" cy="2571750"/>
            <wp:effectExtent l="0" t="0" r="16510" b="19050"/>
            <wp:docPr id="83" name="Chart 8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C852A0D" w14:textId="27E5C5EB" w:rsidR="006A2D2E" w:rsidRPr="005D23DF" w:rsidRDefault="006A2D2E" w:rsidP="006A2D2E">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32</w:t>
      </w:r>
      <w:r w:rsidRPr="005D23DF">
        <w:rPr>
          <w:lang w:val="en-GB"/>
        </w:rPr>
        <w:fldChar w:fldCharType="end"/>
      </w:r>
      <w:r w:rsidR="00633AD4" w:rsidRPr="005D23DF">
        <w:rPr>
          <w:lang w:val="en-GB"/>
        </w:rPr>
        <w:t xml:space="preserve"> 3G, two devices - CPU usage when f</w:t>
      </w:r>
      <w:r w:rsidRPr="005D23DF">
        <w:rPr>
          <w:lang w:val="en-GB"/>
        </w:rPr>
        <w:t>ive files added per synchronization</w:t>
      </w:r>
    </w:p>
    <w:p w14:paraId="0C09F05D" w14:textId="722D0F8A" w:rsidR="00015859" w:rsidRPr="005D23DF" w:rsidRDefault="00766179" w:rsidP="00015859">
      <w:pPr>
        <w:keepNext/>
        <w:rPr>
          <w:lang w:val="en-GB"/>
        </w:rPr>
      </w:pPr>
      <w:r w:rsidRPr="005D23DF">
        <w:rPr>
          <w:lang w:val="en-GB" w:eastAsia="en-US"/>
        </w:rPr>
        <w:drawing>
          <wp:inline distT="0" distB="0" distL="0" distR="0" wp14:anchorId="45BA193E" wp14:editId="2020B219">
            <wp:extent cx="5825490" cy="2510790"/>
            <wp:effectExtent l="0" t="0" r="16510" b="29210"/>
            <wp:docPr id="21" name="Chart 2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F8F8693" w14:textId="24638E0B" w:rsidR="00465163" w:rsidRPr="005D23DF" w:rsidRDefault="00015859" w:rsidP="00015859">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33</w:t>
      </w:r>
      <w:r w:rsidRPr="005D23DF">
        <w:rPr>
          <w:lang w:val="en-GB"/>
        </w:rPr>
        <w:fldChar w:fldCharType="end"/>
      </w:r>
      <w:r w:rsidRPr="005D23DF">
        <w:rPr>
          <w:lang w:val="en-GB"/>
        </w:rPr>
        <w:t xml:space="preserve"> </w:t>
      </w:r>
      <w:r w:rsidR="005E4F33" w:rsidRPr="005D23DF">
        <w:rPr>
          <w:lang w:val="en-GB"/>
        </w:rPr>
        <w:t xml:space="preserve">3G, two devices - CPU usage when </w:t>
      </w:r>
      <w:r w:rsidRPr="005D23DF">
        <w:rPr>
          <w:lang w:val="en-GB"/>
        </w:rPr>
        <w:t>100 files added per synchronization</w:t>
      </w:r>
    </w:p>
    <w:p w14:paraId="788907CD" w14:textId="7889530A" w:rsidR="00B7757A" w:rsidRPr="005D23DF" w:rsidRDefault="00251EF5" w:rsidP="00B7757A">
      <w:pPr>
        <w:keepNext/>
        <w:rPr>
          <w:lang w:val="en-GB"/>
        </w:rPr>
      </w:pPr>
      <w:r w:rsidRPr="005D23DF">
        <w:rPr>
          <w:lang w:val="en-GB" w:eastAsia="en-US"/>
        </w:rPr>
        <w:lastRenderedPageBreak/>
        <w:drawing>
          <wp:inline distT="0" distB="0" distL="0" distR="0" wp14:anchorId="4743918E" wp14:editId="096628C3">
            <wp:extent cx="5825490" cy="2459990"/>
            <wp:effectExtent l="0" t="0" r="16510" b="29210"/>
            <wp:docPr id="82" name="Chart 8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9315E87" w14:textId="29FA021A" w:rsidR="00D82C0A" w:rsidRPr="005D23DF" w:rsidRDefault="00B7757A" w:rsidP="00B7757A">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34</w:t>
      </w:r>
      <w:r w:rsidRPr="005D23DF">
        <w:rPr>
          <w:lang w:val="en-GB"/>
        </w:rPr>
        <w:fldChar w:fldCharType="end"/>
      </w:r>
      <w:r w:rsidRPr="005D23DF">
        <w:rPr>
          <w:lang w:val="en-GB"/>
        </w:rPr>
        <w:t xml:space="preserve"> </w:t>
      </w:r>
      <w:r w:rsidR="00F42BF0" w:rsidRPr="005D23DF">
        <w:rPr>
          <w:lang w:val="en-GB"/>
        </w:rPr>
        <w:t>3G, two devices - Memory usage when o</w:t>
      </w:r>
      <w:r w:rsidRPr="005D23DF">
        <w:rPr>
          <w:lang w:val="en-GB"/>
        </w:rPr>
        <w:t>ne file added per synchronization</w:t>
      </w:r>
    </w:p>
    <w:p w14:paraId="0B1DA8B7" w14:textId="4A97C816" w:rsidR="00B7757A" w:rsidRPr="005D23DF" w:rsidRDefault="00CF3340" w:rsidP="00B7757A">
      <w:pPr>
        <w:keepNext/>
        <w:rPr>
          <w:lang w:val="en-GB"/>
        </w:rPr>
      </w:pPr>
      <w:r w:rsidRPr="005D23DF">
        <w:rPr>
          <w:lang w:val="en-GB" w:eastAsia="en-US"/>
        </w:rPr>
        <w:drawing>
          <wp:inline distT="0" distB="0" distL="0" distR="0" wp14:anchorId="3BE3E390" wp14:editId="702E3576">
            <wp:extent cx="5825490" cy="2564130"/>
            <wp:effectExtent l="0" t="0" r="16510" b="26670"/>
            <wp:docPr id="84" name="Chart 8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667EAF8" w14:textId="24BB84F8" w:rsidR="006C68A8" w:rsidRPr="005D23DF" w:rsidRDefault="00B7757A" w:rsidP="00B7757A">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35</w:t>
      </w:r>
      <w:r w:rsidRPr="005D23DF">
        <w:rPr>
          <w:lang w:val="en-GB"/>
        </w:rPr>
        <w:fldChar w:fldCharType="end"/>
      </w:r>
      <w:r w:rsidR="000E50C1" w:rsidRPr="005D23DF">
        <w:rPr>
          <w:lang w:val="en-GB"/>
        </w:rPr>
        <w:t xml:space="preserve"> 3G, two devices - Memory usage when f</w:t>
      </w:r>
      <w:r w:rsidRPr="005D23DF">
        <w:rPr>
          <w:lang w:val="en-GB"/>
        </w:rPr>
        <w:t>ive files added per synchronization</w:t>
      </w:r>
    </w:p>
    <w:p w14:paraId="500FF15E" w14:textId="700295DB" w:rsidR="00707D63" w:rsidRPr="005D23DF" w:rsidRDefault="00127B12" w:rsidP="00707D63">
      <w:pPr>
        <w:keepNext/>
        <w:rPr>
          <w:lang w:val="en-GB"/>
        </w:rPr>
      </w:pPr>
      <w:r w:rsidRPr="005D23DF">
        <w:rPr>
          <w:lang w:val="en-GB" w:eastAsia="en-US"/>
        </w:rPr>
        <w:drawing>
          <wp:inline distT="0" distB="0" distL="0" distR="0" wp14:anchorId="2E3BD577" wp14:editId="79987BD3">
            <wp:extent cx="5825490" cy="2627630"/>
            <wp:effectExtent l="0" t="0" r="16510" b="13970"/>
            <wp:docPr id="20" name="Chart 2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8E4BCED" w14:textId="0041B206" w:rsidR="00E31550" w:rsidRPr="005D23DF" w:rsidRDefault="00707D63" w:rsidP="00707D63">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36</w:t>
      </w:r>
      <w:r w:rsidRPr="005D23DF">
        <w:rPr>
          <w:lang w:val="en-GB"/>
        </w:rPr>
        <w:fldChar w:fldCharType="end"/>
      </w:r>
      <w:r w:rsidRPr="005D23DF">
        <w:rPr>
          <w:lang w:val="en-GB"/>
        </w:rPr>
        <w:t xml:space="preserve"> </w:t>
      </w:r>
      <w:r w:rsidR="00DD0D7C" w:rsidRPr="005D23DF">
        <w:rPr>
          <w:lang w:val="en-GB"/>
        </w:rPr>
        <w:t xml:space="preserve">3G, two devices - Memory usage when </w:t>
      </w:r>
      <w:r w:rsidRPr="005D23DF">
        <w:rPr>
          <w:lang w:val="en-GB"/>
        </w:rPr>
        <w:t>100 files added per synchronization</w:t>
      </w:r>
    </w:p>
    <w:p w14:paraId="6F0F8E8A" w14:textId="6CED18EB" w:rsidR="00231DA7" w:rsidRPr="005D23DF" w:rsidRDefault="00AE2A78" w:rsidP="00AE2A78">
      <w:pPr>
        <w:keepNext/>
        <w:jc w:val="center"/>
        <w:rPr>
          <w:lang w:val="en-GB"/>
        </w:rPr>
      </w:pPr>
      <w:r w:rsidRPr="005D23DF">
        <w:rPr>
          <w:lang w:val="en-GB" w:eastAsia="en-US"/>
        </w:rPr>
        <w:lastRenderedPageBreak/>
        <w:drawing>
          <wp:inline distT="0" distB="0" distL="0" distR="0" wp14:anchorId="34C542BE" wp14:editId="17651AF3">
            <wp:extent cx="5253990" cy="2731060"/>
            <wp:effectExtent l="0" t="0" r="0" b="127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4580" cy="2731367"/>
                    </a:xfrm>
                    <a:prstGeom prst="rect">
                      <a:avLst/>
                    </a:prstGeom>
                    <a:noFill/>
                    <a:ln>
                      <a:noFill/>
                    </a:ln>
                  </pic:spPr>
                </pic:pic>
              </a:graphicData>
            </a:graphic>
          </wp:inline>
        </w:drawing>
      </w:r>
    </w:p>
    <w:p w14:paraId="743C5A3A" w14:textId="6CE9DC65" w:rsidR="000E0289" w:rsidRPr="005D23DF" w:rsidRDefault="00231DA7" w:rsidP="00231DA7">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37</w:t>
      </w:r>
      <w:r w:rsidRPr="005D23DF">
        <w:rPr>
          <w:lang w:val="en-GB"/>
        </w:rPr>
        <w:fldChar w:fldCharType="end"/>
      </w:r>
      <w:r w:rsidR="00CE2FDE" w:rsidRPr="005D23DF">
        <w:rPr>
          <w:lang w:val="en-GB"/>
        </w:rPr>
        <w:t xml:space="preserve"> 3G,</w:t>
      </w:r>
      <w:r w:rsidR="003B459A" w:rsidRPr="005D23DF">
        <w:rPr>
          <w:lang w:val="en-GB"/>
        </w:rPr>
        <w:t xml:space="preserve"> two devices</w:t>
      </w:r>
      <w:r w:rsidR="00CE2FDE" w:rsidRPr="005D23DF">
        <w:rPr>
          <w:lang w:val="en-GB"/>
        </w:rPr>
        <w:t xml:space="preserve"> - Network traffic when o</w:t>
      </w:r>
      <w:r w:rsidRPr="005D23DF">
        <w:rPr>
          <w:lang w:val="en-GB"/>
        </w:rPr>
        <w:t>ne file added per synchronization</w:t>
      </w:r>
    </w:p>
    <w:p w14:paraId="4786150A" w14:textId="6810A35C" w:rsidR="00BB5D3E" w:rsidRPr="005D23DF" w:rsidRDefault="00AE2A78" w:rsidP="00AE2A78">
      <w:pPr>
        <w:keepNext/>
        <w:jc w:val="center"/>
        <w:rPr>
          <w:lang w:val="en-GB"/>
        </w:rPr>
      </w:pPr>
      <w:r w:rsidRPr="005D23DF">
        <w:rPr>
          <w:lang w:val="en-GB" w:eastAsia="en-US"/>
        </w:rPr>
        <w:drawing>
          <wp:inline distT="0" distB="0" distL="0" distR="0" wp14:anchorId="1A32162F" wp14:editId="5ED981F8">
            <wp:extent cx="5139690" cy="2671646"/>
            <wp:effectExtent l="0" t="0" r="0" b="0"/>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3AF8D3B" w14:textId="5495A0B7" w:rsidR="00231DA7" w:rsidRPr="005D23DF" w:rsidRDefault="00BB5D3E" w:rsidP="00BB5D3E">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38</w:t>
      </w:r>
      <w:r w:rsidRPr="005D23DF">
        <w:rPr>
          <w:lang w:val="en-GB"/>
        </w:rPr>
        <w:fldChar w:fldCharType="end"/>
      </w:r>
      <w:r w:rsidRPr="005D23DF">
        <w:rPr>
          <w:lang w:val="en-GB"/>
        </w:rPr>
        <w:t xml:space="preserve"> </w:t>
      </w:r>
      <w:r w:rsidR="00666ACB" w:rsidRPr="005D23DF">
        <w:rPr>
          <w:lang w:val="en-GB"/>
        </w:rPr>
        <w:t>3G, two devices - Network traffic when f</w:t>
      </w:r>
      <w:r w:rsidRPr="005D23DF">
        <w:rPr>
          <w:lang w:val="en-GB"/>
        </w:rPr>
        <w:t>ive files added per synchronization</w:t>
      </w:r>
    </w:p>
    <w:p w14:paraId="6883BC30" w14:textId="4FD770F2" w:rsidR="004818EE" w:rsidRPr="005D23DF" w:rsidRDefault="00407E3A" w:rsidP="00D61411">
      <w:pPr>
        <w:keepNext/>
        <w:jc w:val="center"/>
        <w:rPr>
          <w:lang w:val="en-GB"/>
        </w:rPr>
      </w:pPr>
      <w:r w:rsidRPr="005D23DF">
        <w:rPr>
          <w:lang w:val="en-GB" w:eastAsia="en-US"/>
        </w:rPr>
        <w:drawing>
          <wp:inline distT="0" distB="0" distL="0" distR="0" wp14:anchorId="714A625C" wp14:editId="6D754CF9">
            <wp:extent cx="5139690" cy="2671646"/>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0601A423" w14:textId="5CF5368E" w:rsidR="004818EE" w:rsidRPr="005D23DF" w:rsidRDefault="004818EE" w:rsidP="004818EE">
      <w:pPr>
        <w:pStyle w:val="Caption"/>
        <w:rPr>
          <w:lang w:val="en-GB"/>
        </w:rPr>
      </w:pPr>
      <w:r w:rsidRPr="005D23DF">
        <w:rPr>
          <w:lang w:val="en-GB"/>
        </w:rPr>
        <w:t xml:space="preserve">Figure </w:t>
      </w:r>
      <w:r w:rsidR="004D1D67" w:rsidRPr="005D23DF">
        <w:rPr>
          <w:lang w:val="en-GB"/>
        </w:rPr>
        <w:fldChar w:fldCharType="begin"/>
      </w:r>
      <w:r w:rsidR="004D1D67" w:rsidRPr="005D23DF">
        <w:rPr>
          <w:lang w:val="en-GB"/>
        </w:rPr>
        <w:instrText xml:space="preserve"> SEQ Figure \* ARABIC </w:instrText>
      </w:r>
      <w:r w:rsidR="004D1D67" w:rsidRPr="005D23DF">
        <w:rPr>
          <w:lang w:val="en-GB"/>
        </w:rPr>
        <w:fldChar w:fldCharType="separate"/>
      </w:r>
      <w:r w:rsidR="00E220E7">
        <w:rPr>
          <w:noProof/>
          <w:lang w:val="en-GB"/>
        </w:rPr>
        <w:t>39</w:t>
      </w:r>
      <w:r w:rsidR="004D1D67" w:rsidRPr="005D23DF">
        <w:rPr>
          <w:lang w:val="en-GB"/>
        </w:rPr>
        <w:fldChar w:fldCharType="end"/>
      </w:r>
      <w:r w:rsidRPr="005D23DF">
        <w:rPr>
          <w:lang w:val="en-GB"/>
        </w:rPr>
        <w:t xml:space="preserve"> </w:t>
      </w:r>
      <w:r w:rsidR="00F8120B" w:rsidRPr="005D23DF">
        <w:rPr>
          <w:lang w:val="en-GB"/>
        </w:rPr>
        <w:t xml:space="preserve">3G, two devices - Network traffic when </w:t>
      </w:r>
      <w:r w:rsidRPr="005D23DF">
        <w:rPr>
          <w:lang w:val="en-GB"/>
        </w:rPr>
        <w:t>100 files added per synchronization</w:t>
      </w:r>
    </w:p>
    <w:p w14:paraId="7F8172C2" w14:textId="241C7975" w:rsidR="001747D5" w:rsidRPr="005D23DF" w:rsidRDefault="001747D5" w:rsidP="00790A16">
      <w:pPr>
        <w:pStyle w:val="Heading4"/>
        <w:rPr>
          <w:lang w:val="en-GB"/>
        </w:rPr>
      </w:pPr>
      <w:r w:rsidRPr="005D23DF">
        <w:rPr>
          <w:lang w:val="en-GB"/>
        </w:rPr>
        <w:lastRenderedPageBreak/>
        <w:t>Larger File Size</w:t>
      </w:r>
    </w:p>
    <w:p w14:paraId="736C5671" w14:textId="1C487495" w:rsidR="001747D5" w:rsidRPr="005D23DF" w:rsidRDefault="001747D5" w:rsidP="001747D5">
      <w:pPr>
        <w:rPr>
          <w:lang w:val="en-GB"/>
        </w:rPr>
      </w:pPr>
      <w:r w:rsidRPr="005D23DF">
        <w:rPr>
          <w:lang w:val="en-GB"/>
        </w:rPr>
        <w:t>To be certain that file size does not affect the performance of the prototype, a test was run with the exact sam</w:t>
      </w:r>
      <w:r w:rsidR="0089329A" w:rsidRPr="005D23DF">
        <w:rPr>
          <w:lang w:val="en-GB"/>
        </w:rPr>
        <w:t xml:space="preserve">e </w:t>
      </w:r>
      <w:r w:rsidR="00315E9B" w:rsidRPr="005D23DF">
        <w:rPr>
          <w:lang w:val="en-GB"/>
        </w:rPr>
        <w:t>environment</w:t>
      </w:r>
      <w:r w:rsidR="0089329A" w:rsidRPr="005D23DF">
        <w:rPr>
          <w:lang w:val="en-GB"/>
        </w:rPr>
        <w:t xml:space="preserve"> as in the default</w:t>
      </w:r>
      <w:r w:rsidRPr="005D23DF">
        <w:rPr>
          <w:lang w:val="en-GB"/>
        </w:rPr>
        <w:t xml:space="preserve"> scenario, except that a file of size 3.6 </w:t>
      </w:r>
      <w:r w:rsidR="008C2BAD" w:rsidRPr="005D23DF">
        <w:rPr>
          <w:lang w:val="en-GB"/>
        </w:rPr>
        <w:t>megabytes</w:t>
      </w:r>
      <w:r w:rsidRPr="005D23DF">
        <w:rPr>
          <w:lang w:val="en-GB"/>
        </w:rPr>
        <w:t xml:space="preserve"> was used in stead of a file at 365 bytes. </w:t>
      </w:r>
      <w:r w:rsidR="00C271D7" w:rsidRPr="005D23DF">
        <w:rPr>
          <w:lang w:val="en-GB"/>
        </w:rPr>
        <w:t xml:space="preserve"> 3.6 MB was chosen because it is about the same size as the average MP3 file according to [28].</w:t>
      </w:r>
      <w:r w:rsidR="006569EE" w:rsidRPr="005D23DF">
        <w:rPr>
          <w:lang w:val="en-GB"/>
        </w:rPr>
        <w:t xml:space="preserve"> </w:t>
      </w:r>
    </w:p>
    <w:p w14:paraId="405C2717" w14:textId="77777777" w:rsidR="00703FB6" w:rsidRPr="005D23DF" w:rsidRDefault="0089329A" w:rsidP="001747D5">
      <w:pPr>
        <w:rPr>
          <w:lang w:val="en-GB"/>
        </w:rPr>
      </w:pPr>
      <w:r w:rsidRPr="005D23DF">
        <w:rPr>
          <w:lang w:val="en-GB"/>
        </w:rPr>
        <w:t>The</w:t>
      </w:r>
      <w:r w:rsidR="00703FB6" w:rsidRPr="005D23DF">
        <w:rPr>
          <w:lang w:val="en-GB"/>
        </w:rPr>
        <w:t xml:space="preserve"> first</w:t>
      </w:r>
      <w:r w:rsidRPr="005D23DF">
        <w:rPr>
          <w:lang w:val="en-GB"/>
        </w:rPr>
        <w:t xml:space="preserve"> result was similar to that of the default scenario, adding 1302 files successfully before again crashing with error “fork/exec /</w:t>
      </w:r>
      <w:proofErr w:type="spellStart"/>
      <w:r w:rsidRPr="005D23DF">
        <w:rPr>
          <w:lang w:val="en-GB"/>
        </w:rPr>
        <w:t>usr</w:t>
      </w:r>
      <w:proofErr w:type="spellEnd"/>
      <w:r w:rsidRPr="005D23DF">
        <w:rPr>
          <w:lang w:val="en-GB"/>
        </w:rPr>
        <w:t>/</w:t>
      </w:r>
      <w:proofErr w:type="spellStart"/>
      <w:r w:rsidRPr="005D23DF">
        <w:rPr>
          <w:lang w:val="en-GB"/>
        </w:rPr>
        <w:t>sbin</w:t>
      </w:r>
      <w:proofErr w:type="spellEnd"/>
      <w:r w:rsidRPr="005D23DF">
        <w:rPr>
          <w:lang w:val="en-GB"/>
        </w:rPr>
        <w:t>/</w:t>
      </w:r>
      <w:proofErr w:type="spellStart"/>
      <w:r w:rsidRPr="005D23DF">
        <w:rPr>
          <w:lang w:val="en-GB"/>
        </w:rPr>
        <w:t>system_profiler</w:t>
      </w:r>
      <w:proofErr w:type="spellEnd"/>
      <w:r w:rsidRPr="005D23DF">
        <w:rPr>
          <w:lang w:val="en-GB"/>
        </w:rPr>
        <w:t>: resource temporarily unavailable”.</w:t>
      </w:r>
      <w:r w:rsidR="00703FB6" w:rsidRPr="005D23DF">
        <w:rPr>
          <w:lang w:val="en-GB"/>
        </w:rPr>
        <w:t xml:space="preserve"> </w:t>
      </w:r>
    </w:p>
    <w:p w14:paraId="75D42547" w14:textId="1B233C87" w:rsidR="0089329A" w:rsidRPr="005D23DF" w:rsidRDefault="00703FB6" w:rsidP="001747D5">
      <w:pPr>
        <w:rPr>
          <w:lang w:val="en-GB"/>
        </w:rPr>
      </w:pPr>
      <w:r w:rsidRPr="005D23DF">
        <w:rPr>
          <w:lang w:val="en-GB"/>
        </w:rPr>
        <w:t xml:space="preserve">When doing cycles of five </w:t>
      </w:r>
      <w:r w:rsidR="00AC4327" w:rsidRPr="005D23DF">
        <w:rPr>
          <w:lang w:val="en-GB"/>
        </w:rPr>
        <w:t xml:space="preserve">and hundred </w:t>
      </w:r>
      <w:r w:rsidRPr="005D23DF">
        <w:rPr>
          <w:lang w:val="en-GB"/>
        </w:rPr>
        <w:t>files, warnings of running out of space started to appear, and thus the test was stopped after synchronizing 36</w:t>
      </w:r>
      <w:r w:rsidR="00B72A94" w:rsidRPr="005D23DF">
        <w:rPr>
          <w:lang w:val="en-GB"/>
        </w:rPr>
        <w:t>05 and 22</w:t>
      </w:r>
      <w:r w:rsidR="00AC4327" w:rsidRPr="005D23DF">
        <w:rPr>
          <w:lang w:val="en-GB"/>
        </w:rPr>
        <w:t>00 files</w:t>
      </w:r>
      <w:r w:rsidRPr="005D23DF">
        <w:rPr>
          <w:lang w:val="en-GB"/>
        </w:rPr>
        <w:t>.</w:t>
      </w:r>
      <w:r w:rsidR="00CE13F9" w:rsidRPr="005D23DF">
        <w:rPr>
          <w:lang w:val="en-GB"/>
        </w:rPr>
        <w:t xml:space="preserve"> As </w:t>
      </w:r>
      <w:r w:rsidR="00784488" w:rsidRPr="005D23DF">
        <w:rPr>
          <w:lang w:val="en-GB"/>
        </w:rPr>
        <w:t>in</w:t>
      </w:r>
      <w:r w:rsidR="00CE13F9" w:rsidRPr="005D23DF">
        <w:rPr>
          <w:lang w:val="en-GB"/>
        </w:rPr>
        <w:t xml:space="preserve"> the previous runs of 100 files, the concurrent open file limit was in</w:t>
      </w:r>
      <w:r w:rsidR="006B6455" w:rsidRPr="005D23DF">
        <w:rPr>
          <w:lang w:val="en-GB"/>
        </w:rPr>
        <w:t>c</w:t>
      </w:r>
      <w:r w:rsidR="00CE13F9" w:rsidRPr="005D23DF">
        <w:rPr>
          <w:lang w:val="en-GB"/>
        </w:rPr>
        <w:t>reased from 256 to 4096</w:t>
      </w:r>
      <w:r w:rsidR="006B6455" w:rsidRPr="005D23DF">
        <w:rPr>
          <w:lang w:val="en-GB"/>
        </w:rPr>
        <w:t xml:space="preserve"> to get a proper test</w:t>
      </w:r>
      <w:r w:rsidR="00CE13F9" w:rsidRPr="005D23DF">
        <w:rPr>
          <w:lang w:val="en-GB"/>
        </w:rPr>
        <w:t>.</w:t>
      </w:r>
    </w:p>
    <w:p w14:paraId="642DD765" w14:textId="77777777" w:rsidR="00A0447B" w:rsidRPr="005D23DF" w:rsidRDefault="00A0447B" w:rsidP="001747D5">
      <w:pPr>
        <w:rPr>
          <w:lang w:val="en-GB"/>
        </w:rPr>
      </w:pPr>
    </w:p>
    <w:p w14:paraId="23463355" w14:textId="2FCBE2DE" w:rsidR="00B73E5C" w:rsidRPr="005D23DF" w:rsidRDefault="00D23CDE" w:rsidP="001747D5">
      <w:pPr>
        <w:rPr>
          <w:lang w:val="en-GB"/>
        </w:rPr>
      </w:pPr>
      <w:r w:rsidRPr="005D23DF">
        <w:rPr>
          <w:lang w:val="en-GB"/>
        </w:rPr>
        <w:t>The following graphs show CPU usage in percentage, memory usage in kilobytes, and bytes sent and received per second over the course of the test.</w:t>
      </w:r>
    </w:p>
    <w:p w14:paraId="7C1658CD" w14:textId="77777777" w:rsidR="007D3871" w:rsidRPr="005D23DF" w:rsidRDefault="007D3871" w:rsidP="001747D5">
      <w:pPr>
        <w:rPr>
          <w:lang w:val="en-GB"/>
        </w:rPr>
      </w:pPr>
    </w:p>
    <w:p w14:paraId="6B7D44DB" w14:textId="741FBAD6" w:rsidR="00764382" w:rsidRPr="005D23DF" w:rsidRDefault="007344A5" w:rsidP="00764382">
      <w:pPr>
        <w:keepNext/>
        <w:rPr>
          <w:lang w:val="en-GB"/>
        </w:rPr>
      </w:pPr>
      <w:r w:rsidRPr="005D23DF">
        <w:rPr>
          <w:lang w:val="en-GB" w:eastAsia="en-US"/>
        </w:rPr>
        <w:drawing>
          <wp:inline distT="0" distB="0" distL="0" distR="0" wp14:anchorId="004F8F45" wp14:editId="698C04C9">
            <wp:extent cx="5825490" cy="2523490"/>
            <wp:effectExtent l="0" t="0" r="16510" b="16510"/>
            <wp:docPr id="85" name="Chart 8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059B181" w14:textId="6FF13183" w:rsidR="007D3871" w:rsidRPr="005D23DF" w:rsidRDefault="00764382" w:rsidP="00764382">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40</w:t>
      </w:r>
      <w:r w:rsidRPr="005D23DF">
        <w:rPr>
          <w:lang w:val="en-GB"/>
        </w:rPr>
        <w:fldChar w:fldCharType="end"/>
      </w:r>
      <w:r w:rsidRPr="005D23DF">
        <w:rPr>
          <w:lang w:val="en-GB"/>
        </w:rPr>
        <w:t xml:space="preserve"> </w:t>
      </w:r>
      <w:r w:rsidR="000358A2" w:rsidRPr="005D23DF">
        <w:rPr>
          <w:lang w:val="en-GB"/>
        </w:rPr>
        <w:t>Large file, two devices - CPU usage when o</w:t>
      </w:r>
      <w:r w:rsidRPr="005D23DF">
        <w:rPr>
          <w:lang w:val="en-GB"/>
        </w:rPr>
        <w:t>ne file added per synchronization</w:t>
      </w:r>
    </w:p>
    <w:p w14:paraId="4F50FED1" w14:textId="4EFD6E6D" w:rsidR="00764382" w:rsidRPr="005D23DF" w:rsidRDefault="004F66BF" w:rsidP="00764382">
      <w:pPr>
        <w:keepNext/>
        <w:rPr>
          <w:lang w:val="en-GB"/>
        </w:rPr>
      </w:pPr>
      <w:r w:rsidRPr="005D23DF">
        <w:rPr>
          <w:lang w:val="en-GB" w:eastAsia="en-US"/>
        </w:rPr>
        <w:drawing>
          <wp:inline distT="0" distB="0" distL="0" distR="0" wp14:anchorId="6B821A58" wp14:editId="0CD95A2B">
            <wp:extent cx="5825490" cy="2576830"/>
            <wp:effectExtent l="0" t="0" r="16510" b="13970"/>
            <wp:docPr id="87" name="Chart 8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F2FA27F" w14:textId="04721454" w:rsidR="00764382" w:rsidRPr="005D23DF" w:rsidRDefault="00764382" w:rsidP="00764382">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41</w:t>
      </w:r>
      <w:r w:rsidRPr="005D23DF">
        <w:rPr>
          <w:lang w:val="en-GB"/>
        </w:rPr>
        <w:fldChar w:fldCharType="end"/>
      </w:r>
      <w:r w:rsidRPr="005D23DF">
        <w:rPr>
          <w:lang w:val="en-GB"/>
        </w:rPr>
        <w:t xml:space="preserve"> </w:t>
      </w:r>
      <w:r w:rsidR="00221070" w:rsidRPr="005D23DF">
        <w:rPr>
          <w:lang w:val="en-GB"/>
        </w:rPr>
        <w:t>Large file, two devices - CPU usage when f</w:t>
      </w:r>
      <w:r w:rsidRPr="005D23DF">
        <w:rPr>
          <w:lang w:val="en-GB"/>
        </w:rPr>
        <w:t>ive files added per synchronization</w:t>
      </w:r>
    </w:p>
    <w:p w14:paraId="57872479" w14:textId="7E08AB27" w:rsidR="003F4172" w:rsidRPr="005D23DF" w:rsidRDefault="00ED7645" w:rsidP="003F4172">
      <w:pPr>
        <w:keepNext/>
        <w:rPr>
          <w:lang w:val="en-GB"/>
        </w:rPr>
      </w:pPr>
      <w:r w:rsidRPr="005D23DF">
        <w:rPr>
          <w:lang w:val="en-GB" w:eastAsia="en-US"/>
        </w:rPr>
        <w:lastRenderedPageBreak/>
        <w:drawing>
          <wp:inline distT="0" distB="0" distL="0" distR="0" wp14:anchorId="2D9AFF8A" wp14:editId="2DDC6E23">
            <wp:extent cx="5825490" cy="2510790"/>
            <wp:effectExtent l="0" t="0" r="16510" b="29210"/>
            <wp:docPr id="37" name="Chart 3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BE0B5B3" w14:textId="1377DF12" w:rsidR="003F4172" w:rsidRPr="005D23DF" w:rsidRDefault="003F4172" w:rsidP="003F4172">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42</w:t>
      </w:r>
      <w:r w:rsidRPr="005D23DF">
        <w:rPr>
          <w:lang w:val="en-GB"/>
        </w:rPr>
        <w:fldChar w:fldCharType="end"/>
      </w:r>
      <w:r w:rsidR="00063744" w:rsidRPr="005D23DF">
        <w:rPr>
          <w:lang w:val="en-GB"/>
        </w:rPr>
        <w:t xml:space="preserve"> Large file, two devices - CPU usage when</w:t>
      </w:r>
      <w:r w:rsidRPr="005D23DF">
        <w:rPr>
          <w:lang w:val="en-GB"/>
        </w:rPr>
        <w:t xml:space="preserve"> 100 files added per synchronization</w:t>
      </w:r>
    </w:p>
    <w:p w14:paraId="618313A5" w14:textId="4D26273C" w:rsidR="002D0305" w:rsidRPr="005D23DF" w:rsidRDefault="007344A5" w:rsidP="002D0305">
      <w:pPr>
        <w:keepNext/>
        <w:rPr>
          <w:lang w:val="en-GB"/>
        </w:rPr>
      </w:pPr>
      <w:r w:rsidRPr="005D23DF">
        <w:rPr>
          <w:lang w:val="en-GB" w:eastAsia="en-US"/>
        </w:rPr>
        <w:drawing>
          <wp:inline distT="0" distB="0" distL="0" distR="0" wp14:anchorId="4BBC01BD" wp14:editId="77720610">
            <wp:extent cx="5825490" cy="2459990"/>
            <wp:effectExtent l="0" t="0" r="16510" b="29210"/>
            <wp:docPr id="86" name="Chart 8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65018A5" w14:textId="6757B4EC" w:rsidR="00C05C90" w:rsidRPr="005D23DF" w:rsidRDefault="002D0305" w:rsidP="002D030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43</w:t>
      </w:r>
      <w:r w:rsidRPr="005D23DF">
        <w:rPr>
          <w:lang w:val="en-GB"/>
        </w:rPr>
        <w:fldChar w:fldCharType="end"/>
      </w:r>
      <w:r w:rsidRPr="005D23DF">
        <w:rPr>
          <w:lang w:val="en-GB"/>
        </w:rPr>
        <w:t xml:space="preserve"> </w:t>
      </w:r>
      <w:r w:rsidR="0095524E" w:rsidRPr="005D23DF">
        <w:rPr>
          <w:lang w:val="en-GB"/>
        </w:rPr>
        <w:t>Large file, two devices - Memory usage when o</w:t>
      </w:r>
      <w:r w:rsidRPr="005D23DF">
        <w:rPr>
          <w:lang w:val="en-GB"/>
        </w:rPr>
        <w:t>ne file added per synchronization</w:t>
      </w:r>
    </w:p>
    <w:p w14:paraId="1BAC4427" w14:textId="77B744DC" w:rsidR="002D0305" w:rsidRPr="005D23DF" w:rsidRDefault="00EC0F2C" w:rsidP="002D0305">
      <w:pPr>
        <w:keepNext/>
        <w:rPr>
          <w:lang w:val="en-GB"/>
        </w:rPr>
      </w:pPr>
      <w:r w:rsidRPr="005D23DF">
        <w:rPr>
          <w:lang w:val="en-GB" w:eastAsia="en-US"/>
        </w:rPr>
        <w:drawing>
          <wp:inline distT="0" distB="0" distL="0" distR="0" wp14:anchorId="4CD9B32B" wp14:editId="254F655E">
            <wp:extent cx="5825490" cy="2449830"/>
            <wp:effectExtent l="0" t="0" r="16510" b="13970"/>
            <wp:docPr id="88" name="Chart 8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0FF11A8" w14:textId="2452EAB0" w:rsidR="002D0305" w:rsidRPr="005D23DF" w:rsidRDefault="002D0305" w:rsidP="002D030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44</w:t>
      </w:r>
      <w:r w:rsidRPr="005D23DF">
        <w:rPr>
          <w:lang w:val="en-GB"/>
        </w:rPr>
        <w:fldChar w:fldCharType="end"/>
      </w:r>
      <w:r w:rsidRPr="005D23DF">
        <w:rPr>
          <w:lang w:val="en-GB"/>
        </w:rPr>
        <w:t xml:space="preserve"> </w:t>
      </w:r>
      <w:r w:rsidR="00BC3C14" w:rsidRPr="005D23DF">
        <w:rPr>
          <w:lang w:val="en-GB"/>
        </w:rPr>
        <w:t>Large file, two devices - Memory usage when f</w:t>
      </w:r>
      <w:r w:rsidRPr="005D23DF">
        <w:rPr>
          <w:lang w:val="en-GB"/>
        </w:rPr>
        <w:t>ive files added per synchronization</w:t>
      </w:r>
    </w:p>
    <w:p w14:paraId="39BB20F8" w14:textId="3C45F68A" w:rsidR="00434FBC" w:rsidRPr="005D23DF" w:rsidRDefault="00055702" w:rsidP="00434FBC">
      <w:pPr>
        <w:keepNext/>
        <w:rPr>
          <w:lang w:val="en-GB"/>
        </w:rPr>
      </w:pPr>
      <w:r w:rsidRPr="005D23DF">
        <w:rPr>
          <w:lang w:val="en-GB" w:eastAsia="en-US"/>
        </w:rPr>
        <w:lastRenderedPageBreak/>
        <w:drawing>
          <wp:inline distT="0" distB="0" distL="0" distR="0" wp14:anchorId="630FD9E8" wp14:editId="6B1C1850">
            <wp:extent cx="5825490" cy="2510790"/>
            <wp:effectExtent l="0" t="0" r="16510" b="29210"/>
            <wp:docPr id="38" name="Chart 3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941A1E7" w14:textId="509111B4" w:rsidR="00434FBC" w:rsidRPr="005D23DF" w:rsidRDefault="00434FBC" w:rsidP="00434FBC">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45</w:t>
      </w:r>
      <w:r w:rsidRPr="005D23DF">
        <w:rPr>
          <w:lang w:val="en-GB"/>
        </w:rPr>
        <w:fldChar w:fldCharType="end"/>
      </w:r>
      <w:r w:rsidRPr="005D23DF">
        <w:rPr>
          <w:lang w:val="en-GB"/>
        </w:rPr>
        <w:t xml:space="preserve"> </w:t>
      </w:r>
      <w:r w:rsidR="00B17CFD" w:rsidRPr="005D23DF">
        <w:rPr>
          <w:lang w:val="en-GB"/>
        </w:rPr>
        <w:t xml:space="preserve">Large file, two devices - Memory usage when </w:t>
      </w:r>
      <w:r w:rsidRPr="005D23DF">
        <w:rPr>
          <w:lang w:val="en-GB"/>
        </w:rPr>
        <w:t>100 files added per synchronization</w:t>
      </w:r>
    </w:p>
    <w:p w14:paraId="0CE18ABC" w14:textId="28B6B890" w:rsidR="002D0305" w:rsidRPr="005D23DF" w:rsidRDefault="00527758" w:rsidP="00527758">
      <w:pPr>
        <w:keepNext/>
        <w:jc w:val="center"/>
        <w:rPr>
          <w:lang w:val="en-GB"/>
        </w:rPr>
      </w:pPr>
      <w:r w:rsidRPr="005D23DF">
        <w:rPr>
          <w:lang w:val="en-GB" w:eastAsia="en-US"/>
        </w:rPr>
        <w:drawing>
          <wp:inline distT="0" distB="0" distL="0" distR="0" wp14:anchorId="6DE47F78" wp14:editId="7AFE5B8D">
            <wp:extent cx="5236210" cy="2721818"/>
            <wp:effectExtent l="0" t="0" r="0"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6813" cy="2722131"/>
                    </a:xfrm>
                    <a:prstGeom prst="rect">
                      <a:avLst/>
                    </a:prstGeom>
                    <a:noFill/>
                    <a:ln>
                      <a:noFill/>
                    </a:ln>
                  </pic:spPr>
                </pic:pic>
              </a:graphicData>
            </a:graphic>
          </wp:inline>
        </w:drawing>
      </w:r>
    </w:p>
    <w:p w14:paraId="57BE4B61" w14:textId="40B13D2C" w:rsidR="00CE2F32" w:rsidRPr="005D23DF" w:rsidRDefault="002D0305" w:rsidP="002D030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46</w:t>
      </w:r>
      <w:r w:rsidRPr="005D23DF">
        <w:rPr>
          <w:lang w:val="en-GB"/>
        </w:rPr>
        <w:fldChar w:fldCharType="end"/>
      </w:r>
      <w:r w:rsidRPr="005D23DF">
        <w:rPr>
          <w:lang w:val="en-GB"/>
        </w:rPr>
        <w:t xml:space="preserve"> </w:t>
      </w:r>
      <w:r w:rsidR="008A5D27" w:rsidRPr="005D23DF">
        <w:rPr>
          <w:lang w:val="en-GB"/>
        </w:rPr>
        <w:t>Large file, two devices - Network traffic when o</w:t>
      </w:r>
      <w:r w:rsidRPr="005D23DF">
        <w:rPr>
          <w:lang w:val="en-GB"/>
        </w:rPr>
        <w:t>ne file added per synchronization</w:t>
      </w:r>
    </w:p>
    <w:p w14:paraId="30896C05" w14:textId="65464199" w:rsidR="00B44C4E" w:rsidRPr="005D23DF" w:rsidRDefault="00527758" w:rsidP="00527758">
      <w:pPr>
        <w:keepNext/>
        <w:jc w:val="center"/>
        <w:rPr>
          <w:lang w:val="en-GB"/>
        </w:rPr>
      </w:pPr>
      <w:r w:rsidRPr="005D23DF">
        <w:rPr>
          <w:lang w:val="en-GB" w:eastAsia="en-US"/>
        </w:rPr>
        <w:drawing>
          <wp:inline distT="0" distB="0" distL="0" distR="0" wp14:anchorId="15EA18A0" wp14:editId="5600FE14">
            <wp:extent cx="5142970" cy="2673350"/>
            <wp:effectExtent l="0" t="0" r="0"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948" cy="2673858"/>
                    </a:xfrm>
                    <a:prstGeom prst="rect">
                      <a:avLst/>
                    </a:prstGeom>
                    <a:noFill/>
                    <a:ln>
                      <a:noFill/>
                    </a:ln>
                  </pic:spPr>
                </pic:pic>
              </a:graphicData>
            </a:graphic>
          </wp:inline>
        </w:drawing>
      </w:r>
    </w:p>
    <w:p w14:paraId="20BD147D" w14:textId="23CE59A1" w:rsidR="00B44C4E" w:rsidRPr="005D23DF" w:rsidRDefault="00B44C4E" w:rsidP="00B44C4E">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47</w:t>
      </w:r>
      <w:r w:rsidRPr="005D23DF">
        <w:rPr>
          <w:lang w:val="en-GB"/>
        </w:rPr>
        <w:fldChar w:fldCharType="end"/>
      </w:r>
      <w:r w:rsidRPr="005D23DF">
        <w:rPr>
          <w:lang w:val="en-GB"/>
        </w:rPr>
        <w:t xml:space="preserve"> </w:t>
      </w:r>
      <w:r w:rsidR="001470C3" w:rsidRPr="005D23DF">
        <w:rPr>
          <w:lang w:val="en-GB"/>
        </w:rPr>
        <w:t>Large file, two devices - Network traffic when f</w:t>
      </w:r>
      <w:r w:rsidRPr="005D23DF">
        <w:rPr>
          <w:lang w:val="en-GB"/>
        </w:rPr>
        <w:t>ive files</w:t>
      </w:r>
      <w:r w:rsidR="00264217" w:rsidRPr="005D23DF">
        <w:rPr>
          <w:lang w:val="en-GB"/>
        </w:rPr>
        <w:t xml:space="preserve"> added</w:t>
      </w:r>
      <w:r w:rsidRPr="005D23DF">
        <w:rPr>
          <w:lang w:val="en-GB"/>
        </w:rPr>
        <w:t xml:space="preserve"> per synchronization</w:t>
      </w:r>
    </w:p>
    <w:p w14:paraId="0212B349" w14:textId="27C2A4C1" w:rsidR="00DC24DF" w:rsidRPr="005D23DF" w:rsidRDefault="00101285" w:rsidP="00D25F99">
      <w:pPr>
        <w:keepNext/>
        <w:jc w:val="center"/>
        <w:rPr>
          <w:lang w:val="en-GB"/>
        </w:rPr>
      </w:pPr>
      <w:r w:rsidRPr="005D23DF">
        <w:rPr>
          <w:lang w:val="en-GB" w:eastAsia="en-US"/>
        </w:rPr>
        <w:lastRenderedPageBreak/>
        <w:drawing>
          <wp:inline distT="0" distB="0" distL="0" distR="0" wp14:anchorId="5A7E8693" wp14:editId="5A40792F">
            <wp:extent cx="5139690" cy="2671646"/>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1CE93AF" w14:textId="347D8051" w:rsidR="00FA2CB8" w:rsidRPr="005D23DF" w:rsidRDefault="00DC24DF" w:rsidP="00DC24DF">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48</w:t>
      </w:r>
      <w:r w:rsidRPr="005D23DF">
        <w:rPr>
          <w:lang w:val="en-GB"/>
        </w:rPr>
        <w:fldChar w:fldCharType="end"/>
      </w:r>
      <w:r w:rsidRPr="005D23DF">
        <w:rPr>
          <w:lang w:val="en-GB"/>
        </w:rPr>
        <w:t xml:space="preserve"> </w:t>
      </w:r>
      <w:r w:rsidR="008F6F4E" w:rsidRPr="005D23DF">
        <w:rPr>
          <w:lang w:val="en-GB"/>
        </w:rPr>
        <w:t xml:space="preserve">Large file, two devices - Network traffic when </w:t>
      </w:r>
      <w:r w:rsidRPr="005D23DF">
        <w:rPr>
          <w:lang w:val="en-GB"/>
        </w:rPr>
        <w:t>100 files</w:t>
      </w:r>
      <w:r w:rsidR="008F6F4E" w:rsidRPr="005D23DF">
        <w:rPr>
          <w:lang w:val="en-GB"/>
        </w:rPr>
        <w:t xml:space="preserve"> added</w:t>
      </w:r>
      <w:r w:rsidRPr="005D23DF">
        <w:rPr>
          <w:lang w:val="en-GB"/>
        </w:rPr>
        <w:t xml:space="preserve"> per synchronization</w:t>
      </w:r>
    </w:p>
    <w:p w14:paraId="7DBFA3FF" w14:textId="3C036AC4" w:rsidR="00041DCD" w:rsidRPr="005D23DF" w:rsidRDefault="00041DCD" w:rsidP="00790A16">
      <w:pPr>
        <w:pStyle w:val="Heading4"/>
        <w:rPr>
          <w:lang w:val="en-GB"/>
        </w:rPr>
      </w:pPr>
      <w:r w:rsidRPr="005D23DF">
        <w:rPr>
          <w:lang w:val="en-GB"/>
        </w:rPr>
        <w:t>Full Synchronization Before Returning</w:t>
      </w:r>
    </w:p>
    <w:p w14:paraId="13FF9B2E" w14:textId="559CCF6A" w:rsidR="002742D8" w:rsidRPr="005D23DF" w:rsidRDefault="002742D8" w:rsidP="002742D8">
      <w:pPr>
        <w:rPr>
          <w:lang w:val="en-GB"/>
        </w:rPr>
      </w:pPr>
      <w:r w:rsidRPr="005D23DF">
        <w:rPr>
          <w:lang w:val="en-GB"/>
        </w:rPr>
        <w:t>This test explores what happens when we wait for the synchronization to be fully complete before we</w:t>
      </w:r>
      <w:r w:rsidR="00E742AC" w:rsidRPr="005D23DF">
        <w:rPr>
          <w:lang w:val="en-GB"/>
        </w:rPr>
        <w:t xml:space="preserve"> allow for new operations. This implies that both files and applications are synchronized before the "refresh" operation returns.</w:t>
      </w:r>
    </w:p>
    <w:p w14:paraId="4FF100D0" w14:textId="6A7C7814" w:rsidR="002742D8" w:rsidRPr="005D23DF" w:rsidRDefault="002742D8" w:rsidP="002742D8">
      <w:pPr>
        <w:rPr>
          <w:lang w:val="en-GB"/>
        </w:rPr>
      </w:pPr>
      <w:r w:rsidRPr="005D23DF">
        <w:rPr>
          <w:lang w:val="en-GB"/>
        </w:rPr>
        <w:t>The result</w:t>
      </w:r>
      <w:r w:rsidR="00BB2B08" w:rsidRPr="005D23DF">
        <w:rPr>
          <w:lang w:val="en-GB"/>
        </w:rPr>
        <w:t xml:space="preserve"> of the first two tests</w:t>
      </w:r>
      <w:r w:rsidRPr="005D23DF">
        <w:rPr>
          <w:lang w:val="en-GB"/>
        </w:rPr>
        <w:t xml:space="preserve"> was</w:t>
      </w:r>
      <w:r w:rsidR="00063D88" w:rsidRPr="005D23DF">
        <w:rPr>
          <w:lang w:val="en-GB"/>
        </w:rPr>
        <w:t xml:space="preserve"> somewhat surprising, resulting in the same type of crash as before</w:t>
      </w:r>
      <w:proofErr w:type="gramStart"/>
      <w:r w:rsidR="00063D88" w:rsidRPr="005D23DF">
        <w:rPr>
          <w:lang w:val="en-GB"/>
        </w:rPr>
        <w:t>;</w:t>
      </w:r>
      <w:proofErr w:type="gramEnd"/>
      <w:r w:rsidRPr="005D23DF">
        <w:rPr>
          <w:lang w:val="en-GB"/>
        </w:rPr>
        <w:t xml:space="preserve"> “fork/exec /</w:t>
      </w:r>
      <w:proofErr w:type="spellStart"/>
      <w:r w:rsidRPr="005D23DF">
        <w:rPr>
          <w:lang w:val="en-GB"/>
        </w:rPr>
        <w:t>usr</w:t>
      </w:r>
      <w:proofErr w:type="spellEnd"/>
      <w:r w:rsidRPr="005D23DF">
        <w:rPr>
          <w:lang w:val="en-GB"/>
        </w:rPr>
        <w:t>/</w:t>
      </w:r>
      <w:proofErr w:type="spellStart"/>
      <w:r w:rsidRPr="005D23DF">
        <w:rPr>
          <w:lang w:val="en-GB"/>
        </w:rPr>
        <w:t>sbin</w:t>
      </w:r>
      <w:proofErr w:type="spellEnd"/>
      <w:r w:rsidRPr="005D23DF">
        <w:rPr>
          <w:lang w:val="en-GB"/>
        </w:rPr>
        <w:t>/</w:t>
      </w:r>
      <w:proofErr w:type="spellStart"/>
      <w:r w:rsidRPr="005D23DF">
        <w:rPr>
          <w:lang w:val="en-GB"/>
        </w:rPr>
        <w:t>system_profiler</w:t>
      </w:r>
      <w:proofErr w:type="spellEnd"/>
      <w:r w:rsidRPr="005D23DF">
        <w:rPr>
          <w:lang w:val="en-GB"/>
        </w:rPr>
        <w:t>: resource temporarily unavailable”.</w:t>
      </w:r>
      <w:r w:rsidR="00C9447D" w:rsidRPr="005D23DF">
        <w:rPr>
          <w:lang w:val="en-GB"/>
        </w:rPr>
        <w:t xml:space="preserve"> This time after synchronizing no more than 282 files</w:t>
      </w:r>
      <w:r w:rsidR="005275F8" w:rsidRPr="005D23DF">
        <w:rPr>
          <w:lang w:val="en-GB"/>
        </w:rPr>
        <w:t xml:space="preserve"> for adding one by one, and 1415 files when adding five by five</w:t>
      </w:r>
      <w:r w:rsidR="00C9447D" w:rsidRPr="005D23DF">
        <w:rPr>
          <w:lang w:val="en-GB"/>
        </w:rPr>
        <w:t>.</w:t>
      </w:r>
      <w:r w:rsidR="00EF09E7" w:rsidRPr="005D23DF">
        <w:rPr>
          <w:lang w:val="en-GB"/>
        </w:rPr>
        <w:t xml:space="preserve"> This could imply that not all functions or </w:t>
      </w:r>
      <w:proofErr w:type="spellStart"/>
      <w:r w:rsidR="00EF09E7" w:rsidRPr="005D23DF">
        <w:rPr>
          <w:lang w:val="en-GB"/>
        </w:rPr>
        <w:t>goroutines</w:t>
      </w:r>
      <w:proofErr w:type="spellEnd"/>
      <w:r w:rsidR="00EF09E7" w:rsidRPr="005D23DF">
        <w:rPr>
          <w:lang w:val="en-GB"/>
        </w:rPr>
        <w:t xml:space="preserve"> are return</w:t>
      </w:r>
      <w:r w:rsidR="00702E8C" w:rsidRPr="005D23DF">
        <w:rPr>
          <w:lang w:val="en-GB"/>
        </w:rPr>
        <w:t>ing properly, causing a leakage that grows over time.</w:t>
      </w:r>
    </w:p>
    <w:p w14:paraId="788F8021" w14:textId="180E33C6" w:rsidR="00D16BFC" w:rsidRPr="005D23DF" w:rsidRDefault="002D74BD" w:rsidP="002742D8">
      <w:pPr>
        <w:rPr>
          <w:lang w:val="en-GB"/>
        </w:rPr>
      </w:pPr>
      <w:r w:rsidRPr="005D23DF">
        <w:rPr>
          <w:lang w:val="en-GB"/>
        </w:rPr>
        <w:t xml:space="preserve">When doing 100 files per synchronization, </w:t>
      </w:r>
      <w:r w:rsidR="008E7EDD" w:rsidRPr="005D23DF">
        <w:rPr>
          <w:lang w:val="en-GB"/>
        </w:rPr>
        <w:t>the prototype kept going for an hour, at which point 20000 files had been properly synchronized</w:t>
      </w:r>
      <w:r w:rsidR="0081299B" w:rsidRPr="005D23DF">
        <w:rPr>
          <w:lang w:val="en-GB"/>
        </w:rPr>
        <w:t xml:space="preserve"> when "</w:t>
      </w:r>
      <w:proofErr w:type="spellStart"/>
      <w:r w:rsidR="0081299B" w:rsidRPr="005D23DF">
        <w:rPr>
          <w:lang w:val="en-GB"/>
        </w:rPr>
        <w:t>ulimit</w:t>
      </w:r>
      <w:proofErr w:type="spellEnd"/>
      <w:r w:rsidR="0081299B" w:rsidRPr="005D23DF">
        <w:rPr>
          <w:lang w:val="en-GB"/>
        </w:rPr>
        <w:t>" had been increased to 4096</w:t>
      </w:r>
      <w:r w:rsidR="008E7EDD" w:rsidRPr="005D23DF">
        <w:rPr>
          <w:lang w:val="en-GB"/>
        </w:rPr>
        <w:t xml:space="preserve">. It was stopped at </w:t>
      </w:r>
      <w:r w:rsidR="005501E9" w:rsidRPr="005D23DF">
        <w:rPr>
          <w:lang w:val="en-GB"/>
        </w:rPr>
        <w:t>that</w:t>
      </w:r>
      <w:r w:rsidR="008E7EDD" w:rsidRPr="005D23DF">
        <w:rPr>
          <w:lang w:val="en-GB"/>
        </w:rPr>
        <w:t xml:space="preserve"> point.</w:t>
      </w:r>
    </w:p>
    <w:p w14:paraId="03FD8269" w14:textId="77777777" w:rsidR="00DB0608" w:rsidRPr="005D23DF" w:rsidRDefault="00DB0608" w:rsidP="002742D8">
      <w:pPr>
        <w:rPr>
          <w:lang w:val="en-GB"/>
        </w:rPr>
      </w:pPr>
    </w:p>
    <w:p w14:paraId="6BB901E1" w14:textId="013AC6E4" w:rsidR="002742D8" w:rsidRPr="005D23DF" w:rsidRDefault="002742D8" w:rsidP="002742D8">
      <w:pPr>
        <w:rPr>
          <w:lang w:val="en-GB"/>
        </w:rPr>
      </w:pPr>
      <w:r w:rsidRPr="005D23DF">
        <w:rPr>
          <w:lang w:val="en-GB"/>
        </w:rPr>
        <w:t>The following graphs show CPU usage in percentage, memory usage in kilobytes, and bytes sent and received per second over the course of the test.</w:t>
      </w:r>
      <w:r w:rsidR="00C567CA" w:rsidRPr="005D23DF">
        <w:rPr>
          <w:lang w:val="en-GB"/>
        </w:rPr>
        <w:t xml:space="preserve"> Note for how long the test ran compare</w:t>
      </w:r>
      <w:r w:rsidR="00E4798B" w:rsidRPr="005D23DF">
        <w:rPr>
          <w:lang w:val="en-GB"/>
        </w:rPr>
        <w:t>d</w:t>
      </w:r>
      <w:r w:rsidR="00C567CA" w:rsidRPr="005D23DF">
        <w:rPr>
          <w:lang w:val="en-GB"/>
        </w:rPr>
        <w:t xml:space="preserve"> </w:t>
      </w:r>
      <w:r w:rsidR="00276089" w:rsidRPr="005D23DF">
        <w:rPr>
          <w:lang w:val="en-GB"/>
        </w:rPr>
        <w:t>to</w:t>
      </w:r>
      <w:r w:rsidR="00C567CA" w:rsidRPr="005D23DF">
        <w:rPr>
          <w:lang w:val="en-GB"/>
        </w:rPr>
        <w:t xml:space="preserve"> the default scenario</w:t>
      </w:r>
      <w:r w:rsidR="00B034B3" w:rsidRPr="005D23DF">
        <w:rPr>
          <w:lang w:val="en-GB"/>
        </w:rPr>
        <w:t>;</w:t>
      </w:r>
      <w:r w:rsidR="00E4798B" w:rsidRPr="005D23DF">
        <w:rPr>
          <w:lang w:val="en-GB"/>
        </w:rPr>
        <w:t xml:space="preserve"> </w:t>
      </w:r>
      <w:r w:rsidR="00B034B3" w:rsidRPr="005D23DF">
        <w:rPr>
          <w:lang w:val="en-GB"/>
        </w:rPr>
        <w:t>a</w:t>
      </w:r>
      <w:r w:rsidR="0049645A" w:rsidRPr="005D23DF">
        <w:rPr>
          <w:lang w:val="en-GB"/>
        </w:rPr>
        <w:t>lmost 45 minutes versus close to 23 minutes</w:t>
      </w:r>
      <w:r w:rsidR="00E0060C" w:rsidRPr="005D23DF">
        <w:rPr>
          <w:lang w:val="en-GB"/>
        </w:rPr>
        <w:t xml:space="preserve"> in the first test</w:t>
      </w:r>
    </w:p>
    <w:p w14:paraId="05E0B8FB" w14:textId="77777777" w:rsidR="00C567CA" w:rsidRPr="005D23DF" w:rsidRDefault="00C567CA" w:rsidP="002742D8">
      <w:pPr>
        <w:rPr>
          <w:lang w:val="en-GB"/>
        </w:rPr>
      </w:pPr>
    </w:p>
    <w:p w14:paraId="78525895" w14:textId="21860758" w:rsidR="001A1E45" w:rsidRPr="005D23DF" w:rsidRDefault="00CC3CA3" w:rsidP="001A1E45">
      <w:pPr>
        <w:keepNext/>
        <w:rPr>
          <w:lang w:val="en-GB"/>
        </w:rPr>
      </w:pPr>
      <w:r w:rsidRPr="005D23DF">
        <w:rPr>
          <w:lang w:val="en-GB" w:eastAsia="en-US"/>
        </w:rPr>
        <w:drawing>
          <wp:inline distT="0" distB="0" distL="0" distR="0" wp14:anchorId="2DD4738B" wp14:editId="79FB53DA">
            <wp:extent cx="5825490" cy="2510790"/>
            <wp:effectExtent l="0" t="0" r="16510" b="29210"/>
            <wp:docPr id="89" name="Chart 8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A4A59BA" w14:textId="56922435" w:rsidR="00C567CA" w:rsidRPr="005D23DF" w:rsidRDefault="001A1E45" w:rsidP="001A1E4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49</w:t>
      </w:r>
      <w:r w:rsidRPr="005D23DF">
        <w:rPr>
          <w:lang w:val="en-GB"/>
        </w:rPr>
        <w:fldChar w:fldCharType="end"/>
      </w:r>
      <w:r w:rsidRPr="005D23DF">
        <w:rPr>
          <w:lang w:val="en-GB"/>
        </w:rPr>
        <w:t xml:space="preserve"> </w:t>
      </w:r>
      <w:r w:rsidR="00B67E1B" w:rsidRPr="005D23DF">
        <w:rPr>
          <w:lang w:val="en-GB"/>
        </w:rPr>
        <w:t>Full sync, two devices - CPU usage when o</w:t>
      </w:r>
      <w:r w:rsidRPr="005D23DF">
        <w:rPr>
          <w:lang w:val="en-GB"/>
        </w:rPr>
        <w:t>ne file added per synchronization</w:t>
      </w:r>
    </w:p>
    <w:p w14:paraId="7B78F7A9" w14:textId="6F1DEF48" w:rsidR="004D1D67" w:rsidRPr="005D23DF" w:rsidRDefault="00C877C5" w:rsidP="004D1D67">
      <w:pPr>
        <w:keepNext/>
        <w:rPr>
          <w:lang w:val="en-GB"/>
        </w:rPr>
      </w:pPr>
      <w:r w:rsidRPr="005D23DF">
        <w:rPr>
          <w:lang w:val="en-GB" w:eastAsia="en-US"/>
        </w:rPr>
        <w:lastRenderedPageBreak/>
        <w:drawing>
          <wp:inline distT="0" distB="0" distL="0" distR="0" wp14:anchorId="6A71854E" wp14:editId="70D89B5C">
            <wp:extent cx="5825490" cy="2510790"/>
            <wp:effectExtent l="0" t="0" r="16510" b="29210"/>
            <wp:docPr id="91" name="Chart 9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664E2EE" w14:textId="0B3E8915" w:rsidR="004D1D67" w:rsidRPr="005D23DF" w:rsidRDefault="004D1D67" w:rsidP="004D1D67">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50</w:t>
      </w:r>
      <w:r w:rsidRPr="005D23DF">
        <w:rPr>
          <w:lang w:val="en-GB"/>
        </w:rPr>
        <w:fldChar w:fldCharType="end"/>
      </w:r>
      <w:r w:rsidR="00F2633B" w:rsidRPr="005D23DF">
        <w:rPr>
          <w:lang w:val="en-GB"/>
        </w:rPr>
        <w:t xml:space="preserve"> Full sync, two devices - CPU usage when f</w:t>
      </w:r>
      <w:r w:rsidRPr="005D23DF">
        <w:rPr>
          <w:lang w:val="en-GB"/>
        </w:rPr>
        <w:t>ive files added per synchronization</w:t>
      </w:r>
    </w:p>
    <w:p w14:paraId="2B599AE5" w14:textId="1E2EA948" w:rsidR="00B335DE" w:rsidRPr="005D23DF" w:rsidRDefault="000F79FF" w:rsidP="00B335DE">
      <w:pPr>
        <w:keepNext/>
        <w:rPr>
          <w:lang w:val="en-GB"/>
        </w:rPr>
      </w:pPr>
      <w:r w:rsidRPr="005D23DF">
        <w:rPr>
          <w:lang w:val="en-GB" w:eastAsia="en-US"/>
        </w:rPr>
        <w:drawing>
          <wp:inline distT="0" distB="0" distL="0" distR="0" wp14:anchorId="7F20E733" wp14:editId="68018377">
            <wp:extent cx="5825490" cy="2444750"/>
            <wp:effectExtent l="0" t="0" r="16510" b="19050"/>
            <wp:docPr id="26" name="Chart 2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AB3C3B2" w14:textId="4F692722" w:rsidR="00B335DE" w:rsidRPr="005D23DF" w:rsidRDefault="00B335DE" w:rsidP="00B335DE">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51</w:t>
      </w:r>
      <w:r w:rsidRPr="005D23DF">
        <w:rPr>
          <w:lang w:val="en-GB"/>
        </w:rPr>
        <w:fldChar w:fldCharType="end"/>
      </w:r>
      <w:r w:rsidRPr="005D23DF">
        <w:rPr>
          <w:lang w:val="en-GB"/>
        </w:rPr>
        <w:t xml:space="preserve"> </w:t>
      </w:r>
      <w:r w:rsidR="004152C0" w:rsidRPr="005D23DF">
        <w:rPr>
          <w:lang w:val="en-GB"/>
        </w:rPr>
        <w:t xml:space="preserve">Full sync, two devices - CPU usage when </w:t>
      </w:r>
      <w:r w:rsidRPr="005D23DF">
        <w:rPr>
          <w:lang w:val="en-GB"/>
        </w:rPr>
        <w:t>100 files added per synchronization</w:t>
      </w:r>
    </w:p>
    <w:p w14:paraId="10807B14" w14:textId="0B5A6E7B" w:rsidR="001A1E45" w:rsidRPr="005D23DF" w:rsidRDefault="00661E8F" w:rsidP="001A1E45">
      <w:pPr>
        <w:keepNext/>
        <w:rPr>
          <w:lang w:val="en-GB"/>
        </w:rPr>
      </w:pPr>
      <w:r w:rsidRPr="005D23DF">
        <w:rPr>
          <w:lang w:val="en-GB" w:eastAsia="en-US"/>
        </w:rPr>
        <w:drawing>
          <wp:inline distT="0" distB="0" distL="0" distR="0" wp14:anchorId="274D0CB2" wp14:editId="4C67175F">
            <wp:extent cx="5825490" cy="2531110"/>
            <wp:effectExtent l="0" t="0" r="16510" b="34290"/>
            <wp:docPr id="90" name="Chart 9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E67F7CA" w14:textId="0F9E0DFE" w:rsidR="00E4798B" w:rsidRPr="005D23DF" w:rsidRDefault="001A1E45" w:rsidP="001A1E45">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52</w:t>
      </w:r>
      <w:r w:rsidRPr="005D23DF">
        <w:rPr>
          <w:lang w:val="en-GB"/>
        </w:rPr>
        <w:fldChar w:fldCharType="end"/>
      </w:r>
      <w:r w:rsidRPr="005D23DF">
        <w:rPr>
          <w:lang w:val="en-GB"/>
        </w:rPr>
        <w:t xml:space="preserve"> </w:t>
      </w:r>
      <w:r w:rsidR="008F2CAF" w:rsidRPr="005D23DF">
        <w:rPr>
          <w:lang w:val="en-GB"/>
        </w:rPr>
        <w:t>Full sync, two devices - Memory usage when o</w:t>
      </w:r>
      <w:r w:rsidRPr="005D23DF">
        <w:rPr>
          <w:lang w:val="en-GB"/>
        </w:rPr>
        <w:t>ne file added per synchronization</w:t>
      </w:r>
    </w:p>
    <w:p w14:paraId="414BCBDA" w14:textId="6D87BC51" w:rsidR="00652823" w:rsidRPr="005D23DF" w:rsidRDefault="00B46C04" w:rsidP="00652823">
      <w:pPr>
        <w:keepNext/>
        <w:rPr>
          <w:lang w:val="en-GB"/>
        </w:rPr>
      </w:pPr>
      <w:r w:rsidRPr="005D23DF">
        <w:rPr>
          <w:lang w:val="en-GB" w:eastAsia="en-US"/>
        </w:rPr>
        <w:lastRenderedPageBreak/>
        <w:drawing>
          <wp:inline distT="0" distB="0" distL="0" distR="0" wp14:anchorId="0B506464" wp14:editId="44A97F8F">
            <wp:extent cx="5825490" cy="2510790"/>
            <wp:effectExtent l="0" t="0" r="16510" b="29210"/>
            <wp:docPr id="92" name="Chart 9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C30F218" w14:textId="6FB92291" w:rsidR="00652823" w:rsidRPr="005D23DF" w:rsidRDefault="00652823" w:rsidP="00652823">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53</w:t>
      </w:r>
      <w:r w:rsidRPr="005D23DF">
        <w:rPr>
          <w:lang w:val="en-GB"/>
        </w:rPr>
        <w:fldChar w:fldCharType="end"/>
      </w:r>
      <w:r w:rsidR="00E71E72" w:rsidRPr="005D23DF">
        <w:rPr>
          <w:lang w:val="en-GB"/>
        </w:rPr>
        <w:t xml:space="preserve"> Full sync, two devices - Memory usage when f</w:t>
      </w:r>
      <w:r w:rsidRPr="005D23DF">
        <w:rPr>
          <w:lang w:val="en-GB"/>
        </w:rPr>
        <w:t>ive files added per synchronization</w:t>
      </w:r>
    </w:p>
    <w:p w14:paraId="388C265D" w14:textId="1F6A1D85" w:rsidR="00F246BD" w:rsidRPr="005D23DF" w:rsidRDefault="00F13C27" w:rsidP="00F246BD">
      <w:pPr>
        <w:keepNext/>
        <w:rPr>
          <w:lang w:val="en-GB"/>
        </w:rPr>
      </w:pPr>
      <w:r w:rsidRPr="005D23DF">
        <w:rPr>
          <w:lang w:val="en-GB" w:eastAsia="en-US"/>
        </w:rPr>
        <w:drawing>
          <wp:inline distT="0" distB="0" distL="0" distR="0" wp14:anchorId="44FB35A8" wp14:editId="0C5EB70C">
            <wp:extent cx="5825490" cy="2459990"/>
            <wp:effectExtent l="0" t="0" r="16510" b="29210"/>
            <wp:docPr id="28" name="Chart 2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1443D96" w14:textId="0D95BD7C" w:rsidR="00F246BD" w:rsidRPr="005D23DF" w:rsidRDefault="00F246BD" w:rsidP="00F246BD">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54</w:t>
      </w:r>
      <w:r w:rsidRPr="005D23DF">
        <w:rPr>
          <w:lang w:val="en-GB"/>
        </w:rPr>
        <w:fldChar w:fldCharType="end"/>
      </w:r>
      <w:r w:rsidRPr="005D23DF">
        <w:rPr>
          <w:lang w:val="en-GB"/>
        </w:rPr>
        <w:t xml:space="preserve"> </w:t>
      </w:r>
      <w:r w:rsidR="00302765" w:rsidRPr="005D23DF">
        <w:rPr>
          <w:lang w:val="en-GB"/>
        </w:rPr>
        <w:t xml:space="preserve">Full sync, two devices - Memory usage when </w:t>
      </w:r>
      <w:r w:rsidRPr="005D23DF">
        <w:rPr>
          <w:lang w:val="en-GB"/>
        </w:rPr>
        <w:t>100 files added per synchronization</w:t>
      </w:r>
    </w:p>
    <w:p w14:paraId="122CEDE0" w14:textId="720F889B" w:rsidR="00D55573" w:rsidRPr="005D23DF" w:rsidRDefault="00B03FDB" w:rsidP="00B14E0F">
      <w:pPr>
        <w:keepNext/>
        <w:jc w:val="center"/>
        <w:rPr>
          <w:lang w:val="en-GB"/>
        </w:rPr>
      </w:pPr>
      <w:r w:rsidRPr="005D23DF">
        <w:rPr>
          <w:lang w:val="en-GB" w:eastAsia="en-US"/>
        </w:rPr>
        <w:drawing>
          <wp:inline distT="0" distB="0" distL="0" distR="0" wp14:anchorId="3CCF020D" wp14:editId="3F0F858A">
            <wp:extent cx="5177790" cy="2691451"/>
            <wp:effectExtent l="0" t="0" r="3810" b="1270"/>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8761" cy="2691956"/>
                    </a:xfrm>
                    <a:prstGeom prst="rect">
                      <a:avLst/>
                    </a:prstGeom>
                    <a:noFill/>
                    <a:ln>
                      <a:noFill/>
                    </a:ln>
                  </pic:spPr>
                </pic:pic>
              </a:graphicData>
            </a:graphic>
          </wp:inline>
        </w:drawing>
      </w:r>
    </w:p>
    <w:p w14:paraId="4A218C9A" w14:textId="43EAA103" w:rsidR="00DD0F8A" w:rsidRPr="005D23DF" w:rsidRDefault="00D55573" w:rsidP="00D55573">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55</w:t>
      </w:r>
      <w:r w:rsidRPr="005D23DF">
        <w:rPr>
          <w:lang w:val="en-GB"/>
        </w:rPr>
        <w:fldChar w:fldCharType="end"/>
      </w:r>
      <w:r w:rsidR="00603ED4" w:rsidRPr="005D23DF">
        <w:rPr>
          <w:lang w:val="en-GB"/>
        </w:rPr>
        <w:t xml:space="preserve"> Full sync, two devices - Network traffic when o</w:t>
      </w:r>
      <w:r w:rsidRPr="005D23DF">
        <w:rPr>
          <w:lang w:val="en-GB"/>
        </w:rPr>
        <w:t>ne file added per synchronization</w:t>
      </w:r>
    </w:p>
    <w:p w14:paraId="08D9BB2E" w14:textId="688CD330" w:rsidR="00A46838" w:rsidRPr="005D23DF" w:rsidRDefault="00B03FDB" w:rsidP="00B14E0F">
      <w:pPr>
        <w:keepNext/>
        <w:jc w:val="center"/>
        <w:rPr>
          <w:lang w:val="en-GB"/>
        </w:rPr>
      </w:pPr>
      <w:r w:rsidRPr="005D23DF">
        <w:rPr>
          <w:lang w:val="en-GB" w:eastAsia="en-US"/>
        </w:rPr>
        <w:lastRenderedPageBreak/>
        <w:drawing>
          <wp:inline distT="0" distB="0" distL="0" distR="0" wp14:anchorId="1C8DE5D5" wp14:editId="0766A5AB">
            <wp:extent cx="5137150" cy="2670324"/>
            <wp:effectExtent l="0" t="0" r="0" b="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39920" cy="2671764"/>
                    </a:xfrm>
                    <a:prstGeom prst="rect">
                      <a:avLst/>
                    </a:prstGeom>
                    <a:noFill/>
                    <a:ln>
                      <a:noFill/>
                    </a:ln>
                  </pic:spPr>
                </pic:pic>
              </a:graphicData>
            </a:graphic>
          </wp:inline>
        </w:drawing>
      </w:r>
    </w:p>
    <w:p w14:paraId="7447B3F4" w14:textId="3FAA2C4F" w:rsidR="00A46838" w:rsidRPr="005D23DF" w:rsidRDefault="00A46838" w:rsidP="00A46838">
      <w:pPr>
        <w:pStyle w:val="Caption"/>
        <w:rPr>
          <w:lang w:val="en-GB"/>
        </w:rPr>
      </w:pPr>
      <w:r w:rsidRPr="005D23DF">
        <w:rPr>
          <w:lang w:val="en-GB"/>
        </w:rPr>
        <w:t xml:space="preserve">Figure </w:t>
      </w:r>
      <w:r w:rsidR="00FC3362" w:rsidRPr="005D23DF">
        <w:rPr>
          <w:lang w:val="en-GB"/>
        </w:rPr>
        <w:fldChar w:fldCharType="begin"/>
      </w:r>
      <w:r w:rsidR="00FC3362" w:rsidRPr="005D23DF">
        <w:rPr>
          <w:lang w:val="en-GB"/>
        </w:rPr>
        <w:instrText xml:space="preserve"> SEQ Figure \* ARABIC </w:instrText>
      </w:r>
      <w:r w:rsidR="00FC3362" w:rsidRPr="005D23DF">
        <w:rPr>
          <w:lang w:val="en-GB"/>
        </w:rPr>
        <w:fldChar w:fldCharType="separate"/>
      </w:r>
      <w:r w:rsidR="00E220E7">
        <w:rPr>
          <w:noProof/>
          <w:lang w:val="en-GB"/>
        </w:rPr>
        <w:t>56</w:t>
      </w:r>
      <w:r w:rsidR="00FC3362" w:rsidRPr="005D23DF">
        <w:rPr>
          <w:lang w:val="en-GB"/>
        </w:rPr>
        <w:fldChar w:fldCharType="end"/>
      </w:r>
      <w:r w:rsidRPr="005D23DF">
        <w:rPr>
          <w:lang w:val="en-GB"/>
        </w:rPr>
        <w:t xml:space="preserve"> </w:t>
      </w:r>
      <w:r w:rsidR="00C67698" w:rsidRPr="005D23DF">
        <w:rPr>
          <w:lang w:val="en-GB"/>
        </w:rPr>
        <w:t>Full sync, two devices - Network traffic when f</w:t>
      </w:r>
      <w:r w:rsidRPr="005D23DF">
        <w:rPr>
          <w:lang w:val="en-GB"/>
        </w:rPr>
        <w:t>ive files added per synchronization</w:t>
      </w:r>
      <w:r w:rsidR="00D61827" w:rsidRPr="005D23DF">
        <w:rPr>
          <w:lang w:val="en-GB"/>
        </w:rPr>
        <w:t>.</w:t>
      </w:r>
    </w:p>
    <w:p w14:paraId="1367B900" w14:textId="04CC1DD2" w:rsidR="00DF5D53" w:rsidRPr="005D23DF" w:rsidRDefault="00C41403" w:rsidP="00F77DD1">
      <w:pPr>
        <w:keepNext/>
        <w:jc w:val="center"/>
        <w:rPr>
          <w:lang w:val="en-GB"/>
        </w:rPr>
      </w:pPr>
      <w:r w:rsidRPr="005D23DF">
        <w:rPr>
          <w:lang w:val="en-GB" w:eastAsia="en-US"/>
        </w:rPr>
        <w:drawing>
          <wp:inline distT="0" distB="0" distL="0" distR="0" wp14:anchorId="5F58C950" wp14:editId="3BC1BDC0">
            <wp:extent cx="5139690" cy="2671646"/>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7905F7D3" w14:textId="437F1C9B" w:rsidR="00D768F9" w:rsidRPr="005D23DF" w:rsidRDefault="00DF5D53" w:rsidP="00E30BF9">
      <w:pPr>
        <w:pStyle w:val="Caption"/>
        <w:rPr>
          <w:lang w:val="en-GB"/>
        </w:rPr>
      </w:pPr>
      <w:r w:rsidRPr="005D23DF">
        <w:rPr>
          <w:lang w:val="en-GB"/>
        </w:rPr>
        <w:t xml:space="preserve">Figure </w:t>
      </w:r>
      <w:r w:rsidR="00FC3362" w:rsidRPr="005D23DF">
        <w:rPr>
          <w:lang w:val="en-GB"/>
        </w:rPr>
        <w:fldChar w:fldCharType="begin"/>
      </w:r>
      <w:r w:rsidR="00FC3362" w:rsidRPr="005D23DF">
        <w:rPr>
          <w:lang w:val="en-GB"/>
        </w:rPr>
        <w:instrText xml:space="preserve"> SEQ Figure \* ARABIC </w:instrText>
      </w:r>
      <w:r w:rsidR="00FC3362" w:rsidRPr="005D23DF">
        <w:rPr>
          <w:lang w:val="en-GB"/>
        </w:rPr>
        <w:fldChar w:fldCharType="separate"/>
      </w:r>
      <w:r w:rsidR="00E220E7">
        <w:rPr>
          <w:noProof/>
          <w:lang w:val="en-GB"/>
        </w:rPr>
        <w:t>57</w:t>
      </w:r>
      <w:r w:rsidR="00FC3362" w:rsidRPr="005D23DF">
        <w:rPr>
          <w:lang w:val="en-GB"/>
        </w:rPr>
        <w:fldChar w:fldCharType="end"/>
      </w:r>
      <w:r w:rsidRPr="005D23DF">
        <w:rPr>
          <w:lang w:val="en-GB"/>
        </w:rPr>
        <w:t xml:space="preserve"> </w:t>
      </w:r>
      <w:r w:rsidR="004E3138" w:rsidRPr="005D23DF">
        <w:rPr>
          <w:lang w:val="en-GB"/>
        </w:rPr>
        <w:t xml:space="preserve">Full sync, two devices - Network traffic when </w:t>
      </w:r>
      <w:r w:rsidRPr="005D23DF">
        <w:rPr>
          <w:lang w:val="en-GB"/>
        </w:rPr>
        <w:t>100 files added per synchronization</w:t>
      </w:r>
    </w:p>
    <w:p w14:paraId="656BEFED" w14:textId="78E03F9F" w:rsidR="00E66D0A" w:rsidRPr="005D23DF" w:rsidRDefault="00E66D0A" w:rsidP="00E66D0A">
      <w:pPr>
        <w:pStyle w:val="Heading3"/>
        <w:rPr>
          <w:lang w:val="en-GB"/>
        </w:rPr>
      </w:pPr>
      <w:bookmarkStart w:id="51" w:name="_Toc323227689"/>
      <w:r w:rsidRPr="005D23DF">
        <w:rPr>
          <w:lang w:val="en-GB"/>
        </w:rPr>
        <w:t>Ten Devices</w:t>
      </w:r>
      <w:bookmarkEnd w:id="51"/>
    </w:p>
    <w:p w14:paraId="4DF59F83" w14:textId="6213D197" w:rsidR="00E66D0A" w:rsidRPr="005D23DF" w:rsidRDefault="00E66D0A" w:rsidP="00E66D0A">
      <w:pPr>
        <w:rPr>
          <w:lang w:val="en-GB"/>
        </w:rPr>
      </w:pPr>
      <w:r w:rsidRPr="005D23DF">
        <w:rPr>
          <w:lang w:val="en-GB"/>
        </w:rPr>
        <w:t>The machine used during the experiments struggled with having ten devices running locally at the same time, frequently eating up almost all CPU time.</w:t>
      </w:r>
      <w:r w:rsidR="005E3060" w:rsidRPr="005D23DF">
        <w:rPr>
          <w:lang w:val="en-GB"/>
        </w:rPr>
        <w:t xml:space="preserve"> Also t</w:t>
      </w:r>
      <w:r w:rsidR="00C45570" w:rsidRPr="005D23DF">
        <w:rPr>
          <w:lang w:val="en-GB"/>
        </w:rPr>
        <w:t>he limit on concurrently opened files was</w:t>
      </w:r>
      <w:r w:rsidR="005E3060" w:rsidRPr="005D23DF">
        <w:rPr>
          <w:lang w:val="en-GB"/>
        </w:rPr>
        <w:t xml:space="preserve"> initially</w:t>
      </w:r>
      <w:r w:rsidR="00C45570" w:rsidRPr="005D23DF">
        <w:rPr>
          <w:lang w:val="en-GB"/>
        </w:rPr>
        <w:t xml:space="preserve"> often reached very quickly. Merely 200 - 400 files were successfully synchronized in most cases</w:t>
      </w:r>
      <w:r w:rsidR="005242A2" w:rsidRPr="005D23DF">
        <w:rPr>
          <w:lang w:val="en-GB"/>
        </w:rPr>
        <w:t>, even after increasing the file limit to 4096</w:t>
      </w:r>
      <w:r w:rsidR="00C45570" w:rsidRPr="005D23DF">
        <w:rPr>
          <w:lang w:val="en-GB"/>
        </w:rPr>
        <w:t>.</w:t>
      </w:r>
      <w:r w:rsidR="006F7462" w:rsidRPr="005D23DF">
        <w:rPr>
          <w:lang w:val="en-GB"/>
        </w:rPr>
        <w:t xml:space="preserve"> </w:t>
      </w:r>
      <w:r w:rsidR="00EF580F" w:rsidRPr="005D23DF">
        <w:rPr>
          <w:lang w:val="en-GB"/>
        </w:rPr>
        <w:t>Some noteworthy exceptions are included here.</w:t>
      </w:r>
    </w:p>
    <w:p w14:paraId="7DEC2EB2" w14:textId="6A719139" w:rsidR="00EF580F" w:rsidRPr="005D23DF" w:rsidRDefault="00EF580F" w:rsidP="00EF580F">
      <w:pPr>
        <w:pStyle w:val="Heading4"/>
        <w:rPr>
          <w:lang w:val="en-GB"/>
        </w:rPr>
      </w:pPr>
      <w:r w:rsidRPr="005D23DF">
        <w:rPr>
          <w:lang w:val="en-GB"/>
        </w:rPr>
        <w:t>Automatic Coordinator</w:t>
      </w:r>
    </w:p>
    <w:p w14:paraId="601522EC" w14:textId="638D1B11" w:rsidR="001E2BB1" w:rsidRPr="005D23DF" w:rsidRDefault="001E2BB1" w:rsidP="001E2BB1">
      <w:pPr>
        <w:rPr>
          <w:lang w:val="en-GB"/>
        </w:rPr>
      </w:pPr>
      <w:r w:rsidRPr="005D23DF">
        <w:rPr>
          <w:lang w:val="en-GB"/>
        </w:rPr>
        <w:t xml:space="preserve">When adding one file per synchronization, the prototype timed out on connections during </w:t>
      </w:r>
      <w:r w:rsidR="0060292C" w:rsidRPr="005D23DF">
        <w:rPr>
          <w:lang w:val="en-GB"/>
        </w:rPr>
        <w:t>coordinator ev</w:t>
      </w:r>
      <w:r w:rsidR="004B7A60" w:rsidRPr="005D23DF">
        <w:rPr>
          <w:lang w:val="en-GB"/>
        </w:rPr>
        <w:t xml:space="preserve">aluation after adding 197 files successfully. </w:t>
      </w:r>
    </w:p>
    <w:p w14:paraId="428BFB1A" w14:textId="4F25A354" w:rsidR="00B83941" w:rsidRPr="005D23DF" w:rsidRDefault="00160383" w:rsidP="001E2BB1">
      <w:pPr>
        <w:rPr>
          <w:lang w:val="en-GB"/>
        </w:rPr>
      </w:pPr>
      <w:r w:rsidRPr="005D23DF">
        <w:rPr>
          <w:lang w:val="en-GB"/>
        </w:rPr>
        <w:t>Neither the memory or</w:t>
      </w:r>
      <w:r w:rsidR="0041148F" w:rsidRPr="005D23DF">
        <w:rPr>
          <w:lang w:val="en-GB"/>
        </w:rPr>
        <w:t xml:space="preserve"> CPU graph </w:t>
      </w:r>
      <w:r w:rsidRPr="005D23DF">
        <w:rPr>
          <w:lang w:val="en-GB"/>
        </w:rPr>
        <w:t>shows</w:t>
      </w:r>
      <w:r w:rsidR="0041148F" w:rsidRPr="005D23DF">
        <w:rPr>
          <w:lang w:val="en-GB"/>
        </w:rPr>
        <w:t xml:space="preserve"> anything out of the ordinary, but</w:t>
      </w:r>
      <w:r w:rsidR="00154246" w:rsidRPr="005D23DF">
        <w:rPr>
          <w:lang w:val="en-GB"/>
        </w:rPr>
        <w:t xml:space="preserve"> the CPU data</w:t>
      </w:r>
      <w:r w:rsidR="00203261" w:rsidRPr="005D23DF">
        <w:rPr>
          <w:lang w:val="en-GB"/>
        </w:rPr>
        <w:t xml:space="preserve"> contains some interesting spikes every 15 - 20 seconds, possibly</w:t>
      </w:r>
      <w:r w:rsidR="0041148F" w:rsidRPr="005D23DF">
        <w:rPr>
          <w:lang w:val="en-GB"/>
        </w:rPr>
        <w:t xml:space="preserve"> when the evaluation of the coordinator is running</w:t>
      </w:r>
      <w:r w:rsidR="006F2BF0" w:rsidRPr="005D23DF">
        <w:rPr>
          <w:lang w:val="en-GB"/>
        </w:rPr>
        <w:t>. The time between evaluations</w:t>
      </w:r>
      <w:r w:rsidR="004057BD" w:rsidRPr="005D23DF">
        <w:rPr>
          <w:lang w:val="en-GB"/>
        </w:rPr>
        <w:t xml:space="preserve"> is set to five</w:t>
      </w:r>
      <w:r w:rsidR="000409E5" w:rsidRPr="005D23DF">
        <w:rPr>
          <w:lang w:val="en-GB"/>
        </w:rPr>
        <w:t xml:space="preserve"> seconds, but it is likely </w:t>
      </w:r>
      <w:r w:rsidR="006F2BF0" w:rsidRPr="005D23DF">
        <w:rPr>
          <w:lang w:val="en-GB"/>
        </w:rPr>
        <w:t>that locks a</w:t>
      </w:r>
      <w:r w:rsidR="00C85622" w:rsidRPr="005D23DF">
        <w:rPr>
          <w:lang w:val="en-GB"/>
        </w:rPr>
        <w:t>nd communication times etc. add</w:t>
      </w:r>
      <w:r w:rsidR="006F2BF0" w:rsidRPr="005D23DF">
        <w:rPr>
          <w:lang w:val="en-GB"/>
        </w:rPr>
        <w:t xml:space="preserve"> a few seconds to the intervals</w:t>
      </w:r>
      <w:r w:rsidR="004057BD" w:rsidRPr="005D23DF">
        <w:rPr>
          <w:lang w:val="en-GB"/>
        </w:rPr>
        <w:t xml:space="preserve"> in combination with the </w:t>
      </w:r>
      <w:r w:rsidR="00E43408" w:rsidRPr="005D23DF">
        <w:rPr>
          <w:lang w:val="en-GB"/>
        </w:rPr>
        <w:t>samples</w:t>
      </w:r>
      <w:r w:rsidR="00D60555" w:rsidRPr="005D23DF">
        <w:rPr>
          <w:lang w:val="en-GB"/>
        </w:rPr>
        <w:t xml:space="preserve"> used</w:t>
      </w:r>
      <w:r w:rsidR="004057BD" w:rsidRPr="005D23DF">
        <w:rPr>
          <w:lang w:val="en-GB"/>
        </w:rPr>
        <w:t xml:space="preserve"> </w:t>
      </w:r>
      <w:r w:rsidR="00D60555" w:rsidRPr="005D23DF">
        <w:rPr>
          <w:lang w:val="en-GB"/>
        </w:rPr>
        <w:t>having intervals of</w:t>
      </w:r>
      <w:r w:rsidR="004057BD" w:rsidRPr="005D23DF">
        <w:rPr>
          <w:lang w:val="en-GB"/>
        </w:rPr>
        <w:t xml:space="preserve"> three seconds</w:t>
      </w:r>
      <w:r w:rsidR="003E2FAC" w:rsidRPr="005D23DF">
        <w:rPr>
          <w:lang w:val="en-GB"/>
        </w:rPr>
        <w:t xml:space="preserve">. The data recorded by Wireshark does however show that there is basically no communication going on for the last few </w:t>
      </w:r>
      <w:r w:rsidR="0045377F" w:rsidRPr="005D23DF">
        <w:rPr>
          <w:lang w:val="en-GB"/>
        </w:rPr>
        <w:t>seconds, which</w:t>
      </w:r>
      <w:r w:rsidR="003E2FAC" w:rsidRPr="005D23DF">
        <w:rPr>
          <w:lang w:val="en-GB"/>
        </w:rPr>
        <w:t xml:space="preserve"> does fit with a time out</w:t>
      </w:r>
      <w:r w:rsidR="00A5450F" w:rsidRPr="005D23DF">
        <w:rPr>
          <w:lang w:val="en-GB"/>
        </w:rPr>
        <w:t xml:space="preserve">, but could possibly be blamed on the </w:t>
      </w:r>
      <w:r w:rsidR="00A5450F" w:rsidRPr="005D23DF">
        <w:rPr>
          <w:lang w:val="en-GB"/>
        </w:rPr>
        <w:lastRenderedPageBreak/>
        <w:t>capturing not being stopped in time</w:t>
      </w:r>
      <w:r w:rsidR="00383242" w:rsidRPr="005D23DF">
        <w:rPr>
          <w:lang w:val="en-GB"/>
        </w:rPr>
        <w:t xml:space="preserve"> (a similar coda appears in the data for the "five files" test with no timeout errors)</w:t>
      </w:r>
      <w:r w:rsidR="00E92415" w:rsidRPr="005D23DF">
        <w:rPr>
          <w:lang w:val="en-GB"/>
        </w:rPr>
        <w:t>.</w:t>
      </w:r>
    </w:p>
    <w:p w14:paraId="1CBB3E32" w14:textId="375B486D" w:rsidR="00B84039" w:rsidRPr="005D23DF" w:rsidRDefault="00E92415" w:rsidP="001E2BB1">
      <w:pPr>
        <w:rPr>
          <w:lang w:val="en-GB"/>
        </w:rPr>
      </w:pPr>
      <w:r w:rsidRPr="005D23DF">
        <w:rPr>
          <w:lang w:val="en-GB"/>
        </w:rPr>
        <w:t>The</w:t>
      </w:r>
      <w:r w:rsidR="00CA0880" w:rsidRPr="005D23DF">
        <w:rPr>
          <w:lang w:val="en-GB"/>
        </w:rPr>
        <w:t xml:space="preserve"> exact</w:t>
      </w:r>
      <w:r w:rsidRPr="005D23DF">
        <w:rPr>
          <w:lang w:val="en-GB"/>
        </w:rPr>
        <w:t xml:space="preserve"> cause of the time</w:t>
      </w:r>
      <w:r w:rsidR="00B2441D" w:rsidRPr="005D23DF">
        <w:rPr>
          <w:lang w:val="en-GB"/>
        </w:rPr>
        <w:t xml:space="preserve">out is hard to </w:t>
      </w:r>
      <w:r w:rsidR="0045377F" w:rsidRPr="005D23DF">
        <w:rPr>
          <w:lang w:val="en-GB"/>
        </w:rPr>
        <w:t>pinpoint,</w:t>
      </w:r>
      <w:r w:rsidR="00B2441D" w:rsidRPr="005D23DF">
        <w:rPr>
          <w:lang w:val="en-GB"/>
        </w:rPr>
        <w:t xml:space="preserve"> as I was unable to reproduce the </w:t>
      </w:r>
      <w:r w:rsidR="00104C62" w:rsidRPr="005D23DF">
        <w:rPr>
          <w:lang w:val="en-GB"/>
        </w:rPr>
        <w:t>error</w:t>
      </w:r>
      <w:r w:rsidRPr="005D23DF">
        <w:rPr>
          <w:lang w:val="en-GB"/>
        </w:rPr>
        <w:t>.</w:t>
      </w:r>
      <w:r w:rsidR="003D7927" w:rsidRPr="005D23DF">
        <w:rPr>
          <w:lang w:val="en-GB"/>
        </w:rPr>
        <w:t xml:space="preserve"> </w:t>
      </w:r>
    </w:p>
    <w:p w14:paraId="5EFDC98F" w14:textId="476616F4" w:rsidR="001732F0" w:rsidRPr="005D23DF" w:rsidRDefault="001732F0" w:rsidP="001E2BB1">
      <w:pPr>
        <w:rPr>
          <w:lang w:val="en-GB"/>
        </w:rPr>
      </w:pPr>
      <w:r w:rsidRPr="005D23DF">
        <w:rPr>
          <w:lang w:val="en-GB"/>
        </w:rPr>
        <w:t>Do note that the timings on the CPU and memory data do not fit the data from Wireshark. This is</w:t>
      </w:r>
      <w:r w:rsidR="000C1437" w:rsidRPr="005D23DF">
        <w:rPr>
          <w:lang w:val="en-GB"/>
        </w:rPr>
        <w:t xml:space="preserve"> likely</w:t>
      </w:r>
      <w:r w:rsidRPr="005D23DF">
        <w:rPr>
          <w:lang w:val="en-GB"/>
        </w:rPr>
        <w:t xml:space="preserve"> because the application logging the CPU and memory data seems to have been affected by the high pressure on the CPU causing the timings to seemingly get skewed.</w:t>
      </w:r>
    </w:p>
    <w:p w14:paraId="228BA5B6" w14:textId="77777777" w:rsidR="00B2441D" w:rsidRPr="005D23DF" w:rsidRDefault="00B2441D" w:rsidP="001E2BB1">
      <w:pPr>
        <w:rPr>
          <w:lang w:val="en-GB"/>
        </w:rPr>
      </w:pPr>
    </w:p>
    <w:p w14:paraId="32F42C26" w14:textId="14D25442" w:rsidR="002E7877" w:rsidRPr="005D23DF" w:rsidRDefault="00C04429" w:rsidP="002E7877">
      <w:pPr>
        <w:keepNext/>
        <w:rPr>
          <w:lang w:val="en-GB"/>
        </w:rPr>
      </w:pPr>
      <w:r w:rsidRPr="005D23DF">
        <w:rPr>
          <w:lang w:val="en-GB" w:eastAsia="en-US"/>
        </w:rPr>
        <w:drawing>
          <wp:inline distT="0" distB="0" distL="0" distR="0" wp14:anchorId="63F7166E" wp14:editId="7328A4CD">
            <wp:extent cx="5825490" cy="2510790"/>
            <wp:effectExtent l="0" t="0" r="16510" b="29210"/>
            <wp:docPr id="93" name="Chart 9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7F2F211" w14:textId="0E8D9FF9" w:rsidR="0041148F" w:rsidRPr="005D23DF" w:rsidRDefault="002E7877" w:rsidP="002E7877">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58</w:t>
      </w:r>
      <w:r w:rsidRPr="005D23DF">
        <w:rPr>
          <w:lang w:val="en-GB"/>
        </w:rPr>
        <w:fldChar w:fldCharType="end"/>
      </w:r>
      <w:r w:rsidRPr="005D23DF">
        <w:rPr>
          <w:lang w:val="en-GB"/>
        </w:rPr>
        <w:t xml:space="preserve"> </w:t>
      </w:r>
      <w:r w:rsidR="00935BB0" w:rsidRPr="005D23DF">
        <w:rPr>
          <w:lang w:val="en-GB"/>
        </w:rPr>
        <w:t>Automatic coordinator</w:t>
      </w:r>
      <w:r w:rsidR="00396E7D" w:rsidRPr="005D23DF">
        <w:rPr>
          <w:lang w:val="en-GB"/>
        </w:rPr>
        <w:t>, 10 devices</w:t>
      </w:r>
      <w:r w:rsidR="00935BB0" w:rsidRPr="005D23DF">
        <w:rPr>
          <w:lang w:val="en-GB"/>
        </w:rPr>
        <w:t xml:space="preserve"> - </w:t>
      </w:r>
      <w:r w:rsidR="005350D8" w:rsidRPr="005D23DF">
        <w:rPr>
          <w:lang w:val="en-GB"/>
        </w:rPr>
        <w:t>CP</w:t>
      </w:r>
      <w:r w:rsidR="00396E7D" w:rsidRPr="005D23DF">
        <w:rPr>
          <w:lang w:val="en-GB"/>
        </w:rPr>
        <w:t>U usage when o</w:t>
      </w:r>
      <w:r w:rsidRPr="005D23DF">
        <w:rPr>
          <w:lang w:val="en-GB"/>
        </w:rPr>
        <w:t>ne file added per synchronization</w:t>
      </w:r>
    </w:p>
    <w:p w14:paraId="530A7B2F" w14:textId="0E29C46A" w:rsidR="002A17C8" w:rsidRPr="005D23DF" w:rsidRDefault="00C04429" w:rsidP="002A17C8">
      <w:pPr>
        <w:keepNext/>
        <w:rPr>
          <w:lang w:val="en-GB"/>
        </w:rPr>
      </w:pPr>
      <w:r w:rsidRPr="005D23DF">
        <w:rPr>
          <w:lang w:val="en-GB" w:eastAsia="en-US"/>
        </w:rPr>
        <w:drawing>
          <wp:inline distT="0" distB="0" distL="0" distR="0" wp14:anchorId="7360C602" wp14:editId="72859E69">
            <wp:extent cx="5825490" cy="2459990"/>
            <wp:effectExtent l="0" t="0" r="16510" b="29210"/>
            <wp:docPr id="94" name="Chart 9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061766F5" w14:textId="56D12A8F" w:rsidR="002A17C8" w:rsidRPr="005D23DF" w:rsidRDefault="002A17C8" w:rsidP="002A17C8">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59</w:t>
      </w:r>
      <w:r w:rsidRPr="005D23DF">
        <w:rPr>
          <w:lang w:val="en-GB"/>
        </w:rPr>
        <w:fldChar w:fldCharType="end"/>
      </w:r>
      <w:r w:rsidRPr="005D23DF">
        <w:rPr>
          <w:lang w:val="en-GB"/>
        </w:rPr>
        <w:t xml:space="preserve"> </w:t>
      </w:r>
      <w:r w:rsidR="00935BB0" w:rsidRPr="005D23DF">
        <w:rPr>
          <w:lang w:val="en-GB"/>
        </w:rPr>
        <w:t>Automatic coordinator</w:t>
      </w:r>
      <w:r w:rsidR="00902965" w:rsidRPr="005D23DF">
        <w:rPr>
          <w:lang w:val="en-GB"/>
        </w:rPr>
        <w:t>, 10 devices</w:t>
      </w:r>
      <w:r w:rsidR="00935BB0" w:rsidRPr="005D23DF">
        <w:rPr>
          <w:lang w:val="en-GB"/>
        </w:rPr>
        <w:t xml:space="preserve"> - </w:t>
      </w:r>
      <w:r w:rsidR="00902965" w:rsidRPr="005D23DF">
        <w:rPr>
          <w:lang w:val="en-GB"/>
        </w:rPr>
        <w:t>Memory usage when o</w:t>
      </w:r>
      <w:r w:rsidRPr="005D23DF">
        <w:rPr>
          <w:lang w:val="en-GB"/>
        </w:rPr>
        <w:t>ne file added per synchronization</w:t>
      </w:r>
    </w:p>
    <w:p w14:paraId="78AD9414" w14:textId="7EB66920" w:rsidR="00955C82" w:rsidRPr="005D23DF" w:rsidRDefault="00F445B7" w:rsidP="000B624A">
      <w:pPr>
        <w:keepNext/>
        <w:jc w:val="center"/>
        <w:rPr>
          <w:lang w:val="en-GB"/>
        </w:rPr>
      </w:pPr>
      <w:r w:rsidRPr="005D23DF">
        <w:rPr>
          <w:lang w:val="en-GB" w:eastAsia="en-US"/>
        </w:rPr>
        <w:lastRenderedPageBreak/>
        <w:drawing>
          <wp:inline distT="0" distB="0" distL="0" distR="0" wp14:anchorId="6FA81AC6" wp14:editId="71E1AC75">
            <wp:extent cx="5139690" cy="2671646"/>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9047422" w14:textId="397A67FF" w:rsidR="00B2441D" w:rsidRPr="005D23DF" w:rsidRDefault="00955C82" w:rsidP="00955C82">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60</w:t>
      </w:r>
      <w:r w:rsidRPr="005D23DF">
        <w:rPr>
          <w:lang w:val="en-GB"/>
        </w:rPr>
        <w:fldChar w:fldCharType="end"/>
      </w:r>
      <w:r w:rsidRPr="005D23DF">
        <w:rPr>
          <w:lang w:val="en-GB"/>
        </w:rPr>
        <w:t xml:space="preserve"> </w:t>
      </w:r>
      <w:r w:rsidR="004F27C8" w:rsidRPr="005D23DF">
        <w:rPr>
          <w:lang w:val="en-GB"/>
        </w:rPr>
        <w:t>Automatic coordinator</w:t>
      </w:r>
      <w:r w:rsidR="0028204B" w:rsidRPr="005D23DF">
        <w:rPr>
          <w:lang w:val="en-GB"/>
        </w:rPr>
        <w:t>, 10 devices</w:t>
      </w:r>
      <w:r w:rsidR="004F27C8" w:rsidRPr="005D23DF">
        <w:rPr>
          <w:lang w:val="en-GB"/>
        </w:rPr>
        <w:t xml:space="preserve"> -</w:t>
      </w:r>
      <w:r w:rsidR="0028204B" w:rsidRPr="005D23DF">
        <w:rPr>
          <w:lang w:val="en-GB"/>
        </w:rPr>
        <w:t xml:space="preserve"> </w:t>
      </w:r>
      <w:r w:rsidR="009F706B" w:rsidRPr="005D23DF">
        <w:rPr>
          <w:lang w:val="en-GB"/>
        </w:rPr>
        <w:t>Network traffic when o</w:t>
      </w:r>
      <w:r w:rsidRPr="005D23DF">
        <w:rPr>
          <w:lang w:val="en-GB"/>
        </w:rPr>
        <w:t>ne file added per synchronization</w:t>
      </w:r>
    </w:p>
    <w:p w14:paraId="590BEAF8" w14:textId="394203D6" w:rsidR="00BC682A" w:rsidRPr="005D23DF" w:rsidRDefault="00BC682A" w:rsidP="00BC682A">
      <w:pPr>
        <w:pStyle w:val="Heading4"/>
        <w:rPr>
          <w:lang w:val="en-GB"/>
        </w:rPr>
      </w:pPr>
      <w:r w:rsidRPr="005D23DF">
        <w:rPr>
          <w:lang w:val="en-GB"/>
        </w:rPr>
        <w:t>3G</w:t>
      </w:r>
    </w:p>
    <w:p w14:paraId="3499F71E" w14:textId="4BAB8ADB" w:rsidR="00BC682A" w:rsidRPr="005D23DF" w:rsidRDefault="007F565B" w:rsidP="00BC682A">
      <w:pPr>
        <w:rPr>
          <w:lang w:val="en-GB"/>
        </w:rPr>
      </w:pPr>
      <w:r w:rsidRPr="005D23DF">
        <w:rPr>
          <w:lang w:val="en-GB"/>
        </w:rPr>
        <w:t xml:space="preserve">The data for the 3G </w:t>
      </w:r>
      <w:proofErr w:type="gramStart"/>
      <w:r w:rsidRPr="005D23DF">
        <w:rPr>
          <w:lang w:val="en-GB"/>
        </w:rPr>
        <w:t>test</w:t>
      </w:r>
      <w:proofErr w:type="gramEnd"/>
      <w:r w:rsidRPr="005D23DF">
        <w:rPr>
          <w:lang w:val="en-GB"/>
        </w:rPr>
        <w:t xml:space="preserve"> with 100 files adder per synchronization shows </w:t>
      </w:r>
      <w:r w:rsidR="00CC31B0" w:rsidRPr="005D23DF">
        <w:rPr>
          <w:lang w:val="en-GB"/>
        </w:rPr>
        <w:t>interestingly</w:t>
      </w:r>
      <w:r w:rsidRPr="005D23DF">
        <w:rPr>
          <w:lang w:val="en-GB"/>
        </w:rPr>
        <w:t xml:space="preserve"> that it managed to add 2898 files before reaching the 256 concurrently-open-files-limit.</w:t>
      </w:r>
      <w:r w:rsidR="00AE2D19" w:rsidRPr="005D23DF">
        <w:rPr>
          <w:lang w:val="en-GB"/>
        </w:rPr>
        <w:t xml:space="preserve"> This is much more than</w:t>
      </w:r>
      <w:r w:rsidR="003936D0" w:rsidRPr="005D23DF">
        <w:rPr>
          <w:lang w:val="en-GB"/>
        </w:rPr>
        <w:t xml:space="preserve"> both the average of the tests run with ten devices, and the result from the tests with five and one files per synchronization</w:t>
      </w:r>
      <w:r w:rsidR="00CA2DDE" w:rsidRPr="005D23DF">
        <w:rPr>
          <w:lang w:val="en-GB"/>
        </w:rPr>
        <w:t xml:space="preserve"> with the same limit</w:t>
      </w:r>
      <w:r w:rsidR="003936D0" w:rsidRPr="005D23DF">
        <w:rPr>
          <w:lang w:val="en-GB"/>
        </w:rPr>
        <w:t>.</w:t>
      </w:r>
      <w:r w:rsidR="00532A27" w:rsidRPr="005D23DF">
        <w:rPr>
          <w:lang w:val="en-GB"/>
        </w:rPr>
        <w:t xml:space="preserve"> Likely the added delays caused by the slow network gave the prototype more tim</w:t>
      </w:r>
      <w:r w:rsidR="00AF1E71" w:rsidRPr="005D23DF">
        <w:rPr>
          <w:lang w:val="en-GB"/>
        </w:rPr>
        <w:t xml:space="preserve">e to return </w:t>
      </w:r>
      <w:proofErr w:type="spellStart"/>
      <w:r w:rsidR="00AF1E71" w:rsidRPr="005D23DF">
        <w:rPr>
          <w:lang w:val="en-GB"/>
        </w:rPr>
        <w:t>goroutines</w:t>
      </w:r>
      <w:proofErr w:type="spellEnd"/>
      <w:r w:rsidR="00AF1E71" w:rsidRPr="005D23DF">
        <w:rPr>
          <w:lang w:val="en-GB"/>
        </w:rPr>
        <w:t xml:space="preserve"> properly, but the two other cases should have returned similar results if that was the entire story.</w:t>
      </w:r>
      <w:r w:rsidR="00827B74" w:rsidRPr="005D23DF">
        <w:rPr>
          <w:lang w:val="en-GB"/>
        </w:rPr>
        <w:t xml:space="preserve"> It does look like there is a leak of </w:t>
      </w:r>
      <w:proofErr w:type="spellStart"/>
      <w:r w:rsidR="00827B74" w:rsidRPr="005D23DF">
        <w:rPr>
          <w:lang w:val="en-GB"/>
        </w:rPr>
        <w:t>goroutines</w:t>
      </w:r>
      <w:proofErr w:type="spellEnd"/>
      <w:r w:rsidR="00827B74" w:rsidRPr="005D23DF">
        <w:rPr>
          <w:lang w:val="en-GB"/>
        </w:rPr>
        <w:t xml:space="preserve"> or functions that do not return properly that add up in cor</w:t>
      </w:r>
      <w:r w:rsidR="00674329" w:rsidRPr="005D23DF">
        <w:rPr>
          <w:lang w:val="en-GB"/>
        </w:rPr>
        <w:t>r</w:t>
      </w:r>
      <w:r w:rsidR="00827B74" w:rsidRPr="005D23DF">
        <w:rPr>
          <w:lang w:val="en-GB"/>
        </w:rPr>
        <w:t>elation with either time or number of synchronizations.</w:t>
      </w:r>
      <w:r w:rsidR="00604046" w:rsidRPr="005D23DF">
        <w:rPr>
          <w:lang w:val="en-GB"/>
        </w:rPr>
        <w:t xml:space="preserve"> 2898</w:t>
      </w:r>
      <w:r w:rsidR="00C847E7" w:rsidRPr="005D23DF">
        <w:rPr>
          <w:lang w:val="en-GB"/>
        </w:rPr>
        <w:t>/100</w:t>
      </w:r>
      <w:r w:rsidR="00604046" w:rsidRPr="005D23DF">
        <w:rPr>
          <w:lang w:val="en-GB"/>
        </w:rPr>
        <w:t xml:space="preserve"> files means 28 </w:t>
      </w:r>
      <w:r w:rsidR="00CC31B0" w:rsidRPr="005D23DF">
        <w:rPr>
          <w:lang w:val="en-GB"/>
        </w:rPr>
        <w:t>successful</w:t>
      </w:r>
      <w:r w:rsidR="00604046" w:rsidRPr="005D23DF">
        <w:rPr>
          <w:lang w:val="en-GB"/>
        </w:rPr>
        <w:t xml:space="preserve"> synchronizations, while for five and one we get </w:t>
      </w:r>
      <w:r w:rsidR="00C847E7" w:rsidRPr="005D23DF">
        <w:rPr>
          <w:lang w:val="en-GB"/>
        </w:rPr>
        <w:t>308/5</w:t>
      </w:r>
      <w:r w:rsidR="00CA5B37" w:rsidRPr="005D23DF">
        <w:rPr>
          <w:lang w:val="en-GB"/>
        </w:rPr>
        <w:t>=61</w:t>
      </w:r>
      <w:r w:rsidR="002F2825" w:rsidRPr="005D23DF">
        <w:rPr>
          <w:lang w:val="en-GB"/>
        </w:rPr>
        <w:t xml:space="preserve"> and 76/1=76</w:t>
      </w:r>
      <w:r w:rsidR="00604046" w:rsidRPr="005D23DF">
        <w:rPr>
          <w:lang w:val="en-GB"/>
        </w:rPr>
        <w:t xml:space="preserve"> respectively. </w:t>
      </w:r>
      <w:r w:rsidR="00553F15" w:rsidRPr="005D23DF">
        <w:rPr>
          <w:lang w:val="en-GB"/>
        </w:rPr>
        <w:t xml:space="preserve">As for time, the </w:t>
      </w:r>
      <w:r w:rsidR="00CD1EB4">
        <w:rPr>
          <w:lang w:val="en-GB"/>
        </w:rPr>
        <w:t>1</w:t>
      </w:r>
      <w:r w:rsidR="00553F15" w:rsidRPr="005D23DF">
        <w:rPr>
          <w:lang w:val="en-GB"/>
        </w:rPr>
        <w:t xml:space="preserve"> and </w:t>
      </w:r>
      <w:r w:rsidR="00CD1EB4">
        <w:rPr>
          <w:lang w:val="en-GB"/>
        </w:rPr>
        <w:t>5</w:t>
      </w:r>
      <w:r w:rsidR="00553F15" w:rsidRPr="005D23DF">
        <w:rPr>
          <w:lang w:val="en-GB"/>
        </w:rPr>
        <w:t xml:space="preserve"> test ran for about 9 - 10 minutes, while the 100 </w:t>
      </w:r>
      <w:proofErr w:type="gramStart"/>
      <w:r w:rsidR="00553F15" w:rsidRPr="005D23DF">
        <w:rPr>
          <w:lang w:val="en-GB"/>
        </w:rPr>
        <w:t>test</w:t>
      </w:r>
      <w:proofErr w:type="gramEnd"/>
      <w:r w:rsidR="00553F15" w:rsidRPr="005D23DF">
        <w:rPr>
          <w:lang w:val="en-GB"/>
        </w:rPr>
        <w:t xml:space="preserve"> ran for almost 27 minutes.</w:t>
      </w:r>
      <w:r w:rsidR="00DE121B" w:rsidRPr="005D23DF">
        <w:rPr>
          <w:lang w:val="en-GB"/>
        </w:rPr>
        <w:t xml:space="preserve"> The result is </w:t>
      </w:r>
      <w:r w:rsidR="00642F0D" w:rsidRPr="005D23DF">
        <w:rPr>
          <w:lang w:val="en-GB"/>
        </w:rPr>
        <w:t>in fact</w:t>
      </w:r>
      <w:r w:rsidR="00DE121B" w:rsidRPr="005D23DF">
        <w:rPr>
          <w:lang w:val="en-GB"/>
        </w:rPr>
        <w:t xml:space="preserve"> very close to the result from the same test with just two devices</w:t>
      </w:r>
      <w:r w:rsidR="00294CDE" w:rsidRPr="005D23DF">
        <w:rPr>
          <w:lang w:val="en-GB"/>
        </w:rPr>
        <w:t xml:space="preserve"> where the number of </w:t>
      </w:r>
      <w:r w:rsidR="00CC31B0" w:rsidRPr="005D23DF">
        <w:rPr>
          <w:lang w:val="en-GB"/>
        </w:rPr>
        <w:t>successful</w:t>
      </w:r>
      <w:r w:rsidR="00294CDE" w:rsidRPr="005D23DF">
        <w:rPr>
          <w:lang w:val="en-GB"/>
        </w:rPr>
        <w:t xml:space="preserve"> synchronizations is about the same, but with a slightly shorter runtime of about 24 minutes</w:t>
      </w:r>
      <w:r w:rsidR="00DE121B" w:rsidRPr="005D23DF">
        <w:rPr>
          <w:lang w:val="en-GB"/>
        </w:rPr>
        <w:t>.</w:t>
      </w:r>
      <w:r w:rsidR="009C3B6E" w:rsidRPr="005D23DF">
        <w:rPr>
          <w:lang w:val="en-GB"/>
        </w:rPr>
        <w:t xml:space="preserve"> Note that the results from the </w:t>
      </w:r>
      <w:r w:rsidR="00385B69" w:rsidRPr="005D23DF">
        <w:rPr>
          <w:lang w:val="en-GB"/>
        </w:rPr>
        <w:t>2</w:t>
      </w:r>
      <w:r w:rsidR="009C3B6E" w:rsidRPr="005D23DF">
        <w:rPr>
          <w:lang w:val="en-GB"/>
        </w:rPr>
        <w:t xml:space="preserve">-device tests does look similar for the </w:t>
      </w:r>
      <w:r w:rsidR="001735A9" w:rsidRPr="005D23DF">
        <w:rPr>
          <w:lang w:val="en-GB"/>
        </w:rPr>
        <w:t>1 and 5 files test as well</w:t>
      </w:r>
      <w:r w:rsidR="00EB6E5D" w:rsidRPr="005D23DF">
        <w:rPr>
          <w:lang w:val="en-GB"/>
        </w:rPr>
        <w:t xml:space="preserve">, but the difference from </w:t>
      </w:r>
      <w:r w:rsidR="00385B69" w:rsidRPr="005D23DF">
        <w:rPr>
          <w:lang w:val="en-GB"/>
        </w:rPr>
        <w:t>1</w:t>
      </w:r>
      <w:r w:rsidR="00EB6E5D" w:rsidRPr="005D23DF">
        <w:rPr>
          <w:lang w:val="en-GB"/>
        </w:rPr>
        <w:t xml:space="preserve"> and </w:t>
      </w:r>
      <w:r w:rsidR="00385B69" w:rsidRPr="005D23DF">
        <w:rPr>
          <w:lang w:val="en-GB"/>
        </w:rPr>
        <w:t>5 files</w:t>
      </w:r>
      <w:r w:rsidR="00EB6E5D" w:rsidRPr="005D23DF">
        <w:rPr>
          <w:lang w:val="en-GB"/>
        </w:rPr>
        <w:t xml:space="preserve"> to 100 </w:t>
      </w:r>
      <w:r w:rsidR="00385B69" w:rsidRPr="005D23DF">
        <w:rPr>
          <w:lang w:val="en-GB"/>
        </w:rPr>
        <w:t xml:space="preserve">files </w:t>
      </w:r>
      <w:r w:rsidR="00EB6E5D" w:rsidRPr="005D23DF">
        <w:rPr>
          <w:lang w:val="en-GB"/>
        </w:rPr>
        <w:t>was less profound</w:t>
      </w:r>
      <w:r w:rsidR="00F1155B">
        <w:rPr>
          <w:lang w:val="en-GB"/>
        </w:rPr>
        <w:t xml:space="preserve"> (these values are from when running </w:t>
      </w:r>
      <w:r w:rsidR="00DA2BFD">
        <w:rPr>
          <w:lang w:val="en-GB"/>
        </w:rPr>
        <w:t xml:space="preserve">two devices </w:t>
      </w:r>
      <w:r w:rsidR="00F1155B">
        <w:rPr>
          <w:lang w:val="en-GB"/>
        </w:rPr>
        <w:t>with a file limit of 256, not 4096 as shown in the data earlier)</w:t>
      </w:r>
      <w:r w:rsidR="009C3B6E" w:rsidRPr="005D23DF">
        <w:rPr>
          <w:lang w:val="en-GB"/>
        </w:rPr>
        <w:t>.</w:t>
      </w:r>
    </w:p>
    <w:p w14:paraId="1239E130" w14:textId="2E3D67F8" w:rsidR="00062640" w:rsidRPr="005D23DF" w:rsidRDefault="00062640" w:rsidP="00BC682A">
      <w:pPr>
        <w:rPr>
          <w:lang w:val="en-GB"/>
        </w:rPr>
      </w:pPr>
      <w:r w:rsidRPr="005D23DF">
        <w:rPr>
          <w:lang w:val="en-GB"/>
        </w:rPr>
        <w:t xml:space="preserve">When the file limit was increased, the 100 files test managed to synchronize </w:t>
      </w:r>
      <w:r w:rsidR="00B01771" w:rsidRPr="005D23DF">
        <w:rPr>
          <w:lang w:val="en-GB"/>
        </w:rPr>
        <w:t>5600 files before exhausting resources and crashing.</w:t>
      </w:r>
      <w:r w:rsidR="00ED1580" w:rsidRPr="005D23DF">
        <w:rPr>
          <w:lang w:val="en-GB"/>
        </w:rPr>
        <w:t xml:space="preserve"> It seems like the delay helps when it comes to keeping number of concurrent files down</w:t>
      </w:r>
      <w:r w:rsidR="001868DB" w:rsidRPr="005D23DF">
        <w:rPr>
          <w:lang w:val="en-GB"/>
        </w:rPr>
        <w:t>,</w:t>
      </w:r>
      <w:r w:rsidR="00ED1580" w:rsidRPr="005D23DF">
        <w:rPr>
          <w:lang w:val="en-GB"/>
        </w:rPr>
        <w:t xml:space="preserve"> but when that aspect is removed, the delay does not seem to have any other effect than to slow things down</w:t>
      </w:r>
      <w:r w:rsidR="001868DB" w:rsidRPr="005D23DF">
        <w:rPr>
          <w:lang w:val="en-GB"/>
        </w:rPr>
        <w:t xml:space="preserve"> </w:t>
      </w:r>
      <w:r w:rsidR="00D15720" w:rsidRPr="005D23DF">
        <w:rPr>
          <w:lang w:val="en-GB"/>
        </w:rPr>
        <w:t>(453 files synchr</w:t>
      </w:r>
      <w:r w:rsidR="001979AF" w:rsidRPr="005D23DF">
        <w:rPr>
          <w:lang w:val="en-GB"/>
        </w:rPr>
        <w:t>onized at a file limit of 256 and</w:t>
      </w:r>
      <w:r w:rsidR="003D5296" w:rsidRPr="005D23DF">
        <w:rPr>
          <w:lang w:val="en-GB"/>
        </w:rPr>
        <w:t xml:space="preserve"> 5785</w:t>
      </w:r>
      <w:r w:rsidR="00D15720" w:rsidRPr="005D23DF">
        <w:rPr>
          <w:lang w:val="en-GB"/>
        </w:rPr>
        <w:t xml:space="preserve"> files at a file limit of 4096</w:t>
      </w:r>
      <w:r w:rsidR="006E0AA4" w:rsidRPr="005D23DF">
        <w:rPr>
          <w:lang w:val="en-GB"/>
        </w:rPr>
        <w:t xml:space="preserve"> for sa</w:t>
      </w:r>
      <w:r w:rsidR="00D04CAC" w:rsidRPr="005D23DF">
        <w:rPr>
          <w:lang w:val="en-GB"/>
        </w:rPr>
        <w:t>me set up with a normal LAN connection</w:t>
      </w:r>
      <w:r w:rsidR="00D15720" w:rsidRPr="005D23DF">
        <w:rPr>
          <w:lang w:val="en-GB"/>
        </w:rPr>
        <w:t>)</w:t>
      </w:r>
      <w:r w:rsidR="00325DC1" w:rsidRPr="005D23DF">
        <w:rPr>
          <w:lang w:val="en-GB"/>
        </w:rPr>
        <w:t>.</w:t>
      </w:r>
      <w:r w:rsidR="00B9282C" w:rsidRPr="005D23DF">
        <w:rPr>
          <w:lang w:val="en-GB"/>
        </w:rPr>
        <w:t xml:space="preserve"> Clearly the problem is with reading the files.</w:t>
      </w:r>
    </w:p>
    <w:p w14:paraId="2BFF70F9" w14:textId="019DDCC6" w:rsidR="006C652C" w:rsidRPr="005D23DF" w:rsidRDefault="006C652C" w:rsidP="006C652C">
      <w:pPr>
        <w:pStyle w:val="Heading4"/>
        <w:rPr>
          <w:lang w:val="en-GB"/>
        </w:rPr>
      </w:pPr>
      <w:r w:rsidRPr="005D23DF">
        <w:rPr>
          <w:lang w:val="en-GB"/>
        </w:rPr>
        <w:t>Full Synchronization Before Returning</w:t>
      </w:r>
    </w:p>
    <w:p w14:paraId="21536432" w14:textId="24310A28" w:rsidR="007F1162" w:rsidRPr="005D23DF" w:rsidRDefault="000C5D89" w:rsidP="00BC682A">
      <w:pPr>
        <w:rPr>
          <w:lang w:val="en-GB"/>
        </w:rPr>
      </w:pPr>
      <w:r w:rsidRPr="005D23DF">
        <w:rPr>
          <w:lang w:val="en-GB"/>
        </w:rPr>
        <w:t>The data for the full synchronization test was similar to that of the 3G test in that the amount of fil</w:t>
      </w:r>
      <w:r w:rsidR="00E34747" w:rsidRPr="005D23DF">
        <w:rPr>
          <w:lang w:val="en-GB"/>
        </w:rPr>
        <w:t>es successfully synced was 2976 before reach</w:t>
      </w:r>
      <w:r w:rsidR="00EA407C" w:rsidRPr="005D23DF">
        <w:rPr>
          <w:lang w:val="en-GB"/>
        </w:rPr>
        <w:t>ing</w:t>
      </w:r>
      <w:r w:rsidR="00E34747" w:rsidRPr="005D23DF">
        <w:rPr>
          <w:lang w:val="en-GB"/>
        </w:rPr>
        <w:t xml:space="preserve"> the open file limit when adding 100 files per synchronization, while </w:t>
      </w:r>
      <w:r w:rsidR="00C2338B" w:rsidRPr="005D23DF">
        <w:rPr>
          <w:lang w:val="en-GB"/>
        </w:rPr>
        <w:t>it was 275 for five files and 55 for one file, both stopping when receiving the " fork/exec /</w:t>
      </w:r>
      <w:proofErr w:type="spellStart"/>
      <w:r w:rsidR="00C2338B" w:rsidRPr="005D23DF">
        <w:rPr>
          <w:lang w:val="en-GB"/>
        </w:rPr>
        <w:t>usr</w:t>
      </w:r>
      <w:proofErr w:type="spellEnd"/>
      <w:r w:rsidR="00C2338B" w:rsidRPr="005D23DF">
        <w:rPr>
          <w:lang w:val="en-GB"/>
        </w:rPr>
        <w:t>/</w:t>
      </w:r>
      <w:proofErr w:type="spellStart"/>
      <w:r w:rsidR="00C2338B" w:rsidRPr="005D23DF">
        <w:rPr>
          <w:lang w:val="en-GB"/>
        </w:rPr>
        <w:t>sbin</w:t>
      </w:r>
      <w:proofErr w:type="spellEnd"/>
      <w:r w:rsidR="00C2338B" w:rsidRPr="005D23DF">
        <w:rPr>
          <w:lang w:val="en-GB"/>
        </w:rPr>
        <w:t>/</w:t>
      </w:r>
      <w:proofErr w:type="spellStart"/>
      <w:r w:rsidR="00C2338B" w:rsidRPr="005D23DF">
        <w:rPr>
          <w:lang w:val="en-GB"/>
        </w:rPr>
        <w:t>system_profiler</w:t>
      </w:r>
      <w:proofErr w:type="spellEnd"/>
      <w:r w:rsidR="00C2338B" w:rsidRPr="005D23DF">
        <w:rPr>
          <w:lang w:val="en-GB"/>
        </w:rPr>
        <w:t>: resource temporarily unavailable" error.</w:t>
      </w:r>
      <w:r w:rsidR="00D1204F" w:rsidRPr="005D23DF">
        <w:rPr>
          <w:lang w:val="en-GB"/>
        </w:rPr>
        <w:t xml:space="preserve"> Again, the slower progression of the prototype under this setting is likely helping the number of open files to stay low</w:t>
      </w:r>
      <w:r w:rsidR="00322B6F" w:rsidRPr="005D23DF">
        <w:rPr>
          <w:lang w:val="en-GB"/>
        </w:rPr>
        <w:t xml:space="preserve">. Quite a few </w:t>
      </w:r>
      <w:r w:rsidR="0043569F" w:rsidRPr="005D23DF">
        <w:rPr>
          <w:lang w:val="en-GB"/>
        </w:rPr>
        <w:t>of the ten-devices-</w:t>
      </w:r>
      <w:r w:rsidR="00BA09BD" w:rsidRPr="005D23DF">
        <w:rPr>
          <w:lang w:val="en-GB"/>
        </w:rPr>
        <w:t>test</w:t>
      </w:r>
      <w:r w:rsidR="0043569F" w:rsidRPr="005D23DF">
        <w:rPr>
          <w:lang w:val="en-GB"/>
        </w:rPr>
        <w:t>s</w:t>
      </w:r>
      <w:r w:rsidR="006F3672" w:rsidRPr="005D23DF">
        <w:rPr>
          <w:lang w:val="en-GB"/>
        </w:rPr>
        <w:t xml:space="preserve"> with normal file limits</w:t>
      </w:r>
      <w:r w:rsidR="00BA09BD" w:rsidRPr="005D23DF">
        <w:rPr>
          <w:lang w:val="en-GB"/>
        </w:rPr>
        <w:t xml:space="preserve"> cra</w:t>
      </w:r>
      <w:r w:rsidR="000E24D6" w:rsidRPr="005D23DF">
        <w:rPr>
          <w:lang w:val="en-GB"/>
        </w:rPr>
        <w:t>shed due to too many open files</w:t>
      </w:r>
      <w:r w:rsidR="00D1204F" w:rsidRPr="005D23DF">
        <w:rPr>
          <w:lang w:val="en-GB"/>
        </w:rPr>
        <w:t>.</w:t>
      </w:r>
      <w:r w:rsidR="00333733" w:rsidRPr="005D23DF">
        <w:rPr>
          <w:lang w:val="en-GB"/>
        </w:rPr>
        <w:t xml:space="preserve"> </w:t>
      </w:r>
    </w:p>
    <w:p w14:paraId="0704C5BF" w14:textId="51D83FA0" w:rsidR="005F4CA1" w:rsidRPr="005D23DF" w:rsidRDefault="005F4CA1" w:rsidP="00BC682A">
      <w:pPr>
        <w:rPr>
          <w:lang w:val="en-GB"/>
        </w:rPr>
      </w:pPr>
      <w:r w:rsidRPr="005D23DF">
        <w:rPr>
          <w:lang w:val="en-GB"/>
        </w:rPr>
        <w:lastRenderedPageBreak/>
        <w:t xml:space="preserve">When the file limit was increased, 5700 files were synchronized </w:t>
      </w:r>
      <w:r w:rsidR="00D92C35" w:rsidRPr="005D23DF">
        <w:rPr>
          <w:lang w:val="en-GB"/>
        </w:rPr>
        <w:t>before resources were maxed out: a value that is very muc</w:t>
      </w:r>
      <w:r w:rsidR="006E21BD" w:rsidRPr="005D23DF">
        <w:rPr>
          <w:lang w:val="en-GB"/>
        </w:rPr>
        <w:t>h comparable to that of the set</w:t>
      </w:r>
      <w:r w:rsidR="00D92C35" w:rsidRPr="005D23DF">
        <w:rPr>
          <w:lang w:val="en-GB"/>
        </w:rPr>
        <w:t>u</w:t>
      </w:r>
      <w:r w:rsidR="006E21BD" w:rsidRPr="005D23DF">
        <w:rPr>
          <w:lang w:val="en-GB"/>
        </w:rPr>
        <w:t>p with 3G and the default setup.</w:t>
      </w:r>
      <w:r w:rsidR="0088244E" w:rsidRPr="005D23DF">
        <w:rPr>
          <w:lang w:val="en-GB"/>
        </w:rPr>
        <w:t xml:space="preserve"> Running a combination of full synchronization and 3G, which reached 5600 files before crashing in the same way, more or less </w:t>
      </w:r>
      <w:r w:rsidR="00632956" w:rsidRPr="005D23DF">
        <w:rPr>
          <w:lang w:val="en-GB"/>
        </w:rPr>
        <w:t xml:space="preserve">confirms the suspicion that these two factors matters little on </w:t>
      </w:r>
      <w:r w:rsidR="00E502BB" w:rsidRPr="005D23DF">
        <w:rPr>
          <w:lang w:val="en-GB"/>
        </w:rPr>
        <w:t>resource usage</w:t>
      </w:r>
      <w:r w:rsidR="00724BDC" w:rsidRPr="005D23DF">
        <w:rPr>
          <w:lang w:val="en-GB"/>
        </w:rPr>
        <w:t>,</w:t>
      </w:r>
      <w:r w:rsidR="00F74FB6" w:rsidRPr="005D23DF">
        <w:rPr>
          <w:lang w:val="en-GB"/>
        </w:rPr>
        <w:t xml:space="preserve"> </w:t>
      </w:r>
      <w:r w:rsidR="00852B31" w:rsidRPr="005D23DF">
        <w:rPr>
          <w:lang w:val="en-GB"/>
        </w:rPr>
        <w:t>at least to a point (when running two devices, these two tests had to be stopped</w:t>
      </w:r>
      <w:r w:rsidR="00161FC7" w:rsidRPr="005D23DF">
        <w:rPr>
          <w:lang w:val="en-GB"/>
        </w:rPr>
        <w:t xml:space="preserve"> after running for hours</w:t>
      </w:r>
      <w:r w:rsidR="00852B31" w:rsidRPr="005D23DF">
        <w:rPr>
          <w:lang w:val="en-GB"/>
        </w:rPr>
        <w:t>, while the default setup timed out at 8500 files)</w:t>
      </w:r>
      <w:r w:rsidR="00E502BB" w:rsidRPr="005D23DF">
        <w:rPr>
          <w:lang w:val="en-GB"/>
        </w:rPr>
        <w:t>.</w:t>
      </w:r>
    </w:p>
    <w:p w14:paraId="16A9364F" w14:textId="1D63BEB4" w:rsidR="00396866" w:rsidRPr="005D23DF" w:rsidRDefault="007F1162" w:rsidP="00396866">
      <w:pPr>
        <w:pStyle w:val="Heading2"/>
      </w:pPr>
      <w:bookmarkStart w:id="52" w:name="_Toc323227690"/>
      <w:r w:rsidRPr="005D23DF">
        <w:t>Coordinator Selection Time</w:t>
      </w:r>
      <w:bookmarkEnd w:id="52"/>
    </w:p>
    <w:p w14:paraId="208D5116" w14:textId="6F7EF2A0" w:rsidR="00045565" w:rsidRPr="005D23DF" w:rsidRDefault="00045565" w:rsidP="00045565">
      <w:pPr>
        <w:rPr>
          <w:lang w:val="en-GB"/>
        </w:rPr>
      </w:pPr>
      <w:r w:rsidRPr="005D23DF">
        <w:rPr>
          <w:lang w:val="en-GB"/>
        </w:rPr>
        <w:t xml:space="preserve">In this experiment, a specified number of "devices" were set up, some of </w:t>
      </w:r>
      <w:r w:rsidR="00187729" w:rsidRPr="005D23DF">
        <w:rPr>
          <w:lang w:val="en-GB"/>
        </w:rPr>
        <w:t>them</w:t>
      </w:r>
      <w:r w:rsidRPr="005D23DF">
        <w:rPr>
          <w:lang w:val="en-GB"/>
        </w:rPr>
        <w:t xml:space="preserve"> with a small amou</w:t>
      </w:r>
      <w:r w:rsidR="00DB7FAA" w:rsidRPr="005D23DF">
        <w:rPr>
          <w:lang w:val="en-GB"/>
        </w:rPr>
        <w:t>n</w:t>
      </w:r>
      <w:r w:rsidRPr="005D23DF">
        <w:rPr>
          <w:lang w:val="en-GB"/>
        </w:rPr>
        <w:t>t of files just to test the automatic coordinator function in the prototype.</w:t>
      </w:r>
    </w:p>
    <w:p w14:paraId="76818395" w14:textId="0F8F0DA2" w:rsidR="00F34BC8" w:rsidRPr="005D23DF" w:rsidRDefault="00F34BC8" w:rsidP="00045565">
      <w:pPr>
        <w:rPr>
          <w:lang w:val="en-GB"/>
        </w:rPr>
      </w:pPr>
      <w:r w:rsidRPr="005D23DF">
        <w:rPr>
          <w:lang w:val="en-GB"/>
        </w:rPr>
        <w:t>The first d</w:t>
      </w:r>
      <w:r w:rsidR="00D5740E" w:rsidRPr="005D23DF">
        <w:rPr>
          <w:lang w:val="en-GB"/>
        </w:rPr>
        <w:t>evices/daemon at port 8590 had eight</w:t>
      </w:r>
      <w:r w:rsidRPr="005D23DF">
        <w:rPr>
          <w:lang w:val="en-GB"/>
        </w:rPr>
        <w:t xml:space="preserve"> files, the second on port 8591 had 11 files, a</w:t>
      </w:r>
      <w:r w:rsidR="0029014E" w:rsidRPr="005D23DF">
        <w:rPr>
          <w:lang w:val="en-GB"/>
        </w:rPr>
        <w:t>nd the fourth on port 8593 had one</w:t>
      </w:r>
      <w:r w:rsidRPr="005D23DF">
        <w:rPr>
          <w:lang w:val="en-GB"/>
        </w:rPr>
        <w:t xml:space="preserve"> file</w:t>
      </w:r>
      <w:r w:rsidR="003E1058" w:rsidRPr="005D23DF">
        <w:rPr>
          <w:lang w:val="en-GB"/>
        </w:rPr>
        <w:t xml:space="preserve"> (this one file is of course not included when </w:t>
      </w:r>
      <w:r w:rsidR="0029014E" w:rsidRPr="005D23DF">
        <w:rPr>
          <w:lang w:val="en-GB"/>
        </w:rPr>
        <w:t>running less than four</w:t>
      </w:r>
      <w:r w:rsidR="003E1058" w:rsidRPr="005D23DF">
        <w:rPr>
          <w:lang w:val="en-GB"/>
        </w:rPr>
        <w:t xml:space="preserve"> devices)</w:t>
      </w:r>
      <w:r w:rsidRPr="005D23DF">
        <w:rPr>
          <w:lang w:val="en-GB"/>
        </w:rPr>
        <w:t>.</w:t>
      </w:r>
      <w:r w:rsidR="00283002" w:rsidRPr="005D23DF">
        <w:rPr>
          <w:lang w:val="en-GB"/>
        </w:rPr>
        <w:t xml:space="preserve">  The automatic coordinator selection was enabled, and the network situation the same as in the previous experiments.</w:t>
      </w:r>
      <w:r w:rsidR="009406FF" w:rsidRPr="005D23DF">
        <w:rPr>
          <w:lang w:val="en-GB"/>
        </w:rPr>
        <w:t xml:space="preserve"> The file size and type varied, but as proven in the previous experiments, this should not affect anything.</w:t>
      </w:r>
      <w:r w:rsidR="003B646F" w:rsidRPr="005D23DF">
        <w:rPr>
          <w:lang w:val="en-GB"/>
        </w:rPr>
        <w:t xml:space="preserve"> </w:t>
      </w:r>
    </w:p>
    <w:p w14:paraId="539AB9EE" w14:textId="104BDFF8" w:rsidR="003B646F" w:rsidRPr="005D23DF" w:rsidRDefault="008352B0" w:rsidP="00045565">
      <w:pPr>
        <w:rPr>
          <w:lang w:val="en-GB"/>
        </w:rPr>
      </w:pPr>
      <w:r w:rsidRPr="005D23DF">
        <w:rPr>
          <w:lang w:val="en-GB"/>
        </w:rPr>
        <w:t>The first daemon at 8590 was set to be the initial coordinator, and a</w:t>
      </w:r>
      <w:r w:rsidR="003B646F" w:rsidRPr="005D23DF">
        <w:rPr>
          <w:lang w:val="en-GB"/>
        </w:rPr>
        <w:t>s soon as the initial set up phase where the daemons connect to each</w:t>
      </w:r>
      <w:r w:rsidR="003F6409" w:rsidRPr="005D23DF">
        <w:rPr>
          <w:lang w:val="en-GB"/>
        </w:rPr>
        <w:t xml:space="preserve"> </w:t>
      </w:r>
      <w:r w:rsidR="003B646F" w:rsidRPr="005D23DF">
        <w:rPr>
          <w:lang w:val="en-GB"/>
        </w:rPr>
        <w:t xml:space="preserve">other, a refresh/synchronization request was </w:t>
      </w:r>
      <w:r w:rsidR="00623508" w:rsidRPr="005D23DF">
        <w:rPr>
          <w:lang w:val="en-GB"/>
        </w:rPr>
        <w:t xml:space="preserve">sent </w:t>
      </w:r>
      <w:r w:rsidR="003B646F" w:rsidRPr="005D23DF">
        <w:rPr>
          <w:lang w:val="en-GB"/>
        </w:rPr>
        <w:t>via the HTML GUI on the first device.</w:t>
      </w:r>
      <w:r w:rsidR="00F03CA4" w:rsidRPr="005D23DF">
        <w:rPr>
          <w:lang w:val="en-GB"/>
        </w:rPr>
        <w:t xml:space="preserve"> The time was then taken from the instant the </w:t>
      </w:r>
      <w:r w:rsidR="00C50B39" w:rsidRPr="005D23DF">
        <w:rPr>
          <w:lang w:val="en-GB"/>
        </w:rPr>
        <w:t>coordinator evaluation</w:t>
      </w:r>
      <w:r w:rsidR="00F03CA4" w:rsidRPr="005D23DF">
        <w:rPr>
          <w:lang w:val="en-GB"/>
        </w:rPr>
        <w:t xml:space="preserve"> was initiated to the daemons </w:t>
      </w:r>
      <w:r w:rsidR="00670A23" w:rsidRPr="005D23DF">
        <w:rPr>
          <w:lang w:val="en-GB"/>
        </w:rPr>
        <w:t>were</w:t>
      </w:r>
      <w:r w:rsidR="00F03CA4" w:rsidRPr="005D23DF">
        <w:rPr>
          <w:lang w:val="en-GB"/>
        </w:rPr>
        <w:t xml:space="preserve"> told a new coordinator was elected</w:t>
      </w:r>
      <w:r w:rsidR="006323C4" w:rsidRPr="005D23DF">
        <w:rPr>
          <w:lang w:val="en-GB"/>
        </w:rPr>
        <w:t xml:space="preserve"> (should be the daemon at 8591 </w:t>
      </w:r>
      <w:r w:rsidR="00657699" w:rsidRPr="005D23DF">
        <w:rPr>
          <w:lang w:val="en-GB"/>
        </w:rPr>
        <w:t>as it has the most files</w:t>
      </w:r>
      <w:r w:rsidR="006323C4" w:rsidRPr="005D23DF">
        <w:rPr>
          <w:lang w:val="en-GB"/>
        </w:rPr>
        <w:t>)</w:t>
      </w:r>
      <w:r w:rsidR="00F03CA4" w:rsidRPr="005D23DF">
        <w:rPr>
          <w:lang w:val="en-GB"/>
        </w:rPr>
        <w:t>.</w:t>
      </w:r>
      <w:r w:rsidR="00FD1634" w:rsidRPr="005D23DF">
        <w:rPr>
          <w:lang w:val="en-GB"/>
        </w:rPr>
        <w:t xml:space="preserve"> The</w:t>
      </w:r>
      <w:r w:rsidR="008779F7" w:rsidRPr="005D23DF">
        <w:rPr>
          <w:lang w:val="en-GB"/>
        </w:rPr>
        <w:t xml:space="preserve"> times were</w:t>
      </w:r>
      <w:r w:rsidR="004C5974" w:rsidRPr="005D23DF">
        <w:rPr>
          <w:lang w:val="en-GB"/>
        </w:rPr>
        <w:t xml:space="preserve"> measured by getting the time </w:t>
      </w:r>
      <w:r w:rsidR="00EC48CB" w:rsidRPr="005D23DF">
        <w:rPr>
          <w:lang w:val="en-GB"/>
        </w:rPr>
        <w:t>at the start of the function choosing the coordinator</w:t>
      </w:r>
      <w:r w:rsidR="004C5974" w:rsidRPr="005D23DF">
        <w:rPr>
          <w:lang w:val="en-GB"/>
        </w:rPr>
        <w:t xml:space="preserve">, and then subtract that time </w:t>
      </w:r>
      <w:r w:rsidR="00E7014C" w:rsidRPr="005D23DF">
        <w:rPr>
          <w:lang w:val="en-GB"/>
        </w:rPr>
        <w:t>from</w:t>
      </w:r>
      <w:r w:rsidR="004C5974" w:rsidRPr="005D23DF">
        <w:rPr>
          <w:lang w:val="en-GB"/>
        </w:rPr>
        <w:t xml:space="preserve"> the current time</w:t>
      </w:r>
      <w:r w:rsidR="00E7014C" w:rsidRPr="005D23DF">
        <w:rPr>
          <w:lang w:val="en-GB"/>
        </w:rPr>
        <w:t xml:space="preserve"> (using the </w:t>
      </w:r>
      <w:proofErr w:type="spellStart"/>
      <w:r w:rsidR="00E7014C" w:rsidRPr="005D23DF">
        <w:rPr>
          <w:lang w:val="en-GB"/>
        </w:rPr>
        <w:t>Golang</w:t>
      </w:r>
      <w:proofErr w:type="spellEnd"/>
      <w:r w:rsidR="00E7014C" w:rsidRPr="005D23DF">
        <w:rPr>
          <w:lang w:val="en-GB"/>
        </w:rPr>
        <w:t xml:space="preserve"> "time" library)</w:t>
      </w:r>
      <w:r w:rsidR="004C5974" w:rsidRPr="005D23DF">
        <w:rPr>
          <w:lang w:val="en-GB"/>
        </w:rPr>
        <w:t xml:space="preserve"> when the request had been fully processed</w:t>
      </w:r>
      <w:r w:rsidR="00E7014C" w:rsidRPr="005D23DF">
        <w:rPr>
          <w:lang w:val="en-GB"/>
        </w:rPr>
        <w:t xml:space="preserve">. </w:t>
      </w:r>
      <w:r w:rsidR="00C53B23" w:rsidRPr="005D23DF">
        <w:rPr>
          <w:lang w:val="en-GB"/>
        </w:rPr>
        <w:t>The time of the slowest daemon was then taken to be the coordinator selection time.</w:t>
      </w:r>
      <w:r w:rsidR="003D45D4" w:rsidRPr="005D23DF">
        <w:rPr>
          <w:lang w:val="en-GB"/>
        </w:rPr>
        <w:t xml:space="preserve"> The times represented in the graph are based on 5 sample averages</w:t>
      </w:r>
      <w:r w:rsidR="00E21541" w:rsidRPr="005D23DF">
        <w:rPr>
          <w:lang w:val="en-GB"/>
        </w:rPr>
        <w:t xml:space="preserve">. </w:t>
      </w:r>
      <w:r w:rsidR="005B69BC" w:rsidRPr="005D23DF">
        <w:rPr>
          <w:lang w:val="en-GB"/>
        </w:rPr>
        <w:t>The open file limit was increased from 256 to 4096 when running 50 or more devices</w:t>
      </w:r>
      <w:r w:rsidR="00325A52" w:rsidRPr="005D23DF">
        <w:rPr>
          <w:lang w:val="en-GB"/>
        </w:rPr>
        <w:t>, as the limit would otherwise be reached</w:t>
      </w:r>
      <w:r w:rsidR="005B69BC" w:rsidRPr="005D23DF">
        <w:rPr>
          <w:lang w:val="en-GB"/>
        </w:rPr>
        <w:t>.</w:t>
      </w:r>
      <w:r w:rsidR="007A4527" w:rsidRPr="005D23DF">
        <w:rPr>
          <w:lang w:val="en-GB"/>
        </w:rPr>
        <w:t xml:space="preserve"> When running with 80 devices, time outs would </w:t>
      </w:r>
      <w:r w:rsidR="00FC4106" w:rsidRPr="005D23DF">
        <w:rPr>
          <w:lang w:val="en-GB"/>
        </w:rPr>
        <w:t xml:space="preserve">frequently happen, thus attempts at testing 90 or more </w:t>
      </w:r>
      <w:r w:rsidR="00FF5F8B" w:rsidRPr="005D23DF">
        <w:rPr>
          <w:lang w:val="en-GB"/>
        </w:rPr>
        <w:t xml:space="preserve">on LAN </w:t>
      </w:r>
      <w:r w:rsidR="00FC4106" w:rsidRPr="005D23DF">
        <w:rPr>
          <w:lang w:val="en-GB"/>
        </w:rPr>
        <w:t>proved fruitless.</w:t>
      </w:r>
    </w:p>
    <w:p w14:paraId="28A830C3" w14:textId="77777777" w:rsidR="00C80C04" w:rsidRPr="005D23DF" w:rsidRDefault="00C80C04" w:rsidP="00045565">
      <w:pPr>
        <w:rPr>
          <w:lang w:val="en-GB"/>
        </w:rPr>
      </w:pPr>
    </w:p>
    <w:p w14:paraId="590F1D7C" w14:textId="11F39886" w:rsidR="00C72186" w:rsidRPr="005D23DF" w:rsidRDefault="00412C1A" w:rsidP="00C72186">
      <w:pPr>
        <w:keepNext/>
        <w:rPr>
          <w:lang w:val="en-GB"/>
        </w:rPr>
      </w:pPr>
      <w:r w:rsidRPr="005D23DF">
        <w:rPr>
          <w:lang w:val="en-GB" w:eastAsia="en-US"/>
        </w:rPr>
        <w:drawing>
          <wp:inline distT="0" distB="0" distL="0" distR="0" wp14:anchorId="492EFF7B" wp14:editId="28176C9F">
            <wp:extent cx="5711190" cy="3130550"/>
            <wp:effectExtent l="0" t="0" r="29210" b="19050"/>
            <wp:docPr id="75" name="Chart 7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EA0BD34" w14:textId="40ED0A92" w:rsidR="00C132D2" w:rsidRPr="005D23DF" w:rsidRDefault="00C72186" w:rsidP="00077E40">
      <w:pPr>
        <w:pStyle w:val="Caption"/>
        <w:rPr>
          <w:lang w:val="en-GB"/>
        </w:rPr>
      </w:pPr>
      <w:r w:rsidRPr="005D23DF">
        <w:rPr>
          <w:lang w:val="en-GB"/>
        </w:rPr>
        <w:t xml:space="preserve">Figure </w:t>
      </w:r>
      <w:r w:rsidR="00F76B72" w:rsidRPr="005D23DF">
        <w:rPr>
          <w:lang w:val="en-GB"/>
        </w:rPr>
        <w:fldChar w:fldCharType="begin"/>
      </w:r>
      <w:r w:rsidR="00F76B72" w:rsidRPr="005D23DF">
        <w:rPr>
          <w:lang w:val="en-GB"/>
        </w:rPr>
        <w:instrText xml:space="preserve"> SEQ Figure \* ARABIC </w:instrText>
      </w:r>
      <w:r w:rsidR="00F76B72" w:rsidRPr="005D23DF">
        <w:rPr>
          <w:lang w:val="en-GB"/>
        </w:rPr>
        <w:fldChar w:fldCharType="separate"/>
      </w:r>
      <w:r w:rsidR="00E220E7">
        <w:rPr>
          <w:noProof/>
          <w:lang w:val="en-GB"/>
        </w:rPr>
        <w:t>61</w:t>
      </w:r>
      <w:r w:rsidR="00F76B72" w:rsidRPr="005D23DF">
        <w:rPr>
          <w:lang w:val="en-GB"/>
        </w:rPr>
        <w:fldChar w:fldCharType="end"/>
      </w:r>
      <w:r w:rsidRPr="005D23DF">
        <w:rPr>
          <w:lang w:val="en-GB"/>
        </w:rPr>
        <w:t xml:space="preserve"> Time spent selecting a new coordinator</w:t>
      </w:r>
    </w:p>
    <w:p w14:paraId="47A729C5" w14:textId="72FA400F" w:rsidR="00B10115" w:rsidRPr="005D23DF" w:rsidRDefault="00B10115" w:rsidP="00B10115">
      <w:pPr>
        <w:pStyle w:val="Heading2"/>
      </w:pPr>
      <w:bookmarkStart w:id="53" w:name="_Toc323227691"/>
      <w:r w:rsidRPr="005D23DF">
        <w:lastRenderedPageBreak/>
        <w:t>Setup Time</w:t>
      </w:r>
      <w:bookmarkEnd w:id="53"/>
    </w:p>
    <w:p w14:paraId="057862F5" w14:textId="3C12B8AC" w:rsidR="00B10115" w:rsidRPr="005D23DF" w:rsidRDefault="00844267" w:rsidP="00B10115">
      <w:pPr>
        <w:rPr>
          <w:lang w:val="en-GB"/>
        </w:rPr>
      </w:pPr>
      <w:r w:rsidRPr="005D23DF">
        <w:rPr>
          <w:lang w:val="en-GB"/>
        </w:rPr>
        <w:t>This experiment was done to measure the time it takes from starting a daemon until it has initialized and is ready to r</w:t>
      </w:r>
      <w:r w:rsidR="00D97E09" w:rsidRPr="005D23DF">
        <w:rPr>
          <w:lang w:val="en-GB"/>
        </w:rPr>
        <w:t>eceive requests and synchronize with the other devices.</w:t>
      </w:r>
      <w:r w:rsidR="00B745FE" w:rsidRPr="005D23DF">
        <w:rPr>
          <w:lang w:val="en-GB"/>
        </w:rPr>
        <w:t xml:space="preserve"> The times were fetched using the same method and library as in the previous experiment</w:t>
      </w:r>
      <w:r w:rsidR="00ED3029" w:rsidRPr="005D23DF">
        <w:rPr>
          <w:lang w:val="en-GB"/>
        </w:rPr>
        <w:t xml:space="preserve"> (</w:t>
      </w:r>
      <w:proofErr w:type="spellStart"/>
      <w:r w:rsidR="00ED3029" w:rsidRPr="005D23DF">
        <w:rPr>
          <w:lang w:val="en-GB"/>
        </w:rPr>
        <w:t>Golangs</w:t>
      </w:r>
      <w:proofErr w:type="spellEnd"/>
      <w:r w:rsidR="00ED3029" w:rsidRPr="005D23DF">
        <w:rPr>
          <w:lang w:val="en-GB"/>
        </w:rPr>
        <w:t xml:space="preserve"> time library)</w:t>
      </w:r>
      <w:r w:rsidR="00B745FE" w:rsidRPr="005D23DF">
        <w:rPr>
          <w:lang w:val="en-GB"/>
        </w:rPr>
        <w:t>.</w:t>
      </w:r>
      <w:r w:rsidR="00CF39F9" w:rsidRPr="005D23DF">
        <w:rPr>
          <w:lang w:val="en-GB"/>
        </w:rPr>
        <w:t xml:space="preserve"> </w:t>
      </w:r>
    </w:p>
    <w:p w14:paraId="35437EB1" w14:textId="50B8894A" w:rsidR="00CF39F9" w:rsidRPr="005D23DF" w:rsidRDefault="00CF39F9" w:rsidP="00B10115">
      <w:pPr>
        <w:rPr>
          <w:lang w:val="en-GB"/>
        </w:rPr>
      </w:pPr>
      <w:r w:rsidRPr="005D23DF">
        <w:rPr>
          <w:lang w:val="en-GB"/>
        </w:rPr>
        <w:t xml:space="preserve">The set </w:t>
      </w:r>
      <w:r w:rsidR="005B0F29" w:rsidRPr="005D23DF">
        <w:rPr>
          <w:lang w:val="en-GB"/>
        </w:rPr>
        <w:t>number of devices was</w:t>
      </w:r>
      <w:r w:rsidRPr="005D23DF">
        <w:rPr>
          <w:lang w:val="en-GB"/>
        </w:rPr>
        <w:t xml:space="preserve"> started </w:t>
      </w:r>
      <w:r w:rsidR="00C86B99" w:rsidRPr="005D23DF">
        <w:rPr>
          <w:lang w:val="en-GB"/>
        </w:rPr>
        <w:t>with one second apart.</w:t>
      </w:r>
      <w:r w:rsidR="004D11D9" w:rsidRPr="005D23DF">
        <w:rPr>
          <w:lang w:val="en-GB"/>
        </w:rPr>
        <w:t xml:space="preserve"> The experiment was executed with </w:t>
      </w:r>
      <w:r w:rsidR="009857AA" w:rsidRPr="005D23DF">
        <w:rPr>
          <w:lang w:val="en-GB"/>
        </w:rPr>
        <w:t>each d</w:t>
      </w:r>
      <w:r w:rsidR="00CC3D1E" w:rsidRPr="005D23DF">
        <w:rPr>
          <w:lang w:val="en-GB"/>
        </w:rPr>
        <w:t>a</w:t>
      </w:r>
      <w:r w:rsidR="009857AA" w:rsidRPr="005D23DF">
        <w:rPr>
          <w:lang w:val="en-GB"/>
        </w:rPr>
        <w:t>e</w:t>
      </w:r>
      <w:r w:rsidR="00CC3D1E" w:rsidRPr="005D23DF">
        <w:rPr>
          <w:lang w:val="en-GB"/>
        </w:rPr>
        <w:t>mon started 1 second after the previous one</w:t>
      </w:r>
      <w:r w:rsidR="009C5A06" w:rsidRPr="005D23DF">
        <w:rPr>
          <w:lang w:val="en-GB"/>
        </w:rPr>
        <w:t>. The results shows an average of 1.58 seconds when setting up 200 devices, with a clear point at around 145 devices on which breakdown starts to occur.</w:t>
      </w:r>
      <w:r w:rsidR="00B66E15" w:rsidRPr="005D23DF">
        <w:rPr>
          <w:lang w:val="en-GB"/>
        </w:rPr>
        <w:t xml:space="preserve"> The lowest time is the first daemon at 51.9 </w:t>
      </w:r>
      <w:proofErr w:type="spellStart"/>
      <w:r w:rsidR="00B66E15" w:rsidRPr="005D23DF">
        <w:rPr>
          <w:lang w:val="en-GB"/>
        </w:rPr>
        <w:t>ms</w:t>
      </w:r>
      <w:proofErr w:type="spellEnd"/>
      <w:r w:rsidR="00B66E15" w:rsidRPr="005D23DF">
        <w:rPr>
          <w:lang w:val="en-GB"/>
        </w:rPr>
        <w:t>, and the highest is the last with 15.33</w:t>
      </w:r>
      <w:r w:rsidR="003D33C1" w:rsidRPr="005D23DF">
        <w:rPr>
          <w:lang w:val="en-GB"/>
        </w:rPr>
        <w:t>35</w:t>
      </w:r>
      <w:r w:rsidR="00B66E15" w:rsidRPr="005D23DF">
        <w:rPr>
          <w:lang w:val="en-GB"/>
        </w:rPr>
        <w:t xml:space="preserve"> s.</w:t>
      </w:r>
      <w:r w:rsidR="00C2596B" w:rsidRPr="005D23DF">
        <w:rPr>
          <w:lang w:val="en-GB"/>
        </w:rPr>
        <w:t xml:space="preserve"> Also notice that there is </w:t>
      </w:r>
      <w:r w:rsidR="00307440" w:rsidRPr="005D23DF">
        <w:rPr>
          <w:lang w:val="en-GB"/>
        </w:rPr>
        <w:t>almost</w:t>
      </w:r>
      <w:r w:rsidR="00C2596B" w:rsidRPr="005D23DF">
        <w:rPr>
          <w:lang w:val="en-GB"/>
        </w:rPr>
        <w:t xml:space="preserve"> a 100 % increase from the first to the second device</w:t>
      </w:r>
      <w:r w:rsidR="00590F7B" w:rsidRPr="005D23DF">
        <w:rPr>
          <w:lang w:val="en-GB"/>
        </w:rPr>
        <w:t xml:space="preserve"> (97.7 </w:t>
      </w:r>
      <w:proofErr w:type="spellStart"/>
      <w:r w:rsidR="00590F7B" w:rsidRPr="005D23DF">
        <w:rPr>
          <w:lang w:val="en-GB"/>
        </w:rPr>
        <w:t>ms</w:t>
      </w:r>
      <w:proofErr w:type="spellEnd"/>
      <w:r w:rsidR="00590F7B" w:rsidRPr="005D23DF">
        <w:rPr>
          <w:lang w:val="en-GB"/>
        </w:rPr>
        <w:t>)</w:t>
      </w:r>
      <w:r w:rsidR="00C2596B" w:rsidRPr="005D23DF">
        <w:rPr>
          <w:lang w:val="en-GB"/>
        </w:rPr>
        <w:t xml:space="preserve"> from which the time is almost constant from device number two to device number 1</w:t>
      </w:r>
      <w:r w:rsidR="00902C4A" w:rsidRPr="005D23DF">
        <w:rPr>
          <w:lang w:val="en-GB"/>
        </w:rPr>
        <w:t>30</w:t>
      </w:r>
      <w:r w:rsidR="00EF2F14" w:rsidRPr="005D23DF">
        <w:rPr>
          <w:lang w:val="en-GB"/>
        </w:rPr>
        <w:t xml:space="preserve"> (</w:t>
      </w:r>
      <w:r w:rsidR="00902C4A" w:rsidRPr="005D23DF">
        <w:rPr>
          <w:lang w:val="en-GB"/>
        </w:rPr>
        <w:t>112.8</w:t>
      </w:r>
      <w:r w:rsidR="00EF2F14" w:rsidRPr="005D23DF">
        <w:rPr>
          <w:lang w:val="en-GB"/>
        </w:rPr>
        <w:t xml:space="preserve"> </w:t>
      </w:r>
      <w:proofErr w:type="spellStart"/>
      <w:r w:rsidR="00EF2F14" w:rsidRPr="005D23DF">
        <w:rPr>
          <w:lang w:val="en-GB"/>
        </w:rPr>
        <w:t>ms</w:t>
      </w:r>
      <w:proofErr w:type="spellEnd"/>
      <w:r w:rsidR="00EF2F14" w:rsidRPr="005D23DF">
        <w:rPr>
          <w:lang w:val="en-GB"/>
        </w:rPr>
        <w:t>)</w:t>
      </w:r>
      <w:r w:rsidR="00C2596B" w:rsidRPr="005D23DF">
        <w:rPr>
          <w:lang w:val="en-GB"/>
        </w:rPr>
        <w:t>.</w:t>
      </w:r>
    </w:p>
    <w:p w14:paraId="5DAED07F" w14:textId="0F7AC0AB" w:rsidR="00DD6625" w:rsidRPr="005D23DF" w:rsidRDefault="00DD6625" w:rsidP="00B10115">
      <w:pPr>
        <w:rPr>
          <w:lang w:val="en-GB"/>
        </w:rPr>
      </w:pPr>
      <w:r w:rsidRPr="005D23DF">
        <w:rPr>
          <w:lang w:val="en-GB"/>
        </w:rPr>
        <w:t xml:space="preserve">You can start to see a slow ascent beginning at 115, </w:t>
      </w:r>
      <w:r w:rsidR="00274F95" w:rsidRPr="005D23DF">
        <w:rPr>
          <w:lang w:val="en-GB"/>
        </w:rPr>
        <w:t>increasing rapidly at around 145</w:t>
      </w:r>
      <w:r w:rsidR="000B3D88" w:rsidRPr="005D23DF">
        <w:rPr>
          <w:lang w:val="en-GB"/>
        </w:rPr>
        <w:t>.</w:t>
      </w:r>
    </w:p>
    <w:p w14:paraId="738596FE" w14:textId="77777777" w:rsidR="001D55C0" w:rsidRPr="005D23DF" w:rsidRDefault="00F112FA" w:rsidP="001D55C0">
      <w:pPr>
        <w:keepNext/>
        <w:rPr>
          <w:lang w:val="en-GB"/>
        </w:rPr>
      </w:pPr>
      <w:r w:rsidRPr="005D23DF">
        <w:rPr>
          <w:lang w:val="en-GB" w:eastAsia="en-US"/>
        </w:rPr>
        <w:drawing>
          <wp:inline distT="0" distB="0" distL="0" distR="0" wp14:anchorId="47F891FC" wp14:editId="4AAA7530">
            <wp:extent cx="5825490" cy="2739390"/>
            <wp:effectExtent l="0" t="0" r="16510" b="29210"/>
            <wp:docPr id="54" name="Chart 5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4F488B9" w14:textId="420238B2" w:rsidR="00EB41A3" w:rsidRPr="005D23DF" w:rsidRDefault="001D55C0" w:rsidP="001D55C0">
      <w:pPr>
        <w:pStyle w:val="Caption"/>
        <w:rPr>
          <w:lang w:val="en-GB"/>
        </w:rPr>
      </w:pPr>
      <w:r w:rsidRPr="005D23DF">
        <w:rPr>
          <w:lang w:val="en-GB"/>
        </w:rPr>
        <w:t xml:space="preserve">Figure </w:t>
      </w:r>
      <w:r w:rsidR="00F76B72" w:rsidRPr="005D23DF">
        <w:rPr>
          <w:lang w:val="en-GB"/>
        </w:rPr>
        <w:fldChar w:fldCharType="begin"/>
      </w:r>
      <w:r w:rsidR="00F76B72" w:rsidRPr="005D23DF">
        <w:rPr>
          <w:lang w:val="en-GB"/>
        </w:rPr>
        <w:instrText xml:space="preserve"> SEQ Figure \* ARABIC </w:instrText>
      </w:r>
      <w:r w:rsidR="00F76B72" w:rsidRPr="005D23DF">
        <w:rPr>
          <w:lang w:val="en-GB"/>
        </w:rPr>
        <w:fldChar w:fldCharType="separate"/>
      </w:r>
      <w:r w:rsidR="00E220E7">
        <w:rPr>
          <w:noProof/>
          <w:lang w:val="en-GB"/>
        </w:rPr>
        <w:t>62</w:t>
      </w:r>
      <w:r w:rsidR="00F76B72" w:rsidRPr="005D23DF">
        <w:rPr>
          <w:lang w:val="en-GB"/>
        </w:rPr>
        <w:fldChar w:fldCharType="end"/>
      </w:r>
      <w:r w:rsidRPr="005D23DF">
        <w:rPr>
          <w:lang w:val="en-GB"/>
        </w:rPr>
        <w:t xml:space="preserve"> Setup time of 200 devices, an overview</w:t>
      </w:r>
    </w:p>
    <w:p w14:paraId="1A397230" w14:textId="77777777" w:rsidR="001D55C0" w:rsidRPr="005D23DF" w:rsidRDefault="000C1288" w:rsidP="001D55C0">
      <w:pPr>
        <w:keepNext/>
        <w:rPr>
          <w:lang w:val="en-GB"/>
        </w:rPr>
      </w:pPr>
      <w:r w:rsidRPr="005D23DF">
        <w:rPr>
          <w:lang w:val="en-GB" w:eastAsia="en-US"/>
        </w:rPr>
        <w:drawing>
          <wp:inline distT="0" distB="0" distL="0" distR="0" wp14:anchorId="31628728" wp14:editId="1569274D">
            <wp:extent cx="5825490" cy="2683510"/>
            <wp:effectExtent l="0" t="0" r="16510" b="34290"/>
            <wp:docPr id="55" name="Chart 5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537872A" w14:textId="7E158105" w:rsidR="00FF2129" w:rsidRPr="005D23DF" w:rsidRDefault="001D55C0" w:rsidP="001D55C0">
      <w:pPr>
        <w:pStyle w:val="Caption"/>
        <w:rPr>
          <w:lang w:val="en-GB"/>
        </w:rPr>
      </w:pPr>
      <w:r w:rsidRPr="005D23DF">
        <w:rPr>
          <w:lang w:val="en-GB"/>
        </w:rPr>
        <w:t xml:space="preserve">Figure </w:t>
      </w:r>
      <w:r w:rsidR="00F76B72" w:rsidRPr="005D23DF">
        <w:rPr>
          <w:lang w:val="en-GB"/>
        </w:rPr>
        <w:fldChar w:fldCharType="begin"/>
      </w:r>
      <w:r w:rsidR="00F76B72" w:rsidRPr="005D23DF">
        <w:rPr>
          <w:lang w:val="en-GB"/>
        </w:rPr>
        <w:instrText xml:space="preserve"> SEQ Figure \* ARABIC </w:instrText>
      </w:r>
      <w:r w:rsidR="00F76B72" w:rsidRPr="005D23DF">
        <w:rPr>
          <w:lang w:val="en-GB"/>
        </w:rPr>
        <w:fldChar w:fldCharType="separate"/>
      </w:r>
      <w:r w:rsidR="00E220E7">
        <w:rPr>
          <w:noProof/>
          <w:lang w:val="en-GB"/>
        </w:rPr>
        <w:t>63</w:t>
      </w:r>
      <w:r w:rsidR="00F76B72" w:rsidRPr="005D23DF">
        <w:rPr>
          <w:lang w:val="en-GB"/>
        </w:rPr>
        <w:fldChar w:fldCharType="end"/>
      </w:r>
      <w:r w:rsidRPr="005D23DF">
        <w:rPr>
          <w:lang w:val="en-GB"/>
        </w:rPr>
        <w:t xml:space="preserve"> Setup time of 200 devices, excerpt of 1 to 20 devices</w:t>
      </w:r>
    </w:p>
    <w:p w14:paraId="6A84F29B" w14:textId="77777777" w:rsidR="001D55C0" w:rsidRPr="005D23DF" w:rsidRDefault="00FF2129" w:rsidP="001D55C0">
      <w:pPr>
        <w:keepNext/>
        <w:rPr>
          <w:lang w:val="en-GB"/>
        </w:rPr>
      </w:pPr>
      <w:r w:rsidRPr="005D23DF">
        <w:rPr>
          <w:lang w:val="en-GB" w:eastAsia="en-US"/>
        </w:rPr>
        <w:lastRenderedPageBreak/>
        <w:drawing>
          <wp:inline distT="0" distB="0" distL="0" distR="0" wp14:anchorId="44327402" wp14:editId="3AC7A018">
            <wp:extent cx="5825490" cy="2678430"/>
            <wp:effectExtent l="0" t="0" r="16510" b="13970"/>
            <wp:docPr id="58" name="Chart 5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05200ED9" w14:textId="4F550102" w:rsidR="002223D3" w:rsidRPr="005D23DF" w:rsidRDefault="001D55C0" w:rsidP="001D55C0">
      <w:pPr>
        <w:pStyle w:val="Caption"/>
        <w:rPr>
          <w:lang w:val="en-GB"/>
        </w:rPr>
      </w:pPr>
      <w:r w:rsidRPr="005D23DF">
        <w:rPr>
          <w:lang w:val="en-GB"/>
        </w:rPr>
        <w:t xml:space="preserve">Figure </w:t>
      </w:r>
      <w:r w:rsidR="00F76B72" w:rsidRPr="005D23DF">
        <w:rPr>
          <w:lang w:val="en-GB"/>
        </w:rPr>
        <w:fldChar w:fldCharType="begin"/>
      </w:r>
      <w:r w:rsidR="00F76B72" w:rsidRPr="005D23DF">
        <w:rPr>
          <w:lang w:val="en-GB"/>
        </w:rPr>
        <w:instrText xml:space="preserve"> SEQ Figure \* ARABIC </w:instrText>
      </w:r>
      <w:r w:rsidR="00F76B72" w:rsidRPr="005D23DF">
        <w:rPr>
          <w:lang w:val="en-GB"/>
        </w:rPr>
        <w:fldChar w:fldCharType="separate"/>
      </w:r>
      <w:r w:rsidR="00E220E7">
        <w:rPr>
          <w:noProof/>
          <w:lang w:val="en-GB"/>
        </w:rPr>
        <w:t>64</w:t>
      </w:r>
      <w:r w:rsidR="00F76B72" w:rsidRPr="005D23DF">
        <w:rPr>
          <w:lang w:val="en-GB"/>
        </w:rPr>
        <w:fldChar w:fldCharType="end"/>
      </w:r>
      <w:r w:rsidRPr="005D23DF">
        <w:rPr>
          <w:lang w:val="en-GB"/>
        </w:rPr>
        <w:t xml:space="preserve"> Setup time of 200 devices, excerpt of 115 to 160 devices</w:t>
      </w:r>
    </w:p>
    <w:p w14:paraId="3770414B" w14:textId="5E9C62BB" w:rsidR="00655D40" w:rsidRPr="005D23DF" w:rsidRDefault="004B79B7" w:rsidP="00B10115">
      <w:pPr>
        <w:rPr>
          <w:lang w:val="en-GB"/>
        </w:rPr>
      </w:pPr>
      <w:r w:rsidRPr="005D23DF">
        <w:rPr>
          <w:lang w:val="en-GB"/>
        </w:rPr>
        <w:t>It is likely that it is a limit on the prototype</w:t>
      </w:r>
      <w:r w:rsidR="00BC6577" w:rsidRPr="005D23DF">
        <w:rPr>
          <w:lang w:val="en-GB"/>
        </w:rPr>
        <w:t xml:space="preserve"> in terms of communications</w:t>
      </w:r>
      <w:r w:rsidRPr="005D23DF">
        <w:rPr>
          <w:lang w:val="en-GB"/>
        </w:rPr>
        <w:t xml:space="preserve"> as there seemed to</w:t>
      </w:r>
      <w:r w:rsidR="00587FD7" w:rsidRPr="005D23DF">
        <w:rPr>
          <w:lang w:val="en-GB"/>
        </w:rPr>
        <w:t xml:space="preserve"> be</w:t>
      </w:r>
      <w:r w:rsidRPr="005D23DF">
        <w:rPr>
          <w:lang w:val="en-GB"/>
        </w:rPr>
        <w:t xml:space="preserve"> hardly any hit on the memory</w:t>
      </w:r>
      <w:r w:rsidR="00AD1B5C" w:rsidRPr="005D23DF">
        <w:rPr>
          <w:lang w:val="en-GB"/>
        </w:rPr>
        <w:t>,</w:t>
      </w:r>
      <w:r w:rsidRPr="005D23DF">
        <w:rPr>
          <w:lang w:val="en-GB"/>
        </w:rPr>
        <w:t xml:space="preserve"> and the CPU did not seem to be maxed out based on the values presented in the OS </w:t>
      </w:r>
      <w:proofErr w:type="spellStart"/>
      <w:r w:rsidRPr="005D23DF">
        <w:rPr>
          <w:lang w:val="en-GB"/>
        </w:rPr>
        <w:t>Xs</w:t>
      </w:r>
      <w:proofErr w:type="spellEnd"/>
      <w:r w:rsidRPr="005D23DF">
        <w:rPr>
          <w:lang w:val="en-GB"/>
        </w:rPr>
        <w:t xml:space="preserve"> Activity Monitor</w:t>
      </w:r>
      <w:r w:rsidR="00A70864" w:rsidRPr="005D23DF">
        <w:rPr>
          <w:lang w:val="en-GB"/>
        </w:rPr>
        <w:t xml:space="preserve"> (CPU percentage</w:t>
      </w:r>
      <w:r w:rsidR="00223FCF" w:rsidRPr="005D23DF">
        <w:rPr>
          <w:lang w:val="en-GB"/>
        </w:rPr>
        <w:t xml:space="preserve"> per core</w:t>
      </w:r>
      <w:r w:rsidR="003B5AED" w:rsidRPr="005D23DF">
        <w:rPr>
          <w:lang w:val="en-GB"/>
        </w:rPr>
        <w:t>, including Hyper-Threading</w:t>
      </w:r>
      <w:r w:rsidR="00A70864" w:rsidRPr="005D23DF">
        <w:rPr>
          <w:lang w:val="en-GB"/>
        </w:rPr>
        <w:t>)</w:t>
      </w:r>
      <w:r w:rsidRPr="005D23DF">
        <w:rPr>
          <w:lang w:val="en-GB"/>
        </w:rPr>
        <w:t>:</w:t>
      </w:r>
    </w:p>
    <w:p w14:paraId="060EF23A" w14:textId="77777777" w:rsidR="004B79B7" w:rsidRPr="005D23DF" w:rsidRDefault="004B79B7" w:rsidP="00B10115">
      <w:pPr>
        <w:rPr>
          <w:lang w:val="en-GB"/>
        </w:rPr>
      </w:pPr>
    </w:p>
    <w:p w14:paraId="58B717C1" w14:textId="77777777" w:rsidR="004B79B7" w:rsidRPr="005D23DF" w:rsidRDefault="004B79B7" w:rsidP="004B79B7">
      <w:pPr>
        <w:keepNext/>
        <w:rPr>
          <w:lang w:val="en-GB"/>
        </w:rPr>
      </w:pPr>
      <w:r w:rsidRPr="005D23DF">
        <w:rPr>
          <w:lang w:val="en-GB" w:eastAsia="en-US"/>
        </w:rPr>
        <w:lastRenderedPageBreak/>
        <w:drawing>
          <wp:inline distT="0" distB="0" distL="0" distR="0" wp14:anchorId="0CA3412F" wp14:editId="0721C456">
            <wp:extent cx="5711190" cy="7628890"/>
            <wp:effectExtent l="0" t="0" r="381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1190" cy="7628890"/>
                    </a:xfrm>
                    <a:prstGeom prst="rect">
                      <a:avLst/>
                    </a:prstGeom>
                    <a:noFill/>
                    <a:ln>
                      <a:noFill/>
                    </a:ln>
                  </pic:spPr>
                </pic:pic>
              </a:graphicData>
            </a:graphic>
          </wp:inline>
        </w:drawing>
      </w:r>
    </w:p>
    <w:p w14:paraId="7A887649" w14:textId="51F1D23B" w:rsidR="004B79B7" w:rsidRPr="005D23DF" w:rsidRDefault="004B79B7" w:rsidP="004B79B7">
      <w:pPr>
        <w:pStyle w:val="Caption"/>
        <w:rPr>
          <w:lang w:val="en-GB"/>
        </w:rPr>
      </w:pPr>
      <w:r w:rsidRPr="005D23DF">
        <w:rPr>
          <w:lang w:val="en-GB"/>
        </w:rPr>
        <w:t xml:space="preserve">Figure </w:t>
      </w:r>
      <w:r w:rsidR="00F76B72" w:rsidRPr="005D23DF">
        <w:rPr>
          <w:lang w:val="en-GB"/>
        </w:rPr>
        <w:fldChar w:fldCharType="begin"/>
      </w:r>
      <w:r w:rsidR="00F76B72" w:rsidRPr="005D23DF">
        <w:rPr>
          <w:lang w:val="en-GB"/>
        </w:rPr>
        <w:instrText xml:space="preserve"> SEQ Figure \* ARABIC </w:instrText>
      </w:r>
      <w:r w:rsidR="00F76B72" w:rsidRPr="005D23DF">
        <w:rPr>
          <w:lang w:val="en-GB"/>
        </w:rPr>
        <w:fldChar w:fldCharType="separate"/>
      </w:r>
      <w:r w:rsidR="00E220E7">
        <w:rPr>
          <w:noProof/>
          <w:lang w:val="en-GB"/>
        </w:rPr>
        <w:t>65</w:t>
      </w:r>
      <w:r w:rsidR="00F76B72" w:rsidRPr="005D23DF">
        <w:rPr>
          <w:lang w:val="en-GB"/>
        </w:rPr>
        <w:fldChar w:fldCharType="end"/>
      </w:r>
      <w:r w:rsidRPr="005D23DF">
        <w:rPr>
          <w:lang w:val="en-GB"/>
        </w:rPr>
        <w:t xml:space="preserve"> Total CPU usage according to Activity Monitor</w:t>
      </w:r>
    </w:p>
    <w:p w14:paraId="34DFBB05" w14:textId="061679AC" w:rsidR="001416BB" w:rsidRPr="005D23DF" w:rsidRDefault="001416BB" w:rsidP="00E60CB0">
      <w:pPr>
        <w:pStyle w:val="Heading2"/>
      </w:pPr>
      <w:bookmarkStart w:id="54" w:name="_Toc323227692"/>
      <w:r w:rsidRPr="005D23DF">
        <w:t>Opening a File Remotely</w:t>
      </w:r>
      <w:bookmarkEnd w:id="54"/>
    </w:p>
    <w:p w14:paraId="5063E6FE" w14:textId="306352D5" w:rsidR="00FB1AA5" w:rsidRPr="005D23DF" w:rsidRDefault="0021678A" w:rsidP="00FB1AA5">
      <w:pPr>
        <w:rPr>
          <w:lang w:val="en-GB"/>
        </w:rPr>
      </w:pPr>
      <w:r w:rsidRPr="005D23DF">
        <w:rPr>
          <w:lang w:val="en-GB"/>
        </w:rPr>
        <w:t>The first</w:t>
      </w:r>
      <w:r w:rsidR="00B44B88" w:rsidRPr="005D23DF">
        <w:rPr>
          <w:lang w:val="en-GB"/>
        </w:rPr>
        <w:t xml:space="preserve"> experiment was designed to see how the size of a document affects the time it takes to open it in the remote access interface. </w:t>
      </w:r>
      <w:r w:rsidR="00526250" w:rsidRPr="005D23DF">
        <w:rPr>
          <w:lang w:val="en-GB"/>
        </w:rPr>
        <w:t>A file of three different word counts was</w:t>
      </w:r>
      <w:r w:rsidR="001E05E7" w:rsidRPr="005D23DF">
        <w:rPr>
          <w:lang w:val="en-GB"/>
        </w:rPr>
        <w:t xml:space="preserve"> opened using the remote access interface</w:t>
      </w:r>
      <w:proofErr w:type="gramStart"/>
      <w:r w:rsidR="001E05E7" w:rsidRPr="005D23DF">
        <w:rPr>
          <w:lang w:val="en-GB"/>
        </w:rPr>
        <w:t>;</w:t>
      </w:r>
      <w:proofErr w:type="gramEnd"/>
      <w:r w:rsidR="001E05E7" w:rsidRPr="005D23DF">
        <w:rPr>
          <w:lang w:val="en-GB"/>
        </w:rPr>
        <w:t xml:space="preserve"> 200 word, 1000 words, 5000 words</w:t>
      </w:r>
      <w:r w:rsidR="003C0BF7" w:rsidRPr="005D23DF">
        <w:rPr>
          <w:lang w:val="en-GB"/>
        </w:rPr>
        <w:t xml:space="preserve">. </w:t>
      </w:r>
      <w:r w:rsidR="003F3129" w:rsidRPr="005D23DF">
        <w:rPr>
          <w:lang w:val="en-GB"/>
        </w:rPr>
        <w:t>No real variance in time spent opening the file</w:t>
      </w:r>
      <w:r w:rsidR="007D7CE8" w:rsidRPr="005D23DF">
        <w:rPr>
          <w:lang w:val="en-GB"/>
        </w:rPr>
        <w:t>s</w:t>
      </w:r>
      <w:r w:rsidR="003F3129" w:rsidRPr="005D23DF">
        <w:rPr>
          <w:lang w:val="en-GB"/>
        </w:rPr>
        <w:t xml:space="preserve"> nor amount of traffic was found</w:t>
      </w:r>
      <w:r w:rsidR="007D7CE8" w:rsidRPr="005D23DF">
        <w:rPr>
          <w:lang w:val="en-GB"/>
        </w:rPr>
        <w:t>. 200 words gave</w:t>
      </w:r>
      <w:r w:rsidR="00EA4228" w:rsidRPr="005D23DF">
        <w:rPr>
          <w:lang w:val="en-GB"/>
        </w:rPr>
        <w:t xml:space="preserve"> </w:t>
      </w:r>
      <w:r w:rsidR="00526250" w:rsidRPr="005D23DF">
        <w:rPr>
          <w:lang w:val="en-GB"/>
        </w:rPr>
        <w:lastRenderedPageBreak/>
        <w:t xml:space="preserve">a </w:t>
      </w:r>
      <w:r w:rsidR="00EA4228" w:rsidRPr="005D23DF">
        <w:rPr>
          <w:lang w:val="en-GB"/>
        </w:rPr>
        <w:t>time of 3.5s, 1000 words 3.51s, and 5000 words 3.6s.</w:t>
      </w:r>
      <w:r w:rsidR="002541B9" w:rsidRPr="005D23DF">
        <w:rPr>
          <w:lang w:val="en-GB"/>
        </w:rPr>
        <w:t xml:space="preserve"> The time was found by subtracting the time </w:t>
      </w:r>
      <w:r w:rsidR="002B2869" w:rsidRPr="005D23DF">
        <w:rPr>
          <w:lang w:val="en-GB"/>
        </w:rPr>
        <w:t>at the point when</w:t>
      </w:r>
      <w:r w:rsidR="002541B9" w:rsidRPr="005D23DF">
        <w:rPr>
          <w:lang w:val="en-GB"/>
        </w:rPr>
        <w:t xml:space="preserve"> th</w:t>
      </w:r>
      <w:r w:rsidR="008916F4" w:rsidRPr="005D23DF">
        <w:rPr>
          <w:lang w:val="en-GB"/>
        </w:rPr>
        <w:t xml:space="preserve">e </w:t>
      </w:r>
      <w:r w:rsidR="00E54E22" w:rsidRPr="005D23DF">
        <w:rPr>
          <w:lang w:val="en-GB"/>
        </w:rPr>
        <w:t>file was opened from the time</w:t>
      </w:r>
      <w:r w:rsidR="002541B9" w:rsidRPr="005D23DF">
        <w:rPr>
          <w:lang w:val="en-GB"/>
        </w:rPr>
        <w:t xml:space="preserve"> when the request was made.</w:t>
      </w:r>
    </w:p>
    <w:p w14:paraId="540130F2" w14:textId="27C4F3CE" w:rsidR="00D74095" w:rsidRPr="005D23DF" w:rsidRDefault="00D74095" w:rsidP="00FB1AA5">
      <w:pPr>
        <w:rPr>
          <w:lang w:val="en-GB"/>
        </w:rPr>
      </w:pPr>
      <w:r w:rsidRPr="005D23DF">
        <w:rPr>
          <w:lang w:val="en-GB"/>
        </w:rPr>
        <w:t xml:space="preserve">Wireshark was used to capture the traffic, with the result </w:t>
      </w:r>
      <w:r w:rsidR="00B031F7" w:rsidRPr="005D23DF">
        <w:rPr>
          <w:lang w:val="en-GB"/>
        </w:rPr>
        <w:t>amount of captured data virtually identical. This indic</w:t>
      </w:r>
      <w:r w:rsidR="00A1761A" w:rsidRPr="005D23DF">
        <w:rPr>
          <w:lang w:val="en-GB"/>
        </w:rPr>
        <w:t>at</w:t>
      </w:r>
      <w:r w:rsidR="005B3B31" w:rsidRPr="005D23DF">
        <w:rPr>
          <w:lang w:val="en-GB"/>
        </w:rPr>
        <w:t>e</w:t>
      </w:r>
      <w:r w:rsidR="00A00A97" w:rsidRPr="005D23DF">
        <w:rPr>
          <w:lang w:val="en-GB"/>
        </w:rPr>
        <w:t>s, as expected, that the time</w:t>
      </w:r>
      <w:r w:rsidR="00B031F7" w:rsidRPr="005D23DF">
        <w:rPr>
          <w:lang w:val="en-GB"/>
        </w:rPr>
        <w:t xml:space="preserve"> </w:t>
      </w:r>
      <w:proofErr w:type="gramStart"/>
      <w:r w:rsidR="00B031F7" w:rsidRPr="005D23DF">
        <w:rPr>
          <w:lang w:val="en-GB"/>
        </w:rPr>
        <w:t>is</w:t>
      </w:r>
      <w:proofErr w:type="gramEnd"/>
      <w:r w:rsidR="00B031F7" w:rsidRPr="005D23DF">
        <w:rPr>
          <w:lang w:val="en-GB"/>
        </w:rPr>
        <w:t xml:space="preserve"> dominated by </w:t>
      </w:r>
      <w:r w:rsidR="009A678E" w:rsidRPr="005D23DF">
        <w:rPr>
          <w:lang w:val="en-GB"/>
        </w:rPr>
        <w:t>the work done to find the file and open the application.</w:t>
      </w:r>
      <w:r w:rsidR="001D4C93" w:rsidRPr="005D23DF">
        <w:rPr>
          <w:lang w:val="en-GB"/>
        </w:rPr>
        <w:t xml:space="preserve"> </w:t>
      </w:r>
    </w:p>
    <w:p w14:paraId="03EC7576" w14:textId="36E58D56" w:rsidR="0021678A" w:rsidRPr="005D23DF" w:rsidRDefault="0021678A" w:rsidP="00FB1AA5">
      <w:pPr>
        <w:rPr>
          <w:lang w:val="en-GB"/>
        </w:rPr>
      </w:pPr>
      <w:r w:rsidRPr="005D23DF">
        <w:rPr>
          <w:lang w:val="en-GB"/>
        </w:rPr>
        <w:t>In a second experiment, the time between the same points was measur</w:t>
      </w:r>
      <w:r w:rsidR="00E771EC" w:rsidRPr="005D23DF">
        <w:rPr>
          <w:lang w:val="en-GB"/>
        </w:rPr>
        <w:t>ed, but a file was opened from the GUI at the non-coordinator with the file</w:t>
      </w:r>
      <w:r w:rsidRPr="005D23DF">
        <w:rPr>
          <w:lang w:val="en-GB"/>
        </w:rPr>
        <w:t xml:space="preserve"> at the coordinator, and then</w:t>
      </w:r>
      <w:r w:rsidR="002F5F04" w:rsidRPr="005D23DF">
        <w:rPr>
          <w:lang w:val="en-GB"/>
        </w:rPr>
        <w:t xml:space="preserve"> the other way around.</w:t>
      </w:r>
      <w:r w:rsidR="00B720B9" w:rsidRPr="005D23DF">
        <w:rPr>
          <w:lang w:val="en-GB"/>
        </w:rPr>
        <w:t xml:space="preserve"> The times were again found to be around </w:t>
      </w:r>
      <w:r w:rsidR="007C0B1C" w:rsidRPr="005D23DF">
        <w:rPr>
          <w:lang w:val="en-GB"/>
        </w:rPr>
        <w:t>3.5s, regardless of what device</w:t>
      </w:r>
      <w:r w:rsidR="00B720B9" w:rsidRPr="005D23DF">
        <w:rPr>
          <w:lang w:val="en-GB"/>
        </w:rPr>
        <w:t xml:space="preserve"> was the coordinator. </w:t>
      </w:r>
      <w:r w:rsidR="00657397" w:rsidRPr="005D23DF">
        <w:rPr>
          <w:lang w:val="en-GB"/>
        </w:rPr>
        <w:t>The results indicate</w:t>
      </w:r>
      <w:r w:rsidR="00B4111F" w:rsidRPr="005D23DF">
        <w:rPr>
          <w:lang w:val="en-GB"/>
        </w:rPr>
        <w:t xml:space="preserve"> that </w:t>
      </w:r>
      <w:r w:rsidR="006712DC" w:rsidRPr="005D23DF">
        <w:rPr>
          <w:lang w:val="en-GB"/>
        </w:rPr>
        <w:t xml:space="preserve">the </w:t>
      </w:r>
      <w:r w:rsidR="00B4111F" w:rsidRPr="005D23DF">
        <w:rPr>
          <w:lang w:val="en-GB"/>
        </w:rPr>
        <w:t xml:space="preserve">number of application runs is probably </w:t>
      </w:r>
      <w:r w:rsidR="00657397" w:rsidRPr="005D23DF">
        <w:rPr>
          <w:lang w:val="en-GB"/>
        </w:rPr>
        <w:t>unnecessary</w:t>
      </w:r>
      <w:r w:rsidR="00B4111F" w:rsidRPr="005D23DF">
        <w:rPr>
          <w:lang w:val="en-GB"/>
        </w:rPr>
        <w:t xml:space="preserve"> to include when evaluating the devices for coordinator election.</w:t>
      </w:r>
    </w:p>
    <w:p w14:paraId="4F4444A1" w14:textId="3703DB12" w:rsidR="00147E01" w:rsidRPr="005D23DF" w:rsidRDefault="00147E01" w:rsidP="00147E01">
      <w:pPr>
        <w:pStyle w:val="Heading2"/>
      </w:pPr>
      <w:bookmarkStart w:id="55" w:name="_Toc323227693"/>
      <w:r w:rsidRPr="005D23DF">
        <w:t xml:space="preserve">Remote Access </w:t>
      </w:r>
      <w:r w:rsidR="002C29E3" w:rsidRPr="005D23DF">
        <w:t>System</w:t>
      </w:r>
      <w:bookmarkEnd w:id="55"/>
    </w:p>
    <w:p w14:paraId="5094B099" w14:textId="313970E7" w:rsidR="00147E01" w:rsidRPr="005D23DF" w:rsidRDefault="00147E01" w:rsidP="00147E01">
      <w:pPr>
        <w:rPr>
          <w:lang w:val="en-GB"/>
        </w:rPr>
      </w:pPr>
      <w:r w:rsidRPr="005D23DF">
        <w:rPr>
          <w:lang w:val="en-GB"/>
        </w:rPr>
        <w:t xml:space="preserve">The update rate is set to 500 </w:t>
      </w:r>
      <w:proofErr w:type="spellStart"/>
      <w:r w:rsidRPr="005D23DF">
        <w:rPr>
          <w:lang w:val="en-GB"/>
        </w:rPr>
        <w:t>ms</w:t>
      </w:r>
      <w:proofErr w:type="spellEnd"/>
      <w:r w:rsidRPr="005D23DF">
        <w:rPr>
          <w:lang w:val="en-GB"/>
        </w:rPr>
        <w:t xml:space="preserve"> by default in the prototype, as this was found to be a decent balance between accuracy and resource utilization. In this experiment, the aim is to test </w:t>
      </w:r>
      <w:r w:rsidR="0091370D" w:rsidRPr="005D23DF">
        <w:rPr>
          <w:lang w:val="en-GB"/>
        </w:rPr>
        <w:t>the performance of the remote access system, as well as look at how the update rate affects accuracy and performance.</w:t>
      </w:r>
    </w:p>
    <w:p w14:paraId="1BC32E98" w14:textId="339ED1FF" w:rsidR="004950DE" w:rsidRPr="005D23DF" w:rsidRDefault="004950DE" w:rsidP="00147E01">
      <w:pPr>
        <w:rPr>
          <w:lang w:val="en-GB"/>
        </w:rPr>
      </w:pPr>
      <w:r w:rsidRPr="005D23DF">
        <w:rPr>
          <w:lang w:val="en-GB"/>
        </w:rPr>
        <w:t xml:space="preserve">In this first part of the experiment, a document </w:t>
      </w:r>
      <w:r w:rsidR="005F4C0D" w:rsidRPr="005D23DF">
        <w:rPr>
          <w:lang w:val="en-GB"/>
        </w:rPr>
        <w:t>with</w:t>
      </w:r>
      <w:r w:rsidRPr="005D23DF">
        <w:rPr>
          <w:lang w:val="en-GB"/>
        </w:rPr>
        <w:t xml:space="preserve"> a few thousand words was opened, and the GUI was moved through the document with a time of about 10 seconds per view/page to see the impact on the network.</w:t>
      </w:r>
      <w:r w:rsidR="003E70C1" w:rsidRPr="005D23DF">
        <w:rPr>
          <w:lang w:val="en-GB"/>
        </w:rPr>
        <w:t xml:space="preserve"> The traffic per view change/page flip can clearly be seen as spikes in the graph below. The average time</w:t>
      </w:r>
      <w:r w:rsidR="00744715" w:rsidRPr="005D23DF">
        <w:rPr>
          <w:lang w:val="en-GB"/>
        </w:rPr>
        <w:t xml:space="preserve"> spent processing a page </w:t>
      </w:r>
      <w:r w:rsidR="003E70C1" w:rsidRPr="005D23DF">
        <w:rPr>
          <w:lang w:val="en-GB"/>
        </w:rPr>
        <w:t xml:space="preserve">flip request </w:t>
      </w:r>
      <w:r w:rsidR="00744715" w:rsidRPr="005D23DF">
        <w:rPr>
          <w:lang w:val="en-GB"/>
        </w:rPr>
        <w:t>server side</w:t>
      </w:r>
      <w:r w:rsidR="003E70C1" w:rsidRPr="005D23DF">
        <w:rPr>
          <w:lang w:val="en-GB"/>
        </w:rPr>
        <w:t xml:space="preserve"> was 9.3 </w:t>
      </w:r>
      <w:proofErr w:type="spellStart"/>
      <w:r w:rsidR="003E70C1" w:rsidRPr="005D23DF">
        <w:rPr>
          <w:lang w:val="en-GB"/>
        </w:rPr>
        <w:t>ms</w:t>
      </w:r>
      <w:r w:rsidR="00574008" w:rsidRPr="005D23DF">
        <w:rPr>
          <w:lang w:val="en-GB"/>
        </w:rPr>
        <w:t>.</w:t>
      </w:r>
      <w:proofErr w:type="spellEnd"/>
      <w:r w:rsidR="0099273D" w:rsidRPr="005D23DF">
        <w:rPr>
          <w:lang w:val="en-GB"/>
        </w:rPr>
        <w:t xml:space="preserve"> </w:t>
      </w:r>
      <w:r w:rsidR="00EA49AE" w:rsidRPr="005D23DF">
        <w:rPr>
          <w:lang w:val="en-GB"/>
        </w:rPr>
        <w:t>The CPU and memory impact was not notic</w:t>
      </w:r>
      <w:r w:rsidR="00044B58" w:rsidRPr="005D23DF">
        <w:rPr>
          <w:lang w:val="en-GB"/>
        </w:rPr>
        <w:t>e</w:t>
      </w:r>
      <w:r w:rsidR="00EA49AE" w:rsidRPr="005D23DF">
        <w:rPr>
          <w:lang w:val="en-GB"/>
        </w:rPr>
        <w:t>able.</w:t>
      </w:r>
    </w:p>
    <w:p w14:paraId="635D1E2F" w14:textId="77777777" w:rsidR="001842F3" w:rsidRPr="005D23DF" w:rsidRDefault="001842F3" w:rsidP="001842F3">
      <w:pPr>
        <w:keepNext/>
        <w:jc w:val="center"/>
        <w:rPr>
          <w:lang w:val="en-GB"/>
        </w:rPr>
      </w:pPr>
      <w:r w:rsidRPr="005D23DF">
        <w:rPr>
          <w:lang w:val="en-GB" w:eastAsia="en-US"/>
        </w:rPr>
        <w:drawing>
          <wp:inline distT="0" distB="0" distL="0" distR="0" wp14:anchorId="1A1F3D23" wp14:editId="59F296BD">
            <wp:extent cx="5755640" cy="2980891"/>
            <wp:effectExtent l="0" t="0" r="1016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5640" cy="2980891"/>
                    </a:xfrm>
                    <a:prstGeom prst="rect">
                      <a:avLst/>
                    </a:prstGeom>
                    <a:noFill/>
                    <a:ln>
                      <a:noFill/>
                    </a:ln>
                  </pic:spPr>
                </pic:pic>
              </a:graphicData>
            </a:graphic>
          </wp:inline>
        </w:drawing>
      </w:r>
    </w:p>
    <w:p w14:paraId="67DFA80E" w14:textId="6B8B9C01" w:rsidR="00BF60AC" w:rsidRPr="005D23DF" w:rsidRDefault="001842F3" w:rsidP="001842F3">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66</w:t>
      </w:r>
      <w:r w:rsidRPr="005D23DF">
        <w:rPr>
          <w:lang w:val="en-GB"/>
        </w:rPr>
        <w:fldChar w:fldCharType="end"/>
      </w:r>
      <w:r w:rsidRPr="005D23DF">
        <w:rPr>
          <w:lang w:val="en-GB"/>
        </w:rPr>
        <w:t xml:space="preserve"> Traffic in B/s when changing document view</w:t>
      </w:r>
    </w:p>
    <w:p w14:paraId="76B32A8E" w14:textId="7AE51822" w:rsidR="0021678A" w:rsidRPr="005D23DF" w:rsidRDefault="00876087" w:rsidP="00FB1AA5">
      <w:pPr>
        <w:rPr>
          <w:lang w:val="en-GB"/>
        </w:rPr>
      </w:pPr>
      <w:r w:rsidRPr="005D23DF">
        <w:rPr>
          <w:lang w:val="en-GB"/>
        </w:rPr>
        <w:t xml:space="preserve">Next an attempt at measuring the time from editing the document to the change being applied was measured. Unfortunately, the times printed by the client-side </w:t>
      </w:r>
      <w:proofErr w:type="spellStart"/>
      <w:r w:rsidRPr="005D23DF">
        <w:rPr>
          <w:lang w:val="en-GB"/>
        </w:rPr>
        <w:t>javaScript</w:t>
      </w:r>
      <w:proofErr w:type="spellEnd"/>
      <w:r w:rsidRPr="005D23DF">
        <w:rPr>
          <w:lang w:val="en-GB"/>
        </w:rPr>
        <w:t xml:space="preserve"> was not in sync with the times printed by the server-side times printed by the application written in </w:t>
      </w:r>
      <w:proofErr w:type="spellStart"/>
      <w:r w:rsidRPr="005D23DF">
        <w:rPr>
          <w:lang w:val="en-GB"/>
        </w:rPr>
        <w:t>Golang</w:t>
      </w:r>
      <w:proofErr w:type="spellEnd"/>
      <w:r w:rsidR="00427DEC" w:rsidRPr="005D23DF">
        <w:rPr>
          <w:lang w:val="en-GB"/>
        </w:rPr>
        <w:t xml:space="preserve"> (the changes are sent asynchronously)</w:t>
      </w:r>
      <w:r w:rsidRPr="005D23DF">
        <w:rPr>
          <w:lang w:val="en-GB"/>
        </w:rPr>
        <w:t>.</w:t>
      </w:r>
      <w:r w:rsidR="00B51065" w:rsidRPr="005D23DF">
        <w:rPr>
          <w:lang w:val="en-GB"/>
        </w:rPr>
        <w:t xml:space="preserve"> The values can however be used as a reference</w:t>
      </w:r>
      <w:r w:rsidR="0000752C" w:rsidRPr="005D23DF">
        <w:rPr>
          <w:lang w:val="en-GB"/>
        </w:rPr>
        <w:t xml:space="preserve"> between</w:t>
      </w:r>
      <w:r w:rsidR="00B51065" w:rsidRPr="005D23DF">
        <w:rPr>
          <w:lang w:val="en-GB"/>
        </w:rPr>
        <w:t xml:space="preserve"> the difference between the different lengths of </w:t>
      </w:r>
      <w:r w:rsidR="00080EF6" w:rsidRPr="005D23DF">
        <w:rPr>
          <w:lang w:val="en-GB"/>
        </w:rPr>
        <w:t>changes</w:t>
      </w:r>
      <w:r w:rsidR="00B51065" w:rsidRPr="005D23DF">
        <w:rPr>
          <w:lang w:val="en-GB"/>
        </w:rPr>
        <w:t>, thought the precise values are incorrect.</w:t>
      </w:r>
    </w:p>
    <w:p w14:paraId="42A8C626" w14:textId="77777777" w:rsidR="005522BB" w:rsidRPr="005D23DF" w:rsidRDefault="005522BB" w:rsidP="00FB1AA5">
      <w:pPr>
        <w:rPr>
          <w:lang w:val="en-GB"/>
        </w:rPr>
      </w:pPr>
    </w:p>
    <w:p w14:paraId="7FDECFF3" w14:textId="77777777" w:rsidR="005522BB" w:rsidRPr="005D23DF" w:rsidRDefault="005522BB" w:rsidP="005522BB">
      <w:pPr>
        <w:keepNext/>
        <w:rPr>
          <w:lang w:val="en-GB"/>
        </w:rPr>
      </w:pPr>
      <w:r w:rsidRPr="005D23DF">
        <w:rPr>
          <w:lang w:val="en-GB" w:eastAsia="en-US"/>
        </w:rPr>
        <w:lastRenderedPageBreak/>
        <w:drawing>
          <wp:inline distT="0" distB="0" distL="0" distR="0" wp14:anchorId="5E22DCBF" wp14:editId="58D89BE7">
            <wp:extent cx="6054090" cy="2687320"/>
            <wp:effectExtent l="0" t="0" r="16510" b="3048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FB45692" w14:textId="7E38FED0" w:rsidR="001121ED" w:rsidRPr="005D23DF" w:rsidRDefault="005522BB" w:rsidP="005522BB">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67</w:t>
      </w:r>
      <w:r w:rsidRPr="005D23DF">
        <w:rPr>
          <w:lang w:val="en-GB"/>
        </w:rPr>
        <w:fldChar w:fldCharType="end"/>
      </w:r>
      <w:proofErr w:type="gramStart"/>
      <w:r w:rsidRPr="005D23DF">
        <w:rPr>
          <w:lang w:val="en-GB"/>
        </w:rPr>
        <w:t xml:space="preserve"> Relative time</w:t>
      </w:r>
      <w:proofErr w:type="gramEnd"/>
      <w:r w:rsidRPr="005D23DF">
        <w:rPr>
          <w:lang w:val="en-GB"/>
        </w:rPr>
        <w:t xml:space="preserve"> spent applying updates of different lengths. Note that the time times given at the Y-axis are not correct times, but merely relative values.</w:t>
      </w:r>
    </w:p>
    <w:p w14:paraId="49081D1A" w14:textId="07A97285" w:rsidR="007046D6" w:rsidRPr="005D23DF" w:rsidRDefault="007046D6" w:rsidP="007046D6">
      <w:pPr>
        <w:rPr>
          <w:lang w:val="en-GB"/>
        </w:rPr>
      </w:pPr>
      <w:r w:rsidRPr="005D23DF">
        <w:rPr>
          <w:lang w:val="en-GB"/>
        </w:rPr>
        <w:t xml:space="preserve">There does not seem to be any significant difference in </w:t>
      </w:r>
      <w:r w:rsidR="00465BB3" w:rsidRPr="005D23DF">
        <w:rPr>
          <w:lang w:val="en-GB"/>
        </w:rPr>
        <w:t>time spent in relation to length of the change within</w:t>
      </w:r>
      <w:r w:rsidR="00FE2798" w:rsidRPr="005D23DF">
        <w:rPr>
          <w:lang w:val="en-GB"/>
        </w:rPr>
        <w:t xml:space="preserve"> range of</w:t>
      </w:r>
      <w:r w:rsidR="00566C87" w:rsidRPr="005D23DF">
        <w:rPr>
          <w:lang w:val="en-GB"/>
        </w:rPr>
        <w:t xml:space="preserve"> realistic values. A</w:t>
      </w:r>
      <w:r w:rsidR="00247DEA" w:rsidRPr="005D23DF">
        <w:rPr>
          <w:lang w:val="en-GB"/>
        </w:rPr>
        <w:t xml:space="preserve">nd the CPU </w:t>
      </w:r>
      <w:r w:rsidR="00E24E94" w:rsidRPr="005D23DF">
        <w:rPr>
          <w:lang w:val="en-GB"/>
        </w:rPr>
        <w:t>usage was again insignificant, with the CPU</w:t>
      </w:r>
      <w:r w:rsidR="00247DEA" w:rsidRPr="005D23DF">
        <w:rPr>
          <w:lang w:val="en-GB"/>
        </w:rPr>
        <w:t xml:space="preserve"> peaking at 3 % at one point, but otherwise never exc</w:t>
      </w:r>
      <w:r w:rsidR="00FF7A7B" w:rsidRPr="005D23DF">
        <w:rPr>
          <w:lang w:val="en-GB"/>
        </w:rPr>
        <w:t>eeding 1</w:t>
      </w:r>
      <w:r w:rsidR="00247DEA" w:rsidRPr="005D23DF">
        <w:rPr>
          <w:lang w:val="en-GB"/>
        </w:rPr>
        <w:t xml:space="preserve"> %.</w:t>
      </w:r>
      <w:r w:rsidR="00393F5A" w:rsidRPr="005D23DF">
        <w:rPr>
          <w:lang w:val="en-GB"/>
        </w:rPr>
        <w:t xml:space="preserve"> The network traffic </w:t>
      </w:r>
      <w:r w:rsidR="00646454" w:rsidRPr="005D23DF">
        <w:rPr>
          <w:lang w:val="en-GB"/>
        </w:rPr>
        <w:t xml:space="preserve">and memory usage </w:t>
      </w:r>
      <w:r w:rsidR="00393F5A" w:rsidRPr="005D23DF">
        <w:rPr>
          <w:lang w:val="en-GB"/>
        </w:rPr>
        <w:t>does however show some increase with length, but it is not a very big impact. We should expect some increase in time too when the length of the changes grow larger, but it is unlikely that a change done within 500ms is large enough to make a noticeable difference</w:t>
      </w:r>
      <w:r w:rsidR="00D55AE9" w:rsidRPr="005D23DF">
        <w:rPr>
          <w:lang w:val="en-GB"/>
        </w:rPr>
        <w:t>, unless</w:t>
      </w:r>
      <w:r w:rsidR="00ED551A" w:rsidRPr="005D23DF">
        <w:rPr>
          <w:lang w:val="en-GB"/>
        </w:rPr>
        <w:t xml:space="preserve"> very</w:t>
      </w:r>
      <w:r w:rsidR="00D55AE9" w:rsidRPr="005D23DF">
        <w:rPr>
          <w:lang w:val="en-GB"/>
        </w:rPr>
        <w:t xml:space="preserve"> large port</w:t>
      </w:r>
      <w:r w:rsidR="00065A75" w:rsidRPr="005D23DF">
        <w:rPr>
          <w:lang w:val="en-GB"/>
        </w:rPr>
        <w:t>ions of text is copied and past</w:t>
      </w:r>
      <w:r w:rsidR="00D55AE9" w:rsidRPr="005D23DF">
        <w:rPr>
          <w:lang w:val="en-GB"/>
        </w:rPr>
        <w:t>ed in</w:t>
      </w:r>
      <w:r w:rsidR="00393F5A" w:rsidRPr="005D23DF">
        <w:rPr>
          <w:lang w:val="en-GB"/>
        </w:rPr>
        <w:t>.</w:t>
      </w:r>
    </w:p>
    <w:p w14:paraId="7816E7BB" w14:textId="77777777" w:rsidR="00393F5A" w:rsidRPr="005D23DF" w:rsidRDefault="00393F5A" w:rsidP="007046D6">
      <w:pPr>
        <w:rPr>
          <w:lang w:val="en-GB"/>
        </w:rPr>
      </w:pPr>
    </w:p>
    <w:p w14:paraId="0FCAF3A9" w14:textId="77777777" w:rsidR="00007902" w:rsidRPr="005D23DF" w:rsidRDefault="00393F5A" w:rsidP="00846C93">
      <w:pPr>
        <w:keepNext/>
        <w:jc w:val="center"/>
        <w:rPr>
          <w:lang w:val="en-GB"/>
        </w:rPr>
      </w:pPr>
      <w:r w:rsidRPr="005D23DF">
        <w:rPr>
          <w:lang w:val="en-GB" w:eastAsia="en-US"/>
        </w:rPr>
        <w:drawing>
          <wp:inline distT="0" distB="0" distL="0" distR="0" wp14:anchorId="6335F28F" wp14:editId="6FDFCF0C">
            <wp:extent cx="5755640" cy="2982468"/>
            <wp:effectExtent l="0" t="0" r="10160"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5640" cy="2982468"/>
                    </a:xfrm>
                    <a:prstGeom prst="rect">
                      <a:avLst/>
                    </a:prstGeom>
                    <a:noFill/>
                    <a:ln>
                      <a:noFill/>
                    </a:ln>
                  </pic:spPr>
                </pic:pic>
              </a:graphicData>
            </a:graphic>
          </wp:inline>
        </w:drawing>
      </w:r>
    </w:p>
    <w:p w14:paraId="26AC721C" w14:textId="272260AA" w:rsidR="00393F5A" w:rsidRPr="005D23DF" w:rsidRDefault="00007902" w:rsidP="00007902">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68</w:t>
      </w:r>
      <w:r w:rsidRPr="005D23DF">
        <w:rPr>
          <w:lang w:val="en-GB"/>
        </w:rPr>
        <w:fldChar w:fldCharType="end"/>
      </w:r>
      <w:r w:rsidRPr="005D23DF">
        <w:rPr>
          <w:lang w:val="en-GB"/>
        </w:rPr>
        <w:t xml:space="preserve"> Traffic captured during editing of files through the remote access interface</w:t>
      </w:r>
    </w:p>
    <w:p w14:paraId="6BF40BB2" w14:textId="6F53D930" w:rsidR="00814CD2" w:rsidRPr="005D23DF" w:rsidRDefault="00814CD2" w:rsidP="00F05B34">
      <w:pPr>
        <w:keepNext/>
        <w:rPr>
          <w:lang w:val="en-GB"/>
        </w:rPr>
      </w:pPr>
      <w:r w:rsidRPr="005D23DF">
        <w:rPr>
          <w:lang w:val="en-GB"/>
        </w:rPr>
        <w:lastRenderedPageBreak/>
        <w:t>The application was running under the daemon with port at 8590, while the GUI was at 8591.</w:t>
      </w:r>
      <w:r w:rsidR="0042750E" w:rsidRPr="005D23DF">
        <w:rPr>
          <w:lang w:val="en-GB"/>
        </w:rPr>
        <w:t xml:space="preserve"> The symbols were added, without the set of symbols from the previous set of test being removed. Thus a build up is to be expected.</w:t>
      </w:r>
      <w:r w:rsidR="001D6498" w:rsidRPr="005D23DF">
        <w:rPr>
          <w:lang w:val="en-GB"/>
        </w:rPr>
        <w:t xml:space="preserve"> </w:t>
      </w:r>
      <w:r w:rsidR="004B22C6" w:rsidRPr="005D23DF">
        <w:rPr>
          <w:lang w:val="en-GB"/>
        </w:rPr>
        <w:t>The</w:t>
      </w:r>
      <w:r w:rsidR="001D6498" w:rsidRPr="005D23DF">
        <w:rPr>
          <w:lang w:val="en-GB"/>
        </w:rPr>
        <w:t xml:space="preserve"> memory</w:t>
      </w:r>
      <w:r w:rsidR="004B22C6" w:rsidRPr="005D23DF">
        <w:rPr>
          <w:lang w:val="en-GB"/>
        </w:rPr>
        <w:t xml:space="preserve"> samples are not from the same run of the test as the Wireshark IO Graph</w:t>
      </w:r>
      <w:r w:rsidR="001D6498" w:rsidRPr="005D23DF">
        <w:rPr>
          <w:lang w:val="en-GB"/>
        </w:rPr>
        <w:t xml:space="preserve">, thus the variation in </w:t>
      </w:r>
      <w:r w:rsidR="00423D5B" w:rsidRPr="005D23DF">
        <w:rPr>
          <w:lang w:val="en-GB"/>
        </w:rPr>
        <w:t>time stamps</w:t>
      </w:r>
      <w:r w:rsidR="004B22C6" w:rsidRPr="005D23DF">
        <w:rPr>
          <w:lang w:val="en-GB"/>
        </w:rPr>
        <w:t>.</w:t>
      </w:r>
    </w:p>
    <w:p w14:paraId="0C71A3C7" w14:textId="77777777" w:rsidR="00814CD2" w:rsidRPr="005D23DF" w:rsidRDefault="00814CD2" w:rsidP="00F05B34">
      <w:pPr>
        <w:keepNext/>
        <w:rPr>
          <w:lang w:val="en-GB"/>
        </w:rPr>
      </w:pPr>
    </w:p>
    <w:p w14:paraId="51B6BB9B" w14:textId="77777777" w:rsidR="00F05B34" w:rsidRPr="005D23DF" w:rsidRDefault="00F05B34" w:rsidP="00F05B34">
      <w:pPr>
        <w:keepNext/>
        <w:rPr>
          <w:lang w:val="en-GB"/>
        </w:rPr>
      </w:pPr>
      <w:r w:rsidRPr="005D23DF">
        <w:rPr>
          <w:lang w:val="en-GB" w:eastAsia="en-US"/>
        </w:rPr>
        <w:drawing>
          <wp:inline distT="0" distB="0" distL="0" distR="0" wp14:anchorId="18391076" wp14:editId="1DCCD134">
            <wp:extent cx="6054090" cy="2115185"/>
            <wp:effectExtent l="0" t="0" r="16510" b="18415"/>
            <wp:docPr id="73" name="Chart 7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2F90244" w14:textId="5A890170" w:rsidR="00F05B34" w:rsidRPr="005D23DF" w:rsidRDefault="00F05B34" w:rsidP="00F05B34">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69</w:t>
      </w:r>
      <w:r w:rsidRPr="005D23DF">
        <w:rPr>
          <w:lang w:val="en-GB"/>
        </w:rPr>
        <w:fldChar w:fldCharType="end"/>
      </w:r>
      <w:r w:rsidRPr="005D23DF">
        <w:rPr>
          <w:lang w:val="en-GB"/>
        </w:rPr>
        <w:t xml:space="preserve"> Memory usage during changing of a file through the remote access interface</w:t>
      </w:r>
    </w:p>
    <w:p w14:paraId="076C61DC" w14:textId="53AEB534" w:rsidR="009721C0" w:rsidRPr="005D23DF" w:rsidRDefault="009721C0" w:rsidP="007046D6">
      <w:pPr>
        <w:rPr>
          <w:lang w:val="en-GB"/>
        </w:rPr>
      </w:pPr>
      <w:r w:rsidRPr="005D23DF">
        <w:rPr>
          <w:lang w:val="en-GB"/>
        </w:rPr>
        <w:t>All the changes applied in these tests this seemed to be correctly applied to the actual file</w:t>
      </w:r>
      <w:r w:rsidR="000E7A2C" w:rsidRPr="005D23DF">
        <w:rPr>
          <w:lang w:val="en-GB"/>
        </w:rPr>
        <w:t xml:space="preserve">, likely because all the changes were additions inserted in the middle of sentences. The algorithm was noticed to </w:t>
      </w:r>
      <w:r w:rsidR="00236A0E" w:rsidRPr="005D23DF">
        <w:rPr>
          <w:lang w:val="en-GB"/>
        </w:rPr>
        <w:t>behave abnormally when changed were done at the end of lines, at the end of the document, or in combinations with removing text.</w:t>
      </w:r>
    </w:p>
    <w:p w14:paraId="08633609" w14:textId="73CB1263" w:rsidR="00B54C90" w:rsidRPr="005D23DF" w:rsidRDefault="001E396B" w:rsidP="00B54C90">
      <w:pPr>
        <w:pStyle w:val="Heading2"/>
      </w:pPr>
      <w:bookmarkStart w:id="56" w:name="_Toc323227694"/>
      <w:r w:rsidRPr="005D23DF">
        <w:t>Synchronization Time</w:t>
      </w:r>
      <w:bookmarkEnd w:id="56"/>
    </w:p>
    <w:p w14:paraId="4D50CCE7" w14:textId="77777777" w:rsidR="00BC29FB" w:rsidRPr="005D23DF" w:rsidRDefault="00646FE2" w:rsidP="00B54C90">
      <w:pPr>
        <w:rPr>
          <w:lang w:val="en-GB"/>
        </w:rPr>
      </w:pPr>
      <w:r w:rsidRPr="005D23DF">
        <w:rPr>
          <w:lang w:val="en-GB"/>
        </w:rPr>
        <w:t xml:space="preserve">An experiment to check how the amount of files already present in the network affects the time of adding new files was run. The existing files were present on the first device with the daemon at port 8590, which was also set as the coordinator. The file was then added to the second device. </w:t>
      </w:r>
      <w:r w:rsidR="00DF5F90" w:rsidRPr="005D23DF">
        <w:rPr>
          <w:lang w:val="en-GB"/>
        </w:rPr>
        <w:t>None, 50, 250, 500, 1000,</w:t>
      </w:r>
      <w:r w:rsidR="00A101D1" w:rsidRPr="005D23DF">
        <w:rPr>
          <w:lang w:val="en-GB"/>
        </w:rPr>
        <w:t xml:space="preserve"> </w:t>
      </w:r>
      <w:r w:rsidR="00DF5F90" w:rsidRPr="005D23DF">
        <w:rPr>
          <w:lang w:val="en-GB"/>
        </w:rPr>
        <w:t xml:space="preserve">2500, </w:t>
      </w:r>
      <w:r w:rsidR="00A101D1" w:rsidRPr="005D23DF">
        <w:rPr>
          <w:lang w:val="en-GB"/>
        </w:rPr>
        <w:t>5000</w:t>
      </w:r>
      <w:r w:rsidR="00DF5F90" w:rsidRPr="005D23DF">
        <w:rPr>
          <w:lang w:val="en-GB"/>
        </w:rPr>
        <w:t>, 10.000, 20.000, and 30.000</w:t>
      </w:r>
      <w:r w:rsidR="00A101D1" w:rsidRPr="005D23DF">
        <w:rPr>
          <w:lang w:val="en-GB"/>
        </w:rPr>
        <w:t xml:space="preserve"> already existing files were tested.</w:t>
      </w:r>
      <w:r w:rsidR="00F90272" w:rsidRPr="005D23DF">
        <w:rPr>
          <w:lang w:val="en-GB"/>
        </w:rPr>
        <w:t xml:space="preserve"> </w:t>
      </w:r>
    </w:p>
    <w:p w14:paraId="4AFB1342" w14:textId="77777777" w:rsidR="00FF4327" w:rsidRPr="005D23DF" w:rsidRDefault="00BC29FB" w:rsidP="00B54C90">
      <w:pPr>
        <w:rPr>
          <w:lang w:val="en-GB"/>
        </w:rPr>
      </w:pPr>
      <w:r w:rsidRPr="005D23DF">
        <w:rPr>
          <w:lang w:val="en-GB"/>
        </w:rPr>
        <w:t>The experiment was then re-run with the files present on the second device (same as the one the file is being added to)</w:t>
      </w:r>
      <w:r w:rsidR="00FF4327" w:rsidRPr="005D23DF">
        <w:rPr>
          <w:lang w:val="en-GB"/>
        </w:rPr>
        <w:t>.</w:t>
      </w:r>
      <w:r w:rsidRPr="005D23DF">
        <w:rPr>
          <w:lang w:val="en-GB"/>
        </w:rPr>
        <w:t xml:space="preserve"> </w:t>
      </w:r>
    </w:p>
    <w:p w14:paraId="75A1AC21" w14:textId="3E3D5443" w:rsidR="00B54C90" w:rsidRPr="005D23DF" w:rsidRDefault="00C41986" w:rsidP="00B54C90">
      <w:pPr>
        <w:rPr>
          <w:lang w:val="en-GB"/>
        </w:rPr>
      </w:pPr>
      <w:r w:rsidRPr="005D23DF">
        <w:rPr>
          <w:lang w:val="en-GB"/>
        </w:rPr>
        <w:t>The t</w:t>
      </w:r>
      <w:r w:rsidR="00F90272" w:rsidRPr="005D23DF">
        <w:rPr>
          <w:lang w:val="en-GB"/>
        </w:rPr>
        <w:t>ime</w:t>
      </w:r>
      <w:r w:rsidR="00323549" w:rsidRPr="005D23DF">
        <w:rPr>
          <w:lang w:val="en-GB"/>
        </w:rPr>
        <w:t>s</w:t>
      </w:r>
      <w:r w:rsidRPr="005D23DF">
        <w:rPr>
          <w:lang w:val="en-GB"/>
        </w:rPr>
        <w:t xml:space="preserve"> shown</w:t>
      </w:r>
      <w:r w:rsidR="00F90272" w:rsidRPr="005D23DF">
        <w:rPr>
          <w:lang w:val="en-GB"/>
        </w:rPr>
        <w:t xml:space="preserve"> </w:t>
      </w:r>
      <w:r w:rsidR="00323549" w:rsidRPr="005D23DF">
        <w:rPr>
          <w:lang w:val="en-GB"/>
        </w:rPr>
        <w:t>are</w:t>
      </w:r>
      <w:r w:rsidR="00F90272" w:rsidRPr="005D23DF">
        <w:rPr>
          <w:lang w:val="en-GB"/>
        </w:rPr>
        <w:t xml:space="preserve"> from when the request </w:t>
      </w:r>
      <w:r w:rsidR="003A1EE2" w:rsidRPr="005D23DF">
        <w:rPr>
          <w:lang w:val="en-GB"/>
        </w:rPr>
        <w:t xml:space="preserve">to synchronize the specified file is sent, </w:t>
      </w:r>
      <w:r w:rsidR="00F90272" w:rsidRPr="005D23DF">
        <w:rPr>
          <w:lang w:val="en-GB"/>
        </w:rPr>
        <w:t xml:space="preserve">to the change is </w:t>
      </w:r>
      <w:r w:rsidR="00802CF4" w:rsidRPr="005D23DF">
        <w:rPr>
          <w:lang w:val="en-GB"/>
        </w:rPr>
        <w:t>committed</w:t>
      </w:r>
      <w:r w:rsidR="00806B1E" w:rsidRPr="005D23DF">
        <w:rPr>
          <w:lang w:val="en-GB"/>
        </w:rPr>
        <w:t xml:space="preserve"> and applied.</w:t>
      </w:r>
      <w:r w:rsidR="00710BF3" w:rsidRPr="005D23DF">
        <w:rPr>
          <w:lang w:val="en-GB"/>
        </w:rPr>
        <w:t xml:space="preserve"> As can be </w:t>
      </w:r>
      <w:r w:rsidR="00E3173B" w:rsidRPr="005D23DF">
        <w:rPr>
          <w:lang w:val="en-GB"/>
        </w:rPr>
        <w:t>inferred</w:t>
      </w:r>
      <w:r w:rsidR="00710BF3" w:rsidRPr="005D23DF">
        <w:rPr>
          <w:lang w:val="en-GB"/>
        </w:rPr>
        <w:t xml:space="preserve"> from the data, the number of files already present in the system does not seem to affect the performance</w:t>
      </w:r>
      <w:r w:rsidR="00FD2CEF" w:rsidRPr="005D23DF">
        <w:rPr>
          <w:lang w:val="en-GB"/>
        </w:rPr>
        <w:t xml:space="preserve"> much</w:t>
      </w:r>
      <w:r w:rsidR="00B53274" w:rsidRPr="005D23DF">
        <w:rPr>
          <w:lang w:val="en-GB"/>
        </w:rPr>
        <w:t xml:space="preserve"> (at least not when adding a single file)</w:t>
      </w:r>
      <w:r w:rsidR="00254FB2" w:rsidRPr="005D23DF">
        <w:rPr>
          <w:lang w:val="en-GB"/>
        </w:rPr>
        <w:t xml:space="preserve">, but which device the files is placed on does </w:t>
      </w:r>
      <w:r w:rsidR="0050125F" w:rsidRPr="005D23DF">
        <w:rPr>
          <w:lang w:val="en-GB"/>
        </w:rPr>
        <w:t>appear</w:t>
      </w:r>
      <w:r w:rsidR="00254FB2" w:rsidRPr="005D23DF">
        <w:rPr>
          <w:lang w:val="en-GB"/>
        </w:rPr>
        <w:t xml:space="preserve"> to have a significant impact.</w:t>
      </w:r>
      <w:r w:rsidR="009D40BF" w:rsidRPr="005D23DF">
        <w:rPr>
          <w:lang w:val="en-GB"/>
        </w:rPr>
        <w:t xml:space="preserve"> The first experiment has a much higher average then the second. </w:t>
      </w:r>
    </w:p>
    <w:p w14:paraId="493F3E85" w14:textId="194CA5BC" w:rsidR="00F254AA" w:rsidRPr="005D23DF" w:rsidRDefault="00F254AA" w:rsidP="00B54C90">
      <w:pPr>
        <w:rPr>
          <w:lang w:val="en-GB"/>
        </w:rPr>
      </w:pPr>
      <w:r w:rsidRPr="005D23DF">
        <w:rPr>
          <w:lang w:val="en-GB"/>
        </w:rPr>
        <w:t>Finally, the second set of data has no points for higher number of files. This is because the prototype appeared to be to</w:t>
      </w:r>
      <w:r w:rsidR="002D0E52" w:rsidRPr="005D23DF">
        <w:rPr>
          <w:lang w:val="en-GB"/>
        </w:rPr>
        <w:t>o</w:t>
      </w:r>
      <w:r w:rsidRPr="005D23DF">
        <w:rPr>
          <w:lang w:val="en-GB"/>
        </w:rPr>
        <w:t xml:space="preserve"> unstable when 10.000 files</w:t>
      </w:r>
      <w:r w:rsidR="00616D63">
        <w:rPr>
          <w:lang w:val="en-GB"/>
        </w:rPr>
        <w:t xml:space="preserve"> was reached</w:t>
      </w:r>
      <w:r w:rsidRPr="005D23DF">
        <w:rPr>
          <w:lang w:val="en-GB"/>
        </w:rPr>
        <w:t xml:space="preserve"> with those settings</w:t>
      </w:r>
      <w:r w:rsidR="002D0E52" w:rsidRPr="005D23DF">
        <w:rPr>
          <w:lang w:val="en-GB"/>
        </w:rPr>
        <w:t>, timing out when synchronizing a high number of files</w:t>
      </w:r>
      <w:r w:rsidRPr="005D23DF">
        <w:rPr>
          <w:lang w:val="en-GB"/>
        </w:rPr>
        <w:t xml:space="preserve">. The experiment then </w:t>
      </w:r>
      <w:r w:rsidR="00167CD2" w:rsidRPr="005D23DF">
        <w:rPr>
          <w:lang w:val="en-GB"/>
        </w:rPr>
        <w:t>implies</w:t>
      </w:r>
      <w:r w:rsidRPr="005D23DF">
        <w:rPr>
          <w:lang w:val="en-GB"/>
        </w:rPr>
        <w:t xml:space="preserve"> that </w:t>
      </w:r>
      <w:r w:rsidR="00225007" w:rsidRPr="005D23DF">
        <w:rPr>
          <w:lang w:val="en-GB"/>
        </w:rPr>
        <w:t xml:space="preserve">the coordinator </w:t>
      </w:r>
      <w:r w:rsidR="00BE66D7" w:rsidRPr="005D23DF">
        <w:rPr>
          <w:lang w:val="en-GB"/>
        </w:rPr>
        <w:t>is more</w:t>
      </w:r>
      <w:r w:rsidRPr="005D23DF">
        <w:rPr>
          <w:lang w:val="en-GB"/>
        </w:rPr>
        <w:t xml:space="preserve"> stable than </w:t>
      </w:r>
      <w:r w:rsidR="008F5585" w:rsidRPr="005D23DF">
        <w:rPr>
          <w:lang w:val="en-GB"/>
        </w:rPr>
        <w:t>the other devices</w:t>
      </w:r>
      <w:r w:rsidR="002509BC" w:rsidRPr="005D23DF">
        <w:rPr>
          <w:lang w:val="en-GB"/>
        </w:rPr>
        <w:t>, thus having the number of files affect which daemon is elected the coordinator is a good decision</w:t>
      </w:r>
      <w:r w:rsidR="008F5585" w:rsidRPr="005D23DF">
        <w:rPr>
          <w:lang w:val="en-GB"/>
        </w:rPr>
        <w:t>.</w:t>
      </w:r>
      <w:r w:rsidRPr="005D23DF">
        <w:rPr>
          <w:lang w:val="en-GB"/>
        </w:rPr>
        <w:t xml:space="preserve"> </w:t>
      </w:r>
    </w:p>
    <w:p w14:paraId="7775F409" w14:textId="77777777" w:rsidR="00A343F3" w:rsidRPr="005D23DF" w:rsidRDefault="00A343F3" w:rsidP="00B54C90">
      <w:pPr>
        <w:rPr>
          <w:lang w:val="en-GB"/>
        </w:rPr>
      </w:pPr>
    </w:p>
    <w:p w14:paraId="61B48A25" w14:textId="71B79D8D" w:rsidR="00A343F3" w:rsidRPr="005D23DF" w:rsidRDefault="00CA75E8" w:rsidP="00A343F3">
      <w:pPr>
        <w:keepNext/>
        <w:rPr>
          <w:lang w:val="en-GB"/>
        </w:rPr>
      </w:pPr>
      <w:r w:rsidRPr="005D23DF">
        <w:rPr>
          <w:lang w:val="en-GB" w:eastAsia="en-US"/>
        </w:rPr>
        <w:lastRenderedPageBreak/>
        <w:drawing>
          <wp:inline distT="0" distB="0" distL="0" distR="0" wp14:anchorId="2C242BED" wp14:editId="2DAD4088">
            <wp:extent cx="5711190" cy="2115185"/>
            <wp:effectExtent l="0" t="0" r="29210" b="18415"/>
            <wp:docPr id="59" name="Chart 5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277F974A" w14:textId="6640667F" w:rsidR="00A343F3" w:rsidRPr="005D23DF" w:rsidRDefault="00A343F3" w:rsidP="00A343F3">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70</w:t>
      </w:r>
      <w:r w:rsidRPr="005D23DF">
        <w:rPr>
          <w:lang w:val="en-GB"/>
        </w:rPr>
        <w:fldChar w:fldCharType="end"/>
      </w:r>
      <w:r w:rsidRPr="005D23DF">
        <w:rPr>
          <w:lang w:val="en-GB"/>
        </w:rPr>
        <w:t xml:space="preserve"> Time spent adding a single file to a network with a </w:t>
      </w:r>
      <w:r w:rsidR="00A36B44" w:rsidRPr="005D23DF">
        <w:rPr>
          <w:lang w:val="en-GB"/>
        </w:rPr>
        <w:t>varying</w:t>
      </w:r>
      <w:r w:rsidRPr="005D23DF">
        <w:rPr>
          <w:lang w:val="en-GB"/>
        </w:rPr>
        <w:t xml:space="preserve"> amount of files</w:t>
      </w:r>
      <w:r w:rsidR="004D1268" w:rsidRPr="005D23DF">
        <w:rPr>
          <w:lang w:val="en-GB"/>
        </w:rPr>
        <w:t xml:space="preserve"> on the coordinator (the other devi</w:t>
      </w:r>
      <w:r w:rsidR="00755209" w:rsidRPr="005D23DF">
        <w:rPr>
          <w:lang w:val="en-GB"/>
        </w:rPr>
        <w:t>c</w:t>
      </w:r>
      <w:r w:rsidR="004D1268" w:rsidRPr="005D23DF">
        <w:rPr>
          <w:lang w:val="en-GB"/>
        </w:rPr>
        <w:t>e)</w:t>
      </w:r>
    </w:p>
    <w:p w14:paraId="3028333C" w14:textId="77777777" w:rsidR="00CA75E8" w:rsidRPr="005D23DF" w:rsidRDefault="00CA75E8" w:rsidP="00CA75E8">
      <w:pPr>
        <w:keepNext/>
        <w:rPr>
          <w:lang w:val="en-GB"/>
        </w:rPr>
      </w:pPr>
      <w:r w:rsidRPr="005D23DF">
        <w:rPr>
          <w:lang w:val="en-GB" w:eastAsia="en-US"/>
        </w:rPr>
        <w:drawing>
          <wp:inline distT="0" distB="0" distL="0" distR="0" wp14:anchorId="207D6C53" wp14:editId="1A668347">
            <wp:extent cx="5711190" cy="2115185"/>
            <wp:effectExtent l="0" t="0" r="29210" b="18415"/>
            <wp:docPr id="47" name="Chart 4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95190FF" w14:textId="6E82513F" w:rsidR="00CA75E8" w:rsidRPr="005D23DF" w:rsidRDefault="00CA75E8" w:rsidP="00CA75E8">
      <w:pPr>
        <w:pStyle w:val="Caption"/>
        <w:rPr>
          <w:lang w:val="en-GB"/>
        </w:rPr>
      </w:pPr>
      <w:r w:rsidRPr="005D23DF">
        <w:rPr>
          <w:lang w:val="en-GB"/>
        </w:rPr>
        <w:t xml:space="preserve">Figure </w:t>
      </w:r>
      <w:r w:rsidR="000325E3" w:rsidRPr="005D23DF">
        <w:rPr>
          <w:lang w:val="en-GB"/>
        </w:rPr>
        <w:fldChar w:fldCharType="begin"/>
      </w:r>
      <w:r w:rsidR="000325E3" w:rsidRPr="005D23DF">
        <w:rPr>
          <w:lang w:val="en-GB"/>
        </w:rPr>
        <w:instrText xml:space="preserve"> SEQ Figure \* ARABIC </w:instrText>
      </w:r>
      <w:r w:rsidR="000325E3" w:rsidRPr="005D23DF">
        <w:rPr>
          <w:lang w:val="en-GB"/>
        </w:rPr>
        <w:fldChar w:fldCharType="separate"/>
      </w:r>
      <w:r w:rsidR="00E220E7">
        <w:rPr>
          <w:noProof/>
          <w:lang w:val="en-GB"/>
        </w:rPr>
        <w:t>71</w:t>
      </w:r>
      <w:r w:rsidR="000325E3" w:rsidRPr="005D23DF">
        <w:rPr>
          <w:lang w:val="en-GB"/>
        </w:rPr>
        <w:fldChar w:fldCharType="end"/>
      </w:r>
      <w:r w:rsidRPr="005D23DF">
        <w:rPr>
          <w:lang w:val="en-GB"/>
        </w:rPr>
        <w:t xml:space="preserve"> Time spent adding a single file to a network with a varying amount of files on the device the file is being added to</w:t>
      </w:r>
    </w:p>
    <w:p w14:paraId="097A0F65" w14:textId="075A8698" w:rsidR="001E396B" w:rsidRPr="005D23DF" w:rsidRDefault="001E396B" w:rsidP="001E396B">
      <w:pPr>
        <w:rPr>
          <w:lang w:val="en-GB"/>
        </w:rPr>
      </w:pPr>
      <w:r w:rsidRPr="005D23DF">
        <w:rPr>
          <w:lang w:val="en-GB"/>
        </w:rPr>
        <w:t>To look deeper into the difference betw</w:t>
      </w:r>
      <w:r w:rsidR="00A745CB" w:rsidRPr="005D23DF">
        <w:rPr>
          <w:lang w:val="en-GB"/>
        </w:rPr>
        <w:t xml:space="preserve">een the times from the two experiments, and to confirm that the number of files already present in the network does not affect performance, an experiment </w:t>
      </w:r>
      <w:r w:rsidR="00702938">
        <w:rPr>
          <w:lang w:val="en-GB"/>
        </w:rPr>
        <w:t>with</w:t>
      </w:r>
      <w:r w:rsidR="00A745CB" w:rsidRPr="005D23DF">
        <w:rPr>
          <w:lang w:val="en-GB"/>
        </w:rPr>
        <w:t xml:space="preserve"> a slightly different twist was </w:t>
      </w:r>
      <w:r w:rsidR="00B2067D" w:rsidRPr="005D23DF">
        <w:rPr>
          <w:lang w:val="en-GB"/>
        </w:rPr>
        <w:t>devised</w:t>
      </w:r>
      <w:r w:rsidR="00A745CB" w:rsidRPr="005D23DF">
        <w:rPr>
          <w:lang w:val="en-GB"/>
        </w:rPr>
        <w:t>.</w:t>
      </w:r>
    </w:p>
    <w:p w14:paraId="0AEDD5C5" w14:textId="473BD64D" w:rsidR="00F76993" w:rsidRPr="005D23DF" w:rsidRDefault="00A745CB" w:rsidP="001E396B">
      <w:pPr>
        <w:rPr>
          <w:lang w:val="en-GB"/>
        </w:rPr>
      </w:pPr>
      <w:r w:rsidRPr="005D23DF">
        <w:rPr>
          <w:lang w:val="en-GB"/>
        </w:rPr>
        <w:t>Here two daemons where the first is fixed to be coordinator are added 1, 50, 100, 500, 1000, and 1500 files.</w:t>
      </w:r>
      <w:r w:rsidR="00050924" w:rsidRPr="005D23DF">
        <w:rPr>
          <w:lang w:val="en-GB"/>
        </w:rPr>
        <w:t xml:space="preserve"> </w:t>
      </w:r>
      <w:r w:rsidR="00313ED0" w:rsidRPr="005D23DF">
        <w:rPr>
          <w:lang w:val="en-GB"/>
        </w:rPr>
        <w:t>Both adding to the coordinator and adding to the second device was tested.</w:t>
      </w:r>
      <w:r w:rsidR="00A66BCE" w:rsidRPr="005D23DF">
        <w:rPr>
          <w:lang w:val="en-GB"/>
        </w:rPr>
        <w:t xml:space="preserve"> The experiment was run </w:t>
      </w:r>
      <w:r w:rsidR="00195420" w:rsidRPr="005D23DF">
        <w:rPr>
          <w:lang w:val="en-GB"/>
        </w:rPr>
        <w:t>twice</w:t>
      </w:r>
      <w:r w:rsidR="00A66BCE" w:rsidRPr="005D23DF">
        <w:rPr>
          <w:lang w:val="en-GB"/>
        </w:rPr>
        <w:t>, once with an empty network, and once where both devices had 500 files each.</w:t>
      </w:r>
      <w:r w:rsidR="00627DAB" w:rsidRPr="005D23DF">
        <w:rPr>
          <w:lang w:val="en-GB"/>
        </w:rPr>
        <w:t xml:space="preserve"> </w:t>
      </w:r>
      <w:r w:rsidR="00681724" w:rsidRPr="005D23DF">
        <w:rPr>
          <w:lang w:val="en-GB"/>
        </w:rPr>
        <w:t xml:space="preserve">The time was then measure (in the coordinator) from the time a synchronization/refresh request was received, until all the changes were </w:t>
      </w:r>
      <w:r w:rsidR="00B63351" w:rsidRPr="005D23DF">
        <w:rPr>
          <w:lang w:val="en-GB"/>
        </w:rPr>
        <w:t xml:space="preserve">applied and </w:t>
      </w:r>
      <w:r w:rsidR="00681724" w:rsidRPr="005D23DF">
        <w:rPr>
          <w:lang w:val="en-GB"/>
        </w:rPr>
        <w:t>pushed</w:t>
      </w:r>
      <w:r w:rsidR="000325E3" w:rsidRPr="005D23DF">
        <w:rPr>
          <w:lang w:val="en-GB"/>
        </w:rPr>
        <w:t>.</w:t>
      </w:r>
      <w:r w:rsidR="0007450B" w:rsidRPr="005D23DF">
        <w:rPr>
          <w:lang w:val="en-GB"/>
        </w:rPr>
        <w:t xml:space="preserve"> The change in points of measure</w:t>
      </w:r>
      <w:r w:rsidR="000325E3" w:rsidRPr="005D23DF">
        <w:rPr>
          <w:lang w:val="en-GB"/>
        </w:rPr>
        <w:t xml:space="preserve"> was to increase accuracy as this meant timing variables could be kept within a single funct</w:t>
      </w:r>
      <w:r w:rsidR="00042DB8" w:rsidRPr="005D23DF">
        <w:rPr>
          <w:lang w:val="en-GB"/>
        </w:rPr>
        <w:t>ion (in contrast to global variables), reducing the chances of unexpected factors affect</w:t>
      </w:r>
      <w:r w:rsidR="00821E29" w:rsidRPr="005D23DF">
        <w:rPr>
          <w:lang w:val="en-GB"/>
        </w:rPr>
        <w:t>ing</w:t>
      </w:r>
      <w:r w:rsidR="00042DB8" w:rsidRPr="005D23DF">
        <w:rPr>
          <w:lang w:val="en-GB"/>
        </w:rPr>
        <w:t xml:space="preserve"> the result</w:t>
      </w:r>
      <w:r w:rsidR="00681724" w:rsidRPr="005D23DF">
        <w:rPr>
          <w:lang w:val="en-GB"/>
        </w:rPr>
        <w:t>.</w:t>
      </w:r>
      <w:r w:rsidR="00A222DA" w:rsidRPr="005D23DF">
        <w:rPr>
          <w:lang w:val="en-GB"/>
        </w:rPr>
        <w:t xml:space="preserve"> </w:t>
      </w:r>
    </w:p>
    <w:p w14:paraId="0111C330" w14:textId="2149A8DE" w:rsidR="00A745CB" w:rsidRPr="005D23DF" w:rsidRDefault="00627DAB" w:rsidP="001E396B">
      <w:pPr>
        <w:rPr>
          <w:lang w:val="en-GB"/>
        </w:rPr>
      </w:pPr>
      <w:r w:rsidRPr="005D23DF">
        <w:rPr>
          <w:lang w:val="en-GB"/>
        </w:rPr>
        <w:t>The numbers shown in the graph</w:t>
      </w:r>
      <w:r w:rsidR="003715D9" w:rsidRPr="005D23DF">
        <w:rPr>
          <w:lang w:val="en-GB"/>
        </w:rPr>
        <w:t>s</w:t>
      </w:r>
      <w:r w:rsidR="00D93857" w:rsidRPr="005D23DF">
        <w:rPr>
          <w:lang w:val="en-GB"/>
        </w:rPr>
        <w:t xml:space="preserve"> are averages of five</w:t>
      </w:r>
      <w:r w:rsidRPr="005D23DF">
        <w:rPr>
          <w:lang w:val="en-GB"/>
        </w:rPr>
        <w:t xml:space="preserve"> samples.</w:t>
      </w:r>
    </w:p>
    <w:p w14:paraId="686C0BC8" w14:textId="77777777" w:rsidR="00193D99" w:rsidRPr="005D23DF" w:rsidRDefault="00193D99" w:rsidP="001E396B">
      <w:pPr>
        <w:rPr>
          <w:lang w:val="en-GB"/>
        </w:rPr>
      </w:pPr>
    </w:p>
    <w:p w14:paraId="4BA9179F" w14:textId="77777777" w:rsidR="00756603" w:rsidRPr="005D23DF" w:rsidRDefault="00EF6EB8" w:rsidP="00756603">
      <w:pPr>
        <w:keepNext/>
        <w:rPr>
          <w:lang w:val="en-GB"/>
        </w:rPr>
      </w:pPr>
      <w:r w:rsidRPr="005D23DF">
        <w:rPr>
          <w:lang w:val="en-GB" w:eastAsia="en-US"/>
        </w:rPr>
        <w:lastRenderedPageBreak/>
        <w:drawing>
          <wp:inline distT="0" distB="0" distL="0" distR="0" wp14:anchorId="7904A277" wp14:editId="16B2BB1B">
            <wp:extent cx="5711190" cy="3209290"/>
            <wp:effectExtent l="0" t="0" r="29210" b="16510"/>
            <wp:docPr id="45" name="Chart 4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6CE32CF" w14:textId="0232974B" w:rsidR="000325E3" w:rsidRPr="005D23DF" w:rsidRDefault="00756603" w:rsidP="00421AB7">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72</w:t>
      </w:r>
      <w:r w:rsidRPr="005D23DF">
        <w:rPr>
          <w:lang w:val="en-GB"/>
        </w:rPr>
        <w:fldChar w:fldCharType="end"/>
      </w:r>
      <w:r w:rsidRPr="005D23DF">
        <w:rPr>
          <w:lang w:val="en-GB"/>
        </w:rPr>
        <w:t xml:space="preserve"> Time taken for the coordinator to enforce synchronization under various conditions</w:t>
      </w:r>
    </w:p>
    <w:p w14:paraId="5C21A281" w14:textId="2FA1F1E0" w:rsidR="00B840BD" w:rsidRPr="005D23DF" w:rsidRDefault="00B840BD" w:rsidP="001E396B">
      <w:pPr>
        <w:rPr>
          <w:lang w:val="en-GB"/>
        </w:rPr>
      </w:pPr>
      <w:r w:rsidRPr="005D23DF">
        <w:rPr>
          <w:lang w:val="en-GB"/>
        </w:rPr>
        <w:t>The new experiment shows that the number of files in the system clearly affects the performance when you start to synchronize more than a single file.</w:t>
      </w:r>
      <w:r w:rsidR="00D86848" w:rsidRPr="005D23DF">
        <w:rPr>
          <w:lang w:val="en-GB"/>
        </w:rPr>
        <w:t xml:space="preserve"> However, when taking an excerpt of the lower end of the graph, we can see that this experiment is still in agreement with the previous one. When synchronizing only a few files, t</w:t>
      </w:r>
      <w:r w:rsidR="000838E0" w:rsidRPr="005D23DF">
        <w:rPr>
          <w:lang w:val="en-GB"/>
        </w:rPr>
        <w:t xml:space="preserve">he performance hit is </w:t>
      </w:r>
      <w:r w:rsidR="00715A15" w:rsidRPr="005D23DF">
        <w:rPr>
          <w:lang w:val="en-GB"/>
        </w:rPr>
        <w:t>minimal</w:t>
      </w:r>
      <w:r w:rsidR="000838E0" w:rsidRPr="005D23DF">
        <w:rPr>
          <w:lang w:val="en-GB"/>
        </w:rPr>
        <w:t xml:space="preserve">. Furthermore, which device the files are added to (coordinator or not) </w:t>
      </w:r>
      <w:r w:rsidR="00715A15" w:rsidRPr="005D23DF">
        <w:rPr>
          <w:lang w:val="en-GB"/>
        </w:rPr>
        <w:t>seem</w:t>
      </w:r>
      <w:r w:rsidR="000838E0" w:rsidRPr="005D23DF">
        <w:rPr>
          <w:lang w:val="en-GB"/>
        </w:rPr>
        <w:t xml:space="preserve"> to have a significant effect on </w:t>
      </w:r>
      <w:r w:rsidR="00715A15" w:rsidRPr="005D23DF">
        <w:rPr>
          <w:lang w:val="en-GB"/>
        </w:rPr>
        <w:t xml:space="preserve">the performance when there are </w:t>
      </w:r>
      <w:r w:rsidR="005110CA" w:rsidRPr="005D23DF">
        <w:rPr>
          <w:lang w:val="en-GB"/>
        </w:rPr>
        <w:t>files already in the network (same as previous experiment showed), but has no performance impact on an empty network.</w:t>
      </w:r>
      <w:r w:rsidR="00732E38" w:rsidRPr="005D23DF">
        <w:rPr>
          <w:lang w:val="en-GB"/>
        </w:rPr>
        <w:t xml:space="preserve"> The average time for adding a file to the coordinator when there are 1000 files in the network already is about 9ms, while in every other case it is about 2ms.</w:t>
      </w:r>
    </w:p>
    <w:p w14:paraId="6B54042D" w14:textId="42502FC4" w:rsidR="00604FAA" w:rsidRPr="005D23DF" w:rsidRDefault="00604FAA" w:rsidP="001E396B">
      <w:pPr>
        <w:rPr>
          <w:lang w:val="en-GB"/>
        </w:rPr>
      </w:pPr>
      <w:r w:rsidRPr="005D23DF">
        <w:rPr>
          <w:lang w:val="en-GB"/>
        </w:rPr>
        <w:t>Thus it seems the coordinator is much more heavily affected by a high number of files than the other devices</w:t>
      </w:r>
      <w:r w:rsidR="003428D7" w:rsidRPr="005D23DF">
        <w:rPr>
          <w:lang w:val="en-GB"/>
        </w:rPr>
        <w:t xml:space="preserve">, when adding few files per synchronization. </w:t>
      </w:r>
      <w:r w:rsidR="009C7B45" w:rsidRPr="005D23DF">
        <w:rPr>
          <w:lang w:val="en-GB"/>
        </w:rPr>
        <w:t>However this does not seem to be the case when a high number of files are added a</w:t>
      </w:r>
      <w:r w:rsidR="007216B6" w:rsidRPr="005D23DF">
        <w:rPr>
          <w:lang w:val="en-GB"/>
        </w:rPr>
        <w:t>t a</w:t>
      </w:r>
      <w:r w:rsidR="009C7B45" w:rsidRPr="005D23DF">
        <w:rPr>
          <w:lang w:val="en-GB"/>
        </w:rPr>
        <w:t xml:space="preserve"> time. When more than a 100 files are added per synchronization, the coordi</w:t>
      </w:r>
      <w:r w:rsidR="000D2BCE" w:rsidRPr="005D23DF">
        <w:rPr>
          <w:lang w:val="en-GB"/>
        </w:rPr>
        <w:t>nator is in fact more effective</w:t>
      </w:r>
      <w:r w:rsidR="00931292" w:rsidRPr="005D23DF">
        <w:rPr>
          <w:lang w:val="en-GB"/>
        </w:rPr>
        <w:t>,</w:t>
      </w:r>
      <w:r w:rsidR="00AD083B" w:rsidRPr="005D23DF">
        <w:rPr>
          <w:lang w:val="en-GB"/>
        </w:rPr>
        <w:t xml:space="preserve"> </w:t>
      </w:r>
      <w:r w:rsidR="00F20432" w:rsidRPr="005D23DF">
        <w:rPr>
          <w:lang w:val="en-GB"/>
        </w:rPr>
        <w:t>but</w:t>
      </w:r>
      <w:r w:rsidR="00AD083B" w:rsidRPr="005D23DF">
        <w:rPr>
          <w:lang w:val="en-GB"/>
        </w:rPr>
        <w:t xml:space="preserve"> the trend of the coordinator being slower persists when both devices are empty!</w:t>
      </w:r>
    </w:p>
    <w:p w14:paraId="31C265E0" w14:textId="67193281" w:rsidR="007778B3" w:rsidRPr="005D23DF" w:rsidRDefault="007778B3" w:rsidP="001E396B">
      <w:pPr>
        <w:rPr>
          <w:lang w:val="en-GB"/>
        </w:rPr>
      </w:pPr>
      <w:r w:rsidRPr="005D23DF">
        <w:rPr>
          <w:lang w:val="en-GB"/>
        </w:rPr>
        <w:t>This means that deciding it is no solution in terms of where to put the coordinator that fits every case, it should rather be determined by the way the system is used.</w:t>
      </w:r>
      <w:r w:rsidR="0016022F" w:rsidRPr="005D23DF">
        <w:rPr>
          <w:lang w:val="en-GB"/>
        </w:rPr>
        <w:t xml:space="preserve"> Either informing the user, and let him/her decide, or implementing a system that determines the most effective solution based on historical use.</w:t>
      </w:r>
    </w:p>
    <w:p w14:paraId="53EC9CAF" w14:textId="77777777" w:rsidR="00126A96" w:rsidRPr="005D23DF" w:rsidRDefault="00126A96" w:rsidP="001E396B">
      <w:pPr>
        <w:rPr>
          <w:lang w:val="en-GB"/>
        </w:rPr>
      </w:pPr>
    </w:p>
    <w:p w14:paraId="5B720F49" w14:textId="77777777" w:rsidR="003D0FF7" w:rsidRPr="005D23DF" w:rsidRDefault="00126A96" w:rsidP="003D0FF7">
      <w:pPr>
        <w:keepNext/>
        <w:rPr>
          <w:lang w:val="en-GB"/>
        </w:rPr>
      </w:pPr>
      <w:r w:rsidRPr="005D23DF">
        <w:rPr>
          <w:lang w:val="en-GB" w:eastAsia="en-US"/>
        </w:rPr>
        <w:lastRenderedPageBreak/>
        <w:drawing>
          <wp:inline distT="0" distB="0" distL="0" distR="0" wp14:anchorId="4F431718" wp14:editId="790F822B">
            <wp:extent cx="5711190" cy="2815590"/>
            <wp:effectExtent l="0" t="0" r="29210" b="29210"/>
            <wp:docPr id="60" name="Chart 6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743D8D1" w14:textId="5F86FDD5" w:rsidR="00126A96" w:rsidRPr="005D23DF" w:rsidRDefault="003D0FF7" w:rsidP="003D0FF7">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73</w:t>
      </w:r>
      <w:r w:rsidRPr="005D23DF">
        <w:rPr>
          <w:lang w:val="en-GB"/>
        </w:rPr>
        <w:fldChar w:fldCharType="end"/>
      </w:r>
      <w:r w:rsidRPr="005D23DF">
        <w:rPr>
          <w:lang w:val="en-GB"/>
        </w:rPr>
        <w:t xml:space="preserve"> Excerpt of synchronization times</w:t>
      </w:r>
    </w:p>
    <w:p w14:paraId="5AD28190" w14:textId="095A7801" w:rsidR="00AD08AC" w:rsidRPr="005D23DF" w:rsidRDefault="00AD08AC" w:rsidP="00CE5975">
      <w:pPr>
        <w:rPr>
          <w:lang w:val="en-GB"/>
        </w:rPr>
      </w:pPr>
      <w:r w:rsidRPr="005D23DF">
        <w:rPr>
          <w:lang w:val="en-GB"/>
        </w:rPr>
        <w:t>The last experiment heavily implies</w:t>
      </w:r>
      <w:r w:rsidR="00CE5975" w:rsidRPr="005D23DF">
        <w:rPr>
          <w:lang w:val="en-GB"/>
        </w:rPr>
        <w:t xml:space="preserve"> that which device contains the already existing files is not what mattered to the result in the first experiment, but rather which one was the coordinator.</w:t>
      </w:r>
      <w:r w:rsidR="00930C4D" w:rsidRPr="005D23DF">
        <w:rPr>
          <w:lang w:val="en-GB"/>
        </w:rPr>
        <w:t xml:space="preserve"> To </w:t>
      </w:r>
      <w:r w:rsidR="004F65E6" w:rsidRPr="005D23DF">
        <w:rPr>
          <w:lang w:val="en-GB"/>
        </w:rPr>
        <w:t>test this</w:t>
      </w:r>
      <w:r w:rsidR="00930C4D" w:rsidRPr="005D23DF">
        <w:rPr>
          <w:lang w:val="en-GB"/>
        </w:rPr>
        <w:t>, a third experiment with three devices was executed.</w:t>
      </w:r>
      <w:r w:rsidR="00A87A97" w:rsidRPr="005D23DF">
        <w:rPr>
          <w:lang w:val="en-GB"/>
        </w:rPr>
        <w:t xml:space="preserve"> In this, the second device had 1000</w:t>
      </w:r>
      <w:r w:rsidR="000D784F" w:rsidRPr="005D23DF">
        <w:rPr>
          <w:lang w:val="en-GB"/>
        </w:rPr>
        <w:t xml:space="preserve"> </w:t>
      </w:r>
      <w:r w:rsidR="00930C4D" w:rsidRPr="005D23DF">
        <w:rPr>
          <w:lang w:val="en-GB"/>
        </w:rPr>
        <w:t>files, while the other</w:t>
      </w:r>
      <w:r w:rsidR="004A3E3E" w:rsidRPr="005D23DF">
        <w:rPr>
          <w:lang w:val="en-GB"/>
        </w:rPr>
        <w:t>s</w:t>
      </w:r>
      <w:r w:rsidR="00930C4D" w:rsidRPr="005D23DF">
        <w:rPr>
          <w:lang w:val="en-GB"/>
        </w:rPr>
        <w:t xml:space="preserve"> had none. </w:t>
      </w:r>
      <w:r w:rsidR="000D784F" w:rsidRPr="005D23DF">
        <w:rPr>
          <w:lang w:val="en-GB"/>
        </w:rPr>
        <w:t>N</w:t>
      </w:r>
      <w:r w:rsidR="004A3E3E" w:rsidRPr="005D23DF">
        <w:rPr>
          <w:lang w:val="en-GB"/>
        </w:rPr>
        <w:t>ew files were then added first to device number two, then device number three</w:t>
      </w:r>
      <w:r w:rsidR="0010784C" w:rsidRPr="005D23DF">
        <w:rPr>
          <w:lang w:val="en-GB"/>
        </w:rPr>
        <w:t xml:space="preserve"> (having the deleted the previously added 100 files first)</w:t>
      </w:r>
      <w:r w:rsidR="004A3E3E" w:rsidRPr="005D23DF">
        <w:rPr>
          <w:lang w:val="en-GB"/>
        </w:rPr>
        <w:t xml:space="preserve">. </w:t>
      </w:r>
      <w:r w:rsidR="004438F3" w:rsidRPr="005D23DF">
        <w:rPr>
          <w:lang w:val="en-GB"/>
        </w:rPr>
        <w:t xml:space="preserve">If the times of adding to the two different devices </w:t>
      </w:r>
      <w:r w:rsidR="001F22A9" w:rsidRPr="005D23DF">
        <w:rPr>
          <w:lang w:val="en-GB"/>
        </w:rPr>
        <w:t>were</w:t>
      </w:r>
      <w:r w:rsidR="004438F3" w:rsidRPr="005D23DF">
        <w:rPr>
          <w:lang w:val="en-GB"/>
        </w:rPr>
        <w:t xml:space="preserve"> somewhat equal, that should </w:t>
      </w:r>
      <w:r w:rsidR="00556030" w:rsidRPr="005D23DF">
        <w:rPr>
          <w:lang w:val="en-GB"/>
        </w:rPr>
        <w:t>imply</w:t>
      </w:r>
      <w:r w:rsidR="004438F3" w:rsidRPr="005D23DF">
        <w:rPr>
          <w:lang w:val="en-GB"/>
        </w:rPr>
        <w:t xml:space="preserve"> that only the coordinator impacts the performance, while the location of the files does not. If they are significantly different, that means both location of files and coordinator has a significant impact.</w:t>
      </w:r>
    </w:p>
    <w:p w14:paraId="287A2B41" w14:textId="74C74A45" w:rsidR="0006332B" w:rsidRPr="005D23DF" w:rsidRDefault="00276E0A" w:rsidP="00CE5975">
      <w:pPr>
        <w:rPr>
          <w:lang w:val="en-GB"/>
        </w:rPr>
      </w:pPr>
      <w:r w:rsidRPr="005D23DF">
        <w:rPr>
          <w:lang w:val="en-GB"/>
        </w:rPr>
        <w:t>The data is based on a single sample, as the difference was big enough that I did not se</w:t>
      </w:r>
      <w:r w:rsidR="0024506E" w:rsidRPr="005D23DF">
        <w:rPr>
          <w:lang w:val="en-GB"/>
        </w:rPr>
        <w:t>e any need for multiple samples, except for the first data point from adding a single file. That value is based on an average of f</w:t>
      </w:r>
      <w:r w:rsidR="009004D9" w:rsidRPr="005D23DF">
        <w:rPr>
          <w:lang w:val="en-GB"/>
        </w:rPr>
        <w:t>ew</w:t>
      </w:r>
      <w:r w:rsidR="0024506E" w:rsidRPr="005D23DF">
        <w:rPr>
          <w:lang w:val="en-GB"/>
        </w:rPr>
        <w:t xml:space="preserve"> samples to make sure there was no mistake due to its unexpected value.</w:t>
      </w:r>
      <w:r w:rsidR="00C95829" w:rsidRPr="005D23DF">
        <w:rPr>
          <w:lang w:val="en-GB"/>
        </w:rPr>
        <w:t xml:space="preserve"> </w:t>
      </w:r>
      <w:r w:rsidR="00907A39" w:rsidRPr="005D23DF">
        <w:rPr>
          <w:lang w:val="en-GB"/>
        </w:rPr>
        <w:t>The data shows that when adding a few number of files in the synchronization operation, the empty device is a bit faster</w:t>
      </w:r>
      <w:r w:rsidR="00312D35" w:rsidRPr="005D23DF">
        <w:rPr>
          <w:lang w:val="en-GB"/>
        </w:rPr>
        <w:t xml:space="preserve"> (</w:t>
      </w:r>
      <w:r w:rsidR="000412F2" w:rsidRPr="005D23DF">
        <w:rPr>
          <w:lang w:val="en-GB"/>
        </w:rPr>
        <w:t>2.2ms versus</w:t>
      </w:r>
      <w:r w:rsidR="00312D35" w:rsidRPr="005D23DF">
        <w:rPr>
          <w:lang w:val="en-GB"/>
        </w:rPr>
        <w:t xml:space="preserve"> 4.6ms</w:t>
      </w:r>
      <w:r w:rsidR="00252132" w:rsidRPr="005D23DF">
        <w:rPr>
          <w:lang w:val="en-GB"/>
        </w:rPr>
        <w:t xml:space="preserve"> at a single file</w:t>
      </w:r>
      <w:r w:rsidR="00312D35" w:rsidRPr="005D23DF">
        <w:rPr>
          <w:lang w:val="en-GB"/>
        </w:rPr>
        <w:t>)</w:t>
      </w:r>
      <w:r w:rsidR="00907A39" w:rsidRPr="005D23DF">
        <w:rPr>
          <w:lang w:val="en-GB"/>
        </w:rPr>
        <w:t>, but when a significant number of files is reached, the non-empty device operates quite a lot faster</w:t>
      </w:r>
      <w:r w:rsidR="00252132" w:rsidRPr="005D23DF">
        <w:rPr>
          <w:lang w:val="en-GB"/>
        </w:rPr>
        <w:t xml:space="preserve"> (</w:t>
      </w:r>
      <w:r w:rsidR="000412F2" w:rsidRPr="005D23DF">
        <w:rPr>
          <w:lang w:val="en-GB"/>
        </w:rPr>
        <w:t>442ms versus</w:t>
      </w:r>
      <w:r w:rsidR="00252132" w:rsidRPr="005D23DF">
        <w:rPr>
          <w:lang w:val="en-GB"/>
        </w:rPr>
        <w:t xml:space="preserve"> 41ms at 50 files)</w:t>
      </w:r>
      <w:r w:rsidR="00907A39" w:rsidRPr="005D23DF">
        <w:rPr>
          <w:lang w:val="en-GB"/>
        </w:rPr>
        <w:t>!</w:t>
      </w:r>
      <w:r w:rsidR="00252132" w:rsidRPr="005D23DF">
        <w:rPr>
          <w:lang w:val="en-GB"/>
        </w:rPr>
        <w:t xml:space="preserve"> </w:t>
      </w:r>
      <w:r w:rsidR="006C19D9" w:rsidRPr="005D23DF">
        <w:rPr>
          <w:lang w:val="en-GB"/>
        </w:rPr>
        <w:t>We must then conclude that both file location and coordinator position has a significant impact on per</w:t>
      </w:r>
      <w:r w:rsidR="00385D73" w:rsidRPr="005D23DF">
        <w:rPr>
          <w:lang w:val="en-GB"/>
        </w:rPr>
        <w:t>formance during synchronization, and that electing the coordinator to be the device where files are added</w:t>
      </w:r>
      <w:r w:rsidR="00621F55" w:rsidRPr="005D23DF">
        <w:rPr>
          <w:lang w:val="en-GB"/>
        </w:rPr>
        <w:t xml:space="preserve"> most frequently is a good idea, if we can assume that synchronizations only occur when 50+ operations have been queued.</w:t>
      </w:r>
    </w:p>
    <w:p w14:paraId="4F5ED863" w14:textId="77777777" w:rsidR="0049169C" w:rsidRPr="005D23DF" w:rsidRDefault="0006332B" w:rsidP="0049169C">
      <w:pPr>
        <w:keepNext/>
        <w:rPr>
          <w:lang w:val="en-GB"/>
        </w:rPr>
      </w:pPr>
      <w:r w:rsidRPr="005D23DF">
        <w:rPr>
          <w:lang w:val="en-GB" w:eastAsia="en-US"/>
        </w:rPr>
        <w:lastRenderedPageBreak/>
        <w:drawing>
          <wp:inline distT="0" distB="0" distL="0" distR="0" wp14:anchorId="01FE959A" wp14:editId="7CF1EE53">
            <wp:extent cx="5825490" cy="2625090"/>
            <wp:effectExtent l="0" t="0" r="16510" b="16510"/>
            <wp:docPr id="61" name="Chart 6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ADC7E53" w14:textId="34DB547E" w:rsidR="001244FC" w:rsidRPr="005D23DF" w:rsidRDefault="0049169C" w:rsidP="00B7376E">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74</w:t>
      </w:r>
      <w:r w:rsidRPr="005D23DF">
        <w:rPr>
          <w:lang w:val="en-GB"/>
        </w:rPr>
        <w:fldChar w:fldCharType="end"/>
      </w:r>
      <w:r w:rsidRPr="005D23DF">
        <w:rPr>
          <w:lang w:val="en-GB"/>
        </w:rPr>
        <w:t xml:space="preserve"> Time spent synchronizing for the coordinator when adding to either an empty or not-empty device.</w:t>
      </w:r>
    </w:p>
    <w:p w14:paraId="43255D33" w14:textId="0BC7F533" w:rsidR="00581455" w:rsidRPr="005D23DF" w:rsidRDefault="0006332B" w:rsidP="009253E7">
      <w:pPr>
        <w:rPr>
          <w:lang w:val="en-GB"/>
        </w:rPr>
      </w:pPr>
      <w:r w:rsidRPr="005D23DF">
        <w:rPr>
          <w:lang w:val="en-GB"/>
        </w:rPr>
        <w:t>N</w:t>
      </w:r>
      <w:r w:rsidR="008C2BCB" w:rsidRPr="005D23DF">
        <w:rPr>
          <w:lang w:val="en-GB"/>
        </w:rPr>
        <w:t>ote that "</w:t>
      </w:r>
      <w:proofErr w:type="spellStart"/>
      <w:r w:rsidR="008C2BCB" w:rsidRPr="005D23DF">
        <w:rPr>
          <w:lang w:val="en-GB"/>
        </w:rPr>
        <w:t>ulimit</w:t>
      </w:r>
      <w:proofErr w:type="spellEnd"/>
      <w:r w:rsidR="008C2BCB" w:rsidRPr="005D23DF">
        <w:rPr>
          <w:lang w:val="en-GB"/>
        </w:rPr>
        <w:t xml:space="preserve"> -n" was increased </w:t>
      </w:r>
      <w:r w:rsidR="00B84ED8" w:rsidRPr="005D23DF">
        <w:rPr>
          <w:lang w:val="en-GB"/>
        </w:rPr>
        <w:t>from</w:t>
      </w:r>
      <w:r w:rsidR="008C2BCB" w:rsidRPr="005D23DF">
        <w:rPr>
          <w:lang w:val="en-GB"/>
        </w:rPr>
        <w:t xml:space="preserve"> 256 to 4096 for these experiments in order to op</w:t>
      </w:r>
      <w:r w:rsidRPr="005D23DF">
        <w:rPr>
          <w:lang w:val="en-GB"/>
        </w:rPr>
        <w:t xml:space="preserve">erate on higher number of files, and the experiments </w:t>
      </w:r>
      <w:r w:rsidR="00A35558" w:rsidRPr="005D23DF">
        <w:rPr>
          <w:lang w:val="en-GB"/>
        </w:rPr>
        <w:t>could not</w:t>
      </w:r>
      <w:r w:rsidRPr="005D23DF">
        <w:rPr>
          <w:lang w:val="en-GB"/>
        </w:rPr>
        <w:t xml:space="preserve"> use higher numbers of files </w:t>
      </w:r>
      <w:r w:rsidR="0022291B">
        <w:rPr>
          <w:lang w:val="en-GB"/>
        </w:rPr>
        <w:t xml:space="preserve">than what is shown </w:t>
      </w:r>
      <w:r w:rsidRPr="005D23DF">
        <w:rPr>
          <w:lang w:val="en-GB"/>
        </w:rPr>
        <w:t xml:space="preserve">because </w:t>
      </w:r>
      <w:r w:rsidR="00B02637" w:rsidRPr="005D23DF">
        <w:rPr>
          <w:lang w:val="en-GB"/>
        </w:rPr>
        <w:t xml:space="preserve">communications would break down without any meaningful errors. It is </w:t>
      </w:r>
      <w:r w:rsidR="00176E63" w:rsidRPr="005D23DF">
        <w:rPr>
          <w:lang w:val="en-GB"/>
        </w:rPr>
        <w:t>likely</w:t>
      </w:r>
      <w:r w:rsidR="00B02637" w:rsidRPr="005D23DF">
        <w:rPr>
          <w:lang w:val="en-GB"/>
        </w:rPr>
        <w:t xml:space="preserve"> that too many concurrent TCP/IP connections caused something to go wrong</w:t>
      </w:r>
      <w:r w:rsidR="000B2F3E">
        <w:rPr>
          <w:lang w:val="en-GB"/>
        </w:rPr>
        <w:t xml:space="preserve"> with the TCP/IP server</w:t>
      </w:r>
      <w:r w:rsidR="00B02637" w:rsidRPr="005D23DF">
        <w:rPr>
          <w:lang w:val="en-GB"/>
        </w:rPr>
        <w:t>.</w:t>
      </w:r>
    </w:p>
    <w:p w14:paraId="106F5F33" w14:textId="05247901" w:rsidR="00395257" w:rsidRPr="005D23DF" w:rsidRDefault="00581455" w:rsidP="009253E7">
      <w:pPr>
        <w:rPr>
          <w:lang w:val="en-GB"/>
        </w:rPr>
      </w:pPr>
      <w:r w:rsidRPr="005D23DF">
        <w:rPr>
          <w:lang w:val="en-GB"/>
        </w:rPr>
        <w:t xml:space="preserve">(Note that these experiments focused on data files. Applications are retrieved using OS </w:t>
      </w:r>
      <w:proofErr w:type="spellStart"/>
      <w:r w:rsidRPr="005D23DF">
        <w:rPr>
          <w:lang w:val="en-GB"/>
        </w:rPr>
        <w:t>Xs</w:t>
      </w:r>
      <w:proofErr w:type="spellEnd"/>
      <w:r w:rsidRPr="005D23DF">
        <w:rPr>
          <w:lang w:val="en-GB"/>
        </w:rPr>
        <w:t xml:space="preserve"> system profiler, </w:t>
      </w:r>
      <w:proofErr w:type="gramStart"/>
      <w:r w:rsidRPr="005D23DF">
        <w:rPr>
          <w:lang w:val="en-GB"/>
        </w:rPr>
        <w:t>which</w:t>
      </w:r>
      <w:proofErr w:type="gramEnd"/>
      <w:r w:rsidRPr="005D23DF">
        <w:rPr>
          <w:lang w:val="en-GB"/>
        </w:rPr>
        <w:t xml:space="preserve"> </w:t>
      </w:r>
      <w:r w:rsidR="006B27AB">
        <w:rPr>
          <w:lang w:val="en-GB"/>
        </w:rPr>
        <w:t>used</w:t>
      </w:r>
      <w:r w:rsidRPr="005D23DF">
        <w:rPr>
          <w:lang w:val="en-GB"/>
        </w:rPr>
        <w:t xml:space="preserve"> </w:t>
      </w:r>
      <w:r w:rsidR="006B27AB">
        <w:rPr>
          <w:lang w:val="en-GB"/>
        </w:rPr>
        <w:t>a lot of</w:t>
      </w:r>
      <w:r w:rsidRPr="005D23DF">
        <w:rPr>
          <w:lang w:val="en-GB"/>
        </w:rPr>
        <w:t xml:space="preserve"> time on synchronizing applications.)</w:t>
      </w:r>
    </w:p>
    <w:p w14:paraId="5B90A55C" w14:textId="77777777" w:rsidR="00395257" w:rsidRPr="005D23DF" w:rsidRDefault="00395257" w:rsidP="00395257">
      <w:pPr>
        <w:pStyle w:val="Heading2"/>
      </w:pPr>
      <w:bookmarkStart w:id="57" w:name="_Toc323227695"/>
      <w:r w:rsidRPr="005D23DF">
        <w:t>Application Synchronization</w:t>
      </w:r>
      <w:bookmarkEnd w:id="57"/>
    </w:p>
    <w:p w14:paraId="08D8944F" w14:textId="68039B17" w:rsidR="00D54D9F" w:rsidRPr="005D23DF" w:rsidRDefault="00ED5E86" w:rsidP="00395257">
      <w:pPr>
        <w:rPr>
          <w:lang w:val="en-GB"/>
        </w:rPr>
      </w:pPr>
      <w:r w:rsidRPr="005D23DF">
        <w:rPr>
          <w:lang w:val="en-GB"/>
        </w:rPr>
        <w:t>In this experiment</w:t>
      </w:r>
      <w:r w:rsidR="00B91FD9" w:rsidRPr="005D23DF">
        <w:rPr>
          <w:lang w:val="en-GB"/>
        </w:rPr>
        <w:t xml:space="preserve"> how the number of applications affect the time spent synchronizing was tested. To get a varying amount of applications, a</w:t>
      </w:r>
      <w:r w:rsidR="005C69E9" w:rsidRPr="005D23DF">
        <w:rPr>
          <w:lang w:val="en-GB"/>
        </w:rPr>
        <w:t>n</w:t>
      </w:r>
      <w:r w:rsidR="00B91FD9" w:rsidRPr="005D23DF">
        <w:rPr>
          <w:lang w:val="en-GB"/>
        </w:rPr>
        <w:t xml:space="preserve"> application return</w:t>
      </w:r>
      <w:r w:rsidR="005C69E9" w:rsidRPr="005D23DF">
        <w:rPr>
          <w:lang w:val="en-GB"/>
        </w:rPr>
        <w:t>ing</w:t>
      </w:r>
      <w:r w:rsidR="00B91FD9" w:rsidRPr="005D23DF">
        <w:rPr>
          <w:lang w:val="en-GB"/>
        </w:rPr>
        <w:t xml:space="preserve"> a set number of </w:t>
      </w:r>
      <w:r w:rsidR="005540EC">
        <w:rPr>
          <w:lang w:val="en-GB"/>
        </w:rPr>
        <w:t>names for placeholder application files</w:t>
      </w:r>
      <w:r w:rsidR="00B91FD9" w:rsidRPr="005D23DF">
        <w:rPr>
          <w:lang w:val="en-GB"/>
        </w:rPr>
        <w:t xml:space="preserve"> was created and used instead of th</w:t>
      </w:r>
      <w:r w:rsidR="00D85143" w:rsidRPr="005D23DF">
        <w:rPr>
          <w:lang w:val="en-GB"/>
        </w:rPr>
        <w:t xml:space="preserve">e </w:t>
      </w:r>
      <w:proofErr w:type="spellStart"/>
      <w:r w:rsidR="00D85143" w:rsidRPr="005D23DF">
        <w:rPr>
          <w:lang w:val="en-GB"/>
        </w:rPr>
        <w:t>system_profiler</w:t>
      </w:r>
      <w:proofErr w:type="spellEnd"/>
      <w:r w:rsidR="00D85143" w:rsidRPr="005D23DF">
        <w:rPr>
          <w:lang w:val="en-GB"/>
        </w:rPr>
        <w:t xml:space="preserve">. This application, the app list </w:t>
      </w:r>
      <w:r w:rsidR="00230BAA" w:rsidRPr="005D23DF">
        <w:rPr>
          <w:lang w:val="en-GB"/>
        </w:rPr>
        <w:t>creator</w:t>
      </w:r>
      <w:r w:rsidR="00D85143" w:rsidRPr="005D23DF">
        <w:rPr>
          <w:lang w:val="en-GB"/>
        </w:rPr>
        <w:t>, was set to use approximately the same time as the system profiler bef</w:t>
      </w:r>
      <w:r w:rsidR="0041126B" w:rsidRPr="005D23DF">
        <w:rPr>
          <w:lang w:val="en-GB"/>
        </w:rPr>
        <w:t>ore returning a list</w:t>
      </w:r>
      <w:r w:rsidR="00645C89" w:rsidRPr="005D23DF">
        <w:rPr>
          <w:lang w:val="en-GB"/>
        </w:rPr>
        <w:t xml:space="preserve"> (6 seconds)</w:t>
      </w:r>
      <w:r w:rsidR="0041126B" w:rsidRPr="005D23DF">
        <w:rPr>
          <w:lang w:val="en-GB"/>
        </w:rPr>
        <w:t>, as to simulate a realistic environment as close as possible.</w:t>
      </w:r>
      <w:r w:rsidR="00CC79C0" w:rsidRPr="005D23DF">
        <w:rPr>
          <w:lang w:val="en-GB"/>
        </w:rPr>
        <w:t xml:space="preserve"> The time is taken from the point at which the coordinator starts to work on application synchronization, till it is done processing and sending local applications. </w:t>
      </w:r>
      <w:r w:rsidR="00517523" w:rsidRPr="005D23DF">
        <w:rPr>
          <w:lang w:val="en-GB"/>
        </w:rPr>
        <w:t>This should include most if not all of the processing of application synchronization on all devices</w:t>
      </w:r>
      <w:r w:rsidR="00135751" w:rsidRPr="005D23DF">
        <w:rPr>
          <w:lang w:val="en-GB"/>
        </w:rPr>
        <w:t>.</w:t>
      </w:r>
      <w:r w:rsidR="008B16AA" w:rsidRPr="005D23DF">
        <w:rPr>
          <w:lang w:val="en-GB"/>
        </w:rPr>
        <w:t xml:space="preserve"> </w:t>
      </w:r>
      <w:r w:rsidR="00D54D9F" w:rsidRPr="005D23DF">
        <w:rPr>
          <w:lang w:val="en-GB"/>
        </w:rPr>
        <w:t>Do note that</w:t>
      </w:r>
      <w:r w:rsidR="008B16AA" w:rsidRPr="005D23DF">
        <w:rPr>
          <w:lang w:val="en-GB"/>
        </w:rPr>
        <w:t xml:space="preserve"> all devices have the same applications in this </w:t>
      </w:r>
      <w:r w:rsidR="002019D0" w:rsidRPr="005D23DF">
        <w:rPr>
          <w:lang w:val="en-GB"/>
        </w:rPr>
        <w:t>experiment</w:t>
      </w:r>
      <w:r w:rsidR="008B16AA" w:rsidRPr="005D23DF">
        <w:rPr>
          <w:lang w:val="en-GB"/>
        </w:rPr>
        <w:t>.</w:t>
      </w:r>
      <w:r w:rsidR="00210C66" w:rsidRPr="005D23DF">
        <w:rPr>
          <w:lang w:val="en-GB"/>
        </w:rPr>
        <w:t xml:space="preserve"> </w:t>
      </w:r>
    </w:p>
    <w:p w14:paraId="70CA4E99" w14:textId="77BE51FE" w:rsidR="002409BE" w:rsidRPr="005D23DF" w:rsidRDefault="004150BF" w:rsidP="00395257">
      <w:pPr>
        <w:rPr>
          <w:lang w:val="en-GB"/>
        </w:rPr>
      </w:pPr>
      <w:r w:rsidRPr="005D23DF">
        <w:rPr>
          <w:lang w:val="en-GB"/>
        </w:rPr>
        <w:t xml:space="preserve">Three different sets of test were executed with </w:t>
      </w:r>
      <w:r w:rsidR="00335C8D" w:rsidRPr="005D23DF">
        <w:rPr>
          <w:lang w:val="en-GB"/>
        </w:rPr>
        <w:t>the same number of appl</w:t>
      </w:r>
      <w:r w:rsidR="0051107F" w:rsidRPr="005D23DF">
        <w:rPr>
          <w:lang w:val="en-GB"/>
        </w:rPr>
        <w:t>ications:</w:t>
      </w:r>
      <w:r w:rsidR="00335C8D" w:rsidRPr="005D23DF">
        <w:rPr>
          <w:lang w:val="en-GB"/>
        </w:rPr>
        <w:t xml:space="preserve"> o</w:t>
      </w:r>
      <w:r w:rsidRPr="005D23DF">
        <w:rPr>
          <w:lang w:val="en-GB"/>
        </w:rPr>
        <w:t>ne with two devices, and one with ten devices</w:t>
      </w:r>
      <w:r w:rsidR="000E6C70" w:rsidRPr="005D23DF">
        <w:rPr>
          <w:lang w:val="en-GB"/>
        </w:rPr>
        <w:t>, and one with 20</w:t>
      </w:r>
      <w:r w:rsidRPr="005D23DF">
        <w:rPr>
          <w:lang w:val="en-GB"/>
        </w:rPr>
        <w:t>.</w:t>
      </w:r>
      <w:r w:rsidR="00140C34" w:rsidRPr="005D23DF">
        <w:rPr>
          <w:lang w:val="en-GB"/>
        </w:rPr>
        <w:t xml:space="preserve"> Communication was done over loopback</w:t>
      </w:r>
      <w:r w:rsidR="00D96068" w:rsidRPr="005D23DF">
        <w:rPr>
          <w:lang w:val="en-GB"/>
        </w:rPr>
        <w:t xml:space="preserve"> to begin with</w:t>
      </w:r>
      <w:r w:rsidR="00140C34" w:rsidRPr="005D23DF">
        <w:rPr>
          <w:lang w:val="en-GB"/>
        </w:rPr>
        <w:t>.</w:t>
      </w:r>
    </w:p>
    <w:p w14:paraId="5718186C" w14:textId="77777777" w:rsidR="002409BE" w:rsidRPr="005D23DF" w:rsidRDefault="002409BE" w:rsidP="00395257">
      <w:pPr>
        <w:rPr>
          <w:lang w:val="en-GB"/>
        </w:rPr>
      </w:pPr>
    </w:p>
    <w:p w14:paraId="116F928D" w14:textId="5B9877FA" w:rsidR="002409BE" w:rsidRPr="005D23DF" w:rsidRDefault="00B144ED" w:rsidP="002409BE">
      <w:pPr>
        <w:keepNext/>
        <w:rPr>
          <w:lang w:val="en-GB"/>
        </w:rPr>
      </w:pPr>
      <w:r w:rsidRPr="005D23DF">
        <w:rPr>
          <w:lang w:val="en-GB" w:eastAsia="en-US"/>
        </w:rPr>
        <w:lastRenderedPageBreak/>
        <w:drawing>
          <wp:inline distT="0" distB="0" distL="0" distR="0" wp14:anchorId="033F9E2C" wp14:editId="5BC6586C">
            <wp:extent cx="5825490" cy="3310890"/>
            <wp:effectExtent l="0" t="0" r="16510" b="1651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18FA3BEA" w14:textId="751BD5DB" w:rsidR="003A4BB5" w:rsidRPr="005D23DF" w:rsidRDefault="002409BE" w:rsidP="002409BE">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75</w:t>
      </w:r>
      <w:r w:rsidRPr="005D23DF">
        <w:rPr>
          <w:lang w:val="en-GB"/>
        </w:rPr>
        <w:fldChar w:fldCharType="end"/>
      </w:r>
      <w:r w:rsidRPr="005D23DF">
        <w:rPr>
          <w:lang w:val="en-GB"/>
        </w:rPr>
        <w:t xml:space="preserve"> Time spent synchronizing applications over loopback</w:t>
      </w:r>
    </w:p>
    <w:p w14:paraId="1FCFA2D2" w14:textId="717457BE" w:rsidR="00A92618" w:rsidRPr="005D23DF" w:rsidRDefault="00A92618" w:rsidP="00395257">
      <w:pPr>
        <w:rPr>
          <w:lang w:val="en-GB"/>
        </w:rPr>
      </w:pPr>
      <w:r w:rsidRPr="005D23DF">
        <w:rPr>
          <w:lang w:val="en-GB"/>
        </w:rPr>
        <w:t>The experiment was then re-executed over Wi</w:t>
      </w:r>
      <w:r w:rsidR="00F433C6" w:rsidRPr="005D23DF">
        <w:rPr>
          <w:lang w:val="en-GB"/>
        </w:rPr>
        <w:t>-</w:t>
      </w:r>
      <w:r w:rsidRPr="005D23DF">
        <w:rPr>
          <w:lang w:val="en-GB"/>
        </w:rPr>
        <w:t>Fi, with the packets sent via the router and back.</w:t>
      </w:r>
      <w:r w:rsidR="005B7932">
        <w:rPr>
          <w:lang w:val="en-GB"/>
        </w:rPr>
        <w:t xml:space="preserve"> Unfortunately, time</w:t>
      </w:r>
      <w:r w:rsidR="004F7573" w:rsidRPr="005D23DF">
        <w:rPr>
          <w:lang w:val="en-GB"/>
        </w:rPr>
        <w:t xml:space="preserve">outs started to occur when the </w:t>
      </w:r>
      <w:r w:rsidR="00382684" w:rsidRPr="005D23DF">
        <w:rPr>
          <w:lang w:val="en-GB"/>
        </w:rPr>
        <w:t>number of applications was</w:t>
      </w:r>
      <w:r w:rsidR="004F7573" w:rsidRPr="005D23DF">
        <w:rPr>
          <w:lang w:val="en-GB"/>
        </w:rPr>
        <w:t xml:space="preserve"> high i</w:t>
      </w:r>
      <w:r w:rsidR="00382684" w:rsidRPr="005D23DF">
        <w:rPr>
          <w:lang w:val="en-GB"/>
        </w:rPr>
        <w:t>n combination with many devices, thus the lack of data for two of the lines.</w:t>
      </w:r>
      <w:r w:rsidR="00E57CE5" w:rsidRPr="005D23DF">
        <w:rPr>
          <w:lang w:val="en-GB"/>
        </w:rPr>
        <w:t xml:space="preserve"> </w:t>
      </w:r>
    </w:p>
    <w:p w14:paraId="55A1FF41" w14:textId="77777777" w:rsidR="001E30D7" w:rsidRPr="005D23DF" w:rsidRDefault="001E30D7" w:rsidP="00395257">
      <w:pPr>
        <w:rPr>
          <w:lang w:val="en-GB"/>
        </w:rPr>
      </w:pPr>
    </w:p>
    <w:p w14:paraId="7B5A5152" w14:textId="1F6772FA" w:rsidR="003635CD" w:rsidRPr="005D23DF" w:rsidRDefault="00F0658B" w:rsidP="003635CD">
      <w:pPr>
        <w:keepNext/>
        <w:rPr>
          <w:lang w:val="en-GB"/>
        </w:rPr>
      </w:pPr>
      <w:r w:rsidRPr="005D23DF">
        <w:rPr>
          <w:lang w:val="en-GB" w:eastAsia="en-US"/>
        </w:rPr>
        <w:drawing>
          <wp:inline distT="0" distB="0" distL="0" distR="0" wp14:anchorId="5EB2ADB2" wp14:editId="2009586E">
            <wp:extent cx="5825490" cy="3242310"/>
            <wp:effectExtent l="0" t="0" r="16510" b="3429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52EEA47C" w14:textId="3F12FCDF" w:rsidR="003635CD" w:rsidRPr="005D23DF" w:rsidRDefault="003635CD" w:rsidP="003635CD">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76</w:t>
      </w:r>
      <w:r w:rsidRPr="005D23DF">
        <w:rPr>
          <w:lang w:val="en-GB"/>
        </w:rPr>
        <w:fldChar w:fldCharType="end"/>
      </w:r>
      <w:r w:rsidRPr="005D23DF">
        <w:rPr>
          <w:lang w:val="en-GB"/>
        </w:rPr>
        <w:t xml:space="preserve"> Time spent synchronizing applications with </w:t>
      </w:r>
      <w:r w:rsidR="0033193D" w:rsidRPr="005D23DF">
        <w:rPr>
          <w:lang w:val="en-GB"/>
        </w:rPr>
        <w:t>communications</w:t>
      </w:r>
      <w:r w:rsidRPr="005D23DF">
        <w:rPr>
          <w:lang w:val="en-GB"/>
        </w:rPr>
        <w:t xml:space="preserve"> passing by the router on LAN</w:t>
      </w:r>
    </w:p>
    <w:p w14:paraId="4B267631" w14:textId="6BDCF64E" w:rsidR="00851A79" w:rsidRPr="005D23DF" w:rsidRDefault="00290CA6" w:rsidP="00C31E3D">
      <w:pPr>
        <w:rPr>
          <w:lang w:val="en-GB"/>
        </w:rPr>
      </w:pPr>
      <w:r w:rsidRPr="005D23DF">
        <w:rPr>
          <w:lang w:val="en-GB"/>
        </w:rPr>
        <w:t>The graph for two devices appear to be quite similar</w:t>
      </w:r>
      <w:r w:rsidR="006E0E87" w:rsidRPr="005D23DF">
        <w:rPr>
          <w:lang w:val="en-GB"/>
        </w:rPr>
        <w:t xml:space="preserve"> between the two data sets</w:t>
      </w:r>
      <w:r w:rsidRPr="005D23DF">
        <w:rPr>
          <w:lang w:val="en-GB"/>
        </w:rPr>
        <w:t xml:space="preserve">, with both ending </w:t>
      </w:r>
      <w:r w:rsidR="00C31E3D" w:rsidRPr="005D23DF">
        <w:rPr>
          <w:lang w:val="en-GB"/>
        </w:rPr>
        <w:t>in the 180</w:t>
      </w:r>
      <w:r w:rsidRPr="005D23DF">
        <w:rPr>
          <w:lang w:val="en-GB"/>
        </w:rPr>
        <w:t xml:space="preserve"> seconds</w:t>
      </w:r>
      <w:r w:rsidR="00C31E3D" w:rsidRPr="005D23DF">
        <w:rPr>
          <w:lang w:val="en-GB"/>
        </w:rPr>
        <w:t xml:space="preserve"> area</w:t>
      </w:r>
      <w:r w:rsidRPr="005D23DF">
        <w:rPr>
          <w:lang w:val="en-GB"/>
        </w:rPr>
        <w:t xml:space="preserve"> with </w:t>
      </w:r>
      <w:r w:rsidR="00C31E3D" w:rsidRPr="005D23DF">
        <w:rPr>
          <w:lang w:val="en-GB"/>
        </w:rPr>
        <w:t>75</w:t>
      </w:r>
      <w:r w:rsidRPr="005D23DF">
        <w:rPr>
          <w:lang w:val="en-GB"/>
        </w:rPr>
        <w:t xml:space="preserve">.000 applications, and </w:t>
      </w:r>
      <w:r w:rsidR="001559E2" w:rsidRPr="005D23DF">
        <w:rPr>
          <w:lang w:val="en-GB"/>
        </w:rPr>
        <w:t>with a similar incline.</w:t>
      </w:r>
      <w:r w:rsidR="00E47003" w:rsidRPr="005D23DF">
        <w:rPr>
          <w:lang w:val="en-GB"/>
        </w:rPr>
        <w:t xml:space="preserve"> </w:t>
      </w:r>
      <w:r w:rsidR="00D80F79" w:rsidRPr="005D23DF">
        <w:rPr>
          <w:lang w:val="en-GB"/>
        </w:rPr>
        <w:t>Much the same can be said for 10 devices, though the prototype timed out when attempting 75.000 applications.</w:t>
      </w:r>
      <w:r w:rsidR="00E47003" w:rsidRPr="005D23DF">
        <w:rPr>
          <w:lang w:val="en-GB"/>
        </w:rPr>
        <w:t xml:space="preserve"> </w:t>
      </w:r>
      <w:r w:rsidR="003E0483" w:rsidRPr="005D23DF">
        <w:rPr>
          <w:lang w:val="en-GB"/>
        </w:rPr>
        <w:t xml:space="preserve">There is as expected a slight increase in time when </w:t>
      </w:r>
      <w:r w:rsidR="003E0483" w:rsidRPr="005D23DF">
        <w:rPr>
          <w:lang w:val="en-GB"/>
        </w:rPr>
        <w:lastRenderedPageBreak/>
        <w:t xml:space="preserve">running over LAN, though </w:t>
      </w:r>
      <w:r w:rsidR="00F52DBB" w:rsidRPr="005D23DF">
        <w:rPr>
          <w:lang w:val="en-GB"/>
        </w:rPr>
        <w:t>quite small; A</w:t>
      </w:r>
      <w:r w:rsidR="00630F88" w:rsidRPr="005D23DF">
        <w:rPr>
          <w:lang w:val="en-GB"/>
        </w:rPr>
        <w:t xml:space="preserve">n </w:t>
      </w:r>
      <w:r w:rsidR="003558B9" w:rsidRPr="005D23DF">
        <w:rPr>
          <w:lang w:val="en-GB"/>
        </w:rPr>
        <w:t>average</w:t>
      </w:r>
      <w:r w:rsidR="00630F88" w:rsidRPr="005D23DF">
        <w:rPr>
          <w:lang w:val="en-GB"/>
        </w:rPr>
        <w:t xml:space="preserve"> increase of</w:t>
      </w:r>
      <w:r w:rsidR="00F52DBB" w:rsidRPr="005D23DF">
        <w:rPr>
          <w:lang w:val="en-GB"/>
        </w:rPr>
        <w:t xml:space="preserve"> 4 % for two devices, </w:t>
      </w:r>
      <w:r w:rsidR="0046236A" w:rsidRPr="005D23DF">
        <w:rPr>
          <w:lang w:val="en-GB"/>
        </w:rPr>
        <w:t>and 5 % for 10 devices</w:t>
      </w:r>
      <w:r w:rsidR="00303C8F" w:rsidRPr="005D23DF">
        <w:rPr>
          <w:lang w:val="en-GB"/>
        </w:rPr>
        <w:t xml:space="preserve"> </w:t>
      </w:r>
      <w:r w:rsidR="0046236A" w:rsidRPr="005D23DF">
        <w:rPr>
          <w:lang w:val="en-GB"/>
        </w:rPr>
        <w:t>based on the values for the runs that finished properly.</w:t>
      </w:r>
      <w:r w:rsidR="00954394" w:rsidRPr="005D23DF">
        <w:rPr>
          <w:lang w:val="en-GB"/>
        </w:rPr>
        <w:t xml:space="preserve"> </w:t>
      </w:r>
    </w:p>
    <w:p w14:paraId="3C464D92" w14:textId="264D4494" w:rsidR="00F66479" w:rsidRPr="005D23DF" w:rsidRDefault="00613E8A" w:rsidP="00C31E3D">
      <w:pPr>
        <w:rPr>
          <w:lang w:val="en-GB"/>
        </w:rPr>
      </w:pPr>
      <w:r w:rsidRPr="005D23DF">
        <w:rPr>
          <w:lang w:val="en-GB"/>
        </w:rPr>
        <w:t>On the other hand,</w:t>
      </w:r>
      <w:r w:rsidR="00954394" w:rsidRPr="005D23DF">
        <w:rPr>
          <w:lang w:val="en-GB"/>
        </w:rPr>
        <w:t xml:space="preserve"> 20 devices had a huge increase of </w:t>
      </w:r>
      <w:r w:rsidR="001A06DE" w:rsidRPr="005D23DF">
        <w:rPr>
          <w:lang w:val="en-GB"/>
        </w:rPr>
        <w:t>64</w:t>
      </w:r>
      <w:r w:rsidR="00954394" w:rsidRPr="005D23DF">
        <w:rPr>
          <w:lang w:val="en-GB"/>
        </w:rPr>
        <w:t xml:space="preserve"> % based on the tests up to 10.000 applications. </w:t>
      </w:r>
      <w:r w:rsidR="00235091" w:rsidRPr="005D23DF">
        <w:rPr>
          <w:lang w:val="en-GB"/>
        </w:rPr>
        <w:t xml:space="preserve">It is worth noting that the increase is most noticeable </w:t>
      </w:r>
      <w:r w:rsidR="00216889" w:rsidRPr="005D23DF">
        <w:rPr>
          <w:lang w:val="en-GB"/>
        </w:rPr>
        <w:t>in the area around</w:t>
      </w:r>
      <w:r w:rsidR="00235091" w:rsidRPr="005D23DF">
        <w:rPr>
          <w:lang w:val="en-GB"/>
        </w:rPr>
        <w:t xml:space="preserve"> the beginning of the incline of the curve</w:t>
      </w:r>
      <w:r w:rsidR="0020409B" w:rsidRPr="005D23DF">
        <w:rPr>
          <w:lang w:val="en-GB"/>
        </w:rPr>
        <w:t xml:space="preserve"> as the incline hits slightly earlier due to the increased </w:t>
      </w:r>
      <w:r w:rsidR="00F8358E" w:rsidRPr="005D23DF">
        <w:rPr>
          <w:lang w:val="en-GB"/>
        </w:rPr>
        <w:t xml:space="preserve">time spent in </w:t>
      </w:r>
      <w:r w:rsidR="0020409B" w:rsidRPr="005D23DF">
        <w:rPr>
          <w:lang w:val="en-GB"/>
        </w:rPr>
        <w:t>communication</w:t>
      </w:r>
      <w:r w:rsidR="00DC6945" w:rsidRPr="005D23DF">
        <w:rPr>
          <w:lang w:val="en-GB"/>
        </w:rPr>
        <w:t>. As the prototype times out just after the point of breakdown, the performance h</w:t>
      </w:r>
      <w:r w:rsidR="00783FB5" w:rsidRPr="005D23DF">
        <w:rPr>
          <w:lang w:val="en-GB"/>
        </w:rPr>
        <w:t>it seems greater than it really</w:t>
      </w:r>
      <w:r w:rsidR="00C549CE" w:rsidRPr="005D23DF">
        <w:rPr>
          <w:lang w:val="en-GB"/>
        </w:rPr>
        <w:t xml:space="preserve"> would</w:t>
      </w:r>
      <w:r w:rsidR="00783FB5" w:rsidRPr="005D23DF">
        <w:rPr>
          <w:lang w:val="en-GB"/>
        </w:rPr>
        <w:t xml:space="preserve"> have</w:t>
      </w:r>
      <w:r w:rsidR="006D6D3A" w:rsidRPr="005D23DF">
        <w:rPr>
          <w:lang w:val="en-GB"/>
        </w:rPr>
        <w:t xml:space="preserve"> been if it was capable of surviving</w:t>
      </w:r>
      <w:r w:rsidR="00DC6945" w:rsidRPr="005D23DF">
        <w:rPr>
          <w:lang w:val="en-GB"/>
        </w:rPr>
        <w:t xml:space="preserve">. </w:t>
      </w:r>
      <w:r w:rsidR="00EC3017" w:rsidRPr="005D23DF">
        <w:rPr>
          <w:lang w:val="en-GB"/>
        </w:rPr>
        <w:t>For comparison, when based on the same data</w:t>
      </w:r>
      <w:r w:rsidR="00932479" w:rsidRPr="005D23DF">
        <w:rPr>
          <w:lang w:val="en-GB"/>
        </w:rPr>
        <w:t xml:space="preserve"> </w:t>
      </w:r>
      <w:r w:rsidR="00D7337F" w:rsidRPr="005D23DF">
        <w:rPr>
          <w:lang w:val="en-GB"/>
        </w:rPr>
        <w:t>points</w:t>
      </w:r>
      <w:r w:rsidR="00EC3017" w:rsidRPr="005D23DF">
        <w:rPr>
          <w:lang w:val="en-GB"/>
        </w:rPr>
        <w:t xml:space="preserve"> 10 devices had an increase of 40 %, while two </w:t>
      </w:r>
      <w:r w:rsidR="00932479" w:rsidRPr="005D23DF">
        <w:rPr>
          <w:lang w:val="en-GB"/>
        </w:rPr>
        <w:t>devices</w:t>
      </w:r>
      <w:r w:rsidR="00127D40" w:rsidRPr="005D23DF">
        <w:rPr>
          <w:lang w:val="en-GB"/>
        </w:rPr>
        <w:t xml:space="preserve"> had</w:t>
      </w:r>
      <w:r w:rsidR="00EC3017" w:rsidRPr="005D23DF">
        <w:rPr>
          <w:lang w:val="en-GB"/>
        </w:rPr>
        <w:t xml:space="preserve"> 1 %.</w:t>
      </w:r>
      <w:r w:rsidR="00013240" w:rsidRPr="005D23DF">
        <w:rPr>
          <w:lang w:val="en-GB"/>
        </w:rPr>
        <w:t xml:space="preserve"> It is</w:t>
      </w:r>
      <w:r w:rsidR="00345EB5" w:rsidRPr="005D23DF">
        <w:rPr>
          <w:lang w:val="en-GB"/>
        </w:rPr>
        <w:t xml:space="preserve"> thus</w:t>
      </w:r>
      <w:r w:rsidR="00013240" w:rsidRPr="005D23DF">
        <w:rPr>
          <w:lang w:val="en-GB"/>
        </w:rPr>
        <w:t xml:space="preserve"> reasonable to believe the diff</w:t>
      </w:r>
      <w:r w:rsidR="001E4DE6" w:rsidRPr="005D23DF">
        <w:rPr>
          <w:lang w:val="en-GB"/>
        </w:rPr>
        <w:t xml:space="preserve">erence would have evened out </w:t>
      </w:r>
      <w:r w:rsidR="000707AA" w:rsidRPr="005D23DF">
        <w:rPr>
          <w:lang w:val="en-GB"/>
        </w:rPr>
        <w:t xml:space="preserve">had the prototype been capable of continuing </w:t>
      </w:r>
      <w:r w:rsidR="00E4213D" w:rsidRPr="005D23DF">
        <w:rPr>
          <w:lang w:val="en-GB"/>
        </w:rPr>
        <w:t>on with higher values.</w:t>
      </w:r>
      <w:r w:rsidRPr="005D23DF">
        <w:rPr>
          <w:lang w:val="en-GB"/>
        </w:rPr>
        <w:t xml:space="preserve"> </w:t>
      </w:r>
    </w:p>
    <w:p w14:paraId="7704D563" w14:textId="7ECDDD1B" w:rsidR="00210142" w:rsidRPr="005D23DF" w:rsidRDefault="00210142" w:rsidP="00C31E3D">
      <w:pPr>
        <w:rPr>
          <w:lang w:val="en-GB"/>
        </w:rPr>
      </w:pPr>
      <w:r w:rsidRPr="005D23DF">
        <w:rPr>
          <w:lang w:val="en-GB"/>
        </w:rPr>
        <w:t>Note that some significant fluctuation</w:t>
      </w:r>
      <w:r w:rsidR="00086E8D" w:rsidRPr="005D23DF">
        <w:rPr>
          <w:lang w:val="en-GB"/>
        </w:rPr>
        <w:t xml:space="preserve"> (though within reasonable intervals)</w:t>
      </w:r>
      <w:r w:rsidRPr="005D23DF">
        <w:rPr>
          <w:lang w:val="en-GB"/>
        </w:rPr>
        <w:t xml:space="preserve"> in the times for 500 - 5000 applications when running 20 devices did occur w</w:t>
      </w:r>
      <w:r w:rsidR="00EC31AA" w:rsidRPr="005D23DF">
        <w:rPr>
          <w:lang w:val="en-GB"/>
        </w:rPr>
        <w:t>hen routing the packets over</w:t>
      </w:r>
      <w:r w:rsidRPr="005D23DF">
        <w:rPr>
          <w:lang w:val="en-GB"/>
        </w:rPr>
        <w:t xml:space="preserve"> LAN. </w:t>
      </w:r>
      <w:r w:rsidR="004F7BB6" w:rsidRPr="005D23DF">
        <w:rPr>
          <w:lang w:val="en-GB"/>
        </w:rPr>
        <w:t xml:space="preserve">But they were inconsistent and the amount and direction varied from day to day, and between reboots. </w:t>
      </w:r>
      <w:r w:rsidR="004760C0" w:rsidRPr="005D23DF">
        <w:rPr>
          <w:lang w:val="en-GB"/>
        </w:rPr>
        <w:t>A variation in the networks environment is</w:t>
      </w:r>
      <w:r w:rsidR="00BE287A" w:rsidRPr="005D23DF">
        <w:rPr>
          <w:lang w:val="en-GB"/>
        </w:rPr>
        <w:t xml:space="preserve"> likely to blame.</w:t>
      </w:r>
      <w:r w:rsidR="004760C0">
        <w:rPr>
          <w:lang w:val="en-GB"/>
        </w:rPr>
        <w:t xml:space="preserve"> </w:t>
      </w:r>
    </w:p>
    <w:p w14:paraId="4FA050BD" w14:textId="4DA984D9" w:rsidR="001F5EF2" w:rsidRPr="005D23DF" w:rsidRDefault="001F5EF2" w:rsidP="00395257">
      <w:pPr>
        <w:rPr>
          <w:lang w:val="en-GB"/>
        </w:rPr>
      </w:pPr>
      <w:r w:rsidRPr="005D23DF">
        <w:rPr>
          <w:lang w:val="en-GB"/>
        </w:rPr>
        <w:br w:type="page"/>
      </w:r>
    </w:p>
    <w:p w14:paraId="16A7B23E" w14:textId="21ACA7B3" w:rsidR="00672FFC" w:rsidRPr="005D23DF" w:rsidRDefault="001F5EF2" w:rsidP="008B79D4">
      <w:pPr>
        <w:pStyle w:val="Heading1"/>
        <w:rPr>
          <w:lang w:val="en-GB"/>
        </w:rPr>
      </w:pPr>
      <w:bookmarkStart w:id="58" w:name="_Toc323227696"/>
      <w:r w:rsidRPr="005D23DF">
        <w:rPr>
          <w:lang w:val="en-GB"/>
        </w:rPr>
        <w:lastRenderedPageBreak/>
        <w:t>Discussion</w:t>
      </w:r>
      <w:bookmarkEnd w:id="58"/>
    </w:p>
    <w:p w14:paraId="4D52C53A" w14:textId="0708F7A3" w:rsidR="00774B2D" w:rsidRPr="005D23DF" w:rsidRDefault="00774B2D" w:rsidP="00621BEB">
      <w:pPr>
        <w:pStyle w:val="Heading2"/>
      </w:pPr>
      <w:bookmarkStart w:id="59" w:name="_Toc323227697"/>
      <w:r w:rsidRPr="005D23DF">
        <w:t xml:space="preserve">Coordinator Versus Complete </w:t>
      </w:r>
      <w:r w:rsidR="00084DB9" w:rsidRPr="005D23DF">
        <w:t>Decentralization</w:t>
      </w:r>
      <w:bookmarkEnd w:id="59"/>
    </w:p>
    <w:p w14:paraId="0583AC85" w14:textId="75CE27DD" w:rsidR="00175603" w:rsidRPr="005D23DF" w:rsidRDefault="00175603" w:rsidP="00175603">
      <w:pPr>
        <w:rPr>
          <w:lang w:val="en-GB"/>
        </w:rPr>
      </w:pPr>
      <w:r w:rsidRPr="005D23DF">
        <w:rPr>
          <w:lang w:val="en-GB"/>
        </w:rPr>
        <w:t xml:space="preserve">A design with a coordinator enforcing </w:t>
      </w:r>
      <w:r w:rsidR="006E1F9C" w:rsidRPr="005D23DF">
        <w:rPr>
          <w:lang w:val="en-GB"/>
        </w:rPr>
        <w:t>consistency</w:t>
      </w:r>
      <w:r w:rsidRPr="005D23DF">
        <w:rPr>
          <w:lang w:val="en-GB"/>
        </w:rPr>
        <w:t xml:space="preserve"> was chosen for the prototype. It is not clear that it is the best design, as it comes with a couple of negative effects; In the real world, failure and connection</w:t>
      </w:r>
      <w:r w:rsidR="00DE0B9B" w:rsidRPr="005D23DF">
        <w:rPr>
          <w:lang w:val="en-GB"/>
        </w:rPr>
        <w:t xml:space="preserve"> break </w:t>
      </w:r>
      <w:r w:rsidR="001E37FB">
        <w:rPr>
          <w:lang w:val="en-GB"/>
        </w:rPr>
        <w:t>down is a likely event. Having</w:t>
      </w:r>
      <w:r w:rsidR="00DE0B9B" w:rsidRPr="005D23DF">
        <w:rPr>
          <w:lang w:val="en-GB"/>
        </w:rPr>
        <w:t xml:space="preserve"> a solution that </w:t>
      </w:r>
      <w:r w:rsidR="002A6E61">
        <w:rPr>
          <w:lang w:val="en-GB"/>
        </w:rPr>
        <w:t>tends</w:t>
      </w:r>
      <w:r w:rsidR="00DE0B9B" w:rsidRPr="005D23DF">
        <w:rPr>
          <w:lang w:val="en-GB"/>
        </w:rPr>
        <w:t xml:space="preserve"> towards a centralized design creates a single point of failure unless good solutions for handling these scenarios are created. </w:t>
      </w:r>
      <w:r w:rsidR="00E5509A" w:rsidRPr="005D23DF">
        <w:rPr>
          <w:lang w:val="en-GB"/>
        </w:rPr>
        <w:t>And even if you have a good way of surviving these problems, network splitting would create further difficult challenges to tackle.</w:t>
      </w:r>
    </w:p>
    <w:p w14:paraId="7956A010" w14:textId="1C8C6152" w:rsidR="007B0A4E" w:rsidRPr="005D23DF" w:rsidRDefault="00890C76" w:rsidP="00175603">
      <w:pPr>
        <w:rPr>
          <w:lang w:val="en-GB"/>
        </w:rPr>
      </w:pPr>
      <w:r w:rsidRPr="005D23DF">
        <w:rPr>
          <w:lang w:val="en-GB"/>
        </w:rPr>
        <w:t>However, the design used in the prototype does give simplicity and ensure synchronization, more so than what would have been easily implemented with a completely decentralized system.</w:t>
      </w:r>
      <w:r w:rsidR="007B0A4E" w:rsidRPr="005D23DF">
        <w:rPr>
          <w:lang w:val="en-GB"/>
        </w:rPr>
        <w:t xml:space="preserve"> </w:t>
      </w:r>
      <w:r w:rsidR="00F51E85">
        <w:rPr>
          <w:lang w:val="en-GB"/>
        </w:rPr>
        <w:t xml:space="preserve">The system only every being used by a single user </w:t>
      </w:r>
      <w:r w:rsidR="008F7055">
        <w:rPr>
          <w:lang w:val="en-GB"/>
        </w:rPr>
        <w:t>with</w:t>
      </w:r>
      <w:r w:rsidR="00F51E85">
        <w:rPr>
          <w:lang w:val="en-GB"/>
        </w:rPr>
        <w:t xml:space="preserve"> his/her personal devices also significantly reduces risks of failures and conflicts. </w:t>
      </w:r>
      <w:r w:rsidR="001E28B9">
        <w:rPr>
          <w:lang w:val="en-GB"/>
        </w:rPr>
        <w:t>It also implies that s</w:t>
      </w:r>
      <w:r w:rsidR="00F51E85">
        <w:rPr>
          <w:lang w:val="en-GB"/>
        </w:rPr>
        <w:t>calability is not important, as the number of devices involved i</w:t>
      </w:r>
      <w:r w:rsidR="001E28B9">
        <w:rPr>
          <w:lang w:val="en-GB"/>
        </w:rPr>
        <w:t xml:space="preserve">s likely be in the tens at most. </w:t>
      </w:r>
    </w:p>
    <w:p w14:paraId="3C2B89DD" w14:textId="07F3B633" w:rsidR="00CC4553" w:rsidRPr="005D23DF" w:rsidRDefault="005C7FC4" w:rsidP="00175603">
      <w:pPr>
        <w:rPr>
          <w:lang w:val="en-GB"/>
        </w:rPr>
      </w:pPr>
      <w:r w:rsidRPr="005D23DF">
        <w:rPr>
          <w:lang w:val="en-GB"/>
        </w:rPr>
        <w:t xml:space="preserve">The </w:t>
      </w:r>
      <w:r w:rsidR="00C33149" w:rsidRPr="005D23DF">
        <w:rPr>
          <w:lang w:val="en-GB"/>
        </w:rPr>
        <w:t xml:space="preserve">final </w:t>
      </w:r>
      <w:r w:rsidRPr="005D23DF">
        <w:rPr>
          <w:lang w:val="en-GB"/>
        </w:rPr>
        <w:t>implemented prototype does not handle these scenarios very well, but it should not be very difficult to ensure that it does. The prototype is currently set to exit when a communication error occurs, which could be changed to just cancelling the operation and re-evaluating the co</w:t>
      </w:r>
      <w:r w:rsidR="00D81036" w:rsidRPr="005D23DF">
        <w:rPr>
          <w:lang w:val="en-GB"/>
        </w:rPr>
        <w:t xml:space="preserve">nnections to the other daemons. A new coordinator can be chosen if the previous one was lost, and the state of the entire system re-evaluate as if it was setting up for the first time. </w:t>
      </w:r>
      <w:r w:rsidR="001A17D8" w:rsidRPr="005D23DF">
        <w:rPr>
          <w:lang w:val="en-GB"/>
        </w:rPr>
        <w:t xml:space="preserve">When a daemon comes back online, any changes to </w:t>
      </w:r>
      <w:r w:rsidR="00CC4553" w:rsidRPr="005D23DF">
        <w:rPr>
          <w:lang w:val="en-GB"/>
        </w:rPr>
        <w:t>files that were</w:t>
      </w:r>
      <w:r w:rsidR="001A17D8" w:rsidRPr="005D23DF">
        <w:rPr>
          <w:lang w:val="en-GB"/>
        </w:rPr>
        <w:t xml:space="preserve"> saved to disk </w:t>
      </w:r>
      <w:r w:rsidR="00166A10" w:rsidRPr="005D23DF">
        <w:rPr>
          <w:lang w:val="en-GB"/>
        </w:rPr>
        <w:t xml:space="preserve">but not committed </w:t>
      </w:r>
      <w:r w:rsidR="001A17D8" w:rsidRPr="005D23DF">
        <w:rPr>
          <w:lang w:val="en-GB"/>
        </w:rPr>
        <w:t>before the crash would be applied.</w:t>
      </w:r>
      <w:r w:rsidR="00166A10" w:rsidRPr="005D23DF">
        <w:rPr>
          <w:lang w:val="en-GB"/>
        </w:rPr>
        <w:t xml:space="preserve"> </w:t>
      </w:r>
      <w:r w:rsidR="00BC3015" w:rsidRPr="005D23DF">
        <w:rPr>
          <w:lang w:val="en-GB"/>
        </w:rPr>
        <w:t xml:space="preserve">The challenge would be changes to metadata. As the prototype stands, metadata of devices that were lost would also be lost during re-evaluation. A possible solution is to let the new coordinator keep the view it had prior to the crash, and if none of the daemons lay claim to files that it does not have locally either, the files are assumed to be out of reach until a the device reconnects or a device lays claim to the files. </w:t>
      </w:r>
    </w:p>
    <w:p w14:paraId="523D41AF" w14:textId="74EC589F" w:rsidR="005C7FC4" w:rsidRPr="005D23DF" w:rsidRDefault="00C607FC" w:rsidP="00175603">
      <w:pPr>
        <w:rPr>
          <w:lang w:val="en-GB"/>
        </w:rPr>
      </w:pPr>
      <w:r>
        <w:rPr>
          <w:lang w:val="en-GB"/>
        </w:rPr>
        <w:t>Most</w:t>
      </w:r>
      <w:r w:rsidR="001A17D8" w:rsidRPr="005D23DF">
        <w:rPr>
          <w:lang w:val="en-GB"/>
        </w:rPr>
        <w:t xml:space="preserve"> of these points</w:t>
      </w:r>
      <w:r w:rsidR="00C33149" w:rsidRPr="005D23DF">
        <w:rPr>
          <w:lang w:val="en-GB"/>
        </w:rPr>
        <w:t xml:space="preserve"> </w:t>
      </w:r>
      <w:r w:rsidR="001A17D8" w:rsidRPr="005D23DF">
        <w:rPr>
          <w:lang w:val="en-GB"/>
        </w:rPr>
        <w:t>were</w:t>
      </w:r>
      <w:r w:rsidR="00C33149" w:rsidRPr="005D23DF">
        <w:rPr>
          <w:lang w:val="en-GB"/>
        </w:rPr>
        <w:t xml:space="preserve"> originally done</w:t>
      </w:r>
      <w:r w:rsidR="00D15468">
        <w:rPr>
          <w:lang w:val="en-GB"/>
        </w:rPr>
        <w:t xml:space="preserve"> and the functions are to some extent there</w:t>
      </w:r>
      <w:r w:rsidR="00C33149" w:rsidRPr="005D23DF">
        <w:rPr>
          <w:lang w:val="en-GB"/>
        </w:rPr>
        <w:t>, but</w:t>
      </w:r>
      <w:r w:rsidR="001B1053">
        <w:rPr>
          <w:lang w:val="en-GB"/>
        </w:rPr>
        <w:t xml:space="preserve"> </w:t>
      </w:r>
      <w:r w:rsidR="00D15468">
        <w:rPr>
          <w:lang w:val="en-GB"/>
        </w:rPr>
        <w:t>where deactivated</w:t>
      </w:r>
      <w:r w:rsidR="00454405">
        <w:rPr>
          <w:lang w:val="en-GB"/>
        </w:rPr>
        <w:t xml:space="preserve"> and set to</w:t>
      </w:r>
      <w:r w:rsidR="001B1053">
        <w:rPr>
          <w:lang w:val="en-GB"/>
        </w:rPr>
        <w:t xml:space="preserve"> its current state during</w:t>
      </w:r>
      <w:r w:rsidR="00C33149" w:rsidRPr="005D23DF">
        <w:rPr>
          <w:lang w:val="en-GB"/>
        </w:rPr>
        <w:t xml:space="preserve"> </w:t>
      </w:r>
      <w:r w:rsidR="00E16536" w:rsidRPr="005D23DF">
        <w:rPr>
          <w:lang w:val="en-GB"/>
        </w:rPr>
        <w:t>debugging,</w:t>
      </w:r>
      <w:r w:rsidR="00C33149" w:rsidRPr="005D23DF">
        <w:rPr>
          <w:lang w:val="en-GB"/>
        </w:rPr>
        <w:t xml:space="preserve"> testing and experimentation </w:t>
      </w:r>
      <w:r w:rsidR="00E1006E">
        <w:rPr>
          <w:lang w:val="en-GB"/>
        </w:rPr>
        <w:t>to make it more transparent</w:t>
      </w:r>
      <w:r w:rsidR="00C33149" w:rsidRPr="005D23DF">
        <w:rPr>
          <w:lang w:val="en-GB"/>
        </w:rPr>
        <w:t>.</w:t>
      </w:r>
    </w:p>
    <w:p w14:paraId="661D3C97" w14:textId="57CC8CF0" w:rsidR="00621BEB" w:rsidRPr="005D23DF" w:rsidRDefault="00621BEB" w:rsidP="00621BEB">
      <w:pPr>
        <w:pStyle w:val="Heading2"/>
      </w:pPr>
      <w:bookmarkStart w:id="60" w:name="_Toc323227698"/>
      <w:r w:rsidRPr="005D23DF">
        <w:t>OS</w:t>
      </w:r>
      <w:r w:rsidR="005F4505" w:rsidRPr="005D23DF">
        <w:t xml:space="preserve"> and Applications</w:t>
      </w:r>
      <w:r w:rsidRPr="005D23DF">
        <w:t xml:space="preserve"> Interface</w:t>
      </w:r>
      <w:bookmarkEnd w:id="60"/>
    </w:p>
    <w:p w14:paraId="1D3F7DB5" w14:textId="3AC92580" w:rsidR="00073338" w:rsidRPr="005D23DF" w:rsidRDefault="00621BEB" w:rsidP="00621BEB">
      <w:pPr>
        <w:rPr>
          <w:lang w:val="en-GB"/>
        </w:rPr>
      </w:pPr>
      <w:r w:rsidRPr="005D23DF">
        <w:rPr>
          <w:lang w:val="en-GB"/>
        </w:rPr>
        <w:t xml:space="preserve">A problem for a system like this is how to efficiently notice changes in files. In this thesis, we let the user interact with our own interface in order to have full control over which </w:t>
      </w:r>
      <w:proofErr w:type="gramStart"/>
      <w:r w:rsidRPr="005D23DF">
        <w:rPr>
          <w:lang w:val="en-GB"/>
        </w:rPr>
        <w:t>applications</w:t>
      </w:r>
      <w:proofErr w:type="gramEnd"/>
      <w:r w:rsidRPr="005D23DF">
        <w:rPr>
          <w:lang w:val="en-GB"/>
        </w:rPr>
        <w:t xml:space="preserve"> and files the user can see, as well as keep track of what files and applications are opened.</w:t>
      </w:r>
      <w:r w:rsidR="00E642B0" w:rsidRPr="005D23DF">
        <w:rPr>
          <w:lang w:val="en-GB"/>
        </w:rPr>
        <w:t xml:space="preserve"> It is however</w:t>
      </w:r>
      <w:r w:rsidR="00340068" w:rsidRPr="005D23DF">
        <w:rPr>
          <w:lang w:val="en-GB"/>
        </w:rPr>
        <w:t xml:space="preserve"> necessary that the applications run have an interface for interacting with the system, otherwise the remote access functionality would not work, and the system would be unable to detect changes done by local applications.</w:t>
      </w:r>
      <w:r w:rsidR="00E642B0" w:rsidRPr="005D23DF">
        <w:rPr>
          <w:lang w:val="en-GB"/>
        </w:rPr>
        <w:t xml:space="preserve"> </w:t>
      </w:r>
      <w:r w:rsidR="005D1D58" w:rsidRPr="005D23DF">
        <w:rPr>
          <w:lang w:val="en-GB"/>
        </w:rPr>
        <w:t xml:space="preserve">Thus the prototype only allows for opening files that may be opened in the text editor created for this project. </w:t>
      </w:r>
      <w:r w:rsidR="001F2780" w:rsidRPr="005D23DF">
        <w:rPr>
          <w:lang w:val="en-GB"/>
        </w:rPr>
        <w:t xml:space="preserve">In other words taking a solution that is explicitly not </w:t>
      </w:r>
      <w:r w:rsidR="00D6332B" w:rsidRPr="005D23DF">
        <w:rPr>
          <w:lang w:val="en-GB"/>
        </w:rPr>
        <w:t>transparent</w:t>
      </w:r>
      <w:r w:rsidR="001F2780" w:rsidRPr="005D23DF">
        <w:rPr>
          <w:lang w:val="en-GB"/>
        </w:rPr>
        <w:t xml:space="preserve"> to the applications.</w:t>
      </w:r>
    </w:p>
    <w:p w14:paraId="319E48A7" w14:textId="7FF43D93" w:rsidR="00A90FE2" w:rsidRPr="005D23DF" w:rsidRDefault="00073338" w:rsidP="00621BEB">
      <w:pPr>
        <w:rPr>
          <w:lang w:val="en-GB"/>
        </w:rPr>
      </w:pPr>
      <w:r w:rsidRPr="005D23DF">
        <w:rPr>
          <w:lang w:val="en-GB"/>
        </w:rPr>
        <w:t xml:space="preserve">It is clear that any application that is to be used remotely must have an interface that lets the networked system communicate with </w:t>
      </w:r>
      <w:r w:rsidR="00C723FD" w:rsidRPr="005D23DF">
        <w:rPr>
          <w:lang w:val="en-GB"/>
        </w:rPr>
        <w:t>it;</w:t>
      </w:r>
      <w:r w:rsidRPr="005D23DF">
        <w:rPr>
          <w:lang w:val="en-GB"/>
        </w:rPr>
        <w:t xml:space="preserve"> however, </w:t>
      </w:r>
      <w:r w:rsidR="00160FEB" w:rsidRPr="005D23DF">
        <w:rPr>
          <w:lang w:val="en-GB"/>
        </w:rPr>
        <w:t xml:space="preserve">it should be possible to enable other applications that are only to be run locally. Currently the problem is that there is no easy way for the </w:t>
      </w:r>
      <w:r w:rsidR="00E26060" w:rsidRPr="005D23DF">
        <w:rPr>
          <w:lang w:val="en-GB"/>
        </w:rPr>
        <w:t>SDTPS</w:t>
      </w:r>
      <w:r w:rsidR="00917B24" w:rsidRPr="005D23DF">
        <w:rPr>
          <w:lang w:val="en-GB"/>
        </w:rPr>
        <w:t>-system</w:t>
      </w:r>
      <w:r w:rsidR="00E26060" w:rsidRPr="005D23DF">
        <w:rPr>
          <w:lang w:val="en-GB"/>
        </w:rPr>
        <w:t xml:space="preserve"> to track changes applied to files by the only local applications that do not communicate with our modules.</w:t>
      </w:r>
      <w:r w:rsidR="00D01FFE" w:rsidRPr="005D23DF">
        <w:rPr>
          <w:lang w:val="en-GB"/>
        </w:rPr>
        <w:t xml:space="preserve"> We could of course scan the entire FS for changes, but it is a very inefficient solution and would eat u</w:t>
      </w:r>
      <w:r w:rsidR="00965FA1" w:rsidRPr="005D23DF">
        <w:rPr>
          <w:lang w:val="en-GB"/>
        </w:rPr>
        <w:t xml:space="preserve">p </w:t>
      </w:r>
      <w:r w:rsidR="00D01FFE" w:rsidRPr="005D23DF">
        <w:rPr>
          <w:lang w:val="en-GB"/>
        </w:rPr>
        <w:t>resources.</w:t>
      </w:r>
      <w:r w:rsidR="00965FA1" w:rsidRPr="005D23DF">
        <w:rPr>
          <w:lang w:val="en-GB"/>
        </w:rPr>
        <w:t xml:space="preserve"> A better </w:t>
      </w:r>
      <w:r w:rsidR="009E5E17" w:rsidRPr="005D23DF">
        <w:rPr>
          <w:lang w:val="en-GB"/>
        </w:rPr>
        <w:t>solution would be a subscribe</w:t>
      </w:r>
      <w:r w:rsidR="00965FA1" w:rsidRPr="005D23DF">
        <w:rPr>
          <w:lang w:val="en-GB"/>
        </w:rPr>
        <w:t xml:space="preserve"> feature implemented in the OS.</w:t>
      </w:r>
      <w:r w:rsidR="00580BC5" w:rsidRPr="005D23DF">
        <w:rPr>
          <w:lang w:val="en-GB"/>
        </w:rPr>
        <w:t xml:space="preserve"> The processes could let the OS know that it is paying attention to specific files, thus whenever a</w:t>
      </w:r>
      <w:r w:rsidR="009C2259" w:rsidRPr="005D23DF">
        <w:rPr>
          <w:lang w:val="en-GB"/>
        </w:rPr>
        <w:t xml:space="preserve"> change </w:t>
      </w:r>
      <w:r w:rsidR="009C2259" w:rsidRPr="005D23DF">
        <w:rPr>
          <w:lang w:val="en-GB"/>
        </w:rPr>
        <w:lastRenderedPageBreak/>
        <w:t>occurs in a file, the OS</w:t>
      </w:r>
      <w:r w:rsidR="00580BC5" w:rsidRPr="005D23DF">
        <w:rPr>
          <w:lang w:val="en-GB"/>
        </w:rPr>
        <w:t xml:space="preserve"> triggers an event letting the processes know about the change.</w:t>
      </w:r>
      <w:r w:rsidR="00917B24" w:rsidRPr="005D23DF">
        <w:rPr>
          <w:lang w:val="en-GB"/>
        </w:rPr>
        <w:t xml:space="preserve"> This way only the applications the user needs to run remotely needs to be changed to have an interface for communicating with the SDTPS-system</w:t>
      </w:r>
      <w:r w:rsidR="00511F98" w:rsidRPr="005D23DF">
        <w:rPr>
          <w:lang w:val="en-GB"/>
        </w:rPr>
        <w:t>, while whenever all other applications apply changes, the OS auto</w:t>
      </w:r>
      <w:r w:rsidR="00A90FE2" w:rsidRPr="005D23DF">
        <w:rPr>
          <w:lang w:val="en-GB"/>
        </w:rPr>
        <w:t xml:space="preserve">matically lets the system know.  </w:t>
      </w:r>
      <w:r w:rsidR="00511F98" w:rsidRPr="005D23DF">
        <w:rPr>
          <w:lang w:val="en-GB"/>
        </w:rPr>
        <w:t xml:space="preserve">Such a feature would be generally useful in several </w:t>
      </w:r>
      <w:r w:rsidR="00F7626A" w:rsidRPr="005D23DF">
        <w:rPr>
          <w:lang w:val="en-GB"/>
        </w:rPr>
        <w:t>use cases</w:t>
      </w:r>
      <w:r w:rsidR="00511F98" w:rsidRPr="005D23DF">
        <w:rPr>
          <w:lang w:val="en-GB"/>
        </w:rPr>
        <w:t xml:space="preserve">, not just for a device transparent system. </w:t>
      </w:r>
      <w:r w:rsidR="00043284" w:rsidRPr="005D23DF">
        <w:rPr>
          <w:lang w:val="en-GB"/>
        </w:rPr>
        <w:t xml:space="preserve">For example </w:t>
      </w:r>
      <w:r w:rsidR="0021372A" w:rsidRPr="005D23DF">
        <w:rPr>
          <w:lang w:val="en-GB"/>
        </w:rPr>
        <w:t xml:space="preserve">an image </w:t>
      </w:r>
      <w:r w:rsidR="00F7626A" w:rsidRPr="005D23DF">
        <w:rPr>
          <w:lang w:val="en-GB"/>
        </w:rPr>
        <w:t>catalogue</w:t>
      </w:r>
      <w:r w:rsidR="0021372A" w:rsidRPr="005D23DF">
        <w:rPr>
          <w:lang w:val="en-GB"/>
        </w:rPr>
        <w:t xml:space="preserve"> application could subscribe to the images the user has added and automatically update its </w:t>
      </w:r>
      <w:r w:rsidR="00F7626A" w:rsidRPr="005D23DF">
        <w:rPr>
          <w:lang w:val="en-GB"/>
        </w:rPr>
        <w:t>catalogue</w:t>
      </w:r>
      <w:r w:rsidR="0021372A" w:rsidRPr="005D23DF">
        <w:rPr>
          <w:lang w:val="en-GB"/>
        </w:rPr>
        <w:t xml:space="preserve"> whenever an image is changed, while just keeping all the other images as they were.</w:t>
      </w:r>
      <w:r w:rsidR="00552908" w:rsidRPr="005D23DF">
        <w:rPr>
          <w:lang w:val="en-GB"/>
        </w:rPr>
        <w:t xml:space="preserve"> There would be no need to use resources </w:t>
      </w:r>
      <w:r w:rsidR="00E43AE4" w:rsidRPr="005D23DF">
        <w:rPr>
          <w:lang w:val="en-GB"/>
        </w:rPr>
        <w:t>on</w:t>
      </w:r>
      <w:r w:rsidR="00552908" w:rsidRPr="005D23DF">
        <w:rPr>
          <w:lang w:val="en-GB"/>
        </w:rPr>
        <w:t xml:space="preserve"> going through all the folders and catalogues in the system except for the first time when the user adds them.</w:t>
      </w:r>
    </w:p>
    <w:p w14:paraId="79D83AB3" w14:textId="171529A8" w:rsidR="00F67CD0" w:rsidRPr="005D23DF" w:rsidRDefault="00A90FE2" w:rsidP="00621BEB">
      <w:pPr>
        <w:rPr>
          <w:lang w:val="en-GB"/>
        </w:rPr>
      </w:pPr>
      <w:r w:rsidRPr="005D23DF">
        <w:rPr>
          <w:lang w:val="en-GB"/>
        </w:rPr>
        <w:t xml:space="preserve">Another implicitly </w:t>
      </w:r>
      <w:r w:rsidR="009E5E17" w:rsidRPr="005D23DF">
        <w:rPr>
          <w:lang w:val="en-GB"/>
        </w:rPr>
        <w:t>transparent</w:t>
      </w:r>
      <w:r w:rsidRPr="005D23DF">
        <w:rPr>
          <w:lang w:val="en-GB"/>
        </w:rPr>
        <w:t xml:space="preserve"> solution with regards to the application would be to alter the </w:t>
      </w:r>
      <w:r w:rsidR="00F7626A" w:rsidRPr="005D23DF">
        <w:rPr>
          <w:lang w:val="en-GB"/>
        </w:rPr>
        <w:t>libraries</w:t>
      </w:r>
      <w:r w:rsidRPr="005D23DF">
        <w:rPr>
          <w:lang w:val="en-GB"/>
        </w:rPr>
        <w:t xml:space="preserve"> the appli</w:t>
      </w:r>
      <w:r w:rsidR="00002FEE" w:rsidRPr="005D23DF">
        <w:rPr>
          <w:lang w:val="en-GB"/>
        </w:rPr>
        <w:t xml:space="preserve">cation makes use of for saving, having all saving operations go by </w:t>
      </w:r>
      <w:r w:rsidR="00C52DD4" w:rsidRPr="005D23DF">
        <w:rPr>
          <w:lang w:val="en-GB"/>
        </w:rPr>
        <w:t>our own code.</w:t>
      </w:r>
    </w:p>
    <w:p w14:paraId="71AB45E4" w14:textId="3EBD8B2B" w:rsidR="00F67CD0" w:rsidRPr="005D23DF" w:rsidRDefault="00251AB8" w:rsidP="00621BEB">
      <w:pPr>
        <w:rPr>
          <w:lang w:val="en-GB"/>
        </w:rPr>
      </w:pPr>
      <w:r w:rsidRPr="005D23DF">
        <w:rPr>
          <w:lang w:val="en-GB"/>
        </w:rPr>
        <w:t>A graph showing the flow of changes in the current prototype was given under the implementation section. The proposed changes would enable an implementation</w:t>
      </w:r>
      <w:r w:rsidR="00E314CD" w:rsidRPr="005D23DF">
        <w:rPr>
          <w:lang w:val="en-GB"/>
        </w:rPr>
        <w:t xml:space="preserve"> with a flow</w:t>
      </w:r>
      <w:r w:rsidRPr="005D23DF">
        <w:rPr>
          <w:lang w:val="en-GB"/>
        </w:rPr>
        <w:t xml:space="preserve"> similar to</w:t>
      </w:r>
      <w:r w:rsidR="00E314CD" w:rsidRPr="005D23DF">
        <w:rPr>
          <w:lang w:val="en-GB"/>
        </w:rPr>
        <w:t xml:space="preserve"> one of the flows in</w:t>
      </w:r>
      <w:r w:rsidRPr="005D23DF">
        <w:rPr>
          <w:lang w:val="en-GB"/>
        </w:rPr>
        <w:t xml:space="preserve"> the following graph:</w:t>
      </w:r>
    </w:p>
    <w:p w14:paraId="36CFCF2B" w14:textId="77777777" w:rsidR="003C49D4" w:rsidRPr="005D23DF" w:rsidRDefault="00D9205A" w:rsidP="003C49D4">
      <w:pPr>
        <w:keepNext/>
        <w:jc w:val="center"/>
        <w:rPr>
          <w:lang w:val="en-GB"/>
        </w:rPr>
      </w:pPr>
      <w:r w:rsidRPr="005D23DF">
        <w:rPr>
          <w:lang w:val="en-GB" w:eastAsia="en-US"/>
        </w:rPr>
        <w:drawing>
          <wp:inline distT="0" distB="0" distL="0" distR="0" wp14:anchorId="43BCF290" wp14:editId="3853E9EC">
            <wp:extent cx="5482590" cy="2174130"/>
            <wp:effectExtent l="0" t="0" r="3810" b="1079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3116" cy="2174339"/>
                    </a:xfrm>
                    <a:prstGeom prst="rect">
                      <a:avLst/>
                    </a:prstGeom>
                    <a:noFill/>
                    <a:ln>
                      <a:noFill/>
                    </a:ln>
                  </pic:spPr>
                </pic:pic>
              </a:graphicData>
            </a:graphic>
          </wp:inline>
        </w:drawing>
      </w:r>
    </w:p>
    <w:p w14:paraId="45CB8C7B" w14:textId="170C9775" w:rsidR="00251AB8" w:rsidRPr="005D23DF" w:rsidRDefault="003C49D4" w:rsidP="003214D3">
      <w:pPr>
        <w:pStyle w:val="Caption"/>
        <w:rPr>
          <w:lang w:val="en-GB"/>
        </w:rPr>
      </w:pPr>
      <w:r w:rsidRPr="005D23DF">
        <w:rPr>
          <w:lang w:val="en-GB"/>
        </w:rPr>
        <w:t xml:space="preserve">Figure </w:t>
      </w:r>
      <w:r w:rsidRPr="005D23DF">
        <w:rPr>
          <w:lang w:val="en-GB"/>
        </w:rPr>
        <w:fldChar w:fldCharType="begin"/>
      </w:r>
      <w:r w:rsidRPr="005D23DF">
        <w:rPr>
          <w:lang w:val="en-GB"/>
        </w:rPr>
        <w:instrText xml:space="preserve"> SEQ Figure \* ARABIC </w:instrText>
      </w:r>
      <w:r w:rsidRPr="005D23DF">
        <w:rPr>
          <w:lang w:val="en-GB"/>
        </w:rPr>
        <w:fldChar w:fldCharType="separate"/>
      </w:r>
      <w:r w:rsidR="00E220E7">
        <w:rPr>
          <w:noProof/>
          <w:lang w:val="en-GB"/>
        </w:rPr>
        <w:t>77</w:t>
      </w:r>
      <w:r w:rsidRPr="005D23DF">
        <w:rPr>
          <w:lang w:val="en-GB"/>
        </w:rPr>
        <w:fldChar w:fldCharType="end"/>
      </w:r>
      <w:r w:rsidRPr="005D23DF">
        <w:rPr>
          <w:lang w:val="en-GB"/>
        </w:rPr>
        <w:t xml:space="preserve"> Possible change tracker flow</w:t>
      </w:r>
      <w:r w:rsidR="00506F61">
        <w:rPr>
          <w:lang w:val="en-GB"/>
        </w:rPr>
        <w:t>s</w:t>
      </w:r>
      <w:r w:rsidRPr="005D23DF">
        <w:rPr>
          <w:lang w:val="en-GB"/>
        </w:rPr>
        <w:t xml:space="preserve"> given a file subscription system</w:t>
      </w:r>
      <w:r w:rsidR="00A272D4">
        <w:rPr>
          <w:lang w:val="en-GB"/>
        </w:rPr>
        <w:t xml:space="preserve"> or</w:t>
      </w:r>
      <w:r w:rsidR="006B44EE" w:rsidRPr="005D23DF">
        <w:rPr>
          <w:lang w:val="en-GB"/>
        </w:rPr>
        <w:t xml:space="preserve"> editing </w:t>
      </w:r>
      <w:r w:rsidR="0061330C">
        <w:rPr>
          <w:lang w:val="en-GB"/>
        </w:rPr>
        <w:t xml:space="preserve">of </w:t>
      </w:r>
      <w:r w:rsidR="006B44EE" w:rsidRPr="005D23DF">
        <w:rPr>
          <w:lang w:val="en-GB"/>
        </w:rPr>
        <w:t>saving libraries</w:t>
      </w:r>
    </w:p>
    <w:p w14:paraId="40013607" w14:textId="5DE59597" w:rsidR="00F67CD0" w:rsidRPr="005D23DF" w:rsidRDefault="00B9433F" w:rsidP="00F67CD0">
      <w:pPr>
        <w:pStyle w:val="Heading2"/>
      </w:pPr>
      <w:bookmarkStart w:id="61" w:name="_Toc323227699"/>
      <w:r w:rsidRPr="005D23DF">
        <w:t>Automatic V</w:t>
      </w:r>
      <w:r w:rsidR="00FE74B2" w:rsidRPr="005D23DF">
        <w:t>ersus</w:t>
      </w:r>
      <w:r w:rsidR="00F67CD0" w:rsidRPr="005D23DF">
        <w:t xml:space="preserve"> Manual Refresh</w:t>
      </w:r>
      <w:r w:rsidR="001C7A23" w:rsidRPr="005D23DF">
        <w:t>/Synchronization</w:t>
      </w:r>
      <w:bookmarkEnd w:id="61"/>
    </w:p>
    <w:p w14:paraId="5B5AE613" w14:textId="3E2A22F4" w:rsidR="00127128" w:rsidRPr="005D23DF" w:rsidRDefault="00F67CD0" w:rsidP="00F67CD0">
      <w:pPr>
        <w:rPr>
          <w:lang w:val="en-GB"/>
        </w:rPr>
      </w:pPr>
      <w:r w:rsidRPr="005D23DF">
        <w:rPr>
          <w:lang w:val="en-GB"/>
        </w:rPr>
        <w:t>The prototype makes use of a manual refr</w:t>
      </w:r>
      <w:r w:rsidR="00E7522F" w:rsidRPr="005D23DF">
        <w:rPr>
          <w:lang w:val="en-GB"/>
        </w:rPr>
        <w:t xml:space="preserve">esh function, which there </w:t>
      </w:r>
      <w:r w:rsidR="00B91DFA" w:rsidRPr="005D23DF">
        <w:rPr>
          <w:lang w:val="en-GB"/>
        </w:rPr>
        <w:t>is</w:t>
      </w:r>
      <w:r w:rsidR="00E7522F" w:rsidRPr="005D23DF">
        <w:rPr>
          <w:lang w:val="en-GB"/>
        </w:rPr>
        <w:t xml:space="preserve"> </w:t>
      </w:r>
      <w:r w:rsidRPr="005D23DF">
        <w:rPr>
          <w:lang w:val="en-GB"/>
        </w:rPr>
        <w:t xml:space="preserve">many ways of implementing. </w:t>
      </w:r>
      <w:r w:rsidR="00DA6800" w:rsidRPr="005D23DF">
        <w:rPr>
          <w:lang w:val="en-GB"/>
        </w:rPr>
        <w:t>The prototype is implemented in such a way that a</w:t>
      </w:r>
      <w:r w:rsidR="00127128" w:rsidRPr="005D23DF">
        <w:rPr>
          <w:lang w:val="en-GB"/>
        </w:rPr>
        <w:t xml:space="preserve"> "profane" daemon may not commi</w:t>
      </w:r>
      <w:r w:rsidR="00DA6800" w:rsidRPr="005D23DF">
        <w:rPr>
          <w:lang w:val="en-GB"/>
        </w:rPr>
        <w:t xml:space="preserve">t updates without the </w:t>
      </w:r>
      <w:r w:rsidR="0080219A" w:rsidRPr="005D23DF">
        <w:rPr>
          <w:lang w:val="en-GB"/>
        </w:rPr>
        <w:t>coordinator/</w:t>
      </w:r>
      <w:r w:rsidR="00B9433F" w:rsidRPr="005D23DF">
        <w:rPr>
          <w:lang w:val="en-GB"/>
        </w:rPr>
        <w:t>consistency</w:t>
      </w:r>
      <w:r w:rsidR="00DA6800" w:rsidRPr="005D23DF">
        <w:rPr>
          <w:lang w:val="en-GB"/>
        </w:rPr>
        <w:t xml:space="preserve"> </w:t>
      </w:r>
      <w:r w:rsidR="0086267B" w:rsidRPr="005D23DF">
        <w:rPr>
          <w:lang w:val="en-GB"/>
        </w:rPr>
        <w:t>enforcers’</w:t>
      </w:r>
      <w:r w:rsidR="00DA6800" w:rsidRPr="005D23DF">
        <w:rPr>
          <w:lang w:val="en-GB"/>
        </w:rPr>
        <w:t xml:space="preserve"> permission. Thus t</w:t>
      </w:r>
      <w:r w:rsidR="00DF5C5E" w:rsidRPr="005D23DF">
        <w:rPr>
          <w:lang w:val="en-GB"/>
        </w:rPr>
        <w:t xml:space="preserve">he system could push the updates to the </w:t>
      </w:r>
      <w:r w:rsidR="00FE74B2" w:rsidRPr="005D23DF">
        <w:rPr>
          <w:lang w:val="en-GB"/>
        </w:rPr>
        <w:t>consistency</w:t>
      </w:r>
      <w:r w:rsidR="00DF5C5E" w:rsidRPr="005D23DF">
        <w:rPr>
          <w:lang w:val="en-GB"/>
        </w:rPr>
        <w:t xml:space="preserve"> enforcer as soon as they are done and let the enforcer put them in</w:t>
      </w:r>
      <w:r w:rsidR="003E6B83" w:rsidRPr="005D23DF">
        <w:rPr>
          <w:lang w:val="en-GB"/>
        </w:rPr>
        <w:t xml:space="preserve"> a</w:t>
      </w:r>
      <w:r w:rsidR="00DF5C5E" w:rsidRPr="005D23DF">
        <w:rPr>
          <w:lang w:val="en-GB"/>
        </w:rPr>
        <w:t xml:space="preserve"> queue, then when the user refreshes the changes are pushed to the entire network. </w:t>
      </w:r>
      <w:r w:rsidR="002F4572" w:rsidRPr="005D23DF">
        <w:rPr>
          <w:lang w:val="en-GB"/>
        </w:rPr>
        <w:t xml:space="preserve">Or the changes could be queued locally on each daemon, </w:t>
      </w:r>
      <w:r w:rsidR="00BF0E81" w:rsidRPr="005D23DF">
        <w:rPr>
          <w:lang w:val="en-GB"/>
        </w:rPr>
        <w:t>and then</w:t>
      </w:r>
      <w:r w:rsidR="002F4572" w:rsidRPr="005D23DF">
        <w:rPr>
          <w:lang w:val="en-GB"/>
        </w:rPr>
        <w:t xml:space="preserve"> pushed to the </w:t>
      </w:r>
      <w:r w:rsidR="00FE74B2" w:rsidRPr="005D23DF">
        <w:rPr>
          <w:lang w:val="en-GB"/>
        </w:rPr>
        <w:t>consistency</w:t>
      </w:r>
      <w:r w:rsidR="002F4572" w:rsidRPr="005D23DF">
        <w:rPr>
          <w:lang w:val="en-GB"/>
        </w:rPr>
        <w:t xml:space="preserve"> enforcer whenever a refresh operation is made.</w:t>
      </w:r>
      <w:r w:rsidR="00127128" w:rsidRPr="005D23DF">
        <w:rPr>
          <w:lang w:val="en-GB"/>
        </w:rPr>
        <w:t xml:space="preserve"> </w:t>
      </w:r>
    </w:p>
    <w:p w14:paraId="66F38D69" w14:textId="77777777" w:rsidR="00384085" w:rsidRPr="005D23DF" w:rsidRDefault="00127128" w:rsidP="00F67CD0">
      <w:pPr>
        <w:rPr>
          <w:lang w:val="en-GB"/>
        </w:rPr>
      </w:pPr>
      <w:r w:rsidRPr="005D23DF">
        <w:rPr>
          <w:lang w:val="en-GB"/>
        </w:rPr>
        <w:t>A third option is to let the profane daemons commit changes locally and thus create a local view</w:t>
      </w:r>
      <w:r w:rsidR="000A4EEE" w:rsidRPr="005D23DF">
        <w:rPr>
          <w:lang w:val="en-GB"/>
        </w:rPr>
        <w:t xml:space="preserve"> that is merged with the other devices upon refresh.</w:t>
      </w:r>
    </w:p>
    <w:p w14:paraId="36DE5E25" w14:textId="2AE89CB4" w:rsidR="0091145C" w:rsidRPr="005D23DF" w:rsidRDefault="00384085" w:rsidP="00F67CD0">
      <w:pPr>
        <w:rPr>
          <w:lang w:val="en-GB"/>
        </w:rPr>
      </w:pPr>
      <w:r w:rsidRPr="005D23DF">
        <w:rPr>
          <w:lang w:val="en-GB"/>
        </w:rPr>
        <w:t xml:space="preserve">The first option ensures high </w:t>
      </w:r>
      <w:r w:rsidR="00FE74B2" w:rsidRPr="005D23DF">
        <w:rPr>
          <w:lang w:val="en-GB"/>
        </w:rPr>
        <w:t>consistency</w:t>
      </w:r>
      <w:r w:rsidRPr="005D23DF">
        <w:rPr>
          <w:lang w:val="en-GB"/>
        </w:rPr>
        <w:t>. All changes across the network are applied in chronological order on all devices. The amount of traffic</w:t>
      </w:r>
      <w:r w:rsidR="009F3CF4" w:rsidRPr="005D23DF">
        <w:rPr>
          <w:lang w:val="en-GB"/>
        </w:rPr>
        <w:t xml:space="preserve"> and extra memory used in the </w:t>
      </w:r>
      <w:r w:rsidR="00FE74B2" w:rsidRPr="005D23DF">
        <w:rPr>
          <w:lang w:val="en-GB"/>
        </w:rPr>
        <w:t>consistency</w:t>
      </w:r>
      <w:r w:rsidR="009F3CF4" w:rsidRPr="005D23DF">
        <w:rPr>
          <w:lang w:val="en-GB"/>
        </w:rPr>
        <w:t xml:space="preserve"> enforcer</w:t>
      </w:r>
      <w:r w:rsidRPr="005D23DF">
        <w:rPr>
          <w:lang w:val="en-GB"/>
        </w:rPr>
        <w:t xml:space="preserve"> would be linearly related to number of cha</w:t>
      </w:r>
      <w:r w:rsidR="009F3CF4" w:rsidRPr="005D23DF">
        <w:rPr>
          <w:lang w:val="en-GB"/>
        </w:rPr>
        <w:t>nges</w:t>
      </w:r>
      <w:r w:rsidR="0070452D" w:rsidRPr="005D23DF">
        <w:rPr>
          <w:lang w:val="en-GB"/>
        </w:rPr>
        <w:t>, if the changes are few between each refresh, so is the amount of traffic and size of extra memory used. However, if a huge amount of changes are done between each refresh</w:t>
      </w:r>
      <w:r w:rsidR="00506803" w:rsidRPr="005D23DF">
        <w:rPr>
          <w:lang w:val="en-GB"/>
        </w:rPr>
        <w:t>, so is the</w:t>
      </w:r>
      <w:r w:rsidR="00657BEB" w:rsidRPr="005D23DF">
        <w:rPr>
          <w:lang w:val="en-GB"/>
        </w:rPr>
        <w:t xml:space="preserve"> amount of</w:t>
      </w:r>
      <w:r w:rsidR="00506803" w:rsidRPr="005D23DF">
        <w:rPr>
          <w:lang w:val="en-GB"/>
        </w:rPr>
        <w:t xml:space="preserve"> traffic and size of memory used.</w:t>
      </w:r>
    </w:p>
    <w:p w14:paraId="6C079B5E" w14:textId="2E3754F6" w:rsidR="008F5DBD" w:rsidRPr="005D23DF" w:rsidRDefault="008F5DBD" w:rsidP="00F67CD0">
      <w:pPr>
        <w:rPr>
          <w:lang w:val="en-GB"/>
        </w:rPr>
      </w:pPr>
      <w:r w:rsidRPr="005D23DF">
        <w:rPr>
          <w:lang w:val="en-GB"/>
        </w:rPr>
        <w:t>The second option does not guarantee that all changes from different devices are applied in chronological order, but all changes from</w:t>
      </w:r>
      <w:r w:rsidR="00467058" w:rsidRPr="005D23DF">
        <w:rPr>
          <w:lang w:val="en-GB"/>
        </w:rPr>
        <w:t xml:space="preserve"> a</w:t>
      </w:r>
      <w:r w:rsidRPr="005D23DF">
        <w:rPr>
          <w:lang w:val="en-GB"/>
        </w:rPr>
        <w:t xml:space="preserve"> single device will be applied </w:t>
      </w:r>
      <w:r w:rsidRPr="005D23DF">
        <w:rPr>
          <w:lang w:val="en-GB"/>
        </w:rPr>
        <w:lastRenderedPageBreak/>
        <w:t xml:space="preserve">chronologically. Thus </w:t>
      </w:r>
      <w:r w:rsidR="00E96F99" w:rsidRPr="005D23DF">
        <w:rPr>
          <w:lang w:val="en-GB"/>
        </w:rPr>
        <w:t>consistency</w:t>
      </w:r>
      <w:r w:rsidRPr="005D23DF">
        <w:rPr>
          <w:lang w:val="en-GB"/>
        </w:rPr>
        <w:t xml:space="preserve"> should still be </w:t>
      </w:r>
      <w:r w:rsidR="00E96F99" w:rsidRPr="005D23DF">
        <w:rPr>
          <w:lang w:val="en-GB"/>
        </w:rPr>
        <w:t>enforced,</w:t>
      </w:r>
      <w:r w:rsidRPr="005D23DF">
        <w:rPr>
          <w:lang w:val="en-GB"/>
        </w:rPr>
        <w:t xml:space="preserve"> as a file may only be stored at a single device at a time, meaning all changes for a single file will be applied in order.</w:t>
      </w:r>
      <w:r w:rsidR="00D21F88" w:rsidRPr="005D23DF">
        <w:rPr>
          <w:lang w:val="en-GB"/>
        </w:rPr>
        <w:t xml:space="preserve"> </w:t>
      </w:r>
      <w:r w:rsidR="00E96F99" w:rsidRPr="005D23DF">
        <w:rPr>
          <w:lang w:val="en-GB"/>
        </w:rPr>
        <w:t>This option has</w:t>
      </w:r>
      <w:r w:rsidR="00D21F88" w:rsidRPr="005D23DF">
        <w:rPr>
          <w:lang w:val="en-GB"/>
        </w:rPr>
        <w:t xml:space="preserve"> much the same characteristics as the first </w:t>
      </w:r>
      <w:r w:rsidR="00240B8B" w:rsidRPr="005D23DF">
        <w:rPr>
          <w:lang w:val="en-GB"/>
        </w:rPr>
        <w:t>option;</w:t>
      </w:r>
      <w:r w:rsidR="00D21F88" w:rsidRPr="005D23DF">
        <w:rPr>
          <w:lang w:val="en-GB"/>
        </w:rPr>
        <w:t xml:space="preserve"> only difference is the memory usage is not concentrated at the </w:t>
      </w:r>
      <w:r w:rsidR="00E96F99" w:rsidRPr="005D23DF">
        <w:rPr>
          <w:lang w:val="en-GB"/>
        </w:rPr>
        <w:t>consistency</w:t>
      </w:r>
      <w:r w:rsidR="00D21F88" w:rsidRPr="005D23DF">
        <w:rPr>
          <w:lang w:val="en-GB"/>
        </w:rPr>
        <w:t xml:space="preserve"> enforcer.</w:t>
      </w:r>
    </w:p>
    <w:p w14:paraId="61DBDA58" w14:textId="4C09120E" w:rsidR="00D31596" w:rsidRPr="005D23DF" w:rsidRDefault="00467058" w:rsidP="00F67CD0">
      <w:pPr>
        <w:rPr>
          <w:lang w:val="en-GB"/>
        </w:rPr>
      </w:pPr>
      <w:r w:rsidRPr="005D23DF">
        <w:rPr>
          <w:lang w:val="en-GB"/>
        </w:rPr>
        <w:t xml:space="preserve">The third options offers a </w:t>
      </w:r>
      <w:r w:rsidR="00414BE6" w:rsidRPr="005D23DF">
        <w:rPr>
          <w:lang w:val="en-GB"/>
        </w:rPr>
        <w:t>more predictable and likely larger</w:t>
      </w:r>
      <w:r w:rsidR="009A586D" w:rsidRPr="005D23DF">
        <w:rPr>
          <w:lang w:val="en-GB"/>
        </w:rPr>
        <w:t xml:space="preserve"> amount of traffic, but </w:t>
      </w:r>
      <w:r w:rsidR="0038599B" w:rsidRPr="005D23DF">
        <w:rPr>
          <w:lang w:val="en-GB"/>
        </w:rPr>
        <w:t>probably</w:t>
      </w:r>
      <w:r w:rsidR="009A586D" w:rsidRPr="005D23DF">
        <w:rPr>
          <w:lang w:val="en-GB"/>
        </w:rPr>
        <w:t xml:space="preserve"> less extra memory overhead as it is only necessary to keep track of what files are </w:t>
      </w:r>
      <w:r w:rsidR="007540EE" w:rsidRPr="005D23DF">
        <w:rPr>
          <w:lang w:val="en-GB"/>
        </w:rPr>
        <w:t xml:space="preserve">present </w:t>
      </w:r>
      <w:r w:rsidR="009A586D" w:rsidRPr="005D23DF">
        <w:rPr>
          <w:lang w:val="en-GB"/>
        </w:rPr>
        <w:t>local</w:t>
      </w:r>
      <w:r w:rsidR="007540EE" w:rsidRPr="005D23DF">
        <w:rPr>
          <w:lang w:val="en-GB"/>
        </w:rPr>
        <w:t>ly</w:t>
      </w:r>
      <w:r w:rsidR="009A586D" w:rsidRPr="005D23DF">
        <w:rPr>
          <w:lang w:val="en-GB"/>
        </w:rPr>
        <w:t xml:space="preserve">, not </w:t>
      </w:r>
      <w:r w:rsidR="00874414" w:rsidRPr="005D23DF">
        <w:rPr>
          <w:lang w:val="en-GB"/>
        </w:rPr>
        <w:t>the changes in their entirety</w:t>
      </w:r>
      <w:r w:rsidR="00436B0D" w:rsidRPr="005D23DF">
        <w:rPr>
          <w:lang w:val="en-GB"/>
        </w:rPr>
        <w:t xml:space="preserve">. </w:t>
      </w:r>
      <w:r w:rsidR="00BA40F4" w:rsidRPr="005D23DF">
        <w:rPr>
          <w:lang w:val="en-GB"/>
        </w:rPr>
        <w:t xml:space="preserve">It would give an amount of traffic proportionate </w:t>
      </w:r>
      <w:r w:rsidR="006E36E2" w:rsidRPr="005D23DF">
        <w:rPr>
          <w:lang w:val="en-GB"/>
        </w:rPr>
        <w:t>to</w:t>
      </w:r>
      <w:r w:rsidR="00BA40F4" w:rsidRPr="005D23DF">
        <w:rPr>
          <w:lang w:val="en-GB"/>
        </w:rPr>
        <w:t xml:space="preserve"> the number of files across the networked devices, thus as long as the number of changes between refreshes are fewer than the number of files across the network, either one of the two first options will have less traffic overhead.</w:t>
      </w:r>
      <w:r w:rsidR="00AF0581" w:rsidRPr="005D23DF">
        <w:rPr>
          <w:lang w:val="en-GB"/>
        </w:rPr>
        <w:t xml:space="preserve"> But it is possible to reduce this traffic overhead somewhat by not refreshing the SSV of every device when a refresh request is received, only the devices the request came from. This is more difficult for the </w:t>
      </w:r>
      <w:r w:rsidR="00CA5539" w:rsidRPr="005D23DF">
        <w:rPr>
          <w:lang w:val="en-GB"/>
        </w:rPr>
        <w:t>first two</w:t>
      </w:r>
      <w:r w:rsidR="00AF0581" w:rsidRPr="005D23DF">
        <w:rPr>
          <w:lang w:val="en-GB"/>
        </w:rPr>
        <w:t xml:space="preserve"> option</w:t>
      </w:r>
      <w:r w:rsidR="00CA5539" w:rsidRPr="005D23DF">
        <w:rPr>
          <w:lang w:val="en-GB"/>
        </w:rPr>
        <w:t>s</w:t>
      </w:r>
      <w:r w:rsidR="00AF0581" w:rsidRPr="005D23DF">
        <w:rPr>
          <w:lang w:val="en-GB"/>
        </w:rPr>
        <w:t xml:space="preserve"> as, as it is the change that is sent when synchronizing, not the new view.</w:t>
      </w:r>
      <w:r w:rsidR="00D86ED5" w:rsidRPr="005D23DF">
        <w:rPr>
          <w:lang w:val="en-GB"/>
        </w:rPr>
        <w:t xml:space="preserve"> The coordinator would have to keep track of which devices have received each update, and keep it until every </w:t>
      </w:r>
      <w:r w:rsidR="00654A39" w:rsidRPr="005D23DF">
        <w:rPr>
          <w:lang w:val="en-GB"/>
        </w:rPr>
        <w:t>single devices is synchronized.</w:t>
      </w:r>
      <w:r w:rsidR="003D3016" w:rsidRPr="005D23DF">
        <w:rPr>
          <w:lang w:val="en-GB"/>
        </w:rPr>
        <w:t xml:space="preserve"> The prototype makes use of the second method during normal synchronizations, but the third </w:t>
      </w:r>
      <w:r w:rsidR="00626BBA" w:rsidRPr="005D23DF">
        <w:rPr>
          <w:lang w:val="en-GB"/>
        </w:rPr>
        <w:t>method when a new daemon joins.</w:t>
      </w:r>
    </w:p>
    <w:p w14:paraId="61B1963A" w14:textId="77777777" w:rsidR="003A34E5" w:rsidRPr="005D23DF" w:rsidRDefault="003A34E5" w:rsidP="00F67CD0">
      <w:pPr>
        <w:rPr>
          <w:lang w:val="en-GB"/>
        </w:rPr>
      </w:pPr>
    </w:p>
    <w:p w14:paraId="061A27DB" w14:textId="0CD9E507" w:rsidR="008B3630" w:rsidRPr="005D23DF" w:rsidRDefault="00D31596" w:rsidP="00F67CD0">
      <w:pPr>
        <w:rPr>
          <w:lang w:val="en-GB"/>
        </w:rPr>
      </w:pPr>
      <w:r w:rsidRPr="005D23DF">
        <w:rPr>
          <w:lang w:val="en-GB"/>
        </w:rPr>
        <w:t xml:space="preserve">Automatic refresh, or simply </w:t>
      </w:r>
      <w:r w:rsidR="00E96F99" w:rsidRPr="005D23DF">
        <w:rPr>
          <w:lang w:val="en-GB"/>
        </w:rPr>
        <w:t>continuous</w:t>
      </w:r>
      <w:r w:rsidRPr="005D23DF">
        <w:rPr>
          <w:lang w:val="en-GB"/>
        </w:rPr>
        <w:t xml:space="preserve"> synchronization is also a possibility.</w:t>
      </w:r>
      <w:r w:rsidR="00346E69" w:rsidRPr="005D23DF">
        <w:rPr>
          <w:lang w:val="en-GB"/>
        </w:rPr>
        <w:t xml:space="preserve"> Meaning whenever the change detector sees a change</w:t>
      </w:r>
      <w:r w:rsidR="00A65B34" w:rsidRPr="005D23DF">
        <w:rPr>
          <w:lang w:val="en-GB"/>
        </w:rPr>
        <w:t xml:space="preserve"> in a file or in the application list</w:t>
      </w:r>
      <w:r w:rsidR="00346E69" w:rsidRPr="005D23DF">
        <w:rPr>
          <w:lang w:val="en-GB"/>
        </w:rPr>
        <w:t>, the local daemon push</w:t>
      </w:r>
      <w:r w:rsidR="005B7C39" w:rsidRPr="005D23DF">
        <w:rPr>
          <w:lang w:val="en-GB"/>
        </w:rPr>
        <w:t>es</w:t>
      </w:r>
      <w:r w:rsidR="00346E69" w:rsidRPr="005D23DF">
        <w:rPr>
          <w:lang w:val="en-GB"/>
        </w:rPr>
        <w:t xml:space="preserve"> the update right away.</w:t>
      </w:r>
      <w:r w:rsidRPr="005D23DF">
        <w:rPr>
          <w:lang w:val="en-GB"/>
        </w:rPr>
        <w:t xml:space="preserve"> The problem with this option is the </w:t>
      </w:r>
      <w:r w:rsidR="00E96F99" w:rsidRPr="005D23DF">
        <w:rPr>
          <w:lang w:val="en-GB"/>
        </w:rPr>
        <w:t>likelihood</w:t>
      </w:r>
      <w:r w:rsidRPr="005D23DF">
        <w:rPr>
          <w:lang w:val="en-GB"/>
        </w:rPr>
        <w:t xml:space="preserve"> of frustration for the user if resources and network traffic slows him/her down with the user having little control over it.</w:t>
      </w:r>
      <w:r w:rsidR="009F0A8A" w:rsidRPr="005D23DF">
        <w:rPr>
          <w:lang w:val="en-GB"/>
        </w:rPr>
        <w:t xml:space="preserve"> </w:t>
      </w:r>
      <w:r w:rsidR="0098589A" w:rsidRPr="005D23DF">
        <w:rPr>
          <w:lang w:val="en-GB"/>
        </w:rPr>
        <w:t>Letting the user decide when the system synchronizes ensures that the user has increased control over his/her own resources and that it does not affect the performance of the d</w:t>
      </w:r>
      <w:r w:rsidR="00695736" w:rsidRPr="005D23DF">
        <w:rPr>
          <w:lang w:val="en-GB"/>
        </w:rPr>
        <w:t>evices</w:t>
      </w:r>
      <w:r w:rsidR="00163273" w:rsidRPr="005D23DF">
        <w:rPr>
          <w:lang w:val="en-GB"/>
        </w:rPr>
        <w:t xml:space="preserve"> and the network</w:t>
      </w:r>
      <w:r w:rsidR="00695736" w:rsidRPr="005D23DF">
        <w:rPr>
          <w:lang w:val="en-GB"/>
        </w:rPr>
        <w:t xml:space="preserve"> at an </w:t>
      </w:r>
      <w:r w:rsidR="00E96F99" w:rsidRPr="005D23DF">
        <w:rPr>
          <w:lang w:val="en-GB"/>
        </w:rPr>
        <w:t>inconvenient</w:t>
      </w:r>
      <w:r w:rsidR="0098589A" w:rsidRPr="005D23DF">
        <w:rPr>
          <w:lang w:val="en-GB"/>
        </w:rPr>
        <w:t xml:space="preserve"> time.</w:t>
      </w:r>
    </w:p>
    <w:p w14:paraId="3477A88B" w14:textId="53D75C91" w:rsidR="008B3630" w:rsidRPr="005D23DF" w:rsidRDefault="008B3630" w:rsidP="008B3630">
      <w:pPr>
        <w:pStyle w:val="Heading2"/>
      </w:pPr>
      <w:bookmarkStart w:id="62" w:name="_Toc323227700"/>
      <w:r w:rsidRPr="005D23DF">
        <w:t>Remote Application Access</w:t>
      </w:r>
      <w:bookmarkEnd w:id="62"/>
    </w:p>
    <w:p w14:paraId="469C59CC" w14:textId="32CD23E9" w:rsidR="00421BA5" w:rsidRPr="005D23DF" w:rsidRDefault="0015463A" w:rsidP="008B3630">
      <w:pPr>
        <w:rPr>
          <w:lang w:val="en-GB"/>
        </w:rPr>
      </w:pPr>
      <w:r w:rsidRPr="005D23DF">
        <w:rPr>
          <w:lang w:val="en-GB"/>
        </w:rPr>
        <w:t xml:space="preserve">The remote application access is not a new topic, but the aim during work on this project was to </w:t>
      </w:r>
      <w:r w:rsidR="00681DD5" w:rsidRPr="005D23DF">
        <w:rPr>
          <w:lang w:val="en-GB"/>
        </w:rPr>
        <w:t>look at it from a fresh angle. The thought</w:t>
      </w:r>
      <w:r w:rsidR="00801162" w:rsidRPr="005D23DF">
        <w:rPr>
          <w:lang w:val="en-GB"/>
        </w:rPr>
        <w:t xml:space="preserve"> behind the solution used in the prototype was to avoid having to transfer a copy of the file from the remote host to the local device where the user is working. Instead the goal was to work with the file on the host and apply the changes locally where the file habituates. </w:t>
      </w:r>
      <w:r w:rsidR="00F7105E" w:rsidRPr="005D23DF">
        <w:rPr>
          <w:lang w:val="en-GB"/>
        </w:rPr>
        <w:t xml:space="preserve">One way would be to send a picture of the application </w:t>
      </w:r>
      <w:r w:rsidR="00EF1406" w:rsidRPr="005D23DF">
        <w:rPr>
          <w:lang w:val="en-GB"/>
        </w:rPr>
        <w:t>interface; similar to the way X</w:t>
      </w:r>
      <w:r w:rsidR="005A48D3" w:rsidRPr="005D23DF">
        <w:rPr>
          <w:lang w:val="en-GB"/>
        </w:rPr>
        <w:t xml:space="preserve"> </w:t>
      </w:r>
      <w:r w:rsidR="00F7105E" w:rsidRPr="005D23DF">
        <w:rPr>
          <w:lang w:val="en-GB"/>
        </w:rPr>
        <w:t>Window does it</w:t>
      </w:r>
      <w:r w:rsidR="00FE0468" w:rsidRPr="005D23DF">
        <w:rPr>
          <w:lang w:val="en-GB"/>
        </w:rPr>
        <w:t xml:space="preserve"> [18]</w:t>
      </w:r>
      <w:r w:rsidR="00F7105E" w:rsidRPr="005D23DF">
        <w:rPr>
          <w:lang w:val="en-GB"/>
        </w:rPr>
        <w:t xml:space="preserve">. That would however be a very inefficient solution in many cases, thus a more tailored approach is likely to reduce </w:t>
      </w:r>
      <w:r w:rsidR="00931CE7" w:rsidRPr="005D23DF">
        <w:rPr>
          <w:lang w:val="en-GB"/>
        </w:rPr>
        <w:t xml:space="preserve">the traffic load significantly. A local GUI communicating with the remote device, running the actual application is a much more efficient solution with for example text processing. </w:t>
      </w:r>
      <w:r w:rsidR="003F4642" w:rsidRPr="005D23DF">
        <w:rPr>
          <w:lang w:val="en-GB"/>
        </w:rPr>
        <w:t>The remote host can be limited to only send</w:t>
      </w:r>
      <w:r w:rsidR="00963623" w:rsidRPr="005D23DF">
        <w:rPr>
          <w:lang w:val="en-GB"/>
        </w:rPr>
        <w:t>ing</w:t>
      </w:r>
      <w:r w:rsidR="003F4642" w:rsidRPr="005D23DF">
        <w:rPr>
          <w:lang w:val="en-GB"/>
        </w:rPr>
        <w:t xml:space="preserve"> the part of the file that is actually visible on the GUI the user is interacting with, thus avoid sending the file in its entirety. </w:t>
      </w:r>
      <w:r w:rsidR="00A41D97" w:rsidRPr="005D23DF">
        <w:rPr>
          <w:lang w:val="en-GB"/>
        </w:rPr>
        <w:t xml:space="preserve">Operations can then be sent from the GUI the user is interacting with back to the application where they are applied on the original file. </w:t>
      </w:r>
      <w:r w:rsidR="00C94516" w:rsidRPr="005D23DF">
        <w:rPr>
          <w:lang w:val="en-GB"/>
        </w:rPr>
        <w:t>The pr</w:t>
      </w:r>
      <w:r w:rsidR="00F41000" w:rsidRPr="005D23DF">
        <w:rPr>
          <w:lang w:val="en-GB"/>
        </w:rPr>
        <w:t>ototype tries to find the position of each change, and sends the position and the operation requested to the application</w:t>
      </w:r>
      <w:r w:rsidR="00963B82" w:rsidRPr="005D23DF">
        <w:rPr>
          <w:lang w:val="en-GB"/>
        </w:rPr>
        <w:t xml:space="preserve"> where the application applies the changes to its local file</w:t>
      </w:r>
      <w:r w:rsidR="00F41000" w:rsidRPr="005D23DF">
        <w:rPr>
          <w:lang w:val="en-GB"/>
        </w:rPr>
        <w:t>.</w:t>
      </w:r>
    </w:p>
    <w:p w14:paraId="34633AFD" w14:textId="60343973" w:rsidR="00475748" w:rsidRPr="005D23DF" w:rsidRDefault="00421BA5" w:rsidP="008B3630">
      <w:pPr>
        <w:rPr>
          <w:lang w:val="en-GB"/>
        </w:rPr>
      </w:pPr>
      <w:r w:rsidRPr="005D23DF">
        <w:rPr>
          <w:lang w:val="en-GB"/>
        </w:rPr>
        <w:t>However, there are cases where different approaches must be taken, such as image post processing. Sending the image over to the GUI might be necessary in some cases, but the core of applying the operation on the file at the device where the file resides can still be kept.</w:t>
      </w:r>
      <w:r w:rsidR="0008279C" w:rsidRPr="005D23DF">
        <w:rPr>
          <w:lang w:val="en-GB"/>
        </w:rPr>
        <w:t xml:space="preserve"> In fact in the case of editing an image, just sending a picture of the entire </w:t>
      </w:r>
      <w:r w:rsidR="0052752F" w:rsidRPr="005D23DF">
        <w:rPr>
          <w:lang w:val="en-GB"/>
        </w:rPr>
        <w:t>GUI running the application</w:t>
      </w:r>
      <w:r w:rsidR="0008279C" w:rsidRPr="005D23DF">
        <w:rPr>
          <w:lang w:val="en-GB"/>
        </w:rPr>
        <w:t xml:space="preserve"> might be the most efficient solution.</w:t>
      </w:r>
    </w:p>
    <w:p w14:paraId="309D0909" w14:textId="52E0978C" w:rsidR="00475748" w:rsidRPr="005D23DF" w:rsidRDefault="00851D7B" w:rsidP="008B3630">
      <w:pPr>
        <w:rPr>
          <w:lang w:val="en-GB"/>
        </w:rPr>
      </w:pPr>
      <w:r w:rsidRPr="005D23DF">
        <w:rPr>
          <w:lang w:val="en-GB"/>
        </w:rPr>
        <w:t xml:space="preserve">But for this to be feasible in the real world, any application that is to be run remotely by merely sending operations and small intervals of </w:t>
      </w:r>
      <w:r w:rsidR="00240E54" w:rsidRPr="005D23DF">
        <w:rPr>
          <w:lang w:val="en-GB"/>
        </w:rPr>
        <w:t>a</w:t>
      </w:r>
      <w:r w:rsidR="006839A4" w:rsidRPr="005D23DF">
        <w:rPr>
          <w:lang w:val="en-GB"/>
        </w:rPr>
        <w:t xml:space="preserve"> file</w:t>
      </w:r>
      <w:r w:rsidRPr="005D23DF">
        <w:rPr>
          <w:lang w:val="en-GB"/>
        </w:rPr>
        <w:t xml:space="preserve"> must have an API for </w:t>
      </w:r>
      <w:r w:rsidRPr="005D23DF">
        <w:rPr>
          <w:lang w:val="en-GB"/>
        </w:rPr>
        <w:lastRenderedPageBreak/>
        <w:t>communicating with the remote access system.</w:t>
      </w:r>
      <w:r w:rsidR="00235649" w:rsidRPr="005D23DF">
        <w:rPr>
          <w:lang w:val="en-GB"/>
        </w:rPr>
        <w:t xml:space="preserve"> In other words, corporations such as Microsoft and Apple would need to agree to implement such APIs, or a reliance on equivalent open source applications would be necessary. </w:t>
      </w:r>
    </w:p>
    <w:p w14:paraId="67433A73" w14:textId="7780C588" w:rsidR="00475748" w:rsidRPr="005D23DF" w:rsidRDefault="00475748" w:rsidP="00475748">
      <w:pPr>
        <w:pStyle w:val="Heading2"/>
      </w:pPr>
      <w:bookmarkStart w:id="63" w:name="_Toc323227701"/>
      <w:r w:rsidRPr="005D23DF">
        <w:t>Security</w:t>
      </w:r>
      <w:bookmarkEnd w:id="63"/>
    </w:p>
    <w:p w14:paraId="4D1EADCE" w14:textId="77777777" w:rsidR="00F31B46" w:rsidRPr="005D23DF" w:rsidRDefault="00F31B46" w:rsidP="00F31B46">
      <w:pPr>
        <w:rPr>
          <w:lang w:val="en-GB"/>
        </w:rPr>
      </w:pPr>
      <w:r w:rsidRPr="005D23DF">
        <w:rPr>
          <w:lang w:val="en-GB"/>
        </w:rPr>
        <w:t xml:space="preserve">Any system that connects several devices together will have security issues. With this system, the threat of someone using it to hack your personal files is of course always there, and theft is a real possibility. </w:t>
      </w:r>
    </w:p>
    <w:p w14:paraId="547950D4" w14:textId="68CEE3B5" w:rsidR="00F31B46" w:rsidRPr="005D23DF" w:rsidRDefault="00F31B46" w:rsidP="00475748">
      <w:pPr>
        <w:rPr>
          <w:lang w:val="en-GB"/>
        </w:rPr>
      </w:pPr>
      <w:r w:rsidRPr="005D23DF">
        <w:rPr>
          <w:lang w:val="en-GB"/>
        </w:rPr>
        <w:t xml:space="preserve">A hacker could easily figure out the ports the prototype is using, and </w:t>
      </w:r>
      <w:r w:rsidR="00A64B79" w:rsidRPr="005D23DF">
        <w:rPr>
          <w:lang w:val="en-GB"/>
        </w:rPr>
        <w:t>get</w:t>
      </w:r>
      <w:r w:rsidRPr="005D23DF">
        <w:rPr>
          <w:lang w:val="en-GB"/>
        </w:rPr>
        <w:t xml:space="preserve"> a way in. The daemon can then be dissected in memory</w:t>
      </w:r>
      <w:r w:rsidR="00A64B79" w:rsidRPr="005D23DF">
        <w:rPr>
          <w:lang w:val="en-GB"/>
        </w:rPr>
        <w:t xml:space="preserve"> using a debugger</w:t>
      </w:r>
      <w:r w:rsidRPr="005D23DF">
        <w:rPr>
          <w:lang w:val="en-GB"/>
        </w:rPr>
        <w:t xml:space="preserve"> to find valid commands, as they are hard coded strings</w:t>
      </w:r>
      <w:r w:rsidR="00AA0811" w:rsidRPr="005D23DF">
        <w:rPr>
          <w:lang w:val="en-GB"/>
        </w:rPr>
        <w:t xml:space="preserve"> constants</w:t>
      </w:r>
      <w:r w:rsidRPr="005D23DF">
        <w:rPr>
          <w:lang w:val="en-GB"/>
        </w:rPr>
        <w:t>. The attacker at this point has full access to the victims' files, and potentially applications.</w:t>
      </w:r>
      <w:r w:rsidR="008A4E36" w:rsidRPr="005D23DF">
        <w:rPr>
          <w:lang w:val="en-GB"/>
        </w:rPr>
        <w:t xml:space="preserve"> </w:t>
      </w:r>
      <w:r w:rsidR="00340DAF" w:rsidRPr="005D23DF">
        <w:rPr>
          <w:lang w:val="en-GB"/>
        </w:rPr>
        <w:t>All communications are also in plain text</w:t>
      </w:r>
      <w:r w:rsidR="00DF0387" w:rsidRPr="005D23DF">
        <w:rPr>
          <w:lang w:val="en-GB"/>
        </w:rPr>
        <w:t xml:space="preserve">. </w:t>
      </w:r>
      <w:r w:rsidR="008A4E36" w:rsidRPr="005D23DF">
        <w:rPr>
          <w:lang w:val="en-GB"/>
        </w:rPr>
        <w:t>Obviously any real implementation must handl</w:t>
      </w:r>
      <w:r w:rsidR="00261CFC" w:rsidRPr="005D23DF">
        <w:rPr>
          <w:lang w:val="en-GB"/>
        </w:rPr>
        <w:t xml:space="preserve">e communications more </w:t>
      </w:r>
      <w:r w:rsidR="007E37E5" w:rsidRPr="005D23DF">
        <w:rPr>
          <w:lang w:val="en-GB"/>
        </w:rPr>
        <w:t>carefully;</w:t>
      </w:r>
      <w:r w:rsidR="00261CFC" w:rsidRPr="005D23DF">
        <w:rPr>
          <w:lang w:val="en-GB"/>
        </w:rPr>
        <w:t xml:space="preserve"> </w:t>
      </w:r>
      <w:r w:rsidR="00AA5BE1" w:rsidRPr="005D23DF">
        <w:rPr>
          <w:lang w:val="en-GB"/>
        </w:rPr>
        <w:t>though a</w:t>
      </w:r>
      <w:r w:rsidR="00261CFC" w:rsidRPr="005D23DF">
        <w:rPr>
          <w:lang w:val="en-GB"/>
        </w:rPr>
        <w:t xml:space="preserve"> cabled setup would increase the security of the network, but hinder the use cases drastically.</w:t>
      </w:r>
    </w:p>
    <w:p w14:paraId="582AB07A" w14:textId="1012560E" w:rsidR="00475748" w:rsidRPr="005D23DF" w:rsidRDefault="00475748" w:rsidP="00475748">
      <w:pPr>
        <w:rPr>
          <w:lang w:val="en-GB"/>
        </w:rPr>
      </w:pPr>
      <w:r w:rsidRPr="005D23DF">
        <w:rPr>
          <w:lang w:val="en-GB"/>
        </w:rPr>
        <w:t>A thief would be able to access all your files on all yo</w:t>
      </w:r>
      <w:r w:rsidR="009D5BF3" w:rsidRPr="005D23DF">
        <w:rPr>
          <w:lang w:val="en-GB"/>
        </w:rPr>
        <w:t>ur devices easily, and launch</w:t>
      </w:r>
      <w:r w:rsidRPr="005D23DF">
        <w:rPr>
          <w:lang w:val="en-GB"/>
        </w:rPr>
        <w:t xml:space="preserve"> applications on devices that are still in your possession. </w:t>
      </w:r>
    </w:p>
    <w:p w14:paraId="57268CC1" w14:textId="77777777" w:rsidR="000B71B4" w:rsidRPr="005D23DF" w:rsidRDefault="00475748" w:rsidP="00475748">
      <w:pPr>
        <w:rPr>
          <w:lang w:val="en-GB"/>
        </w:rPr>
      </w:pPr>
      <w:r w:rsidRPr="005D23DF">
        <w:rPr>
          <w:lang w:val="en-GB"/>
        </w:rPr>
        <w:t>It is clear that anyone attempting to implement and deploy a similar system would need to take security measures.</w:t>
      </w:r>
      <w:r w:rsidR="003A6E88" w:rsidRPr="005D23DF">
        <w:rPr>
          <w:lang w:val="en-GB"/>
        </w:rPr>
        <w:t xml:space="preserve"> </w:t>
      </w:r>
    </w:p>
    <w:p w14:paraId="25F5F19F" w14:textId="047B9C4A" w:rsidR="00475748" w:rsidRPr="005D23DF" w:rsidRDefault="002801AD" w:rsidP="00475748">
      <w:pPr>
        <w:rPr>
          <w:lang w:val="en-GB"/>
        </w:rPr>
      </w:pPr>
      <w:r w:rsidRPr="005D23DF">
        <w:rPr>
          <w:lang w:val="en-GB"/>
        </w:rPr>
        <w:t>A</w:t>
      </w:r>
      <w:r w:rsidR="003A6E88" w:rsidRPr="005D23DF">
        <w:rPr>
          <w:lang w:val="en-GB"/>
        </w:rPr>
        <w:t xml:space="preserve"> feature allowing the user to kick devices out of the network of devices in cases where a device is compromised and the owner has no physical access to it</w:t>
      </w:r>
      <w:r w:rsidRPr="005D23DF">
        <w:rPr>
          <w:lang w:val="en-GB"/>
        </w:rPr>
        <w:t xml:space="preserve"> would be very useful</w:t>
      </w:r>
      <w:r w:rsidR="003A6E88" w:rsidRPr="005D23DF">
        <w:rPr>
          <w:lang w:val="en-GB"/>
        </w:rPr>
        <w:t>.</w:t>
      </w:r>
      <w:r w:rsidR="00A457D6" w:rsidRPr="005D23DF">
        <w:rPr>
          <w:lang w:val="en-GB"/>
        </w:rPr>
        <w:t xml:space="preserve"> Though any unwelcome person could also abuse this feature with access to one device, so perhaps it would be necessary to either ident</w:t>
      </w:r>
      <w:r w:rsidR="00D96C2A" w:rsidRPr="005D23DF">
        <w:rPr>
          <w:lang w:val="en-GB"/>
        </w:rPr>
        <w:t>ify the owner through a password</w:t>
      </w:r>
      <w:r w:rsidR="00A457D6" w:rsidRPr="005D23DF">
        <w:rPr>
          <w:lang w:val="en-GB"/>
        </w:rPr>
        <w:t xml:space="preserve">, or use a quorum system so that you need physical access to more than one device to commit administrative </w:t>
      </w:r>
      <w:r w:rsidR="005A47C7" w:rsidRPr="005D23DF">
        <w:rPr>
          <w:lang w:val="en-GB"/>
        </w:rPr>
        <w:t>changes</w:t>
      </w:r>
      <w:r w:rsidR="00A457D6" w:rsidRPr="005D23DF">
        <w:rPr>
          <w:lang w:val="en-GB"/>
        </w:rPr>
        <w:t>.</w:t>
      </w:r>
    </w:p>
    <w:p w14:paraId="586EA2B3" w14:textId="4B924C7C" w:rsidR="008F5DBD" w:rsidRPr="005D23DF" w:rsidRDefault="00A93C1D" w:rsidP="003531A1">
      <w:pPr>
        <w:rPr>
          <w:lang w:val="en-GB"/>
        </w:rPr>
      </w:pPr>
      <w:r w:rsidRPr="005D23DF">
        <w:rPr>
          <w:lang w:val="en-GB"/>
        </w:rPr>
        <w:t xml:space="preserve">It is also possible that it would be best to limit what type of applications the system allows the user to run remotely. </w:t>
      </w:r>
      <w:r w:rsidR="003531A1" w:rsidRPr="005D23DF">
        <w:rPr>
          <w:lang w:val="en-GB"/>
        </w:rPr>
        <w:t>Perhaps it should only be possible to run applications that are designed for processing files, such as photo editing and text processing.</w:t>
      </w:r>
      <w:r w:rsidR="001963CF" w:rsidRPr="005D23DF">
        <w:rPr>
          <w:lang w:val="en-GB"/>
        </w:rPr>
        <w:t xml:space="preserve"> </w:t>
      </w:r>
      <w:r w:rsidR="000E497F" w:rsidRPr="005D23DF">
        <w:rPr>
          <w:lang w:val="en-GB"/>
        </w:rPr>
        <w:t>Access to the OS' administrative application could cause serious harm to all a persons devices if only a single device is compromised.</w:t>
      </w:r>
    </w:p>
    <w:p w14:paraId="2D7C50E1" w14:textId="0B858E80" w:rsidR="00512FE5" w:rsidRPr="005D23DF" w:rsidRDefault="001963CF" w:rsidP="008B79D4">
      <w:pPr>
        <w:pStyle w:val="Heading1"/>
        <w:rPr>
          <w:lang w:val="en-GB"/>
        </w:rPr>
      </w:pPr>
      <w:r w:rsidRPr="005D23DF">
        <w:rPr>
          <w:lang w:val="en-GB"/>
        </w:rPr>
        <w:br w:type="page"/>
      </w:r>
      <w:bookmarkStart w:id="64" w:name="_Toc323227702"/>
      <w:r w:rsidR="00672FFC" w:rsidRPr="005D23DF">
        <w:rPr>
          <w:lang w:val="en-GB"/>
        </w:rPr>
        <w:lastRenderedPageBreak/>
        <w:t>Further Work</w:t>
      </w:r>
      <w:bookmarkEnd w:id="64"/>
    </w:p>
    <w:p w14:paraId="41E54EAE" w14:textId="711D4B31" w:rsidR="00D70BEA" w:rsidRPr="005D23DF" w:rsidRDefault="00512FE5" w:rsidP="00512FE5">
      <w:pPr>
        <w:pStyle w:val="Heading2"/>
      </w:pPr>
      <w:bookmarkStart w:id="65" w:name="_Toc323227703"/>
      <w:r w:rsidRPr="005D23DF">
        <w:t>R</w:t>
      </w:r>
      <w:r w:rsidR="009342DA" w:rsidRPr="005D23DF">
        <w:t>elocation and</w:t>
      </w:r>
      <w:r w:rsidRPr="005D23DF">
        <w:t xml:space="preserve"> </w:t>
      </w:r>
      <w:r w:rsidR="00F11E2C" w:rsidRPr="005D23DF">
        <w:t xml:space="preserve">Device </w:t>
      </w:r>
      <w:r w:rsidR="004D4235" w:rsidRPr="005D23DF">
        <w:t>Transparency</w:t>
      </w:r>
      <w:bookmarkEnd w:id="65"/>
    </w:p>
    <w:p w14:paraId="0E5BEEA0" w14:textId="7B1B6109" w:rsidR="0044778D" w:rsidRPr="005D23DF" w:rsidRDefault="0044778D" w:rsidP="0044778D">
      <w:pPr>
        <w:rPr>
          <w:lang w:val="en-GB"/>
        </w:rPr>
      </w:pPr>
      <w:r w:rsidRPr="005D23DF">
        <w:rPr>
          <w:lang w:val="en-GB"/>
        </w:rPr>
        <w:t>For a distributed storage to work</w:t>
      </w:r>
      <w:r w:rsidR="00BF33B6" w:rsidRPr="005D23DF">
        <w:rPr>
          <w:lang w:val="en-GB"/>
        </w:rPr>
        <w:t xml:space="preserve"> in the real world, complete device transparency is unlikely to be feasible. Devices disconnect, get turned off, or become out of range in reality, and complete transparency may thus cause files that are essential to the user to become unavailable. Thus users will almost certainly want some control over where specific files are, or at least specify where to store groups of files. A management system similar to that of </w:t>
      </w:r>
      <w:r w:rsidR="00BF33B6" w:rsidRPr="005D23DF">
        <w:rPr>
          <w:rStyle w:val="QuoteChar"/>
          <w:lang w:val="en-GB"/>
        </w:rPr>
        <w:t>Perspective</w:t>
      </w:r>
      <w:r w:rsidR="00BF33B6" w:rsidRPr="005D23DF">
        <w:rPr>
          <w:lang w:val="en-GB"/>
        </w:rPr>
        <w:t xml:space="preserve"> [6] would allow for more control in line with this thesis objective. </w:t>
      </w:r>
    </w:p>
    <w:p w14:paraId="3F73E539" w14:textId="5C2D8BF4" w:rsidR="004C7675" w:rsidRPr="005D23DF" w:rsidRDefault="00BF33B6" w:rsidP="0044778D">
      <w:pPr>
        <w:rPr>
          <w:lang w:val="en-GB"/>
        </w:rPr>
      </w:pPr>
      <w:r w:rsidRPr="005D23DF">
        <w:rPr>
          <w:lang w:val="en-GB"/>
        </w:rPr>
        <w:t xml:space="preserve">An interface where </w:t>
      </w:r>
      <w:r w:rsidR="009C7A38" w:rsidRPr="005D23DF">
        <w:rPr>
          <w:lang w:val="en-GB"/>
        </w:rPr>
        <w:t>the user can view specific files or group of files in a tree of folders under the devices would allow for more specific and intuitive control, however as stated in [4], the user is rarely very good at predicting which files he/she is likely to use on what device, thus an automated</w:t>
      </w:r>
      <w:r w:rsidR="00B72A64" w:rsidRPr="005D23DF">
        <w:rPr>
          <w:lang w:val="en-GB"/>
        </w:rPr>
        <w:t xml:space="preserve"> AI</w:t>
      </w:r>
      <w:r w:rsidR="009C7A38" w:rsidRPr="005D23DF">
        <w:rPr>
          <w:lang w:val="en-GB"/>
        </w:rPr>
        <w:t xml:space="preserve"> system</w:t>
      </w:r>
      <w:r w:rsidR="00B72A64" w:rsidRPr="005D23DF">
        <w:rPr>
          <w:lang w:val="en-GB"/>
        </w:rPr>
        <w:t xml:space="preserve"> for example</w:t>
      </w:r>
      <w:r w:rsidR="00BE1D25" w:rsidRPr="005D23DF">
        <w:rPr>
          <w:lang w:val="en-GB"/>
        </w:rPr>
        <w:t xml:space="preserve"> based on a neural network</w:t>
      </w:r>
      <w:r w:rsidR="009C7A38" w:rsidRPr="005D23DF">
        <w:rPr>
          <w:lang w:val="en-GB"/>
        </w:rPr>
        <w:t xml:space="preserve"> is feasible.</w:t>
      </w:r>
      <w:r w:rsidR="00C602F8" w:rsidRPr="005D23DF">
        <w:rPr>
          <w:lang w:val="en-GB"/>
        </w:rPr>
        <w:t xml:space="preserve"> The system could then be taught were to put certain files while there is full connectivity, </w:t>
      </w:r>
      <w:r w:rsidR="00277E8B" w:rsidRPr="005D23DF">
        <w:rPr>
          <w:lang w:val="en-GB"/>
        </w:rPr>
        <w:t xml:space="preserve">later </w:t>
      </w:r>
      <w:r w:rsidR="00C602F8" w:rsidRPr="005D23DF">
        <w:rPr>
          <w:lang w:val="en-GB"/>
        </w:rPr>
        <w:t>giving the user access to the files he/she wants when there</w:t>
      </w:r>
      <w:r w:rsidR="005F3100" w:rsidRPr="005D23DF">
        <w:rPr>
          <w:lang w:val="en-GB"/>
        </w:rPr>
        <w:t xml:space="preserve"> is no</w:t>
      </w:r>
      <w:r w:rsidR="00C602F8" w:rsidRPr="005D23DF">
        <w:rPr>
          <w:lang w:val="en-GB"/>
        </w:rPr>
        <w:t xml:space="preserve"> connectivity whil</w:t>
      </w:r>
      <w:r w:rsidR="00AA26F5" w:rsidRPr="005D23DF">
        <w:rPr>
          <w:lang w:val="en-GB"/>
        </w:rPr>
        <w:t>e still being fully device-transparent to the user.</w:t>
      </w:r>
    </w:p>
    <w:p w14:paraId="504F5B22" w14:textId="7A07A604" w:rsidR="00AA6DB7" w:rsidRPr="005D23DF" w:rsidRDefault="00EF1FC6" w:rsidP="00AA6DB7">
      <w:pPr>
        <w:pStyle w:val="Heading2"/>
      </w:pPr>
      <w:r>
        <w:t>Completely</w:t>
      </w:r>
      <w:r w:rsidR="00C51E92">
        <w:t xml:space="preserve"> </w:t>
      </w:r>
      <w:r w:rsidR="00BB4AC8">
        <w:t>Decoupling Application from Device</w:t>
      </w:r>
    </w:p>
    <w:p w14:paraId="47EC857A" w14:textId="66D10BAF" w:rsidR="00C13AC5" w:rsidRDefault="00AA6DB7" w:rsidP="00AA6DB7">
      <w:pPr>
        <w:rPr>
          <w:lang w:val="en-GB"/>
        </w:rPr>
      </w:pPr>
      <w:r w:rsidRPr="005D23DF">
        <w:rPr>
          <w:lang w:val="en-GB"/>
        </w:rPr>
        <w:t>An interesting topic to do more research on would be the possibility of handling applications in the same way as you handle files</w:t>
      </w:r>
      <w:r w:rsidR="00422FE9" w:rsidRPr="005D23DF">
        <w:rPr>
          <w:lang w:val="en-GB"/>
        </w:rPr>
        <w:t xml:space="preserve"> normally</w:t>
      </w:r>
      <w:r w:rsidRPr="005D23DF">
        <w:rPr>
          <w:lang w:val="en-GB"/>
        </w:rPr>
        <w:t>, as in moving applications between devices similarly to how you can move files between devices.</w:t>
      </w:r>
      <w:r w:rsidR="00E4620C" w:rsidRPr="005D23DF">
        <w:rPr>
          <w:lang w:val="en-GB"/>
        </w:rPr>
        <w:t xml:space="preserve"> </w:t>
      </w:r>
      <w:r w:rsidR="00BD2264">
        <w:rPr>
          <w:lang w:val="en-GB"/>
        </w:rPr>
        <w:t>The design</w:t>
      </w:r>
      <w:r w:rsidR="00C13AC5">
        <w:rPr>
          <w:lang w:val="en-GB"/>
        </w:rPr>
        <w:t xml:space="preserve"> discussed in this thesis only decouples access from device, but not functionality, in that the data file and the application files must be on the same device.</w:t>
      </w:r>
      <w:r w:rsidR="00F87905">
        <w:rPr>
          <w:lang w:val="en-GB"/>
        </w:rPr>
        <w:t xml:space="preserve"> To achieve the highest level of transparency, data file and application files should both be decoupled from </w:t>
      </w:r>
      <w:r w:rsidR="00EB6310">
        <w:rPr>
          <w:lang w:val="en-GB"/>
        </w:rPr>
        <w:t>the union of device and each other.</w:t>
      </w:r>
    </w:p>
    <w:p w14:paraId="23788CAF" w14:textId="57C98272" w:rsidR="00AA6DB7" w:rsidRPr="005D23DF" w:rsidRDefault="00E4620C" w:rsidP="00AA6DB7">
      <w:pPr>
        <w:rPr>
          <w:lang w:val="en-GB"/>
        </w:rPr>
      </w:pPr>
      <w:r w:rsidRPr="005D23DF">
        <w:rPr>
          <w:lang w:val="en-GB"/>
        </w:rPr>
        <w:t>There are of course some issues that would arise, such as</w:t>
      </w:r>
      <w:r w:rsidR="00C54295" w:rsidRPr="005D23DF">
        <w:rPr>
          <w:lang w:val="en-GB"/>
        </w:rPr>
        <w:t xml:space="preserve"> both software and hardware compatibility, but some of the problems could possibly be solved through virtual machines and emulation etc.</w:t>
      </w:r>
      <w:r w:rsidR="00704C8A" w:rsidRPr="005D23DF">
        <w:rPr>
          <w:lang w:val="en-GB"/>
        </w:rPr>
        <w:t xml:space="preserve"> </w:t>
      </w:r>
    </w:p>
    <w:p w14:paraId="1D97B5E8" w14:textId="7131074C" w:rsidR="00704C8A" w:rsidRDefault="00704C8A" w:rsidP="00AA6DB7">
      <w:pPr>
        <w:rPr>
          <w:lang w:val="en-GB"/>
        </w:rPr>
      </w:pPr>
      <w:r w:rsidRPr="005D23DF">
        <w:rPr>
          <w:lang w:val="en-GB"/>
        </w:rPr>
        <w:t>There are some software developers who have tried to explore this concept to some extent, but their systems</w:t>
      </w:r>
      <w:r w:rsidR="00416D3F" w:rsidRPr="005D23DF">
        <w:rPr>
          <w:lang w:val="en-GB"/>
        </w:rPr>
        <w:t xml:space="preserve"> seem limited and</w:t>
      </w:r>
      <w:r w:rsidR="004C2C4C" w:rsidRPr="005D23DF">
        <w:rPr>
          <w:lang w:val="en-GB"/>
        </w:rPr>
        <w:t xml:space="preserve"> appear</w:t>
      </w:r>
      <w:r w:rsidR="00416D3F" w:rsidRPr="005D23DF">
        <w:rPr>
          <w:lang w:val="en-GB"/>
        </w:rPr>
        <w:t xml:space="preserve"> lack</w:t>
      </w:r>
      <w:r w:rsidRPr="005D23DF">
        <w:rPr>
          <w:lang w:val="en-GB"/>
        </w:rPr>
        <w:t xml:space="preserve"> fluidity. </w:t>
      </w:r>
      <w:r w:rsidR="00A004C6" w:rsidRPr="005D23DF">
        <w:rPr>
          <w:lang w:val="en-GB"/>
        </w:rPr>
        <w:t>[</w:t>
      </w:r>
      <w:r w:rsidR="00993C5C" w:rsidRPr="005D23DF">
        <w:rPr>
          <w:lang w:val="en-GB"/>
        </w:rPr>
        <w:t>34</w:t>
      </w:r>
      <w:r w:rsidR="00A004C6" w:rsidRPr="005D23DF">
        <w:rPr>
          <w:lang w:val="en-GB"/>
        </w:rPr>
        <w:t>]</w:t>
      </w:r>
    </w:p>
    <w:p w14:paraId="22EDB1B3" w14:textId="1E165A59" w:rsidR="00D04FCD" w:rsidRDefault="00D04FCD" w:rsidP="00AA6DB7">
      <w:pPr>
        <w:rPr>
          <w:lang w:val="en-GB"/>
        </w:rPr>
      </w:pPr>
      <w:r>
        <w:rPr>
          <w:lang w:val="en-GB"/>
        </w:rPr>
        <w:t xml:space="preserve">Other solutions could also be looked into, such as designs similar to that of the one discussed </w:t>
      </w:r>
      <w:r w:rsidR="00C429A2">
        <w:rPr>
          <w:lang w:val="en-GB"/>
        </w:rPr>
        <w:t>in this thesis</w:t>
      </w:r>
      <w:r>
        <w:rPr>
          <w:lang w:val="en-GB"/>
        </w:rPr>
        <w:t xml:space="preserve"> with the users device connected to the device with the application, which in turn is connected to the device with the data file.</w:t>
      </w:r>
      <w:r w:rsidR="00917048">
        <w:rPr>
          <w:lang w:val="en-GB"/>
        </w:rPr>
        <w:t xml:space="preserve"> This could also prove </w:t>
      </w:r>
      <w:r w:rsidR="00C04587">
        <w:rPr>
          <w:lang w:val="en-GB"/>
        </w:rPr>
        <w:t>difficult</w:t>
      </w:r>
      <w:r w:rsidR="0095011C">
        <w:rPr>
          <w:lang w:val="en-GB"/>
        </w:rPr>
        <w:t xml:space="preserve"> to implement in an elegant way</w:t>
      </w:r>
      <w:r w:rsidR="00C04587">
        <w:rPr>
          <w:lang w:val="en-GB"/>
        </w:rPr>
        <w:t>,</w:t>
      </w:r>
      <w:r w:rsidR="00917048">
        <w:rPr>
          <w:lang w:val="en-GB"/>
        </w:rPr>
        <w:t xml:space="preserve"> as the file in its entirety would likely have to be given to the device with the appli</w:t>
      </w:r>
      <w:r w:rsidR="00A06096">
        <w:rPr>
          <w:lang w:val="en-GB"/>
        </w:rPr>
        <w:t>cation, breaking with part of the philosophy behind this thesis.</w:t>
      </w:r>
    </w:p>
    <w:p w14:paraId="1BE5DB1E" w14:textId="10EAB721" w:rsidR="00E14D4E" w:rsidRPr="005D23DF" w:rsidRDefault="00D70BEA" w:rsidP="00512FE5">
      <w:pPr>
        <w:pStyle w:val="Heading2"/>
      </w:pPr>
      <w:bookmarkStart w:id="66" w:name="_Toc323227705"/>
      <w:r w:rsidRPr="005D23DF">
        <w:t>Pick and Choose Application</w:t>
      </w:r>
      <w:bookmarkEnd w:id="66"/>
    </w:p>
    <w:p w14:paraId="5B5DED11" w14:textId="184AE707" w:rsidR="00176385" w:rsidRPr="005D23DF" w:rsidRDefault="00E14D4E" w:rsidP="00EE4675">
      <w:pPr>
        <w:rPr>
          <w:lang w:val="en-GB"/>
        </w:rPr>
      </w:pPr>
      <w:r w:rsidRPr="005D23DF">
        <w:rPr>
          <w:lang w:val="en-GB"/>
        </w:rPr>
        <w:t xml:space="preserve">A necessary feature for a distributed personal system aiming to incorporate applications would be to allow for opening of files in different applications. In this project only implementation of a single application was done, thus the consequences of having more than a single application capable of opening a file was not </w:t>
      </w:r>
      <w:r w:rsidR="009E0BA4" w:rsidRPr="005D23DF">
        <w:rPr>
          <w:lang w:val="en-GB"/>
        </w:rPr>
        <w:t>thoroughly</w:t>
      </w:r>
      <w:r w:rsidRPr="005D23DF">
        <w:rPr>
          <w:lang w:val="en-GB"/>
        </w:rPr>
        <w:t xml:space="preserve"> explored. A scheme for deciding which application to use in </w:t>
      </w:r>
      <w:r w:rsidR="00863714" w:rsidRPr="005D23DF">
        <w:rPr>
          <w:lang w:val="en-GB"/>
        </w:rPr>
        <w:t>different sc</w:t>
      </w:r>
      <w:r w:rsidR="001A4AFC" w:rsidRPr="005D23DF">
        <w:rPr>
          <w:lang w:val="en-GB"/>
        </w:rPr>
        <w:t>e</w:t>
      </w:r>
      <w:r w:rsidR="00863714" w:rsidRPr="005D23DF">
        <w:rPr>
          <w:lang w:val="en-GB"/>
        </w:rPr>
        <w:t>narios</w:t>
      </w:r>
      <w:r w:rsidRPr="005D23DF">
        <w:rPr>
          <w:lang w:val="en-GB"/>
        </w:rPr>
        <w:t xml:space="preserve"> must be made, </w:t>
      </w:r>
      <w:r w:rsidR="009E0BA4" w:rsidRPr="005D23DF">
        <w:rPr>
          <w:lang w:val="en-GB"/>
        </w:rPr>
        <w:t>and the</w:t>
      </w:r>
      <w:r w:rsidRPr="005D23DF">
        <w:rPr>
          <w:lang w:val="en-GB"/>
        </w:rPr>
        <w:t xml:space="preserve"> possibility of letting the user choose what application to open a given file in could be very useful.</w:t>
      </w:r>
    </w:p>
    <w:p w14:paraId="4BE196D7" w14:textId="28648887" w:rsidR="00365F64" w:rsidRPr="005D23DF" w:rsidRDefault="00365F64" w:rsidP="00365F64">
      <w:pPr>
        <w:pStyle w:val="Heading2"/>
      </w:pPr>
      <w:bookmarkStart w:id="67" w:name="_Toc323227706"/>
      <w:r w:rsidRPr="005D23DF">
        <w:lastRenderedPageBreak/>
        <w:t>Caching</w:t>
      </w:r>
      <w:bookmarkEnd w:id="67"/>
    </w:p>
    <w:p w14:paraId="5221F05A" w14:textId="77777777" w:rsidR="005F5651" w:rsidRPr="005D23DF" w:rsidRDefault="002A1A5A" w:rsidP="002A1A5A">
      <w:pPr>
        <w:rPr>
          <w:lang w:val="en-GB"/>
        </w:rPr>
      </w:pPr>
      <w:r w:rsidRPr="005D23DF">
        <w:rPr>
          <w:lang w:val="en-GB"/>
        </w:rPr>
        <w:t xml:space="preserve">The efficiency of the system could likely be increase by the use of caching. </w:t>
      </w:r>
      <w:r w:rsidR="00AE0FB4" w:rsidRPr="005D23DF">
        <w:rPr>
          <w:lang w:val="en-GB"/>
        </w:rPr>
        <w:t xml:space="preserve">For example, daemon through which </w:t>
      </w:r>
      <w:r w:rsidR="00F92077" w:rsidRPr="005D23DF">
        <w:rPr>
          <w:lang w:val="en-GB"/>
        </w:rPr>
        <w:t>a file has</w:t>
      </w:r>
      <w:r w:rsidR="00AE0FB4" w:rsidRPr="005D23DF">
        <w:rPr>
          <w:lang w:val="en-GB"/>
        </w:rPr>
        <w:t xml:space="preserve"> been opened recently could keep the position of the file so querying the coordinator when the file is reopened is unnecessary.</w:t>
      </w:r>
      <w:r w:rsidR="005F5651" w:rsidRPr="005D23DF">
        <w:rPr>
          <w:lang w:val="en-GB"/>
        </w:rPr>
        <w:t xml:space="preserve"> </w:t>
      </w:r>
    </w:p>
    <w:p w14:paraId="51B48DD0" w14:textId="62BAB996" w:rsidR="002A1A5A" w:rsidRPr="005D23DF" w:rsidRDefault="005F5651" w:rsidP="002A1A5A">
      <w:pPr>
        <w:rPr>
          <w:lang w:val="en-GB"/>
        </w:rPr>
      </w:pPr>
      <w:r w:rsidRPr="005D23DF">
        <w:rPr>
          <w:lang w:val="en-GB"/>
        </w:rPr>
        <w:t>Caching of pages</w:t>
      </w:r>
      <w:r w:rsidR="00B87825" w:rsidRPr="005D23DF">
        <w:rPr>
          <w:lang w:val="en-GB"/>
        </w:rPr>
        <w:t>/views</w:t>
      </w:r>
      <w:r w:rsidRPr="005D23DF">
        <w:rPr>
          <w:lang w:val="en-GB"/>
        </w:rPr>
        <w:t xml:space="preserve"> in the remote access interface also has some potential, and in fact even pre-fetching is possible here. </w:t>
      </w:r>
      <w:r w:rsidR="004F6466" w:rsidRPr="005D23DF">
        <w:rPr>
          <w:lang w:val="en-GB"/>
        </w:rPr>
        <w:t>When the interface is started, the local daemon cou</w:t>
      </w:r>
      <w:r w:rsidR="00180D3C" w:rsidRPr="005D23DF">
        <w:rPr>
          <w:lang w:val="en-GB"/>
        </w:rPr>
        <w:t>ld keep track of previous pages</w:t>
      </w:r>
      <w:r w:rsidR="004F6466" w:rsidRPr="005D23DF">
        <w:rPr>
          <w:lang w:val="en-GB"/>
        </w:rPr>
        <w:t xml:space="preserve"> and store them locally while the file is open. At the same time, the next page could always be fetched and kept in memory in case the user wants to advance through the file.</w:t>
      </w:r>
      <w:r w:rsidR="00180D3C" w:rsidRPr="005D23DF">
        <w:rPr>
          <w:lang w:val="en-GB"/>
        </w:rPr>
        <w:t xml:space="preserve"> Caching of pages would likely reduce the perceived loading time of each page </w:t>
      </w:r>
      <w:r w:rsidR="00412A9C" w:rsidRPr="005D23DF">
        <w:rPr>
          <w:lang w:val="en-GB"/>
        </w:rPr>
        <w:t>radical</w:t>
      </w:r>
      <w:r w:rsidR="0012237E" w:rsidRPr="005D23DF">
        <w:rPr>
          <w:lang w:val="en-GB"/>
        </w:rPr>
        <w:t>ly, but would also require redesigning of the application</w:t>
      </w:r>
      <w:r w:rsidR="00095736" w:rsidRPr="005D23DF">
        <w:rPr>
          <w:lang w:val="en-GB"/>
        </w:rPr>
        <w:t>.</w:t>
      </w:r>
    </w:p>
    <w:p w14:paraId="61BD9C60" w14:textId="65A9674F" w:rsidR="003737AB" w:rsidRPr="005D23DF" w:rsidRDefault="000F65F8" w:rsidP="000F65F8">
      <w:pPr>
        <w:pStyle w:val="Heading1"/>
        <w:rPr>
          <w:lang w:val="en-GB"/>
        </w:rPr>
      </w:pPr>
      <w:r w:rsidRPr="005D23DF">
        <w:rPr>
          <w:lang w:val="en-GB"/>
        </w:rPr>
        <w:br w:type="page"/>
      </w:r>
      <w:bookmarkStart w:id="68" w:name="_Toc323227707"/>
      <w:r w:rsidRPr="005D23DF">
        <w:rPr>
          <w:lang w:val="en-GB"/>
        </w:rPr>
        <w:lastRenderedPageBreak/>
        <w:t>Conclusion</w:t>
      </w:r>
      <w:bookmarkEnd w:id="68"/>
    </w:p>
    <w:p w14:paraId="17F33F6A" w14:textId="21C06F73" w:rsidR="000F65F8" w:rsidRPr="005D23DF" w:rsidRDefault="003737AB" w:rsidP="003737AB">
      <w:pPr>
        <w:rPr>
          <w:lang w:val="en-GB"/>
        </w:rPr>
      </w:pPr>
      <w:r w:rsidRPr="005D23DF">
        <w:rPr>
          <w:lang w:val="en-GB"/>
        </w:rPr>
        <w:t>TODO</w:t>
      </w:r>
      <w:r w:rsidR="001E3337" w:rsidRPr="005D23DF">
        <w:rPr>
          <w:lang w:val="en-GB"/>
        </w:rPr>
        <w:br w:type="page"/>
      </w:r>
    </w:p>
    <w:p w14:paraId="0586B82B" w14:textId="28A87672" w:rsidR="00CA1B03" w:rsidRPr="005D23DF" w:rsidRDefault="00CA1B03" w:rsidP="00D32217">
      <w:pPr>
        <w:pStyle w:val="Heading1"/>
        <w:numPr>
          <w:ilvl w:val="0"/>
          <w:numId w:val="0"/>
        </w:numPr>
        <w:ind w:left="360"/>
        <w:rPr>
          <w:lang w:val="en-GB"/>
        </w:rPr>
      </w:pPr>
      <w:bookmarkStart w:id="69" w:name="_Toc323227708"/>
      <w:r w:rsidRPr="005D23DF">
        <w:rPr>
          <w:lang w:val="en-GB"/>
        </w:rPr>
        <w:lastRenderedPageBreak/>
        <w:t>References</w:t>
      </w:r>
      <w:bookmarkEnd w:id="69"/>
    </w:p>
    <w:p w14:paraId="4D3287DB" w14:textId="669B531E" w:rsidR="007276AE" w:rsidRPr="005D23DF" w:rsidRDefault="007276AE" w:rsidP="00902409">
      <w:pPr>
        <w:pStyle w:val="ListParagraph"/>
        <w:rPr>
          <w:noProof w:val="0"/>
        </w:rPr>
      </w:pPr>
      <w:r w:rsidRPr="005D23DF">
        <w:rPr>
          <w:noProof w:val="0"/>
        </w:rPr>
        <w:t xml:space="preserve"> </w:t>
      </w:r>
      <w:r w:rsidR="00D44336" w:rsidRPr="005D23DF">
        <w:rPr>
          <w:noProof w:val="0"/>
        </w:rPr>
        <w:tab/>
      </w:r>
      <w:r w:rsidRPr="005D23DF">
        <w:rPr>
          <w:noProof w:val="0"/>
        </w:rPr>
        <w:t>Cisco. 2015. Visual N</w:t>
      </w:r>
      <w:r w:rsidR="00B32FBF" w:rsidRPr="005D23DF">
        <w:rPr>
          <w:noProof w:val="0"/>
        </w:rPr>
        <w:t>etworking Index</w:t>
      </w:r>
      <w:r w:rsidR="00356F33" w:rsidRPr="005D23DF">
        <w:rPr>
          <w:noProof w:val="0"/>
        </w:rPr>
        <w:t xml:space="preserve">. </w:t>
      </w:r>
      <w:r w:rsidRPr="005D23DF">
        <w:rPr>
          <w:noProof w:val="0"/>
        </w:rPr>
        <w:t>Available at: http://www.cisco.com/c/en/us/solutions/service-provider/visual-networking-index-vni/index.html#~completeforecast. [Accessed 24</w:t>
      </w:r>
      <w:r w:rsidR="006056D5" w:rsidRPr="005D23DF">
        <w:rPr>
          <w:noProof w:val="0"/>
        </w:rPr>
        <w:t>.</w:t>
      </w:r>
      <w:r w:rsidRPr="005D23DF">
        <w:rPr>
          <w:noProof w:val="0"/>
        </w:rPr>
        <w:t xml:space="preserve"> February 16].</w:t>
      </w:r>
    </w:p>
    <w:p w14:paraId="516549D6" w14:textId="7C871E1E" w:rsidR="007A06A0" w:rsidRPr="005D23DF" w:rsidRDefault="003A02BB" w:rsidP="00902409">
      <w:pPr>
        <w:pStyle w:val="ListParagraph"/>
        <w:rPr>
          <w:noProof w:val="0"/>
        </w:rPr>
      </w:pPr>
      <w:r w:rsidRPr="005D23DF">
        <w:rPr>
          <w:noProof w:val="0"/>
        </w:rPr>
        <w:t xml:space="preserve"> </w:t>
      </w:r>
      <w:r w:rsidR="00D44336" w:rsidRPr="005D23DF">
        <w:rPr>
          <w:noProof w:val="0"/>
        </w:rPr>
        <w:tab/>
      </w:r>
      <w:r w:rsidRPr="005D23DF">
        <w:rPr>
          <w:noProof w:val="0"/>
        </w:rPr>
        <w:t>Google. 2016. World Development Indicators. Available at: https://www.google.no/publicdata/explore</w:t>
      </w:r>
      <w:proofErr w:type="gramStart"/>
      <w:r w:rsidRPr="005D23DF">
        <w:rPr>
          <w:noProof w:val="0"/>
        </w:rPr>
        <w:t>?ds</w:t>
      </w:r>
      <w:proofErr w:type="gramEnd"/>
      <w:r w:rsidRPr="005D23DF">
        <w:rPr>
          <w:noProof w:val="0"/>
        </w:rPr>
        <w:t>=d5bncppjof8f9_&amp;hl=en&amp;dl=en. [Accessed 24</w:t>
      </w:r>
      <w:r w:rsidR="00A4163C" w:rsidRPr="005D23DF">
        <w:rPr>
          <w:noProof w:val="0"/>
        </w:rPr>
        <w:t>.</w:t>
      </w:r>
      <w:r w:rsidRPr="005D23DF">
        <w:rPr>
          <w:noProof w:val="0"/>
        </w:rPr>
        <w:t xml:space="preserve"> February 16].</w:t>
      </w:r>
    </w:p>
    <w:p w14:paraId="6F494B4C" w14:textId="07C9B69D" w:rsidR="00A86742" w:rsidRPr="005D23DF" w:rsidRDefault="00A86742" w:rsidP="00902409">
      <w:pPr>
        <w:pStyle w:val="ListParagraph"/>
        <w:rPr>
          <w:noProof w:val="0"/>
        </w:rPr>
      </w:pPr>
      <w:r w:rsidRPr="005D23DF">
        <w:rPr>
          <w:noProof w:val="0"/>
        </w:rPr>
        <w:t xml:space="preserve"> </w:t>
      </w:r>
      <w:r w:rsidR="00D44336" w:rsidRPr="005D23DF">
        <w:rPr>
          <w:noProof w:val="0"/>
        </w:rPr>
        <w:tab/>
      </w:r>
      <w:r w:rsidRPr="005D23DF">
        <w:rPr>
          <w:noProof w:val="0"/>
        </w:rPr>
        <w:t xml:space="preserve">Julie </w:t>
      </w:r>
      <w:proofErr w:type="spellStart"/>
      <w:r w:rsidRPr="005D23DF">
        <w:rPr>
          <w:noProof w:val="0"/>
        </w:rPr>
        <w:t>Bort</w:t>
      </w:r>
      <w:proofErr w:type="spellEnd"/>
      <w:r w:rsidRPr="005D23DF">
        <w:rPr>
          <w:noProof w:val="0"/>
        </w:rPr>
        <w:t xml:space="preserve">. 2013. We'll each have 5 </w:t>
      </w:r>
      <w:r w:rsidR="004D4235" w:rsidRPr="005D23DF">
        <w:rPr>
          <w:noProof w:val="0"/>
        </w:rPr>
        <w:t>Internet</w:t>
      </w:r>
      <w:r w:rsidRPr="005D23DF">
        <w:rPr>
          <w:noProof w:val="0"/>
        </w:rPr>
        <w:t xml:space="preserve"> devices (and more predictions from Cisco). Available at: http://www.businessinsider.com/cisco-predicts-mobile-2013-5</w:t>
      </w:r>
      <w:proofErr w:type="gramStart"/>
      <w:r w:rsidRPr="005D23DF">
        <w:rPr>
          <w:noProof w:val="0"/>
        </w:rPr>
        <w:t>?op</w:t>
      </w:r>
      <w:proofErr w:type="gramEnd"/>
      <w:r w:rsidRPr="005D23DF">
        <w:rPr>
          <w:noProof w:val="0"/>
        </w:rPr>
        <w:t>=1&amp;IR=T. [Accessed 24</w:t>
      </w:r>
      <w:r w:rsidR="00A4163C" w:rsidRPr="005D23DF">
        <w:rPr>
          <w:noProof w:val="0"/>
        </w:rPr>
        <w:t>.</w:t>
      </w:r>
      <w:r w:rsidRPr="005D23DF">
        <w:rPr>
          <w:noProof w:val="0"/>
        </w:rPr>
        <w:t xml:space="preserve"> February 16].</w:t>
      </w:r>
    </w:p>
    <w:p w14:paraId="73124CFD" w14:textId="240F6E54" w:rsidR="00D65A17" w:rsidRPr="005D23DF" w:rsidRDefault="00D65A17" w:rsidP="00902409">
      <w:pPr>
        <w:pStyle w:val="ListParagraph"/>
        <w:rPr>
          <w:noProof w:val="0"/>
        </w:rPr>
      </w:pPr>
      <w:r w:rsidRPr="005D23DF">
        <w:rPr>
          <w:noProof w:val="0"/>
        </w:rPr>
        <w:t xml:space="preserve"> </w:t>
      </w:r>
      <w:r w:rsidR="00D44336" w:rsidRPr="005D23DF">
        <w:rPr>
          <w:noProof w:val="0"/>
        </w:rPr>
        <w:tab/>
      </w:r>
      <w:r w:rsidR="0005624D" w:rsidRPr="005D23DF">
        <w:rPr>
          <w:noProof w:val="0"/>
        </w:rPr>
        <w:t>Jacob</w:t>
      </w:r>
      <w:r w:rsidR="00C16023" w:rsidRPr="005D23DF">
        <w:rPr>
          <w:noProof w:val="0"/>
        </w:rPr>
        <w:t xml:space="preserve"> Strauss et al</w:t>
      </w:r>
      <w:r w:rsidR="0005624D" w:rsidRPr="005D23DF">
        <w:rPr>
          <w:noProof w:val="0"/>
        </w:rPr>
        <w:t xml:space="preserve">, (2011). </w:t>
      </w:r>
      <w:proofErr w:type="spellStart"/>
      <w:r w:rsidR="0005624D" w:rsidRPr="005D23DF">
        <w:rPr>
          <w:noProof w:val="0"/>
        </w:rPr>
        <w:t>Eyo</w:t>
      </w:r>
      <w:proofErr w:type="spellEnd"/>
      <w:r w:rsidR="0005624D" w:rsidRPr="005D23DF">
        <w:rPr>
          <w:noProof w:val="0"/>
        </w:rPr>
        <w:t>: Devi</w:t>
      </w:r>
      <w:r w:rsidR="00B42BA9" w:rsidRPr="005D23DF">
        <w:rPr>
          <w:noProof w:val="0"/>
        </w:rPr>
        <w:t>ce-Transparent Personal Storage</w:t>
      </w:r>
      <w:r w:rsidR="0005624D" w:rsidRPr="005D23DF">
        <w:rPr>
          <w:noProof w:val="0"/>
        </w:rPr>
        <w:t xml:space="preserve">. In </w:t>
      </w:r>
      <w:proofErr w:type="spellStart"/>
      <w:r w:rsidR="0005624D" w:rsidRPr="005D23DF">
        <w:rPr>
          <w:noProof w:val="0"/>
        </w:rPr>
        <w:t>Usenix</w:t>
      </w:r>
      <w:proofErr w:type="spellEnd"/>
      <w:r w:rsidR="0005624D" w:rsidRPr="005D23DF">
        <w:rPr>
          <w:noProof w:val="0"/>
        </w:rPr>
        <w:t xml:space="preserve"> Annual Technical Conference. Portland, OR, USA, 17th June. Berkley, CA, USA: USENIX Association. 1-14.</w:t>
      </w:r>
    </w:p>
    <w:p w14:paraId="263C3851" w14:textId="304361E5" w:rsidR="00A86742" w:rsidRPr="005D23DF" w:rsidRDefault="00D44336" w:rsidP="00902409">
      <w:pPr>
        <w:pStyle w:val="ListParagraph"/>
        <w:rPr>
          <w:noProof w:val="0"/>
        </w:rPr>
      </w:pPr>
      <w:r w:rsidRPr="005D23DF">
        <w:rPr>
          <w:noProof w:val="0"/>
        </w:rPr>
        <w:tab/>
      </w:r>
      <w:proofErr w:type="spellStart"/>
      <w:r w:rsidR="00943A53" w:rsidRPr="005D23DF">
        <w:rPr>
          <w:noProof w:val="0"/>
        </w:rPr>
        <w:t>Tej</w:t>
      </w:r>
      <w:proofErr w:type="spellEnd"/>
      <w:r w:rsidR="00943A53" w:rsidRPr="005D23DF">
        <w:rPr>
          <w:noProof w:val="0"/>
        </w:rPr>
        <w:t xml:space="preserve"> </w:t>
      </w:r>
      <w:proofErr w:type="spellStart"/>
      <w:r w:rsidR="00943A53" w:rsidRPr="005D23DF">
        <w:rPr>
          <w:noProof w:val="0"/>
        </w:rPr>
        <w:t>Chajed</w:t>
      </w:r>
      <w:proofErr w:type="spellEnd"/>
      <w:r w:rsidR="00943A53" w:rsidRPr="005D23DF">
        <w:rPr>
          <w:noProof w:val="0"/>
        </w:rPr>
        <w:t xml:space="preserve"> et al, (</w:t>
      </w:r>
      <w:r w:rsidR="00B42BA9" w:rsidRPr="005D23DF">
        <w:rPr>
          <w:noProof w:val="0"/>
        </w:rPr>
        <w:t>2015</w:t>
      </w:r>
      <w:r w:rsidR="00943A53" w:rsidRPr="005D23DF">
        <w:rPr>
          <w:noProof w:val="0"/>
        </w:rPr>
        <w:t xml:space="preserve">). </w:t>
      </w:r>
      <w:r w:rsidR="00B42BA9" w:rsidRPr="005D23DF">
        <w:rPr>
          <w:noProof w:val="0"/>
        </w:rPr>
        <w:t>Amber: Decoupling User Data from Web Applications</w:t>
      </w:r>
      <w:r w:rsidR="00943A53" w:rsidRPr="005D23DF">
        <w:rPr>
          <w:noProof w:val="0"/>
        </w:rPr>
        <w:t xml:space="preserve">. In </w:t>
      </w:r>
      <w:proofErr w:type="spellStart"/>
      <w:r w:rsidR="00705721" w:rsidRPr="005D23DF">
        <w:rPr>
          <w:noProof w:val="0"/>
        </w:rPr>
        <w:t>HotOS</w:t>
      </w:r>
      <w:proofErr w:type="spellEnd"/>
      <w:r w:rsidR="00705721" w:rsidRPr="005D23DF">
        <w:rPr>
          <w:noProof w:val="0"/>
        </w:rPr>
        <w:t xml:space="preserve"> 15</w:t>
      </w:r>
      <w:r w:rsidR="00943A53" w:rsidRPr="005D23DF">
        <w:rPr>
          <w:noProof w:val="0"/>
        </w:rPr>
        <w:t xml:space="preserve">. </w:t>
      </w:r>
      <w:proofErr w:type="spellStart"/>
      <w:r w:rsidR="00705721" w:rsidRPr="005D23DF">
        <w:rPr>
          <w:noProof w:val="0"/>
        </w:rPr>
        <w:t>Kartause</w:t>
      </w:r>
      <w:proofErr w:type="spellEnd"/>
      <w:r w:rsidR="00705721" w:rsidRPr="005D23DF">
        <w:rPr>
          <w:noProof w:val="0"/>
        </w:rPr>
        <w:t xml:space="preserve"> </w:t>
      </w:r>
      <w:proofErr w:type="spellStart"/>
      <w:r w:rsidR="00705721" w:rsidRPr="005D23DF">
        <w:rPr>
          <w:noProof w:val="0"/>
        </w:rPr>
        <w:t>Ittingen</w:t>
      </w:r>
      <w:proofErr w:type="spellEnd"/>
      <w:r w:rsidR="00705721" w:rsidRPr="005D23DF">
        <w:rPr>
          <w:noProof w:val="0"/>
        </w:rPr>
        <w:t>,</w:t>
      </w:r>
      <w:r w:rsidR="00943A53" w:rsidRPr="005D23DF">
        <w:rPr>
          <w:noProof w:val="0"/>
        </w:rPr>
        <w:t xml:space="preserve"> </w:t>
      </w:r>
      <w:r w:rsidR="00705721" w:rsidRPr="005D23DF">
        <w:rPr>
          <w:noProof w:val="0"/>
        </w:rPr>
        <w:t>Switzerland</w:t>
      </w:r>
      <w:r w:rsidR="00943A53" w:rsidRPr="005D23DF">
        <w:rPr>
          <w:noProof w:val="0"/>
        </w:rPr>
        <w:t xml:space="preserve">, </w:t>
      </w:r>
      <w:r w:rsidR="00A4163C" w:rsidRPr="005D23DF">
        <w:rPr>
          <w:noProof w:val="0"/>
        </w:rPr>
        <w:t>19.</w:t>
      </w:r>
      <w:r w:rsidR="004228E8" w:rsidRPr="005D23DF">
        <w:rPr>
          <w:noProof w:val="0"/>
        </w:rPr>
        <w:t xml:space="preserve"> May</w:t>
      </w:r>
      <w:r w:rsidR="00943A53" w:rsidRPr="005D23DF">
        <w:rPr>
          <w:noProof w:val="0"/>
        </w:rPr>
        <w:t>. Berkley, CA, USA: USENIX Association. 1-</w:t>
      </w:r>
      <w:r w:rsidR="00BD2790" w:rsidRPr="005D23DF">
        <w:rPr>
          <w:noProof w:val="0"/>
        </w:rPr>
        <w:t>6</w:t>
      </w:r>
      <w:r w:rsidR="00943A53" w:rsidRPr="005D23DF">
        <w:rPr>
          <w:noProof w:val="0"/>
        </w:rPr>
        <w:t>.</w:t>
      </w:r>
    </w:p>
    <w:p w14:paraId="2577A9D5" w14:textId="0190EF92" w:rsidR="00083072" w:rsidRPr="005D23DF" w:rsidRDefault="00D44336" w:rsidP="00902409">
      <w:pPr>
        <w:pStyle w:val="ListParagraph"/>
        <w:rPr>
          <w:noProof w:val="0"/>
        </w:rPr>
      </w:pPr>
      <w:r w:rsidRPr="005D23DF">
        <w:rPr>
          <w:noProof w:val="0"/>
        </w:rPr>
        <w:tab/>
      </w:r>
      <w:r w:rsidR="00083072" w:rsidRPr="005D23DF">
        <w:rPr>
          <w:noProof w:val="0"/>
        </w:rPr>
        <w:t xml:space="preserve">Brandon Salmon et al, (2008). Perspective: Semantic Data Management for the Home. In </w:t>
      </w:r>
      <w:r w:rsidR="00156912" w:rsidRPr="005D23DF">
        <w:rPr>
          <w:noProof w:val="0"/>
        </w:rPr>
        <w:t>CMU-PDL-08-105</w:t>
      </w:r>
      <w:r w:rsidR="00083072" w:rsidRPr="005D23DF">
        <w:rPr>
          <w:noProof w:val="0"/>
        </w:rPr>
        <w:t xml:space="preserve">. </w:t>
      </w:r>
      <w:r w:rsidR="00880096" w:rsidRPr="005D23DF">
        <w:rPr>
          <w:noProof w:val="0"/>
        </w:rPr>
        <w:t>Pittsburgh, PA</w:t>
      </w:r>
      <w:r w:rsidR="00083072" w:rsidRPr="005D23DF">
        <w:rPr>
          <w:noProof w:val="0"/>
        </w:rPr>
        <w:t xml:space="preserve">, USA: </w:t>
      </w:r>
      <w:r w:rsidR="001A28FB" w:rsidRPr="005D23DF">
        <w:rPr>
          <w:noProof w:val="0"/>
        </w:rPr>
        <w:t>Parallel Data Laboratory, Carnegie Mellon University</w:t>
      </w:r>
      <w:r w:rsidR="00083072" w:rsidRPr="005D23DF">
        <w:rPr>
          <w:noProof w:val="0"/>
        </w:rPr>
        <w:t>. 1-22.</w:t>
      </w:r>
    </w:p>
    <w:p w14:paraId="40053BE2" w14:textId="35365CC0" w:rsidR="000C274F" w:rsidRPr="005D23DF" w:rsidRDefault="00D44336" w:rsidP="00902409">
      <w:pPr>
        <w:pStyle w:val="ListParagraph"/>
        <w:rPr>
          <w:noProof w:val="0"/>
        </w:rPr>
      </w:pPr>
      <w:r w:rsidRPr="005D23DF">
        <w:rPr>
          <w:noProof w:val="0"/>
        </w:rPr>
        <w:tab/>
      </w:r>
      <w:r w:rsidR="00FE7532" w:rsidRPr="005D23DF">
        <w:rPr>
          <w:noProof w:val="0"/>
        </w:rPr>
        <w:t>Computer Hope</w:t>
      </w:r>
      <w:r w:rsidR="00FC0F19" w:rsidRPr="005D23DF">
        <w:rPr>
          <w:noProof w:val="0"/>
        </w:rPr>
        <w:t>.</w:t>
      </w:r>
      <w:r w:rsidR="002970B3" w:rsidRPr="005D23DF">
        <w:rPr>
          <w:noProof w:val="0"/>
        </w:rPr>
        <w:t xml:space="preserve"> </w:t>
      </w:r>
      <w:r w:rsidR="00004647" w:rsidRPr="005D23DF">
        <w:rPr>
          <w:noProof w:val="0"/>
        </w:rPr>
        <w:t>Distributed s</w:t>
      </w:r>
      <w:r w:rsidR="00FE7532" w:rsidRPr="005D23DF">
        <w:rPr>
          <w:noProof w:val="0"/>
        </w:rPr>
        <w:t>ystems definition.</w:t>
      </w:r>
      <w:r w:rsidR="002970B3" w:rsidRPr="005D23DF">
        <w:rPr>
          <w:noProof w:val="0"/>
        </w:rPr>
        <w:t xml:space="preserve"> Available at: </w:t>
      </w:r>
      <w:r w:rsidR="00E01985" w:rsidRPr="005D23DF">
        <w:rPr>
          <w:noProof w:val="0"/>
        </w:rPr>
        <w:t>http://www.computerhope.com/jargon/d/distribs.htm. [Accessed 2</w:t>
      </w:r>
      <w:r w:rsidR="002970B3" w:rsidRPr="005D23DF">
        <w:rPr>
          <w:noProof w:val="0"/>
        </w:rPr>
        <w:t xml:space="preserve">. </w:t>
      </w:r>
      <w:r w:rsidR="00E01985" w:rsidRPr="005D23DF">
        <w:rPr>
          <w:noProof w:val="0"/>
        </w:rPr>
        <w:t>March</w:t>
      </w:r>
      <w:r w:rsidR="002970B3" w:rsidRPr="005D23DF">
        <w:rPr>
          <w:noProof w:val="0"/>
        </w:rPr>
        <w:t xml:space="preserve"> 16].</w:t>
      </w:r>
    </w:p>
    <w:p w14:paraId="65312FC5" w14:textId="6FF215AC" w:rsidR="00214C52" w:rsidRPr="005D23DF" w:rsidRDefault="00D44336" w:rsidP="00902409">
      <w:pPr>
        <w:pStyle w:val="ListParagraph"/>
        <w:rPr>
          <w:noProof w:val="0"/>
        </w:rPr>
      </w:pPr>
      <w:r w:rsidRPr="005D23DF">
        <w:rPr>
          <w:noProof w:val="0"/>
        </w:rPr>
        <w:tab/>
      </w:r>
      <w:r w:rsidR="004218DA" w:rsidRPr="005D23DF">
        <w:rPr>
          <w:noProof w:val="0"/>
        </w:rPr>
        <w:t>Otto</w:t>
      </w:r>
      <w:r w:rsidR="00F152C0" w:rsidRPr="005D23DF">
        <w:rPr>
          <w:noProof w:val="0"/>
        </w:rPr>
        <w:t xml:space="preserve"> J.</w:t>
      </w:r>
      <w:r w:rsidR="004218DA" w:rsidRPr="005D23DF">
        <w:rPr>
          <w:noProof w:val="0"/>
        </w:rPr>
        <w:t xml:space="preserve"> </w:t>
      </w:r>
      <w:proofErr w:type="spellStart"/>
      <w:r w:rsidR="004218DA" w:rsidRPr="005D23DF">
        <w:rPr>
          <w:noProof w:val="0"/>
        </w:rPr>
        <w:t>Anshus</w:t>
      </w:r>
      <w:proofErr w:type="spellEnd"/>
      <w:r w:rsidR="00214C52" w:rsidRPr="005D23DF">
        <w:rPr>
          <w:noProof w:val="0"/>
        </w:rPr>
        <w:t>, (</w:t>
      </w:r>
      <w:r w:rsidR="004218DA" w:rsidRPr="005D23DF">
        <w:rPr>
          <w:noProof w:val="0"/>
        </w:rPr>
        <w:t>2015</w:t>
      </w:r>
      <w:r w:rsidR="00214C52" w:rsidRPr="005D23DF">
        <w:rPr>
          <w:noProof w:val="0"/>
        </w:rPr>
        <w:t xml:space="preserve">). </w:t>
      </w:r>
      <w:r w:rsidR="00633E3D" w:rsidRPr="005D23DF">
        <w:rPr>
          <w:noProof w:val="0"/>
        </w:rPr>
        <w:t xml:space="preserve">Lecture on </w:t>
      </w:r>
      <w:proofErr w:type="spellStart"/>
      <w:r w:rsidR="00633E3D" w:rsidRPr="005D23DF">
        <w:rPr>
          <w:noProof w:val="0"/>
        </w:rPr>
        <w:t>Transparancy</w:t>
      </w:r>
      <w:proofErr w:type="spellEnd"/>
      <w:r w:rsidR="00633E3D" w:rsidRPr="005D23DF">
        <w:rPr>
          <w:noProof w:val="0"/>
        </w:rPr>
        <w:t xml:space="preserve"> &amp; the Definition of Distributed Systems</w:t>
      </w:r>
      <w:r w:rsidR="00214C52" w:rsidRPr="005D23DF">
        <w:rPr>
          <w:noProof w:val="0"/>
        </w:rPr>
        <w:t xml:space="preserve">. In </w:t>
      </w:r>
      <w:r w:rsidR="00D26FF6" w:rsidRPr="005D23DF">
        <w:rPr>
          <w:noProof w:val="0"/>
        </w:rPr>
        <w:t>COMP3200, Distributed System Fundamentals</w:t>
      </w:r>
      <w:r w:rsidR="00214C52" w:rsidRPr="005D23DF">
        <w:rPr>
          <w:noProof w:val="0"/>
        </w:rPr>
        <w:t xml:space="preserve">. </w:t>
      </w:r>
      <w:proofErr w:type="spellStart"/>
      <w:r w:rsidR="00D26FF6" w:rsidRPr="005D23DF">
        <w:rPr>
          <w:noProof w:val="0"/>
        </w:rPr>
        <w:t>Tromsø</w:t>
      </w:r>
      <w:proofErr w:type="spellEnd"/>
      <w:r w:rsidR="00D26FF6" w:rsidRPr="005D23DF">
        <w:rPr>
          <w:noProof w:val="0"/>
        </w:rPr>
        <w:t>, Norway.</w:t>
      </w:r>
    </w:p>
    <w:p w14:paraId="3AEB51C9" w14:textId="08102F45" w:rsidR="00D44336" w:rsidRPr="005D23DF" w:rsidRDefault="00D44336" w:rsidP="00902409">
      <w:pPr>
        <w:pStyle w:val="ListParagraph"/>
        <w:rPr>
          <w:noProof w:val="0"/>
        </w:rPr>
      </w:pPr>
      <w:r w:rsidRPr="005D23DF">
        <w:rPr>
          <w:noProof w:val="0"/>
        </w:rPr>
        <w:tab/>
      </w:r>
      <w:r w:rsidR="003F312E" w:rsidRPr="005D23DF">
        <w:rPr>
          <w:noProof w:val="0"/>
        </w:rPr>
        <w:t xml:space="preserve">The Go Programming Language. </w:t>
      </w:r>
      <w:r w:rsidR="00FC0F19" w:rsidRPr="005D23DF">
        <w:rPr>
          <w:noProof w:val="0"/>
        </w:rPr>
        <w:t>Documentation</w:t>
      </w:r>
      <w:r w:rsidR="003F312E" w:rsidRPr="005D23DF">
        <w:rPr>
          <w:noProof w:val="0"/>
        </w:rPr>
        <w:t>. Available at: https://golang.org/doc/. [Accessed 3. March 16].</w:t>
      </w:r>
    </w:p>
    <w:p w14:paraId="6F29B07D" w14:textId="3E4657DE" w:rsidR="00D44336" w:rsidRPr="005D23DF" w:rsidRDefault="00791E66" w:rsidP="00902409">
      <w:pPr>
        <w:pStyle w:val="ListParagraph"/>
        <w:rPr>
          <w:noProof w:val="0"/>
        </w:rPr>
      </w:pPr>
      <w:proofErr w:type="spellStart"/>
      <w:r w:rsidRPr="005D23DF">
        <w:rPr>
          <w:noProof w:val="0"/>
        </w:rPr>
        <w:t>Texlution</w:t>
      </w:r>
      <w:proofErr w:type="spellEnd"/>
      <w:r w:rsidR="00D44336" w:rsidRPr="005D23DF">
        <w:rPr>
          <w:noProof w:val="0"/>
        </w:rPr>
        <w:t xml:space="preserve">. </w:t>
      </w:r>
      <w:r w:rsidRPr="005D23DF">
        <w:rPr>
          <w:noProof w:val="0"/>
        </w:rPr>
        <w:t xml:space="preserve">Why </w:t>
      </w:r>
      <w:proofErr w:type="spellStart"/>
      <w:r w:rsidRPr="005D23DF">
        <w:rPr>
          <w:noProof w:val="0"/>
        </w:rPr>
        <w:t>Golang</w:t>
      </w:r>
      <w:proofErr w:type="spellEnd"/>
      <w:r w:rsidRPr="005D23DF">
        <w:rPr>
          <w:noProof w:val="0"/>
        </w:rPr>
        <w:t xml:space="preserve"> is doomed to succeed</w:t>
      </w:r>
      <w:r w:rsidR="00D44336" w:rsidRPr="005D23DF">
        <w:rPr>
          <w:noProof w:val="0"/>
        </w:rPr>
        <w:t>. Available at: https://texlution.com/post/why-go-is-doomed-to-succeed/</w:t>
      </w:r>
      <w:r w:rsidR="00361D7A" w:rsidRPr="005D23DF">
        <w:rPr>
          <w:noProof w:val="0"/>
        </w:rPr>
        <w:t>.</w:t>
      </w:r>
      <w:r w:rsidR="00D44336" w:rsidRPr="005D23DF">
        <w:rPr>
          <w:noProof w:val="0"/>
        </w:rPr>
        <w:t xml:space="preserve"> [Accessed 3. March 16].</w:t>
      </w:r>
    </w:p>
    <w:p w14:paraId="02CAF784" w14:textId="289B30DE" w:rsidR="00361D7A" w:rsidRPr="005D23DF" w:rsidRDefault="00361D7A" w:rsidP="00902409">
      <w:pPr>
        <w:pStyle w:val="ListParagraph"/>
        <w:rPr>
          <w:noProof w:val="0"/>
        </w:rPr>
      </w:pPr>
      <w:r w:rsidRPr="005D23DF">
        <w:rPr>
          <w:noProof w:val="0"/>
        </w:rPr>
        <w:t xml:space="preserve">Google Trends. </w:t>
      </w:r>
      <w:proofErr w:type="spellStart"/>
      <w:r w:rsidRPr="005D23DF">
        <w:rPr>
          <w:noProof w:val="0"/>
        </w:rPr>
        <w:t>Golang</w:t>
      </w:r>
      <w:proofErr w:type="spellEnd"/>
      <w:r w:rsidRPr="005D23DF">
        <w:rPr>
          <w:noProof w:val="0"/>
        </w:rPr>
        <w:t>. Available at: https://www.google.com/trends/explore#q=golang. [Accessed 3. March 16].</w:t>
      </w:r>
    </w:p>
    <w:p w14:paraId="7B1588E5" w14:textId="373BA85D" w:rsidR="00C4767D" w:rsidRPr="005D23DF" w:rsidRDefault="00C4767D" w:rsidP="00902409">
      <w:pPr>
        <w:pStyle w:val="ListParagraph"/>
        <w:rPr>
          <w:noProof w:val="0"/>
        </w:rPr>
      </w:pPr>
      <w:r w:rsidRPr="005D23DF">
        <w:rPr>
          <w:noProof w:val="0"/>
        </w:rPr>
        <w:t xml:space="preserve">w3schools.com. </w:t>
      </w:r>
      <w:proofErr w:type="spellStart"/>
      <w:r w:rsidRPr="005D23DF">
        <w:rPr>
          <w:noProof w:val="0"/>
        </w:rPr>
        <w:t>Javascript</w:t>
      </w:r>
      <w:proofErr w:type="spellEnd"/>
      <w:r w:rsidRPr="005D23DF">
        <w:rPr>
          <w:noProof w:val="0"/>
        </w:rPr>
        <w:t xml:space="preserve"> Introduction. Available at: http://www.w3schools.com/js/js_intro.asp. [Accessed 6. March 16].</w:t>
      </w:r>
    </w:p>
    <w:p w14:paraId="09A72DF9" w14:textId="45C6C0A0" w:rsidR="006C0F86" w:rsidRPr="005D23DF" w:rsidRDefault="004A4E73" w:rsidP="00902409">
      <w:pPr>
        <w:pStyle w:val="ListParagraph"/>
        <w:rPr>
          <w:noProof w:val="0"/>
        </w:rPr>
      </w:pPr>
      <w:r w:rsidRPr="005D23DF">
        <w:rPr>
          <w:noProof w:val="0"/>
        </w:rPr>
        <w:t xml:space="preserve">Douglas </w:t>
      </w:r>
      <w:proofErr w:type="spellStart"/>
      <w:r w:rsidRPr="005D23DF">
        <w:rPr>
          <w:noProof w:val="0"/>
        </w:rPr>
        <w:t>Crockford</w:t>
      </w:r>
      <w:proofErr w:type="spellEnd"/>
      <w:r w:rsidR="006C0F86" w:rsidRPr="005D23DF">
        <w:rPr>
          <w:noProof w:val="0"/>
        </w:rPr>
        <w:t xml:space="preserve">. </w:t>
      </w:r>
      <w:r w:rsidR="00AF4366" w:rsidRPr="005D23DF">
        <w:rPr>
          <w:noProof w:val="0"/>
        </w:rPr>
        <w:t>A Survey of the JavaScript Programming Language</w:t>
      </w:r>
      <w:r w:rsidR="006C0F86" w:rsidRPr="005D23DF">
        <w:rPr>
          <w:noProof w:val="0"/>
        </w:rPr>
        <w:t xml:space="preserve">. Available at: </w:t>
      </w:r>
      <w:r w:rsidRPr="005D23DF">
        <w:rPr>
          <w:noProof w:val="0"/>
        </w:rPr>
        <w:t>http://javascript.crockford.com/survey.html</w:t>
      </w:r>
      <w:r w:rsidR="006C0F86" w:rsidRPr="005D23DF">
        <w:rPr>
          <w:noProof w:val="0"/>
        </w:rPr>
        <w:t>. [Accessed 6. March 16].</w:t>
      </w:r>
    </w:p>
    <w:p w14:paraId="12CEEC66" w14:textId="4270612B" w:rsidR="00B26799" w:rsidRPr="005D23DF" w:rsidRDefault="00E97708" w:rsidP="00902409">
      <w:pPr>
        <w:pStyle w:val="ListParagraph"/>
        <w:rPr>
          <w:noProof w:val="0"/>
        </w:rPr>
      </w:pPr>
      <w:r w:rsidRPr="005D23DF">
        <w:rPr>
          <w:noProof w:val="0"/>
        </w:rPr>
        <w:t>Qt</w:t>
      </w:r>
      <w:r w:rsidR="00B26799" w:rsidRPr="005D23DF">
        <w:rPr>
          <w:noProof w:val="0"/>
        </w:rPr>
        <w:t xml:space="preserve">. </w:t>
      </w:r>
      <w:proofErr w:type="spellStart"/>
      <w:r w:rsidRPr="005D23DF">
        <w:rPr>
          <w:noProof w:val="0"/>
        </w:rPr>
        <w:t>Qt</w:t>
      </w:r>
      <w:proofErr w:type="spellEnd"/>
      <w:r w:rsidRPr="005D23DF">
        <w:rPr>
          <w:noProof w:val="0"/>
        </w:rPr>
        <w:t xml:space="preserve"> </w:t>
      </w:r>
      <w:r w:rsidR="006A5AB8" w:rsidRPr="005D23DF">
        <w:rPr>
          <w:noProof w:val="0"/>
        </w:rPr>
        <w:t xml:space="preserve">Documentation: </w:t>
      </w:r>
      <w:r w:rsidRPr="005D23DF">
        <w:rPr>
          <w:noProof w:val="0"/>
        </w:rPr>
        <w:t>QML</w:t>
      </w:r>
      <w:r w:rsidR="006A5AB8" w:rsidRPr="005D23DF">
        <w:rPr>
          <w:noProof w:val="0"/>
        </w:rPr>
        <w:t xml:space="preserve"> Applications</w:t>
      </w:r>
      <w:r w:rsidR="00B26799" w:rsidRPr="005D23DF">
        <w:rPr>
          <w:noProof w:val="0"/>
        </w:rPr>
        <w:t xml:space="preserve">. Available at: </w:t>
      </w:r>
      <w:r w:rsidR="006A5AB8" w:rsidRPr="005D23DF">
        <w:rPr>
          <w:noProof w:val="0"/>
        </w:rPr>
        <w:t>http://doc.qt.io/qt-5/qmlapplications.html</w:t>
      </w:r>
      <w:r w:rsidR="00B26799" w:rsidRPr="005D23DF">
        <w:rPr>
          <w:noProof w:val="0"/>
        </w:rPr>
        <w:t>. [Accessed 6. March 16].</w:t>
      </w:r>
    </w:p>
    <w:p w14:paraId="2E46C545" w14:textId="4348FAF7" w:rsidR="00E61E57" w:rsidRPr="005D23DF" w:rsidRDefault="00E61E57" w:rsidP="00902409">
      <w:pPr>
        <w:pStyle w:val="ListParagraph"/>
        <w:rPr>
          <w:noProof w:val="0"/>
        </w:rPr>
      </w:pPr>
      <w:proofErr w:type="spellStart"/>
      <w:r w:rsidRPr="005D23DF">
        <w:rPr>
          <w:noProof w:val="0"/>
        </w:rPr>
        <w:t>GitHub</w:t>
      </w:r>
      <w:proofErr w:type="spellEnd"/>
      <w:r w:rsidRPr="005D23DF">
        <w:rPr>
          <w:noProof w:val="0"/>
        </w:rPr>
        <w:t>. QML support for the Go language. Available at: https://github.com/go-qml/qml.</w:t>
      </w:r>
      <w:r w:rsidR="00683FAB" w:rsidRPr="005D23DF">
        <w:rPr>
          <w:noProof w:val="0"/>
        </w:rPr>
        <w:t xml:space="preserve"> </w:t>
      </w:r>
      <w:r w:rsidRPr="005D23DF">
        <w:rPr>
          <w:noProof w:val="0"/>
        </w:rPr>
        <w:t>[Accessed 6. March 16].</w:t>
      </w:r>
    </w:p>
    <w:p w14:paraId="60B5D411" w14:textId="22DC5DEF" w:rsidR="00BA2371" w:rsidRPr="005D23DF" w:rsidRDefault="00BA2371" w:rsidP="00902409">
      <w:pPr>
        <w:pStyle w:val="ListParagraph"/>
        <w:rPr>
          <w:noProof w:val="0"/>
        </w:rPr>
      </w:pPr>
      <w:proofErr w:type="spellStart"/>
      <w:r w:rsidRPr="005D23DF">
        <w:rPr>
          <w:noProof w:val="0"/>
        </w:rPr>
        <w:t>DevNation</w:t>
      </w:r>
      <w:proofErr w:type="spellEnd"/>
      <w:r w:rsidRPr="005D23DF">
        <w:rPr>
          <w:noProof w:val="0"/>
        </w:rPr>
        <w:t xml:space="preserve">, YouTube. </w:t>
      </w:r>
      <w:proofErr w:type="spellStart"/>
      <w:r w:rsidRPr="005D23DF">
        <w:rPr>
          <w:noProof w:val="0"/>
        </w:rPr>
        <w:t>DevNation</w:t>
      </w:r>
      <w:proofErr w:type="spellEnd"/>
      <w:r w:rsidRPr="005D23DF">
        <w:rPr>
          <w:noProof w:val="0"/>
        </w:rPr>
        <w:t xml:space="preserve"> 2015 - Vincent </w:t>
      </w:r>
      <w:proofErr w:type="spellStart"/>
      <w:r w:rsidRPr="005D23DF">
        <w:rPr>
          <w:noProof w:val="0"/>
        </w:rPr>
        <w:t>Batts</w:t>
      </w:r>
      <w:proofErr w:type="spellEnd"/>
      <w:r w:rsidRPr="005D23DF">
        <w:rPr>
          <w:noProof w:val="0"/>
        </w:rPr>
        <w:t xml:space="preserve"> - </w:t>
      </w:r>
      <w:proofErr w:type="spellStart"/>
      <w:r w:rsidRPr="005D23DF">
        <w:rPr>
          <w:noProof w:val="0"/>
        </w:rPr>
        <w:t>Golang</w:t>
      </w:r>
      <w:proofErr w:type="spellEnd"/>
      <w:r w:rsidRPr="005D23DF">
        <w:rPr>
          <w:noProof w:val="0"/>
        </w:rPr>
        <w:t xml:space="preserve">: The good, the bad, &amp; the ugly. Available at: </w:t>
      </w:r>
      <w:r w:rsidR="00683FAB" w:rsidRPr="005D23DF">
        <w:rPr>
          <w:noProof w:val="0"/>
        </w:rPr>
        <w:t>https://www.youtube.com/watch?v=cMYhGNofHA4</w:t>
      </w:r>
      <w:r w:rsidRPr="005D23DF">
        <w:rPr>
          <w:noProof w:val="0"/>
        </w:rPr>
        <w:t>.</w:t>
      </w:r>
      <w:r w:rsidR="00683FAB" w:rsidRPr="005D23DF">
        <w:rPr>
          <w:noProof w:val="0"/>
        </w:rPr>
        <w:t xml:space="preserve"> </w:t>
      </w:r>
      <w:r w:rsidRPr="005D23DF">
        <w:rPr>
          <w:noProof w:val="0"/>
        </w:rPr>
        <w:t>[Accessed 10. March 16].</w:t>
      </w:r>
    </w:p>
    <w:p w14:paraId="357DCAA9" w14:textId="58F474A5" w:rsidR="00317E90" w:rsidRPr="005D23DF" w:rsidRDefault="00317E90" w:rsidP="00902409">
      <w:pPr>
        <w:pStyle w:val="ListParagraph"/>
        <w:rPr>
          <w:noProof w:val="0"/>
        </w:rPr>
      </w:pPr>
      <w:r w:rsidRPr="005D23DF">
        <w:rPr>
          <w:noProof w:val="0"/>
        </w:rPr>
        <w:t>Computer Hope. TCP/IP. Available at: http://www.computerhope.com/jargon/t/tcpip.htm.</w:t>
      </w:r>
      <w:r w:rsidR="00513F0C" w:rsidRPr="005D23DF">
        <w:rPr>
          <w:noProof w:val="0"/>
        </w:rPr>
        <w:t xml:space="preserve"> [Accessed 11. March 16].</w:t>
      </w:r>
    </w:p>
    <w:p w14:paraId="7C7145AC" w14:textId="509B55F3" w:rsidR="00334A4F" w:rsidRPr="005D23DF" w:rsidRDefault="00A44FBA" w:rsidP="00902409">
      <w:pPr>
        <w:pStyle w:val="ListParagraph"/>
        <w:rPr>
          <w:noProof w:val="0"/>
        </w:rPr>
      </w:pPr>
      <w:r w:rsidRPr="005D23DF">
        <w:rPr>
          <w:noProof w:val="0"/>
        </w:rPr>
        <w:t xml:space="preserve">X.Org Foundation. </w:t>
      </w:r>
      <w:r w:rsidR="007C5DA9" w:rsidRPr="005D23DF">
        <w:rPr>
          <w:noProof w:val="0"/>
        </w:rPr>
        <w:t>X.Org</w:t>
      </w:r>
      <w:r w:rsidRPr="005D23DF">
        <w:rPr>
          <w:noProof w:val="0"/>
        </w:rPr>
        <w:t xml:space="preserve">. Available at: </w:t>
      </w:r>
      <w:r w:rsidR="00334A4F" w:rsidRPr="005D23DF">
        <w:rPr>
          <w:noProof w:val="0"/>
        </w:rPr>
        <w:t>http://www.x.org/wiki/. [Accessed 13. March 16]</w:t>
      </w:r>
    </w:p>
    <w:p w14:paraId="5F823D38" w14:textId="6BEDC727" w:rsidR="00C4576D" w:rsidRPr="005D23DF" w:rsidRDefault="00C4576D" w:rsidP="00902409">
      <w:pPr>
        <w:pStyle w:val="ListParagraph"/>
        <w:rPr>
          <w:noProof w:val="0"/>
        </w:rPr>
      </w:pPr>
      <w:r w:rsidRPr="005D23DF">
        <w:rPr>
          <w:noProof w:val="0"/>
        </w:rPr>
        <w:lastRenderedPageBreak/>
        <w:t>Apple. MacBook Air (13-inch, mid 2012) - Technical Specifications</w:t>
      </w:r>
      <w:r w:rsidR="00EF2895" w:rsidRPr="005D23DF">
        <w:rPr>
          <w:noProof w:val="0"/>
        </w:rPr>
        <w:t>. Available at: https://support.apple.com/kb/SP670?locale=en_US. [Accessed 10. April 16]</w:t>
      </w:r>
    </w:p>
    <w:p w14:paraId="37C74BE4" w14:textId="7DDA933D" w:rsidR="00910A63" w:rsidRPr="005D23DF" w:rsidRDefault="00910A63" w:rsidP="00902409">
      <w:pPr>
        <w:pStyle w:val="ListParagraph"/>
        <w:rPr>
          <w:noProof w:val="0"/>
        </w:rPr>
      </w:pPr>
      <w:r w:rsidRPr="005D23DF">
        <w:rPr>
          <w:noProof w:val="0"/>
        </w:rPr>
        <w:t xml:space="preserve">Apple. OS X Man Pages: </w:t>
      </w:r>
      <w:r w:rsidR="00FB15F5" w:rsidRPr="005D23DF">
        <w:rPr>
          <w:noProof w:val="0"/>
        </w:rPr>
        <w:t>route</w:t>
      </w:r>
      <w:r w:rsidRPr="005D23DF">
        <w:rPr>
          <w:noProof w:val="0"/>
        </w:rPr>
        <w:t>. Available at: https://developer.apple.com/library/mac/documentation/Darwin/Reference/ManPages/man8/route.8.html. [Accessed 10. April 16]</w:t>
      </w:r>
    </w:p>
    <w:p w14:paraId="77B96FFB" w14:textId="67C36CD6" w:rsidR="00FB181D" w:rsidRPr="005D23DF" w:rsidRDefault="00FB181D" w:rsidP="00902409">
      <w:pPr>
        <w:pStyle w:val="ListParagraph"/>
        <w:rPr>
          <w:noProof w:val="0"/>
        </w:rPr>
      </w:pPr>
      <w:r w:rsidRPr="005D23DF">
        <w:rPr>
          <w:noProof w:val="0"/>
        </w:rPr>
        <w:t xml:space="preserve">Apple. OS X Man Pages: </w:t>
      </w:r>
      <w:r w:rsidR="00FB15F5" w:rsidRPr="005D23DF">
        <w:rPr>
          <w:noProof w:val="0"/>
        </w:rPr>
        <w:t>top</w:t>
      </w:r>
      <w:r w:rsidRPr="005D23DF">
        <w:rPr>
          <w:noProof w:val="0"/>
        </w:rPr>
        <w:t>. Available at:</w:t>
      </w:r>
      <w:r w:rsidR="00D02ACC" w:rsidRPr="005D23DF">
        <w:rPr>
          <w:noProof w:val="0"/>
        </w:rPr>
        <w:t xml:space="preserve"> </w:t>
      </w:r>
      <w:r w:rsidRPr="005D23DF">
        <w:rPr>
          <w:noProof w:val="0"/>
        </w:rPr>
        <w:t>https://developer.apple.com/library/mac/documentation/Darwin/Reference/ManPages/man1/top.1.html. [Accessed 10. April 16]</w:t>
      </w:r>
    </w:p>
    <w:p w14:paraId="44B81FD2" w14:textId="4BB220AD" w:rsidR="00FE1A97" w:rsidRPr="005D23DF" w:rsidRDefault="00FE1A97" w:rsidP="00902409">
      <w:pPr>
        <w:pStyle w:val="ListParagraph"/>
        <w:rPr>
          <w:noProof w:val="0"/>
        </w:rPr>
      </w:pPr>
      <w:r w:rsidRPr="005D23DF">
        <w:rPr>
          <w:noProof w:val="0"/>
        </w:rPr>
        <w:t>Apple. OS X Man Pages: ps. Available at: https://developer.apple.com/library/mac/documentation/Darwin/Reference/ManPages/man1/ps.1.html. [Accessed 10. April 16]</w:t>
      </w:r>
    </w:p>
    <w:p w14:paraId="6C459D09" w14:textId="6C98FE94" w:rsidR="008C0FAF" w:rsidRPr="005D23DF" w:rsidRDefault="008C0FAF" w:rsidP="00902409">
      <w:pPr>
        <w:pStyle w:val="ListParagraph"/>
        <w:rPr>
          <w:noProof w:val="0"/>
        </w:rPr>
      </w:pPr>
      <w:proofErr w:type="spellStart"/>
      <w:r w:rsidRPr="005D23DF">
        <w:rPr>
          <w:noProof w:val="0"/>
        </w:rPr>
        <w:t>TechTarget</w:t>
      </w:r>
      <w:proofErr w:type="spellEnd"/>
      <w:r w:rsidRPr="005D23DF">
        <w:rPr>
          <w:noProof w:val="0"/>
        </w:rPr>
        <w:t xml:space="preserve"> - </w:t>
      </w:r>
      <w:proofErr w:type="spellStart"/>
      <w:r w:rsidRPr="005D23DF">
        <w:rPr>
          <w:noProof w:val="0"/>
        </w:rPr>
        <w:t>SearchNetworking</w:t>
      </w:r>
      <w:proofErr w:type="spellEnd"/>
      <w:r w:rsidRPr="005D23DF">
        <w:rPr>
          <w:noProof w:val="0"/>
        </w:rPr>
        <w:t>. Definition: routing table. Available at: http://searchnetworking.techtarget.com/definition/routing-table. [Accessed 10. April 16]</w:t>
      </w:r>
    </w:p>
    <w:p w14:paraId="783B2A00" w14:textId="5F1124B7" w:rsidR="005D3434" w:rsidRPr="005D23DF" w:rsidRDefault="005D3434" w:rsidP="00902409">
      <w:pPr>
        <w:pStyle w:val="ListParagraph"/>
        <w:rPr>
          <w:noProof w:val="0"/>
        </w:rPr>
      </w:pPr>
      <w:proofErr w:type="spellStart"/>
      <w:r w:rsidRPr="005D23DF">
        <w:rPr>
          <w:noProof w:val="0"/>
        </w:rPr>
        <w:t>GitHub</w:t>
      </w:r>
      <w:proofErr w:type="spellEnd"/>
      <w:r w:rsidRPr="005D23DF">
        <w:rPr>
          <w:noProof w:val="0"/>
        </w:rPr>
        <w:t xml:space="preserve">, </w:t>
      </w:r>
      <w:proofErr w:type="spellStart"/>
      <w:r w:rsidRPr="005D23DF">
        <w:rPr>
          <w:noProof w:val="0"/>
        </w:rPr>
        <w:t>Speedlimit</w:t>
      </w:r>
      <w:proofErr w:type="spellEnd"/>
      <w:r w:rsidRPr="005D23DF">
        <w:rPr>
          <w:noProof w:val="0"/>
        </w:rPr>
        <w:t>. Issue: Not work on Yosemite OSX 10.10. Available at: https://github.com/mschrag/speedlimit/issues/13. [Accessed 10</w:t>
      </w:r>
      <w:r w:rsidR="008F20AE" w:rsidRPr="005D23DF">
        <w:rPr>
          <w:noProof w:val="0"/>
        </w:rPr>
        <w:t>.</w:t>
      </w:r>
      <w:r w:rsidRPr="005D23DF">
        <w:rPr>
          <w:noProof w:val="0"/>
        </w:rPr>
        <w:t xml:space="preserve"> April 16]</w:t>
      </w:r>
    </w:p>
    <w:p w14:paraId="43DAED94" w14:textId="23325101" w:rsidR="00BB7361" w:rsidRPr="005D23DF" w:rsidRDefault="00BB7361" w:rsidP="00902409">
      <w:pPr>
        <w:pStyle w:val="ListParagraph"/>
        <w:rPr>
          <w:noProof w:val="0"/>
        </w:rPr>
      </w:pPr>
      <w:r w:rsidRPr="005D23DF">
        <w:rPr>
          <w:noProof w:val="0"/>
        </w:rPr>
        <w:t xml:space="preserve">Apple Developer Downloads. </w:t>
      </w:r>
      <w:r w:rsidR="004B54AC" w:rsidRPr="005D23DF">
        <w:rPr>
          <w:noProof w:val="0"/>
        </w:rPr>
        <w:t xml:space="preserve">Hardware IO Tools Search. Available at: </w:t>
      </w:r>
      <w:r w:rsidRPr="005D23DF">
        <w:rPr>
          <w:noProof w:val="0"/>
        </w:rPr>
        <w:t>https://developer.apple.com/downloads/?q=Hardware%20IO%20Tools</w:t>
      </w:r>
      <w:r w:rsidR="004B54AC" w:rsidRPr="005D23DF">
        <w:rPr>
          <w:noProof w:val="0"/>
        </w:rPr>
        <w:t>. [Accessed 10. April 16]</w:t>
      </w:r>
    </w:p>
    <w:p w14:paraId="4C823161" w14:textId="5E49926E" w:rsidR="00FD3DCE" w:rsidRPr="005D23DF" w:rsidRDefault="00FD3DCE" w:rsidP="00902409">
      <w:pPr>
        <w:pStyle w:val="ListParagraph"/>
        <w:rPr>
          <w:noProof w:val="0"/>
        </w:rPr>
      </w:pPr>
      <w:r w:rsidRPr="005D23DF">
        <w:rPr>
          <w:noProof w:val="0"/>
        </w:rPr>
        <w:t>Wireshark. Download Wireshark. Available at: https://www.wireshark.org/#download. [Accessed 10. April 16]</w:t>
      </w:r>
    </w:p>
    <w:p w14:paraId="0BED1EB1" w14:textId="006B365D" w:rsidR="0042337D" w:rsidRPr="005D23DF" w:rsidRDefault="0042337D" w:rsidP="00902409">
      <w:pPr>
        <w:pStyle w:val="ListParagraph"/>
        <w:rPr>
          <w:noProof w:val="0"/>
        </w:rPr>
      </w:pPr>
      <w:r w:rsidRPr="005D23DF">
        <w:rPr>
          <w:noProof w:val="0"/>
        </w:rPr>
        <w:t>Wireshark. Wireshark Frequently Asked Questions. Available at: https://www.wireshark.org/faq.html. [Accessed 10. April 16]</w:t>
      </w:r>
    </w:p>
    <w:p w14:paraId="248A633C" w14:textId="47D59C72" w:rsidR="00F541B9" w:rsidRPr="005D23DF" w:rsidRDefault="00F541B9" w:rsidP="00902409">
      <w:pPr>
        <w:pStyle w:val="ListParagraph"/>
        <w:rPr>
          <w:noProof w:val="0"/>
        </w:rPr>
      </w:pPr>
      <w:proofErr w:type="spellStart"/>
      <w:r w:rsidRPr="005D23DF">
        <w:rPr>
          <w:noProof w:val="0"/>
        </w:rPr>
        <w:t>FileCatalyst</w:t>
      </w:r>
      <w:proofErr w:type="spellEnd"/>
      <w:r w:rsidRPr="005D23DF">
        <w:rPr>
          <w:noProof w:val="0"/>
        </w:rPr>
        <w:t>. Today's Media File Sizes - What's Average</w:t>
      </w:r>
      <w:proofErr w:type="gramStart"/>
      <w:r w:rsidRPr="005D23DF">
        <w:rPr>
          <w:noProof w:val="0"/>
        </w:rPr>
        <w:t>?.</w:t>
      </w:r>
      <w:proofErr w:type="gramEnd"/>
      <w:r w:rsidRPr="005D23DF">
        <w:rPr>
          <w:noProof w:val="0"/>
        </w:rPr>
        <w:t xml:space="preserve"> Available at: http://filecatalyst.com/todays-media-file-sizes-whats-average/. [Accessed 11. April 16]</w:t>
      </w:r>
    </w:p>
    <w:p w14:paraId="3145F284" w14:textId="1D4FFA38" w:rsidR="0029190D" w:rsidRPr="005D23DF" w:rsidRDefault="0029190D" w:rsidP="00902409">
      <w:pPr>
        <w:pStyle w:val="ListParagraph"/>
        <w:rPr>
          <w:noProof w:val="0"/>
        </w:rPr>
      </w:pPr>
      <w:r w:rsidRPr="005D23DF">
        <w:rPr>
          <w:noProof w:val="0"/>
        </w:rPr>
        <w:t xml:space="preserve">Apple. OS X Man Pages: </w:t>
      </w:r>
      <w:proofErr w:type="spellStart"/>
      <w:r w:rsidRPr="005D23DF">
        <w:rPr>
          <w:noProof w:val="0"/>
        </w:rPr>
        <w:t>system_profiler</w:t>
      </w:r>
      <w:proofErr w:type="spellEnd"/>
      <w:r w:rsidRPr="005D23DF">
        <w:rPr>
          <w:noProof w:val="0"/>
        </w:rPr>
        <w:t>. Available at: https://developer.apple.com/library/mac/documentation/Darwin/Reference/ManPages/man8/system_profiler.8.html. [Accessed 15. April 16]</w:t>
      </w:r>
    </w:p>
    <w:p w14:paraId="35875008" w14:textId="4E87184A" w:rsidR="006D7995" w:rsidRPr="005D23DF" w:rsidRDefault="006D7995" w:rsidP="00902409">
      <w:pPr>
        <w:pStyle w:val="ListParagraph"/>
        <w:rPr>
          <w:noProof w:val="0"/>
        </w:rPr>
      </w:pPr>
      <w:r w:rsidRPr="005D23DF">
        <w:rPr>
          <w:noProof w:val="0"/>
        </w:rPr>
        <w:t xml:space="preserve">Apple. OS X Man Pages: </w:t>
      </w:r>
      <w:proofErr w:type="spellStart"/>
      <w:r w:rsidRPr="005D23DF">
        <w:rPr>
          <w:noProof w:val="0"/>
        </w:rPr>
        <w:t>pmset</w:t>
      </w:r>
      <w:proofErr w:type="spellEnd"/>
      <w:r w:rsidRPr="005D23DF">
        <w:rPr>
          <w:noProof w:val="0"/>
        </w:rPr>
        <w:t>. Available at: https://developer.apple.com/library/mac/documentation/Darwin/Reference/ManPages/man1/pmset.1.html. [Accessed 15. April 16]</w:t>
      </w:r>
    </w:p>
    <w:p w14:paraId="059FAAE0" w14:textId="4287AAB7" w:rsidR="0075608D" w:rsidRPr="005D23DF" w:rsidRDefault="0075608D" w:rsidP="00902409">
      <w:pPr>
        <w:pStyle w:val="ListParagraph"/>
        <w:rPr>
          <w:noProof w:val="0"/>
        </w:rPr>
      </w:pPr>
      <w:proofErr w:type="gramStart"/>
      <w:r w:rsidRPr="005D23DF">
        <w:rPr>
          <w:noProof w:val="0"/>
        </w:rPr>
        <w:t>w3school.com</w:t>
      </w:r>
      <w:proofErr w:type="gramEnd"/>
      <w:r w:rsidRPr="005D23DF">
        <w:rPr>
          <w:noProof w:val="0"/>
        </w:rPr>
        <w:t>: HTML Introduction. Available at: http://www.w3schools.com/html/html_intro.asp. [Accessed 17. April 16]</w:t>
      </w:r>
    </w:p>
    <w:p w14:paraId="7A939553" w14:textId="329DA521" w:rsidR="00690EA4" w:rsidRPr="005D23DF" w:rsidRDefault="00690EA4" w:rsidP="00902409">
      <w:pPr>
        <w:pStyle w:val="ListParagraph"/>
        <w:rPr>
          <w:noProof w:val="0"/>
        </w:rPr>
      </w:pPr>
      <w:proofErr w:type="spellStart"/>
      <w:r w:rsidRPr="005D23DF">
        <w:rPr>
          <w:noProof w:val="0"/>
        </w:rPr>
        <w:t>Webopedia</w:t>
      </w:r>
      <w:proofErr w:type="spellEnd"/>
      <w:r w:rsidRPr="005D23DF">
        <w:rPr>
          <w:noProof w:val="0"/>
        </w:rPr>
        <w:t>: HTTP. Available at: http://www.webopedia.com/TERM/H/HTTP.html [Accessed 19. April 16]</w:t>
      </w:r>
    </w:p>
    <w:p w14:paraId="4076FF0F" w14:textId="06790DFB" w:rsidR="00A53F4A" w:rsidRPr="005D23DF" w:rsidRDefault="00A53F4A" w:rsidP="00902409">
      <w:pPr>
        <w:pStyle w:val="ListParagraph"/>
        <w:rPr>
          <w:noProof w:val="0"/>
        </w:rPr>
      </w:pPr>
      <w:r w:rsidRPr="005D23DF">
        <w:rPr>
          <w:noProof w:val="0"/>
        </w:rPr>
        <w:t xml:space="preserve">Wikipedia: </w:t>
      </w:r>
      <w:r w:rsidR="00871F0B" w:rsidRPr="005D23DF">
        <w:rPr>
          <w:noProof w:val="0"/>
        </w:rPr>
        <w:t>Hypertext Transfer Protocol</w:t>
      </w:r>
      <w:r w:rsidRPr="005D23DF">
        <w:rPr>
          <w:noProof w:val="0"/>
        </w:rPr>
        <w:t>. Available at: https://en.wikipedia.org/wiki/Hypertext_Transfer_Protocol</w:t>
      </w:r>
      <w:r w:rsidR="00F650E1" w:rsidRPr="005D23DF">
        <w:rPr>
          <w:noProof w:val="0"/>
        </w:rPr>
        <w:t>.</w:t>
      </w:r>
      <w:r w:rsidRPr="005D23DF">
        <w:rPr>
          <w:noProof w:val="0"/>
        </w:rPr>
        <w:t xml:space="preserve"> [Accessed 19. April 16]</w:t>
      </w:r>
    </w:p>
    <w:p w14:paraId="58C99425" w14:textId="13FE9B77" w:rsidR="00A004C6" w:rsidRPr="005D23DF" w:rsidRDefault="00F650E1" w:rsidP="00902409">
      <w:pPr>
        <w:pStyle w:val="ListParagraph"/>
        <w:rPr>
          <w:noProof w:val="0"/>
        </w:rPr>
      </w:pPr>
      <w:r w:rsidRPr="005D23DF">
        <w:rPr>
          <w:noProof w:val="0"/>
        </w:rPr>
        <w:t xml:space="preserve">The Guardian: How can I move my files and programs to a new PC? Available at: </w:t>
      </w:r>
      <w:r w:rsidR="00A004C6" w:rsidRPr="005D23DF">
        <w:rPr>
          <w:noProof w:val="0"/>
        </w:rPr>
        <w:t>https://www.theguardian.com/technology/askjack/2015/sep/17/move-files-programs-to-new-pc-windows-10</w:t>
      </w:r>
      <w:r w:rsidRPr="005D23DF">
        <w:rPr>
          <w:noProof w:val="0"/>
        </w:rPr>
        <w:t>.</w:t>
      </w:r>
      <w:r w:rsidR="00A004C6" w:rsidRPr="005D23DF">
        <w:rPr>
          <w:noProof w:val="0"/>
        </w:rPr>
        <w:t xml:space="preserve"> [Accessed 19. April]</w:t>
      </w:r>
    </w:p>
    <w:p w14:paraId="6B2A90D8" w14:textId="24473AEE" w:rsidR="0032371E" w:rsidRPr="005D23DF" w:rsidRDefault="0032371E" w:rsidP="00902409">
      <w:pPr>
        <w:pStyle w:val="ListParagraph"/>
        <w:rPr>
          <w:noProof w:val="0"/>
        </w:rPr>
      </w:pPr>
      <w:r w:rsidRPr="005D23DF">
        <w:rPr>
          <w:noProof w:val="0"/>
        </w:rPr>
        <w:t xml:space="preserve">Karen </w:t>
      </w:r>
      <w:proofErr w:type="spellStart"/>
      <w:r w:rsidRPr="005D23DF">
        <w:rPr>
          <w:noProof w:val="0"/>
        </w:rPr>
        <w:t>Bj</w:t>
      </w:r>
      <w:r w:rsidR="00BE07DE" w:rsidRPr="005D23DF">
        <w:rPr>
          <w:noProof w:val="0"/>
        </w:rPr>
        <w:t>oe</w:t>
      </w:r>
      <w:r w:rsidRPr="005D23DF">
        <w:rPr>
          <w:noProof w:val="0"/>
        </w:rPr>
        <w:t>rndalen</w:t>
      </w:r>
      <w:proofErr w:type="spellEnd"/>
      <w:r w:rsidRPr="005D23DF">
        <w:rPr>
          <w:noProof w:val="0"/>
        </w:rPr>
        <w:t>, (2014). The Distributed Personal Computer.</w:t>
      </w:r>
      <w:r w:rsidR="00F34590" w:rsidRPr="005D23DF">
        <w:rPr>
          <w:noProof w:val="0"/>
        </w:rPr>
        <w:t xml:space="preserve"> </w:t>
      </w:r>
      <w:proofErr w:type="spellStart"/>
      <w:r w:rsidR="00DD2CB6" w:rsidRPr="005D23DF">
        <w:rPr>
          <w:noProof w:val="0"/>
        </w:rPr>
        <w:t>UiT</w:t>
      </w:r>
      <w:proofErr w:type="spellEnd"/>
      <w:r w:rsidR="00DD2CB6" w:rsidRPr="005D23DF">
        <w:rPr>
          <w:noProof w:val="0"/>
        </w:rPr>
        <w:t xml:space="preserve"> The Arctic University of Norway</w:t>
      </w:r>
      <w:r w:rsidRPr="005D23DF">
        <w:rPr>
          <w:noProof w:val="0"/>
        </w:rPr>
        <w:t xml:space="preserve">. </w:t>
      </w:r>
      <w:proofErr w:type="spellStart"/>
      <w:r w:rsidR="00BE07DE" w:rsidRPr="005D23DF">
        <w:rPr>
          <w:noProof w:val="0"/>
        </w:rPr>
        <w:t>Tromsoe</w:t>
      </w:r>
      <w:proofErr w:type="spellEnd"/>
      <w:r w:rsidRPr="005D23DF">
        <w:rPr>
          <w:noProof w:val="0"/>
        </w:rPr>
        <w:t xml:space="preserve">, </w:t>
      </w:r>
      <w:r w:rsidR="00737CFE" w:rsidRPr="005D23DF">
        <w:rPr>
          <w:noProof w:val="0"/>
        </w:rPr>
        <w:t>Norway</w:t>
      </w:r>
      <w:r w:rsidR="008F0D7E" w:rsidRPr="005D23DF">
        <w:rPr>
          <w:noProof w:val="0"/>
        </w:rPr>
        <w:t xml:space="preserve">, </w:t>
      </w:r>
      <w:r w:rsidR="006C045B" w:rsidRPr="005D23DF">
        <w:rPr>
          <w:noProof w:val="0"/>
        </w:rPr>
        <w:t>15th</w:t>
      </w:r>
      <w:r w:rsidR="008F0D7E" w:rsidRPr="005D23DF">
        <w:rPr>
          <w:noProof w:val="0"/>
        </w:rPr>
        <w:t xml:space="preserve"> </w:t>
      </w:r>
      <w:r w:rsidR="006C045B" w:rsidRPr="005D23DF">
        <w:rPr>
          <w:noProof w:val="0"/>
        </w:rPr>
        <w:t>January</w:t>
      </w:r>
      <w:r w:rsidR="008F0D7E" w:rsidRPr="005D23DF">
        <w:rPr>
          <w:noProof w:val="0"/>
        </w:rPr>
        <w:t xml:space="preserve">. </w:t>
      </w:r>
      <w:proofErr w:type="spellStart"/>
      <w:r w:rsidR="00BE07DE" w:rsidRPr="005D23DF">
        <w:rPr>
          <w:noProof w:val="0"/>
        </w:rPr>
        <w:t>Tromsoe</w:t>
      </w:r>
      <w:proofErr w:type="spellEnd"/>
      <w:r w:rsidRPr="005D23DF">
        <w:rPr>
          <w:noProof w:val="0"/>
        </w:rPr>
        <w:t xml:space="preserve">, </w:t>
      </w:r>
      <w:r w:rsidR="008F0D7E" w:rsidRPr="005D23DF">
        <w:rPr>
          <w:noProof w:val="0"/>
        </w:rPr>
        <w:t>Norway</w:t>
      </w:r>
      <w:r w:rsidRPr="005D23DF">
        <w:rPr>
          <w:noProof w:val="0"/>
        </w:rPr>
        <w:t xml:space="preserve">: </w:t>
      </w:r>
      <w:r w:rsidR="00425BBF" w:rsidRPr="005D23DF">
        <w:rPr>
          <w:noProof w:val="0"/>
        </w:rPr>
        <w:t xml:space="preserve">Masters Thesis, </w:t>
      </w:r>
      <w:proofErr w:type="spellStart"/>
      <w:r w:rsidR="00A8170B" w:rsidRPr="005D23DF">
        <w:rPr>
          <w:noProof w:val="0"/>
        </w:rPr>
        <w:t>UiT</w:t>
      </w:r>
      <w:proofErr w:type="spellEnd"/>
      <w:r w:rsidR="00A8170B" w:rsidRPr="005D23DF">
        <w:rPr>
          <w:noProof w:val="0"/>
        </w:rPr>
        <w:t xml:space="preserve"> The Arctic University of Norway</w:t>
      </w:r>
      <w:r w:rsidRPr="005D23DF">
        <w:rPr>
          <w:noProof w:val="0"/>
        </w:rPr>
        <w:t>. 1-</w:t>
      </w:r>
      <w:r w:rsidR="00A8170B" w:rsidRPr="005D23DF">
        <w:rPr>
          <w:noProof w:val="0"/>
        </w:rPr>
        <w:t>58</w:t>
      </w:r>
      <w:r w:rsidRPr="005D23DF">
        <w:rPr>
          <w:noProof w:val="0"/>
        </w:rPr>
        <w:t>.</w:t>
      </w:r>
    </w:p>
    <w:p w14:paraId="45EA016A" w14:textId="6C708D93" w:rsidR="0079299A" w:rsidRPr="005D23DF" w:rsidRDefault="0079299A" w:rsidP="00902409">
      <w:pPr>
        <w:pStyle w:val="ListParagraph"/>
        <w:rPr>
          <w:noProof w:val="0"/>
        </w:rPr>
      </w:pPr>
      <w:r w:rsidRPr="005D23DF">
        <w:rPr>
          <w:noProof w:val="0"/>
        </w:rPr>
        <w:t xml:space="preserve">Joe </w:t>
      </w:r>
      <w:proofErr w:type="spellStart"/>
      <w:r w:rsidRPr="005D23DF">
        <w:rPr>
          <w:noProof w:val="0"/>
        </w:rPr>
        <w:t>McKendrick</w:t>
      </w:r>
      <w:proofErr w:type="spellEnd"/>
      <w:r w:rsidRPr="005D23DF">
        <w:rPr>
          <w:noProof w:val="0"/>
        </w:rPr>
        <w:t>. 2013. 10 Quotes on Cloud Computing That Really Say it All. Available at: http://www.forbes.com/sites/joemckendrick/2013/03/24/10-</w:t>
      </w:r>
      <w:r w:rsidRPr="005D23DF">
        <w:rPr>
          <w:noProof w:val="0"/>
        </w:rPr>
        <w:lastRenderedPageBreak/>
        <w:t>quotes-on-cloud-computing-that-really-say-it-all/#6441bfff2102. [Accessed 3. May 16].</w:t>
      </w:r>
    </w:p>
    <w:sectPr w:rsidR="0079299A" w:rsidRPr="005D23DF" w:rsidSect="00A4364D">
      <w:headerReference w:type="even" r:id="rId86"/>
      <w:headerReference w:type="first" r:id="rId87"/>
      <w:pgSz w:w="11900" w:h="16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809E9" w14:textId="77777777" w:rsidR="00BF7F23" w:rsidRDefault="00BF7F23" w:rsidP="00A4364D">
      <w:r>
        <w:separator/>
      </w:r>
    </w:p>
  </w:endnote>
  <w:endnote w:type="continuationSeparator" w:id="0">
    <w:p w14:paraId="2B1AFB63" w14:textId="77777777" w:rsidR="00BF7F23" w:rsidRDefault="00BF7F23" w:rsidP="00A43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OpenSansLight-Italic">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287" w:usb1="00000000"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AA07C" w14:textId="77777777" w:rsidR="00BF7F23" w:rsidRDefault="00BF7F23" w:rsidP="00A4364D">
      <w:r>
        <w:separator/>
      </w:r>
    </w:p>
  </w:footnote>
  <w:footnote w:type="continuationSeparator" w:id="0">
    <w:p w14:paraId="4BBEA756" w14:textId="77777777" w:rsidR="00BF7F23" w:rsidRDefault="00BF7F23" w:rsidP="00A436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DE4E1F" w14:textId="77777777" w:rsidR="00BF7F23" w:rsidRDefault="00BF7F23">
    <w:pPr>
      <w:pStyle w:val="Header"/>
    </w:pPr>
    <w:r>
      <w:rPr>
        <w:noProof/>
      </w:rPr>
      <w:pict w14:anchorId="6E384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5" o:spid="_x0000_s2055" type="#_x0000_t75" style="position:absolute;margin-left:0;margin-top:0;width:595.45pt;height:842.05pt;z-index:-251657216;mso-position-horizontal:center;mso-position-horizontal-relative:margin;mso-position-vertical:center;mso-position-vertical-relative:margin" o:allowincell="f">
          <v:imagedata r:id="rId1" o:title="engelskMønster"/>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AFCE6E" w14:textId="77777777" w:rsidR="00BF7F23" w:rsidRDefault="00BF7F23">
    <w:pPr>
      <w:pStyle w:val="Header"/>
    </w:pPr>
    <w:r>
      <w:rPr>
        <w:noProof/>
      </w:rPr>
      <w:pict w14:anchorId="0027F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4" o:spid="_x0000_s2054" type="#_x0000_t75" style="position:absolute;margin-left:0;margin-top:0;width:595.45pt;height:842.05pt;z-index:-251658240;mso-position-horizontal:center;mso-position-horizontal-relative:margin;mso-position-vertical:center;mso-position-vertical-relative:margin" o:allowincell="f">
          <v:imagedata r:id="rId1" o:title="engelskMønster"/>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76ECF"/>
    <w:multiLevelType w:val="hybridMultilevel"/>
    <w:tmpl w:val="892CC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FB1AFC"/>
    <w:multiLevelType w:val="hybridMultilevel"/>
    <w:tmpl w:val="B5A86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620E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E6C59EF"/>
    <w:multiLevelType w:val="multilevel"/>
    <w:tmpl w:val="59D0F7D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226D5F89"/>
    <w:multiLevelType w:val="hybridMultilevel"/>
    <w:tmpl w:val="AF32A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1F058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23813C1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4910F57"/>
    <w:multiLevelType w:val="hybridMultilevel"/>
    <w:tmpl w:val="D2CA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A170DF"/>
    <w:multiLevelType w:val="hybridMultilevel"/>
    <w:tmpl w:val="27624430"/>
    <w:lvl w:ilvl="0" w:tplc="BCCEBF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F716C3"/>
    <w:multiLevelType w:val="hybridMultilevel"/>
    <w:tmpl w:val="DB10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53203A"/>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1">
    <w:nsid w:val="359A224C"/>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364D5570"/>
    <w:multiLevelType w:val="hybridMultilevel"/>
    <w:tmpl w:val="D33A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631526"/>
    <w:multiLevelType w:val="hybridMultilevel"/>
    <w:tmpl w:val="41AA9DB0"/>
    <w:lvl w:ilvl="0" w:tplc="254ADF8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9A610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nsid w:val="4D644A93"/>
    <w:multiLevelType w:val="hybridMultilevel"/>
    <w:tmpl w:val="76D6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5F2BF7"/>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7">
    <w:nsid w:val="52443C0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nsid w:val="555A2C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5BB7518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5C556F7A"/>
    <w:multiLevelType w:val="hybridMultilevel"/>
    <w:tmpl w:val="F25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C552D1"/>
    <w:multiLevelType w:val="multilevel"/>
    <w:tmpl w:val="0B82F9CA"/>
    <w:lvl w:ilvl="0">
      <w:start w:val="1"/>
      <w:numFmt w:val="decimal"/>
      <w:pStyle w:val="Heading1"/>
      <w:lvlText w:val="%1"/>
      <w:lvlJc w:val="left"/>
      <w:pPr>
        <w:ind w:left="792" w:hanging="432"/>
      </w:pPr>
      <w:rPr>
        <w:rFonts w:hint="default"/>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22">
    <w:nsid w:val="63987F61"/>
    <w:multiLevelType w:val="hybridMultilevel"/>
    <w:tmpl w:val="FA72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78156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nsid w:val="68EE440E"/>
    <w:multiLevelType w:val="multilevel"/>
    <w:tmpl w:val="EB501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32475D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nsid w:val="770C5F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nsid w:val="7E392864"/>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abstractNumId w:val="3"/>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13"/>
  </w:num>
  <w:num w:numId="8">
    <w:abstractNumId w:val="23"/>
  </w:num>
  <w:num w:numId="9">
    <w:abstractNumId w:val="17"/>
  </w:num>
  <w:num w:numId="10">
    <w:abstractNumId w:val="19"/>
  </w:num>
  <w:num w:numId="11">
    <w:abstractNumId w:val="6"/>
  </w:num>
  <w:num w:numId="12">
    <w:abstractNumId w:val="25"/>
  </w:num>
  <w:num w:numId="13">
    <w:abstractNumId w:val="2"/>
  </w:num>
  <w:num w:numId="14">
    <w:abstractNumId w:val="5"/>
  </w:num>
  <w:num w:numId="15">
    <w:abstractNumId w:val="26"/>
  </w:num>
  <w:num w:numId="16">
    <w:abstractNumId w:val="18"/>
  </w:num>
  <w:num w:numId="17">
    <w:abstractNumId w:val="22"/>
  </w:num>
  <w:num w:numId="18">
    <w:abstractNumId w:val="15"/>
  </w:num>
  <w:num w:numId="19">
    <w:abstractNumId w:val="4"/>
  </w:num>
  <w:num w:numId="20">
    <w:abstractNumId w:val="1"/>
  </w:num>
  <w:num w:numId="21">
    <w:abstractNumId w:val="9"/>
  </w:num>
  <w:num w:numId="22">
    <w:abstractNumId w:val="0"/>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6"/>
  </w:num>
  <w:num w:numId="31">
    <w:abstractNumId w:val="27"/>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0"/>
  </w:num>
  <w:num w:numId="38">
    <w:abstractNumId w:val="8"/>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attachedTemplate r:id="rId1"/>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A82"/>
    <w:rsid w:val="00001BDE"/>
    <w:rsid w:val="00002FEE"/>
    <w:rsid w:val="00003A52"/>
    <w:rsid w:val="00004647"/>
    <w:rsid w:val="00006DF5"/>
    <w:rsid w:val="000074EF"/>
    <w:rsid w:val="0000752C"/>
    <w:rsid w:val="00007902"/>
    <w:rsid w:val="0001062A"/>
    <w:rsid w:val="00010C3F"/>
    <w:rsid w:val="00010DF6"/>
    <w:rsid w:val="00013240"/>
    <w:rsid w:val="0001369C"/>
    <w:rsid w:val="00014178"/>
    <w:rsid w:val="00014540"/>
    <w:rsid w:val="000151F0"/>
    <w:rsid w:val="00015859"/>
    <w:rsid w:val="0001710D"/>
    <w:rsid w:val="0002014B"/>
    <w:rsid w:val="00020510"/>
    <w:rsid w:val="00020745"/>
    <w:rsid w:val="000208E9"/>
    <w:rsid w:val="000209EE"/>
    <w:rsid w:val="00023C99"/>
    <w:rsid w:val="000245D4"/>
    <w:rsid w:val="00026DEE"/>
    <w:rsid w:val="00027327"/>
    <w:rsid w:val="00030163"/>
    <w:rsid w:val="0003056C"/>
    <w:rsid w:val="0003068A"/>
    <w:rsid w:val="000312BD"/>
    <w:rsid w:val="00031419"/>
    <w:rsid w:val="000325E3"/>
    <w:rsid w:val="000327BD"/>
    <w:rsid w:val="00033C0A"/>
    <w:rsid w:val="00033CEA"/>
    <w:rsid w:val="00033FBA"/>
    <w:rsid w:val="0003453C"/>
    <w:rsid w:val="00034598"/>
    <w:rsid w:val="000358A2"/>
    <w:rsid w:val="00035DB3"/>
    <w:rsid w:val="0003607B"/>
    <w:rsid w:val="00036E93"/>
    <w:rsid w:val="00037923"/>
    <w:rsid w:val="000409E5"/>
    <w:rsid w:val="00040D88"/>
    <w:rsid w:val="00041277"/>
    <w:rsid w:val="000412F2"/>
    <w:rsid w:val="000413E5"/>
    <w:rsid w:val="00041841"/>
    <w:rsid w:val="00041DCD"/>
    <w:rsid w:val="00042DB8"/>
    <w:rsid w:val="00043284"/>
    <w:rsid w:val="000443BA"/>
    <w:rsid w:val="00044B58"/>
    <w:rsid w:val="00045076"/>
    <w:rsid w:val="00045289"/>
    <w:rsid w:val="00045565"/>
    <w:rsid w:val="00045669"/>
    <w:rsid w:val="000459F6"/>
    <w:rsid w:val="00045B95"/>
    <w:rsid w:val="00045D06"/>
    <w:rsid w:val="00045E86"/>
    <w:rsid w:val="000464C4"/>
    <w:rsid w:val="00046822"/>
    <w:rsid w:val="000468F9"/>
    <w:rsid w:val="00050270"/>
    <w:rsid w:val="00050924"/>
    <w:rsid w:val="00050E76"/>
    <w:rsid w:val="000511FD"/>
    <w:rsid w:val="00051F4F"/>
    <w:rsid w:val="00052D72"/>
    <w:rsid w:val="0005322E"/>
    <w:rsid w:val="0005367D"/>
    <w:rsid w:val="00053E65"/>
    <w:rsid w:val="00054B99"/>
    <w:rsid w:val="00054BCD"/>
    <w:rsid w:val="00055702"/>
    <w:rsid w:val="00055F1E"/>
    <w:rsid w:val="000561E3"/>
    <w:rsid w:val="0005624D"/>
    <w:rsid w:val="000623F8"/>
    <w:rsid w:val="00062640"/>
    <w:rsid w:val="00062D2D"/>
    <w:rsid w:val="0006332B"/>
    <w:rsid w:val="00063744"/>
    <w:rsid w:val="00063807"/>
    <w:rsid w:val="00063D88"/>
    <w:rsid w:val="00063DFE"/>
    <w:rsid w:val="0006422F"/>
    <w:rsid w:val="00064746"/>
    <w:rsid w:val="000648AD"/>
    <w:rsid w:val="00065791"/>
    <w:rsid w:val="00065A75"/>
    <w:rsid w:val="000672EF"/>
    <w:rsid w:val="0007035E"/>
    <w:rsid w:val="000707AA"/>
    <w:rsid w:val="00070E4F"/>
    <w:rsid w:val="00070F8C"/>
    <w:rsid w:val="000716AE"/>
    <w:rsid w:val="000716FF"/>
    <w:rsid w:val="00071CBF"/>
    <w:rsid w:val="0007249F"/>
    <w:rsid w:val="00073338"/>
    <w:rsid w:val="00073F17"/>
    <w:rsid w:val="0007450B"/>
    <w:rsid w:val="000752F0"/>
    <w:rsid w:val="00075C96"/>
    <w:rsid w:val="000773C5"/>
    <w:rsid w:val="0007782F"/>
    <w:rsid w:val="0007784A"/>
    <w:rsid w:val="00077E40"/>
    <w:rsid w:val="0008003A"/>
    <w:rsid w:val="00080929"/>
    <w:rsid w:val="00080EF6"/>
    <w:rsid w:val="00080F40"/>
    <w:rsid w:val="0008279C"/>
    <w:rsid w:val="00083072"/>
    <w:rsid w:val="000832A7"/>
    <w:rsid w:val="000835AB"/>
    <w:rsid w:val="000837F3"/>
    <w:rsid w:val="000838E0"/>
    <w:rsid w:val="00084DB9"/>
    <w:rsid w:val="00085644"/>
    <w:rsid w:val="00086CD8"/>
    <w:rsid w:val="00086E8D"/>
    <w:rsid w:val="00087B81"/>
    <w:rsid w:val="00087FB6"/>
    <w:rsid w:val="0009065E"/>
    <w:rsid w:val="00091584"/>
    <w:rsid w:val="00093416"/>
    <w:rsid w:val="000941DB"/>
    <w:rsid w:val="000944F0"/>
    <w:rsid w:val="0009527A"/>
    <w:rsid w:val="00095736"/>
    <w:rsid w:val="00095E05"/>
    <w:rsid w:val="00096283"/>
    <w:rsid w:val="0009647B"/>
    <w:rsid w:val="00096C58"/>
    <w:rsid w:val="000973E1"/>
    <w:rsid w:val="00097878"/>
    <w:rsid w:val="000A28C5"/>
    <w:rsid w:val="000A3190"/>
    <w:rsid w:val="000A3EEC"/>
    <w:rsid w:val="000A4EEE"/>
    <w:rsid w:val="000A57EA"/>
    <w:rsid w:val="000A6EF6"/>
    <w:rsid w:val="000A76A4"/>
    <w:rsid w:val="000B0464"/>
    <w:rsid w:val="000B0C84"/>
    <w:rsid w:val="000B2040"/>
    <w:rsid w:val="000B2F3E"/>
    <w:rsid w:val="000B38FF"/>
    <w:rsid w:val="000B3980"/>
    <w:rsid w:val="000B3D88"/>
    <w:rsid w:val="000B3F3A"/>
    <w:rsid w:val="000B486A"/>
    <w:rsid w:val="000B570E"/>
    <w:rsid w:val="000B5FC0"/>
    <w:rsid w:val="000B624A"/>
    <w:rsid w:val="000B6A40"/>
    <w:rsid w:val="000B6AA7"/>
    <w:rsid w:val="000B71B4"/>
    <w:rsid w:val="000B77DA"/>
    <w:rsid w:val="000B78AE"/>
    <w:rsid w:val="000B7BBA"/>
    <w:rsid w:val="000C0D2E"/>
    <w:rsid w:val="000C0FB4"/>
    <w:rsid w:val="000C0FBF"/>
    <w:rsid w:val="000C1288"/>
    <w:rsid w:val="000C1437"/>
    <w:rsid w:val="000C2615"/>
    <w:rsid w:val="000C274F"/>
    <w:rsid w:val="000C2927"/>
    <w:rsid w:val="000C2C66"/>
    <w:rsid w:val="000C5199"/>
    <w:rsid w:val="000C5267"/>
    <w:rsid w:val="000C5297"/>
    <w:rsid w:val="000C5D89"/>
    <w:rsid w:val="000C67A0"/>
    <w:rsid w:val="000C6EF1"/>
    <w:rsid w:val="000C7E13"/>
    <w:rsid w:val="000D130F"/>
    <w:rsid w:val="000D149E"/>
    <w:rsid w:val="000D17F3"/>
    <w:rsid w:val="000D2BCE"/>
    <w:rsid w:val="000D3228"/>
    <w:rsid w:val="000D45A6"/>
    <w:rsid w:val="000D4DCE"/>
    <w:rsid w:val="000D4F9C"/>
    <w:rsid w:val="000D500A"/>
    <w:rsid w:val="000D5AF6"/>
    <w:rsid w:val="000D5B25"/>
    <w:rsid w:val="000D6515"/>
    <w:rsid w:val="000D784F"/>
    <w:rsid w:val="000D7E96"/>
    <w:rsid w:val="000E00A2"/>
    <w:rsid w:val="000E0289"/>
    <w:rsid w:val="000E088A"/>
    <w:rsid w:val="000E160B"/>
    <w:rsid w:val="000E1FCB"/>
    <w:rsid w:val="000E20C3"/>
    <w:rsid w:val="000E24D6"/>
    <w:rsid w:val="000E4860"/>
    <w:rsid w:val="000E497F"/>
    <w:rsid w:val="000E4A5E"/>
    <w:rsid w:val="000E50C1"/>
    <w:rsid w:val="000E65A4"/>
    <w:rsid w:val="000E6C70"/>
    <w:rsid w:val="000E715A"/>
    <w:rsid w:val="000E7A2C"/>
    <w:rsid w:val="000F0A5B"/>
    <w:rsid w:val="000F1647"/>
    <w:rsid w:val="000F1658"/>
    <w:rsid w:val="000F2F4D"/>
    <w:rsid w:val="000F311E"/>
    <w:rsid w:val="000F3224"/>
    <w:rsid w:val="000F335D"/>
    <w:rsid w:val="000F3CF1"/>
    <w:rsid w:val="000F4A2A"/>
    <w:rsid w:val="000F65F8"/>
    <w:rsid w:val="000F79FF"/>
    <w:rsid w:val="000F7BC3"/>
    <w:rsid w:val="000F7FC5"/>
    <w:rsid w:val="001001DF"/>
    <w:rsid w:val="0010056F"/>
    <w:rsid w:val="00101285"/>
    <w:rsid w:val="00101890"/>
    <w:rsid w:val="00101A4D"/>
    <w:rsid w:val="00101E7F"/>
    <w:rsid w:val="00102B92"/>
    <w:rsid w:val="00103456"/>
    <w:rsid w:val="0010357D"/>
    <w:rsid w:val="00103BD9"/>
    <w:rsid w:val="00104AB3"/>
    <w:rsid w:val="00104C62"/>
    <w:rsid w:val="001055DF"/>
    <w:rsid w:val="001055E9"/>
    <w:rsid w:val="00106EB8"/>
    <w:rsid w:val="00107112"/>
    <w:rsid w:val="0010784C"/>
    <w:rsid w:val="00110DDD"/>
    <w:rsid w:val="001121ED"/>
    <w:rsid w:val="00112A8B"/>
    <w:rsid w:val="00112B21"/>
    <w:rsid w:val="00113134"/>
    <w:rsid w:val="001132CB"/>
    <w:rsid w:val="00113FAF"/>
    <w:rsid w:val="00114BCD"/>
    <w:rsid w:val="00120390"/>
    <w:rsid w:val="00120CD4"/>
    <w:rsid w:val="00121556"/>
    <w:rsid w:val="0012237E"/>
    <w:rsid w:val="00123EF6"/>
    <w:rsid w:val="001244FC"/>
    <w:rsid w:val="0012491F"/>
    <w:rsid w:val="00124CD1"/>
    <w:rsid w:val="001257FC"/>
    <w:rsid w:val="00125EF6"/>
    <w:rsid w:val="00126343"/>
    <w:rsid w:val="00126672"/>
    <w:rsid w:val="00126A96"/>
    <w:rsid w:val="00127128"/>
    <w:rsid w:val="001276F5"/>
    <w:rsid w:val="00127B12"/>
    <w:rsid w:val="00127D40"/>
    <w:rsid w:val="00131D1E"/>
    <w:rsid w:val="00132583"/>
    <w:rsid w:val="00132A02"/>
    <w:rsid w:val="0013512C"/>
    <w:rsid w:val="0013534E"/>
    <w:rsid w:val="00135751"/>
    <w:rsid w:val="00135779"/>
    <w:rsid w:val="00135ECB"/>
    <w:rsid w:val="00136D90"/>
    <w:rsid w:val="00137597"/>
    <w:rsid w:val="001409B2"/>
    <w:rsid w:val="00140C34"/>
    <w:rsid w:val="001416BB"/>
    <w:rsid w:val="0014174D"/>
    <w:rsid w:val="00141871"/>
    <w:rsid w:val="00142055"/>
    <w:rsid w:val="00142903"/>
    <w:rsid w:val="00144FC8"/>
    <w:rsid w:val="001470C3"/>
    <w:rsid w:val="00147253"/>
    <w:rsid w:val="00147E01"/>
    <w:rsid w:val="001509CB"/>
    <w:rsid w:val="001511F1"/>
    <w:rsid w:val="00151883"/>
    <w:rsid w:val="00152091"/>
    <w:rsid w:val="00154246"/>
    <w:rsid w:val="0015463A"/>
    <w:rsid w:val="0015584E"/>
    <w:rsid w:val="001559E2"/>
    <w:rsid w:val="00156912"/>
    <w:rsid w:val="00156B6C"/>
    <w:rsid w:val="001577FE"/>
    <w:rsid w:val="00157A6F"/>
    <w:rsid w:val="0016022F"/>
    <w:rsid w:val="00160383"/>
    <w:rsid w:val="001606FB"/>
    <w:rsid w:val="00160FEB"/>
    <w:rsid w:val="00161480"/>
    <w:rsid w:val="00161C9F"/>
    <w:rsid w:val="00161FC7"/>
    <w:rsid w:val="001627EE"/>
    <w:rsid w:val="00163273"/>
    <w:rsid w:val="00163934"/>
    <w:rsid w:val="00163C66"/>
    <w:rsid w:val="00166A10"/>
    <w:rsid w:val="00167C92"/>
    <w:rsid w:val="00167CD2"/>
    <w:rsid w:val="001713CB"/>
    <w:rsid w:val="0017247F"/>
    <w:rsid w:val="001732F0"/>
    <w:rsid w:val="001735A9"/>
    <w:rsid w:val="001747D5"/>
    <w:rsid w:val="00175603"/>
    <w:rsid w:val="00176385"/>
    <w:rsid w:val="00176E63"/>
    <w:rsid w:val="00180D3C"/>
    <w:rsid w:val="001815A8"/>
    <w:rsid w:val="00181D62"/>
    <w:rsid w:val="001823C8"/>
    <w:rsid w:val="00182CD0"/>
    <w:rsid w:val="00183F66"/>
    <w:rsid w:val="001842F3"/>
    <w:rsid w:val="00185501"/>
    <w:rsid w:val="001868DB"/>
    <w:rsid w:val="00186C52"/>
    <w:rsid w:val="00186D88"/>
    <w:rsid w:val="00186E20"/>
    <w:rsid w:val="00187624"/>
    <w:rsid w:val="00187729"/>
    <w:rsid w:val="00187AB5"/>
    <w:rsid w:val="00187F33"/>
    <w:rsid w:val="0019078E"/>
    <w:rsid w:val="00191756"/>
    <w:rsid w:val="001919C5"/>
    <w:rsid w:val="00192143"/>
    <w:rsid w:val="001921ED"/>
    <w:rsid w:val="00192A85"/>
    <w:rsid w:val="00192F1F"/>
    <w:rsid w:val="00193531"/>
    <w:rsid w:val="00193720"/>
    <w:rsid w:val="001937F9"/>
    <w:rsid w:val="001939C8"/>
    <w:rsid w:val="00193D99"/>
    <w:rsid w:val="00194DD7"/>
    <w:rsid w:val="00194F2C"/>
    <w:rsid w:val="00195351"/>
    <w:rsid w:val="00195420"/>
    <w:rsid w:val="001963CF"/>
    <w:rsid w:val="001979AF"/>
    <w:rsid w:val="00197CFD"/>
    <w:rsid w:val="001A06DE"/>
    <w:rsid w:val="001A17D8"/>
    <w:rsid w:val="001A1BD7"/>
    <w:rsid w:val="001A1E45"/>
    <w:rsid w:val="001A258F"/>
    <w:rsid w:val="001A28FB"/>
    <w:rsid w:val="001A2C14"/>
    <w:rsid w:val="001A38F2"/>
    <w:rsid w:val="001A3E28"/>
    <w:rsid w:val="001A4AFC"/>
    <w:rsid w:val="001A6607"/>
    <w:rsid w:val="001A67F2"/>
    <w:rsid w:val="001A6876"/>
    <w:rsid w:val="001A68D1"/>
    <w:rsid w:val="001A6B20"/>
    <w:rsid w:val="001A746D"/>
    <w:rsid w:val="001B010A"/>
    <w:rsid w:val="001B05DD"/>
    <w:rsid w:val="001B08FC"/>
    <w:rsid w:val="001B0B5D"/>
    <w:rsid w:val="001B1053"/>
    <w:rsid w:val="001B1AFA"/>
    <w:rsid w:val="001B1B03"/>
    <w:rsid w:val="001B30F2"/>
    <w:rsid w:val="001B39A3"/>
    <w:rsid w:val="001B4D8B"/>
    <w:rsid w:val="001B55D8"/>
    <w:rsid w:val="001B6CA7"/>
    <w:rsid w:val="001B712F"/>
    <w:rsid w:val="001B7FB1"/>
    <w:rsid w:val="001C0C96"/>
    <w:rsid w:val="001C0F87"/>
    <w:rsid w:val="001C186B"/>
    <w:rsid w:val="001C21FE"/>
    <w:rsid w:val="001C2B6E"/>
    <w:rsid w:val="001C30D0"/>
    <w:rsid w:val="001C35C0"/>
    <w:rsid w:val="001C4766"/>
    <w:rsid w:val="001C58F6"/>
    <w:rsid w:val="001C6A36"/>
    <w:rsid w:val="001C7A23"/>
    <w:rsid w:val="001D0077"/>
    <w:rsid w:val="001D007F"/>
    <w:rsid w:val="001D0AB9"/>
    <w:rsid w:val="001D18E2"/>
    <w:rsid w:val="001D1E13"/>
    <w:rsid w:val="001D32FA"/>
    <w:rsid w:val="001D410A"/>
    <w:rsid w:val="001D4C93"/>
    <w:rsid w:val="001D55C0"/>
    <w:rsid w:val="001D579A"/>
    <w:rsid w:val="001D6498"/>
    <w:rsid w:val="001D65E3"/>
    <w:rsid w:val="001D6820"/>
    <w:rsid w:val="001D69E1"/>
    <w:rsid w:val="001D7DF9"/>
    <w:rsid w:val="001E05E7"/>
    <w:rsid w:val="001E16C8"/>
    <w:rsid w:val="001E2029"/>
    <w:rsid w:val="001E20F0"/>
    <w:rsid w:val="001E242B"/>
    <w:rsid w:val="001E28B9"/>
    <w:rsid w:val="001E2BB1"/>
    <w:rsid w:val="001E30D7"/>
    <w:rsid w:val="001E31AC"/>
    <w:rsid w:val="001E3337"/>
    <w:rsid w:val="001E37FB"/>
    <w:rsid w:val="001E396B"/>
    <w:rsid w:val="001E4DE6"/>
    <w:rsid w:val="001E5653"/>
    <w:rsid w:val="001E5B06"/>
    <w:rsid w:val="001E7083"/>
    <w:rsid w:val="001E73E8"/>
    <w:rsid w:val="001E79FE"/>
    <w:rsid w:val="001F019A"/>
    <w:rsid w:val="001F01A0"/>
    <w:rsid w:val="001F1DA5"/>
    <w:rsid w:val="001F22A9"/>
    <w:rsid w:val="001F2780"/>
    <w:rsid w:val="001F2AEB"/>
    <w:rsid w:val="001F30BA"/>
    <w:rsid w:val="001F3969"/>
    <w:rsid w:val="001F3B5B"/>
    <w:rsid w:val="001F4BCF"/>
    <w:rsid w:val="001F507B"/>
    <w:rsid w:val="001F5487"/>
    <w:rsid w:val="001F5EF2"/>
    <w:rsid w:val="002000BA"/>
    <w:rsid w:val="0020063A"/>
    <w:rsid w:val="0020083B"/>
    <w:rsid w:val="002019D0"/>
    <w:rsid w:val="00201BDD"/>
    <w:rsid w:val="002027F5"/>
    <w:rsid w:val="00202D32"/>
    <w:rsid w:val="00202E7D"/>
    <w:rsid w:val="00203261"/>
    <w:rsid w:val="00203E3D"/>
    <w:rsid w:val="0020409B"/>
    <w:rsid w:val="00204539"/>
    <w:rsid w:val="00204D76"/>
    <w:rsid w:val="0020657F"/>
    <w:rsid w:val="0020772C"/>
    <w:rsid w:val="00207B06"/>
    <w:rsid w:val="00207D44"/>
    <w:rsid w:val="00210142"/>
    <w:rsid w:val="00210C66"/>
    <w:rsid w:val="00210F05"/>
    <w:rsid w:val="0021133C"/>
    <w:rsid w:val="002129A3"/>
    <w:rsid w:val="0021372A"/>
    <w:rsid w:val="00213DD8"/>
    <w:rsid w:val="0021409C"/>
    <w:rsid w:val="00214668"/>
    <w:rsid w:val="002146DC"/>
    <w:rsid w:val="002148B1"/>
    <w:rsid w:val="00214C52"/>
    <w:rsid w:val="00214D40"/>
    <w:rsid w:val="00215E44"/>
    <w:rsid w:val="0021628F"/>
    <w:rsid w:val="0021678A"/>
    <w:rsid w:val="00216889"/>
    <w:rsid w:val="00217C18"/>
    <w:rsid w:val="00217E1E"/>
    <w:rsid w:val="00221070"/>
    <w:rsid w:val="002218AC"/>
    <w:rsid w:val="002218B1"/>
    <w:rsid w:val="002222F4"/>
    <w:rsid w:val="002223D3"/>
    <w:rsid w:val="0022291B"/>
    <w:rsid w:val="00223FCF"/>
    <w:rsid w:val="00225007"/>
    <w:rsid w:val="002257E3"/>
    <w:rsid w:val="00227526"/>
    <w:rsid w:val="0022785D"/>
    <w:rsid w:val="00227B48"/>
    <w:rsid w:val="00230BAA"/>
    <w:rsid w:val="00231DA7"/>
    <w:rsid w:val="002320E4"/>
    <w:rsid w:val="00233A9A"/>
    <w:rsid w:val="00233D9D"/>
    <w:rsid w:val="00233E77"/>
    <w:rsid w:val="00235091"/>
    <w:rsid w:val="00235649"/>
    <w:rsid w:val="00235F45"/>
    <w:rsid w:val="002369C5"/>
    <w:rsid w:val="00236A0E"/>
    <w:rsid w:val="00237F22"/>
    <w:rsid w:val="0024050B"/>
    <w:rsid w:val="002409BE"/>
    <w:rsid w:val="00240B8B"/>
    <w:rsid w:val="00240E54"/>
    <w:rsid w:val="0024120D"/>
    <w:rsid w:val="00241E9B"/>
    <w:rsid w:val="00242670"/>
    <w:rsid w:val="0024368F"/>
    <w:rsid w:val="002437DF"/>
    <w:rsid w:val="0024506E"/>
    <w:rsid w:val="002459F0"/>
    <w:rsid w:val="00247DC3"/>
    <w:rsid w:val="00247DEA"/>
    <w:rsid w:val="00247DFA"/>
    <w:rsid w:val="002506F5"/>
    <w:rsid w:val="002507D3"/>
    <w:rsid w:val="002509BC"/>
    <w:rsid w:val="00251AB8"/>
    <w:rsid w:val="00251D06"/>
    <w:rsid w:val="00251EF5"/>
    <w:rsid w:val="00252132"/>
    <w:rsid w:val="002528B8"/>
    <w:rsid w:val="00252CA2"/>
    <w:rsid w:val="0025330C"/>
    <w:rsid w:val="002536A1"/>
    <w:rsid w:val="00253A47"/>
    <w:rsid w:val="002541B9"/>
    <w:rsid w:val="00254FB2"/>
    <w:rsid w:val="002562E0"/>
    <w:rsid w:val="00256D98"/>
    <w:rsid w:val="00257252"/>
    <w:rsid w:val="00257AA3"/>
    <w:rsid w:val="00257C96"/>
    <w:rsid w:val="002600CB"/>
    <w:rsid w:val="00261CFC"/>
    <w:rsid w:val="002623B9"/>
    <w:rsid w:val="00262AAD"/>
    <w:rsid w:val="00262B89"/>
    <w:rsid w:val="00262DA2"/>
    <w:rsid w:val="00263566"/>
    <w:rsid w:val="00263A68"/>
    <w:rsid w:val="00264217"/>
    <w:rsid w:val="00264305"/>
    <w:rsid w:val="00264871"/>
    <w:rsid w:val="002651A9"/>
    <w:rsid w:val="00265753"/>
    <w:rsid w:val="00265AF4"/>
    <w:rsid w:val="002679A7"/>
    <w:rsid w:val="00267D0F"/>
    <w:rsid w:val="00272534"/>
    <w:rsid w:val="00273163"/>
    <w:rsid w:val="002742D8"/>
    <w:rsid w:val="00274F95"/>
    <w:rsid w:val="00275F0B"/>
    <w:rsid w:val="00276089"/>
    <w:rsid w:val="00276715"/>
    <w:rsid w:val="00276810"/>
    <w:rsid w:val="00276B02"/>
    <w:rsid w:val="00276E0A"/>
    <w:rsid w:val="002770BD"/>
    <w:rsid w:val="00277E8B"/>
    <w:rsid w:val="002801AD"/>
    <w:rsid w:val="002815D6"/>
    <w:rsid w:val="00281BAA"/>
    <w:rsid w:val="0028204B"/>
    <w:rsid w:val="00283002"/>
    <w:rsid w:val="002859FF"/>
    <w:rsid w:val="00287664"/>
    <w:rsid w:val="0029014E"/>
    <w:rsid w:val="002905AC"/>
    <w:rsid w:val="0029085C"/>
    <w:rsid w:val="00290CA6"/>
    <w:rsid w:val="00291503"/>
    <w:rsid w:val="0029178A"/>
    <w:rsid w:val="0029190D"/>
    <w:rsid w:val="00291974"/>
    <w:rsid w:val="00293D84"/>
    <w:rsid w:val="00294CDE"/>
    <w:rsid w:val="00295236"/>
    <w:rsid w:val="002952C9"/>
    <w:rsid w:val="00295E39"/>
    <w:rsid w:val="002970B3"/>
    <w:rsid w:val="002A0E5E"/>
    <w:rsid w:val="002A13A1"/>
    <w:rsid w:val="002A17C8"/>
    <w:rsid w:val="002A1A5A"/>
    <w:rsid w:val="002A208E"/>
    <w:rsid w:val="002A5640"/>
    <w:rsid w:val="002A5BDD"/>
    <w:rsid w:val="002A6572"/>
    <w:rsid w:val="002A6E61"/>
    <w:rsid w:val="002A6FE2"/>
    <w:rsid w:val="002B115C"/>
    <w:rsid w:val="002B1F85"/>
    <w:rsid w:val="002B1FAD"/>
    <w:rsid w:val="002B2869"/>
    <w:rsid w:val="002B503A"/>
    <w:rsid w:val="002B6813"/>
    <w:rsid w:val="002B6A24"/>
    <w:rsid w:val="002B6BA1"/>
    <w:rsid w:val="002B778B"/>
    <w:rsid w:val="002C11FE"/>
    <w:rsid w:val="002C1344"/>
    <w:rsid w:val="002C16A4"/>
    <w:rsid w:val="002C21EA"/>
    <w:rsid w:val="002C29E3"/>
    <w:rsid w:val="002C3E21"/>
    <w:rsid w:val="002C4027"/>
    <w:rsid w:val="002C4E20"/>
    <w:rsid w:val="002C4FCF"/>
    <w:rsid w:val="002C52D7"/>
    <w:rsid w:val="002C5CF9"/>
    <w:rsid w:val="002D02BF"/>
    <w:rsid w:val="002D0305"/>
    <w:rsid w:val="002D0853"/>
    <w:rsid w:val="002D0BAC"/>
    <w:rsid w:val="002D0E52"/>
    <w:rsid w:val="002D17C9"/>
    <w:rsid w:val="002D3035"/>
    <w:rsid w:val="002D491A"/>
    <w:rsid w:val="002D4F8B"/>
    <w:rsid w:val="002D6A19"/>
    <w:rsid w:val="002D74BD"/>
    <w:rsid w:val="002D7B6F"/>
    <w:rsid w:val="002E1587"/>
    <w:rsid w:val="002E18F5"/>
    <w:rsid w:val="002E1E26"/>
    <w:rsid w:val="002E28C0"/>
    <w:rsid w:val="002E413B"/>
    <w:rsid w:val="002E46D5"/>
    <w:rsid w:val="002E4C90"/>
    <w:rsid w:val="002E4FA8"/>
    <w:rsid w:val="002E63D8"/>
    <w:rsid w:val="002E6C87"/>
    <w:rsid w:val="002E77E7"/>
    <w:rsid w:val="002E7877"/>
    <w:rsid w:val="002F010C"/>
    <w:rsid w:val="002F0180"/>
    <w:rsid w:val="002F143D"/>
    <w:rsid w:val="002F1719"/>
    <w:rsid w:val="002F17BE"/>
    <w:rsid w:val="002F2825"/>
    <w:rsid w:val="002F2994"/>
    <w:rsid w:val="002F337A"/>
    <w:rsid w:val="002F3964"/>
    <w:rsid w:val="002F4572"/>
    <w:rsid w:val="002F45FC"/>
    <w:rsid w:val="002F4DDC"/>
    <w:rsid w:val="002F5F04"/>
    <w:rsid w:val="002F638B"/>
    <w:rsid w:val="002F6B62"/>
    <w:rsid w:val="002F739F"/>
    <w:rsid w:val="002F7B79"/>
    <w:rsid w:val="00300533"/>
    <w:rsid w:val="00302765"/>
    <w:rsid w:val="00303AAC"/>
    <w:rsid w:val="00303C8F"/>
    <w:rsid w:val="00304DF6"/>
    <w:rsid w:val="00305162"/>
    <w:rsid w:val="00305A66"/>
    <w:rsid w:val="00306212"/>
    <w:rsid w:val="003073C3"/>
    <w:rsid w:val="00307440"/>
    <w:rsid w:val="00310C69"/>
    <w:rsid w:val="00311BDF"/>
    <w:rsid w:val="0031251A"/>
    <w:rsid w:val="003126B8"/>
    <w:rsid w:val="00312D35"/>
    <w:rsid w:val="00312D40"/>
    <w:rsid w:val="00313AF4"/>
    <w:rsid w:val="00313ED0"/>
    <w:rsid w:val="003144F4"/>
    <w:rsid w:val="00315E9B"/>
    <w:rsid w:val="003172F1"/>
    <w:rsid w:val="00317D55"/>
    <w:rsid w:val="00317E90"/>
    <w:rsid w:val="003214D3"/>
    <w:rsid w:val="00321BCA"/>
    <w:rsid w:val="00321E49"/>
    <w:rsid w:val="00322B03"/>
    <w:rsid w:val="00322B6F"/>
    <w:rsid w:val="00323549"/>
    <w:rsid w:val="0032371E"/>
    <w:rsid w:val="003240FC"/>
    <w:rsid w:val="00325A52"/>
    <w:rsid w:val="00325DC1"/>
    <w:rsid w:val="00326176"/>
    <w:rsid w:val="003261A4"/>
    <w:rsid w:val="0032637A"/>
    <w:rsid w:val="00326445"/>
    <w:rsid w:val="003268DE"/>
    <w:rsid w:val="00327268"/>
    <w:rsid w:val="003315C2"/>
    <w:rsid w:val="0033193D"/>
    <w:rsid w:val="00331D07"/>
    <w:rsid w:val="00332425"/>
    <w:rsid w:val="00332D6E"/>
    <w:rsid w:val="00333733"/>
    <w:rsid w:val="00333FCA"/>
    <w:rsid w:val="00334A4F"/>
    <w:rsid w:val="00335543"/>
    <w:rsid w:val="003357A2"/>
    <w:rsid w:val="003357AB"/>
    <w:rsid w:val="00335C8D"/>
    <w:rsid w:val="00337AAD"/>
    <w:rsid w:val="00340068"/>
    <w:rsid w:val="003400FA"/>
    <w:rsid w:val="003406AF"/>
    <w:rsid w:val="003407BA"/>
    <w:rsid w:val="00340DAF"/>
    <w:rsid w:val="00341A54"/>
    <w:rsid w:val="00341BCF"/>
    <w:rsid w:val="00341C97"/>
    <w:rsid w:val="00341F60"/>
    <w:rsid w:val="003428D7"/>
    <w:rsid w:val="0034294D"/>
    <w:rsid w:val="00343389"/>
    <w:rsid w:val="00343C65"/>
    <w:rsid w:val="00343E84"/>
    <w:rsid w:val="003443E7"/>
    <w:rsid w:val="00344C1F"/>
    <w:rsid w:val="003459C3"/>
    <w:rsid w:val="003459DA"/>
    <w:rsid w:val="00345EB5"/>
    <w:rsid w:val="00346C0B"/>
    <w:rsid w:val="00346E69"/>
    <w:rsid w:val="00350F7E"/>
    <w:rsid w:val="003511F9"/>
    <w:rsid w:val="003530CB"/>
    <w:rsid w:val="003531A1"/>
    <w:rsid w:val="00353357"/>
    <w:rsid w:val="003538F8"/>
    <w:rsid w:val="00354E48"/>
    <w:rsid w:val="0035583D"/>
    <w:rsid w:val="003558B9"/>
    <w:rsid w:val="00356374"/>
    <w:rsid w:val="00356A5E"/>
    <w:rsid w:val="00356F33"/>
    <w:rsid w:val="00357321"/>
    <w:rsid w:val="00357781"/>
    <w:rsid w:val="0036017B"/>
    <w:rsid w:val="00360994"/>
    <w:rsid w:val="00360F97"/>
    <w:rsid w:val="00361466"/>
    <w:rsid w:val="00361A32"/>
    <w:rsid w:val="00361D7A"/>
    <w:rsid w:val="0036263D"/>
    <w:rsid w:val="003635CD"/>
    <w:rsid w:val="0036574A"/>
    <w:rsid w:val="003658A1"/>
    <w:rsid w:val="00365923"/>
    <w:rsid w:val="00365E15"/>
    <w:rsid w:val="00365F64"/>
    <w:rsid w:val="003679D0"/>
    <w:rsid w:val="00367B94"/>
    <w:rsid w:val="00370D6C"/>
    <w:rsid w:val="003715D9"/>
    <w:rsid w:val="003727B9"/>
    <w:rsid w:val="00372F0C"/>
    <w:rsid w:val="0037302E"/>
    <w:rsid w:val="003736B8"/>
    <w:rsid w:val="003737AB"/>
    <w:rsid w:val="00373BD9"/>
    <w:rsid w:val="00373FE9"/>
    <w:rsid w:val="00377282"/>
    <w:rsid w:val="00377919"/>
    <w:rsid w:val="0037794A"/>
    <w:rsid w:val="00380469"/>
    <w:rsid w:val="00380DFF"/>
    <w:rsid w:val="003810E5"/>
    <w:rsid w:val="00381691"/>
    <w:rsid w:val="00381915"/>
    <w:rsid w:val="00382684"/>
    <w:rsid w:val="00383242"/>
    <w:rsid w:val="00384085"/>
    <w:rsid w:val="0038488F"/>
    <w:rsid w:val="003851C0"/>
    <w:rsid w:val="00385711"/>
    <w:rsid w:val="0038599B"/>
    <w:rsid w:val="00385B69"/>
    <w:rsid w:val="00385D73"/>
    <w:rsid w:val="00386B80"/>
    <w:rsid w:val="00387052"/>
    <w:rsid w:val="003906D3"/>
    <w:rsid w:val="00390B53"/>
    <w:rsid w:val="00392744"/>
    <w:rsid w:val="00392CCF"/>
    <w:rsid w:val="003930AE"/>
    <w:rsid w:val="00393102"/>
    <w:rsid w:val="003936D0"/>
    <w:rsid w:val="00393F5A"/>
    <w:rsid w:val="00395257"/>
    <w:rsid w:val="00396866"/>
    <w:rsid w:val="00396E7D"/>
    <w:rsid w:val="003A0020"/>
    <w:rsid w:val="003A02BB"/>
    <w:rsid w:val="003A1371"/>
    <w:rsid w:val="003A1403"/>
    <w:rsid w:val="003A1EE2"/>
    <w:rsid w:val="003A314F"/>
    <w:rsid w:val="003A34E5"/>
    <w:rsid w:val="003A4BB5"/>
    <w:rsid w:val="003A4FD5"/>
    <w:rsid w:val="003A5963"/>
    <w:rsid w:val="003A6C65"/>
    <w:rsid w:val="003A6E88"/>
    <w:rsid w:val="003A7006"/>
    <w:rsid w:val="003A7373"/>
    <w:rsid w:val="003B04CB"/>
    <w:rsid w:val="003B0B26"/>
    <w:rsid w:val="003B1059"/>
    <w:rsid w:val="003B1282"/>
    <w:rsid w:val="003B1CB0"/>
    <w:rsid w:val="003B2124"/>
    <w:rsid w:val="003B232D"/>
    <w:rsid w:val="003B2BC8"/>
    <w:rsid w:val="003B459A"/>
    <w:rsid w:val="003B4D1D"/>
    <w:rsid w:val="003B5493"/>
    <w:rsid w:val="003B552D"/>
    <w:rsid w:val="003B59A7"/>
    <w:rsid w:val="003B5AED"/>
    <w:rsid w:val="003B6150"/>
    <w:rsid w:val="003B646F"/>
    <w:rsid w:val="003B7A7A"/>
    <w:rsid w:val="003B7DAE"/>
    <w:rsid w:val="003B7EF0"/>
    <w:rsid w:val="003C08CA"/>
    <w:rsid w:val="003C0BF7"/>
    <w:rsid w:val="003C3B83"/>
    <w:rsid w:val="003C49D4"/>
    <w:rsid w:val="003C4F35"/>
    <w:rsid w:val="003C6C71"/>
    <w:rsid w:val="003C6D5F"/>
    <w:rsid w:val="003D0D23"/>
    <w:rsid w:val="003D0FF7"/>
    <w:rsid w:val="003D2292"/>
    <w:rsid w:val="003D3016"/>
    <w:rsid w:val="003D33C1"/>
    <w:rsid w:val="003D3B64"/>
    <w:rsid w:val="003D45D4"/>
    <w:rsid w:val="003D4A64"/>
    <w:rsid w:val="003D5296"/>
    <w:rsid w:val="003D5BE5"/>
    <w:rsid w:val="003D5E39"/>
    <w:rsid w:val="003D6353"/>
    <w:rsid w:val="003D71B0"/>
    <w:rsid w:val="003D74DD"/>
    <w:rsid w:val="003D7927"/>
    <w:rsid w:val="003D7B04"/>
    <w:rsid w:val="003D7D29"/>
    <w:rsid w:val="003E0483"/>
    <w:rsid w:val="003E0725"/>
    <w:rsid w:val="003E0751"/>
    <w:rsid w:val="003E0EE0"/>
    <w:rsid w:val="003E1058"/>
    <w:rsid w:val="003E11D5"/>
    <w:rsid w:val="003E1AAD"/>
    <w:rsid w:val="003E2FAC"/>
    <w:rsid w:val="003E3805"/>
    <w:rsid w:val="003E4306"/>
    <w:rsid w:val="003E57B1"/>
    <w:rsid w:val="003E57FB"/>
    <w:rsid w:val="003E647C"/>
    <w:rsid w:val="003E6B83"/>
    <w:rsid w:val="003E70C1"/>
    <w:rsid w:val="003E7240"/>
    <w:rsid w:val="003E7B8A"/>
    <w:rsid w:val="003F021D"/>
    <w:rsid w:val="003F1C73"/>
    <w:rsid w:val="003F2143"/>
    <w:rsid w:val="003F23E3"/>
    <w:rsid w:val="003F2C20"/>
    <w:rsid w:val="003F3129"/>
    <w:rsid w:val="003F312E"/>
    <w:rsid w:val="003F351C"/>
    <w:rsid w:val="003F4172"/>
    <w:rsid w:val="003F4642"/>
    <w:rsid w:val="003F5A62"/>
    <w:rsid w:val="003F5EAE"/>
    <w:rsid w:val="003F6409"/>
    <w:rsid w:val="003F6BAC"/>
    <w:rsid w:val="003F71E6"/>
    <w:rsid w:val="00400D1C"/>
    <w:rsid w:val="00402783"/>
    <w:rsid w:val="0040352A"/>
    <w:rsid w:val="00403E53"/>
    <w:rsid w:val="00404BE7"/>
    <w:rsid w:val="0040500C"/>
    <w:rsid w:val="004053BB"/>
    <w:rsid w:val="004057BD"/>
    <w:rsid w:val="004067D5"/>
    <w:rsid w:val="00407409"/>
    <w:rsid w:val="00407605"/>
    <w:rsid w:val="00407E3A"/>
    <w:rsid w:val="00410506"/>
    <w:rsid w:val="0041126B"/>
    <w:rsid w:val="0041148F"/>
    <w:rsid w:val="004114E5"/>
    <w:rsid w:val="004122E9"/>
    <w:rsid w:val="00412A9C"/>
    <w:rsid w:val="00412C1A"/>
    <w:rsid w:val="00414BE6"/>
    <w:rsid w:val="004150BF"/>
    <w:rsid w:val="004152C0"/>
    <w:rsid w:val="004168BC"/>
    <w:rsid w:val="00416D3F"/>
    <w:rsid w:val="00417319"/>
    <w:rsid w:val="00417E83"/>
    <w:rsid w:val="00421128"/>
    <w:rsid w:val="004218DA"/>
    <w:rsid w:val="0042199D"/>
    <w:rsid w:val="00421AB7"/>
    <w:rsid w:val="00421BA5"/>
    <w:rsid w:val="004228E8"/>
    <w:rsid w:val="00422E7A"/>
    <w:rsid w:val="00422FE9"/>
    <w:rsid w:val="00423112"/>
    <w:rsid w:val="00423232"/>
    <w:rsid w:val="0042337D"/>
    <w:rsid w:val="00423413"/>
    <w:rsid w:val="00423507"/>
    <w:rsid w:val="00423511"/>
    <w:rsid w:val="00423BDD"/>
    <w:rsid w:val="00423CF5"/>
    <w:rsid w:val="00423D5B"/>
    <w:rsid w:val="0042423F"/>
    <w:rsid w:val="004257DB"/>
    <w:rsid w:val="00425BBF"/>
    <w:rsid w:val="00425DA1"/>
    <w:rsid w:val="00427084"/>
    <w:rsid w:val="004270EA"/>
    <w:rsid w:val="004274FB"/>
    <w:rsid w:val="0042750E"/>
    <w:rsid w:val="00427DEC"/>
    <w:rsid w:val="00430BD2"/>
    <w:rsid w:val="004322A0"/>
    <w:rsid w:val="004322F7"/>
    <w:rsid w:val="004337D5"/>
    <w:rsid w:val="0043486C"/>
    <w:rsid w:val="00434FBC"/>
    <w:rsid w:val="0043569F"/>
    <w:rsid w:val="00435B9F"/>
    <w:rsid w:val="00436267"/>
    <w:rsid w:val="004367E9"/>
    <w:rsid w:val="00436B0D"/>
    <w:rsid w:val="0043720E"/>
    <w:rsid w:val="00437912"/>
    <w:rsid w:val="004438F3"/>
    <w:rsid w:val="0044399A"/>
    <w:rsid w:val="00443DB4"/>
    <w:rsid w:val="00444844"/>
    <w:rsid w:val="004457C0"/>
    <w:rsid w:val="004461BC"/>
    <w:rsid w:val="0044758D"/>
    <w:rsid w:val="0044778D"/>
    <w:rsid w:val="00450428"/>
    <w:rsid w:val="0045149B"/>
    <w:rsid w:val="00451779"/>
    <w:rsid w:val="0045208D"/>
    <w:rsid w:val="0045377F"/>
    <w:rsid w:val="0045388E"/>
    <w:rsid w:val="004538F0"/>
    <w:rsid w:val="00454318"/>
    <w:rsid w:val="00454405"/>
    <w:rsid w:val="00455F67"/>
    <w:rsid w:val="00456A30"/>
    <w:rsid w:val="004571F8"/>
    <w:rsid w:val="004602AD"/>
    <w:rsid w:val="00460A9C"/>
    <w:rsid w:val="00461060"/>
    <w:rsid w:val="00461800"/>
    <w:rsid w:val="0046236A"/>
    <w:rsid w:val="004624D3"/>
    <w:rsid w:val="00462FAD"/>
    <w:rsid w:val="00463B2F"/>
    <w:rsid w:val="004649E8"/>
    <w:rsid w:val="00464AF7"/>
    <w:rsid w:val="00465163"/>
    <w:rsid w:val="00465370"/>
    <w:rsid w:val="00465BB3"/>
    <w:rsid w:val="00466733"/>
    <w:rsid w:val="00467058"/>
    <w:rsid w:val="00467890"/>
    <w:rsid w:val="004707CB"/>
    <w:rsid w:val="00470D1A"/>
    <w:rsid w:val="0047220A"/>
    <w:rsid w:val="00472FA3"/>
    <w:rsid w:val="0047349E"/>
    <w:rsid w:val="00474C39"/>
    <w:rsid w:val="00475748"/>
    <w:rsid w:val="00475916"/>
    <w:rsid w:val="004760C0"/>
    <w:rsid w:val="004764DC"/>
    <w:rsid w:val="00476633"/>
    <w:rsid w:val="00476AC5"/>
    <w:rsid w:val="00477274"/>
    <w:rsid w:val="00477A1A"/>
    <w:rsid w:val="00477BDC"/>
    <w:rsid w:val="00477DD4"/>
    <w:rsid w:val="00480438"/>
    <w:rsid w:val="004818EE"/>
    <w:rsid w:val="00481C00"/>
    <w:rsid w:val="00481D7B"/>
    <w:rsid w:val="00482FEB"/>
    <w:rsid w:val="00483237"/>
    <w:rsid w:val="00484A7E"/>
    <w:rsid w:val="00486B26"/>
    <w:rsid w:val="00487841"/>
    <w:rsid w:val="00490E9D"/>
    <w:rsid w:val="0049169C"/>
    <w:rsid w:val="00492585"/>
    <w:rsid w:val="00493712"/>
    <w:rsid w:val="00493AD4"/>
    <w:rsid w:val="004950DE"/>
    <w:rsid w:val="00495B2C"/>
    <w:rsid w:val="0049645A"/>
    <w:rsid w:val="00496724"/>
    <w:rsid w:val="00497127"/>
    <w:rsid w:val="004A0207"/>
    <w:rsid w:val="004A05B0"/>
    <w:rsid w:val="004A209C"/>
    <w:rsid w:val="004A285E"/>
    <w:rsid w:val="004A34CC"/>
    <w:rsid w:val="004A3E3E"/>
    <w:rsid w:val="004A4698"/>
    <w:rsid w:val="004A4E73"/>
    <w:rsid w:val="004A5D32"/>
    <w:rsid w:val="004A786E"/>
    <w:rsid w:val="004B0858"/>
    <w:rsid w:val="004B13EE"/>
    <w:rsid w:val="004B1587"/>
    <w:rsid w:val="004B1A88"/>
    <w:rsid w:val="004B1AE9"/>
    <w:rsid w:val="004B22C6"/>
    <w:rsid w:val="004B27DB"/>
    <w:rsid w:val="004B2872"/>
    <w:rsid w:val="004B2D82"/>
    <w:rsid w:val="004B3B45"/>
    <w:rsid w:val="004B3CA0"/>
    <w:rsid w:val="004B4DBB"/>
    <w:rsid w:val="004B505C"/>
    <w:rsid w:val="004B54AC"/>
    <w:rsid w:val="004B71DD"/>
    <w:rsid w:val="004B79B7"/>
    <w:rsid w:val="004B7A60"/>
    <w:rsid w:val="004B7B2C"/>
    <w:rsid w:val="004B7CAE"/>
    <w:rsid w:val="004C044E"/>
    <w:rsid w:val="004C0BCA"/>
    <w:rsid w:val="004C0E25"/>
    <w:rsid w:val="004C135A"/>
    <w:rsid w:val="004C2C4C"/>
    <w:rsid w:val="004C3CFA"/>
    <w:rsid w:val="004C4337"/>
    <w:rsid w:val="004C4BC9"/>
    <w:rsid w:val="004C5672"/>
    <w:rsid w:val="004C5974"/>
    <w:rsid w:val="004C62CB"/>
    <w:rsid w:val="004C660D"/>
    <w:rsid w:val="004C6AB0"/>
    <w:rsid w:val="004C6E1C"/>
    <w:rsid w:val="004C7675"/>
    <w:rsid w:val="004C7A82"/>
    <w:rsid w:val="004D098F"/>
    <w:rsid w:val="004D11D9"/>
    <w:rsid w:val="004D1268"/>
    <w:rsid w:val="004D18A2"/>
    <w:rsid w:val="004D19D3"/>
    <w:rsid w:val="004D1D67"/>
    <w:rsid w:val="004D1FD1"/>
    <w:rsid w:val="004D23F1"/>
    <w:rsid w:val="004D2A09"/>
    <w:rsid w:val="004D2DE6"/>
    <w:rsid w:val="004D3CED"/>
    <w:rsid w:val="004D4235"/>
    <w:rsid w:val="004D7032"/>
    <w:rsid w:val="004D7BB7"/>
    <w:rsid w:val="004E0951"/>
    <w:rsid w:val="004E10FC"/>
    <w:rsid w:val="004E3138"/>
    <w:rsid w:val="004E33B4"/>
    <w:rsid w:val="004E5186"/>
    <w:rsid w:val="004E552B"/>
    <w:rsid w:val="004E5553"/>
    <w:rsid w:val="004E767E"/>
    <w:rsid w:val="004E7D30"/>
    <w:rsid w:val="004F0D02"/>
    <w:rsid w:val="004F134B"/>
    <w:rsid w:val="004F2451"/>
    <w:rsid w:val="004F27C8"/>
    <w:rsid w:val="004F319D"/>
    <w:rsid w:val="004F5F0A"/>
    <w:rsid w:val="004F6466"/>
    <w:rsid w:val="004F65E6"/>
    <w:rsid w:val="004F66BF"/>
    <w:rsid w:val="004F7573"/>
    <w:rsid w:val="004F7BB6"/>
    <w:rsid w:val="00500C3F"/>
    <w:rsid w:val="0050125F"/>
    <w:rsid w:val="00501419"/>
    <w:rsid w:val="00501904"/>
    <w:rsid w:val="00503809"/>
    <w:rsid w:val="00503DF9"/>
    <w:rsid w:val="00503F2B"/>
    <w:rsid w:val="00505295"/>
    <w:rsid w:val="00505C41"/>
    <w:rsid w:val="00506803"/>
    <w:rsid w:val="00506A8D"/>
    <w:rsid w:val="00506BB9"/>
    <w:rsid w:val="00506F61"/>
    <w:rsid w:val="00507C86"/>
    <w:rsid w:val="00510532"/>
    <w:rsid w:val="0051107F"/>
    <w:rsid w:val="005110CA"/>
    <w:rsid w:val="00511C09"/>
    <w:rsid w:val="00511C5D"/>
    <w:rsid w:val="00511E50"/>
    <w:rsid w:val="00511F98"/>
    <w:rsid w:val="005120CB"/>
    <w:rsid w:val="005121A4"/>
    <w:rsid w:val="00512FE5"/>
    <w:rsid w:val="0051363E"/>
    <w:rsid w:val="005137EC"/>
    <w:rsid w:val="00513F0C"/>
    <w:rsid w:val="00514A5D"/>
    <w:rsid w:val="00514D37"/>
    <w:rsid w:val="00515790"/>
    <w:rsid w:val="00516CBE"/>
    <w:rsid w:val="00517523"/>
    <w:rsid w:val="00517E20"/>
    <w:rsid w:val="00517E44"/>
    <w:rsid w:val="00517ED3"/>
    <w:rsid w:val="005222B7"/>
    <w:rsid w:val="0052298B"/>
    <w:rsid w:val="005238B0"/>
    <w:rsid w:val="005242A2"/>
    <w:rsid w:val="00524B8C"/>
    <w:rsid w:val="00525079"/>
    <w:rsid w:val="0052538E"/>
    <w:rsid w:val="00526250"/>
    <w:rsid w:val="0052648B"/>
    <w:rsid w:val="005264D7"/>
    <w:rsid w:val="0052752F"/>
    <w:rsid w:val="005275F8"/>
    <w:rsid w:val="00527758"/>
    <w:rsid w:val="00531588"/>
    <w:rsid w:val="00531C45"/>
    <w:rsid w:val="00532372"/>
    <w:rsid w:val="005323C4"/>
    <w:rsid w:val="00532A27"/>
    <w:rsid w:val="00533329"/>
    <w:rsid w:val="005350D8"/>
    <w:rsid w:val="0053536F"/>
    <w:rsid w:val="0053664B"/>
    <w:rsid w:val="0053765D"/>
    <w:rsid w:val="00537CB6"/>
    <w:rsid w:val="00543841"/>
    <w:rsid w:val="00543B3B"/>
    <w:rsid w:val="00544F87"/>
    <w:rsid w:val="005451DD"/>
    <w:rsid w:val="005455F2"/>
    <w:rsid w:val="00550049"/>
    <w:rsid w:val="005501E9"/>
    <w:rsid w:val="00551888"/>
    <w:rsid w:val="005522BB"/>
    <w:rsid w:val="005523A1"/>
    <w:rsid w:val="00552908"/>
    <w:rsid w:val="00552BB7"/>
    <w:rsid w:val="00553863"/>
    <w:rsid w:val="00553F15"/>
    <w:rsid w:val="005540EC"/>
    <w:rsid w:val="0055499A"/>
    <w:rsid w:val="00554B9E"/>
    <w:rsid w:val="00555B9B"/>
    <w:rsid w:val="00555CB4"/>
    <w:rsid w:val="00556030"/>
    <w:rsid w:val="00556C0B"/>
    <w:rsid w:val="0055774A"/>
    <w:rsid w:val="00560842"/>
    <w:rsid w:val="00561823"/>
    <w:rsid w:val="00561B16"/>
    <w:rsid w:val="0056211F"/>
    <w:rsid w:val="00564408"/>
    <w:rsid w:val="00566C87"/>
    <w:rsid w:val="00566D25"/>
    <w:rsid w:val="0056788B"/>
    <w:rsid w:val="00567BCA"/>
    <w:rsid w:val="00570FD0"/>
    <w:rsid w:val="00571990"/>
    <w:rsid w:val="005723CA"/>
    <w:rsid w:val="00572DD2"/>
    <w:rsid w:val="0057337D"/>
    <w:rsid w:val="005739CD"/>
    <w:rsid w:val="00573CF1"/>
    <w:rsid w:val="00574008"/>
    <w:rsid w:val="00574291"/>
    <w:rsid w:val="00575B9A"/>
    <w:rsid w:val="00576968"/>
    <w:rsid w:val="00580AAE"/>
    <w:rsid w:val="00580BC5"/>
    <w:rsid w:val="0058111F"/>
    <w:rsid w:val="00581455"/>
    <w:rsid w:val="0058306D"/>
    <w:rsid w:val="00583809"/>
    <w:rsid w:val="0058381D"/>
    <w:rsid w:val="00583D41"/>
    <w:rsid w:val="00584274"/>
    <w:rsid w:val="0058463C"/>
    <w:rsid w:val="00584714"/>
    <w:rsid w:val="00585FF4"/>
    <w:rsid w:val="00586495"/>
    <w:rsid w:val="00586BCA"/>
    <w:rsid w:val="00587590"/>
    <w:rsid w:val="005877EC"/>
    <w:rsid w:val="00587FD7"/>
    <w:rsid w:val="00587FF3"/>
    <w:rsid w:val="0059038A"/>
    <w:rsid w:val="005909BE"/>
    <w:rsid w:val="00590F7B"/>
    <w:rsid w:val="0059164E"/>
    <w:rsid w:val="00593029"/>
    <w:rsid w:val="00595306"/>
    <w:rsid w:val="005954F9"/>
    <w:rsid w:val="00595ADD"/>
    <w:rsid w:val="00596E6F"/>
    <w:rsid w:val="00597934"/>
    <w:rsid w:val="00597AA8"/>
    <w:rsid w:val="005A1100"/>
    <w:rsid w:val="005A3439"/>
    <w:rsid w:val="005A47C7"/>
    <w:rsid w:val="005A48D3"/>
    <w:rsid w:val="005A4E30"/>
    <w:rsid w:val="005A5A4D"/>
    <w:rsid w:val="005A5B99"/>
    <w:rsid w:val="005A68A8"/>
    <w:rsid w:val="005B0485"/>
    <w:rsid w:val="005B0F29"/>
    <w:rsid w:val="005B355D"/>
    <w:rsid w:val="005B3662"/>
    <w:rsid w:val="005B397E"/>
    <w:rsid w:val="005B3B31"/>
    <w:rsid w:val="005B3D1F"/>
    <w:rsid w:val="005B4E3C"/>
    <w:rsid w:val="005B4EFB"/>
    <w:rsid w:val="005B69BC"/>
    <w:rsid w:val="005B74D1"/>
    <w:rsid w:val="005B7932"/>
    <w:rsid w:val="005B7C39"/>
    <w:rsid w:val="005C04E7"/>
    <w:rsid w:val="005C0702"/>
    <w:rsid w:val="005C0A56"/>
    <w:rsid w:val="005C3C7E"/>
    <w:rsid w:val="005C4017"/>
    <w:rsid w:val="005C4208"/>
    <w:rsid w:val="005C50BF"/>
    <w:rsid w:val="005C5999"/>
    <w:rsid w:val="005C59E3"/>
    <w:rsid w:val="005C5C81"/>
    <w:rsid w:val="005C69E9"/>
    <w:rsid w:val="005C7FC4"/>
    <w:rsid w:val="005D0C17"/>
    <w:rsid w:val="005D1D58"/>
    <w:rsid w:val="005D2348"/>
    <w:rsid w:val="005D23DF"/>
    <w:rsid w:val="005D2742"/>
    <w:rsid w:val="005D2822"/>
    <w:rsid w:val="005D3434"/>
    <w:rsid w:val="005D4511"/>
    <w:rsid w:val="005D4B5B"/>
    <w:rsid w:val="005D4F41"/>
    <w:rsid w:val="005D5015"/>
    <w:rsid w:val="005D508E"/>
    <w:rsid w:val="005D57FC"/>
    <w:rsid w:val="005D5A7D"/>
    <w:rsid w:val="005D6070"/>
    <w:rsid w:val="005D63C0"/>
    <w:rsid w:val="005D77E7"/>
    <w:rsid w:val="005D781E"/>
    <w:rsid w:val="005E1BBC"/>
    <w:rsid w:val="005E25B0"/>
    <w:rsid w:val="005E2677"/>
    <w:rsid w:val="005E3060"/>
    <w:rsid w:val="005E3130"/>
    <w:rsid w:val="005E33D7"/>
    <w:rsid w:val="005E3F6D"/>
    <w:rsid w:val="005E4694"/>
    <w:rsid w:val="005E4F33"/>
    <w:rsid w:val="005E5CC2"/>
    <w:rsid w:val="005E5DF4"/>
    <w:rsid w:val="005E5E1F"/>
    <w:rsid w:val="005E75EE"/>
    <w:rsid w:val="005E7A65"/>
    <w:rsid w:val="005E7B3D"/>
    <w:rsid w:val="005E7E29"/>
    <w:rsid w:val="005F0199"/>
    <w:rsid w:val="005F0D5D"/>
    <w:rsid w:val="005F1016"/>
    <w:rsid w:val="005F26EA"/>
    <w:rsid w:val="005F273F"/>
    <w:rsid w:val="005F3100"/>
    <w:rsid w:val="005F333D"/>
    <w:rsid w:val="005F4058"/>
    <w:rsid w:val="005F4505"/>
    <w:rsid w:val="005F4C06"/>
    <w:rsid w:val="005F4C0D"/>
    <w:rsid w:val="005F4CA1"/>
    <w:rsid w:val="005F5651"/>
    <w:rsid w:val="005F5B28"/>
    <w:rsid w:val="005F7F57"/>
    <w:rsid w:val="00600B4C"/>
    <w:rsid w:val="00600CEB"/>
    <w:rsid w:val="00600EA5"/>
    <w:rsid w:val="0060292C"/>
    <w:rsid w:val="006030C3"/>
    <w:rsid w:val="00603ED4"/>
    <w:rsid w:val="00604046"/>
    <w:rsid w:val="00604FAA"/>
    <w:rsid w:val="006056D5"/>
    <w:rsid w:val="00605CDC"/>
    <w:rsid w:val="00605EDF"/>
    <w:rsid w:val="006070A5"/>
    <w:rsid w:val="00611835"/>
    <w:rsid w:val="006119C7"/>
    <w:rsid w:val="00612153"/>
    <w:rsid w:val="0061330C"/>
    <w:rsid w:val="00613E8A"/>
    <w:rsid w:val="00614717"/>
    <w:rsid w:val="00614B47"/>
    <w:rsid w:val="00616D63"/>
    <w:rsid w:val="00616F9B"/>
    <w:rsid w:val="006176ED"/>
    <w:rsid w:val="00621099"/>
    <w:rsid w:val="00621183"/>
    <w:rsid w:val="006215BB"/>
    <w:rsid w:val="006217CD"/>
    <w:rsid w:val="00621862"/>
    <w:rsid w:val="0062195E"/>
    <w:rsid w:val="00621BEB"/>
    <w:rsid w:val="00621F55"/>
    <w:rsid w:val="00622796"/>
    <w:rsid w:val="00622A05"/>
    <w:rsid w:val="00623508"/>
    <w:rsid w:val="00623B41"/>
    <w:rsid w:val="0062432B"/>
    <w:rsid w:val="00624D11"/>
    <w:rsid w:val="00625536"/>
    <w:rsid w:val="00626A0E"/>
    <w:rsid w:val="00626AC3"/>
    <w:rsid w:val="00626BBA"/>
    <w:rsid w:val="00627619"/>
    <w:rsid w:val="00627DAB"/>
    <w:rsid w:val="00627FE3"/>
    <w:rsid w:val="0063042A"/>
    <w:rsid w:val="00630605"/>
    <w:rsid w:val="00630F88"/>
    <w:rsid w:val="006323C4"/>
    <w:rsid w:val="00632956"/>
    <w:rsid w:val="006332BE"/>
    <w:rsid w:val="00633AD4"/>
    <w:rsid w:val="00633E19"/>
    <w:rsid w:val="00633E3D"/>
    <w:rsid w:val="006343E9"/>
    <w:rsid w:val="00634963"/>
    <w:rsid w:val="00634C58"/>
    <w:rsid w:val="00634F8E"/>
    <w:rsid w:val="00635DB8"/>
    <w:rsid w:val="00636AAF"/>
    <w:rsid w:val="0063754C"/>
    <w:rsid w:val="0064066E"/>
    <w:rsid w:val="00640C9C"/>
    <w:rsid w:val="00640D17"/>
    <w:rsid w:val="006414B0"/>
    <w:rsid w:val="00641CB1"/>
    <w:rsid w:val="00641F65"/>
    <w:rsid w:val="00642BC8"/>
    <w:rsid w:val="00642F0D"/>
    <w:rsid w:val="00645626"/>
    <w:rsid w:val="00645765"/>
    <w:rsid w:val="00645C5A"/>
    <w:rsid w:val="00645C89"/>
    <w:rsid w:val="00646454"/>
    <w:rsid w:val="006466C6"/>
    <w:rsid w:val="006466EA"/>
    <w:rsid w:val="00646FE2"/>
    <w:rsid w:val="006472AD"/>
    <w:rsid w:val="006475BD"/>
    <w:rsid w:val="00647C84"/>
    <w:rsid w:val="00647CB2"/>
    <w:rsid w:val="0065025E"/>
    <w:rsid w:val="006504FC"/>
    <w:rsid w:val="00651A17"/>
    <w:rsid w:val="00651C96"/>
    <w:rsid w:val="00652823"/>
    <w:rsid w:val="0065448A"/>
    <w:rsid w:val="00654A39"/>
    <w:rsid w:val="00654C26"/>
    <w:rsid w:val="00655D40"/>
    <w:rsid w:val="00655D65"/>
    <w:rsid w:val="0065686E"/>
    <w:rsid w:val="006569EE"/>
    <w:rsid w:val="00657397"/>
    <w:rsid w:val="00657699"/>
    <w:rsid w:val="00657BEB"/>
    <w:rsid w:val="00657DCE"/>
    <w:rsid w:val="0066041D"/>
    <w:rsid w:val="00660955"/>
    <w:rsid w:val="00660FD1"/>
    <w:rsid w:val="0066165F"/>
    <w:rsid w:val="006618DF"/>
    <w:rsid w:val="00661E8F"/>
    <w:rsid w:val="006639D2"/>
    <w:rsid w:val="00663BB7"/>
    <w:rsid w:val="0066588D"/>
    <w:rsid w:val="00665AA8"/>
    <w:rsid w:val="00666308"/>
    <w:rsid w:val="00666ACB"/>
    <w:rsid w:val="0067044A"/>
    <w:rsid w:val="00670A23"/>
    <w:rsid w:val="006712DC"/>
    <w:rsid w:val="00672FFC"/>
    <w:rsid w:val="006732C1"/>
    <w:rsid w:val="0067347E"/>
    <w:rsid w:val="006736EE"/>
    <w:rsid w:val="00674329"/>
    <w:rsid w:val="00674B19"/>
    <w:rsid w:val="00674BAA"/>
    <w:rsid w:val="006755CC"/>
    <w:rsid w:val="006755DF"/>
    <w:rsid w:val="00676D14"/>
    <w:rsid w:val="00677173"/>
    <w:rsid w:val="00677C38"/>
    <w:rsid w:val="00677D77"/>
    <w:rsid w:val="00681197"/>
    <w:rsid w:val="00681724"/>
    <w:rsid w:val="00681DD5"/>
    <w:rsid w:val="00682596"/>
    <w:rsid w:val="0068271F"/>
    <w:rsid w:val="00682A91"/>
    <w:rsid w:val="00682AC2"/>
    <w:rsid w:val="00682BB4"/>
    <w:rsid w:val="00683260"/>
    <w:rsid w:val="00683459"/>
    <w:rsid w:val="00683791"/>
    <w:rsid w:val="006839A4"/>
    <w:rsid w:val="00683FAB"/>
    <w:rsid w:val="00684A14"/>
    <w:rsid w:val="0068683F"/>
    <w:rsid w:val="00686CB7"/>
    <w:rsid w:val="0069025E"/>
    <w:rsid w:val="00690EA4"/>
    <w:rsid w:val="006913D1"/>
    <w:rsid w:val="00691CD5"/>
    <w:rsid w:val="00692417"/>
    <w:rsid w:val="00693513"/>
    <w:rsid w:val="006953FF"/>
    <w:rsid w:val="00695736"/>
    <w:rsid w:val="0069627B"/>
    <w:rsid w:val="006966CB"/>
    <w:rsid w:val="00696733"/>
    <w:rsid w:val="00696787"/>
    <w:rsid w:val="006A0EE5"/>
    <w:rsid w:val="006A1836"/>
    <w:rsid w:val="006A26A5"/>
    <w:rsid w:val="006A2ACC"/>
    <w:rsid w:val="006A2C1F"/>
    <w:rsid w:val="006A2D2E"/>
    <w:rsid w:val="006A3E9B"/>
    <w:rsid w:val="006A4263"/>
    <w:rsid w:val="006A5AB8"/>
    <w:rsid w:val="006A6225"/>
    <w:rsid w:val="006A7390"/>
    <w:rsid w:val="006B0C51"/>
    <w:rsid w:val="006B0F09"/>
    <w:rsid w:val="006B27AB"/>
    <w:rsid w:val="006B2C09"/>
    <w:rsid w:val="006B3FD3"/>
    <w:rsid w:val="006B44EE"/>
    <w:rsid w:val="006B485A"/>
    <w:rsid w:val="006B5ADD"/>
    <w:rsid w:val="006B5DFE"/>
    <w:rsid w:val="006B6455"/>
    <w:rsid w:val="006B707E"/>
    <w:rsid w:val="006C015C"/>
    <w:rsid w:val="006C045B"/>
    <w:rsid w:val="006C0A15"/>
    <w:rsid w:val="006C0F86"/>
    <w:rsid w:val="006C12AA"/>
    <w:rsid w:val="006C12CC"/>
    <w:rsid w:val="006C13E0"/>
    <w:rsid w:val="006C17AF"/>
    <w:rsid w:val="006C19D9"/>
    <w:rsid w:val="006C2E15"/>
    <w:rsid w:val="006C2F3D"/>
    <w:rsid w:val="006C3665"/>
    <w:rsid w:val="006C3CC5"/>
    <w:rsid w:val="006C5A93"/>
    <w:rsid w:val="006C61DC"/>
    <w:rsid w:val="006C652C"/>
    <w:rsid w:val="006C68A8"/>
    <w:rsid w:val="006C779F"/>
    <w:rsid w:val="006D0381"/>
    <w:rsid w:val="006D24A0"/>
    <w:rsid w:val="006D3AD0"/>
    <w:rsid w:val="006D4310"/>
    <w:rsid w:val="006D51D7"/>
    <w:rsid w:val="006D570C"/>
    <w:rsid w:val="006D5A64"/>
    <w:rsid w:val="006D682D"/>
    <w:rsid w:val="006D6D3A"/>
    <w:rsid w:val="006D7995"/>
    <w:rsid w:val="006D7A2F"/>
    <w:rsid w:val="006D7BC3"/>
    <w:rsid w:val="006E0AA4"/>
    <w:rsid w:val="006E0E87"/>
    <w:rsid w:val="006E12D3"/>
    <w:rsid w:val="006E1F9C"/>
    <w:rsid w:val="006E21BD"/>
    <w:rsid w:val="006E2B9C"/>
    <w:rsid w:val="006E31EF"/>
    <w:rsid w:val="006E36E2"/>
    <w:rsid w:val="006E63E7"/>
    <w:rsid w:val="006E66D5"/>
    <w:rsid w:val="006E673C"/>
    <w:rsid w:val="006F0FAF"/>
    <w:rsid w:val="006F15FB"/>
    <w:rsid w:val="006F2BF0"/>
    <w:rsid w:val="006F2DAD"/>
    <w:rsid w:val="006F337B"/>
    <w:rsid w:val="006F3672"/>
    <w:rsid w:val="006F3C7F"/>
    <w:rsid w:val="006F4AC1"/>
    <w:rsid w:val="006F5501"/>
    <w:rsid w:val="006F6397"/>
    <w:rsid w:val="006F6AAB"/>
    <w:rsid w:val="006F6E4F"/>
    <w:rsid w:val="006F7462"/>
    <w:rsid w:val="007010F0"/>
    <w:rsid w:val="00702938"/>
    <w:rsid w:val="00702E8C"/>
    <w:rsid w:val="00702ECA"/>
    <w:rsid w:val="00703A7D"/>
    <w:rsid w:val="00703FB6"/>
    <w:rsid w:val="0070452D"/>
    <w:rsid w:val="007046D6"/>
    <w:rsid w:val="00704C8A"/>
    <w:rsid w:val="0070571C"/>
    <w:rsid w:val="00705721"/>
    <w:rsid w:val="00705CF5"/>
    <w:rsid w:val="00707C8F"/>
    <w:rsid w:val="00707D63"/>
    <w:rsid w:val="0071041A"/>
    <w:rsid w:val="00710BF3"/>
    <w:rsid w:val="007125D9"/>
    <w:rsid w:val="007145BC"/>
    <w:rsid w:val="00715943"/>
    <w:rsid w:val="00715A15"/>
    <w:rsid w:val="0071689C"/>
    <w:rsid w:val="00717437"/>
    <w:rsid w:val="007216B6"/>
    <w:rsid w:val="00722088"/>
    <w:rsid w:val="00723896"/>
    <w:rsid w:val="00724416"/>
    <w:rsid w:val="007245AC"/>
    <w:rsid w:val="00724BDC"/>
    <w:rsid w:val="00724E15"/>
    <w:rsid w:val="00725645"/>
    <w:rsid w:val="00726837"/>
    <w:rsid w:val="00726C60"/>
    <w:rsid w:val="00726E27"/>
    <w:rsid w:val="007276AE"/>
    <w:rsid w:val="00727BFD"/>
    <w:rsid w:val="00730B2A"/>
    <w:rsid w:val="00730FF0"/>
    <w:rsid w:val="00731832"/>
    <w:rsid w:val="00732BA8"/>
    <w:rsid w:val="00732E38"/>
    <w:rsid w:val="007344A5"/>
    <w:rsid w:val="0073567B"/>
    <w:rsid w:val="00735938"/>
    <w:rsid w:val="00735ECD"/>
    <w:rsid w:val="0073756B"/>
    <w:rsid w:val="00737CFE"/>
    <w:rsid w:val="00737D5C"/>
    <w:rsid w:val="00741ADE"/>
    <w:rsid w:val="007424D2"/>
    <w:rsid w:val="007426CD"/>
    <w:rsid w:val="00742D1E"/>
    <w:rsid w:val="00744715"/>
    <w:rsid w:val="0074514D"/>
    <w:rsid w:val="00745428"/>
    <w:rsid w:val="00745945"/>
    <w:rsid w:val="00747DBF"/>
    <w:rsid w:val="00750B0A"/>
    <w:rsid w:val="00750F5D"/>
    <w:rsid w:val="0075121C"/>
    <w:rsid w:val="007519A5"/>
    <w:rsid w:val="0075209E"/>
    <w:rsid w:val="00752620"/>
    <w:rsid w:val="007530A9"/>
    <w:rsid w:val="0075383F"/>
    <w:rsid w:val="00753D47"/>
    <w:rsid w:val="00754007"/>
    <w:rsid w:val="007540EE"/>
    <w:rsid w:val="0075432A"/>
    <w:rsid w:val="007551E6"/>
    <w:rsid w:val="00755209"/>
    <w:rsid w:val="00755829"/>
    <w:rsid w:val="00755B8E"/>
    <w:rsid w:val="0075608D"/>
    <w:rsid w:val="0075626B"/>
    <w:rsid w:val="00756492"/>
    <w:rsid w:val="00756603"/>
    <w:rsid w:val="007576D7"/>
    <w:rsid w:val="007579F1"/>
    <w:rsid w:val="00757E1B"/>
    <w:rsid w:val="00760227"/>
    <w:rsid w:val="00761219"/>
    <w:rsid w:val="00761F92"/>
    <w:rsid w:val="00762256"/>
    <w:rsid w:val="00763078"/>
    <w:rsid w:val="007633D7"/>
    <w:rsid w:val="00764382"/>
    <w:rsid w:val="00766179"/>
    <w:rsid w:val="00766CEF"/>
    <w:rsid w:val="00766DC3"/>
    <w:rsid w:val="007701B6"/>
    <w:rsid w:val="00770532"/>
    <w:rsid w:val="007705D5"/>
    <w:rsid w:val="00770C57"/>
    <w:rsid w:val="00771EFF"/>
    <w:rsid w:val="007721DF"/>
    <w:rsid w:val="007724C9"/>
    <w:rsid w:val="007724F9"/>
    <w:rsid w:val="00772D3F"/>
    <w:rsid w:val="00773460"/>
    <w:rsid w:val="00773625"/>
    <w:rsid w:val="0077487B"/>
    <w:rsid w:val="00774B2D"/>
    <w:rsid w:val="00775221"/>
    <w:rsid w:val="0077558C"/>
    <w:rsid w:val="00776F3A"/>
    <w:rsid w:val="007778B3"/>
    <w:rsid w:val="007804C4"/>
    <w:rsid w:val="00781081"/>
    <w:rsid w:val="00781C81"/>
    <w:rsid w:val="00781F34"/>
    <w:rsid w:val="007826FB"/>
    <w:rsid w:val="00783FB5"/>
    <w:rsid w:val="00784488"/>
    <w:rsid w:val="007867A7"/>
    <w:rsid w:val="007877D6"/>
    <w:rsid w:val="00787ABD"/>
    <w:rsid w:val="0079045D"/>
    <w:rsid w:val="00790A16"/>
    <w:rsid w:val="00791E66"/>
    <w:rsid w:val="0079216B"/>
    <w:rsid w:val="0079299A"/>
    <w:rsid w:val="00793CB0"/>
    <w:rsid w:val="00793D14"/>
    <w:rsid w:val="0079401F"/>
    <w:rsid w:val="00795830"/>
    <w:rsid w:val="0079663E"/>
    <w:rsid w:val="0079759A"/>
    <w:rsid w:val="007976F1"/>
    <w:rsid w:val="007A06A0"/>
    <w:rsid w:val="007A0892"/>
    <w:rsid w:val="007A0E59"/>
    <w:rsid w:val="007A1910"/>
    <w:rsid w:val="007A1C81"/>
    <w:rsid w:val="007A4527"/>
    <w:rsid w:val="007A5170"/>
    <w:rsid w:val="007A59C0"/>
    <w:rsid w:val="007A6316"/>
    <w:rsid w:val="007A7134"/>
    <w:rsid w:val="007A7713"/>
    <w:rsid w:val="007A7D5F"/>
    <w:rsid w:val="007A7F64"/>
    <w:rsid w:val="007B01B3"/>
    <w:rsid w:val="007B03AA"/>
    <w:rsid w:val="007B05AA"/>
    <w:rsid w:val="007B07D3"/>
    <w:rsid w:val="007B0859"/>
    <w:rsid w:val="007B0A4E"/>
    <w:rsid w:val="007B0AB2"/>
    <w:rsid w:val="007B13BE"/>
    <w:rsid w:val="007B2A26"/>
    <w:rsid w:val="007B30A2"/>
    <w:rsid w:val="007B4314"/>
    <w:rsid w:val="007B4566"/>
    <w:rsid w:val="007B46C7"/>
    <w:rsid w:val="007B550E"/>
    <w:rsid w:val="007C09DB"/>
    <w:rsid w:val="007C0B1C"/>
    <w:rsid w:val="007C0C4E"/>
    <w:rsid w:val="007C174B"/>
    <w:rsid w:val="007C1EE5"/>
    <w:rsid w:val="007C2A6E"/>
    <w:rsid w:val="007C317D"/>
    <w:rsid w:val="007C35EE"/>
    <w:rsid w:val="007C3608"/>
    <w:rsid w:val="007C3822"/>
    <w:rsid w:val="007C4413"/>
    <w:rsid w:val="007C4AE3"/>
    <w:rsid w:val="007C4BE6"/>
    <w:rsid w:val="007C5DA9"/>
    <w:rsid w:val="007C6203"/>
    <w:rsid w:val="007C6CCE"/>
    <w:rsid w:val="007C76C0"/>
    <w:rsid w:val="007D0144"/>
    <w:rsid w:val="007D102C"/>
    <w:rsid w:val="007D185F"/>
    <w:rsid w:val="007D1EC5"/>
    <w:rsid w:val="007D2D3B"/>
    <w:rsid w:val="007D2EDA"/>
    <w:rsid w:val="007D32FF"/>
    <w:rsid w:val="007D3871"/>
    <w:rsid w:val="007D3F47"/>
    <w:rsid w:val="007D5C52"/>
    <w:rsid w:val="007D5DA4"/>
    <w:rsid w:val="007D666F"/>
    <w:rsid w:val="007D7BE5"/>
    <w:rsid w:val="007D7CE8"/>
    <w:rsid w:val="007E075D"/>
    <w:rsid w:val="007E0B9F"/>
    <w:rsid w:val="007E0E13"/>
    <w:rsid w:val="007E107F"/>
    <w:rsid w:val="007E1847"/>
    <w:rsid w:val="007E35A9"/>
    <w:rsid w:val="007E37E5"/>
    <w:rsid w:val="007E3B0D"/>
    <w:rsid w:val="007E44A4"/>
    <w:rsid w:val="007E4C4D"/>
    <w:rsid w:val="007E5DCC"/>
    <w:rsid w:val="007E692B"/>
    <w:rsid w:val="007F1162"/>
    <w:rsid w:val="007F11BB"/>
    <w:rsid w:val="007F135C"/>
    <w:rsid w:val="007F22C0"/>
    <w:rsid w:val="007F3F66"/>
    <w:rsid w:val="007F411A"/>
    <w:rsid w:val="007F500B"/>
    <w:rsid w:val="007F565B"/>
    <w:rsid w:val="007F5D76"/>
    <w:rsid w:val="007F6351"/>
    <w:rsid w:val="007F705E"/>
    <w:rsid w:val="008010AC"/>
    <w:rsid w:val="00801162"/>
    <w:rsid w:val="008018D2"/>
    <w:rsid w:val="0080219A"/>
    <w:rsid w:val="00802CF4"/>
    <w:rsid w:val="00803343"/>
    <w:rsid w:val="008035E8"/>
    <w:rsid w:val="00803A34"/>
    <w:rsid w:val="00803D06"/>
    <w:rsid w:val="0080474E"/>
    <w:rsid w:val="008047B1"/>
    <w:rsid w:val="00804851"/>
    <w:rsid w:val="008050DD"/>
    <w:rsid w:val="008054B7"/>
    <w:rsid w:val="00805D16"/>
    <w:rsid w:val="00805FEB"/>
    <w:rsid w:val="0080640D"/>
    <w:rsid w:val="00806B1E"/>
    <w:rsid w:val="00810317"/>
    <w:rsid w:val="00810FD0"/>
    <w:rsid w:val="008112C5"/>
    <w:rsid w:val="00811A37"/>
    <w:rsid w:val="008120F6"/>
    <w:rsid w:val="0081255D"/>
    <w:rsid w:val="0081299B"/>
    <w:rsid w:val="00813B77"/>
    <w:rsid w:val="00814CD2"/>
    <w:rsid w:val="00815CD0"/>
    <w:rsid w:val="008160CE"/>
    <w:rsid w:val="00816206"/>
    <w:rsid w:val="00816DE7"/>
    <w:rsid w:val="0082029C"/>
    <w:rsid w:val="0082077A"/>
    <w:rsid w:val="00821E29"/>
    <w:rsid w:val="0082253A"/>
    <w:rsid w:val="008233FB"/>
    <w:rsid w:val="00824570"/>
    <w:rsid w:val="00824BA5"/>
    <w:rsid w:val="0082594E"/>
    <w:rsid w:val="00826552"/>
    <w:rsid w:val="00826A8A"/>
    <w:rsid w:val="00827B74"/>
    <w:rsid w:val="00830C69"/>
    <w:rsid w:val="00831824"/>
    <w:rsid w:val="00832189"/>
    <w:rsid w:val="008352B0"/>
    <w:rsid w:val="00835674"/>
    <w:rsid w:val="00836405"/>
    <w:rsid w:val="0083654C"/>
    <w:rsid w:val="008377C8"/>
    <w:rsid w:val="00840671"/>
    <w:rsid w:val="00841276"/>
    <w:rsid w:val="0084150D"/>
    <w:rsid w:val="008438F8"/>
    <w:rsid w:val="00843969"/>
    <w:rsid w:val="00844267"/>
    <w:rsid w:val="00844394"/>
    <w:rsid w:val="00844FC5"/>
    <w:rsid w:val="008452B6"/>
    <w:rsid w:val="00845A88"/>
    <w:rsid w:val="00845F4E"/>
    <w:rsid w:val="00846C93"/>
    <w:rsid w:val="00846EA8"/>
    <w:rsid w:val="008501D6"/>
    <w:rsid w:val="0085097C"/>
    <w:rsid w:val="00851442"/>
    <w:rsid w:val="00851A79"/>
    <w:rsid w:val="00851D7B"/>
    <w:rsid w:val="00852B31"/>
    <w:rsid w:val="00853108"/>
    <w:rsid w:val="00854A8A"/>
    <w:rsid w:val="00855CEF"/>
    <w:rsid w:val="00856A8B"/>
    <w:rsid w:val="00860BC3"/>
    <w:rsid w:val="00861E90"/>
    <w:rsid w:val="00862004"/>
    <w:rsid w:val="0086267B"/>
    <w:rsid w:val="00862906"/>
    <w:rsid w:val="00862B64"/>
    <w:rsid w:val="008636C0"/>
    <w:rsid w:val="00863714"/>
    <w:rsid w:val="00863C96"/>
    <w:rsid w:val="00864B7D"/>
    <w:rsid w:val="00865178"/>
    <w:rsid w:val="00865C62"/>
    <w:rsid w:val="00865F0B"/>
    <w:rsid w:val="008663CD"/>
    <w:rsid w:val="00867497"/>
    <w:rsid w:val="00867EC6"/>
    <w:rsid w:val="008702DA"/>
    <w:rsid w:val="00870569"/>
    <w:rsid w:val="00870B9F"/>
    <w:rsid w:val="00871F0B"/>
    <w:rsid w:val="00873219"/>
    <w:rsid w:val="008741A8"/>
    <w:rsid w:val="00874414"/>
    <w:rsid w:val="0087513F"/>
    <w:rsid w:val="008754CA"/>
    <w:rsid w:val="00876087"/>
    <w:rsid w:val="008774C1"/>
    <w:rsid w:val="00877975"/>
    <w:rsid w:val="008779F7"/>
    <w:rsid w:val="00880096"/>
    <w:rsid w:val="0088149C"/>
    <w:rsid w:val="0088244E"/>
    <w:rsid w:val="00882C8D"/>
    <w:rsid w:val="0088307B"/>
    <w:rsid w:val="008839C6"/>
    <w:rsid w:val="00883FBD"/>
    <w:rsid w:val="00884593"/>
    <w:rsid w:val="008851E0"/>
    <w:rsid w:val="0088573C"/>
    <w:rsid w:val="00885814"/>
    <w:rsid w:val="008859D4"/>
    <w:rsid w:val="00886004"/>
    <w:rsid w:val="00886CD8"/>
    <w:rsid w:val="0088732C"/>
    <w:rsid w:val="00887620"/>
    <w:rsid w:val="00887814"/>
    <w:rsid w:val="00887C2D"/>
    <w:rsid w:val="00890C76"/>
    <w:rsid w:val="00891590"/>
    <w:rsid w:val="008916F4"/>
    <w:rsid w:val="00891B3F"/>
    <w:rsid w:val="00892213"/>
    <w:rsid w:val="00893173"/>
    <w:rsid w:val="0089329A"/>
    <w:rsid w:val="0089590B"/>
    <w:rsid w:val="00895AAD"/>
    <w:rsid w:val="00895ABB"/>
    <w:rsid w:val="00895C88"/>
    <w:rsid w:val="008960D5"/>
    <w:rsid w:val="00896A68"/>
    <w:rsid w:val="00897261"/>
    <w:rsid w:val="008A1ACD"/>
    <w:rsid w:val="008A1BF2"/>
    <w:rsid w:val="008A423C"/>
    <w:rsid w:val="008A4E36"/>
    <w:rsid w:val="008A53A3"/>
    <w:rsid w:val="008A5D27"/>
    <w:rsid w:val="008A5F93"/>
    <w:rsid w:val="008A7184"/>
    <w:rsid w:val="008A741B"/>
    <w:rsid w:val="008B00F9"/>
    <w:rsid w:val="008B16AA"/>
    <w:rsid w:val="008B1703"/>
    <w:rsid w:val="008B1C0B"/>
    <w:rsid w:val="008B3630"/>
    <w:rsid w:val="008B37DA"/>
    <w:rsid w:val="008B3851"/>
    <w:rsid w:val="008B4BD2"/>
    <w:rsid w:val="008B61A9"/>
    <w:rsid w:val="008B65D2"/>
    <w:rsid w:val="008B6836"/>
    <w:rsid w:val="008B79D4"/>
    <w:rsid w:val="008C0FAF"/>
    <w:rsid w:val="008C132E"/>
    <w:rsid w:val="008C1D09"/>
    <w:rsid w:val="008C1DD7"/>
    <w:rsid w:val="008C284E"/>
    <w:rsid w:val="008C2BAD"/>
    <w:rsid w:val="008C2BCB"/>
    <w:rsid w:val="008C2DD6"/>
    <w:rsid w:val="008C328C"/>
    <w:rsid w:val="008C3C88"/>
    <w:rsid w:val="008C49D6"/>
    <w:rsid w:val="008C5952"/>
    <w:rsid w:val="008C61DC"/>
    <w:rsid w:val="008C695E"/>
    <w:rsid w:val="008C6D3B"/>
    <w:rsid w:val="008C7766"/>
    <w:rsid w:val="008C7B6C"/>
    <w:rsid w:val="008D0460"/>
    <w:rsid w:val="008D2474"/>
    <w:rsid w:val="008D288F"/>
    <w:rsid w:val="008D37F1"/>
    <w:rsid w:val="008D38E0"/>
    <w:rsid w:val="008D4C42"/>
    <w:rsid w:val="008D587F"/>
    <w:rsid w:val="008D59F7"/>
    <w:rsid w:val="008D7A93"/>
    <w:rsid w:val="008D7C2D"/>
    <w:rsid w:val="008E13A1"/>
    <w:rsid w:val="008E14E1"/>
    <w:rsid w:val="008E2313"/>
    <w:rsid w:val="008E284B"/>
    <w:rsid w:val="008E2B7E"/>
    <w:rsid w:val="008E31B0"/>
    <w:rsid w:val="008E3381"/>
    <w:rsid w:val="008E45A3"/>
    <w:rsid w:val="008E6077"/>
    <w:rsid w:val="008E619E"/>
    <w:rsid w:val="008E67F4"/>
    <w:rsid w:val="008E6F03"/>
    <w:rsid w:val="008E754D"/>
    <w:rsid w:val="008E7EDD"/>
    <w:rsid w:val="008F06EB"/>
    <w:rsid w:val="008F0D7E"/>
    <w:rsid w:val="008F12EF"/>
    <w:rsid w:val="008F19DD"/>
    <w:rsid w:val="008F19F3"/>
    <w:rsid w:val="008F1BF5"/>
    <w:rsid w:val="008F20AE"/>
    <w:rsid w:val="008F2329"/>
    <w:rsid w:val="008F28C4"/>
    <w:rsid w:val="008F2CAF"/>
    <w:rsid w:val="008F42D8"/>
    <w:rsid w:val="008F490D"/>
    <w:rsid w:val="008F5585"/>
    <w:rsid w:val="008F564D"/>
    <w:rsid w:val="008F5DBD"/>
    <w:rsid w:val="008F692B"/>
    <w:rsid w:val="008F6F4E"/>
    <w:rsid w:val="008F7055"/>
    <w:rsid w:val="009004D9"/>
    <w:rsid w:val="009016A5"/>
    <w:rsid w:val="00902409"/>
    <w:rsid w:val="00902965"/>
    <w:rsid w:val="00902C4A"/>
    <w:rsid w:val="009051E1"/>
    <w:rsid w:val="00906954"/>
    <w:rsid w:val="009077F7"/>
    <w:rsid w:val="00907A39"/>
    <w:rsid w:val="00907EA5"/>
    <w:rsid w:val="009102D7"/>
    <w:rsid w:val="00910571"/>
    <w:rsid w:val="009107EA"/>
    <w:rsid w:val="00910A63"/>
    <w:rsid w:val="00910DC1"/>
    <w:rsid w:val="0091145C"/>
    <w:rsid w:val="009119B2"/>
    <w:rsid w:val="009123DE"/>
    <w:rsid w:val="0091370D"/>
    <w:rsid w:val="0091443C"/>
    <w:rsid w:val="0091574D"/>
    <w:rsid w:val="0091590A"/>
    <w:rsid w:val="00915F8A"/>
    <w:rsid w:val="0091601F"/>
    <w:rsid w:val="00916BBD"/>
    <w:rsid w:val="00916E26"/>
    <w:rsid w:val="00916EE9"/>
    <w:rsid w:val="00917048"/>
    <w:rsid w:val="009174CE"/>
    <w:rsid w:val="009179F6"/>
    <w:rsid w:val="00917A42"/>
    <w:rsid w:val="00917A92"/>
    <w:rsid w:val="00917B24"/>
    <w:rsid w:val="009201E1"/>
    <w:rsid w:val="0092040A"/>
    <w:rsid w:val="00921A48"/>
    <w:rsid w:val="00922CB8"/>
    <w:rsid w:val="00923A0E"/>
    <w:rsid w:val="00924234"/>
    <w:rsid w:val="009246ED"/>
    <w:rsid w:val="00924955"/>
    <w:rsid w:val="009253E7"/>
    <w:rsid w:val="00925D10"/>
    <w:rsid w:val="0092660D"/>
    <w:rsid w:val="00926A52"/>
    <w:rsid w:val="009302F2"/>
    <w:rsid w:val="00930797"/>
    <w:rsid w:val="009308D1"/>
    <w:rsid w:val="00930C4D"/>
    <w:rsid w:val="00931292"/>
    <w:rsid w:val="00931570"/>
    <w:rsid w:val="00931CE7"/>
    <w:rsid w:val="0093239C"/>
    <w:rsid w:val="00932479"/>
    <w:rsid w:val="009329CE"/>
    <w:rsid w:val="00933FC8"/>
    <w:rsid w:val="009342DA"/>
    <w:rsid w:val="009350CB"/>
    <w:rsid w:val="00935380"/>
    <w:rsid w:val="00935BB0"/>
    <w:rsid w:val="00935C5E"/>
    <w:rsid w:val="00935FCD"/>
    <w:rsid w:val="009361FC"/>
    <w:rsid w:val="00936B7C"/>
    <w:rsid w:val="00936F48"/>
    <w:rsid w:val="0093742D"/>
    <w:rsid w:val="00937F22"/>
    <w:rsid w:val="009406FF"/>
    <w:rsid w:val="009412E9"/>
    <w:rsid w:val="00941519"/>
    <w:rsid w:val="00941E14"/>
    <w:rsid w:val="009422FA"/>
    <w:rsid w:val="00943A53"/>
    <w:rsid w:val="00943E52"/>
    <w:rsid w:val="00945258"/>
    <w:rsid w:val="00945930"/>
    <w:rsid w:val="00945A21"/>
    <w:rsid w:val="0094711C"/>
    <w:rsid w:val="00947FA4"/>
    <w:rsid w:val="0095011C"/>
    <w:rsid w:val="00951B9C"/>
    <w:rsid w:val="00951C52"/>
    <w:rsid w:val="0095338A"/>
    <w:rsid w:val="00953450"/>
    <w:rsid w:val="00954394"/>
    <w:rsid w:val="0095524E"/>
    <w:rsid w:val="00955627"/>
    <w:rsid w:val="00955C82"/>
    <w:rsid w:val="009569A2"/>
    <w:rsid w:val="00956A94"/>
    <w:rsid w:val="0095797B"/>
    <w:rsid w:val="00960614"/>
    <w:rsid w:val="00960B91"/>
    <w:rsid w:val="00960C06"/>
    <w:rsid w:val="00961189"/>
    <w:rsid w:val="0096124E"/>
    <w:rsid w:val="00961EFB"/>
    <w:rsid w:val="0096271F"/>
    <w:rsid w:val="00962A11"/>
    <w:rsid w:val="00963623"/>
    <w:rsid w:val="00963B82"/>
    <w:rsid w:val="009653C4"/>
    <w:rsid w:val="00965FA1"/>
    <w:rsid w:val="00966777"/>
    <w:rsid w:val="00966AFF"/>
    <w:rsid w:val="00967AEC"/>
    <w:rsid w:val="00967C7D"/>
    <w:rsid w:val="00967C8E"/>
    <w:rsid w:val="00967E2B"/>
    <w:rsid w:val="009707E4"/>
    <w:rsid w:val="00971959"/>
    <w:rsid w:val="009721C0"/>
    <w:rsid w:val="00972CA5"/>
    <w:rsid w:val="0097335A"/>
    <w:rsid w:val="00974A69"/>
    <w:rsid w:val="00974F30"/>
    <w:rsid w:val="00975545"/>
    <w:rsid w:val="00976413"/>
    <w:rsid w:val="009767B5"/>
    <w:rsid w:val="0097691D"/>
    <w:rsid w:val="009806CB"/>
    <w:rsid w:val="00980C61"/>
    <w:rsid w:val="00981060"/>
    <w:rsid w:val="00981F36"/>
    <w:rsid w:val="00983378"/>
    <w:rsid w:val="009854B0"/>
    <w:rsid w:val="009857AA"/>
    <w:rsid w:val="0098589A"/>
    <w:rsid w:val="00986F2A"/>
    <w:rsid w:val="00987617"/>
    <w:rsid w:val="00987BBC"/>
    <w:rsid w:val="00987E13"/>
    <w:rsid w:val="00987E7C"/>
    <w:rsid w:val="00990052"/>
    <w:rsid w:val="0099273D"/>
    <w:rsid w:val="009934D9"/>
    <w:rsid w:val="00993C5C"/>
    <w:rsid w:val="00993D4F"/>
    <w:rsid w:val="00993F75"/>
    <w:rsid w:val="009940C6"/>
    <w:rsid w:val="00994389"/>
    <w:rsid w:val="00995A08"/>
    <w:rsid w:val="00996693"/>
    <w:rsid w:val="009972BE"/>
    <w:rsid w:val="009972F3"/>
    <w:rsid w:val="009976C0"/>
    <w:rsid w:val="009978AF"/>
    <w:rsid w:val="009A05DA"/>
    <w:rsid w:val="009A0DD1"/>
    <w:rsid w:val="009A12C6"/>
    <w:rsid w:val="009A1615"/>
    <w:rsid w:val="009A252A"/>
    <w:rsid w:val="009A2680"/>
    <w:rsid w:val="009A2875"/>
    <w:rsid w:val="009A2D54"/>
    <w:rsid w:val="009A2F30"/>
    <w:rsid w:val="009A4365"/>
    <w:rsid w:val="009A492F"/>
    <w:rsid w:val="009A586D"/>
    <w:rsid w:val="009A678E"/>
    <w:rsid w:val="009A757B"/>
    <w:rsid w:val="009B0FD2"/>
    <w:rsid w:val="009B1CC7"/>
    <w:rsid w:val="009B3227"/>
    <w:rsid w:val="009B35CE"/>
    <w:rsid w:val="009B3C23"/>
    <w:rsid w:val="009B3C6F"/>
    <w:rsid w:val="009B3DD4"/>
    <w:rsid w:val="009B5A54"/>
    <w:rsid w:val="009B6A57"/>
    <w:rsid w:val="009B782B"/>
    <w:rsid w:val="009B7CCB"/>
    <w:rsid w:val="009C01C9"/>
    <w:rsid w:val="009C0C9A"/>
    <w:rsid w:val="009C1514"/>
    <w:rsid w:val="009C1D85"/>
    <w:rsid w:val="009C20F9"/>
    <w:rsid w:val="009C2259"/>
    <w:rsid w:val="009C2B68"/>
    <w:rsid w:val="009C345A"/>
    <w:rsid w:val="009C3B6E"/>
    <w:rsid w:val="009C4576"/>
    <w:rsid w:val="009C4DC0"/>
    <w:rsid w:val="009C5A06"/>
    <w:rsid w:val="009C5DAE"/>
    <w:rsid w:val="009C6727"/>
    <w:rsid w:val="009C6C44"/>
    <w:rsid w:val="009C7A38"/>
    <w:rsid w:val="009C7B45"/>
    <w:rsid w:val="009C7DF3"/>
    <w:rsid w:val="009D0A8F"/>
    <w:rsid w:val="009D14C1"/>
    <w:rsid w:val="009D1CFC"/>
    <w:rsid w:val="009D25EA"/>
    <w:rsid w:val="009D3E58"/>
    <w:rsid w:val="009D40BF"/>
    <w:rsid w:val="009D40C7"/>
    <w:rsid w:val="009D469C"/>
    <w:rsid w:val="009D51F8"/>
    <w:rsid w:val="009D5320"/>
    <w:rsid w:val="009D5323"/>
    <w:rsid w:val="009D5454"/>
    <w:rsid w:val="009D5BF3"/>
    <w:rsid w:val="009D718C"/>
    <w:rsid w:val="009D76D3"/>
    <w:rsid w:val="009D77D1"/>
    <w:rsid w:val="009D7978"/>
    <w:rsid w:val="009D7A8C"/>
    <w:rsid w:val="009D7BBE"/>
    <w:rsid w:val="009D7DB3"/>
    <w:rsid w:val="009E062C"/>
    <w:rsid w:val="009E0BA4"/>
    <w:rsid w:val="009E0C50"/>
    <w:rsid w:val="009E1E42"/>
    <w:rsid w:val="009E20DD"/>
    <w:rsid w:val="009E244A"/>
    <w:rsid w:val="009E3219"/>
    <w:rsid w:val="009E36B4"/>
    <w:rsid w:val="009E3997"/>
    <w:rsid w:val="009E54CF"/>
    <w:rsid w:val="009E553A"/>
    <w:rsid w:val="009E5E17"/>
    <w:rsid w:val="009E668E"/>
    <w:rsid w:val="009F0010"/>
    <w:rsid w:val="009F0A8A"/>
    <w:rsid w:val="009F0AFA"/>
    <w:rsid w:val="009F0C52"/>
    <w:rsid w:val="009F3CF4"/>
    <w:rsid w:val="009F4BD0"/>
    <w:rsid w:val="009F501C"/>
    <w:rsid w:val="009F5076"/>
    <w:rsid w:val="009F51AE"/>
    <w:rsid w:val="009F5AC5"/>
    <w:rsid w:val="009F6678"/>
    <w:rsid w:val="009F706B"/>
    <w:rsid w:val="009F7C09"/>
    <w:rsid w:val="00A00231"/>
    <w:rsid w:val="00A004C6"/>
    <w:rsid w:val="00A00796"/>
    <w:rsid w:val="00A00A97"/>
    <w:rsid w:val="00A01DA3"/>
    <w:rsid w:val="00A02287"/>
    <w:rsid w:val="00A03633"/>
    <w:rsid w:val="00A036A7"/>
    <w:rsid w:val="00A03B49"/>
    <w:rsid w:val="00A0447B"/>
    <w:rsid w:val="00A04E09"/>
    <w:rsid w:val="00A06096"/>
    <w:rsid w:val="00A06CC1"/>
    <w:rsid w:val="00A07396"/>
    <w:rsid w:val="00A101D1"/>
    <w:rsid w:val="00A11518"/>
    <w:rsid w:val="00A12B50"/>
    <w:rsid w:val="00A130CC"/>
    <w:rsid w:val="00A13637"/>
    <w:rsid w:val="00A13D55"/>
    <w:rsid w:val="00A17218"/>
    <w:rsid w:val="00A1761A"/>
    <w:rsid w:val="00A213EB"/>
    <w:rsid w:val="00A222DA"/>
    <w:rsid w:val="00A22824"/>
    <w:rsid w:val="00A228D0"/>
    <w:rsid w:val="00A22E54"/>
    <w:rsid w:val="00A24CC8"/>
    <w:rsid w:val="00A24D43"/>
    <w:rsid w:val="00A250A2"/>
    <w:rsid w:val="00A250E7"/>
    <w:rsid w:val="00A254F5"/>
    <w:rsid w:val="00A25C3D"/>
    <w:rsid w:val="00A25E87"/>
    <w:rsid w:val="00A272D4"/>
    <w:rsid w:val="00A27DBB"/>
    <w:rsid w:val="00A27E91"/>
    <w:rsid w:val="00A31076"/>
    <w:rsid w:val="00A31483"/>
    <w:rsid w:val="00A31AEB"/>
    <w:rsid w:val="00A31F61"/>
    <w:rsid w:val="00A3277F"/>
    <w:rsid w:val="00A32791"/>
    <w:rsid w:val="00A343F3"/>
    <w:rsid w:val="00A35558"/>
    <w:rsid w:val="00A357DA"/>
    <w:rsid w:val="00A36B44"/>
    <w:rsid w:val="00A36C36"/>
    <w:rsid w:val="00A3717A"/>
    <w:rsid w:val="00A37447"/>
    <w:rsid w:val="00A405A6"/>
    <w:rsid w:val="00A40628"/>
    <w:rsid w:val="00A4163C"/>
    <w:rsid w:val="00A41D97"/>
    <w:rsid w:val="00A42583"/>
    <w:rsid w:val="00A4364D"/>
    <w:rsid w:val="00A438C4"/>
    <w:rsid w:val="00A44FBA"/>
    <w:rsid w:val="00A44FC6"/>
    <w:rsid w:val="00A45595"/>
    <w:rsid w:val="00A457D6"/>
    <w:rsid w:val="00A46838"/>
    <w:rsid w:val="00A477A4"/>
    <w:rsid w:val="00A47AD8"/>
    <w:rsid w:val="00A502BF"/>
    <w:rsid w:val="00A50F8B"/>
    <w:rsid w:val="00A52CA1"/>
    <w:rsid w:val="00A53797"/>
    <w:rsid w:val="00A53D31"/>
    <w:rsid w:val="00A53F4A"/>
    <w:rsid w:val="00A5450F"/>
    <w:rsid w:val="00A553B2"/>
    <w:rsid w:val="00A55543"/>
    <w:rsid w:val="00A55AFE"/>
    <w:rsid w:val="00A56CEF"/>
    <w:rsid w:val="00A61395"/>
    <w:rsid w:val="00A62066"/>
    <w:rsid w:val="00A62BF3"/>
    <w:rsid w:val="00A63E48"/>
    <w:rsid w:val="00A64B79"/>
    <w:rsid w:val="00A65102"/>
    <w:rsid w:val="00A65146"/>
    <w:rsid w:val="00A65149"/>
    <w:rsid w:val="00A65373"/>
    <w:rsid w:val="00A65500"/>
    <w:rsid w:val="00A65985"/>
    <w:rsid w:val="00A65A3D"/>
    <w:rsid w:val="00A65B34"/>
    <w:rsid w:val="00A66BCE"/>
    <w:rsid w:val="00A67977"/>
    <w:rsid w:val="00A67EF8"/>
    <w:rsid w:val="00A703AB"/>
    <w:rsid w:val="00A70864"/>
    <w:rsid w:val="00A70A1E"/>
    <w:rsid w:val="00A714FA"/>
    <w:rsid w:val="00A71D43"/>
    <w:rsid w:val="00A72ADF"/>
    <w:rsid w:val="00A72CE9"/>
    <w:rsid w:val="00A73CE0"/>
    <w:rsid w:val="00A745CB"/>
    <w:rsid w:val="00A7679F"/>
    <w:rsid w:val="00A76E4B"/>
    <w:rsid w:val="00A76F42"/>
    <w:rsid w:val="00A770CD"/>
    <w:rsid w:val="00A80056"/>
    <w:rsid w:val="00A8041F"/>
    <w:rsid w:val="00A8170B"/>
    <w:rsid w:val="00A82B96"/>
    <w:rsid w:val="00A83C57"/>
    <w:rsid w:val="00A83E6E"/>
    <w:rsid w:val="00A8418A"/>
    <w:rsid w:val="00A84269"/>
    <w:rsid w:val="00A85C0A"/>
    <w:rsid w:val="00A86742"/>
    <w:rsid w:val="00A86A49"/>
    <w:rsid w:val="00A87A97"/>
    <w:rsid w:val="00A90992"/>
    <w:rsid w:val="00A90FE2"/>
    <w:rsid w:val="00A9109A"/>
    <w:rsid w:val="00A92618"/>
    <w:rsid w:val="00A92E1D"/>
    <w:rsid w:val="00A932BB"/>
    <w:rsid w:val="00A9332D"/>
    <w:rsid w:val="00A933E2"/>
    <w:rsid w:val="00A93563"/>
    <w:rsid w:val="00A937A8"/>
    <w:rsid w:val="00A93B77"/>
    <w:rsid w:val="00A93C1D"/>
    <w:rsid w:val="00A965CA"/>
    <w:rsid w:val="00A97207"/>
    <w:rsid w:val="00A97C05"/>
    <w:rsid w:val="00AA0811"/>
    <w:rsid w:val="00AA1988"/>
    <w:rsid w:val="00AA1B80"/>
    <w:rsid w:val="00AA256B"/>
    <w:rsid w:val="00AA26F5"/>
    <w:rsid w:val="00AA328A"/>
    <w:rsid w:val="00AA3535"/>
    <w:rsid w:val="00AA39EF"/>
    <w:rsid w:val="00AA5BE1"/>
    <w:rsid w:val="00AA5C44"/>
    <w:rsid w:val="00AA6DB7"/>
    <w:rsid w:val="00AA6EB8"/>
    <w:rsid w:val="00AA7B1B"/>
    <w:rsid w:val="00AA7C59"/>
    <w:rsid w:val="00AB2A5B"/>
    <w:rsid w:val="00AB2E73"/>
    <w:rsid w:val="00AB4C1A"/>
    <w:rsid w:val="00AB51EC"/>
    <w:rsid w:val="00AB5B44"/>
    <w:rsid w:val="00AB5DEF"/>
    <w:rsid w:val="00AB5F75"/>
    <w:rsid w:val="00AB67A9"/>
    <w:rsid w:val="00AB6927"/>
    <w:rsid w:val="00AB7774"/>
    <w:rsid w:val="00AB7EAF"/>
    <w:rsid w:val="00AC1587"/>
    <w:rsid w:val="00AC1EB6"/>
    <w:rsid w:val="00AC3835"/>
    <w:rsid w:val="00AC3DB3"/>
    <w:rsid w:val="00AC4327"/>
    <w:rsid w:val="00AC46CD"/>
    <w:rsid w:val="00AC63C1"/>
    <w:rsid w:val="00AC6EDE"/>
    <w:rsid w:val="00AD02ED"/>
    <w:rsid w:val="00AD0342"/>
    <w:rsid w:val="00AD083B"/>
    <w:rsid w:val="00AD08AC"/>
    <w:rsid w:val="00AD0BAE"/>
    <w:rsid w:val="00AD1B5C"/>
    <w:rsid w:val="00AD2506"/>
    <w:rsid w:val="00AD32D6"/>
    <w:rsid w:val="00AD53AE"/>
    <w:rsid w:val="00AD5627"/>
    <w:rsid w:val="00AD6227"/>
    <w:rsid w:val="00AD6745"/>
    <w:rsid w:val="00AD7411"/>
    <w:rsid w:val="00AE05AD"/>
    <w:rsid w:val="00AE0FB4"/>
    <w:rsid w:val="00AE1B0D"/>
    <w:rsid w:val="00AE2A78"/>
    <w:rsid w:val="00AE2BB6"/>
    <w:rsid w:val="00AE2D19"/>
    <w:rsid w:val="00AE2D55"/>
    <w:rsid w:val="00AE478F"/>
    <w:rsid w:val="00AE4792"/>
    <w:rsid w:val="00AE482A"/>
    <w:rsid w:val="00AE4A30"/>
    <w:rsid w:val="00AE50EA"/>
    <w:rsid w:val="00AE5210"/>
    <w:rsid w:val="00AE59DE"/>
    <w:rsid w:val="00AE5ADA"/>
    <w:rsid w:val="00AE5B2A"/>
    <w:rsid w:val="00AE5BCC"/>
    <w:rsid w:val="00AE6DF6"/>
    <w:rsid w:val="00AE6F1E"/>
    <w:rsid w:val="00AE784E"/>
    <w:rsid w:val="00AF0276"/>
    <w:rsid w:val="00AF0581"/>
    <w:rsid w:val="00AF0697"/>
    <w:rsid w:val="00AF09FF"/>
    <w:rsid w:val="00AF1660"/>
    <w:rsid w:val="00AF1E71"/>
    <w:rsid w:val="00AF2760"/>
    <w:rsid w:val="00AF2C13"/>
    <w:rsid w:val="00AF30B9"/>
    <w:rsid w:val="00AF3F99"/>
    <w:rsid w:val="00AF3FBB"/>
    <w:rsid w:val="00AF4303"/>
    <w:rsid w:val="00AF4366"/>
    <w:rsid w:val="00AF4564"/>
    <w:rsid w:val="00AF49CC"/>
    <w:rsid w:val="00AF7584"/>
    <w:rsid w:val="00AF7A30"/>
    <w:rsid w:val="00AF7E1A"/>
    <w:rsid w:val="00B00162"/>
    <w:rsid w:val="00B006A7"/>
    <w:rsid w:val="00B012D3"/>
    <w:rsid w:val="00B01771"/>
    <w:rsid w:val="00B0188E"/>
    <w:rsid w:val="00B01A2B"/>
    <w:rsid w:val="00B02637"/>
    <w:rsid w:val="00B02721"/>
    <w:rsid w:val="00B02F61"/>
    <w:rsid w:val="00B031F7"/>
    <w:rsid w:val="00B034B3"/>
    <w:rsid w:val="00B03B66"/>
    <w:rsid w:val="00B03EA8"/>
    <w:rsid w:val="00B03FDB"/>
    <w:rsid w:val="00B041FD"/>
    <w:rsid w:val="00B04B23"/>
    <w:rsid w:val="00B05427"/>
    <w:rsid w:val="00B06E88"/>
    <w:rsid w:val="00B07961"/>
    <w:rsid w:val="00B10115"/>
    <w:rsid w:val="00B1039A"/>
    <w:rsid w:val="00B10B19"/>
    <w:rsid w:val="00B10C22"/>
    <w:rsid w:val="00B11310"/>
    <w:rsid w:val="00B120C4"/>
    <w:rsid w:val="00B128F0"/>
    <w:rsid w:val="00B12C68"/>
    <w:rsid w:val="00B12CF6"/>
    <w:rsid w:val="00B12F55"/>
    <w:rsid w:val="00B144ED"/>
    <w:rsid w:val="00B14D0A"/>
    <w:rsid w:val="00B14E0F"/>
    <w:rsid w:val="00B1546F"/>
    <w:rsid w:val="00B17CFD"/>
    <w:rsid w:val="00B203F7"/>
    <w:rsid w:val="00B2067D"/>
    <w:rsid w:val="00B20AE2"/>
    <w:rsid w:val="00B21331"/>
    <w:rsid w:val="00B2441D"/>
    <w:rsid w:val="00B26799"/>
    <w:rsid w:val="00B26901"/>
    <w:rsid w:val="00B27E2F"/>
    <w:rsid w:val="00B27F92"/>
    <w:rsid w:val="00B30BAB"/>
    <w:rsid w:val="00B32CE1"/>
    <w:rsid w:val="00B32FBF"/>
    <w:rsid w:val="00B331D0"/>
    <w:rsid w:val="00B3353A"/>
    <w:rsid w:val="00B335DE"/>
    <w:rsid w:val="00B3389B"/>
    <w:rsid w:val="00B33B00"/>
    <w:rsid w:val="00B33C66"/>
    <w:rsid w:val="00B347E9"/>
    <w:rsid w:val="00B351C1"/>
    <w:rsid w:val="00B356BB"/>
    <w:rsid w:val="00B359D0"/>
    <w:rsid w:val="00B378A4"/>
    <w:rsid w:val="00B40D7D"/>
    <w:rsid w:val="00B4111F"/>
    <w:rsid w:val="00B41B99"/>
    <w:rsid w:val="00B41E3C"/>
    <w:rsid w:val="00B42060"/>
    <w:rsid w:val="00B42BA9"/>
    <w:rsid w:val="00B449E8"/>
    <w:rsid w:val="00B44B88"/>
    <w:rsid w:val="00B44C4E"/>
    <w:rsid w:val="00B44F6D"/>
    <w:rsid w:val="00B45238"/>
    <w:rsid w:val="00B45546"/>
    <w:rsid w:val="00B46C04"/>
    <w:rsid w:val="00B46DA7"/>
    <w:rsid w:val="00B475CD"/>
    <w:rsid w:val="00B47F16"/>
    <w:rsid w:val="00B50942"/>
    <w:rsid w:val="00B51065"/>
    <w:rsid w:val="00B512FC"/>
    <w:rsid w:val="00B514F6"/>
    <w:rsid w:val="00B51604"/>
    <w:rsid w:val="00B530D8"/>
    <w:rsid w:val="00B53274"/>
    <w:rsid w:val="00B53542"/>
    <w:rsid w:val="00B53BC9"/>
    <w:rsid w:val="00B54778"/>
    <w:rsid w:val="00B54C90"/>
    <w:rsid w:val="00B55958"/>
    <w:rsid w:val="00B56954"/>
    <w:rsid w:val="00B56A0D"/>
    <w:rsid w:val="00B57582"/>
    <w:rsid w:val="00B575D6"/>
    <w:rsid w:val="00B5768A"/>
    <w:rsid w:val="00B577BB"/>
    <w:rsid w:val="00B577C1"/>
    <w:rsid w:val="00B57ADC"/>
    <w:rsid w:val="00B609F0"/>
    <w:rsid w:val="00B60AA3"/>
    <w:rsid w:val="00B60B3E"/>
    <w:rsid w:val="00B615C2"/>
    <w:rsid w:val="00B61FEF"/>
    <w:rsid w:val="00B629EF"/>
    <w:rsid w:val="00B62ACF"/>
    <w:rsid w:val="00B63351"/>
    <w:rsid w:val="00B63AF1"/>
    <w:rsid w:val="00B64481"/>
    <w:rsid w:val="00B645E9"/>
    <w:rsid w:val="00B66789"/>
    <w:rsid w:val="00B66E15"/>
    <w:rsid w:val="00B67798"/>
    <w:rsid w:val="00B67E1B"/>
    <w:rsid w:val="00B720B9"/>
    <w:rsid w:val="00B72A21"/>
    <w:rsid w:val="00B72A64"/>
    <w:rsid w:val="00B72A94"/>
    <w:rsid w:val="00B7376E"/>
    <w:rsid w:val="00B738F5"/>
    <w:rsid w:val="00B73E5C"/>
    <w:rsid w:val="00B745FE"/>
    <w:rsid w:val="00B748F2"/>
    <w:rsid w:val="00B74C61"/>
    <w:rsid w:val="00B76981"/>
    <w:rsid w:val="00B7757A"/>
    <w:rsid w:val="00B77663"/>
    <w:rsid w:val="00B8184C"/>
    <w:rsid w:val="00B81916"/>
    <w:rsid w:val="00B82694"/>
    <w:rsid w:val="00B832F8"/>
    <w:rsid w:val="00B83739"/>
    <w:rsid w:val="00B83941"/>
    <w:rsid w:val="00B84039"/>
    <w:rsid w:val="00B840BD"/>
    <w:rsid w:val="00B84C84"/>
    <w:rsid w:val="00B84CD7"/>
    <w:rsid w:val="00B84ED8"/>
    <w:rsid w:val="00B87825"/>
    <w:rsid w:val="00B90D39"/>
    <w:rsid w:val="00B910E1"/>
    <w:rsid w:val="00B91D73"/>
    <w:rsid w:val="00B91DFA"/>
    <w:rsid w:val="00B91FD9"/>
    <w:rsid w:val="00B92297"/>
    <w:rsid w:val="00B92330"/>
    <w:rsid w:val="00B9282C"/>
    <w:rsid w:val="00B934DB"/>
    <w:rsid w:val="00B9433F"/>
    <w:rsid w:val="00B9647B"/>
    <w:rsid w:val="00B9650E"/>
    <w:rsid w:val="00BA09BD"/>
    <w:rsid w:val="00BA1468"/>
    <w:rsid w:val="00BA19C3"/>
    <w:rsid w:val="00BA1D95"/>
    <w:rsid w:val="00BA1FF2"/>
    <w:rsid w:val="00BA2371"/>
    <w:rsid w:val="00BA2D6F"/>
    <w:rsid w:val="00BA33C3"/>
    <w:rsid w:val="00BA3862"/>
    <w:rsid w:val="00BA3F74"/>
    <w:rsid w:val="00BA40F4"/>
    <w:rsid w:val="00BA422B"/>
    <w:rsid w:val="00BA5D92"/>
    <w:rsid w:val="00BA5E39"/>
    <w:rsid w:val="00BA60A6"/>
    <w:rsid w:val="00BA75F9"/>
    <w:rsid w:val="00BA7FF0"/>
    <w:rsid w:val="00BB08EF"/>
    <w:rsid w:val="00BB09EE"/>
    <w:rsid w:val="00BB0D4F"/>
    <w:rsid w:val="00BB2B08"/>
    <w:rsid w:val="00BB4219"/>
    <w:rsid w:val="00BB4AC8"/>
    <w:rsid w:val="00BB4AFF"/>
    <w:rsid w:val="00BB5B58"/>
    <w:rsid w:val="00BB5D3E"/>
    <w:rsid w:val="00BB616F"/>
    <w:rsid w:val="00BB6193"/>
    <w:rsid w:val="00BB7058"/>
    <w:rsid w:val="00BB7361"/>
    <w:rsid w:val="00BC1134"/>
    <w:rsid w:val="00BC168B"/>
    <w:rsid w:val="00BC29FB"/>
    <w:rsid w:val="00BC2D62"/>
    <w:rsid w:val="00BC2F84"/>
    <w:rsid w:val="00BC3015"/>
    <w:rsid w:val="00BC3C14"/>
    <w:rsid w:val="00BC410F"/>
    <w:rsid w:val="00BC43F4"/>
    <w:rsid w:val="00BC5C39"/>
    <w:rsid w:val="00BC5EDF"/>
    <w:rsid w:val="00BC5F9E"/>
    <w:rsid w:val="00BC5FFC"/>
    <w:rsid w:val="00BC6577"/>
    <w:rsid w:val="00BC682A"/>
    <w:rsid w:val="00BD027D"/>
    <w:rsid w:val="00BD0BCA"/>
    <w:rsid w:val="00BD0D76"/>
    <w:rsid w:val="00BD11EC"/>
    <w:rsid w:val="00BD1729"/>
    <w:rsid w:val="00BD223D"/>
    <w:rsid w:val="00BD2264"/>
    <w:rsid w:val="00BD2790"/>
    <w:rsid w:val="00BD30F2"/>
    <w:rsid w:val="00BD416A"/>
    <w:rsid w:val="00BD4257"/>
    <w:rsid w:val="00BD4262"/>
    <w:rsid w:val="00BD4441"/>
    <w:rsid w:val="00BD566E"/>
    <w:rsid w:val="00BD6BAE"/>
    <w:rsid w:val="00BD6F53"/>
    <w:rsid w:val="00BD70CD"/>
    <w:rsid w:val="00BD77D8"/>
    <w:rsid w:val="00BE002B"/>
    <w:rsid w:val="00BE07DE"/>
    <w:rsid w:val="00BE1518"/>
    <w:rsid w:val="00BE1D25"/>
    <w:rsid w:val="00BE20D1"/>
    <w:rsid w:val="00BE287A"/>
    <w:rsid w:val="00BE2E8A"/>
    <w:rsid w:val="00BE4456"/>
    <w:rsid w:val="00BE4AB5"/>
    <w:rsid w:val="00BE51F0"/>
    <w:rsid w:val="00BE66D7"/>
    <w:rsid w:val="00BE7B1F"/>
    <w:rsid w:val="00BE7DFF"/>
    <w:rsid w:val="00BF0E81"/>
    <w:rsid w:val="00BF212A"/>
    <w:rsid w:val="00BF2F28"/>
    <w:rsid w:val="00BF33B6"/>
    <w:rsid w:val="00BF33D4"/>
    <w:rsid w:val="00BF4B16"/>
    <w:rsid w:val="00BF4B50"/>
    <w:rsid w:val="00BF4BD6"/>
    <w:rsid w:val="00BF5078"/>
    <w:rsid w:val="00BF54A9"/>
    <w:rsid w:val="00BF60AC"/>
    <w:rsid w:val="00BF7404"/>
    <w:rsid w:val="00BF7C61"/>
    <w:rsid w:val="00BF7F23"/>
    <w:rsid w:val="00C00C10"/>
    <w:rsid w:val="00C02941"/>
    <w:rsid w:val="00C03B74"/>
    <w:rsid w:val="00C03D0E"/>
    <w:rsid w:val="00C04429"/>
    <w:rsid w:val="00C04587"/>
    <w:rsid w:val="00C04986"/>
    <w:rsid w:val="00C0563E"/>
    <w:rsid w:val="00C05939"/>
    <w:rsid w:val="00C05C90"/>
    <w:rsid w:val="00C05D3E"/>
    <w:rsid w:val="00C07E4F"/>
    <w:rsid w:val="00C10AB6"/>
    <w:rsid w:val="00C117E9"/>
    <w:rsid w:val="00C12052"/>
    <w:rsid w:val="00C123D2"/>
    <w:rsid w:val="00C12539"/>
    <w:rsid w:val="00C12B6F"/>
    <w:rsid w:val="00C132D2"/>
    <w:rsid w:val="00C13AC5"/>
    <w:rsid w:val="00C14E53"/>
    <w:rsid w:val="00C156A4"/>
    <w:rsid w:val="00C16023"/>
    <w:rsid w:val="00C1610B"/>
    <w:rsid w:val="00C167A6"/>
    <w:rsid w:val="00C16DA6"/>
    <w:rsid w:val="00C173CE"/>
    <w:rsid w:val="00C17B4A"/>
    <w:rsid w:val="00C200F7"/>
    <w:rsid w:val="00C21B49"/>
    <w:rsid w:val="00C2338B"/>
    <w:rsid w:val="00C23518"/>
    <w:rsid w:val="00C2596B"/>
    <w:rsid w:val="00C25B5C"/>
    <w:rsid w:val="00C26637"/>
    <w:rsid w:val="00C271D7"/>
    <w:rsid w:val="00C276AB"/>
    <w:rsid w:val="00C27B2F"/>
    <w:rsid w:val="00C27CB5"/>
    <w:rsid w:val="00C27F2F"/>
    <w:rsid w:val="00C3116D"/>
    <w:rsid w:val="00C31E3D"/>
    <w:rsid w:val="00C31FF3"/>
    <w:rsid w:val="00C322C5"/>
    <w:rsid w:val="00C32546"/>
    <w:rsid w:val="00C3278F"/>
    <w:rsid w:val="00C33053"/>
    <w:rsid w:val="00C33149"/>
    <w:rsid w:val="00C348EA"/>
    <w:rsid w:val="00C34937"/>
    <w:rsid w:val="00C34A3A"/>
    <w:rsid w:val="00C34D4C"/>
    <w:rsid w:val="00C3537F"/>
    <w:rsid w:val="00C357ED"/>
    <w:rsid w:val="00C368C4"/>
    <w:rsid w:val="00C36E23"/>
    <w:rsid w:val="00C4086D"/>
    <w:rsid w:val="00C41403"/>
    <w:rsid w:val="00C41849"/>
    <w:rsid w:val="00C41986"/>
    <w:rsid w:val="00C429A2"/>
    <w:rsid w:val="00C43E78"/>
    <w:rsid w:val="00C440A4"/>
    <w:rsid w:val="00C448DB"/>
    <w:rsid w:val="00C449B5"/>
    <w:rsid w:val="00C449CC"/>
    <w:rsid w:val="00C44D78"/>
    <w:rsid w:val="00C45570"/>
    <w:rsid w:val="00C4576D"/>
    <w:rsid w:val="00C472ED"/>
    <w:rsid w:val="00C4767D"/>
    <w:rsid w:val="00C50B39"/>
    <w:rsid w:val="00C51E92"/>
    <w:rsid w:val="00C52472"/>
    <w:rsid w:val="00C52DD4"/>
    <w:rsid w:val="00C52FB7"/>
    <w:rsid w:val="00C53B23"/>
    <w:rsid w:val="00C53C91"/>
    <w:rsid w:val="00C53F3F"/>
    <w:rsid w:val="00C54295"/>
    <w:rsid w:val="00C549CD"/>
    <w:rsid w:val="00C549CE"/>
    <w:rsid w:val="00C54D87"/>
    <w:rsid w:val="00C55873"/>
    <w:rsid w:val="00C559F1"/>
    <w:rsid w:val="00C5621D"/>
    <w:rsid w:val="00C567CA"/>
    <w:rsid w:val="00C568AC"/>
    <w:rsid w:val="00C570D4"/>
    <w:rsid w:val="00C5762A"/>
    <w:rsid w:val="00C600C8"/>
    <w:rsid w:val="00C60135"/>
    <w:rsid w:val="00C602F8"/>
    <w:rsid w:val="00C607FC"/>
    <w:rsid w:val="00C60B7B"/>
    <w:rsid w:val="00C60B84"/>
    <w:rsid w:val="00C60C6D"/>
    <w:rsid w:val="00C6188F"/>
    <w:rsid w:val="00C61977"/>
    <w:rsid w:val="00C61AF0"/>
    <w:rsid w:val="00C6203B"/>
    <w:rsid w:val="00C6232D"/>
    <w:rsid w:val="00C63417"/>
    <w:rsid w:val="00C6635B"/>
    <w:rsid w:val="00C66D47"/>
    <w:rsid w:val="00C67350"/>
    <w:rsid w:val="00C67698"/>
    <w:rsid w:val="00C67AC6"/>
    <w:rsid w:val="00C71CEF"/>
    <w:rsid w:val="00C71F27"/>
    <w:rsid w:val="00C71FF4"/>
    <w:rsid w:val="00C72186"/>
    <w:rsid w:val="00C7223A"/>
    <w:rsid w:val="00C723FD"/>
    <w:rsid w:val="00C743FA"/>
    <w:rsid w:val="00C745AB"/>
    <w:rsid w:val="00C745AE"/>
    <w:rsid w:val="00C75D77"/>
    <w:rsid w:val="00C76744"/>
    <w:rsid w:val="00C76937"/>
    <w:rsid w:val="00C76D02"/>
    <w:rsid w:val="00C771B0"/>
    <w:rsid w:val="00C80C04"/>
    <w:rsid w:val="00C80CAB"/>
    <w:rsid w:val="00C81C96"/>
    <w:rsid w:val="00C824F8"/>
    <w:rsid w:val="00C82DC9"/>
    <w:rsid w:val="00C82DEF"/>
    <w:rsid w:val="00C830D5"/>
    <w:rsid w:val="00C8333B"/>
    <w:rsid w:val="00C8349A"/>
    <w:rsid w:val="00C847E7"/>
    <w:rsid w:val="00C84F18"/>
    <w:rsid w:val="00C85622"/>
    <w:rsid w:val="00C86641"/>
    <w:rsid w:val="00C86B99"/>
    <w:rsid w:val="00C86F95"/>
    <w:rsid w:val="00C877C5"/>
    <w:rsid w:val="00C901B7"/>
    <w:rsid w:val="00C93624"/>
    <w:rsid w:val="00C93960"/>
    <w:rsid w:val="00C9447D"/>
    <w:rsid w:val="00C94516"/>
    <w:rsid w:val="00C94B03"/>
    <w:rsid w:val="00C95829"/>
    <w:rsid w:val="00C96331"/>
    <w:rsid w:val="00C965D4"/>
    <w:rsid w:val="00CA0880"/>
    <w:rsid w:val="00CA1B03"/>
    <w:rsid w:val="00CA2115"/>
    <w:rsid w:val="00CA2861"/>
    <w:rsid w:val="00CA2DDE"/>
    <w:rsid w:val="00CA405B"/>
    <w:rsid w:val="00CA53BF"/>
    <w:rsid w:val="00CA5539"/>
    <w:rsid w:val="00CA5A5C"/>
    <w:rsid w:val="00CA5B37"/>
    <w:rsid w:val="00CA5F90"/>
    <w:rsid w:val="00CA7507"/>
    <w:rsid w:val="00CA75E8"/>
    <w:rsid w:val="00CB0984"/>
    <w:rsid w:val="00CB1FB6"/>
    <w:rsid w:val="00CB3FA0"/>
    <w:rsid w:val="00CB4085"/>
    <w:rsid w:val="00CB483D"/>
    <w:rsid w:val="00CB4888"/>
    <w:rsid w:val="00CB5371"/>
    <w:rsid w:val="00CB55DC"/>
    <w:rsid w:val="00CB60D0"/>
    <w:rsid w:val="00CB63C9"/>
    <w:rsid w:val="00CB6EE6"/>
    <w:rsid w:val="00CB70F1"/>
    <w:rsid w:val="00CC1643"/>
    <w:rsid w:val="00CC180B"/>
    <w:rsid w:val="00CC27EE"/>
    <w:rsid w:val="00CC2883"/>
    <w:rsid w:val="00CC2E06"/>
    <w:rsid w:val="00CC31B0"/>
    <w:rsid w:val="00CC33CA"/>
    <w:rsid w:val="00CC372F"/>
    <w:rsid w:val="00CC3CA3"/>
    <w:rsid w:val="00CC3D1E"/>
    <w:rsid w:val="00CC3E92"/>
    <w:rsid w:val="00CC4553"/>
    <w:rsid w:val="00CC5398"/>
    <w:rsid w:val="00CC5854"/>
    <w:rsid w:val="00CC58FC"/>
    <w:rsid w:val="00CC5CE0"/>
    <w:rsid w:val="00CC5CF3"/>
    <w:rsid w:val="00CC69E0"/>
    <w:rsid w:val="00CC7178"/>
    <w:rsid w:val="00CC79C0"/>
    <w:rsid w:val="00CC7F5C"/>
    <w:rsid w:val="00CD0B07"/>
    <w:rsid w:val="00CD19C3"/>
    <w:rsid w:val="00CD1EB4"/>
    <w:rsid w:val="00CD40BE"/>
    <w:rsid w:val="00CD5B01"/>
    <w:rsid w:val="00CD62B3"/>
    <w:rsid w:val="00CD63A1"/>
    <w:rsid w:val="00CD6612"/>
    <w:rsid w:val="00CE00B5"/>
    <w:rsid w:val="00CE0529"/>
    <w:rsid w:val="00CE13F9"/>
    <w:rsid w:val="00CE1CDF"/>
    <w:rsid w:val="00CE252C"/>
    <w:rsid w:val="00CE2F32"/>
    <w:rsid w:val="00CE2FDE"/>
    <w:rsid w:val="00CE454D"/>
    <w:rsid w:val="00CE4635"/>
    <w:rsid w:val="00CE465E"/>
    <w:rsid w:val="00CE47C1"/>
    <w:rsid w:val="00CE5975"/>
    <w:rsid w:val="00CE6668"/>
    <w:rsid w:val="00CE6735"/>
    <w:rsid w:val="00CE696C"/>
    <w:rsid w:val="00CE6AA3"/>
    <w:rsid w:val="00CE7279"/>
    <w:rsid w:val="00CE7D3C"/>
    <w:rsid w:val="00CF1054"/>
    <w:rsid w:val="00CF13EE"/>
    <w:rsid w:val="00CF1A9F"/>
    <w:rsid w:val="00CF1E4F"/>
    <w:rsid w:val="00CF24D0"/>
    <w:rsid w:val="00CF3103"/>
    <w:rsid w:val="00CF3340"/>
    <w:rsid w:val="00CF39F9"/>
    <w:rsid w:val="00CF43F4"/>
    <w:rsid w:val="00CF4A36"/>
    <w:rsid w:val="00CF4D1A"/>
    <w:rsid w:val="00CF5301"/>
    <w:rsid w:val="00CF5834"/>
    <w:rsid w:val="00CF6262"/>
    <w:rsid w:val="00CF7C7B"/>
    <w:rsid w:val="00D00B0D"/>
    <w:rsid w:val="00D016B7"/>
    <w:rsid w:val="00D01FFE"/>
    <w:rsid w:val="00D02ACC"/>
    <w:rsid w:val="00D03179"/>
    <w:rsid w:val="00D04161"/>
    <w:rsid w:val="00D04B94"/>
    <w:rsid w:val="00D04CAC"/>
    <w:rsid w:val="00D04FCD"/>
    <w:rsid w:val="00D051F9"/>
    <w:rsid w:val="00D05F22"/>
    <w:rsid w:val="00D06025"/>
    <w:rsid w:val="00D10260"/>
    <w:rsid w:val="00D10442"/>
    <w:rsid w:val="00D11513"/>
    <w:rsid w:val="00D118AA"/>
    <w:rsid w:val="00D11C1B"/>
    <w:rsid w:val="00D1204F"/>
    <w:rsid w:val="00D1271E"/>
    <w:rsid w:val="00D12DF0"/>
    <w:rsid w:val="00D130CA"/>
    <w:rsid w:val="00D13B17"/>
    <w:rsid w:val="00D13E34"/>
    <w:rsid w:val="00D150E8"/>
    <w:rsid w:val="00D15468"/>
    <w:rsid w:val="00D15720"/>
    <w:rsid w:val="00D1627B"/>
    <w:rsid w:val="00D16838"/>
    <w:rsid w:val="00D16BFC"/>
    <w:rsid w:val="00D20C79"/>
    <w:rsid w:val="00D21F88"/>
    <w:rsid w:val="00D22EA3"/>
    <w:rsid w:val="00D237E3"/>
    <w:rsid w:val="00D23BDE"/>
    <w:rsid w:val="00D23CA4"/>
    <w:rsid w:val="00D23CDE"/>
    <w:rsid w:val="00D2448B"/>
    <w:rsid w:val="00D25482"/>
    <w:rsid w:val="00D25F99"/>
    <w:rsid w:val="00D26153"/>
    <w:rsid w:val="00D2617A"/>
    <w:rsid w:val="00D26797"/>
    <w:rsid w:val="00D267C9"/>
    <w:rsid w:val="00D26831"/>
    <w:rsid w:val="00D26FF6"/>
    <w:rsid w:val="00D31596"/>
    <w:rsid w:val="00D317CC"/>
    <w:rsid w:val="00D31D02"/>
    <w:rsid w:val="00D31ED8"/>
    <w:rsid w:val="00D32217"/>
    <w:rsid w:val="00D33FE9"/>
    <w:rsid w:val="00D34142"/>
    <w:rsid w:val="00D3535D"/>
    <w:rsid w:val="00D35BD0"/>
    <w:rsid w:val="00D36066"/>
    <w:rsid w:val="00D36A30"/>
    <w:rsid w:val="00D41A49"/>
    <w:rsid w:val="00D41C82"/>
    <w:rsid w:val="00D42594"/>
    <w:rsid w:val="00D42BC5"/>
    <w:rsid w:val="00D42FC9"/>
    <w:rsid w:val="00D4360B"/>
    <w:rsid w:val="00D438E2"/>
    <w:rsid w:val="00D44336"/>
    <w:rsid w:val="00D44773"/>
    <w:rsid w:val="00D449C5"/>
    <w:rsid w:val="00D45F61"/>
    <w:rsid w:val="00D46217"/>
    <w:rsid w:val="00D46739"/>
    <w:rsid w:val="00D474AC"/>
    <w:rsid w:val="00D47563"/>
    <w:rsid w:val="00D4767D"/>
    <w:rsid w:val="00D47A8E"/>
    <w:rsid w:val="00D47C73"/>
    <w:rsid w:val="00D51788"/>
    <w:rsid w:val="00D52F9C"/>
    <w:rsid w:val="00D530A7"/>
    <w:rsid w:val="00D5318F"/>
    <w:rsid w:val="00D532C9"/>
    <w:rsid w:val="00D5345B"/>
    <w:rsid w:val="00D53D7B"/>
    <w:rsid w:val="00D53FCE"/>
    <w:rsid w:val="00D546BF"/>
    <w:rsid w:val="00D54D9F"/>
    <w:rsid w:val="00D551A3"/>
    <w:rsid w:val="00D55573"/>
    <w:rsid w:val="00D55AE9"/>
    <w:rsid w:val="00D55D25"/>
    <w:rsid w:val="00D5608A"/>
    <w:rsid w:val="00D5629E"/>
    <w:rsid w:val="00D5740E"/>
    <w:rsid w:val="00D5749C"/>
    <w:rsid w:val="00D60555"/>
    <w:rsid w:val="00D6077C"/>
    <w:rsid w:val="00D607C0"/>
    <w:rsid w:val="00D61411"/>
    <w:rsid w:val="00D61441"/>
    <w:rsid w:val="00D61827"/>
    <w:rsid w:val="00D627FB"/>
    <w:rsid w:val="00D62F45"/>
    <w:rsid w:val="00D6332B"/>
    <w:rsid w:val="00D6412D"/>
    <w:rsid w:val="00D649BD"/>
    <w:rsid w:val="00D649E9"/>
    <w:rsid w:val="00D65A17"/>
    <w:rsid w:val="00D6612C"/>
    <w:rsid w:val="00D6629D"/>
    <w:rsid w:val="00D679C2"/>
    <w:rsid w:val="00D706D2"/>
    <w:rsid w:val="00D709A0"/>
    <w:rsid w:val="00D70B03"/>
    <w:rsid w:val="00D70BEA"/>
    <w:rsid w:val="00D722E5"/>
    <w:rsid w:val="00D729B2"/>
    <w:rsid w:val="00D7337F"/>
    <w:rsid w:val="00D736FA"/>
    <w:rsid w:val="00D73E47"/>
    <w:rsid w:val="00D74095"/>
    <w:rsid w:val="00D74C65"/>
    <w:rsid w:val="00D75292"/>
    <w:rsid w:val="00D757F7"/>
    <w:rsid w:val="00D76313"/>
    <w:rsid w:val="00D768F9"/>
    <w:rsid w:val="00D76B5F"/>
    <w:rsid w:val="00D76DAE"/>
    <w:rsid w:val="00D77932"/>
    <w:rsid w:val="00D8063A"/>
    <w:rsid w:val="00D806F9"/>
    <w:rsid w:val="00D80F79"/>
    <w:rsid w:val="00D81036"/>
    <w:rsid w:val="00D811BE"/>
    <w:rsid w:val="00D81E95"/>
    <w:rsid w:val="00D81EBE"/>
    <w:rsid w:val="00D82557"/>
    <w:rsid w:val="00D82C0A"/>
    <w:rsid w:val="00D83056"/>
    <w:rsid w:val="00D833AA"/>
    <w:rsid w:val="00D85143"/>
    <w:rsid w:val="00D8515A"/>
    <w:rsid w:val="00D86848"/>
    <w:rsid w:val="00D86ED5"/>
    <w:rsid w:val="00D902A6"/>
    <w:rsid w:val="00D912D3"/>
    <w:rsid w:val="00D914A8"/>
    <w:rsid w:val="00D91530"/>
    <w:rsid w:val="00D91B3C"/>
    <w:rsid w:val="00D9205A"/>
    <w:rsid w:val="00D928D3"/>
    <w:rsid w:val="00D92C35"/>
    <w:rsid w:val="00D93857"/>
    <w:rsid w:val="00D9399B"/>
    <w:rsid w:val="00D93FEC"/>
    <w:rsid w:val="00D9448E"/>
    <w:rsid w:val="00D94EA3"/>
    <w:rsid w:val="00D95E02"/>
    <w:rsid w:val="00D96068"/>
    <w:rsid w:val="00D96C2A"/>
    <w:rsid w:val="00D97079"/>
    <w:rsid w:val="00D9784D"/>
    <w:rsid w:val="00D97E09"/>
    <w:rsid w:val="00D97E21"/>
    <w:rsid w:val="00DA19F3"/>
    <w:rsid w:val="00DA22B6"/>
    <w:rsid w:val="00DA2BFD"/>
    <w:rsid w:val="00DA3948"/>
    <w:rsid w:val="00DA3E4B"/>
    <w:rsid w:val="00DA422B"/>
    <w:rsid w:val="00DA4510"/>
    <w:rsid w:val="00DA50A3"/>
    <w:rsid w:val="00DA5DE9"/>
    <w:rsid w:val="00DA6800"/>
    <w:rsid w:val="00DA6A97"/>
    <w:rsid w:val="00DA78A6"/>
    <w:rsid w:val="00DA7D72"/>
    <w:rsid w:val="00DB0608"/>
    <w:rsid w:val="00DB08CB"/>
    <w:rsid w:val="00DB0A86"/>
    <w:rsid w:val="00DB1D93"/>
    <w:rsid w:val="00DB284E"/>
    <w:rsid w:val="00DB3603"/>
    <w:rsid w:val="00DB6296"/>
    <w:rsid w:val="00DB62AE"/>
    <w:rsid w:val="00DB7100"/>
    <w:rsid w:val="00DB7480"/>
    <w:rsid w:val="00DB79E1"/>
    <w:rsid w:val="00DB7FAA"/>
    <w:rsid w:val="00DC0053"/>
    <w:rsid w:val="00DC0565"/>
    <w:rsid w:val="00DC0962"/>
    <w:rsid w:val="00DC24DF"/>
    <w:rsid w:val="00DC27AA"/>
    <w:rsid w:val="00DC3241"/>
    <w:rsid w:val="00DC34F3"/>
    <w:rsid w:val="00DC361C"/>
    <w:rsid w:val="00DC3A9A"/>
    <w:rsid w:val="00DC463B"/>
    <w:rsid w:val="00DC5CA8"/>
    <w:rsid w:val="00DC657D"/>
    <w:rsid w:val="00DC68EC"/>
    <w:rsid w:val="00DC6945"/>
    <w:rsid w:val="00DC6B44"/>
    <w:rsid w:val="00DC6D89"/>
    <w:rsid w:val="00DC7F91"/>
    <w:rsid w:val="00DD0D7C"/>
    <w:rsid w:val="00DD0F8A"/>
    <w:rsid w:val="00DD101F"/>
    <w:rsid w:val="00DD2420"/>
    <w:rsid w:val="00DD26E4"/>
    <w:rsid w:val="00DD2CB6"/>
    <w:rsid w:val="00DD32F8"/>
    <w:rsid w:val="00DD36AA"/>
    <w:rsid w:val="00DD5ED2"/>
    <w:rsid w:val="00DD6201"/>
    <w:rsid w:val="00DD646D"/>
    <w:rsid w:val="00DD6625"/>
    <w:rsid w:val="00DD6B12"/>
    <w:rsid w:val="00DD73A5"/>
    <w:rsid w:val="00DD73EF"/>
    <w:rsid w:val="00DD7696"/>
    <w:rsid w:val="00DD7F77"/>
    <w:rsid w:val="00DE012C"/>
    <w:rsid w:val="00DE0424"/>
    <w:rsid w:val="00DE0B9B"/>
    <w:rsid w:val="00DE0D86"/>
    <w:rsid w:val="00DE121B"/>
    <w:rsid w:val="00DE1D53"/>
    <w:rsid w:val="00DE25C2"/>
    <w:rsid w:val="00DE2769"/>
    <w:rsid w:val="00DE4E39"/>
    <w:rsid w:val="00DE4E84"/>
    <w:rsid w:val="00DE4FE7"/>
    <w:rsid w:val="00DE5089"/>
    <w:rsid w:val="00DE59CF"/>
    <w:rsid w:val="00DE5A15"/>
    <w:rsid w:val="00DE6FF0"/>
    <w:rsid w:val="00DF022C"/>
    <w:rsid w:val="00DF0387"/>
    <w:rsid w:val="00DF0D2F"/>
    <w:rsid w:val="00DF16DD"/>
    <w:rsid w:val="00DF1975"/>
    <w:rsid w:val="00DF1F1A"/>
    <w:rsid w:val="00DF203F"/>
    <w:rsid w:val="00DF3BC3"/>
    <w:rsid w:val="00DF4252"/>
    <w:rsid w:val="00DF45E3"/>
    <w:rsid w:val="00DF4788"/>
    <w:rsid w:val="00DF4F60"/>
    <w:rsid w:val="00DF58DB"/>
    <w:rsid w:val="00DF5C5E"/>
    <w:rsid w:val="00DF5D53"/>
    <w:rsid w:val="00DF5F90"/>
    <w:rsid w:val="00DF62DC"/>
    <w:rsid w:val="00DF6757"/>
    <w:rsid w:val="00DF7396"/>
    <w:rsid w:val="00DF797B"/>
    <w:rsid w:val="00DF7D8C"/>
    <w:rsid w:val="00E0060C"/>
    <w:rsid w:val="00E00EC7"/>
    <w:rsid w:val="00E01985"/>
    <w:rsid w:val="00E030B0"/>
    <w:rsid w:val="00E03639"/>
    <w:rsid w:val="00E03766"/>
    <w:rsid w:val="00E03E17"/>
    <w:rsid w:val="00E0604B"/>
    <w:rsid w:val="00E06FA8"/>
    <w:rsid w:val="00E1006E"/>
    <w:rsid w:val="00E10E25"/>
    <w:rsid w:val="00E1103D"/>
    <w:rsid w:val="00E11348"/>
    <w:rsid w:val="00E1193F"/>
    <w:rsid w:val="00E11E0B"/>
    <w:rsid w:val="00E13069"/>
    <w:rsid w:val="00E137BD"/>
    <w:rsid w:val="00E140D1"/>
    <w:rsid w:val="00E1425D"/>
    <w:rsid w:val="00E144F9"/>
    <w:rsid w:val="00E14D4E"/>
    <w:rsid w:val="00E163D5"/>
    <w:rsid w:val="00E16536"/>
    <w:rsid w:val="00E17ADC"/>
    <w:rsid w:val="00E20516"/>
    <w:rsid w:val="00E20584"/>
    <w:rsid w:val="00E20AEF"/>
    <w:rsid w:val="00E21541"/>
    <w:rsid w:val="00E21853"/>
    <w:rsid w:val="00E21910"/>
    <w:rsid w:val="00E220E7"/>
    <w:rsid w:val="00E22259"/>
    <w:rsid w:val="00E24543"/>
    <w:rsid w:val="00E24BC6"/>
    <w:rsid w:val="00E24DCE"/>
    <w:rsid w:val="00E24E8F"/>
    <w:rsid w:val="00E24E94"/>
    <w:rsid w:val="00E25D91"/>
    <w:rsid w:val="00E26060"/>
    <w:rsid w:val="00E26BED"/>
    <w:rsid w:val="00E2716B"/>
    <w:rsid w:val="00E27334"/>
    <w:rsid w:val="00E273BB"/>
    <w:rsid w:val="00E273D3"/>
    <w:rsid w:val="00E305AD"/>
    <w:rsid w:val="00E306A9"/>
    <w:rsid w:val="00E30BF9"/>
    <w:rsid w:val="00E314CD"/>
    <w:rsid w:val="00E31550"/>
    <w:rsid w:val="00E3173B"/>
    <w:rsid w:val="00E323D7"/>
    <w:rsid w:val="00E32869"/>
    <w:rsid w:val="00E3290F"/>
    <w:rsid w:val="00E32B18"/>
    <w:rsid w:val="00E33F9B"/>
    <w:rsid w:val="00E34744"/>
    <w:rsid w:val="00E34747"/>
    <w:rsid w:val="00E34A12"/>
    <w:rsid w:val="00E36079"/>
    <w:rsid w:val="00E363E6"/>
    <w:rsid w:val="00E36F2B"/>
    <w:rsid w:val="00E37131"/>
    <w:rsid w:val="00E3775F"/>
    <w:rsid w:val="00E37AD1"/>
    <w:rsid w:val="00E37AD3"/>
    <w:rsid w:val="00E37D67"/>
    <w:rsid w:val="00E37E28"/>
    <w:rsid w:val="00E4213D"/>
    <w:rsid w:val="00E4267A"/>
    <w:rsid w:val="00E42F25"/>
    <w:rsid w:val="00E4306B"/>
    <w:rsid w:val="00E43408"/>
    <w:rsid w:val="00E437F1"/>
    <w:rsid w:val="00E43AE4"/>
    <w:rsid w:val="00E43BDA"/>
    <w:rsid w:val="00E44105"/>
    <w:rsid w:val="00E446AC"/>
    <w:rsid w:val="00E44F41"/>
    <w:rsid w:val="00E45648"/>
    <w:rsid w:val="00E46140"/>
    <w:rsid w:val="00E4620C"/>
    <w:rsid w:val="00E46745"/>
    <w:rsid w:val="00E46FD2"/>
    <w:rsid w:val="00E47003"/>
    <w:rsid w:val="00E4798B"/>
    <w:rsid w:val="00E47A5D"/>
    <w:rsid w:val="00E502BB"/>
    <w:rsid w:val="00E53939"/>
    <w:rsid w:val="00E544D2"/>
    <w:rsid w:val="00E549D8"/>
    <w:rsid w:val="00E54E22"/>
    <w:rsid w:val="00E5502A"/>
    <w:rsid w:val="00E5509A"/>
    <w:rsid w:val="00E566CC"/>
    <w:rsid w:val="00E568F3"/>
    <w:rsid w:val="00E56DD5"/>
    <w:rsid w:val="00E57CE5"/>
    <w:rsid w:val="00E57F63"/>
    <w:rsid w:val="00E60A9A"/>
    <w:rsid w:val="00E60CB0"/>
    <w:rsid w:val="00E61606"/>
    <w:rsid w:val="00E61E57"/>
    <w:rsid w:val="00E6258D"/>
    <w:rsid w:val="00E6314F"/>
    <w:rsid w:val="00E63384"/>
    <w:rsid w:val="00E642B0"/>
    <w:rsid w:val="00E6458E"/>
    <w:rsid w:val="00E64750"/>
    <w:rsid w:val="00E64A04"/>
    <w:rsid w:val="00E65243"/>
    <w:rsid w:val="00E66D0A"/>
    <w:rsid w:val="00E66F55"/>
    <w:rsid w:val="00E67959"/>
    <w:rsid w:val="00E67F90"/>
    <w:rsid w:val="00E700DB"/>
    <w:rsid w:val="00E7014C"/>
    <w:rsid w:val="00E70678"/>
    <w:rsid w:val="00E71E72"/>
    <w:rsid w:val="00E72155"/>
    <w:rsid w:val="00E727E9"/>
    <w:rsid w:val="00E727F1"/>
    <w:rsid w:val="00E72CE8"/>
    <w:rsid w:val="00E73999"/>
    <w:rsid w:val="00E73F39"/>
    <w:rsid w:val="00E742AC"/>
    <w:rsid w:val="00E74B6C"/>
    <w:rsid w:val="00E74F99"/>
    <w:rsid w:val="00E7522F"/>
    <w:rsid w:val="00E754E4"/>
    <w:rsid w:val="00E761B2"/>
    <w:rsid w:val="00E771EC"/>
    <w:rsid w:val="00E80EA0"/>
    <w:rsid w:val="00E819DF"/>
    <w:rsid w:val="00E8341B"/>
    <w:rsid w:val="00E836FA"/>
    <w:rsid w:val="00E8579C"/>
    <w:rsid w:val="00E86682"/>
    <w:rsid w:val="00E86D46"/>
    <w:rsid w:val="00E9028F"/>
    <w:rsid w:val="00E90DDD"/>
    <w:rsid w:val="00E9129A"/>
    <w:rsid w:val="00E91494"/>
    <w:rsid w:val="00E923EF"/>
    <w:rsid w:val="00E92415"/>
    <w:rsid w:val="00E9615A"/>
    <w:rsid w:val="00E96249"/>
    <w:rsid w:val="00E96891"/>
    <w:rsid w:val="00E96C16"/>
    <w:rsid w:val="00E96F99"/>
    <w:rsid w:val="00E9717D"/>
    <w:rsid w:val="00E97708"/>
    <w:rsid w:val="00EA0723"/>
    <w:rsid w:val="00EA1B23"/>
    <w:rsid w:val="00EA1D1A"/>
    <w:rsid w:val="00EA3EFA"/>
    <w:rsid w:val="00EA407C"/>
    <w:rsid w:val="00EA4228"/>
    <w:rsid w:val="00EA45B9"/>
    <w:rsid w:val="00EA49AE"/>
    <w:rsid w:val="00EA512D"/>
    <w:rsid w:val="00EA58C7"/>
    <w:rsid w:val="00EA5BA0"/>
    <w:rsid w:val="00EA5C93"/>
    <w:rsid w:val="00EA6600"/>
    <w:rsid w:val="00EA6FFE"/>
    <w:rsid w:val="00EA796C"/>
    <w:rsid w:val="00EB0552"/>
    <w:rsid w:val="00EB0746"/>
    <w:rsid w:val="00EB0802"/>
    <w:rsid w:val="00EB1F23"/>
    <w:rsid w:val="00EB25E6"/>
    <w:rsid w:val="00EB36FD"/>
    <w:rsid w:val="00EB41A3"/>
    <w:rsid w:val="00EB55DF"/>
    <w:rsid w:val="00EB58AA"/>
    <w:rsid w:val="00EB5E7F"/>
    <w:rsid w:val="00EB6187"/>
    <w:rsid w:val="00EB6310"/>
    <w:rsid w:val="00EB6E5D"/>
    <w:rsid w:val="00EB7D00"/>
    <w:rsid w:val="00EC033F"/>
    <w:rsid w:val="00EC0F2C"/>
    <w:rsid w:val="00EC1343"/>
    <w:rsid w:val="00EC1CB3"/>
    <w:rsid w:val="00EC2B3D"/>
    <w:rsid w:val="00EC3017"/>
    <w:rsid w:val="00EC31AA"/>
    <w:rsid w:val="00EC3D25"/>
    <w:rsid w:val="00EC3D74"/>
    <w:rsid w:val="00EC48CB"/>
    <w:rsid w:val="00EC5E8E"/>
    <w:rsid w:val="00EC70CD"/>
    <w:rsid w:val="00ED06B1"/>
    <w:rsid w:val="00ED071A"/>
    <w:rsid w:val="00ED0B7D"/>
    <w:rsid w:val="00ED1580"/>
    <w:rsid w:val="00ED1834"/>
    <w:rsid w:val="00ED2F88"/>
    <w:rsid w:val="00ED3029"/>
    <w:rsid w:val="00ED34AD"/>
    <w:rsid w:val="00ED4212"/>
    <w:rsid w:val="00ED551A"/>
    <w:rsid w:val="00ED5ABE"/>
    <w:rsid w:val="00ED5E86"/>
    <w:rsid w:val="00ED6C7B"/>
    <w:rsid w:val="00ED7645"/>
    <w:rsid w:val="00EE03E8"/>
    <w:rsid w:val="00EE09FB"/>
    <w:rsid w:val="00EE0BCF"/>
    <w:rsid w:val="00EE1A62"/>
    <w:rsid w:val="00EE243F"/>
    <w:rsid w:val="00EE416F"/>
    <w:rsid w:val="00EE4344"/>
    <w:rsid w:val="00EE4675"/>
    <w:rsid w:val="00EE4870"/>
    <w:rsid w:val="00EE5998"/>
    <w:rsid w:val="00EE5F00"/>
    <w:rsid w:val="00EE67D5"/>
    <w:rsid w:val="00EE6E44"/>
    <w:rsid w:val="00EE7BA1"/>
    <w:rsid w:val="00EF0054"/>
    <w:rsid w:val="00EF0097"/>
    <w:rsid w:val="00EF0187"/>
    <w:rsid w:val="00EF09E7"/>
    <w:rsid w:val="00EF0A97"/>
    <w:rsid w:val="00EF131D"/>
    <w:rsid w:val="00EF1406"/>
    <w:rsid w:val="00EF1A39"/>
    <w:rsid w:val="00EF1FC6"/>
    <w:rsid w:val="00EF2895"/>
    <w:rsid w:val="00EF2F14"/>
    <w:rsid w:val="00EF580F"/>
    <w:rsid w:val="00EF64A4"/>
    <w:rsid w:val="00EF6D2E"/>
    <w:rsid w:val="00EF6EB8"/>
    <w:rsid w:val="00EF7832"/>
    <w:rsid w:val="00F00D29"/>
    <w:rsid w:val="00F00EF4"/>
    <w:rsid w:val="00F01EC0"/>
    <w:rsid w:val="00F03278"/>
    <w:rsid w:val="00F03565"/>
    <w:rsid w:val="00F03CA4"/>
    <w:rsid w:val="00F03FC8"/>
    <w:rsid w:val="00F040DC"/>
    <w:rsid w:val="00F04156"/>
    <w:rsid w:val="00F0423B"/>
    <w:rsid w:val="00F05B34"/>
    <w:rsid w:val="00F064B4"/>
    <w:rsid w:val="00F0658B"/>
    <w:rsid w:val="00F07028"/>
    <w:rsid w:val="00F108AB"/>
    <w:rsid w:val="00F112FA"/>
    <w:rsid w:val="00F1155B"/>
    <w:rsid w:val="00F11E2C"/>
    <w:rsid w:val="00F1202B"/>
    <w:rsid w:val="00F1380F"/>
    <w:rsid w:val="00F13C27"/>
    <w:rsid w:val="00F14591"/>
    <w:rsid w:val="00F14AB4"/>
    <w:rsid w:val="00F14CEF"/>
    <w:rsid w:val="00F14FC4"/>
    <w:rsid w:val="00F152C0"/>
    <w:rsid w:val="00F16584"/>
    <w:rsid w:val="00F168E1"/>
    <w:rsid w:val="00F1757D"/>
    <w:rsid w:val="00F17888"/>
    <w:rsid w:val="00F20432"/>
    <w:rsid w:val="00F20481"/>
    <w:rsid w:val="00F21188"/>
    <w:rsid w:val="00F21F38"/>
    <w:rsid w:val="00F2374B"/>
    <w:rsid w:val="00F23BC9"/>
    <w:rsid w:val="00F23EF9"/>
    <w:rsid w:val="00F246BD"/>
    <w:rsid w:val="00F254AA"/>
    <w:rsid w:val="00F25609"/>
    <w:rsid w:val="00F25627"/>
    <w:rsid w:val="00F2633B"/>
    <w:rsid w:val="00F27D44"/>
    <w:rsid w:val="00F30714"/>
    <w:rsid w:val="00F31B46"/>
    <w:rsid w:val="00F31D73"/>
    <w:rsid w:val="00F326EE"/>
    <w:rsid w:val="00F32725"/>
    <w:rsid w:val="00F32742"/>
    <w:rsid w:val="00F34346"/>
    <w:rsid w:val="00F34365"/>
    <w:rsid w:val="00F34590"/>
    <w:rsid w:val="00F34BC8"/>
    <w:rsid w:val="00F369A0"/>
    <w:rsid w:val="00F3740B"/>
    <w:rsid w:val="00F37A2F"/>
    <w:rsid w:val="00F404D8"/>
    <w:rsid w:val="00F40BE6"/>
    <w:rsid w:val="00F40D9A"/>
    <w:rsid w:val="00F41000"/>
    <w:rsid w:val="00F41314"/>
    <w:rsid w:val="00F41CE2"/>
    <w:rsid w:val="00F4256C"/>
    <w:rsid w:val="00F42BF0"/>
    <w:rsid w:val="00F42FCA"/>
    <w:rsid w:val="00F4300D"/>
    <w:rsid w:val="00F433C6"/>
    <w:rsid w:val="00F43B4D"/>
    <w:rsid w:val="00F43D1F"/>
    <w:rsid w:val="00F445B7"/>
    <w:rsid w:val="00F446AD"/>
    <w:rsid w:val="00F449B1"/>
    <w:rsid w:val="00F4548B"/>
    <w:rsid w:val="00F459D7"/>
    <w:rsid w:val="00F476F1"/>
    <w:rsid w:val="00F501EC"/>
    <w:rsid w:val="00F51DDD"/>
    <w:rsid w:val="00F51E85"/>
    <w:rsid w:val="00F52748"/>
    <w:rsid w:val="00F52C88"/>
    <w:rsid w:val="00F52DBB"/>
    <w:rsid w:val="00F52FC8"/>
    <w:rsid w:val="00F53312"/>
    <w:rsid w:val="00F5366D"/>
    <w:rsid w:val="00F537B0"/>
    <w:rsid w:val="00F53BED"/>
    <w:rsid w:val="00F541B9"/>
    <w:rsid w:val="00F5471F"/>
    <w:rsid w:val="00F552E0"/>
    <w:rsid w:val="00F6092E"/>
    <w:rsid w:val="00F61030"/>
    <w:rsid w:val="00F61D36"/>
    <w:rsid w:val="00F63232"/>
    <w:rsid w:val="00F63C94"/>
    <w:rsid w:val="00F64E73"/>
    <w:rsid w:val="00F650E1"/>
    <w:rsid w:val="00F65A3D"/>
    <w:rsid w:val="00F65CB6"/>
    <w:rsid w:val="00F660E4"/>
    <w:rsid w:val="00F66479"/>
    <w:rsid w:val="00F6693C"/>
    <w:rsid w:val="00F66A9D"/>
    <w:rsid w:val="00F6758C"/>
    <w:rsid w:val="00F675A0"/>
    <w:rsid w:val="00F6786A"/>
    <w:rsid w:val="00F67CD0"/>
    <w:rsid w:val="00F67CE3"/>
    <w:rsid w:val="00F70495"/>
    <w:rsid w:val="00F7105E"/>
    <w:rsid w:val="00F73517"/>
    <w:rsid w:val="00F7448E"/>
    <w:rsid w:val="00F7465C"/>
    <w:rsid w:val="00F74717"/>
    <w:rsid w:val="00F74FB6"/>
    <w:rsid w:val="00F75039"/>
    <w:rsid w:val="00F757ED"/>
    <w:rsid w:val="00F7626A"/>
    <w:rsid w:val="00F76993"/>
    <w:rsid w:val="00F76B72"/>
    <w:rsid w:val="00F76F75"/>
    <w:rsid w:val="00F77DD1"/>
    <w:rsid w:val="00F8048E"/>
    <w:rsid w:val="00F80CBE"/>
    <w:rsid w:val="00F8120B"/>
    <w:rsid w:val="00F81A2D"/>
    <w:rsid w:val="00F81E19"/>
    <w:rsid w:val="00F827F9"/>
    <w:rsid w:val="00F82A07"/>
    <w:rsid w:val="00F82D77"/>
    <w:rsid w:val="00F8358E"/>
    <w:rsid w:val="00F83AD6"/>
    <w:rsid w:val="00F853E5"/>
    <w:rsid w:val="00F85510"/>
    <w:rsid w:val="00F85DAA"/>
    <w:rsid w:val="00F864C1"/>
    <w:rsid w:val="00F87905"/>
    <w:rsid w:val="00F90272"/>
    <w:rsid w:val="00F9039C"/>
    <w:rsid w:val="00F903D4"/>
    <w:rsid w:val="00F90C0B"/>
    <w:rsid w:val="00F9129C"/>
    <w:rsid w:val="00F92077"/>
    <w:rsid w:val="00F92210"/>
    <w:rsid w:val="00F94476"/>
    <w:rsid w:val="00F94D7B"/>
    <w:rsid w:val="00F955F7"/>
    <w:rsid w:val="00F95E8F"/>
    <w:rsid w:val="00F962E4"/>
    <w:rsid w:val="00F96565"/>
    <w:rsid w:val="00FA03F9"/>
    <w:rsid w:val="00FA0BD4"/>
    <w:rsid w:val="00FA0CEB"/>
    <w:rsid w:val="00FA2A69"/>
    <w:rsid w:val="00FA2CB8"/>
    <w:rsid w:val="00FA2D8D"/>
    <w:rsid w:val="00FA37E5"/>
    <w:rsid w:val="00FA3A2E"/>
    <w:rsid w:val="00FA3E77"/>
    <w:rsid w:val="00FA45B5"/>
    <w:rsid w:val="00FA5564"/>
    <w:rsid w:val="00FA5B2C"/>
    <w:rsid w:val="00FA5D7A"/>
    <w:rsid w:val="00FA5F9B"/>
    <w:rsid w:val="00FA6024"/>
    <w:rsid w:val="00FB15F5"/>
    <w:rsid w:val="00FB181D"/>
    <w:rsid w:val="00FB1916"/>
    <w:rsid w:val="00FB19F5"/>
    <w:rsid w:val="00FB1AA5"/>
    <w:rsid w:val="00FB2A53"/>
    <w:rsid w:val="00FB2EF8"/>
    <w:rsid w:val="00FB2F7C"/>
    <w:rsid w:val="00FB36FA"/>
    <w:rsid w:val="00FB3A0B"/>
    <w:rsid w:val="00FB473E"/>
    <w:rsid w:val="00FB5934"/>
    <w:rsid w:val="00FB6B49"/>
    <w:rsid w:val="00FB7357"/>
    <w:rsid w:val="00FB7908"/>
    <w:rsid w:val="00FC01C8"/>
    <w:rsid w:val="00FC0C94"/>
    <w:rsid w:val="00FC0F19"/>
    <w:rsid w:val="00FC149A"/>
    <w:rsid w:val="00FC323C"/>
    <w:rsid w:val="00FC3362"/>
    <w:rsid w:val="00FC3C90"/>
    <w:rsid w:val="00FC3D24"/>
    <w:rsid w:val="00FC4106"/>
    <w:rsid w:val="00FC4364"/>
    <w:rsid w:val="00FC4807"/>
    <w:rsid w:val="00FC554C"/>
    <w:rsid w:val="00FD0A7D"/>
    <w:rsid w:val="00FD0AC7"/>
    <w:rsid w:val="00FD1148"/>
    <w:rsid w:val="00FD1634"/>
    <w:rsid w:val="00FD1CFC"/>
    <w:rsid w:val="00FD1D65"/>
    <w:rsid w:val="00FD2CEF"/>
    <w:rsid w:val="00FD3DCE"/>
    <w:rsid w:val="00FD40CA"/>
    <w:rsid w:val="00FD5C4E"/>
    <w:rsid w:val="00FD65F8"/>
    <w:rsid w:val="00FD7439"/>
    <w:rsid w:val="00FE0468"/>
    <w:rsid w:val="00FE0BF9"/>
    <w:rsid w:val="00FE19F5"/>
    <w:rsid w:val="00FE1A97"/>
    <w:rsid w:val="00FE24E4"/>
    <w:rsid w:val="00FE2798"/>
    <w:rsid w:val="00FE3236"/>
    <w:rsid w:val="00FE407F"/>
    <w:rsid w:val="00FE52EB"/>
    <w:rsid w:val="00FE53E7"/>
    <w:rsid w:val="00FE5A2E"/>
    <w:rsid w:val="00FE6527"/>
    <w:rsid w:val="00FE6803"/>
    <w:rsid w:val="00FE74B2"/>
    <w:rsid w:val="00FE7532"/>
    <w:rsid w:val="00FE7757"/>
    <w:rsid w:val="00FE7F97"/>
    <w:rsid w:val="00FF0C8B"/>
    <w:rsid w:val="00FF0E18"/>
    <w:rsid w:val="00FF1D2B"/>
    <w:rsid w:val="00FF1DF3"/>
    <w:rsid w:val="00FF2129"/>
    <w:rsid w:val="00FF2504"/>
    <w:rsid w:val="00FF342E"/>
    <w:rsid w:val="00FF378F"/>
    <w:rsid w:val="00FF4327"/>
    <w:rsid w:val="00FF51D0"/>
    <w:rsid w:val="00FF5F80"/>
    <w:rsid w:val="00FF5F8B"/>
    <w:rsid w:val="00FF7A7B"/>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3CCF5A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091767">
      <w:bodyDiv w:val="1"/>
      <w:marLeft w:val="0"/>
      <w:marRight w:val="0"/>
      <w:marTop w:val="0"/>
      <w:marBottom w:val="0"/>
      <w:divBdr>
        <w:top w:val="none" w:sz="0" w:space="0" w:color="auto"/>
        <w:left w:val="none" w:sz="0" w:space="0" w:color="auto"/>
        <w:bottom w:val="none" w:sz="0" w:space="0" w:color="auto"/>
        <w:right w:val="none" w:sz="0" w:space="0" w:color="auto"/>
      </w:divBdr>
    </w:div>
    <w:div w:id="954142053">
      <w:bodyDiv w:val="1"/>
      <w:marLeft w:val="0"/>
      <w:marRight w:val="0"/>
      <w:marTop w:val="0"/>
      <w:marBottom w:val="0"/>
      <w:divBdr>
        <w:top w:val="none" w:sz="0" w:space="0" w:color="auto"/>
        <w:left w:val="none" w:sz="0" w:space="0" w:color="auto"/>
        <w:bottom w:val="none" w:sz="0" w:space="0" w:color="auto"/>
        <w:right w:val="none" w:sz="0" w:space="0" w:color="auto"/>
      </w:divBdr>
    </w:div>
    <w:div w:id="1160266325">
      <w:bodyDiv w:val="1"/>
      <w:marLeft w:val="0"/>
      <w:marRight w:val="0"/>
      <w:marTop w:val="0"/>
      <w:marBottom w:val="0"/>
      <w:divBdr>
        <w:top w:val="none" w:sz="0" w:space="0" w:color="auto"/>
        <w:left w:val="none" w:sz="0" w:space="0" w:color="auto"/>
        <w:bottom w:val="none" w:sz="0" w:space="0" w:color="auto"/>
        <w:right w:val="none" w:sz="0" w:space="0" w:color="auto"/>
      </w:divBdr>
    </w:div>
    <w:div w:id="1269314392">
      <w:bodyDiv w:val="1"/>
      <w:marLeft w:val="0"/>
      <w:marRight w:val="0"/>
      <w:marTop w:val="0"/>
      <w:marBottom w:val="0"/>
      <w:divBdr>
        <w:top w:val="none" w:sz="0" w:space="0" w:color="auto"/>
        <w:left w:val="none" w:sz="0" w:space="0" w:color="auto"/>
        <w:bottom w:val="none" w:sz="0" w:space="0" w:color="auto"/>
        <w:right w:val="none" w:sz="0" w:space="0" w:color="auto"/>
      </w:divBdr>
    </w:div>
    <w:div w:id="1295017974">
      <w:bodyDiv w:val="1"/>
      <w:marLeft w:val="0"/>
      <w:marRight w:val="0"/>
      <w:marTop w:val="0"/>
      <w:marBottom w:val="0"/>
      <w:divBdr>
        <w:top w:val="none" w:sz="0" w:space="0" w:color="auto"/>
        <w:left w:val="none" w:sz="0" w:space="0" w:color="auto"/>
        <w:bottom w:val="none" w:sz="0" w:space="0" w:color="auto"/>
        <w:right w:val="none" w:sz="0" w:space="0" w:color="auto"/>
      </w:divBdr>
    </w:div>
    <w:div w:id="1353412605">
      <w:bodyDiv w:val="1"/>
      <w:marLeft w:val="0"/>
      <w:marRight w:val="0"/>
      <w:marTop w:val="0"/>
      <w:marBottom w:val="0"/>
      <w:divBdr>
        <w:top w:val="none" w:sz="0" w:space="0" w:color="auto"/>
        <w:left w:val="none" w:sz="0" w:space="0" w:color="auto"/>
        <w:bottom w:val="none" w:sz="0" w:space="0" w:color="auto"/>
        <w:right w:val="none" w:sz="0" w:space="0" w:color="auto"/>
      </w:divBdr>
    </w:div>
    <w:div w:id="1416509800">
      <w:bodyDiv w:val="1"/>
      <w:marLeft w:val="0"/>
      <w:marRight w:val="0"/>
      <w:marTop w:val="0"/>
      <w:marBottom w:val="0"/>
      <w:divBdr>
        <w:top w:val="none" w:sz="0" w:space="0" w:color="auto"/>
        <w:left w:val="none" w:sz="0" w:space="0" w:color="auto"/>
        <w:bottom w:val="none" w:sz="0" w:space="0" w:color="auto"/>
        <w:right w:val="none" w:sz="0" w:space="0" w:color="auto"/>
      </w:divBdr>
    </w:div>
    <w:div w:id="1478379630">
      <w:bodyDiv w:val="1"/>
      <w:marLeft w:val="0"/>
      <w:marRight w:val="0"/>
      <w:marTop w:val="0"/>
      <w:marBottom w:val="0"/>
      <w:divBdr>
        <w:top w:val="none" w:sz="0" w:space="0" w:color="auto"/>
        <w:left w:val="none" w:sz="0" w:space="0" w:color="auto"/>
        <w:bottom w:val="none" w:sz="0" w:space="0" w:color="auto"/>
        <w:right w:val="none" w:sz="0" w:space="0" w:color="auto"/>
      </w:divBdr>
    </w:div>
    <w:div w:id="1574971212">
      <w:bodyDiv w:val="1"/>
      <w:marLeft w:val="0"/>
      <w:marRight w:val="0"/>
      <w:marTop w:val="0"/>
      <w:marBottom w:val="0"/>
      <w:divBdr>
        <w:top w:val="none" w:sz="0" w:space="0" w:color="auto"/>
        <w:left w:val="none" w:sz="0" w:space="0" w:color="auto"/>
        <w:bottom w:val="none" w:sz="0" w:space="0" w:color="auto"/>
        <w:right w:val="none" w:sz="0" w:space="0" w:color="auto"/>
      </w:divBdr>
    </w:div>
    <w:div w:id="1782142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chart" Target="charts/chart1.xml"/><Relationship Id="rId30" Type="http://schemas.openxmlformats.org/officeDocument/2006/relationships/chart" Target="charts/chart9.xml"/><Relationship Id="rId31" Type="http://schemas.openxmlformats.org/officeDocument/2006/relationships/chart" Target="charts/chart10.xml"/><Relationship Id="rId32" Type="http://schemas.openxmlformats.org/officeDocument/2006/relationships/chart" Target="charts/chart11.xml"/><Relationship Id="rId33" Type="http://schemas.openxmlformats.org/officeDocument/2006/relationships/chart" Target="charts/chart12.xml"/><Relationship Id="rId34" Type="http://schemas.openxmlformats.org/officeDocument/2006/relationships/chart" Target="charts/chart13.xml"/><Relationship Id="rId35" Type="http://schemas.openxmlformats.org/officeDocument/2006/relationships/chart" Target="charts/chart14.xml"/><Relationship Id="rId36" Type="http://schemas.openxmlformats.org/officeDocument/2006/relationships/image" Target="media/image14.png"/><Relationship Id="rId37" Type="http://schemas.openxmlformats.org/officeDocument/2006/relationships/image" Target="media/image15.emf"/><Relationship Id="rId38" Type="http://schemas.openxmlformats.org/officeDocument/2006/relationships/image" Target="media/image16.emf"/><Relationship Id="rId39" Type="http://schemas.openxmlformats.org/officeDocument/2006/relationships/chart" Target="charts/chart15.xml"/><Relationship Id="rId50" Type="http://schemas.openxmlformats.org/officeDocument/2006/relationships/chart" Target="charts/chart23.xml"/><Relationship Id="rId51" Type="http://schemas.openxmlformats.org/officeDocument/2006/relationships/chart" Target="charts/chart24.xml"/><Relationship Id="rId52" Type="http://schemas.openxmlformats.org/officeDocument/2006/relationships/chart" Target="charts/chart25.xml"/><Relationship Id="rId53" Type="http://schemas.openxmlformats.org/officeDocument/2006/relationships/chart" Target="charts/chart26.xml"/><Relationship Id="rId54" Type="http://schemas.openxmlformats.org/officeDocument/2006/relationships/image" Target="media/image20.emf"/><Relationship Id="rId55" Type="http://schemas.openxmlformats.org/officeDocument/2006/relationships/image" Target="media/image21.emf"/><Relationship Id="rId56" Type="http://schemas.openxmlformats.org/officeDocument/2006/relationships/image" Target="media/image22.emf"/><Relationship Id="rId57" Type="http://schemas.openxmlformats.org/officeDocument/2006/relationships/chart" Target="charts/chart27.xml"/><Relationship Id="rId58" Type="http://schemas.openxmlformats.org/officeDocument/2006/relationships/chart" Target="charts/chart28.xml"/><Relationship Id="rId59" Type="http://schemas.openxmlformats.org/officeDocument/2006/relationships/chart" Target="charts/chart29.xml"/><Relationship Id="rId70" Type="http://schemas.openxmlformats.org/officeDocument/2006/relationships/chart" Target="charts/chart36.xml"/><Relationship Id="rId71" Type="http://schemas.openxmlformats.org/officeDocument/2006/relationships/chart" Target="charts/chart37.xml"/><Relationship Id="rId72" Type="http://schemas.openxmlformats.org/officeDocument/2006/relationships/chart" Target="charts/chart38.xml"/><Relationship Id="rId73" Type="http://schemas.openxmlformats.org/officeDocument/2006/relationships/image" Target="media/image27.png"/><Relationship Id="rId74" Type="http://schemas.openxmlformats.org/officeDocument/2006/relationships/image" Target="media/image28.png"/><Relationship Id="rId75" Type="http://schemas.openxmlformats.org/officeDocument/2006/relationships/chart" Target="charts/chart39.xml"/><Relationship Id="rId76" Type="http://schemas.openxmlformats.org/officeDocument/2006/relationships/image" Target="media/image29.png"/><Relationship Id="rId77" Type="http://schemas.openxmlformats.org/officeDocument/2006/relationships/chart" Target="charts/chart40.xml"/><Relationship Id="rId78" Type="http://schemas.openxmlformats.org/officeDocument/2006/relationships/chart" Target="charts/chart41.xml"/><Relationship Id="rId79" Type="http://schemas.openxmlformats.org/officeDocument/2006/relationships/chart" Target="charts/chart42.xml"/><Relationship Id="rId20" Type="http://schemas.openxmlformats.org/officeDocument/2006/relationships/chart" Target="charts/chart2.xml"/><Relationship Id="rId21" Type="http://schemas.openxmlformats.org/officeDocument/2006/relationships/chart" Target="charts/chart3.xml"/><Relationship Id="rId22" Type="http://schemas.openxmlformats.org/officeDocument/2006/relationships/chart" Target="charts/chart4.xml"/><Relationship Id="rId23" Type="http://schemas.openxmlformats.org/officeDocument/2006/relationships/chart" Target="charts/chart5.xml"/><Relationship Id="rId24" Type="http://schemas.openxmlformats.org/officeDocument/2006/relationships/chart" Target="charts/chart6.xml"/><Relationship Id="rId25" Type="http://schemas.openxmlformats.org/officeDocument/2006/relationships/image" Target="media/image11.emf"/><Relationship Id="rId26" Type="http://schemas.openxmlformats.org/officeDocument/2006/relationships/image" Target="media/image12.emf"/><Relationship Id="rId27" Type="http://schemas.openxmlformats.org/officeDocument/2006/relationships/image" Target="media/image13.emf"/><Relationship Id="rId28" Type="http://schemas.openxmlformats.org/officeDocument/2006/relationships/chart" Target="charts/chart7.xml"/><Relationship Id="rId29" Type="http://schemas.openxmlformats.org/officeDocument/2006/relationships/chart" Target="charts/chart8.xml"/><Relationship Id="rId40" Type="http://schemas.openxmlformats.org/officeDocument/2006/relationships/chart" Target="charts/chart16.xml"/><Relationship Id="rId41" Type="http://schemas.openxmlformats.org/officeDocument/2006/relationships/chart" Target="charts/chart17.xml"/><Relationship Id="rId42" Type="http://schemas.openxmlformats.org/officeDocument/2006/relationships/chart" Target="charts/chart18.xml"/><Relationship Id="rId43" Type="http://schemas.openxmlformats.org/officeDocument/2006/relationships/chart" Target="charts/chart19.xml"/><Relationship Id="rId44" Type="http://schemas.openxmlformats.org/officeDocument/2006/relationships/chart" Target="charts/chart20.xml"/><Relationship Id="rId45" Type="http://schemas.openxmlformats.org/officeDocument/2006/relationships/image" Target="media/image17.emf"/><Relationship Id="rId46" Type="http://schemas.openxmlformats.org/officeDocument/2006/relationships/image" Target="media/image18.emf"/><Relationship Id="rId47" Type="http://schemas.openxmlformats.org/officeDocument/2006/relationships/image" Target="media/image19.emf"/><Relationship Id="rId48" Type="http://schemas.openxmlformats.org/officeDocument/2006/relationships/chart" Target="charts/chart21.xml"/><Relationship Id="rId49" Type="http://schemas.openxmlformats.org/officeDocument/2006/relationships/chart" Target="charts/chart22.xml"/><Relationship Id="rId60" Type="http://schemas.openxmlformats.org/officeDocument/2006/relationships/chart" Target="charts/chart30.xml"/><Relationship Id="rId61" Type="http://schemas.openxmlformats.org/officeDocument/2006/relationships/chart" Target="charts/chart31.xml"/><Relationship Id="rId62" Type="http://schemas.openxmlformats.org/officeDocument/2006/relationships/chart" Target="charts/chart32.xml"/><Relationship Id="rId63" Type="http://schemas.openxmlformats.org/officeDocument/2006/relationships/image" Target="media/image23.emf"/><Relationship Id="rId64" Type="http://schemas.openxmlformats.org/officeDocument/2006/relationships/image" Target="media/image24.emf"/><Relationship Id="rId65" Type="http://schemas.openxmlformats.org/officeDocument/2006/relationships/image" Target="media/image25.emf"/><Relationship Id="rId66" Type="http://schemas.openxmlformats.org/officeDocument/2006/relationships/chart" Target="charts/chart33.xml"/><Relationship Id="rId67" Type="http://schemas.openxmlformats.org/officeDocument/2006/relationships/chart" Target="charts/chart34.xml"/><Relationship Id="rId68" Type="http://schemas.openxmlformats.org/officeDocument/2006/relationships/image" Target="media/image26.emf"/><Relationship Id="rId69" Type="http://schemas.openxmlformats.org/officeDocument/2006/relationships/chart" Target="charts/chart35.xml"/><Relationship Id="rId80" Type="http://schemas.openxmlformats.org/officeDocument/2006/relationships/chart" Target="charts/chart43.xml"/><Relationship Id="rId81" Type="http://schemas.openxmlformats.org/officeDocument/2006/relationships/chart" Target="charts/chart44.xml"/><Relationship Id="rId82" Type="http://schemas.openxmlformats.org/officeDocument/2006/relationships/chart" Target="charts/chart45.xml"/><Relationship Id="rId83" Type="http://schemas.openxmlformats.org/officeDocument/2006/relationships/chart" Target="charts/chart46.xml"/><Relationship Id="rId84" Type="http://schemas.openxmlformats.org/officeDocument/2006/relationships/chart" Target="charts/chart47.xml"/><Relationship Id="rId85" Type="http://schemas.openxmlformats.org/officeDocument/2006/relationships/image" Target="media/image30.png"/><Relationship Id="rId86" Type="http://schemas.openxmlformats.org/officeDocument/2006/relationships/header" Target="header1.xml"/><Relationship Id="rId87" Type="http://schemas.openxmlformats.org/officeDocument/2006/relationships/header" Target="header2.xml"/><Relationship Id="rId88" Type="http://schemas.openxmlformats.org/officeDocument/2006/relationships/fontTable" Target="fontTable.xml"/><Relationship Id="rId8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header2.xml.rels><?xml version="1.0" encoding="UTF-8" standalone="yes"?>
<Relationships xmlns="http://schemas.openxmlformats.org/package/2006/relationships"><Relationship Id="rId1" Type="http://schemas.openxmlformats.org/officeDocument/2006/relationships/image" Target="media/image32.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Library:Application%20Support:Microsoft:Office:User%20Templates:My%20Templates:Master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Fixed:cpu.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cpu.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cpu.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memory.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memory.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memory.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3G:cpu.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3G:cpu.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3G:increased%20ulimit:cpu.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3G:memory.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3G:memory.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Fixed:cpu.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3G:increased%20ulimit:memory.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cpu.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cpu.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cpu.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memory.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memory.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memory.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Refresh%20on%20apps:cpu.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Refresh%20on%20apps:cpu.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Refresh%20on%20apps:increased%20ulimit:cpu.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cpu%20ulimit%20increased.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Refresh%20on%20apps:memory.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Refresh%20on%20apps:memory.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Refresh%20on%20apps:increased%20ulimit:memory.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cpu.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memory.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Macintosh%20HD:Users:Andreas:Desktop:Raw:coordinator%20selection%20time:result.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Macintosh%20HD:Users:Andreas:Desktop:Raw:Join%20time:result,%20200.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Macintosh%20HD:Users:Andreas:Desktop:Raw:Join%20time:result,%20200.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Macintosh%20HD:Users:Andreas:Desktop:Raw:Join%20time:result,%20200.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Macintosh%20HD:Users:Andreas:Desktop:Raw:Changing%20letters:time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Fixed:memory.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Macintosh%20HD:Users:Andreas:Desktop:Raw:Changing%20letters:memory.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1.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2.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Macintosh%20HD:Users:Andreas:Desktop:Raw:refresh%20time:file%20location%20test.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Fixed:memory.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memory%20ulimit%20increased.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Run1:cpu%20ulimit%20increased.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memory%20ulimit%20increase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cpu.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Sheet1!$B$2:$B$449</c:f>
              <c:numCache>
                <c:formatCode>General</c:formatCode>
                <c:ptCount val="448"/>
                <c:pt idx="0">
                  <c:v>0.0</c:v>
                </c:pt>
                <c:pt idx="1">
                  <c:v>0.2</c:v>
                </c:pt>
                <c:pt idx="2">
                  <c:v>0.1</c:v>
                </c:pt>
                <c:pt idx="3">
                  <c:v>7.1</c:v>
                </c:pt>
                <c:pt idx="4">
                  <c:v>0.1</c:v>
                </c:pt>
                <c:pt idx="5">
                  <c:v>0.9</c:v>
                </c:pt>
                <c:pt idx="6">
                  <c:v>0.1</c:v>
                </c:pt>
                <c:pt idx="7">
                  <c:v>0.1</c:v>
                </c:pt>
                <c:pt idx="8">
                  <c:v>1.0</c:v>
                </c:pt>
                <c:pt idx="9">
                  <c:v>0.1</c:v>
                </c:pt>
                <c:pt idx="10">
                  <c:v>0.1</c:v>
                </c:pt>
                <c:pt idx="11">
                  <c:v>42.5</c:v>
                </c:pt>
                <c:pt idx="12">
                  <c:v>0.1</c:v>
                </c:pt>
                <c:pt idx="13">
                  <c:v>0.3</c:v>
                </c:pt>
                <c:pt idx="14">
                  <c:v>0.1</c:v>
                </c:pt>
                <c:pt idx="15">
                  <c:v>0.1</c:v>
                </c:pt>
                <c:pt idx="16">
                  <c:v>1.2</c:v>
                </c:pt>
                <c:pt idx="17">
                  <c:v>0.1</c:v>
                </c:pt>
                <c:pt idx="18">
                  <c:v>0.3</c:v>
                </c:pt>
                <c:pt idx="19">
                  <c:v>0.6</c:v>
                </c:pt>
                <c:pt idx="20">
                  <c:v>0.1</c:v>
                </c:pt>
                <c:pt idx="21">
                  <c:v>0.5</c:v>
                </c:pt>
                <c:pt idx="22">
                  <c:v>16.3</c:v>
                </c:pt>
                <c:pt idx="23">
                  <c:v>0.1</c:v>
                </c:pt>
                <c:pt idx="24">
                  <c:v>1.1</c:v>
                </c:pt>
                <c:pt idx="25">
                  <c:v>0.1</c:v>
                </c:pt>
                <c:pt idx="26">
                  <c:v>0.3</c:v>
                </c:pt>
                <c:pt idx="27">
                  <c:v>1.1</c:v>
                </c:pt>
                <c:pt idx="28">
                  <c:v>0.1</c:v>
                </c:pt>
                <c:pt idx="29">
                  <c:v>0.1</c:v>
                </c:pt>
                <c:pt idx="30">
                  <c:v>0.6</c:v>
                </c:pt>
                <c:pt idx="31">
                  <c:v>0.1</c:v>
                </c:pt>
                <c:pt idx="32">
                  <c:v>0.5</c:v>
                </c:pt>
                <c:pt idx="33">
                  <c:v>26.3</c:v>
                </c:pt>
                <c:pt idx="34">
                  <c:v>0.1</c:v>
                </c:pt>
                <c:pt idx="35">
                  <c:v>1.3</c:v>
                </c:pt>
                <c:pt idx="36">
                  <c:v>0.3</c:v>
                </c:pt>
                <c:pt idx="37">
                  <c:v>0.1</c:v>
                </c:pt>
                <c:pt idx="38">
                  <c:v>0.6</c:v>
                </c:pt>
                <c:pt idx="39">
                  <c:v>0.1</c:v>
                </c:pt>
                <c:pt idx="40">
                  <c:v>0.5</c:v>
                </c:pt>
                <c:pt idx="41">
                  <c:v>0.1</c:v>
                </c:pt>
                <c:pt idx="42">
                  <c:v>0.1</c:v>
                </c:pt>
                <c:pt idx="43">
                  <c:v>1.0</c:v>
                </c:pt>
                <c:pt idx="44">
                  <c:v>0.1</c:v>
                </c:pt>
                <c:pt idx="45">
                  <c:v>0.1</c:v>
                </c:pt>
                <c:pt idx="46">
                  <c:v>0.7</c:v>
                </c:pt>
                <c:pt idx="47">
                  <c:v>0.5</c:v>
                </c:pt>
                <c:pt idx="48">
                  <c:v>0.5</c:v>
                </c:pt>
                <c:pt idx="49">
                  <c:v>0.1</c:v>
                </c:pt>
                <c:pt idx="50">
                  <c:v>0.1</c:v>
                </c:pt>
                <c:pt idx="51">
                  <c:v>0.9</c:v>
                </c:pt>
                <c:pt idx="52">
                  <c:v>0.1</c:v>
                </c:pt>
                <c:pt idx="53">
                  <c:v>0.1</c:v>
                </c:pt>
                <c:pt idx="54">
                  <c:v>0.9</c:v>
                </c:pt>
                <c:pt idx="55">
                  <c:v>0.1</c:v>
                </c:pt>
                <c:pt idx="56">
                  <c:v>0.5</c:v>
                </c:pt>
                <c:pt idx="57">
                  <c:v>34.3</c:v>
                </c:pt>
                <c:pt idx="58">
                  <c:v>0.1</c:v>
                </c:pt>
                <c:pt idx="59">
                  <c:v>1.1</c:v>
                </c:pt>
                <c:pt idx="60">
                  <c:v>0.1</c:v>
                </c:pt>
                <c:pt idx="61">
                  <c:v>0.1</c:v>
                </c:pt>
                <c:pt idx="62">
                  <c:v>0.9</c:v>
                </c:pt>
                <c:pt idx="63">
                  <c:v>0.1</c:v>
                </c:pt>
                <c:pt idx="64">
                  <c:v>0.4</c:v>
                </c:pt>
                <c:pt idx="65">
                  <c:v>0.7</c:v>
                </c:pt>
                <c:pt idx="66">
                  <c:v>0.1</c:v>
                </c:pt>
                <c:pt idx="67">
                  <c:v>0.6</c:v>
                </c:pt>
                <c:pt idx="68">
                  <c:v>32.9</c:v>
                </c:pt>
                <c:pt idx="69">
                  <c:v>0.1</c:v>
                </c:pt>
                <c:pt idx="70">
                  <c:v>0.6</c:v>
                </c:pt>
                <c:pt idx="71">
                  <c:v>0.1</c:v>
                </c:pt>
                <c:pt idx="72">
                  <c:v>0.1</c:v>
                </c:pt>
                <c:pt idx="73">
                  <c:v>0.7</c:v>
                </c:pt>
                <c:pt idx="74">
                  <c:v>0.1</c:v>
                </c:pt>
                <c:pt idx="75">
                  <c:v>0.5</c:v>
                </c:pt>
                <c:pt idx="76">
                  <c:v>0.6</c:v>
                </c:pt>
                <c:pt idx="77">
                  <c:v>0.1</c:v>
                </c:pt>
                <c:pt idx="78">
                  <c:v>0.6</c:v>
                </c:pt>
                <c:pt idx="79">
                  <c:v>21.9</c:v>
                </c:pt>
                <c:pt idx="80">
                  <c:v>0.1</c:v>
                </c:pt>
                <c:pt idx="81">
                  <c:v>1.1</c:v>
                </c:pt>
                <c:pt idx="82">
                  <c:v>0.1</c:v>
                </c:pt>
                <c:pt idx="83">
                  <c:v>0.5</c:v>
                </c:pt>
                <c:pt idx="84">
                  <c:v>0.6</c:v>
                </c:pt>
                <c:pt idx="85">
                  <c:v>0.1</c:v>
                </c:pt>
                <c:pt idx="86">
                  <c:v>0.5</c:v>
                </c:pt>
                <c:pt idx="87">
                  <c:v>0.7</c:v>
                </c:pt>
                <c:pt idx="88">
                  <c:v>0.3</c:v>
                </c:pt>
                <c:pt idx="89">
                  <c:v>0.1</c:v>
                </c:pt>
                <c:pt idx="90">
                  <c:v>3.9</c:v>
                </c:pt>
                <c:pt idx="91">
                  <c:v>0.8</c:v>
                </c:pt>
                <c:pt idx="92">
                  <c:v>0.6</c:v>
                </c:pt>
                <c:pt idx="93">
                  <c:v>0.1</c:v>
                </c:pt>
                <c:pt idx="94">
                  <c:v>0.5</c:v>
                </c:pt>
                <c:pt idx="95">
                  <c:v>0.7</c:v>
                </c:pt>
                <c:pt idx="96">
                  <c:v>0.1</c:v>
                </c:pt>
                <c:pt idx="97">
                  <c:v>0.4</c:v>
                </c:pt>
                <c:pt idx="98">
                  <c:v>60.1</c:v>
                </c:pt>
                <c:pt idx="99">
                  <c:v>0.1</c:v>
                </c:pt>
                <c:pt idx="100">
                  <c:v>0.1</c:v>
                </c:pt>
                <c:pt idx="101">
                  <c:v>0.1</c:v>
                </c:pt>
                <c:pt idx="102">
                  <c:v>0.6</c:v>
                </c:pt>
                <c:pt idx="103">
                  <c:v>1.3</c:v>
                </c:pt>
                <c:pt idx="104">
                  <c:v>0.1</c:v>
                </c:pt>
                <c:pt idx="105">
                  <c:v>0.4</c:v>
                </c:pt>
                <c:pt idx="106">
                  <c:v>0.7</c:v>
                </c:pt>
                <c:pt idx="107">
                  <c:v>0.1</c:v>
                </c:pt>
                <c:pt idx="108">
                  <c:v>0.1</c:v>
                </c:pt>
                <c:pt idx="109">
                  <c:v>27.1</c:v>
                </c:pt>
                <c:pt idx="110">
                  <c:v>0.5</c:v>
                </c:pt>
                <c:pt idx="111">
                  <c:v>0.6</c:v>
                </c:pt>
                <c:pt idx="112">
                  <c:v>0.1</c:v>
                </c:pt>
                <c:pt idx="113">
                  <c:v>0.5</c:v>
                </c:pt>
                <c:pt idx="114">
                  <c:v>0.7</c:v>
                </c:pt>
                <c:pt idx="115">
                  <c:v>0.1</c:v>
                </c:pt>
                <c:pt idx="116">
                  <c:v>0.1</c:v>
                </c:pt>
                <c:pt idx="117">
                  <c:v>1.4</c:v>
                </c:pt>
                <c:pt idx="118">
                  <c:v>0.1</c:v>
                </c:pt>
                <c:pt idx="119">
                  <c:v>0.3</c:v>
                </c:pt>
                <c:pt idx="120">
                  <c:v>0.1</c:v>
                </c:pt>
                <c:pt idx="121">
                  <c:v>0.5</c:v>
                </c:pt>
                <c:pt idx="122">
                  <c:v>0.6</c:v>
                </c:pt>
                <c:pt idx="123">
                  <c:v>0.1</c:v>
                </c:pt>
                <c:pt idx="124">
                  <c:v>0.1</c:v>
                </c:pt>
                <c:pt idx="125">
                  <c:v>0.7</c:v>
                </c:pt>
                <c:pt idx="126">
                  <c:v>0.3</c:v>
                </c:pt>
                <c:pt idx="127">
                  <c:v>0.1</c:v>
                </c:pt>
                <c:pt idx="128">
                  <c:v>39.1</c:v>
                </c:pt>
                <c:pt idx="129">
                  <c:v>0.5</c:v>
                </c:pt>
                <c:pt idx="130">
                  <c:v>0.7</c:v>
                </c:pt>
                <c:pt idx="131">
                  <c:v>0.1</c:v>
                </c:pt>
                <c:pt idx="132">
                  <c:v>0.1</c:v>
                </c:pt>
                <c:pt idx="133">
                  <c:v>0.7</c:v>
                </c:pt>
                <c:pt idx="134">
                  <c:v>0.1</c:v>
                </c:pt>
                <c:pt idx="135">
                  <c:v>0.1</c:v>
                </c:pt>
                <c:pt idx="136">
                  <c:v>0.6</c:v>
                </c:pt>
                <c:pt idx="137">
                  <c:v>0.5</c:v>
                </c:pt>
                <c:pt idx="138">
                  <c:v>0.3</c:v>
                </c:pt>
                <c:pt idx="139">
                  <c:v>8.5</c:v>
                </c:pt>
                <c:pt idx="140">
                  <c:v>0.4</c:v>
                </c:pt>
                <c:pt idx="141">
                  <c:v>0.7</c:v>
                </c:pt>
                <c:pt idx="142">
                  <c:v>0.1</c:v>
                </c:pt>
                <c:pt idx="143">
                  <c:v>0.1</c:v>
                </c:pt>
                <c:pt idx="144">
                  <c:v>0.6</c:v>
                </c:pt>
                <c:pt idx="145">
                  <c:v>0.1</c:v>
                </c:pt>
                <c:pt idx="146">
                  <c:v>0.1</c:v>
                </c:pt>
                <c:pt idx="147">
                  <c:v>38.3</c:v>
                </c:pt>
                <c:pt idx="148">
                  <c:v>0.6</c:v>
                </c:pt>
                <c:pt idx="149">
                  <c:v>0.6</c:v>
                </c:pt>
                <c:pt idx="150">
                  <c:v>0.1</c:v>
                </c:pt>
                <c:pt idx="151">
                  <c:v>0.1</c:v>
                </c:pt>
                <c:pt idx="152">
                  <c:v>0.6</c:v>
                </c:pt>
                <c:pt idx="153">
                  <c:v>0.5</c:v>
                </c:pt>
                <c:pt idx="154">
                  <c:v>0.1</c:v>
                </c:pt>
                <c:pt idx="155">
                  <c:v>15.1</c:v>
                </c:pt>
                <c:pt idx="156">
                  <c:v>0.1</c:v>
                </c:pt>
                <c:pt idx="157">
                  <c:v>0.7</c:v>
                </c:pt>
                <c:pt idx="158">
                  <c:v>0.7</c:v>
                </c:pt>
                <c:pt idx="159">
                  <c:v>0.1</c:v>
                </c:pt>
                <c:pt idx="160">
                  <c:v>0.8</c:v>
                </c:pt>
                <c:pt idx="161">
                  <c:v>0.5</c:v>
                </c:pt>
                <c:pt idx="162">
                  <c:v>0.2</c:v>
                </c:pt>
                <c:pt idx="163">
                  <c:v>30.9</c:v>
                </c:pt>
                <c:pt idx="164">
                  <c:v>0.1</c:v>
                </c:pt>
                <c:pt idx="165">
                  <c:v>0.6</c:v>
                </c:pt>
                <c:pt idx="166">
                  <c:v>0.5</c:v>
                </c:pt>
                <c:pt idx="167">
                  <c:v>0.1</c:v>
                </c:pt>
                <c:pt idx="168">
                  <c:v>0.7</c:v>
                </c:pt>
                <c:pt idx="169">
                  <c:v>0.6</c:v>
                </c:pt>
                <c:pt idx="170">
                  <c:v>0.1</c:v>
                </c:pt>
                <c:pt idx="171">
                  <c:v>57.3</c:v>
                </c:pt>
                <c:pt idx="172">
                  <c:v>0.1</c:v>
                </c:pt>
                <c:pt idx="173">
                  <c:v>0.1</c:v>
                </c:pt>
                <c:pt idx="174">
                  <c:v>0.5</c:v>
                </c:pt>
                <c:pt idx="175">
                  <c:v>1.1</c:v>
                </c:pt>
                <c:pt idx="176">
                  <c:v>0.7</c:v>
                </c:pt>
                <c:pt idx="177">
                  <c:v>0.5</c:v>
                </c:pt>
                <c:pt idx="178">
                  <c:v>0.1</c:v>
                </c:pt>
                <c:pt idx="179">
                  <c:v>0.7</c:v>
                </c:pt>
                <c:pt idx="180">
                  <c:v>0.1</c:v>
                </c:pt>
                <c:pt idx="181">
                  <c:v>0.1</c:v>
                </c:pt>
                <c:pt idx="182">
                  <c:v>9.7</c:v>
                </c:pt>
                <c:pt idx="183">
                  <c:v>0.1</c:v>
                </c:pt>
                <c:pt idx="184">
                  <c:v>0.7</c:v>
                </c:pt>
                <c:pt idx="185">
                  <c:v>0.5</c:v>
                </c:pt>
                <c:pt idx="186">
                  <c:v>0.1</c:v>
                </c:pt>
                <c:pt idx="187">
                  <c:v>0.6</c:v>
                </c:pt>
                <c:pt idx="188">
                  <c:v>0.3</c:v>
                </c:pt>
                <c:pt idx="189">
                  <c:v>0.1</c:v>
                </c:pt>
                <c:pt idx="190">
                  <c:v>45.5</c:v>
                </c:pt>
                <c:pt idx="191">
                  <c:v>0.1</c:v>
                </c:pt>
                <c:pt idx="192">
                  <c:v>0.7</c:v>
                </c:pt>
                <c:pt idx="193">
                  <c:v>0.5</c:v>
                </c:pt>
                <c:pt idx="194">
                  <c:v>0.1</c:v>
                </c:pt>
                <c:pt idx="195">
                  <c:v>1.5</c:v>
                </c:pt>
                <c:pt idx="196">
                  <c:v>0.1</c:v>
                </c:pt>
                <c:pt idx="197">
                  <c:v>0.1</c:v>
                </c:pt>
                <c:pt idx="198">
                  <c:v>39.1</c:v>
                </c:pt>
                <c:pt idx="199">
                  <c:v>0.1</c:v>
                </c:pt>
                <c:pt idx="200">
                  <c:v>0.7</c:v>
                </c:pt>
                <c:pt idx="201">
                  <c:v>0.5</c:v>
                </c:pt>
                <c:pt idx="202">
                  <c:v>0.1</c:v>
                </c:pt>
                <c:pt idx="203">
                  <c:v>0.6</c:v>
                </c:pt>
                <c:pt idx="204">
                  <c:v>0.1</c:v>
                </c:pt>
                <c:pt idx="205">
                  <c:v>0.1</c:v>
                </c:pt>
                <c:pt idx="206">
                  <c:v>0.9</c:v>
                </c:pt>
                <c:pt idx="207">
                  <c:v>0.1</c:v>
                </c:pt>
                <c:pt idx="208">
                  <c:v>0.2</c:v>
                </c:pt>
                <c:pt idx="209">
                  <c:v>0.2</c:v>
                </c:pt>
                <c:pt idx="210">
                  <c:v>0.2</c:v>
                </c:pt>
                <c:pt idx="211">
                  <c:v>0.7</c:v>
                </c:pt>
                <c:pt idx="212">
                  <c:v>0.1</c:v>
                </c:pt>
                <c:pt idx="213">
                  <c:v>0.1</c:v>
                </c:pt>
                <c:pt idx="214">
                  <c:v>0.9</c:v>
                </c:pt>
                <c:pt idx="215">
                  <c:v>0.1</c:v>
                </c:pt>
                <c:pt idx="216">
                  <c:v>0.1</c:v>
                </c:pt>
                <c:pt idx="217">
                  <c:v>0.1</c:v>
                </c:pt>
                <c:pt idx="218">
                  <c:v>0.3</c:v>
                </c:pt>
                <c:pt idx="219">
                  <c:v>1.9</c:v>
                </c:pt>
                <c:pt idx="220">
                  <c:v>0.1</c:v>
                </c:pt>
                <c:pt idx="221">
                  <c:v>0.1</c:v>
                </c:pt>
                <c:pt idx="222">
                  <c:v>31.5</c:v>
                </c:pt>
                <c:pt idx="223">
                  <c:v>0.1</c:v>
                </c:pt>
                <c:pt idx="224">
                  <c:v>1.0</c:v>
                </c:pt>
                <c:pt idx="225">
                  <c:v>0.1</c:v>
                </c:pt>
                <c:pt idx="226">
                  <c:v>0.1</c:v>
                </c:pt>
                <c:pt idx="227">
                  <c:v>0.8</c:v>
                </c:pt>
                <c:pt idx="228">
                  <c:v>0.1</c:v>
                </c:pt>
                <c:pt idx="229">
                  <c:v>0.5</c:v>
                </c:pt>
                <c:pt idx="230">
                  <c:v>0.1</c:v>
                </c:pt>
                <c:pt idx="231">
                  <c:v>0.1</c:v>
                </c:pt>
                <c:pt idx="232">
                  <c:v>0.9</c:v>
                </c:pt>
                <c:pt idx="233">
                  <c:v>0.1</c:v>
                </c:pt>
                <c:pt idx="234">
                  <c:v>0.1</c:v>
                </c:pt>
                <c:pt idx="235">
                  <c:v>0.7</c:v>
                </c:pt>
                <c:pt idx="236">
                  <c:v>0.1</c:v>
                </c:pt>
                <c:pt idx="237">
                  <c:v>0.6</c:v>
                </c:pt>
                <c:pt idx="238">
                  <c:v>0.1</c:v>
                </c:pt>
                <c:pt idx="239">
                  <c:v>0.1</c:v>
                </c:pt>
                <c:pt idx="240">
                  <c:v>1.1</c:v>
                </c:pt>
                <c:pt idx="241">
                  <c:v>0.1</c:v>
                </c:pt>
                <c:pt idx="242">
                  <c:v>0.1</c:v>
                </c:pt>
                <c:pt idx="243">
                  <c:v>0.6</c:v>
                </c:pt>
                <c:pt idx="244">
                  <c:v>0.2</c:v>
                </c:pt>
                <c:pt idx="245">
                  <c:v>0.5</c:v>
                </c:pt>
                <c:pt idx="246">
                  <c:v>0.1</c:v>
                </c:pt>
                <c:pt idx="247">
                  <c:v>0.1</c:v>
                </c:pt>
                <c:pt idx="248">
                  <c:v>1.0</c:v>
                </c:pt>
                <c:pt idx="249">
                  <c:v>0.1</c:v>
                </c:pt>
                <c:pt idx="250">
                  <c:v>0.1</c:v>
                </c:pt>
                <c:pt idx="251">
                  <c:v>0.7</c:v>
                </c:pt>
                <c:pt idx="252">
                  <c:v>0.1</c:v>
                </c:pt>
                <c:pt idx="253">
                  <c:v>0.6</c:v>
                </c:pt>
                <c:pt idx="254">
                  <c:v>20.7</c:v>
                </c:pt>
                <c:pt idx="255">
                  <c:v>0.1</c:v>
                </c:pt>
                <c:pt idx="256">
                  <c:v>1.1</c:v>
                </c:pt>
                <c:pt idx="257">
                  <c:v>0.1</c:v>
                </c:pt>
                <c:pt idx="258">
                  <c:v>0.1</c:v>
                </c:pt>
                <c:pt idx="259">
                  <c:v>0.6</c:v>
                </c:pt>
                <c:pt idx="260">
                  <c:v>0.1</c:v>
                </c:pt>
                <c:pt idx="261">
                  <c:v>0.5</c:v>
                </c:pt>
                <c:pt idx="262">
                  <c:v>25.7</c:v>
                </c:pt>
                <c:pt idx="263">
                  <c:v>0.1</c:v>
                </c:pt>
                <c:pt idx="264">
                  <c:v>1.2</c:v>
                </c:pt>
                <c:pt idx="265">
                  <c:v>0.1</c:v>
                </c:pt>
                <c:pt idx="266">
                  <c:v>0.1</c:v>
                </c:pt>
                <c:pt idx="267">
                  <c:v>0.6</c:v>
                </c:pt>
                <c:pt idx="268">
                  <c:v>0.1</c:v>
                </c:pt>
                <c:pt idx="269">
                  <c:v>0.5</c:v>
                </c:pt>
                <c:pt idx="270">
                  <c:v>25.7</c:v>
                </c:pt>
                <c:pt idx="271">
                  <c:v>0.1</c:v>
                </c:pt>
                <c:pt idx="272">
                  <c:v>0.7</c:v>
                </c:pt>
                <c:pt idx="273">
                  <c:v>0.1</c:v>
                </c:pt>
                <c:pt idx="274">
                  <c:v>0.5</c:v>
                </c:pt>
                <c:pt idx="275">
                  <c:v>0.6</c:v>
                </c:pt>
                <c:pt idx="276">
                  <c:v>0.1</c:v>
                </c:pt>
                <c:pt idx="277">
                  <c:v>0.5</c:v>
                </c:pt>
                <c:pt idx="278">
                  <c:v>12.1</c:v>
                </c:pt>
                <c:pt idx="279">
                  <c:v>0.1</c:v>
                </c:pt>
                <c:pt idx="280">
                  <c:v>0.7</c:v>
                </c:pt>
                <c:pt idx="281">
                  <c:v>0.1</c:v>
                </c:pt>
                <c:pt idx="282">
                  <c:v>0.5</c:v>
                </c:pt>
                <c:pt idx="283">
                  <c:v>0.6</c:v>
                </c:pt>
                <c:pt idx="284">
                  <c:v>0.2</c:v>
                </c:pt>
                <c:pt idx="285">
                  <c:v>0.1</c:v>
                </c:pt>
                <c:pt idx="286">
                  <c:v>0.1</c:v>
                </c:pt>
                <c:pt idx="287">
                  <c:v>0.5</c:v>
                </c:pt>
                <c:pt idx="288">
                  <c:v>0.7</c:v>
                </c:pt>
                <c:pt idx="289">
                  <c:v>0.1</c:v>
                </c:pt>
                <c:pt idx="290">
                  <c:v>0.5</c:v>
                </c:pt>
                <c:pt idx="291">
                  <c:v>58.1</c:v>
                </c:pt>
                <c:pt idx="292">
                  <c:v>0.1</c:v>
                </c:pt>
                <c:pt idx="293">
                  <c:v>0.1</c:v>
                </c:pt>
                <c:pt idx="294">
                  <c:v>0.3</c:v>
                </c:pt>
                <c:pt idx="295">
                  <c:v>0.6</c:v>
                </c:pt>
                <c:pt idx="296">
                  <c:v>0.6</c:v>
                </c:pt>
                <c:pt idx="297">
                  <c:v>0.1</c:v>
                </c:pt>
                <c:pt idx="298">
                  <c:v>0.5</c:v>
                </c:pt>
                <c:pt idx="299">
                  <c:v>34.9</c:v>
                </c:pt>
                <c:pt idx="300">
                  <c:v>0.1</c:v>
                </c:pt>
                <c:pt idx="301">
                  <c:v>0.7</c:v>
                </c:pt>
                <c:pt idx="302">
                  <c:v>0.1</c:v>
                </c:pt>
                <c:pt idx="303">
                  <c:v>0.6</c:v>
                </c:pt>
                <c:pt idx="304">
                  <c:v>0.7</c:v>
                </c:pt>
                <c:pt idx="305">
                  <c:v>0.1</c:v>
                </c:pt>
                <c:pt idx="306">
                  <c:v>0.1</c:v>
                </c:pt>
                <c:pt idx="307">
                  <c:v>21.5</c:v>
                </c:pt>
                <c:pt idx="308">
                  <c:v>0.5</c:v>
                </c:pt>
                <c:pt idx="309">
                  <c:v>0.7</c:v>
                </c:pt>
                <c:pt idx="310">
                  <c:v>0.1</c:v>
                </c:pt>
                <c:pt idx="311">
                  <c:v>0.5</c:v>
                </c:pt>
                <c:pt idx="312">
                  <c:v>0.6</c:v>
                </c:pt>
                <c:pt idx="313">
                  <c:v>0.3</c:v>
                </c:pt>
                <c:pt idx="314">
                  <c:v>0.1</c:v>
                </c:pt>
                <c:pt idx="315">
                  <c:v>2.1</c:v>
                </c:pt>
                <c:pt idx="316">
                  <c:v>0.5</c:v>
                </c:pt>
                <c:pt idx="317">
                  <c:v>0.8</c:v>
                </c:pt>
                <c:pt idx="318">
                  <c:v>0.1</c:v>
                </c:pt>
                <c:pt idx="319">
                  <c:v>0.4</c:v>
                </c:pt>
                <c:pt idx="320">
                  <c:v>0.6</c:v>
                </c:pt>
                <c:pt idx="321">
                  <c:v>0.1</c:v>
                </c:pt>
                <c:pt idx="322">
                  <c:v>0.1</c:v>
                </c:pt>
                <c:pt idx="323">
                  <c:v>3.9</c:v>
                </c:pt>
                <c:pt idx="324">
                  <c:v>0.5</c:v>
                </c:pt>
                <c:pt idx="325">
                  <c:v>0.7</c:v>
                </c:pt>
                <c:pt idx="326">
                  <c:v>0.1</c:v>
                </c:pt>
                <c:pt idx="327">
                  <c:v>0.1</c:v>
                </c:pt>
                <c:pt idx="328">
                  <c:v>0.7</c:v>
                </c:pt>
                <c:pt idx="329">
                  <c:v>0.5</c:v>
                </c:pt>
                <c:pt idx="330">
                  <c:v>0.7</c:v>
                </c:pt>
                <c:pt idx="331">
                  <c:v>0.1</c:v>
                </c:pt>
                <c:pt idx="332">
                  <c:v>0.5</c:v>
                </c:pt>
                <c:pt idx="333">
                  <c:v>0.8</c:v>
                </c:pt>
                <c:pt idx="334">
                  <c:v>0.1</c:v>
                </c:pt>
                <c:pt idx="335">
                  <c:v>0.1</c:v>
                </c:pt>
                <c:pt idx="336">
                  <c:v>26.5</c:v>
                </c:pt>
                <c:pt idx="337">
                  <c:v>0.5</c:v>
                </c:pt>
                <c:pt idx="338">
                  <c:v>0.7</c:v>
                </c:pt>
                <c:pt idx="339">
                  <c:v>0.1</c:v>
                </c:pt>
                <c:pt idx="340">
                  <c:v>0.1</c:v>
                </c:pt>
                <c:pt idx="341">
                  <c:v>0.7</c:v>
                </c:pt>
                <c:pt idx="342">
                  <c:v>0.7</c:v>
                </c:pt>
                <c:pt idx="343">
                  <c:v>0.1</c:v>
                </c:pt>
                <c:pt idx="344">
                  <c:v>0.1</c:v>
                </c:pt>
                <c:pt idx="345">
                  <c:v>0.5</c:v>
                </c:pt>
                <c:pt idx="346">
                  <c:v>0.8</c:v>
                </c:pt>
                <c:pt idx="347">
                  <c:v>0.1</c:v>
                </c:pt>
                <c:pt idx="348">
                  <c:v>0.1</c:v>
                </c:pt>
                <c:pt idx="349">
                  <c:v>34.1</c:v>
                </c:pt>
                <c:pt idx="350">
                  <c:v>0.5</c:v>
                </c:pt>
                <c:pt idx="351">
                  <c:v>0.7</c:v>
                </c:pt>
                <c:pt idx="352">
                  <c:v>0.3</c:v>
                </c:pt>
                <c:pt idx="353">
                  <c:v>0.1</c:v>
                </c:pt>
                <c:pt idx="354">
                  <c:v>0.6</c:v>
                </c:pt>
                <c:pt idx="355">
                  <c:v>0.4</c:v>
                </c:pt>
                <c:pt idx="356">
                  <c:v>0.1</c:v>
                </c:pt>
                <c:pt idx="357">
                  <c:v>19.7</c:v>
                </c:pt>
                <c:pt idx="358">
                  <c:v>0.5</c:v>
                </c:pt>
                <c:pt idx="359">
                  <c:v>0.7</c:v>
                </c:pt>
                <c:pt idx="360">
                  <c:v>0.1</c:v>
                </c:pt>
                <c:pt idx="361">
                  <c:v>0.3</c:v>
                </c:pt>
                <c:pt idx="362">
                  <c:v>0.6</c:v>
                </c:pt>
                <c:pt idx="363">
                  <c:v>0.5</c:v>
                </c:pt>
                <c:pt idx="364">
                  <c:v>0.1</c:v>
                </c:pt>
                <c:pt idx="365">
                  <c:v>8.3</c:v>
                </c:pt>
                <c:pt idx="366">
                  <c:v>0.5</c:v>
                </c:pt>
                <c:pt idx="367">
                  <c:v>0.7</c:v>
                </c:pt>
                <c:pt idx="368">
                  <c:v>0.1</c:v>
                </c:pt>
                <c:pt idx="369">
                  <c:v>0.1</c:v>
                </c:pt>
                <c:pt idx="370">
                  <c:v>0.7</c:v>
                </c:pt>
                <c:pt idx="371">
                  <c:v>0.7</c:v>
                </c:pt>
                <c:pt idx="372">
                  <c:v>0.2</c:v>
                </c:pt>
                <c:pt idx="373">
                  <c:v>0.1</c:v>
                </c:pt>
                <c:pt idx="374">
                  <c:v>0.1</c:v>
                </c:pt>
                <c:pt idx="375">
                  <c:v>2.5</c:v>
                </c:pt>
                <c:pt idx="376">
                  <c:v>0.5</c:v>
                </c:pt>
                <c:pt idx="377">
                  <c:v>0.1</c:v>
                </c:pt>
                <c:pt idx="378">
                  <c:v>26.3</c:v>
                </c:pt>
                <c:pt idx="379">
                  <c:v>0.5</c:v>
                </c:pt>
                <c:pt idx="380">
                  <c:v>0.7</c:v>
                </c:pt>
                <c:pt idx="381">
                  <c:v>0.2</c:v>
                </c:pt>
                <c:pt idx="382">
                  <c:v>0.1</c:v>
                </c:pt>
                <c:pt idx="383">
                  <c:v>0.8</c:v>
                </c:pt>
                <c:pt idx="384">
                  <c:v>0.5</c:v>
                </c:pt>
                <c:pt idx="385">
                  <c:v>0.1</c:v>
                </c:pt>
                <c:pt idx="386">
                  <c:v>8.5</c:v>
                </c:pt>
                <c:pt idx="387">
                  <c:v>0.1</c:v>
                </c:pt>
                <c:pt idx="388">
                  <c:v>0.6</c:v>
                </c:pt>
                <c:pt idx="389">
                  <c:v>0.5</c:v>
                </c:pt>
                <c:pt idx="390">
                  <c:v>0.1</c:v>
                </c:pt>
                <c:pt idx="391">
                  <c:v>32.6</c:v>
                </c:pt>
                <c:pt idx="392">
                  <c:v>0.1</c:v>
                </c:pt>
                <c:pt idx="393">
                  <c:v>0.6</c:v>
                </c:pt>
                <c:pt idx="394">
                  <c:v>0.5</c:v>
                </c:pt>
                <c:pt idx="395">
                  <c:v>0.1</c:v>
                </c:pt>
                <c:pt idx="396">
                  <c:v>2.9</c:v>
                </c:pt>
                <c:pt idx="397">
                  <c:v>0.4</c:v>
                </c:pt>
                <c:pt idx="398">
                  <c:v>0.1</c:v>
                </c:pt>
                <c:pt idx="399">
                  <c:v>0.1</c:v>
                </c:pt>
                <c:pt idx="400">
                  <c:v>0.1</c:v>
                </c:pt>
                <c:pt idx="401">
                  <c:v>0.7</c:v>
                </c:pt>
                <c:pt idx="402">
                  <c:v>0.5</c:v>
                </c:pt>
                <c:pt idx="403">
                  <c:v>0.1</c:v>
                </c:pt>
                <c:pt idx="404">
                  <c:v>0.8</c:v>
                </c:pt>
                <c:pt idx="405">
                  <c:v>0.1</c:v>
                </c:pt>
                <c:pt idx="406">
                  <c:v>0.2</c:v>
                </c:pt>
                <c:pt idx="407">
                  <c:v>0.4</c:v>
                </c:pt>
                <c:pt idx="408">
                  <c:v>0.1</c:v>
                </c:pt>
                <c:pt idx="409">
                  <c:v>0.7</c:v>
                </c:pt>
                <c:pt idx="410">
                  <c:v>0.5</c:v>
                </c:pt>
                <c:pt idx="411">
                  <c:v>0.3</c:v>
                </c:pt>
                <c:pt idx="412">
                  <c:v>0.7</c:v>
                </c:pt>
                <c:pt idx="413">
                  <c:v>0.1</c:v>
                </c:pt>
                <c:pt idx="414">
                  <c:v>0.2</c:v>
                </c:pt>
                <c:pt idx="415">
                  <c:v>0.4</c:v>
                </c:pt>
                <c:pt idx="416">
                  <c:v>0.1</c:v>
                </c:pt>
                <c:pt idx="417">
                  <c:v>2.7</c:v>
                </c:pt>
                <c:pt idx="418">
                  <c:v>0.1</c:v>
                </c:pt>
                <c:pt idx="419">
                  <c:v>0.1</c:v>
                </c:pt>
                <c:pt idx="420">
                  <c:v>46.1</c:v>
                </c:pt>
                <c:pt idx="421">
                  <c:v>0.2</c:v>
                </c:pt>
                <c:pt idx="422">
                  <c:v>0.6</c:v>
                </c:pt>
                <c:pt idx="423">
                  <c:v>0.5</c:v>
                </c:pt>
                <c:pt idx="424">
                  <c:v>0.1</c:v>
                </c:pt>
                <c:pt idx="425">
                  <c:v>0.7</c:v>
                </c:pt>
                <c:pt idx="426">
                  <c:v>0.1</c:v>
                </c:pt>
                <c:pt idx="427">
                  <c:v>0.1</c:v>
                </c:pt>
                <c:pt idx="428">
                  <c:v>9.4</c:v>
                </c:pt>
                <c:pt idx="429">
                  <c:v>0.1</c:v>
                </c:pt>
                <c:pt idx="430">
                  <c:v>0.8</c:v>
                </c:pt>
                <c:pt idx="431">
                  <c:v>0.6</c:v>
                </c:pt>
                <c:pt idx="432">
                  <c:v>0.1</c:v>
                </c:pt>
                <c:pt idx="433">
                  <c:v>0.9</c:v>
                </c:pt>
                <c:pt idx="434">
                  <c:v>0.1</c:v>
                </c:pt>
                <c:pt idx="435">
                  <c:v>0.2</c:v>
                </c:pt>
                <c:pt idx="436">
                  <c:v>1.9</c:v>
                </c:pt>
                <c:pt idx="437">
                  <c:v>0.1</c:v>
                </c:pt>
                <c:pt idx="438">
                  <c:v>0.7</c:v>
                </c:pt>
                <c:pt idx="439">
                  <c:v>0.1</c:v>
                </c:pt>
                <c:pt idx="440">
                  <c:v>1.2</c:v>
                </c:pt>
                <c:pt idx="441">
                  <c:v>1.0</c:v>
                </c:pt>
                <c:pt idx="442">
                  <c:v>0.1</c:v>
                </c:pt>
                <c:pt idx="443">
                  <c:v>0.1</c:v>
                </c:pt>
                <c:pt idx="444">
                  <c:v>0.5</c:v>
                </c:pt>
                <c:pt idx="445">
                  <c:v>0.1</c:v>
                </c:pt>
                <c:pt idx="446">
                  <c:v>0.7</c:v>
                </c:pt>
                <c:pt idx="447">
                  <c:v>0.0</c:v>
                </c:pt>
              </c:numCache>
            </c:numRef>
          </c:val>
          <c:smooth val="0"/>
        </c:ser>
        <c:ser>
          <c:idx val="1"/>
          <c:order val="1"/>
          <c:tx>
            <c:strRef>
              <c:f>Sheet1!$C$1</c:f>
              <c:strCache>
                <c:ptCount val="1"/>
                <c:pt idx="0">
                  <c:v>8591</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Sheet1!$C$2:$C$449</c:f>
              <c:numCache>
                <c:formatCode>General</c:formatCode>
                <c:ptCount val="448"/>
                <c:pt idx="0">
                  <c:v>0.0</c:v>
                </c:pt>
                <c:pt idx="1">
                  <c:v>0.1</c:v>
                </c:pt>
                <c:pt idx="2">
                  <c:v>0.1</c:v>
                </c:pt>
                <c:pt idx="3">
                  <c:v>7.1</c:v>
                </c:pt>
                <c:pt idx="4">
                  <c:v>0.1</c:v>
                </c:pt>
                <c:pt idx="5">
                  <c:v>0.8</c:v>
                </c:pt>
                <c:pt idx="6">
                  <c:v>0.1</c:v>
                </c:pt>
                <c:pt idx="7">
                  <c:v>0.1</c:v>
                </c:pt>
                <c:pt idx="8">
                  <c:v>1.2</c:v>
                </c:pt>
                <c:pt idx="9">
                  <c:v>0.1</c:v>
                </c:pt>
                <c:pt idx="10">
                  <c:v>0.1</c:v>
                </c:pt>
                <c:pt idx="11">
                  <c:v>28.5</c:v>
                </c:pt>
                <c:pt idx="12">
                  <c:v>0.1</c:v>
                </c:pt>
                <c:pt idx="13">
                  <c:v>1.1</c:v>
                </c:pt>
                <c:pt idx="14">
                  <c:v>0.1</c:v>
                </c:pt>
                <c:pt idx="15">
                  <c:v>0.1</c:v>
                </c:pt>
                <c:pt idx="16">
                  <c:v>1.3</c:v>
                </c:pt>
                <c:pt idx="17">
                  <c:v>0.1</c:v>
                </c:pt>
                <c:pt idx="18">
                  <c:v>0.1</c:v>
                </c:pt>
                <c:pt idx="19">
                  <c:v>22.7</c:v>
                </c:pt>
                <c:pt idx="20">
                  <c:v>0.1</c:v>
                </c:pt>
                <c:pt idx="21">
                  <c:v>1.2</c:v>
                </c:pt>
                <c:pt idx="22">
                  <c:v>0.1</c:v>
                </c:pt>
                <c:pt idx="23">
                  <c:v>0.1</c:v>
                </c:pt>
                <c:pt idx="24">
                  <c:v>1.1</c:v>
                </c:pt>
                <c:pt idx="25">
                  <c:v>0.1</c:v>
                </c:pt>
                <c:pt idx="26">
                  <c:v>0.3</c:v>
                </c:pt>
                <c:pt idx="27">
                  <c:v>1.0</c:v>
                </c:pt>
                <c:pt idx="28">
                  <c:v>0.1</c:v>
                </c:pt>
                <c:pt idx="29">
                  <c:v>0.1</c:v>
                </c:pt>
                <c:pt idx="30">
                  <c:v>3.7</c:v>
                </c:pt>
                <c:pt idx="31">
                  <c:v>0.1</c:v>
                </c:pt>
                <c:pt idx="32">
                  <c:v>1.0</c:v>
                </c:pt>
                <c:pt idx="33">
                  <c:v>0.1</c:v>
                </c:pt>
                <c:pt idx="34">
                  <c:v>0.1</c:v>
                </c:pt>
                <c:pt idx="35">
                  <c:v>1.2</c:v>
                </c:pt>
                <c:pt idx="36">
                  <c:v>0.3</c:v>
                </c:pt>
                <c:pt idx="37">
                  <c:v>0.2</c:v>
                </c:pt>
                <c:pt idx="38">
                  <c:v>0.1</c:v>
                </c:pt>
                <c:pt idx="39">
                  <c:v>0.1</c:v>
                </c:pt>
                <c:pt idx="40">
                  <c:v>1.0</c:v>
                </c:pt>
                <c:pt idx="41">
                  <c:v>0.1</c:v>
                </c:pt>
                <c:pt idx="42">
                  <c:v>0.1</c:v>
                </c:pt>
                <c:pt idx="43">
                  <c:v>1.1</c:v>
                </c:pt>
                <c:pt idx="44">
                  <c:v>0.1</c:v>
                </c:pt>
                <c:pt idx="45">
                  <c:v>0.1</c:v>
                </c:pt>
                <c:pt idx="46">
                  <c:v>0.3</c:v>
                </c:pt>
                <c:pt idx="47">
                  <c:v>0.1</c:v>
                </c:pt>
                <c:pt idx="48">
                  <c:v>1.2</c:v>
                </c:pt>
                <c:pt idx="49">
                  <c:v>0.1</c:v>
                </c:pt>
                <c:pt idx="50">
                  <c:v>0.1</c:v>
                </c:pt>
                <c:pt idx="51">
                  <c:v>55.3</c:v>
                </c:pt>
                <c:pt idx="52">
                  <c:v>0.1</c:v>
                </c:pt>
                <c:pt idx="53">
                  <c:v>0.2</c:v>
                </c:pt>
                <c:pt idx="54">
                  <c:v>0.1</c:v>
                </c:pt>
                <c:pt idx="55">
                  <c:v>0.1</c:v>
                </c:pt>
                <c:pt idx="56">
                  <c:v>1.0</c:v>
                </c:pt>
                <c:pt idx="57">
                  <c:v>0.1</c:v>
                </c:pt>
                <c:pt idx="58">
                  <c:v>0.1</c:v>
                </c:pt>
                <c:pt idx="59">
                  <c:v>1.1</c:v>
                </c:pt>
                <c:pt idx="60">
                  <c:v>0.1</c:v>
                </c:pt>
                <c:pt idx="61">
                  <c:v>0.2</c:v>
                </c:pt>
                <c:pt idx="62">
                  <c:v>34.2</c:v>
                </c:pt>
                <c:pt idx="63">
                  <c:v>0.1</c:v>
                </c:pt>
                <c:pt idx="64">
                  <c:v>0.8</c:v>
                </c:pt>
                <c:pt idx="65">
                  <c:v>0.1</c:v>
                </c:pt>
                <c:pt idx="66">
                  <c:v>0.1</c:v>
                </c:pt>
                <c:pt idx="67">
                  <c:v>1.2</c:v>
                </c:pt>
                <c:pt idx="68">
                  <c:v>0.1</c:v>
                </c:pt>
                <c:pt idx="69">
                  <c:v>0.2</c:v>
                </c:pt>
                <c:pt idx="70">
                  <c:v>60.3</c:v>
                </c:pt>
                <c:pt idx="71">
                  <c:v>0.1</c:v>
                </c:pt>
                <c:pt idx="72">
                  <c:v>0.2</c:v>
                </c:pt>
                <c:pt idx="73">
                  <c:v>0.2</c:v>
                </c:pt>
                <c:pt idx="74">
                  <c:v>0.2</c:v>
                </c:pt>
                <c:pt idx="75">
                  <c:v>1.4</c:v>
                </c:pt>
                <c:pt idx="76">
                  <c:v>0.1</c:v>
                </c:pt>
                <c:pt idx="77">
                  <c:v>0.1</c:v>
                </c:pt>
                <c:pt idx="78">
                  <c:v>1.6</c:v>
                </c:pt>
                <c:pt idx="79">
                  <c:v>0.1</c:v>
                </c:pt>
                <c:pt idx="80">
                  <c:v>0.2</c:v>
                </c:pt>
                <c:pt idx="81">
                  <c:v>27.2</c:v>
                </c:pt>
                <c:pt idx="82">
                  <c:v>0.1</c:v>
                </c:pt>
                <c:pt idx="83">
                  <c:v>1.1</c:v>
                </c:pt>
                <c:pt idx="84">
                  <c:v>0.1</c:v>
                </c:pt>
                <c:pt idx="85">
                  <c:v>0.2</c:v>
                </c:pt>
                <c:pt idx="86">
                  <c:v>1.0</c:v>
                </c:pt>
                <c:pt idx="87">
                  <c:v>0.1</c:v>
                </c:pt>
                <c:pt idx="88">
                  <c:v>0.6</c:v>
                </c:pt>
                <c:pt idx="89">
                  <c:v>53.9</c:v>
                </c:pt>
                <c:pt idx="90">
                  <c:v>0.1</c:v>
                </c:pt>
                <c:pt idx="91">
                  <c:v>0.2</c:v>
                </c:pt>
                <c:pt idx="92">
                  <c:v>0.2</c:v>
                </c:pt>
                <c:pt idx="93">
                  <c:v>0.2</c:v>
                </c:pt>
                <c:pt idx="94">
                  <c:v>1.1</c:v>
                </c:pt>
                <c:pt idx="95">
                  <c:v>0.1</c:v>
                </c:pt>
                <c:pt idx="96">
                  <c:v>0.1</c:v>
                </c:pt>
                <c:pt idx="97">
                  <c:v>1.0</c:v>
                </c:pt>
                <c:pt idx="98">
                  <c:v>0.7</c:v>
                </c:pt>
                <c:pt idx="99">
                  <c:v>0.2</c:v>
                </c:pt>
                <c:pt idx="100">
                  <c:v>0.1</c:v>
                </c:pt>
                <c:pt idx="101">
                  <c:v>0.1</c:v>
                </c:pt>
                <c:pt idx="102">
                  <c:v>1.1</c:v>
                </c:pt>
                <c:pt idx="103">
                  <c:v>0.2</c:v>
                </c:pt>
                <c:pt idx="104">
                  <c:v>0.5</c:v>
                </c:pt>
                <c:pt idx="105">
                  <c:v>0.9</c:v>
                </c:pt>
                <c:pt idx="106">
                  <c:v>0.2</c:v>
                </c:pt>
                <c:pt idx="107">
                  <c:v>0.1</c:v>
                </c:pt>
                <c:pt idx="108">
                  <c:v>47.7</c:v>
                </c:pt>
                <c:pt idx="109">
                  <c:v>0.2</c:v>
                </c:pt>
                <c:pt idx="110">
                  <c:v>1.1</c:v>
                </c:pt>
                <c:pt idx="111">
                  <c:v>0.2</c:v>
                </c:pt>
                <c:pt idx="112">
                  <c:v>0.1</c:v>
                </c:pt>
                <c:pt idx="113">
                  <c:v>1.2</c:v>
                </c:pt>
                <c:pt idx="114">
                  <c:v>0.2</c:v>
                </c:pt>
                <c:pt idx="115">
                  <c:v>0.1</c:v>
                </c:pt>
                <c:pt idx="116">
                  <c:v>54.7</c:v>
                </c:pt>
                <c:pt idx="117">
                  <c:v>0.2</c:v>
                </c:pt>
                <c:pt idx="118">
                  <c:v>0.1</c:v>
                </c:pt>
                <c:pt idx="119">
                  <c:v>0.3</c:v>
                </c:pt>
                <c:pt idx="120">
                  <c:v>0.2</c:v>
                </c:pt>
                <c:pt idx="121">
                  <c:v>1.1</c:v>
                </c:pt>
                <c:pt idx="122">
                  <c:v>0.2</c:v>
                </c:pt>
                <c:pt idx="123">
                  <c:v>0.1</c:v>
                </c:pt>
                <c:pt idx="124">
                  <c:v>62.1</c:v>
                </c:pt>
                <c:pt idx="125">
                  <c:v>0.1</c:v>
                </c:pt>
                <c:pt idx="126">
                  <c:v>0.4</c:v>
                </c:pt>
                <c:pt idx="127">
                  <c:v>0.1</c:v>
                </c:pt>
                <c:pt idx="128">
                  <c:v>0.3</c:v>
                </c:pt>
                <c:pt idx="129">
                  <c:v>1.1</c:v>
                </c:pt>
                <c:pt idx="130">
                  <c:v>0.1</c:v>
                </c:pt>
                <c:pt idx="131">
                  <c:v>0.2</c:v>
                </c:pt>
                <c:pt idx="132">
                  <c:v>47.3</c:v>
                </c:pt>
                <c:pt idx="133">
                  <c:v>0.1</c:v>
                </c:pt>
                <c:pt idx="134">
                  <c:v>0.2</c:v>
                </c:pt>
                <c:pt idx="135">
                  <c:v>0.2</c:v>
                </c:pt>
                <c:pt idx="136">
                  <c:v>0.1</c:v>
                </c:pt>
                <c:pt idx="137">
                  <c:v>1.0</c:v>
                </c:pt>
                <c:pt idx="138">
                  <c:v>0.3</c:v>
                </c:pt>
                <c:pt idx="139">
                  <c:v>0.2</c:v>
                </c:pt>
                <c:pt idx="140">
                  <c:v>1.4</c:v>
                </c:pt>
                <c:pt idx="141">
                  <c:v>0.1</c:v>
                </c:pt>
                <c:pt idx="142">
                  <c:v>0.2</c:v>
                </c:pt>
                <c:pt idx="143">
                  <c:v>0.1</c:v>
                </c:pt>
                <c:pt idx="144">
                  <c:v>0.1</c:v>
                </c:pt>
                <c:pt idx="145">
                  <c:v>0.6</c:v>
                </c:pt>
                <c:pt idx="146">
                  <c:v>0.1</c:v>
                </c:pt>
                <c:pt idx="147">
                  <c:v>0.2</c:v>
                </c:pt>
                <c:pt idx="148">
                  <c:v>1.6</c:v>
                </c:pt>
                <c:pt idx="149">
                  <c:v>0.2</c:v>
                </c:pt>
                <c:pt idx="150">
                  <c:v>0.2</c:v>
                </c:pt>
                <c:pt idx="151">
                  <c:v>0.1</c:v>
                </c:pt>
                <c:pt idx="152">
                  <c:v>0.2</c:v>
                </c:pt>
                <c:pt idx="153">
                  <c:v>1.7</c:v>
                </c:pt>
                <c:pt idx="154">
                  <c:v>0.1</c:v>
                </c:pt>
                <c:pt idx="155">
                  <c:v>0.1</c:v>
                </c:pt>
                <c:pt idx="156">
                  <c:v>33.7</c:v>
                </c:pt>
                <c:pt idx="157">
                  <c:v>0.1</c:v>
                </c:pt>
                <c:pt idx="158">
                  <c:v>1.7</c:v>
                </c:pt>
                <c:pt idx="159">
                  <c:v>0.1</c:v>
                </c:pt>
                <c:pt idx="160">
                  <c:v>0.2</c:v>
                </c:pt>
                <c:pt idx="161">
                  <c:v>1.0</c:v>
                </c:pt>
                <c:pt idx="162">
                  <c:v>0.1</c:v>
                </c:pt>
                <c:pt idx="163">
                  <c:v>0.2</c:v>
                </c:pt>
                <c:pt idx="164">
                  <c:v>19.7</c:v>
                </c:pt>
                <c:pt idx="165">
                  <c:v>0.2</c:v>
                </c:pt>
                <c:pt idx="166">
                  <c:v>1.1</c:v>
                </c:pt>
                <c:pt idx="167">
                  <c:v>0.1</c:v>
                </c:pt>
                <c:pt idx="168">
                  <c:v>0.2</c:v>
                </c:pt>
                <c:pt idx="169">
                  <c:v>1.1</c:v>
                </c:pt>
                <c:pt idx="170">
                  <c:v>0.2</c:v>
                </c:pt>
                <c:pt idx="171">
                  <c:v>0.2</c:v>
                </c:pt>
                <c:pt idx="172">
                  <c:v>19.1</c:v>
                </c:pt>
                <c:pt idx="173">
                  <c:v>0.7</c:v>
                </c:pt>
                <c:pt idx="174">
                  <c:v>1.1</c:v>
                </c:pt>
                <c:pt idx="175">
                  <c:v>0.1</c:v>
                </c:pt>
                <c:pt idx="176">
                  <c:v>0.2</c:v>
                </c:pt>
                <c:pt idx="177">
                  <c:v>1.6</c:v>
                </c:pt>
                <c:pt idx="178">
                  <c:v>0.1</c:v>
                </c:pt>
                <c:pt idx="179">
                  <c:v>0.3</c:v>
                </c:pt>
                <c:pt idx="180">
                  <c:v>37.3</c:v>
                </c:pt>
                <c:pt idx="181">
                  <c:v>0.1</c:v>
                </c:pt>
                <c:pt idx="182">
                  <c:v>1.2</c:v>
                </c:pt>
                <c:pt idx="183">
                  <c:v>0.1</c:v>
                </c:pt>
                <c:pt idx="184">
                  <c:v>0.2</c:v>
                </c:pt>
                <c:pt idx="185">
                  <c:v>1.0</c:v>
                </c:pt>
                <c:pt idx="186">
                  <c:v>0.1</c:v>
                </c:pt>
                <c:pt idx="187">
                  <c:v>0.1</c:v>
                </c:pt>
                <c:pt idx="188">
                  <c:v>18.5</c:v>
                </c:pt>
                <c:pt idx="189">
                  <c:v>0.1</c:v>
                </c:pt>
                <c:pt idx="190">
                  <c:v>1.0</c:v>
                </c:pt>
                <c:pt idx="191">
                  <c:v>0.1</c:v>
                </c:pt>
                <c:pt idx="192">
                  <c:v>0.2</c:v>
                </c:pt>
                <c:pt idx="193">
                  <c:v>1.5</c:v>
                </c:pt>
                <c:pt idx="194">
                  <c:v>0.1</c:v>
                </c:pt>
                <c:pt idx="195">
                  <c:v>0.2</c:v>
                </c:pt>
                <c:pt idx="196">
                  <c:v>0.1</c:v>
                </c:pt>
                <c:pt idx="197">
                  <c:v>0.1</c:v>
                </c:pt>
                <c:pt idx="198">
                  <c:v>1.5</c:v>
                </c:pt>
                <c:pt idx="199">
                  <c:v>0.2</c:v>
                </c:pt>
                <c:pt idx="200">
                  <c:v>0.2</c:v>
                </c:pt>
                <c:pt idx="201">
                  <c:v>1.1</c:v>
                </c:pt>
                <c:pt idx="202">
                  <c:v>0.1</c:v>
                </c:pt>
                <c:pt idx="203">
                  <c:v>0.2</c:v>
                </c:pt>
                <c:pt idx="204">
                  <c:v>0.1</c:v>
                </c:pt>
                <c:pt idx="205">
                  <c:v>0.1</c:v>
                </c:pt>
                <c:pt idx="206">
                  <c:v>1.1</c:v>
                </c:pt>
                <c:pt idx="207">
                  <c:v>0.1</c:v>
                </c:pt>
                <c:pt idx="208">
                  <c:v>0.2</c:v>
                </c:pt>
                <c:pt idx="209">
                  <c:v>1.4</c:v>
                </c:pt>
                <c:pt idx="210">
                  <c:v>0.1</c:v>
                </c:pt>
                <c:pt idx="211">
                  <c:v>0.3</c:v>
                </c:pt>
                <c:pt idx="212">
                  <c:v>0.1</c:v>
                </c:pt>
                <c:pt idx="213">
                  <c:v>0.1</c:v>
                </c:pt>
                <c:pt idx="214">
                  <c:v>0.9</c:v>
                </c:pt>
                <c:pt idx="215">
                  <c:v>0.1</c:v>
                </c:pt>
                <c:pt idx="216">
                  <c:v>0.1</c:v>
                </c:pt>
                <c:pt idx="217">
                  <c:v>0.1</c:v>
                </c:pt>
                <c:pt idx="218">
                  <c:v>0.3</c:v>
                </c:pt>
                <c:pt idx="219">
                  <c:v>1.1</c:v>
                </c:pt>
                <c:pt idx="220">
                  <c:v>0.1</c:v>
                </c:pt>
                <c:pt idx="221">
                  <c:v>0.1</c:v>
                </c:pt>
                <c:pt idx="222">
                  <c:v>2.7</c:v>
                </c:pt>
                <c:pt idx="223">
                  <c:v>0.1</c:v>
                </c:pt>
                <c:pt idx="224">
                  <c:v>1.1</c:v>
                </c:pt>
                <c:pt idx="225">
                  <c:v>0.2</c:v>
                </c:pt>
                <c:pt idx="226">
                  <c:v>0.1</c:v>
                </c:pt>
                <c:pt idx="227">
                  <c:v>49.9</c:v>
                </c:pt>
                <c:pt idx="228">
                  <c:v>0.1</c:v>
                </c:pt>
                <c:pt idx="229">
                  <c:v>1.1</c:v>
                </c:pt>
                <c:pt idx="230">
                  <c:v>0.1</c:v>
                </c:pt>
                <c:pt idx="231">
                  <c:v>0.2</c:v>
                </c:pt>
                <c:pt idx="232">
                  <c:v>1.1</c:v>
                </c:pt>
                <c:pt idx="233">
                  <c:v>0.2</c:v>
                </c:pt>
                <c:pt idx="234">
                  <c:v>0.2</c:v>
                </c:pt>
                <c:pt idx="235">
                  <c:v>23.8</c:v>
                </c:pt>
                <c:pt idx="236">
                  <c:v>0.1</c:v>
                </c:pt>
                <c:pt idx="237">
                  <c:v>1.1</c:v>
                </c:pt>
                <c:pt idx="238">
                  <c:v>0.2</c:v>
                </c:pt>
                <c:pt idx="239">
                  <c:v>0.2</c:v>
                </c:pt>
                <c:pt idx="240">
                  <c:v>1.8</c:v>
                </c:pt>
                <c:pt idx="241">
                  <c:v>0.2</c:v>
                </c:pt>
                <c:pt idx="242">
                  <c:v>0.1</c:v>
                </c:pt>
                <c:pt idx="243">
                  <c:v>32.9</c:v>
                </c:pt>
                <c:pt idx="244">
                  <c:v>0.2</c:v>
                </c:pt>
                <c:pt idx="245">
                  <c:v>1.2</c:v>
                </c:pt>
                <c:pt idx="246">
                  <c:v>0.2</c:v>
                </c:pt>
                <c:pt idx="247">
                  <c:v>0.1</c:v>
                </c:pt>
                <c:pt idx="248">
                  <c:v>1.0</c:v>
                </c:pt>
                <c:pt idx="249">
                  <c:v>0.2</c:v>
                </c:pt>
                <c:pt idx="250">
                  <c:v>0.1</c:v>
                </c:pt>
                <c:pt idx="251">
                  <c:v>10.2</c:v>
                </c:pt>
                <c:pt idx="252">
                  <c:v>0.1</c:v>
                </c:pt>
                <c:pt idx="253">
                  <c:v>1.0</c:v>
                </c:pt>
                <c:pt idx="254">
                  <c:v>0.1</c:v>
                </c:pt>
                <c:pt idx="255">
                  <c:v>0.1</c:v>
                </c:pt>
                <c:pt idx="256">
                  <c:v>1.0</c:v>
                </c:pt>
                <c:pt idx="257">
                  <c:v>0.1</c:v>
                </c:pt>
                <c:pt idx="258">
                  <c:v>0.2</c:v>
                </c:pt>
                <c:pt idx="259">
                  <c:v>0.2</c:v>
                </c:pt>
                <c:pt idx="260">
                  <c:v>0.1</c:v>
                </c:pt>
                <c:pt idx="261">
                  <c:v>1.2</c:v>
                </c:pt>
                <c:pt idx="262">
                  <c:v>0.2</c:v>
                </c:pt>
                <c:pt idx="263">
                  <c:v>0.1</c:v>
                </c:pt>
                <c:pt idx="264">
                  <c:v>1.0</c:v>
                </c:pt>
                <c:pt idx="265">
                  <c:v>0.1</c:v>
                </c:pt>
                <c:pt idx="266">
                  <c:v>0.1</c:v>
                </c:pt>
                <c:pt idx="267">
                  <c:v>0.1</c:v>
                </c:pt>
                <c:pt idx="268">
                  <c:v>0.2</c:v>
                </c:pt>
                <c:pt idx="269">
                  <c:v>1.1</c:v>
                </c:pt>
                <c:pt idx="270">
                  <c:v>0.1</c:v>
                </c:pt>
                <c:pt idx="271">
                  <c:v>0.1</c:v>
                </c:pt>
                <c:pt idx="272">
                  <c:v>35.6</c:v>
                </c:pt>
                <c:pt idx="273">
                  <c:v>0.1</c:v>
                </c:pt>
                <c:pt idx="274">
                  <c:v>1.1</c:v>
                </c:pt>
                <c:pt idx="275">
                  <c:v>0.2</c:v>
                </c:pt>
                <c:pt idx="276">
                  <c:v>0.1</c:v>
                </c:pt>
                <c:pt idx="277">
                  <c:v>1.0</c:v>
                </c:pt>
                <c:pt idx="278">
                  <c:v>0.1</c:v>
                </c:pt>
                <c:pt idx="279">
                  <c:v>0.2</c:v>
                </c:pt>
                <c:pt idx="280">
                  <c:v>0.2</c:v>
                </c:pt>
                <c:pt idx="281">
                  <c:v>0.1</c:v>
                </c:pt>
                <c:pt idx="282">
                  <c:v>1.0</c:v>
                </c:pt>
                <c:pt idx="283">
                  <c:v>0.2</c:v>
                </c:pt>
                <c:pt idx="284">
                  <c:v>0.3</c:v>
                </c:pt>
                <c:pt idx="285">
                  <c:v>33.1</c:v>
                </c:pt>
                <c:pt idx="286">
                  <c:v>0.2</c:v>
                </c:pt>
                <c:pt idx="287">
                  <c:v>1.0</c:v>
                </c:pt>
                <c:pt idx="288">
                  <c:v>0.2</c:v>
                </c:pt>
                <c:pt idx="289">
                  <c:v>0.1</c:v>
                </c:pt>
                <c:pt idx="290">
                  <c:v>1.0</c:v>
                </c:pt>
                <c:pt idx="291">
                  <c:v>0.1</c:v>
                </c:pt>
                <c:pt idx="292">
                  <c:v>0.2</c:v>
                </c:pt>
                <c:pt idx="293">
                  <c:v>19.6</c:v>
                </c:pt>
                <c:pt idx="294">
                  <c:v>0.3</c:v>
                </c:pt>
                <c:pt idx="295">
                  <c:v>2.2</c:v>
                </c:pt>
                <c:pt idx="296">
                  <c:v>0.2</c:v>
                </c:pt>
                <c:pt idx="297">
                  <c:v>0.2</c:v>
                </c:pt>
                <c:pt idx="298">
                  <c:v>1.1</c:v>
                </c:pt>
                <c:pt idx="299">
                  <c:v>0.2</c:v>
                </c:pt>
                <c:pt idx="300">
                  <c:v>0.2</c:v>
                </c:pt>
                <c:pt idx="301">
                  <c:v>0.2</c:v>
                </c:pt>
                <c:pt idx="302">
                  <c:v>0.1</c:v>
                </c:pt>
                <c:pt idx="303">
                  <c:v>2.1</c:v>
                </c:pt>
                <c:pt idx="304">
                  <c:v>0.2</c:v>
                </c:pt>
                <c:pt idx="305">
                  <c:v>0.2</c:v>
                </c:pt>
                <c:pt idx="306">
                  <c:v>37.9</c:v>
                </c:pt>
                <c:pt idx="307">
                  <c:v>0.2</c:v>
                </c:pt>
                <c:pt idx="308">
                  <c:v>1.1</c:v>
                </c:pt>
                <c:pt idx="309">
                  <c:v>0.2</c:v>
                </c:pt>
                <c:pt idx="310">
                  <c:v>0.2</c:v>
                </c:pt>
                <c:pt idx="311">
                  <c:v>1.0</c:v>
                </c:pt>
                <c:pt idx="312">
                  <c:v>0.2</c:v>
                </c:pt>
                <c:pt idx="313">
                  <c:v>0.3</c:v>
                </c:pt>
                <c:pt idx="314">
                  <c:v>6.2</c:v>
                </c:pt>
                <c:pt idx="315">
                  <c:v>0.2</c:v>
                </c:pt>
                <c:pt idx="316">
                  <c:v>1.2</c:v>
                </c:pt>
                <c:pt idx="317">
                  <c:v>0.2</c:v>
                </c:pt>
                <c:pt idx="318">
                  <c:v>0.1</c:v>
                </c:pt>
                <c:pt idx="319">
                  <c:v>1.1</c:v>
                </c:pt>
                <c:pt idx="320">
                  <c:v>0.1</c:v>
                </c:pt>
                <c:pt idx="321">
                  <c:v>0.2</c:v>
                </c:pt>
                <c:pt idx="322">
                  <c:v>0.1</c:v>
                </c:pt>
                <c:pt idx="323">
                  <c:v>0.3</c:v>
                </c:pt>
                <c:pt idx="324">
                  <c:v>1.1</c:v>
                </c:pt>
                <c:pt idx="325">
                  <c:v>0.2</c:v>
                </c:pt>
                <c:pt idx="326">
                  <c:v>0.2</c:v>
                </c:pt>
                <c:pt idx="327">
                  <c:v>27.9</c:v>
                </c:pt>
                <c:pt idx="328">
                  <c:v>0.2</c:v>
                </c:pt>
                <c:pt idx="329">
                  <c:v>1.1</c:v>
                </c:pt>
                <c:pt idx="330">
                  <c:v>0.2</c:v>
                </c:pt>
                <c:pt idx="331">
                  <c:v>0.1</c:v>
                </c:pt>
                <c:pt idx="332">
                  <c:v>1.0</c:v>
                </c:pt>
                <c:pt idx="333">
                  <c:v>0.3</c:v>
                </c:pt>
                <c:pt idx="334">
                  <c:v>0.2</c:v>
                </c:pt>
                <c:pt idx="335">
                  <c:v>5.3</c:v>
                </c:pt>
                <c:pt idx="336">
                  <c:v>1.2</c:v>
                </c:pt>
                <c:pt idx="337">
                  <c:v>1.1</c:v>
                </c:pt>
                <c:pt idx="338">
                  <c:v>0.2</c:v>
                </c:pt>
                <c:pt idx="339">
                  <c:v>0.1</c:v>
                </c:pt>
                <c:pt idx="340">
                  <c:v>37.3</c:v>
                </c:pt>
                <c:pt idx="341">
                  <c:v>0.2</c:v>
                </c:pt>
                <c:pt idx="342">
                  <c:v>1.3</c:v>
                </c:pt>
                <c:pt idx="343">
                  <c:v>0.2</c:v>
                </c:pt>
                <c:pt idx="344">
                  <c:v>0.1</c:v>
                </c:pt>
                <c:pt idx="345">
                  <c:v>1.1</c:v>
                </c:pt>
                <c:pt idx="346">
                  <c:v>0.2</c:v>
                </c:pt>
                <c:pt idx="347">
                  <c:v>0.2</c:v>
                </c:pt>
                <c:pt idx="348">
                  <c:v>0.1</c:v>
                </c:pt>
                <c:pt idx="349">
                  <c:v>0.1</c:v>
                </c:pt>
                <c:pt idx="350">
                  <c:v>1.1</c:v>
                </c:pt>
                <c:pt idx="351">
                  <c:v>0.1</c:v>
                </c:pt>
                <c:pt idx="352">
                  <c:v>0.4</c:v>
                </c:pt>
                <c:pt idx="353">
                  <c:v>38.4</c:v>
                </c:pt>
                <c:pt idx="354">
                  <c:v>0.2</c:v>
                </c:pt>
                <c:pt idx="355">
                  <c:v>1.1</c:v>
                </c:pt>
                <c:pt idx="356">
                  <c:v>0.1</c:v>
                </c:pt>
                <c:pt idx="357">
                  <c:v>0.1</c:v>
                </c:pt>
                <c:pt idx="358">
                  <c:v>1.1</c:v>
                </c:pt>
                <c:pt idx="359">
                  <c:v>0.2</c:v>
                </c:pt>
                <c:pt idx="360">
                  <c:v>0.1</c:v>
                </c:pt>
                <c:pt idx="361">
                  <c:v>10.0</c:v>
                </c:pt>
                <c:pt idx="362">
                  <c:v>0.2</c:v>
                </c:pt>
                <c:pt idx="363">
                  <c:v>1.1</c:v>
                </c:pt>
                <c:pt idx="364">
                  <c:v>0.1</c:v>
                </c:pt>
                <c:pt idx="365">
                  <c:v>0.1</c:v>
                </c:pt>
                <c:pt idx="366">
                  <c:v>1.1</c:v>
                </c:pt>
                <c:pt idx="367">
                  <c:v>0.2</c:v>
                </c:pt>
                <c:pt idx="368">
                  <c:v>0.2</c:v>
                </c:pt>
                <c:pt idx="369">
                  <c:v>0.1</c:v>
                </c:pt>
                <c:pt idx="370">
                  <c:v>0.1</c:v>
                </c:pt>
                <c:pt idx="371">
                  <c:v>2.5</c:v>
                </c:pt>
                <c:pt idx="372">
                  <c:v>0.1</c:v>
                </c:pt>
                <c:pt idx="373">
                  <c:v>0.2</c:v>
                </c:pt>
                <c:pt idx="374">
                  <c:v>16.3</c:v>
                </c:pt>
                <c:pt idx="375">
                  <c:v>0.2</c:v>
                </c:pt>
                <c:pt idx="376">
                  <c:v>1.1</c:v>
                </c:pt>
                <c:pt idx="377">
                  <c:v>0.1</c:v>
                </c:pt>
                <c:pt idx="378">
                  <c:v>0.1</c:v>
                </c:pt>
                <c:pt idx="379">
                  <c:v>1.1</c:v>
                </c:pt>
                <c:pt idx="380">
                  <c:v>0.1</c:v>
                </c:pt>
                <c:pt idx="381">
                  <c:v>0.3</c:v>
                </c:pt>
                <c:pt idx="382">
                  <c:v>0.1</c:v>
                </c:pt>
                <c:pt idx="383">
                  <c:v>0.2</c:v>
                </c:pt>
                <c:pt idx="384">
                  <c:v>1.1</c:v>
                </c:pt>
                <c:pt idx="385">
                  <c:v>0.1</c:v>
                </c:pt>
                <c:pt idx="386">
                  <c:v>0.1</c:v>
                </c:pt>
                <c:pt idx="387">
                  <c:v>7.2</c:v>
                </c:pt>
                <c:pt idx="388">
                  <c:v>0.2</c:v>
                </c:pt>
                <c:pt idx="389">
                  <c:v>2.1</c:v>
                </c:pt>
                <c:pt idx="390">
                  <c:v>0.1</c:v>
                </c:pt>
                <c:pt idx="391">
                  <c:v>0.3</c:v>
                </c:pt>
                <c:pt idx="392">
                  <c:v>49.4</c:v>
                </c:pt>
                <c:pt idx="393">
                  <c:v>0.2</c:v>
                </c:pt>
                <c:pt idx="394">
                  <c:v>1.2</c:v>
                </c:pt>
                <c:pt idx="395">
                  <c:v>0.1</c:v>
                </c:pt>
                <c:pt idx="396">
                  <c:v>0.2</c:v>
                </c:pt>
                <c:pt idx="397">
                  <c:v>1.1</c:v>
                </c:pt>
                <c:pt idx="398">
                  <c:v>0.2</c:v>
                </c:pt>
                <c:pt idx="399">
                  <c:v>0.2</c:v>
                </c:pt>
                <c:pt idx="400">
                  <c:v>0.1</c:v>
                </c:pt>
                <c:pt idx="401">
                  <c:v>0.2</c:v>
                </c:pt>
                <c:pt idx="402">
                  <c:v>1.0</c:v>
                </c:pt>
                <c:pt idx="403">
                  <c:v>0.1</c:v>
                </c:pt>
                <c:pt idx="404">
                  <c:v>0.2</c:v>
                </c:pt>
                <c:pt idx="405">
                  <c:v>0.4</c:v>
                </c:pt>
                <c:pt idx="406">
                  <c:v>0.1</c:v>
                </c:pt>
                <c:pt idx="407">
                  <c:v>0.4</c:v>
                </c:pt>
                <c:pt idx="408">
                  <c:v>0.1</c:v>
                </c:pt>
                <c:pt idx="409">
                  <c:v>0.2</c:v>
                </c:pt>
                <c:pt idx="410">
                  <c:v>1.1</c:v>
                </c:pt>
                <c:pt idx="411">
                  <c:v>0.3</c:v>
                </c:pt>
                <c:pt idx="412">
                  <c:v>0.2</c:v>
                </c:pt>
                <c:pt idx="413">
                  <c:v>12.3</c:v>
                </c:pt>
                <c:pt idx="414">
                  <c:v>0.1</c:v>
                </c:pt>
                <c:pt idx="415">
                  <c:v>1.1</c:v>
                </c:pt>
                <c:pt idx="416">
                  <c:v>0.2</c:v>
                </c:pt>
                <c:pt idx="417">
                  <c:v>0.2</c:v>
                </c:pt>
                <c:pt idx="418">
                  <c:v>0.8</c:v>
                </c:pt>
                <c:pt idx="419">
                  <c:v>0.1</c:v>
                </c:pt>
                <c:pt idx="420">
                  <c:v>1.1</c:v>
                </c:pt>
                <c:pt idx="421">
                  <c:v>0.3</c:v>
                </c:pt>
                <c:pt idx="422">
                  <c:v>0.2</c:v>
                </c:pt>
                <c:pt idx="423">
                  <c:v>1.0</c:v>
                </c:pt>
                <c:pt idx="424">
                  <c:v>0.1</c:v>
                </c:pt>
                <c:pt idx="425">
                  <c:v>0.2</c:v>
                </c:pt>
                <c:pt idx="426">
                  <c:v>13.5</c:v>
                </c:pt>
                <c:pt idx="427">
                  <c:v>0.2</c:v>
                </c:pt>
                <c:pt idx="428">
                  <c:v>1.0</c:v>
                </c:pt>
                <c:pt idx="429">
                  <c:v>0.1</c:v>
                </c:pt>
                <c:pt idx="430">
                  <c:v>0.2</c:v>
                </c:pt>
                <c:pt idx="431">
                  <c:v>1.2</c:v>
                </c:pt>
                <c:pt idx="432">
                  <c:v>0.2</c:v>
                </c:pt>
                <c:pt idx="433">
                  <c:v>0.4</c:v>
                </c:pt>
                <c:pt idx="434">
                  <c:v>0.2</c:v>
                </c:pt>
                <c:pt idx="435">
                  <c:v>0.1</c:v>
                </c:pt>
                <c:pt idx="436">
                  <c:v>1.1</c:v>
                </c:pt>
                <c:pt idx="437">
                  <c:v>0.2</c:v>
                </c:pt>
                <c:pt idx="438">
                  <c:v>0.2</c:v>
                </c:pt>
                <c:pt idx="439">
                  <c:v>22.7</c:v>
                </c:pt>
                <c:pt idx="440">
                  <c:v>0.3</c:v>
                </c:pt>
                <c:pt idx="441">
                  <c:v>1.1</c:v>
                </c:pt>
                <c:pt idx="442">
                  <c:v>0.2</c:v>
                </c:pt>
                <c:pt idx="443">
                  <c:v>0.2</c:v>
                </c:pt>
                <c:pt idx="444">
                  <c:v>1.1</c:v>
                </c:pt>
                <c:pt idx="445">
                  <c:v>0.2</c:v>
                </c:pt>
                <c:pt idx="446">
                  <c:v>0.2</c:v>
                </c:pt>
                <c:pt idx="447">
                  <c:v>0.0</c:v>
                </c:pt>
              </c:numCache>
            </c:numRef>
          </c:val>
          <c:smooth val="0"/>
        </c:ser>
        <c:dLbls>
          <c:showLegendKey val="0"/>
          <c:showVal val="0"/>
          <c:showCatName val="0"/>
          <c:showSerName val="0"/>
          <c:showPercent val="0"/>
          <c:showBubbleSize val="0"/>
        </c:dLbls>
        <c:marker val="1"/>
        <c:smooth val="0"/>
        <c:axId val="2044966664"/>
        <c:axId val="2044962216"/>
      </c:lineChart>
      <c:catAx>
        <c:axId val="204496666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44962216"/>
        <c:crosses val="autoZero"/>
        <c:auto val="1"/>
        <c:lblAlgn val="ctr"/>
        <c:lblOffset val="100"/>
        <c:noMultiLvlLbl val="0"/>
      </c:catAx>
      <c:valAx>
        <c:axId val="2044962216"/>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0449666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0.0</c:v>
                </c:pt>
                <c:pt idx="1">
                  <c:v>0.0</c:v>
                </c:pt>
                <c:pt idx="2">
                  <c:v>0.9</c:v>
                </c:pt>
                <c:pt idx="3">
                  <c:v>1.0</c:v>
                </c:pt>
                <c:pt idx="4">
                  <c:v>0.3</c:v>
                </c:pt>
                <c:pt idx="5">
                  <c:v>0.2</c:v>
                </c:pt>
                <c:pt idx="6">
                  <c:v>42.4</c:v>
                </c:pt>
                <c:pt idx="7">
                  <c:v>0.6</c:v>
                </c:pt>
                <c:pt idx="8">
                  <c:v>0.7</c:v>
                </c:pt>
                <c:pt idx="9">
                  <c:v>0.2</c:v>
                </c:pt>
                <c:pt idx="10">
                  <c:v>0.2</c:v>
                </c:pt>
                <c:pt idx="11">
                  <c:v>38.6</c:v>
                </c:pt>
                <c:pt idx="12">
                  <c:v>0.6</c:v>
                </c:pt>
                <c:pt idx="13">
                  <c:v>1.4</c:v>
                </c:pt>
                <c:pt idx="14">
                  <c:v>0.2</c:v>
                </c:pt>
                <c:pt idx="15">
                  <c:v>0.2</c:v>
                </c:pt>
                <c:pt idx="16">
                  <c:v>10.0</c:v>
                </c:pt>
                <c:pt idx="17">
                  <c:v>0.5</c:v>
                </c:pt>
                <c:pt idx="18">
                  <c:v>1.2</c:v>
                </c:pt>
                <c:pt idx="19">
                  <c:v>0.2</c:v>
                </c:pt>
                <c:pt idx="20">
                  <c:v>0.2</c:v>
                </c:pt>
                <c:pt idx="21">
                  <c:v>1.2</c:v>
                </c:pt>
                <c:pt idx="22">
                  <c:v>0.6</c:v>
                </c:pt>
                <c:pt idx="23">
                  <c:v>1.1</c:v>
                </c:pt>
                <c:pt idx="24">
                  <c:v>0.2</c:v>
                </c:pt>
                <c:pt idx="25">
                  <c:v>0.2</c:v>
                </c:pt>
                <c:pt idx="26">
                  <c:v>0.2</c:v>
                </c:pt>
                <c:pt idx="27">
                  <c:v>0.6</c:v>
                </c:pt>
                <c:pt idx="28">
                  <c:v>1.3</c:v>
                </c:pt>
                <c:pt idx="29">
                  <c:v>0.2</c:v>
                </c:pt>
                <c:pt idx="30">
                  <c:v>0.5</c:v>
                </c:pt>
                <c:pt idx="31">
                  <c:v>0.2</c:v>
                </c:pt>
                <c:pt idx="32">
                  <c:v>0.6</c:v>
                </c:pt>
                <c:pt idx="33">
                  <c:v>1.4</c:v>
                </c:pt>
                <c:pt idx="34">
                  <c:v>0.2</c:v>
                </c:pt>
                <c:pt idx="35">
                  <c:v>0.2</c:v>
                </c:pt>
                <c:pt idx="36">
                  <c:v>0.2</c:v>
                </c:pt>
                <c:pt idx="37">
                  <c:v>0.7</c:v>
                </c:pt>
                <c:pt idx="38">
                  <c:v>1.4</c:v>
                </c:pt>
                <c:pt idx="39">
                  <c:v>0.3</c:v>
                </c:pt>
                <c:pt idx="40">
                  <c:v>0.2</c:v>
                </c:pt>
                <c:pt idx="41">
                  <c:v>0.6</c:v>
                </c:pt>
                <c:pt idx="42">
                  <c:v>0.6</c:v>
                </c:pt>
                <c:pt idx="43">
                  <c:v>1.2</c:v>
                </c:pt>
                <c:pt idx="44">
                  <c:v>0.7</c:v>
                </c:pt>
                <c:pt idx="45">
                  <c:v>1.2</c:v>
                </c:pt>
                <c:pt idx="46">
                  <c:v>0.2</c:v>
                </c:pt>
                <c:pt idx="47">
                  <c:v>0.6</c:v>
                </c:pt>
                <c:pt idx="48">
                  <c:v>23.0</c:v>
                </c:pt>
                <c:pt idx="49">
                  <c:v>0.5</c:v>
                </c:pt>
                <c:pt idx="50">
                  <c:v>1.2</c:v>
                </c:pt>
                <c:pt idx="51">
                  <c:v>0.3</c:v>
                </c:pt>
                <c:pt idx="52">
                  <c:v>0.7</c:v>
                </c:pt>
                <c:pt idx="53">
                  <c:v>0.2</c:v>
                </c:pt>
                <c:pt idx="54">
                  <c:v>0.6</c:v>
                </c:pt>
                <c:pt idx="55">
                  <c:v>1.5</c:v>
                </c:pt>
                <c:pt idx="56">
                  <c:v>0.2</c:v>
                </c:pt>
                <c:pt idx="57">
                  <c:v>0.4</c:v>
                </c:pt>
                <c:pt idx="58">
                  <c:v>0.2</c:v>
                </c:pt>
                <c:pt idx="59">
                  <c:v>0.5</c:v>
                </c:pt>
                <c:pt idx="60">
                  <c:v>1.1</c:v>
                </c:pt>
                <c:pt idx="61">
                  <c:v>0.2</c:v>
                </c:pt>
                <c:pt idx="62">
                  <c:v>1.6</c:v>
                </c:pt>
                <c:pt idx="63">
                  <c:v>0.3</c:v>
                </c:pt>
                <c:pt idx="64">
                  <c:v>0.6</c:v>
                </c:pt>
                <c:pt idx="65">
                  <c:v>2.6</c:v>
                </c:pt>
                <c:pt idx="66">
                  <c:v>0.2</c:v>
                </c:pt>
                <c:pt idx="67">
                  <c:v>1.2</c:v>
                </c:pt>
                <c:pt idx="68">
                  <c:v>0.3</c:v>
                </c:pt>
                <c:pt idx="69">
                  <c:v>0.7</c:v>
                </c:pt>
                <c:pt idx="70">
                  <c:v>0.2</c:v>
                </c:pt>
                <c:pt idx="71">
                  <c:v>0.3</c:v>
                </c:pt>
                <c:pt idx="72">
                  <c:v>1.1</c:v>
                </c:pt>
                <c:pt idx="73">
                  <c:v>0.2</c:v>
                </c:pt>
                <c:pt idx="74">
                  <c:v>1.9</c:v>
                </c:pt>
                <c:pt idx="75">
                  <c:v>0.2</c:v>
                </c:pt>
                <c:pt idx="76">
                  <c:v>0.2</c:v>
                </c:pt>
                <c:pt idx="77">
                  <c:v>1.5</c:v>
                </c:pt>
                <c:pt idx="78">
                  <c:v>0.2</c:v>
                </c:pt>
                <c:pt idx="79">
                  <c:v>1.5</c:v>
                </c:pt>
                <c:pt idx="80">
                  <c:v>0.2</c:v>
                </c:pt>
                <c:pt idx="81">
                  <c:v>0.2</c:v>
                </c:pt>
                <c:pt idx="82">
                  <c:v>8.2</c:v>
                </c:pt>
                <c:pt idx="83">
                  <c:v>0.3</c:v>
                </c:pt>
                <c:pt idx="84">
                  <c:v>1.6</c:v>
                </c:pt>
                <c:pt idx="85">
                  <c:v>0.2</c:v>
                </c:pt>
                <c:pt idx="86">
                  <c:v>0.2</c:v>
                </c:pt>
                <c:pt idx="87">
                  <c:v>0.4</c:v>
                </c:pt>
                <c:pt idx="88">
                  <c:v>0.2</c:v>
                </c:pt>
                <c:pt idx="89">
                  <c:v>1.6</c:v>
                </c:pt>
                <c:pt idx="90">
                  <c:v>0.2</c:v>
                </c:pt>
                <c:pt idx="91">
                  <c:v>1.1</c:v>
                </c:pt>
                <c:pt idx="92">
                  <c:v>0.6</c:v>
                </c:pt>
                <c:pt idx="93">
                  <c:v>0.2</c:v>
                </c:pt>
                <c:pt idx="94">
                  <c:v>46.8</c:v>
                </c:pt>
                <c:pt idx="95">
                  <c:v>0.2</c:v>
                </c:pt>
                <c:pt idx="96">
                  <c:v>1.1</c:v>
                </c:pt>
                <c:pt idx="97">
                  <c:v>0.6</c:v>
                </c:pt>
                <c:pt idx="98">
                  <c:v>0.2</c:v>
                </c:pt>
                <c:pt idx="99">
                  <c:v>15.5</c:v>
                </c:pt>
                <c:pt idx="100">
                  <c:v>0.2</c:v>
                </c:pt>
                <c:pt idx="101">
                  <c:v>1.4</c:v>
                </c:pt>
                <c:pt idx="102">
                  <c:v>0.4</c:v>
                </c:pt>
                <c:pt idx="103">
                  <c:v>0.1</c:v>
                </c:pt>
                <c:pt idx="104">
                  <c:v>33.6</c:v>
                </c:pt>
                <c:pt idx="105">
                  <c:v>0.0</c:v>
                </c:pt>
                <c:pt idx="106">
                  <c:v>1.0</c:v>
                </c:pt>
                <c:pt idx="107">
                  <c:v>0.2</c:v>
                </c:pt>
                <c:pt idx="108">
                  <c:v>0.0</c:v>
                </c:pt>
                <c:pt idx="109">
                  <c:v>1.1</c:v>
                </c:pt>
                <c:pt idx="110">
                  <c:v>0.0</c:v>
                </c:pt>
                <c:pt idx="111">
                  <c:v>0.0</c:v>
                </c:pt>
                <c:pt idx="112">
                  <c:v>14.4</c:v>
                </c:pt>
                <c:pt idx="113">
                  <c:v>0.0</c:v>
                </c:pt>
                <c:pt idx="114">
                  <c:v>1.2</c:v>
                </c:pt>
                <c:pt idx="115">
                  <c:v>0.1</c:v>
                </c:pt>
                <c:pt idx="116">
                  <c:v>0.1</c:v>
                </c:pt>
                <c:pt idx="117">
                  <c:v>1.0</c:v>
                </c:pt>
                <c:pt idx="118">
                  <c:v>0.0</c:v>
                </c:pt>
                <c:pt idx="119">
                  <c:v>0.2</c:v>
                </c:pt>
                <c:pt idx="120">
                  <c:v>0.0</c:v>
                </c:pt>
                <c:pt idx="121">
                  <c:v>0.0</c:v>
                </c:pt>
                <c:pt idx="122">
                  <c:v>1.1</c:v>
                </c:pt>
                <c:pt idx="123">
                  <c:v>0.0</c:v>
                </c:pt>
                <c:pt idx="124">
                  <c:v>0.2</c:v>
                </c:pt>
                <c:pt idx="125">
                  <c:v>14.8</c:v>
                </c:pt>
                <c:pt idx="126">
                  <c:v>0.0</c:v>
                </c:pt>
                <c:pt idx="127">
                  <c:v>1.7</c:v>
                </c:pt>
                <c:pt idx="128">
                  <c:v>0.0</c:v>
                </c:pt>
                <c:pt idx="129">
                  <c:v>0.3</c:v>
                </c:pt>
                <c:pt idx="130">
                  <c:v>19.9</c:v>
                </c:pt>
                <c:pt idx="131">
                  <c:v>0.0</c:v>
                </c:pt>
                <c:pt idx="132">
                  <c:v>1.0</c:v>
                </c:pt>
                <c:pt idx="133">
                  <c:v>0.0</c:v>
                </c:pt>
                <c:pt idx="134">
                  <c:v>0.2</c:v>
                </c:pt>
                <c:pt idx="135">
                  <c:v>59.8</c:v>
                </c:pt>
                <c:pt idx="136">
                  <c:v>0.0</c:v>
                </c:pt>
                <c:pt idx="137">
                  <c:v>0.7</c:v>
                </c:pt>
                <c:pt idx="138">
                  <c:v>0.0</c:v>
                </c:pt>
                <c:pt idx="139">
                  <c:v>0.2</c:v>
                </c:pt>
                <c:pt idx="140">
                  <c:v>0.9</c:v>
                </c:pt>
                <c:pt idx="141">
                  <c:v>0.0</c:v>
                </c:pt>
                <c:pt idx="142">
                  <c:v>0.0</c:v>
                </c:pt>
                <c:pt idx="143">
                  <c:v>0.0</c:v>
                </c:pt>
                <c:pt idx="144">
                  <c:v>0.3</c:v>
                </c:pt>
                <c:pt idx="145">
                  <c:v>0.9</c:v>
                </c:pt>
                <c:pt idx="146">
                  <c:v>0.0</c:v>
                </c:pt>
                <c:pt idx="147">
                  <c:v>0.0</c:v>
                </c:pt>
                <c:pt idx="148">
                  <c:v>0.1</c:v>
                </c:pt>
                <c:pt idx="149">
                  <c:v>0.3</c:v>
                </c:pt>
                <c:pt idx="150">
                  <c:v>0.9</c:v>
                </c:pt>
                <c:pt idx="151">
                  <c:v>0.0</c:v>
                </c:pt>
                <c:pt idx="152">
                  <c:v>0.0</c:v>
                </c:pt>
                <c:pt idx="153">
                  <c:v>15.8</c:v>
                </c:pt>
                <c:pt idx="154">
                  <c:v>0.3</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1.1</c:v>
                </c:pt>
                <c:pt idx="3">
                  <c:v>0.5</c:v>
                </c:pt>
                <c:pt idx="4">
                  <c:v>1.3</c:v>
                </c:pt>
                <c:pt idx="5">
                  <c:v>0.5</c:v>
                </c:pt>
                <c:pt idx="6">
                  <c:v>0.4</c:v>
                </c:pt>
                <c:pt idx="7">
                  <c:v>63.1</c:v>
                </c:pt>
                <c:pt idx="8">
                  <c:v>0.5</c:v>
                </c:pt>
                <c:pt idx="9">
                  <c:v>1.3</c:v>
                </c:pt>
                <c:pt idx="10">
                  <c:v>0.5</c:v>
                </c:pt>
                <c:pt idx="11">
                  <c:v>0.5</c:v>
                </c:pt>
                <c:pt idx="12">
                  <c:v>56.3</c:v>
                </c:pt>
                <c:pt idx="13">
                  <c:v>0.8</c:v>
                </c:pt>
                <c:pt idx="14">
                  <c:v>1.2</c:v>
                </c:pt>
                <c:pt idx="15">
                  <c:v>0.5</c:v>
                </c:pt>
                <c:pt idx="16">
                  <c:v>0.5</c:v>
                </c:pt>
                <c:pt idx="17">
                  <c:v>55.3</c:v>
                </c:pt>
                <c:pt idx="18">
                  <c:v>0.9</c:v>
                </c:pt>
                <c:pt idx="19">
                  <c:v>1.0</c:v>
                </c:pt>
                <c:pt idx="20">
                  <c:v>0.5</c:v>
                </c:pt>
                <c:pt idx="21">
                  <c:v>0.5</c:v>
                </c:pt>
                <c:pt idx="22">
                  <c:v>1.9</c:v>
                </c:pt>
                <c:pt idx="23">
                  <c:v>0.8</c:v>
                </c:pt>
                <c:pt idx="24">
                  <c:v>1.1</c:v>
                </c:pt>
                <c:pt idx="25">
                  <c:v>0.5</c:v>
                </c:pt>
                <c:pt idx="26">
                  <c:v>0.5</c:v>
                </c:pt>
                <c:pt idx="27">
                  <c:v>1.5</c:v>
                </c:pt>
                <c:pt idx="28">
                  <c:v>0.9</c:v>
                </c:pt>
                <c:pt idx="29">
                  <c:v>0.5</c:v>
                </c:pt>
                <c:pt idx="30">
                  <c:v>1.0</c:v>
                </c:pt>
                <c:pt idx="31">
                  <c:v>0.5</c:v>
                </c:pt>
                <c:pt idx="32">
                  <c:v>1.9</c:v>
                </c:pt>
                <c:pt idx="33">
                  <c:v>0.9</c:v>
                </c:pt>
                <c:pt idx="34">
                  <c:v>0.5</c:v>
                </c:pt>
                <c:pt idx="35">
                  <c:v>1.1</c:v>
                </c:pt>
                <c:pt idx="36">
                  <c:v>0.5</c:v>
                </c:pt>
                <c:pt idx="37">
                  <c:v>1.7</c:v>
                </c:pt>
                <c:pt idx="38">
                  <c:v>0.9</c:v>
                </c:pt>
                <c:pt idx="39">
                  <c:v>0.6</c:v>
                </c:pt>
                <c:pt idx="40">
                  <c:v>0.5</c:v>
                </c:pt>
                <c:pt idx="41">
                  <c:v>0.5</c:v>
                </c:pt>
                <c:pt idx="42">
                  <c:v>1.6</c:v>
                </c:pt>
                <c:pt idx="43">
                  <c:v>0.8</c:v>
                </c:pt>
                <c:pt idx="44">
                  <c:v>1.2</c:v>
                </c:pt>
                <c:pt idx="45">
                  <c:v>2.3</c:v>
                </c:pt>
                <c:pt idx="46">
                  <c:v>0.5</c:v>
                </c:pt>
                <c:pt idx="47">
                  <c:v>1.5</c:v>
                </c:pt>
                <c:pt idx="48">
                  <c:v>0.5</c:v>
                </c:pt>
                <c:pt idx="49">
                  <c:v>0.8</c:v>
                </c:pt>
                <c:pt idx="50">
                  <c:v>0.8</c:v>
                </c:pt>
                <c:pt idx="51">
                  <c:v>0.5</c:v>
                </c:pt>
                <c:pt idx="52">
                  <c:v>1.4</c:v>
                </c:pt>
                <c:pt idx="53">
                  <c:v>0.6</c:v>
                </c:pt>
                <c:pt idx="54">
                  <c:v>1.0</c:v>
                </c:pt>
                <c:pt idx="55">
                  <c:v>0.9</c:v>
                </c:pt>
                <c:pt idx="56">
                  <c:v>0.5</c:v>
                </c:pt>
                <c:pt idx="57">
                  <c:v>1.2</c:v>
                </c:pt>
                <c:pt idx="58">
                  <c:v>0.5</c:v>
                </c:pt>
                <c:pt idx="59">
                  <c:v>1.4</c:v>
                </c:pt>
                <c:pt idx="60">
                  <c:v>0.9</c:v>
                </c:pt>
                <c:pt idx="61">
                  <c:v>0.6</c:v>
                </c:pt>
                <c:pt idx="62">
                  <c:v>1.6</c:v>
                </c:pt>
                <c:pt idx="63">
                  <c:v>1.5</c:v>
                </c:pt>
                <c:pt idx="64">
                  <c:v>1.5</c:v>
                </c:pt>
                <c:pt idx="65">
                  <c:v>0.6</c:v>
                </c:pt>
                <c:pt idx="66">
                  <c:v>0.6</c:v>
                </c:pt>
                <c:pt idx="67">
                  <c:v>52.7</c:v>
                </c:pt>
                <c:pt idx="68">
                  <c:v>0.6</c:v>
                </c:pt>
                <c:pt idx="69">
                  <c:v>2.8</c:v>
                </c:pt>
                <c:pt idx="70">
                  <c:v>0.5</c:v>
                </c:pt>
                <c:pt idx="71">
                  <c:v>0.5</c:v>
                </c:pt>
                <c:pt idx="72">
                  <c:v>28.4</c:v>
                </c:pt>
                <c:pt idx="73">
                  <c:v>0.6</c:v>
                </c:pt>
                <c:pt idx="74">
                  <c:v>3.0</c:v>
                </c:pt>
                <c:pt idx="75">
                  <c:v>0.5</c:v>
                </c:pt>
                <c:pt idx="76">
                  <c:v>0.6</c:v>
                </c:pt>
                <c:pt idx="77">
                  <c:v>13.3</c:v>
                </c:pt>
                <c:pt idx="78">
                  <c:v>0.5</c:v>
                </c:pt>
                <c:pt idx="79">
                  <c:v>2.1</c:v>
                </c:pt>
                <c:pt idx="80">
                  <c:v>0.5</c:v>
                </c:pt>
                <c:pt idx="81">
                  <c:v>0.5</c:v>
                </c:pt>
                <c:pt idx="82">
                  <c:v>0.5</c:v>
                </c:pt>
                <c:pt idx="83">
                  <c:v>0.6</c:v>
                </c:pt>
                <c:pt idx="84">
                  <c:v>2.0</c:v>
                </c:pt>
                <c:pt idx="85">
                  <c:v>0.5</c:v>
                </c:pt>
                <c:pt idx="86">
                  <c:v>0.6</c:v>
                </c:pt>
                <c:pt idx="87">
                  <c:v>0.9</c:v>
                </c:pt>
                <c:pt idx="88">
                  <c:v>0.5</c:v>
                </c:pt>
                <c:pt idx="89">
                  <c:v>58.6</c:v>
                </c:pt>
                <c:pt idx="90">
                  <c:v>0.5</c:v>
                </c:pt>
                <c:pt idx="91">
                  <c:v>1.6</c:v>
                </c:pt>
                <c:pt idx="92">
                  <c:v>1.0</c:v>
                </c:pt>
                <c:pt idx="93">
                  <c:v>0.5</c:v>
                </c:pt>
                <c:pt idx="94">
                  <c:v>33.9</c:v>
                </c:pt>
                <c:pt idx="95">
                  <c:v>2.1</c:v>
                </c:pt>
                <c:pt idx="96">
                  <c:v>1.4</c:v>
                </c:pt>
                <c:pt idx="97">
                  <c:v>1.0</c:v>
                </c:pt>
                <c:pt idx="98">
                  <c:v>0.5</c:v>
                </c:pt>
                <c:pt idx="99">
                  <c:v>19.6</c:v>
                </c:pt>
                <c:pt idx="100">
                  <c:v>0.5</c:v>
                </c:pt>
                <c:pt idx="101">
                  <c:v>1.7</c:v>
                </c:pt>
                <c:pt idx="102">
                  <c:v>0.6</c:v>
                </c:pt>
                <c:pt idx="103">
                  <c:v>0.1</c:v>
                </c:pt>
                <c:pt idx="104">
                  <c:v>43.8</c:v>
                </c:pt>
                <c:pt idx="105">
                  <c:v>0.1</c:v>
                </c:pt>
                <c:pt idx="106">
                  <c:v>0.5</c:v>
                </c:pt>
                <c:pt idx="107">
                  <c:v>0.2</c:v>
                </c:pt>
                <c:pt idx="108">
                  <c:v>0.1</c:v>
                </c:pt>
                <c:pt idx="109">
                  <c:v>1.1</c:v>
                </c:pt>
                <c:pt idx="110">
                  <c:v>0.2</c:v>
                </c:pt>
                <c:pt idx="111">
                  <c:v>0.2</c:v>
                </c:pt>
                <c:pt idx="112">
                  <c:v>44.0</c:v>
                </c:pt>
                <c:pt idx="113">
                  <c:v>0.2</c:v>
                </c:pt>
                <c:pt idx="114">
                  <c:v>2.8</c:v>
                </c:pt>
                <c:pt idx="115">
                  <c:v>0.3</c:v>
                </c:pt>
                <c:pt idx="116">
                  <c:v>0.3</c:v>
                </c:pt>
                <c:pt idx="117">
                  <c:v>1.1</c:v>
                </c:pt>
                <c:pt idx="118">
                  <c:v>0.1</c:v>
                </c:pt>
                <c:pt idx="119">
                  <c:v>0.2</c:v>
                </c:pt>
                <c:pt idx="120">
                  <c:v>0.2</c:v>
                </c:pt>
                <c:pt idx="121">
                  <c:v>0.1</c:v>
                </c:pt>
                <c:pt idx="122">
                  <c:v>1.1</c:v>
                </c:pt>
                <c:pt idx="123">
                  <c:v>0.1</c:v>
                </c:pt>
                <c:pt idx="124">
                  <c:v>0.3</c:v>
                </c:pt>
                <c:pt idx="125">
                  <c:v>0.8</c:v>
                </c:pt>
                <c:pt idx="126">
                  <c:v>0.1</c:v>
                </c:pt>
                <c:pt idx="127">
                  <c:v>3.0</c:v>
                </c:pt>
                <c:pt idx="128">
                  <c:v>0.1</c:v>
                </c:pt>
                <c:pt idx="129">
                  <c:v>0.2</c:v>
                </c:pt>
                <c:pt idx="130">
                  <c:v>0.9</c:v>
                </c:pt>
                <c:pt idx="131">
                  <c:v>0.1</c:v>
                </c:pt>
                <c:pt idx="132">
                  <c:v>0.5</c:v>
                </c:pt>
                <c:pt idx="133">
                  <c:v>0.2</c:v>
                </c:pt>
                <c:pt idx="134">
                  <c:v>0.2</c:v>
                </c:pt>
                <c:pt idx="135">
                  <c:v>0.7</c:v>
                </c:pt>
                <c:pt idx="136">
                  <c:v>0.1</c:v>
                </c:pt>
                <c:pt idx="137">
                  <c:v>0.4</c:v>
                </c:pt>
                <c:pt idx="138">
                  <c:v>46.6</c:v>
                </c:pt>
                <c:pt idx="139">
                  <c:v>0.3</c:v>
                </c:pt>
                <c:pt idx="140">
                  <c:v>1.0</c:v>
                </c:pt>
                <c:pt idx="141">
                  <c:v>0.1</c:v>
                </c:pt>
                <c:pt idx="142">
                  <c:v>0.1</c:v>
                </c:pt>
                <c:pt idx="143">
                  <c:v>0.6</c:v>
                </c:pt>
                <c:pt idx="144">
                  <c:v>0.4</c:v>
                </c:pt>
                <c:pt idx="145">
                  <c:v>0.5</c:v>
                </c:pt>
                <c:pt idx="146">
                  <c:v>0.1</c:v>
                </c:pt>
                <c:pt idx="147">
                  <c:v>0.1</c:v>
                </c:pt>
                <c:pt idx="148">
                  <c:v>0.7</c:v>
                </c:pt>
                <c:pt idx="149">
                  <c:v>0.2</c:v>
                </c:pt>
                <c:pt idx="150">
                  <c:v>0.5</c:v>
                </c:pt>
                <c:pt idx="151">
                  <c:v>34.3</c:v>
                </c:pt>
                <c:pt idx="152">
                  <c:v>0.2</c:v>
                </c:pt>
                <c:pt idx="153">
                  <c:v>0.6</c:v>
                </c:pt>
                <c:pt idx="154">
                  <c:v>0.3</c:v>
                </c:pt>
              </c:numCache>
            </c:numRef>
          </c:val>
          <c:smooth val="0"/>
        </c:ser>
        <c:dLbls>
          <c:showLegendKey val="0"/>
          <c:showVal val="0"/>
          <c:showCatName val="0"/>
          <c:showSerName val="0"/>
          <c:showPercent val="0"/>
          <c:showBubbleSize val="0"/>
        </c:dLbls>
        <c:marker val="1"/>
        <c:smooth val="0"/>
        <c:axId val="2044845096"/>
        <c:axId val="2044839448"/>
      </c:lineChart>
      <c:catAx>
        <c:axId val="204484509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44839448"/>
        <c:crosses val="autoZero"/>
        <c:auto val="1"/>
        <c:lblAlgn val="ctr"/>
        <c:lblOffset val="100"/>
        <c:noMultiLvlLbl val="0"/>
      </c:catAx>
      <c:valAx>
        <c:axId val="2044839448"/>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4484509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0.3</c:v>
                </c:pt>
                <c:pt idx="1">
                  <c:v>0.0</c:v>
                </c:pt>
                <c:pt idx="2">
                  <c:v>0.4</c:v>
                </c:pt>
                <c:pt idx="3">
                  <c:v>0.0</c:v>
                </c:pt>
                <c:pt idx="4">
                  <c:v>3.2</c:v>
                </c:pt>
                <c:pt idx="5">
                  <c:v>0.0</c:v>
                </c:pt>
                <c:pt idx="6">
                  <c:v>0.0</c:v>
                </c:pt>
                <c:pt idx="7">
                  <c:v>0.7</c:v>
                </c:pt>
                <c:pt idx="8">
                  <c:v>0.0</c:v>
                </c:pt>
                <c:pt idx="9">
                  <c:v>0.2</c:v>
                </c:pt>
                <c:pt idx="10">
                  <c:v>0.0</c:v>
                </c:pt>
                <c:pt idx="11">
                  <c:v>0.6</c:v>
                </c:pt>
                <c:pt idx="12">
                  <c:v>0.3</c:v>
                </c:pt>
                <c:pt idx="13">
                  <c:v>1.4</c:v>
                </c:pt>
                <c:pt idx="14">
                  <c:v>0.0</c:v>
                </c:pt>
                <c:pt idx="15">
                  <c:v>3.6</c:v>
                </c:pt>
                <c:pt idx="16">
                  <c:v>0.0</c:v>
                </c:pt>
                <c:pt idx="17">
                  <c:v>2.3</c:v>
                </c:pt>
                <c:pt idx="18">
                  <c:v>0.0</c:v>
                </c:pt>
                <c:pt idx="19">
                  <c:v>0.0</c:v>
                </c:pt>
                <c:pt idx="20">
                  <c:v>0.0</c:v>
                </c:pt>
                <c:pt idx="21">
                  <c:v>0.0</c:v>
                </c:pt>
                <c:pt idx="22">
                  <c:v>0.6</c:v>
                </c:pt>
                <c:pt idx="23">
                  <c:v>0.0</c:v>
                </c:pt>
                <c:pt idx="24">
                  <c:v>0.2</c:v>
                </c:pt>
                <c:pt idx="25">
                  <c:v>0.0</c:v>
                </c:pt>
                <c:pt idx="26">
                  <c:v>0.4</c:v>
                </c:pt>
                <c:pt idx="27">
                  <c:v>0.3</c:v>
                </c:pt>
                <c:pt idx="28">
                  <c:v>0.1</c:v>
                </c:pt>
                <c:pt idx="29">
                  <c:v>0.0</c:v>
                </c:pt>
                <c:pt idx="30">
                  <c:v>0.1</c:v>
                </c:pt>
                <c:pt idx="31">
                  <c:v>0.0</c:v>
                </c:pt>
                <c:pt idx="32">
                  <c:v>0.5</c:v>
                </c:pt>
                <c:pt idx="33">
                  <c:v>0.0</c:v>
                </c:pt>
                <c:pt idx="34">
                  <c:v>4.0</c:v>
                </c:pt>
                <c:pt idx="35">
                  <c:v>0.0</c:v>
                </c:pt>
                <c:pt idx="36">
                  <c:v>3.4</c:v>
                </c:pt>
                <c:pt idx="37">
                  <c:v>0.3</c:v>
                </c:pt>
                <c:pt idx="38">
                  <c:v>0.0</c:v>
                </c:pt>
                <c:pt idx="39">
                  <c:v>0.2</c:v>
                </c:pt>
                <c:pt idx="40">
                  <c:v>3.1</c:v>
                </c:pt>
                <c:pt idx="41">
                  <c:v>32.0</c:v>
                </c:pt>
                <c:pt idx="42">
                  <c:v>4.4</c:v>
                </c:pt>
                <c:pt idx="43">
                  <c:v>0.3</c:v>
                </c:pt>
                <c:pt idx="44">
                  <c:v>0.0</c:v>
                </c:pt>
                <c:pt idx="45">
                  <c:v>0.2</c:v>
                </c:pt>
                <c:pt idx="46">
                  <c:v>0.0</c:v>
                </c:pt>
                <c:pt idx="47">
                  <c:v>0.8</c:v>
                </c:pt>
                <c:pt idx="48">
                  <c:v>0.0</c:v>
                </c:pt>
                <c:pt idx="49">
                  <c:v>1.6</c:v>
                </c:pt>
                <c:pt idx="50">
                  <c:v>0.0</c:v>
                </c:pt>
                <c:pt idx="51">
                  <c:v>0.1</c:v>
                </c:pt>
                <c:pt idx="52">
                  <c:v>0.3</c:v>
                </c:pt>
                <c:pt idx="53">
                  <c:v>0.1</c:v>
                </c:pt>
                <c:pt idx="54">
                  <c:v>0.3</c:v>
                </c:pt>
                <c:pt idx="55">
                  <c:v>2.7</c:v>
                </c:pt>
                <c:pt idx="56">
                  <c:v>0.0</c:v>
                </c:pt>
                <c:pt idx="57">
                  <c:v>4.6</c:v>
                </c:pt>
                <c:pt idx="58">
                  <c:v>0.0</c:v>
                </c:pt>
                <c:pt idx="59">
                  <c:v>3.8</c:v>
                </c:pt>
                <c:pt idx="60">
                  <c:v>0.2</c:v>
                </c:pt>
                <c:pt idx="61">
                  <c:v>3.3</c:v>
                </c:pt>
                <c:pt idx="62">
                  <c:v>1.1</c:v>
                </c:pt>
                <c:pt idx="63">
                  <c:v>3.4</c:v>
                </c:pt>
                <c:pt idx="64">
                  <c:v>19.0</c:v>
                </c:pt>
                <c:pt idx="65">
                  <c:v>0.0</c:v>
                </c:pt>
                <c:pt idx="66">
                  <c:v>1.0</c:v>
                </c:pt>
                <c:pt idx="67">
                  <c:v>0.1</c:v>
                </c:pt>
                <c:pt idx="68">
                  <c:v>0.2</c:v>
                </c:pt>
                <c:pt idx="69">
                  <c:v>0.3</c:v>
                </c:pt>
                <c:pt idx="70">
                  <c:v>0.2</c:v>
                </c:pt>
                <c:pt idx="71">
                  <c:v>0.0</c:v>
                </c:pt>
                <c:pt idx="72">
                  <c:v>1.5</c:v>
                </c:pt>
                <c:pt idx="73">
                  <c:v>0.0</c:v>
                </c:pt>
                <c:pt idx="74">
                  <c:v>0.4</c:v>
                </c:pt>
                <c:pt idx="75">
                  <c:v>0.0</c:v>
                </c:pt>
                <c:pt idx="76">
                  <c:v>3.5</c:v>
                </c:pt>
                <c:pt idx="77">
                  <c:v>0.0</c:v>
                </c:pt>
                <c:pt idx="78">
                  <c:v>3.7</c:v>
                </c:pt>
                <c:pt idx="79">
                  <c:v>21.0</c:v>
                </c:pt>
                <c:pt idx="80">
                  <c:v>3.4</c:v>
                </c:pt>
                <c:pt idx="81">
                  <c:v>9.2</c:v>
                </c:pt>
                <c:pt idx="82">
                  <c:v>1.5</c:v>
                </c:pt>
                <c:pt idx="83">
                  <c:v>40.6</c:v>
                </c:pt>
                <c:pt idx="84">
                  <c:v>5.6</c:v>
                </c:pt>
                <c:pt idx="85">
                  <c:v>0.2</c:v>
                </c:pt>
                <c:pt idx="86">
                  <c:v>3.4</c:v>
                </c:pt>
                <c:pt idx="87">
                  <c:v>0.3</c:v>
                </c:pt>
                <c:pt idx="88">
                  <c:v>3.5</c:v>
                </c:pt>
                <c:pt idx="89">
                  <c:v>0.7</c:v>
                </c:pt>
                <c:pt idx="90">
                  <c:v>4.8</c:v>
                </c:pt>
                <c:pt idx="91">
                  <c:v>0.3</c:v>
                </c:pt>
                <c:pt idx="92">
                  <c:v>3.2</c:v>
                </c:pt>
                <c:pt idx="93">
                  <c:v>31.6</c:v>
                </c:pt>
                <c:pt idx="94">
                  <c:v>3.8</c:v>
                </c:pt>
                <c:pt idx="95">
                  <c:v>0.3</c:v>
                </c:pt>
                <c:pt idx="96">
                  <c:v>0.0</c:v>
                </c:pt>
                <c:pt idx="97">
                  <c:v>50.4</c:v>
                </c:pt>
                <c:pt idx="98">
                  <c:v>0.0</c:v>
                </c:pt>
                <c:pt idx="99">
                  <c:v>0.6</c:v>
                </c:pt>
                <c:pt idx="100">
                  <c:v>0.0</c:v>
                </c:pt>
                <c:pt idx="101">
                  <c:v>0.5</c:v>
                </c:pt>
                <c:pt idx="102">
                  <c:v>0.0</c:v>
                </c:pt>
                <c:pt idx="103">
                  <c:v>0.1</c:v>
                </c:pt>
                <c:pt idx="104">
                  <c:v>0.1</c:v>
                </c:pt>
                <c:pt idx="105">
                  <c:v>0.1</c:v>
                </c:pt>
                <c:pt idx="106">
                  <c:v>0.0</c:v>
                </c:pt>
                <c:pt idx="107">
                  <c:v>0.1</c:v>
                </c:pt>
                <c:pt idx="108">
                  <c:v>0.0</c:v>
                </c:pt>
                <c:pt idx="109">
                  <c:v>0.3</c:v>
                </c:pt>
                <c:pt idx="110">
                  <c:v>60.8</c:v>
                </c:pt>
                <c:pt idx="111">
                  <c:v>0.0</c:v>
                </c:pt>
                <c:pt idx="112">
                  <c:v>0.2</c:v>
                </c:pt>
                <c:pt idx="113">
                  <c:v>0.0</c:v>
                </c:pt>
                <c:pt idx="114">
                  <c:v>0.7</c:v>
                </c:pt>
                <c:pt idx="115">
                  <c:v>0.0</c:v>
                </c:pt>
                <c:pt idx="116">
                  <c:v>0.1</c:v>
                </c:pt>
                <c:pt idx="117">
                  <c:v>0.0</c:v>
                </c:pt>
                <c:pt idx="118">
                  <c:v>0.1</c:v>
                </c:pt>
                <c:pt idx="119">
                  <c:v>25.6</c:v>
                </c:pt>
                <c:pt idx="120">
                  <c:v>0.0</c:v>
                </c:pt>
                <c:pt idx="121">
                  <c:v>0.4</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0.1</c:v>
                </c:pt>
                <c:pt idx="1">
                  <c:v>0.0</c:v>
                </c:pt>
                <c:pt idx="2">
                  <c:v>0.3</c:v>
                </c:pt>
                <c:pt idx="3">
                  <c:v>1.5</c:v>
                </c:pt>
                <c:pt idx="4">
                  <c:v>6.8</c:v>
                </c:pt>
                <c:pt idx="5">
                  <c:v>0.0</c:v>
                </c:pt>
                <c:pt idx="6">
                  <c:v>0.0</c:v>
                </c:pt>
                <c:pt idx="7">
                  <c:v>0.4</c:v>
                </c:pt>
                <c:pt idx="8">
                  <c:v>0.0</c:v>
                </c:pt>
                <c:pt idx="9">
                  <c:v>28.4</c:v>
                </c:pt>
                <c:pt idx="10">
                  <c:v>0.0</c:v>
                </c:pt>
                <c:pt idx="11">
                  <c:v>0.3</c:v>
                </c:pt>
                <c:pt idx="12">
                  <c:v>0.4</c:v>
                </c:pt>
                <c:pt idx="13">
                  <c:v>6.2</c:v>
                </c:pt>
                <c:pt idx="14">
                  <c:v>0.0</c:v>
                </c:pt>
                <c:pt idx="15">
                  <c:v>11.0</c:v>
                </c:pt>
                <c:pt idx="16">
                  <c:v>0.0</c:v>
                </c:pt>
                <c:pt idx="17">
                  <c:v>4.6</c:v>
                </c:pt>
                <c:pt idx="18">
                  <c:v>0.0</c:v>
                </c:pt>
                <c:pt idx="19">
                  <c:v>0.0</c:v>
                </c:pt>
                <c:pt idx="20">
                  <c:v>0.0</c:v>
                </c:pt>
                <c:pt idx="21">
                  <c:v>0.0</c:v>
                </c:pt>
                <c:pt idx="22">
                  <c:v>0.4</c:v>
                </c:pt>
                <c:pt idx="23">
                  <c:v>0.0</c:v>
                </c:pt>
                <c:pt idx="24">
                  <c:v>28.8</c:v>
                </c:pt>
                <c:pt idx="25">
                  <c:v>0.0</c:v>
                </c:pt>
                <c:pt idx="26">
                  <c:v>0.3</c:v>
                </c:pt>
                <c:pt idx="27">
                  <c:v>0.4</c:v>
                </c:pt>
                <c:pt idx="28">
                  <c:v>0.3</c:v>
                </c:pt>
                <c:pt idx="29">
                  <c:v>0.0</c:v>
                </c:pt>
                <c:pt idx="30">
                  <c:v>2.6</c:v>
                </c:pt>
                <c:pt idx="31">
                  <c:v>0.0</c:v>
                </c:pt>
                <c:pt idx="32">
                  <c:v>0.7</c:v>
                </c:pt>
                <c:pt idx="33">
                  <c:v>0.0</c:v>
                </c:pt>
                <c:pt idx="34">
                  <c:v>9.7</c:v>
                </c:pt>
                <c:pt idx="35">
                  <c:v>0.0</c:v>
                </c:pt>
                <c:pt idx="36">
                  <c:v>11.9</c:v>
                </c:pt>
                <c:pt idx="37">
                  <c:v>0.4</c:v>
                </c:pt>
                <c:pt idx="38">
                  <c:v>0.0</c:v>
                </c:pt>
                <c:pt idx="39">
                  <c:v>0.0</c:v>
                </c:pt>
                <c:pt idx="40">
                  <c:v>6.7</c:v>
                </c:pt>
                <c:pt idx="41">
                  <c:v>0.0</c:v>
                </c:pt>
                <c:pt idx="42">
                  <c:v>10.2</c:v>
                </c:pt>
                <c:pt idx="43">
                  <c:v>0.0</c:v>
                </c:pt>
                <c:pt idx="44">
                  <c:v>0.0</c:v>
                </c:pt>
                <c:pt idx="45">
                  <c:v>0.0</c:v>
                </c:pt>
                <c:pt idx="46">
                  <c:v>0.0</c:v>
                </c:pt>
                <c:pt idx="47">
                  <c:v>0.8</c:v>
                </c:pt>
                <c:pt idx="48">
                  <c:v>0.0</c:v>
                </c:pt>
                <c:pt idx="49">
                  <c:v>5.0</c:v>
                </c:pt>
                <c:pt idx="50">
                  <c:v>0.0</c:v>
                </c:pt>
                <c:pt idx="51">
                  <c:v>1.7</c:v>
                </c:pt>
                <c:pt idx="52">
                  <c:v>0.4</c:v>
                </c:pt>
                <c:pt idx="53">
                  <c:v>4.6</c:v>
                </c:pt>
                <c:pt idx="54">
                  <c:v>0.4</c:v>
                </c:pt>
                <c:pt idx="55">
                  <c:v>8.8</c:v>
                </c:pt>
                <c:pt idx="56">
                  <c:v>0.0</c:v>
                </c:pt>
                <c:pt idx="57">
                  <c:v>15.3</c:v>
                </c:pt>
                <c:pt idx="58">
                  <c:v>0.0</c:v>
                </c:pt>
                <c:pt idx="59">
                  <c:v>8.6</c:v>
                </c:pt>
                <c:pt idx="60">
                  <c:v>0.0</c:v>
                </c:pt>
                <c:pt idx="61">
                  <c:v>10.7</c:v>
                </c:pt>
                <c:pt idx="62">
                  <c:v>0.2</c:v>
                </c:pt>
                <c:pt idx="63">
                  <c:v>10.6</c:v>
                </c:pt>
                <c:pt idx="64">
                  <c:v>0.5</c:v>
                </c:pt>
                <c:pt idx="65">
                  <c:v>0.0</c:v>
                </c:pt>
                <c:pt idx="66">
                  <c:v>0.0</c:v>
                </c:pt>
                <c:pt idx="67">
                  <c:v>0.0</c:v>
                </c:pt>
                <c:pt idx="68">
                  <c:v>48.8</c:v>
                </c:pt>
                <c:pt idx="69">
                  <c:v>0.5</c:v>
                </c:pt>
                <c:pt idx="70">
                  <c:v>2.9</c:v>
                </c:pt>
                <c:pt idx="71">
                  <c:v>0.0</c:v>
                </c:pt>
                <c:pt idx="72">
                  <c:v>6.0</c:v>
                </c:pt>
                <c:pt idx="73">
                  <c:v>0.0</c:v>
                </c:pt>
                <c:pt idx="74">
                  <c:v>3.0</c:v>
                </c:pt>
                <c:pt idx="75">
                  <c:v>0.0</c:v>
                </c:pt>
                <c:pt idx="76">
                  <c:v>17.9</c:v>
                </c:pt>
                <c:pt idx="77">
                  <c:v>0.0</c:v>
                </c:pt>
                <c:pt idx="78">
                  <c:v>7.7</c:v>
                </c:pt>
                <c:pt idx="79">
                  <c:v>0.6</c:v>
                </c:pt>
                <c:pt idx="80">
                  <c:v>10.7</c:v>
                </c:pt>
                <c:pt idx="81">
                  <c:v>0.0</c:v>
                </c:pt>
                <c:pt idx="82">
                  <c:v>3.2</c:v>
                </c:pt>
                <c:pt idx="83">
                  <c:v>0.0</c:v>
                </c:pt>
                <c:pt idx="84">
                  <c:v>8.6</c:v>
                </c:pt>
                <c:pt idx="85">
                  <c:v>0.0</c:v>
                </c:pt>
                <c:pt idx="86">
                  <c:v>8.8</c:v>
                </c:pt>
                <c:pt idx="87">
                  <c:v>0.0</c:v>
                </c:pt>
                <c:pt idx="88">
                  <c:v>13.2</c:v>
                </c:pt>
                <c:pt idx="89">
                  <c:v>0.5</c:v>
                </c:pt>
                <c:pt idx="90">
                  <c:v>7.3</c:v>
                </c:pt>
                <c:pt idx="91">
                  <c:v>0.0</c:v>
                </c:pt>
                <c:pt idx="92">
                  <c:v>10.2</c:v>
                </c:pt>
                <c:pt idx="93">
                  <c:v>0.0</c:v>
                </c:pt>
                <c:pt idx="94">
                  <c:v>9.1</c:v>
                </c:pt>
                <c:pt idx="95">
                  <c:v>0.0</c:v>
                </c:pt>
                <c:pt idx="96">
                  <c:v>0.0</c:v>
                </c:pt>
                <c:pt idx="97">
                  <c:v>0.0</c:v>
                </c:pt>
                <c:pt idx="98">
                  <c:v>0.0</c:v>
                </c:pt>
                <c:pt idx="99">
                  <c:v>35.5</c:v>
                </c:pt>
                <c:pt idx="100">
                  <c:v>0.0</c:v>
                </c:pt>
                <c:pt idx="101">
                  <c:v>0.3</c:v>
                </c:pt>
                <c:pt idx="102">
                  <c:v>0.0</c:v>
                </c:pt>
                <c:pt idx="103">
                  <c:v>0.3</c:v>
                </c:pt>
                <c:pt idx="104">
                  <c:v>0.1</c:v>
                </c:pt>
                <c:pt idx="105">
                  <c:v>0.3</c:v>
                </c:pt>
                <c:pt idx="106">
                  <c:v>0.0</c:v>
                </c:pt>
                <c:pt idx="107">
                  <c:v>2.9</c:v>
                </c:pt>
                <c:pt idx="108">
                  <c:v>0.0</c:v>
                </c:pt>
                <c:pt idx="109">
                  <c:v>3.4</c:v>
                </c:pt>
                <c:pt idx="110">
                  <c:v>0.0</c:v>
                </c:pt>
                <c:pt idx="111">
                  <c:v>0.0</c:v>
                </c:pt>
                <c:pt idx="112">
                  <c:v>0.0</c:v>
                </c:pt>
                <c:pt idx="113">
                  <c:v>0.0</c:v>
                </c:pt>
                <c:pt idx="114">
                  <c:v>2.9</c:v>
                </c:pt>
                <c:pt idx="115">
                  <c:v>0.0</c:v>
                </c:pt>
                <c:pt idx="116">
                  <c:v>1.7</c:v>
                </c:pt>
                <c:pt idx="117">
                  <c:v>0.0</c:v>
                </c:pt>
                <c:pt idx="118">
                  <c:v>3.2</c:v>
                </c:pt>
                <c:pt idx="119">
                  <c:v>0.1</c:v>
                </c:pt>
                <c:pt idx="120">
                  <c:v>0.0</c:v>
                </c:pt>
                <c:pt idx="121">
                  <c:v>0.3</c:v>
                </c:pt>
              </c:numCache>
            </c:numRef>
          </c:val>
          <c:smooth val="0"/>
        </c:ser>
        <c:dLbls>
          <c:showLegendKey val="0"/>
          <c:showVal val="0"/>
          <c:showCatName val="0"/>
          <c:showSerName val="0"/>
          <c:showPercent val="0"/>
          <c:showBubbleSize val="0"/>
        </c:dLbls>
        <c:marker val="1"/>
        <c:smooth val="0"/>
        <c:axId val="2044802840"/>
        <c:axId val="2044797160"/>
      </c:lineChart>
      <c:catAx>
        <c:axId val="204480284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44797160"/>
        <c:crosses val="autoZero"/>
        <c:auto val="1"/>
        <c:lblAlgn val="ctr"/>
        <c:lblOffset val="100"/>
        <c:noMultiLvlLbl val="0"/>
      </c:catAx>
      <c:valAx>
        <c:axId val="2044797160"/>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4480284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2180.0</c:v>
                </c:pt>
                <c:pt idx="1">
                  <c:v>3220.0</c:v>
                </c:pt>
                <c:pt idx="2">
                  <c:v>4312.0</c:v>
                </c:pt>
                <c:pt idx="3">
                  <c:v>5568.0</c:v>
                </c:pt>
                <c:pt idx="4">
                  <c:v>5212.0</c:v>
                </c:pt>
                <c:pt idx="5">
                  <c:v>5208.0</c:v>
                </c:pt>
                <c:pt idx="6">
                  <c:v>6000.0</c:v>
                </c:pt>
                <c:pt idx="7">
                  <c:v>5184.0</c:v>
                </c:pt>
                <c:pt idx="8">
                  <c:v>5568.0</c:v>
                </c:pt>
                <c:pt idx="9">
                  <c:v>5268.0</c:v>
                </c:pt>
                <c:pt idx="10">
                  <c:v>5256.0</c:v>
                </c:pt>
                <c:pt idx="11">
                  <c:v>5260.0</c:v>
                </c:pt>
                <c:pt idx="12">
                  <c:v>5344.0</c:v>
                </c:pt>
                <c:pt idx="13">
                  <c:v>4388.0</c:v>
                </c:pt>
                <c:pt idx="14">
                  <c:v>5304.0</c:v>
                </c:pt>
                <c:pt idx="15">
                  <c:v>8708.0</c:v>
                </c:pt>
                <c:pt idx="16">
                  <c:v>5388.0</c:v>
                </c:pt>
                <c:pt idx="17">
                  <c:v>5352.0</c:v>
                </c:pt>
                <c:pt idx="18">
                  <c:v>5412.0</c:v>
                </c:pt>
                <c:pt idx="19">
                  <c:v>5460.0</c:v>
                </c:pt>
                <c:pt idx="20">
                  <c:v>5580.0</c:v>
                </c:pt>
                <c:pt idx="21">
                  <c:v>8164.0</c:v>
                </c:pt>
                <c:pt idx="22">
                  <c:v>5676.0</c:v>
                </c:pt>
                <c:pt idx="23">
                  <c:v>8028.0</c:v>
                </c:pt>
                <c:pt idx="24">
                  <c:v>5800.0</c:v>
                </c:pt>
                <c:pt idx="25">
                  <c:v>5916.0</c:v>
                </c:pt>
                <c:pt idx="26">
                  <c:v>12852.0</c:v>
                </c:pt>
                <c:pt idx="27">
                  <c:v>5956.0</c:v>
                </c:pt>
                <c:pt idx="28">
                  <c:v>7804.0</c:v>
                </c:pt>
                <c:pt idx="29">
                  <c:v>5912.0</c:v>
                </c:pt>
                <c:pt idx="30">
                  <c:v>5908.0</c:v>
                </c:pt>
                <c:pt idx="31">
                  <c:v>5908.0</c:v>
                </c:pt>
                <c:pt idx="32">
                  <c:v>5952.0</c:v>
                </c:pt>
                <c:pt idx="33">
                  <c:v>5948.0</c:v>
                </c:pt>
                <c:pt idx="34">
                  <c:v>7428.0</c:v>
                </c:pt>
                <c:pt idx="35">
                  <c:v>5944.0</c:v>
                </c:pt>
                <c:pt idx="36">
                  <c:v>7184.0</c:v>
                </c:pt>
                <c:pt idx="37">
                  <c:v>6004.0</c:v>
                </c:pt>
                <c:pt idx="38">
                  <c:v>6132.0</c:v>
                </c:pt>
                <c:pt idx="39">
                  <c:v>19516.0</c:v>
                </c:pt>
                <c:pt idx="40">
                  <c:v>6060.0</c:v>
                </c:pt>
                <c:pt idx="41">
                  <c:v>5220.0</c:v>
                </c:pt>
                <c:pt idx="42">
                  <c:v>6196.0</c:v>
                </c:pt>
                <c:pt idx="43">
                  <c:v>6188.0</c:v>
                </c:pt>
                <c:pt idx="44">
                  <c:v>6476.0</c:v>
                </c:pt>
                <c:pt idx="45">
                  <c:v>6524.0</c:v>
                </c:pt>
                <c:pt idx="46">
                  <c:v>6468.0</c:v>
                </c:pt>
                <c:pt idx="47">
                  <c:v>12432.0</c:v>
                </c:pt>
                <c:pt idx="48">
                  <c:v>6500.0</c:v>
                </c:pt>
                <c:pt idx="49">
                  <c:v>11184.0</c:v>
                </c:pt>
                <c:pt idx="50">
                  <c:v>6532.0</c:v>
                </c:pt>
                <c:pt idx="51">
                  <c:v>6484.0</c:v>
                </c:pt>
                <c:pt idx="52">
                  <c:v>6476.0</c:v>
                </c:pt>
                <c:pt idx="53">
                  <c:v>6516.0</c:v>
                </c:pt>
                <c:pt idx="54">
                  <c:v>6500.0</c:v>
                </c:pt>
                <c:pt idx="55">
                  <c:v>11164.0</c:v>
                </c:pt>
                <c:pt idx="56">
                  <c:v>6520.0</c:v>
                </c:pt>
                <c:pt idx="57">
                  <c:v>9900.0</c:v>
                </c:pt>
                <c:pt idx="58">
                  <c:v>6440.0</c:v>
                </c:pt>
                <c:pt idx="59">
                  <c:v>6544.0</c:v>
                </c:pt>
                <c:pt idx="60">
                  <c:v>6536.0</c:v>
                </c:pt>
                <c:pt idx="61">
                  <c:v>6568.0</c:v>
                </c:pt>
                <c:pt idx="62">
                  <c:v>6620.0</c:v>
                </c:pt>
                <c:pt idx="63">
                  <c:v>7380.0</c:v>
                </c:pt>
                <c:pt idx="64">
                  <c:v>6636.0</c:v>
                </c:pt>
                <c:pt idx="65">
                  <c:v>9108.0</c:v>
                </c:pt>
                <c:pt idx="66">
                  <c:v>6604.0</c:v>
                </c:pt>
                <c:pt idx="67">
                  <c:v>6612.0</c:v>
                </c:pt>
                <c:pt idx="68">
                  <c:v>6600.0</c:v>
                </c:pt>
                <c:pt idx="69">
                  <c:v>6636.0</c:v>
                </c:pt>
                <c:pt idx="70">
                  <c:v>6768.0</c:v>
                </c:pt>
                <c:pt idx="71">
                  <c:v>9208.0</c:v>
                </c:pt>
                <c:pt idx="72">
                  <c:v>6672.0</c:v>
                </c:pt>
                <c:pt idx="73">
                  <c:v>9104.0</c:v>
                </c:pt>
                <c:pt idx="74">
                  <c:v>6724.0</c:v>
                </c:pt>
                <c:pt idx="75">
                  <c:v>6708.0</c:v>
                </c:pt>
                <c:pt idx="76">
                  <c:v>7008.0</c:v>
                </c:pt>
                <c:pt idx="77">
                  <c:v>7032.0</c:v>
                </c:pt>
                <c:pt idx="78">
                  <c:v>6036.0</c:v>
                </c:pt>
                <c:pt idx="79">
                  <c:v>6992.0</c:v>
                </c:pt>
                <c:pt idx="80">
                  <c:v>7040.0</c:v>
                </c:pt>
                <c:pt idx="81">
                  <c:v>7040.0</c:v>
                </c:pt>
                <c:pt idx="82">
                  <c:v>7088.0</c:v>
                </c:pt>
                <c:pt idx="83">
                  <c:v>7220.0</c:v>
                </c:pt>
                <c:pt idx="84">
                  <c:v>18724.0</c:v>
                </c:pt>
                <c:pt idx="85">
                  <c:v>7196.0</c:v>
                </c:pt>
                <c:pt idx="86">
                  <c:v>11892.0</c:v>
                </c:pt>
                <c:pt idx="87">
                  <c:v>7220.0</c:v>
                </c:pt>
                <c:pt idx="88">
                  <c:v>7196.0</c:v>
                </c:pt>
                <c:pt idx="89">
                  <c:v>7188.0</c:v>
                </c:pt>
                <c:pt idx="90">
                  <c:v>7228.0</c:v>
                </c:pt>
                <c:pt idx="91">
                  <c:v>7204.0</c:v>
                </c:pt>
                <c:pt idx="92">
                  <c:v>7980.0</c:v>
                </c:pt>
                <c:pt idx="93">
                  <c:v>7176.0</c:v>
                </c:pt>
                <c:pt idx="94">
                  <c:v>7576.0</c:v>
                </c:pt>
                <c:pt idx="95">
                  <c:v>7240.0</c:v>
                </c:pt>
                <c:pt idx="96">
                  <c:v>7228.0</c:v>
                </c:pt>
                <c:pt idx="97">
                  <c:v>11120.0</c:v>
                </c:pt>
                <c:pt idx="98">
                  <c:v>7224.0</c:v>
                </c:pt>
                <c:pt idx="99">
                  <c:v>10120.0</c:v>
                </c:pt>
                <c:pt idx="100">
                  <c:v>7352.0</c:v>
                </c:pt>
                <c:pt idx="101">
                  <c:v>7436.0</c:v>
                </c:pt>
                <c:pt idx="102">
                  <c:v>7412.0</c:v>
                </c:pt>
                <c:pt idx="103">
                  <c:v>7412.0</c:v>
                </c:pt>
                <c:pt idx="104">
                  <c:v>7420.0</c:v>
                </c:pt>
                <c:pt idx="105">
                  <c:v>14452.0</c:v>
                </c:pt>
                <c:pt idx="106">
                  <c:v>7444.0</c:v>
                </c:pt>
                <c:pt idx="107">
                  <c:v>12388.0</c:v>
                </c:pt>
                <c:pt idx="108">
                  <c:v>7444.0</c:v>
                </c:pt>
                <c:pt idx="109">
                  <c:v>7440.0</c:v>
                </c:pt>
                <c:pt idx="110">
                  <c:v>7480.0</c:v>
                </c:pt>
                <c:pt idx="111">
                  <c:v>7496.0</c:v>
                </c:pt>
                <c:pt idx="112">
                  <c:v>7564.0</c:v>
                </c:pt>
                <c:pt idx="113">
                  <c:v>7576.0</c:v>
                </c:pt>
                <c:pt idx="114">
                  <c:v>7632.0</c:v>
                </c:pt>
                <c:pt idx="115">
                  <c:v>7684.0</c:v>
                </c:pt>
                <c:pt idx="116">
                  <c:v>10772.0</c:v>
                </c:pt>
                <c:pt idx="117">
                  <c:v>7692.0</c:v>
                </c:pt>
                <c:pt idx="118">
                  <c:v>11596.0</c:v>
                </c:pt>
                <c:pt idx="119">
                  <c:v>7720.0</c:v>
                </c:pt>
                <c:pt idx="120">
                  <c:v>7716.0</c:v>
                </c:pt>
                <c:pt idx="121">
                  <c:v>7704.0</c:v>
                </c:pt>
                <c:pt idx="122">
                  <c:v>7712.0</c:v>
                </c:pt>
                <c:pt idx="123">
                  <c:v>7672.0</c:v>
                </c:pt>
                <c:pt idx="124">
                  <c:v>6720.0</c:v>
                </c:pt>
                <c:pt idx="125">
                  <c:v>7640.0</c:v>
                </c:pt>
                <c:pt idx="126">
                  <c:v>6748.0</c:v>
                </c:pt>
                <c:pt idx="127">
                  <c:v>7732.0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2164.0</c:v>
                </c:pt>
                <c:pt idx="2">
                  <c:v>4324.0</c:v>
                </c:pt>
                <c:pt idx="3">
                  <c:v>5124.0</c:v>
                </c:pt>
                <c:pt idx="4">
                  <c:v>5200.0</c:v>
                </c:pt>
                <c:pt idx="5">
                  <c:v>5164.0</c:v>
                </c:pt>
                <c:pt idx="6">
                  <c:v>7284.0</c:v>
                </c:pt>
                <c:pt idx="7">
                  <c:v>5804.0</c:v>
                </c:pt>
                <c:pt idx="8">
                  <c:v>6272.0</c:v>
                </c:pt>
                <c:pt idx="9">
                  <c:v>5976.0</c:v>
                </c:pt>
                <c:pt idx="10">
                  <c:v>5988.0</c:v>
                </c:pt>
                <c:pt idx="11">
                  <c:v>6000.0</c:v>
                </c:pt>
                <c:pt idx="12">
                  <c:v>6028.0</c:v>
                </c:pt>
                <c:pt idx="13">
                  <c:v>20212.0</c:v>
                </c:pt>
                <c:pt idx="14">
                  <c:v>5984.0</c:v>
                </c:pt>
                <c:pt idx="15">
                  <c:v>9924.0</c:v>
                </c:pt>
                <c:pt idx="16">
                  <c:v>6116.0</c:v>
                </c:pt>
                <c:pt idx="17">
                  <c:v>6392.0</c:v>
                </c:pt>
                <c:pt idx="18">
                  <c:v>6516.0</c:v>
                </c:pt>
                <c:pt idx="19">
                  <c:v>6708.0</c:v>
                </c:pt>
                <c:pt idx="20">
                  <c:v>6696.0</c:v>
                </c:pt>
                <c:pt idx="21">
                  <c:v>12836.0</c:v>
                </c:pt>
                <c:pt idx="22">
                  <c:v>6860.0</c:v>
                </c:pt>
                <c:pt idx="23">
                  <c:v>11516.0</c:v>
                </c:pt>
                <c:pt idx="24">
                  <c:v>7124.0</c:v>
                </c:pt>
                <c:pt idx="25">
                  <c:v>7260.0</c:v>
                </c:pt>
                <c:pt idx="26">
                  <c:v>14096.0</c:v>
                </c:pt>
                <c:pt idx="27">
                  <c:v>7344.0</c:v>
                </c:pt>
                <c:pt idx="28">
                  <c:v>11196.0</c:v>
                </c:pt>
                <c:pt idx="29">
                  <c:v>7392.0</c:v>
                </c:pt>
                <c:pt idx="30">
                  <c:v>7428.0</c:v>
                </c:pt>
                <c:pt idx="31">
                  <c:v>7436.0</c:v>
                </c:pt>
                <c:pt idx="32">
                  <c:v>7488.0</c:v>
                </c:pt>
                <c:pt idx="33">
                  <c:v>7884.0</c:v>
                </c:pt>
                <c:pt idx="34">
                  <c:v>17548.0</c:v>
                </c:pt>
                <c:pt idx="35">
                  <c:v>7868.0</c:v>
                </c:pt>
                <c:pt idx="36">
                  <c:v>14300.0</c:v>
                </c:pt>
                <c:pt idx="37">
                  <c:v>7944.0</c:v>
                </c:pt>
                <c:pt idx="38">
                  <c:v>8020.0</c:v>
                </c:pt>
                <c:pt idx="39">
                  <c:v>8120.0</c:v>
                </c:pt>
                <c:pt idx="40">
                  <c:v>8396.0</c:v>
                </c:pt>
                <c:pt idx="41">
                  <c:v>8400.0</c:v>
                </c:pt>
                <c:pt idx="42">
                  <c:v>16108.0</c:v>
                </c:pt>
                <c:pt idx="43">
                  <c:v>8476.0</c:v>
                </c:pt>
                <c:pt idx="44">
                  <c:v>12932.0</c:v>
                </c:pt>
                <c:pt idx="45">
                  <c:v>8516.0</c:v>
                </c:pt>
                <c:pt idx="46">
                  <c:v>8544.0</c:v>
                </c:pt>
                <c:pt idx="47">
                  <c:v>8644.0</c:v>
                </c:pt>
                <c:pt idx="48">
                  <c:v>8908.0</c:v>
                </c:pt>
                <c:pt idx="49">
                  <c:v>9096.0</c:v>
                </c:pt>
                <c:pt idx="50">
                  <c:v>12112.0</c:v>
                </c:pt>
                <c:pt idx="51">
                  <c:v>9112.0</c:v>
                </c:pt>
                <c:pt idx="52">
                  <c:v>11476.0</c:v>
                </c:pt>
                <c:pt idx="53">
                  <c:v>9140.0</c:v>
                </c:pt>
                <c:pt idx="54">
                  <c:v>9512.0</c:v>
                </c:pt>
                <c:pt idx="55">
                  <c:v>9492.0</c:v>
                </c:pt>
                <c:pt idx="56">
                  <c:v>9504.0</c:v>
                </c:pt>
                <c:pt idx="57">
                  <c:v>9536.0</c:v>
                </c:pt>
                <c:pt idx="58">
                  <c:v>10324.0</c:v>
                </c:pt>
                <c:pt idx="59">
                  <c:v>9844.0</c:v>
                </c:pt>
                <c:pt idx="60">
                  <c:v>11384.0</c:v>
                </c:pt>
                <c:pt idx="61">
                  <c:v>9860.0</c:v>
                </c:pt>
                <c:pt idx="62">
                  <c:v>9876.0</c:v>
                </c:pt>
                <c:pt idx="63">
                  <c:v>10124.0</c:v>
                </c:pt>
                <c:pt idx="64">
                  <c:v>10156.0</c:v>
                </c:pt>
                <c:pt idx="65">
                  <c:v>10240.0</c:v>
                </c:pt>
                <c:pt idx="66">
                  <c:v>10976.0</c:v>
                </c:pt>
                <c:pt idx="67">
                  <c:v>10200.0</c:v>
                </c:pt>
                <c:pt idx="68">
                  <c:v>10828.0</c:v>
                </c:pt>
                <c:pt idx="69">
                  <c:v>10556.0</c:v>
                </c:pt>
                <c:pt idx="70">
                  <c:v>10624.0</c:v>
                </c:pt>
                <c:pt idx="71">
                  <c:v>10604.0</c:v>
                </c:pt>
                <c:pt idx="72">
                  <c:v>10664.0</c:v>
                </c:pt>
                <c:pt idx="73">
                  <c:v>9692.0</c:v>
                </c:pt>
                <c:pt idx="74">
                  <c:v>10676.0</c:v>
                </c:pt>
                <c:pt idx="75">
                  <c:v>10704.0</c:v>
                </c:pt>
                <c:pt idx="76">
                  <c:v>11084.0</c:v>
                </c:pt>
                <c:pt idx="77">
                  <c:v>10740.0</c:v>
                </c:pt>
                <c:pt idx="78">
                  <c:v>10772.0</c:v>
                </c:pt>
                <c:pt idx="79">
                  <c:v>10180.0</c:v>
                </c:pt>
                <c:pt idx="80">
                  <c:v>11152.0</c:v>
                </c:pt>
                <c:pt idx="81">
                  <c:v>10200.0</c:v>
                </c:pt>
                <c:pt idx="82">
                  <c:v>11176.0</c:v>
                </c:pt>
                <c:pt idx="83">
                  <c:v>11272.0</c:v>
                </c:pt>
                <c:pt idx="84">
                  <c:v>11424.0</c:v>
                </c:pt>
                <c:pt idx="85">
                  <c:v>11672.0</c:v>
                </c:pt>
                <c:pt idx="86">
                  <c:v>11912.0</c:v>
                </c:pt>
                <c:pt idx="87">
                  <c:v>14716.0</c:v>
                </c:pt>
                <c:pt idx="88">
                  <c:v>11952.0</c:v>
                </c:pt>
                <c:pt idx="89">
                  <c:v>13868.0</c:v>
                </c:pt>
                <c:pt idx="90">
                  <c:v>11964.0</c:v>
                </c:pt>
                <c:pt idx="91">
                  <c:v>11968.0</c:v>
                </c:pt>
                <c:pt idx="92">
                  <c:v>12432.0</c:v>
                </c:pt>
                <c:pt idx="93">
                  <c:v>12484.0</c:v>
                </c:pt>
                <c:pt idx="94">
                  <c:v>11512.0</c:v>
                </c:pt>
                <c:pt idx="95">
                  <c:v>12512.0</c:v>
                </c:pt>
                <c:pt idx="96">
                  <c:v>12504.0</c:v>
                </c:pt>
                <c:pt idx="97">
                  <c:v>12488.0</c:v>
                </c:pt>
                <c:pt idx="98">
                  <c:v>12524.0</c:v>
                </c:pt>
                <c:pt idx="99">
                  <c:v>12880.0</c:v>
                </c:pt>
                <c:pt idx="100">
                  <c:v>15664.0</c:v>
                </c:pt>
                <c:pt idx="101">
                  <c:v>12992.0</c:v>
                </c:pt>
                <c:pt idx="102">
                  <c:v>14352.0</c:v>
                </c:pt>
                <c:pt idx="103">
                  <c:v>12984.0</c:v>
                </c:pt>
                <c:pt idx="104">
                  <c:v>12968.0</c:v>
                </c:pt>
                <c:pt idx="105">
                  <c:v>12964.0</c:v>
                </c:pt>
                <c:pt idx="106">
                  <c:v>12992.0</c:v>
                </c:pt>
                <c:pt idx="107">
                  <c:v>12984.0</c:v>
                </c:pt>
                <c:pt idx="108">
                  <c:v>24328.0</c:v>
                </c:pt>
                <c:pt idx="109">
                  <c:v>12984.0</c:v>
                </c:pt>
                <c:pt idx="110">
                  <c:v>12012.0</c:v>
                </c:pt>
                <c:pt idx="111">
                  <c:v>13744.0</c:v>
                </c:pt>
                <c:pt idx="112">
                  <c:v>12968.0</c:v>
                </c:pt>
                <c:pt idx="113">
                  <c:v>15268.0</c:v>
                </c:pt>
                <c:pt idx="114">
                  <c:v>12960.0</c:v>
                </c:pt>
                <c:pt idx="115">
                  <c:v>13952.0</c:v>
                </c:pt>
                <c:pt idx="116">
                  <c:v>13944.0</c:v>
                </c:pt>
                <c:pt idx="117">
                  <c:v>13984.0</c:v>
                </c:pt>
                <c:pt idx="118">
                  <c:v>13920.0</c:v>
                </c:pt>
                <c:pt idx="119">
                  <c:v>13928.0</c:v>
                </c:pt>
                <c:pt idx="120">
                  <c:v>13968.0</c:v>
                </c:pt>
                <c:pt idx="121">
                  <c:v>13992.0</c:v>
                </c:pt>
                <c:pt idx="122">
                  <c:v>14736.0</c:v>
                </c:pt>
                <c:pt idx="123">
                  <c:v>14968.0</c:v>
                </c:pt>
                <c:pt idx="124">
                  <c:v>18244.0</c:v>
                </c:pt>
                <c:pt idx="125">
                  <c:v>14976.0</c:v>
                </c:pt>
                <c:pt idx="126">
                  <c:v>14992.0</c:v>
                </c:pt>
                <c:pt idx="127">
                  <c:v>14984.0</c:v>
                </c:pt>
              </c:numCache>
            </c:numRef>
          </c:val>
          <c:smooth val="0"/>
        </c:ser>
        <c:dLbls>
          <c:showLegendKey val="0"/>
          <c:showVal val="0"/>
          <c:showCatName val="0"/>
          <c:showSerName val="0"/>
          <c:showPercent val="0"/>
          <c:showBubbleSize val="0"/>
        </c:dLbls>
        <c:marker val="1"/>
        <c:smooth val="0"/>
        <c:axId val="2073929352"/>
        <c:axId val="2073934744"/>
      </c:lineChart>
      <c:catAx>
        <c:axId val="207392935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3934744"/>
        <c:crosses val="autoZero"/>
        <c:auto val="1"/>
        <c:lblAlgn val="ctr"/>
        <c:lblOffset val="100"/>
        <c:noMultiLvlLbl val="0"/>
      </c:catAx>
      <c:valAx>
        <c:axId val="207393474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392935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2000.0</c:v>
                </c:pt>
                <c:pt idx="1">
                  <c:v>2080.0</c:v>
                </c:pt>
                <c:pt idx="2">
                  <c:v>4512.0</c:v>
                </c:pt>
                <c:pt idx="3">
                  <c:v>7460.0</c:v>
                </c:pt>
                <c:pt idx="4">
                  <c:v>5436.0</c:v>
                </c:pt>
                <c:pt idx="5">
                  <c:v>5632.0</c:v>
                </c:pt>
                <c:pt idx="6">
                  <c:v>14648.0</c:v>
                </c:pt>
                <c:pt idx="7">
                  <c:v>5620.0</c:v>
                </c:pt>
                <c:pt idx="8">
                  <c:v>8784.0</c:v>
                </c:pt>
                <c:pt idx="9">
                  <c:v>5624.0</c:v>
                </c:pt>
                <c:pt idx="10">
                  <c:v>5628.0</c:v>
                </c:pt>
                <c:pt idx="11">
                  <c:v>14632.0</c:v>
                </c:pt>
                <c:pt idx="12">
                  <c:v>5660.0</c:v>
                </c:pt>
                <c:pt idx="13">
                  <c:v>7192.0</c:v>
                </c:pt>
                <c:pt idx="14">
                  <c:v>5692.0</c:v>
                </c:pt>
                <c:pt idx="15">
                  <c:v>5840.0</c:v>
                </c:pt>
                <c:pt idx="16">
                  <c:v>8592.0</c:v>
                </c:pt>
                <c:pt idx="17">
                  <c:v>6184.0</c:v>
                </c:pt>
                <c:pt idx="18">
                  <c:v>6588.0</c:v>
                </c:pt>
                <c:pt idx="19">
                  <c:v>6264.0</c:v>
                </c:pt>
                <c:pt idx="20">
                  <c:v>6288.0</c:v>
                </c:pt>
                <c:pt idx="21">
                  <c:v>7564.0</c:v>
                </c:pt>
                <c:pt idx="22">
                  <c:v>6236.0</c:v>
                </c:pt>
                <c:pt idx="23">
                  <c:v>6616.0</c:v>
                </c:pt>
                <c:pt idx="24">
                  <c:v>6252.0</c:v>
                </c:pt>
                <c:pt idx="25">
                  <c:v>6252.0</c:v>
                </c:pt>
                <c:pt idx="26">
                  <c:v>7028.0</c:v>
                </c:pt>
                <c:pt idx="27">
                  <c:v>6388.0</c:v>
                </c:pt>
                <c:pt idx="28">
                  <c:v>6600.0</c:v>
                </c:pt>
                <c:pt idx="29">
                  <c:v>6616.0</c:v>
                </c:pt>
                <c:pt idx="30">
                  <c:v>6812.0</c:v>
                </c:pt>
                <c:pt idx="31">
                  <c:v>7716.0</c:v>
                </c:pt>
                <c:pt idx="32">
                  <c:v>6944.0</c:v>
                </c:pt>
                <c:pt idx="33">
                  <c:v>6948.0</c:v>
                </c:pt>
                <c:pt idx="34">
                  <c:v>6996.0</c:v>
                </c:pt>
                <c:pt idx="35">
                  <c:v>7096.0</c:v>
                </c:pt>
                <c:pt idx="36">
                  <c:v>7180.0</c:v>
                </c:pt>
                <c:pt idx="37">
                  <c:v>7204.0</c:v>
                </c:pt>
                <c:pt idx="38">
                  <c:v>7204.0</c:v>
                </c:pt>
                <c:pt idx="39">
                  <c:v>7312.0</c:v>
                </c:pt>
                <c:pt idx="40">
                  <c:v>6280.0</c:v>
                </c:pt>
                <c:pt idx="41">
                  <c:v>7380.0</c:v>
                </c:pt>
                <c:pt idx="42">
                  <c:v>7420.0</c:v>
                </c:pt>
                <c:pt idx="43">
                  <c:v>7392.0</c:v>
                </c:pt>
                <c:pt idx="44">
                  <c:v>7408.0</c:v>
                </c:pt>
                <c:pt idx="45">
                  <c:v>12124.0</c:v>
                </c:pt>
                <c:pt idx="46">
                  <c:v>7436.0</c:v>
                </c:pt>
                <c:pt idx="47">
                  <c:v>8856.0</c:v>
                </c:pt>
                <c:pt idx="48">
                  <c:v>13128.0</c:v>
                </c:pt>
                <c:pt idx="49">
                  <c:v>7672.0</c:v>
                </c:pt>
                <c:pt idx="50">
                  <c:v>8072.0</c:v>
                </c:pt>
                <c:pt idx="51">
                  <c:v>7740.0</c:v>
                </c:pt>
                <c:pt idx="52">
                  <c:v>7716.0</c:v>
                </c:pt>
                <c:pt idx="53">
                  <c:v>8476.0</c:v>
                </c:pt>
                <c:pt idx="54">
                  <c:v>7764.0</c:v>
                </c:pt>
                <c:pt idx="55">
                  <c:v>7772.0</c:v>
                </c:pt>
                <c:pt idx="56">
                  <c:v>7764.0</c:v>
                </c:pt>
                <c:pt idx="57">
                  <c:v>7836.0</c:v>
                </c:pt>
                <c:pt idx="58">
                  <c:v>7836.0</c:v>
                </c:pt>
                <c:pt idx="59">
                  <c:v>8236.0</c:v>
                </c:pt>
                <c:pt idx="60">
                  <c:v>8332.0</c:v>
                </c:pt>
                <c:pt idx="61">
                  <c:v>8428.0</c:v>
                </c:pt>
                <c:pt idx="62">
                  <c:v>12456.0</c:v>
                </c:pt>
                <c:pt idx="63">
                  <c:v>8480.0</c:v>
                </c:pt>
                <c:pt idx="64">
                  <c:v>8520.0</c:v>
                </c:pt>
                <c:pt idx="65">
                  <c:v>10760.0</c:v>
                </c:pt>
                <c:pt idx="66">
                  <c:v>8972.0</c:v>
                </c:pt>
                <c:pt idx="67">
                  <c:v>8960.0</c:v>
                </c:pt>
                <c:pt idx="68">
                  <c:v>8964.0</c:v>
                </c:pt>
                <c:pt idx="69">
                  <c:v>8980.0</c:v>
                </c:pt>
                <c:pt idx="70">
                  <c:v>8988.0</c:v>
                </c:pt>
                <c:pt idx="71">
                  <c:v>8876.0</c:v>
                </c:pt>
                <c:pt idx="72">
                  <c:v>8912.0</c:v>
                </c:pt>
                <c:pt idx="73">
                  <c:v>9000.0</c:v>
                </c:pt>
                <c:pt idx="74">
                  <c:v>13640.0</c:v>
                </c:pt>
                <c:pt idx="75">
                  <c:v>8964.0</c:v>
                </c:pt>
                <c:pt idx="76">
                  <c:v>8964.0</c:v>
                </c:pt>
                <c:pt idx="77">
                  <c:v>7996.0</c:v>
                </c:pt>
                <c:pt idx="78">
                  <c:v>8972.0</c:v>
                </c:pt>
                <c:pt idx="79">
                  <c:v>12324.0</c:v>
                </c:pt>
                <c:pt idx="80">
                  <c:v>8980.0</c:v>
                </c:pt>
                <c:pt idx="81">
                  <c:v>9216.0</c:v>
                </c:pt>
                <c:pt idx="82">
                  <c:v>12228.0</c:v>
                </c:pt>
                <c:pt idx="83">
                  <c:v>9236.0</c:v>
                </c:pt>
                <c:pt idx="84">
                  <c:v>9240.0</c:v>
                </c:pt>
                <c:pt idx="85">
                  <c:v>9276.0</c:v>
                </c:pt>
                <c:pt idx="86">
                  <c:v>9252.0</c:v>
                </c:pt>
                <c:pt idx="87">
                  <c:v>9252.0</c:v>
                </c:pt>
                <c:pt idx="88">
                  <c:v>9300.0</c:v>
                </c:pt>
                <c:pt idx="89">
                  <c:v>9364.0</c:v>
                </c:pt>
                <c:pt idx="90">
                  <c:v>9492.0</c:v>
                </c:pt>
                <c:pt idx="91">
                  <c:v>16008.0</c:v>
                </c:pt>
                <c:pt idx="92">
                  <c:v>9452.0</c:v>
                </c:pt>
                <c:pt idx="93">
                  <c:v>9468.0</c:v>
                </c:pt>
                <c:pt idx="94">
                  <c:v>20804.0</c:v>
                </c:pt>
                <c:pt idx="95">
                  <c:v>9444.0</c:v>
                </c:pt>
                <c:pt idx="96">
                  <c:v>10224.0</c:v>
                </c:pt>
                <c:pt idx="97">
                  <c:v>10660.0</c:v>
                </c:pt>
                <c:pt idx="98">
                  <c:v>9636.0</c:v>
                </c:pt>
                <c:pt idx="99">
                  <c:v>14752.0</c:v>
                </c:pt>
                <c:pt idx="100">
                  <c:v>9856.0</c:v>
                </c:pt>
                <c:pt idx="101">
                  <c:v>10232.0</c:v>
                </c:pt>
                <c:pt idx="102">
                  <c:v>9928.0</c:v>
                </c:pt>
                <c:pt idx="103">
                  <c:v>9904.0</c:v>
                </c:pt>
                <c:pt idx="104">
                  <c:v>19688.0</c:v>
                </c:pt>
                <c:pt idx="105">
                  <c:v>9980.0</c:v>
                </c:pt>
                <c:pt idx="106">
                  <c:v>15772.0</c:v>
                </c:pt>
                <c:pt idx="107">
                  <c:v>9972.0</c:v>
                </c:pt>
                <c:pt idx="108">
                  <c:v>9984.0</c:v>
                </c:pt>
                <c:pt idx="109">
                  <c:v>10180.0</c:v>
                </c:pt>
                <c:pt idx="110">
                  <c:v>10236.0</c:v>
                </c:pt>
                <c:pt idx="111">
                  <c:v>10440.0</c:v>
                </c:pt>
                <c:pt idx="112">
                  <c:v>14352.0</c:v>
                </c:pt>
                <c:pt idx="113">
                  <c:v>10408.0</c:v>
                </c:pt>
                <c:pt idx="114">
                  <c:v>12504.0</c:v>
                </c:pt>
                <c:pt idx="115">
                  <c:v>10472.0</c:v>
                </c:pt>
                <c:pt idx="116">
                  <c:v>10484.0</c:v>
                </c:pt>
                <c:pt idx="117">
                  <c:v>10448.0</c:v>
                </c:pt>
                <c:pt idx="118">
                  <c:v>10476.0</c:v>
                </c:pt>
                <c:pt idx="119">
                  <c:v>9844.0</c:v>
                </c:pt>
                <c:pt idx="120">
                  <c:v>10828.0</c:v>
                </c:pt>
                <c:pt idx="121">
                  <c:v>10816.0</c:v>
                </c:pt>
                <c:pt idx="122">
                  <c:v>10800.0</c:v>
                </c:pt>
                <c:pt idx="123">
                  <c:v>10828.0</c:v>
                </c:pt>
                <c:pt idx="124">
                  <c:v>10832.0</c:v>
                </c:pt>
                <c:pt idx="125">
                  <c:v>15272.0</c:v>
                </c:pt>
                <c:pt idx="126">
                  <c:v>10828.0</c:v>
                </c:pt>
                <c:pt idx="127">
                  <c:v>12288.0</c:v>
                </c:pt>
                <c:pt idx="128">
                  <c:v>10996.0</c:v>
                </c:pt>
                <c:pt idx="129">
                  <c:v>11008.0</c:v>
                </c:pt>
                <c:pt idx="130">
                  <c:v>16108.0</c:v>
                </c:pt>
                <c:pt idx="131">
                  <c:v>10956.0</c:v>
                </c:pt>
                <c:pt idx="132">
                  <c:v>13492.0</c:v>
                </c:pt>
                <c:pt idx="133">
                  <c:v>10972.0</c:v>
                </c:pt>
                <c:pt idx="134">
                  <c:v>10988.0</c:v>
                </c:pt>
                <c:pt idx="135">
                  <c:v>24624.0</c:v>
                </c:pt>
                <c:pt idx="136">
                  <c:v>11160.0</c:v>
                </c:pt>
                <c:pt idx="137">
                  <c:v>10152.0</c:v>
                </c:pt>
                <c:pt idx="138">
                  <c:v>11116.0</c:v>
                </c:pt>
                <c:pt idx="139">
                  <c:v>11168.0</c:v>
                </c:pt>
                <c:pt idx="140">
                  <c:v>11144.0</c:v>
                </c:pt>
                <c:pt idx="141">
                  <c:v>11164.0</c:v>
                </c:pt>
                <c:pt idx="142">
                  <c:v>11156.0</c:v>
                </c:pt>
                <c:pt idx="143">
                  <c:v>11164.0</c:v>
                </c:pt>
                <c:pt idx="144">
                  <c:v>11144.0</c:v>
                </c:pt>
                <c:pt idx="145">
                  <c:v>11132.0</c:v>
                </c:pt>
                <c:pt idx="146">
                  <c:v>11164.0</c:v>
                </c:pt>
                <c:pt idx="147">
                  <c:v>11160.0</c:v>
                </c:pt>
                <c:pt idx="148">
                  <c:v>11924.0</c:v>
                </c:pt>
                <c:pt idx="149">
                  <c:v>11224.0</c:v>
                </c:pt>
                <c:pt idx="150">
                  <c:v>11564.0</c:v>
                </c:pt>
                <c:pt idx="151">
                  <c:v>11236.0</c:v>
                </c:pt>
                <c:pt idx="152">
                  <c:v>11360.0</c:v>
                </c:pt>
                <c:pt idx="153">
                  <c:v>15284.0</c:v>
                </c:pt>
                <c:pt idx="154">
                  <c:v>11484.0</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2364.0</c:v>
                </c:pt>
                <c:pt idx="3">
                  <c:v>4564.0</c:v>
                </c:pt>
                <c:pt idx="4">
                  <c:v>8736.0</c:v>
                </c:pt>
                <c:pt idx="5">
                  <c:v>5480.0</c:v>
                </c:pt>
                <c:pt idx="6">
                  <c:v>5572.0</c:v>
                </c:pt>
                <c:pt idx="7">
                  <c:v>18608.0</c:v>
                </c:pt>
                <c:pt idx="8">
                  <c:v>5828.0</c:v>
                </c:pt>
                <c:pt idx="9">
                  <c:v>10816.0</c:v>
                </c:pt>
                <c:pt idx="10">
                  <c:v>6304.0</c:v>
                </c:pt>
                <c:pt idx="11">
                  <c:v>6584.0</c:v>
                </c:pt>
                <c:pt idx="12">
                  <c:v>18540.0</c:v>
                </c:pt>
                <c:pt idx="13">
                  <c:v>6652.0</c:v>
                </c:pt>
                <c:pt idx="14">
                  <c:v>12036.0</c:v>
                </c:pt>
                <c:pt idx="15">
                  <c:v>7080.0</c:v>
                </c:pt>
                <c:pt idx="16">
                  <c:v>7396.0</c:v>
                </c:pt>
                <c:pt idx="17">
                  <c:v>19208.0</c:v>
                </c:pt>
                <c:pt idx="18">
                  <c:v>7424.0</c:v>
                </c:pt>
                <c:pt idx="19">
                  <c:v>13164.0</c:v>
                </c:pt>
                <c:pt idx="20">
                  <c:v>7420.0</c:v>
                </c:pt>
                <c:pt idx="21">
                  <c:v>7624.0</c:v>
                </c:pt>
                <c:pt idx="22">
                  <c:v>7936.0</c:v>
                </c:pt>
                <c:pt idx="23">
                  <c:v>7952.0</c:v>
                </c:pt>
                <c:pt idx="24">
                  <c:v>14832.0</c:v>
                </c:pt>
                <c:pt idx="25">
                  <c:v>8456.0</c:v>
                </c:pt>
                <c:pt idx="26">
                  <c:v>8680.0</c:v>
                </c:pt>
                <c:pt idx="27">
                  <c:v>8680.0</c:v>
                </c:pt>
                <c:pt idx="28">
                  <c:v>8736.0</c:v>
                </c:pt>
                <c:pt idx="29">
                  <c:v>8172.0</c:v>
                </c:pt>
                <c:pt idx="30">
                  <c:v>9148.0</c:v>
                </c:pt>
                <c:pt idx="31">
                  <c:v>9320.0</c:v>
                </c:pt>
                <c:pt idx="32">
                  <c:v>9424.0</c:v>
                </c:pt>
                <c:pt idx="33">
                  <c:v>9472.0</c:v>
                </c:pt>
                <c:pt idx="34">
                  <c:v>8660.0</c:v>
                </c:pt>
                <c:pt idx="35">
                  <c:v>9880.0</c:v>
                </c:pt>
                <c:pt idx="36">
                  <c:v>9948.0</c:v>
                </c:pt>
                <c:pt idx="37">
                  <c:v>9992.0</c:v>
                </c:pt>
                <c:pt idx="38">
                  <c:v>10056.0</c:v>
                </c:pt>
                <c:pt idx="39">
                  <c:v>10276.0</c:v>
                </c:pt>
                <c:pt idx="40">
                  <c:v>10316.0</c:v>
                </c:pt>
                <c:pt idx="41">
                  <c:v>10832.0</c:v>
                </c:pt>
                <c:pt idx="42">
                  <c:v>10808.0</c:v>
                </c:pt>
                <c:pt idx="43">
                  <c:v>10832.0</c:v>
                </c:pt>
                <c:pt idx="44">
                  <c:v>11184.0</c:v>
                </c:pt>
                <c:pt idx="45">
                  <c:v>11500.0</c:v>
                </c:pt>
                <c:pt idx="46">
                  <c:v>11508.0</c:v>
                </c:pt>
                <c:pt idx="47">
                  <c:v>12680.0</c:v>
                </c:pt>
                <c:pt idx="48">
                  <c:v>11588.0</c:v>
                </c:pt>
                <c:pt idx="49">
                  <c:v>10740.0</c:v>
                </c:pt>
                <c:pt idx="50">
                  <c:v>11760.0</c:v>
                </c:pt>
                <c:pt idx="51">
                  <c:v>11788.0</c:v>
                </c:pt>
                <c:pt idx="52">
                  <c:v>11824.0</c:v>
                </c:pt>
                <c:pt idx="53">
                  <c:v>12036.0</c:v>
                </c:pt>
                <c:pt idx="54">
                  <c:v>11492.0</c:v>
                </c:pt>
                <c:pt idx="55">
                  <c:v>12500.0</c:v>
                </c:pt>
                <c:pt idx="56">
                  <c:v>12512.0</c:v>
                </c:pt>
                <c:pt idx="57">
                  <c:v>13696.0</c:v>
                </c:pt>
                <c:pt idx="58">
                  <c:v>12816.0</c:v>
                </c:pt>
                <c:pt idx="59">
                  <c:v>20140.0</c:v>
                </c:pt>
                <c:pt idx="60">
                  <c:v>12972.0</c:v>
                </c:pt>
                <c:pt idx="61">
                  <c:v>13040.0</c:v>
                </c:pt>
                <c:pt idx="62">
                  <c:v>13016.0</c:v>
                </c:pt>
                <c:pt idx="63">
                  <c:v>13032.0</c:v>
                </c:pt>
                <c:pt idx="64">
                  <c:v>17640.0</c:v>
                </c:pt>
                <c:pt idx="65">
                  <c:v>13080.0</c:v>
                </c:pt>
                <c:pt idx="66">
                  <c:v>13024.0</c:v>
                </c:pt>
                <c:pt idx="67">
                  <c:v>25664.0</c:v>
                </c:pt>
                <c:pt idx="68">
                  <c:v>14096.0</c:v>
                </c:pt>
                <c:pt idx="69">
                  <c:v>15432.0</c:v>
                </c:pt>
                <c:pt idx="70">
                  <c:v>14048.0</c:v>
                </c:pt>
                <c:pt idx="71">
                  <c:v>14096.0</c:v>
                </c:pt>
                <c:pt idx="72">
                  <c:v>20256.0</c:v>
                </c:pt>
                <c:pt idx="73">
                  <c:v>14048.0</c:v>
                </c:pt>
                <c:pt idx="74">
                  <c:v>15392.0</c:v>
                </c:pt>
                <c:pt idx="75">
                  <c:v>14984.0</c:v>
                </c:pt>
                <c:pt idx="76">
                  <c:v>15088.0</c:v>
                </c:pt>
                <c:pt idx="77">
                  <c:v>18632.0</c:v>
                </c:pt>
                <c:pt idx="78">
                  <c:v>15064.0</c:v>
                </c:pt>
                <c:pt idx="79">
                  <c:v>15044.0</c:v>
                </c:pt>
                <c:pt idx="80">
                  <c:v>15056.0</c:v>
                </c:pt>
                <c:pt idx="81">
                  <c:v>16056.0</c:v>
                </c:pt>
                <c:pt idx="82">
                  <c:v>16056.0</c:v>
                </c:pt>
                <c:pt idx="83">
                  <c:v>16056.0</c:v>
                </c:pt>
                <c:pt idx="84">
                  <c:v>16032.0</c:v>
                </c:pt>
                <c:pt idx="85">
                  <c:v>16048.0</c:v>
                </c:pt>
                <c:pt idx="86">
                  <c:v>15088.0</c:v>
                </c:pt>
                <c:pt idx="87">
                  <c:v>16072.0</c:v>
                </c:pt>
                <c:pt idx="88">
                  <c:v>17008.0</c:v>
                </c:pt>
                <c:pt idx="89">
                  <c:v>29728.0</c:v>
                </c:pt>
                <c:pt idx="90">
                  <c:v>17120.0</c:v>
                </c:pt>
                <c:pt idx="91">
                  <c:v>19964.0</c:v>
                </c:pt>
                <c:pt idx="92">
                  <c:v>17032.0</c:v>
                </c:pt>
                <c:pt idx="93">
                  <c:v>17032.0</c:v>
                </c:pt>
                <c:pt idx="94">
                  <c:v>24432.0</c:v>
                </c:pt>
                <c:pt idx="95">
                  <c:v>17056.0</c:v>
                </c:pt>
                <c:pt idx="96">
                  <c:v>17388.0</c:v>
                </c:pt>
                <c:pt idx="97">
                  <c:v>18176.0</c:v>
                </c:pt>
                <c:pt idx="98">
                  <c:v>17080.0</c:v>
                </c:pt>
                <c:pt idx="99">
                  <c:v>22888.0</c:v>
                </c:pt>
                <c:pt idx="100">
                  <c:v>17048.0</c:v>
                </c:pt>
                <c:pt idx="101">
                  <c:v>18444.0</c:v>
                </c:pt>
                <c:pt idx="102">
                  <c:v>18048.0</c:v>
                </c:pt>
                <c:pt idx="103">
                  <c:v>18000.0</c:v>
                </c:pt>
                <c:pt idx="104">
                  <c:v>31848.0</c:v>
                </c:pt>
                <c:pt idx="105">
                  <c:v>19048.0</c:v>
                </c:pt>
                <c:pt idx="106">
                  <c:v>18060.0</c:v>
                </c:pt>
                <c:pt idx="107">
                  <c:v>19016.0</c:v>
                </c:pt>
                <c:pt idx="108">
                  <c:v>19064.0</c:v>
                </c:pt>
                <c:pt idx="109">
                  <c:v>19032.0</c:v>
                </c:pt>
                <c:pt idx="110">
                  <c:v>19048.0</c:v>
                </c:pt>
                <c:pt idx="111">
                  <c:v>19048.0</c:v>
                </c:pt>
                <c:pt idx="112">
                  <c:v>29544.0</c:v>
                </c:pt>
                <c:pt idx="113">
                  <c:v>20016.0</c:v>
                </c:pt>
                <c:pt idx="114">
                  <c:v>25044.0</c:v>
                </c:pt>
                <c:pt idx="115">
                  <c:v>20016.0</c:v>
                </c:pt>
                <c:pt idx="116">
                  <c:v>20024.0</c:v>
                </c:pt>
                <c:pt idx="117">
                  <c:v>21016.0</c:v>
                </c:pt>
                <c:pt idx="118">
                  <c:v>21056.0</c:v>
                </c:pt>
                <c:pt idx="119">
                  <c:v>21112.0</c:v>
                </c:pt>
                <c:pt idx="120">
                  <c:v>21112.0</c:v>
                </c:pt>
                <c:pt idx="121">
                  <c:v>21056.0</c:v>
                </c:pt>
                <c:pt idx="122">
                  <c:v>22432.0</c:v>
                </c:pt>
                <c:pt idx="123">
                  <c:v>21040.0</c:v>
                </c:pt>
                <c:pt idx="124">
                  <c:v>22056.0</c:v>
                </c:pt>
                <c:pt idx="125">
                  <c:v>21080.0</c:v>
                </c:pt>
                <c:pt idx="126">
                  <c:v>23064.0</c:v>
                </c:pt>
                <c:pt idx="127">
                  <c:v>30952.0</c:v>
                </c:pt>
                <c:pt idx="128">
                  <c:v>24056.0</c:v>
                </c:pt>
                <c:pt idx="129">
                  <c:v>24080.0</c:v>
                </c:pt>
                <c:pt idx="130">
                  <c:v>24044.0</c:v>
                </c:pt>
                <c:pt idx="131">
                  <c:v>24056.0</c:v>
                </c:pt>
                <c:pt idx="132">
                  <c:v>24024.0</c:v>
                </c:pt>
                <c:pt idx="133">
                  <c:v>24792.0</c:v>
                </c:pt>
                <c:pt idx="134">
                  <c:v>24008.0</c:v>
                </c:pt>
                <c:pt idx="135">
                  <c:v>25556.0</c:v>
                </c:pt>
                <c:pt idx="136">
                  <c:v>24064.0</c:v>
                </c:pt>
                <c:pt idx="137">
                  <c:v>24096.0</c:v>
                </c:pt>
                <c:pt idx="138">
                  <c:v>34896.0</c:v>
                </c:pt>
                <c:pt idx="139">
                  <c:v>24104.0</c:v>
                </c:pt>
                <c:pt idx="140">
                  <c:v>30972.0</c:v>
                </c:pt>
                <c:pt idx="141">
                  <c:v>26040.0</c:v>
                </c:pt>
                <c:pt idx="142">
                  <c:v>26040.0</c:v>
                </c:pt>
                <c:pt idx="143">
                  <c:v>26028.0</c:v>
                </c:pt>
                <c:pt idx="144">
                  <c:v>26072.0</c:v>
                </c:pt>
                <c:pt idx="145">
                  <c:v>27040.0</c:v>
                </c:pt>
                <c:pt idx="146">
                  <c:v>27808.0</c:v>
                </c:pt>
                <c:pt idx="147">
                  <c:v>27040.0</c:v>
                </c:pt>
                <c:pt idx="148">
                  <c:v>27036.0</c:v>
                </c:pt>
                <c:pt idx="149">
                  <c:v>27080.0</c:v>
                </c:pt>
                <c:pt idx="150">
                  <c:v>27064.0</c:v>
                </c:pt>
                <c:pt idx="151">
                  <c:v>35640.0</c:v>
                </c:pt>
                <c:pt idx="152">
                  <c:v>27064.0</c:v>
                </c:pt>
                <c:pt idx="153">
                  <c:v>30188.0</c:v>
                </c:pt>
                <c:pt idx="154">
                  <c:v>27048.0</c:v>
                </c:pt>
              </c:numCache>
            </c:numRef>
          </c:val>
          <c:smooth val="0"/>
        </c:ser>
        <c:dLbls>
          <c:showLegendKey val="0"/>
          <c:showVal val="0"/>
          <c:showCatName val="0"/>
          <c:showSerName val="0"/>
          <c:showPercent val="0"/>
          <c:showBubbleSize val="0"/>
        </c:dLbls>
        <c:marker val="1"/>
        <c:smooth val="0"/>
        <c:axId val="2044766744"/>
        <c:axId val="2044761336"/>
      </c:lineChart>
      <c:catAx>
        <c:axId val="204476674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44761336"/>
        <c:crosses val="autoZero"/>
        <c:auto val="1"/>
        <c:lblAlgn val="ctr"/>
        <c:lblOffset val="100"/>
        <c:noMultiLvlLbl val="0"/>
      </c:catAx>
      <c:valAx>
        <c:axId val="2044761336"/>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04476674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15.0</c:v>
                </c:pt>
                <c:pt idx="1">
                  <c:v>18.0</c:v>
                </c:pt>
                <c:pt idx="2">
                  <c:v>21.0</c:v>
                </c:pt>
                <c:pt idx="3">
                  <c:v>24.0</c:v>
                </c:pt>
                <c:pt idx="4">
                  <c:v>27.0</c:v>
                </c:pt>
                <c:pt idx="5">
                  <c:v>30.0</c:v>
                </c:pt>
                <c:pt idx="6">
                  <c:v>33.0</c:v>
                </c:pt>
                <c:pt idx="7">
                  <c:v>36.0</c:v>
                </c:pt>
                <c:pt idx="8">
                  <c:v>39.0</c:v>
                </c:pt>
                <c:pt idx="9">
                  <c:v>42.0</c:v>
                </c:pt>
                <c:pt idx="10">
                  <c:v>45.0</c:v>
                </c:pt>
                <c:pt idx="11">
                  <c:v>48.0</c:v>
                </c:pt>
                <c:pt idx="12">
                  <c:v>51.0</c:v>
                </c:pt>
                <c:pt idx="13">
                  <c:v>54.0</c:v>
                </c:pt>
                <c:pt idx="14">
                  <c:v>57.0</c:v>
                </c:pt>
                <c:pt idx="15">
                  <c:v>60.0</c:v>
                </c:pt>
                <c:pt idx="16">
                  <c:v>63.0</c:v>
                </c:pt>
                <c:pt idx="17">
                  <c:v>66.0</c:v>
                </c:pt>
                <c:pt idx="18">
                  <c:v>69.0</c:v>
                </c:pt>
                <c:pt idx="19">
                  <c:v>72.0</c:v>
                </c:pt>
                <c:pt idx="20">
                  <c:v>75.0</c:v>
                </c:pt>
                <c:pt idx="21">
                  <c:v>78.0</c:v>
                </c:pt>
                <c:pt idx="22">
                  <c:v>81.0</c:v>
                </c:pt>
                <c:pt idx="23">
                  <c:v>84.0</c:v>
                </c:pt>
                <c:pt idx="24">
                  <c:v>87.0</c:v>
                </c:pt>
                <c:pt idx="25">
                  <c:v>90.0</c:v>
                </c:pt>
                <c:pt idx="26">
                  <c:v>93.0</c:v>
                </c:pt>
                <c:pt idx="27">
                  <c:v>96.0</c:v>
                </c:pt>
                <c:pt idx="28">
                  <c:v>99.0</c:v>
                </c:pt>
                <c:pt idx="29">
                  <c:v>102.0</c:v>
                </c:pt>
                <c:pt idx="30">
                  <c:v>105.0</c:v>
                </c:pt>
                <c:pt idx="31">
                  <c:v>108.0</c:v>
                </c:pt>
                <c:pt idx="32">
                  <c:v>111.0</c:v>
                </c:pt>
                <c:pt idx="33">
                  <c:v>114.0</c:v>
                </c:pt>
                <c:pt idx="34">
                  <c:v>117.0</c:v>
                </c:pt>
                <c:pt idx="35">
                  <c:v>120.0</c:v>
                </c:pt>
                <c:pt idx="36">
                  <c:v>123.0</c:v>
                </c:pt>
                <c:pt idx="37">
                  <c:v>126.0</c:v>
                </c:pt>
                <c:pt idx="38">
                  <c:v>129.0</c:v>
                </c:pt>
                <c:pt idx="39">
                  <c:v>132.0</c:v>
                </c:pt>
                <c:pt idx="40">
                  <c:v>135.0</c:v>
                </c:pt>
                <c:pt idx="41">
                  <c:v>138.0</c:v>
                </c:pt>
                <c:pt idx="42">
                  <c:v>141.0</c:v>
                </c:pt>
                <c:pt idx="43">
                  <c:v>144.0</c:v>
                </c:pt>
                <c:pt idx="44">
                  <c:v>147.0</c:v>
                </c:pt>
                <c:pt idx="45">
                  <c:v>150.0</c:v>
                </c:pt>
                <c:pt idx="46">
                  <c:v>153.0</c:v>
                </c:pt>
                <c:pt idx="47">
                  <c:v>156.0</c:v>
                </c:pt>
                <c:pt idx="48">
                  <c:v>159.0</c:v>
                </c:pt>
                <c:pt idx="49">
                  <c:v>162.0</c:v>
                </c:pt>
                <c:pt idx="50">
                  <c:v>165.0</c:v>
                </c:pt>
                <c:pt idx="51">
                  <c:v>168.0</c:v>
                </c:pt>
                <c:pt idx="52">
                  <c:v>171.0</c:v>
                </c:pt>
                <c:pt idx="53">
                  <c:v>174.0</c:v>
                </c:pt>
                <c:pt idx="54">
                  <c:v>177.0</c:v>
                </c:pt>
                <c:pt idx="55">
                  <c:v>180.0</c:v>
                </c:pt>
                <c:pt idx="56">
                  <c:v>183.0</c:v>
                </c:pt>
                <c:pt idx="57">
                  <c:v>186.0</c:v>
                </c:pt>
                <c:pt idx="58">
                  <c:v>189.0</c:v>
                </c:pt>
                <c:pt idx="59">
                  <c:v>192.0</c:v>
                </c:pt>
                <c:pt idx="60">
                  <c:v>195.0</c:v>
                </c:pt>
                <c:pt idx="61">
                  <c:v>198.0</c:v>
                </c:pt>
                <c:pt idx="62">
                  <c:v>201.0</c:v>
                </c:pt>
                <c:pt idx="63">
                  <c:v>204.0</c:v>
                </c:pt>
                <c:pt idx="64">
                  <c:v>207.0</c:v>
                </c:pt>
                <c:pt idx="65">
                  <c:v>210.0</c:v>
                </c:pt>
                <c:pt idx="66">
                  <c:v>213.0</c:v>
                </c:pt>
                <c:pt idx="67">
                  <c:v>216.0</c:v>
                </c:pt>
                <c:pt idx="68">
                  <c:v>219.0</c:v>
                </c:pt>
                <c:pt idx="69">
                  <c:v>222.0</c:v>
                </c:pt>
                <c:pt idx="70">
                  <c:v>225.0</c:v>
                </c:pt>
                <c:pt idx="71">
                  <c:v>228.0</c:v>
                </c:pt>
                <c:pt idx="72">
                  <c:v>231.0</c:v>
                </c:pt>
                <c:pt idx="73">
                  <c:v>234.0</c:v>
                </c:pt>
                <c:pt idx="74">
                  <c:v>237.0</c:v>
                </c:pt>
                <c:pt idx="75">
                  <c:v>240.0</c:v>
                </c:pt>
                <c:pt idx="76">
                  <c:v>243.0</c:v>
                </c:pt>
                <c:pt idx="77">
                  <c:v>246.0</c:v>
                </c:pt>
                <c:pt idx="78">
                  <c:v>249.0</c:v>
                </c:pt>
                <c:pt idx="79">
                  <c:v>252.0</c:v>
                </c:pt>
                <c:pt idx="80">
                  <c:v>255.0</c:v>
                </c:pt>
                <c:pt idx="81">
                  <c:v>258.0</c:v>
                </c:pt>
                <c:pt idx="82">
                  <c:v>261.0</c:v>
                </c:pt>
                <c:pt idx="83">
                  <c:v>264.0</c:v>
                </c:pt>
                <c:pt idx="84">
                  <c:v>267.0</c:v>
                </c:pt>
                <c:pt idx="85">
                  <c:v>270.0</c:v>
                </c:pt>
                <c:pt idx="86">
                  <c:v>273.0</c:v>
                </c:pt>
                <c:pt idx="87">
                  <c:v>276.0</c:v>
                </c:pt>
                <c:pt idx="88">
                  <c:v>279.0</c:v>
                </c:pt>
                <c:pt idx="89">
                  <c:v>282.0</c:v>
                </c:pt>
                <c:pt idx="90">
                  <c:v>285.0</c:v>
                </c:pt>
                <c:pt idx="91">
                  <c:v>288.0</c:v>
                </c:pt>
                <c:pt idx="92">
                  <c:v>291.0</c:v>
                </c:pt>
                <c:pt idx="93">
                  <c:v>294.0</c:v>
                </c:pt>
                <c:pt idx="94">
                  <c:v>297.0</c:v>
                </c:pt>
                <c:pt idx="95">
                  <c:v>300.0</c:v>
                </c:pt>
                <c:pt idx="96">
                  <c:v>303.0</c:v>
                </c:pt>
                <c:pt idx="97">
                  <c:v>306.0</c:v>
                </c:pt>
                <c:pt idx="98">
                  <c:v>309.0</c:v>
                </c:pt>
                <c:pt idx="99">
                  <c:v>312.0</c:v>
                </c:pt>
                <c:pt idx="100">
                  <c:v>315.0</c:v>
                </c:pt>
                <c:pt idx="101">
                  <c:v>318.0</c:v>
                </c:pt>
                <c:pt idx="102">
                  <c:v>321.0</c:v>
                </c:pt>
                <c:pt idx="103">
                  <c:v>324.0</c:v>
                </c:pt>
                <c:pt idx="104">
                  <c:v>327.0</c:v>
                </c:pt>
                <c:pt idx="105">
                  <c:v>330.0</c:v>
                </c:pt>
                <c:pt idx="106">
                  <c:v>333.0</c:v>
                </c:pt>
                <c:pt idx="107">
                  <c:v>336.0</c:v>
                </c:pt>
                <c:pt idx="108">
                  <c:v>339.0</c:v>
                </c:pt>
                <c:pt idx="109">
                  <c:v>342.0</c:v>
                </c:pt>
                <c:pt idx="110">
                  <c:v>345.0</c:v>
                </c:pt>
                <c:pt idx="111">
                  <c:v>348.0</c:v>
                </c:pt>
                <c:pt idx="112">
                  <c:v>351.0</c:v>
                </c:pt>
                <c:pt idx="113">
                  <c:v>354.0</c:v>
                </c:pt>
                <c:pt idx="114">
                  <c:v>357.0</c:v>
                </c:pt>
                <c:pt idx="115">
                  <c:v>360.0</c:v>
                </c:pt>
                <c:pt idx="116">
                  <c:v>363.0</c:v>
                </c:pt>
                <c:pt idx="117">
                  <c:v>366.0</c:v>
                </c:pt>
                <c:pt idx="118">
                  <c:v>369.0</c:v>
                </c:pt>
                <c:pt idx="119">
                  <c:v>372.0</c:v>
                </c:pt>
                <c:pt idx="120">
                  <c:v>375.0</c:v>
                </c:pt>
                <c:pt idx="121">
                  <c:v>378.0</c:v>
                </c:pt>
              </c:numCache>
            </c:numRef>
          </c:cat>
          <c:val>
            <c:numRef>
              <c:f>Sheet1!$B$2:$B$123</c:f>
              <c:numCache>
                <c:formatCode>General</c:formatCode>
                <c:ptCount val="122"/>
                <c:pt idx="0">
                  <c:v>3056.0</c:v>
                </c:pt>
                <c:pt idx="1">
                  <c:v>4124.0</c:v>
                </c:pt>
                <c:pt idx="2">
                  <c:v>4268.0</c:v>
                </c:pt>
                <c:pt idx="3">
                  <c:v>5252.0</c:v>
                </c:pt>
                <c:pt idx="4">
                  <c:v>3724.0</c:v>
                </c:pt>
                <c:pt idx="5">
                  <c:v>3724.0</c:v>
                </c:pt>
                <c:pt idx="6">
                  <c:v>5724.0</c:v>
                </c:pt>
                <c:pt idx="7">
                  <c:v>7616.0</c:v>
                </c:pt>
                <c:pt idx="8">
                  <c:v>6536.0</c:v>
                </c:pt>
                <c:pt idx="9">
                  <c:v>5580.0</c:v>
                </c:pt>
                <c:pt idx="10">
                  <c:v>6672.0</c:v>
                </c:pt>
                <c:pt idx="11">
                  <c:v>10880.0</c:v>
                </c:pt>
                <c:pt idx="12">
                  <c:v>7024.0</c:v>
                </c:pt>
                <c:pt idx="13">
                  <c:v>6012.0</c:v>
                </c:pt>
                <c:pt idx="14">
                  <c:v>7020.0</c:v>
                </c:pt>
                <c:pt idx="15">
                  <c:v>6096.0</c:v>
                </c:pt>
                <c:pt idx="16">
                  <c:v>7080.0</c:v>
                </c:pt>
                <c:pt idx="17">
                  <c:v>6436.0</c:v>
                </c:pt>
                <c:pt idx="18">
                  <c:v>7412.0</c:v>
                </c:pt>
                <c:pt idx="19">
                  <c:v>7720.0</c:v>
                </c:pt>
                <c:pt idx="20">
                  <c:v>8492.0</c:v>
                </c:pt>
                <c:pt idx="21">
                  <c:v>8428.0</c:v>
                </c:pt>
                <c:pt idx="22">
                  <c:v>7496.0</c:v>
                </c:pt>
                <c:pt idx="23">
                  <c:v>8536.0</c:v>
                </c:pt>
                <c:pt idx="24">
                  <c:v>7556.0</c:v>
                </c:pt>
                <c:pt idx="25">
                  <c:v>8528.0</c:v>
                </c:pt>
                <c:pt idx="26">
                  <c:v>10724.0</c:v>
                </c:pt>
                <c:pt idx="27">
                  <c:v>8672.0</c:v>
                </c:pt>
                <c:pt idx="28">
                  <c:v>7724.0</c:v>
                </c:pt>
                <c:pt idx="29">
                  <c:v>8692.0</c:v>
                </c:pt>
                <c:pt idx="30">
                  <c:v>8016.0</c:v>
                </c:pt>
                <c:pt idx="31">
                  <c:v>9020.0</c:v>
                </c:pt>
                <c:pt idx="32">
                  <c:v>8072.0</c:v>
                </c:pt>
                <c:pt idx="33">
                  <c:v>9976.0</c:v>
                </c:pt>
                <c:pt idx="34">
                  <c:v>9128.0</c:v>
                </c:pt>
                <c:pt idx="35">
                  <c:v>10104.0</c:v>
                </c:pt>
                <c:pt idx="36">
                  <c:v>10136.0</c:v>
                </c:pt>
                <c:pt idx="37">
                  <c:v>10552.0</c:v>
                </c:pt>
                <c:pt idx="38">
                  <c:v>11008.0</c:v>
                </c:pt>
                <c:pt idx="39">
                  <c:v>10120.0</c:v>
                </c:pt>
                <c:pt idx="40">
                  <c:v>11112.0</c:v>
                </c:pt>
                <c:pt idx="41">
                  <c:v>19360.0</c:v>
                </c:pt>
                <c:pt idx="42">
                  <c:v>12208.0</c:v>
                </c:pt>
                <c:pt idx="43">
                  <c:v>10132.0</c:v>
                </c:pt>
                <c:pt idx="44">
                  <c:v>11140.0</c:v>
                </c:pt>
                <c:pt idx="45">
                  <c:v>10272.0</c:v>
                </c:pt>
                <c:pt idx="46">
                  <c:v>11344.0</c:v>
                </c:pt>
                <c:pt idx="47">
                  <c:v>13804.0</c:v>
                </c:pt>
                <c:pt idx="48">
                  <c:v>11364.0</c:v>
                </c:pt>
                <c:pt idx="49">
                  <c:v>15992.0</c:v>
                </c:pt>
                <c:pt idx="50">
                  <c:v>11724.0</c:v>
                </c:pt>
                <c:pt idx="51">
                  <c:v>10736.0</c:v>
                </c:pt>
                <c:pt idx="52">
                  <c:v>11700.0</c:v>
                </c:pt>
                <c:pt idx="53">
                  <c:v>11308.0</c:v>
                </c:pt>
                <c:pt idx="54">
                  <c:v>12604.0</c:v>
                </c:pt>
                <c:pt idx="55">
                  <c:v>11604.0</c:v>
                </c:pt>
                <c:pt idx="56">
                  <c:v>12552.0</c:v>
                </c:pt>
                <c:pt idx="57">
                  <c:v>12784.0</c:v>
                </c:pt>
                <c:pt idx="58">
                  <c:v>13592.0</c:v>
                </c:pt>
                <c:pt idx="59">
                  <c:v>12728.0</c:v>
                </c:pt>
                <c:pt idx="60">
                  <c:v>11784.0</c:v>
                </c:pt>
                <c:pt idx="61">
                  <c:v>12968.0</c:v>
                </c:pt>
                <c:pt idx="62">
                  <c:v>11984.0</c:v>
                </c:pt>
                <c:pt idx="63">
                  <c:v>12976.0</c:v>
                </c:pt>
                <c:pt idx="64">
                  <c:v>17816.0</c:v>
                </c:pt>
                <c:pt idx="65">
                  <c:v>13936.0</c:v>
                </c:pt>
                <c:pt idx="66">
                  <c:v>12968.0</c:v>
                </c:pt>
                <c:pt idx="67">
                  <c:v>13920.0</c:v>
                </c:pt>
                <c:pt idx="68">
                  <c:v>13324.0</c:v>
                </c:pt>
                <c:pt idx="69">
                  <c:v>13928.0</c:v>
                </c:pt>
                <c:pt idx="70">
                  <c:v>13936.0</c:v>
                </c:pt>
                <c:pt idx="71">
                  <c:v>15936.0</c:v>
                </c:pt>
                <c:pt idx="72">
                  <c:v>14924.0</c:v>
                </c:pt>
                <c:pt idx="73">
                  <c:v>15880.0</c:v>
                </c:pt>
                <c:pt idx="74">
                  <c:v>14996.0</c:v>
                </c:pt>
                <c:pt idx="75">
                  <c:v>15992.0</c:v>
                </c:pt>
                <c:pt idx="76">
                  <c:v>15000.0</c:v>
                </c:pt>
                <c:pt idx="77">
                  <c:v>16000.0</c:v>
                </c:pt>
                <c:pt idx="78">
                  <c:v>16920.0</c:v>
                </c:pt>
                <c:pt idx="79">
                  <c:v>22456.0</c:v>
                </c:pt>
                <c:pt idx="80">
                  <c:v>16912.0</c:v>
                </c:pt>
                <c:pt idx="81">
                  <c:v>20224.0</c:v>
                </c:pt>
                <c:pt idx="82">
                  <c:v>16920.0</c:v>
                </c:pt>
                <c:pt idx="83">
                  <c:v>27120.0</c:v>
                </c:pt>
                <c:pt idx="84">
                  <c:v>16912.0</c:v>
                </c:pt>
                <c:pt idx="85">
                  <c:v>15956.0</c:v>
                </c:pt>
                <c:pt idx="86">
                  <c:v>16872.0</c:v>
                </c:pt>
                <c:pt idx="87">
                  <c:v>15936.0</c:v>
                </c:pt>
                <c:pt idx="88">
                  <c:v>16968.0</c:v>
                </c:pt>
                <c:pt idx="89">
                  <c:v>15984.0</c:v>
                </c:pt>
                <c:pt idx="90">
                  <c:v>16936.0</c:v>
                </c:pt>
                <c:pt idx="91">
                  <c:v>15968.0</c:v>
                </c:pt>
                <c:pt idx="92">
                  <c:v>16912.0</c:v>
                </c:pt>
                <c:pt idx="93">
                  <c:v>24776.0</c:v>
                </c:pt>
                <c:pt idx="94">
                  <c:v>16880.0</c:v>
                </c:pt>
                <c:pt idx="95">
                  <c:v>15940.0</c:v>
                </c:pt>
                <c:pt idx="96">
                  <c:v>16904.0</c:v>
                </c:pt>
                <c:pt idx="97">
                  <c:v>30008.0</c:v>
                </c:pt>
                <c:pt idx="98">
                  <c:v>17872.0</c:v>
                </c:pt>
                <c:pt idx="99">
                  <c:v>16936.0</c:v>
                </c:pt>
                <c:pt idx="100">
                  <c:v>17928.0</c:v>
                </c:pt>
                <c:pt idx="101">
                  <c:v>24432.0</c:v>
                </c:pt>
                <c:pt idx="102">
                  <c:v>17920.0</c:v>
                </c:pt>
                <c:pt idx="103">
                  <c:v>16928.0</c:v>
                </c:pt>
                <c:pt idx="104">
                  <c:v>17896.0</c:v>
                </c:pt>
                <c:pt idx="105">
                  <c:v>16936.0</c:v>
                </c:pt>
                <c:pt idx="106">
                  <c:v>17928.0</c:v>
                </c:pt>
                <c:pt idx="107">
                  <c:v>16952.0</c:v>
                </c:pt>
                <c:pt idx="108">
                  <c:v>17944.0</c:v>
                </c:pt>
                <c:pt idx="109">
                  <c:v>18952.0</c:v>
                </c:pt>
                <c:pt idx="110">
                  <c:v>33528.0</c:v>
                </c:pt>
                <c:pt idx="111">
                  <c:v>18944.0</c:v>
                </c:pt>
                <c:pt idx="112">
                  <c:v>17972.0</c:v>
                </c:pt>
                <c:pt idx="113">
                  <c:v>18968.0</c:v>
                </c:pt>
                <c:pt idx="114">
                  <c:v>24060.0</c:v>
                </c:pt>
                <c:pt idx="115">
                  <c:v>18896.0</c:v>
                </c:pt>
                <c:pt idx="116">
                  <c:v>17908.0</c:v>
                </c:pt>
                <c:pt idx="117">
                  <c:v>18896.0</c:v>
                </c:pt>
                <c:pt idx="118">
                  <c:v>18880.0</c:v>
                </c:pt>
                <c:pt idx="119">
                  <c:v>25408.0</c:v>
                </c:pt>
                <c:pt idx="120">
                  <c:v>18864.0</c:v>
                </c:pt>
                <c:pt idx="121">
                  <c:v>18868.0</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15.0</c:v>
                </c:pt>
                <c:pt idx="1">
                  <c:v>18.0</c:v>
                </c:pt>
                <c:pt idx="2">
                  <c:v>21.0</c:v>
                </c:pt>
                <c:pt idx="3">
                  <c:v>24.0</c:v>
                </c:pt>
                <c:pt idx="4">
                  <c:v>27.0</c:v>
                </c:pt>
                <c:pt idx="5">
                  <c:v>30.0</c:v>
                </c:pt>
                <c:pt idx="6">
                  <c:v>33.0</c:v>
                </c:pt>
                <c:pt idx="7">
                  <c:v>36.0</c:v>
                </c:pt>
                <c:pt idx="8">
                  <c:v>39.0</c:v>
                </c:pt>
                <c:pt idx="9">
                  <c:v>42.0</c:v>
                </c:pt>
                <c:pt idx="10">
                  <c:v>45.0</c:v>
                </c:pt>
                <c:pt idx="11">
                  <c:v>48.0</c:v>
                </c:pt>
                <c:pt idx="12">
                  <c:v>51.0</c:v>
                </c:pt>
                <c:pt idx="13">
                  <c:v>54.0</c:v>
                </c:pt>
                <c:pt idx="14">
                  <c:v>57.0</c:v>
                </c:pt>
                <c:pt idx="15">
                  <c:v>60.0</c:v>
                </c:pt>
                <c:pt idx="16">
                  <c:v>63.0</c:v>
                </c:pt>
                <c:pt idx="17">
                  <c:v>66.0</c:v>
                </c:pt>
                <c:pt idx="18">
                  <c:v>69.0</c:v>
                </c:pt>
                <c:pt idx="19">
                  <c:v>72.0</c:v>
                </c:pt>
                <c:pt idx="20">
                  <c:v>75.0</c:v>
                </c:pt>
                <c:pt idx="21">
                  <c:v>78.0</c:v>
                </c:pt>
                <c:pt idx="22">
                  <c:v>81.0</c:v>
                </c:pt>
                <c:pt idx="23">
                  <c:v>84.0</c:v>
                </c:pt>
                <c:pt idx="24">
                  <c:v>87.0</c:v>
                </c:pt>
                <c:pt idx="25">
                  <c:v>90.0</c:v>
                </c:pt>
                <c:pt idx="26">
                  <c:v>93.0</c:v>
                </c:pt>
                <c:pt idx="27">
                  <c:v>96.0</c:v>
                </c:pt>
                <c:pt idx="28">
                  <c:v>99.0</c:v>
                </c:pt>
                <c:pt idx="29">
                  <c:v>102.0</c:v>
                </c:pt>
                <c:pt idx="30">
                  <c:v>105.0</c:v>
                </c:pt>
                <c:pt idx="31">
                  <c:v>108.0</c:v>
                </c:pt>
                <c:pt idx="32">
                  <c:v>111.0</c:v>
                </c:pt>
                <c:pt idx="33">
                  <c:v>114.0</c:v>
                </c:pt>
                <c:pt idx="34">
                  <c:v>117.0</c:v>
                </c:pt>
                <c:pt idx="35">
                  <c:v>120.0</c:v>
                </c:pt>
                <c:pt idx="36">
                  <c:v>123.0</c:v>
                </c:pt>
                <c:pt idx="37">
                  <c:v>126.0</c:v>
                </c:pt>
                <c:pt idx="38">
                  <c:v>129.0</c:v>
                </c:pt>
                <c:pt idx="39">
                  <c:v>132.0</c:v>
                </c:pt>
                <c:pt idx="40">
                  <c:v>135.0</c:v>
                </c:pt>
                <c:pt idx="41">
                  <c:v>138.0</c:v>
                </c:pt>
                <c:pt idx="42">
                  <c:v>141.0</c:v>
                </c:pt>
                <c:pt idx="43">
                  <c:v>144.0</c:v>
                </c:pt>
                <c:pt idx="44">
                  <c:v>147.0</c:v>
                </c:pt>
                <c:pt idx="45">
                  <c:v>150.0</c:v>
                </c:pt>
                <c:pt idx="46">
                  <c:v>153.0</c:v>
                </c:pt>
                <c:pt idx="47">
                  <c:v>156.0</c:v>
                </c:pt>
                <c:pt idx="48">
                  <c:v>159.0</c:v>
                </c:pt>
                <c:pt idx="49">
                  <c:v>162.0</c:v>
                </c:pt>
                <c:pt idx="50">
                  <c:v>165.0</c:v>
                </c:pt>
                <c:pt idx="51">
                  <c:v>168.0</c:v>
                </c:pt>
                <c:pt idx="52">
                  <c:v>171.0</c:v>
                </c:pt>
                <c:pt idx="53">
                  <c:v>174.0</c:v>
                </c:pt>
                <c:pt idx="54">
                  <c:v>177.0</c:v>
                </c:pt>
                <c:pt idx="55">
                  <c:v>180.0</c:v>
                </c:pt>
                <c:pt idx="56">
                  <c:v>183.0</c:v>
                </c:pt>
                <c:pt idx="57">
                  <c:v>186.0</c:v>
                </c:pt>
                <c:pt idx="58">
                  <c:v>189.0</c:v>
                </c:pt>
                <c:pt idx="59">
                  <c:v>192.0</c:v>
                </c:pt>
                <c:pt idx="60">
                  <c:v>195.0</c:v>
                </c:pt>
                <c:pt idx="61">
                  <c:v>198.0</c:v>
                </c:pt>
                <c:pt idx="62">
                  <c:v>201.0</c:v>
                </c:pt>
                <c:pt idx="63">
                  <c:v>204.0</c:v>
                </c:pt>
                <c:pt idx="64">
                  <c:v>207.0</c:v>
                </c:pt>
                <c:pt idx="65">
                  <c:v>210.0</c:v>
                </c:pt>
                <c:pt idx="66">
                  <c:v>213.0</c:v>
                </c:pt>
                <c:pt idx="67">
                  <c:v>216.0</c:v>
                </c:pt>
                <c:pt idx="68">
                  <c:v>219.0</c:v>
                </c:pt>
                <c:pt idx="69">
                  <c:v>222.0</c:v>
                </c:pt>
                <c:pt idx="70">
                  <c:v>225.0</c:v>
                </c:pt>
                <c:pt idx="71">
                  <c:v>228.0</c:v>
                </c:pt>
                <c:pt idx="72">
                  <c:v>231.0</c:v>
                </c:pt>
                <c:pt idx="73">
                  <c:v>234.0</c:v>
                </c:pt>
                <c:pt idx="74">
                  <c:v>237.0</c:v>
                </c:pt>
                <c:pt idx="75">
                  <c:v>240.0</c:v>
                </c:pt>
                <c:pt idx="76">
                  <c:v>243.0</c:v>
                </c:pt>
                <c:pt idx="77">
                  <c:v>246.0</c:v>
                </c:pt>
                <c:pt idx="78">
                  <c:v>249.0</c:v>
                </c:pt>
                <c:pt idx="79">
                  <c:v>252.0</c:v>
                </c:pt>
                <c:pt idx="80">
                  <c:v>255.0</c:v>
                </c:pt>
                <c:pt idx="81">
                  <c:v>258.0</c:v>
                </c:pt>
                <c:pt idx="82">
                  <c:v>261.0</c:v>
                </c:pt>
                <c:pt idx="83">
                  <c:v>264.0</c:v>
                </c:pt>
                <c:pt idx="84">
                  <c:v>267.0</c:v>
                </c:pt>
                <c:pt idx="85">
                  <c:v>270.0</c:v>
                </c:pt>
                <c:pt idx="86">
                  <c:v>273.0</c:v>
                </c:pt>
                <c:pt idx="87">
                  <c:v>276.0</c:v>
                </c:pt>
                <c:pt idx="88">
                  <c:v>279.0</c:v>
                </c:pt>
                <c:pt idx="89">
                  <c:v>282.0</c:v>
                </c:pt>
                <c:pt idx="90">
                  <c:v>285.0</c:v>
                </c:pt>
                <c:pt idx="91">
                  <c:v>288.0</c:v>
                </c:pt>
                <c:pt idx="92">
                  <c:v>291.0</c:v>
                </c:pt>
                <c:pt idx="93">
                  <c:v>294.0</c:v>
                </c:pt>
                <c:pt idx="94">
                  <c:v>297.0</c:v>
                </c:pt>
                <c:pt idx="95">
                  <c:v>300.0</c:v>
                </c:pt>
                <c:pt idx="96">
                  <c:v>303.0</c:v>
                </c:pt>
                <c:pt idx="97">
                  <c:v>306.0</c:v>
                </c:pt>
                <c:pt idx="98">
                  <c:v>309.0</c:v>
                </c:pt>
                <c:pt idx="99">
                  <c:v>312.0</c:v>
                </c:pt>
                <c:pt idx="100">
                  <c:v>315.0</c:v>
                </c:pt>
                <c:pt idx="101">
                  <c:v>318.0</c:v>
                </c:pt>
                <c:pt idx="102">
                  <c:v>321.0</c:v>
                </c:pt>
                <c:pt idx="103">
                  <c:v>324.0</c:v>
                </c:pt>
                <c:pt idx="104">
                  <c:v>327.0</c:v>
                </c:pt>
                <c:pt idx="105">
                  <c:v>330.0</c:v>
                </c:pt>
                <c:pt idx="106">
                  <c:v>333.0</c:v>
                </c:pt>
                <c:pt idx="107">
                  <c:v>336.0</c:v>
                </c:pt>
                <c:pt idx="108">
                  <c:v>339.0</c:v>
                </c:pt>
                <c:pt idx="109">
                  <c:v>342.0</c:v>
                </c:pt>
                <c:pt idx="110">
                  <c:v>345.0</c:v>
                </c:pt>
                <c:pt idx="111">
                  <c:v>348.0</c:v>
                </c:pt>
                <c:pt idx="112">
                  <c:v>351.0</c:v>
                </c:pt>
                <c:pt idx="113">
                  <c:v>354.0</c:v>
                </c:pt>
                <c:pt idx="114">
                  <c:v>357.0</c:v>
                </c:pt>
                <c:pt idx="115">
                  <c:v>360.0</c:v>
                </c:pt>
                <c:pt idx="116">
                  <c:v>363.0</c:v>
                </c:pt>
                <c:pt idx="117">
                  <c:v>366.0</c:v>
                </c:pt>
                <c:pt idx="118">
                  <c:v>369.0</c:v>
                </c:pt>
                <c:pt idx="119">
                  <c:v>372.0</c:v>
                </c:pt>
                <c:pt idx="120">
                  <c:v>375.0</c:v>
                </c:pt>
                <c:pt idx="121">
                  <c:v>378.0</c:v>
                </c:pt>
              </c:numCache>
            </c:numRef>
          </c:cat>
          <c:val>
            <c:numRef>
              <c:f>Sheet1!$C$2:$C$123</c:f>
              <c:numCache>
                <c:formatCode>General</c:formatCode>
                <c:ptCount val="122"/>
                <c:pt idx="0">
                  <c:v>2044.0</c:v>
                </c:pt>
                <c:pt idx="1">
                  <c:v>2096.0</c:v>
                </c:pt>
                <c:pt idx="2">
                  <c:v>4720.0</c:v>
                </c:pt>
                <c:pt idx="3">
                  <c:v>4592.0</c:v>
                </c:pt>
                <c:pt idx="4">
                  <c:v>4748.0</c:v>
                </c:pt>
                <c:pt idx="5">
                  <c:v>6500.0</c:v>
                </c:pt>
                <c:pt idx="6">
                  <c:v>5052.0</c:v>
                </c:pt>
                <c:pt idx="7">
                  <c:v>6016.0</c:v>
                </c:pt>
                <c:pt idx="8">
                  <c:v>7012.0</c:v>
                </c:pt>
                <c:pt idx="9">
                  <c:v>15828.0</c:v>
                </c:pt>
                <c:pt idx="10">
                  <c:v>7184.0</c:v>
                </c:pt>
                <c:pt idx="11">
                  <c:v>6324.0</c:v>
                </c:pt>
                <c:pt idx="12">
                  <c:v>7424.0</c:v>
                </c:pt>
                <c:pt idx="13">
                  <c:v>6688.0</c:v>
                </c:pt>
                <c:pt idx="14">
                  <c:v>7980.0</c:v>
                </c:pt>
                <c:pt idx="15">
                  <c:v>7192.0</c:v>
                </c:pt>
                <c:pt idx="16">
                  <c:v>8188.0</c:v>
                </c:pt>
                <c:pt idx="17">
                  <c:v>15708.0</c:v>
                </c:pt>
                <c:pt idx="18">
                  <c:v>8812.0</c:v>
                </c:pt>
                <c:pt idx="19">
                  <c:v>8116.0</c:v>
                </c:pt>
                <c:pt idx="20">
                  <c:v>9080.0</c:v>
                </c:pt>
                <c:pt idx="21">
                  <c:v>8484.0</c:v>
                </c:pt>
                <c:pt idx="22">
                  <c:v>9512.0</c:v>
                </c:pt>
                <c:pt idx="23">
                  <c:v>9656.0</c:v>
                </c:pt>
                <c:pt idx="24">
                  <c:v>18560.0</c:v>
                </c:pt>
                <c:pt idx="25">
                  <c:v>9976.0</c:v>
                </c:pt>
                <c:pt idx="26">
                  <c:v>9228.0</c:v>
                </c:pt>
                <c:pt idx="27">
                  <c:v>10660.0</c:v>
                </c:pt>
                <c:pt idx="28">
                  <c:v>9688.0</c:v>
                </c:pt>
                <c:pt idx="29">
                  <c:v>10712.0</c:v>
                </c:pt>
                <c:pt idx="30">
                  <c:v>9732.0</c:v>
                </c:pt>
                <c:pt idx="31">
                  <c:v>11136.0</c:v>
                </c:pt>
                <c:pt idx="32">
                  <c:v>10160.0</c:v>
                </c:pt>
                <c:pt idx="33">
                  <c:v>11588.0</c:v>
                </c:pt>
                <c:pt idx="34">
                  <c:v>15728.0</c:v>
                </c:pt>
                <c:pt idx="35">
                  <c:v>11664.0</c:v>
                </c:pt>
                <c:pt idx="36">
                  <c:v>11912.0</c:v>
                </c:pt>
                <c:pt idx="37">
                  <c:v>12896.0</c:v>
                </c:pt>
                <c:pt idx="38">
                  <c:v>11976.0</c:v>
                </c:pt>
                <c:pt idx="39">
                  <c:v>12976.0</c:v>
                </c:pt>
                <c:pt idx="40">
                  <c:v>12160.0</c:v>
                </c:pt>
                <c:pt idx="41">
                  <c:v>13128.0</c:v>
                </c:pt>
                <c:pt idx="42">
                  <c:v>12188.0</c:v>
                </c:pt>
                <c:pt idx="43">
                  <c:v>13184.0</c:v>
                </c:pt>
                <c:pt idx="44">
                  <c:v>12208.0</c:v>
                </c:pt>
                <c:pt idx="45">
                  <c:v>13184.0</c:v>
                </c:pt>
                <c:pt idx="46">
                  <c:v>14112.0</c:v>
                </c:pt>
                <c:pt idx="47">
                  <c:v>14292.0</c:v>
                </c:pt>
                <c:pt idx="48">
                  <c:v>14160.0</c:v>
                </c:pt>
                <c:pt idx="49">
                  <c:v>13196.0</c:v>
                </c:pt>
                <c:pt idx="50">
                  <c:v>14168.0</c:v>
                </c:pt>
                <c:pt idx="51">
                  <c:v>17292.0</c:v>
                </c:pt>
                <c:pt idx="52">
                  <c:v>14152.0</c:v>
                </c:pt>
                <c:pt idx="53">
                  <c:v>21116.0</c:v>
                </c:pt>
                <c:pt idx="54">
                  <c:v>15224.0</c:v>
                </c:pt>
                <c:pt idx="55">
                  <c:v>18508.0</c:v>
                </c:pt>
                <c:pt idx="56">
                  <c:v>15264.0</c:v>
                </c:pt>
                <c:pt idx="57">
                  <c:v>15188.0</c:v>
                </c:pt>
                <c:pt idx="58">
                  <c:v>16136.0</c:v>
                </c:pt>
                <c:pt idx="59">
                  <c:v>15212.0</c:v>
                </c:pt>
                <c:pt idx="60">
                  <c:v>16192.0</c:v>
                </c:pt>
                <c:pt idx="61">
                  <c:v>15256.0</c:v>
                </c:pt>
                <c:pt idx="62">
                  <c:v>16248.0</c:v>
                </c:pt>
                <c:pt idx="63">
                  <c:v>15260.0</c:v>
                </c:pt>
                <c:pt idx="64">
                  <c:v>16240.0</c:v>
                </c:pt>
                <c:pt idx="65">
                  <c:v>16312.0</c:v>
                </c:pt>
                <c:pt idx="66">
                  <c:v>17272.0</c:v>
                </c:pt>
                <c:pt idx="67">
                  <c:v>17368.0</c:v>
                </c:pt>
                <c:pt idx="68">
                  <c:v>31408.0</c:v>
                </c:pt>
                <c:pt idx="69">
                  <c:v>18320.0</c:v>
                </c:pt>
                <c:pt idx="70">
                  <c:v>18368.0</c:v>
                </c:pt>
                <c:pt idx="71">
                  <c:v>20384.0</c:v>
                </c:pt>
                <c:pt idx="72">
                  <c:v>23988.0</c:v>
                </c:pt>
                <c:pt idx="73">
                  <c:v>20312.0</c:v>
                </c:pt>
                <c:pt idx="74">
                  <c:v>18408.0</c:v>
                </c:pt>
                <c:pt idx="75">
                  <c:v>20296.0</c:v>
                </c:pt>
                <c:pt idx="76">
                  <c:v>18408.0</c:v>
                </c:pt>
                <c:pt idx="77">
                  <c:v>20368.0</c:v>
                </c:pt>
                <c:pt idx="78">
                  <c:v>18408.0</c:v>
                </c:pt>
                <c:pt idx="79">
                  <c:v>20376.0</c:v>
                </c:pt>
                <c:pt idx="80">
                  <c:v>19384.0</c:v>
                </c:pt>
                <c:pt idx="81">
                  <c:v>20408.0</c:v>
                </c:pt>
                <c:pt idx="82">
                  <c:v>20360.0</c:v>
                </c:pt>
                <c:pt idx="83">
                  <c:v>21376.0</c:v>
                </c:pt>
                <c:pt idx="84">
                  <c:v>20400.0</c:v>
                </c:pt>
                <c:pt idx="85">
                  <c:v>21440.0</c:v>
                </c:pt>
                <c:pt idx="86">
                  <c:v>20376.0</c:v>
                </c:pt>
                <c:pt idx="87">
                  <c:v>21360.0</c:v>
                </c:pt>
                <c:pt idx="88">
                  <c:v>21380.0</c:v>
                </c:pt>
                <c:pt idx="89">
                  <c:v>22392.0</c:v>
                </c:pt>
                <c:pt idx="90">
                  <c:v>21368.0</c:v>
                </c:pt>
                <c:pt idx="91">
                  <c:v>22344.0</c:v>
                </c:pt>
                <c:pt idx="92">
                  <c:v>21372.0</c:v>
                </c:pt>
                <c:pt idx="93">
                  <c:v>22360.0</c:v>
                </c:pt>
                <c:pt idx="94">
                  <c:v>21364.0</c:v>
                </c:pt>
                <c:pt idx="95">
                  <c:v>22400.0</c:v>
                </c:pt>
                <c:pt idx="96">
                  <c:v>22388.0</c:v>
                </c:pt>
                <c:pt idx="97">
                  <c:v>23360.0</c:v>
                </c:pt>
                <c:pt idx="98">
                  <c:v>23328.0</c:v>
                </c:pt>
                <c:pt idx="99">
                  <c:v>33744.0</c:v>
                </c:pt>
                <c:pt idx="100">
                  <c:v>23368.0</c:v>
                </c:pt>
                <c:pt idx="101">
                  <c:v>22392.0</c:v>
                </c:pt>
                <c:pt idx="102">
                  <c:v>24376.0</c:v>
                </c:pt>
                <c:pt idx="103">
                  <c:v>23396.0</c:v>
                </c:pt>
                <c:pt idx="104">
                  <c:v>24384.0</c:v>
                </c:pt>
                <c:pt idx="105">
                  <c:v>23400.0</c:v>
                </c:pt>
                <c:pt idx="106">
                  <c:v>25400.0</c:v>
                </c:pt>
                <c:pt idx="107">
                  <c:v>24408.0</c:v>
                </c:pt>
                <c:pt idx="108">
                  <c:v>25344.0</c:v>
                </c:pt>
                <c:pt idx="109">
                  <c:v>24384.0</c:v>
                </c:pt>
                <c:pt idx="110">
                  <c:v>25352.0</c:v>
                </c:pt>
                <c:pt idx="111">
                  <c:v>25372.0</c:v>
                </c:pt>
                <c:pt idx="112">
                  <c:v>27064.0</c:v>
                </c:pt>
                <c:pt idx="113">
                  <c:v>27352.0</c:v>
                </c:pt>
                <c:pt idx="114">
                  <c:v>27384.0</c:v>
                </c:pt>
                <c:pt idx="115">
                  <c:v>28392.0</c:v>
                </c:pt>
                <c:pt idx="116">
                  <c:v>27788.0</c:v>
                </c:pt>
                <c:pt idx="117">
                  <c:v>29272.0</c:v>
                </c:pt>
                <c:pt idx="118">
                  <c:v>28348.0</c:v>
                </c:pt>
                <c:pt idx="119">
                  <c:v>29320.0</c:v>
                </c:pt>
                <c:pt idx="120">
                  <c:v>29328.0</c:v>
                </c:pt>
                <c:pt idx="121">
                  <c:v>28372.0</c:v>
                </c:pt>
              </c:numCache>
            </c:numRef>
          </c:val>
          <c:smooth val="0"/>
        </c:ser>
        <c:dLbls>
          <c:showLegendKey val="0"/>
          <c:showVal val="0"/>
          <c:showCatName val="0"/>
          <c:showSerName val="0"/>
          <c:showPercent val="0"/>
          <c:showBubbleSize val="0"/>
        </c:dLbls>
        <c:marker val="1"/>
        <c:smooth val="0"/>
        <c:axId val="2073970408"/>
        <c:axId val="2073975800"/>
      </c:lineChart>
      <c:catAx>
        <c:axId val="2073970408"/>
        <c:scaling>
          <c:orientation val="minMax"/>
        </c:scaling>
        <c:delete val="0"/>
        <c:axPos val="b"/>
        <c:title>
          <c:tx>
            <c:rich>
              <a:bodyPr/>
              <a:lstStyle/>
              <a:p>
                <a:pPr>
                  <a:defRPr/>
                </a:pPr>
                <a:r>
                  <a:rPr lang="en-US"/>
                  <a:t>Time (s)</a:t>
                </a:r>
              </a:p>
            </c:rich>
          </c:tx>
          <c:layout/>
          <c:overlay val="0"/>
        </c:title>
        <c:numFmt formatCode="General" sourceLinked="1"/>
        <c:majorTickMark val="none"/>
        <c:minorTickMark val="none"/>
        <c:tickLblPos val="nextTo"/>
        <c:crossAx val="2073975800"/>
        <c:crosses val="autoZero"/>
        <c:auto val="1"/>
        <c:lblAlgn val="ctr"/>
        <c:lblOffset val="100"/>
        <c:noMultiLvlLbl val="0"/>
      </c:catAx>
      <c:valAx>
        <c:axId val="2073975800"/>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0739704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Sheet1!$B$2:$B$586</c:f>
              <c:numCache>
                <c:formatCode>General</c:formatCode>
                <c:ptCount val="585"/>
                <c:pt idx="0">
                  <c:v>0.1</c:v>
                </c:pt>
                <c:pt idx="1">
                  <c:v>0.0</c:v>
                </c:pt>
                <c:pt idx="2">
                  <c:v>0.0</c:v>
                </c:pt>
                <c:pt idx="3">
                  <c:v>0.0</c:v>
                </c:pt>
                <c:pt idx="4">
                  <c:v>0.0</c:v>
                </c:pt>
                <c:pt idx="5">
                  <c:v>0.7</c:v>
                </c:pt>
                <c:pt idx="6">
                  <c:v>0.0</c:v>
                </c:pt>
                <c:pt idx="7">
                  <c:v>0.2</c:v>
                </c:pt>
                <c:pt idx="8">
                  <c:v>0.0</c:v>
                </c:pt>
                <c:pt idx="9">
                  <c:v>0.1</c:v>
                </c:pt>
                <c:pt idx="10">
                  <c:v>0.7</c:v>
                </c:pt>
                <c:pt idx="11">
                  <c:v>0.0</c:v>
                </c:pt>
                <c:pt idx="12">
                  <c:v>0.4</c:v>
                </c:pt>
                <c:pt idx="13">
                  <c:v>0.0</c:v>
                </c:pt>
                <c:pt idx="14">
                  <c:v>0.5</c:v>
                </c:pt>
                <c:pt idx="15">
                  <c:v>0.2</c:v>
                </c:pt>
                <c:pt idx="16">
                  <c:v>0.0</c:v>
                </c:pt>
                <c:pt idx="17">
                  <c:v>0.1</c:v>
                </c:pt>
                <c:pt idx="18">
                  <c:v>0.3</c:v>
                </c:pt>
                <c:pt idx="19">
                  <c:v>0.0</c:v>
                </c:pt>
                <c:pt idx="20">
                  <c:v>0.4</c:v>
                </c:pt>
                <c:pt idx="21">
                  <c:v>29.6</c:v>
                </c:pt>
                <c:pt idx="22">
                  <c:v>0.0</c:v>
                </c:pt>
                <c:pt idx="23">
                  <c:v>0.5</c:v>
                </c:pt>
                <c:pt idx="24">
                  <c:v>0.0</c:v>
                </c:pt>
                <c:pt idx="25">
                  <c:v>0.5</c:v>
                </c:pt>
                <c:pt idx="26">
                  <c:v>0.0</c:v>
                </c:pt>
                <c:pt idx="27">
                  <c:v>0.8</c:v>
                </c:pt>
                <c:pt idx="28">
                  <c:v>0.0</c:v>
                </c:pt>
                <c:pt idx="29">
                  <c:v>0.1</c:v>
                </c:pt>
                <c:pt idx="30">
                  <c:v>0.0</c:v>
                </c:pt>
                <c:pt idx="31">
                  <c:v>0.2</c:v>
                </c:pt>
                <c:pt idx="32">
                  <c:v>0.2</c:v>
                </c:pt>
                <c:pt idx="33">
                  <c:v>0.2</c:v>
                </c:pt>
                <c:pt idx="34">
                  <c:v>0.0</c:v>
                </c:pt>
                <c:pt idx="35">
                  <c:v>0.0</c:v>
                </c:pt>
                <c:pt idx="36">
                  <c:v>58.8</c:v>
                </c:pt>
                <c:pt idx="37">
                  <c:v>0.2</c:v>
                </c:pt>
                <c:pt idx="38">
                  <c:v>0.6</c:v>
                </c:pt>
                <c:pt idx="39">
                  <c:v>0.1</c:v>
                </c:pt>
                <c:pt idx="40">
                  <c:v>0.5</c:v>
                </c:pt>
                <c:pt idx="41">
                  <c:v>0.0</c:v>
                </c:pt>
                <c:pt idx="42">
                  <c:v>0.1</c:v>
                </c:pt>
                <c:pt idx="43">
                  <c:v>0.0</c:v>
                </c:pt>
                <c:pt idx="44">
                  <c:v>0.3</c:v>
                </c:pt>
                <c:pt idx="45">
                  <c:v>0.0</c:v>
                </c:pt>
                <c:pt idx="46">
                  <c:v>0.2</c:v>
                </c:pt>
                <c:pt idx="47">
                  <c:v>15.6</c:v>
                </c:pt>
                <c:pt idx="48">
                  <c:v>0.0</c:v>
                </c:pt>
                <c:pt idx="49">
                  <c:v>0.4</c:v>
                </c:pt>
                <c:pt idx="50">
                  <c:v>0.0</c:v>
                </c:pt>
                <c:pt idx="51">
                  <c:v>0.6</c:v>
                </c:pt>
                <c:pt idx="52">
                  <c:v>0.0</c:v>
                </c:pt>
                <c:pt idx="53">
                  <c:v>0.6</c:v>
                </c:pt>
                <c:pt idx="54">
                  <c:v>0.0</c:v>
                </c:pt>
                <c:pt idx="55">
                  <c:v>0.1</c:v>
                </c:pt>
                <c:pt idx="56">
                  <c:v>0.0</c:v>
                </c:pt>
                <c:pt idx="57">
                  <c:v>0.2</c:v>
                </c:pt>
                <c:pt idx="58">
                  <c:v>0.2</c:v>
                </c:pt>
                <c:pt idx="59">
                  <c:v>0.2</c:v>
                </c:pt>
                <c:pt idx="60">
                  <c:v>0.2</c:v>
                </c:pt>
                <c:pt idx="61">
                  <c:v>0.0</c:v>
                </c:pt>
                <c:pt idx="62">
                  <c:v>37.0</c:v>
                </c:pt>
                <c:pt idx="63">
                  <c:v>0.0</c:v>
                </c:pt>
                <c:pt idx="64">
                  <c:v>0.6</c:v>
                </c:pt>
                <c:pt idx="65">
                  <c:v>0.2</c:v>
                </c:pt>
                <c:pt idx="66">
                  <c:v>0.1</c:v>
                </c:pt>
                <c:pt idx="67">
                  <c:v>0.0</c:v>
                </c:pt>
                <c:pt idx="68">
                  <c:v>0.3</c:v>
                </c:pt>
                <c:pt idx="69">
                  <c:v>0.0</c:v>
                </c:pt>
                <c:pt idx="70">
                  <c:v>0.2</c:v>
                </c:pt>
                <c:pt idx="71">
                  <c:v>0.0</c:v>
                </c:pt>
                <c:pt idx="72">
                  <c:v>0.3</c:v>
                </c:pt>
                <c:pt idx="73">
                  <c:v>0.0</c:v>
                </c:pt>
                <c:pt idx="74">
                  <c:v>0.6</c:v>
                </c:pt>
                <c:pt idx="75">
                  <c:v>0.0</c:v>
                </c:pt>
                <c:pt idx="76">
                  <c:v>0.0</c:v>
                </c:pt>
                <c:pt idx="77">
                  <c:v>0.2</c:v>
                </c:pt>
                <c:pt idx="78">
                  <c:v>0.2</c:v>
                </c:pt>
                <c:pt idx="79">
                  <c:v>0.0</c:v>
                </c:pt>
                <c:pt idx="80">
                  <c:v>0.2</c:v>
                </c:pt>
                <c:pt idx="81">
                  <c:v>0.0</c:v>
                </c:pt>
                <c:pt idx="82">
                  <c:v>0.5</c:v>
                </c:pt>
                <c:pt idx="83">
                  <c:v>0.0</c:v>
                </c:pt>
                <c:pt idx="84">
                  <c:v>0.0</c:v>
                </c:pt>
                <c:pt idx="85">
                  <c:v>0.2</c:v>
                </c:pt>
                <c:pt idx="86">
                  <c:v>0.0</c:v>
                </c:pt>
                <c:pt idx="87">
                  <c:v>0.4</c:v>
                </c:pt>
                <c:pt idx="88">
                  <c:v>0.0</c:v>
                </c:pt>
                <c:pt idx="89">
                  <c:v>0.8</c:v>
                </c:pt>
                <c:pt idx="90">
                  <c:v>0.0</c:v>
                </c:pt>
                <c:pt idx="91">
                  <c:v>0.7</c:v>
                </c:pt>
                <c:pt idx="92">
                  <c:v>0.0</c:v>
                </c:pt>
                <c:pt idx="93">
                  <c:v>0.2</c:v>
                </c:pt>
                <c:pt idx="94">
                  <c:v>0.0</c:v>
                </c:pt>
                <c:pt idx="95">
                  <c:v>0.2</c:v>
                </c:pt>
                <c:pt idx="96">
                  <c:v>65.2</c:v>
                </c:pt>
                <c:pt idx="97">
                  <c:v>0.0</c:v>
                </c:pt>
                <c:pt idx="98">
                  <c:v>40.9</c:v>
                </c:pt>
                <c:pt idx="99">
                  <c:v>0.0</c:v>
                </c:pt>
                <c:pt idx="100">
                  <c:v>0.5</c:v>
                </c:pt>
                <c:pt idx="101">
                  <c:v>0.0</c:v>
                </c:pt>
                <c:pt idx="102">
                  <c:v>0.6</c:v>
                </c:pt>
                <c:pt idx="103">
                  <c:v>0.0</c:v>
                </c:pt>
                <c:pt idx="104">
                  <c:v>0.2</c:v>
                </c:pt>
                <c:pt idx="105">
                  <c:v>0.2</c:v>
                </c:pt>
                <c:pt idx="106">
                  <c:v>0.0</c:v>
                </c:pt>
                <c:pt idx="107">
                  <c:v>2.8</c:v>
                </c:pt>
                <c:pt idx="108">
                  <c:v>0.0</c:v>
                </c:pt>
                <c:pt idx="109">
                  <c:v>0.5</c:v>
                </c:pt>
                <c:pt idx="110">
                  <c:v>0.2</c:v>
                </c:pt>
                <c:pt idx="111">
                  <c:v>0.1</c:v>
                </c:pt>
                <c:pt idx="112">
                  <c:v>0.0</c:v>
                </c:pt>
                <c:pt idx="113">
                  <c:v>0.3</c:v>
                </c:pt>
                <c:pt idx="114">
                  <c:v>0.0</c:v>
                </c:pt>
                <c:pt idx="115">
                  <c:v>0.2</c:v>
                </c:pt>
                <c:pt idx="116">
                  <c:v>0.0</c:v>
                </c:pt>
                <c:pt idx="117">
                  <c:v>0.0</c:v>
                </c:pt>
                <c:pt idx="118">
                  <c:v>41.8</c:v>
                </c:pt>
                <c:pt idx="119">
                  <c:v>0.0</c:v>
                </c:pt>
                <c:pt idx="120">
                  <c:v>0.5</c:v>
                </c:pt>
                <c:pt idx="121">
                  <c:v>0.0</c:v>
                </c:pt>
                <c:pt idx="122">
                  <c:v>0.4</c:v>
                </c:pt>
                <c:pt idx="123">
                  <c:v>0.4</c:v>
                </c:pt>
                <c:pt idx="124">
                  <c:v>0.2</c:v>
                </c:pt>
                <c:pt idx="125">
                  <c:v>0.4</c:v>
                </c:pt>
                <c:pt idx="126">
                  <c:v>18.0</c:v>
                </c:pt>
                <c:pt idx="127">
                  <c:v>0.0</c:v>
                </c:pt>
                <c:pt idx="128">
                  <c:v>0.4</c:v>
                </c:pt>
                <c:pt idx="129">
                  <c:v>0.0</c:v>
                </c:pt>
                <c:pt idx="130">
                  <c:v>0.5</c:v>
                </c:pt>
                <c:pt idx="131">
                  <c:v>0.0</c:v>
                </c:pt>
                <c:pt idx="132">
                  <c:v>0.9</c:v>
                </c:pt>
                <c:pt idx="133">
                  <c:v>0.0</c:v>
                </c:pt>
                <c:pt idx="134">
                  <c:v>0.2</c:v>
                </c:pt>
                <c:pt idx="135">
                  <c:v>0.0</c:v>
                </c:pt>
                <c:pt idx="136">
                  <c:v>0.2</c:v>
                </c:pt>
                <c:pt idx="137">
                  <c:v>0.0</c:v>
                </c:pt>
                <c:pt idx="138">
                  <c:v>0.2</c:v>
                </c:pt>
                <c:pt idx="139">
                  <c:v>0.2</c:v>
                </c:pt>
                <c:pt idx="140">
                  <c:v>0.0</c:v>
                </c:pt>
                <c:pt idx="141">
                  <c:v>50.8</c:v>
                </c:pt>
                <c:pt idx="142">
                  <c:v>0.0</c:v>
                </c:pt>
                <c:pt idx="143">
                  <c:v>0.7</c:v>
                </c:pt>
                <c:pt idx="144">
                  <c:v>0.1</c:v>
                </c:pt>
                <c:pt idx="145">
                  <c:v>0.4</c:v>
                </c:pt>
                <c:pt idx="146">
                  <c:v>0.0</c:v>
                </c:pt>
                <c:pt idx="147">
                  <c:v>0.3</c:v>
                </c:pt>
                <c:pt idx="148">
                  <c:v>0.0</c:v>
                </c:pt>
                <c:pt idx="149">
                  <c:v>0.5</c:v>
                </c:pt>
                <c:pt idx="150">
                  <c:v>0.0</c:v>
                </c:pt>
                <c:pt idx="151">
                  <c:v>0.0</c:v>
                </c:pt>
                <c:pt idx="152">
                  <c:v>51.4</c:v>
                </c:pt>
                <c:pt idx="153">
                  <c:v>0.0</c:v>
                </c:pt>
                <c:pt idx="154">
                  <c:v>41.8</c:v>
                </c:pt>
                <c:pt idx="155">
                  <c:v>0.0</c:v>
                </c:pt>
                <c:pt idx="156">
                  <c:v>0.4</c:v>
                </c:pt>
                <c:pt idx="157">
                  <c:v>0.0</c:v>
                </c:pt>
                <c:pt idx="158">
                  <c:v>1.0</c:v>
                </c:pt>
                <c:pt idx="159">
                  <c:v>0.0</c:v>
                </c:pt>
                <c:pt idx="160">
                  <c:v>0.1</c:v>
                </c:pt>
                <c:pt idx="161">
                  <c:v>0.0</c:v>
                </c:pt>
                <c:pt idx="162">
                  <c:v>0.2</c:v>
                </c:pt>
                <c:pt idx="163">
                  <c:v>0.2</c:v>
                </c:pt>
                <c:pt idx="164">
                  <c:v>0.0</c:v>
                </c:pt>
                <c:pt idx="165">
                  <c:v>0.0</c:v>
                </c:pt>
                <c:pt idx="166">
                  <c:v>0.0</c:v>
                </c:pt>
                <c:pt idx="167">
                  <c:v>0.5</c:v>
                </c:pt>
                <c:pt idx="168">
                  <c:v>0.2</c:v>
                </c:pt>
                <c:pt idx="169">
                  <c:v>0.7</c:v>
                </c:pt>
                <c:pt idx="170">
                  <c:v>0.2</c:v>
                </c:pt>
                <c:pt idx="171">
                  <c:v>0.0</c:v>
                </c:pt>
                <c:pt idx="172">
                  <c:v>0.0</c:v>
                </c:pt>
                <c:pt idx="173">
                  <c:v>0.2</c:v>
                </c:pt>
                <c:pt idx="174">
                  <c:v>0.0</c:v>
                </c:pt>
                <c:pt idx="175">
                  <c:v>0.2</c:v>
                </c:pt>
                <c:pt idx="176">
                  <c:v>0.0</c:v>
                </c:pt>
                <c:pt idx="177">
                  <c:v>0.6</c:v>
                </c:pt>
                <c:pt idx="178">
                  <c:v>34.2</c:v>
                </c:pt>
                <c:pt idx="179">
                  <c:v>0.1</c:v>
                </c:pt>
                <c:pt idx="180">
                  <c:v>0.7</c:v>
                </c:pt>
                <c:pt idx="181">
                  <c:v>0.0</c:v>
                </c:pt>
                <c:pt idx="182">
                  <c:v>0.4</c:v>
                </c:pt>
                <c:pt idx="183">
                  <c:v>0.0</c:v>
                </c:pt>
                <c:pt idx="184">
                  <c:v>0.7</c:v>
                </c:pt>
                <c:pt idx="185">
                  <c:v>0.2</c:v>
                </c:pt>
                <c:pt idx="186">
                  <c:v>0.2</c:v>
                </c:pt>
                <c:pt idx="187">
                  <c:v>0.0</c:v>
                </c:pt>
                <c:pt idx="188">
                  <c:v>0.0</c:v>
                </c:pt>
                <c:pt idx="189">
                  <c:v>0.0</c:v>
                </c:pt>
                <c:pt idx="190">
                  <c:v>0.4</c:v>
                </c:pt>
                <c:pt idx="191">
                  <c:v>0.0</c:v>
                </c:pt>
                <c:pt idx="192">
                  <c:v>0.6</c:v>
                </c:pt>
                <c:pt idx="193">
                  <c:v>0.1</c:v>
                </c:pt>
                <c:pt idx="194">
                  <c:v>0.0</c:v>
                </c:pt>
                <c:pt idx="195">
                  <c:v>0.0</c:v>
                </c:pt>
                <c:pt idx="196">
                  <c:v>0.3</c:v>
                </c:pt>
                <c:pt idx="197">
                  <c:v>0.0</c:v>
                </c:pt>
                <c:pt idx="198">
                  <c:v>0.2</c:v>
                </c:pt>
                <c:pt idx="199">
                  <c:v>0.0</c:v>
                </c:pt>
                <c:pt idx="200">
                  <c:v>0.2</c:v>
                </c:pt>
                <c:pt idx="201">
                  <c:v>50.0</c:v>
                </c:pt>
                <c:pt idx="202">
                  <c:v>0.0</c:v>
                </c:pt>
                <c:pt idx="203">
                  <c:v>0.6</c:v>
                </c:pt>
                <c:pt idx="204">
                  <c:v>0.0</c:v>
                </c:pt>
                <c:pt idx="205">
                  <c:v>0.4</c:v>
                </c:pt>
                <c:pt idx="206">
                  <c:v>0.0</c:v>
                </c:pt>
                <c:pt idx="207">
                  <c:v>0.7</c:v>
                </c:pt>
                <c:pt idx="208">
                  <c:v>0.0</c:v>
                </c:pt>
                <c:pt idx="209">
                  <c:v>0.3</c:v>
                </c:pt>
                <c:pt idx="210">
                  <c:v>0.0</c:v>
                </c:pt>
                <c:pt idx="211">
                  <c:v>0.5</c:v>
                </c:pt>
                <c:pt idx="212">
                  <c:v>0.0</c:v>
                </c:pt>
                <c:pt idx="213">
                  <c:v>0.0</c:v>
                </c:pt>
                <c:pt idx="214">
                  <c:v>0.2</c:v>
                </c:pt>
                <c:pt idx="215">
                  <c:v>0.2</c:v>
                </c:pt>
                <c:pt idx="216">
                  <c:v>0.0</c:v>
                </c:pt>
                <c:pt idx="217">
                  <c:v>0.2</c:v>
                </c:pt>
                <c:pt idx="218">
                  <c:v>0.0</c:v>
                </c:pt>
                <c:pt idx="219">
                  <c:v>0.0</c:v>
                </c:pt>
                <c:pt idx="220">
                  <c:v>48.8</c:v>
                </c:pt>
                <c:pt idx="221">
                  <c:v>0.2</c:v>
                </c:pt>
                <c:pt idx="222">
                  <c:v>0.4</c:v>
                </c:pt>
                <c:pt idx="223">
                  <c:v>0.1</c:v>
                </c:pt>
                <c:pt idx="224">
                  <c:v>0.7</c:v>
                </c:pt>
                <c:pt idx="225">
                  <c:v>0.0</c:v>
                </c:pt>
                <c:pt idx="226">
                  <c:v>0.5</c:v>
                </c:pt>
                <c:pt idx="227">
                  <c:v>0.0</c:v>
                </c:pt>
                <c:pt idx="228">
                  <c:v>0.2</c:v>
                </c:pt>
                <c:pt idx="229">
                  <c:v>0.0</c:v>
                </c:pt>
                <c:pt idx="230">
                  <c:v>0.3</c:v>
                </c:pt>
                <c:pt idx="231">
                  <c:v>0.0</c:v>
                </c:pt>
                <c:pt idx="232">
                  <c:v>0.0</c:v>
                </c:pt>
                <c:pt idx="233">
                  <c:v>49.0</c:v>
                </c:pt>
                <c:pt idx="234">
                  <c:v>0.0</c:v>
                </c:pt>
                <c:pt idx="235">
                  <c:v>43.2</c:v>
                </c:pt>
                <c:pt idx="236">
                  <c:v>0.0</c:v>
                </c:pt>
                <c:pt idx="237">
                  <c:v>0.7</c:v>
                </c:pt>
                <c:pt idx="238">
                  <c:v>0.0</c:v>
                </c:pt>
                <c:pt idx="239">
                  <c:v>0.0</c:v>
                </c:pt>
                <c:pt idx="240">
                  <c:v>0.0</c:v>
                </c:pt>
                <c:pt idx="241">
                  <c:v>0.1</c:v>
                </c:pt>
                <c:pt idx="242">
                  <c:v>0.2</c:v>
                </c:pt>
                <c:pt idx="243">
                  <c:v>0.2</c:v>
                </c:pt>
                <c:pt idx="244">
                  <c:v>0.0</c:v>
                </c:pt>
                <c:pt idx="245">
                  <c:v>0.3</c:v>
                </c:pt>
                <c:pt idx="246">
                  <c:v>0.0</c:v>
                </c:pt>
                <c:pt idx="247">
                  <c:v>0.3</c:v>
                </c:pt>
                <c:pt idx="248">
                  <c:v>0.0</c:v>
                </c:pt>
                <c:pt idx="249">
                  <c:v>0.4</c:v>
                </c:pt>
                <c:pt idx="250">
                  <c:v>19.2</c:v>
                </c:pt>
                <c:pt idx="251">
                  <c:v>0.0</c:v>
                </c:pt>
                <c:pt idx="252">
                  <c:v>0.4</c:v>
                </c:pt>
                <c:pt idx="253">
                  <c:v>0.0</c:v>
                </c:pt>
                <c:pt idx="254">
                  <c:v>0.8</c:v>
                </c:pt>
                <c:pt idx="255">
                  <c:v>0.0</c:v>
                </c:pt>
                <c:pt idx="256">
                  <c:v>0.4</c:v>
                </c:pt>
                <c:pt idx="257">
                  <c:v>0.0</c:v>
                </c:pt>
                <c:pt idx="258">
                  <c:v>0.4</c:v>
                </c:pt>
                <c:pt idx="259">
                  <c:v>0.0</c:v>
                </c:pt>
                <c:pt idx="260">
                  <c:v>0.2</c:v>
                </c:pt>
                <c:pt idx="261">
                  <c:v>0.2</c:v>
                </c:pt>
                <c:pt idx="262">
                  <c:v>0.2</c:v>
                </c:pt>
                <c:pt idx="263">
                  <c:v>0.0</c:v>
                </c:pt>
                <c:pt idx="264">
                  <c:v>0.0</c:v>
                </c:pt>
                <c:pt idx="265">
                  <c:v>25.2</c:v>
                </c:pt>
                <c:pt idx="266">
                  <c:v>0.0</c:v>
                </c:pt>
                <c:pt idx="267">
                  <c:v>0.4</c:v>
                </c:pt>
                <c:pt idx="268">
                  <c:v>0.1</c:v>
                </c:pt>
                <c:pt idx="269">
                  <c:v>0.8</c:v>
                </c:pt>
                <c:pt idx="270">
                  <c:v>0.0</c:v>
                </c:pt>
                <c:pt idx="271">
                  <c:v>0.4</c:v>
                </c:pt>
                <c:pt idx="272">
                  <c:v>0.0</c:v>
                </c:pt>
                <c:pt idx="273">
                  <c:v>0.5</c:v>
                </c:pt>
                <c:pt idx="274">
                  <c:v>0.0</c:v>
                </c:pt>
                <c:pt idx="275">
                  <c:v>0.2</c:v>
                </c:pt>
                <c:pt idx="276">
                  <c:v>0.0</c:v>
                </c:pt>
                <c:pt idx="277">
                  <c:v>0.2</c:v>
                </c:pt>
                <c:pt idx="278">
                  <c:v>17.1</c:v>
                </c:pt>
                <c:pt idx="279">
                  <c:v>0.0</c:v>
                </c:pt>
                <c:pt idx="280">
                  <c:v>0.7</c:v>
                </c:pt>
                <c:pt idx="281">
                  <c:v>0.0</c:v>
                </c:pt>
                <c:pt idx="282">
                  <c:v>0.1</c:v>
                </c:pt>
                <c:pt idx="283">
                  <c:v>0.0</c:v>
                </c:pt>
                <c:pt idx="284">
                  <c:v>0.2</c:v>
                </c:pt>
                <c:pt idx="285">
                  <c:v>0.2</c:v>
                </c:pt>
                <c:pt idx="286">
                  <c:v>0.2</c:v>
                </c:pt>
                <c:pt idx="287">
                  <c:v>0.0</c:v>
                </c:pt>
                <c:pt idx="288">
                  <c:v>0.0</c:v>
                </c:pt>
                <c:pt idx="289">
                  <c:v>0.5</c:v>
                </c:pt>
                <c:pt idx="290">
                  <c:v>0.2</c:v>
                </c:pt>
                <c:pt idx="291">
                  <c:v>0.7</c:v>
                </c:pt>
                <c:pt idx="292">
                  <c:v>0.1</c:v>
                </c:pt>
                <c:pt idx="293">
                  <c:v>0.4</c:v>
                </c:pt>
                <c:pt idx="294">
                  <c:v>0.0</c:v>
                </c:pt>
                <c:pt idx="295">
                  <c:v>0.2</c:v>
                </c:pt>
                <c:pt idx="296">
                  <c:v>0.0</c:v>
                </c:pt>
                <c:pt idx="297">
                  <c:v>0.2</c:v>
                </c:pt>
                <c:pt idx="298">
                  <c:v>0.0</c:v>
                </c:pt>
                <c:pt idx="299">
                  <c:v>0.3</c:v>
                </c:pt>
                <c:pt idx="300">
                  <c:v>24.2</c:v>
                </c:pt>
                <c:pt idx="301">
                  <c:v>0.0</c:v>
                </c:pt>
                <c:pt idx="302">
                  <c:v>37.6</c:v>
                </c:pt>
                <c:pt idx="303">
                  <c:v>0.0</c:v>
                </c:pt>
                <c:pt idx="304">
                  <c:v>0.3</c:v>
                </c:pt>
                <c:pt idx="305">
                  <c:v>0.0</c:v>
                </c:pt>
                <c:pt idx="306">
                  <c:v>1.0</c:v>
                </c:pt>
                <c:pt idx="307">
                  <c:v>0.0</c:v>
                </c:pt>
                <c:pt idx="308">
                  <c:v>0.0</c:v>
                </c:pt>
                <c:pt idx="309">
                  <c:v>0.0</c:v>
                </c:pt>
                <c:pt idx="310">
                  <c:v>0.1</c:v>
                </c:pt>
                <c:pt idx="311">
                  <c:v>0.2</c:v>
                </c:pt>
                <c:pt idx="312">
                  <c:v>0.2</c:v>
                </c:pt>
                <c:pt idx="313">
                  <c:v>0.0</c:v>
                </c:pt>
                <c:pt idx="314">
                  <c:v>0.2</c:v>
                </c:pt>
                <c:pt idx="315">
                  <c:v>8.4</c:v>
                </c:pt>
                <c:pt idx="316">
                  <c:v>0.1</c:v>
                </c:pt>
                <c:pt idx="317">
                  <c:v>0.5</c:v>
                </c:pt>
                <c:pt idx="318">
                  <c:v>0.1</c:v>
                </c:pt>
                <c:pt idx="319">
                  <c:v>0.8</c:v>
                </c:pt>
                <c:pt idx="320">
                  <c:v>0.0</c:v>
                </c:pt>
                <c:pt idx="321">
                  <c:v>0.5</c:v>
                </c:pt>
                <c:pt idx="322">
                  <c:v>0.0</c:v>
                </c:pt>
                <c:pt idx="323">
                  <c:v>0.4</c:v>
                </c:pt>
                <c:pt idx="324">
                  <c:v>0.0</c:v>
                </c:pt>
                <c:pt idx="325">
                  <c:v>1.1</c:v>
                </c:pt>
                <c:pt idx="326">
                  <c:v>0.0</c:v>
                </c:pt>
                <c:pt idx="327">
                  <c:v>0.2</c:v>
                </c:pt>
                <c:pt idx="328">
                  <c:v>0.0</c:v>
                </c:pt>
                <c:pt idx="329">
                  <c:v>0.0</c:v>
                </c:pt>
                <c:pt idx="330">
                  <c:v>0.7</c:v>
                </c:pt>
                <c:pt idx="331">
                  <c:v>0.0</c:v>
                </c:pt>
                <c:pt idx="332">
                  <c:v>0.5</c:v>
                </c:pt>
                <c:pt idx="333">
                  <c:v>0.0</c:v>
                </c:pt>
                <c:pt idx="334">
                  <c:v>0.4</c:v>
                </c:pt>
                <c:pt idx="335">
                  <c:v>0.0</c:v>
                </c:pt>
                <c:pt idx="336">
                  <c:v>0.7</c:v>
                </c:pt>
                <c:pt idx="337">
                  <c:v>0.0</c:v>
                </c:pt>
                <c:pt idx="338">
                  <c:v>0.1</c:v>
                </c:pt>
                <c:pt idx="339">
                  <c:v>0.2</c:v>
                </c:pt>
                <c:pt idx="340">
                  <c:v>0.3</c:v>
                </c:pt>
                <c:pt idx="341">
                  <c:v>0.0</c:v>
                </c:pt>
                <c:pt idx="342">
                  <c:v>0.2</c:v>
                </c:pt>
                <c:pt idx="343">
                  <c:v>0.0</c:v>
                </c:pt>
                <c:pt idx="344">
                  <c:v>0.4</c:v>
                </c:pt>
                <c:pt idx="345">
                  <c:v>0.0</c:v>
                </c:pt>
                <c:pt idx="346">
                  <c:v>1.2</c:v>
                </c:pt>
                <c:pt idx="347">
                  <c:v>0.0</c:v>
                </c:pt>
                <c:pt idx="348">
                  <c:v>0.2</c:v>
                </c:pt>
                <c:pt idx="349">
                  <c:v>0.0</c:v>
                </c:pt>
                <c:pt idx="350">
                  <c:v>0.2</c:v>
                </c:pt>
                <c:pt idx="351">
                  <c:v>0.0</c:v>
                </c:pt>
                <c:pt idx="352">
                  <c:v>0.0</c:v>
                </c:pt>
                <c:pt idx="353">
                  <c:v>26.2</c:v>
                </c:pt>
                <c:pt idx="354">
                  <c:v>0.0</c:v>
                </c:pt>
                <c:pt idx="355">
                  <c:v>0.7</c:v>
                </c:pt>
                <c:pt idx="356">
                  <c:v>0.0</c:v>
                </c:pt>
                <c:pt idx="357">
                  <c:v>0.4</c:v>
                </c:pt>
                <c:pt idx="358">
                  <c:v>0.0</c:v>
                </c:pt>
                <c:pt idx="359">
                  <c:v>0.0</c:v>
                </c:pt>
                <c:pt idx="360">
                  <c:v>0.2</c:v>
                </c:pt>
                <c:pt idx="361">
                  <c:v>0.2</c:v>
                </c:pt>
                <c:pt idx="362">
                  <c:v>0.0</c:v>
                </c:pt>
                <c:pt idx="363">
                  <c:v>0.0</c:v>
                </c:pt>
                <c:pt idx="364">
                  <c:v>0.0</c:v>
                </c:pt>
                <c:pt idx="365">
                  <c:v>0.7</c:v>
                </c:pt>
                <c:pt idx="366">
                  <c:v>0.0</c:v>
                </c:pt>
                <c:pt idx="367">
                  <c:v>0.2</c:v>
                </c:pt>
                <c:pt idx="368">
                  <c:v>0.0</c:v>
                </c:pt>
                <c:pt idx="369">
                  <c:v>0.2</c:v>
                </c:pt>
                <c:pt idx="370">
                  <c:v>0.0</c:v>
                </c:pt>
                <c:pt idx="371">
                  <c:v>0.0</c:v>
                </c:pt>
                <c:pt idx="372">
                  <c:v>16.8</c:v>
                </c:pt>
                <c:pt idx="373">
                  <c:v>0.0</c:v>
                </c:pt>
                <c:pt idx="374">
                  <c:v>0.4</c:v>
                </c:pt>
                <c:pt idx="375">
                  <c:v>0.0</c:v>
                </c:pt>
                <c:pt idx="376">
                  <c:v>0.4</c:v>
                </c:pt>
                <c:pt idx="377">
                  <c:v>0.0</c:v>
                </c:pt>
                <c:pt idx="378">
                  <c:v>0.2</c:v>
                </c:pt>
                <c:pt idx="379">
                  <c:v>0.2</c:v>
                </c:pt>
                <c:pt idx="380">
                  <c:v>0.2</c:v>
                </c:pt>
                <c:pt idx="381">
                  <c:v>0.0</c:v>
                </c:pt>
                <c:pt idx="382">
                  <c:v>0.3</c:v>
                </c:pt>
                <c:pt idx="383">
                  <c:v>1.2</c:v>
                </c:pt>
                <c:pt idx="384">
                  <c:v>0.0</c:v>
                </c:pt>
                <c:pt idx="385">
                  <c:v>0.4</c:v>
                </c:pt>
                <c:pt idx="386">
                  <c:v>0.3</c:v>
                </c:pt>
                <c:pt idx="387">
                  <c:v>0.0</c:v>
                </c:pt>
                <c:pt idx="388">
                  <c:v>0.1</c:v>
                </c:pt>
                <c:pt idx="389">
                  <c:v>0.0</c:v>
                </c:pt>
                <c:pt idx="390">
                  <c:v>0.1</c:v>
                </c:pt>
                <c:pt idx="391">
                  <c:v>0.2</c:v>
                </c:pt>
                <c:pt idx="392">
                  <c:v>0.2</c:v>
                </c:pt>
                <c:pt idx="393">
                  <c:v>0.1</c:v>
                </c:pt>
                <c:pt idx="394">
                  <c:v>0.0</c:v>
                </c:pt>
                <c:pt idx="395">
                  <c:v>16.4</c:v>
                </c:pt>
                <c:pt idx="396">
                  <c:v>0.0</c:v>
                </c:pt>
                <c:pt idx="397">
                  <c:v>0.5</c:v>
                </c:pt>
                <c:pt idx="398">
                  <c:v>0.2</c:v>
                </c:pt>
                <c:pt idx="399">
                  <c:v>0.5</c:v>
                </c:pt>
                <c:pt idx="400">
                  <c:v>0.2</c:v>
                </c:pt>
                <c:pt idx="401">
                  <c:v>0.0</c:v>
                </c:pt>
                <c:pt idx="402">
                  <c:v>0.0</c:v>
                </c:pt>
                <c:pt idx="403">
                  <c:v>0.3</c:v>
                </c:pt>
                <c:pt idx="404">
                  <c:v>0.0</c:v>
                </c:pt>
                <c:pt idx="405">
                  <c:v>0.0</c:v>
                </c:pt>
                <c:pt idx="406">
                  <c:v>0.7</c:v>
                </c:pt>
                <c:pt idx="407">
                  <c:v>0.1</c:v>
                </c:pt>
                <c:pt idx="408">
                  <c:v>0.5</c:v>
                </c:pt>
                <c:pt idx="409">
                  <c:v>0.1</c:v>
                </c:pt>
                <c:pt idx="410">
                  <c:v>0.1</c:v>
                </c:pt>
                <c:pt idx="411">
                  <c:v>0.0</c:v>
                </c:pt>
                <c:pt idx="412">
                  <c:v>0.4</c:v>
                </c:pt>
                <c:pt idx="413">
                  <c:v>0.0</c:v>
                </c:pt>
                <c:pt idx="414">
                  <c:v>0.6</c:v>
                </c:pt>
                <c:pt idx="415">
                  <c:v>0.0</c:v>
                </c:pt>
                <c:pt idx="416">
                  <c:v>0.2</c:v>
                </c:pt>
                <c:pt idx="417">
                  <c:v>29.2</c:v>
                </c:pt>
                <c:pt idx="418">
                  <c:v>0.0</c:v>
                </c:pt>
                <c:pt idx="419">
                  <c:v>0.4</c:v>
                </c:pt>
                <c:pt idx="420">
                  <c:v>0.0</c:v>
                </c:pt>
                <c:pt idx="421">
                  <c:v>0.6</c:v>
                </c:pt>
                <c:pt idx="422">
                  <c:v>0.0</c:v>
                </c:pt>
                <c:pt idx="423">
                  <c:v>0.8</c:v>
                </c:pt>
                <c:pt idx="424">
                  <c:v>0.0</c:v>
                </c:pt>
                <c:pt idx="425">
                  <c:v>0.2</c:v>
                </c:pt>
                <c:pt idx="426">
                  <c:v>15.2</c:v>
                </c:pt>
                <c:pt idx="427">
                  <c:v>0.0</c:v>
                </c:pt>
                <c:pt idx="428">
                  <c:v>41.9</c:v>
                </c:pt>
                <c:pt idx="429">
                  <c:v>0.0</c:v>
                </c:pt>
                <c:pt idx="430">
                  <c:v>0.4</c:v>
                </c:pt>
                <c:pt idx="431">
                  <c:v>0.0</c:v>
                </c:pt>
                <c:pt idx="432">
                  <c:v>0.5</c:v>
                </c:pt>
                <c:pt idx="433">
                  <c:v>0.0</c:v>
                </c:pt>
                <c:pt idx="434">
                  <c:v>0.2</c:v>
                </c:pt>
                <c:pt idx="435">
                  <c:v>0.2</c:v>
                </c:pt>
                <c:pt idx="436">
                  <c:v>0.2</c:v>
                </c:pt>
                <c:pt idx="437">
                  <c:v>0.0</c:v>
                </c:pt>
                <c:pt idx="438">
                  <c:v>0.2</c:v>
                </c:pt>
                <c:pt idx="439">
                  <c:v>2.8</c:v>
                </c:pt>
                <c:pt idx="440">
                  <c:v>0.2</c:v>
                </c:pt>
                <c:pt idx="441">
                  <c:v>0.8</c:v>
                </c:pt>
                <c:pt idx="442">
                  <c:v>0.2</c:v>
                </c:pt>
                <c:pt idx="443">
                  <c:v>0.5</c:v>
                </c:pt>
                <c:pt idx="444">
                  <c:v>0.0</c:v>
                </c:pt>
                <c:pt idx="445">
                  <c:v>0.6</c:v>
                </c:pt>
                <c:pt idx="446">
                  <c:v>0.0</c:v>
                </c:pt>
                <c:pt idx="447">
                  <c:v>0.7</c:v>
                </c:pt>
                <c:pt idx="448">
                  <c:v>0.0</c:v>
                </c:pt>
                <c:pt idx="449">
                  <c:v>0.6</c:v>
                </c:pt>
                <c:pt idx="450">
                  <c:v>0.0</c:v>
                </c:pt>
                <c:pt idx="451">
                  <c:v>0.2</c:v>
                </c:pt>
                <c:pt idx="452">
                  <c:v>0.0</c:v>
                </c:pt>
                <c:pt idx="453">
                  <c:v>0.0</c:v>
                </c:pt>
                <c:pt idx="454">
                  <c:v>7.0</c:v>
                </c:pt>
                <c:pt idx="455">
                  <c:v>0.0</c:v>
                </c:pt>
                <c:pt idx="456">
                  <c:v>0.3</c:v>
                </c:pt>
                <c:pt idx="457">
                  <c:v>0.0</c:v>
                </c:pt>
                <c:pt idx="458">
                  <c:v>0.5</c:v>
                </c:pt>
                <c:pt idx="459">
                  <c:v>0.0</c:v>
                </c:pt>
                <c:pt idx="460">
                  <c:v>0.0</c:v>
                </c:pt>
                <c:pt idx="461">
                  <c:v>0.2</c:v>
                </c:pt>
                <c:pt idx="462">
                  <c:v>0.2</c:v>
                </c:pt>
                <c:pt idx="463">
                  <c:v>0.0</c:v>
                </c:pt>
                <c:pt idx="464">
                  <c:v>0.3</c:v>
                </c:pt>
                <c:pt idx="465">
                  <c:v>0.0</c:v>
                </c:pt>
                <c:pt idx="466">
                  <c:v>0.2</c:v>
                </c:pt>
                <c:pt idx="467">
                  <c:v>49.6</c:v>
                </c:pt>
                <c:pt idx="468">
                  <c:v>0.1</c:v>
                </c:pt>
                <c:pt idx="469">
                  <c:v>0.4</c:v>
                </c:pt>
                <c:pt idx="470">
                  <c:v>0.0</c:v>
                </c:pt>
                <c:pt idx="471">
                  <c:v>0.4</c:v>
                </c:pt>
                <c:pt idx="472">
                  <c:v>0.0</c:v>
                </c:pt>
                <c:pt idx="473">
                  <c:v>1.0</c:v>
                </c:pt>
                <c:pt idx="474">
                  <c:v>0.0</c:v>
                </c:pt>
                <c:pt idx="475">
                  <c:v>0.0</c:v>
                </c:pt>
                <c:pt idx="476">
                  <c:v>0.0</c:v>
                </c:pt>
                <c:pt idx="477">
                  <c:v>0.1</c:v>
                </c:pt>
                <c:pt idx="478">
                  <c:v>0.1</c:v>
                </c:pt>
                <c:pt idx="479">
                  <c:v>0.1</c:v>
                </c:pt>
                <c:pt idx="480">
                  <c:v>0.0</c:v>
                </c:pt>
                <c:pt idx="481">
                  <c:v>0.0</c:v>
                </c:pt>
                <c:pt idx="482">
                  <c:v>24.6</c:v>
                </c:pt>
                <c:pt idx="483">
                  <c:v>0.0</c:v>
                </c:pt>
                <c:pt idx="484">
                  <c:v>0.9</c:v>
                </c:pt>
                <c:pt idx="485">
                  <c:v>0.0</c:v>
                </c:pt>
                <c:pt idx="486">
                  <c:v>0.5</c:v>
                </c:pt>
                <c:pt idx="487">
                  <c:v>0.0</c:v>
                </c:pt>
                <c:pt idx="488">
                  <c:v>0.0</c:v>
                </c:pt>
                <c:pt idx="489">
                  <c:v>0.1</c:v>
                </c:pt>
                <c:pt idx="490">
                  <c:v>0.6</c:v>
                </c:pt>
                <c:pt idx="491">
                  <c:v>0.0</c:v>
                </c:pt>
                <c:pt idx="492">
                  <c:v>0.2</c:v>
                </c:pt>
                <c:pt idx="493">
                  <c:v>0.0</c:v>
                </c:pt>
                <c:pt idx="494">
                  <c:v>0.2</c:v>
                </c:pt>
                <c:pt idx="495">
                  <c:v>0.5</c:v>
                </c:pt>
                <c:pt idx="496">
                  <c:v>0.0</c:v>
                </c:pt>
                <c:pt idx="497">
                  <c:v>0.8</c:v>
                </c:pt>
                <c:pt idx="498">
                  <c:v>0.0</c:v>
                </c:pt>
                <c:pt idx="499">
                  <c:v>0.7</c:v>
                </c:pt>
                <c:pt idx="500">
                  <c:v>0.0</c:v>
                </c:pt>
                <c:pt idx="501">
                  <c:v>0.4</c:v>
                </c:pt>
                <c:pt idx="502">
                  <c:v>0.0</c:v>
                </c:pt>
                <c:pt idx="503">
                  <c:v>0.4</c:v>
                </c:pt>
                <c:pt idx="504">
                  <c:v>32.4</c:v>
                </c:pt>
                <c:pt idx="505">
                  <c:v>0.1</c:v>
                </c:pt>
                <c:pt idx="506">
                  <c:v>0.4</c:v>
                </c:pt>
                <c:pt idx="507">
                  <c:v>0.0</c:v>
                </c:pt>
                <c:pt idx="508">
                  <c:v>0.1</c:v>
                </c:pt>
                <c:pt idx="509">
                  <c:v>0.2</c:v>
                </c:pt>
                <c:pt idx="510">
                  <c:v>27.7</c:v>
                </c:pt>
                <c:pt idx="511">
                  <c:v>0.0</c:v>
                </c:pt>
                <c:pt idx="512">
                  <c:v>0.6</c:v>
                </c:pt>
                <c:pt idx="513">
                  <c:v>0.0</c:v>
                </c:pt>
                <c:pt idx="514">
                  <c:v>0.5</c:v>
                </c:pt>
                <c:pt idx="515">
                  <c:v>0.0</c:v>
                </c:pt>
                <c:pt idx="516">
                  <c:v>0.0</c:v>
                </c:pt>
                <c:pt idx="517">
                  <c:v>0.0</c:v>
                </c:pt>
                <c:pt idx="518">
                  <c:v>0.2</c:v>
                </c:pt>
                <c:pt idx="519">
                  <c:v>0.2</c:v>
                </c:pt>
                <c:pt idx="520">
                  <c:v>0.2</c:v>
                </c:pt>
                <c:pt idx="521">
                  <c:v>0.0</c:v>
                </c:pt>
                <c:pt idx="522">
                  <c:v>0.6</c:v>
                </c:pt>
                <c:pt idx="523">
                  <c:v>0.0</c:v>
                </c:pt>
                <c:pt idx="524">
                  <c:v>0.0</c:v>
                </c:pt>
                <c:pt idx="525">
                  <c:v>0.4</c:v>
                </c:pt>
                <c:pt idx="526">
                  <c:v>0.0</c:v>
                </c:pt>
                <c:pt idx="527">
                  <c:v>0.4</c:v>
                </c:pt>
                <c:pt idx="528">
                  <c:v>0.1</c:v>
                </c:pt>
                <c:pt idx="529">
                  <c:v>0.8</c:v>
                </c:pt>
                <c:pt idx="530">
                  <c:v>0.2</c:v>
                </c:pt>
                <c:pt idx="531">
                  <c:v>0.2</c:v>
                </c:pt>
                <c:pt idx="532">
                  <c:v>0.0</c:v>
                </c:pt>
                <c:pt idx="533">
                  <c:v>0.2</c:v>
                </c:pt>
                <c:pt idx="534">
                  <c:v>0.0</c:v>
                </c:pt>
                <c:pt idx="535">
                  <c:v>0.2</c:v>
                </c:pt>
                <c:pt idx="536">
                  <c:v>17.8</c:v>
                </c:pt>
                <c:pt idx="537">
                  <c:v>0.2</c:v>
                </c:pt>
                <c:pt idx="538">
                  <c:v>0.4</c:v>
                </c:pt>
                <c:pt idx="539">
                  <c:v>0.0</c:v>
                </c:pt>
                <c:pt idx="540">
                  <c:v>0.5</c:v>
                </c:pt>
                <c:pt idx="541">
                  <c:v>0.0</c:v>
                </c:pt>
                <c:pt idx="542">
                  <c:v>1.1</c:v>
                </c:pt>
                <c:pt idx="543">
                  <c:v>0.0</c:v>
                </c:pt>
                <c:pt idx="544">
                  <c:v>0.8</c:v>
                </c:pt>
                <c:pt idx="545">
                  <c:v>0.0</c:v>
                </c:pt>
                <c:pt idx="546">
                  <c:v>0.1</c:v>
                </c:pt>
                <c:pt idx="547">
                  <c:v>0.0</c:v>
                </c:pt>
                <c:pt idx="548">
                  <c:v>0.2</c:v>
                </c:pt>
                <c:pt idx="549">
                  <c:v>0.2</c:v>
                </c:pt>
                <c:pt idx="550">
                  <c:v>0.0</c:v>
                </c:pt>
                <c:pt idx="551">
                  <c:v>15.4</c:v>
                </c:pt>
                <c:pt idx="552">
                  <c:v>0.0</c:v>
                </c:pt>
                <c:pt idx="553">
                  <c:v>0.4</c:v>
                </c:pt>
                <c:pt idx="554">
                  <c:v>0.0</c:v>
                </c:pt>
                <c:pt idx="555">
                  <c:v>0.5</c:v>
                </c:pt>
                <c:pt idx="556">
                  <c:v>0.2</c:v>
                </c:pt>
                <c:pt idx="557">
                  <c:v>0.1</c:v>
                </c:pt>
                <c:pt idx="558">
                  <c:v>0.0</c:v>
                </c:pt>
                <c:pt idx="559">
                  <c:v>0.3</c:v>
                </c:pt>
                <c:pt idx="560">
                  <c:v>0.0</c:v>
                </c:pt>
                <c:pt idx="561">
                  <c:v>0.3</c:v>
                </c:pt>
                <c:pt idx="562">
                  <c:v>0.0</c:v>
                </c:pt>
                <c:pt idx="563">
                  <c:v>0.2</c:v>
                </c:pt>
                <c:pt idx="564">
                  <c:v>0.4</c:v>
                </c:pt>
                <c:pt idx="565">
                  <c:v>0.0</c:v>
                </c:pt>
                <c:pt idx="566">
                  <c:v>0.5</c:v>
                </c:pt>
                <c:pt idx="567">
                  <c:v>0.0</c:v>
                </c:pt>
                <c:pt idx="568">
                  <c:v>0.4</c:v>
                </c:pt>
                <c:pt idx="569">
                  <c:v>0.0</c:v>
                </c:pt>
                <c:pt idx="570">
                  <c:v>1.0</c:v>
                </c:pt>
                <c:pt idx="571">
                  <c:v>0.0</c:v>
                </c:pt>
                <c:pt idx="572">
                  <c:v>0.2</c:v>
                </c:pt>
                <c:pt idx="573">
                  <c:v>0.0</c:v>
                </c:pt>
                <c:pt idx="574">
                  <c:v>0.2</c:v>
                </c:pt>
                <c:pt idx="575">
                  <c:v>0.0</c:v>
                </c:pt>
                <c:pt idx="576">
                  <c:v>0.5</c:v>
                </c:pt>
                <c:pt idx="577">
                  <c:v>17.4</c:v>
                </c:pt>
                <c:pt idx="578">
                  <c:v>0.0</c:v>
                </c:pt>
                <c:pt idx="579">
                  <c:v>0.3</c:v>
                </c:pt>
                <c:pt idx="580">
                  <c:v>0.0</c:v>
                </c:pt>
                <c:pt idx="581">
                  <c:v>0.4</c:v>
                </c:pt>
                <c:pt idx="582">
                  <c:v>0.0</c:v>
                </c:pt>
                <c:pt idx="583">
                  <c:v>0.0</c:v>
                </c:pt>
                <c:pt idx="584">
                  <c:v>0.1</c:v>
                </c:pt>
              </c:numCache>
            </c:numRef>
          </c:val>
          <c:smooth val="0"/>
        </c:ser>
        <c:ser>
          <c:idx val="1"/>
          <c:order val="1"/>
          <c:tx>
            <c:strRef>
              <c:f>Sheet1!$C$1</c:f>
              <c:strCache>
                <c:ptCount val="1"/>
                <c:pt idx="0">
                  <c:v>8591</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Sheet1!$C$2:$C$586</c:f>
              <c:numCache>
                <c:formatCode>General</c:formatCode>
                <c:ptCount val="585"/>
                <c:pt idx="0">
                  <c:v>0.0</c:v>
                </c:pt>
                <c:pt idx="1">
                  <c:v>0.0</c:v>
                </c:pt>
                <c:pt idx="2">
                  <c:v>0.1</c:v>
                </c:pt>
                <c:pt idx="3">
                  <c:v>0.1</c:v>
                </c:pt>
                <c:pt idx="4">
                  <c:v>0.0</c:v>
                </c:pt>
                <c:pt idx="5">
                  <c:v>0.0</c:v>
                </c:pt>
                <c:pt idx="6">
                  <c:v>0.0</c:v>
                </c:pt>
                <c:pt idx="7">
                  <c:v>0.0</c:v>
                </c:pt>
                <c:pt idx="8">
                  <c:v>0.0</c:v>
                </c:pt>
                <c:pt idx="9">
                  <c:v>0.0</c:v>
                </c:pt>
                <c:pt idx="10">
                  <c:v>0.0</c:v>
                </c:pt>
                <c:pt idx="11">
                  <c:v>0.4</c:v>
                </c:pt>
                <c:pt idx="12">
                  <c:v>0.0</c:v>
                </c:pt>
                <c:pt idx="13">
                  <c:v>0.0</c:v>
                </c:pt>
                <c:pt idx="14">
                  <c:v>0.0</c:v>
                </c:pt>
                <c:pt idx="15">
                  <c:v>0.6</c:v>
                </c:pt>
                <c:pt idx="16">
                  <c:v>0.2</c:v>
                </c:pt>
                <c:pt idx="17">
                  <c:v>0.0</c:v>
                </c:pt>
                <c:pt idx="18">
                  <c:v>0.0</c:v>
                </c:pt>
                <c:pt idx="19">
                  <c:v>0.0</c:v>
                </c:pt>
                <c:pt idx="20">
                  <c:v>0.7</c:v>
                </c:pt>
                <c:pt idx="21">
                  <c:v>0.0</c:v>
                </c:pt>
                <c:pt idx="22">
                  <c:v>18.6</c:v>
                </c:pt>
                <c:pt idx="23">
                  <c:v>0.1</c:v>
                </c:pt>
                <c:pt idx="24">
                  <c:v>0.0</c:v>
                </c:pt>
                <c:pt idx="25">
                  <c:v>0.0</c:v>
                </c:pt>
                <c:pt idx="26">
                  <c:v>0.0</c:v>
                </c:pt>
                <c:pt idx="27">
                  <c:v>0.6</c:v>
                </c:pt>
                <c:pt idx="28">
                  <c:v>0.1</c:v>
                </c:pt>
                <c:pt idx="29">
                  <c:v>0.0</c:v>
                </c:pt>
                <c:pt idx="30">
                  <c:v>0.0</c:v>
                </c:pt>
                <c:pt idx="31">
                  <c:v>0.0</c:v>
                </c:pt>
                <c:pt idx="32">
                  <c:v>0.0</c:v>
                </c:pt>
                <c:pt idx="33">
                  <c:v>0.0</c:v>
                </c:pt>
                <c:pt idx="34">
                  <c:v>21.8</c:v>
                </c:pt>
                <c:pt idx="35">
                  <c:v>0.0</c:v>
                </c:pt>
                <c:pt idx="36">
                  <c:v>0.0</c:v>
                </c:pt>
                <c:pt idx="37">
                  <c:v>0.0</c:v>
                </c:pt>
                <c:pt idx="38">
                  <c:v>0.0</c:v>
                </c:pt>
                <c:pt idx="39">
                  <c:v>0.5</c:v>
                </c:pt>
                <c:pt idx="40">
                  <c:v>0.2</c:v>
                </c:pt>
                <c:pt idx="41">
                  <c:v>0.0</c:v>
                </c:pt>
                <c:pt idx="42">
                  <c:v>0.0</c:v>
                </c:pt>
                <c:pt idx="43">
                  <c:v>0.0</c:v>
                </c:pt>
                <c:pt idx="44">
                  <c:v>0.6</c:v>
                </c:pt>
                <c:pt idx="45">
                  <c:v>0.1</c:v>
                </c:pt>
                <c:pt idx="46">
                  <c:v>0.0</c:v>
                </c:pt>
                <c:pt idx="47">
                  <c:v>0.2</c:v>
                </c:pt>
                <c:pt idx="48">
                  <c:v>0.0</c:v>
                </c:pt>
                <c:pt idx="49">
                  <c:v>0.0</c:v>
                </c:pt>
                <c:pt idx="50">
                  <c:v>0.0</c:v>
                </c:pt>
                <c:pt idx="51">
                  <c:v>0.6</c:v>
                </c:pt>
                <c:pt idx="52">
                  <c:v>0.2</c:v>
                </c:pt>
                <c:pt idx="53">
                  <c:v>2.2</c:v>
                </c:pt>
                <c:pt idx="54">
                  <c:v>0.2</c:v>
                </c:pt>
                <c:pt idx="55">
                  <c:v>0.0</c:v>
                </c:pt>
                <c:pt idx="56">
                  <c:v>0.0</c:v>
                </c:pt>
                <c:pt idx="57">
                  <c:v>0.0</c:v>
                </c:pt>
                <c:pt idx="58">
                  <c:v>0.0</c:v>
                </c:pt>
                <c:pt idx="59">
                  <c:v>0.0</c:v>
                </c:pt>
                <c:pt idx="60">
                  <c:v>0.7</c:v>
                </c:pt>
                <c:pt idx="61">
                  <c:v>0.2</c:v>
                </c:pt>
                <c:pt idx="62">
                  <c:v>0.0</c:v>
                </c:pt>
                <c:pt idx="63">
                  <c:v>0.0</c:v>
                </c:pt>
                <c:pt idx="64">
                  <c:v>0.0</c:v>
                </c:pt>
                <c:pt idx="65">
                  <c:v>0.6</c:v>
                </c:pt>
                <c:pt idx="66">
                  <c:v>0.2</c:v>
                </c:pt>
                <c:pt idx="67">
                  <c:v>0.0</c:v>
                </c:pt>
                <c:pt idx="68">
                  <c:v>0.1</c:v>
                </c:pt>
                <c:pt idx="69">
                  <c:v>0.0</c:v>
                </c:pt>
                <c:pt idx="70">
                  <c:v>0.1</c:v>
                </c:pt>
                <c:pt idx="71">
                  <c:v>0.0</c:v>
                </c:pt>
                <c:pt idx="72">
                  <c:v>0.6</c:v>
                </c:pt>
                <c:pt idx="73">
                  <c:v>0.1</c:v>
                </c:pt>
                <c:pt idx="74">
                  <c:v>0.0</c:v>
                </c:pt>
                <c:pt idx="75">
                  <c:v>0.0</c:v>
                </c:pt>
                <c:pt idx="76">
                  <c:v>0.0</c:v>
                </c:pt>
                <c:pt idx="77">
                  <c:v>0.7</c:v>
                </c:pt>
                <c:pt idx="78">
                  <c:v>0.0</c:v>
                </c:pt>
                <c:pt idx="79">
                  <c:v>19.4</c:v>
                </c:pt>
                <c:pt idx="80">
                  <c:v>0.2</c:v>
                </c:pt>
                <c:pt idx="81">
                  <c:v>0.0</c:v>
                </c:pt>
                <c:pt idx="82">
                  <c:v>0.6</c:v>
                </c:pt>
                <c:pt idx="83">
                  <c:v>0.2</c:v>
                </c:pt>
                <c:pt idx="84">
                  <c:v>0.0</c:v>
                </c:pt>
                <c:pt idx="85">
                  <c:v>0.8</c:v>
                </c:pt>
                <c:pt idx="86">
                  <c:v>0.0</c:v>
                </c:pt>
                <c:pt idx="87">
                  <c:v>12.2</c:v>
                </c:pt>
                <c:pt idx="88">
                  <c:v>0.0</c:v>
                </c:pt>
                <c:pt idx="89">
                  <c:v>0.0</c:v>
                </c:pt>
                <c:pt idx="90">
                  <c:v>0.7</c:v>
                </c:pt>
                <c:pt idx="91">
                  <c:v>0.0</c:v>
                </c:pt>
                <c:pt idx="92">
                  <c:v>0.0</c:v>
                </c:pt>
                <c:pt idx="93">
                  <c:v>0.0</c:v>
                </c:pt>
                <c:pt idx="94">
                  <c:v>0.0</c:v>
                </c:pt>
                <c:pt idx="95">
                  <c:v>0.6</c:v>
                </c:pt>
                <c:pt idx="96">
                  <c:v>0.2</c:v>
                </c:pt>
                <c:pt idx="97">
                  <c:v>0.0</c:v>
                </c:pt>
                <c:pt idx="98">
                  <c:v>0.0</c:v>
                </c:pt>
                <c:pt idx="99">
                  <c:v>0.0</c:v>
                </c:pt>
                <c:pt idx="100">
                  <c:v>0.6</c:v>
                </c:pt>
                <c:pt idx="101">
                  <c:v>0.2</c:v>
                </c:pt>
                <c:pt idx="102">
                  <c:v>0.0</c:v>
                </c:pt>
                <c:pt idx="103">
                  <c:v>0.0</c:v>
                </c:pt>
                <c:pt idx="104">
                  <c:v>0.0</c:v>
                </c:pt>
                <c:pt idx="105">
                  <c:v>0.8</c:v>
                </c:pt>
                <c:pt idx="106">
                  <c:v>0.0</c:v>
                </c:pt>
                <c:pt idx="107">
                  <c:v>0.0</c:v>
                </c:pt>
                <c:pt idx="108">
                  <c:v>0.0</c:v>
                </c:pt>
                <c:pt idx="109">
                  <c:v>0.0</c:v>
                </c:pt>
                <c:pt idx="110">
                  <c:v>0.8</c:v>
                </c:pt>
                <c:pt idx="111">
                  <c:v>0.2</c:v>
                </c:pt>
                <c:pt idx="112">
                  <c:v>0.0</c:v>
                </c:pt>
                <c:pt idx="113">
                  <c:v>0.1</c:v>
                </c:pt>
                <c:pt idx="114">
                  <c:v>0.0</c:v>
                </c:pt>
                <c:pt idx="115">
                  <c:v>0.1</c:v>
                </c:pt>
                <c:pt idx="116">
                  <c:v>0.0</c:v>
                </c:pt>
                <c:pt idx="117">
                  <c:v>42.8</c:v>
                </c:pt>
                <c:pt idx="118">
                  <c:v>0.2</c:v>
                </c:pt>
                <c:pt idx="119">
                  <c:v>0.0</c:v>
                </c:pt>
                <c:pt idx="120">
                  <c:v>0.0</c:v>
                </c:pt>
                <c:pt idx="121">
                  <c:v>0.0</c:v>
                </c:pt>
                <c:pt idx="122">
                  <c:v>0.7</c:v>
                </c:pt>
                <c:pt idx="123">
                  <c:v>0.3</c:v>
                </c:pt>
                <c:pt idx="124">
                  <c:v>0.0</c:v>
                </c:pt>
                <c:pt idx="125">
                  <c:v>0.1</c:v>
                </c:pt>
                <c:pt idx="126">
                  <c:v>0.1</c:v>
                </c:pt>
                <c:pt idx="127">
                  <c:v>17.6</c:v>
                </c:pt>
                <c:pt idx="128">
                  <c:v>0.2</c:v>
                </c:pt>
                <c:pt idx="129">
                  <c:v>0.0</c:v>
                </c:pt>
                <c:pt idx="130">
                  <c:v>0.0</c:v>
                </c:pt>
                <c:pt idx="131">
                  <c:v>0.0</c:v>
                </c:pt>
                <c:pt idx="132">
                  <c:v>0.7</c:v>
                </c:pt>
                <c:pt idx="133">
                  <c:v>0.2</c:v>
                </c:pt>
                <c:pt idx="134">
                  <c:v>0.0</c:v>
                </c:pt>
                <c:pt idx="135">
                  <c:v>0.0</c:v>
                </c:pt>
                <c:pt idx="136">
                  <c:v>0.0</c:v>
                </c:pt>
                <c:pt idx="137">
                  <c:v>0.0</c:v>
                </c:pt>
                <c:pt idx="138">
                  <c:v>0.0</c:v>
                </c:pt>
                <c:pt idx="139">
                  <c:v>0.5</c:v>
                </c:pt>
                <c:pt idx="140">
                  <c:v>0.2</c:v>
                </c:pt>
                <c:pt idx="141">
                  <c:v>0.0</c:v>
                </c:pt>
                <c:pt idx="142">
                  <c:v>0.0</c:v>
                </c:pt>
                <c:pt idx="143">
                  <c:v>0.0</c:v>
                </c:pt>
                <c:pt idx="144">
                  <c:v>0.5</c:v>
                </c:pt>
                <c:pt idx="145">
                  <c:v>0.2</c:v>
                </c:pt>
                <c:pt idx="146">
                  <c:v>0.0</c:v>
                </c:pt>
                <c:pt idx="147">
                  <c:v>0.1</c:v>
                </c:pt>
                <c:pt idx="148">
                  <c:v>0.0</c:v>
                </c:pt>
                <c:pt idx="149">
                  <c:v>0.1</c:v>
                </c:pt>
                <c:pt idx="150">
                  <c:v>0.0</c:v>
                </c:pt>
                <c:pt idx="151">
                  <c:v>0.9</c:v>
                </c:pt>
                <c:pt idx="152">
                  <c:v>0.2</c:v>
                </c:pt>
                <c:pt idx="153">
                  <c:v>0.0</c:v>
                </c:pt>
                <c:pt idx="154">
                  <c:v>0.1</c:v>
                </c:pt>
                <c:pt idx="155">
                  <c:v>0.0</c:v>
                </c:pt>
                <c:pt idx="156">
                  <c:v>0.0</c:v>
                </c:pt>
                <c:pt idx="157">
                  <c:v>0.0</c:v>
                </c:pt>
                <c:pt idx="158">
                  <c:v>0.6</c:v>
                </c:pt>
                <c:pt idx="159">
                  <c:v>0.2</c:v>
                </c:pt>
                <c:pt idx="160">
                  <c:v>0.0</c:v>
                </c:pt>
                <c:pt idx="161">
                  <c:v>0.0</c:v>
                </c:pt>
                <c:pt idx="162">
                  <c:v>0.0</c:v>
                </c:pt>
                <c:pt idx="163">
                  <c:v>0.6</c:v>
                </c:pt>
                <c:pt idx="164">
                  <c:v>0.2</c:v>
                </c:pt>
                <c:pt idx="165">
                  <c:v>0.0</c:v>
                </c:pt>
                <c:pt idx="166">
                  <c:v>0.0</c:v>
                </c:pt>
                <c:pt idx="167">
                  <c:v>0.0</c:v>
                </c:pt>
                <c:pt idx="168">
                  <c:v>0.0</c:v>
                </c:pt>
                <c:pt idx="169">
                  <c:v>0.0</c:v>
                </c:pt>
                <c:pt idx="170">
                  <c:v>0.9</c:v>
                </c:pt>
                <c:pt idx="171">
                  <c:v>0.0</c:v>
                </c:pt>
                <c:pt idx="172">
                  <c:v>0.6</c:v>
                </c:pt>
                <c:pt idx="173">
                  <c:v>0.2</c:v>
                </c:pt>
                <c:pt idx="174">
                  <c:v>9.6</c:v>
                </c:pt>
                <c:pt idx="175">
                  <c:v>0.0</c:v>
                </c:pt>
                <c:pt idx="176">
                  <c:v>0.0</c:v>
                </c:pt>
                <c:pt idx="177">
                  <c:v>0.1</c:v>
                </c:pt>
                <c:pt idx="178">
                  <c:v>0.0</c:v>
                </c:pt>
                <c:pt idx="179">
                  <c:v>0.8</c:v>
                </c:pt>
                <c:pt idx="180">
                  <c:v>0.1</c:v>
                </c:pt>
                <c:pt idx="181">
                  <c:v>0.0</c:v>
                </c:pt>
                <c:pt idx="182">
                  <c:v>0.0</c:v>
                </c:pt>
                <c:pt idx="183">
                  <c:v>0.0</c:v>
                </c:pt>
                <c:pt idx="184">
                  <c:v>0.1</c:v>
                </c:pt>
                <c:pt idx="185">
                  <c:v>0.0</c:v>
                </c:pt>
                <c:pt idx="186">
                  <c:v>0.6</c:v>
                </c:pt>
                <c:pt idx="187">
                  <c:v>0.0</c:v>
                </c:pt>
                <c:pt idx="188">
                  <c:v>32.6</c:v>
                </c:pt>
                <c:pt idx="189">
                  <c:v>0.2</c:v>
                </c:pt>
                <c:pt idx="190">
                  <c:v>0.0</c:v>
                </c:pt>
                <c:pt idx="191">
                  <c:v>0.0</c:v>
                </c:pt>
                <c:pt idx="192">
                  <c:v>0.0</c:v>
                </c:pt>
                <c:pt idx="193">
                  <c:v>0.6</c:v>
                </c:pt>
                <c:pt idx="194">
                  <c:v>0.2</c:v>
                </c:pt>
                <c:pt idx="195">
                  <c:v>54.6</c:v>
                </c:pt>
                <c:pt idx="196">
                  <c:v>0.2</c:v>
                </c:pt>
                <c:pt idx="197">
                  <c:v>0.0</c:v>
                </c:pt>
                <c:pt idx="198">
                  <c:v>0.1</c:v>
                </c:pt>
                <c:pt idx="199">
                  <c:v>0.0</c:v>
                </c:pt>
                <c:pt idx="200">
                  <c:v>0.6</c:v>
                </c:pt>
                <c:pt idx="201">
                  <c:v>0.0</c:v>
                </c:pt>
                <c:pt idx="202">
                  <c:v>49.0</c:v>
                </c:pt>
                <c:pt idx="203">
                  <c:v>0.1</c:v>
                </c:pt>
                <c:pt idx="204">
                  <c:v>0.0</c:v>
                </c:pt>
                <c:pt idx="205">
                  <c:v>0.1</c:v>
                </c:pt>
                <c:pt idx="206">
                  <c:v>0.0</c:v>
                </c:pt>
                <c:pt idx="207">
                  <c:v>0.5</c:v>
                </c:pt>
                <c:pt idx="208">
                  <c:v>0.0</c:v>
                </c:pt>
                <c:pt idx="209">
                  <c:v>0.5</c:v>
                </c:pt>
                <c:pt idx="210">
                  <c:v>0.1</c:v>
                </c:pt>
                <c:pt idx="211">
                  <c:v>0.0</c:v>
                </c:pt>
                <c:pt idx="212">
                  <c:v>0.0</c:v>
                </c:pt>
                <c:pt idx="213">
                  <c:v>0.0</c:v>
                </c:pt>
                <c:pt idx="214">
                  <c:v>0.8</c:v>
                </c:pt>
                <c:pt idx="215">
                  <c:v>0.0</c:v>
                </c:pt>
                <c:pt idx="216">
                  <c:v>38.2</c:v>
                </c:pt>
                <c:pt idx="217">
                  <c:v>0.2</c:v>
                </c:pt>
                <c:pt idx="218">
                  <c:v>0.0</c:v>
                </c:pt>
                <c:pt idx="219">
                  <c:v>0.0</c:v>
                </c:pt>
                <c:pt idx="220">
                  <c:v>0.0</c:v>
                </c:pt>
                <c:pt idx="221">
                  <c:v>0.1</c:v>
                </c:pt>
                <c:pt idx="222">
                  <c:v>0.0</c:v>
                </c:pt>
                <c:pt idx="223">
                  <c:v>0.8</c:v>
                </c:pt>
                <c:pt idx="224">
                  <c:v>0.2</c:v>
                </c:pt>
                <c:pt idx="225">
                  <c:v>0.0</c:v>
                </c:pt>
                <c:pt idx="226">
                  <c:v>0.1</c:v>
                </c:pt>
                <c:pt idx="227">
                  <c:v>0.0</c:v>
                </c:pt>
                <c:pt idx="228">
                  <c:v>0.2</c:v>
                </c:pt>
                <c:pt idx="229">
                  <c:v>0.0</c:v>
                </c:pt>
                <c:pt idx="230">
                  <c:v>0.9</c:v>
                </c:pt>
                <c:pt idx="231">
                  <c:v>0.2</c:v>
                </c:pt>
                <c:pt idx="232">
                  <c:v>0.0</c:v>
                </c:pt>
                <c:pt idx="233">
                  <c:v>0.0</c:v>
                </c:pt>
                <c:pt idx="234">
                  <c:v>0.0</c:v>
                </c:pt>
                <c:pt idx="235">
                  <c:v>0.5</c:v>
                </c:pt>
                <c:pt idx="236">
                  <c:v>0.2</c:v>
                </c:pt>
                <c:pt idx="237">
                  <c:v>0.0</c:v>
                </c:pt>
                <c:pt idx="238">
                  <c:v>0.0</c:v>
                </c:pt>
                <c:pt idx="239">
                  <c:v>0.0</c:v>
                </c:pt>
                <c:pt idx="240">
                  <c:v>0.0</c:v>
                </c:pt>
                <c:pt idx="241">
                  <c:v>0.0</c:v>
                </c:pt>
                <c:pt idx="242">
                  <c:v>0.9</c:v>
                </c:pt>
                <c:pt idx="243">
                  <c:v>0.0</c:v>
                </c:pt>
                <c:pt idx="244">
                  <c:v>47.2</c:v>
                </c:pt>
                <c:pt idx="245">
                  <c:v>0.2</c:v>
                </c:pt>
                <c:pt idx="246">
                  <c:v>0.0</c:v>
                </c:pt>
                <c:pt idx="247">
                  <c:v>0.0</c:v>
                </c:pt>
                <c:pt idx="248">
                  <c:v>0.0</c:v>
                </c:pt>
                <c:pt idx="249">
                  <c:v>0.5</c:v>
                </c:pt>
                <c:pt idx="250">
                  <c:v>0.2</c:v>
                </c:pt>
                <c:pt idx="251">
                  <c:v>18.2</c:v>
                </c:pt>
                <c:pt idx="252">
                  <c:v>0.1</c:v>
                </c:pt>
                <c:pt idx="253">
                  <c:v>0.0</c:v>
                </c:pt>
                <c:pt idx="254">
                  <c:v>0.0</c:v>
                </c:pt>
                <c:pt idx="255">
                  <c:v>0.0</c:v>
                </c:pt>
                <c:pt idx="256">
                  <c:v>0.1</c:v>
                </c:pt>
                <c:pt idx="257">
                  <c:v>0.0</c:v>
                </c:pt>
                <c:pt idx="258">
                  <c:v>0.0</c:v>
                </c:pt>
                <c:pt idx="259">
                  <c:v>0.0</c:v>
                </c:pt>
                <c:pt idx="260">
                  <c:v>0.0</c:v>
                </c:pt>
                <c:pt idx="261">
                  <c:v>0.0</c:v>
                </c:pt>
                <c:pt idx="262">
                  <c:v>0.0</c:v>
                </c:pt>
                <c:pt idx="263">
                  <c:v>0.7</c:v>
                </c:pt>
                <c:pt idx="264">
                  <c:v>0.2</c:v>
                </c:pt>
                <c:pt idx="265">
                  <c:v>0.0</c:v>
                </c:pt>
                <c:pt idx="266">
                  <c:v>0.0</c:v>
                </c:pt>
                <c:pt idx="267">
                  <c:v>0.0</c:v>
                </c:pt>
                <c:pt idx="268">
                  <c:v>0.5</c:v>
                </c:pt>
                <c:pt idx="269">
                  <c:v>0.1</c:v>
                </c:pt>
                <c:pt idx="270">
                  <c:v>0.0</c:v>
                </c:pt>
                <c:pt idx="271">
                  <c:v>0.0</c:v>
                </c:pt>
                <c:pt idx="272">
                  <c:v>0.0</c:v>
                </c:pt>
                <c:pt idx="273">
                  <c:v>0.6</c:v>
                </c:pt>
                <c:pt idx="274">
                  <c:v>0.1</c:v>
                </c:pt>
                <c:pt idx="275">
                  <c:v>0.0</c:v>
                </c:pt>
                <c:pt idx="276">
                  <c:v>0.0</c:v>
                </c:pt>
                <c:pt idx="277">
                  <c:v>0.0</c:v>
                </c:pt>
                <c:pt idx="278">
                  <c:v>0.0</c:v>
                </c:pt>
                <c:pt idx="279">
                  <c:v>0.0</c:v>
                </c:pt>
                <c:pt idx="280">
                  <c:v>0.5</c:v>
                </c:pt>
                <c:pt idx="281">
                  <c:v>0.2</c:v>
                </c:pt>
                <c:pt idx="282">
                  <c:v>0.0</c:v>
                </c:pt>
                <c:pt idx="283">
                  <c:v>0.0</c:v>
                </c:pt>
                <c:pt idx="284">
                  <c:v>0.0</c:v>
                </c:pt>
                <c:pt idx="285">
                  <c:v>0.0</c:v>
                </c:pt>
                <c:pt idx="286">
                  <c:v>0.0</c:v>
                </c:pt>
                <c:pt idx="287">
                  <c:v>17.6</c:v>
                </c:pt>
                <c:pt idx="288">
                  <c:v>0.0</c:v>
                </c:pt>
                <c:pt idx="289">
                  <c:v>0.0</c:v>
                </c:pt>
                <c:pt idx="290">
                  <c:v>0.0</c:v>
                </c:pt>
                <c:pt idx="291">
                  <c:v>0.0</c:v>
                </c:pt>
                <c:pt idx="292">
                  <c:v>0.5</c:v>
                </c:pt>
                <c:pt idx="293">
                  <c:v>0.2</c:v>
                </c:pt>
                <c:pt idx="294">
                  <c:v>0.0</c:v>
                </c:pt>
                <c:pt idx="295">
                  <c:v>0.2</c:v>
                </c:pt>
                <c:pt idx="296">
                  <c:v>0.0</c:v>
                </c:pt>
                <c:pt idx="297">
                  <c:v>0.1</c:v>
                </c:pt>
                <c:pt idx="298">
                  <c:v>0.0</c:v>
                </c:pt>
                <c:pt idx="299">
                  <c:v>0.6</c:v>
                </c:pt>
                <c:pt idx="300">
                  <c:v>0.2</c:v>
                </c:pt>
                <c:pt idx="301">
                  <c:v>0.4</c:v>
                </c:pt>
                <c:pt idx="302">
                  <c:v>0.2</c:v>
                </c:pt>
                <c:pt idx="303">
                  <c:v>0.0</c:v>
                </c:pt>
                <c:pt idx="304">
                  <c:v>0.0</c:v>
                </c:pt>
                <c:pt idx="305">
                  <c:v>0.0</c:v>
                </c:pt>
                <c:pt idx="306">
                  <c:v>0.8</c:v>
                </c:pt>
                <c:pt idx="307">
                  <c:v>0.2</c:v>
                </c:pt>
                <c:pt idx="308">
                  <c:v>0.0</c:v>
                </c:pt>
                <c:pt idx="309">
                  <c:v>0.0</c:v>
                </c:pt>
                <c:pt idx="310">
                  <c:v>0.0</c:v>
                </c:pt>
                <c:pt idx="311">
                  <c:v>0.1</c:v>
                </c:pt>
                <c:pt idx="312">
                  <c:v>0.0</c:v>
                </c:pt>
                <c:pt idx="313">
                  <c:v>0.0</c:v>
                </c:pt>
                <c:pt idx="314">
                  <c:v>0.0</c:v>
                </c:pt>
                <c:pt idx="315">
                  <c:v>0.0</c:v>
                </c:pt>
                <c:pt idx="316">
                  <c:v>0.1</c:v>
                </c:pt>
                <c:pt idx="317">
                  <c:v>0.0</c:v>
                </c:pt>
                <c:pt idx="318">
                  <c:v>0.5</c:v>
                </c:pt>
                <c:pt idx="319">
                  <c:v>0.2</c:v>
                </c:pt>
                <c:pt idx="320">
                  <c:v>0.0</c:v>
                </c:pt>
                <c:pt idx="321">
                  <c:v>0.0</c:v>
                </c:pt>
                <c:pt idx="322">
                  <c:v>0.0</c:v>
                </c:pt>
                <c:pt idx="323">
                  <c:v>0.1</c:v>
                </c:pt>
                <c:pt idx="324">
                  <c:v>0.0</c:v>
                </c:pt>
                <c:pt idx="325">
                  <c:v>0.5</c:v>
                </c:pt>
                <c:pt idx="326">
                  <c:v>0.2</c:v>
                </c:pt>
                <c:pt idx="327">
                  <c:v>11.2</c:v>
                </c:pt>
                <c:pt idx="328">
                  <c:v>0.2</c:v>
                </c:pt>
                <c:pt idx="329">
                  <c:v>0.0</c:v>
                </c:pt>
                <c:pt idx="330">
                  <c:v>0.0</c:v>
                </c:pt>
                <c:pt idx="331">
                  <c:v>0.0</c:v>
                </c:pt>
                <c:pt idx="332">
                  <c:v>0.6</c:v>
                </c:pt>
                <c:pt idx="333">
                  <c:v>0.0</c:v>
                </c:pt>
                <c:pt idx="334">
                  <c:v>33.8</c:v>
                </c:pt>
                <c:pt idx="335">
                  <c:v>0.2</c:v>
                </c:pt>
                <c:pt idx="336">
                  <c:v>0.0</c:v>
                </c:pt>
                <c:pt idx="337">
                  <c:v>0.0</c:v>
                </c:pt>
                <c:pt idx="338">
                  <c:v>0.0</c:v>
                </c:pt>
                <c:pt idx="339">
                  <c:v>0.5</c:v>
                </c:pt>
                <c:pt idx="340">
                  <c:v>0.2</c:v>
                </c:pt>
                <c:pt idx="341">
                  <c:v>0.0</c:v>
                </c:pt>
                <c:pt idx="342">
                  <c:v>0.1</c:v>
                </c:pt>
                <c:pt idx="343">
                  <c:v>0.0</c:v>
                </c:pt>
                <c:pt idx="344">
                  <c:v>0.1</c:v>
                </c:pt>
                <c:pt idx="345">
                  <c:v>0.0</c:v>
                </c:pt>
                <c:pt idx="346">
                  <c:v>0.8</c:v>
                </c:pt>
                <c:pt idx="347">
                  <c:v>0.0</c:v>
                </c:pt>
                <c:pt idx="348">
                  <c:v>0.6</c:v>
                </c:pt>
                <c:pt idx="349">
                  <c:v>0.2</c:v>
                </c:pt>
                <c:pt idx="350">
                  <c:v>0.0</c:v>
                </c:pt>
                <c:pt idx="351">
                  <c:v>0.0</c:v>
                </c:pt>
                <c:pt idx="352">
                  <c:v>0.0</c:v>
                </c:pt>
                <c:pt idx="353">
                  <c:v>0.1</c:v>
                </c:pt>
                <c:pt idx="354">
                  <c:v>0.0</c:v>
                </c:pt>
                <c:pt idx="355">
                  <c:v>0.5</c:v>
                </c:pt>
                <c:pt idx="356">
                  <c:v>0.2</c:v>
                </c:pt>
                <c:pt idx="357">
                  <c:v>0.0</c:v>
                </c:pt>
                <c:pt idx="358">
                  <c:v>0.0</c:v>
                </c:pt>
                <c:pt idx="359">
                  <c:v>0.0</c:v>
                </c:pt>
                <c:pt idx="360">
                  <c:v>0.8</c:v>
                </c:pt>
                <c:pt idx="361">
                  <c:v>0.0</c:v>
                </c:pt>
                <c:pt idx="362">
                  <c:v>10.6</c:v>
                </c:pt>
                <c:pt idx="363">
                  <c:v>0.0</c:v>
                </c:pt>
                <c:pt idx="364">
                  <c:v>0.0</c:v>
                </c:pt>
                <c:pt idx="365">
                  <c:v>0.1</c:v>
                </c:pt>
                <c:pt idx="366">
                  <c:v>0.0</c:v>
                </c:pt>
                <c:pt idx="367">
                  <c:v>18.4</c:v>
                </c:pt>
                <c:pt idx="368">
                  <c:v>0.1</c:v>
                </c:pt>
                <c:pt idx="369">
                  <c:v>0.0</c:v>
                </c:pt>
                <c:pt idx="370">
                  <c:v>0.0</c:v>
                </c:pt>
                <c:pt idx="371">
                  <c:v>0.0</c:v>
                </c:pt>
                <c:pt idx="372">
                  <c:v>0.5</c:v>
                </c:pt>
                <c:pt idx="373">
                  <c:v>0.2</c:v>
                </c:pt>
                <c:pt idx="374">
                  <c:v>0.0</c:v>
                </c:pt>
                <c:pt idx="375">
                  <c:v>0.0</c:v>
                </c:pt>
                <c:pt idx="376">
                  <c:v>0.0</c:v>
                </c:pt>
                <c:pt idx="377">
                  <c:v>0.1</c:v>
                </c:pt>
                <c:pt idx="378">
                  <c:v>0.0</c:v>
                </c:pt>
                <c:pt idx="379">
                  <c:v>0.6</c:v>
                </c:pt>
                <c:pt idx="380">
                  <c:v>0.1</c:v>
                </c:pt>
                <c:pt idx="381">
                  <c:v>0.0</c:v>
                </c:pt>
                <c:pt idx="382">
                  <c:v>0.0</c:v>
                </c:pt>
                <c:pt idx="383">
                  <c:v>0.0</c:v>
                </c:pt>
                <c:pt idx="384">
                  <c:v>0.0</c:v>
                </c:pt>
                <c:pt idx="385">
                  <c:v>0.0</c:v>
                </c:pt>
                <c:pt idx="386">
                  <c:v>0.5</c:v>
                </c:pt>
                <c:pt idx="387">
                  <c:v>0.2</c:v>
                </c:pt>
                <c:pt idx="388">
                  <c:v>0.0</c:v>
                </c:pt>
                <c:pt idx="389">
                  <c:v>0.0</c:v>
                </c:pt>
                <c:pt idx="390">
                  <c:v>0.0</c:v>
                </c:pt>
                <c:pt idx="391">
                  <c:v>0.0</c:v>
                </c:pt>
                <c:pt idx="392">
                  <c:v>0.0</c:v>
                </c:pt>
                <c:pt idx="393">
                  <c:v>0.5</c:v>
                </c:pt>
                <c:pt idx="394">
                  <c:v>0.2</c:v>
                </c:pt>
                <c:pt idx="395">
                  <c:v>0.0</c:v>
                </c:pt>
                <c:pt idx="396">
                  <c:v>0.0</c:v>
                </c:pt>
                <c:pt idx="397">
                  <c:v>0.0</c:v>
                </c:pt>
                <c:pt idx="398">
                  <c:v>0.1</c:v>
                </c:pt>
                <c:pt idx="399">
                  <c:v>0.0</c:v>
                </c:pt>
                <c:pt idx="400">
                  <c:v>0.6</c:v>
                </c:pt>
                <c:pt idx="401">
                  <c:v>0.2</c:v>
                </c:pt>
                <c:pt idx="402">
                  <c:v>0.0</c:v>
                </c:pt>
                <c:pt idx="403">
                  <c:v>0.2</c:v>
                </c:pt>
                <c:pt idx="404">
                  <c:v>0.0</c:v>
                </c:pt>
                <c:pt idx="405">
                  <c:v>0.0</c:v>
                </c:pt>
                <c:pt idx="406">
                  <c:v>0.0</c:v>
                </c:pt>
                <c:pt idx="407">
                  <c:v>0.0</c:v>
                </c:pt>
                <c:pt idx="408">
                  <c:v>0.0</c:v>
                </c:pt>
                <c:pt idx="409">
                  <c:v>0.6</c:v>
                </c:pt>
                <c:pt idx="410">
                  <c:v>0.2</c:v>
                </c:pt>
                <c:pt idx="411">
                  <c:v>0.0</c:v>
                </c:pt>
                <c:pt idx="412">
                  <c:v>0.1</c:v>
                </c:pt>
                <c:pt idx="413">
                  <c:v>0.0</c:v>
                </c:pt>
                <c:pt idx="414">
                  <c:v>0.1</c:v>
                </c:pt>
                <c:pt idx="415">
                  <c:v>0.0</c:v>
                </c:pt>
                <c:pt idx="416">
                  <c:v>0.5</c:v>
                </c:pt>
                <c:pt idx="417">
                  <c:v>0.2</c:v>
                </c:pt>
                <c:pt idx="418">
                  <c:v>0.0</c:v>
                </c:pt>
                <c:pt idx="419">
                  <c:v>0.0</c:v>
                </c:pt>
                <c:pt idx="420">
                  <c:v>0.0</c:v>
                </c:pt>
                <c:pt idx="421">
                  <c:v>0.9</c:v>
                </c:pt>
                <c:pt idx="422">
                  <c:v>0.1</c:v>
                </c:pt>
                <c:pt idx="423">
                  <c:v>0.0</c:v>
                </c:pt>
                <c:pt idx="424">
                  <c:v>0.0</c:v>
                </c:pt>
                <c:pt idx="425">
                  <c:v>0.0</c:v>
                </c:pt>
                <c:pt idx="426">
                  <c:v>0.0</c:v>
                </c:pt>
                <c:pt idx="427">
                  <c:v>0.0</c:v>
                </c:pt>
                <c:pt idx="428">
                  <c:v>1.0</c:v>
                </c:pt>
                <c:pt idx="429">
                  <c:v>0.0</c:v>
                </c:pt>
                <c:pt idx="430">
                  <c:v>0.4</c:v>
                </c:pt>
                <c:pt idx="431">
                  <c:v>0.2</c:v>
                </c:pt>
                <c:pt idx="432">
                  <c:v>0.0</c:v>
                </c:pt>
                <c:pt idx="433">
                  <c:v>0.0</c:v>
                </c:pt>
                <c:pt idx="434">
                  <c:v>0.0</c:v>
                </c:pt>
                <c:pt idx="435">
                  <c:v>1.0</c:v>
                </c:pt>
                <c:pt idx="436">
                  <c:v>0.0</c:v>
                </c:pt>
                <c:pt idx="437">
                  <c:v>17.4</c:v>
                </c:pt>
                <c:pt idx="438">
                  <c:v>0.0</c:v>
                </c:pt>
                <c:pt idx="439">
                  <c:v>0.0</c:v>
                </c:pt>
                <c:pt idx="440">
                  <c:v>0.1</c:v>
                </c:pt>
                <c:pt idx="441">
                  <c:v>0.0</c:v>
                </c:pt>
                <c:pt idx="442">
                  <c:v>0.5</c:v>
                </c:pt>
                <c:pt idx="443">
                  <c:v>0.2</c:v>
                </c:pt>
                <c:pt idx="444">
                  <c:v>17.2</c:v>
                </c:pt>
                <c:pt idx="445">
                  <c:v>0.2</c:v>
                </c:pt>
                <c:pt idx="446">
                  <c:v>0.0</c:v>
                </c:pt>
                <c:pt idx="447">
                  <c:v>0.1</c:v>
                </c:pt>
                <c:pt idx="448">
                  <c:v>0.0</c:v>
                </c:pt>
                <c:pt idx="449">
                  <c:v>0.1</c:v>
                </c:pt>
                <c:pt idx="450">
                  <c:v>0.0</c:v>
                </c:pt>
                <c:pt idx="451">
                  <c:v>25.2</c:v>
                </c:pt>
                <c:pt idx="452">
                  <c:v>0.0</c:v>
                </c:pt>
                <c:pt idx="453">
                  <c:v>0.0</c:v>
                </c:pt>
                <c:pt idx="454">
                  <c:v>0.1</c:v>
                </c:pt>
                <c:pt idx="455">
                  <c:v>0.0</c:v>
                </c:pt>
                <c:pt idx="456">
                  <c:v>31.6</c:v>
                </c:pt>
                <c:pt idx="457">
                  <c:v>0.1</c:v>
                </c:pt>
                <c:pt idx="458">
                  <c:v>0.0</c:v>
                </c:pt>
                <c:pt idx="459">
                  <c:v>0.0</c:v>
                </c:pt>
                <c:pt idx="460">
                  <c:v>0.0</c:v>
                </c:pt>
                <c:pt idx="461">
                  <c:v>0.9</c:v>
                </c:pt>
                <c:pt idx="462">
                  <c:v>0.2</c:v>
                </c:pt>
                <c:pt idx="463">
                  <c:v>15.4</c:v>
                </c:pt>
                <c:pt idx="464">
                  <c:v>0.2</c:v>
                </c:pt>
                <c:pt idx="465">
                  <c:v>0.0</c:v>
                </c:pt>
                <c:pt idx="466">
                  <c:v>0.0</c:v>
                </c:pt>
                <c:pt idx="467">
                  <c:v>0.0</c:v>
                </c:pt>
                <c:pt idx="468">
                  <c:v>1.0</c:v>
                </c:pt>
                <c:pt idx="469">
                  <c:v>0.2</c:v>
                </c:pt>
                <c:pt idx="470">
                  <c:v>0.0</c:v>
                </c:pt>
                <c:pt idx="471">
                  <c:v>0.0</c:v>
                </c:pt>
                <c:pt idx="472">
                  <c:v>0.0</c:v>
                </c:pt>
                <c:pt idx="473">
                  <c:v>0.6</c:v>
                </c:pt>
                <c:pt idx="474">
                  <c:v>0.0</c:v>
                </c:pt>
                <c:pt idx="475">
                  <c:v>25.6</c:v>
                </c:pt>
                <c:pt idx="476">
                  <c:v>0.0</c:v>
                </c:pt>
                <c:pt idx="477">
                  <c:v>0.0</c:v>
                </c:pt>
                <c:pt idx="478">
                  <c:v>0.0</c:v>
                </c:pt>
                <c:pt idx="479">
                  <c:v>0.0</c:v>
                </c:pt>
                <c:pt idx="480">
                  <c:v>0.0</c:v>
                </c:pt>
                <c:pt idx="481">
                  <c:v>0.0</c:v>
                </c:pt>
                <c:pt idx="482">
                  <c:v>0.7</c:v>
                </c:pt>
                <c:pt idx="483">
                  <c:v>0.0</c:v>
                </c:pt>
                <c:pt idx="484">
                  <c:v>16.6</c:v>
                </c:pt>
                <c:pt idx="485">
                  <c:v>0.0</c:v>
                </c:pt>
                <c:pt idx="486">
                  <c:v>0.0</c:v>
                </c:pt>
                <c:pt idx="487">
                  <c:v>0.1</c:v>
                </c:pt>
                <c:pt idx="488">
                  <c:v>0.0</c:v>
                </c:pt>
                <c:pt idx="489">
                  <c:v>0.5</c:v>
                </c:pt>
                <c:pt idx="490">
                  <c:v>0.2</c:v>
                </c:pt>
                <c:pt idx="491">
                  <c:v>0.0</c:v>
                </c:pt>
                <c:pt idx="492">
                  <c:v>0.0</c:v>
                </c:pt>
                <c:pt idx="493">
                  <c:v>0.0</c:v>
                </c:pt>
                <c:pt idx="494">
                  <c:v>1.1</c:v>
                </c:pt>
                <c:pt idx="495">
                  <c:v>0.2</c:v>
                </c:pt>
                <c:pt idx="496">
                  <c:v>31.4</c:v>
                </c:pt>
                <c:pt idx="497">
                  <c:v>0.3</c:v>
                </c:pt>
                <c:pt idx="498">
                  <c:v>0.0</c:v>
                </c:pt>
                <c:pt idx="499">
                  <c:v>0.2</c:v>
                </c:pt>
                <c:pt idx="500">
                  <c:v>0.0</c:v>
                </c:pt>
                <c:pt idx="501">
                  <c:v>0.0</c:v>
                </c:pt>
                <c:pt idx="502">
                  <c:v>0.0</c:v>
                </c:pt>
                <c:pt idx="503">
                  <c:v>1.0</c:v>
                </c:pt>
                <c:pt idx="504">
                  <c:v>0.0</c:v>
                </c:pt>
                <c:pt idx="505">
                  <c:v>0.6</c:v>
                </c:pt>
                <c:pt idx="506">
                  <c:v>0.3</c:v>
                </c:pt>
                <c:pt idx="507">
                  <c:v>0.0</c:v>
                </c:pt>
                <c:pt idx="508">
                  <c:v>0.2</c:v>
                </c:pt>
                <c:pt idx="509">
                  <c:v>0.0</c:v>
                </c:pt>
                <c:pt idx="510">
                  <c:v>0.0</c:v>
                </c:pt>
                <c:pt idx="511">
                  <c:v>0.0</c:v>
                </c:pt>
                <c:pt idx="512">
                  <c:v>0.9</c:v>
                </c:pt>
                <c:pt idx="513">
                  <c:v>0.1</c:v>
                </c:pt>
                <c:pt idx="514">
                  <c:v>9.0</c:v>
                </c:pt>
                <c:pt idx="515">
                  <c:v>0.0</c:v>
                </c:pt>
                <c:pt idx="516">
                  <c:v>0.0</c:v>
                </c:pt>
                <c:pt idx="517">
                  <c:v>0.0</c:v>
                </c:pt>
                <c:pt idx="518">
                  <c:v>0.0</c:v>
                </c:pt>
                <c:pt idx="519">
                  <c:v>0.6</c:v>
                </c:pt>
                <c:pt idx="520">
                  <c:v>0.0</c:v>
                </c:pt>
                <c:pt idx="521">
                  <c:v>35.8</c:v>
                </c:pt>
                <c:pt idx="522">
                  <c:v>0.2</c:v>
                </c:pt>
                <c:pt idx="523">
                  <c:v>0.0</c:v>
                </c:pt>
                <c:pt idx="524">
                  <c:v>0.2</c:v>
                </c:pt>
                <c:pt idx="525">
                  <c:v>0.0</c:v>
                </c:pt>
                <c:pt idx="526">
                  <c:v>0.0</c:v>
                </c:pt>
                <c:pt idx="527">
                  <c:v>0.0</c:v>
                </c:pt>
                <c:pt idx="528">
                  <c:v>1.0</c:v>
                </c:pt>
                <c:pt idx="529">
                  <c:v>0.0</c:v>
                </c:pt>
                <c:pt idx="530">
                  <c:v>0.7</c:v>
                </c:pt>
                <c:pt idx="531">
                  <c:v>0.0</c:v>
                </c:pt>
                <c:pt idx="532">
                  <c:v>37.4</c:v>
                </c:pt>
                <c:pt idx="533">
                  <c:v>0.2</c:v>
                </c:pt>
                <c:pt idx="534">
                  <c:v>0.0</c:v>
                </c:pt>
                <c:pt idx="535">
                  <c:v>0.0</c:v>
                </c:pt>
                <c:pt idx="536">
                  <c:v>0.0</c:v>
                </c:pt>
                <c:pt idx="537">
                  <c:v>1.1</c:v>
                </c:pt>
                <c:pt idx="538">
                  <c:v>0.0</c:v>
                </c:pt>
                <c:pt idx="539">
                  <c:v>53.6</c:v>
                </c:pt>
                <c:pt idx="540">
                  <c:v>0.0</c:v>
                </c:pt>
                <c:pt idx="541">
                  <c:v>0.0</c:v>
                </c:pt>
                <c:pt idx="542">
                  <c:v>0.0</c:v>
                </c:pt>
                <c:pt idx="543">
                  <c:v>0.0</c:v>
                </c:pt>
                <c:pt idx="544">
                  <c:v>0.6</c:v>
                </c:pt>
                <c:pt idx="545">
                  <c:v>0.1</c:v>
                </c:pt>
                <c:pt idx="546">
                  <c:v>0.0</c:v>
                </c:pt>
                <c:pt idx="547">
                  <c:v>0.0</c:v>
                </c:pt>
                <c:pt idx="548">
                  <c:v>0.0</c:v>
                </c:pt>
                <c:pt idx="549">
                  <c:v>0.6</c:v>
                </c:pt>
                <c:pt idx="550">
                  <c:v>0.0</c:v>
                </c:pt>
                <c:pt idx="551">
                  <c:v>25.0</c:v>
                </c:pt>
                <c:pt idx="552">
                  <c:v>0.2</c:v>
                </c:pt>
                <c:pt idx="553">
                  <c:v>0.0</c:v>
                </c:pt>
                <c:pt idx="554">
                  <c:v>0.0</c:v>
                </c:pt>
                <c:pt idx="555">
                  <c:v>0.0</c:v>
                </c:pt>
                <c:pt idx="556">
                  <c:v>1.1</c:v>
                </c:pt>
                <c:pt idx="557">
                  <c:v>0.0</c:v>
                </c:pt>
                <c:pt idx="558">
                  <c:v>0.6</c:v>
                </c:pt>
                <c:pt idx="559">
                  <c:v>0.2</c:v>
                </c:pt>
                <c:pt idx="560">
                  <c:v>0.0</c:v>
                </c:pt>
                <c:pt idx="561">
                  <c:v>0.0</c:v>
                </c:pt>
                <c:pt idx="562">
                  <c:v>0.0</c:v>
                </c:pt>
                <c:pt idx="563">
                  <c:v>1.1</c:v>
                </c:pt>
                <c:pt idx="564">
                  <c:v>0.0</c:v>
                </c:pt>
                <c:pt idx="565">
                  <c:v>0.6</c:v>
                </c:pt>
                <c:pt idx="566">
                  <c:v>0.2</c:v>
                </c:pt>
                <c:pt idx="567">
                  <c:v>0.0</c:v>
                </c:pt>
                <c:pt idx="568">
                  <c:v>0.0</c:v>
                </c:pt>
                <c:pt idx="569">
                  <c:v>0.0</c:v>
                </c:pt>
                <c:pt idx="570">
                  <c:v>0.1</c:v>
                </c:pt>
                <c:pt idx="571">
                  <c:v>0.0</c:v>
                </c:pt>
                <c:pt idx="572">
                  <c:v>0.6</c:v>
                </c:pt>
                <c:pt idx="573">
                  <c:v>0.7</c:v>
                </c:pt>
                <c:pt idx="574">
                  <c:v>0.0</c:v>
                </c:pt>
                <c:pt idx="575">
                  <c:v>0.0</c:v>
                </c:pt>
                <c:pt idx="576">
                  <c:v>0.0</c:v>
                </c:pt>
                <c:pt idx="577">
                  <c:v>0.1</c:v>
                </c:pt>
                <c:pt idx="578">
                  <c:v>0.0</c:v>
                </c:pt>
                <c:pt idx="579">
                  <c:v>0.6</c:v>
                </c:pt>
                <c:pt idx="580">
                  <c:v>0.2</c:v>
                </c:pt>
                <c:pt idx="581">
                  <c:v>0.0</c:v>
                </c:pt>
                <c:pt idx="582">
                  <c:v>0.0</c:v>
                </c:pt>
                <c:pt idx="583">
                  <c:v>0.0</c:v>
                </c:pt>
                <c:pt idx="584">
                  <c:v>0.0</c:v>
                </c:pt>
              </c:numCache>
            </c:numRef>
          </c:val>
          <c:smooth val="0"/>
        </c:ser>
        <c:dLbls>
          <c:showLegendKey val="0"/>
          <c:showVal val="0"/>
          <c:showCatName val="0"/>
          <c:showSerName val="0"/>
          <c:showPercent val="0"/>
          <c:showBubbleSize val="0"/>
        </c:dLbls>
        <c:marker val="1"/>
        <c:smooth val="0"/>
        <c:axId val="2074001688"/>
        <c:axId val="2074007080"/>
      </c:lineChart>
      <c:catAx>
        <c:axId val="207400168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4007080"/>
        <c:crosses val="autoZero"/>
        <c:auto val="1"/>
        <c:lblAlgn val="ctr"/>
        <c:lblOffset val="100"/>
        <c:noMultiLvlLbl val="0"/>
      </c:catAx>
      <c:valAx>
        <c:axId val="2074007080"/>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400168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Sheet1!$B$2:$B$700</c:f>
              <c:numCache>
                <c:formatCode>General</c:formatCode>
                <c:ptCount val="699"/>
                <c:pt idx="0">
                  <c:v>0.0</c:v>
                </c:pt>
                <c:pt idx="1">
                  <c:v>0.0</c:v>
                </c:pt>
                <c:pt idx="2">
                  <c:v>0.0</c:v>
                </c:pt>
                <c:pt idx="3">
                  <c:v>0.0</c:v>
                </c:pt>
                <c:pt idx="4">
                  <c:v>0.1</c:v>
                </c:pt>
                <c:pt idx="5">
                  <c:v>0.0</c:v>
                </c:pt>
                <c:pt idx="6">
                  <c:v>0.3</c:v>
                </c:pt>
                <c:pt idx="7">
                  <c:v>0.0</c:v>
                </c:pt>
                <c:pt idx="8">
                  <c:v>0.3</c:v>
                </c:pt>
                <c:pt idx="9">
                  <c:v>0.0</c:v>
                </c:pt>
                <c:pt idx="10">
                  <c:v>0.4</c:v>
                </c:pt>
                <c:pt idx="11">
                  <c:v>0.3</c:v>
                </c:pt>
                <c:pt idx="12">
                  <c:v>0.2</c:v>
                </c:pt>
                <c:pt idx="13">
                  <c:v>0.3</c:v>
                </c:pt>
                <c:pt idx="14">
                  <c:v>0.0</c:v>
                </c:pt>
                <c:pt idx="15">
                  <c:v>0.4</c:v>
                </c:pt>
                <c:pt idx="16">
                  <c:v>0.2</c:v>
                </c:pt>
                <c:pt idx="17">
                  <c:v>0.2</c:v>
                </c:pt>
                <c:pt idx="18">
                  <c:v>0.4</c:v>
                </c:pt>
                <c:pt idx="19">
                  <c:v>0.0</c:v>
                </c:pt>
                <c:pt idx="20">
                  <c:v>0.1</c:v>
                </c:pt>
                <c:pt idx="21">
                  <c:v>0.0</c:v>
                </c:pt>
                <c:pt idx="22">
                  <c:v>11.8</c:v>
                </c:pt>
                <c:pt idx="23">
                  <c:v>0.2</c:v>
                </c:pt>
                <c:pt idx="24">
                  <c:v>0.0</c:v>
                </c:pt>
                <c:pt idx="25">
                  <c:v>0.1</c:v>
                </c:pt>
                <c:pt idx="26">
                  <c:v>0.0</c:v>
                </c:pt>
                <c:pt idx="27">
                  <c:v>0.7</c:v>
                </c:pt>
                <c:pt idx="28">
                  <c:v>0.2</c:v>
                </c:pt>
                <c:pt idx="29">
                  <c:v>0.0</c:v>
                </c:pt>
                <c:pt idx="30">
                  <c:v>0.3</c:v>
                </c:pt>
                <c:pt idx="31">
                  <c:v>0.0</c:v>
                </c:pt>
                <c:pt idx="32">
                  <c:v>0.7</c:v>
                </c:pt>
                <c:pt idx="33">
                  <c:v>0.4</c:v>
                </c:pt>
                <c:pt idx="34">
                  <c:v>0.0</c:v>
                </c:pt>
                <c:pt idx="35">
                  <c:v>0.5</c:v>
                </c:pt>
                <c:pt idx="36">
                  <c:v>0.0</c:v>
                </c:pt>
                <c:pt idx="37">
                  <c:v>0.7</c:v>
                </c:pt>
                <c:pt idx="38">
                  <c:v>0.0</c:v>
                </c:pt>
                <c:pt idx="39">
                  <c:v>4.4</c:v>
                </c:pt>
                <c:pt idx="40">
                  <c:v>0.3</c:v>
                </c:pt>
                <c:pt idx="41">
                  <c:v>0.0</c:v>
                </c:pt>
                <c:pt idx="42">
                  <c:v>0.5</c:v>
                </c:pt>
                <c:pt idx="43">
                  <c:v>0.0</c:v>
                </c:pt>
                <c:pt idx="44">
                  <c:v>0.5</c:v>
                </c:pt>
                <c:pt idx="45">
                  <c:v>0.3</c:v>
                </c:pt>
                <c:pt idx="46">
                  <c:v>0.4</c:v>
                </c:pt>
                <c:pt idx="47">
                  <c:v>0.2</c:v>
                </c:pt>
                <c:pt idx="48">
                  <c:v>0.0</c:v>
                </c:pt>
                <c:pt idx="49">
                  <c:v>0.6</c:v>
                </c:pt>
                <c:pt idx="50">
                  <c:v>0.2</c:v>
                </c:pt>
                <c:pt idx="51">
                  <c:v>0.2</c:v>
                </c:pt>
                <c:pt idx="52">
                  <c:v>0.2</c:v>
                </c:pt>
                <c:pt idx="53">
                  <c:v>0.0</c:v>
                </c:pt>
                <c:pt idx="54">
                  <c:v>0.2</c:v>
                </c:pt>
                <c:pt idx="55">
                  <c:v>0.0</c:v>
                </c:pt>
                <c:pt idx="56">
                  <c:v>0.4</c:v>
                </c:pt>
                <c:pt idx="57">
                  <c:v>0.3</c:v>
                </c:pt>
                <c:pt idx="58">
                  <c:v>0.3</c:v>
                </c:pt>
                <c:pt idx="59">
                  <c:v>0.2</c:v>
                </c:pt>
                <c:pt idx="60">
                  <c:v>0.0</c:v>
                </c:pt>
                <c:pt idx="61">
                  <c:v>0.5</c:v>
                </c:pt>
                <c:pt idx="62">
                  <c:v>0.3</c:v>
                </c:pt>
                <c:pt idx="63">
                  <c:v>0.2</c:v>
                </c:pt>
                <c:pt idx="64">
                  <c:v>0.1</c:v>
                </c:pt>
                <c:pt idx="65">
                  <c:v>0.0</c:v>
                </c:pt>
                <c:pt idx="66">
                  <c:v>0.5</c:v>
                </c:pt>
                <c:pt idx="67">
                  <c:v>0.2</c:v>
                </c:pt>
                <c:pt idx="68">
                  <c:v>2.7</c:v>
                </c:pt>
                <c:pt idx="69">
                  <c:v>0.1</c:v>
                </c:pt>
                <c:pt idx="70">
                  <c:v>0.2</c:v>
                </c:pt>
                <c:pt idx="71">
                  <c:v>0.0</c:v>
                </c:pt>
                <c:pt idx="72">
                  <c:v>0.0</c:v>
                </c:pt>
                <c:pt idx="73">
                  <c:v>35.2</c:v>
                </c:pt>
                <c:pt idx="74">
                  <c:v>0.1</c:v>
                </c:pt>
                <c:pt idx="75">
                  <c:v>0.2</c:v>
                </c:pt>
                <c:pt idx="76">
                  <c:v>0.1</c:v>
                </c:pt>
                <c:pt idx="77">
                  <c:v>0.0</c:v>
                </c:pt>
                <c:pt idx="78">
                  <c:v>0.5</c:v>
                </c:pt>
                <c:pt idx="79">
                  <c:v>0.2</c:v>
                </c:pt>
                <c:pt idx="80">
                  <c:v>0.2</c:v>
                </c:pt>
                <c:pt idx="81">
                  <c:v>0.1</c:v>
                </c:pt>
                <c:pt idx="82">
                  <c:v>0.0</c:v>
                </c:pt>
                <c:pt idx="83">
                  <c:v>0.7</c:v>
                </c:pt>
                <c:pt idx="84">
                  <c:v>0.2</c:v>
                </c:pt>
                <c:pt idx="85">
                  <c:v>0.2</c:v>
                </c:pt>
                <c:pt idx="86">
                  <c:v>0.2</c:v>
                </c:pt>
                <c:pt idx="87">
                  <c:v>0.0</c:v>
                </c:pt>
                <c:pt idx="88">
                  <c:v>0.2</c:v>
                </c:pt>
                <c:pt idx="89">
                  <c:v>0.0</c:v>
                </c:pt>
                <c:pt idx="90">
                  <c:v>39.6</c:v>
                </c:pt>
                <c:pt idx="91">
                  <c:v>0.3</c:v>
                </c:pt>
                <c:pt idx="92">
                  <c:v>0.0</c:v>
                </c:pt>
                <c:pt idx="93">
                  <c:v>0.4</c:v>
                </c:pt>
                <c:pt idx="94">
                  <c:v>0.0</c:v>
                </c:pt>
                <c:pt idx="95">
                  <c:v>0.5</c:v>
                </c:pt>
                <c:pt idx="96">
                  <c:v>0.3</c:v>
                </c:pt>
                <c:pt idx="97">
                  <c:v>0.2</c:v>
                </c:pt>
                <c:pt idx="98">
                  <c:v>0.3</c:v>
                </c:pt>
                <c:pt idx="99">
                  <c:v>0.0</c:v>
                </c:pt>
                <c:pt idx="100">
                  <c:v>0.5</c:v>
                </c:pt>
                <c:pt idx="101">
                  <c:v>0.2</c:v>
                </c:pt>
                <c:pt idx="102">
                  <c:v>2.8</c:v>
                </c:pt>
                <c:pt idx="103">
                  <c:v>0.3</c:v>
                </c:pt>
                <c:pt idx="104">
                  <c:v>0.0</c:v>
                </c:pt>
                <c:pt idx="105">
                  <c:v>0.2</c:v>
                </c:pt>
                <c:pt idx="106">
                  <c:v>0.0</c:v>
                </c:pt>
                <c:pt idx="107">
                  <c:v>0.5</c:v>
                </c:pt>
                <c:pt idx="108">
                  <c:v>0.3</c:v>
                </c:pt>
                <c:pt idx="109">
                  <c:v>0.2</c:v>
                </c:pt>
                <c:pt idx="110">
                  <c:v>0.1</c:v>
                </c:pt>
                <c:pt idx="111">
                  <c:v>0.0</c:v>
                </c:pt>
                <c:pt idx="112">
                  <c:v>0.5</c:v>
                </c:pt>
                <c:pt idx="113">
                  <c:v>0.3</c:v>
                </c:pt>
                <c:pt idx="114">
                  <c:v>0.2</c:v>
                </c:pt>
                <c:pt idx="115">
                  <c:v>0.1</c:v>
                </c:pt>
                <c:pt idx="116">
                  <c:v>0.0</c:v>
                </c:pt>
                <c:pt idx="117">
                  <c:v>0.5</c:v>
                </c:pt>
                <c:pt idx="118">
                  <c:v>0.2</c:v>
                </c:pt>
                <c:pt idx="119">
                  <c:v>0.2</c:v>
                </c:pt>
                <c:pt idx="120">
                  <c:v>0.2</c:v>
                </c:pt>
                <c:pt idx="121">
                  <c:v>0.0</c:v>
                </c:pt>
                <c:pt idx="122">
                  <c:v>0.3</c:v>
                </c:pt>
                <c:pt idx="123">
                  <c:v>0.0</c:v>
                </c:pt>
                <c:pt idx="124">
                  <c:v>0.4</c:v>
                </c:pt>
                <c:pt idx="125">
                  <c:v>0.3</c:v>
                </c:pt>
                <c:pt idx="126">
                  <c:v>0.2</c:v>
                </c:pt>
                <c:pt idx="127">
                  <c:v>0.1</c:v>
                </c:pt>
                <c:pt idx="128">
                  <c:v>0.0</c:v>
                </c:pt>
                <c:pt idx="129">
                  <c:v>0.5</c:v>
                </c:pt>
                <c:pt idx="130">
                  <c:v>0.2</c:v>
                </c:pt>
                <c:pt idx="131">
                  <c:v>0.2</c:v>
                </c:pt>
                <c:pt idx="132">
                  <c:v>0.2</c:v>
                </c:pt>
                <c:pt idx="133">
                  <c:v>0.0</c:v>
                </c:pt>
                <c:pt idx="134">
                  <c:v>0.2</c:v>
                </c:pt>
                <c:pt idx="135">
                  <c:v>0.0</c:v>
                </c:pt>
                <c:pt idx="136">
                  <c:v>28.7</c:v>
                </c:pt>
                <c:pt idx="137">
                  <c:v>0.1</c:v>
                </c:pt>
                <c:pt idx="138">
                  <c:v>0.0</c:v>
                </c:pt>
                <c:pt idx="139">
                  <c:v>0.2</c:v>
                </c:pt>
                <c:pt idx="140">
                  <c:v>0.0</c:v>
                </c:pt>
                <c:pt idx="141">
                  <c:v>0.6</c:v>
                </c:pt>
                <c:pt idx="142">
                  <c:v>0.2</c:v>
                </c:pt>
                <c:pt idx="143">
                  <c:v>0.0</c:v>
                </c:pt>
                <c:pt idx="144">
                  <c:v>0.2</c:v>
                </c:pt>
                <c:pt idx="145">
                  <c:v>0.0</c:v>
                </c:pt>
                <c:pt idx="146">
                  <c:v>0.6</c:v>
                </c:pt>
                <c:pt idx="147">
                  <c:v>0.3</c:v>
                </c:pt>
                <c:pt idx="148">
                  <c:v>0.2</c:v>
                </c:pt>
                <c:pt idx="149">
                  <c:v>0.2</c:v>
                </c:pt>
                <c:pt idx="150">
                  <c:v>0.0</c:v>
                </c:pt>
                <c:pt idx="151">
                  <c:v>0.8</c:v>
                </c:pt>
                <c:pt idx="152">
                  <c:v>0.0</c:v>
                </c:pt>
                <c:pt idx="153">
                  <c:v>2.8</c:v>
                </c:pt>
                <c:pt idx="154">
                  <c:v>0.1</c:v>
                </c:pt>
                <c:pt idx="155">
                  <c:v>0.2</c:v>
                </c:pt>
                <c:pt idx="156">
                  <c:v>0.1</c:v>
                </c:pt>
                <c:pt idx="157">
                  <c:v>0.0</c:v>
                </c:pt>
                <c:pt idx="158">
                  <c:v>0.4</c:v>
                </c:pt>
                <c:pt idx="159">
                  <c:v>0.2</c:v>
                </c:pt>
                <c:pt idx="160">
                  <c:v>0.2</c:v>
                </c:pt>
                <c:pt idx="161">
                  <c:v>0.1</c:v>
                </c:pt>
                <c:pt idx="162">
                  <c:v>0.0</c:v>
                </c:pt>
                <c:pt idx="163">
                  <c:v>0.4</c:v>
                </c:pt>
                <c:pt idx="164">
                  <c:v>0.2</c:v>
                </c:pt>
                <c:pt idx="165">
                  <c:v>0.0</c:v>
                </c:pt>
                <c:pt idx="166">
                  <c:v>0.1</c:v>
                </c:pt>
                <c:pt idx="167">
                  <c:v>0.0</c:v>
                </c:pt>
                <c:pt idx="168">
                  <c:v>0.1</c:v>
                </c:pt>
                <c:pt idx="169">
                  <c:v>0.0</c:v>
                </c:pt>
                <c:pt idx="170">
                  <c:v>22.2</c:v>
                </c:pt>
                <c:pt idx="171">
                  <c:v>0.1</c:v>
                </c:pt>
                <c:pt idx="172">
                  <c:v>0.2</c:v>
                </c:pt>
                <c:pt idx="173">
                  <c:v>0.0</c:v>
                </c:pt>
                <c:pt idx="174">
                  <c:v>0.0</c:v>
                </c:pt>
                <c:pt idx="175">
                  <c:v>0.4</c:v>
                </c:pt>
                <c:pt idx="176">
                  <c:v>0.2</c:v>
                </c:pt>
                <c:pt idx="177">
                  <c:v>0.2</c:v>
                </c:pt>
                <c:pt idx="178">
                  <c:v>0.1</c:v>
                </c:pt>
                <c:pt idx="179">
                  <c:v>0.0</c:v>
                </c:pt>
                <c:pt idx="180">
                  <c:v>0.5</c:v>
                </c:pt>
                <c:pt idx="181">
                  <c:v>0.2</c:v>
                </c:pt>
                <c:pt idx="182">
                  <c:v>0.2</c:v>
                </c:pt>
                <c:pt idx="183">
                  <c:v>0.3</c:v>
                </c:pt>
                <c:pt idx="184">
                  <c:v>0.0</c:v>
                </c:pt>
                <c:pt idx="185">
                  <c:v>0.7</c:v>
                </c:pt>
                <c:pt idx="186">
                  <c:v>0.0</c:v>
                </c:pt>
                <c:pt idx="187">
                  <c:v>13.8</c:v>
                </c:pt>
                <c:pt idx="188">
                  <c:v>0.1</c:v>
                </c:pt>
                <c:pt idx="189">
                  <c:v>0.0</c:v>
                </c:pt>
                <c:pt idx="190">
                  <c:v>0.1</c:v>
                </c:pt>
                <c:pt idx="191">
                  <c:v>0.0</c:v>
                </c:pt>
                <c:pt idx="192">
                  <c:v>0.3</c:v>
                </c:pt>
                <c:pt idx="193">
                  <c:v>0.2</c:v>
                </c:pt>
                <c:pt idx="194">
                  <c:v>0.0</c:v>
                </c:pt>
                <c:pt idx="195">
                  <c:v>0.2</c:v>
                </c:pt>
                <c:pt idx="196">
                  <c:v>0.0</c:v>
                </c:pt>
                <c:pt idx="197">
                  <c:v>0.6</c:v>
                </c:pt>
                <c:pt idx="198">
                  <c:v>0.2</c:v>
                </c:pt>
                <c:pt idx="199">
                  <c:v>0.0</c:v>
                </c:pt>
                <c:pt idx="200">
                  <c:v>0.2</c:v>
                </c:pt>
                <c:pt idx="201">
                  <c:v>0.0</c:v>
                </c:pt>
                <c:pt idx="202">
                  <c:v>0.5</c:v>
                </c:pt>
                <c:pt idx="203">
                  <c:v>0.0</c:v>
                </c:pt>
                <c:pt idx="204">
                  <c:v>0.6</c:v>
                </c:pt>
                <c:pt idx="205">
                  <c:v>0.1</c:v>
                </c:pt>
                <c:pt idx="206">
                  <c:v>0.2</c:v>
                </c:pt>
                <c:pt idx="207">
                  <c:v>0.0</c:v>
                </c:pt>
                <c:pt idx="208">
                  <c:v>0.0</c:v>
                </c:pt>
                <c:pt idx="209">
                  <c:v>0.7</c:v>
                </c:pt>
                <c:pt idx="210">
                  <c:v>0.3</c:v>
                </c:pt>
                <c:pt idx="211">
                  <c:v>0.2</c:v>
                </c:pt>
                <c:pt idx="212">
                  <c:v>0.1</c:v>
                </c:pt>
                <c:pt idx="213">
                  <c:v>0.0</c:v>
                </c:pt>
                <c:pt idx="214">
                  <c:v>0.6</c:v>
                </c:pt>
                <c:pt idx="215">
                  <c:v>0.2</c:v>
                </c:pt>
                <c:pt idx="216">
                  <c:v>0.2</c:v>
                </c:pt>
                <c:pt idx="217">
                  <c:v>0.1</c:v>
                </c:pt>
                <c:pt idx="218">
                  <c:v>0.0</c:v>
                </c:pt>
                <c:pt idx="219">
                  <c:v>0.2</c:v>
                </c:pt>
                <c:pt idx="220">
                  <c:v>0.3</c:v>
                </c:pt>
                <c:pt idx="221">
                  <c:v>0.0</c:v>
                </c:pt>
                <c:pt idx="222">
                  <c:v>0.1</c:v>
                </c:pt>
                <c:pt idx="223">
                  <c:v>0.0</c:v>
                </c:pt>
                <c:pt idx="224">
                  <c:v>0.5</c:v>
                </c:pt>
                <c:pt idx="225">
                  <c:v>0.6</c:v>
                </c:pt>
                <c:pt idx="226">
                  <c:v>0.0</c:v>
                </c:pt>
                <c:pt idx="227">
                  <c:v>0.2</c:v>
                </c:pt>
                <c:pt idx="228">
                  <c:v>0.0</c:v>
                </c:pt>
                <c:pt idx="229">
                  <c:v>0.5</c:v>
                </c:pt>
                <c:pt idx="230">
                  <c:v>0.5</c:v>
                </c:pt>
                <c:pt idx="231">
                  <c:v>6.6</c:v>
                </c:pt>
                <c:pt idx="232">
                  <c:v>0.2</c:v>
                </c:pt>
                <c:pt idx="233">
                  <c:v>0.2</c:v>
                </c:pt>
                <c:pt idx="234">
                  <c:v>0.1</c:v>
                </c:pt>
                <c:pt idx="235">
                  <c:v>0.0</c:v>
                </c:pt>
                <c:pt idx="236">
                  <c:v>42.0</c:v>
                </c:pt>
                <c:pt idx="237">
                  <c:v>0.3</c:v>
                </c:pt>
                <c:pt idx="238">
                  <c:v>0.2</c:v>
                </c:pt>
                <c:pt idx="239">
                  <c:v>0.0</c:v>
                </c:pt>
                <c:pt idx="240">
                  <c:v>0.0</c:v>
                </c:pt>
                <c:pt idx="241">
                  <c:v>0.5</c:v>
                </c:pt>
                <c:pt idx="242">
                  <c:v>0.3</c:v>
                </c:pt>
                <c:pt idx="243">
                  <c:v>0.2</c:v>
                </c:pt>
                <c:pt idx="244">
                  <c:v>0.3</c:v>
                </c:pt>
                <c:pt idx="245">
                  <c:v>0.0</c:v>
                </c:pt>
                <c:pt idx="246">
                  <c:v>0.5</c:v>
                </c:pt>
                <c:pt idx="247">
                  <c:v>0.2</c:v>
                </c:pt>
                <c:pt idx="248">
                  <c:v>0.0</c:v>
                </c:pt>
                <c:pt idx="249">
                  <c:v>0.2</c:v>
                </c:pt>
                <c:pt idx="250">
                  <c:v>0.0</c:v>
                </c:pt>
                <c:pt idx="251">
                  <c:v>0.4</c:v>
                </c:pt>
                <c:pt idx="252">
                  <c:v>0.4</c:v>
                </c:pt>
                <c:pt idx="253">
                  <c:v>0.2</c:v>
                </c:pt>
                <c:pt idx="254">
                  <c:v>0.3</c:v>
                </c:pt>
                <c:pt idx="255">
                  <c:v>0.0</c:v>
                </c:pt>
                <c:pt idx="256">
                  <c:v>0.4</c:v>
                </c:pt>
                <c:pt idx="257">
                  <c:v>0.3</c:v>
                </c:pt>
                <c:pt idx="258">
                  <c:v>0.2</c:v>
                </c:pt>
                <c:pt idx="259">
                  <c:v>0.1</c:v>
                </c:pt>
                <c:pt idx="260">
                  <c:v>0.0</c:v>
                </c:pt>
                <c:pt idx="261">
                  <c:v>0.7</c:v>
                </c:pt>
                <c:pt idx="262">
                  <c:v>0.2</c:v>
                </c:pt>
                <c:pt idx="263">
                  <c:v>0.0</c:v>
                </c:pt>
                <c:pt idx="264">
                  <c:v>0.2</c:v>
                </c:pt>
                <c:pt idx="265">
                  <c:v>0.0</c:v>
                </c:pt>
                <c:pt idx="266">
                  <c:v>0.1</c:v>
                </c:pt>
                <c:pt idx="267">
                  <c:v>0.0</c:v>
                </c:pt>
                <c:pt idx="268">
                  <c:v>33.8</c:v>
                </c:pt>
                <c:pt idx="269">
                  <c:v>0.1</c:v>
                </c:pt>
                <c:pt idx="270">
                  <c:v>0.2</c:v>
                </c:pt>
                <c:pt idx="271">
                  <c:v>0.0</c:v>
                </c:pt>
                <c:pt idx="272">
                  <c:v>0.0</c:v>
                </c:pt>
                <c:pt idx="273">
                  <c:v>0.4</c:v>
                </c:pt>
                <c:pt idx="274">
                  <c:v>0.3</c:v>
                </c:pt>
                <c:pt idx="275">
                  <c:v>0.2</c:v>
                </c:pt>
                <c:pt idx="276">
                  <c:v>0.1</c:v>
                </c:pt>
                <c:pt idx="277">
                  <c:v>0.0</c:v>
                </c:pt>
                <c:pt idx="278">
                  <c:v>0.5</c:v>
                </c:pt>
                <c:pt idx="279">
                  <c:v>0.2</c:v>
                </c:pt>
                <c:pt idx="280">
                  <c:v>0.2</c:v>
                </c:pt>
                <c:pt idx="281">
                  <c:v>0.1</c:v>
                </c:pt>
                <c:pt idx="282">
                  <c:v>0.0</c:v>
                </c:pt>
                <c:pt idx="283">
                  <c:v>0.1</c:v>
                </c:pt>
                <c:pt idx="284">
                  <c:v>0.0</c:v>
                </c:pt>
                <c:pt idx="285">
                  <c:v>38.8</c:v>
                </c:pt>
                <c:pt idx="286">
                  <c:v>0.1</c:v>
                </c:pt>
                <c:pt idx="287">
                  <c:v>0.2</c:v>
                </c:pt>
                <c:pt idx="288">
                  <c:v>0.0</c:v>
                </c:pt>
                <c:pt idx="289">
                  <c:v>0.0</c:v>
                </c:pt>
                <c:pt idx="290">
                  <c:v>0.3</c:v>
                </c:pt>
                <c:pt idx="291">
                  <c:v>0.3</c:v>
                </c:pt>
                <c:pt idx="292">
                  <c:v>0.2</c:v>
                </c:pt>
                <c:pt idx="293">
                  <c:v>0.3</c:v>
                </c:pt>
                <c:pt idx="294">
                  <c:v>0.0</c:v>
                </c:pt>
                <c:pt idx="295">
                  <c:v>0.4</c:v>
                </c:pt>
                <c:pt idx="296">
                  <c:v>0.2</c:v>
                </c:pt>
                <c:pt idx="297">
                  <c:v>0.2</c:v>
                </c:pt>
                <c:pt idx="298">
                  <c:v>0.1</c:v>
                </c:pt>
                <c:pt idx="299">
                  <c:v>0.0</c:v>
                </c:pt>
                <c:pt idx="300">
                  <c:v>0.1</c:v>
                </c:pt>
                <c:pt idx="301">
                  <c:v>0.0</c:v>
                </c:pt>
                <c:pt idx="302">
                  <c:v>46.7</c:v>
                </c:pt>
                <c:pt idx="303">
                  <c:v>0.3</c:v>
                </c:pt>
                <c:pt idx="304">
                  <c:v>0.2</c:v>
                </c:pt>
                <c:pt idx="305">
                  <c:v>0.0</c:v>
                </c:pt>
                <c:pt idx="306">
                  <c:v>0.0</c:v>
                </c:pt>
                <c:pt idx="307">
                  <c:v>0.7</c:v>
                </c:pt>
                <c:pt idx="308">
                  <c:v>0.2</c:v>
                </c:pt>
                <c:pt idx="309">
                  <c:v>0.2</c:v>
                </c:pt>
                <c:pt idx="310">
                  <c:v>0.1</c:v>
                </c:pt>
                <c:pt idx="311">
                  <c:v>0.0</c:v>
                </c:pt>
                <c:pt idx="312">
                  <c:v>0.7</c:v>
                </c:pt>
                <c:pt idx="313">
                  <c:v>0.2</c:v>
                </c:pt>
                <c:pt idx="314">
                  <c:v>0.0</c:v>
                </c:pt>
                <c:pt idx="315">
                  <c:v>0.0</c:v>
                </c:pt>
                <c:pt idx="316">
                  <c:v>0.2</c:v>
                </c:pt>
                <c:pt idx="317">
                  <c:v>0.5</c:v>
                </c:pt>
                <c:pt idx="318">
                  <c:v>0.2</c:v>
                </c:pt>
                <c:pt idx="319">
                  <c:v>0.2</c:v>
                </c:pt>
                <c:pt idx="320">
                  <c:v>0.1</c:v>
                </c:pt>
                <c:pt idx="321">
                  <c:v>0.0</c:v>
                </c:pt>
                <c:pt idx="322">
                  <c:v>0.5</c:v>
                </c:pt>
                <c:pt idx="323">
                  <c:v>0.2</c:v>
                </c:pt>
                <c:pt idx="324">
                  <c:v>0.0</c:v>
                </c:pt>
                <c:pt idx="325">
                  <c:v>0.4</c:v>
                </c:pt>
                <c:pt idx="326">
                  <c:v>0.0</c:v>
                </c:pt>
                <c:pt idx="327">
                  <c:v>0.2</c:v>
                </c:pt>
                <c:pt idx="328">
                  <c:v>0.0</c:v>
                </c:pt>
                <c:pt idx="329">
                  <c:v>44.4</c:v>
                </c:pt>
                <c:pt idx="330">
                  <c:v>0.1</c:v>
                </c:pt>
                <c:pt idx="331">
                  <c:v>0.2</c:v>
                </c:pt>
                <c:pt idx="332">
                  <c:v>0.1</c:v>
                </c:pt>
                <c:pt idx="333">
                  <c:v>0.0</c:v>
                </c:pt>
                <c:pt idx="334">
                  <c:v>0.5</c:v>
                </c:pt>
                <c:pt idx="335">
                  <c:v>0.3</c:v>
                </c:pt>
                <c:pt idx="336">
                  <c:v>0.2</c:v>
                </c:pt>
                <c:pt idx="337">
                  <c:v>0.1</c:v>
                </c:pt>
                <c:pt idx="338">
                  <c:v>0.0</c:v>
                </c:pt>
                <c:pt idx="339">
                  <c:v>0.6</c:v>
                </c:pt>
                <c:pt idx="340">
                  <c:v>0.2</c:v>
                </c:pt>
                <c:pt idx="341">
                  <c:v>0.2</c:v>
                </c:pt>
                <c:pt idx="342">
                  <c:v>0.1</c:v>
                </c:pt>
                <c:pt idx="343">
                  <c:v>0.1</c:v>
                </c:pt>
                <c:pt idx="344">
                  <c:v>0.3</c:v>
                </c:pt>
                <c:pt idx="345">
                  <c:v>0.0</c:v>
                </c:pt>
                <c:pt idx="346">
                  <c:v>9.8</c:v>
                </c:pt>
                <c:pt idx="347">
                  <c:v>0.2</c:v>
                </c:pt>
                <c:pt idx="348">
                  <c:v>0.0</c:v>
                </c:pt>
                <c:pt idx="349">
                  <c:v>0.2</c:v>
                </c:pt>
                <c:pt idx="350">
                  <c:v>0.0</c:v>
                </c:pt>
                <c:pt idx="351">
                  <c:v>0.5</c:v>
                </c:pt>
                <c:pt idx="352">
                  <c:v>0.4</c:v>
                </c:pt>
                <c:pt idx="353">
                  <c:v>0.0</c:v>
                </c:pt>
                <c:pt idx="354">
                  <c:v>0.2</c:v>
                </c:pt>
                <c:pt idx="355">
                  <c:v>0.0</c:v>
                </c:pt>
                <c:pt idx="356">
                  <c:v>0.7</c:v>
                </c:pt>
                <c:pt idx="357">
                  <c:v>0.2</c:v>
                </c:pt>
                <c:pt idx="358">
                  <c:v>0.0</c:v>
                </c:pt>
                <c:pt idx="359">
                  <c:v>0.2</c:v>
                </c:pt>
                <c:pt idx="360">
                  <c:v>0.0</c:v>
                </c:pt>
                <c:pt idx="361">
                  <c:v>0.7</c:v>
                </c:pt>
                <c:pt idx="362">
                  <c:v>0.0</c:v>
                </c:pt>
                <c:pt idx="363">
                  <c:v>14.8</c:v>
                </c:pt>
                <c:pt idx="364">
                  <c:v>0.4</c:v>
                </c:pt>
                <c:pt idx="365">
                  <c:v>0.2</c:v>
                </c:pt>
                <c:pt idx="366">
                  <c:v>0.0</c:v>
                </c:pt>
                <c:pt idx="367">
                  <c:v>0.0</c:v>
                </c:pt>
                <c:pt idx="368">
                  <c:v>0.5</c:v>
                </c:pt>
                <c:pt idx="369">
                  <c:v>0.3</c:v>
                </c:pt>
                <c:pt idx="370">
                  <c:v>0.2</c:v>
                </c:pt>
                <c:pt idx="371">
                  <c:v>0.1</c:v>
                </c:pt>
                <c:pt idx="372">
                  <c:v>0.0</c:v>
                </c:pt>
                <c:pt idx="373">
                  <c:v>0.5</c:v>
                </c:pt>
                <c:pt idx="374">
                  <c:v>0.3</c:v>
                </c:pt>
                <c:pt idx="375">
                  <c:v>0.0</c:v>
                </c:pt>
                <c:pt idx="376">
                  <c:v>0.2</c:v>
                </c:pt>
                <c:pt idx="377">
                  <c:v>0.0</c:v>
                </c:pt>
                <c:pt idx="378">
                  <c:v>0.8</c:v>
                </c:pt>
                <c:pt idx="379">
                  <c:v>0.2</c:v>
                </c:pt>
                <c:pt idx="380">
                  <c:v>18.6</c:v>
                </c:pt>
                <c:pt idx="381">
                  <c:v>0.1</c:v>
                </c:pt>
                <c:pt idx="382">
                  <c:v>0.2</c:v>
                </c:pt>
                <c:pt idx="383">
                  <c:v>0.2</c:v>
                </c:pt>
                <c:pt idx="384">
                  <c:v>0.0</c:v>
                </c:pt>
                <c:pt idx="385">
                  <c:v>0.7</c:v>
                </c:pt>
                <c:pt idx="386">
                  <c:v>0.4</c:v>
                </c:pt>
                <c:pt idx="387">
                  <c:v>0.0</c:v>
                </c:pt>
                <c:pt idx="388">
                  <c:v>0.2</c:v>
                </c:pt>
                <c:pt idx="389">
                  <c:v>0.0</c:v>
                </c:pt>
                <c:pt idx="390">
                  <c:v>0.4</c:v>
                </c:pt>
                <c:pt idx="391">
                  <c:v>0.3</c:v>
                </c:pt>
                <c:pt idx="392">
                  <c:v>0.2</c:v>
                </c:pt>
                <c:pt idx="393">
                  <c:v>0.1</c:v>
                </c:pt>
                <c:pt idx="394">
                  <c:v>0.0</c:v>
                </c:pt>
                <c:pt idx="395">
                  <c:v>0.4</c:v>
                </c:pt>
                <c:pt idx="396">
                  <c:v>0.2</c:v>
                </c:pt>
                <c:pt idx="397">
                  <c:v>0.2</c:v>
                </c:pt>
                <c:pt idx="398">
                  <c:v>0.2</c:v>
                </c:pt>
                <c:pt idx="399">
                  <c:v>0.0</c:v>
                </c:pt>
                <c:pt idx="400">
                  <c:v>0.1</c:v>
                </c:pt>
                <c:pt idx="401">
                  <c:v>0.0</c:v>
                </c:pt>
                <c:pt idx="402">
                  <c:v>42.2</c:v>
                </c:pt>
                <c:pt idx="403">
                  <c:v>0.4</c:v>
                </c:pt>
                <c:pt idx="404">
                  <c:v>0.0</c:v>
                </c:pt>
                <c:pt idx="405">
                  <c:v>0.2</c:v>
                </c:pt>
                <c:pt idx="406">
                  <c:v>0.0</c:v>
                </c:pt>
                <c:pt idx="407">
                  <c:v>0.7</c:v>
                </c:pt>
                <c:pt idx="408">
                  <c:v>0.3</c:v>
                </c:pt>
                <c:pt idx="409">
                  <c:v>0.2</c:v>
                </c:pt>
                <c:pt idx="410">
                  <c:v>0.2</c:v>
                </c:pt>
                <c:pt idx="411">
                  <c:v>0.0</c:v>
                </c:pt>
                <c:pt idx="412">
                  <c:v>0.4</c:v>
                </c:pt>
                <c:pt idx="413">
                  <c:v>0.2</c:v>
                </c:pt>
                <c:pt idx="414">
                  <c:v>0.3</c:v>
                </c:pt>
                <c:pt idx="415">
                  <c:v>0.3</c:v>
                </c:pt>
                <c:pt idx="416">
                  <c:v>0.0</c:v>
                </c:pt>
                <c:pt idx="417">
                  <c:v>0.4</c:v>
                </c:pt>
                <c:pt idx="418">
                  <c:v>0.0</c:v>
                </c:pt>
                <c:pt idx="419">
                  <c:v>12.6</c:v>
                </c:pt>
                <c:pt idx="420">
                  <c:v>0.1</c:v>
                </c:pt>
                <c:pt idx="421">
                  <c:v>0.2</c:v>
                </c:pt>
                <c:pt idx="422">
                  <c:v>31.9</c:v>
                </c:pt>
                <c:pt idx="423">
                  <c:v>0.2</c:v>
                </c:pt>
                <c:pt idx="424">
                  <c:v>0.2</c:v>
                </c:pt>
                <c:pt idx="425">
                  <c:v>0.0</c:v>
                </c:pt>
                <c:pt idx="426">
                  <c:v>0.0</c:v>
                </c:pt>
                <c:pt idx="427">
                  <c:v>0.5</c:v>
                </c:pt>
                <c:pt idx="428">
                  <c:v>0.3</c:v>
                </c:pt>
                <c:pt idx="429">
                  <c:v>0.2</c:v>
                </c:pt>
                <c:pt idx="430">
                  <c:v>0.1</c:v>
                </c:pt>
                <c:pt idx="431">
                  <c:v>0.0</c:v>
                </c:pt>
                <c:pt idx="432">
                  <c:v>0.4</c:v>
                </c:pt>
                <c:pt idx="433">
                  <c:v>0.2</c:v>
                </c:pt>
                <c:pt idx="434">
                  <c:v>0.2</c:v>
                </c:pt>
                <c:pt idx="435">
                  <c:v>0.2</c:v>
                </c:pt>
                <c:pt idx="436">
                  <c:v>0.0</c:v>
                </c:pt>
                <c:pt idx="437">
                  <c:v>0.8</c:v>
                </c:pt>
                <c:pt idx="438">
                  <c:v>0.0</c:v>
                </c:pt>
                <c:pt idx="439">
                  <c:v>2.8</c:v>
                </c:pt>
                <c:pt idx="440">
                  <c:v>0.3</c:v>
                </c:pt>
                <c:pt idx="441">
                  <c:v>0.0</c:v>
                </c:pt>
                <c:pt idx="442">
                  <c:v>0.0</c:v>
                </c:pt>
                <c:pt idx="443">
                  <c:v>0.0</c:v>
                </c:pt>
                <c:pt idx="444">
                  <c:v>0.7</c:v>
                </c:pt>
                <c:pt idx="445">
                  <c:v>0.4</c:v>
                </c:pt>
                <c:pt idx="446">
                  <c:v>0.0</c:v>
                </c:pt>
                <c:pt idx="447">
                  <c:v>0.3</c:v>
                </c:pt>
                <c:pt idx="448">
                  <c:v>0.0</c:v>
                </c:pt>
                <c:pt idx="449">
                  <c:v>0.4</c:v>
                </c:pt>
                <c:pt idx="450">
                  <c:v>0.2</c:v>
                </c:pt>
                <c:pt idx="451">
                  <c:v>0.2</c:v>
                </c:pt>
                <c:pt idx="452">
                  <c:v>0.2</c:v>
                </c:pt>
                <c:pt idx="453">
                  <c:v>0.0</c:v>
                </c:pt>
                <c:pt idx="454">
                  <c:v>0.1</c:v>
                </c:pt>
                <c:pt idx="455">
                  <c:v>0.0</c:v>
                </c:pt>
                <c:pt idx="456">
                  <c:v>43.8</c:v>
                </c:pt>
                <c:pt idx="457">
                  <c:v>0.1</c:v>
                </c:pt>
                <c:pt idx="458">
                  <c:v>0.2</c:v>
                </c:pt>
                <c:pt idx="459">
                  <c:v>0.1</c:v>
                </c:pt>
                <c:pt idx="460">
                  <c:v>0.0</c:v>
                </c:pt>
                <c:pt idx="461">
                  <c:v>0.7</c:v>
                </c:pt>
                <c:pt idx="462">
                  <c:v>0.3</c:v>
                </c:pt>
                <c:pt idx="463">
                  <c:v>0.2</c:v>
                </c:pt>
                <c:pt idx="464">
                  <c:v>0.1</c:v>
                </c:pt>
                <c:pt idx="465">
                  <c:v>0.0</c:v>
                </c:pt>
                <c:pt idx="466">
                  <c:v>0.5</c:v>
                </c:pt>
                <c:pt idx="467">
                  <c:v>0.3</c:v>
                </c:pt>
                <c:pt idx="468">
                  <c:v>0.2</c:v>
                </c:pt>
                <c:pt idx="469">
                  <c:v>0.2</c:v>
                </c:pt>
                <c:pt idx="470">
                  <c:v>0.0</c:v>
                </c:pt>
                <c:pt idx="471">
                  <c:v>0.8</c:v>
                </c:pt>
                <c:pt idx="472">
                  <c:v>0.2</c:v>
                </c:pt>
                <c:pt idx="473">
                  <c:v>0.0</c:v>
                </c:pt>
                <c:pt idx="474">
                  <c:v>0.2</c:v>
                </c:pt>
                <c:pt idx="475">
                  <c:v>0.0</c:v>
                </c:pt>
                <c:pt idx="476">
                  <c:v>0.3</c:v>
                </c:pt>
                <c:pt idx="477">
                  <c:v>0.0</c:v>
                </c:pt>
                <c:pt idx="478">
                  <c:v>0.7</c:v>
                </c:pt>
                <c:pt idx="479">
                  <c:v>0.1</c:v>
                </c:pt>
                <c:pt idx="480">
                  <c:v>0.1</c:v>
                </c:pt>
                <c:pt idx="481">
                  <c:v>0.5</c:v>
                </c:pt>
                <c:pt idx="482">
                  <c:v>0.2</c:v>
                </c:pt>
                <c:pt idx="483">
                  <c:v>0.0</c:v>
                </c:pt>
                <c:pt idx="484">
                  <c:v>0.1</c:v>
                </c:pt>
                <c:pt idx="485">
                  <c:v>0.0</c:v>
                </c:pt>
                <c:pt idx="486">
                  <c:v>0.1</c:v>
                </c:pt>
                <c:pt idx="487">
                  <c:v>0.0</c:v>
                </c:pt>
                <c:pt idx="488">
                  <c:v>0.9</c:v>
                </c:pt>
                <c:pt idx="489">
                  <c:v>0.3</c:v>
                </c:pt>
                <c:pt idx="490">
                  <c:v>0.0</c:v>
                </c:pt>
                <c:pt idx="491">
                  <c:v>0.2</c:v>
                </c:pt>
                <c:pt idx="492">
                  <c:v>0.0</c:v>
                </c:pt>
                <c:pt idx="493">
                  <c:v>0.4</c:v>
                </c:pt>
                <c:pt idx="494">
                  <c:v>0.3</c:v>
                </c:pt>
                <c:pt idx="495">
                  <c:v>0.2</c:v>
                </c:pt>
                <c:pt idx="496">
                  <c:v>0.2</c:v>
                </c:pt>
                <c:pt idx="497">
                  <c:v>0.0</c:v>
                </c:pt>
                <c:pt idx="498">
                  <c:v>0.8</c:v>
                </c:pt>
                <c:pt idx="499">
                  <c:v>0.2</c:v>
                </c:pt>
                <c:pt idx="500">
                  <c:v>0.2</c:v>
                </c:pt>
                <c:pt idx="501">
                  <c:v>0.2</c:v>
                </c:pt>
                <c:pt idx="502">
                  <c:v>0.0</c:v>
                </c:pt>
                <c:pt idx="503">
                  <c:v>0.1</c:v>
                </c:pt>
                <c:pt idx="504">
                  <c:v>0.0</c:v>
                </c:pt>
                <c:pt idx="505">
                  <c:v>32.6</c:v>
                </c:pt>
                <c:pt idx="506">
                  <c:v>0.1</c:v>
                </c:pt>
                <c:pt idx="507">
                  <c:v>0.2</c:v>
                </c:pt>
                <c:pt idx="508">
                  <c:v>0.2</c:v>
                </c:pt>
                <c:pt idx="509">
                  <c:v>0.0</c:v>
                </c:pt>
                <c:pt idx="510">
                  <c:v>0.4</c:v>
                </c:pt>
                <c:pt idx="511">
                  <c:v>0.3</c:v>
                </c:pt>
                <c:pt idx="512">
                  <c:v>0.2</c:v>
                </c:pt>
                <c:pt idx="513">
                  <c:v>0.1</c:v>
                </c:pt>
                <c:pt idx="514">
                  <c:v>0.0</c:v>
                </c:pt>
                <c:pt idx="515">
                  <c:v>0.9</c:v>
                </c:pt>
                <c:pt idx="516">
                  <c:v>0.3</c:v>
                </c:pt>
                <c:pt idx="517">
                  <c:v>0.2</c:v>
                </c:pt>
                <c:pt idx="518">
                  <c:v>0.2</c:v>
                </c:pt>
                <c:pt idx="519">
                  <c:v>0.0</c:v>
                </c:pt>
                <c:pt idx="520">
                  <c:v>0.5</c:v>
                </c:pt>
                <c:pt idx="521">
                  <c:v>0.2</c:v>
                </c:pt>
                <c:pt idx="522">
                  <c:v>0.0</c:v>
                </c:pt>
                <c:pt idx="523">
                  <c:v>0.1</c:v>
                </c:pt>
                <c:pt idx="524">
                  <c:v>0.0</c:v>
                </c:pt>
                <c:pt idx="525">
                  <c:v>0.1</c:v>
                </c:pt>
                <c:pt idx="526">
                  <c:v>0.0</c:v>
                </c:pt>
                <c:pt idx="527">
                  <c:v>0.4</c:v>
                </c:pt>
                <c:pt idx="528">
                  <c:v>0.3</c:v>
                </c:pt>
                <c:pt idx="529">
                  <c:v>0.0</c:v>
                </c:pt>
                <c:pt idx="530">
                  <c:v>0.1</c:v>
                </c:pt>
                <c:pt idx="531">
                  <c:v>0.0</c:v>
                </c:pt>
                <c:pt idx="532">
                  <c:v>1.0</c:v>
                </c:pt>
                <c:pt idx="533">
                  <c:v>0.3</c:v>
                </c:pt>
                <c:pt idx="534">
                  <c:v>0.0</c:v>
                </c:pt>
                <c:pt idx="535">
                  <c:v>0.3</c:v>
                </c:pt>
                <c:pt idx="536">
                  <c:v>0.0</c:v>
                </c:pt>
                <c:pt idx="537">
                  <c:v>0.4</c:v>
                </c:pt>
                <c:pt idx="538">
                  <c:v>0.3</c:v>
                </c:pt>
                <c:pt idx="539">
                  <c:v>0.0</c:v>
                </c:pt>
                <c:pt idx="540">
                  <c:v>0.4</c:v>
                </c:pt>
                <c:pt idx="541">
                  <c:v>0.6</c:v>
                </c:pt>
                <c:pt idx="542">
                  <c:v>0.5</c:v>
                </c:pt>
                <c:pt idx="543">
                  <c:v>0.0</c:v>
                </c:pt>
                <c:pt idx="544">
                  <c:v>36.8</c:v>
                </c:pt>
                <c:pt idx="545">
                  <c:v>0.5</c:v>
                </c:pt>
                <c:pt idx="546">
                  <c:v>0.0</c:v>
                </c:pt>
                <c:pt idx="547">
                  <c:v>0.5</c:v>
                </c:pt>
                <c:pt idx="548">
                  <c:v>0.0</c:v>
                </c:pt>
                <c:pt idx="549">
                  <c:v>0.8</c:v>
                </c:pt>
                <c:pt idx="550">
                  <c:v>0.4</c:v>
                </c:pt>
                <c:pt idx="551">
                  <c:v>0.0</c:v>
                </c:pt>
                <c:pt idx="552">
                  <c:v>0.1</c:v>
                </c:pt>
                <c:pt idx="553">
                  <c:v>0.0</c:v>
                </c:pt>
                <c:pt idx="554">
                  <c:v>0.4</c:v>
                </c:pt>
                <c:pt idx="555">
                  <c:v>0.3</c:v>
                </c:pt>
                <c:pt idx="556">
                  <c:v>0.0</c:v>
                </c:pt>
                <c:pt idx="557">
                  <c:v>0.1</c:v>
                </c:pt>
                <c:pt idx="558">
                  <c:v>0.0</c:v>
                </c:pt>
                <c:pt idx="559">
                  <c:v>0.4</c:v>
                </c:pt>
                <c:pt idx="560">
                  <c:v>0.3</c:v>
                </c:pt>
                <c:pt idx="561">
                  <c:v>0.2</c:v>
                </c:pt>
                <c:pt idx="562">
                  <c:v>0.1</c:v>
                </c:pt>
                <c:pt idx="563">
                  <c:v>0.0</c:v>
                </c:pt>
                <c:pt idx="564">
                  <c:v>0.4</c:v>
                </c:pt>
                <c:pt idx="565">
                  <c:v>0.2</c:v>
                </c:pt>
                <c:pt idx="566">
                  <c:v>0.0</c:v>
                </c:pt>
                <c:pt idx="567">
                  <c:v>0.1</c:v>
                </c:pt>
                <c:pt idx="568">
                  <c:v>0.0</c:v>
                </c:pt>
                <c:pt idx="569">
                  <c:v>0.1</c:v>
                </c:pt>
                <c:pt idx="570">
                  <c:v>0.0</c:v>
                </c:pt>
                <c:pt idx="571">
                  <c:v>37.8</c:v>
                </c:pt>
                <c:pt idx="572">
                  <c:v>0.1</c:v>
                </c:pt>
                <c:pt idx="573">
                  <c:v>0.2</c:v>
                </c:pt>
                <c:pt idx="574">
                  <c:v>0.0</c:v>
                </c:pt>
                <c:pt idx="575">
                  <c:v>0.0</c:v>
                </c:pt>
                <c:pt idx="576">
                  <c:v>0.9</c:v>
                </c:pt>
                <c:pt idx="577">
                  <c:v>0.3</c:v>
                </c:pt>
                <c:pt idx="578">
                  <c:v>0.2</c:v>
                </c:pt>
                <c:pt idx="579">
                  <c:v>0.1</c:v>
                </c:pt>
                <c:pt idx="580">
                  <c:v>0.0</c:v>
                </c:pt>
                <c:pt idx="581">
                  <c:v>0.5</c:v>
                </c:pt>
                <c:pt idx="582">
                  <c:v>0.2</c:v>
                </c:pt>
                <c:pt idx="583">
                  <c:v>0.2</c:v>
                </c:pt>
                <c:pt idx="584">
                  <c:v>0.1</c:v>
                </c:pt>
                <c:pt idx="585">
                  <c:v>0.0</c:v>
                </c:pt>
                <c:pt idx="586">
                  <c:v>0.1</c:v>
                </c:pt>
                <c:pt idx="587">
                  <c:v>0.0</c:v>
                </c:pt>
                <c:pt idx="588">
                  <c:v>0.4</c:v>
                </c:pt>
                <c:pt idx="589">
                  <c:v>0.1</c:v>
                </c:pt>
                <c:pt idx="590">
                  <c:v>0.2</c:v>
                </c:pt>
                <c:pt idx="591">
                  <c:v>0.0</c:v>
                </c:pt>
                <c:pt idx="592">
                  <c:v>0.0</c:v>
                </c:pt>
                <c:pt idx="593">
                  <c:v>0.8</c:v>
                </c:pt>
                <c:pt idx="594">
                  <c:v>0.2</c:v>
                </c:pt>
                <c:pt idx="595">
                  <c:v>0.2</c:v>
                </c:pt>
                <c:pt idx="596">
                  <c:v>0.2</c:v>
                </c:pt>
                <c:pt idx="597">
                  <c:v>0.0</c:v>
                </c:pt>
                <c:pt idx="598">
                  <c:v>0.4</c:v>
                </c:pt>
                <c:pt idx="599">
                  <c:v>0.2</c:v>
                </c:pt>
                <c:pt idx="600">
                  <c:v>0.2</c:v>
                </c:pt>
                <c:pt idx="601">
                  <c:v>0.2</c:v>
                </c:pt>
                <c:pt idx="602">
                  <c:v>0.0</c:v>
                </c:pt>
                <c:pt idx="603">
                  <c:v>0.1</c:v>
                </c:pt>
                <c:pt idx="604">
                  <c:v>0.0</c:v>
                </c:pt>
                <c:pt idx="605">
                  <c:v>0.3</c:v>
                </c:pt>
                <c:pt idx="606">
                  <c:v>0.4</c:v>
                </c:pt>
                <c:pt idx="607">
                  <c:v>0.0</c:v>
                </c:pt>
                <c:pt idx="608">
                  <c:v>0.3</c:v>
                </c:pt>
                <c:pt idx="609">
                  <c:v>0.0</c:v>
                </c:pt>
                <c:pt idx="610">
                  <c:v>0.6</c:v>
                </c:pt>
                <c:pt idx="611">
                  <c:v>0.3</c:v>
                </c:pt>
                <c:pt idx="612">
                  <c:v>0.0</c:v>
                </c:pt>
                <c:pt idx="613">
                  <c:v>0.3</c:v>
                </c:pt>
                <c:pt idx="614">
                  <c:v>0.0</c:v>
                </c:pt>
                <c:pt idx="615">
                  <c:v>0.3</c:v>
                </c:pt>
                <c:pt idx="616">
                  <c:v>0.2</c:v>
                </c:pt>
                <c:pt idx="617">
                  <c:v>0.0</c:v>
                </c:pt>
                <c:pt idx="618">
                  <c:v>0.5</c:v>
                </c:pt>
                <c:pt idx="619">
                  <c:v>0.0</c:v>
                </c:pt>
                <c:pt idx="620">
                  <c:v>0.6</c:v>
                </c:pt>
                <c:pt idx="621">
                  <c:v>0.0</c:v>
                </c:pt>
                <c:pt idx="622">
                  <c:v>5.6</c:v>
                </c:pt>
                <c:pt idx="623">
                  <c:v>0.3</c:v>
                </c:pt>
                <c:pt idx="624">
                  <c:v>0.0</c:v>
                </c:pt>
                <c:pt idx="625">
                  <c:v>0.1</c:v>
                </c:pt>
                <c:pt idx="626">
                  <c:v>0.0</c:v>
                </c:pt>
                <c:pt idx="627">
                  <c:v>0.5</c:v>
                </c:pt>
                <c:pt idx="628">
                  <c:v>0.3</c:v>
                </c:pt>
                <c:pt idx="629">
                  <c:v>0.2</c:v>
                </c:pt>
                <c:pt idx="630">
                  <c:v>0.2</c:v>
                </c:pt>
                <c:pt idx="631">
                  <c:v>0.0</c:v>
                </c:pt>
                <c:pt idx="632">
                  <c:v>0.9</c:v>
                </c:pt>
                <c:pt idx="633">
                  <c:v>0.2</c:v>
                </c:pt>
                <c:pt idx="634">
                  <c:v>0.0</c:v>
                </c:pt>
                <c:pt idx="635">
                  <c:v>0.2</c:v>
                </c:pt>
                <c:pt idx="636">
                  <c:v>0.0</c:v>
                </c:pt>
                <c:pt idx="637">
                  <c:v>0.1</c:v>
                </c:pt>
                <c:pt idx="638">
                  <c:v>0.0</c:v>
                </c:pt>
                <c:pt idx="639">
                  <c:v>43.0</c:v>
                </c:pt>
                <c:pt idx="640">
                  <c:v>0.3</c:v>
                </c:pt>
                <c:pt idx="641">
                  <c:v>0.0</c:v>
                </c:pt>
                <c:pt idx="642">
                  <c:v>0.2</c:v>
                </c:pt>
                <c:pt idx="643">
                  <c:v>0.0</c:v>
                </c:pt>
                <c:pt idx="644">
                  <c:v>0.6</c:v>
                </c:pt>
                <c:pt idx="645">
                  <c:v>0.3</c:v>
                </c:pt>
                <c:pt idx="646">
                  <c:v>0.2</c:v>
                </c:pt>
                <c:pt idx="647">
                  <c:v>0.1</c:v>
                </c:pt>
                <c:pt idx="648">
                  <c:v>0.0</c:v>
                </c:pt>
                <c:pt idx="649">
                  <c:v>0.5</c:v>
                </c:pt>
                <c:pt idx="650">
                  <c:v>0.2</c:v>
                </c:pt>
                <c:pt idx="651">
                  <c:v>0.0</c:v>
                </c:pt>
                <c:pt idx="652">
                  <c:v>0.1</c:v>
                </c:pt>
                <c:pt idx="653">
                  <c:v>0.1</c:v>
                </c:pt>
                <c:pt idx="654">
                  <c:v>0.0</c:v>
                </c:pt>
                <c:pt idx="655">
                  <c:v>0.0</c:v>
                </c:pt>
                <c:pt idx="656">
                  <c:v>39.6</c:v>
                </c:pt>
                <c:pt idx="657">
                  <c:v>0.1</c:v>
                </c:pt>
                <c:pt idx="658">
                  <c:v>0.0</c:v>
                </c:pt>
                <c:pt idx="659">
                  <c:v>0.2</c:v>
                </c:pt>
                <c:pt idx="660">
                  <c:v>0.0</c:v>
                </c:pt>
                <c:pt idx="661">
                  <c:v>0.4</c:v>
                </c:pt>
                <c:pt idx="662">
                  <c:v>0.2</c:v>
                </c:pt>
                <c:pt idx="663">
                  <c:v>0.0</c:v>
                </c:pt>
                <c:pt idx="664">
                  <c:v>0.2</c:v>
                </c:pt>
                <c:pt idx="665">
                  <c:v>0.0</c:v>
                </c:pt>
                <c:pt idx="666">
                  <c:v>0.4</c:v>
                </c:pt>
                <c:pt idx="667">
                  <c:v>0.2</c:v>
                </c:pt>
                <c:pt idx="668">
                  <c:v>0.0</c:v>
                </c:pt>
                <c:pt idx="669">
                  <c:v>0.4</c:v>
                </c:pt>
                <c:pt idx="670">
                  <c:v>0.0</c:v>
                </c:pt>
                <c:pt idx="671">
                  <c:v>1.2</c:v>
                </c:pt>
                <c:pt idx="672">
                  <c:v>0.4</c:v>
                </c:pt>
                <c:pt idx="673">
                  <c:v>0.0</c:v>
                </c:pt>
                <c:pt idx="674">
                  <c:v>0.4</c:v>
                </c:pt>
                <c:pt idx="675">
                  <c:v>0.0</c:v>
                </c:pt>
                <c:pt idx="676">
                  <c:v>0.4</c:v>
                </c:pt>
                <c:pt idx="677">
                  <c:v>0.0</c:v>
                </c:pt>
                <c:pt idx="678">
                  <c:v>44.4</c:v>
                </c:pt>
                <c:pt idx="679">
                  <c:v>0.5</c:v>
                </c:pt>
                <c:pt idx="680">
                  <c:v>0.0</c:v>
                </c:pt>
                <c:pt idx="681">
                  <c:v>0.5</c:v>
                </c:pt>
                <c:pt idx="682">
                  <c:v>0.0</c:v>
                </c:pt>
                <c:pt idx="683">
                  <c:v>0.4</c:v>
                </c:pt>
                <c:pt idx="684">
                  <c:v>0.2</c:v>
                </c:pt>
                <c:pt idx="685">
                  <c:v>0.3</c:v>
                </c:pt>
                <c:pt idx="686">
                  <c:v>0.2</c:v>
                </c:pt>
                <c:pt idx="687">
                  <c:v>0.0</c:v>
                </c:pt>
                <c:pt idx="688">
                  <c:v>0.4</c:v>
                </c:pt>
                <c:pt idx="689">
                  <c:v>0.2</c:v>
                </c:pt>
                <c:pt idx="690">
                  <c:v>0.2</c:v>
                </c:pt>
                <c:pt idx="691">
                  <c:v>0.2</c:v>
                </c:pt>
                <c:pt idx="692">
                  <c:v>0.0</c:v>
                </c:pt>
                <c:pt idx="693">
                  <c:v>0.1</c:v>
                </c:pt>
                <c:pt idx="694">
                  <c:v>0.0</c:v>
                </c:pt>
                <c:pt idx="695">
                  <c:v>42.1</c:v>
                </c:pt>
                <c:pt idx="696">
                  <c:v>0.3</c:v>
                </c:pt>
                <c:pt idx="697">
                  <c:v>0.0</c:v>
                </c:pt>
                <c:pt idx="698">
                  <c:v>0.2</c:v>
                </c:pt>
              </c:numCache>
            </c:numRef>
          </c:val>
          <c:smooth val="0"/>
        </c:ser>
        <c:ser>
          <c:idx val="1"/>
          <c:order val="1"/>
          <c:tx>
            <c:strRef>
              <c:f>Sheet1!$C$1</c:f>
              <c:strCache>
                <c:ptCount val="1"/>
                <c:pt idx="0">
                  <c:v>8591</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Sheet1!$C$2:$C$700</c:f>
              <c:numCache>
                <c:formatCode>General</c:formatCode>
                <c:ptCount val="699"/>
                <c:pt idx="0">
                  <c:v>0.0</c:v>
                </c:pt>
                <c:pt idx="1">
                  <c:v>0.0</c:v>
                </c:pt>
                <c:pt idx="2">
                  <c:v>0.1</c:v>
                </c:pt>
                <c:pt idx="3">
                  <c:v>0.0</c:v>
                </c:pt>
                <c:pt idx="4">
                  <c:v>0.1</c:v>
                </c:pt>
                <c:pt idx="5">
                  <c:v>0.0</c:v>
                </c:pt>
                <c:pt idx="6">
                  <c:v>0.1</c:v>
                </c:pt>
                <c:pt idx="7">
                  <c:v>0.4</c:v>
                </c:pt>
                <c:pt idx="8">
                  <c:v>0.2</c:v>
                </c:pt>
                <c:pt idx="9">
                  <c:v>0.0</c:v>
                </c:pt>
                <c:pt idx="10">
                  <c:v>0.0</c:v>
                </c:pt>
                <c:pt idx="11">
                  <c:v>0.1</c:v>
                </c:pt>
                <c:pt idx="12">
                  <c:v>0.4</c:v>
                </c:pt>
                <c:pt idx="13">
                  <c:v>0.4</c:v>
                </c:pt>
                <c:pt idx="14">
                  <c:v>0.1</c:v>
                </c:pt>
                <c:pt idx="15">
                  <c:v>0.0</c:v>
                </c:pt>
                <c:pt idx="16">
                  <c:v>0.0</c:v>
                </c:pt>
                <c:pt idx="17">
                  <c:v>0.5</c:v>
                </c:pt>
                <c:pt idx="18">
                  <c:v>0.3</c:v>
                </c:pt>
                <c:pt idx="19">
                  <c:v>0.1</c:v>
                </c:pt>
                <c:pt idx="20">
                  <c:v>0.1</c:v>
                </c:pt>
                <c:pt idx="21">
                  <c:v>0.1</c:v>
                </c:pt>
                <c:pt idx="22">
                  <c:v>0.7</c:v>
                </c:pt>
                <c:pt idx="23">
                  <c:v>0.3</c:v>
                </c:pt>
                <c:pt idx="24">
                  <c:v>0.2</c:v>
                </c:pt>
                <c:pt idx="25">
                  <c:v>0.1</c:v>
                </c:pt>
                <c:pt idx="26">
                  <c:v>0.0</c:v>
                </c:pt>
                <c:pt idx="27">
                  <c:v>0.4</c:v>
                </c:pt>
                <c:pt idx="28">
                  <c:v>0.1</c:v>
                </c:pt>
                <c:pt idx="29">
                  <c:v>25.6</c:v>
                </c:pt>
                <c:pt idx="30">
                  <c:v>0.1</c:v>
                </c:pt>
                <c:pt idx="31">
                  <c:v>0.1</c:v>
                </c:pt>
                <c:pt idx="32">
                  <c:v>0.5</c:v>
                </c:pt>
                <c:pt idx="33">
                  <c:v>0.2</c:v>
                </c:pt>
                <c:pt idx="34">
                  <c:v>0.0</c:v>
                </c:pt>
                <c:pt idx="35">
                  <c:v>0.2</c:v>
                </c:pt>
                <c:pt idx="36">
                  <c:v>0.1</c:v>
                </c:pt>
                <c:pt idx="37">
                  <c:v>0.4</c:v>
                </c:pt>
                <c:pt idx="38">
                  <c:v>0.0</c:v>
                </c:pt>
                <c:pt idx="39">
                  <c:v>25.8</c:v>
                </c:pt>
                <c:pt idx="40">
                  <c:v>0.3</c:v>
                </c:pt>
                <c:pt idx="41">
                  <c:v>0.1</c:v>
                </c:pt>
                <c:pt idx="42">
                  <c:v>0.5</c:v>
                </c:pt>
                <c:pt idx="43">
                  <c:v>0.0</c:v>
                </c:pt>
                <c:pt idx="44">
                  <c:v>31.8</c:v>
                </c:pt>
                <c:pt idx="45">
                  <c:v>0.1</c:v>
                </c:pt>
                <c:pt idx="46">
                  <c:v>0.4</c:v>
                </c:pt>
                <c:pt idx="47">
                  <c:v>0.0</c:v>
                </c:pt>
                <c:pt idx="48">
                  <c:v>43.6</c:v>
                </c:pt>
                <c:pt idx="49">
                  <c:v>0.1</c:v>
                </c:pt>
                <c:pt idx="50">
                  <c:v>0.1</c:v>
                </c:pt>
                <c:pt idx="51">
                  <c:v>0.4</c:v>
                </c:pt>
                <c:pt idx="52">
                  <c:v>0.1</c:v>
                </c:pt>
                <c:pt idx="53">
                  <c:v>0.6</c:v>
                </c:pt>
                <c:pt idx="54">
                  <c:v>0.2</c:v>
                </c:pt>
                <c:pt idx="55">
                  <c:v>0.0</c:v>
                </c:pt>
                <c:pt idx="56">
                  <c:v>0.0</c:v>
                </c:pt>
                <c:pt idx="57">
                  <c:v>0.1</c:v>
                </c:pt>
                <c:pt idx="58">
                  <c:v>0.7</c:v>
                </c:pt>
                <c:pt idx="59">
                  <c:v>0.2</c:v>
                </c:pt>
                <c:pt idx="60">
                  <c:v>0.0</c:v>
                </c:pt>
                <c:pt idx="61">
                  <c:v>0.0</c:v>
                </c:pt>
                <c:pt idx="62">
                  <c:v>0.1</c:v>
                </c:pt>
                <c:pt idx="63">
                  <c:v>0.3</c:v>
                </c:pt>
                <c:pt idx="64">
                  <c:v>0.3</c:v>
                </c:pt>
                <c:pt idx="65">
                  <c:v>30.3</c:v>
                </c:pt>
                <c:pt idx="66">
                  <c:v>0.1</c:v>
                </c:pt>
                <c:pt idx="67">
                  <c:v>0.1</c:v>
                </c:pt>
                <c:pt idx="68">
                  <c:v>0.0</c:v>
                </c:pt>
                <c:pt idx="69">
                  <c:v>0.1</c:v>
                </c:pt>
                <c:pt idx="70">
                  <c:v>0.8</c:v>
                </c:pt>
                <c:pt idx="71">
                  <c:v>0.2</c:v>
                </c:pt>
                <c:pt idx="72">
                  <c:v>0.1</c:v>
                </c:pt>
                <c:pt idx="73">
                  <c:v>0.0</c:v>
                </c:pt>
                <c:pt idx="74">
                  <c:v>0.1</c:v>
                </c:pt>
                <c:pt idx="75">
                  <c:v>0.8</c:v>
                </c:pt>
                <c:pt idx="76">
                  <c:v>0.2</c:v>
                </c:pt>
                <c:pt idx="77">
                  <c:v>0.0</c:v>
                </c:pt>
                <c:pt idx="78">
                  <c:v>0.0</c:v>
                </c:pt>
                <c:pt idx="79">
                  <c:v>0.1</c:v>
                </c:pt>
                <c:pt idx="80">
                  <c:v>0.4</c:v>
                </c:pt>
                <c:pt idx="81">
                  <c:v>0.1</c:v>
                </c:pt>
                <c:pt idx="82">
                  <c:v>49.3</c:v>
                </c:pt>
                <c:pt idx="83">
                  <c:v>0.1</c:v>
                </c:pt>
                <c:pt idx="84">
                  <c:v>0.0</c:v>
                </c:pt>
                <c:pt idx="85">
                  <c:v>0.0</c:v>
                </c:pt>
                <c:pt idx="86">
                  <c:v>0.1</c:v>
                </c:pt>
                <c:pt idx="87">
                  <c:v>18.5</c:v>
                </c:pt>
                <c:pt idx="88">
                  <c:v>0.1</c:v>
                </c:pt>
                <c:pt idx="89">
                  <c:v>0.0</c:v>
                </c:pt>
                <c:pt idx="90">
                  <c:v>0.1</c:v>
                </c:pt>
                <c:pt idx="91">
                  <c:v>0.1</c:v>
                </c:pt>
                <c:pt idx="92">
                  <c:v>0.8</c:v>
                </c:pt>
                <c:pt idx="93">
                  <c:v>0.2</c:v>
                </c:pt>
                <c:pt idx="94">
                  <c:v>0.0</c:v>
                </c:pt>
                <c:pt idx="95">
                  <c:v>0.0</c:v>
                </c:pt>
                <c:pt idx="96">
                  <c:v>0.1</c:v>
                </c:pt>
                <c:pt idx="97">
                  <c:v>0.5</c:v>
                </c:pt>
                <c:pt idx="98">
                  <c:v>0.2</c:v>
                </c:pt>
                <c:pt idx="99">
                  <c:v>0.1</c:v>
                </c:pt>
                <c:pt idx="100">
                  <c:v>0.0</c:v>
                </c:pt>
                <c:pt idx="101">
                  <c:v>0.0</c:v>
                </c:pt>
                <c:pt idx="102">
                  <c:v>0.4</c:v>
                </c:pt>
                <c:pt idx="103">
                  <c:v>0.1</c:v>
                </c:pt>
                <c:pt idx="104">
                  <c:v>49.9</c:v>
                </c:pt>
                <c:pt idx="105">
                  <c:v>0.2</c:v>
                </c:pt>
                <c:pt idx="106">
                  <c:v>0.0</c:v>
                </c:pt>
                <c:pt idx="107">
                  <c:v>0.0</c:v>
                </c:pt>
                <c:pt idx="108">
                  <c:v>0.1</c:v>
                </c:pt>
                <c:pt idx="109">
                  <c:v>0.6</c:v>
                </c:pt>
                <c:pt idx="110">
                  <c:v>0.0</c:v>
                </c:pt>
                <c:pt idx="111">
                  <c:v>0.5</c:v>
                </c:pt>
                <c:pt idx="112">
                  <c:v>0.0</c:v>
                </c:pt>
                <c:pt idx="113">
                  <c:v>0.1</c:v>
                </c:pt>
                <c:pt idx="114">
                  <c:v>0.3</c:v>
                </c:pt>
                <c:pt idx="115">
                  <c:v>0.1</c:v>
                </c:pt>
                <c:pt idx="116">
                  <c:v>48.5</c:v>
                </c:pt>
                <c:pt idx="117">
                  <c:v>0.0</c:v>
                </c:pt>
                <c:pt idx="118">
                  <c:v>0.0</c:v>
                </c:pt>
                <c:pt idx="119">
                  <c:v>0.1</c:v>
                </c:pt>
                <c:pt idx="120">
                  <c:v>0.1</c:v>
                </c:pt>
                <c:pt idx="121">
                  <c:v>0.5</c:v>
                </c:pt>
                <c:pt idx="122">
                  <c:v>0.3</c:v>
                </c:pt>
                <c:pt idx="123">
                  <c:v>0.0</c:v>
                </c:pt>
                <c:pt idx="124">
                  <c:v>0.0</c:v>
                </c:pt>
                <c:pt idx="125">
                  <c:v>0.1</c:v>
                </c:pt>
                <c:pt idx="126">
                  <c:v>0.8</c:v>
                </c:pt>
                <c:pt idx="127">
                  <c:v>0.0</c:v>
                </c:pt>
                <c:pt idx="128">
                  <c:v>51.8</c:v>
                </c:pt>
                <c:pt idx="129">
                  <c:v>0.0</c:v>
                </c:pt>
                <c:pt idx="130">
                  <c:v>0.1</c:v>
                </c:pt>
                <c:pt idx="131">
                  <c:v>0.0</c:v>
                </c:pt>
                <c:pt idx="132">
                  <c:v>0.1</c:v>
                </c:pt>
                <c:pt idx="133">
                  <c:v>0.6</c:v>
                </c:pt>
                <c:pt idx="134">
                  <c:v>0.3</c:v>
                </c:pt>
                <c:pt idx="135">
                  <c:v>0.1</c:v>
                </c:pt>
                <c:pt idx="136">
                  <c:v>0.1</c:v>
                </c:pt>
                <c:pt idx="137">
                  <c:v>0.2</c:v>
                </c:pt>
                <c:pt idx="138">
                  <c:v>46.5</c:v>
                </c:pt>
                <c:pt idx="139">
                  <c:v>0.2</c:v>
                </c:pt>
                <c:pt idx="140">
                  <c:v>0.0</c:v>
                </c:pt>
                <c:pt idx="141">
                  <c:v>0.0</c:v>
                </c:pt>
                <c:pt idx="142">
                  <c:v>0.1</c:v>
                </c:pt>
                <c:pt idx="143">
                  <c:v>0.2</c:v>
                </c:pt>
                <c:pt idx="144">
                  <c:v>0.1</c:v>
                </c:pt>
                <c:pt idx="145">
                  <c:v>0.0</c:v>
                </c:pt>
                <c:pt idx="146">
                  <c:v>0.0</c:v>
                </c:pt>
                <c:pt idx="147">
                  <c:v>0.1</c:v>
                </c:pt>
                <c:pt idx="148">
                  <c:v>0.3</c:v>
                </c:pt>
                <c:pt idx="149">
                  <c:v>0.0</c:v>
                </c:pt>
                <c:pt idx="150">
                  <c:v>0.4</c:v>
                </c:pt>
                <c:pt idx="151">
                  <c:v>0.2</c:v>
                </c:pt>
                <c:pt idx="152">
                  <c:v>0.1</c:v>
                </c:pt>
                <c:pt idx="153">
                  <c:v>0.1</c:v>
                </c:pt>
                <c:pt idx="154">
                  <c:v>0.1</c:v>
                </c:pt>
                <c:pt idx="155">
                  <c:v>0.7</c:v>
                </c:pt>
                <c:pt idx="156">
                  <c:v>0.4</c:v>
                </c:pt>
                <c:pt idx="157">
                  <c:v>0.0</c:v>
                </c:pt>
                <c:pt idx="158">
                  <c:v>0.0</c:v>
                </c:pt>
                <c:pt idx="159">
                  <c:v>0.1</c:v>
                </c:pt>
                <c:pt idx="160">
                  <c:v>0.4</c:v>
                </c:pt>
                <c:pt idx="161">
                  <c:v>0.1</c:v>
                </c:pt>
                <c:pt idx="162">
                  <c:v>0.4</c:v>
                </c:pt>
                <c:pt idx="163">
                  <c:v>0.2</c:v>
                </c:pt>
                <c:pt idx="164">
                  <c:v>0.1</c:v>
                </c:pt>
                <c:pt idx="165">
                  <c:v>0.0</c:v>
                </c:pt>
                <c:pt idx="166">
                  <c:v>0.1</c:v>
                </c:pt>
                <c:pt idx="167">
                  <c:v>0.3</c:v>
                </c:pt>
                <c:pt idx="168">
                  <c:v>0.2</c:v>
                </c:pt>
                <c:pt idx="169">
                  <c:v>0.1</c:v>
                </c:pt>
                <c:pt idx="170">
                  <c:v>0.1</c:v>
                </c:pt>
                <c:pt idx="171">
                  <c:v>0.2</c:v>
                </c:pt>
                <c:pt idx="172">
                  <c:v>0.9</c:v>
                </c:pt>
                <c:pt idx="173">
                  <c:v>0.2</c:v>
                </c:pt>
                <c:pt idx="174">
                  <c:v>21.0</c:v>
                </c:pt>
                <c:pt idx="175">
                  <c:v>0.0</c:v>
                </c:pt>
                <c:pt idx="176">
                  <c:v>0.1</c:v>
                </c:pt>
                <c:pt idx="177">
                  <c:v>0.6</c:v>
                </c:pt>
                <c:pt idx="178">
                  <c:v>0.2</c:v>
                </c:pt>
                <c:pt idx="179">
                  <c:v>35.5</c:v>
                </c:pt>
                <c:pt idx="180">
                  <c:v>0.0</c:v>
                </c:pt>
                <c:pt idx="181">
                  <c:v>0.1</c:v>
                </c:pt>
                <c:pt idx="182">
                  <c:v>0.5</c:v>
                </c:pt>
                <c:pt idx="183">
                  <c:v>0.2</c:v>
                </c:pt>
                <c:pt idx="184">
                  <c:v>17.1</c:v>
                </c:pt>
                <c:pt idx="185">
                  <c:v>0.0</c:v>
                </c:pt>
                <c:pt idx="186">
                  <c:v>0.1</c:v>
                </c:pt>
                <c:pt idx="187">
                  <c:v>0.4</c:v>
                </c:pt>
                <c:pt idx="188">
                  <c:v>0.2</c:v>
                </c:pt>
                <c:pt idx="189">
                  <c:v>0.3</c:v>
                </c:pt>
                <c:pt idx="190">
                  <c:v>0.3</c:v>
                </c:pt>
                <c:pt idx="191">
                  <c:v>0.0</c:v>
                </c:pt>
                <c:pt idx="192">
                  <c:v>0.0</c:v>
                </c:pt>
                <c:pt idx="193">
                  <c:v>0.1</c:v>
                </c:pt>
                <c:pt idx="194">
                  <c:v>0.2</c:v>
                </c:pt>
                <c:pt idx="195">
                  <c:v>0.2</c:v>
                </c:pt>
                <c:pt idx="196">
                  <c:v>0.1</c:v>
                </c:pt>
                <c:pt idx="197">
                  <c:v>0.4</c:v>
                </c:pt>
                <c:pt idx="198">
                  <c:v>0.1</c:v>
                </c:pt>
                <c:pt idx="199">
                  <c:v>13.2</c:v>
                </c:pt>
                <c:pt idx="200">
                  <c:v>0.2</c:v>
                </c:pt>
                <c:pt idx="201">
                  <c:v>0.1</c:v>
                </c:pt>
                <c:pt idx="202">
                  <c:v>0.4</c:v>
                </c:pt>
                <c:pt idx="203">
                  <c:v>0.0</c:v>
                </c:pt>
                <c:pt idx="204">
                  <c:v>0.0</c:v>
                </c:pt>
                <c:pt idx="205">
                  <c:v>0.2</c:v>
                </c:pt>
                <c:pt idx="206">
                  <c:v>0.5</c:v>
                </c:pt>
                <c:pt idx="207">
                  <c:v>0.2</c:v>
                </c:pt>
                <c:pt idx="208">
                  <c:v>37.0</c:v>
                </c:pt>
                <c:pt idx="209">
                  <c:v>0.0</c:v>
                </c:pt>
                <c:pt idx="210">
                  <c:v>0.1</c:v>
                </c:pt>
                <c:pt idx="211">
                  <c:v>0.3</c:v>
                </c:pt>
                <c:pt idx="212">
                  <c:v>0.2</c:v>
                </c:pt>
                <c:pt idx="213">
                  <c:v>25.4</c:v>
                </c:pt>
                <c:pt idx="214">
                  <c:v>0.0</c:v>
                </c:pt>
                <c:pt idx="215">
                  <c:v>0.1</c:v>
                </c:pt>
                <c:pt idx="216">
                  <c:v>0.4</c:v>
                </c:pt>
                <c:pt idx="217">
                  <c:v>0.1</c:v>
                </c:pt>
                <c:pt idx="218">
                  <c:v>1.1</c:v>
                </c:pt>
                <c:pt idx="219">
                  <c:v>0.2</c:v>
                </c:pt>
                <c:pt idx="220">
                  <c:v>0.1</c:v>
                </c:pt>
                <c:pt idx="221">
                  <c:v>0.0</c:v>
                </c:pt>
                <c:pt idx="222">
                  <c:v>0.0</c:v>
                </c:pt>
                <c:pt idx="223">
                  <c:v>0.3</c:v>
                </c:pt>
                <c:pt idx="224">
                  <c:v>0.2</c:v>
                </c:pt>
                <c:pt idx="225">
                  <c:v>0.1</c:v>
                </c:pt>
                <c:pt idx="226">
                  <c:v>0.0</c:v>
                </c:pt>
                <c:pt idx="227">
                  <c:v>0.0</c:v>
                </c:pt>
                <c:pt idx="228">
                  <c:v>0.3</c:v>
                </c:pt>
                <c:pt idx="229">
                  <c:v>0.3</c:v>
                </c:pt>
                <c:pt idx="230">
                  <c:v>0.1</c:v>
                </c:pt>
                <c:pt idx="231">
                  <c:v>0.0</c:v>
                </c:pt>
                <c:pt idx="232">
                  <c:v>0.1</c:v>
                </c:pt>
                <c:pt idx="233">
                  <c:v>1.0</c:v>
                </c:pt>
                <c:pt idx="234">
                  <c:v>0.2</c:v>
                </c:pt>
                <c:pt idx="235">
                  <c:v>0.0</c:v>
                </c:pt>
                <c:pt idx="236">
                  <c:v>0.0</c:v>
                </c:pt>
                <c:pt idx="237">
                  <c:v>0.1</c:v>
                </c:pt>
                <c:pt idx="238">
                  <c:v>1.1</c:v>
                </c:pt>
                <c:pt idx="239">
                  <c:v>0.0</c:v>
                </c:pt>
                <c:pt idx="240">
                  <c:v>44.8</c:v>
                </c:pt>
                <c:pt idx="241">
                  <c:v>0.0</c:v>
                </c:pt>
                <c:pt idx="242">
                  <c:v>0.1</c:v>
                </c:pt>
                <c:pt idx="243">
                  <c:v>0.1</c:v>
                </c:pt>
                <c:pt idx="244">
                  <c:v>0.1</c:v>
                </c:pt>
                <c:pt idx="245">
                  <c:v>42.5</c:v>
                </c:pt>
                <c:pt idx="246">
                  <c:v>0.2</c:v>
                </c:pt>
                <c:pt idx="247">
                  <c:v>0.1</c:v>
                </c:pt>
                <c:pt idx="248">
                  <c:v>0.0</c:v>
                </c:pt>
                <c:pt idx="249">
                  <c:v>0.0</c:v>
                </c:pt>
                <c:pt idx="250">
                  <c:v>0.3</c:v>
                </c:pt>
                <c:pt idx="251">
                  <c:v>0.0</c:v>
                </c:pt>
                <c:pt idx="252">
                  <c:v>0.1</c:v>
                </c:pt>
                <c:pt idx="253">
                  <c:v>0.9</c:v>
                </c:pt>
                <c:pt idx="254">
                  <c:v>0.2</c:v>
                </c:pt>
                <c:pt idx="255">
                  <c:v>0.0</c:v>
                </c:pt>
                <c:pt idx="256">
                  <c:v>0.0</c:v>
                </c:pt>
                <c:pt idx="257">
                  <c:v>0.1</c:v>
                </c:pt>
                <c:pt idx="258">
                  <c:v>0.3</c:v>
                </c:pt>
                <c:pt idx="259">
                  <c:v>0.1</c:v>
                </c:pt>
                <c:pt idx="260">
                  <c:v>0.7</c:v>
                </c:pt>
                <c:pt idx="261">
                  <c:v>0.2</c:v>
                </c:pt>
                <c:pt idx="262">
                  <c:v>0.1</c:v>
                </c:pt>
                <c:pt idx="263">
                  <c:v>0.0</c:v>
                </c:pt>
                <c:pt idx="264">
                  <c:v>0.1</c:v>
                </c:pt>
                <c:pt idx="265">
                  <c:v>0.6</c:v>
                </c:pt>
                <c:pt idx="266">
                  <c:v>0.2</c:v>
                </c:pt>
                <c:pt idx="267">
                  <c:v>0.1</c:v>
                </c:pt>
                <c:pt idx="268">
                  <c:v>0.0</c:v>
                </c:pt>
                <c:pt idx="269">
                  <c:v>0.1</c:v>
                </c:pt>
                <c:pt idx="270">
                  <c:v>0.7</c:v>
                </c:pt>
                <c:pt idx="271">
                  <c:v>0.2</c:v>
                </c:pt>
                <c:pt idx="272">
                  <c:v>24.6</c:v>
                </c:pt>
                <c:pt idx="273">
                  <c:v>0.0</c:v>
                </c:pt>
                <c:pt idx="274">
                  <c:v>0.1</c:v>
                </c:pt>
                <c:pt idx="275">
                  <c:v>0.4</c:v>
                </c:pt>
                <c:pt idx="276">
                  <c:v>0.1</c:v>
                </c:pt>
                <c:pt idx="277">
                  <c:v>0.4</c:v>
                </c:pt>
                <c:pt idx="278">
                  <c:v>0.0</c:v>
                </c:pt>
                <c:pt idx="279">
                  <c:v>0.1</c:v>
                </c:pt>
                <c:pt idx="280">
                  <c:v>0.4</c:v>
                </c:pt>
                <c:pt idx="281">
                  <c:v>0.1</c:v>
                </c:pt>
                <c:pt idx="282">
                  <c:v>1.2</c:v>
                </c:pt>
                <c:pt idx="283">
                  <c:v>0.2</c:v>
                </c:pt>
                <c:pt idx="284">
                  <c:v>0.0</c:v>
                </c:pt>
                <c:pt idx="285">
                  <c:v>0.0</c:v>
                </c:pt>
                <c:pt idx="286">
                  <c:v>0.1</c:v>
                </c:pt>
                <c:pt idx="287">
                  <c:v>0.7</c:v>
                </c:pt>
                <c:pt idx="288">
                  <c:v>0.1</c:v>
                </c:pt>
                <c:pt idx="289">
                  <c:v>26.2</c:v>
                </c:pt>
                <c:pt idx="290">
                  <c:v>0.0</c:v>
                </c:pt>
                <c:pt idx="291">
                  <c:v>0.6</c:v>
                </c:pt>
                <c:pt idx="292">
                  <c:v>0.5</c:v>
                </c:pt>
                <c:pt idx="293">
                  <c:v>0.3</c:v>
                </c:pt>
                <c:pt idx="294">
                  <c:v>0.1</c:v>
                </c:pt>
                <c:pt idx="295">
                  <c:v>0.1</c:v>
                </c:pt>
                <c:pt idx="296">
                  <c:v>0.1</c:v>
                </c:pt>
                <c:pt idx="297">
                  <c:v>0.6</c:v>
                </c:pt>
                <c:pt idx="298">
                  <c:v>0.1</c:v>
                </c:pt>
                <c:pt idx="299">
                  <c:v>0.6</c:v>
                </c:pt>
                <c:pt idx="300">
                  <c:v>0.2</c:v>
                </c:pt>
                <c:pt idx="301">
                  <c:v>0.1</c:v>
                </c:pt>
                <c:pt idx="302">
                  <c:v>0.0</c:v>
                </c:pt>
                <c:pt idx="303">
                  <c:v>0.1</c:v>
                </c:pt>
                <c:pt idx="304">
                  <c:v>1.2</c:v>
                </c:pt>
                <c:pt idx="305">
                  <c:v>0.1</c:v>
                </c:pt>
                <c:pt idx="306">
                  <c:v>18.4</c:v>
                </c:pt>
                <c:pt idx="307">
                  <c:v>0.0</c:v>
                </c:pt>
                <c:pt idx="308">
                  <c:v>0.1</c:v>
                </c:pt>
                <c:pt idx="309">
                  <c:v>0.0</c:v>
                </c:pt>
                <c:pt idx="310">
                  <c:v>0.1</c:v>
                </c:pt>
                <c:pt idx="311">
                  <c:v>0.4</c:v>
                </c:pt>
                <c:pt idx="312">
                  <c:v>0.2</c:v>
                </c:pt>
                <c:pt idx="313">
                  <c:v>0.1</c:v>
                </c:pt>
                <c:pt idx="314">
                  <c:v>0.0</c:v>
                </c:pt>
                <c:pt idx="315">
                  <c:v>0.0</c:v>
                </c:pt>
                <c:pt idx="316">
                  <c:v>0.6</c:v>
                </c:pt>
                <c:pt idx="317">
                  <c:v>0.0</c:v>
                </c:pt>
                <c:pt idx="318">
                  <c:v>0.1</c:v>
                </c:pt>
                <c:pt idx="319">
                  <c:v>0.0</c:v>
                </c:pt>
                <c:pt idx="320">
                  <c:v>0.1</c:v>
                </c:pt>
                <c:pt idx="321">
                  <c:v>0.8</c:v>
                </c:pt>
                <c:pt idx="322">
                  <c:v>0.2</c:v>
                </c:pt>
                <c:pt idx="323">
                  <c:v>0.1</c:v>
                </c:pt>
                <c:pt idx="324">
                  <c:v>0.0</c:v>
                </c:pt>
                <c:pt idx="325">
                  <c:v>0.1</c:v>
                </c:pt>
                <c:pt idx="326">
                  <c:v>0.6</c:v>
                </c:pt>
                <c:pt idx="327">
                  <c:v>0.2</c:v>
                </c:pt>
                <c:pt idx="328">
                  <c:v>0.0</c:v>
                </c:pt>
                <c:pt idx="329">
                  <c:v>0.0</c:v>
                </c:pt>
                <c:pt idx="330">
                  <c:v>0.1</c:v>
                </c:pt>
                <c:pt idx="331">
                  <c:v>1.2</c:v>
                </c:pt>
                <c:pt idx="332">
                  <c:v>0.2</c:v>
                </c:pt>
                <c:pt idx="333">
                  <c:v>32.8</c:v>
                </c:pt>
                <c:pt idx="334">
                  <c:v>0.1</c:v>
                </c:pt>
                <c:pt idx="335">
                  <c:v>0.1</c:v>
                </c:pt>
                <c:pt idx="336">
                  <c:v>0.4</c:v>
                </c:pt>
                <c:pt idx="337">
                  <c:v>0.3</c:v>
                </c:pt>
                <c:pt idx="338">
                  <c:v>16.5</c:v>
                </c:pt>
                <c:pt idx="339">
                  <c:v>0.0</c:v>
                </c:pt>
                <c:pt idx="340">
                  <c:v>0.1</c:v>
                </c:pt>
                <c:pt idx="341">
                  <c:v>0.0</c:v>
                </c:pt>
                <c:pt idx="342">
                  <c:v>0.1</c:v>
                </c:pt>
                <c:pt idx="343">
                  <c:v>0.7</c:v>
                </c:pt>
                <c:pt idx="344">
                  <c:v>0.2</c:v>
                </c:pt>
                <c:pt idx="345">
                  <c:v>0.1</c:v>
                </c:pt>
                <c:pt idx="346">
                  <c:v>0.0</c:v>
                </c:pt>
                <c:pt idx="347">
                  <c:v>0.2</c:v>
                </c:pt>
                <c:pt idx="348">
                  <c:v>0.6</c:v>
                </c:pt>
                <c:pt idx="349">
                  <c:v>0.2</c:v>
                </c:pt>
                <c:pt idx="350">
                  <c:v>0.0</c:v>
                </c:pt>
                <c:pt idx="351">
                  <c:v>0.0</c:v>
                </c:pt>
                <c:pt idx="352">
                  <c:v>0.1</c:v>
                </c:pt>
                <c:pt idx="353">
                  <c:v>24.0</c:v>
                </c:pt>
                <c:pt idx="354">
                  <c:v>0.1</c:v>
                </c:pt>
                <c:pt idx="355">
                  <c:v>0.1</c:v>
                </c:pt>
                <c:pt idx="356">
                  <c:v>1.1</c:v>
                </c:pt>
                <c:pt idx="357">
                  <c:v>0.3</c:v>
                </c:pt>
                <c:pt idx="358">
                  <c:v>0.0</c:v>
                </c:pt>
                <c:pt idx="359">
                  <c:v>0.2</c:v>
                </c:pt>
                <c:pt idx="360">
                  <c:v>0.1</c:v>
                </c:pt>
                <c:pt idx="361">
                  <c:v>0.5</c:v>
                </c:pt>
                <c:pt idx="362">
                  <c:v>0.2</c:v>
                </c:pt>
                <c:pt idx="363">
                  <c:v>0.0</c:v>
                </c:pt>
                <c:pt idx="364">
                  <c:v>0.1</c:v>
                </c:pt>
                <c:pt idx="365">
                  <c:v>1.5</c:v>
                </c:pt>
                <c:pt idx="366">
                  <c:v>0.2</c:v>
                </c:pt>
                <c:pt idx="367">
                  <c:v>8.8</c:v>
                </c:pt>
                <c:pt idx="368">
                  <c:v>0.0</c:v>
                </c:pt>
                <c:pt idx="369">
                  <c:v>0.1</c:v>
                </c:pt>
                <c:pt idx="370">
                  <c:v>0.3</c:v>
                </c:pt>
                <c:pt idx="371">
                  <c:v>0.0</c:v>
                </c:pt>
                <c:pt idx="372">
                  <c:v>0.3</c:v>
                </c:pt>
                <c:pt idx="373">
                  <c:v>0.1</c:v>
                </c:pt>
                <c:pt idx="374">
                  <c:v>0.1</c:v>
                </c:pt>
                <c:pt idx="375">
                  <c:v>0.0</c:v>
                </c:pt>
                <c:pt idx="376">
                  <c:v>0.0</c:v>
                </c:pt>
                <c:pt idx="377">
                  <c:v>0.6</c:v>
                </c:pt>
                <c:pt idx="378">
                  <c:v>0.2</c:v>
                </c:pt>
                <c:pt idx="379">
                  <c:v>0.1</c:v>
                </c:pt>
                <c:pt idx="380">
                  <c:v>0.0</c:v>
                </c:pt>
                <c:pt idx="381">
                  <c:v>0.1</c:v>
                </c:pt>
                <c:pt idx="382">
                  <c:v>1.1</c:v>
                </c:pt>
                <c:pt idx="383">
                  <c:v>0.2</c:v>
                </c:pt>
                <c:pt idx="384">
                  <c:v>0.0</c:v>
                </c:pt>
                <c:pt idx="385">
                  <c:v>0.0</c:v>
                </c:pt>
                <c:pt idx="386">
                  <c:v>0.1</c:v>
                </c:pt>
                <c:pt idx="387">
                  <c:v>0.2</c:v>
                </c:pt>
                <c:pt idx="388">
                  <c:v>0.3</c:v>
                </c:pt>
                <c:pt idx="389">
                  <c:v>0.0</c:v>
                </c:pt>
                <c:pt idx="390">
                  <c:v>0.0</c:v>
                </c:pt>
                <c:pt idx="391">
                  <c:v>0.1</c:v>
                </c:pt>
                <c:pt idx="392">
                  <c:v>1.1</c:v>
                </c:pt>
                <c:pt idx="393">
                  <c:v>0.3</c:v>
                </c:pt>
                <c:pt idx="394">
                  <c:v>0.1</c:v>
                </c:pt>
                <c:pt idx="395">
                  <c:v>0.0</c:v>
                </c:pt>
                <c:pt idx="396">
                  <c:v>0.0</c:v>
                </c:pt>
                <c:pt idx="397">
                  <c:v>0.3</c:v>
                </c:pt>
                <c:pt idx="398">
                  <c:v>0.3</c:v>
                </c:pt>
                <c:pt idx="399">
                  <c:v>0.1</c:v>
                </c:pt>
                <c:pt idx="400">
                  <c:v>0.1</c:v>
                </c:pt>
                <c:pt idx="401">
                  <c:v>0.0</c:v>
                </c:pt>
                <c:pt idx="402">
                  <c:v>0.3</c:v>
                </c:pt>
                <c:pt idx="403">
                  <c:v>0.1</c:v>
                </c:pt>
                <c:pt idx="404">
                  <c:v>0.4</c:v>
                </c:pt>
                <c:pt idx="405">
                  <c:v>0.2</c:v>
                </c:pt>
                <c:pt idx="406">
                  <c:v>0.0</c:v>
                </c:pt>
                <c:pt idx="407">
                  <c:v>0.0</c:v>
                </c:pt>
                <c:pt idx="408">
                  <c:v>0.1</c:v>
                </c:pt>
                <c:pt idx="409">
                  <c:v>0.3</c:v>
                </c:pt>
                <c:pt idx="410">
                  <c:v>0.2</c:v>
                </c:pt>
                <c:pt idx="411">
                  <c:v>0.1</c:v>
                </c:pt>
                <c:pt idx="412">
                  <c:v>0.0</c:v>
                </c:pt>
                <c:pt idx="413">
                  <c:v>0.1</c:v>
                </c:pt>
                <c:pt idx="414">
                  <c:v>0.5</c:v>
                </c:pt>
                <c:pt idx="415">
                  <c:v>0.4</c:v>
                </c:pt>
                <c:pt idx="416">
                  <c:v>0.1</c:v>
                </c:pt>
                <c:pt idx="417">
                  <c:v>0.1</c:v>
                </c:pt>
                <c:pt idx="418">
                  <c:v>0.0</c:v>
                </c:pt>
                <c:pt idx="419">
                  <c:v>0.6</c:v>
                </c:pt>
                <c:pt idx="420">
                  <c:v>0.2</c:v>
                </c:pt>
                <c:pt idx="421">
                  <c:v>0.1</c:v>
                </c:pt>
                <c:pt idx="422">
                  <c:v>0.0</c:v>
                </c:pt>
                <c:pt idx="423">
                  <c:v>0.2</c:v>
                </c:pt>
                <c:pt idx="424">
                  <c:v>1.3</c:v>
                </c:pt>
                <c:pt idx="425">
                  <c:v>0.2</c:v>
                </c:pt>
                <c:pt idx="426">
                  <c:v>20.6</c:v>
                </c:pt>
                <c:pt idx="427">
                  <c:v>0.0</c:v>
                </c:pt>
                <c:pt idx="428">
                  <c:v>0.1</c:v>
                </c:pt>
                <c:pt idx="429">
                  <c:v>0.4</c:v>
                </c:pt>
                <c:pt idx="430">
                  <c:v>0.2</c:v>
                </c:pt>
                <c:pt idx="431">
                  <c:v>21.0</c:v>
                </c:pt>
                <c:pt idx="432">
                  <c:v>0.0</c:v>
                </c:pt>
                <c:pt idx="433">
                  <c:v>0.1</c:v>
                </c:pt>
                <c:pt idx="434">
                  <c:v>0.3</c:v>
                </c:pt>
                <c:pt idx="435">
                  <c:v>0.3</c:v>
                </c:pt>
                <c:pt idx="436">
                  <c:v>0.1</c:v>
                </c:pt>
                <c:pt idx="437">
                  <c:v>0.0</c:v>
                </c:pt>
                <c:pt idx="438">
                  <c:v>0.0</c:v>
                </c:pt>
                <c:pt idx="439">
                  <c:v>0.6</c:v>
                </c:pt>
                <c:pt idx="440">
                  <c:v>0.3</c:v>
                </c:pt>
                <c:pt idx="441">
                  <c:v>0.1</c:v>
                </c:pt>
                <c:pt idx="442">
                  <c:v>0.1</c:v>
                </c:pt>
                <c:pt idx="443">
                  <c:v>0.0</c:v>
                </c:pt>
                <c:pt idx="444">
                  <c:v>0.3</c:v>
                </c:pt>
                <c:pt idx="445">
                  <c:v>0.4</c:v>
                </c:pt>
                <c:pt idx="446">
                  <c:v>0.0</c:v>
                </c:pt>
                <c:pt idx="447">
                  <c:v>0.2</c:v>
                </c:pt>
                <c:pt idx="448">
                  <c:v>0.1</c:v>
                </c:pt>
                <c:pt idx="449">
                  <c:v>33.6</c:v>
                </c:pt>
                <c:pt idx="450">
                  <c:v>0.1</c:v>
                </c:pt>
                <c:pt idx="451">
                  <c:v>0.1</c:v>
                </c:pt>
                <c:pt idx="452">
                  <c:v>0.1</c:v>
                </c:pt>
                <c:pt idx="453">
                  <c:v>0.4</c:v>
                </c:pt>
                <c:pt idx="454">
                  <c:v>0.3</c:v>
                </c:pt>
                <c:pt idx="455">
                  <c:v>0.0</c:v>
                </c:pt>
                <c:pt idx="456">
                  <c:v>0.0</c:v>
                </c:pt>
                <c:pt idx="457">
                  <c:v>0.1</c:v>
                </c:pt>
                <c:pt idx="458">
                  <c:v>0.6</c:v>
                </c:pt>
                <c:pt idx="459">
                  <c:v>0.2</c:v>
                </c:pt>
                <c:pt idx="460">
                  <c:v>0.0</c:v>
                </c:pt>
                <c:pt idx="461">
                  <c:v>0.0</c:v>
                </c:pt>
                <c:pt idx="462">
                  <c:v>0.1</c:v>
                </c:pt>
                <c:pt idx="463">
                  <c:v>0.3</c:v>
                </c:pt>
                <c:pt idx="464">
                  <c:v>0.0</c:v>
                </c:pt>
                <c:pt idx="465">
                  <c:v>0.3</c:v>
                </c:pt>
                <c:pt idx="466">
                  <c:v>0.0</c:v>
                </c:pt>
                <c:pt idx="467">
                  <c:v>0.1</c:v>
                </c:pt>
                <c:pt idx="468">
                  <c:v>0.0</c:v>
                </c:pt>
                <c:pt idx="469">
                  <c:v>0.0</c:v>
                </c:pt>
                <c:pt idx="470">
                  <c:v>0.3</c:v>
                </c:pt>
                <c:pt idx="471">
                  <c:v>0.2</c:v>
                </c:pt>
                <c:pt idx="472">
                  <c:v>0.0</c:v>
                </c:pt>
                <c:pt idx="473">
                  <c:v>0.1</c:v>
                </c:pt>
                <c:pt idx="474">
                  <c:v>0.1</c:v>
                </c:pt>
                <c:pt idx="475">
                  <c:v>58.7</c:v>
                </c:pt>
                <c:pt idx="476">
                  <c:v>0.2</c:v>
                </c:pt>
                <c:pt idx="477">
                  <c:v>0.0</c:v>
                </c:pt>
                <c:pt idx="478">
                  <c:v>0.0</c:v>
                </c:pt>
                <c:pt idx="479">
                  <c:v>0.1</c:v>
                </c:pt>
                <c:pt idx="480">
                  <c:v>0.3</c:v>
                </c:pt>
                <c:pt idx="481">
                  <c:v>0.2</c:v>
                </c:pt>
                <c:pt idx="482">
                  <c:v>0.1</c:v>
                </c:pt>
                <c:pt idx="483">
                  <c:v>0.0</c:v>
                </c:pt>
                <c:pt idx="484">
                  <c:v>0.1</c:v>
                </c:pt>
                <c:pt idx="485">
                  <c:v>0.7</c:v>
                </c:pt>
                <c:pt idx="486">
                  <c:v>0.2</c:v>
                </c:pt>
                <c:pt idx="487">
                  <c:v>0.0</c:v>
                </c:pt>
                <c:pt idx="488">
                  <c:v>0.0</c:v>
                </c:pt>
                <c:pt idx="489">
                  <c:v>0.1</c:v>
                </c:pt>
                <c:pt idx="490">
                  <c:v>1.4</c:v>
                </c:pt>
                <c:pt idx="491">
                  <c:v>0.3</c:v>
                </c:pt>
                <c:pt idx="492">
                  <c:v>0.0</c:v>
                </c:pt>
                <c:pt idx="493">
                  <c:v>0.0</c:v>
                </c:pt>
                <c:pt idx="494">
                  <c:v>0.1</c:v>
                </c:pt>
                <c:pt idx="495">
                  <c:v>0.6</c:v>
                </c:pt>
                <c:pt idx="496">
                  <c:v>0.2</c:v>
                </c:pt>
                <c:pt idx="497">
                  <c:v>11.5</c:v>
                </c:pt>
                <c:pt idx="498">
                  <c:v>0.0</c:v>
                </c:pt>
                <c:pt idx="499">
                  <c:v>0.0</c:v>
                </c:pt>
                <c:pt idx="500">
                  <c:v>0.4</c:v>
                </c:pt>
                <c:pt idx="501">
                  <c:v>0.1</c:v>
                </c:pt>
                <c:pt idx="502">
                  <c:v>0.4</c:v>
                </c:pt>
                <c:pt idx="503">
                  <c:v>0.2</c:v>
                </c:pt>
                <c:pt idx="504">
                  <c:v>0.0</c:v>
                </c:pt>
                <c:pt idx="505">
                  <c:v>0.0</c:v>
                </c:pt>
                <c:pt idx="506">
                  <c:v>0.2</c:v>
                </c:pt>
                <c:pt idx="507">
                  <c:v>0.6</c:v>
                </c:pt>
                <c:pt idx="508">
                  <c:v>0.2</c:v>
                </c:pt>
                <c:pt idx="509">
                  <c:v>0.0</c:v>
                </c:pt>
                <c:pt idx="510">
                  <c:v>0.0</c:v>
                </c:pt>
                <c:pt idx="511">
                  <c:v>0.1</c:v>
                </c:pt>
                <c:pt idx="512">
                  <c:v>0.6</c:v>
                </c:pt>
                <c:pt idx="513">
                  <c:v>0.0</c:v>
                </c:pt>
                <c:pt idx="514">
                  <c:v>46.6</c:v>
                </c:pt>
                <c:pt idx="515">
                  <c:v>0.0</c:v>
                </c:pt>
                <c:pt idx="516">
                  <c:v>0.1</c:v>
                </c:pt>
                <c:pt idx="517">
                  <c:v>0.0</c:v>
                </c:pt>
                <c:pt idx="518">
                  <c:v>0.0</c:v>
                </c:pt>
                <c:pt idx="519">
                  <c:v>0.3</c:v>
                </c:pt>
                <c:pt idx="520">
                  <c:v>0.2</c:v>
                </c:pt>
                <c:pt idx="521">
                  <c:v>0.1</c:v>
                </c:pt>
                <c:pt idx="522">
                  <c:v>0.0</c:v>
                </c:pt>
                <c:pt idx="523">
                  <c:v>0.1</c:v>
                </c:pt>
                <c:pt idx="524">
                  <c:v>0.6</c:v>
                </c:pt>
                <c:pt idx="525">
                  <c:v>0.2</c:v>
                </c:pt>
                <c:pt idx="526">
                  <c:v>0.0</c:v>
                </c:pt>
                <c:pt idx="527">
                  <c:v>0.0</c:v>
                </c:pt>
                <c:pt idx="528">
                  <c:v>0.1</c:v>
                </c:pt>
                <c:pt idx="529">
                  <c:v>0.6</c:v>
                </c:pt>
                <c:pt idx="530">
                  <c:v>0.2</c:v>
                </c:pt>
                <c:pt idx="531">
                  <c:v>0.0</c:v>
                </c:pt>
                <c:pt idx="532">
                  <c:v>0.0</c:v>
                </c:pt>
                <c:pt idx="533">
                  <c:v>0.1</c:v>
                </c:pt>
                <c:pt idx="534">
                  <c:v>1.0</c:v>
                </c:pt>
                <c:pt idx="535">
                  <c:v>0.4</c:v>
                </c:pt>
                <c:pt idx="536">
                  <c:v>0.1</c:v>
                </c:pt>
                <c:pt idx="537">
                  <c:v>0.1</c:v>
                </c:pt>
                <c:pt idx="538">
                  <c:v>0.1</c:v>
                </c:pt>
                <c:pt idx="539">
                  <c:v>0.6</c:v>
                </c:pt>
                <c:pt idx="540">
                  <c:v>0.4</c:v>
                </c:pt>
                <c:pt idx="541">
                  <c:v>0.1</c:v>
                </c:pt>
                <c:pt idx="542">
                  <c:v>0.4</c:v>
                </c:pt>
                <c:pt idx="543">
                  <c:v>0.0</c:v>
                </c:pt>
                <c:pt idx="544">
                  <c:v>49.4</c:v>
                </c:pt>
                <c:pt idx="545">
                  <c:v>0.8</c:v>
                </c:pt>
                <c:pt idx="546">
                  <c:v>0.0</c:v>
                </c:pt>
                <c:pt idx="547">
                  <c:v>0.1</c:v>
                </c:pt>
                <c:pt idx="548">
                  <c:v>0.0</c:v>
                </c:pt>
                <c:pt idx="549">
                  <c:v>0.3</c:v>
                </c:pt>
                <c:pt idx="550">
                  <c:v>0.4</c:v>
                </c:pt>
                <c:pt idx="551">
                  <c:v>0.0</c:v>
                </c:pt>
                <c:pt idx="552">
                  <c:v>0.1</c:v>
                </c:pt>
                <c:pt idx="553">
                  <c:v>0.7</c:v>
                </c:pt>
                <c:pt idx="554">
                  <c:v>0.3</c:v>
                </c:pt>
                <c:pt idx="555">
                  <c:v>0.1</c:v>
                </c:pt>
                <c:pt idx="556">
                  <c:v>0.1</c:v>
                </c:pt>
                <c:pt idx="557">
                  <c:v>0.0</c:v>
                </c:pt>
                <c:pt idx="558">
                  <c:v>0.2</c:v>
                </c:pt>
                <c:pt idx="559">
                  <c:v>0.0</c:v>
                </c:pt>
                <c:pt idx="560">
                  <c:v>0.1</c:v>
                </c:pt>
                <c:pt idx="561">
                  <c:v>0.4</c:v>
                </c:pt>
                <c:pt idx="562">
                  <c:v>0.1</c:v>
                </c:pt>
                <c:pt idx="563">
                  <c:v>0.4</c:v>
                </c:pt>
                <c:pt idx="564">
                  <c:v>0.2</c:v>
                </c:pt>
                <c:pt idx="565">
                  <c:v>0.1</c:v>
                </c:pt>
                <c:pt idx="566">
                  <c:v>0.0</c:v>
                </c:pt>
                <c:pt idx="567">
                  <c:v>0.1</c:v>
                </c:pt>
                <c:pt idx="568">
                  <c:v>1.4</c:v>
                </c:pt>
                <c:pt idx="569">
                  <c:v>0.2</c:v>
                </c:pt>
                <c:pt idx="570">
                  <c:v>0.1</c:v>
                </c:pt>
                <c:pt idx="571">
                  <c:v>0.0</c:v>
                </c:pt>
                <c:pt idx="572">
                  <c:v>0.1</c:v>
                </c:pt>
                <c:pt idx="573">
                  <c:v>0.7</c:v>
                </c:pt>
                <c:pt idx="574">
                  <c:v>0.3</c:v>
                </c:pt>
                <c:pt idx="575">
                  <c:v>16.8</c:v>
                </c:pt>
                <c:pt idx="576">
                  <c:v>0.0</c:v>
                </c:pt>
                <c:pt idx="577">
                  <c:v>0.1</c:v>
                </c:pt>
                <c:pt idx="578">
                  <c:v>0.4</c:v>
                </c:pt>
                <c:pt idx="579">
                  <c:v>0.1</c:v>
                </c:pt>
                <c:pt idx="580">
                  <c:v>1.2</c:v>
                </c:pt>
                <c:pt idx="581">
                  <c:v>0.0</c:v>
                </c:pt>
                <c:pt idx="582">
                  <c:v>0.1</c:v>
                </c:pt>
                <c:pt idx="583">
                  <c:v>0.1</c:v>
                </c:pt>
                <c:pt idx="584">
                  <c:v>0.1</c:v>
                </c:pt>
                <c:pt idx="585">
                  <c:v>0.7</c:v>
                </c:pt>
                <c:pt idx="586">
                  <c:v>0.2</c:v>
                </c:pt>
                <c:pt idx="587">
                  <c:v>0.0</c:v>
                </c:pt>
                <c:pt idx="588">
                  <c:v>0.0</c:v>
                </c:pt>
                <c:pt idx="589">
                  <c:v>0.2</c:v>
                </c:pt>
                <c:pt idx="590">
                  <c:v>0.4</c:v>
                </c:pt>
                <c:pt idx="591">
                  <c:v>0.2</c:v>
                </c:pt>
                <c:pt idx="592">
                  <c:v>42.4</c:v>
                </c:pt>
                <c:pt idx="593">
                  <c:v>0.0</c:v>
                </c:pt>
                <c:pt idx="594">
                  <c:v>0.0</c:v>
                </c:pt>
                <c:pt idx="595">
                  <c:v>0.7</c:v>
                </c:pt>
                <c:pt idx="596">
                  <c:v>0.2</c:v>
                </c:pt>
                <c:pt idx="597">
                  <c:v>2.7</c:v>
                </c:pt>
                <c:pt idx="598">
                  <c:v>0.0</c:v>
                </c:pt>
                <c:pt idx="599">
                  <c:v>0.1</c:v>
                </c:pt>
                <c:pt idx="600">
                  <c:v>0.4</c:v>
                </c:pt>
                <c:pt idx="601">
                  <c:v>0.1</c:v>
                </c:pt>
                <c:pt idx="602">
                  <c:v>59.3</c:v>
                </c:pt>
                <c:pt idx="603">
                  <c:v>0.2</c:v>
                </c:pt>
                <c:pt idx="604">
                  <c:v>0.0</c:v>
                </c:pt>
                <c:pt idx="605">
                  <c:v>0.0</c:v>
                </c:pt>
                <c:pt idx="606">
                  <c:v>0.1</c:v>
                </c:pt>
                <c:pt idx="607">
                  <c:v>58.2</c:v>
                </c:pt>
                <c:pt idx="608">
                  <c:v>0.0</c:v>
                </c:pt>
                <c:pt idx="609">
                  <c:v>0.0</c:v>
                </c:pt>
                <c:pt idx="610">
                  <c:v>0.3</c:v>
                </c:pt>
                <c:pt idx="611">
                  <c:v>0.1</c:v>
                </c:pt>
                <c:pt idx="612">
                  <c:v>0.3</c:v>
                </c:pt>
                <c:pt idx="613">
                  <c:v>0.3</c:v>
                </c:pt>
                <c:pt idx="614">
                  <c:v>0.1</c:v>
                </c:pt>
                <c:pt idx="615">
                  <c:v>0.1</c:v>
                </c:pt>
                <c:pt idx="616">
                  <c:v>0.1</c:v>
                </c:pt>
                <c:pt idx="617">
                  <c:v>21.6</c:v>
                </c:pt>
                <c:pt idx="618">
                  <c:v>0.4</c:v>
                </c:pt>
                <c:pt idx="619">
                  <c:v>1.0</c:v>
                </c:pt>
                <c:pt idx="620">
                  <c:v>0.1</c:v>
                </c:pt>
                <c:pt idx="621">
                  <c:v>0.0</c:v>
                </c:pt>
                <c:pt idx="622">
                  <c:v>12.0</c:v>
                </c:pt>
                <c:pt idx="623">
                  <c:v>0.2</c:v>
                </c:pt>
                <c:pt idx="624">
                  <c:v>0.1</c:v>
                </c:pt>
                <c:pt idx="625">
                  <c:v>0.4</c:v>
                </c:pt>
                <c:pt idx="626">
                  <c:v>0.0</c:v>
                </c:pt>
                <c:pt idx="627">
                  <c:v>0.0</c:v>
                </c:pt>
                <c:pt idx="628">
                  <c:v>0.1</c:v>
                </c:pt>
                <c:pt idx="629">
                  <c:v>0.3</c:v>
                </c:pt>
                <c:pt idx="630">
                  <c:v>0.1</c:v>
                </c:pt>
                <c:pt idx="631">
                  <c:v>1.5</c:v>
                </c:pt>
                <c:pt idx="632">
                  <c:v>0.2</c:v>
                </c:pt>
                <c:pt idx="633">
                  <c:v>0.1</c:v>
                </c:pt>
                <c:pt idx="634">
                  <c:v>0.0</c:v>
                </c:pt>
                <c:pt idx="635">
                  <c:v>0.1</c:v>
                </c:pt>
                <c:pt idx="636">
                  <c:v>0.7</c:v>
                </c:pt>
                <c:pt idx="637">
                  <c:v>0.2</c:v>
                </c:pt>
                <c:pt idx="638">
                  <c:v>0.1</c:v>
                </c:pt>
                <c:pt idx="639">
                  <c:v>0.0</c:v>
                </c:pt>
                <c:pt idx="640">
                  <c:v>0.2</c:v>
                </c:pt>
                <c:pt idx="641">
                  <c:v>0.7</c:v>
                </c:pt>
                <c:pt idx="642">
                  <c:v>0.2</c:v>
                </c:pt>
                <c:pt idx="643">
                  <c:v>4.8</c:v>
                </c:pt>
                <c:pt idx="644">
                  <c:v>0.0</c:v>
                </c:pt>
                <c:pt idx="645">
                  <c:v>0.1</c:v>
                </c:pt>
                <c:pt idx="646">
                  <c:v>0.0</c:v>
                </c:pt>
                <c:pt idx="647">
                  <c:v>0.1</c:v>
                </c:pt>
                <c:pt idx="648">
                  <c:v>0.7</c:v>
                </c:pt>
                <c:pt idx="649">
                  <c:v>0.2</c:v>
                </c:pt>
                <c:pt idx="650">
                  <c:v>0.1</c:v>
                </c:pt>
                <c:pt idx="651">
                  <c:v>0.0</c:v>
                </c:pt>
                <c:pt idx="652">
                  <c:v>0.1</c:v>
                </c:pt>
                <c:pt idx="653">
                  <c:v>0.7</c:v>
                </c:pt>
                <c:pt idx="654">
                  <c:v>0.2</c:v>
                </c:pt>
                <c:pt idx="655">
                  <c:v>0.1</c:v>
                </c:pt>
                <c:pt idx="656">
                  <c:v>0.0</c:v>
                </c:pt>
                <c:pt idx="657">
                  <c:v>0.2</c:v>
                </c:pt>
                <c:pt idx="658">
                  <c:v>1.4</c:v>
                </c:pt>
                <c:pt idx="659">
                  <c:v>0.2</c:v>
                </c:pt>
                <c:pt idx="660">
                  <c:v>8.2</c:v>
                </c:pt>
                <c:pt idx="661">
                  <c:v>0.0</c:v>
                </c:pt>
                <c:pt idx="662">
                  <c:v>0.1</c:v>
                </c:pt>
                <c:pt idx="663">
                  <c:v>0.5</c:v>
                </c:pt>
                <c:pt idx="664">
                  <c:v>0.2</c:v>
                </c:pt>
                <c:pt idx="665">
                  <c:v>0.0</c:v>
                </c:pt>
                <c:pt idx="666">
                  <c:v>0.0</c:v>
                </c:pt>
                <c:pt idx="667">
                  <c:v>0.1</c:v>
                </c:pt>
                <c:pt idx="668">
                  <c:v>0.3</c:v>
                </c:pt>
                <c:pt idx="669">
                  <c:v>0.2</c:v>
                </c:pt>
                <c:pt idx="670">
                  <c:v>0.1</c:v>
                </c:pt>
                <c:pt idx="671">
                  <c:v>0.4</c:v>
                </c:pt>
                <c:pt idx="672">
                  <c:v>0.2</c:v>
                </c:pt>
                <c:pt idx="673">
                  <c:v>0.0</c:v>
                </c:pt>
                <c:pt idx="674">
                  <c:v>0.2</c:v>
                </c:pt>
                <c:pt idx="675">
                  <c:v>0.1</c:v>
                </c:pt>
                <c:pt idx="676">
                  <c:v>0.5</c:v>
                </c:pt>
                <c:pt idx="677">
                  <c:v>0.0</c:v>
                </c:pt>
                <c:pt idx="678">
                  <c:v>0.5</c:v>
                </c:pt>
                <c:pt idx="679">
                  <c:v>0.3</c:v>
                </c:pt>
                <c:pt idx="680">
                  <c:v>0.0</c:v>
                </c:pt>
                <c:pt idx="681">
                  <c:v>0.1</c:v>
                </c:pt>
                <c:pt idx="682">
                  <c:v>0.0</c:v>
                </c:pt>
                <c:pt idx="683">
                  <c:v>2.2</c:v>
                </c:pt>
                <c:pt idx="684">
                  <c:v>0.1</c:v>
                </c:pt>
                <c:pt idx="685">
                  <c:v>0.4</c:v>
                </c:pt>
                <c:pt idx="686">
                  <c:v>0.0</c:v>
                </c:pt>
                <c:pt idx="687">
                  <c:v>48.9</c:v>
                </c:pt>
                <c:pt idx="688">
                  <c:v>0.1</c:v>
                </c:pt>
                <c:pt idx="689">
                  <c:v>0.0</c:v>
                </c:pt>
                <c:pt idx="690">
                  <c:v>0.6</c:v>
                </c:pt>
                <c:pt idx="691">
                  <c:v>0.4</c:v>
                </c:pt>
                <c:pt idx="692">
                  <c:v>0.1</c:v>
                </c:pt>
                <c:pt idx="693">
                  <c:v>0.1</c:v>
                </c:pt>
                <c:pt idx="694">
                  <c:v>0.0</c:v>
                </c:pt>
                <c:pt idx="695">
                  <c:v>0.6</c:v>
                </c:pt>
                <c:pt idx="696">
                  <c:v>0.1</c:v>
                </c:pt>
                <c:pt idx="697">
                  <c:v>19.4</c:v>
                </c:pt>
                <c:pt idx="698">
                  <c:v>0.1</c:v>
                </c:pt>
              </c:numCache>
            </c:numRef>
          </c:val>
          <c:smooth val="0"/>
        </c:ser>
        <c:dLbls>
          <c:showLegendKey val="0"/>
          <c:showVal val="0"/>
          <c:showCatName val="0"/>
          <c:showSerName val="0"/>
          <c:showPercent val="0"/>
          <c:showBubbleSize val="0"/>
        </c:dLbls>
        <c:marker val="1"/>
        <c:smooth val="0"/>
        <c:axId val="2074385288"/>
        <c:axId val="2074390680"/>
      </c:lineChart>
      <c:catAx>
        <c:axId val="207438528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4390680"/>
        <c:crosses val="autoZero"/>
        <c:auto val="1"/>
        <c:lblAlgn val="ctr"/>
        <c:lblOffset val="100"/>
        <c:noMultiLvlLbl val="0"/>
      </c:catAx>
      <c:valAx>
        <c:axId val="2074390680"/>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438528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Sheet1!$B$2:$B$3519</c:f>
              <c:numCache>
                <c:formatCode>General</c:formatCode>
                <c:ptCount val="3518"/>
                <c:pt idx="0">
                  <c:v>0.0</c:v>
                </c:pt>
                <c:pt idx="1">
                  <c:v>0.0</c:v>
                </c:pt>
                <c:pt idx="2">
                  <c:v>0.0</c:v>
                </c:pt>
                <c:pt idx="3">
                  <c:v>0.0</c:v>
                </c:pt>
                <c:pt idx="4">
                  <c:v>0.1</c:v>
                </c:pt>
                <c:pt idx="5">
                  <c:v>0.0</c:v>
                </c:pt>
                <c:pt idx="6">
                  <c:v>0.0</c:v>
                </c:pt>
                <c:pt idx="7">
                  <c:v>0.5</c:v>
                </c:pt>
                <c:pt idx="8">
                  <c:v>0.2</c:v>
                </c:pt>
                <c:pt idx="9">
                  <c:v>0.2</c:v>
                </c:pt>
                <c:pt idx="10">
                  <c:v>0.2</c:v>
                </c:pt>
                <c:pt idx="11">
                  <c:v>0.2</c:v>
                </c:pt>
                <c:pt idx="12">
                  <c:v>0.1</c:v>
                </c:pt>
                <c:pt idx="13">
                  <c:v>0.2</c:v>
                </c:pt>
                <c:pt idx="14">
                  <c:v>0.2</c:v>
                </c:pt>
                <c:pt idx="15">
                  <c:v>0.2</c:v>
                </c:pt>
                <c:pt idx="16">
                  <c:v>0.2</c:v>
                </c:pt>
                <c:pt idx="17">
                  <c:v>0.2</c:v>
                </c:pt>
                <c:pt idx="18">
                  <c:v>0.2</c:v>
                </c:pt>
                <c:pt idx="19">
                  <c:v>0.2</c:v>
                </c:pt>
                <c:pt idx="20">
                  <c:v>0.3</c:v>
                </c:pt>
                <c:pt idx="21">
                  <c:v>0.0</c:v>
                </c:pt>
                <c:pt idx="22">
                  <c:v>0.3</c:v>
                </c:pt>
                <c:pt idx="23">
                  <c:v>0.0</c:v>
                </c:pt>
                <c:pt idx="24">
                  <c:v>0.3</c:v>
                </c:pt>
                <c:pt idx="25">
                  <c:v>0.2</c:v>
                </c:pt>
                <c:pt idx="26">
                  <c:v>0.1</c:v>
                </c:pt>
                <c:pt idx="27">
                  <c:v>0.1</c:v>
                </c:pt>
                <c:pt idx="28">
                  <c:v>0.1</c:v>
                </c:pt>
                <c:pt idx="29">
                  <c:v>0.2</c:v>
                </c:pt>
                <c:pt idx="30">
                  <c:v>0.2</c:v>
                </c:pt>
                <c:pt idx="31">
                  <c:v>0.3</c:v>
                </c:pt>
                <c:pt idx="32">
                  <c:v>0.3</c:v>
                </c:pt>
                <c:pt idx="33">
                  <c:v>0.2</c:v>
                </c:pt>
                <c:pt idx="34">
                  <c:v>0.1</c:v>
                </c:pt>
                <c:pt idx="35">
                  <c:v>0.1</c:v>
                </c:pt>
                <c:pt idx="36">
                  <c:v>0.1</c:v>
                </c:pt>
                <c:pt idx="37">
                  <c:v>0.2</c:v>
                </c:pt>
                <c:pt idx="38">
                  <c:v>0.0</c:v>
                </c:pt>
                <c:pt idx="39">
                  <c:v>0.3</c:v>
                </c:pt>
                <c:pt idx="40">
                  <c:v>0.0</c:v>
                </c:pt>
                <c:pt idx="41">
                  <c:v>0.1</c:v>
                </c:pt>
                <c:pt idx="42">
                  <c:v>0.1</c:v>
                </c:pt>
                <c:pt idx="43">
                  <c:v>0.2</c:v>
                </c:pt>
                <c:pt idx="44">
                  <c:v>0.3</c:v>
                </c:pt>
                <c:pt idx="45">
                  <c:v>0.2</c:v>
                </c:pt>
                <c:pt idx="46">
                  <c:v>0.2</c:v>
                </c:pt>
                <c:pt idx="47">
                  <c:v>0.1</c:v>
                </c:pt>
                <c:pt idx="48">
                  <c:v>0.2</c:v>
                </c:pt>
                <c:pt idx="49">
                  <c:v>0.4</c:v>
                </c:pt>
                <c:pt idx="50">
                  <c:v>0.3</c:v>
                </c:pt>
                <c:pt idx="51">
                  <c:v>0.2</c:v>
                </c:pt>
                <c:pt idx="52">
                  <c:v>0.3</c:v>
                </c:pt>
                <c:pt idx="53">
                  <c:v>0.2</c:v>
                </c:pt>
                <c:pt idx="54">
                  <c:v>0.1</c:v>
                </c:pt>
                <c:pt idx="55">
                  <c:v>0.0</c:v>
                </c:pt>
                <c:pt idx="56">
                  <c:v>0.3</c:v>
                </c:pt>
                <c:pt idx="57">
                  <c:v>0.0</c:v>
                </c:pt>
                <c:pt idx="58">
                  <c:v>0.1</c:v>
                </c:pt>
                <c:pt idx="59">
                  <c:v>0.2</c:v>
                </c:pt>
                <c:pt idx="60">
                  <c:v>0.3</c:v>
                </c:pt>
                <c:pt idx="61">
                  <c:v>0.2</c:v>
                </c:pt>
                <c:pt idx="62">
                  <c:v>0.1</c:v>
                </c:pt>
                <c:pt idx="63">
                  <c:v>0.1</c:v>
                </c:pt>
                <c:pt idx="64">
                  <c:v>0.2</c:v>
                </c:pt>
                <c:pt idx="65">
                  <c:v>0.3</c:v>
                </c:pt>
                <c:pt idx="66">
                  <c:v>0.3</c:v>
                </c:pt>
                <c:pt idx="67">
                  <c:v>0.2</c:v>
                </c:pt>
                <c:pt idx="68">
                  <c:v>0.1</c:v>
                </c:pt>
                <c:pt idx="69">
                  <c:v>0.2</c:v>
                </c:pt>
                <c:pt idx="70">
                  <c:v>0.2</c:v>
                </c:pt>
                <c:pt idx="71">
                  <c:v>0.2</c:v>
                </c:pt>
                <c:pt idx="72">
                  <c:v>0.1</c:v>
                </c:pt>
                <c:pt idx="73">
                  <c:v>0.0</c:v>
                </c:pt>
                <c:pt idx="74">
                  <c:v>0.0</c:v>
                </c:pt>
                <c:pt idx="75">
                  <c:v>0.0</c:v>
                </c:pt>
                <c:pt idx="76">
                  <c:v>0.3</c:v>
                </c:pt>
                <c:pt idx="77">
                  <c:v>0.2</c:v>
                </c:pt>
                <c:pt idx="78">
                  <c:v>0.1</c:v>
                </c:pt>
                <c:pt idx="79">
                  <c:v>0.2</c:v>
                </c:pt>
                <c:pt idx="80">
                  <c:v>0.1</c:v>
                </c:pt>
                <c:pt idx="81">
                  <c:v>0.1</c:v>
                </c:pt>
                <c:pt idx="82">
                  <c:v>0.4</c:v>
                </c:pt>
                <c:pt idx="83">
                  <c:v>0.3</c:v>
                </c:pt>
                <c:pt idx="84">
                  <c:v>0.2</c:v>
                </c:pt>
                <c:pt idx="85">
                  <c:v>0.2</c:v>
                </c:pt>
                <c:pt idx="86">
                  <c:v>0.2</c:v>
                </c:pt>
                <c:pt idx="87">
                  <c:v>0.2</c:v>
                </c:pt>
                <c:pt idx="88">
                  <c:v>0.1</c:v>
                </c:pt>
                <c:pt idx="89">
                  <c:v>0.3</c:v>
                </c:pt>
                <c:pt idx="90">
                  <c:v>0.0</c:v>
                </c:pt>
                <c:pt idx="91">
                  <c:v>0.0</c:v>
                </c:pt>
                <c:pt idx="92">
                  <c:v>0.0</c:v>
                </c:pt>
                <c:pt idx="93">
                  <c:v>0.2</c:v>
                </c:pt>
                <c:pt idx="94">
                  <c:v>0.1</c:v>
                </c:pt>
                <c:pt idx="95">
                  <c:v>0.2</c:v>
                </c:pt>
                <c:pt idx="96">
                  <c:v>0.4</c:v>
                </c:pt>
                <c:pt idx="97">
                  <c:v>0.2</c:v>
                </c:pt>
                <c:pt idx="98">
                  <c:v>0.3</c:v>
                </c:pt>
                <c:pt idx="99">
                  <c:v>0.2</c:v>
                </c:pt>
                <c:pt idx="100">
                  <c:v>0.1</c:v>
                </c:pt>
                <c:pt idx="101">
                  <c:v>0.1</c:v>
                </c:pt>
                <c:pt idx="102">
                  <c:v>0.1</c:v>
                </c:pt>
                <c:pt idx="103">
                  <c:v>0.3</c:v>
                </c:pt>
                <c:pt idx="104">
                  <c:v>0.2</c:v>
                </c:pt>
                <c:pt idx="105">
                  <c:v>0.2</c:v>
                </c:pt>
                <c:pt idx="106">
                  <c:v>0.2</c:v>
                </c:pt>
                <c:pt idx="107">
                  <c:v>0.0</c:v>
                </c:pt>
                <c:pt idx="108">
                  <c:v>0.0</c:v>
                </c:pt>
                <c:pt idx="109">
                  <c:v>0.0</c:v>
                </c:pt>
                <c:pt idx="110">
                  <c:v>0.2</c:v>
                </c:pt>
                <c:pt idx="111">
                  <c:v>0.2</c:v>
                </c:pt>
                <c:pt idx="112">
                  <c:v>0.1</c:v>
                </c:pt>
                <c:pt idx="113">
                  <c:v>0.1</c:v>
                </c:pt>
                <c:pt idx="114">
                  <c:v>0.2</c:v>
                </c:pt>
                <c:pt idx="115">
                  <c:v>0.1</c:v>
                </c:pt>
                <c:pt idx="116">
                  <c:v>0.1</c:v>
                </c:pt>
                <c:pt idx="117">
                  <c:v>0.2</c:v>
                </c:pt>
                <c:pt idx="118">
                  <c:v>0.2</c:v>
                </c:pt>
                <c:pt idx="119">
                  <c:v>0.1</c:v>
                </c:pt>
                <c:pt idx="120">
                  <c:v>0.2</c:v>
                </c:pt>
                <c:pt idx="121">
                  <c:v>0.3</c:v>
                </c:pt>
                <c:pt idx="122">
                  <c:v>0.2</c:v>
                </c:pt>
                <c:pt idx="123">
                  <c:v>0.2</c:v>
                </c:pt>
                <c:pt idx="124">
                  <c:v>0.2</c:v>
                </c:pt>
                <c:pt idx="125">
                  <c:v>0.4</c:v>
                </c:pt>
                <c:pt idx="126">
                  <c:v>0.0</c:v>
                </c:pt>
                <c:pt idx="127">
                  <c:v>0.2</c:v>
                </c:pt>
                <c:pt idx="128">
                  <c:v>0.2</c:v>
                </c:pt>
                <c:pt idx="129">
                  <c:v>0.3</c:v>
                </c:pt>
                <c:pt idx="130">
                  <c:v>0.2</c:v>
                </c:pt>
                <c:pt idx="131">
                  <c:v>0.2</c:v>
                </c:pt>
                <c:pt idx="132">
                  <c:v>0.1</c:v>
                </c:pt>
                <c:pt idx="133">
                  <c:v>0.1</c:v>
                </c:pt>
                <c:pt idx="134">
                  <c:v>0.1</c:v>
                </c:pt>
                <c:pt idx="135">
                  <c:v>0.3</c:v>
                </c:pt>
                <c:pt idx="136">
                  <c:v>0.2</c:v>
                </c:pt>
                <c:pt idx="137">
                  <c:v>0.2</c:v>
                </c:pt>
                <c:pt idx="138">
                  <c:v>0.3</c:v>
                </c:pt>
                <c:pt idx="139">
                  <c:v>0.3</c:v>
                </c:pt>
                <c:pt idx="140">
                  <c:v>0.3</c:v>
                </c:pt>
                <c:pt idx="141">
                  <c:v>0.2</c:v>
                </c:pt>
                <c:pt idx="142">
                  <c:v>33.2</c:v>
                </c:pt>
                <c:pt idx="143">
                  <c:v>0.0</c:v>
                </c:pt>
                <c:pt idx="144">
                  <c:v>0.1</c:v>
                </c:pt>
                <c:pt idx="145">
                  <c:v>0.2</c:v>
                </c:pt>
                <c:pt idx="146">
                  <c:v>0.2</c:v>
                </c:pt>
                <c:pt idx="147">
                  <c:v>0.1</c:v>
                </c:pt>
                <c:pt idx="148">
                  <c:v>0.2</c:v>
                </c:pt>
                <c:pt idx="149">
                  <c:v>0.2</c:v>
                </c:pt>
                <c:pt idx="150">
                  <c:v>0.3</c:v>
                </c:pt>
                <c:pt idx="151">
                  <c:v>0.2</c:v>
                </c:pt>
                <c:pt idx="152">
                  <c:v>0.3</c:v>
                </c:pt>
                <c:pt idx="153">
                  <c:v>0.2</c:v>
                </c:pt>
                <c:pt idx="154">
                  <c:v>0.2</c:v>
                </c:pt>
                <c:pt idx="155">
                  <c:v>0.2</c:v>
                </c:pt>
                <c:pt idx="156">
                  <c:v>0.3</c:v>
                </c:pt>
                <c:pt idx="157">
                  <c:v>0.2</c:v>
                </c:pt>
                <c:pt idx="158">
                  <c:v>0.3</c:v>
                </c:pt>
                <c:pt idx="159">
                  <c:v>0.0</c:v>
                </c:pt>
                <c:pt idx="160">
                  <c:v>0.0</c:v>
                </c:pt>
                <c:pt idx="161">
                  <c:v>0.0</c:v>
                </c:pt>
                <c:pt idx="162">
                  <c:v>0.2</c:v>
                </c:pt>
                <c:pt idx="163">
                  <c:v>0.1</c:v>
                </c:pt>
                <c:pt idx="164">
                  <c:v>0.3</c:v>
                </c:pt>
                <c:pt idx="165">
                  <c:v>0.2</c:v>
                </c:pt>
                <c:pt idx="166">
                  <c:v>0.2</c:v>
                </c:pt>
                <c:pt idx="167">
                  <c:v>0.2</c:v>
                </c:pt>
                <c:pt idx="168">
                  <c:v>0.5</c:v>
                </c:pt>
                <c:pt idx="169">
                  <c:v>0.2</c:v>
                </c:pt>
                <c:pt idx="170">
                  <c:v>0.1</c:v>
                </c:pt>
                <c:pt idx="171">
                  <c:v>0.1</c:v>
                </c:pt>
                <c:pt idx="172">
                  <c:v>0.1</c:v>
                </c:pt>
                <c:pt idx="173">
                  <c:v>0.2</c:v>
                </c:pt>
                <c:pt idx="174">
                  <c:v>0.3</c:v>
                </c:pt>
                <c:pt idx="175">
                  <c:v>0.2</c:v>
                </c:pt>
                <c:pt idx="176">
                  <c:v>0.0</c:v>
                </c:pt>
                <c:pt idx="177">
                  <c:v>0.0</c:v>
                </c:pt>
                <c:pt idx="178">
                  <c:v>0.0</c:v>
                </c:pt>
                <c:pt idx="179">
                  <c:v>0.2</c:v>
                </c:pt>
                <c:pt idx="180">
                  <c:v>0.2</c:v>
                </c:pt>
                <c:pt idx="181">
                  <c:v>0.1</c:v>
                </c:pt>
                <c:pt idx="182">
                  <c:v>0.2</c:v>
                </c:pt>
                <c:pt idx="183">
                  <c:v>0.2</c:v>
                </c:pt>
                <c:pt idx="184">
                  <c:v>0.2</c:v>
                </c:pt>
                <c:pt idx="185">
                  <c:v>0.2</c:v>
                </c:pt>
                <c:pt idx="186">
                  <c:v>0.2</c:v>
                </c:pt>
                <c:pt idx="187">
                  <c:v>0.2</c:v>
                </c:pt>
                <c:pt idx="188">
                  <c:v>0.2</c:v>
                </c:pt>
                <c:pt idx="189">
                  <c:v>0.2</c:v>
                </c:pt>
                <c:pt idx="190">
                  <c:v>0.1</c:v>
                </c:pt>
                <c:pt idx="191">
                  <c:v>0.2</c:v>
                </c:pt>
                <c:pt idx="192">
                  <c:v>0.1</c:v>
                </c:pt>
                <c:pt idx="193">
                  <c:v>0.0</c:v>
                </c:pt>
                <c:pt idx="194">
                  <c:v>0.5</c:v>
                </c:pt>
                <c:pt idx="195">
                  <c:v>0.0</c:v>
                </c:pt>
                <c:pt idx="196">
                  <c:v>0.2</c:v>
                </c:pt>
                <c:pt idx="197">
                  <c:v>0.2</c:v>
                </c:pt>
                <c:pt idx="198">
                  <c:v>0.1</c:v>
                </c:pt>
                <c:pt idx="199">
                  <c:v>0.2</c:v>
                </c:pt>
                <c:pt idx="200">
                  <c:v>0.2</c:v>
                </c:pt>
                <c:pt idx="201">
                  <c:v>0.3</c:v>
                </c:pt>
                <c:pt idx="202">
                  <c:v>0.3</c:v>
                </c:pt>
                <c:pt idx="203">
                  <c:v>0.3</c:v>
                </c:pt>
                <c:pt idx="204">
                  <c:v>0.2</c:v>
                </c:pt>
                <c:pt idx="205">
                  <c:v>0.2</c:v>
                </c:pt>
                <c:pt idx="206">
                  <c:v>0.1</c:v>
                </c:pt>
                <c:pt idx="207">
                  <c:v>0.2</c:v>
                </c:pt>
                <c:pt idx="208">
                  <c:v>0.1</c:v>
                </c:pt>
                <c:pt idx="209">
                  <c:v>0.3</c:v>
                </c:pt>
                <c:pt idx="210">
                  <c:v>0.2</c:v>
                </c:pt>
                <c:pt idx="211">
                  <c:v>0.2</c:v>
                </c:pt>
                <c:pt idx="212">
                  <c:v>0.0</c:v>
                </c:pt>
                <c:pt idx="213">
                  <c:v>0.0</c:v>
                </c:pt>
                <c:pt idx="214">
                  <c:v>0.2</c:v>
                </c:pt>
                <c:pt idx="215">
                  <c:v>0.3</c:v>
                </c:pt>
                <c:pt idx="216">
                  <c:v>0.1</c:v>
                </c:pt>
                <c:pt idx="217">
                  <c:v>0.2</c:v>
                </c:pt>
                <c:pt idx="218">
                  <c:v>0.1</c:v>
                </c:pt>
                <c:pt idx="219">
                  <c:v>0.2</c:v>
                </c:pt>
                <c:pt idx="220">
                  <c:v>0.3</c:v>
                </c:pt>
                <c:pt idx="221">
                  <c:v>0.2</c:v>
                </c:pt>
                <c:pt idx="222">
                  <c:v>0.2</c:v>
                </c:pt>
                <c:pt idx="223">
                  <c:v>0.2</c:v>
                </c:pt>
                <c:pt idx="224">
                  <c:v>0.2</c:v>
                </c:pt>
                <c:pt idx="225">
                  <c:v>0.2</c:v>
                </c:pt>
                <c:pt idx="226">
                  <c:v>0.2</c:v>
                </c:pt>
                <c:pt idx="227">
                  <c:v>0.5</c:v>
                </c:pt>
                <c:pt idx="228">
                  <c:v>0.0</c:v>
                </c:pt>
                <c:pt idx="229">
                  <c:v>0.0</c:v>
                </c:pt>
                <c:pt idx="230">
                  <c:v>0.1</c:v>
                </c:pt>
                <c:pt idx="231">
                  <c:v>0.2</c:v>
                </c:pt>
                <c:pt idx="232">
                  <c:v>0.3</c:v>
                </c:pt>
                <c:pt idx="233">
                  <c:v>0.2</c:v>
                </c:pt>
                <c:pt idx="234">
                  <c:v>0.1</c:v>
                </c:pt>
                <c:pt idx="235">
                  <c:v>0.1</c:v>
                </c:pt>
                <c:pt idx="236">
                  <c:v>0.2</c:v>
                </c:pt>
                <c:pt idx="237">
                  <c:v>0.2</c:v>
                </c:pt>
                <c:pt idx="238">
                  <c:v>0.6</c:v>
                </c:pt>
                <c:pt idx="239">
                  <c:v>0.2</c:v>
                </c:pt>
                <c:pt idx="240">
                  <c:v>0.2</c:v>
                </c:pt>
                <c:pt idx="241">
                  <c:v>0.1</c:v>
                </c:pt>
                <c:pt idx="242">
                  <c:v>0.2</c:v>
                </c:pt>
                <c:pt idx="243">
                  <c:v>0.1</c:v>
                </c:pt>
                <c:pt idx="244">
                  <c:v>0.2</c:v>
                </c:pt>
                <c:pt idx="245">
                  <c:v>0.0</c:v>
                </c:pt>
                <c:pt idx="246">
                  <c:v>0.0</c:v>
                </c:pt>
                <c:pt idx="247">
                  <c:v>0.0</c:v>
                </c:pt>
                <c:pt idx="248">
                  <c:v>0.2</c:v>
                </c:pt>
                <c:pt idx="249">
                  <c:v>0.1</c:v>
                </c:pt>
                <c:pt idx="250">
                  <c:v>0.3</c:v>
                </c:pt>
                <c:pt idx="251">
                  <c:v>0.2</c:v>
                </c:pt>
                <c:pt idx="252">
                  <c:v>0.2</c:v>
                </c:pt>
                <c:pt idx="253">
                  <c:v>0.1</c:v>
                </c:pt>
                <c:pt idx="254">
                  <c:v>0.1</c:v>
                </c:pt>
                <c:pt idx="255">
                  <c:v>0.3</c:v>
                </c:pt>
                <c:pt idx="256">
                  <c:v>0.1</c:v>
                </c:pt>
                <c:pt idx="257">
                  <c:v>0.1</c:v>
                </c:pt>
                <c:pt idx="258">
                  <c:v>0.3</c:v>
                </c:pt>
                <c:pt idx="259">
                  <c:v>0.2</c:v>
                </c:pt>
                <c:pt idx="260">
                  <c:v>0.3</c:v>
                </c:pt>
                <c:pt idx="261">
                  <c:v>0.3</c:v>
                </c:pt>
                <c:pt idx="262">
                  <c:v>0.2</c:v>
                </c:pt>
                <c:pt idx="263">
                  <c:v>0.0</c:v>
                </c:pt>
                <c:pt idx="264">
                  <c:v>0.0</c:v>
                </c:pt>
                <c:pt idx="265">
                  <c:v>0.0</c:v>
                </c:pt>
                <c:pt idx="266">
                  <c:v>0.1</c:v>
                </c:pt>
                <c:pt idx="267">
                  <c:v>0.1</c:v>
                </c:pt>
                <c:pt idx="268">
                  <c:v>0.2</c:v>
                </c:pt>
                <c:pt idx="269">
                  <c:v>0.3</c:v>
                </c:pt>
                <c:pt idx="270">
                  <c:v>0.1</c:v>
                </c:pt>
                <c:pt idx="271">
                  <c:v>0.1</c:v>
                </c:pt>
                <c:pt idx="272">
                  <c:v>0.3</c:v>
                </c:pt>
                <c:pt idx="273">
                  <c:v>0.2</c:v>
                </c:pt>
                <c:pt idx="274">
                  <c:v>0.2</c:v>
                </c:pt>
                <c:pt idx="275">
                  <c:v>0.2</c:v>
                </c:pt>
                <c:pt idx="276">
                  <c:v>0.1</c:v>
                </c:pt>
                <c:pt idx="277">
                  <c:v>0.2</c:v>
                </c:pt>
                <c:pt idx="278">
                  <c:v>0.1</c:v>
                </c:pt>
                <c:pt idx="279">
                  <c:v>0.2</c:v>
                </c:pt>
                <c:pt idx="280">
                  <c:v>0.2</c:v>
                </c:pt>
                <c:pt idx="281">
                  <c:v>0.2</c:v>
                </c:pt>
                <c:pt idx="282">
                  <c:v>0.0</c:v>
                </c:pt>
                <c:pt idx="283">
                  <c:v>0.1</c:v>
                </c:pt>
                <c:pt idx="284">
                  <c:v>0.2</c:v>
                </c:pt>
                <c:pt idx="285">
                  <c:v>0.1</c:v>
                </c:pt>
                <c:pt idx="286">
                  <c:v>0.2</c:v>
                </c:pt>
                <c:pt idx="287">
                  <c:v>0.3</c:v>
                </c:pt>
                <c:pt idx="288">
                  <c:v>0.2</c:v>
                </c:pt>
                <c:pt idx="289">
                  <c:v>0.2</c:v>
                </c:pt>
                <c:pt idx="290">
                  <c:v>0.1</c:v>
                </c:pt>
                <c:pt idx="291">
                  <c:v>0.1</c:v>
                </c:pt>
                <c:pt idx="292">
                  <c:v>0.2</c:v>
                </c:pt>
                <c:pt idx="293">
                  <c:v>0.2</c:v>
                </c:pt>
                <c:pt idx="294">
                  <c:v>0.3</c:v>
                </c:pt>
                <c:pt idx="295">
                  <c:v>0.2</c:v>
                </c:pt>
                <c:pt idx="296">
                  <c:v>0.3</c:v>
                </c:pt>
                <c:pt idx="297">
                  <c:v>0.2</c:v>
                </c:pt>
                <c:pt idx="298">
                  <c:v>12.6</c:v>
                </c:pt>
                <c:pt idx="299">
                  <c:v>0.0</c:v>
                </c:pt>
                <c:pt idx="300">
                  <c:v>0.1</c:v>
                </c:pt>
                <c:pt idx="301">
                  <c:v>0.2</c:v>
                </c:pt>
                <c:pt idx="302">
                  <c:v>0.9</c:v>
                </c:pt>
                <c:pt idx="303">
                  <c:v>0.3</c:v>
                </c:pt>
                <c:pt idx="304">
                  <c:v>0.1</c:v>
                </c:pt>
                <c:pt idx="305">
                  <c:v>0.1</c:v>
                </c:pt>
                <c:pt idx="306">
                  <c:v>0.3</c:v>
                </c:pt>
                <c:pt idx="307">
                  <c:v>0.1</c:v>
                </c:pt>
                <c:pt idx="308">
                  <c:v>0.3</c:v>
                </c:pt>
                <c:pt idx="309">
                  <c:v>0.3</c:v>
                </c:pt>
                <c:pt idx="310">
                  <c:v>0.2</c:v>
                </c:pt>
                <c:pt idx="311">
                  <c:v>0.2</c:v>
                </c:pt>
                <c:pt idx="312">
                  <c:v>0.2</c:v>
                </c:pt>
                <c:pt idx="313">
                  <c:v>0.2</c:v>
                </c:pt>
                <c:pt idx="314">
                  <c:v>0.3</c:v>
                </c:pt>
                <c:pt idx="315">
                  <c:v>0.0</c:v>
                </c:pt>
                <c:pt idx="316">
                  <c:v>0.0</c:v>
                </c:pt>
                <c:pt idx="317">
                  <c:v>0.1</c:v>
                </c:pt>
                <c:pt idx="318">
                  <c:v>0.3</c:v>
                </c:pt>
                <c:pt idx="319">
                  <c:v>0.2</c:v>
                </c:pt>
                <c:pt idx="320">
                  <c:v>0.3</c:v>
                </c:pt>
                <c:pt idx="321">
                  <c:v>0.2</c:v>
                </c:pt>
                <c:pt idx="322">
                  <c:v>0.2</c:v>
                </c:pt>
                <c:pt idx="323">
                  <c:v>0.1</c:v>
                </c:pt>
                <c:pt idx="324">
                  <c:v>0.6</c:v>
                </c:pt>
                <c:pt idx="325">
                  <c:v>0.2</c:v>
                </c:pt>
                <c:pt idx="326">
                  <c:v>0.2</c:v>
                </c:pt>
                <c:pt idx="327">
                  <c:v>0.2</c:v>
                </c:pt>
                <c:pt idx="328">
                  <c:v>0.2</c:v>
                </c:pt>
                <c:pt idx="329">
                  <c:v>0.2</c:v>
                </c:pt>
                <c:pt idx="330">
                  <c:v>0.1</c:v>
                </c:pt>
                <c:pt idx="331">
                  <c:v>0.2</c:v>
                </c:pt>
                <c:pt idx="332">
                  <c:v>0.0</c:v>
                </c:pt>
                <c:pt idx="333">
                  <c:v>0.0</c:v>
                </c:pt>
                <c:pt idx="334">
                  <c:v>0.0</c:v>
                </c:pt>
                <c:pt idx="335">
                  <c:v>0.3</c:v>
                </c:pt>
                <c:pt idx="336">
                  <c:v>0.2</c:v>
                </c:pt>
                <c:pt idx="337">
                  <c:v>0.2</c:v>
                </c:pt>
                <c:pt idx="338">
                  <c:v>0.3</c:v>
                </c:pt>
                <c:pt idx="339">
                  <c:v>0.1</c:v>
                </c:pt>
                <c:pt idx="340">
                  <c:v>0.1</c:v>
                </c:pt>
                <c:pt idx="341">
                  <c:v>0.2</c:v>
                </c:pt>
                <c:pt idx="342">
                  <c:v>0.3</c:v>
                </c:pt>
                <c:pt idx="343">
                  <c:v>0.2</c:v>
                </c:pt>
                <c:pt idx="344">
                  <c:v>0.3</c:v>
                </c:pt>
                <c:pt idx="345">
                  <c:v>0.2</c:v>
                </c:pt>
                <c:pt idx="346">
                  <c:v>0.3</c:v>
                </c:pt>
                <c:pt idx="347">
                  <c:v>0.2</c:v>
                </c:pt>
                <c:pt idx="348">
                  <c:v>0.2</c:v>
                </c:pt>
                <c:pt idx="349">
                  <c:v>0.0</c:v>
                </c:pt>
                <c:pt idx="350">
                  <c:v>0.2</c:v>
                </c:pt>
                <c:pt idx="351">
                  <c:v>0.0</c:v>
                </c:pt>
                <c:pt idx="352">
                  <c:v>0.3</c:v>
                </c:pt>
                <c:pt idx="353">
                  <c:v>0.2</c:v>
                </c:pt>
                <c:pt idx="354">
                  <c:v>0.2</c:v>
                </c:pt>
                <c:pt idx="355">
                  <c:v>0.2</c:v>
                </c:pt>
                <c:pt idx="356">
                  <c:v>0.1</c:v>
                </c:pt>
                <c:pt idx="357">
                  <c:v>0.2</c:v>
                </c:pt>
                <c:pt idx="358">
                  <c:v>0.3</c:v>
                </c:pt>
                <c:pt idx="359">
                  <c:v>0.3</c:v>
                </c:pt>
                <c:pt idx="360">
                  <c:v>0.3</c:v>
                </c:pt>
                <c:pt idx="361">
                  <c:v>0.2</c:v>
                </c:pt>
                <c:pt idx="362">
                  <c:v>0.3</c:v>
                </c:pt>
                <c:pt idx="363">
                  <c:v>0.1</c:v>
                </c:pt>
                <c:pt idx="364">
                  <c:v>0.2</c:v>
                </c:pt>
                <c:pt idx="365">
                  <c:v>0.2</c:v>
                </c:pt>
                <c:pt idx="366">
                  <c:v>0.0</c:v>
                </c:pt>
                <c:pt idx="367">
                  <c:v>0.7</c:v>
                </c:pt>
                <c:pt idx="368">
                  <c:v>0.0</c:v>
                </c:pt>
                <c:pt idx="369">
                  <c:v>0.0</c:v>
                </c:pt>
                <c:pt idx="370">
                  <c:v>0.2</c:v>
                </c:pt>
                <c:pt idx="371">
                  <c:v>0.2</c:v>
                </c:pt>
                <c:pt idx="372">
                  <c:v>0.3</c:v>
                </c:pt>
                <c:pt idx="373">
                  <c:v>0.2</c:v>
                </c:pt>
                <c:pt idx="374">
                  <c:v>0.0</c:v>
                </c:pt>
                <c:pt idx="375">
                  <c:v>0.3</c:v>
                </c:pt>
                <c:pt idx="376">
                  <c:v>0.2</c:v>
                </c:pt>
                <c:pt idx="377">
                  <c:v>0.3</c:v>
                </c:pt>
                <c:pt idx="378">
                  <c:v>0.3</c:v>
                </c:pt>
                <c:pt idx="379">
                  <c:v>0.2</c:v>
                </c:pt>
                <c:pt idx="380">
                  <c:v>0.1</c:v>
                </c:pt>
                <c:pt idx="381">
                  <c:v>0.1</c:v>
                </c:pt>
                <c:pt idx="382">
                  <c:v>0.1</c:v>
                </c:pt>
                <c:pt idx="383">
                  <c:v>0.2</c:v>
                </c:pt>
                <c:pt idx="384">
                  <c:v>0.0</c:v>
                </c:pt>
                <c:pt idx="385">
                  <c:v>0.0</c:v>
                </c:pt>
                <c:pt idx="386">
                  <c:v>0.0</c:v>
                </c:pt>
                <c:pt idx="387">
                  <c:v>0.2</c:v>
                </c:pt>
                <c:pt idx="388">
                  <c:v>0.3</c:v>
                </c:pt>
                <c:pt idx="389">
                  <c:v>0.2</c:v>
                </c:pt>
                <c:pt idx="390">
                  <c:v>0.3</c:v>
                </c:pt>
                <c:pt idx="391">
                  <c:v>0.2</c:v>
                </c:pt>
                <c:pt idx="392">
                  <c:v>0.3</c:v>
                </c:pt>
                <c:pt idx="393">
                  <c:v>0.1</c:v>
                </c:pt>
                <c:pt idx="394">
                  <c:v>0.1</c:v>
                </c:pt>
                <c:pt idx="395">
                  <c:v>0.2</c:v>
                </c:pt>
                <c:pt idx="396">
                  <c:v>0.2</c:v>
                </c:pt>
                <c:pt idx="397">
                  <c:v>0.2</c:v>
                </c:pt>
                <c:pt idx="398">
                  <c:v>0.4</c:v>
                </c:pt>
                <c:pt idx="399">
                  <c:v>0.2</c:v>
                </c:pt>
                <c:pt idx="400">
                  <c:v>0.2</c:v>
                </c:pt>
                <c:pt idx="401">
                  <c:v>0.0</c:v>
                </c:pt>
                <c:pt idx="402">
                  <c:v>0.2</c:v>
                </c:pt>
                <c:pt idx="403">
                  <c:v>0.0</c:v>
                </c:pt>
                <c:pt idx="404">
                  <c:v>0.0</c:v>
                </c:pt>
                <c:pt idx="405">
                  <c:v>0.2</c:v>
                </c:pt>
                <c:pt idx="406">
                  <c:v>0.1</c:v>
                </c:pt>
                <c:pt idx="407">
                  <c:v>0.2</c:v>
                </c:pt>
                <c:pt idx="408">
                  <c:v>0.3</c:v>
                </c:pt>
                <c:pt idx="409">
                  <c:v>0.2</c:v>
                </c:pt>
                <c:pt idx="410">
                  <c:v>0.3</c:v>
                </c:pt>
                <c:pt idx="411">
                  <c:v>0.2</c:v>
                </c:pt>
                <c:pt idx="412">
                  <c:v>0.2</c:v>
                </c:pt>
                <c:pt idx="413">
                  <c:v>0.2</c:v>
                </c:pt>
                <c:pt idx="414">
                  <c:v>0.2</c:v>
                </c:pt>
                <c:pt idx="415">
                  <c:v>0.1</c:v>
                </c:pt>
                <c:pt idx="416">
                  <c:v>0.2</c:v>
                </c:pt>
                <c:pt idx="417">
                  <c:v>0.2</c:v>
                </c:pt>
                <c:pt idx="418">
                  <c:v>0.3</c:v>
                </c:pt>
                <c:pt idx="419">
                  <c:v>0.0</c:v>
                </c:pt>
                <c:pt idx="420">
                  <c:v>0.0</c:v>
                </c:pt>
                <c:pt idx="421">
                  <c:v>0.0</c:v>
                </c:pt>
                <c:pt idx="422">
                  <c:v>0.2</c:v>
                </c:pt>
                <c:pt idx="423">
                  <c:v>0.3</c:v>
                </c:pt>
                <c:pt idx="424">
                  <c:v>0.2</c:v>
                </c:pt>
                <c:pt idx="425">
                  <c:v>0.1</c:v>
                </c:pt>
                <c:pt idx="426">
                  <c:v>0.2</c:v>
                </c:pt>
                <c:pt idx="427">
                  <c:v>0.1</c:v>
                </c:pt>
                <c:pt idx="428">
                  <c:v>0.3</c:v>
                </c:pt>
                <c:pt idx="429">
                  <c:v>0.3</c:v>
                </c:pt>
                <c:pt idx="430">
                  <c:v>0.3</c:v>
                </c:pt>
                <c:pt idx="431">
                  <c:v>0.2</c:v>
                </c:pt>
                <c:pt idx="432">
                  <c:v>0.2</c:v>
                </c:pt>
                <c:pt idx="433">
                  <c:v>0.2</c:v>
                </c:pt>
                <c:pt idx="434">
                  <c:v>0.2</c:v>
                </c:pt>
                <c:pt idx="435">
                  <c:v>0.1</c:v>
                </c:pt>
                <c:pt idx="436">
                  <c:v>0.0</c:v>
                </c:pt>
                <c:pt idx="437">
                  <c:v>0.2</c:v>
                </c:pt>
                <c:pt idx="438">
                  <c:v>0.0</c:v>
                </c:pt>
                <c:pt idx="439">
                  <c:v>0.2</c:v>
                </c:pt>
                <c:pt idx="440">
                  <c:v>0.2</c:v>
                </c:pt>
                <c:pt idx="441">
                  <c:v>0.1</c:v>
                </c:pt>
                <c:pt idx="442">
                  <c:v>0.1</c:v>
                </c:pt>
                <c:pt idx="443">
                  <c:v>0.2</c:v>
                </c:pt>
                <c:pt idx="444">
                  <c:v>0.2</c:v>
                </c:pt>
                <c:pt idx="445">
                  <c:v>0.3</c:v>
                </c:pt>
                <c:pt idx="446">
                  <c:v>0.2</c:v>
                </c:pt>
                <c:pt idx="447">
                  <c:v>0.2</c:v>
                </c:pt>
                <c:pt idx="448">
                  <c:v>0.2</c:v>
                </c:pt>
                <c:pt idx="449">
                  <c:v>0.2</c:v>
                </c:pt>
                <c:pt idx="450">
                  <c:v>0.2</c:v>
                </c:pt>
                <c:pt idx="451">
                  <c:v>0.2</c:v>
                </c:pt>
                <c:pt idx="452">
                  <c:v>0.2</c:v>
                </c:pt>
                <c:pt idx="453">
                  <c:v>0.0</c:v>
                </c:pt>
                <c:pt idx="454">
                  <c:v>0.3</c:v>
                </c:pt>
                <c:pt idx="455">
                  <c:v>0.0</c:v>
                </c:pt>
                <c:pt idx="456">
                  <c:v>0.2</c:v>
                </c:pt>
                <c:pt idx="457">
                  <c:v>0.1</c:v>
                </c:pt>
                <c:pt idx="458">
                  <c:v>0.2</c:v>
                </c:pt>
                <c:pt idx="459">
                  <c:v>0.2</c:v>
                </c:pt>
                <c:pt idx="460">
                  <c:v>0.4</c:v>
                </c:pt>
                <c:pt idx="461">
                  <c:v>0.2</c:v>
                </c:pt>
                <c:pt idx="462">
                  <c:v>0.3</c:v>
                </c:pt>
                <c:pt idx="463">
                  <c:v>0.2</c:v>
                </c:pt>
                <c:pt idx="464">
                  <c:v>0.2</c:v>
                </c:pt>
                <c:pt idx="465">
                  <c:v>0.1</c:v>
                </c:pt>
                <c:pt idx="466">
                  <c:v>0.1</c:v>
                </c:pt>
                <c:pt idx="467">
                  <c:v>0.2</c:v>
                </c:pt>
                <c:pt idx="468">
                  <c:v>0.9</c:v>
                </c:pt>
                <c:pt idx="469">
                  <c:v>0.3</c:v>
                </c:pt>
                <c:pt idx="470">
                  <c:v>0.2</c:v>
                </c:pt>
                <c:pt idx="471">
                  <c:v>0.2</c:v>
                </c:pt>
                <c:pt idx="472">
                  <c:v>0.0</c:v>
                </c:pt>
                <c:pt idx="473">
                  <c:v>0.1</c:v>
                </c:pt>
                <c:pt idx="474">
                  <c:v>0.2</c:v>
                </c:pt>
                <c:pt idx="475">
                  <c:v>0.1</c:v>
                </c:pt>
                <c:pt idx="476">
                  <c:v>0.1</c:v>
                </c:pt>
                <c:pt idx="477">
                  <c:v>0.1</c:v>
                </c:pt>
                <c:pt idx="478">
                  <c:v>0.3</c:v>
                </c:pt>
                <c:pt idx="479">
                  <c:v>0.2</c:v>
                </c:pt>
                <c:pt idx="480">
                  <c:v>0.2</c:v>
                </c:pt>
                <c:pt idx="481">
                  <c:v>0.3</c:v>
                </c:pt>
                <c:pt idx="482">
                  <c:v>0.2</c:v>
                </c:pt>
                <c:pt idx="483">
                  <c:v>0.1</c:v>
                </c:pt>
                <c:pt idx="484">
                  <c:v>0.2</c:v>
                </c:pt>
                <c:pt idx="485">
                  <c:v>0.1</c:v>
                </c:pt>
                <c:pt idx="486">
                  <c:v>0.2</c:v>
                </c:pt>
                <c:pt idx="487">
                  <c:v>0.4</c:v>
                </c:pt>
                <c:pt idx="488">
                  <c:v>0.0</c:v>
                </c:pt>
                <c:pt idx="489">
                  <c:v>0.0</c:v>
                </c:pt>
                <c:pt idx="490">
                  <c:v>0.0</c:v>
                </c:pt>
                <c:pt idx="491">
                  <c:v>0.2</c:v>
                </c:pt>
                <c:pt idx="492">
                  <c:v>0.1</c:v>
                </c:pt>
                <c:pt idx="493">
                  <c:v>0.2</c:v>
                </c:pt>
                <c:pt idx="494">
                  <c:v>0.3</c:v>
                </c:pt>
                <c:pt idx="495">
                  <c:v>0.9</c:v>
                </c:pt>
                <c:pt idx="496">
                  <c:v>0.2</c:v>
                </c:pt>
                <c:pt idx="497">
                  <c:v>0.1</c:v>
                </c:pt>
                <c:pt idx="498">
                  <c:v>0.2</c:v>
                </c:pt>
                <c:pt idx="499">
                  <c:v>0.2</c:v>
                </c:pt>
                <c:pt idx="500">
                  <c:v>0.3</c:v>
                </c:pt>
                <c:pt idx="501">
                  <c:v>0.2</c:v>
                </c:pt>
                <c:pt idx="502">
                  <c:v>0.3</c:v>
                </c:pt>
                <c:pt idx="503">
                  <c:v>0.3</c:v>
                </c:pt>
                <c:pt idx="504">
                  <c:v>0.3</c:v>
                </c:pt>
                <c:pt idx="505">
                  <c:v>0.0</c:v>
                </c:pt>
                <c:pt idx="506">
                  <c:v>0.0</c:v>
                </c:pt>
                <c:pt idx="507">
                  <c:v>0.0</c:v>
                </c:pt>
                <c:pt idx="508">
                  <c:v>0.3</c:v>
                </c:pt>
                <c:pt idx="509">
                  <c:v>0.2</c:v>
                </c:pt>
                <c:pt idx="510">
                  <c:v>0.2</c:v>
                </c:pt>
                <c:pt idx="511">
                  <c:v>0.2</c:v>
                </c:pt>
                <c:pt idx="512">
                  <c:v>0.3</c:v>
                </c:pt>
                <c:pt idx="513">
                  <c:v>0.2</c:v>
                </c:pt>
                <c:pt idx="514">
                  <c:v>0.3</c:v>
                </c:pt>
                <c:pt idx="515">
                  <c:v>0.3</c:v>
                </c:pt>
                <c:pt idx="516">
                  <c:v>0.3</c:v>
                </c:pt>
                <c:pt idx="517">
                  <c:v>0.2</c:v>
                </c:pt>
                <c:pt idx="518">
                  <c:v>0.2</c:v>
                </c:pt>
                <c:pt idx="519">
                  <c:v>0.1</c:v>
                </c:pt>
                <c:pt idx="520">
                  <c:v>0.1</c:v>
                </c:pt>
                <c:pt idx="521">
                  <c:v>0.2</c:v>
                </c:pt>
                <c:pt idx="522">
                  <c:v>0.0</c:v>
                </c:pt>
                <c:pt idx="523">
                  <c:v>1.0</c:v>
                </c:pt>
                <c:pt idx="524">
                  <c:v>0.0</c:v>
                </c:pt>
                <c:pt idx="525">
                  <c:v>0.2</c:v>
                </c:pt>
                <c:pt idx="526">
                  <c:v>0.1</c:v>
                </c:pt>
                <c:pt idx="527">
                  <c:v>0.2</c:v>
                </c:pt>
                <c:pt idx="528">
                  <c:v>0.3</c:v>
                </c:pt>
                <c:pt idx="529">
                  <c:v>0.3</c:v>
                </c:pt>
                <c:pt idx="530">
                  <c:v>0.2</c:v>
                </c:pt>
                <c:pt idx="531">
                  <c:v>0.1</c:v>
                </c:pt>
                <c:pt idx="532">
                  <c:v>0.2</c:v>
                </c:pt>
                <c:pt idx="533">
                  <c:v>0.4</c:v>
                </c:pt>
                <c:pt idx="534">
                  <c:v>0.3</c:v>
                </c:pt>
                <c:pt idx="535">
                  <c:v>0.3</c:v>
                </c:pt>
                <c:pt idx="536">
                  <c:v>0.1</c:v>
                </c:pt>
                <c:pt idx="537">
                  <c:v>0.1</c:v>
                </c:pt>
                <c:pt idx="538">
                  <c:v>0.1</c:v>
                </c:pt>
                <c:pt idx="539">
                  <c:v>0.0</c:v>
                </c:pt>
                <c:pt idx="540">
                  <c:v>0.3</c:v>
                </c:pt>
                <c:pt idx="541">
                  <c:v>0.0</c:v>
                </c:pt>
                <c:pt idx="542">
                  <c:v>0.1</c:v>
                </c:pt>
                <c:pt idx="543">
                  <c:v>0.2</c:v>
                </c:pt>
                <c:pt idx="544">
                  <c:v>0.2</c:v>
                </c:pt>
                <c:pt idx="545">
                  <c:v>0.2</c:v>
                </c:pt>
                <c:pt idx="546">
                  <c:v>0.2</c:v>
                </c:pt>
                <c:pt idx="547">
                  <c:v>0.1</c:v>
                </c:pt>
                <c:pt idx="548">
                  <c:v>0.2</c:v>
                </c:pt>
                <c:pt idx="549">
                  <c:v>0.3</c:v>
                </c:pt>
                <c:pt idx="550">
                  <c:v>0.3</c:v>
                </c:pt>
                <c:pt idx="551">
                  <c:v>0.2</c:v>
                </c:pt>
                <c:pt idx="552">
                  <c:v>0.2</c:v>
                </c:pt>
                <c:pt idx="553">
                  <c:v>0.2</c:v>
                </c:pt>
                <c:pt idx="554">
                  <c:v>0.2</c:v>
                </c:pt>
                <c:pt idx="555">
                  <c:v>0.2</c:v>
                </c:pt>
                <c:pt idx="556">
                  <c:v>0.2</c:v>
                </c:pt>
                <c:pt idx="557">
                  <c:v>1.0</c:v>
                </c:pt>
                <c:pt idx="558">
                  <c:v>0.0</c:v>
                </c:pt>
                <c:pt idx="559">
                  <c:v>0.1</c:v>
                </c:pt>
                <c:pt idx="560">
                  <c:v>0.2</c:v>
                </c:pt>
                <c:pt idx="561">
                  <c:v>0.4</c:v>
                </c:pt>
                <c:pt idx="562">
                  <c:v>0.3</c:v>
                </c:pt>
                <c:pt idx="563">
                  <c:v>0.3</c:v>
                </c:pt>
                <c:pt idx="564">
                  <c:v>0.2</c:v>
                </c:pt>
                <c:pt idx="565">
                  <c:v>0.2</c:v>
                </c:pt>
                <c:pt idx="566">
                  <c:v>0.2</c:v>
                </c:pt>
                <c:pt idx="567">
                  <c:v>0.2</c:v>
                </c:pt>
                <c:pt idx="568">
                  <c:v>0.3</c:v>
                </c:pt>
                <c:pt idx="569">
                  <c:v>0.3</c:v>
                </c:pt>
                <c:pt idx="570">
                  <c:v>0.2</c:v>
                </c:pt>
                <c:pt idx="571">
                  <c:v>0.2</c:v>
                </c:pt>
                <c:pt idx="572">
                  <c:v>0.2</c:v>
                </c:pt>
                <c:pt idx="573">
                  <c:v>0.2</c:v>
                </c:pt>
                <c:pt idx="574">
                  <c:v>0.0</c:v>
                </c:pt>
                <c:pt idx="575">
                  <c:v>0.0</c:v>
                </c:pt>
                <c:pt idx="576">
                  <c:v>0.0</c:v>
                </c:pt>
                <c:pt idx="577">
                  <c:v>0.2</c:v>
                </c:pt>
                <c:pt idx="578">
                  <c:v>0.2</c:v>
                </c:pt>
                <c:pt idx="579">
                  <c:v>0.1</c:v>
                </c:pt>
                <c:pt idx="580">
                  <c:v>0.1</c:v>
                </c:pt>
                <c:pt idx="581">
                  <c:v>0.2</c:v>
                </c:pt>
                <c:pt idx="582">
                  <c:v>0.3</c:v>
                </c:pt>
                <c:pt idx="583">
                  <c:v>0.3</c:v>
                </c:pt>
                <c:pt idx="584">
                  <c:v>0.2</c:v>
                </c:pt>
                <c:pt idx="585">
                  <c:v>0.2</c:v>
                </c:pt>
                <c:pt idx="586">
                  <c:v>0.1</c:v>
                </c:pt>
                <c:pt idx="587">
                  <c:v>0.1</c:v>
                </c:pt>
                <c:pt idx="588">
                  <c:v>0.2</c:v>
                </c:pt>
                <c:pt idx="589">
                  <c:v>0.1</c:v>
                </c:pt>
                <c:pt idx="590">
                  <c:v>0.4</c:v>
                </c:pt>
                <c:pt idx="591">
                  <c:v>0.0</c:v>
                </c:pt>
                <c:pt idx="592">
                  <c:v>0.2</c:v>
                </c:pt>
                <c:pt idx="593">
                  <c:v>0.0</c:v>
                </c:pt>
                <c:pt idx="594">
                  <c:v>0.1</c:v>
                </c:pt>
                <c:pt idx="595">
                  <c:v>0.3</c:v>
                </c:pt>
                <c:pt idx="596">
                  <c:v>0.3</c:v>
                </c:pt>
                <c:pt idx="597">
                  <c:v>0.2</c:v>
                </c:pt>
                <c:pt idx="598">
                  <c:v>0.1</c:v>
                </c:pt>
                <c:pt idx="599">
                  <c:v>0.2</c:v>
                </c:pt>
                <c:pt idx="600">
                  <c:v>0.2</c:v>
                </c:pt>
                <c:pt idx="601">
                  <c:v>0.4</c:v>
                </c:pt>
                <c:pt idx="602">
                  <c:v>0.3</c:v>
                </c:pt>
                <c:pt idx="603">
                  <c:v>0.3</c:v>
                </c:pt>
                <c:pt idx="604">
                  <c:v>0.3</c:v>
                </c:pt>
                <c:pt idx="605">
                  <c:v>0.3</c:v>
                </c:pt>
                <c:pt idx="606">
                  <c:v>0.1</c:v>
                </c:pt>
                <c:pt idx="607">
                  <c:v>0.3</c:v>
                </c:pt>
                <c:pt idx="608">
                  <c:v>0.2</c:v>
                </c:pt>
                <c:pt idx="609">
                  <c:v>42.0</c:v>
                </c:pt>
                <c:pt idx="610">
                  <c:v>0.0</c:v>
                </c:pt>
                <c:pt idx="611">
                  <c:v>0.0</c:v>
                </c:pt>
                <c:pt idx="612">
                  <c:v>0.1</c:v>
                </c:pt>
                <c:pt idx="613">
                  <c:v>0.1</c:v>
                </c:pt>
                <c:pt idx="614">
                  <c:v>0.2</c:v>
                </c:pt>
                <c:pt idx="615">
                  <c:v>0.3</c:v>
                </c:pt>
                <c:pt idx="616">
                  <c:v>0.3</c:v>
                </c:pt>
                <c:pt idx="617">
                  <c:v>0.3</c:v>
                </c:pt>
                <c:pt idx="618">
                  <c:v>0.3</c:v>
                </c:pt>
                <c:pt idx="619">
                  <c:v>0.2</c:v>
                </c:pt>
                <c:pt idx="620">
                  <c:v>0.2</c:v>
                </c:pt>
                <c:pt idx="621">
                  <c:v>0.1</c:v>
                </c:pt>
                <c:pt idx="622">
                  <c:v>0.3</c:v>
                </c:pt>
                <c:pt idx="623">
                  <c:v>0.3</c:v>
                </c:pt>
                <c:pt idx="624">
                  <c:v>0.2</c:v>
                </c:pt>
                <c:pt idx="625">
                  <c:v>0.4</c:v>
                </c:pt>
                <c:pt idx="626">
                  <c:v>0.0</c:v>
                </c:pt>
                <c:pt idx="627">
                  <c:v>0.0</c:v>
                </c:pt>
                <c:pt idx="628">
                  <c:v>0.1</c:v>
                </c:pt>
                <c:pt idx="629">
                  <c:v>0.2</c:v>
                </c:pt>
                <c:pt idx="630">
                  <c:v>0.2</c:v>
                </c:pt>
                <c:pt idx="631">
                  <c:v>0.2</c:v>
                </c:pt>
                <c:pt idx="632">
                  <c:v>0.2</c:v>
                </c:pt>
                <c:pt idx="633">
                  <c:v>0.3</c:v>
                </c:pt>
                <c:pt idx="634">
                  <c:v>0.3</c:v>
                </c:pt>
                <c:pt idx="635">
                  <c:v>0.3</c:v>
                </c:pt>
                <c:pt idx="636">
                  <c:v>0.2</c:v>
                </c:pt>
                <c:pt idx="637">
                  <c:v>0.2</c:v>
                </c:pt>
                <c:pt idx="638">
                  <c:v>0.2</c:v>
                </c:pt>
                <c:pt idx="639">
                  <c:v>0.2</c:v>
                </c:pt>
                <c:pt idx="640">
                  <c:v>0.1</c:v>
                </c:pt>
                <c:pt idx="641">
                  <c:v>0.3</c:v>
                </c:pt>
                <c:pt idx="642">
                  <c:v>0.3</c:v>
                </c:pt>
                <c:pt idx="643">
                  <c:v>0.0</c:v>
                </c:pt>
                <c:pt idx="644">
                  <c:v>0.0</c:v>
                </c:pt>
                <c:pt idx="645">
                  <c:v>0.0</c:v>
                </c:pt>
                <c:pt idx="646">
                  <c:v>0.2</c:v>
                </c:pt>
                <c:pt idx="647">
                  <c:v>0.2</c:v>
                </c:pt>
                <c:pt idx="648">
                  <c:v>0.3</c:v>
                </c:pt>
                <c:pt idx="649">
                  <c:v>0.3</c:v>
                </c:pt>
                <c:pt idx="650">
                  <c:v>0.3</c:v>
                </c:pt>
                <c:pt idx="651">
                  <c:v>0.2</c:v>
                </c:pt>
                <c:pt idx="652">
                  <c:v>0.2</c:v>
                </c:pt>
                <c:pt idx="653">
                  <c:v>0.4</c:v>
                </c:pt>
                <c:pt idx="654">
                  <c:v>0.2</c:v>
                </c:pt>
                <c:pt idx="655">
                  <c:v>0.1</c:v>
                </c:pt>
                <c:pt idx="656">
                  <c:v>0.2</c:v>
                </c:pt>
                <c:pt idx="657">
                  <c:v>0.2</c:v>
                </c:pt>
                <c:pt idx="658">
                  <c:v>0.2</c:v>
                </c:pt>
                <c:pt idx="659">
                  <c:v>0.3</c:v>
                </c:pt>
                <c:pt idx="660">
                  <c:v>0.0</c:v>
                </c:pt>
                <c:pt idx="661">
                  <c:v>0.2</c:v>
                </c:pt>
                <c:pt idx="662">
                  <c:v>0.0</c:v>
                </c:pt>
                <c:pt idx="663">
                  <c:v>0.2</c:v>
                </c:pt>
                <c:pt idx="664">
                  <c:v>0.2</c:v>
                </c:pt>
                <c:pt idx="665">
                  <c:v>0.2</c:v>
                </c:pt>
                <c:pt idx="666">
                  <c:v>0.1</c:v>
                </c:pt>
                <c:pt idx="667">
                  <c:v>0.2</c:v>
                </c:pt>
                <c:pt idx="668">
                  <c:v>0.2</c:v>
                </c:pt>
                <c:pt idx="669">
                  <c:v>0.2</c:v>
                </c:pt>
                <c:pt idx="670">
                  <c:v>0.3</c:v>
                </c:pt>
                <c:pt idx="671">
                  <c:v>0.2</c:v>
                </c:pt>
                <c:pt idx="672">
                  <c:v>0.2</c:v>
                </c:pt>
                <c:pt idx="673">
                  <c:v>0.1</c:v>
                </c:pt>
                <c:pt idx="674">
                  <c:v>0.2</c:v>
                </c:pt>
                <c:pt idx="675">
                  <c:v>0.2</c:v>
                </c:pt>
                <c:pt idx="676">
                  <c:v>0.2</c:v>
                </c:pt>
                <c:pt idx="677">
                  <c:v>0.2</c:v>
                </c:pt>
                <c:pt idx="678">
                  <c:v>0.2</c:v>
                </c:pt>
                <c:pt idx="679">
                  <c:v>0.0</c:v>
                </c:pt>
                <c:pt idx="680">
                  <c:v>0.0</c:v>
                </c:pt>
                <c:pt idx="681">
                  <c:v>0.2</c:v>
                </c:pt>
                <c:pt idx="682">
                  <c:v>0.2</c:v>
                </c:pt>
                <c:pt idx="683">
                  <c:v>0.2</c:v>
                </c:pt>
                <c:pt idx="684">
                  <c:v>0.2</c:v>
                </c:pt>
                <c:pt idx="685">
                  <c:v>0.2</c:v>
                </c:pt>
                <c:pt idx="686">
                  <c:v>0.2</c:v>
                </c:pt>
                <c:pt idx="687">
                  <c:v>0.2</c:v>
                </c:pt>
                <c:pt idx="688">
                  <c:v>0.2</c:v>
                </c:pt>
                <c:pt idx="689">
                  <c:v>0.2</c:v>
                </c:pt>
                <c:pt idx="690">
                  <c:v>0.2</c:v>
                </c:pt>
                <c:pt idx="691">
                  <c:v>0.3</c:v>
                </c:pt>
                <c:pt idx="692">
                  <c:v>0.2</c:v>
                </c:pt>
                <c:pt idx="693">
                  <c:v>0.2</c:v>
                </c:pt>
                <c:pt idx="694">
                  <c:v>0.2</c:v>
                </c:pt>
                <c:pt idx="695">
                  <c:v>0.0</c:v>
                </c:pt>
                <c:pt idx="696">
                  <c:v>0.0</c:v>
                </c:pt>
                <c:pt idx="697">
                  <c:v>0.0</c:v>
                </c:pt>
                <c:pt idx="698">
                  <c:v>0.2</c:v>
                </c:pt>
                <c:pt idx="699">
                  <c:v>0.1</c:v>
                </c:pt>
                <c:pt idx="700">
                  <c:v>0.2</c:v>
                </c:pt>
                <c:pt idx="701">
                  <c:v>0.3</c:v>
                </c:pt>
                <c:pt idx="702">
                  <c:v>0.3</c:v>
                </c:pt>
                <c:pt idx="703">
                  <c:v>0.3</c:v>
                </c:pt>
                <c:pt idx="704">
                  <c:v>0.2</c:v>
                </c:pt>
                <c:pt idx="705">
                  <c:v>0.2</c:v>
                </c:pt>
                <c:pt idx="706">
                  <c:v>0.2</c:v>
                </c:pt>
                <c:pt idx="707">
                  <c:v>0.3</c:v>
                </c:pt>
                <c:pt idx="708">
                  <c:v>0.2</c:v>
                </c:pt>
                <c:pt idx="709">
                  <c:v>0.3</c:v>
                </c:pt>
                <c:pt idx="710">
                  <c:v>0.3</c:v>
                </c:pt>
                <c:pt idx="711">
                  <c:v>0.2</c:v>
                </c:pt>
                <c:pt idx="712">
                  <c:v>0.0</c:v>
                </c:pt>
                <c:pt idx="713">
                  <c:v>0.2</c:v>
                </c:pt>
                <c:pt idx="714">
                  <c:v>0.0</c:v>
                </c:pt>
                <c:pt idx="715">
                  <c:v>0.1</c:v>
                </c:pt>
                <c:pt idx="716">
                  <c:v>0.3</c:v>
                </c:pt>
                <c:pt idx="717">
                  <c:v>0.3</c:v>
                </c:pt>
                <c:pt idx="718">
                  <c:v>0.3</c:v>
                </c:pt>
                <c:pt idx="719">
                  <c:v>0.3</c:v>
                </c:pt>
                <c:pt idx="720">
                  <c:v>0.2</c:v>
                </c:pt>
                <c:pt idx="721">
                  <c:v>0.2</c:v>
                </c:pt>
                <c:pt idx="722">
                  <c:v>0.1</c:v>
                </c:pt>
                <c:pt idx="723">
                  <c:v>0.2</c:v>
                </c:pt>
                <c:pt idx="724">
                  <c:v>0.3</c:v>
                </c:pt>
                <c:pt idx="725">
                  <c:v>0.3</c:v>
                </c:pt>
                <c:pt idx="726">
                  <c:v>0.2</c:v>
                </c:pt>
                <c:pt idx="727">
                  <c:v>0.2</c:v>
                </c:pt>
                <c:pt idx="728">
                  <c:v>0.2</c:v>
                </c:pt>
                <c:pt idx="729">
                  <c:v>0.0</c:v>
                </c:pt>
                <c:pt idx="730">
                  <c:v>0.2</c:v>
                </c:pt>
                <c:pt idx="731">
                  <c:v>0.0</c:v>
                </c:pt>
                <c:pt idx="732">
                  <c:v>0.2</c:v>
                </c:pt>
                <c:pt idx="733">
                  <c:v>0.3</c:v>
                </c:pt>
                <c:pt idx="734">
                  <c:v>0.3</c:v>
                </c:pt>
                <c:pt idx="735">
                  <c:v>0.3</c:v>
                </c:pt>
                <c:pt idx="736">
                  <c:v>0.2</c:v>
                </c:pt>
                <c:pt idx="737">
                  <c:v>0.2</c:v>
                </c:pt>
                <c:pt idx="738">
                  <c:v>0.2</c:v>
                </c:pt>
                <c:pt idx="739">
                  <c:v>0.2</c:v>
                </c:pt>
                <c:pt idx="740">
                  <c:v>0.3</c:v>
                </c:pt>
                <c:pt idx="741">
                  <c:v>0.3</c:v>
                </c:pt>
                <c:pt idx="742">
                  <c:v>0.3</c:v>
                </c:pt>
                <c:pt idx="743">
                  <c:v>0.2</c:v>
                </c:pt>
                <c:pt idx="744">
                  <c:v>0.2</c:v>
                </c:pt>
                <c:pt idx="745">
                  <c:v>0.2</c:v>
                </c:pt>
                <c:pt idx="746">
                  <c:v>0.2</c:v>
                </c:pt>
                <c:pt idx="747">
                  <c:v>43.4</c:v>
                </c:pt>
                <c:pt idx="748">
                  <c:v>0.0</c:v>
                </c:pt>
                <c:pt idx="749">
                  <c:v>0.1</c:v>
                </c:pt>
                <c:pt idx="750">
                  <c:v>0.2</c:v>
                </c:pt>
                <c:pt idx="751">
                  <c:v>0.1</c:v>
                </c:pt>
                <c:pt idx="752">
                  <c:v>0.1</c:v>
                </c:pt>
                <c:pt idx="753">
                  <c:v>0.1</c:v>
                </c:pt>
                <c:pt idx="754">
                  <c:v>0.2</c:v>
                </c:pt>
                <c:pt idx="755">
                  <c:v>0.2</c:v>
                </c:pt>
                <c:pt idx="756">
                  <c:v>0.2</c:v>
                </c:pt>
                <c:pt idx="757">
                  <c:v>0.3</c:v>
                </c:pt>
                <c:pt idx="758">
                  <c:v>0.3</c:v>
                </c:pt>
                <c:pt idx="759">
                  <c:v>0.2</c:v>
                </c:pt>
                <c:pt idx="760">
                  <c:v>0.1</c:v>
                </c:pt>
                <c:pt idx="761">
                  <c:v>0.1</c:v>
                </c:pt>
                <c:pt idx="762">
                  <c:v>0.2</c:v>
                </c:pt>
                <c:pt idx="763">
                  <c:v>0.3</c:v>
                </c:pt>
                <c:pt idx="764">
                  <c:v>0.0</c:v>
                </c:pt>
                <c:pt idx="765">
                  <c:v>0.0</c:v>
                </c:pt>
                <c:pt idx="766">
                  <c:v>0.0</c:v>
                </c:pt>
                <c:pt idx="767">
                  <c:v>0.2</c:v>
                </c:pt>
                <c:pt idx="768">
                  <c:v>0.3</c:v>
                </c:pt>
                <c:pt idx="769">
                  <c:v>0.2</c:v>
                </c:pt>
                <c:pt idx="770">
                  <c:v>0.2</c:v>
                </c:pt>
                <c:pt idx="771">
                  <c:v>0.2</c:v>
                </c:pt>
                <c:pt idx="772">
                  <c:v>0.2</c:v>
                </c:pt>
                <c:pt idx="773">
                  <c:v>0.3</c:v>
                </c:pt>
                <c:pt idx="774">
                  <c:v>0.2</c:v>
                </c:pt>
                <c:pt idx="775">
                  <c:v>0.2</c:v>
                </c:pt>
                <c:pt idx="776">
                  <c:v>0.2</c:v>
                </c:pt>
                <c:pt idx="777">
                  <c:v>0.1</c:v>
                </c:pt>
                <c:pt idx="778">
                  <c:v>0.2</c:v>
                </c:pt>
                <c:pt idx="779">
                  <c:v>0.1</c:v>
                </c:pt>
                <c:pt idx="780">
                  <c:v>0.3</c:v>
                </c:pt>
                <c:pt idx="781">
                  <c:v>0.0</c:v>
                </c:pt>
                <c:pt idx="782">
                  <c:v>0.4</c:v>
                </c:pt>
                <c:pt idx="783">
                  <c:v>0.0</c:v>
                </c:pt>
                <c:pt idx="784">
                  <c:v>0.2</c:v>
                </c:pt>
                <c:pt idx="785">
                  <c:v>0.2</c:v>
                </c:pt>
                <c:pt idx="786">
                  <c:v>0.2</c:v>
                </c:pt>
                <c:pt idx="787">
                  <c:v>0.1</c:v>
                </c:pt>
                <c:pt idx="788">
                  <c:v>0.2</c:v>
                </c:pt>
                <c:pt idx="789">
                  <c:v>0.3</c:v>
                </c:pt>
                <c:pt idx="790">
                  <c:v>0.2</c:v>
                </c:pt>
                <c:pt idx="791">
                  <c:v>0.3</c:v>
                </c:pt>
                <c:pt idx="792">
                  <c:v>0.2</c:v>
                </c:pt>
                <c:pt idx="793">
                  <c:v>0.2</c:v>
                </c:pt>
                <c:pt idx="794">
                  <c:v>0.2</c:v>
                </c:pt>
                <c:pt idx="795">
                  <c:v>0.1</c:v>
                </c:pt>
                <c:pt idx="796">
                  <c:v>0.3</c:v>
                </c:pt>
                <c:pt idx="797">
                  <c:v>0.2</c:v>
                </c:pt>
                <c:pt idx="798">
                  <c:v>0.0</c:v>
                </c:pt>
                <c:pt idx="799">
                  <c:v>0.2</c:v>
                </c:pt>
                <c:pt idx="800">
                  <c:v>0.0</c:v>
                </c:pt>
                <c:pt idx="801">
                  <c:v>0.1</c:v>
                </c:pt>
                <c:pt idx="802">
                  <c:v>0.3</c:v>
                </c:pt>
                <c:pt idx="803">
                  <c:v>0.3</c:v>
                </c:pt>
                <c:pt idx="804">
                  <c:v>0.2</c:v>
                </c:pt>
                <c:pt idx="805">
                  <c:v>0.2</c:v>
                </c:pt>
                <c:pt idx="806">
                  <c:v>0.2</c:v>
                </c:pt>
                <c:pt idx="807">
                  <c:v>0.1</c:v>
                </c:pt>
                <c:pt idx="808">
                  <c:v>0.2</c:v>
                </c:pt>
                <c:pt idx="809">
                  <c:v>0.2</c:v>
                </c:pt>
                <c:pt idx="810">
                  <c:v>0.2</c:v>
                </c:pt>
                <c:pt idx="811">
                  <c:v>0.1</c:v>
                </c:pt>
                <c:pt idx="812">
                  <c:v>0.2</c:v>
                </c:pt>
                <c:pt idx="813">
                  <c:v>0.3</c:v>
                </c:pt>
                <c:pt idx="814">
                  <c:v>0.2</c:v>
                </c:pt>
                <c:pt idx="815">
                  <c:v>0.3</c:v>
                </c:pt>
                <c:pt idx="816">
                  <c:v>0.0</c:v>
                </c:pt>
                <c:pt idx="817">
                  <c:v>0.0</c:v>
                </c:pt>
                <c:pt idx="818">
                  <c:v>0.0</c:v>
                </c:pt>
                <c:pt idx="819">
                  <c:v>0.3</c:v>
                </c:pt>
                <c:pt idx="820">
                  <c:v>0.3</c:v>
                </c:pt>
                <c:pt idx="821">
                  <c:v>0.2</c:v>
                </c:pt>
                <c:pt idx="822">
                  <c:v>0.2</c:v>
                </c:pt>
                <c:pt idx="823">
                  <c:v>0.2</c:v>
                </c:pt>
                <c:pt idx="824">
                  <c:v>0.3</c:v>
                </c:pt>
                <c:pt idx="825">
                  <c:v>0.1</c:v>
                </c:pt>
                <c:pt idx="826">
                  <c:v>0.1</c:v>
                </c:pt>
                <c:pt idx="827">
                  <c:v>0.3</c:v>
                </c:pt>
                <c:pt idx="828">
                  <c:v>0.2</c:v>
                </c:pt>
                <c:pt idx="829">
                  <c:v>0.2</c:v>
                </c:pt>
                <c:pt idx="830">
                  <c:v>0.2</c:v>
                </c:pt>
                <c:pt idx="831">
                  <c:v>0.1</c:v>
                </c:pt>
                <c:pt idx="832">
                  <c:v>0.2</c:v>
                </c:pt>
                <c:pt idx="833">
                  <c:v>0.2</c:v>
                </c:pt>
                <c:pt idx="834">
                  <c:v>0.4</c:v>
                </c:pt>
                <c:pt idx="835">
                  <c:v>0.0</c:v>
                </c:pt>
                <c:pt idx="836">
                  <c:v>0.0</c:v>
                </c:pt>
                <c:pt idx="837">
                  <c:v>0.1</c:v>
                </c:pt>
                <c:pt idx="838">
                  <c:v>1.7</c:v>
                </c:pt>
                <c:pt idx="839">
                  <c:v>0.2</c:v>
                </c:pt>
                <c:pt idx="840">
                  <c:v>0.3</c:v>
                </c:pt>
                <c:pt idx="841">
                  <c:v>0.2</c:v>
                </c:pt>
                <c:pt idx="842">
                  <c:v>0.1</c:v>
                </c:pt>
                <c:pt idx="843">
                  <c:v>0.2</c:v>
                </c:pt>
                <c:pt idx="844">
                  <c:v>0.1</c:v>
                </c:pt>
                <c:pt idx="845">
                  <c:v>0.3</c:v>
                </c:pt>
                <c:pt idx="846">
                  <c:v>0.1</c:v>
                </c:pt>
                <c:pt idx="847">
                  <c:v>0.2</c:v>
                </c:pt>
                <c:pt idx="848">
                  <c:v>0.2</c:v>
                </c:pt>
                <c:pt idx="849">
                  <c:v>0.2</c:v>
                </c:pt>
                <c:pt idx="850">
                  <c:v>0.2</c:v>
                </c:pt>
                <c:pt idx="851">
                  <c:v>0.2</c:v>
                </c:pt>
                <c:pt idx="852">
                  <c:v>0.0</c:v>
                </c:pt>
                <c:pt idx="853">
                  <c:v>0.0</c:v>
                </c:pt>
                <c:pt idx="854">
                  <c:v>0.0</c:v>
                </c:pt>
                <c:pt idx="855">
                  <c:v>0.2</c:v>
                </c:pt>
                <c:pt idx="856">
                  <c:v>0.2</c:v>
                </c:pt>
                <c:pt idx="857">
                  <c:v>0.2</c:v>
                </c:pt>
                <c:pt idx="858">
                  <c:v>0.1</c:v>
                </c:pt>
                <c:pt idx="859">
                  <c:v>0.1</c:v>
                </c:pt>
                <c:pt idx="860">
                  <c:v>0.2</c:v>
                </c:pt>
                <c:pt idx="861">
                  <c:v>0.3</c:v>
                </c:pt>
                <c:pt idx="862">
                  <c:v>0.3</c:v>
                </c:pt>
                <c:pt idx="863">
                  <c:v>0.4</c:v>
                </c:pt>
                <c:pt idx="864">
                  <c:v>0.3</c:v>
                </c:pt>
                <c:pt idx="865">
                  <c:v>0.1</c:v>
                </c:pt>
                <c:pt idx="866">
                  <c:v>0.2</c:v>
                </c:pt>
                <c:pt idx="867">
                  <c:v>0.1</c:v>
                </c:pt>
                <c:pt idx="868">
                  <c:v>0.2</c:v>
                </c:pt>
                <c:pt idx="869">
                  <c:v>0.0</c:v>
                </c:pt>
                <c:pt idx="870">
                  <c:v>0.0</c:v>
                </c:pt>
                <c:pt idx="871">
                  <c:v>0.0</c:v>
                </c:pt>
                <c:pt idx="872">
                  <c:v>0.2</c:v>
                </c:pt>
                <c:pt idx="873">
                  <c:v>0.2</c:v>
                </c:pt>
                <c:pt idx="874">
                  <c:v>0.2</c:v>
                </c:pt>
                <c:pt idx="875">
                  <c:v>0.1</c:v>
                </c:pt>
                <c:pt idx="876">
                  <c:v>0.1</c:v>
                </c:pt>
                <c:pt idx="877">
                  <c:v>0.2</c:v>
                </c:pt>
                <c:pt idx="878">
                  <c:v>0.3</c:v>
                </c:pt>
                <c:pt idx="879">
                  <c:v>0.3</c:v>
                </c:pt>
                <c:pt idx="880">
                  <c:v>0.3</c:v>
                </c:pt>
                <c:pt idx="881">
                  <c:v>0.3</c:v>
                </c:pt>
                <c:pt idx="882">
                  <c:v>0.2</c:v>
                </c:pt>
                <c:pt idx="883">
                  <c:v>0.2</c:v>
                </c:pt>
                <c:pt idx="884">
                  <c:v>0.2</c:v>
                </c:pt>
                <c:pt idx="885">
                  <c:v>0.2</c:v>
                </c:pt>
                <c:pt idx="886">
                  <c:v>0.0</c:v>
                </c:pt>
                <c:pt idx="887">
                  <c:v>0.3</c:v>
                </c:pt>
                <c:pt idx="888">
                  <c:v>0.0</c:v>
                </c:pt>
                <c:pt idx="889">
                  <c:v>0.2</c:v>
                </c:pt>
                <c:pt idx="890">
                  <c:v>0.2</c:v>
                </c:pt>
                <c:pt idx="891">
                  <c:v>0.2</c:v>
                </c:pt>
                <c:pt idx="892">
                  <c:v>0.2</c:v>
                </c:pt>
                <c:pt idx="893">
                  <c:v>0.2</c:v>
                </c:pt>
                <c:pt idx="894">
                  <c:v>0.2</c:v>
                </c:pt>
                <c:pt idx="895">
                  <c:v>0.2</c:v>
                </c:pt>
                <c:pt idx="896">
                  <c:v>0.3</c:v>
                </c:pt>
                <c:pt idx="897">
                  <c:v>0.3</c:v>
                </c:pt>
                <c:pt idx="898">
                  <c:v>0.3</c:v>
                </c:pt>
                <c:pt idx="899">
                  <c:v>0.2</c:v>
                </c:pt>
                <c:pt idx="900">
                  <c:v>0.2</c:v>
                </c:pt>
                <c:pt idx="901">
                  <c:v>0.2</c:v>
                </c:pt>
                <c:pt idx="902">
                  <c:v>0.2</c:v>
                </c:pt>
                <c:pt idx="903">
                  <c:v>0.0</c:v>
                </c:pt>
                <c:pt idx="904">
                  <c:v>0.2</c:v>
                </c:pt>
                <c:pt idx="905">
                  <c:v>0.0</c:v>
                </c:pt>
                <c:pt idx="906">
                  <c:v>0.1</c:v>
                </c:pt>
                <c:pt idx="907">
                  <c:v>0.3</c:v>
                </c:pt>
                <c:pt idx="908">
                  <c:v>0.2</c:v>
                </c:pt>
                <c:pt idx="909">
                  <c:v>0.2</c:v>
                </c:pt>
                <c:pt idx="910">
                  <c:v>0.2</c:v>
                </c:pt>
                <c:pt idx="911">
                  <c:v>0.2</c:v>
                </c:pt>
                <c:pt idx="912">
                  <c:v>0.2</c:v>
                </c:pt>
                <c:pt idx="913">
                  <c:v>0.2</c:v>
                </c:pt>
                <c:pt idx="914">
                  <c:v>0.2</c:v>
                </c:pt>
                <c:pt idx="915">
                  <c:v>0.2</c:v>
                </c:pt>
                <c:pt idx="916">
                  <c:v>0.2</c:v>
                </c:pt>
                <c:pt idx="917">
                  <c:v>0.3</c:v>
                </c:pt>
                <c:pt idx="918">
                  <c:v>0.1</c:v>
                </c:pt>
                <c:pt idx="919">
                  <c:v>0.2</c:v>
                </c:pt>
                <c:pt idx="920">
                  <c:v>0.3</c:v>
                </c:pt>
                <c:pt idx="921">
                  <c:v>0.2</c:v>
                </c:pt>
                <c:pt idx="922">
                  <c:v>0.0</c:v>
                </c:pt>
                <c:pt idx="923">
                  <c:v>0.1</c:v>
                </c:pt>
                <c:pt idx="924">
                  <c:v>0.3</c:v>
                </c:pt>
                <c:pt idx="925">
                  <c:v>0.2</c:v>
                </c:pt>
                <c:pt idx="926">
                  <c:v>0.2</c:v>
                </c:pt>
                <c:pt idx="927">
                  <c:v>0.2</c:v>
                </c:pt>
                <c:pt idx="928">
                  <c:v>0.2</c:v>
                </c:pt>
                <c:pt idx="929">
                  <c:v>0.2</c:v>
                </c:pt>
                <c:pt idx="930">
                  <c:v>0.3</c:v>
                </c:pt>
                <c:pt idx="931">
                  <c:v>0.3</c:v>
                </c:pt>
                <c:pt idx="932">
                  <c:v>0.2</c:v>
                </c:pt>
                <c:pt idx="933">
                  <c:v>0.3</c:v>
                </c:pt>
                <c:pt idx="934">
                  <c:v>0.2</c:v>
                </c:pt>
                <c:pt idx="935">
                  <c:v>0.2</c:v>
                </c:pt>
                <c:pt idx="936">
                  <c:v>0.2</c:v>
                </c:pt>
                <c:pt idx="937">
                  <c:v>0.1</c:v>
                </c:pt>
                <c:pt idx="938">
                  <c:v>0.0</c:v>
                </c:pt>
                <c:pt idx="939">
                  <c:v>0.0</c:v>
                </c:pt>
                <c:pt idx="940">
                  <c:v>0.0</c:v>
                </c:pt>
                <c:pt idx="941">
                  <c:v>0.2</c:v>
                </c:pt>
                <c:pt idx="942">
                  <c:v>0.2</c:v>
                </c:pt>
                <c:pt idx="943">
                  <c:v>0.2</c:v>
                </c:pt>
                <c:pt idx="944">
                  <c:v>0.4</c:v>
                </c:pt>
                <c:pt idx="945">
                  <c:v>0.2</c:v>
                </c:pt>
                <c:pt idx="946">
                  <c:v>0.2</c:v>
                </c:pt>
                <c:pt idx="947">
                  <c:v>0.2</c:v>
                </c:pt>
                <c:pt idx="948">
                  <c:v>0.2</c:v>
                </c:pt>
                <c:pt idx="949">
                  <c:v>0.3</c:v>
                </c:pt>
                <c:pt idx="950">
                  <c:v>0.2</c:v>
                </c:pt>
                <c:pt idx="951">
                  <c:v>0.3</c:v>
                </c:pt>
                <c:pt idx="952">
                  <c:v>0.3</c:v>
                </c:pt>
                <c:pt idx="953">
                  <c:v>0.2</c:v>
                </c:pt>
                <c:pt idx="954">
                  <c:v>0.2</c:v>
                </c:pt>
                <c:pt idx="955">
                  <c:v>0.0</c:v>
                </c:pt>
                <c:pt idx="956">
                  <c:v>0.2</c:v>
                </c:pt>
                <c:pt idx="957">
                  <c:v>0.0</c:v>
                </c:pt>
                <c:pt idx="958">
                  <c:v>0.2</c:v>
                </c:pt>
                <c:pt idx="959">
                  <c:v>0.3</c:v>
                </c:pt>
                <c:pt idx="960">
                  <c:v>0.2</c:v>
                </c:pt>
                <c:pt idx="961">
                  <c:v>0.2</c:v>
                </c:pt>
                <c:pt idx="962">
                  <c:v>0.1</c:v>
                </c:pt>
                <c:pt idx="963">
                  <c:v>0.2</c:v>
                </c:pt>
                <c:pt idx="964">
                  <c:v>0.1</c:v>
                </c:pt>
                <c:pt idx="965">
                  <c:v>0.2</c:v>
                </c:pt>
                <c:pt idx="966">
                  <c:v>0.1</c:v>
                </c:pt>
                <c:pt idx="967">
                  <c:v>0.3</c:v>
                </c:pt>
                <c:pt idx="968">
                  <c:v>0.3</c:v>
                </c:pt>
                <c:pt idx="969">
                  <c:v>0.2</c:v>
                </c:pt>
                <c:pt idx="970">
                  <c:v>0.2</c:v>
                </c:pt>
                <c:pt idx="971">
                  <c:v>0.2</c:v>
                </c:pt>
                <c:pt idx="972">
                  <c:v>0.0</c:v>
                </c:pt>
                <c:pt idx="973">
                  <c:v>0.2</c:v>
                </c:pt>
                <c:pt idx="974">
                  <c:v>0.0</c:v>
                </c:pt>
                <c:pt idx="975">
                  <c:v>0.0</c:v>
                </c:pt>
                <c:pt idx="976">
                  <c:v>0.1</c:v>
                </c:pt>
                <c:pt idx="977">
                  <c:v>0.3</c:v>
                </c:pt>
                <c:pt idx="978">
                  <c:v>0.3</c:v>
                </c:pt>
                <c:pt idx="979">
                  <c:v>0.2</c:v>
                </c:pt>
                <c:pt idx="980">
                  <c:v>0.3</c:v>
                </c:pt>
                <c:pt idx="981">
                  <c:v>0.1</c:v>
                </c:pt>
                <c:pt idx="982">
                  <c:v>0.2</c:v>
                </c:pt>
                <c:pt idx="983">
                  <c:v>0.1</c:v>
                </c:pt>
                <c:pt idx="984">
                  <c:v>0.1</c:v>
                </c:pt>
                <c:pt idx="985">
                  <c:v>0.3</c:v>
                </c:pt>
                <c:pt idx="986">
                  <c:v>0.3</c:v>
                </c:pt>
                <c:pt idx="987">
                  <c:v>0.2</c:v>
                </c:pt>
                <c:pt idx="988">
                  <c:v>0.3</c:v>
                </c:pt>
                <c:pt idx="989">
                  <c:v>0.3</c:v>
                </c:pt>
                <c:pt idx="990">
                  <c:v>0.0</c:v>
                </c:pt>
                <c:pt idx="991">
                  <c:v>0.0</c:v>
                </c:pt>
                <c:pt idx="992">
                  <c:v>0.0</c:v>
                </c:pt>
                <c:pt idx="993">
                  <c:v>0.1</c:v>
                </c:pt>
                <c:pt idx="994">
                  <c:v>0.2</c:v>
                </c:pt>
                <c:pt idx="995">
                  <c:v>0.3</c:v>
                </c:pt>
                <c:pt idx="996">
                  <c:v>0.3</c:v>
                </c:pt>
                <c:pt idx="997">
                  <c:v>0.3</c:v>
                </c:pt>
                <c:pt idx="998">
                  <c:v>0.2</c:v>
                </c:pt>
                <c:pt idx="999">
                  <c:v>0.1</c:v>
                </c:pt>
                <c:pt idx="1000">
                  <c:v>0.1</c:v>
                </c:pt>
                <c:pt idx="1001">
                  <c:v>0.3</c:v>
                </c:pt>
                <c:pt idx="1002">
                  <c:v>0.1</c:v>
                </c:pt>
                <c:pt idx="1003">
                  <c:v>0.3</c:v>
                </c:pt>
                <c:pt idx="1004">
                  <c:v>0.2</c:v>
                </c:pt>
                <c:pt idx="1005">
                  <c:v>0.3</c:v>
                </c:pt>
                <c:pt idx="1006">
                  <c:v>0.2</c:v>
                </c:pt>
                <c:pt idx="1007">
                  <c:v>0.0</c:v>
                </c:pt>
                <c:pt idx="1008">
                  <c:v>0.0</c:v>
                </c:pt>
                <c:pt idx="1009">
                  <c:v>0.0</c:v>
                </c:pt>
                <c:pt idx="1010">
                  <c:v>0.3</c:v>
                </c:pt>
                <c:pt idx="1011">
                  <c:v>0.1</c:v>
                </c:pt>
                <c:pt idx="1012">
                  <c:v>0.1</c:v>
                </c:pt>
                <c:pt idx="1013">
                  <c:v>0.2</c:v>
                </c:pt>
                <c:pt idx="1014">
                  <c:v>0.2</c:v>
                </c:pt>
                <c:pt idx="1015">
                  <c:v>0.3</c:v>
                </c:pt>
                <c:pt idx="1016">
                  <c:v>0.3</c:v>
                </c:pt>
                <c:pt idx="1017">
                  <c:v>0.2</c:v>
                </c:pt>
                <c:pt idx="1018">
                  <c:v>0.3</c:v>
                </c:pt>
                <c:pt idx="1019">
                  <c:v>0.2</c:v>
                </c:pt>
                <c:pt idx="1020">
                  <c:v>0.2</c:v>
                </c:pt>
                <c:pt idx="1021">
                  <c:v>0.2</c:v>
                </c:pt>
                <c:pt idx="1022">
                  <c:v>0.2</c:v>
                </c:pt>
                <c:pt idx="1023">
                  <c:v>0.3</c:v>
                </c:pt>
                <c:pt idx="1024">
                  <c:v>0.0</c:v>
                </c:pt>
                <c:pt idx="1025">
                  <c:v>0.2</c:v>
                </c:pt>
                <c:pt idx="1026">
                  <c:v>0.0</c:v>
                </c:pt>
                <c:pt idx="1027">
                  <c:v>0.1</c:v>
                </c:pt>
                <c:pt idx="1028">
                  <c:v>0.2</c:v>
                </c:pt>
                <c:pt idx="1029">
                  <c:v>0.2</c:v>
                </c:pt>
                <c:pt idx="1030">
                  <c:v>0.1</c:v>
                </c:pt>
                <c:pt idx="1031">
                  <c:v>0.2</c:v>
                </c:pt>
                <c:pt idx="1032">
                  <c:v>0.2</c:v>
                </c:pt>
                <c:pt idx="1033">
                  <c:v>0.3</c:v>
                </c:pt>
                <c:pt idx="1034">
                  <c:v>0.3</c:v>
                </c:pt>
                <c:pt idx="1035">
                  <c:v>0.3</c:v>
                </c:pt>
                <c:pt idx="1036">
                  <c:v>0.2</c:v>
                </c:pt>
                <c:pt idx="1037">
                  <c:v>0.3</c:v>
                </c:pt>
                <c:pt idx="1038">
                  <c:v>0.1</c:v>
                </c:pt>
                <c:pt idx="1039">
                  <c:v>0.2</c:v>
                </c:pt>
                <c:pt idx="1040">
                  <c:v>0.2</c:v>
                </c:pt>
                <c:pt idx="1041">
                  <c:v>0.4</c:v>
                </c:pt>
                <c:pt idx="1042">
                  <c:v>0.0</c:v>
                </c:pt>
                <c:pt idx="1043">
                  <c:v>0.0</c:v>
                </c:pt>
                <c:pt idx="1044">
                  <c:v>0.0</c:v>
                </c:pt>
                <c:pt idx="1045">
                  <c:v>0.2</c:v>
                </c:pt>
                <c:pt idx="1046">
                  <c:v>0.1</c:v>
                </c:pt>
                <c:pt idx="1047">
                  <c:v>0.2</c:v>
                </c:pt>
                <c:pt idx="1048">
                  <c:v>0.2</c:v>
                </c:pt>
                <c:pt idx="1049">
                  <c:v>0.1</c:v>
                </c:pt>
                <c:pt idx="1050">
                  <c:v>0.2</c:v>
                </c:pt>
                <c:pt idx="1051">
                  <c:v>0.3</c:v>
                </c:pt>
                <c:pt idx="1052">
                  <c:v>0.3</c:v>
                </c:pt>
                <c:pt idx="1053">
                  <c:v>0.3</c:v>
                </c:pt>
                <c:pt idx="1054">
                  <c:v>0.2</c:v>
                </c:pt>
                <c:pt idx="1055">
                  <c:v>0.2</c:v>
                </c:pt>
                <c:pt idx="1056">
                  <c:v>0.2</c:v>
                </c:pt>
                <c:pt idx="1057">
                  <c:v>0.3</c:v>
                </c:pt>
                <c:pt idx="1058">
                  <c:v>0.5</c:v>
                </c:pt>
                <c:pt idx="1059">
                  <c:v>0.0</c:v>
                </c:pt>
                <c:pt idx="1060">
                  <c:v>0.0</c:v>
                </c:pt>
                <c:pt idx="1061">
                  <c:v>0.1</c:v>
                </c:pt>
                <c:pt idx="1062">
                  <c:v>0.3</c:v>
                </c:pt>
                <c:pt idx="1063">
                  <c:v>0.3</c:v>
                </c:pt>
                <c:pt idx="1064">
                  <c:v>0.3</c:v>
                </c:pt>
                <c:pt idx="1065">
                  <c:v>0.2</c:v>
                </c:pt>
                <c:pt idx="1066">
                  <c:v>0.2</c:v>
                </c:pt>
                <c:pt idx="1067">
                  <c:v>0.2</c:v>
                </c:pt>
                <c:pt idx="1068">
                  <c:v>0.2</c:v>
                </c:pt>
                <c:pt idx="1069">
                  <c:v>0.2</c:v>
                </c:pt>
                <c:pt idx="1070">
                  <c:v>0.3</c:v>
                </c:pt>
                <c:pt idx="1071">
                  <c:v>0.3</c:v>
                </c:pt>
                <c:pt idx="1072">
                  <c:v>0.3</c:v>
                </c:pt>
                <c:pt idx="1073">
                  <c:v>0.3</c:v>
                </c:pt>
                <c:pt idx="1074">
                  <c:v>0.1</c:v>
                </c:pt>
                <c:pt idx="1075">
                  <c:v>0.1</c:v>
                </c:pt>
                <c:pt idx="1076">
                  <c:v>0.0</c:v>
                </c:pt>
                <c:pt idx="1077">
                  <c:v>0.0</c:v>
                </c:pt>
                <c:pt idx="1078">
                  <c:v>0.0</c:v>
                </c:pt>
                <c:pt idx="1079">
                  <c:v>0.1</c:v>
                </c:pt>
                <c:pt idx="1080">
                  <c:v>0.1</c:v>
                </c:pt>
                <c:pt idx="1081">
                  <c:v>0.2</c:v>
                </c:pt>
                <c:pt idx="1082">
                  <c:v>0.2</c:v>
                </c:pt>
                <c:pt idx="1083">
                  <c:v>0.4</c:v>
                </c:pt>
                <c:pt idx="1084">
                  <c:v>0.2</c:v>
                </c:pt>
                <c:pt idx="1085">
                  <c:v>0.2</c:v>
                </c:pt>
                <c:pt idx="1086">
                  <c:v>0.2</c:v>
                </c:pt>
                <c:pt idx="1087">
                  <c:v>0.2</c:v>
                </c:pt>
                <c:pt idx="1088">
                  <c:v>0.2</c:v>
                </c:pt>
                <c:pt idx="1089">
                  <c:v>0.1</c:v>
                </c:pt>
                <c:pt idx="1090">
                  <c:v>0.2</c:v>
                </c:pt>
                <c:pt idx="1091">
                  <c:v>0.2</c:v>
                </c:pt>
                <c:pt idx="1092">
                  <c:v>0.1</c:v>
                </c:pt>
                <c:pt idx="1093">
                  <c:v>0.0</c:v>
                </c:pt>
                <c:pt idx="1094">
                  <c:v>0.2</c:v>
                </c:pt>
                <c:pt idx="1095">
                  <c:v>0.0</c:v>
                </c:pt>
                <c:pt idx="1096">
                  <c:v>0.1</c:v>
                </c:pt>
                <c:pt idx="1097">
                  <c:v>0.2</c:v>
                </c:pt>
                <c:pt idx="1098">
                  <c:v>0.2</c:v>
                </c:pt>
                <c:pt idx="1099">
                  <c:v>0.3</c:v>
                </c:pt>
                <c:pt idx="1100">
                  <c:v>0.4</c:v>
                </c:pt>
                <c:pt idx="1101">
                  <c:v>0.3</c:v>
                </c:pt>
                <c:pt idx="1102">
                  <c:v>0.3</c:v>
                </c:pt>
                <c:pt idx="1103">
                  <c:v>0.2</c:v>
                </c:pt>
                <c:pt idx="1104">
                  <c:v>0.2</c:v>
                </c:pt>
                <c:pt idx="1105">
                  <c:v>0.1</c:v>
                </c:pt>
                <c:pt idx="1106">
                  <c:v>0.2</c:v>
                </c:pt>
                <c:pt idx="1107">
                  <c:v>0.3</c:v>
                </c:pt>
                <c:pt idx="1108">
                  <c:v>0.3</c:v>
                </c:pt>
                <c:pt idx="1109">
                  <c:v>0.2</c:v>
                </c:pt>
                <c:pt idx="1110">
                  <c:v>0.2</c:v>
                </c:pt>
                <c:pt idx="1111">
                  <c:v>0.2</c:v>
                </c:pt>
                <c:pt idx="1112">
                  <c:v>0.0</c:v>
                </c:pt>
                <c:pt idx="1113">
                  <c:v>0.1</c:v>
                </c:pt>
                <c:pt idx="1114">
                  <c:v>0.2</c:v>
                </c:pt>
                <c:pt idx="1115">
                  <c:v>0.2</c:v>
                </c:pt>
                <c:pt idx="1116">
                  <c:v>0.2</c:v>
                </c:pt>
                <c:pt idx="1117">
                  <c:v>0.2</c:v>
                </c:pt>
                <c:pt idx="1118">
                  <c:v>0.2</c:v>
                </c:pt>
                <c:pt idx="1119">
                  <c:v>0.3</c:v>
                </c:pt>
                <c:pt idx="1120">
                  <c:v>0.2</c:v>
                </c:pt>
                <c:pt idx="1121">
                  <c:v>0.3</c:v>
                </c:pt>
                <c:pt idx="1122">
                  <c:v>0.3</c:v>
                </c:pt>
                <c:pt idx="1123">
                  <c:v>0.3</c:v>
                </c:pt>
                <c:pt idx="1124">
                  <c:v>0.2</c:v>
                </c:pt>
                <c:pt idx="1125">
                  <c:v>0.1</c:v>
                </c:pt>
                <c:pt idx="1126">
                  <c:v>0.1</c:v>
                </c:pt>
                <c:pt idx="1127">
                  <c:v>0.1</c:v>
                </c:pt>
                <c:pt idx="1128">
                  <c:v>0.0</c:v>
                </c:pt>
                <c:pt idx="1129">
                  <c:v>0.0</c:v>
                </c:pt>
                <c:pt idx="1130">
                  <c:v>0.0</c:v>
                </c:pt>
                <c:pt idx="1131">
                  <c:v>0.2</c:v>
                </c:pt>
                <c:pt idx="1132">
                  <c:v>0.3</c:v>
                </c:pt>
                <c:pt idx="1133">
                  <c:v>0.3</c:v>
                </c:pt>
                <c:pt idx="1134">
                  <c:v>0.2</c:v>
                </c:pt>
                <c:pt idx="1135">
                  <c:v>0.3</c:v>
                </c:pt>
                <c:pt idx="1136">
                  <c:v>0.2</c:v>
                </c:pt>
                <c:pt idx="1137">
                  <c:v>0.2</c:v>
                </c:pt>
                <c:pt idx="1138">
                  <c:v>0.2</c:v>
                </c:pt>
                <c:pt idx="1139">
                  <c:v>0.1</c:v>
                </c:pt>
                <c:pt idx="1140">
                  <c:v>0.2</c:v>
                </c:pt>
                <c:pt idx="1141">
                  <c:v>0.2</c:v>
                </c:pt>
                <c:pt idx="1142">
                  <c:v>0.2</c:v>
                </c:pt>
                <c:pt idx="1143">
                  <c:v>0.2</c:v>
                </c:pt>
                <c:pt idx="1144">
                  <c:v>0.2</c:v>
                </c:pt>
                <c:pt idx="1145">
                  <c:v>0.0</c:v>
                </c:pt>
                <c:pt idx="1146">
                  <c:v>0.3</c:v>
                </c:pt>
                <c:pt idx="1147">
                  <c:v>0.0</c:v>
                </c:pt>
                <c:pt idx="1148">
                  <c:v>0.3</c:v>
                </c:pt>
                <c:pt idx="1149">
                  <c:v>0.2</c:v>
                </c:pt>
                <c:pt idx="1150">
                  <c:v>0.1</c:v>
                </c:pt>
                <c:pt idx="1151">
                  <c:v>0.2</c:v>
                </c:pt>
                <c:pt idx="1152">
                  <c:v>0.1</c:v>
                </c:pt>
                <c:pt idx="1153">
                  <c:v>0.3</c:v>
                </c:pt>
                <c:pt idx="1154">
                  <c:v>0.3</c:v>
                </c:pt>
                <c:pt idx="1155">
                  <c:v>0.3</c:v>
                </c:pt>
                <c:pt idx="1156">
                  <c:v>0.3</c:v>
                </c:pt>
                <c:pt idx="1157">
                  <c:v>0.2</c:v>
                </c:pt>
                <c:pt idx="1158">
                  <c:v>0.2</c:v>
                </c:pt>
                <c:pt idx="1159">
                  <c:v>0.2</c:v>
                </c:pt>
                <c:pt idx="1160">
                  <c:v>0.2</c:v>
                </c:pt>
                <c:pt idx="1161">
                  <c:v>0.1</c:v>
                </c:pt>
                <c:pt idx="1162">
                  <c:v>0.0</c:v>
                </c:pt>
                <c:pt idx="1163">
                  <c:v>0.2</c:v>
                </c:pt>
                <c:pt idx="1164">
                  <c:v>0.0</c:v>
                </c:pt>
                <c:pt idx="1165">
                  <c:v>0.1</c:v>
                </c:pt>
                <c:pt idx="1166">
                  <c:v>0.2</c:v>
                </c:pt>
                <c:pt idx="1167">
                  <c:v>0.2</c:v>
                </c:pt>
                <c:pt idx="1168">
                  <c:v>0.2</c:v>
                </c:pt>
                <c:pt idx="1169">
                  <c:v>0.2</c:v>
                </c:pt>
                <c:pt idx="1170">
                  <c:v>0.3</c:v>
                </c:pt>
                <c:pt idx="1171">
                  <c:v>0.3</c:v>
                </c:pt>
                <c:pt idx="1172">
                  <c:v>0.2</c:v>
                </c:pt>
                <c:pt idx="1173">
                  <c:v>0.2</c:v>
                </c:pt>
                <c:pt idx="1174">
                  <c:v>0.1</c:v>
                </c:pt>
                <c:pt idx="1175">
                  <c:v>0.2</c:v>
                </c:pt>
                <c:pt idx="1176">
                  <c:v>0.2</c:v>
                </c:pt>
                <c:pt idx="1177">
                  <c:v>0.3</c:v>
                </c:pt>
                <c:pt idx="1178">
                  <c:v>0.3</c:v>
                </c:pt>
                <c:pt idx="1179">
                  <c:v>0.2</c:v>
                </c:pt>
                <c:pt idx="1180">
                  <c:v>0.3</c:v>
                </c:pt>
                <c:pt idx="1181">
                  <c:v>0.0</c:v>
                </c:pt>
                <c:pt idx="1182">
                  <c:v>0.2</c:v>
                </c:pt>
                <c:pt idx="1183">
                  <c:v>0.3</c:v>
                </c:pt>
                <c:pt idx="1184">
                  <c:v>0.3</c:v>
                </c:pt>
                <c:pt idx="1185">
                  <c:v>0.3</c:v>
                </c:pt>
                <c:pt idx="1186">
                  <c:v>0.2</c:v>
                </c:pt>
                <c:pt idx="1187">
                  <c:v>0.2</c:v>
                </c:pt>
                <c:pt idx="1188">
                  <c:v>0.2</c:v>
                </c:pt>
                <c:pt idx="1189">
                  <c:v>0.2</c:v>
                </c:pt>
                <c:pt idx="1190">
                  <c:v>0.3</c:v>
                </c:pt>
                <c:pt idx="1191">
                  <c:v>0.3</c:v>
                </c:pt>
                <c:pt idx="1192">
                  <c:v>0.3</c:v>
                </c:pt>
                <c:pt idx="1193">
                  <c:v>0.3</c:v>
                </c:pt>
                <c:pt idx="1194">
                  <c:v>0.2</c:v>
                </c:pt>
                <c:pt idx="1195">
                  <c:v>0.2</c:v>
                </c:pt>
                <c:pt idx="1196">
                  <c:v>0.2</c:v>
                </c:pt>
                <c:pt idx="1197">
                  <c:v>45.6</c:v>
                </c:pt>
                <c:pt idx="1198">
                  <c:v>0.0</c:v>
                </c:pt>
                <c:pt idx="1199">
                  <c:v>0.1</c:v>
                </c:pt>
                <c:pt idx="1200">
                  <c:v>0.2</c:v>
                </c:pt>
                <c:pt idx="1201">
                  <c:v>0.3</c:v>
                </c:pt>
                <c:pt idx="1202">
                  <c:v>0.2</c:v>
                </c:pt>
                <c:pt idx="1203">
                  <c:v>0.2</c:v>
                </c:pt>
                <c:pt idx="1204">
                  <c:v>0.2</c:v>
                </c:pt>
                <c:pt idx="1205">
                  <c:v>0.1</c:v>
                </c:pt>
                <c:pt idx="1206">
                  <c:v>0.2</c:v>
                </c:pt>
                <c:pt idx="1207">
                  <c:v>0.3</c:v>
                </c:pt>
                <c:pt idx="1208">
                  <c:v>0.2</c:v>
                </c:pt>
                <c:pt idx="1209">
                  <c:v>0.3</c:v>
                </c:pt>
                <c:pt idx="1210">
                  <c:v>0.2</c:v>
                </c:pt>
                <c:pt idx="1211">
                  <c:v>0.2</c:v>
                </c:pt>
                <c:pt idx="1212">
                  <c:v>0.1</c:v>
                </c:pt>
                <c:pt idx="1213">
                  <c:v>0.1</c:v>
                </c:pt>
                <c:pt idx="1214">
                  <c:v>0.0</c:v>
                </c:pt>
                <c:pt idx="1215">
                  <c:v>0.0</c:v>
                </c:pt>
                <c:pt idx="1216">
                  <c:v>0.0</c:v>
                </c:pt>
                <c:pt idx="1217">
                  <c:v>0.2</c:v>
                </c:pt>
                <c:pt idx="1218">
                  <c:v>0.3</c:v>
                </c:pt>
                <c:pt idx="1219">
                  <c:v>0.2</c:v>
                </c:pt>
                <c:pt idx="1220">
                  <c:v>0.2</c:v>
                </c:pt>
                <c:pt idx="1221">
                  <c:v>0.2</c:v>
                </c:pt>
                <c:pt idx="1222">
                  <c:v>0.2</c:v>
                </c:pt>
                <c:pt idx="1223">
                  <c:v>0.2</c:v>
                </c:pt>
                <c:pt idx="1224">
                  <c:v>0.2</c:v>
                </c:pt>
                <c:pt idx="1225">
                  <c:v>0.2</c:v>
                </c:pt>
                <c:pt idx="1226">
                  <c:v>0.3</c:v>
                </c:pt>
                <c:pt idx="1227">
                  <c:v>0.2</c:v>
                </c:pt>
                <c:pt idx="1228">
                  <c:v>0.3</c:v>
                </c:pt>
                <c:pt idx="1229">
                  <c:v>0.2</c:v>
                </c:pt>
                <c:pt idx="1230">
                  <c:v>0.1</c:v>
                </c:pt>
                <c:pt idx="1231">
                  <c:v>0.0</c:v>
                </c:pt>
                <c:pt idx="1232">
                  <c:v>0.3</c:v>
                </c:pt>
                <c:pt idx="1233">
                  <c:v>0.0</c:v>
                </c:pt>
                <c:pt idx="1234">
                  <c:v>0.2</c:v>
                </c:pt>
                <c:pt idx="1235">
                  <c:v>0.3</c:v>
                </c:pt>
                <c:pt idx="1236">
                  <c:v>0.2</c:v>
                </c:pt>
                <c:pt idx="1237">
                  <c:v>0.1</c:v>
                </c:pt>
                <c:pt idx="1238">
                  <c:v>0.1</c:v>
                </c:pt>
                <c:pt idx="1239">
                  <c:v>0.2</c:v>
                </c:pt>
                <c:pt idx="1240">
                  <c:v>0.3</c:v>
                </c:pt>
                <c:pt idx="1241">
                  <c:v>0.2</c:v>
                </c:pt>
                <c:pt idx="1242">
                  <c:v>0.3</c:v>
                </c:pt>
                <c:pt idx="1243">
                  <c:v>0.1</c:v>
                </c:pt>
                <c:pt idx="1244">
                  <c:v>0.1</c:v>
                </c:pt>
                <c:pt idx="1245">
                  <c:v>0.3</c:v>
                </c:pt>
                <c:pt idx="1246">
                  <c:v>0.3</c:v>
                </c:pt>
                <c:pt idx="1247">
                  <c:v>0.1</c:v>
                </c:pt>
                <c:pt idx="1248">
                  <c:v>0.2</c:v>
                </c:pt>
                <c:pt idx="1249">
                  <c:v>0.4</c:v>
                </c:pt>
                <c:pt idx="1250">
                  <c:v>1.6</c:v>
                </c:pt>
                <c:pt idx="1251">
                  <c:v>0.0</c:v>
                </c:pt>
                <c:pt idx="1252">
                  <c:v>0.1</c:v>
                </c:pt>
                <c:pt idx="1253">
                  <c:v>0.3</c:v>
                </c:pt>
                <c:pt idx="1254">
                  <c:v>0.2</c:v>
                </c:pt>
                <c:pt idx="1255">
                  <c:v>0.2</c:v>
                </c:pt>
                <c:pt idx="1256">
                  <c:v>0.3</c:v>
                </c:pt>
                <c:pt idx="1257">
                  <c:v>0.3</c:v>
                </c:pt>
                <c:pt idx="1258">
                  <c:v>0.2</c:v>
                </c:pt>
                <c:pt idx="1259">
                  <c:v>0.1</c:v>
                </c:pt>
                <c:pt idx="1260">
                  <c:v>0.1</c:v>
                </c:pt>
                <c:pt idx="1261">
                  <c:v>0.2</c:v>
                </c:pt>
                <c:pt idx="1262">
                  <c:v>0.2</c:v>
                </c:pt>
                <c:pt idx="1263">
                  <c:v>0.3</c:v>
                </c:pt>
                <c:pt idx="1264">
                  <c:v>0.2</c:v>
                </c:pt>
                <c:pt idx="1265">
                  <c:v>0.3</c:v>
                </c:pt>
                <c:pt idx="1266">
                  <c:v>0.3</c:v>
                </c:pt>
                <c:pt idx="1267">
                  <c:v>0.0</c:v>
                </c:pt>
                <c:pt idx="1268">
                  <c:v>0.0</c:v>
                </c:pt>
                <c:pt idx="1269">
                  <c:v>0.0</c:v>
                </c:pt>
                <c:pt idx="1270">
                  <c:v>0.3</c:v>
                </c:pt>
                <c:pt idx="1271">
                  <c:v>0.2</c:v>
                </c:pt>
                <c:pt idx="1272">
                  <c:v>0.1</c:v>
                </c:pt>
                <c:pt idx="1273">
                  <c:v>0.2</c:v>
                </c:pt>
                <c:pt idx="1274">
                  <c:v>0.1</c:v>
                </c:pt>
                <c:pt idx="1275">
                  <c:v>0.2</c:v>
                </c:pt>
                <c:pt idx="1276">
                  <c:v>0.2</c:v>
                </c:pt>
                <c:pt idx="1277">
                  <c:v>0.2</c:v>
                </c:pt>
                <c:pt idx="1278">
                  <c:v>0.2</c:v>
                </c:pt>
                <c:pt idx="1279">
                  <c:v>0.2</c:v>
                </c:pt>
                <c:pt idx="1280">
                  <c:v>0.1</c:v>
                </c:pt>
                <c:pt idx="1281">
                  <c:v>0.2</c:v>
                </c:pt>
                <c:pt idx="1282">
                  <c:v>0.1</c:v>
                </c:pt>
                <c:pt idx="1283">
                  <c:v>0.3</c:v>
                </c:pt>
                <c:pt idx="1284">
                  <c:v>0.0</c:v>
                </c:pt>
                <c:pt idx="1285">
                  <c:v>0.0</c:v>
                </c:pt>
                <c:pt idx="1286">
                  <c:v>0.0</c:v>
                </c:pt>
                <c:pt idx="1287">
                  <c:v>0.1</c:v>
                </c:pt>
                <c:pt idx="1288">
                  <c:v>0.1</c:v>
                </c:pt>
                <c:pt idx="1289">
                  <c:v>0.1</c:v>
                </c:pt>
                <c:pt idx="1290">
                  <c:v>0.2</c:v>
                </c:pt>
                <c:pt idx="1291">
                  <c:v>0.2</c:v>
                </c:pt>
                <c:pt idx="1292">
                  <c:v>0.2</c:v>
                </c:pt>
                <c:pt idx="1293">
                  <c:v>0.2</c:v>
                </c:pt>
                <c:pt idx="1294">
                  <c:v>0.2</c:v>
                </c:pt>
                <c:pt idx="1295">
                  <c:v>0.1</c:v>
                </c:pt>
                <c:pt idx="1296">
                  <c:v>0.2</c:v>
                </c:pt>
                <c:pt idx="1297">
                  <c:v>0.1</c:v>
                </c:pt>
                <c:pt idx="1298">
                  <c:v>0.2</c:v>
                </c:pt>
                <c:pt idx="1299">
                  <c:v>0.2</c:v>
                </c:pt>
                <c:pt idx="1300">
                  <c:v>0.2</c:v>
                </c:pt>
                <c:pt idx="1301">
                  <c:v>0.0</c:v>
                </c:pt>
                <c:pt idx="1302">
                  <c:v>0.3</c:v>
                </c:pt>
                <c:pt idx="1303">
                  <c:v>0.0</c:v>
                </c:pt>
                <c:pt idx="1304">
                  <c:v>0.1</c:v>
                </c:pt>
                <c:pt idx="1305">
                  <c:v>0.2</c:v>
                </c:pt>
                <c:pt idx="1306">
                  <c:v>0.2</c:v>
                </c:pt>
                <c:pt idx="1307">
                  <c:v>0.2</c:v>
                </c:pt>
                <c:pt idx="1308">
                  <c:v>0.2</c:v>
                </c:pt>
                <c:pt idx="1309">
                  <c:v>0.2</c:v>
                </c:pt>
                <c:pt idx="1310">
                  <c:v>0.1</c:v>
                </c:pt>
                <c:pt idx="1311">
                  <c:v>0.1</c:v>
                </c:pt>
                <c:pt idx="1312">
                  <c:v>0.2</c:v>
                </c:pt>
                <c:pt idx="1313">
                  <c:v>0.2</c:v>
                </c:pt>
                <c:pt idx="1314">
                  <c:v>0.3</c:v>
                </c:pt>
                <c:pt idx="1315">
                  <c:v>0.3</c:v>
                </c:pt>
                <c:pt idx="1316">
                  <c:v>0.3</c:v>
                </c:pt>
                <c:pt idx="1317">
                  <c:v>0.2</c:v>
                </c:pt>
                <c:pt idx="1318">
                  <c:v>0.0</c:v>
                </c:pt>
                <c:pt idx="1319">
                  <c:v>0.2</c:v>
                </c:pt>
                <c:pt idx="1320">
                  <c:v>0.0</c:v>
                </c:pt>
                <c:pt idx="1321">
                  <c:v>0.2</c:v>
                </c:pt>
                <c:pt idx="1322">
                  <c:v>0.2</c:v>
                </c:pt>
                <c:pt idx="1323">
                  <c:v>0.2</c:v>
                </c:pt>
                <c:pt idx="1324">
                  <c:v>0.2</c:v>
                </c:pt>
                <c:pt idx="1325">
                  <c:v>0.2</c:v>
                </c:pt>
                <c:pt idx="1326">
                  <c:v>0.2</c:v>
                </c:pt>
                <c:pt idx="1327">
                  <c:v>0.1</c:v>
                </c:pt>
                <c:pt idx="1328">
                  <c:v>0.1</c:v>
                </c:pt>
                <c:pt idx="1329">
                  <c:v>0.2</c:v>
                </c:pt>
                <c:pt idx="1330">
                  <c:v>0.2</c:v>
                </c:pt>
                <c:pt idx="1331">
                  <c:v>0.2</c:v>
                </c:pt>
                <c:pt idx="1332">
                  <c:v>0.2</c:v>
                </c:pt>
                <c:pt idx="1333">
                  <c:v>0.1</c:v>
                </c:pt>
                <c:pt idx="1334">
                  <c:v>0.2</c:v>
                </c:pt>
                <c:pt idx="1335">
                  <c:v>0.1</c:v>
                </c:pt>
                <c:pt idx="1336">
                  <c:v>0.2</c:v>
                </c:pt>
                <c:pt idx="1337">
                  <c:v>0.0</c:v>
                </c:pt>
                <c:pt idx="1338">
                  <c:v>0.0</c:v>
                </c:pt>
                <c:pt idx="1339">
                  <c:v>0.1</c:v>
                </c:pt>
                <c:pt idx="1340">
                  <c:v>0.2</c:v>
                </c:pt>
                <c:pt idx="1341">
                  <c:v>0.1</c:v>
                </c:pt>
                <c:pt idx="1342">
                  <c:v>0.2</c:v>
                </c:pt>
                <c:pt idx="1343">
                  <c:v>0.2</c:v>
                </c:pt>
                <c:pt idx="1344">
                  <c:v>0.2</c:v>
                </c:pt>
                <c:pt idx="1345">
                  <c:v>0.2</c:v>
                </c:pt>
                <c:pt idx="1346">
                  <c:v>0.2</c:v>
                </c:pt>
                <c:pt idx="1347">
                  <c:v>0.2</c:v>
                </c:pt>
                <c:pt idx="1348">
                  <c:v>0.2</c:v>
                </c:pt>
                <c:pt idx="1349">
                  <c:v>0.1</c:v>
                </c:pt>
                <c:pt idx="1350">
                  <c:v>0.1</c:v>
                </c:pt>
                <c:pt idx="1351">
                  <c:v>0.1</c:v>
                </c:pt>
                <c:pt idx="1352">
                  <c:v>0.1</c:v>
                </c:pt>
                <c:pt idx="1353">
                  <c:v>0.3</c:v>
                </c:pt>
                <c:pt idx="1354">
                  <c:v>0.0</c:v>
                </c:pt>
                <c:pt idx="1355">
                  <c:v>0.0</c:v>
                </c:pt>
                <c:pt idx="1356">
                  <c:v>0.0</c:v>
                </c:pt>
                <c:pt idx="1357">
                  <c:v>0.1</c:v>
                </c:pt>
                <c:pt idx="1358">
                  <c:v>0.2</c:v>
                </c:pt>
                <c:pt idx="1359">
                  <c:v>0.1</c:v>
                </c:pt>
                <c:pt idx="1360">
                  <c:v>0.2</c:v>
                </c:pt>
                <c:pt idx="1361">
                  <c:v>0.2</c:v>
                </c:pt>
                <c:pt idx="1362">
                  <c:v>0.2</c:v>
                </c:pt>
                <c:pt idx="1363">
                  <c:v>0.2</c:v>
                </c:pt>
                <c:pt idx="1364">
                  <c:v>0.1</c:v>
                </c:pt>
                <c:pt idx="1365">
                  <c:v>0.1</c:v>
                </c:pt>
                <c:pt idx="1366">
                  <c:v>0.1</c:v>
                </c:pt>
                <c:pt idx="1367">
                  <c:v>0.2</c:v>
                </c:pt>
                <c:pt idx="1368">
                  <c:v>0.2</c:v>
                </c:pt>
                <c:pt idx="1369">
                  <c:v>0.2</c:v>
                </c:pt>
                <c:pt idx="1370">
                  <c:v>0.4</c:v>
                </c:pt>
                <c:pt idx="1371">
                  <c:v>0.0</c:v>
                </c:pt>
                <c:pt idx="1372">
                  <c:v>0.0</c:v>
                </c:pt>
                <c:pt idx="1373">
                  <c:v>0.0</c:v>
                </c:pt>
                <c:pt idx="1374">
                  <c:v>0.3</c:v>
                </c:pt>
                <c:pt idx="1375">
                  <c:v>0.2</c:v>
                </c:pt>
                <c:pt idx="1376">
                  <c:v>0.2</c:v>
                </c:pt>
                <c:pt idx="1377">
                  <c:v>0.1</c:v>
                </c:pt>
                <c:pt idx="1378">
                  <c:v>0.1</c:v>
                </c:pt>
                <c:pt idx="1379">
                  <c:v>0.1</c:v>
                </c:pt>
                <c:pt idx="1380">
                  <c:v>0.1</c:v>
                </c:pt>
                <c:pt idx="1381">
                  <c:v>0.2</c:v>
                </c:pt>
                <c:pt idx="1382">
                  <c:v>0.3</c:v>
                </c:pt>
                <c:pt idx="1383">
                  <c:v>0.3</c:v>
                </c:pt>
                <c:pt idx="1384">
                  <c:v>0.3</c:v>
                </c:pt>
                <c:pt idx="1385">
                  <c:v>0.2</c:v>
                </c:pt>
                <c:pt idx="1386">
                  <c:v>0.1</c:v>
                </c:pt>
                <c:pt idx="1387">
                  <c:v>0.1</c:v>
                </c:pt>
                <c:pt idx="1388">
                  <c:v>0.0</c:v>
                </c:pt>
                <c:pt idx="1389">
                  <c:v>0.0</c:v>
                </c:pt>
                <c:pt idx="1390">
                  <c:v>0.0</c:v>
                </c:pt>
                <c:pt idx="1391">
                  <c:v>0.2</c:v>
                </c:pt>
                <c:pt idx="1392">
                  <c:v>0.2</c:v>
                </c:pt>
                <c:pt idx="1393">
                  <c:v>0.1</c:v>
                </c:pt>
                <c:pt idx="1394">
                  <c:v>0.2</c:v>
                </c:pt>
                <c:pt idx="1395">
                  <c:v>0.1</c:v>
                </c:pt>
                <c:pt idx="1396">
                  <c:v>0.2</c:v>
                </c:pt>
                <c:pt idx="1397">
                  <c:v>0.3</c:v>
                </c:pt>
                <c:pt idx="1398">
                  <c:v>0.2</c:v>
                </c:pt>
                <c:pt idx="1399">
                  <c:v>0.3</c:v>
                </c:pt>
                <c:pt idx="1400">
                  <c:v>0.2</c:v>
                </c:pt>
                <c:pt idx="1401">
                  <c:v>0.2</c:v>
                </c:pt>
                <c:pt idx="1402">
                  <c:v>0.1</c:v>
                </c:pt>
                <c:pt idx="1403">
                  <c:v>0.1</c:v>
                </c:pt>
                <c:pt idx="1404">
                  <c:v>0.2</c:v>
                </c:pt>
                <c:pt idx="1405">
                  <c:v>0.0</c:v>
                </c:pt>
                <c:pt idx="1406">
                  <c:v>0.0</c:v>
                </c:pt>
                <c:pt idx="1407">
                  <c:v>0.0</c:v>
                </c:pt>
                <c:pt idx="1408">
                  <c:v>0.1</c:v>
                </c:pt>
                <c:pt idx="1409">
                  <c:v>0.1</c:v>
                </c:pt>
                <c:pt idx="1410">
                  <c:v>0.1</c:v>
                </c:pt>
                <c:pt idx="1411">
                  <c:v>0.2</c:v>
                </c:pt>
                <c:pt idx="1412">
                  <c:v>0.2</c:v>
                </c:pt>
                <c:pt idx="1413">
                  <c:v>0.2</c:v>
                </c:pt>
                <c:pt idx="1414">
                  <c:v>0.2</c:v>
                </c:pt>
                <c:pt idx="1415">
                  <c:v>0.1</c:v>
                </c:pt>
                <c:pt idx="1416">
                  <c:v>0.2</c:v>
                </c:pt>
                <c:pt idx="1417">
                  <c:v>0.2</c:v>
                </c:pt>
                <c:pt idx="1418">
                  <c:v>0.3</c:v>
                </c:pt>
                <c:pt idx="1419">
                  <c:v>0.2</c:v>
                </c:pt>
                <c:pt idx="1420">
                  <c:v>0.1</c:v>
                </c:pt>
                <c:pt idx="1421">
                  <c:v>0.0</c:v>
                </c:pt>
                <c:pt idx="1422">
                  <c:v>0.1</c:v>
                </c:pt>
                <c:pt idx="1423">
                  <c:v>0.2</c:v>
                </c:pt>
                <c:pt idx="1424">
                  <c:v>0.3</c:v>
                </c:pt>
                <c:pt idx="1425">
                  <c:v>0.0</c:v>
                </c:pt>
                <c:pt idx="1426">
                  <c:v>0.0</c:v>
                </c:pt>
                <c:pt idx="1427">
                  <c:v>0.0</c:v>
                </c:pt>
                <c:pt idx="1428">
                  <c:v>0.0</c:v>
                </c:pt>
                <c:pt idx="1429">
                  <c:v>0.0</c:v>
                </c:pt>
                <c:pt idx="1430">
                  <c:v>0.0</c:v>
                </c:pt>
                <c:pt idx="1431">
                  <c:v>0.0</c:v>
                </c:pt>
                <c:pt idx="1432">
                  <c:v>0.0</c:v>
                </c:pt>
                <c:pt idx="1433">
                  <c:v>0.0</c:v>
                </c:pt>
                <c:pt idx="1434">
                  <c:v>0.0</c:v>
                </c:pt>
                <c:pt idx="1435">
                  <c:v>0.0</c:v>
                </c:pt>
                <c:pt idx="1436">
                  <c:v>0.1</c:v>
                </c:pt>
                <c:pt idx="1437">
                  <c:v>0.0</c:v>
                </c:pt>
                <c:pt idx="1438">
                  <c:v>0.0</c:v>
                </c:pt>
                <c:pt idx="1439">
                  <c:v>0.1</c:v>
                </c:pt>
                <c:pt idx="1440">
                  <c:v>0.0</c:v>
                </c:pt>
                <c:pt idx="1441">
                  <c:v>0.0</c:v>
                </c:pt>
                <c:pt idx="1442">
                  <c:v>0.1</c:v>
                </c:pt>
                <c:pt idx="1443">
                  <c:v>0.0</c:v>
                </c:pt>
                <c:pt idx="1444">
                  <c:v>0.0</c:v>
                </c:pt>
                <c:pt idx="1445">
                  <c:v>0.0</c:v>
                </c:pt>
                <c:pt idx="1446">
                  <c:v>0.0</c:v>
                </c:pt>
                <c:pt idx="1447">
                  <c:v>0.0</c:v>
                </c:pt>
                <c:pt idx="1448">
                  <c:v>0.0</c:v>
                </c:pt>
                <c:pt idx="1449">
                  <c:v>0.1</c:v>
                </c:pt>
                <c:pt idx="1450">
                  <c:v>0.0</c:v>
                </c:pt>
                <c:pt idx="1451">
                  <c:v>0.0</c:v>
                </c:pt>
                <c:pt idx="1452">
                  <c:v>0.0</c:v>
                </c:pt>
                <c:pt idx="1453">
                  <c:v>0.1</c:v>
                </c:pt>
                <c:pt idx="1454">
                  <c:v>0.0</c:v>
                </c:pt>
                <c:pt idx="1455">
                  <c:v>0.0</c:v>
                </c:pt>
                <c:pt idx="1456">
                  <c:v>0.0</c:v>
                </c:pt>
                <c:pt idx="1457">
                  <c:v>0.0</c:v>
                </c:pt>
                <c:pt idx="1458">
                  <c:v>0.1</c:v>
                </c:pt>
                <c:pt idx="1459">
                  <c:v>0.0</c:v>
                </c:pt>
                <c:pt idx="1460">
                  <c:v>0.1</c:v>
                </c:pt>
                <c:pt idx="1461">
                  <c:v>0.0</c:v>
                </c:pt>
                <c:pt idx="1462">
                  <c:v>0.1</c:v>
                </c:pt>
                <c:pt idx="1463">
                  <c:v>0.0</c:v>
                </c:pt>
                <c:pt idx="1464">
                  <c:v>0.0</c:v>
                </c:pt>
                <c:pt idx="1465">
                  <c:v>0.0</c:v>
                </c:pt>
                <c:pt idx="1466">
                  <c:v>0.0</c:v>
                </c:pt>
                <c:pt idx="1467">
                  <c:v>0.0</c:v>
                </c:pt>
                <c:pt idx="1468">
                  <c:v>0.0</c:v>
                </c:pt>
                <c:pt idx="1469">
                  <c:v>0.0</c:v>
                </c:pt>
                <c:pt idx="1470">
                  <c:v>0.0</c:v>
                </c:pt>
                <c:pt idx="1471">
                  <c:v>0.0</c:v>
                </c:pt>
                <c:pt idx="1472">
                  <c:v>0.0</c:v>
                </c:pt>
                <c:pt idx="1473">
                  <c:v>0.3</c:v>
                </c:pt>
                <c:pt idx="1474">
                  <c:v>0.0</c:v>
                </c:pt>
                <c:pt idx="1475">
                  <c:v>0.0</c:v>
                </c:pt>
                <c:pt idx="1476">
                  <c:v>0.2</c:v>
                </c:pt>
                <c:pt idx="1477">
                  <c:v>0.1</c:v>
                </c:pt>
                <c:pt idx="1478">
                  <c:v>0.1</c:v>
                </c:pt>
                <c:pt idx="1479">
                  <c:v>0.2</c:v>
                </c:pt>
                <c:pt idx="1480">
                  <c:v>0.1</c:v>
                </c:pt>
                <c:pt idx="1481">
                  <c:v>0.0</c:v>
                </c:pt>
                <c:pt idx="1482">
                  <c:v>0.0</c:v>
                </c:pt>
                <c:pt idx="1483">
                  <c:v>0.0</c:v>
                </c:pt>
                <c:pt idx="1484">
                  <c:v>0.1</c:v>
                </c:pt>
                <c:pt idx="1485">
                  <c:v>0.0</c:v>
                </c:pt>
                <c:pt idx="1486">
                  <c:v>0.1</c:v>
                </c:pt>
                <c:pt idx="1487">
                  <c:v>0.1</c:v>
                </c:pt>
                <c:pt idx="1488">
                  <c:v>0.1</c:v>
                </c:pt>
                <c:pt idx="1489">
                  <c:v>0.2</c:v>
                </c:pt>
                <c:pt idx="1490">
                  <c:v>0.1</c:v>
                </c:pt>
                <c:pt idx="1491">
                  <c:v>0.0</c:v>
                </c:pt>
                <c:pt idx="1492">
                  <c:v>0.0</c:v>
                </c:pt>
                <c:pt idx="1493">
                  <c:v>0.0</c:v>
                </c:pt>
                <c:pt idx="1494">
                  <c:v>0.1</c:v>
                </c:pt>
                <c:pt idx="1495">
                  <c:v>0.1</c:v>
                </c:pt>
                <c:pt idx="1496">
                  <c:v>0.1</c:v>
                </c:pt>
                <c:pt idx="1497">
                  <c:v>0.1</c:v>
                </c:pt>
                <c:pt idx="1498">
                  <c:v>0.0</c:v>
                </c:pt>
                <c:pt idx="1499">
                  <c:v>0.0</c:v>
                </c:pt>
                <c:pt idx="1500">
                  <c:v>0.2</c:v>
                </c:pt>
                <c:pt idx="1501">
                  <c:v>0.1</c:v>
                </c:pt>
                <c:pt idx="1502">
                  <c:v>0.0</c:v>
                </c:pt>
                <c:pt idx="1503">
                  <c:v>0.0</c:v>
                </c:pt>
                <c:pt idx="1504">
                  <c:v>0.2</c:v>
                </c:pt>
                <c:pt idx="1505">
                  <c:v>0.0</c:v>
                </c:pt>
                <c:pt idx="1506">
                  <c:v>0.0</c:v>
                </c:pt>
                <c:pt idx="1507">
                  <c:v>0.0</c:v>
                </c:pt>
                <c:pt idx="1508">
                  <c:v>0.0</c:v>
                </c:pt>
                <c:pt idx="1509">
                  <c:v>0.1</c:v>
                </c:pt>
                <c:pt idx="1510">
                  <c:v>0.0</c:v>
                </c:pt>
                <c:pt idx="1511">
                  <c:v>0.0</c:v>
                </c:pt>
                <c:pt idx="1512">
                  <c:v>0.0</c:v>
                </c:pt>
                <c:pt idx="1513">
                  <c:v>0.1</c:v>
                </c:pt>
                <c:pt idx="1514">
                  <c:v>0.0</c:v>
                </c:pt>
                <c:pt idx="1515">
                  <c:v>0.0</c:v>
                </c:pt>
                <c:pt idx="1516">
                  <c:v>0.0</c:v>
                </c:pt>
                <c:pt idx="1517">
                  <c:v>0.0</c:v>
                </c:pt>
                <c:pt idx="1518">
                  <c:v>0.0</c:v>
                </c:pt>
                <c:pt idx="1519">
                  <c:v>0.1</c:v>
                </c:pt>
                <c:pt idx="1520">
                  <c:v>0.0</c:v>
                </c:pt>
                <c:pt idx="1521">
                  <c:v>0.2</c:v>
                </c:pt>
                <c:pt idx="1522">
                  <c:v>0.0</c:v>
                </c:pt>
                <c:pt idx="1523">
                  <c:v>0.0</c:v>
                </c:pt>
                <c:pt idx="1524">
                  <c:v>0.0</c:v>
                </c:pt>
                <c:pt idx="1525">
                  <c:v>0.0</c:v>
                </c:pt>
                <c:pt idx="1526">
                  <c:v>0.0</c:v>
                </c:pt>
                <c:pt idx="1527">
                  <c:v>0.0</c:v>
                </c:pt>
                <c:pt idx="1528">
                  <c:v>0.0</c:v>
                </c:pt>
                <c:pt idx="1529">
                  <c:v>0.0</c:v>
                </c:pt>
                <c:pt idx="1530">
                  <c:v>0.0</c:v>
                </c:pt>
                <c:pt idx="1531">
                  <c:v>0.0</c:v>
                </c:pt>
                <c:pt idx="1532">
                  <c:v>0.1</c:v>
                </c:pt>
                <c:pt idx="1533">
                  <c:v>0.1</c:v>
                </c:pt>
                <c:pt idx="1534">
                  <c:v>0.1</c:v>
                </c:pt>
                <c:pt idx="1535">
                  <c:v>0.1</c:v>
                </c:pt>
                <c:pt idx="1536">
                  <c:v>0.1</c:v>
                </c:pt>
                <c:pt idx="1537">
                  <c:v>0.1</c:v>
                </c:pt>
                <c:pt idx="1538">
                  <c:v>0.1</c:v>
                </c:pt>
                <c:pt idx="1539">
                  <c:v>0.0</c:v>
                </c:pt>
                <c:pt idx="1540">
                  <c:v>0.3</c:v>
                </c:pt>
                <c:pt idx="1541">
                  <c:v>0.0</c:v>
                </c:pt>
                <c:pt idx="1542">
                  <c:v>0.2</c:v>
                </c:pt>
                <c:pt idx="1543">
                  <c:v>0.2</c:v>
                </c:pt>
                <c:pt idx="1544">
                  <c:v>0.2</c:v>
                </c:pt>
                <c:pt idx="1545">
                  <c:v>0.2</c:v>
                </c:pt>
                <c:pt idx="1546">
                  <c:v>0.2</c:v>
                </c:pt>
                <c:pt idx="1547">
                  <c:v>0.3</c:v>
                </c:pt>
                <c:pt idx="1548">
                  <c:v>0.2</c:v>
                </c:pt>
                <c:pt idx="1549">
                  <c:v>0.2</c:v>
                </c:pt>
                <c:pt idx="1550">
                  <c:v>0.1</c:v>
                </c:pt>
                <c:pt idx="1551">
                  <c:v>0.1</c:v>
                </c:pt>
                <c:pt idx="1552">
                  <c:v>0.2</c:v>
                </c:pt>
                <c:pt idx="1553">
                  <c:v>0.3</c:v>
                </c:pt>
                <c:pt idx="1554">
                  <c:v>0.2</c:v>
                </c:pt>
                <c:pt idx="1555">
                  <c:v>0.2</c:v>
                </c:pt>
                <c:pt idx="1556">
                  <c:v>0.0</c:v>
                </c:pt>
                <c:pt idx="1557">
                  <c:v>0.3</c:v>
                </c:pt>
                <c:pt idx="1558">
                  <c:v>0.0</c:v>
                </c:pt>
                <c:pt idx="1559">
                  <c:v>0.2</c:v>
                </c:pt>
                <c:pt idx="1560">
                  <c:v>0.2</c:v>
                </c:pt>
                <c:pt idx="1561">
                  <c:v>0.1</c:v>
                </c:pt>
                <c:pt idx="1562">
                  <c:v>0.1</c:v>
                </c:pt>
                <c:pt idx="1563">
                  <c:v>0.1</c:v>
                </c:pt>
                <c:pt idx="1564">
                  <c:v>0.3</c:v>
                </c:pt>
                <c:pt idx="1565">
                  <c:v>0.3</c:v>
                </c:pt>
                <c:pt idx="1566">
                  <c:v>0.3</c:v>
                </c:pt>
                <c:pt idx="1567">
                  <c:v>0.2</c:v>
                </c:pt>
                <c:pt idx="1568">
                  <c:v>0.1</c:v>
                </c:pt>
                <c:pt idx="1569">
                  <c:v>0.1</c:v>
                </c:pt>
                <c:pt idx="1570">
                  <c:v>0.1</c:v>
                </c:pt>
                <c:pt idx="1571">
                  <c:v>0.2</c:v>
                </c:pt>
                <c:pt idx="1572">
                  <c:v>0.2</c:v>
                </c:pt>
                <c:pt idx="1573">
                  <c:v>0.0</c:v>
                </c:pt>
                <c:pt idx="1574">
                  <c:v>0.3</c:v>
                </c:pt>
                <c:pt idx="1575">
                  <c:v>0.0</c:v>
                </c:pt>
                <c:pt idx="1576">
                  <c:v>0.1</c:v>
                </c:pt>
                <c:pt idx="1577">
                  <c:v>0.2</c:v>
                </c:pt>
                <c:pt idx="1578">
                  <c:v>0.2</c:v>
                </c:pt>
                <c:pt idx="1579">
                  <c:v>0.2</c:v>
                </c:pt>
                <c:pt idx="1580">
                  <c:v>0.1</c:v>
                </c:pt>
                <c:pt idx="1581">
                  <c:v>0.1</c:v>
                </c:pt>
                <c:pt idx="1582">
                  <c:v>0.1</c:v>
                </c:pt>
                <c:pt idx="1583">
                  <c:v>0.3</c:v>
                </c:pt>
                <c:pt idx="1584">
                  <c:v>0.2</c:v>
                </c:pt>
                <c:pt idx="1585">
                  <c:v>0.2</c:v>
                </c:pt>
                <c:pt idx="1586">
                  <c:v>0.3</c:v>
                </c:pt>
                <c:pt idx="1587">
                  <c:v>0.2</c:v>
                </c:pt>
                <c:pt idx="1588">
                  <c:v>0.1</c:v>
                </c:pt>
                <c:pt idx="1589">
                  <c:v>0.1</c:v>
                </c:pt>
                <c:pt idx="1590">
                  <c:v>0.0</c:v>
                </c:pt>
                <c:pt idx="1591">
                  <c:v>0.2</c:v>
                </c:pt>
                <c:pt idx="1592">
                  <c:v>0.0</c:v>
                </c:pt>
                <c:pt idx="1593">
                  <c:v>0.2</c:v>
                </c:pt>
                <c:pt idx="1594">
                  <c:v>0.3</c:v>
                </c:pt>
                <c:pt idx="1595">
                  <c:v>0.2</c:v>
                </c:pt>
                <c:pt idx="1596">
                  <c:v>0.1</c:v>
                </c:pt>
                <c:pt idx="1597">
                  <c:v>0.2</c:v>
                </c:pt>
                <c:pt idx="1598">
                  <c:v>0.1</c:v>
                </c:pt>
                <c:pt idx="1599">
                  <c:v>0.2</c:v>
                </c:pt>
                <c:pt idx="1600">
                  <c:v>0.2</c:v>
                </c:pt>
                <c:pt idx="1601">
                  <c:v>0.2</c:v>
                </c:pt>
                <c:pt idx="1602">
                  <c:v>0.2</c:v>
                </c:pt>
                <c:pt idx="1603">
                  <c:v>0.2</c:v>
                </c:pt>
                <c:pt idx="1604">
                  <c:v>0.1</c:v>
                </c:pt>
                <c:pt idx="1605">
                  <c:v>0.1</c:v>
                </c:pt>
                <c:pt idx="1606">
                  <c:v>0.1</c:v>
                </c:pt>
                <c:pt idx="1607">
                  <c:v>0.0</c:v>
                </c:pt>
                <c:pt idx="1608">
                  <c:v>23.0</c:v>
                </c:pt>
                <c:pt idx="1609">
                  <c:v>0.0</c:v>
                </c:pt>
                <c:pt idx="1610">
                  <c:v>0.1</c:v>
                </c:pt>
                <c:pt idx="1611">
                  <c:v>0.2</c:v>
                </c:pt>
                <c:pt idx="1612">
                  <c:v>0.2</c:v>
                </c:pt>
                <c:pt idx="1613">
                  <c:v>0.2</c:v>
                </c:pt>
                <c:pt idx="1614">
                  <c:v>0.2</c:v>
                </c:pt>
                <c:pt idx="1615">
                  <c:v>0.2</c:v>
                </c:pt>
                <c:pt idx="1616">
                  <c:v>0.1</c:v>
                </c:pt>
                <c:pt idx="1617">
                  <c:v>0.2</c:v>
                </c:pt>
                <c:pt idx="1618">
                  <c:v>0.1</c:v>
                </c:pt>
                <c:pt idx="1619">
                  <c:v>0.2</c:v>
                </c:pt>
                <c:pt idx="1620">
                  <c:v>0.3</c:v>
                </c:pt>
                <c:pt idx="1621">
                  <c:v>0.2</c:v>
                </c:pt>
                <c:pt idx="1622">
                  <c:v>0.2</c:v>
                </c:pt>
                <c:pt idx="1623">
                  <c:v>0.2</c:v>
                </c:pt>
                <c:pt idx="1624">
                  <c:v>0.0</c:v>
                </c:pt>
                <c:pt idx="1625">
                  <c:v>0.0</c:v>
                </c:pt>
                <c:pt idx="1626">
                  <c:v>0.0</c:v>
                </c:pt>
                <c:pt idx="1627">
                  <c:v>0.1</c:v>
                </c:pt>
                <c:pt idx="1628">
                  <c:v>0.2</c:v>
                </c:pt>
                <c:pt idx="1629">
                  <c:v>0.2</c:v>
                </c:pt>
                <c:pt idx="1630">
                  <c:v>0.2</c:v>
                </c:pt>
                <c:pt idx="1631">
                  <c:v>0.2</c:v>
                </c:pt>
                <c:pt idx="1632">
                  <c:v>0.2</c:v>
                </c:pt>
                <c:pt idx="1633">
                  <c:v>0.2</c:v>
                </c:pt>
                <c:pt idx="1634">
                  <c:v>0.3</c:v>
                </c:pt>
                <c:pt idx="1635">
                  <c:v>0.2</c:v>
                </c:pt>
                <c:pt idx="1636">
                  <c:v>0.2</c:v>
                </c:pt>
                <c:pt idx="1637">
                  <c:v>0.1</c:v>
                </c:pt>
                <c:pt idx="1638">
                  <c:v>0.1</c:v>
                </c:pt>
                <c:pt idx="1639">
                  <c:v>0.1</c:v>
                </c:pt>
                <c:pt idx="1640">
                  <c:v>0.1</c:v>
                </c:pt>
                <c:pt idx="1641">
                  <c:v>0.1</c:v>
                </c:pt>
                <c:pt idx="1642">
                  <c:v>0.0</c:v>
                </c:pt>
                <c:pt idx="1643">
                  <c:v>0.0</c:v>
                </c:pt>
                <c:pt idx="1644">
                  <c:v>0.0</c:v>
                </c:pt>
                <c:pt idx="1645">
                  <c:v>0.1</c:v>
                </c:pt>
                <c:pt idx="1646">
                  <c:v>0.1</c:v>
                </c:pt>
                <c:pt idx="1647">
                  <c:v>0.1</c:v>
                </c:pt>
                <c:pt idx="1648">
                  <c:v>0.2</c:v>
                </c:pt>
                <c:pt idx="1649">
                  <c:v>0.2</c:v>
                </c:pt>
                <c:pt idx="1650">
                  <c:v>0.2</c:v>
                </c:pt>
                <c:pt idx="1651">
                  <c:v>0.2</c:v>
                </c:pt>
                <c:pt idx="1652">
                  <c:v>0.1</c:v>
                </c:pt>
                <c:pt idx="1653">
                  <c:v>0.2</c:v>
                </c:pt>
                <c:pt idx="1654">
                  <c:v>0.1</c:v>
                </c:pt>
                <c:pt idx="1655">
                  <c:v>0.1</c:v>
                </c:pt>
                <c:pt idx="1656">
                  <c:v>0.2</c:v>
                </c:pt>
                <c:pt idx="1657">
                  <c:v>0.2</c:v>
                </c:pt>
                <c:pt idx="1658">
                  <c:v>0.2</c:v>
                </c:pt>
                <c:pt idx="1659">
                  <c:v>0.0</c:v>
                </c:pt>
                <c:pt idx="1660">
                  <c:v>0.3</c:v>
                </c:pt>
                <c:pt idx="1661">
                  <c:v>0.0</c:v>
                </c:pt>
                <c:pt idx="1662">
                  <c:v>0.2</c:v>
                </c:pt>
                <c:pt idx="1663">
                  <c:v>0.2</c:v>
                </c:pt>
                <c:pt idx="1664">
                  <c:v>0.2</c:v>
                </c:pt>
                <c:pt idx="1665">
                  <c:v>0.2</c:v>
                </c:pt>
                <c:pt idx="1666">
                  <c:v>0.2</c:v>
                </c:pt>
                <c:pt idx="1667">
                  <c:v>0.1</c:v>
                </c:pt>
                <c:pt idx="1668">
                  <c:v>0.2</c:v>
                </c:pt>
                <c:pt idx="1669">
                  <c:v>0.1</c:v>
                </c:pt>
                <c:pt idx="1670">
                  <c:v>0.2</c:v>
                </c:pt>
                <c:pt idx="1671">
                  <c:v>0.3</c:v>
                </c:pt>
                <c:pt idx="1672">
                  <c:v>0.3</c:v>
                </c:pt>
                <c:pt idx="1673">
                  <c:v>0.2</c:v>
                </c:pt>
                <c:pt idx="1674">
                  <c:v>0.1</c:v>
                </c:pt>
                <c:pt idx="1675">
                  <c:v>0.2</c:v>
                </c:pt>
                <c:pt idx="1676">
                  <c:v>0.0</c:v>
                </c:pt>
                <c:pt idx="1677">
                  <c:v>0.2</c:v>
                </c:pt>
                <c:pt idx="1678">
                  <c:v>0.0</c:v>
                </c:pt>
                <c:pt idx="1679">
                  <c:v>0.2</c:v>
                </c:pt>
                <c:pt idx="1680">
                  <c:v>0.1</c:v>
                </c:pt>
                <c:pt idx="1681">
                  <c:v>0.2</c:v>
                </c:pt>
                <c:pt idx="1682">
                  <c:v>0.1</c:v>
                </c:pt>
                <c:pt idx="1683">
                  <c:v>0.1</c:v>
                </c:pt>
                <c:pt idx="1684">
                  <c:v>0.1</c:v>
                </c:pt>
                <c:pt idx="1685">
                  <c:v>0.2</c:v>
                </c:pt>
                <c:pt idx="1686">
                  <c:v>0.2</c:v>
                </c:pt>
                <c:pt idx="1687">
                  <c:v>0.2</c:v>
                </c:pt>
                <c:pt idx="1688">
                  <c:v>0.2</c:v>
                </c:pt>
                <c:pt idx="1689">
                  <c:v>0.2</c:v>
                </c:pt>
                <c:pt idx="1690">
                  <c:v>0.2</c:v>
                </c:pt>
                <c:pt idx="1691">
                  <c:v>0.1</c:v>
                </c:pt>
                <c:pt idx="1692">
                  <c:v>0.2</c:v>
                </c:pt>
                <c:pt idx="1693">
                  <c:v>0.2</c:v>
                </c:pt>
                <c:pt idx="1694">
                  <c:v>17.6</c:v>
                </c:pt>
                <c:pt idx="1695">
                  <c:v>0.0</c:v>
                </c:pt>
                <c:pt idx="1696">
                  <c:v>0.2</c:v>
                </c:pt>
                <c:pt idx="1697">
                  <c:v>0.2</c:v>
                </c:pt>
                <c:pt idx="1698">
                  <c:v>0.2</c:v>
                </c:pt>
                <c:pt idx="1699">
                  <c:v>0.1</c:v>
                </c:pt>
                <c:pt idx="1700">
                  <c:v>0.1</c:v>
                </c:pt>
                <c:pt idx="1701">
                  <c:v>0.2</c:v>
                </c:pt>
                <c:pt idx="1702">
                  <c:v>0.3</c:v>
                </c:pt>
                <c:pt idx="1703">
                  <c:v>0.2</c:v>
                </c:pt>
                <c:pt idx="1704">
                  <c:v>0.2</c:v>
                </c:pt>
                <c:pt idx="1705">
                  <c:v>0.1</c:v>
                </c:pt>
                <c:pt idx="1706">
                  <c:v>0.1</c:v>
                </c:pt>
                <c:pt idx="1707">
                  <c:v>0.1</c:v>
                </c:pt>
                <c:pt idx="1708">
                  <c:v>0.1</c:v>
                </c:pt>
                <c:pt idx="1709">
                  <c:v>0.2</c:v>
                </c:pt>
                <c:pt idx="1710">
                  <c:v>0.0</c:v>
                </c:pt>
                <c:pt idx="1711">
                  <c:v>0.3</c:v>
                </c:pt>
                <c:pt idx="1712">
                  <c:v>0.0</c:v>
                </c:pt>
                <c:pt idx="1713">
                  <c:v>0.1</c:v>
                </c:pt>
                <c:pt idx="1714">
                  <c:v>0.2</c:v>
                </c:pt>
                <c:pt idx="1715">
                  <c:v>0.2</c:v>
                </c:pt>
                <c:pt idx="1716">
                  <c:v>0.3</c:v>
                </c:pt>
                <c:pt idx="1717">
                  <c:v>0.2</c:v>
                </c:pt>
                <c:pt idx="1718">
                  <c:v>0.2</c:v>
                </c:pt>
                <c:pt idx="1719">
                  <c:v>0.2</c:v>
                </c:pt>
                <c:pt idx="1720">
                  <c:v>0.2</c:v>
                </c:pt>
                <c:pt idx="1721">
                  <c:v>0.1</c:v>
                </c:pt>
                <c:pt idx="1722">
                  <c:v>0.1</c:v>
                </c:pt>
                <c:pt idx="1723">
                  <c:v>0.1</c:v>
                </c:pt>
                <c:pt idx="1724">
                  <c:v>0.2</c:v>
                </c:pt>
                <c:pt idx="1725">
                  <c:v>0.3</c:v>
                </c:pt>
                <c:pt idx="1726">
                  <c:v>0.2</c:v>
                </c:pt>
                <c:pt idx="1727">
                  <c:v>0.0</c:v>
                </c:pt>
                <c:pt idx="1728">
                  <c:v>0.2</c:v>
                </c:pt>
                <c:pt idx="1729">
                  <c:v>0.0</c:v>
                </c:pt>
                <c:pt idx="1730">
                  <c:v>0.0</c:v>
                </c:pt>
                <c:pt idx="1731">
                  <c:v>0.1</c:v>
                </c:pt>
                <c:pt idx="1732">
                  <c:v>0.3</c:v>
                </c:pt>
                <c:pt idx="1733">
                  <c:v>0.2</c:v>
                </c:pt>
                <c:pt idx="1734">
                  <c:v>0.2</c:v>
                </c:pt>
                <c:pt idx="1735">
                  <c:v>0.1</c:v>
                </c:pt>
                <c:pt idx="1736">
                  <c:v>0.2</c:v>
                </c:pt>
                <c:pt idx="1737">
                  <c:v>0.2</c:v>
                </c:pt>
                <c:pt idx="1738">
                  <c:v>0.2</c:v>
                </c:pt>
                <c:pt idx="1739">
                  <c:v>0.2</c:v>
                </c:pt>
                <c:pt idx="1740">
                  <c:v>0.2</c:v>
                </c:pt>
                <c:pt idx="1741">
                  <c:v>0.1</c:v>
                </c:pt>
                <c:pt idx="1742">
                  <c:v>0.2</c:v>
                </c:pt>
                <c:pt idx="1743">
                  <c:v>0.1</c:v>
                </c:pt>
                <c:pt idx="1744">
                  <c:v>0.4</c:v>
                </c:pt>
                <c:pt idx="1745">
                  <c:v>0.0</c:v>
                </c:pt>
                <c:pt idx="1746">
                  <c:v>0.0</c:v>
                </c:pt>
                <c:pt idx="1747">
                  <c:v>0.0</c:v>
                </c:pt>
                <c:pt idx="1748">
                  <c:v>0.2</c:v>
                </c:pt>
                <c:pt idx="1749">
                  <c:v>0.2</c:v>
                </c:pt>
                <c:pt idx="1750">
                  <c:v>0.2</c:v>
                </c:pt>
                <c:pt idx="1751">
                  <c:v>0.2</c:v>
                </c:pt>
                <c:pt idx="1752">
                  <c:v>0.3</c:v>
                </c:pt>
                <c:pt idx="1753">
                  <c:v>0.2</c:v>
                </c:pt>
                <c:pt idx="1754">
                  <c:v>0.4</c:v>
                </c:pt>
                <c:pt idx="1755">
                  <c:v>0.2</c:v>
                </c:pt>
                <c:pt idx="1756">
                  <c:v>0.2</c:v>
                </c:pt>
                <c:pt idx="1757">
                  <c:v>0.1</c:v>
                </c:pt>
                <c:pt idx="1758">
                  <c:v>0.2</c:v>
                </c:pt>
                <c:pt idx="1759">
                  <c:v>0.1</c:v>
                </c:pt>
                <c:pt idx="1760">
                  <c:v>0.2</c:v>
                </c:pt>
                <c:pt idx="1761">
                  <c:v>0.4</c:v>
                </c:pt>
                <c:pt idx="1762">
                  <c:v>0.0</c:v>
                </c:pt>
                <c:pt idx="1763">
                  <c:v>0.0</c:v>
                </c:pt>
                <c:pt idx="1764">
                  <c:v>0.0</c:v>
                </c:pt>
                <c:pt idx="1765">
                  <c:v>0.2</c:v>
                </c:pt>
                <c:pt idx="1766">
                  <c:v>0.3</c:v>
                </c:pt>
                <c:pt idx="1767">
                  <c:v>0.2</c:v>
                </c:pt>
                <c:pt idx="1768">
                  <c:v>0.1</c:v>
                </c:pt>
                <c:pt idx="1769">
                  <c:v>0.2</c:v>
                </c:pt>
                <c:pt idx="1770">
                  <c:v>0.2</c:v>
                </c:pt>
                <c:pt idx="1771">
                  <c:v>0.2</c:v>
                </c:pt>
                <c:pt idx="1772">
                  <c:v>0.2</c:v>
                </c:pt>
                <c:pt idx="1773">
                  <c:v>0.2</c:v>
                </c:pt>
                <c:pt idx="1774">
                  <c:v>0.2</c:v>
                </c:pt>
                <c:pt idx="1775">
                  <c:v>0.1</c:v>
                </c:pt>
                <c:pt idx="1776">
                  <c:v>0.1</c:v>
                </c:pt>
                <c:pt idx="1777">
                  <c:v>0.1</c:v>
                </c:pt>
                <c:pt idx="1778">
                  <c:v>0.2</c:v>
                </c:pt>
                <c:pt idx="1779">
                  <c:v>0.0</c:v>
                </c:pt>
                <c:pt idx="1780">
                  <c:v>0.3</c:v>
                </c:pt>
                <c:pt idx="1781">
                  <c:v>0.0</c:v>
                </c:pt>
                <c:pt idx="1782">
                  <c:v>0.2</c:v>
                </c:pt>
                <c:pt idx="1783">
                  <c:v>0.3</c:v>
                </c:pt>
                <c:pt idx="1784">
                  <c:v>0.2</c:v>
                </c:pt>
                <c:pt idx="1785">
                  <c:v>0.1</c:v>
                </c:pt>
                <c:pt idx="1786">
                  <c:v>0.1</c:v>
                </c:pt>
                <c:pt idx="1787">
                  <c:v>0.1</c:v>
                </c:pt>
                <c:pt idx="1788">
                  <c:v>0.3</c:v>
                </c:pt>
                <c:pt idx="1789">
                  <c:v>0.2</c:v>
                </c:pt>
                <c:pt idx="1790">
                  <c:v>0.3</c:v>
                </c:pt>
                <c:pt idx="1791">
                  <c:v>0.2</c:v>
                </c:pt>
                <c:pt idx="1792">
                  <c:v>0.2</c:v>
                </c:pt>
                <c:pt idx="1793">
                  <c:v>0.1</c:v>
                </c:pt>
                <c:pt idx="1794">
                  <c:v>0.1</c:v>
                </c:pt>
                <c:pt idx="1795">
                  <c:v>0.2</c:v>
                </c:pt>
                <c:pt idx="1796">
                  <c:v>0.0</c:v>
                </c:pt>
                <c:pt idx="1797">
                  <c:v>25.0</c:v>
                </c:pt>
                <c:pt idx="1798">
                  <c:v>0.0</c:v>
                </c:pt>
                <c:pt idx="1799">
                  <c:v>0.1</c:v>
                </c:pt>
                <c:pt idx="1800">
                  <c:v>0.1</c:v>
                </c:pt>
                <c:pt idx="1801">
                  <c:v>0.2</c:v>
                </c:pt>
                <c:pt idx="1802">
                  <c:v>0.2</c:v>
                </c:pt>
                <c:pt idx="1803">
                  <c:v>0.2</c:v>
                </c:pt>
                <c:pt idx="1804">
                  <c:v>0.2</c:v>
                </c:pt>
                <c:pt idx="1805">
                  <c:v>0.2</c:v>
                </c:pt>
                <c:pt idx="1806">
                  <c:v>0.1</c:v>
                </c:pt>
                <c:pt idx="1807">
                  <c:v>0.0</c:v>
                </c:pt>
                <c:pt idx="1808">
                  <c:v>0.1</c:v>
                </c:pt>
                <c:pt idx="1809">
                  <c:v>0.0</c:v>
                </c:pt>
                <c:pt idx="1810">
                  <c:v>0.0</c:v>
                </c:pt>
                <c:pt idx="1811">
                  <c:v>0.2</c:v>
                </c:pt>
                <c:pt idx="1812">
                  <c:v>0.2</c:v>
                </c:pt>
                <c:pt idx="1813">
                  <c:v>0.2</c:v>
                </c:pt>
                <c:pt idx="1814">
                  <c:v>0.2</c:v>
                </c:pt>
                <c:pt idx="1815">
                  <c:v>0.3</c:v>
                </c:pt>
                <c:pt idx="1816">
                  <c:v>0.0</c:v>
                </c:pt>
                <c:pt idx="1817">
                  <c:v>0.0</c:v>
                </c:pt>
                <c:pt idx="1818">
                  <c:v>0.0</c:v>
                </c:pt>
                <c:pt idx="1819">
                  <c:v>0.2</c:v>
                </c:pt>
                <c:pt idx="1820">
                  <c:v>0.2</c:v>
                </c:pt>
                <c:pt idx="1821">
                  <c:v>0.2</c:v>
                </c:pt>
                <c:pt idx="1822">
                  <c:v>0.2</c:v>
                </c:pt>
                <c:pt idx="1823">
                  <c:v>0.1</c:v>
                </c:pt>
                <c:pt idx="1824">
                  <c:v>0.2</c:v>
                </c:pt>
                <c:pt idx="1825">
                  <c:v>0.2</c:v>
                </c:pt>
                <c:pt idx="1826">
                  <c:v>0.2</c:v>
                </c:pt>
                <c:pt idx="1827">
                  <c:v>0.2</c:v>
                </c:pt>
                <c:pt idx="1828">
                  <c:v>0.2</c:v>
                </c:pt>
                <c:pt idx="1829">
                  <c:v>0.2</c:v>
                </c:pt>
                <c:pt idx="1830">
                  <c:v>0.3</c:v>
                </c:pt>
                <c:pt idx="1831">
                  <c:v>0.2</c:v>
                </c:pt>
                <c:pt idx="1832">
                  <c:v>0.2</c:v>
                </c:pt>
                <c:pt idx="1833">
                  <c:v>0.0</c:v>
                </c:pt>
                <c:pt idx="1834">
                  <c:v>0.0</c:v>
                </c:pt>
                <c:pt idx="1835">
                  <c:v>0.0</c:v>
                </c:pt>
                <c:pt idx="1836">
                  <c:v>0.2</c:v>
                </c:pt>
                <c:pt idx="1837">
                  <c:v>0.3</c:v>
                </c:pt>
                <c:pt idx="1838">
                  <c:v>0.1</c:v>
                </c:pt>
                <c:pt idx="1839">
                  <c:v>0.1</c:v>
                </c:pt>
                <c:pt idx="1840">
                  <c:v>0.2</c:v>
                </c:pt>
                <c:pt idx="1841">
                  <c:v>0.2</c:v>
                </c:pt>
                <c:pt idx="1842">
                  <c:v>0.2</c:v>
                </c:pt>
                <c:pt idx="1843">
                  <c:v>0.2</c:v>
                </c:pt>
                <c:pt idx="1844">
                  <c:v>0.1</c:v>
                </c:pt>
                <c:pt idx="1845">
                  <c:v>0.1</c:v>
                </c:pt>
                <c:pt idx="1846">
                  <c:v>0.1</c:v>
                </c:pt>
                <c:pt idx="1847">
                  <c:v>0.1</c:v>
                </c:pt>
                <c:pt idx="1848">
                  <c:v>0.2</c:v>
                </c:pt>
                <c:pt idx="1849">
                  <c:v>0.2</c:v>
                </c:pt>
                <c:pt idx="1850">
                  <c:v>0.0</c:v>
                </c:pt>
                <c:pt idx="1851">
                  <c:v>0.0</c:v>
                </c:pt>
                <c:pt idx="1852">
                  <c:v>0.0</c:v>
                </c:pt>
                <c:pt idx="1853">
                  <c:v>0.2</c:v>
                </c:pt>
                <c:pt idx="1854">
                  <c:v>0.2</c:v>
                </c:pt>
                <c:pt idx="1855">
                  <c:v>0.3</c:v>
                </c:pt>
                <c:pt idx="1856">
                  <c:v>0.2</c:v>
                </c:pt>
                <c:pt idx="1857">
                  <c:v>0.2</c:v>
                </c:pt>
                <c:pt idx="1858">
                  <c:v>0.1</c:v>
                </c:pt>
                <c:pt idx="1859">
                  <c:v>0.2</c:v>
                </c:pt>
                <c:pt idx="1860">
                  <c:v>0.2</c:v>
                </c:pt>
                <c:pt idx="1861">
                  <c:v>0.2</c:v>
                </c:pt>
                <c:pt idx="1862">
                  <c:v>0.3</c:v>
                </c:pt>
                <c:pt idx="1863">
                  <c:v>0.3</c:v>
                </c:pt>
                <c:pt idx="1864">
                  <c:v>0.2</c:v>
                </c:pt>
                <c:pt idx="1865">
                  <c:v>0.1</c:v>
                </c:pt>
                <c:pt idx="1866">
                  <c:v>0.1</c:v>
                </c:pt>
                <c:pt idx="1867">
                  <c:v>0.0</c:v>
                </c:pt>
                <c:pt idx="1868">
                  <c:v>0.0</c:v>
                </c:pt>
                <c:pt idx="1869">
                  <c:v>0.0</c:v>
                </c:pt>
                <c:pt idx="1870">
                  <c:v>0.2</c:v>
                </c:pt>
                <c:pt idx="1871">
                  <c:v>0.2</c:v>
                </c:pt>
                <c:pt idx="1872">
                  <c:v>0.2</c:v>
                </c:pt>
                <c:pt idx="1873">
                  <c:v>0.1</c:v>
                </c:pt>
                <c:pt idx="1874">
                  <c:v>0.1</c:v>
                </c:pt>
                <c:pt idx="1875">
                  <c:v>0.1</c:v>
                </c:pt>
                <c:pt idx="1876">
                  <c:v>0.3</c:v>
                </c:pt>
                <c:pt idx="1877">
                  <c:v>0.2</c:v>
                </c:pt>
                <c:pt idx="1878">
                  <c:v>0.2</c:v>
                </c:pt>
                <c:pt idx="1879">
                  <c:v>0.1</c:v>
                </c:pt>
                <c:pt idx="1880">
                  <c:v>0.1</c:v>
                </c:pt>
                <c:pt idx="1881">
                  <c:v>0.1</c:v>
                </c:pt>
                <c:pt idx="1882">
                  <c:v>0.1</c:v>
                </c:pt>
                <c:pt idx="1883">
                  <c:v>0.2</c:v>
                </c:pt>
                <c:pt idx="1884">
                  <c:v>0.0</c:v>
                </c:pt>
                <c:pt idx="1885">
                  <c:v>0.0</c:v>
                </c:pt>
                <c:pt idx="1886">
                  <c:v>0.0</c:v>
                </c:pt>
                <c:pt idx="1887">
                  <c:v>0.1</c:v>
                </c:pt>
                <c:pt idx="1888">
                  <c:v>0.1</c:v>
                </c:pt>
                <c:pt idx="1889">
                  <c:v>0.3</c:v>
                </c:pt>
                <c:pt idx="1890">
                  <c:v>0.2</c:v>
                </c:pt>
                <c:pt idx="1891">
                  <c:v>0.3</c:v>
                </c:pt>
                <c:pt idx="1892">
                  <c:v>0.1</c:v>
                </c:pt>
                <c:pt idx="1893">
                  <c:v>0.2</c:v>
                </c:pt>
                <c:pt idx="1894">
                  <c:v>0.1</c:v>
                </c:pt>
                <c:pt idx="1895">
                  <c:v>0.2</c:v>
                </c:pt>
                <c:pt idx="1896">
                  <c:v>0.3</c:v>
                </c:pt>
                <c:pt idx="1897">
                  <c:v>0.2</c:v>
                </c:pt>
                <c:pt idx="1898">
                  <c:v>0.2</c:v>
                </c:pt>
                <c:pt idx="1899">
                  <c:v>0.2</c:v>
                </c:pt>
                <c:pt idx="1900">
                  <c:v>0.1</c:v>
                </c:pt>
                <c:pt idx="1901">
                  <c:v>0.0</c:v>
                </c:pt>
                <c:pt idx="1902">
                  <c:v>0.2</c:v>
                </c:pt>
                <c:pt idx="1903">
                  <c:v>0.0</c:v>
                </c:pt>
                <c:pt idx="1904">
                  <c:v>0.2</c:v>
                </c:pt>
                <c:pt idx="1905">
                  <c:v>0.1</c:v>
                </c:pt>
                <c:pt idx="1906">
                  <c:v>0.1</c:v>
                </c:pt>
                <c:pt idx="1907">
                  <c:v>0.1</c:v>
                </c:pt>
                <c:pt idx="1908">
                  <c:v>0.2</c:v>
                </c:pt>
                <c:pt idx="1909">
                  <c:v>0.2</c:v>
                </c:pt>
                <c:pt idx="1910">
                  <c:v>0.2</c:v>
                </c:pt>
                <c:pt idx="1911">
                  <c:v>0.2</c:v>
                </c:pt>
                <c:pt idx="1912">
                  <c:v>0.3</c:v>
                </c:pt>
                <c:pt idx="1913">
                  <c:v>0.2</c:v>
                </c:pt>
                <c:pt idx="1914">
                  <c:v>0.1</c:v>
                </c:pt>
                <c:pt idx="1915">
                  <c:v>0.1</c:v>
                </c:pt>
                <c:pt idx="1916">
                  <c:v>0.1</c:v>
                </c:pt>
                <c:pt idx="1917">
                  <c:v>0.2</c:v>
                </c:pt>
                <c:pt idx="1918">
                  <c:v>0.0</c:v>
                </c:pt>
                <c:pt idx="1919">
                  <c:v>0.3</c:v>
                </c:pt>
                <c:pt idx="1920">
                  <c:v>0.0</c:v>
                </c:pt>
                <c:pt idx="1921">
                  <c:v>0.1</c:v>
                </c:pt>
                <c:pt idx="1922">
                  <c:v>0.1</c:v>
                </c:pt>
                <c:pt idx="1923">
                  <c:v>0.2</c:v>
                </c:pt>
                <c:pt idx="1924">
                  <c:v>0.2</c:v>
                </c:pt>
                <c:pt idx="1925">
                  <c:v>0.2</c:v>
                </c:pt>
                <c:pt idx="1926">
                  <c:v>0.3</c:v>
                </c:pt>
                <c:pt idx="1927">
                  <c:v>0.2</c:v>
                </c:pt>
                <c:pt idx="1928">
                  <c:v>0.1</c:v>
                </c:pt>
                <c:pt idx="1929">
                  <c:v>0.1</c:v>
                </c:pt>
                <c:pt idx="1930">
                  <c:v>0.1</c:v>
                </c:pt>
                <c:pt idx="1931">
                  <c:v>0.2</c:v>
                </c:pt>
                <c:pt idx="1932">
                  <c:v>0.3</c:v>
                </c:pt>
                <c:pt idx="1933">
                  <c:v>0.1</c:v>
                </c:pt>
                <c:pt idx="1934">
                  <c:v>0.2</c:v>
                </c:pt>
                <c:pt idx="1935">
                  <c:v>0.0</c:v>
                </c:pt>
                <c:pt idx="1936">
                  <c:v>0.3</c:v>
                </c:pt>
                <c:pt idx="1937">
                  <c:v>0.0</c:v>
                </c:pt>
                <c:pt idx="1938">
                  <c:v>0.1</c:v>
                </c:pt>
                <c:pt idx="1939">
                  <c:v>0.3</c:v>
                </c:pt>
                <c:pt idx="1940">
                  <c:v>0.2</c:v>
                </c:pt>
                <c:pt idx="1941">
                  <c:v>0.1</c:v>
                </c:pt>
                <c:pt idx="1942">
                  <c:v>0.1</c:v>
                </c:pt>
                <c:pt idx="1943">
                  <c:v>0.1</c:v>
                </c:pt>
                <c:pt idx="1944">
                  <c:v>0.3</c:v>
                </c:pt>
                <c:pt idx="1945">
                  <c:v>0.2</c:v>
                </c:pt>
                <c:pt idx="1946">
                  <c:v>0.2</c:v>
                </c:pt>
                <c:pt idx="1947">
                  <c:v>0.2</c:v>
                </c:pt>
                <c:pt idx="1948">
                  <c:v>0.2</c:v>
                </c:pt>
                <c:pt idx="1949">
                  <c:v>0.1</c:v>
                </c:pt>
                <c:pt idx="1950">
                  <c:v>0.1</c:v>
                </c:pt>
                <c:pt idx="1951">
                  <c:v>0.2</c:v>
                </c:pt>
                <c:pt idx="1952">
                  <c:v>0.3</c:v>
                </c:pt>
                <c:pt idx="1953">
                  <c:v>0.0</c:v>
                </c:pt>
                <c:pt idx="1954">
                  <c:v>0.0</c:v>
                </c:pt>
                <c:pt idx="1955">
                  <c:v>0.0</c:v>
                </c:pt>
                <c:pt idx="1956">
                  <c:v>0.1</c:v>
                </c:pt>
                <c:pt idx="1957">
                  <c:v>0.3</c:v>
                </c:pt>
                <c:pt idx="1958">
                  <c:v>0.2</c:v>
                </c:pt>
                <c:pt idx="1959">
                  <c:v>0.2</c:v>
                </c:pt>
                <c:pt idx="1960">
                  <c:v>0.2</c:v>
                </c:pt>
                <c:pt idx="1961">
                  <c:v>0.1</c:v>
                </c:pt>
                <c:pt idx="1962">
                  <c:v>0.1</c:v>
                </c:pt>
                <c:pt idx="1963">
                  <c:v>0.1</c:v>
                </c:pt>
                <c:pt idx="1964">
                  <c:v>0.1</c:v>
                </c:pt>
                <c:pt idx="1965">
                  <c:v>0.2</c:v>
                </c:pt>
                <c:pt idx="1966">
                  <c:v>0.2</c:v>
                </c:pt>
                <c:pt idx="1967">
                  <c:v>0.2</c:v>
                </c:pt>
                <c:pt idx="1968">
                  <c:v>0.1</c:v>
                </c:pt>
                <c:pt idx="1969">
                  <c:v>0.1</c:v>
                </c:pt>
                <c:pt idx="1970">
                  <c:v>0.0</c:v>
                </c:pt>
                <c:pt idx="1971">
                  <c:v>0.0</c:v>
                </c:pt>
                <c:pt idx="1972">
                  <c:v>0.0</c:v>
                </c:pt>
                <c:pt idx="1973">
                  <c:v>0.2</c:v>
                </c:pt>
                <c:pt idx="1974">
                  <c:v>0.1</c:v>
                </c:pt>
                <c:pt idx="1975">
                  <c:v>0.2</c:v>
                </c:pt>
                <c:pt idx="1976">
                  <c:v>0.3</c:v>
                </c:pt>
                <c:pt idx="1977">
                  <c:v>0.3</c:v>
                </c:pt>
                <c:pt idx="1978">
                  <c:v>0.2</c:v>
                </c:pt>
                <c:pt idx="1979">
                  <c:v>0.2</c:v>
                </c:pt>
                <c:pt idx="1980">
                  <c:v>0.1</c:v>
                </c:pt>
                <c:pt idx="1981">
                  <c:v>0.1</c:v>
                </c:pt>
                <c:pt idx="1982">
                  <c:v>0.2</c:v>
                </c:pt>
                <c:pt idx="1983">
                  <c:v>0.3</c:v>
                </c:pt>
                <c:pt idx="1984">
                  <c:v>0.2</c:v>
                </c:pt>
                <c:pt idx="1985">
                  <c:v>0.2</c:v>
                </c:pt>
                <c:pt idx="1986">
                  <c:v>0.1</c:v>
                </c:pt>
                <c:pt idx="1987">
                  <c:v>0.0</c:v>
                </c:pt>
                <c:pt idx="1988">
                  <c:v>0.4</c:v>
                </c:pt>
                <c:pt idx="1989">
                  <c:v>0.0</c:v>
                </c:pt>
                <c:pt idx="1990">
                  <c:v>0.2</c:v>
                </c:pt>
                <c:pt idx="1991">
                  <c:v>0.2</c:v>
                </c:pt>
                <c:pt idx="1992">
                  <c:v>0.2</c:v>
                </c:pt>
                <c:pt idx="1993">
                  <c:v>0.2</c:v>
                </c:pt>
                <c:pt idx="1994">
                  <c:v>0.1</c:v>
                </c:pt>
                <c:pt idx="1995">
                  <c:v>0.1</c:v>
                </c:pt>
                <c:pt idx="1996">
                  <c:v>0.1</c:v>
                </c:pt>
                <c:pt idx="1997">
                  <c:v>0.2</c:v>
                </c:pt>
                <c:pt idx="1998">
                  <c:v>0.2</c:v>
                </c:pt>
                <c:pt idx="1999">
                  <c:v>0.2</c:v>
                </c:pt>
                <c:pt idx="2000">
                  <c:v>0.2</c:v>
                </c:pt>
                <c:pt idx="2001">
                  <c:v>0.1</c:v>
                </c:pt>
                <c:pt idx="2002">
                  <c:v>0.2</c:v>
                </c:pt>
                <c:pt idx="2003">
                  <c:v>0.2</c:v>
                </c:pt>
                <c:pt idx="2004">
                  <c:v>0.3</c:v>
                </c:pt>
                <c:pt idx="2005">
                  <c:v>0.0</c:v>
                </c:pt>
                <c:pt idx="2006">
                  <c:v>0.0</c:v>
                </c:pt>
                <c:pt idx="2007">
                  <c:v>0.0</c:v>
                </c:pt>
                <c:pt idx="2008">
                  <c:v>0.2</c:v>
                </c:pt>
                <c:pt idx="2009">
                  <c:v>0.2</c:v>
                </c:pt>
                <c:pt idx="2010">
                  <c:v>0.2</c:v>
                </c:pt>
                <c:pt idx="2011">
                  <c:v>0.1</c:v>
                </c:pt>
                <c:pt idx="2012">
                  <c:v>0.1</c:v>
                </c:pt>
                <c:pt idx="2013">
                  <c:v>0.2</c:v>
                </c:pt>
                <c:pt idx="2014">
                  <c:v>0.2</c:v>
                </c:pt>
                <c:pt idx="2015">
                  <c:v>0.2</c:v>
                </c:pt>
                <c:pt idx="2016">
                  <c:v>0.2</c:v>
                </c:pt>
                <c:pt idx="2017">
                  <c:v>0.2</c:v>
                </c:pt>
                <c:pt idx="2018">
                  <c:v>0.2</c:v>
                </c:pt>
                <c:pt idx="2019">
                  <c:v>0.1</c:v>
                </c:pt>
                <c:pt idx="2020">
                  <c:v>0.1</c:v>
                </c:pt>
                <c:pt idx="2021">
                  <c:v>0.2</c:v>
                </c:pt>
                <c:pt idx="2022">
                  <c:v>0.0</c:v>
                </c:pt>
                <c:pt idx="2023">
                  <c:v>0.3</c:v>
                </c:pt>
                <c:pt idx="2024">
                  <c:v>0.0</c:v>
                </c:pt>
                <c:pt idx="2025">
                  <c:v>0.2</c:v>
                </c:pt>
                <c:pt idx="2026">
                  <c:v>0.1</c:v>
                </c:pt>
                <c:pt idx="2027">
                  <c:v>0.1</c:v>
                </c:pt>
                <c:pt idx="2028">
                  <c:v>0.1</c:v>
                </c:pt>
                <c:pt idx="2029">
                  <c:v>0.2</c:v>
                </c:pt>
                <c:pt idx="2030">
                  <c:v>0.3</c:v>
                </c:pt>
                <c:pt idx="2031">
                  <c:v>0.2</c:v>
                </c:pt>
                <c:pt idx="2032">
                  <c:v>0.2</c:v>
                </c:pt>
                <c:pt idx="2033">
                  <c:v>0.2</c:v>
                </c:pt>
                <c:pt idx="2034">
                  <c:v>0.2</c:v>
                </c:pt>
                <c:pt idx="2035">
                  <c:v>0.1</c:v>
                </c:pt>
                <c:pt idx="2036">
                  <c:v>0.2</c:v>
                </c:pt>
                <c:pt idx="2037">
                  <c:v>0.2</c:v>
                </c:pt>
                <c:pt idx="2038">
                  <c:v>0.2</c:v>
                </c:pt>
                <c:pt idx="2039">
                  <c:v>0.0</c:v>
                </c:pt>
                <c:pt idx="2040">
                  <c:v>0.0</c:v>
                </c:pt>
                <c:pt idx="2041">
                  <c:v>0.0</c:v>
                </c:pt>
                <c:pt idx="2042">
                  <c:v>0.2</c:v>
                </c:pt>
                <c:pt idx="2043">
                  <c:v>0.1</c:v>
                </c:pt>
                <c:pt idx="2044">
                  <c:v>0.1</c:v>
                </c:pt>
                <c:pt idx="2045">
                  <c:v>0.1</c:v>
                </c:pt>
                <c:pt idx="2046">
                  <c:v>0.2</c:v>
                </c:pt>
                <c:pt idx="2047">
                  <c:v>0.3</c:v>
                </c:pt>
                <c:pt idx="2048">
                  <c:v>0.2</c:v>
                </c:pt>
                <c:pt idx="2049">
                  <c:v>0.2</c:v>
                </c:pt>
                <c:pt idx="2050">
                  <c:v>0.3</c:v>
                </c:pt>
                <c:pt idx="2051">
                  <c:v>0.2</c:v>
                </c:pt>
                <c:pt idx="2052">
                  <c:v>0.1</c:v>
                </c:pt>
                <c:pt idx="2053">
                  <c:v>0.1</c:v>
                </c:pt>
                <c:pt idx="2054">
                  <c:v>0.1</c:v>
                </c:pt>
                <c:pt idx="2055">
                  <c:v>0.2</c:v>
                </c:pt>
                <c:pt idx="2056">
                  <c:v>0.0</c:v>
                </c:pt>
                <c:pt idx="2057">
                  <c:v>54.4</c:v>
                </c:pt>
                <c:pt idx="2058">
                  <c:v>0.0</c:v>
                </c:pt>
                <c:pt idx="2059">
                  <c:v>0.2</c:v>
                </c:pt>
                <c:pt idx="2060">
                  <c:v>0.2</c:v>
                </c:pt>
                <c:pt idx="2061">
                  <c:v>0.1</c:v>
                </c:pt>
                <c:pt idx="2062">
                  <c:v>0.3</c:v>
                </c:pt>
                <c:pt idx="2063">
                  <c:v>0.2</c:v>
                </c:pt>
                <c:pt idx="2064">
                  <c:v>0.2</c:v>
                </c:pt>
                <c:pt idx="2065">
                  <c:v>0.2</c:v>
                </c:pt>
                <c:pt idx="2066">
                  <c:v>0.1</c:v>
                </c:pt>
                <c:pt idx="2067">
                  <c:v>0.1</c:v>
                </c:pt>
                <c:pt idx="2068">
                  <c:v>0.2</c:v>
                </c:pt>
                <c:pt idx="2069">
                  <c:v>0.2</c:v>
                </c:pt>
                <c:pt idx="2070">
                  <c:v>0.3</c:v>
                </c:pt>
                <c:pt idx="2071">
                  <c:v>0.2</c:v>
                </c:pt>
                <c:pt idx="2072">
                  <c:v>0.2</c:v>
                </c:pt>
                <c:pt idx="2073">
                  <c:v>0.0</c:v>
                </c:pt>
                <c:pt idx="2074">
                  <c:v>18.8</c:v>
                </c:pt>
                <c:pt idx="2075">
                  <c:v>0.0</c:v>
                </c:pt>
                <c:pt idx="2076">
                  <c:v>0.2</c:v>
                </c:pt>
                <c:pt idx="2077">
                  <c:v>0.3</c:v>
                </c:pt>
                <c:pt idx="2078">
                  <c:v>0.2</c:v>
                </c:pt>
                <c:pt idx="2079">
                  <c:v>0.1</c:v>
                </c:pt>
                <c:pt idx="2080">
                  <c:v>0.2</c:v>
                </c:pt>
                <c:pt idx="2081">
                  <c:v>0.1</c:v>
                </c:pt>
                <c:pt idx="2082">
                  <c:v>0.2</c:v>
                </c:pt>
                <c:pt idx="2083">
                  <c:v>0.2</c:v>
                </c:pt>
                <c:pt idx="2084">
                  <c:v>0.2</c:v>
                </c:pt>
                <c:pt idx="2085">
                  <c:v>0.2</c:v>
                </c:pt>
                <c:pt idx="2086">
                  <c:v>0.2</c:v>
                </c:pt>
                <c:pt idx="2087">
                  <c:v>0.1</c:v>
                </c:pt>
                <c:pt idx="2088">
                  <c:v>0.1</c:v>
                </c:pt>
                <c:pt idx="2089">
                  <c:v>0.1</c:v>
                </c:pt>
                <c:pt idx="2090">
                  <c:v>0.0</c:v>
                </c:pt>
                <c:pt idx="2091">
                  <c:v>0.3</c:v>
                </c:pt>
                <c:pt idx="2092">
                  <c:v>0.0</c:v>
                </c:pt>
                <c:pt idx="2093">
                  <c:v>0.0</c:v>
                </c:pt>
                <c:pt idx="2094">
                  <c:v>0.2</c:v>
                </c:pt>
                <c:pt idx="2095">
                  <c:v>0.2</c:v>
                </c:pt>
                <c:pt idx="2096">
                  <c:v>0.2</c:v>
                </c:pt>
                <c:pt idx="2097">
                  <c:v>0.2</c:v>
                </c:pt>
                <c:pt idx="2098">
                  <c:v>0.1</c:v>
                </c:pt>
                <c:pt idx="2099">
                  <c:v>0.1</c:v>
                </c:pt>
                <c:pt idx="2100">
                  <c:v>0.1</c:v>
                </c:pt>
                <c:pt idx="2101">
                  <c:v>0.2</c:v>
                </c:pt>
                <c:pt idx="2102">
                  <c:v>0.2</c:v>
                </c:pt>
                <c:pt idx="2103">
                  <c:v>0.3</c:v>
                </c:pt>
                <c:pt idx="2104">
                  <c:v>0.2</c:v>
                </c:pt>
                <c:pt idx="2105">
                  <c:v>0.1</c:v>
                </c:pt>
                <c:pt idx="2106">
                  <c:v>0.2</c:v>
                </c:pt>
                <c:pt idx="2107">
                  <c:v>0.3</c:v>
                </c:pt>
                <c:pt idx="2108">
                  <c:v>0.0</c:v>
                </c:pt>
                <c:pt idx="2109">
                  <c:v>0.0</c:v>
                </c:pt>
                <c:pt idx="2110">
                  <c:v>0.0</c:v>
                </c:pt>
                <c:pt idx="2111">
                  <c:v>0.2</c:v>
                </c:pt>
                <c:pt idx="2112">
                  <c:v>0.2</c:v>
                </c:pt>
                <c:pt idx="2113">
                  <c:v>0.1</c:v>
                </c:pt>
                <c:pt idx="2114">
                  <c:v>0.2</c:v>
                </c:pt>
                <c:pt idx="2115">
                  <c:v>0.2</c:v>
                </c:pt>
                <c:pt idx="2116">
                  <c:v>0.2</c:v>
                </c:pt>
                <c:pt idx="2117">
                  <c:v>0.2</c:v>
                </c:pt>
                <c:pt idx="2118">
                  <c:v>0.1</c:v>
                </c:pt>
                <c:pt idx="2119">
                  <c:v>0.1</c:v>
                </c:pt>
                <c:pt idx="2120">
                  <c:v>0.1</c:v>
                </c:pt>
                <c:pt idx="2121">
                  <c:v>0.2</c:v>
                </c:pt>
                <c:pt idx="2122">
                  <c:v>0.2</c:v>
                </c:pt>
                <c:pt idx="2123">
                  <c:v>0.2</c:v>
                </c:pt>
                <c:pt idx="2124">
                  <c:v>0.3</c:v>
                </c:pt>
                <c:pt idx="2125">
                  <c:v>0.0</c:v>
                </c:pt>
                <c:pt idx="2126">
                  <c:v>0.0</c:v>
                </c:pt>
                <c:pt idx="2127">
                  <c:v>0.0</c:v>
                </c:pt>
                <c:pt idx="2128">
                  <c:v>0.2</c:v>
                </c:pt>
                <c:pt idx="2129">
                  <c:v>0.2</c:v>
                </c:pt>
                <c:pt idx="2130">
                  <c:v>0.2</c:v>
                </c:pt>
                <c:pt idx="2131">
                  <c:v>0.1</c:v>
                </c:pt>
                <c:pt idx="2132">
                  <c:v>0.2</c:v>
                </c:pt>
                <c:pt idx="2133">
                  <c:v>0.2</c:v>
                </c:pt>
                <c:pt idx="2134">
                  <c:v>0.2</c:v>
                </c:pt>
                <c:pt idx="2135">
                  <c:v>0.2</c:v>
                </c:pt>
                <c:pt idx="2136">
                  <c:v>0.1</c:v>
                </c:pt>
                <c:pt idx="2137">
                  <c:v>0.1</c:v>
                </c:pt>
                <c:pt idx="2138">
                  <c:v>0.1</c:v>
                </c:pt>
                <c:pt idx="2139">
                  <c:v>0.2</c:v>
                </c:pt>
                <c:pt idx="2140">
                  <c:v>0.2</c:v>
                </c:pt>
                <c:pt idx="2141">
                  <c:v>0.2</c:v>
                </c:pt>
                <c:pt idx="2142">
                  <c:v>0.0</c:v>
                </c:pt>
                <c:pt idx="2143">
                  <c:v>0.3</c:v>
                </c:pt>
                <c:pt idx="2144">
                  <c:v>0.0</c:v>
                </c:pt>
                <c:pt idx="2145">
                  <c:v>0.2</c:v>
                </c:pt>
                <c:pt idx="2146">
                  <c:v>0.2</c:v>
                </c:pt>
                <c:pt idx="2147">
                  <c:v>0.3</c:v>
                </c:pt>
                <c:pt idx="2148">
                  <c:v>0.2</c:v>
                </c:pt>
                <c:pt idx="2149">
                  <c:v>0.3</c:v>
                </c:pt>
                <c:pt idx="2150">
                  <c:v>0.2</c:v>
                </c:pt>
                <c:pt idx="2151">
                  <c:v>0.2</c:v>
                </c:pt>
                <c:pt idx="2152">
                  <c:v>0.1</c:v>
                </c:pt>
                <c:pt idx="2153">
                  <c:v>0.1</c:v>
                </c:pt>
                <c:pt idx="2154">
                  <c:v>0.1</c:v>
                </c:pt>
                <c:pt idx="2155">
                  <c:v>0.2</c:v>
                </c:pt>
                <c:pt idx="2156">
                  <c:v>0.3</c:v>
                </c:pt>
                <c:pt idx="2157">
                  <c:v>0.2</c:v>
                </c:pt>
                <c:pt idx="2158">
                  <c:v>0.2</c:v>
                </c:pt>
                <c:pt idx="2159">
                  <c:v>0.2</c:v>
                </c:pt>
                <c:pt idx="2160">
                  <c:v>0.0</c:v>
                </c:pt>
                <c:pt idx="2161">
                  <c:v>0.0</c:v>
                </c:pt>
                <c:pt idx="2162">
                  <c:v>0.0</c:v>
                </c:pt>
                <c:pt idx="2163">
                  <c:v>0.2</c:v>
                </c:pt>
                <c:pt idx="2164">
                  <c:v>0.1</c:v>
                </c:pt>
                <c:pt idx="2165">
                  <c:v>0.1</c:v>
                </c:pt>
                <c:pt idx="2166">
                  <c:v>0.1</c:v>
                </c:pt>
                <c:pt idx="2167">
                  <c:v>0.2</c:v>
                </c:pt>
                <c:pt idx="2168">
                  <c:v>0.2</c:v>
                </c:pt>
                <c:pt idx="2169">
                  <c:v>0.2</c:v>
                </c:pt>
                <c:pt idx="2170">
                  <c:v>0.2</c:v>
                </c:pt>
                <c:pt idx="2171">
                  <c:v>0.1</c:v>
                </c:pt>
                <c:pt idx="2172">
                  <c:v>0.1</c:v>
                </c:pt>
                <c:pt idx="2173">
                  <c:v>0.1</c:v>
                </c:pt>
                <c:pt idx="2174">
                  <c:v>0.1</c:v>
                </c:pt>
                <c:pt idx="2175">
                  <c:v>0.2</c:v>
                </c:pt>
                <c:pt idx="2176">
                  <c:v>0.3</c:v>
                </c:pt>
                <c:pt idx="2177">
                  <c:v>0.0</c:v>
                </c:pt>
                <c:pt idx="2178">
                  <c:v>0.3</c:v>
                </c:pt>
                <c:pt idx="2179">
                  <c:v>0.0</c:v>
                </c:pt>
                <c:pt idx="2180">
                  <c:v>0.1</c:v>
                </c:pt>
                <c:pt idx="2181">
                  <c:v>0.2</c:v>
                </c:pt>
                <c:pt idx="2182">
                  <c:v>0.2</c:v>
                </c:pt>
                <c:pt idx="2183">
                  <c:v>0.2</c:v>
                </c:pt>
                <c:pt idx="2184">
                  <c:v>0.2</c:v>
                </c:pt>
                <c:pt idx="2185">
                  <c:v>0.1</c:v>
                </c:pt>
                <c:pt idx="2186">
                  <c:v>0.1</c:v>
                </c:pt>
                <c:pt idx="2187">
                  <c:v>0.1</c:v>
                </c:pt>
                <c:pt idx="2188">
                  <c:v>0.2</c:v>
                </c:pt>
                <c:pt idx="2189">
                  <c:v>0.3</c:v>
                </c:pt>
                <c:pt idx="2190">
                  <c:v>0.2</c:v>
                </c:pt>
                <c:pt idx="2191">
                  <c:v>0.3</c:v>
                </c:pt>
                <c:pt idx="2192">
                  <c:v>0.2</c:v>
                </c:pt>
                <c:pt idx="2193">
                  <c:v>0.1</c:v>
                </c:pt>
                <c:pt idx="2194">
                  <c:v>0.0</c:v>
                </c:pt>
                <c:pt idx="2195">
                  <c:v>0.2</c:v>
                </c:pt>
                <c:pt idx="2196">
                  <c:v>0.0</c:v>
                </c:pt>
                <c:pt idx="2197">
                  <c:v>0.1</c:v>
                </c:pt>
                <c:pt idx="2198">
                  <c:v>0.3</c:v>
                </c:pt>
                <c:pt idx="2199">
                  <c:v>0.2</c:v>
                </c:pt>
                <c:pt idx="2200">
                  <c:v>0.2</c:v>
                </c:pt>
                <c:pt idx="2201">
                  <c:v>0.2</c:v>
                </c:pt>
                <c:pt idx="2202">
                  <c:v>0.1</c:v>
                </c:pt>
                <c:pt idx="2203">
                  <c:v>0.1</c:v>
                </c:pt>
                <c:pt idx="2204">
                  <c:v>0.3</c:v>
                </c:pt>
                <c:pt idx="2205">
                  <c:v>0.2</c:v>
                </c:pt>
                <c:pt idx="2206">
                  <c:v>0.2</c:v>
                </c:pt>
                <c:pt idx="2207">
                  <c:v>0.2</c:v>
                </c:pt>
                <c:pt idx="2208">
                  <c:v>0.1</c:v>
                </c:pt>
                <c:pt idx="2209">
                  <c:v>0.1</c:v>
                </c:pt>
                <c:pt idx="2210">
                  <c:v>0.1</c:v>
                </c:pt>
                <c:pt idx="2211">
                  <c:v>0.2</c:v>
                </c:pt>
                <c:pt idx="2212">
                  <c:v>0.4</c:v>
                </c:pt>
                <c:pt idx="2213">
                  <c:v>0.0</c:v>
                </c:pt>
                <c:pt idx="2214">
                  <c:v>0.1</c:v>
                </c:pt>
                <c:pt idx="2215">
                  <c:v>0.2</c:v>
                </c:pt>
                <c:pt idx="2216">
                  <c:v>0.1</c:v>
                </c:pt>
                <c:pt idx="2217">
                  <c:v>0.1</c:v>
                </c:pt>
                <c:pt idx="2218">
                  <c:v>0.2</c:v>
                </c:pt>
                <c:pt idx="2219">
                  <c:v>0.2</c:v>
                </c:pt>
                <c:pt idx="2220">
                  <c:v>0.3</c:v>
                </c:pt>
                <c:pt idx="2221">
                  <c:v>0.2</c:v>
                </c:pt>
                <c:pt idx="2222">
                  <c:v>0.2</c:v>
                </c:pt>
                <c:pt idx="2223">
                  <c:v>0.2</c:v>
                </c:pt>
                <c:pt idx="2224">
                  <c:v>0.1</c:v>
                </c:pt>
                <c:pt idx="2225">
                  <c:v>0.1</c:v>
                </c:pt>
                <c:pt idx="2226">
                  <c:v>0.1</c:v>
                </c:pt>
                <c:pt idx="2227">
                  <c:v>0.3</c:v>
                </c:pt>
                <c:pt idx="2228">
                  <c:v>0.3</c:v>
                </c:pt>
                <c:pt idx="2229">
                  <c:v>0.0</c:v>
                </c:pt>
                <c:pt idx="2230">
                  <c:v>0.0</c:v>
                </c:pt>
                <c:pt idx="2231">
                  <c:v>0.0</c:v>
                </c:pt>
                <c:pt idx="2232">
                  <c:v>0.2</c:v>
                </c:pt>
                <c:pt idx="2233">
                  <c:v>0.1</c:v>
                </c:pt>
                <c:pt idx="2234">
                  <c:v>0.2</c:v>
                </c:pt>
                <c:pt idx="2235">
                  <c:v>0.2</c:v>
                </c:pt>
                <c:pt idx="2236">
                  <c:v>0.2</c:v>
                </c:pt>
                <c:pt idx="2237">
                  <c:v>0.2</c:v>
                </c:pt>
                <c:pt idx="2238">
                  <c:v>0.2</c:v>
                </c:pt>
                <c:pt idx="2239">
                  <c:v>0.2</c:v>
                </c:pt>
                <c:pt idx="2240">
                  <c:v>0.2</c:v>
                </c:pt>
                <c:pt idx="2241">
                  <c:v>0.1</c:v>
                </c:pt>
                <c:pt idx="2242">
                  <c:v>0.2</c:v>
                </c:pt>
                <c:pt idx="2243">
                  <c:v>0.1</c:v>
                </c:pt>
                <c:pt idx="2244">
                  <c:v>0.2</c:v>
                </c:pt>
                <c:pt idx="2245">
                  <c:v>0.4</c:v>
                </c:pt>
                <c:pt idx="2246">
                  <c:v>0.0</c:v>
                </c:pt>
                <c:pt idx="2247">
                  <c:v>0.0</c:v>
                </c:pt>
                <c:pt idx="2248">
                  <c:v>0.0</c:v>
                </c:pt>
                <c:pt idx="2249">
                  <c:v>0.1</c:v>
                </c:pt>
                <c:pt idx="2250">
                  <c:v>0.1</c:v>
                </c:pt>
                <c:pt idx="2251">
                  <c:v>0.2</c:v>
                </c:pt>
                <c:pt idx="2252">
                  <c:v>0.3</c:v>
                </c:pt>
                <c:pt idx="2253">
                  <c:v>0.2</c:v>
                </c:pt>
                <c:pt idx="2254">
                  <c:v>0.1</c:v>
                </c:pt>
                <c:pt idx="2255">
                  <c:v>0.1</c:v>
                </c:pt>
                <c:pt idx="2256">
                  <c:v>0.2</c:v>
                </c:pt>
                <c:pt idx="2257">
                  <c:v>0.1</c:v>
                </c:pt>
                <c:pt idx="2258">
                  <c:v>0.2</c:v>
                </c:pt>
                <c:pt idx="2259">
                  <c:v>0.2</c:v>
                </c:pt>
                <c:pt idx="2260">
                  <c:v>0.2</c:v>
                </c:pt>
                <c:pt idx="2261">
                  <c:v>0.2</c:v>
                </c:pt>
                <c:pt idx="2262">
                  <c:v>0.1</c:v>
                </c:pt>
                <c:pt idx="2263">
                  <c:v>0.0</c:v>
                </c:pt>
                <c:pt idx="2264">
                  <c:v>0.0</c:v>
                </c:pt>
                <c:pt idx="2265">
                  <c:v>0.0</c:v>
                </c:pt>
                <c:pt idx="2266">
                  <c:v>0.3</c:v>
                </c:pt>
                <c:pt idx="2267">
                  <c:v>0.2</c:v>
                </c:pt>
                <c:pt idx="2268">
                  <c:v>0.1</c:v>
                </c:pt>
                <c:pt idx="2269">
                  <c:v>0.1</c:v>
                </c:pt>
                <c:pt idx="2270">
                  <c:v>0.2</c:v>
                </c:pt>
                <c:pt idx="2271">
                  <c:v>0.2</c:v>
                </c:pt>
                <c:pt idx="2272">
                  <c:v>0.2</c:v>
                </c:pt>
                <c:pt idx="2273">
                  <c:v>0.3</c:v>
                </c:pt>
                <c:pt idx="2274">
                  <c:v>0.2</c:v>
                </c:pt>
                <c:pt idx="2275">
                  <c:v>0.2</c:v>
                </c:pt>
                <c:pt idx="2276">
                  <c:v>0.2</c:v>
                </c:pt>
                <c:pt idx="2277">
                  <c:v>0.2</c:v>
                </c:pt>
                <c:pt idx="2278">
                  <c:v>0.1</c:v>
                </c:pt>
                <c:pt idx="2279">
                  <c:v>0.2</c:v>
                </c:pt>
                <c:pt idx="2280">
                  <c:v>0.0</c:v>
                </c:pt>
                <c:pt idx="2281">
                  <c:v>0.0</c:v>
                </c:pt>
                <c:pt idx="2282">
                  <c:v>0.0</c:v>
                </c:pt>
                <c:pt idx="2283">
                  <c:v>0.1</c:v>
                </c:pt>
                <c:pt idx="2284">
                  <c:v>0.2</c:v>
                </c:pt>
                <c:pt idx="2285">
                  <c:v>0.2</c:v>
                </c:pt>
                <c:pt idx="2286">
                  <c:v>0.2</c:v>
                </c:pt>
                <c:pt idx="2287">
                  <c:v>0.2</c:v>
                </c:pt>
                <c:pt idx="2288">
                  <c:v>0.2</c:v>
                </c:pt>
                <c:pt idx="2289">
                  <c:v>0.1</c:v>
                </c:pt>
                <c:pt idx="2290">
                  <c:v>0.1</c:v>
                </c:pt>
                <c:pt idx="2291">
                  <c:v>0.2</c:v>
                </c:pt>
                <c:pt idx="2292">
                  <c:v>0.2</c:v>
                </c:pt>
                <c:pt idx="2293">
                  <c:v>0.2</c:v>
                </c:pt>
                <c:pt idx="2294">
                  <c:v>0.2</c:v>
                </c:pt>
                <c:pt idx="2295">
                  <c:v>0.2</c:v>
                </c:pt>
                <c:pt idx="2296">
                  <c:v>0.1</c:v>
                </c:pt>
                <c:pt idx="2297">
                  <c:v>0.0</c:v>
                </c:pt>
                <c:pt idx="2298">
                  <c:v>0.3</c:v>
                </c:pt>
                <c:pt idx="2299">
                  <c:v>0.0</c:v>
                </c:pt>
                <c:pt idx="2300">
                  <c:v>0.0</c:v>
                </c:pt>
                <c:pt idx="2301">
                  <c:v>0.2</c:v>
                </c:pt>
                <c:pt idx="2302">
                  <c:v>0.1</c:v>
                </c:pt>
                <c:pt idx="2303">
                  <c:v>0.2</c:v>
                </c:pt>
                <c:pt idx="2304">
                  <c:v>0.2</c:v>
                </c:pt>
                <c:pt idx="2305">
                  <c:v>0.2</c:v>
                </c:pt>
                <c:pt idx="2306">
                  <c:v>0.2</c:v>
                </c:pt>
                <c:pt idx="2307">
                  <c:v>0.2</c:v>
                </c:pt>
                <c:pt idx="2308">
                  <c:v>0.1</c:v>
                </c:pt>
                <c:pt idx="2309">
                  <c:v>0.1</c:v>
                </c:pt>
                <c:pt idx="2310">
                  <c:v>0.2</c:v>
                </c:pt>
                <c:pt idx="2311">
                  <c:v>0.2</c:v>
                </c:pt>
                <c:pt idx="2312">
                  <c:v>0.3</c:v>
                </c:pt>
                <c:pt idx="2313">
                  <c:v>0.2</c:v>
                </c:pt>
                <c:pt idx="2314">
                  <c:v>0.3</c:v>
                </c:pt>
                <c:pt idx="2315">
                  <c:v>0.0</c:v>
                </c:pt>
                <c:pt idx="2316">
                  <c:v>0.0</c:v>
                </c:pt>
                <c:pt idx="2317">
                  <c:v>0.5</c:v>
                </c:pt>
                <c:pt idx="2318">
                  <c:v>0.2</c:v>
                </c:pt>
                <c:pt idx="2319">
                  <c:v>0.1</c:v>
                </c:pt>
                <c:pt idx="2320">
                  <c:v>0.2</c:v>
                </c:pt>
                <c:pt idx="2321">
                  <c:v>0.1</c:v>
                </c:pt>
                <c:pt idx="2322">
                  <c:v>0.3</c:v>
                </c:pt>
                <c:pt idx="2323">
                  <c:v>0.3</c:v>
                </c:pt>
                <c:pt idx="2324">
                  <c:v>0.1</c:v>
                </c:pt>
                <c:pt idx="2325">
                  <c:v>0.1</c:v>
                </c:pt>
                <c:pt idx="2326">
                  <c:v>0.2</c:v>
                </c:pt>
                <c:pt idx="2327">
                  <c:v>0.1</c:v>
                </c:pt>
                <c:pt idx="2328">
                  <c:v>0.3</c:v>
                </c:pt>
                <c:pt idx="2329">
                  <c:v>0.3</c:v>
                </c:pt>
                <c:pt idx="2330">
                  <c:v>0.3</c:v>
                </c:pt>
                <c:pt idx="2331">
                  <c:v>0.1</c:v>
                </c:pt>
                <c:pt idx="2332">
                  <c:v>0.0</c:v>
                </c:pt>
                <c:pt idx="2333">
                  <c:v>0.0</c:v>
                </c:pt>
                <c:pt idx="2334">
                  <c:v>0.0</c:v>
                </c:pt>
                <c:pt idx="2335">
                  <c:v>0.2</c:v>
                </c:pt>
                <c:pt idx="2336">
                  <c:v>0.3</c:v>
                </c:pt>
                <c:pt idx="2337">
                  <c:v>0.3</c:v>
                </c:pt>
                <c:pt idx="2338">
                  <c:v>0.2</c:v>
                </c:pt>
                <c:pt idx="2339">
                  <c:v>0.2</c:v>
                </c:pt>
                <c:pt idx="2340">
                  <c:v>0.2</c:v>
                </c:pt>
                <c:pt idx="2341">
                  <c:v>0.3</c:v>
                </c:pt>
                <c:pt idx="2342">
                  <c:v>0.3</c:v>
                </c:pt>
                <c:pt idx="2343">
                  <c:v>0.3</c:v>
                </c:pt>
                <c:pt idx="2344">
                  <c:v>0.2</c:v>
                </c:pt>
                <c:pt idx="2345">
                  <c:v>0.2</c:v>
                </c:pt>
                <c:pt idx="2346">
                  <c:v>0.2</c:v>
                </c:pt>
                <c:pt idx="2347">
                  <c:v>0.2</c:v>
                </c:pt>
                <c:pt idx="2348">
                  <c:v>0.3</c:v>
                </c:pt>
                <c:pt idx="2349">
                  <c:v>0.0</c:v>
                </c:pt>
                <c:pt idx="2350">
                  <c:v>0.0</c:v>
                </c:pt>
                <c:pt idx="2351">
                  <c:v>0.0</c:v>
                </c:pt>
                <c:pt idx="2352">
                  <c:v>0.2</c:v>
                </c:pt>
                <c:pt idx="2353">
                  <c:v>0.2</c:v>
                </c:pt>
                <c:pt idx="2354">
                  <c:v>0.2</c:v>
                </c:pt>
                <c:pt idx="2355">
                  <c:v>0.2</c:v>
                </c:pt>
                <c:pt idx="2356">
                  <c:v>0.2</c:v>
                </c:pt>
                <c:pt idx="2357">
                  <c:v>2.8</c:v>
                </c:pt>
                <c:pt idx="2358">
                  <c:v>0.2</c:v>
                </c:pt>
                <c:pt idx="2359">
                  <c:v>0.2</c:v>
                </c:pt>
                <c:pt idx="2360">
                  <c:v>0.2</c:v>
                </c:pt>
                <c:pt idx="2361">
                  <c:v>0.2</c:v>
                </c:pt>
                <c:pt idx="2362">
                  <c:v>0.1</c:v>
                </c:pt>
                <c:pt idx="2363">
                  <c:v>0.1</c:v>
                </c:pt>
                <c:pt idx="2364">
                  <c:v>0.1</c:v>
                </c:pt>
                <c:pt idx="2365">
                  <c:v>0.1</c:v>
                </c:pt>
                <c:pt idx="2366">
                  <c:v>0.2</c:v>
                </c:pt>
                <c:pt idx="2367">
                  <c:v>0.0</c:v>
                </c:pt>
                <c:pt idx="2368">
                  <c:v>0.0</c:v>
                </c:pt>
                <c:pt idx="2369">
                  <c:v>0.0</c:v>
                </c:pt>
                <c:pt idx="2370">
                  <c:v>0.1</c:v>
                </c:pt>
                <c:pt idx="2371">
                  <c:v>0.2</c:v>
                </c:pt>
                <c:pt idx="2372">
                  <c:v>0.1</c:v>
                </c:pt>
                <c:pt idx="2373">
                  <c:v>0.2</c:v>
                </c:pt>
                <c:pt idx="2374">
                  <c:v>0.2</c:v>
                </c:pt>
                <c:pt idx="2375">
                  <c:v>0.3</c:v>
                </c:pt>
                <c:pt idx="2376">
                  <c:v>0.3</c:v>
                </c:pt>
                <c:pt idx="2377">
                  <c:v>0.2</c:v>
                </c:pt>
                <c:pt idx="2378">
                  <c:v>0.1</c:v>
                </c:pt>
                <c:pt idx="2379">
                  <c:v>0.2</c:v>
                </c:pt>
                <c:pt idx="2380">
                  <c:v>0.2</c:v>
                </c:pt>
                <c:pt idx="2381">
                  <c:v>0.3</c:v>
                </c:pt>
                <c:pt idx="2382">
                  <c:v>0.3</c:v>
                </c:pt>
                <c:pt idx="2383">
                  <c:v>0.3</c:v>
                </c:pt>
                <c:pt idx="2384">
                  <c:v>0.0</c:v>
                </c:pt>
                <c:pt idx="2385">
                  <c:v>0.0</c:v>
                </c:pt>
                <c:pt idx="2386">
                  <c:v>0.0</c:v>
                </c:pt>
                <c:pt idx="2387">
                  <c:v>0.2</c:v>
                </c:pt>
                <c:pt idx="2388">
                  <c:v>0.2</c:v>
                </c:pt>
                <c:pt idx="2389">
                  <c:v>0.3</c:v>
                </c:pt>
                <c:pt idx="2390">
                  <c:v>0.3</c:v>
                </c:pt>
                <c:pt idx="2391">
                  <c:v>0.3</c:v>
                </c:pt>
                <c:pt idx="2392">
                  <c:v>0.2</c:v>
                </c:pt>
                <c:pt idx="2393">
                  <c:v>0.2</c:v>
                </c:pt>
                <c:pt idx="2394">
                  <c:v>0.2</c:v>
                </c:pt>
                <c:pt idx="2395">
                  <c:v>0.2</c:v>
                </c:pt>
                <c:pt idx="2396">
                  <c:v>0.2</c:v>
                </c:pt>
                <c:pt idx="2397">
                  <c:v>3.4</c:v>
                </c:pt>
                <c:pt idx="2398">
                  <c:v>0.3</c:v>
                </c:pt>
                <c:pt idx="2399">
                  <c:v>0.3</c:v>
                </c:pt>
                <c:pt idx="2400">
                  <c:v>0.4</c:v>
                </c:pt>
                <c:pt idx="2401">
                  <c:v>0.0</c:v>
                </c:pt>
                <c:pt idx="2402">
                  <c:v>0.0</c:v>
                </c:pt>
                <c:pt idx="2403">
                  <c:v>0.0</c:v>
                </c:pt>
                <c:pt idx="2404">
                  <c:v>0.2</c:v>
                </c:pt>
                <c:pt idx="2405">
                  <c:v>0.3</c:v>
                </c:pt>
                <c:pt idx="2406">
                  <c:v>0.2</c:v>
                </c:pt>
                <c:pt idx="2407">
                  <c:v>0.2</c:v>
                </c:pt>
                <c:pt idx="2408">
                  <c:v>0.2</c:v>
                </c:pt>
                <c:pt idx="2409">
                  <c:v>0.2</c:v>
                </c:pt>
                <c:pt idx="2410">
                  <c:v>0.2</c:v>
                </c:pt>
                <c:pt idx="2411">
                  <c:v>0.2</c:v>
                </c:pt>
                <c:pt idx="2412">
                  <c:v>0.3</c:v>
                </c:pt>
                <c:pt idx="2413">
                  <c:v>0.3</c:v>
                </c:pt>
                <c:pt idx="2414">
                  <c:v>0.3</c:v>
                </c:pt>
                <c:pt idx="2415">
                  <c:v>0.2</c:v>
                </c:pt>
                <c:pt idx="2416">
                  <c:v>0.1</c:v>
                </c:pt>
                <c:pt idx="2417">
                  <c:v>0.2</c:v>
                </c:pt>
                <c:pt idx="2418">
                  <c:v>0.0</c:v>
                </c:pt>
                <c:pt idx="2419">
                  <c:v>0.0</c:v>
                </c:pt>
                <c:pt idx="2420">
                  <c:v>0.0</c:v>
                </c:pt>
                <c:pt idx="2421">
                  <c:v>0.2</c:v>
                </c:pt>
                <c:pt idx="2422">
                  <c:v>0.3</c:v>
                </c:pt>
                <c:pt idx="2423">
                  <c:v>0.3</c:v>
                </c:pt>
                <c:pt idx="2424">
                  <c:v>0.2</c:v>
                </c:pt>
                <c:pt idx="2425">
                  <c:v>0.2</c:v>
                </c:pt>
                <c:pt idx="2426">
                  <c:v>0.2</c:v>
                </c:pt>
                <c:pt idx="2427">
                  <c:v>0.2</c:v>
                </c:pt>
                <c:pt idx="2428">
                  <c:v>0.3</c:v>
                </c:pt>
                <c:pt idx="2429">
                  <c:v>0.2</c:v>
                </c:pt>
                <c:pt idx="2430">
                  <c:v>0.3</c:v>
                </c:pt>
                <c:pt idx="2431">
                  <c:v>0.3</c:v>
                </c:pt>
                <c:pt idx="2432">
                  <c:v>0.2</c:v>
                </c:pt>
                <c:pt idx="2433">
                  <c:v>0.2</c:v>
                </c:pt>
                <c:pt idx="2434">
                  <c:v>0.2</c:v>
                </c:pt>
                <c:pt idx="2435">
                  <c:v>0.0</c:v>
                </c:pt>
                <c:pt idx="2436">
                  <c:v>0.0</c:v>
                </c:pt>
                <c:pt idx="2437">
                  <c:v>3.2</c:v>
                </c:pt>
                <c:pt idx="2438">
                  <c:v>0.2</c:v>
                </c:pt>
                <c:pt idx="2439">
                  <c:v>0.3</c:v>
                </c:pt>
                <c:pt idx="2440">
                  <c:v>0.3</c:v>
                </c:pt>
                <c:pt idx="2441">
                  <c:v>0.3</c:v>
                </c:pt>
                <c:pt idx="2442">
                  <c:v>0.2</c:v>
                </c:pt>
                <c:pt idx="2443">
                  <c:v>0.1</c:v>
                </c:pt>
                <c:pt idx="2444">
                  <c:v>0.2</c:v>
                </c:pt>
                <c:pt idx="2445">
                  <c:v>0.3</c:v>
                </c:pt>
                <c:pt idx="2446">
                  <c:v>0.3</c:v>
                </c:pt>
                <c:pt idx="2447">
                  <c:v>0.4</c:v>
                </c:pt>
                <c:pt idx="2448">
                  <c:v>0.2</c:v>
                </c:pt>
                <c:pt idx="2449">
                  <c:v>0.1</c:v>
                </c:pt>
                <c:pt idx="2450">
                  <c:v>0.3</c:v>
                </c:pt>
                <c:pt idx="2451">
                  <c:v>0.3</c:v>
                </c:pt>
                <c:pt idx="2452">
                  <c:v>0.0</c:v>
                </c:pt>
                <c:pt idx="2453">
                  <c:v>0.3</c:v>
                </c:pt>
                <c:pt idx="2454">
                  <c:v>0.0</c:v>
                </c:pt>
                <c:pt idx="2455">
                  <c:v>0.3</c:v>
                </c:pt>
                <c:pt idx="2456">
                  <c:v>0.3</c:v>
                </c:pt>
                <c:pt idx="2457">
                  <c:v>0.3</c:v>
                </c:pt>
                <c:pt idx="2458">
                  <c:v>0.3</c:v>
                </c:pt>
                <c:pt idx="2459">
                  <c:v>0.2</c:v>
                </c:pt>
                <c:pt idx="2460">
                  <c:v>0.2</c:v>
                </c:pt>
                <c:pt idx="2461">
                  <c:v>0.4</c:v>
                </c:pt>
                <c:pt idx="2462">
                  <c:v>0.2</c:v>
                </c:pt>
                <c:pt idx="2463">
                  <c:v>0.2</c:v>
                </c:pt>
                <c:pt idx="2464">
                  <c:v>0.1</c:v>
                </c:pt>
                <c:pt idx="2465">
                  <c:v>0.2</c:v>
                </c:pt>
                <c:pt idx="2466">
                  <c:v>0.2</c:v>
                </c:pt>
                <c:pt idx="2467">
                  <c:v>0.3</c:v>
                </c:pt>
                <c:pt idx="2468">
                  <c:v>0.3</c:v>
                </c:pt>
                <c:pt idx="2469">
                  <c:v>0.2</c:v>
                </c:pt>
                <c:pt idx="2470">
                  <c:v>0.4</c:v>
                </c:pt>
                <c:pt idx="2471">
                  <c:v>0.0</c:v>
                </c:pt>
                <c:pt idx="2472">
                  <c:v>0.1</c:v>
                </c:pt>
                <c:pt idx="2473">
                  <c:v>0.2</c:v>
                </c:pt>
                <c:pt idx="2474">
                  <c:v>0.3</c:v>
                </c:pt>
                <c:pt idx="2475">
                  <c:v>0.3</c:v>
                </c:pt>
                <c:pt idx="2476">
                  <c:v>0.2</c:v>
                </c:pt>
                <c:pt idx="2477">
                  <c:v>3.1</c:v>
                </c:pt>
                <c:pt idx="2478">
                  <c:v>0.2</c:v>
                </c:pt>
                <c:pt idx="2479">
                  <c:v>0.1</c:v>
                </c:pt>
                <c:pt idx="2480">
                  <c:v>0.4</c:v>
                </c:pt>
                <c:pt idx="2481">
                  <c:v>0.3</c:v>
                </c:pt>
                <c:pt idx="2482">
                  <c:v>0.3</c:v>
                </c:pt>
                <c:pt idx="2483">
                  <c:v>0.2</c:v>
                </c:pt>
                <c:pt idx="2484">
                  <c:v>0.2</c:v>
                </c:pt>
                <c:pt idx="2485">
                  <c:v>0.2</c:v>
                </c:pt>
                <c:pt idx="2486">
                  <c:v>0.3</c:v>
                </c:pt>
                <c:pt idx="2487">
                  <c:v>37.2</c:v>
                </c:pt>
                <c:pt idx="2488">
                  <c:v>0.0</c:v>
                </c:pt>
                <c:pt idx="2489">
                  <c:v>0.1</c:v>
                </c:pt>
                <c:pt idx="2490">
                  <c:v>0.2</c:v>
                </c:pt>
                <c:pt idx="2491">
                  <c:v>0.3</c:v>
                </c:pt>
                <c:pt idx="2492">
                  <c:v>0.3</c:v>
                </c:pt>
                <c:pt idx="2493">
                  <c:v>0.3</c:v>
                </c:pt>
                <c:pt idx="2494">
                  <c:v>0.2</c:v>
                </c:pt>
                <c:pt idx="2495">
                  <c:v>0.2</c:v>
                </c:pt>
                <c:pt idx="2496">
                  <c:v>0.2</c:v>
                </c:pt>
                <c:pt idx="2497">
                  <c:v>0.3</c:v>
                </c:pt>
                <c:pt idx="2498">
                  <c:v>0.3</c:v>
                </c:pt>
                <c:pt idx="2499">
                  <c:v>0.2</c:v>
                </c:pt>
                <c:pt idx="2500">
                  <c:v>0.3</c:v>
                </c:pt>
                <c:pt idx="2501">
                  <c:v>0.2</c:v>
                </c:pt>
                <c:pt idx="2502">
                  <c:v>0.2</c:v>
                </c:pt>
                <c:pt idx="2503">
                  <c:v>0.1</c:v>
                </c:pt>
                <c:pt idx="2504">
                  <c:v>0.0</c:v>
                </c:pt>
                <c:pt idx="2505">
                  <c:v>0.0</c:v>
                </c:pt>
                <c:pt idx="2506">
                  <c:v>0.0</c:v>
                </c:pt>
                <c:pt idx="2507">
                  <c:v>0.1</c:v>
                </c:pt>
                <c:pt idx="2508">
                  <c:v>0.1</c:v>
                </c:pt>
                <c:pt idx="2509">
                  <c:v>0.2</c:v>
                </c:pt>
                <c:pt idx="2510">
                  <c:v>0.3</c:v>
                </c:pt>
                <c:pt idx="2511">
                  <c:v>0.2</c:v>
                </c:pt>
                <c:pt idx="2512">
                  <c:v>0.3</c:v>
                </c:pt>
                <c:pt idx="2513">
                  <c:v>0.3</c:v>
                </c:pt>
                <c:pt idx="2514">
                  <c:v>0.2</c:v>
                </c:pt>
                <c:pt idx="2515">
                  <c:v>0.3</c:v>
                </c:pt>
                <c:pt idx="2516">
                  <c:v>0.2</c:v>
                </c:pt>
                <c:pt idx="2517">
                  <c:v>3.4</c:v>
                </c:pt>
                <c:pt idx="2518">
                  <c:v>0.2</c:v>
                </c:pt>
                <c:pt idx="2519">
                  <c:v>0.2</c:v>
                </c:pt>
                <c:pt idx="2520">
                  <c:v>0.2</c:v>
                </c:pt>
                <c:pt idx="2521">
                  <c:v>0.0</c:v>
                </c:pt>
                <c:pt idx="2522">
                  <c:v>0.0</c:v>
                </c:pt>
                <c:pt idx="2523">
                  <c:v>0.0</c:v>
                </c:pt>
                <c:pt idx="2524">
                  <c:v>0.2</c:v>
                </c:pt>
                <c:pt idx="2525">
                  <c:v>0.1</c:v>
                </c:pt>
                <c:pt idx="2526">
                  <c:v>0.2</c:v>
                </c:pt>
                <c:pt idx="2527">
                  <c:v>0.2</c:v>
                </c:pt>
                <c:pt idx="2528">
                  <c:v>0.1</c:v>
                </c:pt>
                <c:pt idx="2529">
                  <c:v>0.2</c:v>
                </c:pt>
                <c:pt idx="2530">
                  <c:v>0.1</c:v>
                </c:pt>
                <c:pt idx="2531">
                  <c:v>0.4</c:v>
                </c:pt>
                <c:pt idx="2532">
                  <c:v>0.3</c:v>
                </c:pt>
                <c:pt idx="2533">
                  <c:v>0.3</c:v>
                </c:pt>
                <c:pt idx="2534">
                  <c:v>0.2</c:v>
                </c:pt>
                <c:pt idx="2535">
                  <c:v>0.2</c:v>
                </c:pt>
                <c:pt idx="2536">
                  <c:v>0.2</c:v>
                </c:pt>
                <c:pt idx="2537">
                  <c:v>0.2</c:v>
                </c:pt>
                <c:pt idx="2538">
                  <c:v>0.0</c:v>
                </c:pt>
                <c:pt idx="2539">
                  <c:v>0.3</c:v>
                </c:pt>
                <c:pt idx="2540">
                  <c:v>0.0</c:v>
                </c:pt>
                <c:pt idx="2541">
                  <c:v>0.3</c:v>
                </c:pt>
                <c:pt idx="2542">
                  <c:v>0.2</c:v>
                </c:pt>
                <c:pt idx="2543">
                  <c:v>0.2</c:v>
                </c:pt>
                <c:pt idx="2544">
                  <c:v>0.2</c:v>
                </c:pt>
                <c:pt idx="2545">
                  <c:v>0.2</c:v>
                </c:pt>
                <c:pt idx="2546">
                  <c:v>0.4</c:v>
                </c:pt>
                <c:pt idx="2547">
                  <c:v>0.3</c:v>
                </c:pt>
                <c:pt idx="2548">
                  <c:v>0.3</c:v>
                </c:pt>
                <c:pt idx="2549">
                  <c:v>0.2</c:v>
                </c:pt>
                <c:pt idx="2550">
                  <c:v>0.2</c:v>
                </c:pt>
                <c:pt idx="2551">
                  <c:v>0.2</c:v>
                </c:pt>
                <c:pt idx="2552">
                  <c:v>0.3</c:v>
                </c:pt>
                <c:pt idx="2553">
                  <c:v>0.4</c:v>
                </c:pt>
                <c:pt idx="2554">
                  <c:v>0.3</c:v>
                </c:pt>
                <c:pt idx="2555">
                  <c:v>0.0</c:v>
                </c:pt>
                <c:pt idx="2556">
                  <c:v>0.2</c:v>
                </c:pt>
                <c:pt idx="2557">
                  <c:v>3.6</c:v>
                </c:pt>
                <c:pt idx="2558">
                  <c:v>0.1</c:v>
                </c:pt>
                <c:pt idx="2559">
                  <c:v>0.2</c:v>
                </c:pt>
                <c:pt idx="2560">
                  <c:v>0.2</c:v>
                </c:pt>
                <c:pt idx="2561">
                  <c:v>0.3</c:v>
                </c:pt>
                <c:pt idx="2562">
                  <c:v>0.2</c:v>
                </c:pt>
                <c:pt idx="2563">
                  <c:v>0.2</c:v>
                </c:pt>
                <c:pt idx="2564">
                  <c:v>0.3</c:v>
                </c:pt>
                <c:pt idx="2565">
                  <c:v>0.3</c:v>
                </c:pt>
                <c:pt idx="2566">
                  <c:v>0.3</c:v>
                </c:pt>
                <c:pt idx="2567">
                  <c:v>0.3</c:v>
                </c:pt>
                <c:pt idx="2568">
                  <c:v>0.2</c:v>
                </c:pt>
                <c:pt idx="2569">
                  <c:v>0.2</c:v>
                </c:pt>
                <c:pt idx="2570">
                  <c:v>0.2</c:v>
                </c:pt>
                <c:pt idx="2571">
                  <c:v>0.2</c:v>
                </c:pt>
                <c:pt idx="2572">
                  <c:v>0.4</c:v>
                </c:pt>
                <c:pt idx="2573">
                  <c:v>0.0</c:v>
                </c:pt>
                <c:pt idx="2574">
                  <c:v>0.0</c:v>
                </c:pt>
                <c:pt idx="2575">
                  <c:v>0.0</c:v>
                </c:pt>
                <c:pt idx="2576">
                  <c:v>0.2</c:v>
                </c:pt>
                <c:pt idx="2577">
                  <c:v>0.2</c:v>
                </c:pt>
                <c:pt idx="2578">
                  <c:v>0.2</c:v>
                </c:pt>
                <c:pt idx="2579">
                  <c:v>0.3</c:v>
                </c:pt>
                <c:pt idx="2580">
                  <c:v>0.3</c:v>
                </c:pt>
                <c:pt idx="2581">
                  <c:v>0.3</c:v>
                </c:pt>
                <c:pt idx="2582">
                  <c:v>0.2</c:v>
                </c:pt>
                <c:pt idx="2583">
                  <c:v>0.2</c:v>
                </c:pt>
                <c:pt idx="2584">
                  <c:v>0.2</c:v>
                </c:pt>
                <c:pt idx="2585">
                  <c:v>0.2</c:v>
                </c:pt>
                <c:pt idx="2586">
                  <c:v>0.3</c:v>
                </c:pt>
                <c:pt idx="2587">
                  <c:v>0.3</c:v>
                </c:pt>
                <c:pt idx="2588">
                  <c:v>0.3</c:v>
                </c:pt>
                <c:pt idx="2589">
                  <c:v>0.3</c:v>
                </c:pt>
                <c:pt idx="2590">
                  <c:v>0.0</c:v>
                </c:pt>
                <c:pt idx="2591">
                  <c:v>0.0</c:v>
                </c:pt>
                <c:pt idx="2592">
                  <c:v>0.1</c:v>
                </c:pt>
                <c:pt idx="2593">
                  <c:v>0.1</c:v>
                </c:pt>
                <c:pt idx="2594">
                  <c:v>0.2</c:v>
                </c:pt>
                <c:pt idx="2595">
                  <c:v>0.3</c:v>
                </c:pt>
                <c:pt idx="2596">
                  <c:v>0.3</c:v>
                </c:pt>
                <c:pt idx="2597">
                  <c:v>3.7</c:v>
                </c:pt>
                <c:pt idx="2598">
                  <c:v>0.2</c:v>
                </c:pt>
                <c:pt idx="2599">
                  <c:v>0.1</c:v>
                </c:pt>
                <c:pt idx="2600">
                  <c:v>0.2</c:v>
                </c:pt>
                <c:pt idx="2601">
                  <c:v>0.2</c:v>
                </c:pt>
                <c:pt idx="2602">
                  <c:v>0.2</c:v>
                </c:pt>
                <c:pt idx="2603">
                  <c:v>0.3</c:v>
                </c:pt>
                <c:pt idx="2604">
                  <c:v>0.3</c:v>
                </c:pt>
                <c:pt idx="2605">
                  <c:v>0.2</c:v>
                </c:pt>
                <c:pt idx="2606">
                  <c:v>0.3</c:v>
                </c:pt>
                <c:pt idx="2607">
                  <c:v>0.0</c:v>
                </c:pt>
                <c:pt idx="2608">
                  <c:v>0.0</c:v>
                </c:pt>
                <c:pt idx="2609">
                  <c:v>0.0</c:v>
                </c:pt>
                <c:pt idx="2610">
                  <c:v>0.1</c:v>
                </c:pt>
                <c:pt idx="2611">
                  <c:v>0.2</c:v>
                </c:pt>
                <c:pt idx="2612">
                  <c:v>0.2</c:v>
                </c:pt>
                <c:pt idx="2613">
                  <c:v>0.2</c:v>
                </c:pt>
                <c:pt idx="2614">
                  <c:v>0.3</c:v>
                </c:pt>
                <c:pt idx="2615">
                  <c:v>0.3</c:v>
                </c:pt>
                <c:pt idx="2616">
                  <c:v>0.3</c:v>
                </c:pt>
                <c:pt idx="2617">
                  <c:v>0.2</c:v>
                </c:pt>
                <c:pt idx="2618">
                  <c:v>0.2</c:v>
                </c:pt>
                <c:pt idx="2619">
                  <c:v>0.1</c:v>
                </c:pt>
                <c:pt idx="2620">
                  <c:v>0.2</c:v>
                </c:pt>
                <c:pt idx="2621">
                  <c:v>0.3</c:v>
                </c:pt>
                <c:pt idx="2622">
                  <c:v>0.3</c:v>
                </c:pt>
                <c:pt idx="2623">
                  <c:v>0.3</c:v>
                </c:pt>
                <c:pt idx="2624">
                  <c:v>0.0</c:v>
                </c:pt>
                <c:pt idx="2625">
                  <c:v>0.4</c:v>
                </c:pt>
                <c:pt idx="2626">
                  <c:v>0.0</c:v>
                </c:pt>
                <c:pt idx="2627">
                  <c:v>0.2</c:v>
                </c:pt>
                <c:pt idx="2628">
                  <c:v>0.3</c:v>
                </c:pt>
                <c:pt idx="2629">
                  <c:v>0.3</c:v>
                </c:pt>
                <c:pt idx="2630">
                  <c:v>0.2</c:v>
                </c:pt>
                <c:pt idx="2631">
                  <c:v>0.2</c:v>
                </c:pt>
                <c:pt idx="2632">
                  <c:v>0.2</c:v>
                </c:pt>
                <c:pt idx="2633">
                  <c:v>0.2</c:v>
                </c:pt>
                <c:pt idx="2634">
                  <c:v>0.3</c:v>
                </c:pt>
                <c:pt idx="2635">
                  <c:v>0.3</c:v>
                </c:pt>
                <c:pt idx="2636">
                  <c:v>0.3</c:v>
                </c:pt>
                <c:pt idx="2637">
                  <c:v>3.3</c:v>
                </c:pt>
                <c:pt idx="2638">
                  <c:v>0.2</c:v>
                </c:pt>
                <c:pt idx="2639">
                  <c:v>0.2</c:v>
                </c:pt>
                <c:pt idx="2640">
                  <c:v>0.2</c:v>
                </c:pt>
                <c:pt idx="2641">
                  <c:v>0.4</c:v>
                </c:pt>
                <c:pt idx="2642">
                  <c:v>0.0</c:v>
                </c:pt>
                <c:pt idx="2643">
                  <c:v>0.0</c:v>
                </c:pt>
                <c:pt idx="2644">
                  <c:v>0.1</c:v>
                </c:pt>
                <c:pt idx="2645">
                  <c:v>0.2</c:v>
                </c:pt>
                <c:pt idx="2646">
                  <c:v>0.2</c:v>
                </c:pt>
                <c:pt idx="2647">
                  <c:v>0.3</c:v>
                </c:pt>
                <c:pt idx="2648">
                  <c:v>0.4</c:v>
                </c:pt>
                <c:pt idx="2649">
                  <c:v>0.2</c:v>
                </c:pt>
                <c:pt idx="2650">
                  <c:v>0.2</c:v>
                </c:pt>
                <c:pt idx="2651">
                  <c:v>0.2</c:v>
                </c:pt>
                <c:pt idx="2652">
                  <c:v>0.3</c:v>
                </c:pt>
                <c:pt idx="2653">
                  <c:v>0.3</c:v>
                </c:pt>
                <c:pt idx="2654">
                  <c:v>0.3</c:v>
                </c:pt>
                <c:pt idx="2655">
                  <c:v>0.2</c:v>
                </c:pt>
                <c:pt idx="2656">
                  <c:v>0.2</c:v>
                </c:pt>
                <c:pt idx="2657">
                  <c:v>0.2</c:v>
                </c:pt>
                <c:pt idx="2658">
                  <c:v>0.4</c:v>
                </c:pt>
                <c:pt idx="2659">
                  <c:v>0.0</c:v>
                </c:pt>
                <c:pt idx="2660">
                  <c:v>0.0</c:v>
                </c:pt>
                <c:pt idx="2661">
                  <c:v>0.0</c:v>
                </c:pt>
                <c:pt idx="2662">
                  <c:v>0.3</c:v>
                </c:pt>
                <c:pt idx="2663">
                  <c:v>0.2</c:v>
                </c:pt>
                <c:pt idx="2664">
                  <c:v>0.1</c:v>
                </c:pt>
                <c:pt idx="2665">
                  <c:v>0.2</c:v>
                </c:pt>
                <c:pt idx="2666">
                  <c:v>0.2</c:v>
                </c:pt>
                <c:pt idx="2667">
                  <c:v>0.2</c:v>
                </c:pt>
                <c:pt idx="2668">
                  <c:v>0.3</c:v>
                </c:pt>
                <c:pt idx="2669">
                  <c:v>0.3</c:v>
                </c:pt>
                <c:pt idx="2670">
                  <c:v>0.3</c:v>
                </c:pt>
                <c:pt idx="2671">
                  <c:v>0.2</c:v>
                </c:pt>
                <c:pt idx="2672">
                  <c:v>0.1</c:v>
                </c:pt>
                <c:pt idx="2673">
                  <c:v>0.2</c:v>
                </c:pt>
                <c:pt idx="2674">
                  <c:v>0.2</c:v>
                </c:pt>
                <c:pt idx="2675">
                  <c:v>0.3</c:v>
                </c:pt>
                <c:pt idx="2676">
                  <c:v>0.0</c:v>
                </c:pt>
                <c:pt idx="2677">
                  <c:v>4.0</c:v>
                </c:pt>
                <c:pt idx="2678">
                  <c:v>0.0</c:v>
                </c:pt>
                <c:pt idx="2679">
                  <c:v>0.1</c:v>
                </c:pt>
                <c:pt idx="2680">
                  <c:v>0.1</c:v>
                </c:pt>
                <c:pt idx="2681">
                  <c:v>0.2</c:v>
                </c:pt>
                <c:pt idx="2682">
                  <c:v>0.2</c:v>
                </c:pt>
                <c:pt idx="2683">
                  <c:v>0.2</c:v>
                </c:pt>
                <c:pt idx="2684">
                  <c:v>0.2</c:v>
                </c:pt>
                <c:pt idx="2685">
                  <c:v>0.2</c:v>
                </c:pt>
                <c:pt idx="2686">
                  <c:v>0.2</c:v>
                </c:pt>
                <c:pt idx="2687">
                  <c:v>0.2</c:v>
                </c:pt>
                <c:pt idx="2688">
                  <c:v>0.2</c:v>
                </c:pt>
                <c:pt idx="2689">
                  <c:v>0.3</c:v>
                </c:pt>
                <c:pt idx="2690">
                  <c:v>0.3</c:v>
                </c:pt>
                <c:pt idx="2691">
                  <c:v>0.2</c:v>
                </c:pt>
                <c:pt idx="2692">
                  <c:v>0.1</c:v>
                </c:pt>
                <c:pt idx="2693">
                  <c:v>0.0</c:v>
                </c:pt>
                <c:pt idx="2694">
                  <c:v>0.0</c:v>
                </c:pt>
                <c:pt idx="2695">
                  <c:v>0.0</c:v>
                </c:pt>
                <c:pt idx="2696">
                  <c:v>0.3</c:v>
                </c:pt>
                <c:pt idx="2697">
                  <c:v>0.3</c:v>
                </c:pt>
                <c:pt idx="2698">
                  <c:v>0.2</c:v>
                </c:pt>
                <c:pt idx="2699">
                  <c:v>0.2</c:v>
                </c:pt>
                <c:pt idx="2700">
                  <c:v>0.2</c:v>
                </c:pt>
                <c:pt idx="2701">
                  <c:v>0.3</c:v>
                </c:pt>
                <c:pt idx="2702">
                  <c:v>0.4</c:v>
                </c:pt>
                <c:pt idx="2703">
                  <c:v>0.3</c:v>
                </c:pt>
                <c:pt idx="2704">
                  <c:v>0.3</c:v>
                </c:pt>
                <c:pt idx="2705">
                  <c:v>0.2</c:v>
                </c:pt>
                <c:pt idx="2706">
                  <c:v>0.2</c:v>
                </c:pt>
                <c:pt idx="2707">
                  <c:v>0.4</c:v>
                </c:pt>
                <c:pt idx="2708">
                  <c:v>0.3</c:v>
                </c:pt>
                <c:pt idx="2709">
                  <c:v>0.3</c:v>
                </c:pt>
                <c:pt idx="2710">
                  <c:v>0.0</c:v>
                </c:pt>
                <c:pt idx="2711">
                  <c:v>0.3</c:v>
                </c:pt>
                <c:pt idx="2712">
                  <c:v>0.0</c:v>
                </c:pt>
                <c:pt idx="2713">
                  <c:v>0.1</c:v>
                </c:pt>
                <c:pt idx="2714">
                  <c:v>0.3</c:v>
                </c:pt>
                <c:pt idx="2715">
                  <c:v>0.2</c:v>
                </c:pt>
                <c:pt idx="2716">
                  <c:v>0.2</c:v>
                </c:pt>
                <c:pt idx="2717">
                  <c:v>3.6</c:v>
                </c:pt>
                <c:pt idx="2718">
                  <c:v>0.3</c:v>
                </c:pt>
                <c:pt idx="2719">
                  <c:v>0.3</c:v>
                </c:pt>
                <c:pt idx="2720">
                  <c:v>0.3</c:v>
                </c:pt>
                <c:pt idx="2721">
                  <c:v>0.2</c:v>
                </c:pt>
                <c:pt idx="2722">
                  <c:v>0.2</c:v>
                </c:pt>
                <c:pt idx="2723">
                  <c:v>0.2</c:v>
                </c:pt>
                <c:pt idx="2724">
                  <c:v>0.1</c:v>
                </c:pt>
                <c:pt idx="2725">
                  <c:v>0.2</c:v>
                </c:pt>
                <c:pt idx="2726">
                  <c:v>0.3</c:v>
                </c:pt>
                <c:pt idx="2727">
                  <c:v>0.2</c:v>
                </c:pt>
                <c:pt idx="2728">
                  <c:v>0.2</c:v>
                </c:pt>
                <c:pt idx="2729">
                  <c:v>0.0</c:v>
                </c:pt>
                <c:pt idx="2730">
                  <c:v>0.1</c:v>
                </c:pt>
                <c:pt idx="2731">
                  <c:v>0.2</c:v>
                </c:pt>
                <c:pt idx="2732">
                  <c:v>0.2</c:v>
                </c:pt>
                <c:pt idx="2733">
                  <c:v>0.2</c:v>
                </c:pt>
                <c:pt idx="2734">
                  <c:v>0.3</c:v>
                </c:pt>
                <c:pt idx="2735">
                  <c:v>0.1</c:v>
                </c:pt>
                <c:pt idx="2736">
                  <c:v>0.1</c:v>
                </c:pt>
                <c:pt idx="2737">
                  <c:v>0.1</c:v>
                </c:pt>
                <c:pt idx="2738">
                  <c:v>0.1</c:v>
                </c:pt>
                <c:pt idx="2739">
                  <c:v>0.2</c:v>
                </c:pt>
                <c:pt idx="2740">
                  <c:v>0.2</c:v>
                </c:pt>
                <c:pt idx="2741">
                  <c:v>0.3</c:v>
                </c:pt>
                <c:pt idx="2742">
                  <c:v>0.3</c:v>
                </c:pt>
                <c:pt idx="2743">
                  <c:v>0.3</c:v>
                </c:pt>
                <c:pt idx="2744">
                  <c:v>0.3</c:v>
                </c:pt>
                <c:pt idx="2745">
                  <c:v>0.0</c:v>
                </c:pt>
                <c:pt idx="2746">
                  <c:v>0.0</c:v>
                </c:pt>
                <c:pt idx="2747">
                  <c:v>0.0</c:v>
                </c:pt>
                <c:pt idx="2748">
                  <c:v>0.2</c:v>
                </c:pt>
                <c:pt idx="2749">
                  <c:v>0.4</c:v>
                </c:pt>
                <c:pt idx="2750">
                  <c:v>0.3</c:v>
                </c:pt>
                <c:pt idx="2751">
                  <c:v>0.2</c:v>
                </c:pt>
                <c:pt idx="2752">
                  <c:v>0.2</c:v>
                </c:pt>
                <c:pt idx="2753">
                  <c:v>0.3</c:v>
                </c:pt>
                <c:pt idx="2754">
                  <c:v>0.3</c:v>
                </c:pt>
                <c:pt idx="2755">
                  <c:v>0.3</c:v>
                </c:pt>
                <c:pt idx="2756">
                  <c:v>0.3</c:v>
                </c:pt>
                <c:pt idx="2757">
                  <c:v>3.3</c:v>
                </c:pt>
                <c:pt idx="2758">
                  <c:v>0.2</c:v>
                </c:pt>
                <c:pt idx="2759">
                  <c:v>0.2</c:v>
                </c:pt>
                <c:pt idx="2760">
                  <c:v>0.2</c:v>
                </c:pt>
                <c:pt idx="2761">
                  <c:v>0.4</c:v>
                </c:pt>
                <c:pt idx="2762">
                  <c:v>0.0</c:v>
                </c:pt>
                <c:pt idx="2763">
                  <c:v>0.2</c:v>
                </c:pt>
                <c:pt idx="2764">
                  <c:v>0.0</c:v>
                </c:pt>
                <c:pt idx="2765">
                  <c:v>0.2</c:v>
                </c:pt>
                <c:pt idx="2766">
                  <c:v>0.1</c:v>
                </c:pt>
                <c:pt idx="2767">
                  <c:v>0.2</c:v>
                </c:pt>
                <c:pt idx="2768">
                  <c:v>0.3</c:v>
                </c:pt>
                <c:pt idx="2769">
                  <c:v>0.3</c:v>
                </c:pt>
                <c:pt idx="2770">
                  <c:v>0.3</c:v>
                </c:pt>
                <c:pt idx="2771">
                  <c:v>0.2</c:v>
                </c:pt>
                <c:pt idx="2772">
                  <c:v>0.3</c:v>
                </c:pt>
                <c:pt idx="2773">
                  <c:v>0.3</c:v>
                </c:pt>
                <c:pt idx="2774">
                  <c:v>0.3</c:v>
                </c:pt>
                <c:pt idx="2775">
                  <c:v>0.2</c:v>
                </c:pt>
                <c:pt idx="2776">
                  <c:v>0.2</c:v>
                </c:pt>
                <c:pt idx="2777">
                  <c:v>0.2</c:v>
                </c:pt>
                <c:pt idx="2778">
                  <c:v>0.1</c:v>
                </c:pt>
                <c:pt idx="2779">
                  <c:v>0.2</c:v>
                </c:pt>
                <c:pt idx="2780">
                  <c:v>0.3</c:v>
                </c:pt>
                <c:pt idx="2781">
                  <c:v>0.0</c:v>
                </c:pt>
                <c:pt idx="2782">
                  <c:v>0.1</c:v>
                </c:pt>
                <c:pt idx="2783">
                  <c:v>0.3</c:v>
                </c:pt>
                <c:pt idx="2784">
                  <c:v>0.3</c:v>
                </c:pt>
                <c:pt idx="2785">
                  <c:v>0.2</c:v>
                </c:pt>
                <c:pt idx="2786">
                  <c:v>0.3</c:v>
                </c:pt>
                <c:pt idx="2787">
                  <c:v>0.1</c:v>
                </c:pt>
                <c:pt idx="2788">
                  <c:v>0.2</c:v>
                </c:pt>
                <c:pt idx="2789">
                  <c:v>0.2</c:v>
                </c:pt>
                <c:pt idx="2790">
                  <c:v>0.4</c:v>
                </c:pt>
                <c:pt idx="2791">
                  <c:v>0.3</c:v>
                </c:pt>
                <c:pt idx="2792">
                  <c:v>0.3</c:v>
                </c:pt>
                <c:pt idx="2793">
                  <c:v>0.3</c:v>
                </c:pt>
                <c:pt idx="2794">
                  <c:v>0.2</c:v>
                </c:pt>
                <c:pt idx="2795">
                  <c:v>0.2</c:v>
                </c:pt>
                <c:pt idx="2796">
                  <c:v>0.2</c:v>
                </c:pt>
                <c:pt idx="2797">
                  <c:v>3.7</c:v>
                </c:pt>
                <c:pt idx="2798">
                  <c:v>0.0</c:v>
                </c:pt>
                <c:pt idx="2799">
                  <c:v>0.0</c:v>
                </c:pt>
                <c:pt idx="2800">
                  <c:v>0.2</c:v>
                </c:pt>
                <c:pt idx="2801">
                  <c:v>0.2</c:v>
                </c:pt>
                <c:pt idx="2802">
                  <c:v>0.2</c:v>
                </c:pt>
                <c:pt idx="2803">
                  <c:v>0.2</c:v>
                </c:pt>
                <c:pt idx="2804">
                  <c:v>0.2</c:v>
                </c:pt>
                <c:pt idx="2805">
                  <c:v>0.2</c:v>
                </c:pt>
                <c:pt idx="2806">
                  <c:v>0.1</c:v>
                </c:pt>
                <c:pt idx="2807">
                  <c:v>0.3</c:v>
                </c:pt>
                <c:pt idx="2808">
                  <c:v>0.2</c:v>
                </c:pt>
                <c:pt idx="2809">
                  <c:v>0.2</c:v>
                </c:pt>
                <c:pt idx="2810">
                  <c:v>0.3</c:v>
                </c:pt>
                <c:pt idx="2811">
                  <c:v>0.1</c:v>
                </c:pt>
                <c:pt idx="2812">
                  <c:v>0.2</c:v>
                </c:pt>
                <c:pt idx="2813">
                  <c:v>0.2</c:v>
                </c:pt>
                <c:pt idx="2814">
                  <c:v>0.0</c:v>
                </c:pt>
                <c:pt idx="2815">
                  <c:v>0.0</c:v>
                </c:pt>
                <c:pt idx="2816">
                  <c:v>0.0</c:v>
                </c:pt>
                <c:pt idx="2817">
                  <c:v>0.2</c:v>
                </c:pt>
                <c:pt idx="2818">
                  <c:v>0.3</c:v>
                </c:pt>
                <c:pt idx="2819">
                  <c:v>0.2</c:v>
                </c:pt>
                <c:pt idx="2820">
                  <c:v>0.2</c:v>
                </c:pt>
                <c:pt idx="2821">
                  <c:v>0.2</c:v>
                </c:pt>
                <c:pt idx="2822">
                  <c:v>0.2</c:v>
                </c:pt>
                <c:pt idx="2823">
                  <c:v>0.2</c:v>
                </c:pt>
                <c:pt idx="2824">
                  <c:v>0.3</c:v>
                </c:pt>
                <c:pt idx="2825">
                  <c:v>0.3</c:v>
                </c:pt>
                <c:pt idx="2826">
                  <c:v>0.3</c:v>
                </c:pt>
                <c:pt idx="2827">
                  <c:v>0.2</c:v>
                </c:pt>
                <c:pt idx="2828">
                  <c:v>0.2</c:v>
                </c:pt>
                <c:pt idx="2829">
                  <c:v>0.2</c:v>
                </c:pt>
                <c:pt idx="2830">
                  <c:v>0.3</c:v>
                </c:pt>
                <c:pt idx="2831">
                  <c:v>0.0</c:v>
                </c:pt>
                <c:pt idx="2832">
                  <c:v>0.2</c:v>
                </c:pt>
                <c:pt idx="2833">
                  <c:v>0.0</c:v>
                </c:pt>
                <c:pt idx="2834">
                  <c:v>0.1</c:v>
                </c:pt>
                <c:pt idx="2835">
                  <c:v>0.2</c:v>
                </c:pt>
                <c:pt idx="2836">
                  <c:v>0.2</c:v>
                </c:pt>
                <c:pt idx="2837">
                  <c:v>3.9</c:v>
                </c:pt>
                <c:pt idx="2838">
                  <c:v>0.2</c:v>
                </c:pt>
                <c:pt idx="2839">
                  <c:v>0.3</c:v>
                </c:pt>
                <c:pt idx="2840">
                  <c:v>0.2</c:v>
                </c:pt>
                <c:pt idx="2841">
                  <c:v>0.3</c:v>
                </c:pt>
                <c:pt idx="2842">
                  <c:v>0.3</c:v>
                </c:pt>
                <c:pt idx="2843">
                  <c:v>0.3</c:v>
                </c:pt>
                <c:pt idx="2844">
                  <c:v>0.2</c:v>
                </c:pt>
                <c:pt idx="2845">
                  <c:v>0.2</c:v>
                </c:pt>
                <c:pt idx="2846">
                  <c:v>0.2</c:v>
                </c:pt>
                <c:pt idx="2847">
                  <c:v>0.2</c:v>
                </c:pt>
                <c:pt idx="2848">
                  <c:v>0.3</c:v>
                </c:pt>
                <c:pt idx="2849">
                  <c:v>34.0</c:v>
                </c:pt>
                <c:pt idx="2850">
                  <c:v>0.0</c:v>
                </c:pt>
                <c:pt idx="2851">
                  <c:v>0.1</c:v>
                </c:pt>
                <c:pt idx="2852">
                  <c:v>0.2</c:v>
                </c:pt>
                <c:pt idx="2853">
                  <c:v>0.1</c:v>
                </c:pt>
                <c:pt idx="2854">
                  <c:v>0.2</c:v>
                </c:pt>
                <c:pt idx="2855">
                  <c:v>0.3</c:v>
                </c:pt>
                <c:pt idx="2856">
                  <c:v>0.3</c:v>
                </c:pt>
                <c:pt idx="2857">
                  <c:v>0.4</c:v>
                </c:pt>
                <c:pt idx="2858">
                  <c:v>0.2</c:v>
                </c:pt>
                <c:pt idx="2859">
                  <c:v>0.1</c:v>
                </c:pt>
                <c:pt idx="2860">
                  <c:v>0.2</c:v>
                </c:pt>
                <c:pt idx="2861">
                  <c:v>0.1</c:v>
                </c:pt>
                <c:pt idx="2862">
                  <c:v>0.3</c:v>
                </c:pt>
                <c:pt idx="2863">
                  <c:v>0.3</c:v>
                </c:pt>
                <c:pt idx="2864">
                  <c:v>0.3</c:v>
                </c:pt>
                <c:pt idx="2865">
                  <c:v>0.3</c:v>
                </c:pt>
                <c:pt idx="2866">
                  <c:v>6.4</c:v>
                </c:pt>
                <c:pt idx="2867">
                  <c:v>0.0</c:v>
                </c:pt>
                <c:pt idx="2868">
                  <c:v>0.0</c:v>
                </c:pt>
                <c:pt idx="2869">
                  <c:v>0.3</c:v>
                </c:pt>
                <c:pt idx="2870">
                  <c:v>0.3</c:v>
                </c:pt>
                <c:pt idx="2871">
                  <c:v>0.2</c:v>
                </c:pt>
                <c:pt idx="2872">
                  <c:v>0.2</c:v>
                </c:pt>
                <c:pt idx="2873">
                  <c:v>0.2</c:v>
                </c:pt>
                <c:pt idx="2874">
                  <c:v>0.2</c:v>
                </c:pt>
                <c:pt idx="2875">
                  <c:v>0.3</c:v>
                </c:pt>
                <c:pt idx="2876">
                  <c:v>0.3</c:v>
                </c:pt>
                <c:pt idx="2877">
                  <c:v>3.7</c:v>
                </c:pt>
                <c:pt idx="2878">
                  <c:v>0.2</c:v>
                </c:pt>
                <c:pt idx="2879">
                  <c:v>0.2</c:v>
                </c:pt>
                <c:pt idx="2880">
                  <c:v>0.1</c:v>
                </c:pt>
                <c:pt idx="2881">
                  <c:v>0.2</c:v>
                </c:pt>
                <c:pt idx="2882">
                  <c:v>0.4</c:v>
                </c:pt>
                <c:pt idx="2883">
                  <c:v>0.0</c:v>
                </c:pt>
                <c:pt idx="2884">
                  <c:v>0.0</c:v>
                </c:pt>
                <c:pt idx="2885">
                  <c:v>0.0</c:v>
                </c:pt>
                <c:pt idx="2886">
                  <c:v>0.2</c:v>
                </c:pt>
                <c:pt idx="2887">
                  <c:v>0.1</c:v>
                </c:pt>
                <c:pt idx="2888">
                  <c:v>0.2</c:v>
                </c:pt>
                <c:pt idx="2889">
                  <c:v>0.3</c:v>
                </c:pt>
                <c:pt idx="2890">
                  <c:v>0.3</c:v>
                </c:pt>
                <c:pt idx="2891">
                  <c:v>0.3</c:v>
                </c:pt>
                <c:pt idx="2892">
                  <c:v>0.3</c:v>
                </c:pt>
                <c:pt idx="2893">
                  <c:v>0.2</c:v>
                </c:pt>
                <c:pt idx="2894">
                  <c:v>0.2</c:v>
                </c:pt>
                <c:pt idx="2895">
                  <c:v>0.2</c:v>
                </c:pt>
                <c:pt idx="2896">
                  <c:v>0.3</c:v>
                </c:pt>
                <c:pt idx="2897">
                  <c:v>0.5</c:v>
                </c:pt>
                <c:pt idx="2898">
                  <c:v>0.2</c:v>
                </c:pt>
                <c:pt idx="2899">
                  <c:v>0.4</c:v>
                </c:pt>
                <c:pt idx="2900">
                  <c:v>0.0</c:v>
                </c:pt>
                <c:pt idx="2901">
                  <c:v>0.0</c:v>
                </c:pt>
                <c:pt idx="2902">
                  <c:v>0.1</c:v>
                </c:pt>
                <c:pt idx="2903">
                  <c:v>0.2</c:v>
                </c:pt>
                <c:pt idx="2904">
                  <c:v>0.2</c:v>
                </c:pt>
                <c:pt idx="2905">
                  <c:v>0.2</c:v>
                </c:pt>
                <c:pt idx="2906">
                  <c:v>0.4</c:v>
                </c:pt>
                <c:pt idx="2907">
                  <c:v>0.2</c:v>
                </c:pt>
                <c:pt idx="2908">
                  <c:v>0.2</c:v>
                </c:pt>
                <c:pt idx="2909">
                  <c:v>0.1</c:v>
                </c:pt>
                <c:pt idx="2910">
                  <c:v>0.2</c:v>
                </c:pt>
                <c:pt idx="2911">
                  <c:v>0.2</c:v>
                </c:pt>
                <c:pt idx="2912">
                  <c:v>0.3</c:v>
                </c:pt>
                <c:pt idx="2913">
                  <c:v>0.3</c:v>
                </c:pt>
                <c:pt idx="2914">
                  <c:v>0.2</c:v>
                </c:pt>
                <c:pt idx="2915">
                  <c:v>0.2</c:v>
                </c:pt>
                <c:pt idx="2916">
                  <c:v>0.2</c:v>
                </c:pt>
                <c:pt idx="2917">
                  <c:v>4.1</c:v>
                </c:pt>
                <c:pt idx="2918">
                  <c:v>0.0</c:v>
                </c:pt>
                <c:pt idx="2919">
                  <c:v>0.0</c:v>
                </c:pt>
                <c:pt idx="2920">
                  <c:v>0.3</c:v>
                </c:pt>
                <c:pt idx="2921">
                  <c:v>0.2</c:v>
                </c:pt>
                <c:pt idx="2922">
                  <c:v>0.1</c:v>
                </c:pt>
                <c:pt idx="2923">
                  <c:v>0.2</c:v>
                </c:pt>
                <c:pt idx="2924">
                  <c:v>0.1</c:v>
                </c:pt>
                <c:pt idx="2925">
                  <c:v>0.2</c:v>
                </c:pt>
                <c:pt idx="2926">
                  <c:v>0.3</c:v>
                </c:pt>
                <c:pt idx="2927">
                  <c:v>0.2</c:v>
                </c:pt>
                <c:pt idx="2928">
                  <c:v>0.2</c:v>
                </c:pt>
                <c:pt idx="2929">
                  <c:v>0.2</c:v>
                </c:pt>
                <c:pt idx="2930">
                  <c:v>0.2</c:v>
                </c:pt>
                <c:pt idx="2931">
                  <c:v>0.1</c:v>
                </c:pt>
                <c:pt idx="2932">
                  <c:v>0.1</c:v>
                </c:pt>
                <c:pt idx="2933">
                  <c:v>0.3</c:v>
                </c:pt>
                <c:pt idx="2934">
                  <c:v>0.0</c:v>
                </c:pt>
                <c:pt idx="2935">
                  <c:v>0.4</c:v>
                </c:pt>
                <c:pt idx="2936">
                  <c:v>0.0</c:v>
                </c:pt>
                <c:pt idx="2937">
                  <c:v>0.2</c:v>
                </c:pt>
                <c:pt idx="2938">
                  <c:v>0.1</c:v>
                </c:pt>
                <c:pt idx="2939">
                  <c:v>0.3</c:v>
                </c:pt>
                <c:pt idx="2940">
                  <c:v>0.3</c:v>
                </c:pt>
                <c:pt idx="2941">
                  <c:v>0.3</c:v>
                </c:pt>
                <c:pt idx="2942">
                  <c:v>0.2</c:v>
                </c:pt>
                <c:pt idx="2943">
                  <c:v>0.1</c:v>
                </c:pt>
                <c:pt idx="2944">
                  <c:v>0.2</c:v>
                </c:pt>
                <c:pt idx="2945">
                  <c:v>0.2</c:v>
                </c:pt>
                <c:pt idx="2946">
                  <c:v>0.3</c:v>
                </c:pt>
                <c:pt idx="2947">
                  <c:v>0.3</c:v>
                </c:pt>
                <c:pt idx="2948">
                  <c:v>0.0</c:v>
                </c:pt>
                <c:pt idx="2949">
                  <c:v>0.1</c:v>
                </c:pt>
                <c:pt idx="2950">
                  <c:v>0.2</c:v>
                </c:pt>
                <c:pt idx="2951">
                  <c:v>0.0</c:v>
                </c:pt>
                <c:pt idx="2952">
                  <c:v>44.4</c:v>
                </c:pt>
                <c:pt idx="2953">
                  <c:v>0.0</c:v>
                </c:pt>
                <c:pt idx="2954">
                  <c:v>0.2</c:v>
                </c:pt>
                <c:pt idx="2955">
                  <c:v>0.2</c:v>
                </c:pt>
                <c:pt idx="2956">
                  <c:v>0.2</c:v>
                </c:pt>
                <c:pt idx="2957">
                  <c:v>3.7</c:v>
                </c:pt>
                <c:pt idx="2958">
                  <c:v>0.2</c:v>
                </c:pt>
                <c:pt idx="2959">
                  <c:v>0.3</c:v>
                </c:pt>
                <c:pt idx="2960">
                  <c:v>0.3</c:v>
                </c:pt>
                <c:pt idx="2961">
                  <c:v>0.2</c:v>
                </c:pt>
                <c:pt idx="2962">
                  <c:v>0.2</c:v>
                </c:pt>
                <c:pt idx="2963">
                  <c:v>0.1</c:v>
                </c:pt>
                <c:pt idx="2964">
                  <c:v>0.1</c:v>
                </c:pt>
                <c:pt idx="2965">
                  <c:v>0.2</c:v>
                </c:pt>
                <c:pt idx="2966">
                  <c:v>0.3</c:v>
                </c:pt>
                <c:pt idx="2967">
                  <c:v>0.3</c:v>
                </c:pt>
                <c:pt idx="2968">
                  <c:v>0.2</c:v>
                </c:pt>
                <c:pt idx="2969">
                  <c:v>46.6</c:v>
                </c:pt>
                <c:pt idx="2970">
                  <c:v>0.0</c:v>
                </c:pt>
                <c:pt idx="2971">
                  <c:v>0.1</c:v>
                </c:pt>
                <c:pt idx="2972">
                  <c:v>0.1</c:v>
                </c:pt>
                <c:pt idx="2973">
                  <c:v>0.4</c:v>
                </c:pt>
                <c:pt idx="2974">
                  <c:v>0.3</c:v>
                </c:pt>
                <c:pt idx="2975">
                  <c:v>0.3</c:v>
                </c:pt>
                <c:pt idx="2976">
                  <c:v>0.2</c:v>
                </c:pt>
                <c:pt idx="2977">
                  <c:v>0.2</c:v>
                </c:pt>
                <c:pt idx="2978">
                  <c:v>0.3</c:v>
                </c:pt>
                <c:pt idx="2979">
                  <c:v>0.2</c:v>
                </c:pt>
                <c:pt idx="2980">
                  <c:v>0.2</c:v>
                </c:pt>
                <c:pt idx="2981">
                  <c:v>0.3</c:v>
                </c:pt>
                <c:pt idx="2982">
                  <c:v>0.3</c:v>
                </c:pt>
                <c:pt idx="2983">
                  <c:v>0.3</c:v>
                </c:pt>
                <c:pt idx="2984">
                  <c:v>0.2</c:v>
                </c:pt>
                <c:pt idx="2985">
                  <c:v>0.2</c:v>
                </c:pt>
                <c:pt idx="2986">
                  <c:v>10.0</c:v>
                </c:pt>
                <c:pt idx="2987">
                  <c:v>0.0</c:v>
                </c:pt>
                <c:pt idx="2988">
                  <c:v>0.1</c:v>
                </c:pt>
                <c:pt idx="2989">
                  <c:v>0.2</c:v>
                </c:pt>
                <c:pt idx="2990">
                  <c:v>0.1</c:v>
                </c:pt>
                <c:pt idx="2991">
                  <c:v>0.2</c:v>
                </c:pt>
                <c:pt idx="2992">
                  <c:v>0.3</c:v>
                </c:pt>
                <c:pt idx="2993">
                  <c:v>0.3</c:v>
                </c:pt>
                <c:pt idx="2994">
                  <c:v>0.3</c:v>
                </c:pt>
                <c:pt idx="2995">
                  <c:v>0.2</c:v>
                </c:pt>
                <c:pt idx="2996">
                  <c:v>0.2</c:v>
                </c:pt>
                <c:pt idx="2997">
                  <c:v>3.5</c:v>
                </c:pt>
                <c:pt idx="2998">
                  <c:v>0.2</c:v>
                </c:pt>
                <c:pt idx="2999">
                  <c:v>0.3</c:v>
                </c:pt>
                <c:pt idx="3000">
                  <c:v>0.2</c:v>
                </c:pt>
                <c:pt idx="3001">
                  <c:v>0.1</c:v>
                </c:pt>
                <c:pt idx="3002">
                  <c:v>0.2</c:v>
                </c:pt>
                <c:pt idx="3003">
                  <c:v>0.0</c:v>
                </c:pt>
                <c:pt idx="3004">
                  <c:v>0.0</c:v>
                </c:pt>
                <c:pt idx="3005">
                  <c:v>0.0</c:v>
                </c:pt>
                <c:pt idx="3006">
                  <c:v>0.3</c:v>
                </c:pt>
                <c:pt idx="3007">
                  <c:v>0.2</c:v>
                </c:pt>
                <c:pt idx="3008">
                  <c:v>0.2</c:v>
                </c:pt>
                <c:pt idx="3009">
                  <c:v>0.2</c:v>
                </c:pt>
                <c:pt idx="3010">
                  <c:v>0.2</c:v>
                </c:pt>
                <c:pt idx="3011">
                  <c:v>0.2</c:v>
                </c:pt>
                <c:pt idx="3012">
                  <c:v>0.3</c:v>
                </c:pt>
                <c:pt idx="3013">
                  <c:v>0.3</c:v>
                </c:pt>
                <c:pt idx="3014">
                  <c:v>0.2</c:v>
                </c:pt>
                <c:pt idx="3015">
                  <c:v>0.1</c:v>
                </c:pt>
                <c:pt idx="3016">
                  <c:v>0.2</c:v>
                </c:pt>
                <c:pt idx="3017">
                  <c:v>0.2</c:v>
                </c:pt>
                <c:pt idx="3018">
                  <c:v>0.3</c:v>
                </c:pt>
                <c:pt idx="3019">
                  <c:v>0.2</c:v>
                </c:pt>
                <c:pt idx="3020">
                  <c:v>0.0</c:v>
                </c:pt>
                <c:pt idx="3021">
                  <c:v>0.0</c:v>
                </c:pt>
                <c:pt idx="3022">
                  <c:v>0.0</c:v>
                </c:pt>
                <c:pt idx="3023">
                  <c:v>0.2</c:v>
                </c:pt>
                <c:pt idx="3024">
                  <c:v>0.2</c:v>
                </c:pt>
                <c:pt idx="3025">
                  <c:v>0.3</c:v>
                </c:pt>
                <c:pt idx="3026">
                  <c:v>0.3</c:v>
                </c:pt>
                <c:pt idx="3027">
                  <c:v>0.3</c:v>
                </c:pt>
                <c:pt idx="3028">
                  <c:v>0.3</c:v>
                </c:pt>
                <c:pt idx="3029">
                  <c:v>0.2</c:v>
                </c:pt>
                <c:pt idx="3030">
                  <c:v>0.2</c:v>
                </c:pt>
                <c:pt idx="3031">
                  <c:v>0.2</c:v>
                </c:pt>
                <c:pt idx="3032">
                  <c:v>0.3</c:v>
                </c:pt>
                <c:pt idx="3033">
                  <c:v>0.3</c:v>
                </c:pt>
                <c:pt idx="3034">
                  <c:v>0.3</c:v>
                </c:pt>
                <c:pt idx="3035">
                  <c:v>0.2</c:v>
                </c:pt>
                <c:pt idx="3036">
                  <c:v>0.1</c:v>
                </c:pt>
                <c:pt idx="3037">
                  <c:v>4.1</c:v>
                </c:pt>
                <c:pt idx="3038">
                  <c:v>0.0</c:v>
                </c:pt>
                <c:pt idx="3039">
                  <c:v>0.0</c:v>
                </c:pt>
                <c:pt idx="3040">
                  <c:v>0.1</c:v>
                </c:pt>
                <c:pt idx="3041">
                  <c:v>0.1</c:v>
                </c:pt>
                <c:pt idx="3042">
                  <c:v>0.2</c:v>
                </c:pt>
                <c:pt idx="3043">
                  <c:v>0.2</c:v>
                </c:pt>
                <c:pt idx="3044">
                  <c:v>0.3</c:v>
                </c:pt>
                <c:pt idx="3045">
                  <c:v>0.2</c:v>
                </c:pt>
                <c:pt idx="3046">
                  <c:v>0.1</c:v>
                </c:pt>
                <c:pt idx="3047">
                  <c:v>0.1</c:v>
                </c:pt>
                <c:pt idx="3048">
                  <c:v>0.1</c:v>
                </c:pt>
                <c:pt idx="3049">
                  <c:v>0.2</c:v>
                </c:pt>
                <c:pt idx="3050">
                  <c:v>0.2</c:v>
                </c:pt>
                <c:pt idx="3051">
                  <c:v>0.2</c:v>
                </c:pt>
                <c:pt idx="3052">
                  <c:v>0.4</c:v>
                </c:pt>
                <c:pt idx="3053">
                  <c:v>0.1</c:v>
                </c:pt>
                <c:pt idx="3054">
                  <c:v>0.0</c:v>
                </c:pt>
                <c:pt idx="3055">
                  <c:v>0.3</c:v>
                </c:pt>
                <c:pt idx="3056">
                  <c:v>0.0</c:v>
                </c:pt>
                <c:pt idx="3057">
                  <c:v>0.3</c:v>
                </c:pt>
                <c:pt idx="3058">
                  <c:v>0.3</c:v>
                </c:pt>
                <c:pt idx="3059">
                  <c:v>0.3</c:v>
                </c:pt>
                <c:pt idx="3060">
                  <c:v>0.2</c:v>
                </c:pt>
                <c:pt idx="3061">
                  <c:v>0.1</c:v>
                </c:pt>
                <c:pt idx="3062">
                  <c:v>0.2</c:v>
                </c:pt>
                <c:pt idx="3063">
                  <c:v>0.3</c:v>
                </c:pt>
                <c:pt idx="3064">
                  <c:v>0.3</c:v>
                </c:pt>
                <c:pt idx="3065">
                  <c:v>0.3</c:v>
                </c:pt>
                <c:pt idx="3066">
                  <c:v>0.2</c:v>
                </c:pt>
                <c:pt idx="3067">
                  <c:v>0.2</c:v>
                </c:pt>
                <c:pt idx="3068">
                  <c:v>0.2</c:v>
                </c:pt>
                <c:pt idx="3069">
                  <c:v>0.2</c:v>
                </c:pt>
                <c:pt idx="3070">
                  <c:v>0.2</c:v>
                </c:pt>
                <c:pt idx="3071">
                  <c:v>0.0</c:v>
                </c:pt>
                <c:pt idx="3072">
                  <c:v>0.2</c:v>
                </c:pt>
                <c:pt idx="3073">
                  <c:v>0.0</c:v>
                </c:pt>
                <c:pt idx="3074">
                  <c:v>0.2</c:v>
                </c:pt>
                <c:pt idx="3075">
                  <c:v>0.2</c:v>
                </c:pt>
                <c:pt idx="3076">
                  <c:v>0.2</c:v>
                </c:pt>
                <c:pt idx="3077">
                  <c:v>4.0</c:v>
                </c:pt>
                <c:pt idx="3078">
                  <c:v>0.2</c:v>
                </c:pt>
                <c:pt idx="3079">
                  <c:v>0.2</c:v>
                </c:pt>
                <c:pt idx="3080">
                  <c:v>0.2</c:v>
                </c:pt>
                <c:pt idx="3081">
                  <c:v>0.1</c:v>
                </c:pt>
                <c:pt idx="3082">
                  <c:v>0.1</c:v>
                </c:pt>
                <c:pt idx="3083">
                  <c:v>0.1</c:v>
                </c:pt>
                <c:pt idx="3084">
                  <c:v>0.3</c:v>
                </c:pt>
                <c:pt idx="3085">
                  <c:v>0.3</c:v>
                </c:pt>
                <c:pt idx="3086">
                  <c:v>0.2</c:v>
                </c:pt>
                <c:pt idx="3087">
                  <c:v>0.2</c:v>
                </c:pt>
                <c:pt idx="3088">
                  <c:v>0.0</c:v>
                </c:pt>
                <c:pt idx="3089">
                  <c:v>46.4</c:v>
                </c:pt>
                <c:pt idx="3090">
                  <c:v>0.0</c:v>
                </c:pt>
                <c:pt idx="3091">
                  <c:v>0.2</c:v>
                </c:pt>
                <c:pt idx="3092">
                  <c:v>0.3</c:v>
                </c:pt>
                <c:pt idx="3093">
                  <c:v>0.3</c:v>
                </c:pt>
                <c:pt idx="3094">
                  <c:v>0.2</c:v>
                </c:pt>
                <c:pt idx="3095">
                  <c:v>0.2</c:v>
                </c:pt>
                <c:pt idx="3096">
                  <c:v>0.2</c:v>
                </c:pt>
                <c:pt idx="3097">
                  <c:v>0.2</c:v>
                </c:pt>
                <c:pt idx="3098">
                  <c:v>0.2</c:v>
                </c:pt>
                <c:pt idx="3099">
                  <c:v>0.3</c:v>
                </c:pt>
                <c:pt idx="3100">
                  <c:v>0.3</c:v>
                </c:pt>
                <c:pt idx="3101">
                  <c:v>0.3</c:v>
                </c:pt>
                <c:pt idx="3102">
                  <c:v>0.2</c:v>
                </c:pt>
                <c:pt idx="3103">
                  <c:v>0.2</c:v>
                </c:pt>
                <c:pt idx="3104">
                  <c:v>0.1</c:v>
                </c:pt>
                <c:pt idx="3105">
                  <c:v>0.0</c:v>
                </c:pt>
                <c:pt idx="3106">
                  <c:v>0.3</c:v>
                </c:pt>
                <c:pt idx="3107">
                  <c:v>0.0</c:v>
                </c:pt>
                <c:pt idx="3108">
                  <c:v>0.2</c:v>
                </c:pt>
                <c:pt idx="3109">
                  <c:v>0.2</c:v>
                </c:pt>
                <c:pt idx="3110">
                  <c:v>0.2</c:v>
                </c:pt>
                <c:pt idx="3111">
                  <c:v>0.2</c:v>
                </c:pt>
                <c:pt idx="3112">
                  <c:v>0.2</c:v>
                </c:pt>
                <c:pt idx="3113">
                  <c:v>0.3</c:v>
                </c:pt>
                <c:pt idx="3114">
                  <c:v>0.2</c:v>
                </c:pt>
                <c:pt idx="3115">
                  <c:v>0.2</c:v>
                </c:pt>
                <c:pt idx="3116">
                  <c:v>0.3</c:v>
                </c:pt>
                <c:pt idx="3117">
                  <c:v>4.0</c:v>
                </c:pt>
                <c:pt idx="3118">
                  <c:v>0.1</c:v>
                </c:pt>
                <c:pt idx="3119">
                  <c:v>0.1</c:v>
                </c:pt>
                <c:pt idx="3120">
                  <c:v>0.2</c:v>
                </c:pt>
                <c:pt idx="3121">
                  <c:v>0.2</c:v>
                </c:pt>
                <c:pt idx="3122">
                  <c:v>0.3</c:v>
                </c:pt>
                <c:pt idx="3123">
                  <c:v>44.6</c:v>
                </c:pt>
                <c:pt idx="3124">
                  <c:v>0.0</c:v>
                </c:pt>
                <c:pt idx="3125">
                  <c:v>0.1</c:v>
                </c:pt>
                <c:pt idx="3126">
                  <c:v>0.1</c:v>
                </c:pt>
                <c:pt idx="3127">
                  <c:v>0.2</c:v>
                </c:pt>
                <c:pt idx="3128">
                  <c:v>0.2</c:v>
                </c:pt>
                <c:pt idx="3129">
                  <c:v>0.3</c:v>
                </c:pt>
                <c:pt idx="3130">
                  <c:v>0.3</c:v>
                </c:pt>
                <c:pt idx="3131">
                  <c:v>0.3</c:v>
                </c:pt>
                <c:pt idx="3132">
                  <c:v>0.2</c:v>
                </c:pt>
                <c:pt idx="3133">
                  <c:v>0.2</c:v>
                </c:pt>
                <c:pt idx="3134">
                  <c:v>0.2</c:v>
                </c:pt>
                <c:pt idx="3135">
                  <c:v>0.2</c:v>
                </c:pt>
                <c:pt idx="3136">
                  <c:v>0.2</c:v>
                </c:pt>
                <c:pt idx="3137">
                  <c:v>0.2</c:v>
                </c:pt>
                <c:pt idx="3138">
                  <c:v>0.2</c:v>
                </c:pt>
                <c:pt idx="3139">
                  <c:v>0.4</c:v>
                </c:pt>
                <c:pt idx="3140">
                  <c:v>0.0</c:v>
                </c:pt>
                <c:pt idx="3141">
                  <c:v>0.0</c:v>
                </c:pt>
                <c:pt idx="3142">
                  <c:v>0.1</c:v>
                </c:pt>
                <c:pt idx="3143">
                  <c:v>0.3</c:v>
                </c:pt>
                <c:pt idx="3144">
                  <c:v>0.3</c:v>
                </c:pt>
                <c:pt idx="3145">
                  <c:v>0.3</c:v>
                </c:pt>
                <c:pt idx="3146">
                  <c:v>0.1</c:v>
                </c:pt>
                <c:pt idx="3147">
                  <c:v>0.2</c:v>
                </c:pt>
                <c:pt idx="3148">
                  <c:v>0.2</c:v>
                </c:pt>
                <c:pt idx="3149">
                  <c:v>0.3</c:v>
                </c:pt>
                <c:pt idx="3150">
                  <c:v>0.2</c:v>
                </c:pt>
                <c:pt idx="3151">
                  <c:v>0.3</c:v>
                </c:pt>
                <c:pt idx="3152">
                  <c:v>0.3</c:v>
                </c:pt>
                <c:pt idx="3153">
                  <c:v>0.3</c:v>
                </c:pt>
                <c:pt idx="3154">
                  <c:v>0.3</c:v>
                </c:pt>
                <c:pt idx="3155">
                  <c:v>0.2</c:v>
                </c:pt>
                <c:pt idx="3156">
                  <c:v>0.2</c:v>
                </c:pt>
                <c:pt idx="3157">
                  <c:v>4.2</c:v>
                </c:pt>
                <c:pt idx="3158">
                  <c:v>0.0</c:v>
                </c:pt>
                <c:pt idx="3159">
                  <c:v>0.0</c:v>
                </c:pt>
                <c:pt idx="3160">
                  <c:v>0.1</c:v>
                </c:pt>
                <c:pt idx="3161">
                  <c:v>0.2</c:v>
                </c:pt>
                <c:pt idx="3162">
                  <c:v>0.3</c:v>
                </c:pt>
                <c:pt idx="3163">
                  <c:v>0.3</c:v>
                </c:pt>
                <c:pt idx="3164">
                  <c:v>0.3</c:v>
                </c:pt>
                <c:pt idx="3165">
                  <c:v>0.3</c:v>
                </c:pt>
                <c:pt idx="3166">
                  <c:v>0.2</c:v>
                </c:pt>
                <c:pt idx="3167">
                  <c:v>0.2</c:v>
                </c:pt>
                <c:pt idx="3168">
                  <c:v>0.1</c:v>
                </c:pt>
                <c:pt idx="3169">
                  <c:v>0.3</c:v>
                </c:pt>
                <c:pt idx="3170">
                  <c:v>0.3</c:v>
                </c:pt>
                <c:pt idx="3171">
                  <c:v>0.2</c:v>
                </c:pt>
                <c:pt idx="3172">
                  <c:v>0.2</c:v>
                </c:pt>
                <c:pt idx="3173">
                  <c:v>0.2</c:v>
                </c:pt>
                <c:pt idx="3174">
                  <c:v>0.0</c:v>
                </c:pt>
                <c:pt idx="3175">
                  <c:v>0.3</c:v>
                </c:pt>
                <c:pt idx="3176">
                  <c:v>0.0</c:v>
                </c:pt>
                <c:pt idx="3177">
                  <c:v>0.4</c:v>
                </c:pt>
                <c:pt idx="3178">
                  <c:v>0.2</c:v>
                </c:pt>
                <c:pt idx="3179">
                  <c:v>0.2</c:v>
                </c:pt>
                <c:pt idx="3180">
                  <c:v>0.1</c:v>
                </c:pt>
                <c:pt idx="3181">
                  <c:v>0.2</c:v>
                </c:pt>
                <c:pt idx="3182">
                  <c:v>0.2</c:v>
                </c:pt>
                <c:pt idx="3183">
                  <c:v>0.3</c:v>
                </c:pt>
                <c:pt idx="3184">
                  <c:v>0.3</c:v>
                </c:pt>
                <c:pt idx="3185">
                  <c:v>0.2</c:v>
                </c:pt>
                <c:pt idx="3186">
                  <c:v>0.2</c:v>
                </c:pt>
                <c:pt idx="3187">
                  <c:v>0.1</c:v>
                </c:pt>
                <c:pt idx="3188">
                  <c:v>0.2</c:v>
                </c:pt>
                <c:pt idx="3189">
                  <c:v>0.3</c:v>
                </c:pt>
                <c:pt idx="3190">
                  <c:v>0.2</c:v>
                </c:pt>
                <c:pt idx="3191">
                  <c:v>0.0</c:v>
                </c:pt>
                <c:pt idx="3192">
                  <c:v>5.6</c:v>
                </c:pt>
                <c:pt idx="3193">
                  <c:v>0.0</c:v>
                </c:pt>
                <c:pt idx="3194">
                  <c:v>0.2</c:v>
                </c:pt>
                <c:pt idx="3195">
                  <c:v>0.1</c:v>
                </c:pt>
                <c:pt idx="3196">
                  <c:v>0.3</c:v>
                </c:pt>
                <c:pt idx="3197">
                  <c:v>4.1</c:v>
                </c:pt>
                <c:pt idx="3198">
                  <c:v>0.2</c:v>
                </c:pt>
                <c:pt idx="3199">
                  <c:v>0.3</c:v>
                </c:pt>
                <c:pt idx="3200">
                  <c:v>0.2</c:v>
                </c:pt>
                <c:pt idx="3201">
                  <c:v>0.1</c:v>
                </c:pt>
                <c:pt idx="3202">
                  <c:v>0.2</c:v>
                </c:pt>
                <c:pt idx="3203">
                  <c:v>0.1</c:v>
                </c:pt>
                <c:pt idx="3204">
                  <c:v>0.3</c:v>
                </c:pt>
                <c:pt idx="3205">
                  <c:v>0.3</c:v>
                </c:pt>
                <c:pt idx="3206">
                  <c:v>0.2</c:v>
                </c:pt>
                <c:pt idx="3207">
                  <c:v>0.2</c:v>
                </c:pt>
                <c:pt idx="3208">
                  <c:v>0.0</c:v>
                </c:pt>
                <c:pt idx="3209">
                  <c:v>0.2</c:v>
                </c:pt>
                <c:pt idx="3210">
                  <c:v>0.0</c:v>
                </c:pt>
                <c:pt idx="3211">
                  <c:v>0.2</c:v>
                </c:pt>
                <c:pt idx="3212">
                  <c:v>0.3</c:v>
                </c:pt>
                <c:pt idx="3213">
                  <c:v>0.3</c:v>
                </c:pt>
                <c:pt idx="3214">
                  <c:v>0.2</c:v>
                </c:pt>
                <c:pt idx="3215">
                  <c:v>0.2</c:v>
                </c:pt>
                <c:pt idx="3216">
                  <c:v>0.2</c:v>
                </c:pt>
                <c:pt idx="3217">
                  <c:v>0.3</c:v>
                </c:pt>
                <c:pt idx="3218">
                  <c:v>0.3</c:v>
                </c:pt>
                <c:pt idx="3219">
                  <c:v>0.3</c:v>
                </c:pt>
                <c:pt idx="3220">
                  <c:v>0.3</c:v>
                </c:pt>
                <c:pt idx="3221">
                  <c:v>0.2</c:v>
                </c:pt>
                <c:pt idx="3222">
                  <c:v>0.2</c:v>
                </c:pt>
                <c:pt idx="3223">
                  <c:v>0.2</c:v>
                </c:pt>
                <c:pt idx="3224">
                  <c:v>0.2</c:v>
                </c:pt>
                <c:pt idx="3225">
                  <c:v>0.3</c:v>
                </c:pt>
                <c:pt idx="3226">
                  <c:v>51.1</c:v>
                </c:pt>
                <c:pt idx="3227">
                  <c:v>0.0</c:v>
                </c:pt>
                <c:pt idx="3228">
                  <c:v>0.1</c:v>
                </c:pt>
                <c:pt idx="3229">
                  <c:v>0.3</c:v>
                </c:pt>
                <c:pt idx="3230">
                  <c:v>0.3</c:v>
                </c:pt>
                <c:pt idx="3231">
                  <c:v>0.3</c:v>
                </c:pt>
                <c:pt idx="3232">
                  <c:v>0.3</c:v>
                </c:pt>
                <c:pt idx="3233">
                  <c:v>0.2</c:v>
                </c:pt>
                <c:pt idx="3234">
                  <c:v>0.2</c:v>
                </c:pt>
                <c:pt idx="3235">
                  <c:v>0.2</c:v>
                </c:pt>
                <c:pt idx="3236">
                  <c:v>0.3</c:v>
                </c:pt>
                <c:pt idx="3237">
                  <c:v>4.0</c:v>
                </c:pt>
                <c:pt idx="3238">
                  <c:v>0.3</c:v>
                </c:pt>
                <c:pt idx="3239">
                  <c:v>0.2</c:v>
                </c:pt>
                <c:pt idx="3240">
                  <c:v>0.1</c:v>
                </c:pt>
                <c:pt idx="3241">
                  <c:v>0.1</c:v>
                </c:pt>
                <c:pt idx="3242">
                  <c:v>0.1</c:v>
                </c:pt>
                <c:pt idx="3243">
                  <c:v>0.0</c:v>
                </c:pt>
                <c:pt idx="3244">
                  <c:v>0.0</c:v>
                </c:pt>
                <c:pt idx="3245">
                  <c:v>0.0</c:v>
                </c:pt>
                <c:pt idx="3246">
                  <c:v>0.2</c:v>
                </c:pt>
                <c:pt idx="3247">
                  <c:v>0.3</c:v>
                </c:pt>
                <c:pt idx="3248">
                  <c:v>0.3</c:v>
                </c:pt>
                <c:pt idx="3249">
                  <c:v>0.3</c:v>
                </c:pt>
                <c:pt idx="3250">
                  <c:v>0.3</c:v>
                </c:pt>
                <c:pt idx="3251">
                  <c:v>0.2</c:v>
                </c:pt>
                <c:pt idx="3252">
                  <c:v>0.2</c:v>
                </c:pt>
                <c:pt idx="3253">
                  <c:v>0.2</c:v>
                </c:pt>
                <c:pt idx="3254">
                  <c:v>0.3</c:v>
                </c:pt>
                <c:pt idx="3255">
                  <c:v>0.3</c:v>
                </c:pt>
                <c:pt idx="3256">
                  <c:v>0.3</c:v>
                </c:pt>
                <c:pt idx="3257">
                  <c:v>0.2</c:v>
                </c:pt>
                <c:pt idx="3258">
                  <c:v>0.1</c:v>
                </c:pt>
                <c:pt idx="3259">
                  <c:v>0.1</c:v>
                </c:pt>
                <c:pt idx="3260">
                  <c:v>0.0</c:v>
                </c:pt>
                <c:pt idx="3261">
                  <c:v>0.0</c:v>
                </c:pt>
                <c:pt idx="3262">
                  <c:v>0.0</c:v>
                </c:pt>
                <c:pt idx="3263">
                  <c:v>0.2</c:v>
                </c:pt>
                <c:pt idx="3264">
                  <c:v>0.3</c:v>
                </c:pt>
                <c:pt idx="3265">
                  <c:v>0.1</c:v>
                </c:pt>
                <c:pt idx="3266">
                  <c:v>0.2</c:v>
                </c:pt>
                <c:pt idx="3267">
                  <c:v>0.2</c:v>
                </c:pt>
                <c:pt idx="3268">
                  <c:v>0.2</c:v>
                </c:pt>
                <c:pt idx="3269">
                  <c:v>0.4</c:v>
                </c:pt>
                <c:pt idx="3270">
                  <c:v>0.3</c:v>
                </c:pt>
                <c:pt idx="3271">
                  <c:v>0.2</c:v>
                </c:pt>
                <c:pt idx="3272">
                  <c:v>0.2</c:v>
                </c:pt>
                <c:pt idx="3273">
                  <c:v>0.2</c:v>
                </c:pt>
                <c:pt idx="3274">
                  <c:v>0.2</c:v>
                </c:pt>
                <c:pt idx="3275">
                  <c:v>0.3</c:v>
                </c:pt>
                <c:pt idx="3276">
                  <c:v>0.3</c:v>
                </c:pt>
                <c:pt idx="3277">
                  <c:v>4.2</c:v>
                </c:pt>
                <c:pt idx="3278">
                  <c:v>0.2</c:v>
                </c:pt>
                <c:pt idx="3279">
                  <c:v>0.0</c:v>
                </c:pt>
                <c:pt idx="3280">
                  <c:v>0.2</c:v>
                </c:pt>
                <c:pt idx="3281">
                  <c:v>0.2</c:v>
                </c:pt>
                <c:pt idx="3282">
                  <c:v>0.3</c:v>
                </c:pt>
                <c:pt idx="3283">
                  <c:v>0.2</c:v>
                </c:pt>
                <c:pt idx="3284">
                  <c:v>0.2</c:v>
                </c:pt>
                <c:pt idx="3285">
                  <c:v>0.1</c:v>
                </c:pt>
                <c:pt idx="3286">
                  <c:v>0.2</c:v>
                </c:pt>
                <c:pt idx="3287">
                  <c:v>0.2</c:v>
                </c:pt>
                <c:pt idx="3288">
                  <c:v>0.2</c:v>
                </c:pt>
                <c:pt idx="3289">
                  <c:v>0.3</c:v>
                </c:pt>
                <c:pt idx="3290">
                  <c:v>0.3</c:v>
                </c:pt>
                <c:pt idx="3291">
                  <c:v>0.3</c:v>
                </c:pt>
                <c:pt idx="3292">
                  <c:v>0.3</c:v>
                </c:pt>
                <c:pt idx="3293">
                  <c:v>0.2</c:v>
                </c:pt>
                <c:pt idx="3294">
                  <c:v>0.0</c:v>
                </c:pt>
                <c:pt idx="3295">
                  <c:v>0.3</c:v>
                </c:pt>
                <c:pt idx="3296">
                  <c:v>0.0</c:v>
                </c:pt>
                <c:pt idx="3297">
                  <c:v>0.2</c:v>
                </c:pt>
                <c:pt idx="3298">
                  <c:v>0.2</c:v>
                </c:pt>
                <c:pt idx="3299">
                  <c:v>0.2</c:v>
                </c:pt>
                <c:pt idx="3300">
                  <c:v>0.3</c:v>
                </c:pt>
                <c:pt idx="3301">
                  <c:v>0.3</c:v>
                </c:pt>
                <c:pt idx="3302">
                  <c:v>0.3</c:v>
                </c:pt>
                <c:pt idx="3303">
                  <c:v>0.2</c:v>
                </c:pt>
                <c:pt idx="3304">
                  <c:v>0.2</c:v>
                </c:pt>
                <c:pt idx="3305">
                  <c:v>0.2</c:v>
                </c:pt>
                <c:pt idx="3306">
                  <c:v>0.3</c:v>
                </c:pt>
                <c:pt idx="3307">
                  <c:v>0.2</c:v>
                </c:pt>
                <c:pt idx="3308">
                  <c:v>0.3</c:v>
                </c:pt>
                <c:pt idx="3309">
                  <c:v>0.3</c:v>
                </c:pt>
                <c:pt idx="3310">
                  <c:v>0.2</c:v>
                </c:pt>
                <c:pt idx="3311">
                  <c:v>0.0</c:v>
                </c:pt>
                <c:pt idx="3312">
                  <c:v>0.2</c:v>
                </c:pt>
                <c:pt idx="3313">
                  <c:v>0.0</c:v>
                </c:pt>
                <c:pt idx="3314">
                  <c:v>0.2</c:v>
                </c:pt>
                <c:pt idx="3315">
                  <c:v>0.2</c:v>
                </c:pt>
                <c:pt idx="3316">
                  <c:v>0.2</c:v>
                </c:pt>
                <c:pt idx="3317">
                  <c:v>4.0</c:v>
                </c:pt>
                <c:pt idx="3318">
                  <c:v>0.1</c:v>
                </c:pt>
                <c:pt idx="3319">
                  <c:v>0.2</c:v>
                </c:pt>
                <c:pt idx="3320">
                  <c:v>0.2</c:v>
                </c:pt>
                <c:pt idx="3321">
                  <c:v>0.2</c:v>
                </c:pt>
                <c:pt idx="3322">
                  <c:v>0.2</c:v>
                </c:pt>
                <c:pt idx="3323">
                  <c:v>0.2</c:v>
                </c:pt>
                <c:pt idx="3324">
                  <c:v>0.2</c:v>
                </c:pt>
                <c:pt idx="3325">
                  <c:v>0.2</c:v>
                </c:pt>
                <c:pt idx="3326">
                  <c:v>0.2</c:v>
                </c:pt>
                <c:pt idx="3327">
                  <c:v>0.3</c:v>
                </c:pt>
                <c:pt idx="3328">
                  <c:v>0.2</c:v>
                </c:pt>
                <c:pt idx="3329">
                  <c:v>0.2</c:v>
                </c:pt>
                <c:pt idx="3330">
                  <c:v>0.0</c:v>
                </c:pt>
                <c:pt idx="3331">
                  <c:v>0.2</c:v>
                </c:pt>
                <c:pt idx="3332">
                  <c:v>0.3</c:v>
                </c:pt>
                <c:pt idx="3333">
                  <c:v>0.3</c:v>
                </c:pt>
                <c:pt idx="3334">
                  <c:v>0.2</c:v>
                </c:pt>
                <c:pt idx="3335">
                  <c:v>0.2</c:v>
                </c:pt>
                <c:pt idx="3336">
                  <c:v>0.2</c:v>
                </c:pt>
                <c:pt idx="3337">
                  <c:v>0.2</c:v>
                </c:pt>
                <c:pt idx="3338">
                  <c:v>0.2</c:v>
                </c:pt>
                <c:pt idx="3339">
                  <c:v>0.3</c:v>
                </c:pt>
                <c:pt idx="3340">
                  <c:v>0.3</c:v>
                </c:pt>
                <c:pt idx="3341">
                  <c:v>0.2</c:v>
                </c:pt>
                <c:pt idx="3342">
                  <c:v>0.2</c:v>
                </c:pt>
                <c:pt idx="3343">
                  <c:v>0.2</c:v>
                </c:pt>
                <c:pt idx="3344">
                  <c:v>0.2</c:v>
                </c:pt>
                <c:pt idx="3345">
                  <c:v>0.4</c:v>
                </c:pt>
                <c:pt idx="3346">
                  <c:v>0.0</c:v>
                </c:pt>
                <c:pt idx="3347">
                  <c:v>0.0</c:v>
                </c:pt>
                <c:pt idx="3348">
                  <c:v>0.1</c:v>
                </c:pt>
                <c:pt idx="3349">
                  <c:v>0.3</c:v>
                </c:pt>
                <c:pt idx="3350">
                  <c:v>0.3</c:v>
                </c:pt>
                <c:pt idx="3351">
                  <c:v>0.2</c:v>
                </c:pt>
                <c:pt idx="3352">
                  <c:v>0.1</c:v>
                </c:pt>
                <c:pt idx="3353">
                  <c:v>0.2</c:v>
                </c:pt>
                <c:pt idx="3354">
                  <c:v>0.3</c:v>
                </c:pt>
                <c:pt idx="3355">
                  <c:v>0.2</c:v>
                </c:pt>
                <c:pt idx="3356">
                  <c:v>0.3</c:v>
                </c:pt>
                <c:pt idx="3357">
                  <c:v>3.9</c:v>
                </c:pt>
                <c:pt idx="3358">
                  <c:v>0.2</c:v>
                </c:pt>
                <c:pt idx="3359">
                  <c:v>0.2</c:v>
                </c:pt>
                <c:pt idx="3360">
                  <c:v>0.2</c:v>
                </c:pt>
                <c:pt idx="3361">
                  <c:v>0.0</c:v>
                </c:pt>
                <c:pt idx="3362">
                  <c:v>0.1</c:v>
                </c:pt>
                <c:pt idx="3363">
                  <c:v>0.0</c:v>
                </c:pt>
                <c:pt idx="3364">
                  <c:v>0.0</c:v>
                </c:pt>
                <c:pt idx="3365">
                  <c:v>0.0</c:v>
                </c:pt>
                <c:pt idx="3366">
                  <c:v>0.3</c:v>
                </c:pt>
                <c:pt idx="3367">
                  <c:v>0.3</c:v>
                </c:pt>
                <c:pt idx="3368">
                  <c:v>0.3</c:v>
                </c:pt>
                <c:pt idx="3369">
                  <c:v>0.2</c:v>
                </c:pt>
                <c:pt idx="3370">
                  <c:v>0.2</c:v>
                </c:pt>
                <c:pt idx="3371">
                  <c:v>0.2</c:v>
                </c:pt>
                <c:pt idx="3372">
                  <c:v>0.3</c:v>
                </c:pt>
                <c:pt idx="3373">
                  <c:v>0.3</c:v>
                </c:pt>
                <c:pt idx="3374">
                  <c:v>0.3</c:v>
                </c:pt>
                <c:pt idx="3375">
                  <c:v>0.3</c:v>
                </c:pt>
                <c:pt idx="3376">
                  <c:v>0.2</c:v>
                </c:pt>
                <c:pt idx="3377">
                  <c:v>0.1</c:v>
                </c:pt>
                <c:pt idx="3378">
                  <c:v>0.2</c:v>
                </c:pt>
                <c:pt idx="3379">
                  <c:v>0.2</c:v>
                </c:pt>
                <c:pt idx="3380">
                  <c:v>0.0</c:v>
                </c:pt>
                <c:pt idx="3381">
                  <c:v>0.0</c:v>
                </c:pt>
                <c:pt idx="3382">
                  <c:v>0.0</c:v>
                </c:pt>
                <c:pt idx="3383">
                  <c:v>0.3</c:v>
                </c:pt>
                <c:pt idx="3384">
                  <c:v>0.2</c:v>
                </c:pt>
                <c:pt idx="3385">
                  <c:v>0.1</c:v>
                </c:pt>
                <c:pt idx="3386">
                  <c:v>0.2</c:v>
                </c:pt>
                <c:pt idx="3387">
                  <c:v>0.2</c:v>
                </c:pt>
                <c:pt idx="3388">
                  <c:v>0.3</c:v>
                </c:pt>
                <c:pt idx="3389">
                  <c:v>0.3</c:v>
                </c:pt>
                <c:pt idx="3390">
                  <c:v>0.2</c:v>
                </c:pt>
                <c:pt idx="3391">
                  <c:v>0.2</c:v>
                </c:pt>
                <c:pt idx="3392">
                  <c:v>0.2</c:v>
                </c:pt>
                <c:pt idx="3393">
                  <c:v>0.1</c:v>
                </c:pt>
                <c:pt idx="3394">
                  <c:v>0.3</c:v>
                </c:pt>
                <c:pt idx="3395">
                  <c:v>0.3</c:v>
                </c:pt>
                <c:pt idx="3396">
                  <c:v>0.2</c:v>
                </c:pt>
                <c:pt idx="3397">
                  <c:v>4.5</c:v>
                </c:pt>
                <c:pt idx="3398">
                  <c:v>0.2</c:v>
                </c:pt>
                <c:pt idx="3399">
                  <c:v>0.0</c:v>
                </c:pt>
                <c:pt idx="3400">
                  <c:v>0.2</c:v>
                </c:pt>
                <c:pt idx="3401">
                  <c:v>0.2</c:v>
                </c:pt>
                <c:pt idx="3402">
                  <c:v>0.3</c:v>
                </c:pt>
                <c:pt idx="3403">
                  <c:v>0.2</c:v>
                </c:pt>
                <c:pt idx="3404">
                  <c:v>0.3</c:v>
                </c:pt>
                <c:pt idx="3405">
                  <c:v>0.2</c:v>
                </c:pt>
                <c:pt idx="3406">
                  <c:v>0.2</c:v>
                </c:pt>
                <c:pt idx="3407">
                  <c:v>0.2</c:v>
                </c:pt>
                <c:pt idx="3408">
                  <c:v>0.3</c:v>
                </c:pt>
                <c:pt idx="3409">
                  <c:v>0.3</c:v>
                </c:pt>
                <c:pt idx="3410">
                  <c:v>0.3</c:v>
                </c:pt>
                <c:pt idx="3411">
                  <c:v>0.2</c:v>
                </c:pt>
                <c:pt idx="3412">
                  <c:v>0.2</c:v>
                </c:pt>
                <c:pt idx="3413">
                  <c:v>0.2</c:v>
                </c:pt>
                <c:pt idx="3414">
                  <c:v>0.0</c:v>
                </c:pt>
                <c:pt idx="3415">
                  <c:v>0.3</c:v>
                </c:pt>
                <c:pt idx="3416">
                  <c:v>0.0</c:v>
                </c:pt>
                <c:pt idx="3417">
                  <c:v>0.2</c:v>
                </c:pt>
                <c:pt idx="3418">
                  <c:v>0.3</c:v>
                </c:pt>
                <c:pt idx="3419">
                  <c:v>0.1</c:v>
                </c:pt>
                <c:pt idx="3420">
                  <c:v>0.2</c:v>
                </c:pt>
                <c:pt idx="3421">
                  <c:v>0.2</c:v>
                </c:pt>
                <c:pt idx="3422">
                  <c:v>0.3</c:v>
                </c:pt>
                <c:pt idx="3423">
                  <c:v>0.2</c:v>
                </c:pt>
                <c:pt idx="3424">
                  <c:v>0.3</c:v>
                </c:pt>
                <c:pt idx="3425">
                  <c:v>0.3</c:v>
                </c:pt>
                <c:pt idx="3426">
                  <c:v>0.2</c:v>
                </c:pt>
                <c:pt idx="3427">
                  <c:v>0.3</c:v>
                </c:pt>
                <c:pt idx="3428">
                  <c:v>0.1</c:v>
                </c:pt>
                <c:pt idx="3429">
                  <c:v>0.2</c:v>
                </c:pt>
                <c:pt idx="3430">
                  <c:v>0.3</c:v>
                </c:pt>
                <c:pt idx="3431">
                  <c:v>0.0</c:v>
                </c:pt>
                <c:pt idx="3432">
                  <c:v>0.3</c:v>
                </c:pt>
                <c:pt idx="3433">
                  <c:v>0.0</c:v>
                </c:pt>
                <c:pt idx="3434">
                  <c:v>0.2</c:v>
                </c:pt>
                <c:pt idx="3435">
                  <c:v>0.2</c:v>
                </c:pt>
                <c:pt idx="3436">
                  <c:v>0.2</c:v>
                </c:pt>
                <c:pt idx="3437">
                  <c:v>4.4</c:v>
                </c:pt>
                <c:pt idx="3438">
                  <c:v>0.3</c:v>
                </c:pt>
                <c:pt idx="3439">
                  <c:v>0.3</c:v>
                </c:pt>
                <c:pt idx="3440">
                  <c:v>0.3</c:v>
                </c:pt>
                <c:pt idx="3441">
                  <c:v>0.2</c:v>
                </c:pt>
                <c:pt idx="3442">
                  <c:v>0.2</c:v>
                </c:pt>
                <c:pt idx="3443">
                  <c:v>0.1</c:v>
                </c:pt>
                <c:pt idx="3444">
                  <c:v>0.1</c:v>
                </c:pt>
                <c:pt idx="3445">
                  <c:v>0.2</c:v>
                </c:pt>
                <c:pt idx="3446">
                  <c:v>0.3</c:v>
                </c:pt>
                <c:pt idx="3447">
                  <c:v>0.3</c:v>
                </c:pt>
                <c:pt idx="3448">
                  <c:v>0.0</c:v>
                </c:pt>
                <c:pt idx="3449">
                  <c:v>0.3</c:v>
                </c:pt>
                <c:pt idx="3450">
                  <c:v>0.0</c:v>
                </c:pt>
                <c:pt idx="3451">
                  <c:v>0.1</c:v>
                </c:pt>
                <c:pt idx="3452">
                  <c:v>0.3</c:v>
                </c:pt>
                <c:pt idx="3453">
                  <c:v>0.2</c:v>
                </c:pt>
                <c:pt idx="3454">
                  <c:v>0.2</c:v>
                </c:pt>
                <c:pt idx="3455">
                  <c:v>0.3</c:v>
                </c:pt>
                <c:pt idx="3456">
                  <c:v>0.2</c:v>
                </c:pt>
                <c:pt idx="3457">
                  <c:v>0.3</c:v>
                </c:pt>
                <c:pt idx="3458">
                  <c:v>0.2</c:v>
                </c:pt>
                <c:pt idx="3459">
                  <c:v>0.3</c:v>
                </c:pt>
                <c:pt idx="3460">
                  <c:v>0.3</c:v>
                </c:pt>
                <c:pt idx="3461">
                  <c:v>0.2</c:v>
                </c:pt>
                <c:pt idx="3462">
                  <c:v>0.2</c:v>
                </c:pt>
                <c:pt idx="3463">
                  <c:v>0.2</c:v>
                </c:pt>
                <c:pt idx="3464">
                  <c:v>0.1</c:v>
                </c:pt>
                <c:pt idx="3465">
                  <c:v>0.5</c:v>
                </c:pt>
                <c:pt idx="3466">
                  <c:v>0.0</c:v>
                </c:pt>
                <c:pt idx="3467">
                  <c:v>0.0</c:v>
                </c:pt>
                <c:pt idx="3468">
                  <c:v>0.0</c:v>
                </c:pt>
                <c:pt idx="3469">
                  <c:v>0.2</c:v>
                </c:pt>
                <c:pt idx="3470">
                  <c:v>0.2</c:v>
                </c:pt>
                <c:pt idx="3471">
                  <c:v>0.3</c:v>
                </c:pt>
                <c:pt idx="3472">
                  <c:v>0.4</c:v>
                </c:pt>
                <c:pt idx="3473">
                  <c:v>0.2</c:v>
                </c:pt>
                <c:pt idx="3474">
                  <c:v>0.2</c:v>
                </c:pt>
                <c:pt idx="3475">
                  <c:v>0.1</c:v>
                </c:pt>
                <c:pt idx="3476">
                  <c:v>0.2</c:v>
                </c:pt>
                <c:pt idx="3477">
                  <c:v>4.3</c:v>
                </c:pt>
                <c:pt idx="3478">
                  <c:v>0.3</c:v>
                </c:pt>
                <c:pt idx="3479">
                  <c:v>0.2</c:v>
                </c:pt>
                <c:pt idx="3480">
                  <c:v>0.3</c:v>
                </c:pt>
                <c:pt idx="3481">
                  <c:v>0.3</c:v>
                </c:pt>
                <c:pt idx="3482">
                  <c:v>0.4</c:v>
                </c:pt>
                <c:pt idx="3483">
                  <c:v>0.0</c:v>
                </c:pt>
                <c:pt idx="3484">
                  <c:v>0.0</c:v>
                </c:pt>
                <c:pt idx="3485">
                  <c:v>0.0</c:v>
                </c:pt>
                <c:pt idx="3486">
                  <c:v>0.3</c:v>
                </c:pt>
                <c:pt idx="3487">
                  <c:v>0.3</c:v>
                </c:pt>
                <c:pt idx="3488">
                  <c:v>0.2</c:v>
                </c:pt>
                <c:pt idx="3489">
                  <c:v>0.3</c:v>
                </c:pt>
                <c:pt idx="3490">
                  <c:v>0.2</c:v>
                </c:pt>
                <c:pt idx="3491">
                  <c:v>0.2</c:v>
                </c:pt>
                <c:pt idx="3492">
                  <c:v>0.2</c:v>
                </c:pt>
                <c:pt idx="3493">
                  <c:v>0.3</c:v>
                </c:pt>
                <c:pt idx="3494">
                  <c:v>0.3</c:v>
                </c:pt>
                <c:pt idx="3495">
                  <c:v>0.3</c:v>
                </c:pt>
                <c:pt idx="3496">
                  <c:v>0.2</c:v>
                </c:pt>
                <c:pt idx="3497">
                  <c:v>0.2</c:v>
                </c:pt>
                <c:pt idx="3498">
                  <c:v>0.1</c:v>
                </c:pt>
                <c:pt idx="3499">
                  <c:v>0.2</c:v>
                </c:pt>
                <c:pt idx="3500">
                  <c:v>0.0</c:v>
                </c:pt>
                <c:pt idx="3501">
                  <c:v>0.0</c:v>
                </c:pt>
                <c:pt idx="3502">
                  <c:v>0.0</c:v>
                </c:pt>
                <c:pt idx="3503">
                  <c:v>0.3</c:v>
                </c:pt>
                <c:pt idx="3504">
                  <c:v>0.3</c:v>
                </c:pt>
                <c:pt idx="3505">
                  <c:v>0.3</c:v>
                </c:pt>
                <c:pt idx="3506">
                  <c:v>0.1</c:v>
                </c:pt>
                <c:pt idx="3507">
                  <c:v>0.2</c:v>
                </c:pt>
                <c:pt idx="3508">
                  <c:v>0.2</c:v>
                </c:pt>
                <c:pt idx="3509">
                  <c:v>0.2</c:v>
                </c:pt>
                <c:pt idx="3510">
                  <c:v>0.3</c:v>
                </c:pt>
                <c:pt idx="3511">
                  <c:v>0.3</c:v>
                </c:pt>
                <c:pt idx="3512">
                  <c:v>0.2</c:v>
                </c:pt>
                <c:pt idx="3513">
                  <c:v>0.2</c:v>
                </c:pt>
                <c:pt idx="3514">
                  <c:v>0.2</c:v>
                </c:pt>
                <c:pt idx="3515">
                  <c:v>0.3</c:v>
                </c:pt>
                <c:pt idx="3516">
                  <c:v>0.3</c:v>
                </c:pt>
                <c:pt idx="3517">
                  <c:v>4.6</c:v>
                </c:pt>
              </c:numCache>
            </c:numRef>
          </c:val>
          <c:smooth val="0"/>
        </c:ser>
        <c:ser>
          <c:idx val="1"/>
          <c:order val="1"/>
          <c:tx>
            <c:strRef>
              <c:f>Sheet1!$C$1</c:f>
              <c:strCache>
                <c:ptCount val="1"/>
                <c:pt idx="0">
                  <c:v>8591</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Sheet1!$C$2:$C$3519</c:f>
              <c:numCache>
                <c:formatCode>General</c:formatCode>
                <c:ptCount val="3518"/>
                <c:pt idx="0">
                  <c:v>0.0</c:v>
                </c:pt>
                <c:pt idx="1">
                  <c:v>0.0</c:v>
                </c:pt>
                <c:pt idx="2">
                  <c:v>0.0</c:v>
                </c:pt>
                <c:pt idx="3">
                  <c:v>0.0</c:v>
                </c:pt>
                <c:pt idx="4">
                  <c:v>0.0</c:v>
                </c:pt>
                <c:pt idx="5">
                  <c:v>0.0</c:v>
                </c:pt>
                <c:pt idx="6">
                  <c:v>0.0</c:v>
                </c:pt>
                <c:pt idx="7">
                  <c:v>0.7</c:v>
                </c:pt>
                <c:pt idx="8">
                  <c:v>0.3</c:v>
                </c:pt>
                <c:pt idx="9">
                  <c:v>0.1</c:v>
                </c:pt>
                <c:pt idx="10">
                  <c:v>0.1</c:v>
                </c:pt>
                <c:pt idx="11">
                  <c:v>0.2</c:v>
                </c:pt>
                <c:pt idx="12">
                  <c:v>0.2</c:v>
                </c:pt>
                <c:pt idx="13">
                  <c:v>0.2</c:v>
                </c:pt>
                <c:pt idx="14">
                  <c:v>0.2</c:v>
                </c:pt>
                <c:pt idx="15">
                  <c:v>0.1</c:v>
                </c:pt>
                <c:pt idx="16">
                  <c:v>0.1</c:v>
                </c:pt>
                <c:pt idx="17">
                  <c:v>0.1</c:v>
                </c:pt>
                <c:pt idx="18">
                  <c:v>0.1</c:v>
                </c:pt>
                <c:pt idx="19">
                  <c:v>0.1</c:v>
                </c:pt>
                <c:pt idx="20">
                  <c:v>0.2</c:v>
                </c:pt>
                <c:pt idx="21">
                  <c:v>0.0</c:v>
                </c:pt>
                <c:pt idx="22">
                  <c:v>0.1</c:v>
                </c:pt>
                <c:pt idx="23">
                  <c:v>0.0</c:v>
                </c:pt>
                <c:pt idx="24">
                  <c:v>0.1</c:v>
                </c:pt>
                <c:pt idx="25">
                  <c:v>0.2</c:v>
                </c:pt>
                <c:pt idx="26">
                  <c:v>0.2</c:v>
                </c:pt>
                <c:pt idx="27">
                  <c:v>0.2</c:v>
                </c:pt>
                <c:pt idx="28">
                  <c:v>0.2</c:v>
                </c:pt>
                <c:pt idx="29">
                  <c:v>0.1</c:v>
                </c:pt>
                <c:pt idx="30">
                  <c:v>0.1</c:v>
                </c:pt>
                <c:pt idx="31">
                  <c:v>0.1</c:v>
                </c:pt>
                <c:pt idx="32">
                  <c:v>0.1</c:v>
                </c:pt>
                <c:pt idx="33">
                  <c:v>0.2</c:v>
                </c:pt>
                <c:pt idx="34">
                  <c:v>0.2</c:v>
                </c:pt>
                <c:pt idx="35">
                  <c:v>0.2</c:v>
                </c:pt>
                <c:pt idx="36">
                  <c:v>0.2</c:v>
                </c:pt>
                <c:pt idx="37">
                  <c:v>0.1</c:v>
                </c:pt>
                <c:pt idx="38">
                  <c:v>0.0</c:v>
                </c:pt>
                <c:pt idx="39">
                  <c:v>0.0</c:v>
                </c:pt>
                <c:pt idx="40">
                  <c:v>0.0</c:v>
                </c:pt>
                <c:pt idx="41">
                  <c:v>0.2</c:v>
                </c:pt>
                <c:pt idx="42">
                  <c:v>0.2</c:v>
                </c:pt>
                <c:pt idx="43">
                  <c:v>0.1</c:v>
                </c:pt>
                <c:pt idx="44">
                  <c:v>0.1</c:v>
                </c:pt>
                <c:pt idx="45">
                  <c:v>0.1</c:v>
                </c:pt>
                <c:pt idx="46">
                  <c:v>0.1</c:v>
                </c:pt>
                <c:pt idx="47">
                  <c:v>0.1</c:v>
                </c:pt>
                <c:pt idx="48">
                  <c:v>0.2</c:v>
                </c:pt>
                <c:pt idx="49">
                  <c:v>0.3</c:v>
                </c:pt>
                <c:pt idx="50">
                  <c:v>0.1</c:v>
                </c:pt>
                <c:pt idx="51">
                  <c:v>0.1</c:v>
                </c:pt>
                <c:pt idx="52">
                  <c:v>0.2</c:v>
                </c:pt>
                <c:pt idx="53">
                  <c:v>0.3</c:v>
                </c:pt>
                <c:pt idx="54">
                  <c:v>0.2</c:v>
                </c:pt>
                <c:pt idx="55">
                  <c:v>0.0</c:v>
                </c:pt>
                <c:pt idx="56">
                  <c:v>0.0</c:v>
                </c:pt>
                <c:pt idx="57">
                  <c:v>0.0</c:v>
                </c:pt>
                <c:pt idx="58">
                  <c:v>0.1</c:v>
                </c:pt>
                <c:pt idx="59">
                  <c:v>0.1</c:v>
                </c:pt>
                <c:pt idx="60">
                  <c:v>0.2</c:v>
                </c:pt>
                <c:pt idx="61">
                  <c:v>0.2</c:v>
                </c:pt>
                <c:pt idx="62">
                  <c:v>0.2</c:v>
                </c:pt>
                <c:pt idx="63">
                  <c:v>0.1</c:v>
                </c:pt>
                <c:pt idx="64">
                  <c:v>0.1</c:v>
                </c:pt>
                <c:pt idx="65">
                  <c:v>0.1</c:v>
                </c:pt>
                <c:pt idx="66">
                  <c:v>0.1</c:v>
                </c:pt>
                <c:pt idx="67">
                  <c:v>0.2</c:v>
                </c:pt>
                <c:pt idx="68">
                  <c:v>0.0</c:v>
                </c:pt>
                <c:pt idx="69">
                  <c:v>0.1</c:v>
                </c:pt>
                <c:pt idx="70">
                  <c:v>0.1</c:v>
                </c:pt>
                <c:pt idx="71">
                  <c:v>0.1</c:v>
                </c:pt>
                <c:pt idx="72">
                  <c:v>0.1</c:v>
                </c:pt>
                <c:pt idx="73">
                  <c:v>0.0</c:v>
                </c:pt>
                <c:pt idx="74">
                  <c:v>0.0</c:v>
                </c:pt>
                <c:pt idx="75">
                  <c:v>0.5</c:v>
                </c:pt>
                <c:pt idx="76">
                  <c:v>0.1</c:v>
                </c:pt>
                <c:pt idx="77">
                  <c:v>0.1</c:v>
                </c:pt>
                <c:pt idx="78">
                  <c:v>0.2</c:v>
                </c:pt>
                <c:pt idx="79">
                  <c:v>0.2</c:v>
                </c:pt>
                <c:pt idx="80">
                  <c:v>0.2</c:v>
                </c:pt>
                <c:pt idx="81">
                  <c:v>0.1</c:v>
                </c:pt>
                <c:pt idx="82">
                  <c:v>0.1</c:v>
                </c:pt>
                <c:pt idx="83">
                  <c:v>0.1</c:v>
                </c:pt>
                <c:pt idx="84">
                  <c:v>0.1</c:v>
                </c:pt>
                <c:pt idx="85">
                  <c:v>0.2</c:v>
                </c:pt>
                <c:pt idx="86">
                  <c:v>0.2</c:v>
                </c:pt>
                <c:pt idx="87">
                  <c:v>0.2</c:v>
                </c:pt>
                <c:pt idx="88">
                  <c:v>0.1</c:v>
                </c:pt>
                <c:pt idx="89">
                  <c:v>0.1</c:v>
                </c:pt>
                <c:pt idx="90">
                  <c:v>0.0</c:v>
                </c:pt>
                <c:pt idx="91">
                  <c:v>0.0</c:v>
                </c:pt>
                <c:pt idx="92">
                  <c:v>0.3</c:v>
                </c:pt>
                <c:pt idx="93">
                  <c:v>0.2</c:v>
                </c:pt>
                <c:pt idx="94">
                  <c:v>0.2</c:v>
                </c:pt>
                <c:pt idx="95">
                  <c:v>0.1</c:v>
                </c:pt>
                <c:pt idx="96">
                  <c:v>0.1</c:v>
                </c:pt>
                <c:pt idx="97">
                  <c:v>0.1</c:v>
                </c:pt>
                <c:pt idx="98">
                  <c:v>0.1</c:v>
                </c:pt>
                <c:pt idx="99">
                  <c:v>0.1</c:v>
                </c:pt>
                <c:pt idx="100">
                  <c:v>0.2</c:v>
                </c:pt>
                <c:pt idx="101">
                  <c:v>0.1</c:v>
                </c:pt>
                <c:pt idx="102">
                  <c:v>0.2</c:v>
                </c:pt>
                <c:pt idx="103">
                  <c:v>0.1</c:v>
                </c:pt>
                <c:pt idx="104">
                  <c:v>0.1</c:v>
                </c:pt>
                <c:pt idx="105">
                  <c:v>0.1</c:v>
                </c:pt>
                <c:pt idx="106">
                  <c:v>0.1</c:v>
                </c:pt>
                <c:pt idx="107">
                  <c:v>0.0</c:v>
                </c:pt>
                <c:pt idx="108">
                  <c:v>0.3</c:v>
                </c:pt>
                <c:pt idx="109">
                  <c:v>49.0</c:v>
                </c:pt>
                <c:pt idx="110">
                  <c:v>0.1</c:v>
                </c:pt>
                <c:pt idx="111">
                  <c:v>0.2</c:v>
                </c:pt>
                <c:pt idx="112">
                  <c:v>0.2</c:v>
                </c:pt>
                <c:pt idx="113">
                  <c:v>0.1</c:v>
                </c:pt>
                <c:pt idx="114">
                  <c:v>0.1</c:v>
                </c:pt>
                <c:pt idx="115">
                  <c:v>0.1</c:v>
                </c:pt>
                <c:pt idx="116">
                  <c:v>0.1</c:v>
                </c:pt>
                <c:pt idx="117">
                  <c:v>0.2</c:v>
                </c:pt>
                <c:pt idx="118">
                  <c:v>0.1</c:v>
                </c:pt>
                <c:pt idx="119">
                  <c:v>0.2</c:v>
                </c:pt>
                <c:pt idx="120">
                  <c:v>0.1</c:v>
                </c:pt>
                <c:pt idx="121">
                  <c:v>0.1</c:v>
                </c:pt>
                <c:pt idx="122">
                  <c:v>0.1</c:v>
                </c:pt>
                <c:pt idx="123">
                  <c:v>0.1</c:v>
                </c:pt>
                <c:pt idx="124">
                  <c:v>0.0</c:v>
                </c:pt>
                <c:pt idx="125">
                  <c:v>0.0</c:v>
                </c:pt>
                <c:pt idx="126">
                  <c:v>2.4</c:v>
                </c:pt>
                <c:pt idx="127">
                  <c:v>0.1</c:v>
                </c:pt>
                <c:pt idx="128">
                  <c:v>0.1</c:v>
                </c:pt>
                <c:pt idx="129">
                  <c:v>0.1</c:v>
                </c:pt>
                <c:pt idx="130">
                  <c:v>0.2</c:v>
                </c:pt>
                <c:pt idx="131">
                  <c:v>0.2</c:v>
                </c:pt>
                <c:pt idx="132">
                  <c:v>0.2</c:v>
                </c:pt>
                <c:pt idx="133">
                  <c:v>0.2</c:v>
                </c:pt>
                <c:pt idx="134">
                  <c:v>0.1</c:v>
                </c:pt>
                <c:pt idx="135">
                  <c:v>0.1</c:v>
                </c:pt>
                <c:pt idx="136">
                  <c:v>0.1</c:v>
                </c:pt>
                <c:pt idx="137">
                  <c:v>0.1</c:v>
                </c:pt>
                <c:pt idx="138">
                  <c:v>0.1</c:v>
                </c:pt>
                <c:pt idx="139">
                  <c:v>0.1</c:v>
                </c:pt>
                <c:pt idx="140">
                  <c:v>0.2</c:v>
                </c:pt>
                <c:pt idx="141">
                  <c:v>0.1</c:v>
                </c:pt>
                <c:pt idx="142">
                  <c:v>0.0</c:v>
                </c:pt>
                <c:pt idx="143">
                  <c:v>1.9</c:v>
                </c:pt>
                <c:pt idx="144">
                  <c:v>0.1</c:v>
                </c:pt>
                <c:pt idx="145">
                  <c:v>0.2</c:v>
                </c:pt>
                <c:pt idx="146">
                  <c:v>0.2</c:v>
                </c:pt>
                <c:pt idx="147">
                  <c:v>0.2</c:v>
                </c:pt>
                <c:pt idx="148">
                  <c:v>0.2</c:v>
                </c:pt>
                <c:pt idx="149">
                  <c:v>0.1</c:v>
                </c:pt>
                <c:pt idx="150">
                  <c:v>0.1</c:v>
                </c:pt>
                <c:pt idx="151">
                  <c:v>0.1</c:v>
                </c:pt>
                <c:pt idx="152">
                  <c:v>0.2</c:v>
                </c:pt>
                <c:pt idx="153">
                  <c:v>0.1</c:v>
                </c:pt>
                <c:pt idx="154">
                  <c:v>0.2</c:v>
                </c:pt>
                <c:pt idx="155">
                  <c:v>0.2</c:v>
                </c:pt>
                <c:pt idx="156">
                  <c:v>0.1</c:v>
                </c:pt>
                <c:pt idx="157">
                  <c:v>0.2</c:v>
                </c:pt>
                <c:pt idx="158">
                  <c:v>0.1</c:v>
                </c:pt>
                <c:pt idx="159">
                  <c:v>0.0</c:v>
                </c:pt>
                <c:pt idx="160">
                  <c:v>0.0</c:v>
                </c:pt>
                <c:pt idx="161">
                  <c:v>0.2</c:v>
                </c:pt>
                <c:pt idx="162">
                  <c:v>0.2</c:v>
                </c:pt>
                <c:pt idx="163">
                  <c:v>0.2</c:v>
                </c:pt>
                <c:pt idx="164">
                  <c:v>0.1</c:v>
                </c:pt>
                <c:pt idx="165">
                  <c:v>0.1</c:v>
                </c:pt>
                <c:pt idx="166">
                  <c:v>0.2</c:v>
                </c:pt>
                <c:pt idx="167">
                  <c:v>0.1</c:v>
                </c:pt>
                <c:pt idx="168">
                  <c:v>0.1</c:v>
                </c:pt>
                <c:pt idx="169">
                  <c:v>0.1</c:v>
                </c:pt>
                <c:pt idx="170">
                  <c:v>0.2</c:v>
                </c:pt>
                <c:pt idx="171">
                  <c:v>0.2</c:v>
                </c:pt>
                <c:pt idx="172">
                  <c:v>0.2</c:v>
                </c:pt>
                <c:pt idx="173">
                  <c:v>0.1</c:v>
                </c:pt>
                <c:pt idx="174">
                  <c:v>0.1</c:v>
                </c:pt>
                <c:pt idx="175">
                  <c:v>0.2</c:v>
                </c:pt>
                <c:pt idx="176">
                  <c:v>0.0</c:v>
                </c:pt>
                <c:pt idx="177">
                  <c:v>0.1</c:v>
                </c:pt>
                <c:pt idx="178">
                  <c:v>24.6</c:v>
                </c:pt>
                <c:pt idx="179">
                  <c:v>0.1</c:v>
                </c:pt>
                <c:pt idx="180">
                  <c:v>0.1</c:v>
                </c:pt>
                <c:pt idx="181">
                  <c:v>0.2</c:v>
                </c:pt>
                <c:pt idx="182">
                  <c:v>0.1</c:v>
                </c:pt>
                <c:pt idx="183">
                  <c:v>0.2</c:v>
                </c:pt>
                <c:pt idx="184">
                  <c:v>0.1</c:v>
                </c:pt>
                <c:pt idx="185">
                  <c:v>0.1</c:v>
                </c:pt>
                <c:pt idx="186">
                  <c:v>0.1</c:v>
                </c:pt>
                <c:pt idx="187">
                  <c:v>0.1</c:v>
                </c:pt>
                <c:pt idx="188">
                  <c:v>0.1</c:v>
                </c:pt>
                <c:pt idx="189">
                  <c:v>0.2</c:v>
                </c:pt>
                <c:pt idx="190">
                  <c:v>0.2</c:v>
                </c:pt>
                <c:pt idx="191">
                  <c:v>0.2</c:v>
                </c:pt>
                <c:pt idx="192">
                  <c:v>0.2</c:v>
                </c:pt>
                <c:pt idx="193">
                  <c:v>0.0</c:v>
                </c:pt>
                <c:pt idx="194">
                  <c:v>0.0</c:v>
                </c:pt>
                <c:pt idx="195">
                  <c:v>0.0</c:v>
                </c:pt>
                <c:pt idx="196">
                  <c:v>0.1</c:v>
                </c:pt>
                <c:pt idx="197">
                  <c:v>0.2</c:v>
                </c:pt>
                <c:pt idx="198">
                  <c:v>0.2</c:v>
                </c:pt>
                <c:pt idx="199">
                  <c:v>0.2</c:v>
                </c:pt>
                <c:pt idx="200">
                  <c:v>0.2</c:v>
                </c:pt>
                <c:pt idx="201">
                  <c:v>0.1</c:v>
                </c:pt>
                <c:pt idx="202">
                  <c:v>0.1</c:v>
                </c:pt>
                <c:pt idx="203">
                  <c:v>0.1</c:v>
                </c:pt>
                <c:pt idx="204">
                  <c:v>0.1</c:v>
                </c:pt>
                <c:pt idx="205">
                  <c:v>0.2</c:v>
                </c:pt>
                <c:pt idx="206">
                  <c:v>0.1</c:v>
                </c:pt>
                <c:pt idx="207">
                  <c:v>0.2</c:v>
                </c:pt>
                <c:pt idx="208">
                  <c:v>0.2</c:v>
                </c:pt>
                <c:pt idx="209">
                  <c:v>0.1</c:v>
                </c:pt>
                <c:pt idx="210">
                  <c:v>0.0</c:v>
                </c:pt>
                <c:pt idx="211">
                  <c:v>0.0</c:v>
                </c:pt>
                <c:pt idx="212">
                  <c:v>2.9</c:v>
                </c:pt>
                <c:pt idx="213">
                  <c:v>0.1</c:v>
                </c:pt>
                <c:pt idx="214">
                  <c:v>0.1</c:v>
                </c:pt>
                <c:pt idx="215">
                  <c:v>0.2</c:v>
                </c:pt>
                <c:pt idx="216">
                  <c:v>0.2</c:v>
                </c:pt>
                <c:pt idx="217">
                  <c:v>0.2</c:v>
                </c:pt>
                <c:pt idx="218">
                  <c:v>0.1</c:v>
                </c:pt>
                <c:pt idx="219">
                  <c:v>0.1</c:v>
                </c:pt>
                <c:pt idx="220">
                  <c:v>0.1</c:v>
                </c:pt>
                <c:pt idx="221">
                  <c:v>0.1</c:v>
                </c:pt>
                <c:pt idx="222">
                  <c:v>0.2</c:v>
                </c:pt>
                <c:pt idx="223">
                  <c:v>0.2</c:v>
                </c:pt>
                <c:pt idx="224">
                  <c:v>0.2</c:v>
                </c:pt>
                <c:pt idx="225">
                  <c:v>0.2</c:v>
                </c:pt>
                <c:pt idx="226">
                  <c:v>0.1</c:v>
                </c:pt>
                <c:pt idx="227">
                  <c:v>0.1</c:v>
                </c:pt>
                <c:pt idx="228">
                  <c:v>0.0</c:v>
                </c:pt>
                <c:pt idx="229">
                  <c:v>2.6</c:v>
                </c:pt>
                <c:pt idx="230">
                  <c:v>0.2</c:v>
                </c:pt>
                <c:pt idx="231">
                  <c:v>0.1</c:v>
                </c:pt>
                <c:pt idx="232">
                  <c:v>0.1</c:v>
                </c:pt>
                <c:pt idx="233">
                  <c:v>0.2</c:v>
                </c:pt>
                <c:pt idx="234">
                  <c:v>0.2</c:v>
                </c:pt>
                <c:pt idx="235">
                  <c:v>0.1</c:v>
                </c:pt>
                <c:pt idx="236">
                  <c:v>0.1</c:v>
                </c:pt>
                <c:pt idx="237">
                  <c:v>0.1</c:v>
                </c:pt>
                <c:pt idx="238">
                  <c:v>0.1</c:v>
                </c:pt>
                <c:pt idx="239">
                  <c:v>0.1</c:v>
                </c:pt>
                <c:pt idx="240">
                  <c:v>0.2</c:v>
                </c:pt>
                <c:pt idx="241">
                  <c:v>0.2</c:v>
                </c:pt>
                <c:pt idx="242">
                  <c:v>0.2</c:v>
                </c:pt>
                <c:pt idx="243">
                  <c:v>0.2</c:v>
                </c:pt>
                <c:pt idx="244">
                  <c:v>0.1</c:v>
                </c:pt>
                <c:pt idx="245">
                  <c:v>0.0</c:v>
                </c:pt>
                <c:pt idx="246">
                  <c:v>0.2</c:v>
                </c:pt>
                <c:pt idx="247">
                  <c:v>3.4</c:v>
                </c:pt>
                <c:pt idx="248">
                  <c:v>0.2</c:v>
                </c:pt>
                <c:pt idx="249">
                  <c:v>0.0</c:v>
                </c:pt>
                <c:pt idx="250">
                  <c:v>0.1</c:v>
                </c:pt>
                <c:pt idx="251">
                  <c:v>0.1</c:v>
                </c:pt>
                <c:pt idx="252">
                  <c:v>0.2</c:v>
                </c:pt>
                <c:pt idx="253">
                  <c:v>0.2</c:v>
                </c:pt>
                <c:pt idx="254">
                  <c:v>0.2</c:v>
                </c:pt>
                <c:pt idx="255">
                  <c:v>0.1</c:v>
                </c:pt>
                <c:pt idx="256">
                  <c:v>0.2</c:v>
                </c:pt>
                <c:pt idx="257">
                  <c:v>0.2</c:v>
                </c:pt>
                <c:pt idx="258">
                  <c:v>0.1</c:v>
                </c:pt>
                <c:pt idx="259">
                  <c:v>0.1</c:v>
                </c:pt>
                <c:pt idx="260">
                  <c:v>0.1</c:v>
                </c:pt>
                <c:pt idx="261">
                  <c:v>0.2</c:v>
                </c:pt>
                <c:pt idx="262">
                  <c:v>0.2</c:v>
                </c:pt>
                <c:pt idx="263">
                  <c:v>0.0</c:v>
                </c:pt>
                <c:pt idx="264">
                  <c:v>0.1</c:v>
                </c:pt>
                <c:pt idx="265">
                  <c:v>0.0</c:v>
                </c:pt>
                <c:pt idx="266">
                  <c:v>0.1</c:v>
                </c:pt>
                <c:pt idx="267">
                  <c:v>0.2</c:v>
                </c:pt>
                <c:pt idx="268">
                  <c:v>0.1</c:v>
                </c:pt>
                <c:pt idx="269">
                  <c:v>0.2</c:v>
                </c:pt>
                <c:pt idx="270">
                  <c:v>0.2</c:v>
                </c:pt>
                <c:pt idx="271">
                  <c:v>0.2</c:v>
                </c:pt>
                <c:pt idx="272">
                  <c:v>0.1</c:v>
                </c:pt>
                <c:pt idx="273">
                  <c:v>0.2</c:v>
                </c:pt>
                <c:pt idx="274">
                  <c:v>0.1</c:v>
                </c:pt>
                <c:pt idx="275">
                  <c:v>0.1</c:v>
                </c:pt>
                <c:pt idx="276">
                  <c:v>0.2</c:v>
                </c:pt>
                <c:pt idx="277">
                  <c:v>0.2</c:v>
                </c:pt>
                <c:pt idx="278">
                  <c:v>0.2</c:v>
                </c:pt>
                <c:pt idx="279">
                  <c:v>0.2</c:v>
                </c:pt>
                <c:pt idx="280">
                  <c:v>0.0</c:v>
                </c:pt>
                <c:pt idx="281">
                  <c:v>0.0</c:v>
                </c:pt>
                <c:pt idx="282">
                  <c:v>4.0</c:v>
                </c:pt>
                <c:pt idx="283">
                  <c:v>0.1</c:v>
                </c:pt>
                <c:pt idx="284">
                  <c:v>0.1</c:v>
                </c:pt>
                <c:pt idx="285">
                  <c:v>0.2</c:v>
                </c:pt>
                <c:pt idx="286">
                  <c:v>0.2</c:v>
                </c:pt>
                <c:pt idx="287">
                  <c:v>0.1</c:v>
                </c:pt>
                <c:pt idx="288">
                  <c:v>0.1</c:v>
                </c:pt>
                <c:pt idx="289">
                  <c:v>0.1</c:v>
                </c:pt>
                <c:pt idx="290">
                  <c:v>0.2</c:v>
                </c:pt>
                <c:pt idx="291">
                  <c:v>0.2</c:v>
                </c:pt>
                <c:pt idx="292">
                  <c:v>0.1</c:v>
                </c:pt>
                <c:pt idx="293">
                  <c:v>0.1</c:v>
                </c:pt>
                <c:pt idx="294">
                  <c:v>0.1</c:v>
                </c:pt>
                <c:pt idx="295">
                  <c:v>0.1</c:v>
                </c:pt>
                <c:pt idx="296">
                  <c:v>0.1</c:v>
                </c:pt>
                <c:pt idx="297">
                  <c:v>0.1</c:v>
                </c:pt>
                <c:pt idx="298">
                  <c:v>0.0</c:v>
                </c:pt>
                <c:pt idx="299">
                  <c:v>2.9</c:v>
                </c:pt>
                <c:pt idx="300">
                  <c:v>0.1</c:v>
                </c:pt>
                <c:pt idx="301">
                  <c:v>0.2</c:v>
                </c:pt>
                <c:pt idx="302">
                  <c:v>0.1</c:v>
                </c:pt>
                <c:pt idx="303">
                  <c:v>0.1</c:v>
                </c:pt>
                <c:pt idx="304">
                  <c:v>0.2</c:v>
                </c:pt>
                <c:pt idx="305">
                  <c:v>0.2</c:v>
                </c:pt>
                <c:pt idx="306">
                  <c:v>0.2</c:v>
                </c:pt>
                <c:pt idx="307">
                  <c:v>0.2</c:v>
                </c:pt>
                <c:pt idx="308">
                  <c:v>0.1</c:v>
                </c:pt>
                <c:pt idx="309">
                  <c:v>0.1</c:v>
                </c:pt>
                <c:pt idx="310">
                  <c:v>0.1</c:v>
                </c:pt>
                <c:pt idx="311">
                  <c:v>0.1</c:v>
                </c:pt>
                <c:pt idx="312">
                  <c:v>0.2</c:v>
                </c:pt>
                <c:pt idx="313">
                  <c:v>0.2</c:v>
                </c:pt>
                <c:pt idx="314">
                  <c:v>0.1</c:v>
                </c:pt>
                <c:pt idx="315">
                  <c:v>0.0</c:v>
                </c:pt>
                <c:pt idx="316">
                  <c:v>2.4</c:v>
                </c:pt>
                <c:pt idx="317">
                  <c:v>0.3</c:v>
                </c:pt>
                <c:pt idx="318">
                  <c:v>0.2</c:v>
                </c:pt>
                <c:pt idx="319">
                  <c:v>0.1</c:v>
                </c:pt>
                <c:pt idx="320">
                  <c:v>0.1</c:v>
                </c:pt>
                <c:pt idx="321">
                  <c:v>0.1</c:v>
                </c:pt>
                <c:pt idx="322">
                  <c:v>0.1</c:v>
                </c:pt>
                <c:pt idx="323">
                  <c:v>0.2</c:v>
                </c:pt>
                <c:pt idx="324">
                  <c:v>0.2</c:v>
                </c:pt>
                <c:pt idx="325">
                  <c:v>0.2</c:v>
                </c:pt>
                <c:pt idx="326">
                  <c:v>0.1</c:v>
                </c:pt>
                <c:pt idx="327">
                  <c:v>0.1</c:v>
                </c:pt>
                <c:pt idx="328">
                  <c:v>0.1</c:v>
                </c:pt>
                <c:pt idx="329">
                  <c:v>0.1</c:v>
                </c:pt>
                <c:pt idx="330">
                  <c:v>0.2</c:v>
                </c:pt>
                <c:pt idx="331">
                  <c:v>0.2</c:v>
                </c:pt>
                <c:pt idx="332">
                  <c:v>0.0</c:v>
                </c:pt>
                <c:pt idx="333">
                  <c:v>0.2</c:v>
                </c:pt>
                <c:pt idx="334">
                  <c:v>0.0</c:v>
                </c:pt>
                <c:pt idx="335">
                  <c:v>0.1</c:v>
                </c:pt>
                <c:pt idx="336">
                  <c:v>0.2</c:v>
                </c:pt>
                <c:pt idx="337">
                  <c:v>0.2</c:v>
                </c:pt>
                <c:pt idx="338">
                  <c:v>0.2</c:v>
                </c:pt>
                <c:pt idx="339">
                  <c:v>0.2</c:v>
                </c:pt>
                <c:pt idx="340">
                  <c:v>0.2</c:v>
                </c:pt>
                <c:pt idx="341">
                  <c:v>0.2</c:v>
                </c:pt>
                <c:pt idx="342">
                  <c:v>0.1</c:v>
                </c:pt>
                <c:pt idx="343">
                  <c:v>0.1</c:v>
                </c:pt>
                <c:pt idx="344">
                  <c:v>0.1</c:v>
                </c:pt>
                <c:pt idx="345">
                  <c:v>0.1</c:v>
                </c:pt>
                <c:pt idx="346">
                  <c:v>0.1</c:v>
                </c:pt>
                <c:pt idx="347">
                  <c:v>0.1</c:v>
                </c:pt>
                <c:pt idx="348">
                  <c:v>0.2</c:v>
                </c:pt>
                <c:pt idx="349">
                  <c:v>0.0</c:v>
                </c:pt>
                <c:pt idx="350">
                  <c:v>0.1</c:v>
                </c:pt>
                <c:pt idx="351">
                  <c:v>0.0</c:v>
                </c:pt>
                <c:pt idx="352">
                  <c:v>0.1</c:v>
                </c:pt>
                <c:pt idx="353">
                  <c:v>0.2</c:v>
                </c:pt>
                <c:pt idx="354">
                  <c:v>0.2</c:v>
                </c:pt>
                <c:pt idx="355">
                  <c:v>0.2</c:v>
                </c:pt>
                <c:pt idx="356">
                  <c:v>0.2</c:v>
                </c:pt>
                <c:pt idx="357">
                  <c:v>0.2</c:v>
                </c:pt>
                <c:pt idx="358">
                  <c:v>0.1</c:v>
                </c:pt>
                <c:pt idx="359">
                  <c:v>0.1</c:v>
                </c:pt>
                <c:pt idx="360">
                  <c:v>0.1</c:v>
                </c:pt>
                <c:pt idx="361">
                  <c:v>0.1</c:v>
                </c:pt>
                <c:pt idx="362">
                  <c:v>0.2</c:v>
                </c:pt>
                <c:pt idx="363">
                  <c:v>0.2</c:v>
                </c:pt>
                <c:pt idx="364">
                  <c:v>0.2</c:v>
                </c:pt>
                <c:pt idx="365">
                  <c:v>0.2</c:v>
                </c:pt>
                <c:pt idx="366">
                  <c:v>0.0</c:v>
                </c:pt>
                <c:pt idx="367">
                  <c:v>0.0</c:v>
                </c:pt>
                <c:pt idx="368">
                  <c:v>0.3</c:v>
                </c:pt>
                <c:pt idx="369">
                  <c:v>0.1</c:v>
                </c:pt>
                <c:pt idx="370">
                  <c:v>0.2</c:v>
                </c:pt>
                <c:pt idx="371">
                  <c:v>0.1</c:v>
                </c:pt>
                <c:pt idx="372">
                  <c:v>0.1</c:v>
                </c:pt>
                <c:pt idx="373">
                  <c:v>0.1</c:v>
                </c:pt>
                <c:pt idx="374">
                  <c:v>0.1</c:v>
                </c:pt>
                <c:pt idx="375">
                  <c:v>0.1</c:v>
                </c:pt>
                <c:pt idx="376">
                  <c:v>0.1</c:v>
                </c:pt>
                <c:pt idx="377">
                  <c:v>0.1</c:v>
                </c:pt>
                <c:pt idx="378">
                  <c:v>0.1</c:v>
                </c:pt>
                <c:pt idx="379">
                  <c:v>0.2</c:v>
                </c:pt>
                <c:pt idx="380">
                  <c:v>0.1</c:v>
                </c:pt>
                <c:pt idx="381">
                  <c:v>0.2</c:v>
                </c:pt>
                <c:pt idx="382">
                  <c:v>0.2</c:v>
                </c:pt>
                <c:pt idx="383">
                  <c:v>0.1</c:v>
                </c:pt>
                <c:pt idx="384">
                  <c:v>0.0</c:v>
                </c:pt>
                <c:pt idx="385">
                  <c:v>0.1</c:v>
                </c:pt>
                <c:pt idx="386">
                  <c:v>25.2</c:v>
                </c:pt>
                <c:pt idx="387">
                  <c:v>0.1</c:v>
                </c:pt>
                <c:pt idx="388">
                  <c:v>0.1</c:v>
                </c:pt>
                <c:pt idx="389">
                  <c:v>0.1</c:v>
                </c:pt>
                <c:pt idx="390">
                  <c:v>0.1</c:v>
                </c:pt>
                <c:pt idx="391">
                  <c:v>0.1</c:v>
                </c:pt>
                <c:pt idx="392">
                  <c:v>0.1</c:v>
                </c:pt>
                <c:pt idx="393">
                  <c:v>0.3</c:v>
                </c:pt>
                <c:pt idx="394">
                  <c:v>0.2</c:v>
                </c:pt>
                <c:pt idx="395">
                  <c:v>0.2</c:v>
                </c:pt>
                <c:pt idx="396">
                  <c:v>0.1</c:v>
                </c:pt>
                <c:pt idx="397">
                  <c:v>0.1</c:v>
                </c:pt>
                <c:pt idx="398">
                  <c:v>0.1</c:v>
                </c:pt>
                <c:pt idx="399">
                  <c:v>0.1</c:v>
                </c:pt>
                <c:pt idx="400">
                  <c:v>0.1</c:v>
                </c:pt>
                <c:pt idx="401">
                  <c:v>0.0</c:v>
                </c:pt>
                <c:pt idx="402">
                  <c:v>0.0</c:v>
                </c:pt>
                <c:pt idx="403">
                  <c:v>1.3</c:v>
                </c:pt>
                <c:pt idx="404">
                  <c:v>0.1</c:v>
                </c:pt>
                <c:pt idx="405">
                  <c:v>0.2</c:v>
                </c:pt>
                <c:pt idx="406">
                  <c:v>0.2</c:v>
                </c:pt>
                <c:pt idx="407">
                  <c:v>0.2</c:v>
                </c:pt>
                <c:pt idx="408">
                  <c:v>0.1</c:v>
                </c:pt>
                <c:pt idx="409">
                  <c:v>0.1</c:v>
                </c:pt>
                <c:pt idx="410">
                  <c:v>0.1</c:v>
                </c:pt>
                <c:pt idx="411">
                  <c:v>0.1</c:v>
                </c:pt>
                <c:pt idx="412">
                  <c:v>0.2</c:v>
                </c:pt>
                <c:pt idx="413">
                  <c:v>0.2</c:v>
                </c:pt>
                <c:pt idx="414">
                  <c:v>0.2</c:v>
                </c:pt>
                <c:pt idx="415">
                  <c:v>0.2</c:v>
                </c:pt>
                <c:pt idx="416">
                  <c:v>0.1</c:v>
                </c:pt>
                <c:pt idx="417">
                  <c:v>0.2</c:v>
                </c:pt>
                <c:pt idx="418">
                  <c:v>0.1</c:v>
                </c:pt>
                <c:pt idx="419">
                  <c:v>0.0</c:v>
                </c:pt>
                <c:pt idx="420">
                  <c:v>0.2</c:v>
                </c:pt>
                <c:pt idx="421">
                  <c:v>23.2</c:v>
                </c:pt>
                <c:pt idx="422">
                  <c:v>0.1</c:v>
                </c:pt>
                <c:pt idx="423">
                  <c:v>0.1</c:v>
                </c:pt>
                <c:pt idx="424">
                  <c:v>0.2</c:v>
                </c:pt>
                <c:pt idx="425">
                  <c:v>0.2</c:v>
                </c:pt>
                <c:pt idx="426">
                  <c:v>0.2</c:v>
                </c:pt>
                <c:pt idx="427">
                  <c:v>0.2</c:v>
                </c:pt>
                <c:pt idx="428">
                  <c:v>0.1</c:v>
                </c:pt>
                <c:pt idx="429">
                  <c:v>0.1</c:v>
                </c:pt>
                <c:pt idx="430">
                  <c:v>0.1</c:v>
                </c:pt>
                <c:pt idx="431">
                  <c:v>0.1</c:v>
                </c:pt>
                <c:pt idx="432">
                  <c:v>0.1</c:v>
                </c:pt>
                <c:pt idx="433">
                  <c:v>0.2</c:v>
                </c:pt>
                <c:pt idx="434">
                  <c:v>0.2</c:v>
                </c:pt>
                <c:pt idx="435">
                  <c:v>0.1</c:v>
                </c:pt>
                <c:pt idx="436">
                  <c:v>0.0</c:v>
                </c:pt>
                <c:pt idx="437">
                  <c:v>0.1</c:v>
                </c:pt>
                <c:pt idx="438">
                  <c:v>0.0</c:v>
                </c:pt>
                <c:pt idx="439">
                  <c:v>0.1</c:v>
                </c:pt>
                <c:pt idx="440">
                  <c:v>0.2</c:v>
                </c:pt>
                <c:pt idx="441">
                  <c:v>0.2</c:v>
                </c:pt>
                <c:pt idx="442">
                  <c:v>0.2</c:v>
                </c:pt>
                <c:pt idx="443">
                  <c:v>0.2</c:v>
                </c:pt>
                <c:pt idx="444">
                  <c:v>0.1</c:v>
                </c:pt>
                <c:pt idx="445">
                  <c:v>0.1</c:v>
                </c:pt>
                <c:pt idx="446">
                  <c:v>0.2</c:v>
                </c:pt>
                <c:pt idx="447">
                  <c:v>0.1</c:v>
                </c:pt>
                <c:pt idx="448">
                  <c:v>0.2</c:v>
                </c:pt>
                <c:pt idx="449">
                  <c:v>0.2</c:v>
                </c:pt>
                <c:pt idx="450">
                  <c:v>0.2</c:v>
                </c:pt>
                <c:pt idx="451">
                  <c:v>0.2</c:v>
                </c:pt>
                <c:pt idx="452">
                  <c:v>0.1</c:v>
                </c:pt>
                <c:pt idx="453">
                  <c:v>0.0</c:v>
                </c:pt>
                <c:pt idx="454">
                  <c:v>0.0</c:v>
                </c:pt>
                <c:pt idx="455">
                  <c:v>0.0</c:v>
                </c:pt>
                <c:pt idx="456">
                  <c:v>0.2</c:v>
                </c:pt>
                <c:pt idx="457">
                  <c:v>0.2</c:v>
                </c:pt>
                <c:pt idx="458">
                  <c:v>0.2</c:v>
                </c:pt>
                <c:pt idx="459">
                  <c:v>0.2</c:v>
                </c:pt>
                <c:pt idx="460">
                  <c:v>0.2</c:v>
                </c:pt>
                <c:pt idx="461">
                  <c:v>0.1</c:v>
                </c:pt>
                <c:pt idx="462">
                  <c:v>0.1</c:v>
                </c:pt>
                <c:pt idx="463">
                  <c:v>0.1</c:v>
                </c:pt>
                <c:pt idx="464">
                  <c:v>0.2</c:v>
                </c:pt>
                <c:pt idx="465">
                  <c:v>0.3</c:v>
                </c:pt>
                <c:pt idx="466">
                  <c:v>0.1</c:v>
                </c:pt>
                <c:pt idx="467">
                  <c:v>0.2</c:v>
                </c:pt>
                <c:pt idx="468">
                  <c:v>0.1</c:v>
                </c:pt>
                <c:pt idx="469">
                  <c:v>0.1</c:v>
                </c:pt>
                <c:pt idx="470">
                  <c:v>0.0</c:v>
                </c:pt>
                <c:pt idx="471">
                  <c:v>0.0</c:v>
                </c:pt>
                <c:pt idx="472">
                  <c:v>3.0</c:v>
                </c:pt>
                <c:pt idx="473">
                  <c:v>0.1</c:v>
                </c:pt>
                <c:pt idx="474">
                  <c:v>0.2</c:v>
                </c:pt>
                <c:pt idx="475">
                  <c:v>0.2</c:v>
                </c:pt>
                <c:pt idx="476">
                  <c:v>0.1</c:v>
                </c:pt>
                <c:pt idx="477">
                  <c:v>0.2</c:v>
                </c:pt>
                <c:pt idx="478">
                  <c:v>0.2</c:v>
                </c:pt>
                <c:pt idx="479">
                  <c:v>0.1</c:v>
                </c:pt>
                <c:pt idx="480">
                  <c:v>0.1</c:v>
                </c:pt>
                <c:pt idx="481">
                  <c:v>0.1</c:v>
                </c:pt>
                <c:pt idx="482">
                  <c:v>0.2</c:v>
                </c:pt>
                <c:pt idx="483">
                  <c:v>0.2</c:v>
                </c:pt>
                <c:pt idx="484">
                  <c:v>0.2</c:v>
                </c:pt>
                <c:pt idx="485">
                  <c:v>0.2</c:v>
                </c:pt>
                <c:pt idx="486">
                  <c:v>0.2</c:v>
                </c:pt>
                <c:pt idx="487">
                  <c:v>0.1</c:v>
                </c:pt>
                <c:pt idx="488">
                  <c:v>0.0</c:v>
                </c:pt>
                <c:pt idx="489">
                  <c:v>1.9</c:v>
                </c:pt>
                <c:pt idx="490">
                  <c:v>0.3</c:v>
                </c:pt>
                <c:pt idx="491">
                  <c:v>0.2</c:v>
                </c:pt>
                <c:pt idx="492">
                  <c:v>0.2</c:v>
                </c:pt>
                <c:pt idx="493">
                  <c:v>0.2</c:v>
                </c:pt>
                <c:pt idx="494">
                  <c:v>0.2</c:v>
                </c:pt>
                <c:pt idx="495">
                  <c:v>0.1</c:v>
                </c:pt>
                <c:pt idx="496">
                  <c:v>0.3</c:v>
                </c:pt>
                <c:pt idx="497">
                  <c:v>0.2</c:v>
                </c:pt>
                <c:pt idx="498">
                  <c:v>1.3</c:v>
                </c:pt>
                <c:pt idx="499">
                  <c:v>0.1</c:v>
                </c:pt>
                <c:pt idx="500">
                  <c:v>0.2</c:v>
                </c:pt>
                <c:pt idx="501">
                  <c:v>0.2</c:v>
                </c:pt>
                <c:pt idx="502">
                  <c:v>0.1</c:v>
                </c:pt>
                <c:pt idx="503">
                  <c:v>0.1</c:v>
                </c:pt>
                <c:pt idx="504">
                  <c:v>0.1</c:v>
                </c:pt>
                <c:pt idx="505">
                  <c:v>0.0</c:v>
                </c:pt>
                <c:pt idx="506">
                  <c:v>0.0</c:v>
                </c:pt>
                <c:pt idx="507">
                  <c:v>0.3</c:v>
                </c:pt>
                <c:pt idx="508">
                  <c:v>0.1</c:v>
                </c:pt>
                <c:pt idx="509">
                  <c:v>0.2</c:v>
                </c:pt>
                <c:pt idx="510">
                  <c:v>0.2</c:v>
                </c:pt>
                <c:pt idx="511">
                  <c:v>0.2</c:v>
                </c:pt>
                <c:pt idx="512">
                  <c:v>0.2</c:v>
                </c:pt>
                <c:pt idx="513">
                  <c:v>0.1</c:v>
                </c:pt>
                <c:pt idx="514">
                  <c:v>0.1</c:v>
                </c:pt>
                <c:pt idx="515">
                  <c:v>0.1</c:v>
                </c:pt>
                <c:pt idx="516">
                  <c:v>0.1</c:v>
                </c:pt>
                <c:pt idx="517">
                  <c:v>0.1</c:v>
                </c:pt>
                <c:pt idx="518">
                  <c:v>0.2</c:v>
                </c:pt>
                <c:pt idx="519">
                  <c:v>0.2</c:v>
                </c:pt>
                <c:pt idx="520">
                  <c:v>0.2</c:v>
                </c:pt>
                <c:pt idx="521">
                  <c:v>0.2</c:v>
                </c:pt>
                <c:pt idx="522">
                  <c:v>0.0</c:v>
                </c:pt>
                <c:pt idx="523">
                  <c:v>0.1</c:v>
                </c:pt>
                <c:pt idx="524">
                  <c:v>0.0</c:v>
                </c:pt>
                <c:pt idx="525">
                  <c:v>0.2</c:v>
                </c:pt>
                <c:pt idx="526">
                  <c:v>0.2</c:v>
                </c:pt>
                <c:pt idx="527">
                  <c:v>0.2</c:v>
                </c:pt>
                <c:pt idx="528">
                  <c:v>0.1</c:v>
                </c:pt>
                <c:pt idx="529">
                  <c:v>0.1</c:v>
                </c:pt>
                <c:pt idx="530">
                  <c:v>0.1</c:v>
                </c:pt>
                <c:pt idx="531">
                  <c:v>0.1</c:v>
                </c:pt>
                <c:pt idx="532">
                  <c:v>0.1</c:v>
                </c:pt>
                <c:pt idx="533">
                  <c:v>0.1</c:v>
                </c:pt>
                <c:pt idx="534">
                  <c:v>0.1</c:v>
                </c:pt>
                <c:pt idx="535">
                  <c:v>0.1</c:v>
                </c:pt>
                <c:pt idx="536">
                  <c:v>0.2</c:v>
                </c:pt>
                <c:pt idx="537">
                  <c:v>0.2</c:v>
                </c:pt>
                <c:pt idx="538">
                  <c:v>1.4</c:v>
                </c:pt>
                <c:pt idx="539">
                  <c:v>0.0</c:v>
                </c:pt>
                <c:pt idx="540">
                  <c:v>0.0</c:v>
                </c:pt>
                <c:pt idx="541">
                  <c:v>0.0</c:v>
                </c:pt>
                <c:pt idx="542">
                  <c:v>0.1</c:v>
                </c:pt>
                <c:pt idx="543">
                  <c:v>0.1</c:v>
                </c:pt>
                <c:pt idx="544">
                  <c:v>0.2</c:v>
                </c:pt>
                <c:pt idx="545">
                  <c:v>0.2</c:v>
                </c:pt>
                <c:pt idx="546">
                  <c:v>0.2</c:v>
                </c:pt>
                <c:pt idx="547">
                  <c:v>0.2</c:v>
                </c:pt>
                <c:pt idx="548">
                  <c:v>0.1</c:v>
                </c:pt>
                <c:pt idx="549">
                  <c:v>0.1</c:v>
                </c:pt>
                <c:pt idx="550">
                  <c:v>0.1</c:v>
                </c:pt>
                <c:pt idx="551">
                  <c:v>0.1</c:v>
                </c:pt>
                <c:pt idx="552">
                  <c:v>0.2</c:v>
                </c:pt>
                <c:pt idx="553">
                  <c:v>0.3</c:v>
                </c:pt>
                <c:pt idx="554">
                  <c:v>0.3</c:v>
                </c:pt>
                <c:pt idx="555">
                  <c:v>0.2</c:v>
                </c:pt>
                <c:pt idx="556">
                  <c:v>0.0</c:v>
                </c:pt>
                <c:pt idx="557">
                  <c:v>0.0</c:v>
                </c:pt>
                <c:pt idx="558">
                  <c:v>2.7</c:v>
                </c:pt>
                <c:pt idx="559">
                  <c:v>0.1</c:v>
                </c:pt>
                <c:pt idx="560">
                  <c:v>0.1</c:v>
                </c:pt>
                <c:pt idx="561">
                  <c:v>0.1</c:v>
                </c:pt>
                <c:pt idx="562">
                  <c:v>0.1</c:v>
                </c:pt>
                <c:pt idx="563">
                  <c:v>0.1</c:v>
                </c:pt>
                <c:pt idx="564">
                  <c:v>0.3</c:v>
                </c:pt>
                <c:pt idx="565">
                  <c:v>0.2</c:v>
                </c:pt>
                <c:pt idx="566">
                  <c:v>0.2</c:v>
                </c:pt>
                <c:pt idx="567">
                  <c:v>0.1</c:v>
                </c:pt>
                <c:pt idx="568">
                  <c:v>0.1</c:v>
                </c:pt>
                <c:pt idx="569">
                  <c:v>0.1</c:v>
                </c:pt>
                <c:pt idx="570">
                  <c:v>0.1</c:v>
                </c:pt>
                <c:pt idx="571">
                  <c:v>0.2</c:v>
                </c:pt>
                <c:pt idx="572">
                  <c:v>0.2</c:v>
                </c:pt>
                <c:pt idx="573">
                  <c:v>0.2</c:v>
                </c:pt>
                <c:pt idx="574">
                  <c:v>0.0</c:v>
                </c:pt>
                <c:pt idx="575">
                  <c:v>0.0</c:v>
                </c:pt>
                <c:pt idx="576">
                  <c:v>0.3</c:v>
                </c:pt>
                <c:pt idx="577">
                  <c:v>0.2</c:v>
                </c:pt>
                <c:pt idx="578">
                  <c:v>1.4</c:v>
                </c:pt>
                <c:pt idx="579">
                  <c:v>0.2</c:v>
                </c:pt>
                <c:pt idx="580">
                  <c:v>0.2</c:v>
                </c:pt>
                <c:pt idx="581">
                  <c:v>0.2</c:v>
                </c:pt>
                <c:pt idx="582">
                  <c:v>0.1</c:v>
                </c:pt>
                <c:pt idx="583">
                  <c:v>0.1</c:v>
                </c:pt>
                <c:pt idx="584">
                  <c:v>0.1</c:v>
                </c:pt>
                <c:pt idx="585">
                  <c:v>0.2</c:v>
                </c:pt>
                <c:pt idx="586">
                  <c:v>0.2</c:v>
                </c:pt>
                <c:pt idx="587">
                  <c:v>0.2</c:v>
                </c:pt>
                <c:pt idx="588">
                  <c:v>0.2</c:v>
                </c:pt>
                <c:pt idx="589">
                  <c:v>0.2</c:v>
                </c:pt>
                <c:pt idx="590">
                  <c:v>0.2</c:v>
                </c:pt>
                <c:pt idx="591">
                  <c:v>0.0</c:v>
                </c:pt>
                <c:pt idx="592">
                  <c:v>0.1</c:v>
                </c:pt>
                <c:pt idx="593">
                  <c:v>0.3</c:v>
                </c:pt>
                <c:pt idx="594">
                  <c:v>0.1</c:v>
                </c:pt>
                <c:pt idx="595">
                  <c:v>0.1</c:v>
                </c:pt>
                <c:pt idx="596">
                  <c:v>0.1</c:v>
                </c:pt>
                <c:pt idx="597">
                  <c:v>0.2</c:v>
                </c:pt>
                <c:pt idx="598">
                  <c:v>0.2</c:v>
                </c:pt>
                <c:pt idx="599">
                  <c:v>0.2</c:v>
                </c:pt>
                <c:pt idx="600">
                  <c:v>0.1</c:v>
                </c:pt>
                <c:pt idx="601">
                  <c:v>0.1</c:v>
                </c:pt>
                <c:pt idx="602">
                  <c:v>0.2</c:v>
                </c:pt>
                <c:pt idx="603">
                  <c:v>0.1</c:v>
                </c:pt>
                <c:pt idx="604">
                  <c:v>0.1</c:v>
                </c:pt>
                <c:pt idx="605">
                  <c:v>0.1</c:v>
                </c:pt>
                <c:pt idx="606">
                  <c:v>0.2</c:v>
                </c:pt>
                <c:pt idx="607">
                  <c:v>0.2</c:v>
                </c:pt>
                <c:pt idx="608">
                  <c:v>0.1</c:v>
                </c:pt>
                <c:pt idx="609">
                  <c:v>0.0</c:v>
                </c:pt>
                <c:pt idx="610">
                  <c:v>2.7</c:v>
                </c:pt>
                <c:pt idx="611">
                  <c:v>0.1</c:v>
                </c:pt>
                <c:pt idx="612">
                  <c:v>0.2</c:v>
                </c:pt>
                <c:pt idx="613">
                  <c:v>0.2</c:v>
                </c:pt>
                <c:pt idx="614">
                  <c:v>0.2</c:v>
                </c:pt>
                <c:pt idx="615">
                  <c:v>0.1</c:v>
                </c:pt>
                <c:pt idx="616">
                  <c:v>0.1</c:v>
                </c:pt>
                <c:pt idx="617">
                  <c:v>0.1</c:v>
                </c:pt>
                <c:pt idx="618">
                  <c:v>1.6</c:v>
                </c:pt>
                <c:pt idx="619">
                  <c:v>0.2</c:v>
                </c:pt>
                <c:pt idx="620">
                  <c:v>0.2</c:v>
                </c:pt>
                <c:pt idx="621">
                  <c:v>0.2</c:v>
                </c:pt>
                <c:pt idx="622">
                  <c:v>0.1</c:v>
                </c:pt>
                <c:pt idx="623">
                  <c:v>0.1</c:v>
                </c:pt>
                <c:pt idx="624">
                  <c:v>0.1</c:v>
                </c:pt>
                <c:pt idx="625">
                  <c:v>0.1</c:v>
                </c:pt>
                <c:pt idx="626">
                  <c:v>0.0</c:v>
                </c:pt>
                <c:pt idx="627">
                  <c:v>2.4</c:v>
                </c:pt>
                <c:pt idx="628">
                  <c:v>0.3</c:v>
                </c:pt>
                <c:pt idx="629">
                  <c:v>0.1</c:v>
                </c:pt>
                <c:pt idx="630">
                  <c:v>0.2</c:v>
                </c:pt>
                <c:pt idx="631">
                  <c:v>0.2</c:v>
                </c:pt>
                <c:pt idx="632">
                  <c:v>0.2</c:v>
                </c:pt>
                <c:pt idx="633">
                  <c:v>0.1</c:v>
                </c:pt>
                <c:pt idx="634">
                  <c:v>0.1</c:v>
                </c:pt>
                <c:pt idx="635">
                  <c:v>0.1</c:v>
                </c:pt>
                <c:pt idx="636">
                  <c:v>0.1</c:v>
                </c:pt>
                <c:pt idx="637">
                  <c:v>0.2</c:v>
                </c:pt>
                <c:pt idx="638">
                  <c:v>0.2</c:v>
                </c:pt>
                <c:pt idx="639">
                  <c:v>0.3</c:v>
                </c:pt>
                <c:pt idx="640">
                  <c:v>0.2</c:v>
                </c:pt>
                <c:pt idx="641">
                  <c:v>0.1</c:v>
                </c:pt>
                <c:pt idx="642">
                  <c:v>0.1</c:v>
                </c:pt>
                <c:pt idx="643">
                  <c:v>0.0</c:v>
                </c:pt>
                <c:pt idx="644">
                  <c:v>0.1</c:v>
                </c:pt>
                <c:pt idx="645">
                  <c:v>30.7</c:v>
                </c:pt>
                <c:pt idx="646">
                  <c:v>0.2</c:v>
                </c:pt>
                <c:pt idx="647">
                  <c:v>0.1</c:v>
                </c:pt>
                <c:pt idx="648">
                  <c:v>0.1</c:v>
                </c:pt>
                <c:pt idx="649">
                  <c:v>0.2</c:v>
                </c:pt>
                <c:pt idx="650">
                  <c:v>0.1</c:v>
                </c:pt>
                <c:pt idx="651">
                  <c:v>0.2</c:v>
                </c:pt>
                <c:pt idx="652">
                  <c:v>0.3</c:v>
                </c:pt>
                <c:pt idx="653">
                  <c:v>0.1</c:v>
                </c:pt>
                <c:pt idx="654">
                  <c:v>0.1</c:v>
                </c:pt>
                <c:pt idx="655">
                  <c:v>0.2</c:v>
                </c:pt>
                <c:pt idx="656">
                  <c:v>0.2</c:v>
                </c:pt>
                <c:pt idx="657">
                  <c:v>0.2</c:v>
                </c:pt>
                <c:pt idx="658">
                  <c:v>0.2</c:v>
                </c:pt>
                <c:pt idx="659">
                  <c:v>0.1</c:v>
                </c:pt>
                <c:pt idx="660">
                  <c:v>0.0</c:v>
                </c:pt>
                <c:pt idx="661">
                  <c:v>0.1</c:v>
                </c:pt>
                <c:pt idx="662">
                  <c:v>0.3</c:v>
                </c:pt>
                <c:pt idx="663">
                  <c:v>0.0</c:v>
                </c:pt>
                <c:pt idx="664">
                  <c:v>0.1</c:v>
                </c:pt>
                <c:pt idx="665">
                  <c:v>0.2</c:v>
                </c:pt>
                <c:pt idx="666">
                  <c:v>0.1</c:v>
                </c:pt>
                <c:pt idx="667">
                  <c:v>0.2</c:v>
                </c:pt>
                <c:pt idx="668">
                  <c:v>0.2</c:v>
                </c:pt>
                <c:pt idx="669">
                  <c:v>0.1</c:v>
                </c:pt>
                <c:pt idx="670">
                  <c:v>0.1</c:v>
                </c:pt>
                <c:pt idx="671">
                  <c:v>0.1</c:v>
                </c:pt>
                <c:pt idx="672">
                  <c:v>0.1</c:v>
                </c:pt>
                <c:pt idx="673">
                  <c:v>0.2</c:v>
                </c:pt>
                <c:pt idx="674">
                  <c:v>0.2</c:v>
                </c:pt>
                <c:pt idx="675">
                  <c:v>0.2</c:v>
                </c:pt>
                <c:pt idx="676">
                  <c:v>0.2</c:v>
                </c:pt>
                <c:pt idx="677">
                  <c:v>0.0</c:v>
                </c:pt>
                <c:pt idx="678">
                  <c:v>1.7</c:v>
                </c:pt>
                <c:pt idx="679">
                  <c:v>2.7</c:v>
                </c:pt>
                <c:pt idx="680">
                  <c:v>0.0</c:v>
                </c:pt>
                <c:pt idx="681">
                  <c:v>0.1</c:v>
                </c:pt>
                <c:pt idx="682">
                  <c:v>0.1</c:v>
                </c:pt>
                <c:pt idx="683">
                  <c:v>0.2</c:v>
                </c:pt>
                <c:pt idx="684">
                  <c:v>0.1</c:v>
                </c:pt>
                <c:pt idx="685">
                  <c:v>0.2</c:v>
                </c:pt>
                <c:pt idx="686">
                  <c:v>0.2</c:v>
                </c:pt>
                <c:pt idx="687">
                  <c:v>0.2</c:v>
                </c:pt>
                <c:pt idx="688">
                  <c:v>0.2</c:v>
                </c:pt>
                <c:pt idx="689">
                  <c:v>0.1</c:v>
                </c:pt>
                <c:pt idx="690">
                  <c:v>0.1</c:v>
                </c:pt>
                <c:pt idx="691">
                  <c:v>0.1</c:v>
                </c:pt>
                <c:pt idx="692">
                  <c:v>0.1</c:v>
                </c:pt>
                <c:pt idx="693">
                  <c:v>0.2</c:v>
                </c:pt>
                <c:pt idx="694">
                  <c:v>0.2</c:v>
                </c:pt>
                <c:pt idx="695">
                  <c:v>0.0</c:v>
                </c:pt>
                <c:pt idx="696">
                  <c:v>0.1</c:v>
                </c:pt>
                <c:pt idx="697">
                  <c:v>0.3</c:v>
                </c:pt>
                <c:pt idx="698">
                  <c:v>0.1</c:v>
                </c:pt>
                <c:pt idx="699">
                  <c:v>0.2</c:v>
                </c:pt>
                <c:pt idx="700">
                  <c:v>0.1</c:v>
                </c:pt>
                <c:pt idx="701">
                  <c:v>0.1</c:v>
                </c:pt>
                <c:pt idx="702">
                  <c:v>0.2</c:v>
                </c:pt>
                <c:pt idx="703">
                  <c:v>0.1</c:v>
                </c:pt>
                <c:pt idx="704">
                  <c:v>0.2</c:v>
                </c:pt>
                <c:pt idx="705">
                  <c:v>0.2</c:v>
                </c:pt>
                <c:pt idx="706">
                  <c:v>0.2</c:v>
                </c:pt>
                <c:pt idx="707">
                  <c:v>0.2</c:v>
                </c:pt>
                <c:pt idx="708">
                  <c:v>0.1</c:v>
                </c:pt>
                <c:pt idx="709">
                  <c:v>0.1</c:v>
                </c:pt>
                <c:pt idx="710">
                  <c:v>0.1</c:v>
                </c:pt>
                <c:pt idx="711">
                  <c:v>0.2</c:v>
                </c:pt>
                <c:pt idx="712">
                  <c:v>0.0</c:v>
                </c:pt>
                <c:pt idx="713">
                  <c:v>0.1</c:v>
                </c:pt>
                <c:pt idx="714">
                  <c:v>0.1</c:v>
                </c:pt>
                <c:pt idx="715">
                  <c:v>0.1</c:v>
                </c:pt>
                <c:pt idx="716">
                  <c:v>0.2</c:v>
                </c:pt>
                <c:pt idx="717">
                  <c:v>0.2</c:v>
                </c:pt>
                <c:pt idx="718">
                  <c:v>1.7</c:v>
                </c:pt>
                <c:pt idx="719">
                  <c:v>0.1</c:v>
                </c:pt>
                <c:pt idx="720">
                  <c:v>0.2</c:v>
                </c:pt>
                <c:pt idx="721">
                  <c:v>0.2</c:v>
                </c:pt>
                <c:pt idx="722">
                  <c:v>0.2</c:v>
                </c:pt>
                <c:pt idx="723">
                  <c:v>0.2</c:v>
                </c:pt>
                <c:pt idx="724">
                  <c:v>0.1</c:v>
                </c:pt>
                <c:pt idx="725">
                  <c:v>0.1</c:v>
                </c:pt>
                <c:pt idx="726">
                  <c:v>0.1</c:v>
                </c:pt>
                <c:pt idx="727">
                  <c:v>0.1</c:v>
                </c:pt>
                <c:pt idx="728">
                  <c:v>0.2</c:v>
                </c:pt>
                <c:pt idx="729">
                  <c:v>0.0</c:v>
                </c:pt>
                <c:pt idx="730">
                  <c:v>0.0</c:v>
                </c:pt>
                <c:pt idx="731">
                  <c:v>0.0</c:v>
                </c:pt>
                <c:pt idx="732">
                  <c:v>0.1</c:v>
                </c:pt>
                <c:pt idx="733">
                  <c:v>0.1</c:v>
                </c:pt>
                <c:pt idx="734">
                  <c:v>0.1</c:v>
                </c:pt>
                <c:pt idx="735">
                  <c:v>0.1</c:v>
                </c:pt>
                <c:pt idx="736">
                  <c:v>0.2</c:v>
                </c:pt>
                <c:pt idx="737">
                  <c:v>0.2</c:v>
                </c:pt>
                <c:pt idx="738">
                  <c:v>0.2</c:v>
                </c:pt>
                <c:pt idx="739">
                  <c:v>0.2</c:v>
                </c:pt>
                <c:pt idx="740">
                  <c:v>0.2</c:v>
                </c:pt>
                <c:pt idx="741">
                  <c:v>0.2</c:v>
                </c:pt>
                <c:pt idx="742">
                  <c:v>0.1</c:v>
                </c:pt>
                <c:pt idx="743">
                  <c:v>0.1</c:v>
                </c:pt>
                <c:pt idx="744">
                  <c:v>0.2</c:v>
                </c:pt>
                <c:pt idx="745">
                  <c:v>0.2</c:v>
                </c:pt>
                <c:pt idx="746">
                  <c:v>0.1</c:v>
                </c:pt>
                <c:pt idx="747">
                  <c:v>0.0</c:v>
                </c:pt>
                <c:pt idx="748">
                  <c:v>2.8</c:v>
                </c:pt>
                <c:pt idx="749">
                  <c:v>0.1</c:v>
                </c:pt>
                <c:pt idx="750">
                  <c:v>0.2</c:v>
                </c:pt>
                <c:pt idx="751">
                  <c:v>0.2</c:v>
                </c:pt>
                <c:pt idx="752">
                  <c:v>0.2</c:v>
                </c:pt>
                <c:pt idx="753">
                  <c:v>0.2</c:v>
                </c:pt>
                <c:pt idx="754">
                  <c:v>0.1</c:v>
                </c:pt>
                <c:pt idx="755">
                  <c:v>0.1</c:v>
                </c:pt>
                <c:pt idx="756">
                  <c:v>0.1</c:v>
                </c:pt>
                <c:pt idx="757">
                  <c:v>0.2</c:v>
                </c:pt>
                <c:pt idx="758">
                  <c:v>1.6</c:v>
                </c:pt>
                <c:pt idx="759">
                  <c:v>0.1</c:v>
                </c:pt>
                <c:pt idx="760">
                  <c:v>0.2</c:v>
                </c:pt>
                <c:pt idx="761">
                  <c:v>0.2</c:v>
                </c:pt>
                <c:pt idx="762">
                  <c:v>0.2</c:v>
                </c:pt>
                <c:pt idx="763">
                  <c:v>0.1</c:v>
                </c:pt>
                <c:pt idx="764">
                  <c:v>0.0</c:v>
                </c:pt>
                <c:pt idx="765">
                  <c:v>0.0</c:v>
                </c:pt>
                <c:pt idx="766">
                  <c:v>0.3</c:v>
                </c:pt>
                <c:pt idx="767">
                  <c:v>0.1</c:v>
                </c:pt>
                <c:pt idx="768">
                  <c:v>0.1</c:v>
                </c:pt>
                <c:pt idx="769">
                  <c:v>0.2</c:v>
                </c:pt>
                <c:pt idx="770">
                  <c:v>0.2</c:v>
                </c:pt>
                <c:pt idx="771">
                  <c:v>0.2</c:v>
                </c:pt>
                <c:pt idx="772">
                  <c:v>0.1</c:v>
                </c:pt>
                <c:pt idx="773">
                  <c:v>0.2</c:v>
                </c:pt>
                <c:pt idx="774">
                  <c:v>0.1</c:v>
                </c:pt>
                <c:pt idx="775">
                  <c:v>0.1</c:v>
                </c:pt>
                <c:pt idx="776">
                  <c:v>0.2</c:v>
                </c:pt>
                <c:pt idx="777">
                  <c:v>0.1</c:v>
                </c:pt>
                <c:pt idx="778">
                  <c:v>0.2</c:v>
                </c:pt>
                <c:pt idx="779">
                  <c:v>0.2</c:v>
                </c:pt>
                <c:pt idx="780">
                  <c:v>0.1</c:v>
                </c:pt>
                <c:pt idx="781">
                  <c:v>0.0</c:v>
                </c:pt>
                <c:pt idx="782">
                  <c:v>0.1</c:v>
                </c:pt>
                <c:pt idx="783">
                  <c:v>0.0</c:v>
                </c:pt>
                <c:pt idx="784">
                  <c:v>0.1</c:v>
                </c:pt>
                <c:pt idx="785">
                  <c:v>0.2</c:v>
                </c:pt>
                <c:pt idx="786">
                  <c:v>0.2</c:v>
                </c:pt>
                <c:pt idx="787">
                  <c:v>0.2</c:v>
                </c:pt>
                <c:pt idx="788">
                  <c:v>0.1</c:v>
                </c:pt>
                <c:pt idx="789">
                  <c:v>0.2</c:v>
                </c:pt>
                <c:pt idx="790">
                  <c:v>0.1</c:v>
                </c:pt>
                <c:pt idx="791">
                  <c:v>0.1</c:v>
                </c:pt>
                <c:pt idx="792">
                  <c:v>0.2</c:v>
                </c:pt>
                <c:pt idx="793">
                  <c:v>0.2</c:v>
                </c:pt>
                <c:pt idx="794">
                  <c:v>0.2</c:v>
                </c:pt>
                <c:pt idx="795">
                  <c:v>0.3</c:v>
                </c:pt>
                <c:pt idx="796">
                  <c:v>0.1</c:v>
                </c:pt>
                <c:pt idx="797">
                  <c:v>0.1</c:v>
                </c:pt>
                <c:pt idx="798">
                  <c:v>1.7</c:v>
                </c:pt>
                <c:pt idx="799">
                  <c:v>0.0</c:v>
                </c:pt>
                <c:pt idx="800">
                  <c:v>0.3</c:v>
                </c:pt>
                <c:pt idx="801">
                  <c:v>0.1</c:v>
                </c:pt>
                <c:pt idx="802">
                  <c:v>0.1</c:v>
                </c:pt>
                <c:pt idx="803">
                  <c:v>0.1</c:v>
                </c:pt>
                <c:pt idx="804">
                  <c:v>0.2</c:v>
                </c:pt>
                <c:pt idx="805">
                  <c:v>0.2</c:v>
                </c:pt>
                <c:pt idx="806">
                  <c:v>0.2</c:v>
                </c:pt>
                <c:pt idx="807">
                  <c:v>0.1</c:v>
                </c:pt>
                <c:pt idx="808">
                  <c:v>0.1</c:v>
                </c:pt>
                <c:pt idx="809">
                  <c:v>0.1</c:v>
                </c:pt>
                <c:pt idx="810">
                  <c:v>0.1</c:v>
                </c:pt>
                <c:pt idx="811">
                  <c:v>0.2</c:v>
                </c:pt>
                <c:pt idx="812">
                  <c:v>0.1</c:v>
                </c:pt>
                <c:pt idx="813">
                  <c:v>0.1</c:v>
                </c:pt>
                <c:pt idx="814">
                  <c:v>0.1</c:v>
                </c:pt>
                <c:pt idx="815">
                  <c:v>0.1</c:v>
                </c:pt>
                <c:pt idx="816">
                  <c:v>0.0</c:v>
                </c:pt>
                <c:pt idx="817">
                  <c:v>0.1</c:v>
                </c:pt>
                <c:pt idx="818">
                  <c:v>31.3</c:v>
                </c:pt>
                <c:pt idx="819">
                  <c:v>0.1</c:v>
                </c:pt>
                <c:pt idx="820">
                  <c:v>0.1</c:v>
                </c:pt>
                <c:pt idx="821">
                  <c:v>0.1</c:v>
                </c:pt>
                <c:pt idx="822">
                  <c:v>0.1</c:v>
                </c:pt>
                <c:pt idx="823">
                  <c:v>0.1</c:v>
                </c:pt>
                <c:pt idx="824">
                  <c:v>0.1</c:v>
                </c:pt>
                <c:pt idx="825">
                  <c:v>0.0</c:v>
                </c:pt>
                <c:pt idx="826">
                  <c:v>0.0</c:v>
                </c:pt>
                <c:pt idx="827">
                  <c:v>0.1</c:v>
                </c:pt>
                <c:pt idx="828">
                  <c:v>0.1</c:v>
                </c:pt>
                <c:pt idx="829">
                  <c:v>0.1</c:v>
                </c:pt>
                <c:pt idx="830">
                  <c:v>0.2</c:v>
                </c:pt>
                <c:pt idx="831">
                  <c:v>0.2</c:v>
                </c:pt>
                <c:pt idx="832">
                  <c:v>0.2</c:v>
                </c:pt>
                <c:pt idx="833">
                  <c:v>0.2</c:v>
                </c:pt>
                <c:pt idx="834">
                  <c:v>0.1</c:v>
                </c:pt>
                <c:pt idx="835">
                  <c:v>0.0</c:v>
                </c:pt>
                <c:pt idx="836">
                  <c:v>2.5</c:v>
                </c:pt>
                <c:pt idx="837">
                  <c:v>0.4</c:v>
                </c:pt>
                <c:pt idx="838">
                  <c:v>2.0</c:v>
                </c:pt>
                <c:pt idx="839">
                  <c:v>0.1</c:v>
                </c:pt>
                <c:pt idx="840">
                  <c:v>0.1</c:v>
                </c:pt>
                <c:pt idx="841">
                  <c:v>0.1</c:v>
                </c:pt>
                <c:pt idx="842">
                  <c:v>0.2</c:v>
                </c:pt>
                <c:pt idx="843">
                  <c:v>0.2</c:v>
                </c:pt>
                <c:pt idx="844">
                  <c:v>0.2</c:v>
                </c:pt>
                <c:pt idx="845">
                  <c:v>0.2</c:v>
                </c:pt>
                <c:pt idx="846">
                  <c:v>0.2</c:v>
                </c:pt>
                <c:pt idx="847">
                  <c:v>0.1</c:v>
                </c:pt>
                <c:pt idx="848">
                  <c:v>0.2</c:v>
                </c:pt>
                <c:pt idx="849">
                  <c:v>0.1</c:v>
                </c:pt>
                <c:pt idx="850">
                  <c:v>0.1</c:v>
                </c:pt>
                <c:pt idx="851">
                  <c:v>0.2</c:v>
                </c:pt>
                <c:pt idx="852">
                  <c:v>0.0</c:v>
                </c:pt>
                <c:pt idx="853">
                  <c:v>0.1</c:v>
                </c:pt>
                <c:pt idx="854">
                  <c:v>0.2</c:v>
                </c:pt>
                <c:pt idx="855">
                  <c:v>0.2</c:v>
                </c:pt>
                <c:pt idx="856">
                  <c:v>0.1</c:v>
                </c:pt>
                <c:pt idx="857">
                  <c:v>0.2</c:v>
                </c:pt>
                <c:pt idx="858">
                  <c:v>0.2</c:v>
                </c:pt>
                <c:pt idx="859">
                  <c:v>0.2</c:v>
                </c:pt>
                <c:pt idx="860">
                  <c:v>0.1</c:v>
                </c:pt>
                <c:pt idx="861">
                  <c:v>0.1</c:v>
                </c:pt>
                <c:pt idx="862">
                  <c:v>0.1</c:v>
                </c:pt>
                <c:pt idx="863">
                  <c:v>0.1</c:v>
                </c:pt>
                <c:pt idx="864">
                  <c:v>0.2</c:v>
                </c:pt>
                <c:pt idx="865">
                  <c:v>0.2</c:v>
                </c:pt>
                <c:pt idx="866">
                  <c:v>0.2</c:v>
                </c:pt>
                <c:pt idx="867">
                  <c:v>0.2</c:v>
                </c:pt>
                <c:pt idx="868">
                  <c:v>0.1</c:v>
                </c:pt>
                <c:pt idx="869">
                  <c:v>0.0</c:v>
                </c:pt>
                <c:pt idx="870">
                  <c:v>0.1</c:v>
                </c:pt>
                <c:pt idx="871">
                  <c:v>0.1</c:v>
                </c:pt>
                <c:pt idx="872">
                  <c:v>0.1</c:v>
                </c:pt>
                <c:pt idx="873">
                  <c:v>0.1</c:v>
                </c:pt>
                <c:pt idx="874">
                  <c:v>0.2</c:v>
                </c:pt>
                <c:pt idx="875">
                  <c:v>0.2</c:v>
                </c:pt>
                <c:pt idx="876">
                  <c:v>0.2</c:v>
                </c:pt>
                <c:pt idx="877">
                  <c:v>0.2</c:v>
                </c:pt>
                <c:pt idx="878">
                  <c:v>0.2</c:v>
                </c:pt>
                <c:pt idx="879">
                  <c:v>0.1</c:v>
                </c:pt>
                <c:pt idx="880">
                  <c:v>0.1</c:v>
                </c:pt>
                <c:pt idx="881">
                  <c:v>0.1</c:v>
                </c:pt>
                <c:pt idx="882">
                  <c:v>0.2</c:v>
                </c:pt>
                <c:pt idx="883">
                  <c:v>0.2</c:v>
                </c:pt>
                <c:pt idx="884">
                  <c:v>0.2</c:v>
                </c:pt>
                <c:pt idx="885">
                  <c:v>0.3</c:v>
                </c:pt>
                <c:pt idx="886">
                  <c:v>0.0</c:v>
                </c:pt>
                <c:pt idx="887">
                  <c:v>0.1</c:v>
                </c:pt>
                <c:pt idx="888">
                  <c:v>0.0</c:v>
                </c:pt>
                <c:pt idx="889">
                  <c:v>0.1</c:v>
                </c:pt>
                <c:pt idx="890">
                  <c:v>0.2</c:v>
                </c:pt>
                <c:pt idx="891">
                  <c:v>0.2</c:v>
                </c:pt>
                <c:pt idx="892">
                  <c:v>0.2</c:v>
                </c:pt>
                <c:pt idx="893">
                  <c:v>0.2</c:v>
                </c:pt>
                <c:pt idx="894">
                  <c:v>0.2</c:v>
                </c:pt>
                <c:pt idx="895">
                  <c:v>0.2</c:v>
                </c:pt>
                <c:pt idx="896">
                  <c:v>0.1</c:v>
                </c:pt>
                <c:pt idx="897">
                  <c:v>0.1</c:v>
                </c:pt>
                <c:pt idx="898">
                  <c:v>2.2</c:v>
                </c:pt>
                <c:pt idx="899">
                  <c:v>0.2</c:v>
                </c:pt>
                <c:pt idx="900">
                  <c:v>0.2</c:v>
                </c:pt>
                <c:pt idx="901">
                  <c:v>0.2</c:v>
                </c:pt>
                <c:pt idx="902">
                  <c:v>0.1</c:v>
                </c:pt>
                <c:pt idx="903">
                  <c:v>0.0</c:v>
                </c:pt>
                <c:pt idx="904">
                  <c:v>0.0</c:v>
                </c:pt>
                <c:pt idx="905">
                  <c:v>0.1</c:v>
                </c:pt>
                <c:pt idx="906">
                  <c:v>0.1</c:v>
                </c:pt>
                <c:pt idx="907">
                  <c:v>0.1</c:v>
                </c:pt>
                <c:pt idx="908">
                  <c:v>0.2</c:v>
                </c:pt>
                <c:pt idx="909">
                  <c:v>0.2</c:v>
                </c:pt>
                <c:pt idx="910">
                  <c:v>0.2</c:v>
                </c:pt>
                <c:pt idx="911">
                  <c:v>0.2</c:v>
                </c:pt>
                <c:pt idx="912">
                  <c:v>0.1</c:v>
                </c:pt>
                <c:pt idx="913">
                  <c:v>0.1</c:v>
                </c:pt>
                <c:pt idx="914">
                  <c:v>0.2</c:v>
                </c:pt>
                <c:pt idx="915">
                  <c:v>0.2</c:v>
                </c:pt>
                <c:pt idx="916">
                  <c:v>0.2</c:v>
                </c:pt>
                <c:pt idx="917">
                  <c:v>0.2</c:v>
                </c:pt>
                <c:pt idx="918">
                  <c:v>0.2</c:v>
                </c:pt>
                <c:pt idx="919">
                  <c:v>0.2</c:v>
                </c:pt>
                <c:pt idx="920">
                  <c:v>0.0</c:v>
                </c:pt>
                <c:pt idx="921">
                  <c:v>0.0</c:v>
                </c:pt>
                <c:pt idx="922">
                  <c:v>3.0</c:v>
                </c:pt>
                <c:pt idx="923">
                  <c:v>0.1</c:v>
                </c:pt>
                <c:pt idx="924">
                  <c:v>0.1</c:v>
                </c:pt>
                <c:pt idx="925">
                  <c:v>0.1</c:v>
                </c:pt>
                <c:pt idx="926">
                  <c:v>0.2</c:v>
                </c:pt>
                <c:pt idx="927">
                  <c:v>0.2</c:v>
                </c:pt>
                <c:pt idx="928">
                  <c:v>0.2</c:v>
                </c:pt>
                <c:pt idx="929">
                  <c:v>0.2</c:v>
                </c:pt>
                <c:pt idx="930">
                  <c:v>0.1</c:v>
                </c:pt>
                <c:pt idx="931">
                  <c:v>0.2</c:v>
                </c:pt>
                <c:pt idx="932">
                  <c:v>0.1</c:v>
                </c:pt>
                <c:pt idx="933">
                  <c:v>0.1</c:v>
                </c:pt>
                <c:pt idx="934">
                  <c:v>0.1</c:v>
                </c:pt>
                <c:pt idx="935">
                  <c:v>0.2</c:v>
                </c:pt>
                <c:pt idx="936">
                  <c:v>0.2</c:v>
                </c:pt>
                <c:pt idx="937">
                  <c:v>0.2</c:v>
                </c:pt>
                <c:pt idx="938">
                  <c:v>2.4</c:v>
                </c:pt>
                <c:pt idx="939">
                  <c:v>0.0</c:v>
                </c:pt>
                <c:pt idx="940">
                  <c:v>0.3</c:v>
                </c:pt>
                <c:pt idx="941">
                  <c:v>0.1</c:v>
                </c:pt>
                <c:pt idx="942">
                  <c:v>0.1</c:v>
                </c:pt>
                <c:pt idx="943">
                  <c:v>0.2</c:v>
                </c:pt>
                <c:pt idx="944">
                  <c:v>0.1</c:v>
                </c:pt>
                <c:pt idx="945">
                  <c:v>0.1</c:v>
                </c:pt>
                <c:pt idx="946">
                  <c:v>0.2</c:v>
                </c:pt>
                <c:pt idx="947">
                  <c:v>0.2</c:v>
                </c:pt>
                <c:pt idx="948">
                  <c:v>0.2</c:v>
                </c:pt>
                <c:pt idx="949">
                  <c:v>0.1</c:v>
                </c:pt>
                <c:pt idx="950">
                  <c:v>0.1</c:v>
                </c:pt>
                <c:pt idx="951">
                  <c:v>0.1</c:v>
                </c:pt>
                <c:pt idx="952">
                  <c:v>0.1</c:v>
                </c:pt>
                <c:pt idx="953">
                  <c:v>0.2</c:v>
                </c:pt>
                <c:pt idx="954">
                  <c:v>0.2</c:v>
                </c:pt>
                <c:pt idx="955">
                  <c:v>0.0</c:v>
                </c:pt>
                <c:pt idx="956">
                  <c:v>0.2</c:v>
                </c:pt>
                <c:pt idx="957">
                  <c:v>0.1</c:v>
                </c:pt>
                <c:pt idx="958">
                  <c:v>0.1</c:v>
                </c:pt>
                <c:pt idx="959">
                  <c:v>0.1</c:v>
                </c:pt>
                <c:pt idx="960">
                  <c:v>0.1</c:v>
                </c:pt>
                <c:pt idx="961">
                  <c:v>0.1</c:v>
                </c:pt>
                <c:pt idx="962">
                  <c:v>0.2</c:v>
                </c:pt>
                <c:pt idx="963">
                  <c:v>0.2</c:v>
                </c:pt>
                <c:pt idx="964">
                  <c:v>0.2</c:v>
                </c:pt>
                <c:pt idx="965">
                  <c:v>0.2</c:v>
                </c:pt>
                <c:pt idx="966">
                  <c:v>0.1</c:v>
                </c:pt>
                <c:pt idx="967">
                  <c:v>0.1</c:v>
                </c:pt>
                <c:pt idx="968">
                  <c:v>0.1</c:v>
                </c:pt>
                <c:pt idx="969">
                  <c:v>0.1</c:v>
                </c:pt>
                <c:pt idx="970">
                  <c:v>0.1</c:v>
                </c:pt>
                <c:pt idx="971">
                  <c:v>0.2</c:v>
                </c:pt>
                <c:pt idx="972">
                  <c:v>0.0</c:v>
                </c:pt>
                <c:pt idx="973">
                  <c:v>0.0</c:v>
                </c:pt>
                <c:pt idx="974">
                  <c:v>0.3</c:v>
                </c:pt>
                <c:pt idx="975">
                  <c:v>0.1</c:v>
                </c:pt>
                <c:pt idx="976">
                  <c:v>0.2</c:v>
                </c:pt>
                <c:pt idx="977">
                  <c:v>0.1</c:v>
                </c:pt>
                <c:pt idx="978">
                  <c:v>2.3</c:v>
                </c:pt>
                <c:pt idx="979">
                  <c:v>0.1</c:v>
                </c:pt>
                <c:pt idx="980">
                  <c:v>0.1</c:v>
                </c:pt>
                <c:pt idx="981">
                  <c:v>0.3</c:v>
                </c:pt>
                <c:pt idx="982">
                  <c:v>0.1</c:v>
                </c:pt>
                <c:pt idx="983">
                  <c:v>0.1</c:v>
                </c:pt>
                <c:pt idx="984">
                  <c:v>0.2</c:v>
                </c:pt>
                <c:pt idx="985">
                  <c:v>0.1</c:v>
                </c:pt>
                <c:pt idx="986">
                  <c:v>0.1</c:v>
                </c:pt>
                <c:pt idx="987">
                  <c:v>0.1</c:v>
                </c:pt>
                <c:pt idx="988">
                  <c:v>0.1</c:v>
                </c:pt>
                <c:pt idx="989">
                  <c:v>0.1</c:v>
                </c:pt>
                <c:pt idx="990">
                  <c:v>0.0</c:v>
                </c:pt>
                <c:pt idx="991">
                  <c:v>2.4</c:v>
                </c:pt>
                <c:pt idx="992">
                  <c:v>0.3</c:v>
                </c:pt>
                <c:pt idx="993">
                  <c:v>0.2</c:v>
                </c:pt>
                <c:pt idx="994">
                  <c:v>0.2</c:v>
                </c:pt>
                <c:pt idx="995">
                  <c:v>0.1</c:v>
                </c:pt>
                <c:pt idx="996">
                  <c:v>0.1</c:v>
                </c:pt>
                <c:pt idx="997">
                  <c:v>0.1</c:v>
                </c:pt>
                <c:pt idx="998">
                  <c:v>0.2</c:v>
                </c:pt>
                <c:pt idx="999">
                  <c:v>0.2</c:v>
                </c:pt>
                <c:pt idx="1000">
                  <c:v>0.2</c:v>
                </c:pt>
                <c:pt idx="1001">
                  <c:v>0.2</c:v>
                </c:pt>
                <c:pt idx="1002">
                  <c:v>0.2</c:v>
                </c:pt>
                <c:pt idx="1003">
                  <c:v>0.2</c:v>
                </c:pt>
                <c:pt idx="1004">
                  <c:v>0.2</c:v>
                </c:pt>
                <c:pt idx="1005">
                  <c:v>0.1</c:v>
                </c:pt>
                <c:pt idx="1006">
                  <c:v>0.1</c:v>
                </c:pt>
                <c:pt idx="1007">
                  <c:v>0.0</c:v>
                </c:pt>
                <c:pt idx="1008">
                  <c:v>0.2</c:v>
                </c:pt>
                <c:pt idx="1009">
                  <c:v>43.5</c:v>
                </c:pt>
                <c:pt idx="1010">
                  <c:v>0.1</c:v>
                </c:pt>
                <c:pt idx="1011">
                  <c:v>0.2</c:v>
                </c:pt>
                <c:pt idx="1012">
                  <c:v>0.2</c:v>
                </c:pt>
                <c:pt idx="1013">
                  <c:v>0.2</c:v>
                </c:pt>
                <c:pt idx="1014">
                  <c:v>0.2</c:v>
                </c:pt>
                <c:pt idx="1015">
                  <c:v>0.2</c:v>
                </c:pt>
                <c:pt idx="1016">
                  <c:v>0.1</c:v>
                </c:pt>
                <c:pt idx="1017">
                  <c:v>0.1</c:v>
                </c:pt>
                <c:pt idx="1018">
                  <c:v>0.2</c:v>
                </c:pt>
                <c:pt idx="1019">
                  <c:v>0.2</c:v>
                </c:pt>
                <c:pt idx="1020">
                  <c:v>0.2</c:v>
                </c:pt>
                <c:pt idx="1021">
                  <c:v>0.2</c:v>
                </c:pt>
                <c:pt idx="1022">
                  <c:v>0.1</c:v>
                </c:pt>
                <c:pt idx="1023">
                  <c:v>0.1</c:v>
                </c:pt>
                <c:pt idx="1024">
                  <c:v>0.0</c:v>
                </c:pt>
                <c:pt idx="1025">
                  <c:v>0.0</c:v>
                </c:pt>
                <c:pt idx="1026">
                  <c:v>1.2</c:v>
                </c:pt>
                <c:pt idx="1027">
                  <c:v>0.1</c:v>
                </c:pt>
                <c:pt idx="1028">
                  <c:v>0.3</c:v>
                </c:pt>
                <c:pt idx="1029">
                  <c:v>0.2</c:v>
                </c:pt>
                <c:pt idx="1030">
                  <c:v>0.2</c:v>
                </c:pt>
                <c:pt idx="1031">
                  <c:v>0.2</c:v>
                </c:pt>
                <c:pt idx="1032">
                  <c:v>0.1</c:v>
                </c:pt>
                <c:pt idx="1033">
                  <c:v>0.1</c:v>
                </c:pt>
                <c:pt idx="1034">
                  <c:v>0.1</c:v>
                </c:pt>
                <c:pt idx="1035">
                  <c:v>0.1</c:v>
                </c:pt>
                <c:pt idx="1036">
                  <c:v>0.2</c:v>
                </c:pt>
                <c:pt idx="1037">
                  <c:v>0.2</c:v>
                </c:pt>
                <c:pt idx="1038">
                  <c:v>0.2</c:v>
                </c:pt>
                <c:pt idx="1039">
                  <c:v>0.2</c:v>
                </c:pt>
                <c:pt idx="1040">
                  <c:v>0.2</c:v>
                </c:pt>
                <c:pt idx="1041">
                  <c:v>0.1</c:v>
                </c:pt>
                <c:pt idx="1042">
                  <c:v>0.0</c:v>
                </c:pt>
                <c:pt idx="1043">
                  <c:v>3.0</c:v>
                </c:pt>
                <c:pt idx="1044">
                  <c:v>0.4</c:v>
                </c:pt>
                <c:pt idx="1045">
                  <c:v>0.2</c:v>
                </c:pt>
                <c:pt idx="1046">
                  <c:v>0.2</c:v>
                </c:pt>
                <c:pt idx="1047">
                  <c:v>0.2</c:v>
                </c:pt>
                <c:pt idx="1048">
                  <c:v>0.2</c:v>
                </c:pt>
                <c:pt idx="1049">
                  <c:v>0.2</c:v>
                </c:pt>
                <c:pt idx="1050">
                  <c:v>0.1</c:v>
                </c:pt>
                <c:pt idx="1051">
                  <c:v>0.1</c:v>
                </c:pt>
                <c:pt idx="1052">
                  <c:v>0.1</c:v>
                </c:pt>
                <c:pt idx="1053">
                  <c:v>0.2</c:v>
                </c:pt>
                <c:pt idx="1054">
                  <c:v>0.2</c:v>
                </c:pt>
                <c:pt idx="1055">
                  <c:v>0.2</c:v>
                </c:pt>
                <c:pt idx="1056">
                  <c:v>0.2</c:v>
                </c:pt>
                <c:pt idx="1057">
                  <c:v>0.1</c:v>
                </c:pt>
                <c:pt idx="1058">
                  <c:v>0.1</c:v>
                </c:pt>
                <c:pt idx="1059">
                  <c:v>0.0</c:v>
                </c:pt>
                <c:pt idx="1060">
                  <c:v>0.7</c:v>
                </c:pt>
                <c:pt idx="1061">
                  <c:v>0.3</c:v>
                </c:pt>
                <c:pt idx="1062">
                  <c:v>0.1</c:v>
                </c:pt>
                <c:pt idx="1063">
                  <c:v>0.1</c:v>
                </c:pt>
                <c:pt idx="1064">
                  <c:v>0.2</c:v>
                </c:pt>
                <c:pt idx="1065">
                  <c:v>0.1</c:v>
                </c:pt>
                <c:pt idx="1066">
                  <c:v>0.2</c:v>
                </c:pt>
                <c:pt idx="1067">
                  <c:v>0.2</c:v>
                </c:pt>
                <c:pt idx="1068">
                  <c:v>0.2</c:v>
                </c:pt>
                <c:pt idx="1069">
                  <c:v>0.2</c:v>
                </c:pt>
                <c:pt idx="1070">
                  <c:v>0.1</c:v>
                </c:pt>
                <c:pt idx="1071">
                  <c:v>0.1</c:v>
                </c:pt>
                <c:pt idx="1072">
                  <c:v>0.1</c:v>
                </c:pt>
                <c:pt idx="1073">
                  <c:v>0.1</c:v>
                </c:pt>
                <c:pt idx="1074">
                  <c:v>0.2</c:v>
                </c:pt>
                <c:pt idx="1075">
                  <c:v>0.2</c:v>
                </c:pt>
                <c:pt idx="1076">
                  <c:v>0.0</c:v>
                </c:pt>
                <c:pt idx="1077">
                  <c:v>0.1</c:v>
                </c:pt>
                <c:pt idx="1078">
                  <c:v>51.3</c:v>
                </c:pt>
                <c:pt idx="1079">
                  <c:v>0.2</c:v>
                </c:pt>
                <c:pt idx="1080">
                  <c:v>0.2</c:v>
                </c:pt>
                <c:pt idx="1081">
                  <c:v>0.2</c:v>
                </c:pt>
                <c:pt idx="1082">
                  <c:v>0.1</c:v>
                </c:pt>
                <c:pt idx="1083">
                  <c:v>0.1</c:v>
                </c:pt>
                <c:pt idx="1084">
                  <c:v>0.1</c:v>
                </c:pt>
                <c:pt idx="1085">
                  <c:v>0.1</c:v>
                </c:pt>
                <c:pt idx="1086">
                  <c:v>0.2</c:v>
                </c:pt>
                <c:pt idx="1087">
                  <c:v>0.2</c:v>
                </c:pt>
                <c:pt idx="1088">
                  <c:v>0.2</c:v>
                </c:pt>
                <c:pt idx="1089">
                  <c:v>0.2</c:v>
                </c:pt>
                <c:pt idx="1090">
                  <c:v>0.2</c:v>
                </c:pt>
                <c:pt idx="1091">
                  <c:v>0.1</c:v>
                </c:pt>
                <c:pt idx="1092">
                  <c:v>0.2</c:v>
                </c:pt>
                <c:pt idx="1093">
                  <c:v>0.0</c:v>
                </c:pt>
                <c:pt idx="1094">
                  <c:v>0.0</c:v>
                </c:pt>
                <c:pt idx="1095">
                  <c:v>0.1</c:v>
                </c:pt>
                <c:pt idx="1096">
                  <c:v>0.1</c:v>
                </c:pt>
                <c:pt idx="1097">
                  <c:v>0.2</c:v>
                </c:pt>
                <c:pt idx="1098">
                  <c:v>0.2</c:v>
                </c:pt>
                <c:pt idx="1099">
                  <c:v>0.1</c:v>
                </c:pt>
                <c:pt idx="1100">
                  <c:v>0.1</c:v>
                </c:pt>
                <c:pt idx="1101">
                  <c:v>0.1</c:v>
                </c:pt>
                <c:pt idx="1102">
                  <c:v>0.1</c:v>
                </c:pt>
                <c:pt idx="1103">
                  <c:v>0.2</c:v>
                </c:pt>
                <c:pt idx="1104">
                  <c:v>0.2</c:v>
                </c:pt>
                <c:pt idx="1105">
                  <c:v>0.2</c:v>
                </c:pt>
                <c:pt idx="1106">
                  <c:v>0.1</c:v>
                </c:pt>
                <c:pt idx="1107">
                  <c:v>0.1</c:v>
                </c:pt>
                <c:pt idx="1108">
                  <c:v>0.1</c:v>
                </c:pt>
                <c:pt idx="1109">
                  <c:v>0.1</c:v>
                </c:pt>
                <c:pt idx="1110">
                  <c:v>0.0</c:v>
                </c:pt>
                <c:pt idx="1111">
                  <c:v>0.0</c:v>
                </c:pt>
                <c:pt idx="1112">
                  <c:v>3.0</c:v>
                </c:pt>
                <c:pt idx="1113">
                  <c:v>0.1</c:v>
                </c:pt>
                <c:pt idx="1114">
                  <c:v>0.1</c:v>
                </c:pt>
                <c:pt idx="1115">
                  <c:v>0.1</c:v>
                </c:pt>
                <c:pt idx="1116">
                  <c:v>0.2</c:v>
                </c:pt>
                <c:pt idx="1117">
                  <c:v>0.2</c:v>
                </c:pt>
                <c:pt idx="1118">
                  <c:v>0.2</c:v>
                </c:pt>
                <c:pt idx="1119">
                  <c:v>0.1</c:v>
                </c:pt>
                <c:pt idx="1120">
                  <c:v>0.1</c:v>
                </c:pt>
                <c:pt idx="1121">
                  <c:v>0.1</c:v>
                </c:pt>
                <c:pt idx="1122">
                  <c:v>0.1</c:v>
                </c:pt>
                <c:pt idx="1123">
                  <c:v>0.1</c:v>
                </c:pt>
                <c:pt idx="1124">
                  <c:v>0.1</c:v>
                </c:pt>
                <c:pt idx="1125">
                  <c:v>0.2</c:v>
                </c:pt>
                <c:pt idx="1126">
                  <c:v>0.2</c:v>
                </c:pt>
                <c:pt idx="1127">
                  <c:v>0.2</c:v>
                </c:pt>
                <c:pt idx="1128">
                  <c:v>0.0</c:v>
                </c:pt>
                <c:pt idx="1129">
                  <c:v>0.0</c:v>
                </c:pt>
                <c:pt idx="1130">
                  <c:v>0.4</c:v>
                </c:pt>
                <c:pt idx="1131">
                  <c:v>0.2</c:v>
                </c:pt>
                <c:pt idx="1132">
                  <c:v>0.1</c:v>
                </c:pt>
                <c:pt idx="1133">
                  <c:v>0.1</c:v>
                </c:pt>
                <c:pt idx="1134">
                  <c:v>0.1</c:v>
                </c:pt>
                <c:pt idx="1135">
                  <c:v>0.2</c:v>
                </c:pt>
                <c:pt idx="1136">
                  <c:v>0.2</c:v>
                </c:pt>
                <c:pt idx="1137">
                  <c:v>0.2</c:v>
                </c:pt>
                <c:pt idx="1138">
                  <c:v>0.2</c:v>
                </c:pt>
                <c:pt idx="1139">
                  <c:v>0.1</c:v>
                </c:pt>
                <c:pt idx="1140">
                  <c:v>0.1</c:v>
                </c:pt>
                <c:pt idx="1141">
                  <c:v>0.1</c:v>
                </c:pt>
                <c:pt idx="1142">
                  <c:v>0.2</c:v>
                </c:pt>
                <c:pt idx="1143">
                  <c:v>0.2</c:v>
                </c:pt>
                <c:pt idx="1144">
                  <c:v>0.2</c:v>
                </c:pt>
                <c:pt idx="1145">
                  <c:v>0.0</c:v>
                </c:pt>
                <c:pt idx="1146">
                  <c:v>0.2</c:v>
                </c:pt>
                <c:pt idx="1147">
                  <c:v>0.1</c:v>
                </c:pt>
                <c:pt idx="1148">
                  <c:v>0.1</c:v>
                </c:pt>
                <c:pt idx="1149">
                  <c:v>0.3</c:v>
                </c:pt>
                <c:pt idx="1150">
                  <c:v>0.2</c:v>
                </c:pt>
                <c:pt idx="1151">
                  <c:v>0.2</c:v>
                </c:pt>
                <c:pt idx="1152">
                  <c:v>0.2</c:v>
                </c:pt>
                <c:pt idx="1153">
                  <c:v>0.1</c:v>
                </c:pt>
                <c:pt idx="1154">
                  <c:v>0.1</c:v>
                </c:pt>
                <c:pt idx="1155">
                  <c:v>0.1</c:v>
                </c:pt>
                <c:pt idx="1156">
                  <c:v>0.2</c:v>
                </c:pt>
                <c:pt idx="1157">
                  <c:v>0.2</c:v>
                </c:pt>
                <c:pt idx="1158">
                  <c:v>0.2</c:v>
                </c:pt>
                <c:pt idx="1159">
                  <c:v>0.2</c:v>
                </c:pt>
                <c:pt idx="1160">
                  <c:v>0.2</c:v>
                </c:pt>
                <c:pt idx="1161">
                  <c:v>0.1</c:v>
                </c:pt>
                <c:pt idx="1162">
                  <c:v>0.0</c:v>
                </c:pt>
                <c:pt idx="1163">
                  <c:v>0.0</c:v>
                </c:pt>
                <c:pt idx="1164">
                  <c:v>0.1</c:v>
                </c:pt>
                <c:pt idx="1165">
                  <c:v>0.2</c:v>
                </c:pt>
                <c:pt idx="1166">
                  <c:v>0.2</c:v>
                </c:pt>
                <c:pt idx="1167">
                  <c:v>0.2</c:v>
                </c:pt>
                <c:pt idx="1168">
                  <c:v>0.2</c:v>
                </c:pt>
                <c:pt idx="1169">
                  <c:v>0.1</c:v>
                </c:pt>
                <c:pt idx="1170">
                  <c:v>0.1</c:v>
                </c:pt>
                <c:pt idx="1171">
                  <c:v>0.1</c:v>
                </c:pt>
                <c:pt idx="1172">
                  <c:v>0.1</c:v>
                </c:pt>
                <c:pt idx="1173">
                  <c:v>0.2</c:v>
                </c:pt>
                <c:pt idx="1174">
                  <c:v>0.1</c:v>
                </c:pt>
                <c:pt idx="1175">
                  <c:v>0.2</c:v>
                </c:pt>
                <c:pt idx="1176">
                  <c:v>0.1</c:v>
                </c:pt>
                <c:pt idx="1177">
                  <c:v>0.1</c:v>
                </c:pt>
                <c:pt idx="1178">
                  <c:v>0.1</c:v>
                </c:pt>
                <c:pt idx="1179">
                  <c:v>0.0</c:v>
                </c:pt>
                <c:pt idx="1180">
                  <c:v>0.0</c:v>
                </c:pt>
                <c:pt idx="1181">
                  <c:v>2.7</c:v>
                </c:pt>
                <c:pt idx="1182">
                  <c:v>0.1</c:v>
                </c:pt>
                <c:pt idx="1183">
                  <c:v>0.1</c:v>
                </c:pt>
                <c:pt idx="1184">
                  <c:v>0.2</c:v>
                </c:pt>
                <c:pt idx="1185">
                  <c:v>0.1</c:v>
                </c:pt>
                <c:pt idx="1186">
                  <c:v>0.2</c:v>
                </c:pt>
                <c:pt idx="1187">
                  <c:v>0.2</c:v>
                </c:pt>
                <c:pt idx="1188">
                  <c:v>0.2</c:v>
                </c:pt>
                <c:pt idx="1189">
                  <c:v>0.2</c:v>
                </c:pt>
                <c:pt idx="1190">
                  <c:v>0.1</c:v>
                </c:pt>
                <c:pt idx="1191">
                  <c:v>0.1</c:v>
                </c:pt>
                <c:pt idx="1192">
                  <c:v>0.1</c:v>
                </c:pt>
                <c:pt idx="1193">
                  <c:v>0.2</c:v>
                </c:pt>
                <c:pt idx="1194">
                  <c:v>0.3</c:v>
                </c:pt>
                <c:pt idx="1195">
                  <c:v>0.2</c:v>
                </c:pt>
                <c:pt idx="1196">
                  <c:v>0.1</c:v>
                </c:pt>
                <c:pt idx="1197">
                  <c:v>0.0</c:v>
                </c:pt>
                <c:pt idx="1198">
                  <c:v>2.8</c:v>
                </c:pt>
                <c:pt idx="1199">
                  <c:v>0.1</c:v>
                </c:pt>
                <c:pt idx="1200">
                  <c:v>0.1</c:v>
                </c:pt>
                <c:pt idx="1201">
                  <c:v>0.1</c:v>
                </c:pt>
                <c:pt idx="1202">
                  <c:v>0.1</c:v>
                </c:pt>
                <c:pt idx="1203">
                  <c:v>0.2</c:v>
                </c:pt>
                <c:pt idx="1204">
                  <c:v>0.2</c:v>
                </c:pt>
                <c:pt idx="1205">
                  <c:v>0.2</c:v>
                </c:pt>
                <c:pt idx="1206">
                  <c:v>0.2</c:v>
                </c:pt>
                <c:pt idx="1207">
                  <c:v>0.1</c:v>
                </c:pt>
                <c:pt idx="1208">
                  <c:v>0.1</c:v>
                </c:pt>
                <c:pt idx="1209">
                  <c:v>0.2</c:v>
                </c:pt>
                <c:pt idx="1210">
                  <c:v>0.1</c:v>
                </c:pt>
                <c:pt idx="1211">
                  <c:v>0.2</c:v>
                </c:pt>
                <c:pt idx="1212">
                  <c:v>0.2</c:v>
                </c:pt>
                <c:pt idx="1213">
                  <c:v>0.2</c:v>
                </c:pt>
                <c:pt idx="1214">
                  <c:v>0.0</c:v>
                </c:pt>
                <c:pt idx="1215">
                  <c:v>0.1</c:v>
                </c:pt>
                <c:pt idx="1216">
                  <c:v>0.4</c:v>
                </c:pt>
                <c:pt idx="1217">
                  <c:v>0.1</c:v>
                </c:pt>
                <c:pt idx="1218">
                  <c:v>0.2</c:v>
                </c:pt>
                <c:pt idx="1219">
                  <c:v>0.2</c:v>
                </c:pt>
                <c:pt idx="1220">
                  <c:v>0.1</c:v>
                </c:pt>
                <c:pt idx="1221">
                  <c:v>0.1</c:v>
                </c:pt>
                <c:pt idx="1222">
                  <c:v>0.2</c:v>
                </c:pt>
                <c:pt idx="1223">
                  <c:v>0.2</c:v>
                </c:pt>
                <c:pt idx="1224">
                  <c:v>0.3</c:v>
                </c:pt>
                <c:pt idx="1225">
                  <c:v>0.2</c:v>
                </c:pt>
                <c:pt idx="1226">
                  <c:v>0.2</c:v>
                </c:pt>
                <c:pt idx="1227">
                  <c:v>0.1</c:v>
                </c:pt>
                <c:pt idx="1228">
                  <c:v>0.1</c:v>
                </c:pt>
                <c:pt idx="1229">
                  <c:v>0.1</c:v>
                </c:pt>
                <c:pt idx="1230">
                  <c:v>0.2</c:v>
                </c:pt>
                <c:pt idx="1231">
                  <c:v>0.0</c:v>
                </c:pt>
                <c:pt idx="1232">
                  <c:v>0.2</c:v>
                </c:pt>
                <c:pt idx="1233">
                  <c:v>0.1</c:v>
                </c:pt>
                <c:pt idx="1234">
                  <c:v>0.1</c:v>
                </c:pt>
                <c:pt idx="1235">
                  <c:v>0.1</c:v>
                </c:pt>
                <c:pt idx="1236">
                  <c:v>0.1</c:v>
                </c:pt>
                <c:pt idx="1237">
                  <c:v>0.2</c:v>
                </c:pt>
                <c:pt idx="1238">
                  <c:v>0.2</c:v>
                </c:pt>
                <c:pt idx="1239">
                  <c:v>0.1</c:v>
                </c:pt>
                <c:pt idx="1240">
                  <c:v>0.1</c:v>
                </c:pt>
                <c:pt idx="1241">
                  <c:v>0.1</c:v>
                </c:pt>
                <c:pt idx="1242">
                  <c:v>0.1</c:v>
                </c:pt>
                <c:pt idx="1243">
                  <c:v>0.1</c:v>
                </c:pt>
                <c:pt idx="1244">
                  <c:v>0.1</c:v>
                </c:pt>
                <c:pt idx="1245">
                  <c:v>0.1</c:v>
                </c:pt>
                <c:pt idx="1246">
                  <c:v>0.2</c:v>
                </c:pt>
                <c:pt idx="1247">
                  <c:v>0.1</c:v>
                </c:pt>
                <c:pt idx="1248">
                  <c:v>0.3</c:v>
                </c:pt>
                <c:pt idx="1249">
                  <c:v>0.0</c:v>
                </c:pt>
                <c:pt idx="1250">
                  <c:v>0.0</c:v>
                </c:pt>
                <c:pt idx="1251">
                  <c:v>0.0</c:v>
                </c:pt>
                <c:pt idx="1252">
                  <c:v>0.0</c:v>
                </c:pt>
                <c:pt idx="1253">
                  <c:v>0.1</c:v>
                </c:pt>
                <c:pt idx="1254">
                  <c:v>0.1</c:v>
                </c:pt>
                <c:pt idx="1255">
                  <c:v>0.1</c:v>
                </c:pt>
                <c:pt idx="1256">
                  <c:v>0.2</c:v>
                </c:pt>
                <c:pt idx="1257">
                  <c:v>0.2</c:v>
                </c:pt>
                <c:pt idx="1258">
                  <c:v>0.2</c:v>
                </c:pt>
                <c:pt idx="1259">
                  <c:v>0.2</c:v>
                </c:pt>
                <c:pt idx="1260">
                  <c:v>0.2</c:v>
                </c:pt>
                <c:pt idx="1261">
                  <c:v>0.1</c:v>
                </c:pt>
                <c:pt idx="1262">
                  <c:v>0.1</c:v>
                </c:pt>
                <c:pt idx="1263">
                  <c:v>0.1</c:v>
                </c:pt>
                <c:pt idx="1264">
                  <c:v>0.1</c:v>
                </c:pt>
                <c:pt idx="1265">
                  <c:v>0.2</c:v>
                </c:pt>
                <c:pt idx="1266">
                  <c:v>0.2</c:v>
                </c:pt>
                <c:pt idx="1267">
                  <c:v>0.0</c:v>
                </c:pt>
                <c:pt idx="1268">
                  <c:v>0.1</c:v>
                </c:pt>
                <c:pt idx="1269">
                  <c:v>0.3</c:v>
                </c:pt>
                <c:pt idx="1270">
                  <c:v>0.1</c:v>
                </c:pt>
                <c:pt idx="1271">
                  <c:v>0.1</c:v>
                </c:pt>
                <c:pt idx="1272">
                  <c:v>0.1</c:v>
                </c:pt>
                <c:pt idx="1273">
                  <c:v>0.1</c:v>
                </c:pt>
                <c:pt idx="1274">
                  <c:v>0.2</c:v>
                </c:pt>
                <c:pt idx="1275">
                  <c:v>0.1</c:v>
                </c:pt>
                <c:pt idx="1276">
                  <c:v>0.1</c:v>
                </c:pt>
                <c:pt idx="1277">
                  <c:v>0.1</c:v>
                </c:pt>
                <c:pt idx="1278">
                  <c:v>0.1</c:v>
                </c:pt>
                <c:pt idx="1279">
                  <c:v>0.2</c:v>
                </c:pt>
                <c:pt idx="1280">
                  <c:v>0.2</c:v>
                </c:pt>
                <c:pt idx="1281">
                  <c:v>0.1</c:v>
                </c:pt>
                <c:pt idx="1282">
                  <c:v>0.1</c:v>
                </c:pt>
                <c:pt idx="1283">
                  <c:v>0.1</c:v>
                </c:pt>
                <c:pt idx="1284">
                  <c:v>0.0</c:v>
                </c:pt>
                <c:pt idx="1285">
                  <c:v>0.1</c:v>
                </c:pt>
                <c:pt idx="1286">
                  <c:v>4.4</c:v>
                </c:pt>
                <c:pt idx="1287">
                  <c:v>0.2</c:v>
                </c:pt>
                <c:pt idx="1288">
                  <c:v>0.2</c:v>
                </c:pt>
                <c:pt idx="1289">
                  <c:v>0.2</c:v>
                </c:pt>
                <c:pt idx="1290">
                  <c:v>0.1</c:v>
                </c:pt>
                <c:pt idx="1291">
                  <c:v>0.1</c:v>
                </c:pt>
                <c:pt idx="1292">
                  <c:v>0.1</c:v>
                </c:pt>
                <c:pt idx="1293">
                  <c:v>0.1</c:v>
                </c:pt>
                <c:pt idx="1294">
                  <c:v>0.2</c:v>
                </c:pt>
                <c:pt idx="1295">
                  <c:v>0.2</c:v>
                </c:pt>
                <c:pt idx="1296">
                  <c:v>0.2</c:v>
                </c:pt>
                <c:pt idx="1297">
                  <c:v>0.2</c:v>
                </c:pt>
                <c:pt idx="1298">
                  <c:v>0.1</c:v>
                </c:pt>
                <c:pt idx="1299">
                  <c:v>0.1</c:v>
                </c:pt>
                <c:pt idx="1300">
                  <c:v>0.2</c:v>
                </c:pt>
                <c:pt idx="1301">
                  <c:v>0.0</c:v>
                </c:pt>
                <c:pt idx="1302">
                  <c:v>0.1</c:v>
                </c:pt>
                <c:pt idx="1303">
                  <c:v>0.1</c:v>
                </c:pt>
                <c:pt idx="1304">
                  <c:v>0.1</c:v>
                </c:pt>
                <c:pt idx="1305">
                  <c:v>0.1</c:v>
                </c:pt>
                <c:pt idx="1306">
                  <c:v>0.1</c:v>
                </c:pt>
                <c:pt idx="1307">
                  <c:v>0.1</c:v>
                </c:pt>
                <c:pt idx="1308">
                  <c:v>0.1</c:v>
                </c:pt>
                <c:pt idx="1309">
                  <c:v>0.2</c:v>
                </c:pt>
                <c:pt idx="1310">
                  <c:v>0.2</c:v>
                </c:pt>
                <c:pt idx="1311">
                  <c:v>0.2</c:v>
                </c:pt>
                <c:pt idx="1312">
                  <c:v>0.1</c:v>
                </c:pt>
                <c:pt idx="1313">
                  <c:v>0.1</c:v>
                </c:pt>
                <c:pt idx="1314">
                  <c:v>0.1</c:v>
                </c:pt>
                <c:pt idx="1315">
                  <c:v>0.1</c:v>
                </c:pt>
                <c:pt idx="1316">
                  <c:v>0.1</c:v>
                </c:pt>
                <c:pt idx="1317">
                  <c:v>0.1</c:v>
                </c:pt>
                <c:pt idx="1318">
                  <c:v>0.0</c:v>
                </c:pt>
                <c:pt idx="1319">
                  <c:v>0.0</c:v>
                </c:pt>
                <c:pt idx="1320">
                  <c:v>0.1</c:v>
                </c:pt>
                <c:pt idx="1321">
                  <c:v>0.1</c:v>
                </c:pt>
                <c:pt idx="1322">
                  <c:v>0.1</c:v>
                </c:pt>
                <c:pt idx="1323">
                  <c:v>0.1</c:v>
                </c:pt>
                <c:pt idx="1324">
                  <c:v>0.1</c:v>
                </c:pt>
                <c:pt idx="1325">
                  <c:v>0.2</c:v>
                </c:pt>
                <c:pt idx="1326">
                  <c:v>0.1</c:v>
                </c:pt>
                <c:pt idx="1327">
                  <c:v>0.2</c:v>
                </c:pt>
                <c:pt idx="1328">
                  <c:v>0.1</c:v>
                </c:pt>
                <c:pt idx="1329">
                  <c:v>0.2</c:v>
                </c:pt>
                <c:pt idx="1330">
                  <c:v>0.2</c:v>
                </c:pt>
                <c:pt idx="1331">
                  <c:v>0.1</c:v>
                </c:pt>
                <c:pt idx="1332">
                  <c:v>0.1</c:v>
                </c:pt>
                <c:pt idx="1333">
                  <c:v>0.0</c:v>
                </c:pt>
                <c:pt idx="1334">
                  <c:v>0.1</c:v>
                </c:pt>
                <c:pt idx="1335">
                  <c:v>0.1</c:v>
                </c:pt>
                <c:pt idx="1336">
                  <c:v>0.1</c:v>
                </c:pt>
                <c:pt idx="1337">
                  <c:v>0.0</c:v>
                </c:pt>
                <c:pt idx="1338">
                  <c:v>2.8</c:v>
                </c:pt>
                <c:pt idx="1339">
                  <c:v>0.3</c:v>
                </c:pt>
                <c:pt idx="1340">
                  <c:v>0.1</c:v>
                </c:pt>
                <c:pt idx="1341">
                  <c:v>0.2</c:v>
                </c:pt>
                <c:pt idx="1342">
                  <c:v>0.2</c:v>
                </c:pt>
                <c:pt idx="1343">
                  <c:v>0.2</c:v>
                </c:pt>
                <c:pt idx="1344">
                  <c:v>0.1</c:v>
                </c:pt>
                <c:pt idx="1345">
                  <c:v>0.1</c:v>
                </c:pt>
                <c:pt idx="1346">
                  <c:v>0.1</c:v>
                </c:pt>
                <c:pt idx="1347">
                  <c:v>0.1</c:v>
                </c:pt>
                <c:pt idx="1348">
                  <c:v>0.2</c:v>
                </c:pt>
                <c:pt idx="1349">
                  <c:v>0.1</c:v>
                </c:pt>
                <c:pt idx="1350">
                  <c:v>0.1</c:v>
                </c:pt>
                <c:pt idx="1351">
                  <c:v>0.2</c:v>
                </c:pt>
                <c:pt idx="1352">
                  <c:v>0.1</c:v>
                </c:pt>
                <c:pt idx="1353">
                  <c:v>0.1</c:v>
                </c:pt>
                <c:pt idx="1354">
                  <c:v>0.0</c:v>
                </c:pt>
                <c:pt idx="1355">
                  <c:v>2.8</c:v>
                </c:pt>
                <c:pt idx="1356">
                  <c:v>0.3</c:v>
                </c:pt>
                <c:pt idx="1357">
                  <c:v>0.2</c:v>
                </c:pt>
                <c:pt idx="1358">
                  <c:v>0.1</c:v>
                </c:pt>
                <c:pt idx="1359">
                  <c:v>0.2</c:v>
                </c:pt>
                <c:pt idx="1360">
                  <c:v>0.1</c:v>
                </c:pt>
                <c:pt idx="1361">
                  <c:v>0.1</c:v>
                </c:pt>
                <c:pt idx="1362">
                  <c:v>0.1</c:v>
                </c:pt>
                <c:pt idx="1363">
                  <c:v>0.1</c:v>
                </c:pt>
                <c:pt idx="1364">
                  <c:v>0.1</c:v>
                </c:pt>
                <c:pt idx="1365">
                  <c:v>0.1</c:v>
                </c:pt>
                <c:pt idx="1366">
                  <c:v>0.1</c:v>
                </c:pt>
                <c:pt idx="1367">
                  <c:v>0.1</c:v>
                </c:pt>
                <c:pt idx="1368">
                  <c:v>0.1</c:v>
                </c:pt>
                <c:pt idx="1369">
                  <c:v>0.1</c:v>
                </c:pt>
                <c:pt idx="1370">
                  <c:v>0.1</c:v>
                </c:pt>
                <c:pt idx="1371">
                  <c:v>0.0</c:v>
                </c:pt>
                <c:pt idx="1372">
                  <c:v>3.0</c:v>
                </c:pt>
                <c:pt idx="1373">
                  <c:v>0.3</c:v>
                </c:pt>
                <c:pt idx="1374">
                  <c:v>0.1</c:v>
                </c:pt>
                <c:pt idx="1375">
                  <c:v>0.1</c:v>
                </c:pt>
                <c:pt idx="1376">
                  <c:v>0.1</c:v>
                </c:pt>
                <c:pt idx="1377">
                  <c:v>0.2</c:v>
                </c:pt>
                <c:pt idx="1378">
                  <c:v>0.2</c:v>
                </c:pt>
                <c:pt idx="1379">
                  <c:v>0.2</c:v>
                </c:pt>
                <c:pt idx="1380">
                  <c:v>0.2</c:v>
                </c:pt>
                <c:pt idx="1381">
                  <c:v>0.1</c:v>
                </c:pt>
                <c:pt idx="1382">
                  <c:v>0.1</c:v>
                </c:pt>
                <c:pt idx="1383">
                  <c:v>0.1</c:v>
                </c:pt>
                <c:pt idx="1384">
                  <c:v>0.1</c:v>
                </c:pt>
                <c:pt idx="1385">
                  <c:v>0.2</c:v>
                </c:pt>
                <c:pt idx="1386">
                  <c:v>0.1</c:v>
                </c:pt>
                <c:pt idx="1387">
                  <c:v>0.1</c:v>
                </c:pt>
                <c:pt idx="1388">
                  <c:v>0.0</c:v>
                </c:pt>
                <c:pt idx="1389">
                  <c:v>0.0</c:v>
                </c:pt>
                <c:pt idx="1390">
                  <c:v>0.2</c:v>
                </c:pt>
                <c:pt idx="1391">
                  <c:v>0.1</c:v>
                </c:pt>
                <c:pt idx="1392">
                  <c:v>0.1</c:v>
                </c:pt>
                <c:pt idx="1393">
                  <c:v>0.2</c:v>
                </c:pt>
                <c:pt idx="1394">
                  <c:v>0.2</c:v>
                </c:pt>
                <c:pt idx="1395">
                  <c:v>0.2</c:v>
                </c:pt>
                <c:pt idx="1396">
                  <c:v>0.1</c:v>
                </c:pt>
                <c:pt idx="1397">
                  <c:v>0.1</c:v>
                </c:pt>
                <c:pt idx="1398">
                  <c:v>0.1</c:v>
                </c:pt>
                <c:pt idx="1399">
                  <c:v>0.1</c:v>
                </c:pt>
                <c:pt idx="1400">
                  <c:v>0.1</c:v>
                </c:pt>
                <c:pt idx="1401">
                  <c:v>0.1</c:v>
                </c:pt>
                <c:pt idx="1402">
                  <c:v>0.1</c:v>
                </c:pt>
                <c:pt idx="1403">
                  <c:v>0.1</c:v>
                </c:pt>
                <c:pt idx="1404">
                  <c:v>0.1</c:v>
                </c:pt>
                <c:pt idx="1405">
                  <c:v>0.0</c:v>
                </c:pt>
                <c:pt idx="1406">
                  <c:v>0.1</c:v>
                </c:pt>
                <c:pt idx="1407">
                  <c:v>28.0</c:v>
                </c:pt>
                <c:pt idx="1408">
                  <c:v>0.2</c:v>
                </c:pt>
                <c:pt idx="1409">
                  <c:v>0.2</c:v>
                </c:pt>
                <c:pt idx="1410">
                  <c:v>0.2</c:v>
                </c:pt>
                <c:pt idx="1411">
                  <c:v>0.1</c:v>
                </c:pt>
                <c:pt idx="1412">
                  <c:v>0.1</c:v>
                </c:pt>
                <c:pt idx="1413">
                  <c:v>0.2</c:v>
                </c:pt>
                <c:pt idx="1414">
                  <c:v>0.1</c:v>
                </c:pt>
                <c:pt idx="1415">
                  <c:v>0.2</c:v>
                </c:pt>
                <c:pt idx="1416">
                  <c:v>0.2</c:v>
                </c:pt>
                <c:pt idx="1417">
                  <c:v>0.1</c:v>
                </c:pt>
                <c:pt idx="1418">
                  <c:v>0.2</c:v>
                </c:pt>
                <c:pt idx="1419">
                  <c:v>0.1</c:v>
                </c:pt>
                <c:pt idx="1420">
                  <c:v>0.0</c:v>
                </c:pt>
                <c:pt idx="1421">
                  <c:v>0.0</c:v>
                </c:pt>
                <c:pt idx="1422">
                  <c:v>0.0</c:v>
                </c:pt>
                <c:pt idx="1423">
                  <c:v>0.2</c:v>
                </c:pt>
                <c:pt idx="1424">
                  <c:v>0.0</c:v>
                </c:pt>
                <c:pt idx="1425">
                  <c:v>0.0</c:v>
                </c:pt>
                <c:pt idx="1426">
                  <c:v>0.0</c:v>
                </c:pt>
                <c:pt idx="1427">
                  <c:v>3.1</c:v>
                </c:pt>
                <c:pt idx="1428">
                  <c:v>0.0</c:v>
                </c:pt>
                <c:pt idx="1429">
                  <c:v>0.0</c:v>
                </c:pt>
                <c:pt idx="1430">
                  <c:v>0.0</c:v>
                </c:pt>
                <c:pt idx="1431">
                  <c:v>0.0</c:v>
                </c:pt>
                <c:pt idx="1432">
                  <c:v>0.0</c:v>
                </c:pt>
                <c:pt idx="1433">
                  <c:v>0.0</c:v>
                </c:pt>
                <c:pt idx="1434">
                  <c:v>0.0</c:v>
                </c:pt>
                <c:pt idx="1435">
                  <c:v>0.0</c:v>
                </c:pt>
                <c:pt idx="1436">
                  <c:v>0.0</c:v>
                </c:pt>
                <c:pt idx="1437">
                  <c:v>0.0</c:v>
                </c:pt>
                <c:pt idx="1438">
                  <c:v>0.0</c:v>
                </c:pt>
                <c:pt idx="1439">
                  <c:v>0.1</c:v>
                </c:pt>
                <c:pt idx="1440">
                  <c:v>0.0</c:v>
                </c:pt>
                <c:pt idx="1441">
                  <c:v>0.1</c:v>
                </c:pt>
                <c:pt idx="1442">
                  <c:v>0.0</c:v>
                </c:pt>
                <c:pt idx="1443">
                  <c:v>0.0</c:v>
                </c:pt>
                <c:pt idx="1444">
                  <c:v>0.0</c:v>
                </c:pt>
                <c:pt idx="1445">
                  <c:v>0.0</c:v>
                </c:pt>
                <c:pt idx="1446">
                  <c:v>0.0</c:v>
                </c:pt>
                <c:pt idx="1447">
                  <c:v>0.0</c:v>
                </c:pt>
                <c:pt idx="1448">
                  <c:v>0.0</c:v>
                </c:pt>
                <c:pt idx="1449">
                  <c:v>0.1</c:v>
                </c:pt>
                <c:pt idx="1450">
                  <c:v>0.0</c:v>
                </c:pt>
                <c:pt idx="1451">
                  <c:v>0.0</c:v>
                </c:pt>
                <c:pt idx="1452">
                  <c:v>0.0</c:v>
                </c:pt>
                <c:pt idx="1453">
                  <c:v>0.1</c:v>
                </c:pt>
                <c:pt idx="1454">
                  <c:v>0.0</c:v>
                </c:pt>
                <c:pt idx="1455">
                  <c:v>0.0</c:v>
                </c:pt>
                <c:pt idx="1456">
                  <c:v>0.0</c:v>
                </c:pt>
                <c:pt idx="1457">
                  <c:v>0.0</c:v>
                </c:pt>
                <c:pt idx="1458">
                  <c:v>0.1</c:v>
                </c:pt>
                <c:pt idx="1459">
                  <c:v>0.0</c:v>
                </c:pt>
                <c:pt idx="1460">
                  <c:v>0.0</c:v>
                </c:pt>
                <c:pt idx="1461">
                  <c:v>0.0</c:v>
                </c:pt>
                <c:pt idx="1462">
                  <c:v>0.0</c:v>
                </c:pt>
                <c:pt idx="1463">
                  <c:v>0.0</c:v>
                </c:pt>
                <c:pt idx="1464">
                  <c:v>0.0</c:v>
                </c:pt>
                <c:pt idx="1465">
                  <c:v>0.0</c:v>
                </c:pt>
                <c:pt idx="1466">
                  <c:v>0.1</c:v>
                </c:pt>
                <c:pt idx="1467">
                  <c:v>0.0</c:v>
                </c:pt>
                <c:pt idx="1468">
                  <c:v>0.0</c:v>
                </c:pt>
                <c:pt idx="1469">
                  <c:v>0.0</c:v>
                </c:pt>
                <c:pt idx="1470">
                  <c:v>0.0</c:v>
                </c:pt>
                <c:pt idx="1471">
                  <c:v>0.0</c:v>
                </c:pt>
                <c:pt idx="1472">
                  <c:v>0.0</c:v>
                </c:pt>
                <c:pt idx="1473">
                  <c:v>0.1</c:v>
                </c:pt>
                <c:pt idx="1474">
                  <c:v>2.5</c:v>
                </c:pt>
                <c:pt idx="1475">
                  <c:v>0.0</c:v>
                </c:pt>
                <c:pt idx="1476">
                  <c:v>0.1</c:v>
                </c:pt>
                <c:pt idx="1477">
                  <c:v>0.0</c:v>
                </c:pt>
                <c:pt idx="1478">
                  <c:v>0.1</c:v>
                </c:pt>
                <c:pt idx="1479">
                  <c:v>0.1</c:v>
                </c:pt>
                <c:pt idx="1480">
                  <c:v>0.1</c:v>
                </c:pt>
                <c:pt idx="1481">
                  <c:v>0.1</c:v>
                </c:pt>
                <c:pt idx="1482">
                  <c:v>0.0</c:v>
                </c:pt>
                <c:pt idx="1483">
                  <c:v>0.0</c:v>
                </c:pt>
                <c:pt idx="1484">
                  <c:v>0.0</c:v>
                </c:pt>
                <c:pt idx="1485">
                  <c:v>0.0</c:v>
                </c:pt>
                <c:pt idx="1486">
                  <c:v>0.0</c:v>
                </c:pt>
                <c:pt idx="1487">
                  <c:v>0.0</c:v>
                </c:pt>
                <c:pt idx="1488">
                  <c:v>0.0</c:v>
                </c:pt>
                <c:pt idx="1489">
                  <c:v>0.1</c:v>
                </c:pt>
                <c:pt idx="1490">
                  <c:v>0.1</c:v>
                </c:pt>
                <c:pt idx="1491">
                  <c:v>0.0</c:v>
                </c:pt>
                <c:pt idx="1492">
                  <c:v>0.0</c:v>
                </c:pt>
                <c:pt idx="1493">
                  <c:v>0.1</c:v>
                </c:pt>
                <c:pt idx="1494">
                  <c:v>0.0</c:v>
                </c:pt>
                <c:pt idx="1495">
                  <c:v>0.1</c:v>
                </c:pt>
                <c:pt idx="1496">
                  <c:v>0.0</c:v>
                </c:pt>
                <c:pt idx="1497">
                  <c:v>0.0</c:v>
                </c:pt>
                <c:pt idx="1498">
                  <c:v>0.0</c:v>
                </c:pt>
                <c:pt idx="1499">
                  <c:v>0.0</c:v>
                </c:pt>
                <c:pt idx="1500">
                  <c:v>0.1</c:v>
                </c:pt>
                <c:pt idx="1501">
                  <c:v>0.0</c:v>
                </c:pt>
                <c:pt idx="1502">
                  <c:v>0.0</c:v>
                </c:pt>
                <c:pt idx="1503">
                  <c:v>0.0</c:v>
                </c:pt>
                <c:pt idx="1504">
                  <c:v>0.0</c:v>
                </c:pt>
                <c:pt idx="1505">
                  <c:v>0.0</c:v>
                </c:pt>
                <c:pt idx="1506">
                  <c:v>0.2</c:v>
                </c:pt>
                <c:pt idx="1507">
                  <c:v>0.0</c:v>
                </c:pt>
                <c:pt idx="1508">
                  <c:v>0.0</c:v>
                </c:pt>
                <c:pt idx="1509">
                  <c:v>0.1</c:v>
                </c:pt>
                <c:pt idx="1510">
                  <c:v>0.1</c:v>
                </c:pt>
                <c:pt idx="1511">
                  <c:v>0.0</c:v>
                </c:pt>
                <c:pt idx="1512">
                  <c:v>0.0</c:v>
                </c:pt>
                <c:pt idx="1513">
                  <c:v>0.0</c:v>
                </c:pt>
                <c:pt idx="1514">
                  <c:v>0.1</c:v>
                </c:pt>
                <c:pt idx="1515">
                  <c:v>0.0</c:v>
                </c:pt>
                <c:pt idx="1516">
                  <c:v>0.1</c:v>
                </c:pt>
                <c:pt idx="1517">
                  <c:v>0.0</c:v>
                </c:pt>
                <c:pt idx="1518">
                  <c:v>0.0</c:v>
                </c:pt>
                <c:pt idx="1519">
                  <c:v>0.1</c:v>
                </c:pt>
                <c:pt idx="1520">
                  <c:v>0.0</c:v>
                </c:pt>
                <c:pt idx="1521">
                  <c:v>0.1</c:v>
                </c:pt>
                <c:pt idx="1522">
                  <c:v>0.0</c:v>
                </c:pt>
                <c:pt idx="1523">
                  <c:v>0.0</c:v>
                </c:pt>
                <c:pt idx="1524">
                  <c:v>0.0</c:v>
                </c:pt>
                <c:pt idx="1525">
                  <c:v>0.0</c:v>
                </c:pt>
                <c:pt idx="1526">
                  <c:v>0.0</c:v>
                </c:pt>
                <c:pt idx="1527">
                  <c:v>0.0</c:v>
                </c:pt>
                <c:pt idx="1528">
                  <c:v>0.0</c:v>
                </c:pt>
                <c:pt idx="1529">
                  <c:v>0.0</c:v>
                </c:pt>
                <c:pt idx="1530">
                  <c:v>0.0</c:v>
                </c:pt>
                <c:pt idx="1531">
                  <c:v>0.1</c:v>
                </c:pt>
                <c:pt idx="1532">
                  <c:v>0.1</c:v>
                </c:pt>
                <c:pt idx="1533">
                  <c:v>0.1</c:v>
                </c:pt>
                <c:pt idx="1534">
                  <c:v>0.1</c:v>
                </c:pt>
                <c:pt idx="1535">
                  <c:v>0.1</c:v>
                </c:pt>
                <c:pt idx="1536">
                  <c:v>0.1</c:v>
                </c:pt>
                <c:pt idx="1537">
                  <c:v>0.1</c:v>
                </c:pt>
                <c:pt idx="1538">
                  <c:v>0.2</c:v>
                </c:pt>
                <c:pt idx="1539">
                  <c:v>0.0</c:v>
                </c:pt>
                <c:pt idx="1540">
                  <c:v>0.1</c:v>
                </c:pt>
                <c:pt idx="1541">
                  <c:v>0.1</c:v>
                </c:pt>
                <c:pt idx="1542">
                  <c:v>0.1</c:v>
                </c:pt>
                <c:pt idx="1543">
                  <c:v>0.2</c:v>
                </c:pt>
                <c:pt idx="1544">
                  <c:v>0.1</c:v>
                </c:pt>
                <c:pt idx="1545">
                  <c:v>0.2</c:v>
                </c:pt>
                <c:pt idx="1546">
                  <c:v>0.1</c:v>
                </c:pt>
                <c:pt idx="1547">
                  <c:v>0.1</c:v>
                </c:pt>
                <c:pt idx="1548">
                  <c:v>0.1</c:v>
                </c:pt>
                <c:pt idx="1549">
                  <c:v>0.2</c:v>
                </c:pt>
                <c:pt idx="1550">
                  <c:v>0.2</c:v>
                </c:pt>
                <c:pt idx="1551">
                  <c:v>0.2</c:v>
                </c:pt>
                <c:pt idx="1552">
                  <c:v>0.1</c:v>
                </c:pt>
                <c:pt idx="1553">
                  <c:v>0.1</c:v>
                </c:pt>
                <c:pt idx="1554">
                  <c:v>0.1</c:v>
                </c:pt>
                <c:pt idx="1555">
                  <c:v>0.2</c:v>
                </c:pt>
                <c:pt idx="1556">
                  <c:v>0.0</c:v>
                </c:pt>
                <c:pt idx="1557">
                  <c:v>0.1</c:v>
                </c:pt>
                <c:pt idx="1558">
                  <c:v>0.1</c:v>
                </c:pt>
                <c:pt idx="1559">
                  <c:v>0.1</c:v>
                </c:pt>
                <c:pt idx="1560">
                  <c:v>0.1</c:v>
                </c:pt>
                <c:pt idx="1561">
                  <c:v>0.2</c:v>
                </c:pt>
                <c:pt idx="1562">
                  <c:v>0.2</c:v>
                </c:pt>
                <c:pt idx="1563">
                  <c:v>0.2</c:v>
                </c:pt>
                <c:pt idx="1564">
                  <c:v>0.1</c:v>
                </c:pt>
                <c:pt idx="1565">
                  <c:v>0.1</c:v>
                </c:pt>
                <c:pt idx="1566">
                  <c:v>0.1</c:v>
                </c:pt>
                <c:pt idx="1567">
                  <c:v>0.1</c:v>
                </c:pt>
                <c:pt idx="1568">
                  <c:v>0.2</c:v>
                </c:pt>
                <c:pt idx="1569">
                  <c:v>0.1</c:v>
                </c:pt>
                <c:pt idx="1570">
                  <c:v>0.1</c:v>
                </c:pt>
                <c:pt idx="1571">
                  <c:v>0.1</c:v>
                </c:pt>
                <c:pt idx="1572">
                  <c:v>0.1</c:v>
                </c:pt>
                <c:pt idx="1573">
                  <c:v>0.0</c:v>
                </c:pt>
                <c:pt idx="1574">
                  <c:v>0.1</c:v>
                </c:pt>
                <c:pt idx="1575">
                  <c:v>0.1</c:v>
                </c:pt>
                <c:pt idx="1576">
                  <c:v>0.1</c:v>
                </c:pt>
                <c:pt idx="1577">
                  <c:v>0.1</c:v>
                </c:pt>
                <c:pt idx="1578">
                  <c:v>0.1</c:v>
                </c:pt>
                <c:pt idx="1579">
                  <c:v>0.1</c:v>
                </c:pt>
                <c:pt idx="1580">
                  <c:v>0.1</c:v>
                </c:pt>
                <c:pt idx="1581">
                  <c:v>0.2</c:v>
                </c:pt>
                <c:pt idx="1582">
                  <c:v>0.2</c:v>
                </c:pt>
                <c:pt idx="1583">
                  <c:v>0.1</c:v>
                </c:pt>
                <c:pt idx="1584">
                  <c:v>0.1</c:v>
                </c:pt>
                <c:pt idx="1585">
                  <c:v>0.1</c:v>
                </c:pt>
                <c:pt idx="1586">
                  <c:v>0.1</c:v>
                </c:pt>
                <c:pt idx="1587">
                  <c:v>0.2</c:v>
                </c:pt>
                <c:pt idx="1588">
                  <c:v>0.2</c:v>
                </c:pt>
                <c:pt idx="1589">
                  <c:v>0.2</c:v>
                </c:pt>
                <c:pt idx="1590">
                  <c:v>0.0</c:v>
                </c:pt>
                <c:pt idx="1591">
                  <c:v>0.2</c:v>
                </c:pt>
                <c:pt idx="1592">
                  <c:v>0.1</c:v>
                </c:pt>
                <c:pt idx="1593">
                  <c:v>0.1</c:v>
                </c:pt>
                <c:pt idx="1594">
                  <c:v>0.1</c:v>
                </c:pt>
                <c:pt idx="1595">
                  <c:v>0.1</c:v>
                </c:pt>
                <c:pt idx="1596">
                  <c:v>0.2</c:v>
                </c:pt>
                <c:pt idx="1597">
                  <c:v>0.2</c:v>
                </c:pt>
                <c:pt idx="1598">
                  <c:v>0.1</c:v>
                </c:pt>
                <c:pt idx="1599">
                  <c:v>0.1</c:v>
                </c:pt>
                <c:pt idx="1600">
                  <c:v>0.1</c:v>
                </c:pt>
                <c:pt idx="1601">
                  <c:v>0.1</c:v>
                </c:pt>
                <c:pt idx="1602">
                  <c:v>0.1</c:v>
                </c:pt>
                <c:pt idx="1603">
                  <c:v>0.2</c:v>
                </c:pt>
                <c:pt idx="1604">
                  <c:v>0.1</c:v>
                </c:pt>
                <c:pt idx="1605">
                  <c:v>0.2</c:v>
                </c:pt>
                <c:pt idx="1606">
                  <c:v>0.1</c:v>
                </c:pt>
                <c:pt idx="1607">
                  <c:v>0.0</c:v>
                </c:pt>
                <c:pt idx="1608">
                  <c:v>0.0</c:v>
                </c:pt>
                <c:pt idx="1609">
                  <c:v>0.1</c:v>
                </c:pt>
                <c:pt idx="1610">
                  <c:v>0.4</c:v>
                </c:pt>
                <c:pt idx="1611">
                  <c:v>0.1</c:v>
                </c:pt>
                <c:pt idx="1612">
                  <c:v>0.1</c:v>
                </c:pt>
                <c:pt idx="1613">
                  <c:v>0.1</c:v>
                </c:pt>
                <c:pt idx="1614">
                  <c:v>0.1</c:v>
                </c:pt>
                <c:pt idx="1615">
                  <c:v>0.1</c:v>
                </c:pt>
                <c:pt idx="1616">
                  <c:v>0.2</c:v>
                </c:pt>
                <c:pt idx="1617">
                  <c:v>0.2</c:v>
                </c:pt>
                <c:pt idx="1618">
                  <c:v>0.2</c:v>
                </c:pt>
                <c:pt idx="1619">
                  <c:v>0.2</c:v>
                </c:pt>
                <c:pt idx="1620">
                  <c:v>0.1</c:v>
                </c:pt>
                <c:pt idx="1621">
                  <c:v>0.1</c:v>
                </c:pt>
                <c:pt idx="1622">
                  <c:v>0.1</c:v>
                </c:pt>
                <c:pt idx="1623">
                  <c:v>0.2</c:v>
                </c:pt>
                <c:pt idx="1624">
                  <c:v>0.0</c:v>
                </c:pt>
                <c:pt idx="1625">
                  <c:v>0.0</c:v>
                </c:pt>
                <c:pt idx="1626">
                  <c:v>0.0</c:v>
                </c:pt>
                <c:pt idx="1627">
                  <c:v>0.3</c:v>
                </c:pt>
                <c:pt idx="1628">
                  <c:v>0.1</c:v>
                </c:pt>
                <c:pt idx="1629">
                  <c:v>0.1</c:v>
                </c:pt>
                <c:pt idx="1630">
                  <c:v>0.2</c:v>
                </c:pt>
                <c:pt idx="1631">
                  <c:v>0.2</c:v>
                </c:pt>
                <c:pt idx="1632">
                  <c:v>0.1</c:v>
                </c:pt>
                <c:pt idx="1633">
                  <c:v>0.1</c:v>
                </c:pt>
                <c:pt idx="1634">
                  <c:v>0.1</c:v>
                </c:pt>
                <c:pt idx="1635">
                  <c:v>0.1</c:v>
                </c:pt>
                <c:pt idx="1636">
                  <c:v>0.1</c:v>
                </c:pt>
                <c:pt idx="1637">
                  <c:v>0.1</c:v>
                </c:pt>
                <c:pt idx="1638">
                  <c:v>0.1</c:v>
                </c:pt>
                <c:pt idx="1639">
                  <c:v>0.2</c:v>
                </c:pt>
                <c:pt idx="1640">
                  <c:v>0.2</c:v>
                </c:pt>
                <c:pt idx="1641">
                  <c:v>0.1</c:v>
                </c:pt>
                <c:pt idx="1642">
                  <c:v>0.0</c:v>
                </c:pt>
                <c:pt idx="1643">
                  <c:v>0.1</c:v>
                </c:pt>
                <c:pt idx="1644">
                  <c:v>44.2</c:v>
                </c:pt>
                <c:pt idx="1645">
                  <c:v>0.1</c:v>
                </c:pt>
                <c:pt idx="1646">
                  <c:v>0.2</c:v>
                </c:pt>
                <c:pt idx="1647">
                  <c:v>0.2</c:v>
                </c:pt>
                <c:pt idx="1648">
                  <c:v>0.1</c:v>
                </c:pt>
                <c:pt idx="1649">
                  <c:v>0.1</c:v>
                </c:pt>
                <c:pt idx="1650">
                  <c:v>0.1</c:v>
                </c:pt>
                <c:pt idx="1651">
                  <c:v>0.1</c:v>
                </c:pt>
                <c:pt idx="1652">
                  <c:v>0.2</c:v>
                </c:pt>
                <c:pt idx="1653">
                  <c:v>0.2</c:v>
                </c:pt>
                <c:pt idx="1654">
                  <c:v>0.2</c:v>
                </c:pt>
                <c:pt idx="1655">
                  <c:v>0.2</c:v>
                </c:pt>
                <c:pt idx="1656">
                  <c:v>0.1</c:v>
                </c:pt>
                <c:pt idx="1657">
                  <c:v>0.1</c:v>
                </c:pt>
                <c:pt idx="1658">
                  <c:v>0.1</c:v>
                </c:pt>
                <c:pt idx="1659">
                  <c:v>0.0</c:v>
                </c:pt>
                <c:pt idx="1660">
                  <c:v>0.0</c:v>
                </c:pt>
                <c:pt idx="1661">
                  <c:v>0.1</c:v>
                </c:pt>
                <c:pt idx="1662">
                  <c:v>0.1</c:v>
                </c:pt>
                <c:pt idx="1663">
                  <c:v>0.1</c:v>
                </c:pt>
                <c:pt idx="1664">
                  <c:v>0.1</c:v>
                </c:pt>
                <c:pt idx="1665">
                  <c:v>0.1</c:v>
                </c:pt>
                <c:pt idx="1666">
                  <c:v>0.2</c:v>
                </c:pt>
                <c:pt idx="1667">
                  <c:v>0.2</c:v>
                </c:pt>
                <c:pt idx="1668">
                  <c:v>0.2</c:v>
                </c:pt>
                <c:pt idx="1669">
                  <c:v>0.2</c:v>
                </c:pt>
                <c:pt idx="1670">
                  <c:v>0.1</c:v>
                </c:pt>
                <c:pt idx="1671">
                  <c:v>0.1</c:v>
                </c:pt>
                <c:pt idx="1672">
                  <c:v>0.1</c:v>
                </c:pt>
                <c:pt idx="1673">
                  <c:v>0.2</c:v>
                </c:pt>
                <c:pt idx="1674">
                  <c:v>0.2</c:v>
                </c:pt>
                <c:pt idx="1675">
                  <c:v>0.1</c:v>
                </c:pt>
                <c:pt idx="1676">
                  <c:v>0.0</c:v>
                </c:pt>
                <c:pt idx="1677">
                  <c:v>0.0</c:v>
                </c:pt>
                <c:pt idx="1678">
                  <c:v>0.1</c:v>
                </c:pt>
                <c:pt idx="1679">
                  <c:v>0.2</c:v>
                </c:pt>
                <c:pt idx="1680">
                  <c:v>0.2</c:v>
                </c:pt>
                <c:pt idx="1681">
                  <c:v>0.2</c:v>
                </c:pt>
                <c:pt idx="1682">
                  <c:v>0.1</c:v>
                </c:pt>
                <c:pt idx="1683">
                  <c:v>0.1</c:v>
                </c:pt>
                <c:pt idx="1684">
                  <c:v>0.1</c:v>
                </c:pt>
                <c:pt idx="1685">
                  <c:v>0.1</c:v>
                </c:pt>
                <c:pt idx="1686">
                  <c:v>0.1</c:v>
                </c:pt>
                <c:pt idx="1687">
                  <c:v>0.1</c:v>
                </c:pt>
                <c:pt idx="1688">
                  <c:v>0.1</c:v>
                </c:pt>
                <c:pt idx="1689">
                  <c:v>0.1</c:v>
                </c:pt>
                <c:pt idx="1690">
                  <c:v>0.1</c:v>
                </c:pt>
                <c:pt idx="1691">
                  <c:v>0.1</c:v>
                </c:pt>
                <c:pt idx="1692">
                  <c:v>0.1</c:v>
                </c:pt>
                <c:pt idx="1693">
                  <c:v>0.0</c:v>
                </c:pt>
                <c:pt idx="1694">
                  <c:v>0.0</c:v>
                </c:pt>
                <c:pt idx="1695">
                  <c:v>0.1</c:v>
                </c:pt>
                <c:pt idx="1696">
                  <c:v>0.5</c:v>
                </c:pt>
                <c:pt idx="1697">
                  <c:v>0.2</c:v>
                </c:pt>
                <c:pt idx="1698">
                  <c:v>0.1</c:v>
                </c:pt>
                <c:pt idx="1699">
                  <c:v>0.2</c:v>
                </c:pt>
                <c:pt idx="1700">
                  <c:v>0.1</c:v>
                </c:pt>
                <c:pt idx="1701">
                  <c:v>0.1</c:v>
                </c:pt>
                <c:pt idx="1702">
                  <c:v>0.1</c:v>
                </c:pt>
                <c:pt idx="1703">
                  <c:v>0.1</c:v>
                </c:pt>
                <c:pt idx="1704">
                  <c:v>0.1</c:v>
                </c:pt>
                <c:pt idx="1705">
                  <c:v>0.1</c:v>
                </c:pt>
                <c:pt idx="1706">
                  <c:v>0.2</c:v>
                </c:pt>
                <c:pt idx="1707">
                  <c:v>0.2</c:v>
                </c:pt>
                <c:pt idx="1708">
                  <c:v>0.1</c:v>
                </c:pt>
                <c:pt idx="1709">
                  <c:v>0.1</c:v>
                </c:pt>
                <c:pt idx="1710">
                  <c:v>0.0</c:v>
                </c:pt>
                <c:pt idx="1711">
                  <c:v>0.0</c:v>
                </c:pt>
                <c:pt idx="1712">
                  <c:v>0.1</c:v>
                </c:pt>
                <c:pt idx="1713">
                  <c:v>0.1</c:v>
                </c:pt>
                <c:pt idx="1714">
                  <c:v>0.2</c:v>
                </c:pt>
                <c:pt idx="1715">
                  <c:v>0.2</c:v>
                </c:pt>
                <c:pt idx="1716">
                  <c:v>0.1</c:v>
                </c:pt>
                <c:pt idx="1717">
                  <c:v>0.1</c:v>
                </c:pt>
                <c:pt idx="1718">
                  <c:v>0.1</c:v>
                </c:pt>
                <c:pt idx="1719">
                  <c:v>0.1</c:v>
                </c:pt>
                <c:pt idx="1720">
                  <c:v>0.1</c:v>
                </c:pt>
                <c:pt idx="1721">
                  <c:v>0.1</c:v>
                </c:pt>
                <c:pt idx="1722">
                  <c:v>0.1</c:v>
                </c:pt>
                <c:pt idx="1723">
                  <c:v>0.1</c:v>
                </c:pt>
                <c:pt idx="1724">
                  <c:v>0.1</c:v>
                </c:pt>
                <c:pt idx="1725">
                  <c:v>0.1</c:v>
                </c:pt>
                <c:pt idx="1726">
                  <c:v>0.1</c:v>
                </c:pt>
                <c:pt idx="1727">
                  <c:v>0.0</c:v>
                </c:pt>
                <c:pt idx="1728">
                  <c:v>0.0</c:v>
                </c:pt>
                <c:pt idx="1729">
                  <c:v>1.0</c:v>
                </c:pt>
                <c:pt idx="1730">
                  <c:v>0.1</c:v>
                </c:pt>
                <c:pt idx="1731">
                  <c:v>0.1</c:v>
                </c:pt>
                <c:pt idx="1732">
                  <c:v>0.1</c:v>
                </c:pt>
                <c:pt idx="1733">
                  <c:v>0.2</c:v>
                </c:pt>
                <c:pt idx="1734">
                  <c:v>0.2</c:v>
                </c:pt>
                <c:pt idx="1735">
                  <c:v>0.1</c:v>
                </c:pt>
                <c:pt idx="1736">
                  <c:v>0.1</c:v>
                </c:pt>
                <c:pt idx="1737">
                  <c:v>0.1</c:v>
                </c:pt>
                <c:pt idx="1738">
                  <c:v>0.1</c:v>
                </c:pt>
                <c:pt idx="1739">
                  <c:v>0.1</c:v>
                </c:pt>
                <c:pt idx="1740">
                  <c:v>0.1</c:v>
                </c:pt>
                <c:pt idx="1741">
                  <c:v>0.1</c:v>
                </c:pt>
                <c:pt idx="1742">
                  <c:v>0.1</c:v>
                </c:pt>
                <c:pt idx="1743">
                  <c:v>0.1</c:v>
                </c:pt>
                <c:pt idx="1744">
                  <c:v>0.1</c:v>
                </c:pt>
                <c:pt idx="1745">
                  <c:v>0.0</c:v>
                </c:pt>
                <c:pt idx="1746">
                  <c:v>3.1</c:v>
                </c:pt>
                <c:pt idx="1747">
                  <c:v>0.3</c:v>
                </c:pt>
                <c:pt idx="1748">
                  <c:v>0.2</c:v>
                </c:pt>
                <c:pt idx="1749">
                  <c:v>0.2</c:v>
                </c:pt>
                <c:pt idx="1750">
                  <c:v>0.2</c:v>
                </c:pt>
                <c:pt idx="1751">
                  <c:v>0.2</c:v>
                </c:pt>
                <c:pt idx="1752">
                  <c:v>0.1</c:v>
                </c:pt>
                <c:pt idx="1753">
                  <c:v>0.1</c:v>
                </c:pt>
                <c:pt idx="1754">
                  <c:v>0.1</c:v>
                </c:pt>
                <c:pt idx="1755">
                  <c:v>0.1</c:v>
                </c:pt>
                <c:pt idx="1756">
                  <c:v>0.1</c:v>
                </c:pt>
                <c:pt idx="1757">
                  <c:v>0.2</c:v>
                </c:pt>
                <c:pt idx="1758">
                  <c:v>0.1</c:v>
                </c:pt>
                <c:pt idx="1759">
                  <c:v>0.1</c:v>
                </c:pt>
                <c:pt idx="1760">
                  <c:v>0.1</c:v>
                </c:pt>
                <c:pt idx="1761">
                  <c:v>0.1</c:v>
                </c:pt>
                <c:pt idx="1762">
                  <c:v>0.0</c:v>
                </c:pt>
                <c:pt idx="1763">
                  <c:v>2.4</c:v>
                </c:pt>
                <c:pt idx="1764">
                  <c:v>0.2</c:v>
                </c:pt>
                <c:pt idx="1765">
                  <c:v>0.1</c:v>
                </c:pt>
                <c:pt idx="1766">
                  <c:v>0.1</c:v>
                </c:pt>
                <c:pt idx="1767">
                  <c:v>0.2</c:v>
                </c:pt>
                <c:pt idx="1768">
                  <c:v>0.1</c:v>
                </c:pt>
                <c:pt idx="1769">
                  <c:v>0.2</c:v>
                </c:pt>
                <c:pt idx="1770">
                  <c:v>0.1</c:v>
                </c:pt>
                <c:pt idx="1771">
                  <c:v>0.1</c:v>
                </c:pt>
                <c:pt idx="1772">
                  <c:v>0.1</c:v>
                </c:pt>
                <c:pt idx="1773">
                  <c:v>0.1</c:v>
                </c:pt>
                <c:pt idx="1774">
                  <c:v>0.1</c:v>
                </c:pt>
                <c:pt idx="1775">
                  <c:v>0.1</c:v>
                </c:pt>
                <c:pt idx="1776">
                  <c:v>0.2</c:v>
                </c:pt>
                <c:pt idx="1777">
                  <c:v>0.1</c:v>
                </c:pt>
                <c:pt idx="1778">
                  <c:v>0.1</c:v>
                </c:pt>
                <c:pt idx="1779">
                  <c:v>0.0</c:v>
                </c:pt>
                <c:pt idx="1780">
                  <c:v>0.0</c:v>
                </c:pt>
                <c:pt idx="1781">
                  <c:v>0.1</c:v>
                </c:pt>
                <c:pt idx="1782">
                  <c:v>0.1</c:v>
                </c:pt>
                <c:pt idx="1783">
                  <c:v>0.1</c:v>
                </c:pt>
                <c:pt idx="1784">
                  <c:v>0.1</c:v>
                </c:pt>
                <c:pt idx="1785">
                  <c:v>0.2</c:v>
                </c:pt>
                <c:pt idx="1786">
                  <c:v>0.2</c:v>
                </c:pt>
                <c:pt idx="1787">
                  <c:v>0.2</c:v>
                </c:pt>
                <c:pt idx="1788">
                  <c:v>0.1</c:v>
                </c:pt>
                <c:pt idx="1789">
                  <c:v>0.1</c:v>
                </c:pt>
                <c:pt idx="1790">
                  <c:v>0.1</c:v>
                </c:pt>
                <c:pt idx="1791">
                  <c:v>0.2</c:v>
                </c:pt>
                <c:pt idx="1792">
                  <c:v>0.2</c:v>
                </c:pt>
                <c:pt idx="1793">
                  <c:v>0.2</c:v>
                </c:pt>
                <c:pt idx="1794">
                  <c:v>0.1</c:v>
                </c:pt>
                <c:pt idx="1795">
                  <c:v>0.1</c:v>
                </c:pt>
                <c:pt idx="1796">
                  <c:v>0.0</c:v>
                </c:pt>
                <c:pt idx="1797">
                  <c:v>0.0</c:v>
                </c:pt>
                <c:pt idx="1798">
                  <c:v>0.1</c:v>
                </c:pt>
                <c:pt idx="1799">
                  <c:v>0.3</c:v>
                </c:pt>
                <c:pt idx="1800">
                  <c:v>0.2</c:v>
                </c:pt>
                <c:pt idx="1801">
                  <c:v>0.1</c:v>
                </c:pt>
                <c:pt idx="1802">
                  <c:v>0.1</c:v>
                </c:pt>
                <c:pt idx="1803">
                  <c:v>0.1</c:v>
                </c:pt>
                <c:pt idx="1804">
                  <c:v>0.1</c:v>
                </c:pt>
                <c:pt idx="1805">
                  <c:v>0.1</c:v>
                </c:pt>
                <c:pt idx="1806">
                  <c:v>0.1</c:v>
                </c:pt>
                <c:pt idx="1807">
                  <c:v>0.0</c:v>
                </c:pt>
                <c:pt idx="1808">
                  <c:v>0.0</c:v>
                </c:pt>
                <c:pt idx="1809">
                  <c:v>0.0</c:v>
                </c:pt>
                <c:pt idx="1810">
                  <c:v>0.0</c:v>
                </c:pt>
                <c:pt idx="1811">
                  <c:v>0.1</c:v>
                </c:pt>
                <c:pt idx="1812">
                  <c:v>0.1</c:v>
                </c:pt>
                <c:pt idx="1813">
                  <c:v>0.1</c:v>
                </c:pt>
                <c:pt idx="1814">
                  <c:v>0.2</c:v>
                </c:pt>
                <c:pt idx="1815">
                  <c:v>0.1</c:v>
                </c:pt>
                <c:pt idx="1816">
                  <c:v>0.0</c:v>
                </c:pt>
                <c:pt idx="1817">
                  <c:v>3.3</c:v>
                </c:pt>
                <c:pt idx="1818">
                  <c:v>45.2</c:v>
                </c:pt>
                <c:pt idx="1819">
                  <c:v>0.2</c:v>
                </c:pt>
                <c:pt idx="1820">
                  <c:v>0.1</c:v>
                </c:pt>
                <c:pt idx="1821">
                  <c:v>0.1</c:v>
                </c:pt>
                <c:pt idx="1822">
                  <c:v>0.1</c:v>
                </c:pt>
                <c:pt idx="1823">
                  <c:v>0.1</c:v>
                </c:pt>
                <c:pt idx="1824">
                  <c:v>0.1</c:v>
                </c:pt>
                <c:pt idx="1825">
                  <c:v>0.2</c:v>
                </c:pt>
                <c:pt idx="1826">
                  <c:v>0.2</c:v>
                </c:pt>
                <c:pt idx="1827">
                  <c:v>0.1</c:v>
                </c:pt>
                <c:pt idx="1828">
                  <c:v>0.1</c:v>
                </c:pt>
                <c:pt idx="1829">
                  <c:v>0.1</c:v>
                </c:pt>
                <c:pt idx="1830">
                  <c:v>0.2</c:v>
                </c:pt>
                <c:pt idx="1831">
                  <c:v>0.2</c:v>
                </c:pt>
                <c:pt idx="1832">
                  <c:v>0.1</c:v>
                </c:pt>
                <c:pt idx="1833">
                  <c:v>0.0</c:v>
                </c:pt>
                <c:pt idx="1834">
                  <c:v>0.0</c:v>
                </c:pt>
                <c:pt idx="1835">
                  <c:v>0.2</c:v>
                </c:pt>
                <c:pt idx="1836">
                  <c:v>0.1</c:v>
                </c:pt>
                <c:pt idx="1837">
                  <c:v>0.2</c:v>
                </c:pt>
                <c:pt idx="1838">
                  <c:v>0.1</c:v>
                </c:pt>
                <c:pt idx="1839">
                  <c:v>0.1</c:v>
                </c:pt>
                <c:pt idx="1840">
                  <c:v>0.1</c:v>
                </c:pt>
                <c:pt idx="1841">
                  <c:v>0.1</c:v>
                </c:pt>
                <c:pt idx="1842">
                  <c:v>0.1</c:v>
                </c:pt>
                <c:pt idx="1843">
                  <c:v>0.2</c:v>
                </c:pt>
                <c:pt idx="1844">
                  <c:v>0.2</c:v>
                </c:pt>
                <c:pt idx="1845">
                  <c:v>0.1</c:v>
                </c:pt>
                <c:pt idx="1846">
                  <c:v>0.1</c:v>
                </c:pt>
                <c:pt idx="1847">
                  <c:v>0.1</c:v>
                </c:pt>
                <c:pt idx="1848">
                  <c:v>0.1</c:v>
                </c:pt>
                <c:pt idx="1849">
                  <c:v>0.1</c:v>
                </c:pt>
                <c:pt idx="1850">
                  <c:v>0.0</c:v>
                </c:pt>
                <c:pt idx="1851">
                  <c:v>0.1</c:v>
                </c:pt>
                <c:pt idx="1852">
                  <c:v>0.0</c:v>
                </c:pt>
                <c:pt idx="1853">
                  <c:v>0.1</c:v>
                </c:pt>
                <c:pt idx="1854">
                  <c:v>0.1</c:v>
                </c:pt>
                <c:pt idx="1855">
                  <c:v>0.1</c:v>
                </c:pt>
                <c:pt idx="1856">
                  <c:v>0.1</c:v>
                </c:pt>
                <c:pt idx="1857">
                  <c:v>0.2</c:v>
                </c:pt>
                <c:pt idx="1858">
                  <c:v>0.2</c:v>
                </c:pt>
                <c:pt idx="1859">
                  <c:v>0.1</c:v>
                </c:pt>
                <c:pt idx="1860">
                  <c:v>0.1</c:v>
                </c:pt>
                <c:pt idx="1861">
                  <c:v>0.1</c:v>
                </c:pt>
                <c:pt idx="1862">
                  <c:v>0.1</c:v>
                </c:pt>
                <c:pt idx="1863">
                  <c:v>0.1</c:v>
                </c:pt>
                <c:pt idx="1864">
                  <c:v>0.1</c:v>
                </c:pt>
                <c:pt idx="1865">
                  <c:v>0.2</c:v>
                </c:pt>
                <c:pt idx="1866">
                  <c:v>0.2</c:v>
                </c:pt>
                <c:pt idx="1867">
                  <c:v>0.0</c:v>
                </c:pt>
                <c:pt idx="1868">
                  <c:v>0.1</c:v>
                </c:pt>
                <c:pt idx="1869">
                  <c:v>1.0</c:v>
                </c:pt>
                <c:pt idx="1870">
                  <c:v>0.2</c:v>
                </c:pt>
                <c:pt idx="1871">
                  <c:v>0.2</c:v>
                </c:pt>
                <c:pt idx="1872">
                  <c:v>0.2</c:v>
                </c:pt>
                <c:pt idx="1873">
                  <c:v>0.2</c:v>
                </c:pt>
                <c:pt idx="1874">
                  <c:v>0.2</c:v>
                </c:pt>
                <c:pt idx="1875">
                  <c:v>0.2</c:v>
                </c:pt>
                <c:pt idx="1876">
                  <c:v>0.1</c:v>
                </c:pt>
                <c:pt idx="1877">
                  <c:v>0.1</c:v>
                </c:pt>
                <c:pt idx="1878">
                  <c:v>0.1</c:v>
                </c:pt>
                <c:pt idx="1879">
                  <c:v>0.1</c:v>
                </c:pt>
                <c:pt idx="1880">
                  <c:v>0.2</c:v>
                </c:pt>
                <c:pt idx="1881">
                  <c:v>0.1</c:v>
                </c:pt>
                <c:pt idx="1882">
                  <c:v>0.1</c:v>
                </c:pt>
                <c:pt idx="1883">
                  <c:v>0.1</c:v>
                </c:pt>
                <c:pt idx="1884">
                  <c:v>0.0</c:v>
                </c:pt>
                <c:pt idx="1885">
                  <c:v>0.1</c:v>
                </c:pt>
                <c:pt idx="1886">
                  <c:v>0.1</c:v>
                </c:pt>
                <c:pt idx="1887">
                  <c:v>0.2</c:v>
                </c:pt>
                <c:pt idx="1888">
                  <c:v>0.2</c:v>
                </c:pt>
                <c:pt idx="1889">
                  <c:v>0.1</c:v>
                </c:pt>
                <c:pt idx="1890">
                  <c:v>0.1</c:v>
                </c:pt>
                <c:pt idx="1891">
                  <c:v>0.1</c:v>
                </c:pt>
                <c:pt idx="1892">
                  <c:v>0.1</c:v>
                </c:pt>
                <c:pt idx="1893">
                  <c:v>0.2</c:v>
                </c:pt>
                <c:pt idx="1894">
                  <c:v>0.2</c:v>
                </c:pt>
                <c:pt idx="1895">
                  <c:v>0.1</c:v>
                </c:pt>
                <c:pt idx="1896">
                  <c:v>0.1</c:v>
                </c:pt>
                <c:pt idx="1897">
                  <c:v>0.1</c:v>
                </c:pt>
                <c:pt idx="1898">
                  <c:v>0.1</c:v>
                </c:pt>
                <c:pt idx="1899">
                  <c:v>0.2</c:v>
                </c:pt>
                <c:pt idx="1900">
                  <c:v>0.2</c:v>
                </c:pt>
                <c:pt idx="1901">
                  <c:v>0.0</c:v>
                </c:pt>
                <c:pt idx="1902">
                  <c:v>0.1</c:v>
                </c:pt>
                <c:pt idx="1903">
                  <c:v>0.1</c:v>
                </c:pt>
                <c:pt idx="1904">
                  <c:v>0.1</c:v>
                </c:pt>
                <c:pt idx="1905">
                  <c:v>0.2</c:v>
                </c:pt>
                <c:pt idx="1906">
                  <c:v>0.2</c:v>
                </c:pt>
                <c:pt idx="1907">
                  <c:v>0.2</c:v>
                </c:pt>
                <c:pt idx="1908">
                  <c:v>0.2</c:v>
                </c:pt>
                <c:pt idx="1909">
                  <c:v>0.1</c:v>
                </c:pt>
                <c:pt idx="1910">
                  <c:v>0.1</c:v>
                </c:pt>
                <c:pt idx="1911">
                  <c:v>0.1</c:v>
                </c:pt>
                <c:pt idx="1912">
                  <c:v>0.1</c:v>
                </c:pt>
                <c:pt idx="1913">
                  <c:v>0.2</c:v>
                </c:pt>
                <c:pt idx="1914">
                  <c:v>0.2</c:v>
                </c:pt>
                <c:pt idx="1915">
                  <c:v>0.2</c:v>
                </c:pt>
                <c:pt idx="1916">
                  <c:v>0.1</c:v>
                </c:pt>
                <c:pt idx="1917">
                  <c:v>0.1</c:v>
                </c:pt>
                <c:pt idx="1918">
                  <c:v>0.0</c:v>
                </c:pt>
                <c:pt idx="1919">
                  <c:v>0.1</c:v>
                </c:pt>
                <c:pt idx="1920">
                  <c:v>0.1</c:v>
                </c:pt>
                <c:pt idx="1921">
                  <c:v>0.1</c:v>
                </c:pt>
                <c:pt idx="1922">
                  <c:v>0.2</c:v>
                </c:pt>
                <c:pt idx="1923">
                  <c:v>0.1</c:v>
                </c:pt>
                <c:pt idx="1924">
                  <c:v>0.1</c:v>
                </c:pt>
                <c:pt idx="1925">
                  <c:v>0.1</c:v>
                </c:pt>
                <c:pt idx="1926">
                  <c:v>0.1</c:v>
                </c:pt>
                <c:pt idx="1927">
                  <c:v>0.2</c:v>
                </c:pt>
                <c:pt idx="1928">
                  <c:v>0.1</c:v>
                </c:pt>
                <c:pt idx="1929">
                  <c:v>0.2</c:v>
                </c:pt>
                <c:pt idx="1930">
                  <c:v>0.2</c:v>
                </c:pt>
                <c:pt idx="1931">
                  <c:v>0.1</c:v>
                </c:pt>
                <c:pt idx="1932">
                  <c:v>0.1</c:v>
                </c:pt>
                <c:pt idx="1933">
                  <c:v>0.1</c:v>
                </c:pt>
                <c:pt idx="1934">
                  <c:v>0.2</c:v>
                </c:pt>
                <c:pt idx="1935">
                  <c:v>0.0</c:v>
                </c:pt>
                <c:pt idx="1936">
                  <c:v>0.0</c:v>
                </c:pt>
                <c:pt idx="1937">
                  <c:v>0.0</c:v>
                </c:pt>
                <c:pt idx="1938">
                  <c:v>0.1</c:v>
                </c:pt>
                <c:pt idx="1939">
                  <c:v>0.1</c:v>
                </c:pt>
                <c:pt idx="1940">
                  <c:v>0.1</c:v>
                </c:pt>
                <c:pt idx="1941">
                  <c:v>0.2</c:v>
                </c:pt>
                <c:pt idx="1942">
                  <c:v>0.1</c:v>
                </c:pt>
                <c:pt idx="1943">
                  <c:v>0.2</c:v>
                </c:pt>
                <c:pt idx="1944">
                  <c:v>0.1</c:v>
                </c:pt>
                <c:pt idx="1945">
                  <c:v>0.1</c:v>
                </c:pt>
                <c:pt idx="1946">
                  <c:v>0.1</c:v>
                </c:pt>
                <c:pt idx="1947">
                  <c:v>0.1</c:v>
                </c:pt>
                <c:pt idx="1948">
                  <c:v>0.2</c:v>
                </c:pt>
                <c:pt idx="1949">
                  <c:v>0.1</c:v>
                </c:pt>
                <c:pt idx="1950">
                  <c:v>0.2</c:v>
                </c:pt>
                <c:pt idx="1951">
                  <c:v>0.1</c:v>
                </c:pt>
                <c:pt idx="1952">
                  <c:v>0.0</c:v>
                </c:pt>
                <c:pt idx="1953">
                  <c:v>0.0</c:v>
                </c:pt>
                <c:pt idx="1954">
                  <c:v>3.1</c:v>
                </c:pt>
                <c:pt idx="1955">
                  <c:v>0.3</c:v>
                </c:pt>
                <c:pt idx="1956">
                  <c:v>0.1</c:v>
                </c:pt>
                <c:pt idx="1957">
                  <c:v>0.1</c:v>
                </c:pt>
                <c:pt idx="1958">
                  <c:v>0.1</c:v>
                </c:pt>
                <c:pt idx="1959">
                  <c:v>0.1</c:v>
                </c:pt>
                <c:pt idx="1960">
                  <c:v>0.1</c:v>
                </c:pt>
                <c:pt idx="1961">
                  <c:v>0.2</c:v>
                </c:pt>
                <c:pt idx="1962">
                  <c:v>0.1</c:v>
                </c:pt>
                <c:pt idx="1963">
                  <c:v>0.1</c:v>
                </c:pt>
                <c:pt idx="1964">
                  <c:v>0.1</c:v>
                </c:pt>
                <c:pt idx="1965">
                  <c:v>0.1</c:v>
                </c:pt>
                <c:pt idx="1966">
                  <c:v>0.1</c:v>
                </c:pt>
                <c:pt idx="1967">
                  <c:v>0.1</c:v>
                </c:pt>
                <c:pt idx="1968">
                  <c:v>0.1</c:v>
                </c:pt>
                <c:pt idx="1969">
                  <c:v>0.2</c:v>
                </c:pt>
                <c:pt idx="1970">
                  <c:v>0.0</c:v>
                </c:pt>
                <c:pt idx="1971">
                  <c:v>0.0</c:v>
                </c:pt>
                <c:pt idx="1972">
                  <c:v>0.4</c:v>
                </c:pt>
                <c:pt idx="1973">
                  <c:v>0.1</c:v>
                </c:pt>
                <c:pt idx="1974">
                  <c:v>0.1</c:v>
                </c:pt>
                <c:pt idx="1975">
                  <c:v>0.1</c:v>
                </c:pt>
                <c:pt idx="1976">
                  <c:v>0.1</c:v>
                </c:pt>
                <c:pt idx="1977">
                  <c:v>0.1</c:v>
                </c:pt>
                <c:pt idx="1978">
                  <c:v>0.2</c:v>
                </c:pt>
                <c:pt idx="1979">
                  <c:v>0.2</c:v>
                </c:pt>
                <c:pt idx="1980">
                  <c:v>0.2</c:v>
                </c:pt>
                <c:pt idx="1981">
                  <c:v>0.2</c:v>
                </c:pt>
                <c:pt idx="1982">
                  <c:v>0.1</c:v>
                </c:pt>
                <c:pt idx="1983">
                  <c:v>0.1</c:v>
                </c:pt>
                <c:pt idx="1984">
                  <c:v>0.1</c:v>
                </c:pt>
                <c:pt idx="1985">
                  <c:v>0.1</c:v>
                </c:pt>
                <c:pt idx="1986">
                  <c:v>0.2</c:v>
                </c:pt>
                <c:pt idx="1987">
                  <c:v>0.0</c:v>
                </c:pt>
                <c:pt idx="1988">
                  <c:v>0.1</c:v>
                </c:pt>
                <c:pt idx="1989">
                  <c:v>0.1</c:v>
                </c:pt>
                <c:pt idx="1990">
                  <c:v>0.1</c:v>
                </c:pt>
                <c:pt idx="1991">
                  <c:v>0.1</c:v>
                </c:pt>
                <c:pt idx="1992">
                  <c:v>0.1</c:v>
                </c:pt>
                <c:pt idx="1993">
                  <c:v>0.2</c:v>
                </c:pt>
                <c:pt idx="1994">
                  <c:v>0.2</c:v>
                </c:pt>
                <c:pt idx="1995">
                  <c:v>0.2</c:v>
                </c:pt>
                <c:pt idx="1996">
                  <c:v>0.2</c:v>
                </c:pt>
                <c:pt idx="1997">
                  <c:v>0.1</c:v>
                </c:pt>
                <c:pt idx="1998">
                  <c:v>0.1</c:v>
                </c:pt>
                <c:pt idx="1999">
                  <c:v>0.1</c:v>
                </c:pt>
                <c:pt idx="2000">
                  <c:v>0.1</c:v>
                </c:pt>
                <c:pt idx="2001">
                  <c:v>0.1</c:v>
                </c:pt>
                <c:pt idx="2002">
                  <c:v>0.1</c:v>
                </c:pt>
                <c:pt idx="2003">
                  <c:v>0.1</c:v>
                </c:pt>
                <c:pt idx="2004">
                  <c:v>0.0</c:v>
                </c:pt>
                <c:pt idx="2005">
                  <c:v>0.0</c:v>
                </c:pt>
                <c:pt idx="2006">
                  <c:v>2.6</c:v>
                </c:pt>
                <c:pt idx="2007">
                  <c:v>0.3</c:v>
                </c:pt>
                <c:pt idx="2008">
                  <c:v>0.1</c:v>
                </c:pt>
                <c:pt idx="2009">
                  <c:v>0.1</c:v>
                </c:pt>
                <c:pt idx="2010">
                  <c:v>0.2</c:v>
                </c:pt>
                <c:pt idx="2011">
                  <c:v>0.2</c:v>
                </c:pt>
                <c:pt idx="2012">
                  <c:v>0.2</c:v>
                </c:pt>
                <c:pt idx="2013">
                  <c:v>0.1</c:v>
                </c:pt>
                <c:pt idx="2014">
                  <c:v>0.1</c:v>
                </c:pt>
                <c:pt idx="2015">
                  <c:v>0.1</c:v>
                </c:pt>
                <c:pt idx="2016">
                  <c:v>0.1</c:v>
                </c:pt>
                <c:pt idx="2017">
                  <c:v>0.1</c:v>
                </c:pt>
                <c:pt idx="2018">
                  <c:v>0.1</c:v>
                </c:pt>
                <c:pt idx="2019">
                  <c:v>0.2</c:v>
                </c:pt>
                <c:pt idx="2020">
                  <c:v>0.2</c:v>
                </c:pt>
                <c:pt idx="2021">
                  <c:v>0.2</c:v>
                </c:pt>
                <c:pt idx="2022">
                  <c:v>0.0</c:v>
                </c:pt>
                <c:pt idx="2023">
                  <c:v>0.1</c:v>
                </c:pt>
                <c:pt idx="2024">
                  <c:v>0.0</c:v>
                </c:pt>
                <c:pt idx="2025">
                  <c:v>0.1</c:v>
                </c:pt>
                <c:pt idx="2026">
                  <c:v>0.2</c:v>
                </c:pt>
                <c:pt idx="2027">
                  <c:v>0.2</c:v>
                </c:pt>
                <c:pt idx="2028">
                  <c:v>0.2</c:v>
                </c:pt>
                <c:pt idx="2029">
                  <c:v>0.1</c:v>
                </c:pt>
                <c:pt idx="2030">
                  <c:v>0.1</c:v>
                </c:pt>
                <c:pt idx="2031">
                  <c:v>0.1</c:v>
                </c:pt>
                <c:pt idx="2032">
                  <c:v>0.1</c:v>
                </c:pt>
                <c:pt idx="2033">
                  <c:v>0.1</c:v>
                </c:pt>
                <c:pt idx="2034">
                  <c:v>0.2</c:v>
                </c:pt>
                <c:pt idx="2035">
                  <c:v>0.1</c:v>
                </c:pt>
                <c:pt idx="2036">
                  <c:v>0.1</c:v>
                </c:pt>
                <c:pt idx="2037">
                  <c:v>0.2</c:v>
                </c:pt>
                <c:pt idx="2038">
                  <c:v>0.1</c:v>
                </c:pt>
                <c:pt idx="2039">
                  <c:v>0.0</c:v>
                </c:pt>
                <c:pt idx="2040">
                  <c:v>0.1</c:v>
                </c:pt>
                <c:pt idx="2041">
                  <c:v>0.1</c:v>
                </c:pt>
                <c:pt idx="2042">
                  <c:v>0.1</c:v>
                </c:pt>
                <c:pt idx="2043">
                  <c:v>0.1</c:v>
                </c:pt>
                <c:pt idx="2044">
                  <c:v>0.2</c:v>
                </c:pt>
                <c:pt idx="2045">
                  <c:v>0.2</c:v>
                </c:pt>
                <c:pt idx="2046">
                  <c:v>0.2</c:v>
                </c:pt>
                <c:pt idx="2047">
                  <c:v>0.1</c:v>
                </c:pt>
                <c:pt idx="2048">
                  <c:v>0.1</c:v>
                </c:pt>
                <c:pt idx="2049">
                  <c:v>0.1</c:v>
                </c:pt>
                <c:pt idx="2050">
                  <c:v>0.1</c:v>
                </c:pt>
                <c:pt idx="2051">
                  <c:v>0.1</c:v>
                </c:pt>
                <c:pt idx="2052">
                  <c:v>0.2</c:v>
                </c:pt>
                <c:pt idx="2053">
                  <c:v>0.2</c:v>
                </c:pt>
                <c:pt idx="2054">
                  <c:v>0.2</c:v>
                </c:pt>
                <c:pt idx="2055">
                  <c:v>0.1</c:v>
                </c:pt>
                <c:pt idx="2056">
                  <c:v>0.0</c:v>
                </c:pt>
                <c:pt idx="2057">
                  <c:v>0.0</c:v>
                </c:pt>
                <c:pt idx="2058">
                  <c:v>0.2</c:v>
                </c:pt>
                <c:pt idx="2059">
                  <c:v>0.2</c:v>
                </c:pt>
                <c:pt idx="2060">
                  <c:v>0.2</c:v>
                </c:pt>
                <c:pt idx="2061">
                  <c:v>0.2</c:v>
                </c:pt>
                <c:pt idx="2062">
                  <c:v>0.1</c:v>
                </c:pt>
                <c:pt idx="2063">
                  <c:v>0.1</c:v>
                </c:pt>
                <c:pt idx="2064">
                  <c:v>0.1</c:v>
                </c:pt>
                <c:pt idx="2065">
                  <c:v>0.1</c:v>
                </c:pt>
                <c:pt idx="2066">
                  <c:v>0.2</c:v>
                </c:pt>
                <c:pt idx="2067">
                  <c:v>0.2</c:v>
                </c:pt>
                <c:pt idx="2068">
                  <c:v>0.2</c:v>
                </c:pt>
                <c:pt idx="2069">
                  <c:v>0.2</c:v>
                </c:pt>
                <c:pt idx="2070">
                  <c:v>0.1</c:v>
                </c:pt>
                <c:pt idx="2071">
                  <c:v>0.1</c:v>
                </c:pt>
                <c:pt idx="2072">
                  <c:v>0.1</c:v>
                </c:pt>
                <c:pt idx="2073">
                  <c:v>0.0</c:v>
                </c:pt>
                <c:pt idx="2074">
                  <c:v>0.0</c:v>
                </c:pt>
                <c:pt idx="2075">
                  <c:v>0.1</c:v>
                </c:pt>
                <c:pt idx="2076">
                  <c:v>0.4</c:v>
                </c:pt>
                <c:pt idx="2077">
                  <c:v>0.1</c:v>
                </c:pt>
                <c:pt idx="2078">
                  <c:v>0.1</c:v>
                </c:pt>
                <c:pt idx="2079">
                  <c:v>0.1</c:v>
                </c:pt>
                <c:pt idx="2080">
                  <c:v>0.1</c:v>
                </c:pt>
                <c:pt idx="2081">
                  <c:v>0.2</c:v>
                </c:pt>
                <c:pt idx="2082">
                  <c:v>0.1</c:v>
                </c:pt>
                <c:pt idx="2083">
                  <c:v>0.1</c:v>
                </c:pt>
                <c:pt idx="2084">
                  <c:v>0.1</c:v>
                </c:pt>
                <c:pt idx="2085">
                  <c:v>0.1</c:v>
                </c:pt>
                <c:pt idx="2086">
                  <c:v>0.2</c:v>
                </c:pt>
                <c:pt idx="2087">
                  <c:v>0.2</c:v>
                </c:pt>
                <c:pt idx="2088">
                  <c:v>0.2</c:v>
                </c:pt>
                <c:pt idx="2089">
                  <c:v>0.1</c:v>
                </c:pt>
                <c:pt idx="2090">
                  <c:v>0.0</c:v>
                </c:pt>
                <c:pt idx="2091">
                  <c:v>0.0</c:v>
                </c:pt>
                <c:pt idx="2092">
                  <c:v>0.3</c:v>
                </c:pt>
                <c:pt idx="2093">
                  <c:v>0.1</c:v>
                </c:pt>
                <c:pt idx="2094">
                  <c:v>0.1</c:v>
                </c:pt>
                <c:pt idx="2095">
                  <c:v>0.1</c:v>
                </c:pt>
                <c:pt idx="2096">
                  <c:v>0.1</c:v>
                </c:pt>
                <c:pt idx="2097">
                  <c:v>0.1</c:v>
                </c:pt>
                <c:pt idx="2098">
                  <c:v>0.1</c:v>
                </c:pt>
                <c:pt idx="2099">
                  <c:v>0.2</c:v>
                </c:pt>
                <c:pt idx="2100">
                  <c:v>0.2</c:v>
                </c:pt>
                <c:pt idx="2101">
                  <c:v>0.1</c:v>
                </c:pt>
                <c:pt idx="2102">
                  <c:v>0.1</c:v>
                </c:pt>
                <c:pt idx="2103">
                  <c:v>0.1</c:v>
                </c:pt>
                <c:pt idx="2104">
                  <c:v>0.1</c:v>
                </c:pt>
                <c:pt idx="2105">
                  <c:v>0.1</c:v>
                </c:pt>
                <c:pt idx="2106">
                  <c:v>0.2</c:v>
                </c:pt>
                <c:pt idx="2107">
                  <c:v>0.1</c:v>
                </c:pt>
                <c:pt idx="2108">
                  <c:v>0.0</c:v>
                </c:pt>
                <c:pt idx="2109">
                  <c:v>3.3</c:v>
                </c:pt>
                <c:pt idx="2110">
                  <c:v>0.3</c:v>
                </c:pt>
                <c:pt idx="2111">
                  <c:v>0.2</c:v>
                </c:pt>
                <c:pt idx="2112">
                  <c:v>0.2</c:v>
                </c:pt>
                <c:pt idx="2113">
                  <c:v>0.2</c:v>
                </c:pt>
                <c:pt idx="2114">
                  <c:v>0.1</c:v>
                </c:pt>
                <c:pt idx="2115">
                  <c:v>0.1</c:v>
                </c:pt>
                <c:pt idx="2116">
                  <c:v>0.1</c:v>
                </c:pt>
                <c:pt idx="2117">
                  <c:v>0.1</c:v>
                </c:pt>
                <c:pt idx="2118">
                  <c:v>0.2</c:v>
                </c:pt>
                <c:pt idx="2119">
                  <c:v>0.2</c:v>
                </c:pt>
                <c:pt idx="2120">
                  <c:v>0.2</c:v>
                </c:pt>
                <c:pt idx="2121">
                  <c:v>0.2</c:v>
                </c:pt>
                <c:pt idx="2122">
                  <c:v>0.1</c:v>
                </c:pt>
                <c:pt idx="2123">
                  <c:v>0.1</c:v>
                </c:pt>
                <c:pt idx="2124">
                  <c:v>0.1</c:v>
                </c:pt>
                <c:pt idx="2125">
                  <c:v>0.0</c:v>
                </c:pt>
                <c:pt idx="2126">
                  <c:v>2.5</c:v>
                </c:pt>
                <c:pt idx="2127">
                  <c:v>0.3</c:v>
                </c:pt>
                <c:pt idx="2128">
                  <c:v>0.1</c:v>
                </c:pt>
                <c:pt idx="2129">
                  <c:v>0.1</c:v>
                </c:pt>
                <c:pt idx="2130">
                  <c:v>0.1</c:v>
                </c:pt>
                <c:pt idx="2131">
                  <c:v>0.2</c:v>
                </c:pt>
                <c:pt idx="2132">
                  <c:v>0.1</c:v>
                </c:pt>
                <c:pt idx="2133">
                  <c:v>0.1</c:v>
                </c:pt>
                <c:pt idx="2134">
                  <c:v>0.1</c:v>
                </c:pt>
                <c:pt idx="2135">
                  <c:v>0.1</c:v>
                </c:pt>
                <c:pt idx="2136">
                  <c:v>0.2</c:v>
                </c:pt>
                <c:pt idx="2137">
                  <c:v>0.2</c:v>
                </c:pt>
                <c:pt idx="2138">
                  <c:v>0.1</c:v>
                </c:pt>
                <c:pt idx="2139">
                  <c:v>0.1</c:v>
                </c:pt>
                <c:pt idx="2140">
                  <c:v>0.2</c:v>
                </c:pt>
                <c:pt idx="2141">
                  <c:v>0.1</c:v>
                </c:pt>
                <c:pt idx="2142">
                  <c:v>0.0</c:v>
                </c:pt>
                <c:pt idx="2143">
                  <c:v>0.2</c:v>
                </c:pt>
                <c:pt idx="2144">
                  <c:v>0.1</c:v>
                </c:pt>
                <c:pt idx="2145">
                  <c:v>0.2</c:v>
                </c:pt>
                <c:pt idx="2146">
                  <c:v>0.2</c:v>
                </c:pt>
                <c:pt idx="2147">
                  <c:v>0.1</c:v>
                </c:pt>
                <c:pt idx="2148">
                  <c:v>0.1</c:v>
                </c:pt>
                <c:pt idx="2149">
                  <c:v>0.1</c:v>
                </c:pt>
                <c:pt idx="2150">
                  <c:v>0.1</c:v>
                </c:pt>
                <c:pt idx="2151">
                  <c:v>0.1</c:v>
                </c:pt>
                <c:pt idx="2152">
                  <c:v>0.2</c:v>
                </c:pt>
                <c:pt idx="2153">
                  <c:v>0.1</c:v>
                </c:pt>
                <c:pt idx="2154">
                  <c:v>0.1</c:v>
                </c:pt>
                <c:pt idx="2155">
                  <c:v>0.1</c:v>
                </c:pt>
                <c:pt idx="2156">
                  <c:v>0.1</c:v>
                </c:pt>
                <c:pt idx="2157">
                  <c:v>0.1</c:v>
                </c:pt>
                <c:pt idx="2158">
                  <c:v>0.1</c:v>
                </c:pt>
                <c:pt idx="2159">
                  <c:v>0.1</c:v>
                </c:pt>
                <c:pt idx="2160">
                  <c:v>0.0</c:v>
                </c:pt>
                <c:pt idx="2161">
                  <c:v>0.1</c:v>
                </c:pt>
                <c:pt idx="2162">
                  <c:v>0.9</c:v>
                </c:pt>
                <c:pt idx="2163">
                  <c:v>0.1</c:v>
                </c:pt>
                <c:pt idx="2164">
                  <c:v>0.1</c:v>
                </c:pt>
                <c:pt idx="2165">
                  <c:v>0.1</c:v>
                </c:pt>
                <c:pt idx="2166">
                  <c:v>0.2</c:v>
                </c:pt>
                <c:pt idx="2167">
                  <c:v>0.1</c:v>
                </c:pt>
                <c:pt idx="2168">
                  <c:v>0.1</c:v>
                </c:pt>
                <c:pt idx="2169">
                  <c:v>0.1</c:v>
                </c:pt>
                <c:pt idx="2170">
                  <c:v>0.1</c:v>
                </c:pt>
                <c:pt idx="2171">
                  <c:v>0.2</c:v>
                </c:pt>
                <c:pt idx="2172">
                  <c:v>0.2</c:v>
                </c:pt>
                <c:pt idx="2173">
                  <c:v>0.2</c:v>
                </c:pt>
                <c:pt idx="2174">
                  <c:v>0.1</c:v>
                </c:pt>
                <c:pt idx="2175">
                  <c:v>0.1</c:v>
                </c:pt>
                <c:pt idx="2176">
                  <c:v>0.1</c:v>
                </c:pt>
                <c:pt idx="2177">
                  <c:v>0.0</c:v>
                </c:pt>
                <c:pt idx="2178">
                  <c:v>0.0</c:v>
                </c:pt>
                <c:pt idx="2179">
                  <c:v>0.1</c:v>
                </c:pt>
                <c:pt idx="2180">
                  <c:v>0.1</c:v>
                </c:pt>
                <c:pt idx="2181">
                  <c:v>0.2</c:v>
                </c:pt>
                <c:pt idx="2182">
                  <c:v>0.1</c:v>
                </c:pt>
                <c:pt idx="2183">
                  <c:v>0.1</c:v>
                </c:pt>
                <c:pt idx="2184">
                  <c:v>0.1</c:v>
                </c:pt>
                <c:pt idx="2185">
                  <c:v>0.2</c:v>
                </c:pt>
                <c:pt idx="2186">
                  <c:v>0.2</c:v>
                </c:pt>
                <c:pt idx="2187">
                  <c:v>0.2</c:v>
                </c:pt>
                <c:pt idx="2188">
                  <c:v>0.1</c:v>
                </c:pt>
                <c:pt idx="2189">
                  <c:v>0.1</c:v>
                </c:pt>
                <c:pt idx="2190">
                  <c:v>0.1</c:v>
                </c:pt>
                <c:pt idx="2191">
                  <c:v>0.1</c:v>
                </c:pt>
                <c:pt idx="2192">
                  <c:v>0.2</c:v>
                </c:pt>
                <c:pt idx="2193">
                  <c:v>0.2</c:v>
                </c:pt>
                <c:pt idx="2194">
                  <c:v>0.0</c:v>
                </c:pt>
                <c:pt idx="2195">
                  <c:v>0.0</c:v>
                </c:pt>
                <c:pt idx="2196">
                  <c:v>0.0</c:v>
                </c:pt>
                <c:pt idx="2197">
                  <c:v>0.1</c:v>
                </c:pt>
                <c:pt idx="2198">
                  <c:v>0.1</c:v>
                </c:pt>
                <c:pt idx="2199">
                  <c:v>0.1</c:v>
                </c:pt>
                <c:pt idx="2200">
                  <c:v>0.1</c:v>
                </c:pt>
                <c:pt idx="2201">
                  <c:v>0.2</c:v>
                </c:pt>
                <c:pt idx="2202">
                  <c:v>0.1</c:v>
                </c:pt>
                <c:pt idx="2203">
                  <c:v>0.2</c:v>
                </c:pt>
                <c:pt idx="2204">
                  <c:v>0.1</c:v>
                </c:pt>
                <c:pt idx="2205">
                  <c:v>0.1</c:v>
                </c:pt>
                <c:pt idx="2206">
                  <c:v>0.1</c:v>
                </c:pt>
                <c:pt idx="2207">
                  <c:v>0.1</c:v>
                </c:pt>
                <c:pt idx="2208">
                  <c:v>0.2</c:v>
                </c:pt>
                <c:pt idx="2209">
                  <c:v>0.1</c:v>
                </c:pt>
                <c:pt idx="2210">
                  <c:v>0.2</c:v>
                </c:pt>
                <c:pt idx="2211">
                  <c:v>0.1</c:v>
                </c:pt>
                <c:pt idx="2212">
                  <c:v>0.0</c:v>
                </c:pt>
                <c:pt idx="2213">
                  <c:v>3.1</c:v>
                </c:pt>
                <c:pt idx="2214">
                  <c:v>0.3</c:v>
                </c:pt>
                <c:pt idx="2215">
                  <c:v>0.2</c:v>
                </c:pt>
                <c:pt idx="2216">
                  <c:v>0.2</c:v>
                </c:pt>
                <c:pt idx="2217">
                  <c:v>0.2</c:v>
                </c:pt>
                <c:pt idx="2218">
                  <c:v>0.1</c:v>
                </c:pt>
                <c:pt idx="2219">
                  <c:v>0.1</c:v>
                </c:pt>
                <c:pt idx="2220">
                  <c:v>0.1</c:v>
                </c:pt>
                <c:pt idx="2221">
                  <c:v>0.1</c:v>
                </c:pt>
                <c:pt idx="2222">
                  <c:v>0.1</c:v>
                </c:pt>
                <c:pt idx="2223">
                  <c:v>0.2</c:v>
                </c:pt>
                <c:pt idx="2224">
                  <c:v>0.1</c:v>
                </c:pt>
                <c:pt idx="2225">
                  <c:v>0.1</c:v>
                </c:pt>
                <c:pt idx="2226">
                  <c:v>0.2</c:v>
                </c:pt>
                <c:pt idx="2227">
                  <c:v>0.1</c:v>
                </c:pt>
                <c:pt idx="2228">
                  <c:v>0.0</c:v>
                </c:pt>
                <c:pt idx="2229">
                  <c:v>0.0</c:v>
                </c:pt>
                <c:pt idx="2230">
                  <c:v>3.1</c:v>
                </c:pt>
                <c:pt idx="2231">
                  <c:v>0.3</c:v>
                </c:pt>
                <c:pt idx="2232">
                  <c:v>0.2</c:v>
                </c:pt>
                <c:pt idx="2233">
                  <c:v>0.2</c:v>
                </c:pt>
                <c:pt idx="2234">
                  <c:v>0.1</c:v>
                </c:pt>
                <c:pt idx="2235">
                  <c:v>0.1</c:v>
                </c:pt>
                <c:pt idx="2236">
                  <c:v>0.1</c:v>
                </c:pt>
                <c:pt idx="2237">
                  <c:v>0.1</c:v>
                </c:pt>
                <c:pt idx="2238">
                  <c:v>0.1</c:v>
                </c:pt>
                <c:pt idx="2239">
                  <c:v>0.1</c:v>
                </c:pt>
                <c:pt idx="2240">
                  <c:v>0.1</c:v>
                </c:pt>
                <c:pt idx="2241">
                  <c:v>0.1</c:v>
                </c:pt>
                <c:pt idx="2242">
                  <c:v>0.1</c:v>
                </c:pt>
                <c:pt idx="2243">
                  <c:v>0.2</c:v>
                </c:pt>
                <c:pt idx="2244">
                  <c:v>0.1</c:v>
                </c:pt>
                <c:pt idx="2245">
                  <c:v>0.1</c:v>
                </c:pt>
                <c:pt idx="2246">
                  <c:v>0.0</c:v>
                </c:pt>
                <c:pt idx="2247">
                  <c:v>3.2</c:v>
                </c:pt>
                <c:pt idx="2248">
                  <c:v>5.2</c:v>
                </c:pt>
                <c:pt idx="2249">
                  <c:v>0.2</c:v>
                </c:pt>
                <c:pt idx="2250">
                  <c:v>0.1</c:v>
                </c:pt>
                <c:pt idx="2251">
                  <c:v>0.1</c:v>
                </c:pt>
                <c:pt idx="2252">
                  <c:v>0.1</c:v>
                </c:pt>
                <c:pt idx="2253">
                  <c:v>0.1</c:v>
                </c:pt>
                <c:pt idx="2254">
                  <c:v>0.2</c:v>
                </c:pt>
                <c:pt idx="2255">
                  <c:v>0.2</c:v>
                </c:pt>
                <c:pt idx="2256">
                  <c:v>0.2</c:v>
                </c:pt>
                <c:pt idx="2257">
                  <c:v>0.1</c:v>
                </c:pt>
                <c:pt idx="2258">
                  <c:v>0.1</c:v>
                </c:pt>
                <c:pt idx="2259">
                  <c:v>0.1</c:v>
                </c:pt>
                <c:pt idx="2260">
                  <c:v>0.1</c:v>
                </c:pt>
                <c:pt idx="2261">
                  <c:v>0.2</c:v>
                </c:pt>
                <c:pt idx="2262">
                  <c:v>0.2</c:v>
                </c:pt>
                <c:pt idx="2263">
                  <c:v>0.0</c:v>
                </c:pt>
                <c:pt idx="2264">
                  <c:v>0.1</c:v>
                </c:pt>
                <c:pt idx="2265">
                  <c:v>0.0</c:v>
                </c:pt>
                <c:pt idx="2266">
                  <c:v>0.1</c:v>
                </c:pt>
                <c:pt idx="2267">
                  <c:v>0.1</c:v>
                </c:pt>
                <c:pt idx="2268">
                  <c:v>0.2</c:v>
                </c:pt>
                <c:pt idx="2269">
                  <c:v>0.1</c:v>
                </c:pt>
                <c:pt idx="2270">
                  <c:v>0.2</c:v>
                </c:pt>
                <c:pt idx="2271">
                  <c:v>0.2</c:v>
                </c:pt>
                <c:pt idx="2272">
                  <c:v>0.1</c:v>
                </c:pt>
                <c:pt idx="2273">
                  <c:v>0.1</c:v>
                </c:pt>
                <c:pt idx="2274">
                  <c:v>0.1</c:v>
                </c:pt>
                <c:pt idx="2275">
                  <c:v>0.1</c:v>
                </c:pt>
                <c:pt idx="2276">
                  <c:v>0.1</c:v>
                </c:pt>
                <c:pt idx="2277">
                  <c:v>0.2</c:v>
                </c:pt>
                <c:pt idx="2278">
                  <c:v>0.1</c:v>
                </c:pt>
                <c:pt idx="2279">
                  <c:v>0.2</c:v>
                </c:pt>
                <c:pt idx="2280">
                  <c:v>0.0</c:v>
                </c:pt>
                <c:pt idx="2281">
                  <c:v>0.1</c:v>
                </c:pt>
                <c:pt idx="2282">
                  <c:v>6.9</c:v>
                </c:pt>
                <c:pt idx="2283">
                  <c:v>0.1</c:v>
                </c:pt>
                <c:pt idx="2284">
                  <c:v>0.1</c:v>
                </c:pt>
                <c:pt idx="2285">
                  <c:v>0.1</c:v>
                </c:pt>
                <c:pt idx="2286">
                  <c:v>0.1</c:v>
                </c:pt>
                <c:pt idx="2287">
                  <c:v>0.1</c:v>
                </c:pt>
                <c:pt idx="2288">
                  <c:v>0.2</c:v>
                </c:pt>
                <c:pt idx="2289">
                  <c:v>0.2</c:v>
                </c:pt>
                <c:pt idx="2290">
                  <c:v>0.2</c:v>
                </c:pt>
                <c:pt idx="2291">
                  <c:v>0.1</c:v>
                </c:pt>
                <c:pt idx="2292">
                  <c:v>0.1</c:v>
                </c:pt>
                <c:pt idx="2293">
                  <c:v>0.1</c:v>
                </c:pt>
                <c:pt idx="2294">
                  <c:v>0.1</c:v>
                </c:pt>
                <c:pt idx="2295">
                  <c:v>0.1</c:v>
                </c:pt>
                <c:pt idx="2296">
                  <c:v>0.1</c:v>
                </c:pt>
                <c:pt idx="2297">
                  <c:v>0.0</c:v>
                </c:pt>
                <c:pt idx="2298">
                  <c:v>0.0</c:v>
                </c:pt>
                <c:pt idx="2299">
                  <c:v>0.3</c:v>
                </c:pt>
                <c:pt idx="2300">
                  <c:v>0.1</c:v>
                </c:pt>
                <c:pt idx="2301">
                  <c:v>0.2</c:v>
                </c:pt>
                <c:pt idx="2302">
                  <c:v>0.1</c:v>
                </c:pt>
                <c:pt idx="2303">
                  <c:v>0.1</c:v>
                </c:pt>
                <c:pt idx="2304">
                  <c:v>0.1</c:v>
                </c:pt>
                <c:pt idx="2305">
                  <c:v>0.1</c:v>
                </c:pt>
                <c:pt idx="2306">
                  <c:v>0.1</c:v>
                </c:pt>
                <c:pt idx="2307">
                  <c:v>0.2</c:v>
                </c:pt>
                <c:pt idx="2308">
                  <c:v>0.2</c:v>
                </c:pt>
                <c:pt idx="2309">
                  <c:v>0.2</c:v>
                </c:pt>
                <c:pt idx="2310">
                  <c:v>0.1</c:v>
                </c:pt>
                <c:pt idx="2311">
                  <c:v>0.1</c:v>
                </c:pt>
                <c:pt idx="2312">
                  <c:v>0.1</c:v>
                </c:pt>
                <c:pt idx="2313">
                  <c:v>0.1</c:v>
                </c:pt>
                <c:pt idx="2314">
                  <c:v>0.0</c:v>
                </c:pt>
                <c:pt idx="2315">
                  <c:v>0.0</c:v>
                </c:pt>
                <c:pt idx="2316">
                  <c:v>2.5</c:v>
                </c:pt>
                <c:pt idx="2317">
                  <c:v>0.3</c:v>
                </c:pt>
                <c:pt idx="2318">
                  <c:v>0.1</c:v>
                </c:pt>
                <c:pt idx="2319">
                  <c:v>0.2</c:v>
                </c:pt>
                <c:pt idx="2320">
                  <c:v>0.2</c:v>
                </c:pt>
                <c:pt idx="2321">
                  <c:v>0.2</c:v>
                </c:pt>
                <c:pt idx="2322">
                  <c:v>0.1</c:v>
                </c:pt>
                <c:pt idx="2323">
                  <c:v>0.1</c:v>
                </c:pt>
                <c:pt idx="2324">
                  <c:v>0.1</c:v>
                </c:pt>
                <c:pt idx="2325">
                  <c:v>0.1</c:v>
                </c:pt>
                <c:pt idx="2326">
                  <c:v>0.2</c:v>
                </c:pt>
                <c:pt idx="2327">
                  <c:v>0.2</c:v>
                </c:pt>
                <c:pt idx="2328">
                  <c:v>0.1</c:v>
                </c:pt>
                <c:pt idx="2329">
                  <c:v>0.1</c:v>
                </c:pt>
                <c:pt idx="2330">
                  <c:v>0.1</c:v>
                </c:pt>
                <c:pt idx="2331">
                  <c:v>0.2</c:v>
                </c:pt>
                <c:pt idx="2332">
                  <c:v>0.0</c:v>
                </c:pt>
                <c:pt idx="2333">
                  <c:v>0.1</c:v>
                </c:pt>
                <c:pt idx="2334">
                  <c:v>34.6</c:v>
                </c:pt>
                <c:pt idx="2335">
                  <c:v>0.2</c:v>
                </c:pt>
                <c:pt idx="2336">
                  <c:v>0.1</c:v>
                </c:pt>
                <c:pt idx="2337">
                  <c:v>0.1</c:v>
                </c:pt>
                <c:pt idx="2338">
                  <c:v>0.2</c:v>
                </c:pt>
                <c:pt idx="2339">
                  <c:v>0.2</c:v>
                </c:pt>
                <c:pt idx="2340">
                  <c:v>0.2</c:v>
                </c:pt>
                <c:pt idx="2341">
                  <c:v>0.1</c:v>
                </c:pt>
                <c:pt idx="2342">
                  <c:v>0.1</c:v>
                </c:pt>
                <c:pt idx="2343">
                  <c:v>0.2</c:v>
                </c:pt>
                <c:pt idx="2344">
                  <c:v>0.2</c:v>
                </c:pt>
                <c:pt idx="2345">
                  <c:v>0.2</c:v>
                </c:pt>
                <c:pt idx="2346">
                  <c:v>0.2</c:v>
                </c:pt>
                <c:pt idx="2347">
                  <c:v>0.2</c:v>
                </c:pt>
                <c:pt idx="2348">
                  <c:v>0.1</c:v>
                </c:pt>
                <c:pt idx="2349">
                  <c:v>0.0</c:v>
                </c:pt>
                <c:pt idx="2350">
                  <c:v>0.1</c:v>
                </c:pt>
                <c:pt idx="2351">
                  <c:v>0.2</c:v>
                </c:pt>
                <c:pt idx="2352">
                  <c:v>0.1</c:v>
                </c:pt>
                <c:pt idx="2353">
                  <c:v>0.2</c:v>
                </c:pt>
                <c:pt idx="2354">
                  <c:v>0.2</c:v>
                </c:pt>
                <c:pt idx="2355">
                  <c:v>0.2</c:v>
                </c:pt>
                <c:pt idx="2356">
                  <c:v>0.1</c:v>
                </c:pt>
                <c:pt idx="2357">
                  <c:v>0.1</c:v>
                </c:pt>
                <c:pt idx="2358">
                  <c:v>0.1</c:v>
                </c:pt>
                <c:pt idx="2359">
                  <c:v>0.2</c:v>
                </c:pt>
                <c:pt idx="2360">
                  <c:v>0.2</c:v>
                </c:pt>
                <c:pt idx="2361">
                  <c:v>0.2</c:v>
                </c:pt>
                <c:pt idx="2362">
                  <c:v>0.2</c:v>
                </c:pt>
                <c:pt idx="2363">
                  <c:v>0.1</c:v>
                </c:pt>
                <c:pt idx="2364">
                  <c:v>0.2</c:v>
                </c:pt>
                <c:pt idx="2365">
                  <c:v>0.2</c:v>
                </c:pt>
                <c:pt idx="2366">
                  <c:v>0.1</c:v>
                </c:pt>
                <c:pt idx="2367">
                  <c:v>0.0</c:v>
                </c:pt>
                <c:pt idx="2368">
                  <c:v>3.0</c:v>
                </c:pt>
                <c:pt idx="2369">
                  <c:v>0.4</c:v>
                </c:pt>
                <c:pt idx="2370">
                  <c:v>0.2</c:v>
                </c:pt>
                <c:pt idx="2371">
                  <c:v>0.2</c:v>
                </c:pt>
                <c:pt idx="2372">
                  <c:v>0.2</c:v>
                </c:pt>
                <c:pt idx="2373">
                  <c:v>0.2</c:v>
                </c:pt>
                <c:pt idx="2374">
                  <c:v>0.1</c:v>
                </c:pt>
                <c:pt idx="2375">
                  <c:v>0.1</c:v>
                </c:pt>
                <c:pt idx="2376">
                  <c:v>0.2</c:v>
                </c:pt>
                <c:pt idx="2377">
                  <c:v>0.1</c:v>
                </c:pt>
                <c:pt idx="2378">
                  <c:v>0.2</c:v>
                </c:pt>
                <c:pt idx="2379">
                  <c:v>0.3</c:v>
                </c:pt>
                <c:pt idx="2380">
                  <c:v>0.2</c:v>
                </c:pt>
                <c:pt idx="2381">
                  <c:v>0.1</c:v>
                </c:pt>
                <c:pt idx="2382">
                  <c:v>0.1</c:v>
                </c:pt>
                <c:pt idx="2383">
                  <c:v>0.1</c:v>
                </c:pt>
                <c:pt idx="2384">
                  <c:v>0.0</c:v>
                </c:pt>
                <c:pt idx="2385">
                  <c:v>3.1</c:v>
                </c:pt>
                <c:pt idx="2386">
                  <c:v>0.3</c:v>
                </c:pt>
                <c:pt idx="2387">
                  <c:v>0.2</c:v>
                </c:pt>
                <c:pt idx="2388">
                  <c:v>0.2</c:v>
                </c:pt>
                <c:pt idx="2389">
                  <c:v>0.2</c:v>
                </c:pt>
                <c:pt idx="2390">
                  <c:v>0.1</c:v>
                </c:pt>
                <c:pt idx="2391">
                  <c:v>0.2</c:v>
                </c:pt>
                <c:pt idx="2392">
                  <c:v>0.2</c:v>
                </c:pt>
                <c:pt idx="2393">
                  <c:v>0.2</c:v>
                </c:pt>
                <c:pt idx="2394">
                  <c:v>0.2</c:v>
                </c:pt>
                <c:pt idx="2395">
                  <c:v>0.2</c:v>
                </c:pt>
                <c:pt idx="2396">
                  <c:v>0.2</c:v>
                </c:pt>
                <c:pt idx="2397">
                  <c:v>0.1</c:v>
                </c:pt>
                <c:pt idx="2398">
                  <c:v>0.1</c:v>
                </c:pt>
                <c:pt idx="2399">
                  <c:v>0.1</c:v>
                </c:pt>
                <c:pt idx="2400">
                  <c:v>0.1</c:v>
                </c:pt>
                <c:pt idx="2401">
                  <c:v>0.0</c:v>
                </c:pt>
                <c:pt idx="2402">
                  <c:v>2.9</c:v>
                </c:pt>
                <c:pt idx="2403">
                  <c:v>0.3</c:v>
                </c:pt>
                <c:pt idx="2404">
                  <c:v>0.2</c:v>
                </c:pt>
                <c:pt idx="2405">
                  <c:v>0.2</c:v>
                </c:pt>
                <c:pt idx="2406">
                  <c:v>0.1</c:v>
                </c:pt>
                <c:pt idx="2407">
                  <c:v>0.1</c:v>
                </c:pt>
                <c:pt idx="2408">
                  <c:v>0.2</c:v>
                </c:pt>
                <c:pt idx="2409">
                  <c:v>0.2</c:v>
                </c:pt>
                <c:pt idx="2410">
                  <c:v>0.2</c:v>
                </c:pt>
                <c:pt idx="2411">
                  <c:v>0.2</c:v>
                </c:pt>
                <c:pt idx="2412">
                  <c:v>0.2</c:v>
                </c:pt>
                <c:pt idx="2413">
                  <c:v>0.2</c:v>
                </c:pt>
                <c:pt idx="2414">
                  <c:v>0.2</c:v>
                </c:pt>
                <c:pt idx="2415">
                  <c:v>0.1</c:v>
                </c:pt>
                <c:pt idx="2416">
                  <c:v>0.2</c:v>
                </c:pt>
                <c:pt idx="2417">
                  <c:v>0.2</c:v>
                </c:pt>
                <c:pt idx="2418">
                  <c:v>0.0</c:v>
                </c:pt>
                <c:pt idx="2419">
                  <c:v>0.0</c:v>
                </c:pt>
                <c:pt idx="2420">
                  <c:v>0.3</c:v>
                </c:pt>
                <c:pt idx="2421">
                  <c:v>0.2</c:v>
                </c:pt>
                <c:pt idx="2422">
                  <c:v>0.1</c:v>
                </c:pt>
                <c:pt idx="2423">
                  <c:v>0.1</c:v>
                </c:pt>
                <c:pt idx="2424">
                  <c:v>0.1</c:v>
                </c:pt>
                <c:pt idx="2425">
                  <c:v>0.2</c:v>
                </c:pt>
                <c:pt idx="2426">
                  <c:v>0.2</c:v>
                </c:pt>
                <c:pt idx="2427">
                  <c:v>0.2</c:v>
                </c:pt>
                <c:pt idx="2428">
                  <c:v>0.2</c:v>
                </c:pt>
                <c:pt idx="2429">
                  <c:v>0.2</c:v>
                </c:pt>
                <c:pt idx="2430">
                  <c:v>0.1</c:v>
                </c:pt>
                <c:pt idx="2431">
                  <c:v>0.1</c:v>
                </c:pt>
                <c:pt idx="2432">
                  <c:v>0.2</c:v>
                </c:pt>
                <c:pt idx="2433">
                  <c:v>0.3</c:v>
                </c:pt>
                <c:pt idx="2434">
                  <c:v>0.2</c:v>
                </c:pt>
                <c:pt idx="2435">
                  <c:v>0.0</c:v>
                </c:pt>
                <c:pt idx="2436">
                  <c:v>0.1</c:v>
                </c:pt>
                <c:pt idx="2437">
                  <c:v>0.5</c:v>
                </c:pt>
                <c:pt idx="2438">
                  <c:v>0.2</c:v>
                </c:pt>
                <c:pt idx="2439">
                  <c:v>0.2</c:v>
                </c:pt>
                <c:pt idx="2440">
                  <c:v>0.1</c:v>
                </c:pt>
                <c:pt idx="2441">
                  <c:v>0.1</c:v>
                </c:pt>
                <c:pt idx="2442">
                  <c:v>0.2</c:v>
                </c:pt>
                <c:pt idx="2443">
                  <c:v>0.2</c:v>
                </c:pt>
                <c:pt idx="2444">
                  <c:v>0.2</c:v>
                </c:pt>
                <c:pt idx="2445">
                  <c:v>0.1</c:v>
                </c:pt>
                <c:pt idx="2446">
                  <c:v>0.1</c:v>
                </c:pt>
                <c:pt idx="2447">
                  <c:v>0.1</c:v>
                </c:pt>
                <c:pt idx="2448">
                  <c:v>0.2</c:v>
                </c:pt>
                <c:pt idx="2449">
                  <c:v>0.2</c:v>
                </c:pt>
                <c:pt idx="2450">
                  <c:v>0.2</c:v>
                </c:pt>
                <c:pt idx="2451">
                  <c:v>0.2</c:v>
                </c:pt>
                <c:pt idx="2452">
                  <c:v>0.0</c:v>
                </c:pt>
                <c:pt idx="2453">
                  <c:v>0.0</c:v>
                </c:pt>
                <c:pt idx="2454">
                  <c:v>0.2</c:v>
                </c:pt>
                <c:pt idx="2455">
                  <c:v>0.1</c:v>
                </c:pt>
                <c:pt idx="2456">
                  <c:v>0.2</c:v>
                </c:pt>
                <c:pt idx="2457">
                  <c:v>0.2</c:v>
                </c:pt>
                <c:pt idx="2458">
                  <c:v>0.2</c:v>
                </c:pt>
                <c:pt idx="2459">
                  <c:v>0.1</c:v>
                </c:pt>
                <c:pt idx="2460">
                  <c:v>0.2</c:v>
                </c:pt>
                <c:pt idx="2461">
                  <c:v>0.1</c:v>
                </c:pt>
                <c:pt idx="2462">
                  <c:v>0.1</c:v>
                </c:pt>
                <c:pt idx="2463">
                  <c:v>0.2</c:v>
                </c:pt>
                <c:pt idx="2464">
                  <c:v>0.2</c:v>
                </c:pt>
                <c:pt idx="2465">
                  <c:v>0.2</c:v>
                </c:pt>
                <c:pt idx="2466">
                  <c:v>0.2</c:v>
                </c:pt>
                <c:pt idx="2467">
                  <c:v>0.1</c:v>
                </c:pt>
                <c:pt idx="2468">
                  <c:v>0.1</c:v>
                </c:pt>
                <c:pt idx="2469">
                  <c:v>0.0</c:v>
                </c:pt>
                <c:pt idx="2470">
                  <c:v>0.0</c:v>
                </c:pt>
                <c:pt idx="2471">
                  <c:v>3.0</c:v>
                </c:pt>
                <c:pt idx="2472">
                  <c:v>0.1</c:v>
                </c:pt>
                <c:pt idx="2473">
                  <c:v>0.1</c:v>
                </c:pt>
                <c:pt idx="2474">
                  <c:v>0.1</c:v>
                </c:pt>
                <c:pt idx="2475">
                  <c:v>0.1</c:v>
                </c:pt>
                <c:pt idx="2476">
                  <c:v>0.2</c:v>
                </c:pt>
                <c:pt idx="2477">
                  <c:v>0.2</c:v>
                </c:pt>
                <c:pt idx="2478">
                  <c:v>0.2</c:v>
                </c:pt>
                <c:pt idx="2479">
                  <c:v>0.2</c:v>
                </c:pt>
                <c:pt idx="2480">
                  <c:v>0.1</c:v>
                </c:pt>
                <c:pt idx="2481">
                  <c:v>0.1</c:v>
                </c:pt>
                <c:pt idx="2482">
                  <c:v>0.1</c:v>
                </c:pt>
                <c:pt idx="2483">
                  <c:v>0.2</c:v>
                </c:pt>
                <c:pt idx="2484">
                  <c:v>0.2</c:v>
                </c:pt>
                <c:pt idx="2485">
                  <c:v>0.2</c:v>
                </c:pt>
                <c:pt idx="2486">
                  <c:v>0.1</c:v>
                </c:pt>
                <c:pt idx="2487">
                  <c:v>0.0</c:v>
                </c:pt>
                <c:pt idx="2488">
                  <c:v>3.0</c:v>
                </c:pt>
                <c:pt idx="2489">
                  <c:v>0.1</c:v>
                </c:pt>
                <c:pt idx="2490">
                  <c:v>0.2</c:v>
                </c:pt>
                <c:pt idx="2491">
                  <c:v>0.1</c:v>
                </c:pt>
                <c:pt idx="2492">
                  <c:v>0.1</c:v>
                </c:pt>
                <c:pt idx="2493">
                  <c:v>0.1</c:v>
                </c:pt>
                <c:pt idx="2494">
                  <c:v>0.2</c:v>
                </c:pt>
                <c:pt idx="2495">
                  <c:v>0.2</c:v>
                </c:pt>
                <c:pt idx="2496">
                  <c:v>0.2</c:v>
                </c:pt>
                <c:pt idx="2497">
                  <c:v>0.2</c:v>
                </c:pt>
                <c:pt idx="2498">
                  <c:v>0.2</c:v>
                </c:pt>
                <c:pt idx="2499">
                  <c:v>0.1</c:v>
                </c:pt>
                <c:pt idx="2500">
                  <c:v>0.1</c:v>
                </c:pt>
                <c:pt idx="2501">
                  <c:v>0.2</c:v>
                </c:pt>
                <c:pt idx="2502">
                  <c:v>0.2</c:v>
                </c:pt>
                <c:pt idx="2503">
                  <c:v>0.1</c:v>
                </c:pt>
                <c:pt idx="2504">
                  <c:v>0.0</c:v>
                </c:pt>
                <c:pt idx="2505">
                  <c:v>0.1</c:v>
                </c:pt>
                <c:pt idx="2506">
                  <c:v>26.0</c:v>
                </c:pt>
                <c:pt idx="2507">
                  <c:v>0.1</c:v>
                </c:pt>
                <c:pt idx="2508">
                  <c:v>0.1</c:v>
                </c:pt>
                <c:pt idx="2509">
                  <c:v>0.2</c:v>
                </c:pt>
                <c:pt idx="2510">
                  <c:v>0.2</c:v>
                </c:pt>
                <c:pt idx="2511">
                  <c:v>0.1</c:v>
                </c:pt>
                <c:pt idx="2512">
                  <c:v>0.1</c:v>
                </c:pt>
                <c:pt idx="2513">
                  <c:v>0.1</c:v>
                </c:pt>
                <c:pt idx="2514">
                  <c:v>0.3</c:v>
                </c:pt>
                <c:pt idx="2515">
                  <c:v>0.2</c:v>
                </c:pt>
                <c:pt idx="2516">
                  <c:v>0.2</c:v>
                </c:pt>
                <c:pt idx="2517">
                  <c:v>0.1</c:v>
                </c:pt>
                <c:pt idx="2518">
                  <c:v>0.1</c:v>
                </c:pt>
                <c:pt idx="2519">
                  <c:v>0.2</c:v>
                </c:pt>
                <c:pt idx="2520">
                  <c:v>0.2</c:v>
                </c:pt>
                <c:pt idx="2521">
                  <c:v>0.0</c:v>
                </c:pt>
                <c:pt idx="2522">
                  <c:v>0.1</c:v>
                </c:pt>
                <c:pt idx="2523">
                  <c:v>11.9</c:v>
                </c:pt>
                <c:pt idx="2524">
                  <c:v>0.2</c:v>
                </c:pt>
                <c:pt idx="2525">
                  <c:v>0.2</c:v>
                </c:pt>
                <c:pt idx="2526">
                  <c:v>0.2</c:v>
                </c:pt>
                <c:pt idx="2527">
                  <c:v>0.1</c:v>
                </c:pt>
                <c:pt idx="2528">
                  <c:v>0.2</c:v>
                </c:pt>
                <c:pt idx="2529">
                  <c:v>0.2</c:v>
                </c:pt>
                <c:pt idx="2530">
                  <c:v>0.2</c:v>
                </c:pt>
                <c:pt idx="2531">
                  <c:v>0.1</c:v>
                </c:pt>
                <c:pt idx="2532">
                  <c:v>0.1</c:v>
                </c:pt>
                <c:pt idx="2533">
                  <c:v>0.1</c:v>
                </c:pt>
                <c:pt idx="2534">
                  <c:v>0.1</c:v>
                </c:pt>
                <c:pt idx="2535">
                  <c:v>0.2</c:v>
                </c:pt>
                <c:pt idx="2536">
                  <c:v>0.2</c:v>
                </c:pt>
                <c:pt idx="2537">
                  <c:v>0.2</c:v>
                </c:pt>
                <c:pt idx="2538">
                  <c:v>0.0</c:v>
                </c:pt>
                <c:pt idx="2539">
                  <c:v>0.1</c:v>
                </c:pt>
                <c:pt idx="2540">
                  <c:v>0.3</c:v>
                </c:pt>
                <c:pt idx="2541">
                  <c:v>0.1</c:v>
                </c:pt>
                <c:pt idx="2542">
                  <c:v>0.2</c:v>
                </c:pt>
                <c:pt idx="2543">
                  <c:v>0.2</c:v>
                </c:pt>
                <c:pt idx="2544">
                  <c:v>0.2</c:v>
                </c:pt>
                <c:pt idx="2545">
                  <c:v>0.1</c:v>
                </c:pt>
                <c:pt idx="2546">
                  <c:v>0.1</c:v>
                </c:pt>
                <c:pt idx="2547">
                  <c:v>0.1</c:v>
                </c:pt>
                <c:pt idx="2548">
                  <c:v>0.1</c:v>
                </c:pt>
                <c:pt idx="2549">
                  <c:v>0.3</c:v>
                </c:pt>
                <c:pt idx="2550">
                  <c:v>0.2</c:v>
                </c:pt>
                <c:pt idx="2551">
                  <c:v>0.2</c:v>
                </c:pt>
                <c:pt idx="2552">
                  <c:v>0.1</c:v>
                </c:pt>
                <c:pt idx="2553">
                  <c:v>0.1</c:v>
                </c:pt>
                <c:pt idx="2554">
                  <c:v>0.1</c:v>
                </c:pt>
                <c:pt idx="2555">
                  <c:v>0.0</c:v>
                </c:pt>
                <c:pt idx="2556">
                  <c:v>0.0</c:v>
                </c:pt>
                <c:pt idx="2557">
                  <c:v>0.3</c:v>
                </c:pt>
                <c:pt idx="2558">
                  <c:v>0.1</c:v>
                </c:pt>
                <c:pt idx="2559">
                  <c:v>0.1</c:v>
                </c:pt>
                <c:pt idx="2560">
                  <c:v>0.1</c:v>
                </c:pt>
                <c:pt idx="2561">
                  <c:v>0.2</c:v>
                </c:pt>
                <c:pt idx="2562">
                  <c:v>0.2</c:v>
                </c:pt>
                <c:pt idx="2563">
                  <c:v>0.2</c:v>
                </c:pt>
                <c:pt idx="2564">
                  <c:v>0.2</c:v>
                </c:pt>
                <c:pt idx="2565">
                  <c:v>0.1</c:v>
                </c:pt>
                <c:pt idx="2566">
                  <c:v>0.1</c:v>
                </c:pt>
                <c:pt idx="2567">
                  <c:v>0.1</c:v>
                </c:pt>
                <c:pt idx="2568">
                  <c:v>0.2</c:v>
                </c:pt>
                <c:pt idx="2569">
                  <c:v>0.3</c:v>
                </c:pt>
                <c:pt idx="2570">
                  <c:v>0.2</c:v>
                </c:pt>
                <c:pt idx="2571">
                  <c:v>0.3</c:v>
                </c:pt>
                <c:pt idx="2572">
                  <c:v>0.1</c:v>
                </c:pt>
                <c:pt idx="2573">
                  <c:v>0.0</c:v>
                </c:pt>
                <c:pt idx="2574">
                  <c:v>3.1</c:v>
                </c:pt>
                <c:pt idx="2575">
                  <c:v>0.3</c:v>
                </c:pt>
                <c:pt idx="2576">
                  <c:v>0.2</c:v>
                </c:pt>
                <c:pt idx="2577">
                  <c:v>0.2</c:v>
                </c:pt>
                <c:pt idx="2578">
                  <c:v>0.2</c:v>
                </c:pt>
                <c:pt idx="2579">
                  <c:v>0.1</c:v>
                </c:pt>
                <c:pt idx="2580">
                  <c:v>0.1</c:v>
                </c:pt>
                <c:pt idx="2581">
                  <c:v>0.1</c:v>
                </c:pt>
                <c:pt idx="2582">
                  <c:v>0.2</c:v>
                </c:pt>
                <c:pt idx="2583">
                  <c:v>0.2</c:v>
                </c:pt>
                <c:pt idx="2584">
                  <c:v>0.2</c:v>
                </c:pt>
                <c:pt idx="2585">
                  <c:v>0.1</c:v>
                </c:pt>
                <c:pt idx="2586">
                  <c:v>0.1</c:v>
                </c:pt>
                <c:pt idx="2587">
                  <c:v>0.2</c:v>
                </c:pt>
                <c:pt idx="2588">
                  <c:v>0.1</c:v>
                </c:pt>
                <c:pt idx="2589">
                  <c:v>0.2</c:v>
                </c:pt>
                <c:pt idx="2590">
                  <c:v>0.0</c:v>
                </c:pt>
                <c:pt idx="2591">
                  <c:v>2.5</c:v>
                </c:pt>
                <c:pt idx="2592">
                  <c:v>0.3</c:v>
                </c:pt>
                <c:pt idx="2593">
                  <c:v>0.2</c:v>
                </c:pt>
                <c:pt idx="2594">
                  <c:v>0.2</c:v>
                </c:pt>
                <c:pt idx="2595">
                  <c:v>0.1</c:v>
                </c:pt>
                <c:pt idx="2596">
                  <c:v>0.2</c:v>
                </c:pt>
                <c:pt idx="2597">
                  <c:v>0.1</c:v>
                </c:pt>
                <c:pt idx="2598">
                  <c:v>0.1</c:v>
                </c:pt>
                <c:pt idx="2599">
                  <c:v>0.2</c:v>
                </c:pt>
                <c:pt idx="2600">
                  <c:v>0.2</c:v>
                </c:pt>
                <c:pt idx="2601">
                  <c:v>0.2</c:v>
                </c:pt>
                <c:pt idx="2602">
                  <c:v>0.2</c:v>
                </c:pt>
                <c:pt idx="2603">
                  <c:v>0.1</c:v>
                </c:pt>
                <c:pt idx="2604">
                  <c:v>0.1</c:v>
                </c:pt>
                <c:pt idx="2605">
                  <c:v>0.2</c:v>
                </c:pt>
                <c:pt idx="2606">
                  <c:v>0.2</c:v>
                </c:pt>
                <c:pt idx="2607">
                  <c:v>0.0</c:v>
                </c:pt>
                <c:pt idx="2608">
                  <c:v>0.1</c:v>
                </c:pt>
                <c:pt idx="2609">
                  <c:v>7.0</c:v>
                </c:pt>
                <c:pt idx="2610">
                  <c:v>0.2</c:v>
                </c:pt>
                <c:pt idx="2611">
                  <c:v>0.2</c:v>
                </c:pt>
                <c:pt idx="2612">
                  <c:v>0.2</c:v>
                </c:pt>
                <c:pt idx="2613">
                  <c:v>0.2</c:v>
                </c:pt>
                <c:pt idx="2614">
                  <c:v>0.1</c:v>
                </c:pt>
                <c:pt idx="2615">
                  <c:v>0.2</c:v>
                </c:pt>
                <c:pt idx="2616">
                  <c:v>0.2</c:v>
                </c:pt>
                <c:pt idx="2617">
                  <c:v>0.2</c:v>
                </c:pt>
                <c:pt idx="2618">
                  <c:v>0.2</c:v>
                </c:pt>
                <c:pt idx="2619">
                  <c:v>0.2</c:v>
                </c:pt>
                <c:pt idx="2620">
                  <c:v>0.2</c:v>
                </c:pt>
                <c:pt idx="2621">
                  <c:v>0.2</c:v>
                </c:pt>
                <c:pt idx="2622">
                  <c:v>0.1</c:v>
                </c:pt>
                <c:pt idx="2623">
                  <c:v>0.2</c:v>
                </c:pt>
                <c:pt idx="2624">
                  <c:v>0.0</c:v>
                </c:pt>
                <c:pt idx="2625">
                  <c:v>0.1</c:v>
                </c:pt>
                <c:pt idx="2626">
                  <c:v>0.2</c:v>
                </c:pt>
                <c:pt idx="2627">
                  <c:v>0.1</c:v>
                </c:pt>
                <c:pt idx="2628">
                  <c:v>0.1</c:v>
                </c:pt>
                <c:pt idx="2629">
                  <c:v>0.1</c:v>
                </c:pt>
                <c:pt idx="2630">
                  <c:v>0.2</c:v>
                </c:pt>
                <c:pt idx="2631">
                  <c:v>0.2</c:v>
                </c:pt>
                <c:pt idx="2632">
                  <c:v>0.3</c:v>
                </c:pt>
                <c:pt idx="2633">
                  <c:v>0.2</c:v>
                </c:pt>
                <c:pt idx="2634">
                  <c:v>0.1</c:v>
                </c:pt>
                <c:pt idx="2635">
                  <c:v>0.2</c:v>
                </c:pt>
                <c:pt idx="2636">
                  <c:v>0.1</c:v>
                </c:pt>
                <c:pt idx="2637">
                  <c:v>0.2</c:v>
                </c:pt>
                <c:pt idx="2638">
                  <c:v>0.1</c:v>
                </c:pt>
                <c:pt idx="2639">
                  <c:v>0.1</c:v>
                </c:pt>
                <c:pt idx="2640">
                  <c:v>0.1</c:v>
                </c:pt>
                <c:pt idx="2641">
                  <c:v>0.1</c:v>
                </c:pt>
                <c:pt idx="2642">
                  <c:v>0.0</c:v>
                </c:pt>
                <c:pt idx="2643">
                  <c:v>2.0</c:v>
                </c:pt>
                <c:pt idx="2644">
                  <c:v>0.3</c:v>
                </c:pt>
                <c:pt idx="2645">
                  <c:v>0.2</c:v>
                </c:pt>
                <c:pt idx="2646">
                  <c:v>0.2</c:v>
                </c:pt>
                <c:pt idx="2647">
                  <c:v>0.2</c:v>
                </c:pt>
                <c:pt idx="2648">
                  <c:v>0.1</c:v>
                </c:pt>
                <c:pt idx="2649">
                  <c:v>0.2</c:v>
                </c:pt>
                <c:pt idx="2650">
                  <c:v>0.1</c:v>
                </c:pt>
                <c:pt idx="2651">
                  <c:v>0.1</c:v>
                </c:pt>
                <c:pt idx="2652">
                  <c:v>0.1</c:v>
                </c:pt>
                <c:pt idx="2653">
                  <c:v>0.3</c:v>
                </c:pt>
                <c:pt idx="2654">
                  <c:v>0.2</c:v>
                </c:pt>
                <c:pt idx="2655">
                  <c:v>0.2</c:v>
                </c:pt>
                <c:pt idx="2656">
                  <c:v>0.2</c:v>
                </c:pt>
                <c:pt idx="2657">
                  <c:v>0.1</c:v>
                </c:pt>
                <c:pt idx="2658">
                  <c:v>0.1</c:v>
                </c:pt>
                <c:pt idx="2659">
                  <c:v>0.0</c:v>
                </c:pt>
                <c:pt idx="2660">
                  <c:v>0.0</c:v>
                </c:pt>
                <c:pt idx="2661">
                  <c:v>0.3</c:v>
                </c:pt>
                <c:pt idx="2662">
                  <c:v>0.1</c:v>
                </c:pt>
                <c:pt idx="2663">
                  <c:v>0.2</c:v>
                </c:pt>
                <c:pt idx="2664">
                  <c:v>0.3</c:v>
                </c:pt>
                <c:pt idx="2665">
                  <c:v>0.2</c:v>
                </c:pt>
                <c:pt idx="2666">
                  <c:v>0.2</c:v>
                </c:pt>
                <c:pt idx="2667">
                  <c:v>0.2</c:v>
                </c:pt>
                <c:pt idx="2668">
                  <c:v>0.1</c:v>
                </c:pt>
                <c:pt idx="2669">
                  <c:v>0.1</c:v>
                </c:pt>
                <c:pt idx="2670">
                  <c:v>0.1</c:v>
                </c:pt>
                <c:pt idx="2671">
                  <c:v>0.2</c:v>
                </c:pt>
                <c:pt idx="2672">
                  <c:v>0.2</c:v>
                </c:pt>
                <c:pt idx="2673">
                  <c:v>0.2</c:v>
                </c:pt>
                <c:pt idx="2674">
                  <c:v>0.1</c:v>
                </c:pt>
                <c:pt idx="2675">
                  <c:v>0.2</c:v>
                </c:pt>
                <c:pt idx="2676">
                  <c:v>0.0</c:v>
                </c:pt>
                <c:pt idx="2677">
                  <c:v>0.3</c:v>
                </c:pt>
                <c:pt idx="2678">
                  <c:v>21.7</c:v>
                </c:pt>
                <c:pt idx="2679">
                  <c:v>0.2</c:v>
                </c:pt>
                <c:pt idx="2680">
                  <c:v>0.2</c:v>
                </c:pt>
                <c:pt idx="2681">
                  <c:v>0.1</c:v>
                </c:pt>
                <c:pt idx="2682">
                  <c:v>0.1</c:v>
                </c:pt>
                <c:pt idx="2683">
                  <c:v>0.1</c:v>
                </c:pt>
                <c:pt idx="2684">
                  <c:v>0.1</c:v>
                </c:pt>
                <c:pt idx="2685">
                  <c:v>0.2</c:v>
                </c:pt>
                <c:pt idx="2686">
                  <c:v>0.2</c:v>
                </c:pt>
                <c:pt idx="2687">
                  <c:v>0.2</c:v>
                </c:pt>
                <c:pt idx="2688">
                  <c:v>0.1</c:v>
                </c:pt>
                <c:pt idx="2689">
                  <c:v>0.1</c:v>
                </c:pt>
                <c:pt idx="2690">
                  <c:v>0.1</c:v>
                </c:pt>
                <c:pt idx="2691">
                  <c:v>0.1</c:v>
                </c:pt>
                <c:pt idx="2692">
                  <c:v>0.2</c:v>
                </c:pt>
                <c:pt idx="2693">
                  <c:v>0.0</c:v>
                </c:pt>
                <c:pt idx="2694">
                  <c:v>0.1</c:v>
                </c:pt>
                <c:pt idx="2695">
                  <c:v>0.2</c:v>
                </c:pt>
                <c:pt idx="2696">
                  <c:v>0.1</c:v>
                </c:pt>
                <c:pt idx="2697">
                  <c:v>0.1</c:v>
                </c:pt>
                <c:pt idx="2698">
                  <c:v>0.3</c:v>
                </c:pt>
                <c:pt idx="2699">
                  <c:v>0.2</c:v>
                </c:pt>
                <c:pt idx="2700">
                  <c:v>0.2</c:v>
                </c:pt>
                <c:pt idx="2701">
                  <c:v>0.2</c:v>
                </c:pt>
                <c:pt idx="2702">
                  <c:v>0.1</c:v>
                </c:pt>
                <c:pt idx="2703">
                  <c:v>0.1</c:v>
                </c:pt>
                <c:pt idx="2704">
                  <c:v>0.2</c:v>
                </c:pt>
                <c:pt idx="2705">
                  <c:v>0.2</c:v>
                </c:pt>
                <c:pt idx="2706">
                  <c:v>0.2</c:v>
                </c:pt>
                <c:pt idx="2707">
                  <c:v>0.1</c:v>
                </c:pt>
                <c:pt idx="2708">
                  <c:v>0.2</c:v>
                </c:pt>
                <c:pt idx="2709">
                  <c:v>0.1</c:v>
                </c:pt>
                <c:pt idx="2710">
                  <c:v>0.0</c:v>
                </c:pt>
                <c:pt idx="2711">
                  <c:v>0.1</c:v>
                </c:pt>
                <c:pt idx="2712">
                  <c:v>0.1</c:v>
                </c:pt>
                <c:pt idx="2713">
                  <c:v>0.1</c:v>
                </c:pt>
                <c:pt idx="2714">
                  <c:v>0.1</c:v>
                </c:pt>
                <c:pt idx="2715">
                  <c:v>0.2</c:v>
                </c:pt>
                <c:pt idx="2716">
                  <c:v>0.2</c:v>
                </c:pt>
                <c:pt idx="2717">
                  <c:v>0.2</c:v>
                </c:pt>
                <c:pt idx="2718">
                  <c:v>0.1</c:v>
                </c:pt>
                <c:pt idx="2719">
                  <c:v>0.1</c:v>
                </c:pt>
                <c:pt idx="2720">
                  <c:v>0.1</c:v>
                </c:pt>
                <c:pt idx="2721">
                  <c:v>0.1</c:v>
                </c:pt>
                <c:pt idx="2722">
                  <c:v>0.2</c:v>
                </c:pt>
                <c:pt idx="2723">
                  <c:v>0.2</c:v>
                </c:pt>
                <c:pt idx="2724">
                  <c:v>0.2</c:v>
                </c:pt>
                <c:pt idx="2725">
                  <c:v>0.1</c:v>
                </c:pt>
                <c:pt idx="2726">
                  <c:v>0.1</c:v>
                </c:pt>
                <c:pt idx="2727">
                  <c:v>0.0</c:v>
                </c:pt>
                <c:pt idx="2728">
                  <c:v>0.0</c:v>
                </c:pt>
                <c:pt idx="2729">
                  <c:v>3.0</c:v>
                </c:pt>
                <c:pt idx="2730">
                  <c:v>0.1</c:v>
                </c:pt>
                <c:pt idx="2731">
                  <c:v>0.1</c:v>
                </c:pt>
                <c:pt idx="2732">
                  <c:v>0.1</c:v>
                </c:pt>
                <c:pt idx="2733">
                  <c:v>0.2</c:v>
                </c:pt>
                <c:pt idx="2734">
                  <c:v>0.2</c:v>
                </c:pt>
                <c:pt idx="2735">
                  <c:v>0.2</c:v>
                </c:pt>
                <c:pt idx="2736">
                  <c:v>0.2</c:v>
                </c:pt>
                <c:pt idx="2737">
                  <c:v>0.2</c:v>
                </c:pt>
                <c:pt idx="2738">
                  <c:v>0.2</c:v>
                </c:pt>
                <c:pt idx="2739">
                  <c:v>0.2</c:v>
                </c:pt>
                <c:pt idx="2740">
                  <c:v>0.2</c:v>
                </c:pt>
                <c:pt idx="2741">
                  <c:v>0.1</c:v>
                </c:pt>
                <c:pt idx="2742">
                  <c:v>0.1</c:v>
                </c:pt>
                <c:pt idx="2743">
                  <c:v>0.1</c:v>
                </c:pt>
                <c:pt idx="2744">
                  <c:v>0.1</c:v>
                </c:pt>
                <c:pt idx="2745">
                  <c:v>0.0</c:v>
                </c:pt>
                <c:pt idx="2746">
                  <c:v>0.0</c:v>
                </c:pt>
                <c:pt idx="2747">
                  <c:v>0.1</c:v>
                </c:pt>
                <c:pt idx="2748">
                  <c:v>0.1</c:v>
                </c:pt>
                <c:pt idx="2749">
                  <c:v>0.1</c:v>
                </c:pt>
                <c:pt idx="2750">
                  <c:v>0.1</c:v>
                </c:pt>
                <c:pt idx="2751">
                  <c:v>0.2</c:v>
                </c:pt>
                <c:pt idx="2752">
                  <c:v>0.2</c:v>
                </c:pt>
                <c:pt idx="2753">
                  <c:v>0.2</c:v>
                </c:pt>
                <c:pt idx="2754">
                  <c:v>0.1</c:v>
                </c:pt>
                <c:pt idx="2755">
                  <c:v>0.2</c:v>
                </c:pt>
                <c:pt idx="2756">
                  <c:v>0.1</c:v>
                </c:pt>
                <c:pt idx="2757">
                  <c:v>0.2</c:v>
                </c:pt>
                <c:pt idx="2758">
                  <c:v>0.2</c:v>
                </c:pt>
                <c:pt idx="2759">
                  <c:v>0.1</c:v>
                </c:pt>
                <c:pt idx="2760">
                  <c:v>0.2</c:v>
                </c:pt>
                <c:pt idx="2761">
                  <c:v>0.2</c:v>
                </c:pt>
                <c:pt idx="2762">
                  <c:v>0.0</c:v>
                </c:pt>
                <c:pt idx="2763">
                  <c:v>0.2</c:v>
                </c:pt>
                <c:pt idx="2764">
                  <c:v>0.2</c:v>
                </c:pt>
                <c:pt idx="2765">
                  <c:v>0.2</c:v>
                </c:pt>
                <c:pt idx="2766">
                  <c:v>0.2</c:v>
                </c:pt>
                <c:pt idx="2767">
                  <c:v>0.2</c:v>
                </c:pt>
                <c:pt idx="2768">
                  <c:v>0.1</c:v>
                </c:pt>
                <c:pt idx="2769">
                  <c:v>0.1</c:v>
                </c:pt>
                <c:pt idx="2770">
                  <c:v>0.1</c:v>
                </c:pt>
                <c:pt idx="2771">
                  <c:v>0.1</c:v>
                </c:pt>
                <c:pt idx="2772">
                  <c:v>0.2</c:v>
                </c:pt>
                <c:pt idx="2773">
                  <c:v>0.1</c:v>
                </c:pt>
                <c:pt idx="2774">
                  <c:v>0.2</c:v>
                </c:pt>
                <c:pt idx="2775">
                  <c:v>0.2</c:v>
                </c:pt>
                <c:pt idx="2776">
                  <c:v>0.3</c:v>
                </c:pt>
                <c:pt idx="2777">
                  <c:v>0.3</c:v>
                </c:pt>
                <c:pt idx="2778">
                  <c:v>0.2</c:v>
                </c:pt>
                <c:pt idx="2779">
                  <c:v>0.1</c:v>
                </c:pt>
                <c:pt idx="2780">
                  <c:v>0.0</c:v>
                </c:pt>
                <c:pt idx="2781">
                  <c:v>3.1</c:v>
                </c:pt>
                <c:pt idx="2782">
                  <c:v>0.1</c:v>
                </c:pt>
                <c:pt idx="2783">
                  <c:v>0.1</c:v>
                </c:pt>
                <c:pt idx="2784">
                  <c:v>0.1</c:v>
                </c:pt>
                <c:pt idx="2785">
                  <c:v>0.1</c:v>
                </c:pt>
                <c:pt idx="2786">
                  <c:v>0.2</c:v>
                </c:pt>
                <c:pt idx="2787">
                  <c:v>0.2</c:v>
                </c:pt>
                <c:pt idx="2788">
                  <c:v>0.2</c:v>
                </c:pt>
                <c:pt idx="2789">
                  <c:v>0.2</c:v>
                </c:pt>
                <c:pt idx="2790">
                  <c:v>0.1</c:v>
                </c:pt>
                <c:pt idx="2791">
                  <c:v>0.1</c:v>
                </c:pt>
                <c:pt idx="2792">
                  <c:v>0.1</c:v>
                </c:pt>
                <c:pt idx="2793">
                  <c:v>0.2</c:v>
                </c:pt>
                <c:pt idx="2794">
                  <c:v>0.2</c:v>
                </c:pt>
                <c:pt idx="2795">
                  <c:v>0.2</c:v>
                </c:pt>
                <c:pt idx="2796">
                  <c:v>0.2</c:v>
                </c:pt>
                <c:pt idx="2797">
                  <c:v>0.0</c:v>
                </c:pt>
                <c:pt idx="2798">
                  <c:v>0.0</c:v>
                </c:pt>
                <c:pt idx="2799">
                  <c:v>0.6</c:v>
                </c:pt>
                <c:pt idx="2800">
                  <c:v>0.2</c:v>
                </c:pt>
                <c:pt idx="2801">
                  <c:v>0.1</c:v>
                </c:pt>
                <c:pt idx="2802">
                  <c:v>0.2</c:v>
                </c:pt>
                <c:pt idx="2803">
                  <c:v>0.1</c:v>
                </c:pt>
                <c:pt idx="2804">
                  <c:v>0.2</c:v>
                </c:pt>
                <c:pt idx="2805">
                  <c:v>0.2</c:v>
                </c:pt>
                <c:pt idx="2806">
                  <c:v>0.2</c:v>
                </c:pt>
                <c:pt idx="2807">
                  <c:v>0.1</c:v>
                </c:pt>
                <c:pt idx="2808">
                  <c:v>0.1</c:v>
                </c:pt>
                <c:pt idx="2809">
                  <c:v>0.1</c:v>
                </c:pt>
                <c:pt idx="2810">
                  <c:v>0.1</c:v>
                </c:pt>
                <c:pt idx="2811">
                  <c:v>0.3</c:v>
                </c:pt>
                <c:pt idx="2812">
                  <c:v>0.2</c:v>
                </c:pt>
                <c:pt idx="2813">
                  <c:v>0.2</c:v>
                </c:pt>
                <c:pt idx="2814">
                  <c:v>0.0</c:v>
                </c:pt>
                <c:pt idx="2815">
                  <c:v>0.1</c:v>
                </c:pt>
                <c:pt idx="2816">
                  <c:v>0.2</c:v>
                </c:pt>
                <c:pt idx="2817">
                  <c:v>0.1</c:v>
                </c:pt>
                <c:pt idx="2818">
                  <c:v>0.1</c:v>
                </c:pt>
                <c:pt idx="2819">
                  <c:v>0.1</c:v>
                </c:pt>
                <c:pt idx="2820">
                  <c:v>0.2</c:v>
                </c:pt>
                <c:pt idx="2821">
                  <c:v>0.2</c:v>
                </c:pt>
                <c:pt idx="2822">
                  <c:v>0.2</c:v>
                </c:pt>
                <c:pt idx="2823">
                  <c:v>0.1</c:v>
                </c:pt>
                <c:pt idx="2824">
                  <c:v>0.2</c:v>
                </c:pt>
                <c:pt idx="2825">
                  <c:v>0.2</c:v>
                </c:pt>
                <c:pt idx="2826">
                  <c:v>0.1</c:v>
                </c:pt>
                <c:pt idx="2827">
                  <c:v>0.2</c:v>
                </c:pt>
                <c:pt idx="2828">
                  <c:v>0.2</c:v>
                </c:pt>
                <c:pt idx="2829">
                  <c:v>0.2</c:v>
                </c:pt>
                <c:pt idx="2830">
                  <c:v>0.2</c:v>
                </c:pt>
                <c:pt idx="2831">
                  <c:v>0.0</c:v>
                </c:pt>
                <c:pt idx="2832">
                  <c:v>0.0</c:v>
                </c:pt>
                <c:pt idx="2833">
                  <c:v>0.2</c:v>
                </c:pt>
                <c:pt idx="2834">
                  <c:v>0.1</c:v>
                </c:pt>
                <c:pt idx="2835">
                  <c:v>0.2</c:v>
                </c:pt>
                <c:pt idx="2836">
                  <c:v>0.2</c:v>
                </c:pt>
                <c:pt idx="2837">
                  <c:v>0.1</c:v>
                </c:pt>
                <c:pt idx="2838">
                  <c:v>0.1</c:v>
                </c:pt>
                <c:pt idx="2839">
                  <c:v>0.1</c:v>
                </c:pt>
                <c:pt idx="2840">
                  <c:v>0.1</c:v>
                </c:pt>
                <c:pt idx="2841">
                  <c:v>0.1</c:v>
                </c:pt>
                <c:pt idx="2842">
                  <c:v>0.1</c:v>
                </c:pt>
                <c:pt idx="2843">
                  <c:v>0.1</c:v>
                </c:pt>
                <c:pt idx="2844">
                  <c:v>0.1</c:v>
                </c:pt>
                <c:pt idx="2845">
                  <c:v>0.2</c:v>
                </c:pt>
                <c:pt idx="2846">
                  <c:v>0.1</c:v>
                </c:pt>
                <c:pt idx="2847">
                  <c:v>0.2</c:v>
                </c:pt>
                <c:pt idx="2848">
                  <c:v>0.1</c:v>
                </c:pt>
                <c:pt idx="2849">
                  <c:v>0.0</c:v>
                </c:pt>
                <c:pt idx="2850">
                  <c:v>3.0</c:v>
                </c:pt>
                <c:pt idx="2851">
                  <c:v>0.1</c:v>
                </c:pt>
                <c:pt idx="2852">
                  <c:v>0.2</c:v>
                </c:pt>
                <c:pt idx="2853">
                  <c:v>0.3</c:v>
                </c:pt>
                <c:pt idx="2854">
                  <c:v>0.2</c:v>
                </c:pt>
                <c:pt idx="2855">
                  <c:v>0.1</c:v>
                </c:pt>
                <c:pt idx="2856">
                  <c:v>0.1</c:v>
                </c:pt>
                <c:pt idx="2857">
                  <c:v>0.1</c:v>
                </c:pt>
                <c:pt idx="2858">
                  <c:v>0.2</c:v>
                </c:pt>
                <c:pt idx="2859">
                  <c:v>0.2</c:v>
                </c:pt>
                <c:pt idx="2860">
                  <c:v>0.2</c:v>
                </c:pt>
                <c:pt idx="2861">
                  <c:v>0.2</c:v>
                </c:pt>
                <c:pt idx="2862">
                  <c:v>0.1</c:v>
                </c:pt>
                <c:pt idx="2863">
                  <c:v>0.1</c:v>
                </c:pt>
                <c:pt idx="2864">
                  <c:v>0.1</c:v>
                </c:pt>
                <c:pt idx="2865">
                  <c:v>0.1</c:v>
                </c:pt>
                <c:pt idx="2866">
                  <c:v>0.0</c:v>
                </c:pt>
                <c:pt idx="2867">
                  <c:v>3.1</c:v>
                </c:pt>
                <c:pt idx="2868">
                  <c:v>0.4</c:v>
                </c:pt>
                <c:pt idx="2869">
                  <c:v>0.1</c:v>
                </c:pt>
                <c:pt idx="2870">
                  <c:v>0.1</c:v>
                </c:pt>
                <c:pt idx="2871">
                  <c:v>0.2</c:v>
                </c:pt>
                <c:pt idx="2872">
                  <c:v>0.2</c:v>
                </c:pt>
                <c:pt idx="2873">
                  <c:v>0.2</c:v>
                </c:pt>
                <c:pt idx="2874">
                  <c:v>0.2</c:v>
                </c:pt>
                <c:pt idx="2875">
                  <c:v>0.2</c:v>
                </c:pt>
                <c:pt idx="2876">
                  <c:v>0.2</c:v>
                </c:pt>
                <c:pt idx="2877">
                  <c:v>0.2</c:v>
                </c:pt>
                <c:pt idx="2878">
                  <c:v>0.1</c:v>
                </c:pt>
                <c:pt idx="2879">
                  <c:v>0.2</c:v>
                </c:pt>
                <c:pt idx="2880">
                  <c:v>0.2</c:v>
                </c:pt>
                <c:pt idx="2881">
                  <c:v>0.1</c:v>
                </c:pt>
                <c:pt idx="2882">
                  <c:v>0.1</c:v>
                </c:pt>
                <c:pt idx="2883">
                  <c:v>0.0</c:v>
                </c:pt>
                <c:pt idx="2884">
                  <c:v>3.1</c:v>
                </c:pt>
                <c:pt idx="2885">
                  <c:v>0.3</c:v>
                </c:pt>
                <c:pt idx="2886">
                  <c:v>0.2</c:v>
                </c:pt>
                <c:pt idx="2887">
                  <c:v>0.2</c:v>
                </c:pt>
                <c:pt idx="2888">
                  <c:v>0.2</c:v>
                </c:pt>
                <c:pt idx="2889">
                  <c:v>0.1</c:v>
                </c:pt>
                <c:pt idx="2890">
                  <c:v>0.1</c:v>
                </c:pt>
                <c:pt idx="2891">
                  <c:v>0.1</c:v>
                </c:pt>
                <c:pt idx="2892">
                  <c:v>0.2</c:v>
                </c:pt>
                <c:pt idx="2893">
                  <c:v>0.2</c:v>
                </c:pt>
                <c:pt idx="2894">
                  <c:v>0.2</c:v>
                </c:pt>
                <c:pt idx="2895">
                  <c:v>0.2</c:v>
                </c:pt>
                <c:pt idx="2896">
                  <c:v>0.1</c:v>
                </c:pt>
                <c:pt idx="2897">
                  <c:v>0.1</c:v>
                </c:pt>
                <c:pt idx="2898">
                  <c:v>0.2</c:v>
                </c:pt>
                <c:pt idx="2899">
                  <c:v>0.1</c:v>
                </c:pt>
                <c:pt idx="2900">
                  <c:v>0.0</c:v>
                </c:pt>
                <c:pt idx="2901">
                  <c:v>2.5</c:v>
                </c:pt>
                <c:pt idx="2902">
                  <c:v>0.3</c:v>
                </c:pt>
                <c:pt idx="2903">
                  <c:v>0.3</c:v>
                </c:pt>
                <c:pt idx="2904">
                  <c:v>0.2</c:v>
                </c:pt>
                <c:pt idx="2905">
                  <c:v>0.2</c:v>
                </c:pt>
                <c:pt idx="2906">
                  <c:v>0.1</c:v>
                </c:pt>
                <c:pt idx="2907">
                  <c:v>0.1</c:v>
                </c:pt>
                <c:pt idx="2908">
                  <c:v>0.1</c:v>
                </c:pt>
                <c:pt idx="2909">
                  <c:v>0.2</c:v>
                </c:pt>
                <c:pt idx="2910">
                  <c:v>0.2</c:v>
                </c:pt>
                <c:pt idx="2911">
                  <c:v>0.2</c:v>
                </c:pt>
                <c:pt idx="2912">
                  <c:v>0.1</c:v>
                </c:pt>
                <c:pt idx="2913">
                  <c:v>0.1</c:v>
                </c:pt>
                <c:pt idx="2914">
                  <c:v>0.1</c:v>
                </c:pt>
                <c:pt idx="2915">
                  <c:v>0.1</c:v>
                </c:pt>
                <c:pt idx="2916">
                  <c:v>0.2</c:v>
                </c:pt>
                <c:pt idx="2917">
                  <c:v>0.0</c:v>
                </c:pt>
                <c:pt idx="2918">
                  <c:v>0.2</c:v>
                </c:pt>
                <c:pt idx="2919">
                  <c:v>33.6</c:v>
                </c:pt>
                <c:pt idx="2920">
                  <c:v>0.1</c:v>
                </c:pt>
                <c:pt idx="2921">
                  <c:v>0.1</c:v>
                </c:pt>
                <c:pt idx="2922">
                  <c:v>0.2</c:v>
                </c:pt>
                <c:pt idx="2923">
                  <c:v>0.2</c:v>
                </c:pt>
                <c:pt idx="2924">
                  <c:v>0.2</c:v>
                </c:pt>
                <c:pt idx="2925">
                  <c:v>0.2</c:v>
                </c:pt>
                <c:pt idx="2926">
                  <c:v>0.1</c:v>
                </c:pt>
                <c:pt idx="2927">
                  <c:v>0.1</c:v>
                </c:pt>
                <c:pt idx="2928">
                  <c:v>0.1</c:v>
                </c:pt>
                <c:pt idx="2929">
                  <c:v>0.2</c:v>
                </c:pt>
                <c:pt idx="2930">
                  <c:v>0.2</c:v>
                </c:pt>
                <c:pt idx="2931">
                  <c:v>0.3</c:v>
                </c:pt>
                <c:pt idx="2932">
                  <c:v>0.2</c:v>
                </c:pt>
                <c:pt idx="2933">
                  <c:v>0.1</c:v>
                </c:pt>
                <c:pt idx="2934">
                  <c:v>0.0</c:v>
                </c:pt>
                <c:pt idx="2935">
                  <c:v>0.0</c:v>
                </c:pt>
                <c:pt idx="2936">
                  <c:v>0.2</c:v>
                </c:pt>
                <c:pt idx="2937">
                  <c:v>0.2</c:v>
                </c:pt>
                <c:pt idx="2938">
                  <c:v>0.1</c:v>
                </c:pt>
                <c:pt idx="2939">
                  <c:v>0.1</c:v>
                </c:pt>
                <c:pt idx="2940">
                  <c:v>0.1</c:v>
                </c:pt>
                <c:pt idx="2941">
                  <c:v>0.1</c:v>
                </c:pt>
                <c:pt idx="2942">
                  <c:v>0.1</c:v>
                </c:pt>
                <c:pt idx="2943">
                  <c:v>0.2</c:v>
                </c:pt>
                <c:pt idx="2944">
                  <c:v>0.2</c:v>
                </c:pt>
                <c:pt idx="2945">
                  <c:v>0.2</c:v>
                </c:pt>
                <c:pt idx="2946">
                  <c:v>0.1</c:v>
                </c:pt>
                <c:pt idx="2947">
                  <c:v>0.1</c:v>
                </c:pt>
                <c:pt idx="2948">
                  <c:v>0.1</c:v>
                </c:pt>
                <c:pt idx="2949">
                  <c:v>0.2</c:v>
                </c:pt>
                <c:pt idx="2950">
                  <c:v>0.1</c:v>
                </c:pt>
                <c:pt idx="2951">
                  <c:v>0.0</c:v>
                </c:pt>
                <c:pt idx="2952">
                  <c:v>0.0</c:v>
                </c:pt>
                <c:pt idx="2953">
                  <c:v>0.0</c:v>
                </c:pt>
                <c:pt idx="2954">
                  <c:v>0.1</c:v>
                </c:pt>
                <c:pt idx="2955">
                  <c:v>0.2</c:v>
                </c:pt>
                <c:pt idx="2956">
                  <c:v>0.2</c:v>
                </c:pt>
                <c:pt idx="2957">
                  <c:v>0.2</c:v>
                </c:pt>
                <c:pt idx="2958">
                  <c:v>0.1</c:v>
                </c:pt>
                <c:pt idx="2959">
                  <c:v>0.1</c:v>
                </c:pt>
                <c:pt idx="2960">
                  <c:v>0.1</c:v>
                </c:pt>
                <c:pt idx="2961">
                  <c:v>0.1</c:v>
                </c:pt>
                <c:pt idx="2962">
                  <c:v>0.2</c:v>
                </c:pt>
                <c:pt idx="2963">
                  <c:v>0.3</c:v>
                </c:pt>
                <c:pt idx="2964">
                  <c:v>0.2</c:v>
                </c:pt>
                <c:pt idx="2965">
                  <c:v>0.2</c:v>
                </c:pt>
                <c:pt idx="2966">
                  <c:v>0.1</c:v>
                </c:pt>
                <c:pt idx="2967">
                  <c:v>0.1</c:v>
                </c:pt>
                <c:pt idx="2968">
                  <c:v>0.0</c:v>
                </c:pt>
                <c:pt idx="2969">
                  <c:v>0.0</c:v>
                </c:pt>
                <c:pt idx="2970">
                  <c:v>3.0</c:v>
                </c:pt>
                <c:pt idx="2971">
                  <c:v>0.1</c:v>
                </c:pt>
                <c:pt idx="2972">
                  <c:v>0.2</c:v>
                </c:pt>
                <c:pt idx="2973">
                  <c:v>0.1</c:v>
                </c:pt>
                <c:pt idx="2974">
                  <c:v>0.1</c:v>
                </c:pt>
                <c:pt idx="2975">
                  <c:v>0.1</c:v>
                </c:pt>
                <c:pt idx="2976">
                  <c:v>0.1</c:v>
                </c:pt>
                <c:pt idx="2977">
                  <c:v>0.2</c:v>
                </c:pt>
                <c:pt idx="2978">
                  <c:v>0.2</c:v>
                </c:pt>
                <c:pt idx="2979">
                  <c:v>0.2</c:v>
                </c:pt>
                <c:pt idx="2980">
                  <c:v>0.2</c:v>
                </c:pt>
                <c:pt idx="2981">
                  <c:v>0.1</c:v>
                </c:pt>
                <c:pt idx="2982">
                  <c:v>0.1</c:v>
                </c:pt>
                <c:pt idx="2983">
                  <c:v>0.1</c:v>
                </c:pt>
                <c:pt idx="2984">
                  <c:v>0.2</c:v>
                </c:pt>
                <c:pt idx="2985">
                  <c:v>0.1</c:v>
                </c:pt>
                <c:pt idx="2986">
                  <c:v>0.0</c:v>
                </c:pt>
                <c:pt idx="2987">
                  <c:v>2.6</c:v>
                </c:pt>
                <c:pt idx="2988">
                  <c:v>0.1</c:v>
                </c:pt>
                <c:pt idx="2989">
                  <c:v>0.2</c:v>
                </c:pt>
                <c:pt idx="2990">
                  <c:v>0.2</c:v>
                </c:pt>
                <c:pt idx="2991">
                  <c:v>0.2</c:v>
                </c:pt>
                <c:pt idx="2992">
                  <c:v>0.2</c:v>
                </c:pt>
                <c:pt idx="2993">
                  <c:v>0.1</c:v>
                </c:pt>
                <c:pt idx="2994">
                  <c:v>0.2</c:v>
                </c:pt>
                <c:pt idx="2995">
                  <c:v>0.2</c:v>
                </c:pt>
                <c:pt idx="2996">
                  <c:v>0.2</c:v>
                </c:pt>
                <c:pt idx="2997">
                  <c:v>0.2</c:v>
                </c:pt>
                <c:pt idx="2998">
                  <c:v>0.1</c:v>
                </c:pt>
                <c:pt idx="2999">
                  <c:v>0.1</c:v>
                </c:pt>
                <c:pt idx="3000">
                  <c:v>0.1</c:v>
                </c:pt>
                <c:pt idx="3001">
                  <c:v>0.1</c:v>
                </c:pt>
                <c:pt idx="3002">
                  <c:v>0.2</c:v>
                </c:pt>
                <c:pt idx="3003">
                  <c:v>0.0</c:v>
                </c:pt>
                <c:pt idx="3004">
                  <c:v>0.0</c:v>
                </c:pt>
                <c:pt idx="3005">
                  <c:v>0.3</c:v>
                </c:pt>
                <c:pt idx="3006">
                  <c:v>0.1</c:v>
                </c:pt>
                <c:pt idx="3007">
                  <c:v>0.2</c:v>
                </c:pt>
                <c:pt idx="3008">
                  <c:v>0.2</c:v>
                </c:pt>
                <c:pt idx="3009">
                  <c:v>0.2</c:v>
                </c:pt>
                <c:pt idx="3010">
                  <c:v>0.2</c:v>
                </c:pt>
                <c:pt idx="3011">
                  <c:v>0.2</c:v>
                </c:pt>
                <c:pt idx="3012">
                  <c:v>0.1</c:v>
                </c:pt>
                <c:pt idx="3013">
                  <c:v>0.1</c:v>
                </c:pt>
                <c:pt idx="3014">
                  <c:v>0.1</c:v>
                </c:pt>
                <c:pt idx="3015">
                  <c:v>0.2</c:v>
                </c:pt>
                <c:pt idx="3016">
                  <c:v>0.2</c:v>
                </c:pt>
                <c:pt idx="3017">
                  <c:v>0.2</c:v>
                </c:pt>
                <c:pt idx="3018">
                  <c:v>0.1</c:v>
                </c:pt>
                <c:pt idx="3019">
                  <c:v>0.1</c:v>
                </c:pt>
                <c:pt idx="3020">
                  <c:v>0.0</c:v>
                </c:pt>
                <c:pt idx="3021">
                  <c:v>0.0</c:v>
                </c:pt>
                <c:pt idx="3022">
                  <c:v>0.3</c:v>
                </c:pt>
                <c:pt idx="3023">
                  <c:v>0.2</c:v>
                </c:pt>
                <c:pt idx="3024">
                  <c:v>0.2</c:v>
                </c:pt>
                <c:pt idx="3025">
                  <c:v>0.2</c:v>
                </c:pt>
                <c:pt idx="3026">
                  <c:v>0.1</c:v>
                </c:pt>
                <c:pt idx="3027">
                  <c:v>0.1</c:v>
                </c:pt>
                <c:pt idx="3028">
                  <c:v>0.2</c:v>
                </c:pt>
                <c:pt idx="3029">
                  <c:v>0.2</c:v>
                </c:pt>
                <c:pt idx="3030">
                  <c:v>0.2</c:v>
                </c:pt>
                <c:pt idx="3031">
                  <c:v>0.1</c:v>
                </c:pt>
                <c:pt idx="3032">
                  <c:v>0.1</c:v>
                </c:pt>
                <c:pt idx="3033">
                  <c:v>0.2</c:v>
                </c:pt>
                <c:pt idx="3034">
                  <c:v>0.1</c:v>
                </c:pt>
                <c:pt idx="3035">
                  <c:v>0.2</c:v>
                </c:pt>
                <c:pt idx="3036">
                  <c:v>0.2</c:v>
                </c:pt>
                <c:pt idx="3037">
                  <c:v>0.0</c:v>
                </c:pt>
                <c:pt idx="3038">
                  <c:v>0.2</c:v>
                </c:pt>
                <c:pt idx="3039">
                  <c:v>31.8</c:v>
                </c:pt>
                <c:pt idx="3040">
                  <c:v>0.2</c:v>
                </c:pt>
                <c:pt idx="3041">
                  <c:v>0.1</c:v>
                </c:pt>
                <c:pt idx="3042">
                  <c:v>0.2</c:v>
                </c:pt>
                <c:pt idx="3043">
                  <c:v>0.1</c:v>
                </c:pt>
                <c:pt idx="3044">
                  <c:v>0.2</c:v>
                </c:pt>
                <c:pt idx="3045">
                  <c:v>0.2</c:v>
                </c:pt>
                <c:pt idx="3046">
                  <c:v>0.2</c:v>
                </c:pt>
                <c:pt idx="3047">
                  <c:v>0.1</c:v>
                </c:pt>
                <c:pt idx="3048">
                  <c:v>0.2</c:v>
                </c:pt>
                <c:pt idx="3049">
                  <c:v>0.2</c:v>
                </c:pt>
                <c:pt idx="3050">
                  <c:v>0.1</c:v>
                </c:pt>
                <c:pt idx="3051">
                  <c:v>0.1</c:v>
                </c:pt>
                <c:pt idx="3052">
                  <c:v>0.2</c:v>
                </c:pt>
                <c:pt idx="3053">
                  <c:v>0.2</c:v>
                </c:pt>
                <c:pt idx="3054">
                  <c:v>0.0</c:v>
                </c:pt>
                <c:pt idx="3055">
                  <c:v>0.1</c:v>
                </c:pt>
                <c:pt idx="3056">
                  <c:v>0.2</c:v>
                </c:pt>
                <c:pt idx="3057">
                  <c:v>0.1</c:v>
                </c:pt>
                <c:pt idx="3058">
                  <c:v>0.1</c:v>
                </c:pt>
                <c:pt idx="3059">
                  <c:v>0.2</c:v>
                </c:pt>
                <c:pt idx="3060">
                  <c:v>0.3</c:v>
                </c:pt>
                <c:pt idx="3061">
                  <c:v>0.2</c:v>
                </c:pt>
                <c:pt idx="3062">
                  <c:v>0.1</c:v>
                </c:pt>
                <c:pt idx="3063">
                  <c:v>0.1</c:v>
                </c:pt>
                <c:pt idx="3064">
                  <c:v>0.1</c:v>
                </c:pt>
                <c:pt idx="3065">
                  <c:v>0.1</c:v>
                </c:pt>
                <c:pt idx="3066">
                  <c:v>0.2</c:v>
                </c:pt>
                <c:pt idx="3067">
                  <c:v>0.2</c:v>
                </c:pt>
                <c:pt idx="3068">
                  <c:v>0.2</c:v>
                </c:pt>
                <c:pt idx="3069">
                  <c:v>0.1</c:v>
                </c:pt>
                <c:pt idx="3070">
                  <c:v>0.2</c:v>
                </c:pt>
                <c:pt idx="3071">
                  <c:v>0.0</c:v>
                </c:pt>
                <c:pt idx="3072">
                  <c:v>0.0</c:v>
                </c:pt>
                <c:pt idx="3073">
                  <c:v>0.2</c:v>
                </c:pt>
                <c:pt idx="3074">
                  <c:v>0.2</c:v>
                </c:pt>
                <c:pt idx="3075">
                  <c:v>0.2</c:v>
                </c:pt>
                <c:pt idx="3076">
                  <c:v>0.2</c:v>
                </c:pt>
                <c:pt idx="3077">
                  <c:v>0.1</c:v>
                </c:pt>
                <c:pt idx="3078">
                  <c:v>0.1</c:v>
                </c:pt>
                <c:pt idx="3079">
                  <c:v>0.1</c:v>
                </c:pt>
                <c:pt idx="3080">
                  <c:v>0.1</c:v>
                </c:pt>
                <c:pt idx="3081">
                  <c:v>0.2</c:v>
                </c:pt>
                <c:pt idx="3082">
                  <c:v>0.2</c:v>
                </c:pt>
                <c:pt idx="3083">
                  <c:v>0.1</c:v>
                </c:pt>
                <c:pt idx="3084">
                  <c:v>0.1</c:v>
                </c:pt>
                <c:pt idx="3085">
                  <c:v>0.1</c:v>
                </c:pt>
                <c:pt idx="3086">
                  <c:v>0.1</c:v>
                </c:pt>
                <c:pt idx="3087">
                  <c:v>0.1</c:v>
                </c:pt>
                <c:pt idx="3088">
                  <c:v>0.0</c:v>
                </c:pt>
                <c:pt idx="3089">
                  <c:v>0.0</c:v>
                </c:pt>
                <c:pt idx="3090">
                  <c:v>0.2</c:v>
                </c:pt>
                <c:pt idx="3091">
                  <c:v>0.2</c:v>
                </c:pt>
                <c:pt idx="3092">
                  <c:v>0.1</c:v>
                </c:pt>
                <c:pt idx="3093">
                  <c:v>0.1</c:v>
                </c:pt>
                <c:pt idx="3094">
                  <c:v>0.1</c:v>
                </c:pt>
                <c:pt idx="3095">
                  <c:v>0.1</c:v>
                </c:pt>
                <c:pt idx="3096">
                  <c:v>0.2</c:v>
                </c:pt>
                <c:pt idx="3097">
                  <c:v>0.2</c:v>
                </c:pt>
                <c:pt idx="3098">
                  <c:v>0.2</c:v>
                </c:pt>
                <c:pt idx="3099">
                  <c:v>0.1</c:v>
                </c:pt>
                <c:pt idx="3100">
                  <c:v>0.1</c:v>
                </c:pt>
                <c:pt idx="3101">
                  <c:v>0.1</c:v>
                </c:pt>
                <c:pt idx="3102">
                  <c:v>0.2</c:v>
                </c:pt>
                <c:pt idx="3103">
                  <c:v>0.2</c:v>
                </c:pt>
                <c:pt idx="3104">
                  <c:v>0.3</c:v>
                </c:pt>
                <c:pt idx="3105">
                  <c:v>0.0</c:v>
                </c:pt>
                <c:pt idx="3106">
                  <c:v>0.0</c:v>
                </c:pt>
                <c:pt idx="3107">
                  <c:v>0.0</c:v>
                </c:pt>
                <c:pt idx="3108">
                  <c:v>0.1</c:v>
                </c:pt>
                <c:pt idx="3109">
                  <c:v>0.2</c:v>
                </c:pt>
                <c:pt idx="3110">
                  <c:v>0.2</c:v>
                </c:pt>
                <c:pt idx="3111">
                  <c:v>0.2</c:v>
                </c:pt>
                <c:pt idx="3112">
                  <c:v>0.2</c:v>
                </c:pt>
                <c:pt idx="3113">
                  <c:v>0.1</c:v>
                </c:pt>
                <c:pt idx="3114">
                  <c:v>0.1</c:v>
                </c:pt>
                <c:pt idx="3115">
                  <c:v>0.1</c:v>
                </c:pt>
                <c:pt idx="3116">
                  <c:v>0.2</c:v>
                </c:pt>
                <c:pt idx="3117">
                  <c:v>0.2</c:v>
                </c:pt>
                <c:pt idx="3118">
                  <c:v>0.2</c:v>
                </c:pt>
                <c:pt idx="3119">
                  <c:v>0.2</c:v>
                </c:pt>
                <c:pt idx="3120">
                  <c:v>0.2</c:v>
                </c:pt>
                <c:pt idx="3121">
                  <c:v>0.1</c:v>
                </c:pt>
                <c:pt idx="3122">
                  <c:v>0.0</c:v>
                </c:pt>
                <c:pt idx="3123">
                  <c:v>0.0</c:v>
                </c:pt>
                <c:pt idx="3124">
                  <c:v>3.0</c:v>
                </c:pt>
                <c:pt idx="3125">
                  <c:v>0.1</c:v>
                </c:pt>
                <c:pt idx="3126">
                  <c:v>0.2</c:v>
                </c:pt>
                <c:pt idx="3127">
                  <c:v>0.1</c:v>
                </c:pt>
                <c:pt idx="3128">
                  <c:v>0.2</c:v>
                </c:pt>
                <c:pt idx="3129">
                  <c:v>0.1</c:v>
                </c:pt>
                <c:pt idx="3130">
                  <c:v>0.1</c:v>
                </c:pt>
                <c:pt idx="3131">
                  <c:v>0.1</c:v>
                </c:pt>
                <c:pt idx="3132">
                  <c:v>0.1</c:v>
                </c:pt>
                <c:pt idx="3133">
                  <c:v>0.3</c:v>
                </c:pt>
                <c:pt idx="3134">
                  <c:v>0.2</c:v>
                </c:pt>
                <c:pt idx="3135">
                  <c:v>0.1</c:v>
                </c:pt>
                <c:pt idx="3136">
                  <c:v>0.2</c:v>
                </c:pt>
                <c:pt idx="3137">
                  <c:v>0.1</c:v>
                </c:pt>
                <c:pt idx="3138">
                  <c:v>0.1</c:v>
                </c:pt>
                <c:pt idx="3139">
                  <c:v>0.0</c:v>
                </c:pt>
                <c:pt idx="3140">
                  <c:v>0.0</c:v>
                </c:pt>
                <c:pt idx="3141">
                  <c:v>2.6</c:v>
                </c:pt>
                <c:pt idx="3142">
                  <c:v>0.3</c:v>
                </c:pt>
                <c:pt idx="3143">
                  <c:v>0.1</c:v>
                </c:pt>
                <c:pt idx="3144">
                  <c:v>0.1</c:v>
                </c:pt>
                <c:pt idx="3145">
                  <c:v>0.1</c:v>
                </c:pt>
                <c:pt idx="3146">
                  <c:v>0.2</c:v>
                </c:pt>
                <c:pt idx="3147">
                  <c:v>0.2</c:v>
                </c:pt>
                <c:pt idx="3148">
                  <c:v>0.2</c:v>
                </c:pt>
                <c:pt idx="3149">
                  <c:v>0.1</c:v>
                </c:pt>
                <c:pt idx="3150">
                  <c:v>0.1</c:v>
                </c:pt>
                <c:pt idx="3151">
                  <c:v>0.1</c:v>
                </c:pt>
                <c:pt idx="3152">
                  <c:v>0.1</c:v>
                </c:pt>
                <c:pt idx="3153">
                  <c:v>0.2</c:v>
                </c:pt>
                <c:pt idx="3154">
                  <c:v>0.2</c:v>
                </c:pt>
                <c:pt idx="3155">
                  <c:v>0.2</c:v>
                </c:pt>
                <c:pt idx="3156">
                  <c:v>0.2</c:v>
                </c:pt>
                <c:pt idx="3157">
                  <c:v>0.0</c:v>
                </c:pt>
                <c:pt idx="3158">
                  <c:v>0.2</c:v>
                </c:pt>
                <c:pt idx="3159">
                  <c:v>10.4</c:v>
                </c:pt>
                <c:pt idx="3160">
                  <c:v>0.2</c:v>
                </c:pt>
                <c:pt idx="3161">
                  <c:v>0.2</c:v>
                </c:pt>
                <c:pt idx="3162">
                  <c:v>0.2</c:v>
                </c:pt>
                <c:pt idx="3163">
                  <c:v>0.1</c:v>
                </c:pt>
                <c:pt idx="3164">
                  <c:v>0.1</c:v>
                </c:pt>
                <c:pt idx="3165">
                  <c:v>0.2</c:v>
                </c:pt>
                <c:pt idx="3166">
                  <c:v>0.2</c:v>
                </c:pt>
                <c:pt idx="3167">
                  <c:v>0.2</c:v>
                </c:pt>
                <c:pt idx="3168">
                  <c:v>0.2</c:v>
                </c:pt>
                <c:pt idx="3169">
                  <c:v>0.1</c:v>
                </c:pt>
                <c:pt idx="3170">
                  <c:v>0.1</c:v>
                </c:pt>
                <c:pt idx="3171">
                  <c:v>0.1</c:v>
                </c:pt>
                <c:pt idx="3172">
                  <c:v>0.2</c:v>
                </c:pt>
                <c:pt idx="3173">
                  <c:v>0.2</c:v>
                </c:pt>
                <c:pt idx="3174">
                  <c:v>0.0</c:v>
                </c:pt>
                <c:pt idx="3175">
                  <c:v>0.0</c:v>
                </c:pt>
                <c:pt idx="3176">
                  <c:v>0.2</c:v>
                </c:pt>
                <c:pt idx="3177">
                  <c:v>0.1</c:v>
                </c:pt>
                <c:pt idx="3178">
                  <c:v>0.1</c:v>
                </c:pt>
                <c:pt idx="3179">
                  <c:v>0.2</c:v>
                </c:pt>
                <c:pt idx="3180">
                  <c:v>0.3</c:v>
                </c:pt>
                <c:pt idx="3181">
                  <c:v>0.2</c:v>
                </c:pt>
                <c:pt idx="3182">
                  <c:v>0.2</c:v>
                </c:pt>
                <c:pt idx="3183">
                  <c:v>0.1</c:v>
                </c:pt>
                <c:pt idx="3184">
                  <c:v>0.1</c:v>
                </c:pt>
                <c:pt idx="3185">
                  <c:v>0.2</c:v>
                </c:pt>
                <c:pt idx="3186">
                  <c:v>0.2</c:v>
                </c:pt>
                <c:pt idx="3187">
                  <c:v>0.2</c:v>
                </c:pt>
                <c:pt idx="3188">
                  <c:v>0.2</c:v>
                </c:pt>
                <c:pt idx="3189">
                  <c:v>0.2</c:v>
                </c:pt>
                <c:pt idx="3190">
                  <c:v>0.1</c:v>
                </c:pt>
                <c:pt idx="3191">
                  <c:v>0.0</c:v>
                </c:pt>
                <c:pt idx="3192">
                  <c:v>0.0</c:v>
                </c:pt>
                <c:pt idx="3193">
                  <c:v>0.2</c:v>
                </c:pt>
                <c:pt idx="3194">
                  <c:v>0.2</c:v>
                </c:pt>
                <c:pt idx="3195">
                  <c:v>0.2</c:v>
                </c:pt>
                <c:pt idx="3196">
                  <c:v>0.1</c:v>
                </c:pt>
                <c:pt idx="3197">
                  <c:v>0.1</c:v>
                </c:pt>
                <c:pt idx="3198">
                  <c:v>0.1</c:v>
                </c:pt>
                <c:pt idx="3199">
                  <c:v>0.1</c:v>
                </c:pt>
                <c:pt idx="3200">
                  <c:v>0.2</c:v>
                </c:pt>
                <c:pt idx="3201">
                  <c:v>0.2</c:v>
                </c:pt>
                <c:pt idx="3202">
                  <c:v>0.1</c:v>
                </c:pt>
                <c:pt idx="3203">
                  <c:v>0.2</c:v>
                </c:pt>
                <c:pt idx="3204">
                  <c:v>0.2</c:v>
                </c:pt>
                <c:pt idx="3205">
                  <c:v>0.1</c:v>
                </c:pt>
                <c:pt idx="3206">
                  <c:v>0.1</c:v>
                </c:pt>
                <c:pt idx="3207">
                  <c:v>0.1</c:v>
                </c:pt>
                <c:pt idx="3208">
                  <c:v>0.0</c:v>
                </c:pt>
                <c:pt idx="3209">
                  <c:v>0.0</c:v>
                </c:pt>
                <c:pt idx="3210">
                  <c:v>0.9</c:v>
                </c:pt>
                <c:pt idx="3211">
                  <c:v>0.1</c:v>
                </c:pt>
                <c:pt idx="3212">
                  <c:v>0.1</c:v>
                </c:pt>
                <c:pt idx="3213">
                  <c:v>0.1</c:v>
                </c:pt>
                <c:pt idx="3214">
                  <c:v>0.2</c:v>
                </c:pt>
                <c:pt idx="3215">
                  <c:v>0.2</c:v>
                </c:pt>
                <c:pt idx="3216">
                  <c:v>0.2</c:v>
                </c:pt>
                <c:pt idx="3217">
                  <c:v>0.1</c:v>
                </c:pt>
                <c:pt idx="3218">
                  <c:v>0.1</c:v>
                </c:pt>
                <c:pt idx="3219">
                  <c:v>0.1</c:v>
                </c:pt>
                <c:pt idx="3220">
                  <c:v>0.1</c:v>
                </c:pt>
                <c:pt idx="3221">
                  <c:v>0.2</c:v>
                </c:pt>
                <c:pt idx="3222">
                  <c:v>0.2</c:v>
                </c:pt>
                <c:pt idx="3223">
                  <c:v>0.2</c:v>
                </c:pt>
                <c:pt idx="3224">
                  <c:v>0.2</c:v>
                </c:pt>
                <c:pt idx="3225">
                  <c:v>0.0</c:v>
                </c:pt>
                <c:pt idx="3226">
                  <c:v>0.0</c:v>
                </c:pt>
                <c:pt idx="3227">
                  <c:v>3.1</c:v>
                </c:pt>
                <c:pt idx="3228">
                  <c:v>0.1</c:v>
                </c:pt>
                <c:pt idx="3229">
                  <c:v>0.1</c:v>
                </c:pt>
                <c:pt idx="3230">
                  <c:v>0.1</c:v>
                </c:pt>
                <c:pt idx="3231">
                  <c:v>0.1</c:v>
                </c:pt>
                <c:pt idx="3232">
                  <c:v>0.1</c:v>
                </c:pt>
                <c:pt idx="3233">
                  <c:v>0.2</c:v>
                </c:pt>
                <c:pt idx="3234">
                  <c:v>0.2</c:v>
                </c:pt>
                <c:pt idx="3235">
                  <c:v>0.2</c:v>
                </c:pt>
                <c:pt idx="3236">
                  <c:v>0.1</c:v>
                </c:pt>
                <c:pt idx="3237">
                  <c:v>0.1</c:v>
                </c:pt>
                <c:pt idx="3238">
                  <c:v>0.1</c:v>
                </c:pt>
                <c:pt idx="3239">
                  <c:v>0.1</c:v>
                </c:pt>
                <c:pt idx="3240">
                  <c:v>0.2</c:v>
                </c:pt>
                <c:pt idx="3241">
                  <c:v>0.2</c:v>
                </c:pt>
                <c:pt idx="3242">
                  <c:v>0.2</c:v>
                </c:pt>
                <c:pt idx="3243">
                  <c:v>0.0</c:v>
                </c:pt>
                <c:pt idx="3244">
                  <c:v>0.2</c:v>
                </c:pt>
                <c:pt idx="3245">
                  <c:v>14.0</c:v>
                </c:pt>
                <c:pt idx="3246">
                  <c:v>0.2</c:v>
                </c:pt>
                <c:pt idx="3247">
                  <c:v>0.2</c:v>
                </c:pt>
                <c:pt idx="3248">
                  <c:v>0.1</c:v>
                </c:pt>
                <c:pt idx="3249">
                  <c:v>0.1</c:v>
                </c:pt>
                <c:pt idx="3250">
                  <c:v>0.1</c:v>
                </c:pt>
                <c:pt idx="3251">
                  <c:v>0.2</c:v>
                </c:pt>
                <c:pt idx="3252">
                  <c:v>0.3</c:v>
                </c:pt>
                <c:pt idx="3253">
                  <c:v>0.2</c:v>
                </c:pt>
                <c:pt idx="3254">
                  <c:v>0.1</c:v>
                </c:pt>
                <c:pt idx="3255">
                  <c:v>0.1</c:v>
                </c:pt>
                <c:pt idx="3256">
                  <c:v>0.1</c:v>
                </c:pt>
                <c:pt idx="3257">
                  <c:v>0.1</c:v>
                </c:pt>
                <c:pt idx="3258">
                  <c:v>0.2</c:v>
                </c:pt>
                <c:pt idx="3259">
                  <c:v>0.2</c:v>
                </c:pt>
                <c:pt idx="3260">
                  <c:v>0.0</c:v>
                </c:pt>
                <c:pt idx="3261">
                  <c:v>0.1</c:v>
                </c:pt>
                <c:pt idx="3262">
                  <c:v>0.2</c:v>
                </c:pt>
                <c:pt idx="3263">
                  <c:v>0.1</c:v>
                </c:pt>
                <c:pt idx="3264">
                  <c:v>0.1</c:v>
                </c:pt>
                <c:pt idx="3265">
                  <c:v>0.2</c:v>
                </c:pt>
                <c:pt idx="3266">
                  <c:v>0.2</c:v>
                </c:pt>
                <c:pt idx="3267">
                  <c:v>0.2</c:v>
                </c:pt>
                <c:pt idx="3268">
                  <c:v>0.2</c:v>
                </c:pt>
                <c:pt idx="3269">
                  <c:v>0.1</c:v>
                </c:pt>
                <c:pt idx="3270">
                  <c:v>0.1</c:v>
                </c:pt>
                <c:pt idx="3271">
                  <c:v>0.2</c:v>
                </c:pt>
                <c:pt idx="3272">
                  <c:v>0.2</c:v>
                </c:pt>
                <c:pt idx="3273">
                  <c:v>0.2</c:v>
                </c:pt>
                <c:pt idx="3274">
                  <c:v>0.2</c:v>
                </c:pt>
                <c:pt idx="3275">
                  <c:v>0.1</c:v>
                </c:pt>
                <c:pt idx="3276">
                  <c:v>0.1</c:v>
                </c:pt>
                <c:pt idx="3277">
                  <c:v>0.0</c:v>
                </c:pt>
                <c:pt idx="3278">
                  <c:v>0.1</c:v>
                </c:pt>
                <c:pt idx="3279">
                  <c:v>0.2</c:v>
                </c:pt>
                <c:pt idx="3280">
                  <c:v>0.1</c:v>
                </c:pt>
                <c:pt idx="3281">
                  <c:v>0.1</c:v>
                </c:pt>
                <c:pt idx="3282">
                  <c:v>0.1</c:v>
                </c:pt>
                <c:pt idx="3283">
                  <c:v>0.1</c:v>
                </c:pt>
                <c:pt idx="3284">
                  <c:v>0.1</c:v>
                </c:pt>
                <c:pt idx="3285">
                  <c:v>0.2</c:v>
                </c:pt>
                <c:pt idx="3286">
                  <c:v>0.2</c:v>
                </c:pt>
                <c:pt idx="3287">
                  <c:v>0.2</c:v>
                </c:pt>
                <c:pt idx="3288">
                  <c:v>0.2</c:v>
                </c:pt>
                <c:pt idx="3289">
                  <c:v>0.1</c:v>
                </c:pt>
                <c:pt idx="3290">
                  <c:v>0.1</c:v>
                </c:pt>
                <c:pt idx="3291">
                  <c:v>0.1</c:v>
                </c:pt>
                <c:pt idx="3292">
                  <c:v>0.2</c:v>
                </c:pt>
                <c:pt idx="3293">
                  <c:v>0.2</c:v>
                </c:pt>
                <c:pt idx="3294">
                  <c:v>0.0</c:v>
                </c:pt>
                <c:pt idx="3295">
                  <c:v>0.0</c:v>
                </c:pt>
                <c:pt idx="3296">
                  <c:v>0.2</c:v>
                </c:pt>
                <c:pt idx="3297">
                  <c:v>0.2</c:v>
                </c:pt>
                <c:pt idx="3298">
                  <c:v>0.2</c:v>
                </c:pt>
                <c:pt idx="3299">
                  <c:v>0.2</c:v>
                </c:pt>
                <c:pt idx="3300">
                  <c:v>0.2</c:v>
                </c:pt>
                <c:pt idx="3301">
                  <c:v>0.1</c:v>
                </c:pt>
                <c:pt idx="3302">
                  <c:v>0.1</c:v>
                </c:pt>
                <c:pt idx="3303">
                  <c:v>0.2</c:v>
                </c:pt>
                <c:pt idx="3304">
                  <c:v>0.2</c:v>
                </c:pt>
                <c:pt idx="3305">
                  <c:v>0.2</c:v>
                </c:pt>
                <c:pt idx="3306">
                  <c:v>0.1</c:v>
                </c:pt>
                <c:pt idx="3307">
                  <c:v>0.1</c:v>
                </c:pt>
                <c:pt idx="3308">
                  <c:v>0.1</c:v>
                </c:pt>
                <c:pt idx="3309">
                  <c:v>0.2</c:v>
                </c:pt>
                <c:pt idx="3310">
                  <c:v>0.3</c:v>
                </c:pt>
                <c:pt idx="3311">
                  <c:v>0.0</c:v>
                </c:pt>
                <c:pt idx="3312">
                  <c:v>0.0</c:v>
                </c:pt>
                <c:pt idx="3313">
                  <c:v>0.0</c:v>
                </c:pt>
                <c:pt idx="3314">
                  <c:v>0.1</c:v>
                </c:pt>
                <c:pt idx="3315">
                  <c:v>0.3</c:v>
                </c:pt>
                <c:pt idx="3316">
                  <c:v>0.2</c:v>
                </c:pt>
                <c:pt idx="3317">
                  <c:v>0.2</c:v>
                </c:pt>
                <c:pt idx="3318">
                  <c:v>0.2</c:v>
                </c:pt>
                <c:pt idx="3319">
                  <c:v>0.2</c:v>
                </c:pt>
                <c:pt idx="3320">
                  <c:v>0.1</c:v>
                </c:pt>
                <c:pt idx="3321">
                  <c:v>0.1</c:v>
                </c:pt>
                <c:pt idx="3322">
                  <c:v>0.1</c:v>
                </c:pt>
                <c:pt idx="3323">
                  <c:v>0.2</c:v>
                </c:pt>
                <c:pt idx="3324">
                  <c:v>0.2</c:v>
                </c:pt>
                <c:pt idx="3325">
                  <c:v>0.2</c:v>
                </c:pt>
                <c:pt idx="3326">
                  <c:v>0.1</c:v>
                </c:pt>
                <c:pt idx="3327">
                  <c:v>0.1</c:v>
                </c:pt>
                <c:pt idx="3328">
                  <c:v>0.0</c:v>
                </c:pt>
                <c:pt idx="3329">
                  <c:v>0.0</c:v>
                </c:pt>
                <c:pt idx="3330">
                  <c:v>3.0</c:v>
                </c:pt>
                <c:pt idx="3331">
                  <c:v>0.1</c:v>
                </c:pt>
                <c:pt idx="3332">
                  <c:v>0.1</c:v>
                </c:pt>
                <c:pt idx="3333">
                  <c:v>0.1</c:v>
                </c:pt>
                <c:pt idx="3334">
                  <c:v>0.1</c:v>
                </c:pt>
                <c:pt idx="3335">
                  <c:v>0.2</c:v>
                </c:pt>
                <c:pt idx="3336">
                  <c:v>0.2</c:v>
                </c:pt>
                <c:pt idx="3337">
                  <c:v>0.2</c:v>
                </c:pt>
                <c:pt idx="3338">
                  <c:v>0.2</c:v>
                </c:pt>
                <c:pt idx="3339">
                  <c:v>0.1</c:v>
                </c:pt>
                <c:pt idx="3340">
                  <c:v>0.1</c:v>
                </c:pt>
                <c:pt idx="3341">
                  <c:v>0.1</c:v>
                </c:pt>
                <c:pt idx="3342">
                  <c:v>0.1</c:v>
                </c:pt>
                <c:pt idx="3343">
                  <c:v>0.2</c:v>
                </c:pt>
                <c:pt idx="3344">
                  <c:v>0.3</c:v>
                </c:pt>
                <c:pt idx="3345">
                  <c:v>0.1</c:v>
                </c:pt>
                <c:pt idx="3346">
                  <c:v>0.0</c:v>
                </c:pt>
                <c:pt idx="3347">
                  <c:v>3.1</c:v>
                </c:pt>
                <c:pt idx="3348">
                  <c:v>0.3</c:v>
                </c:pt>
                <c:pt idx="3349">
                  <c:v>0.1</c:v>
                </c:pt>
                <c:pt idx="3350">
                  <c:v>0.2</c:v>
                </c:pt>
                <c:pt idx="3351">
                  <c:v>0.2</c:v>
                </c:pt>
                <c:pt idx="3352">
                  <c:v>0.2</c:v>
                </c:pt>
                <c:pt idx="3353">
                  <c:v>0.2</c:v>
                </c:pt>
                <c:pt idx="3354">
                  <c:v>0.1</c:v>
                </c:pt>
                <c:pt idx="3355">
                  <c:v>0.1</c:v>
                </c:pt>
                <c:pt idx="3356">
                  <c:v>0.1</c:v>
                </c:pt>
                <c:pt idx="3357">
                  <c:v>0.3</c:v>
                </c:pt>
                <c:pt idx="3358">
                  <c:v>0.2</c:v>
                </c:pt>
                <c:pt idx="3359">
                  <c:v>0.2</c:v>
                </c:pt>
                <c:pt idx="3360">
                  <c:v>0.2</c:v>
                </c:pt>
                <c:pt idx="3361">
                  <c:v>0.1</c:v>
                </c:pt>
                <c:pt idx="3362">
                  <c:v>0.1</c:v>
                </c:pt>
                <c:pt idx="3363">
                  <c:v>0.0</c:v>
                </c:pt>
                <c:pt idx="3364">
                  <c:v>0.0</c:v>
                </c:pt>
                <c:pt idx="3365">
                  <c:v>0.2</c:v>
                </c:pt>
                <c:pt idx="3366">
                  <c:v>0.2</c:v>
                </c:pt>
                <c:pt idx="3367">
                  <c:v>0.1</c:v>
                </c:pt>
                <c:pt idx="3368">
                  <c:v>0.2</c:v>
                </c:pt>
                <c:pt idx="3369">
                  <c:v>0.3</c:v>
                </c:pt>
                <c:pt idx="3370">
                  <c:v>0.2</c:v>
                </c:pt>
                <c:pt idx="3371">
                  <c:v>0.1</c:v>
                </c:pt>
                <c:pt idx="3372">
                  <c:v>0.1</c:v>
                </c:pt>
                <c:pt idx="3373">
                  <c:v>0.2</c:v>
                </c:pt>
                <c:pt idx="3374">
                  <c:v>0.2</c:v>
                </c:pt>
                <c:pt idx="3375">
                  <c:v>0.2</c:v>
                </c:pt>
                <c:pt idx="3376">
                  <c:v>0.2</c:v>
                </c:pt>
                <c:pt idx="3377">
                  <c:v>0.2</c:v>
                </c:pt>
                <c:pt idx="3378">
                  <c:v>0.2</c:v>
                </c:pt>
                <c:pt idx="3379">
                  <c:v>0.2</c:v>
                </c:pt>
                <c:pt idx="3380">
                  <c:v>0.0</c:v>
                </c:pt>
                <c:pt idx="3381">
                  <c:v>0.1</c:v>
                </c:pt>
                <c:pt idx="3382">
                  <c:v>15.6</c:v>
                </c:pt>
                <c:pt idx="3383">
                  <c:v>0.2</c:v>
                </c:pt>
                <c:pt idx="3384">
                  <c:v>0.2</c:v>
                </c:pt>
                <c:pt idx="3385">
                  <c:v>0.2</c:v>
                </c:pt>
                <c:pt idx="3386">
                  <c:v>0.2</c:v>
                </c:pt>
                <c:pt idx="3387">
                  <c:v>0.1</c:v>
                </c:pt>
                <c:pt idx="3388">
                  <c:v>0.1</c:v>
                </c:pt>
                <c:pt idx="3389">
                  <c:v>0.2</c:v>
                </c:pt>
                <c:pt idx="3390">
                  <c:v>0.1</c:v>
                </c:pt>
                <c:pt idx="3391">
                  <c:v>0.2</c:v>
                </c:pt>
                <c:pt idx="3392">
                  <c:v>0.2</c:v>
                </c:pt>
                <c:pt idx="3393">
                  <c:v>0.2</c:v>
                </c:pt>
                <c:pt idx="3394">
                  <c:v>0.1</c:v>
                </c:pt>
                <c:pt idx="3395">
                  <c:v>0.1</c:v>
                </c:pt>
                <c:pt idx="3396">
                  <c:v>0.1</c:v>
                </c:pt>
                <c:pt idx="3397">
                  <c:v>0.0</c:v>
                </c:pt>
                <c:pt idx="3398">
                  <c:v>0.3</c:v>
                </c:pt>
                <c:pt idx="3399">
                  <c:v>0.3</c:v>
                </c:pt>
                <c:pt idx="3400">
                  <c:v>0.2</c:v>
                </c:pt>
                <c:pt idx="3401">
                  <c:v>0.1</c:v>
                </c:pt>
                <c:pt idx="3402">
                  <c:v>0.1</c:v>
                </c:pt>
                <c:pt idx="3403">
                  <c:v>0.2</c:v>
                </c:pt>
                <c:pt idx="3404">
                  <c:v>0.1</c:v>
                </c:pt>
                <c:pt idx="3405">
                  <c:v>0.3</c:v>
                </c:pt>
                <c:pt idx="3406">
                  <c:v>0.2</c:v>
                </c:pt>
                <c:pt idx="3407">
                  <c:v>0.2</c:v>
                </c:pt>
                <c:pt idx="3408">
                  <c:v>0.2</c:v>
                </c:pt>
                <c:pt idx="3409">
                  <c:v>0.1</c:v>
                </c:pt>
                <c:pt idx="3410">
                  <c:v>0.1</c:v>
                </c:pt>
                <c:pt idx="3411">
                  <c:v>0.2</c:v>
                </c:pt>
                <c:pt idx="3412">
                  <c:v>0.2</c:v>
                </c:pt>
                <c:pt idx="3413">
                  <c:v>0.1</c:v>
                </c:pt>
                <c:pt idx="3414">
                  <c:v>0.0</c:v>
                </c:pt>
                <c:pt idx="3415">
                  <c:v>0.2</c:v>
                </c:pt>
                <c:pt idx="3416">
                  <c:v>0.2</c:v>
                </c:pt>
                <c:pt idx="3417">
                  <c:v>0.1</c:v>
                </c:pt>
                <c:pt idx="3418">
                  <c:v>0.2</c:v>
                </c:pt>
                <c:pt idx="3419">
                  <c:v>0.2</c:v>
                </c:pt>
                <c:pt idx="3420">
                  <c:v>0.2</c:v>
                </c:pt>
                <c:pt idx="3421">
                  <c:v>0.1</c:v>
                </c:pt>
                <c:pt idx="3422">
                  <c:v>0.1</c:v>
                </c:pt>
                <c:pt idx="3423">
                  <c:v>0.1</c:v>
                </c:pt>
                <c:pt idx="3424">
                  <c:v>0.1</c:v>
                </c:pt>
                <c:pt idx="3425">
                  <c:v>0.1</c:v>
                </c:pt>
                <c:pt idx="3426">
                  <c:v>0.3</c:v>
                </c:pt>
                <c:pt idx="3427">
                  <c:v>0.2</c:v>
                </c:pt>
                <c:pt idx="3428">
                  <c:v>0.1</c:v>
                </c:pt>
                <c:pt idx="3429">
                  <c:v>0.2</c:v>
                </c:pt>
                <c:pt idx="3430">
                  <c:v>0.1</c:v>
                </c:pt>
                <c:pt idx="3431">
                  <c:v>0.0</c:v>
                </c:pt>
                <c:pt idx="3432">
                  <c:v>0.1</c:v>
                </c:pt>
                <c:pt idx="3433">
                  <c:v>0.3</c:v>
                </c:pt>
                <c:pt idx="3434">
                  <c:v>0.2</c:v>
                </c:pt>
                <c:pt idx="3435">
                  <c:v>0.2</c:v>
                </c:pt>
                <c:pt idx="3436">
                  <c:v>0.2</c:v>
                </c:pt>
                <c:pt idx="3437">
                  <c:v>0.1</c:v>
                </c:pt>
                <c:pt idx="3438">
                  <c:v>0.1</c:v>
                </c:pt>
                <c:pt idx="3439">
                  <c:v>0.1</c:v>
                </c:pt>
                <c:pt idx="3440">
                  <c:v>0.2</c:v>
                </c:pt>
                <c:pt idx="3441">
                  <c:v>0.2</c:v>
                </c:pt>
                <c:pt idx="3442">
                  <c:v>0.2</c:v>
                </c:pt>
                <c:pt idx="3443">
                  <c:v>0.2</c:v>
                </c:pt>
                <c:pt idx="3444">
                  <c:v>0.2</c:v>
                </c:pt>
                <c:pt idx="3445">
                  <c:v>0.2</c:v>
                </c:pt>
                <c:pt idx="3446">
                  <c:v>0.1</c:v>
                </c:pt>
                <c:pt idx="3447">
                  <c:v>0.1</c:v>
                </c:pt>
                <c:pt idx="3448">
                  <c:v>0.0</c:v>
                </c:pt>
                <c:pt idx="3449">
                  <c:v>0.0</c:v>
                </c:pt>
                <c:pt idx="3450">
                  <c:v>0.4</c:v>
                </c:pt>
                <c:pt idx="3451">
                  <c:v>0.1</c:v>
                </c:pt>
                <c:pt idx="3452">
                  <c:v>0.1</c:v>
                </c:pt>
                <c:pt idx="3453">
                  <c:v>0.2</c:v>
                </c:pt>
                <c:pt idx="3454">
                  <c:v>0.2</c:v>
                </c:pt>
                <c:pt idx="3455">
                  <c:v>0.2</c:v>
                </c:pt>
                <c:pt idx="3456">
                  <c:v>0.2</c:v>
                </c:pt>
                <c:pt idx="3457">
                  <c:v>0.2</c:v>
                </c:pt>
                <c:pt idx="3458">
                  <c:v>0.1</c:v>
                </c:pt>
                <c:pt idx="3459">
                  <c:v>0.2</c:v>
                </c:pt>
                <c:pt idx="3460">
                  <c:v>0.1</c:v>
                </c:pt>
                <c:pt idx="3461">
                  <c:v>0.2</c:v>
                </c:pt>
                <c:pt idx="3462">
                  <c:v>0.2</c:v>
                </c:pt>
                <c:pt idx="3463">
                  <c:v>0.2</c:v>
                </c:pt>
                <c:pt idx="3464">
                  <c:v>0.2</c:v>
                </c:pt>
                <c:pt idx="3465">
                  <c:v>0.1</c:v>
                </c:pt>
                <c:pt idx="3466">
                  <c:v>0.0</c:v>
                </c:pt>
                <c:pt idx="3467">
                  <c:v>3.0</c:v>
                </c:pt>
                <c:pt idx="3468">
                  <c:v>0.5</c:v>
                </c:pt>
                <c:pt idx="3469">
                  <c:v>0.3</c:v>
                </c:pt>
                <c:pt idx="3470">
                  <c:v>0.2</c:v>
                </c:pt>
                <c:pt idx="3471">
                  <c:v>0.1</c:v>
                </c:pt>
                <c:pt idx="3472">
                  <c:v>0.1</c:v>
                </c:pt>
                <c:pt idx="3473">
                  <c:v>0.1</c:v>
                </c:pt>
                <c:pt idx="3474">
                  <c:v>0.1</c:v>
                </c:pt>
                <c:pt idx="3475">
                  <c:v>0.2</c:v>
                </c:pt>
                <c:pt idx="3476">
                  <c:v>0.2</c:v>
                </c:pt>
                <c:pt idx="3477">
                  <c:v>0.2</c:v>
                </c:pt>
                <c:pt idx="3478">
                  <c:v>0.2</c:v>
                </c:pt>
                <c:pt idx="3479">
                  <c:v>0.1</c:v>
                </c:pt>
                <c:pt idx="3480">
                  <c:v>0.1</c:v>
                </c:pt>
                <c:pt idx="3481">
                  <c:v>0.2</c:v>
                </c:pt>
                <c:pt idx="3482">
                  <c:v>0.1</c:v>
                </c:pt>
                <c:pt idx="3483">
                  <c:v>0.0</c:v>
                </c:pt>
                <c:pt idx="3484">
                  <c:v>3.1</c:v>
                </c:pt>
                <c:pt idx="3485">
                  <c:v>0.4</c:v>
                </c:pt>
                <c:pt idx="3486">
                  <c:v>0.2</c:v>
                </c:pt>
                <c:pt idx="3487">
                  <c:v>0.1</c:v>
                </c:pt>
                <c:pt idx="3488">
                  <c:v>0.2</c:v>
                </c:pt>
                <c:pt idx="3489">
                  <c:v>0.2</c:v>
                </c:pt>
                <c:pt idx="3490">
                  <c:v>0.2</c:v>
                </c:pt>
                <c:pt idx="3491">
                  <c:v>0.2</c:v>
                </c:pt>
                <c:pt idx="3492">
                  <c:v>0.2</c:v>
                </c:pt>
                <c:pt idx="3493">
                  <c:v>0.2</c:v>
                </c:pt>
                <c:pt idx="3494">
                  <c:v>0.1</c:v>
                </c:pt>
                <c:pt idx="3495">
                  <c:v>0.1</c:v>
                </c:pt>
                <c:pt idx="3496">
                  <c:v>0.1</c:v>
                </c:pt>
                <c:pt idx="3497">
                  <c:v>0.2</c:v>
                </c:pt>
                <c:pt idx="3498">
                  <c:v>0.1</c:v>
                </c:pt>
                <c:pt idx="3499">
                  <c:v>0.2</c:v>
                </c:pt>
                <c:pt idx="3500">
                  <c:v>0.0</c:v>
                </c:pt>
                <c:pt idx="3501">
                  <c:v>0.0</c:v>
                </c:pt>
                <c:pt idx="3502">
                  <c:v>0.3</c:v>
                </c:pt>
                <c:pt idx="3503">
                  <c:v>0.1</c:v>
                </c:pt>
                <c:pt idx="3504">
                  <c:v>0.1</c:v>
                </c:pt>
                <c:pt idx="3505">
                  <c:v>0.2</c:v>
                </c:pt>
                <c:pt idx="3506">
                  <c:v>0.2</c:v>
                </c:pt>
                <c:pt idx="3507">
                  <c:v>0.2</c:v>
                </c:pt>
                <c:pt idx="3508">
                  <c:v>0.1</c:v>
                </c:pt>
                <c:pt idx="3509">
                  <c:v>0.1</c:v>
                </c:pt>
                <c:pt idx="3510">
                  <c:v>0.1</c:v>
                </c:pt>
                <c:pt idx="3511">
                  <c:v>0.2</c:v>
                </c:pt>
                <c:pt idx="3512">
                  <c:v>0.2</c:v>
                </c:pt>
                <c:pt idx="3513">
                  <c:v>0.2</c:v>
                </c:pt>
                <c:pt idx="3514">
                  <c:v>0.2</c:v>
                </c:pt>
                <c:pt idx="3515">
                  <c:v>0.1</c:v>
                </c:pt>
                <c:pt idx="3516">
                  <c:v>0.1</c:v>
                </c:pt>
                <c:pt idx="3517">
                  <c:v>0.0</c:v>
                </c:pt>
              </c:numCache>
            </c:numRef>
          </c:val>
          <c:smooth val="0"/>
        </c:ser>
        <c:dLbls>
          <c:showLegendKey val="0"/>
          <c:showVal val="0"/>
          <c:showCatName val="0"/>
          <c:showSerName val="0"/>
          <c:showPercent val="0"/>
          <c:showBubbleSize val="0"/>
        </c:dLbls>
        <c:marker val="1"/>
        <c:smooth val="0"/>
        <c:axId val="2074420504"/>
        <c:axId val="2074426216"/>
      </c:lineChart>
      <c:catAx>
        <c:axId val="207442050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4426216"/>
        <c:crosses val="autoZero"/>
        <c:auto val="1"/>
        <c:lblAlgn val="ctr"/>
        <c:lblOffset val="100"/>
        <c:tickLblSkip val="150"/>
        <c:tickMarkSkip val="300"/>
        <c:noMultiLvlLbl val="0"/>
      </c:catAx>
      <c:valAx>
        <c:axId val="2074426216"/>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4420504"/>
        <c:crossesAt val="1.0"/>
        <c:crossBetween val="between"/>
      </c:valAx>
    </c:plotArea>
    <c:legend>
      <c:legendPos val="r"/>
      <c:layout/>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Sheet1!$B$2:$B$586</c:f>
              <c:numCache>
                <c:formatCode>General</c:formatCode>
                <c:ptCount val="585"/>
                <c:pt idx="0">
                  <c:v>2028.0</c:v>
                </c:pt>
                <c:pt idx="1">
                  <c:v>2048.0</c:v>
                </c:pt>
                <c:pt idx="2">
                  <c:v>2060.0</c:v>
                </c:pt>
                <c:pt idx="3">
                  <c:v>2096.0</c:v>
                </c:pt>
                <c:pt idx="4">
                  <c:v>4088.0</c:v>
                </c:pt>
                <c:pt idx="5">
                  <c:v>4800.0</c:v>
                </c:pt>
                <c:pt idx="6">
                  <c:v>4780.0</c:v>
                </c:pt>
                <c:pt idx="7">
                  <c:v>3996.0</c:v>
                </c:pt>
                <c:pt idx="8">
                  <c:v>5012.0</c:v>
                </c:pt>
                <c:pt idx="9">
                  <c:v>4972.0</c:v>
                </c:pt>
                <c:pt idx="10">
                  <c:v>4280.0</c:v>
                </c:pt>
                <c:pt idx="11">
                  <c:v>5252.0</c:v>
                </c:pt>
                <c:pt idx="12">
                  <c:v>4300.0</c:v>
                </c:pt>
                <c:pt idx="13">
                  <c:v>5264.0</c:v>
                </c:pt>
                <c:pt idx="14">
                  <c:v>10352.0</c:v>
                </c:pt>
                <c:pt idx="15">
                  <c:v>5312.0</c:v>
                </c:pt>
                <c:pt idx="16">
                  <c:v>3344.0</c:v>
                </c:pt>
                <c:pt idx="17">
                  <c:v>5296.0</c:v>
                </c:pt>
                <c:pt idx="18">
                  <c:v>4304.0</c:v>
                </c:pt>
                <c:pt idx="19">
                  <c:v>5304.0</c:v>
                </c:pt>
                <c:pt idx="20">
                  <c:v>4332.0</c:v>
                </c:pt>
                <c:pt idx="21">
                  <c:v>12660.0</c:v>
                </c:pt>
                <c:pt idx="22">
                  <c:v>5420.0</c:v>
                </c:pt>
                <c:pt idx="23">
                  <c:v>4444.0</c:v>
                </c:pt>
                <c:pt idx="24">
                  <c:v>5412.0</c:v>
                </c:pt>
                <c:pt idx="25">
                  <c:v>4472.0</c:v>
                </c:pt>
                <c:pt idx="26">
                  <c:v>5452.0</c:v>
                </c:pt>
                <c:pt idx="27">
                  <c:v>6064.0</c:v>
                </c:pt>
                <c:pt idx="28">
                  <c:v>5520.0</c:v>
                </c:pt>
                <c:pt idx="29">
                  <c:v>4564.0</c:v>
                </c:pt>
                <c:pt idx="30">
                  <c:v>5572.0</c:v>
                </c:pt>
                <c:pt idx="31">
                  <c:v>4572.0</c:v>
                </c:pt>
                <c:pt idx="32">
                  <c:v>5576.0</c:v>
                </c:pt>
                <c:pt idx="33">
                  <c:v>4560.0</c:v>
                </c:pt>
                <c:pt idx="34">
                  <c:v>5576.0</c:v>
                </c:pt>
                <c:pt idx="35">
                  <c:v>5544.0</c:v>
                </c:pt>
                <c:pt idx="36">
                  <c:v>20464.0</c:v>
                </c:pt>
                <c:pt idx="37">
                  <c:v>5612.0</c:v>
                </c:pt>
                <c:pt idx="38">
                  <c:v>5060.0</c:v>
                </c:pt>
                <c:pt idx="39">
                  <c:v>5708.0</c:v>
                </c:pt>
                <c:pt idx="40">
                  <c:v>8004.0</c:v>
                </c:pt>
                <c:pt idx="41">
                  <c:v>5676.0</c:v>
                </c:pt>
                <c:pt idx="42">
                  <c:v>3740.0</c:v>
                </c:pt>
                <c:pt idx="43">
                  <c:v>5744.0</c:v>
                </c:pt>
                <c:pt idx="44">
                  <c:v>4756.0</c:v>
                </c:pt>
                <c:pt idx="45">
                  <c:v>5704.0</c:v>
                </c:pt>
                <c:pt idx="46">
                  <c:v>4828.0</c:v>
                </c:pt>
                <c:pt idx="47">
                  <c:v>10352.0</c:v>
                </c:pt>
                <c:pt idx="48">
                  <c:v>5864.0</c:v>
                </c:pt>
                <c:pt idx="49">
                  <c:v>4892.0</c:v>
                </c:pt>
                <c:pt idx="50">
                  <c:v>5808.0</c:v>
                </c:pt>
                <c:pt idx="51">
                  <c:v>4852.0</c:v>
                </c:pt>
                <c:pt idx="52">
                  <c:v>5776.0</c:v>
                </c:pt>
                <c:pt idx="53">
                  <c:v>7880.0</c:v>
                </c:pt>
                <c:pt idx="54">
                  <c:v>5848.0</c:v>
                </c:pt>
                <c:pt idx="55">
                  <c:v>4876.0</c:v>
                </c:pt>
                <c:pt idx="56">
                  <c:v>5912.0</c:v>
                </c:pt>
                <c:pt idx="57">
                  <c:v>4924.0</c:v>
                </c:pt>
                <c:pt idx="58">
                  <c:v>5952.0</c:v>
                </c:pt>
                <c:pt idx="59">
                  <c:v>4972.0</c:v>
                </c:pt>
                <c:pt idx="60">
                  <c:v>6708.0</c:v>
                </c:pt>
                <c:pt idx="61">
                  <c:v>5944.0</c:v>
                </c:pt>
                <c:pt idx="62">
                  <c:v>14976.0</c:v>
                </c:pt>
                <c:pt idx="63">
                  <c:v>5996.0</c:v>
                </c:pt>
                <c:pt idx="64">
                  <c:v>5780.0</c:v>
                </c:pt>
                <c:pt idx="65">
                  <c:v>5988.0</c:v>
                </c:pt>
                <c:pt idx="66">
                  <c:v>4028.0</c:v>
                </c:pt>
                <c:pt idx="67">
                  <c:v>5976.0</c:v>
                </c:pt>
                <c:pt idx="68">
                  <c:v>4992.0</c:v>
                </c:pt>
                <c:pt idx="69">
                  <c:v>6008.0</c:v>
                </c:pt>
                <c:pt idx="70">
                  <c:v>4048.0</c:v>
                </c:pt>
                <c:pt idx="71">
                  <c:v>6000.0</c:v>
                </c:pt>
                <c:pt idx="72">
                  <c:v>5024.0</c:v>
                </c:pt>
                <c:pt idx="73">
                  <c:v>6008.0</c:v>
                </c:pt>
                <c:pt idx="74">
                  <c:v>6524.0</c:v>
                </c:pt>
                <c:pt idx="75">
                  <c:v>5952.0</c:v>
                </c:pt>
                <c:pt idx="76">
                  <c:v>4056.0</c:v>
                </c:pt>
                <c:pt idx="77">
                  <c:v>6000.0</c:v>
                </c:pt>
                <c:pt idx="78">
                  <c:v>5000.0</c:v>
                </c:pt>
                <c:pt idx="79">
                  <c:v>6016.0</c:v>
                </c:pt>
                <c:pt idx="80">
                  <c:v>5112.0</c:v>
                </c:pt>
                <c:pt idx="81">
                  <c:v>6152.0</c:v>
                </c:pt>
                <c:pt idx="82">
                  <c:v>9384.0</c:v>
                </c:pt>
                <c:pt idx="83">
                  <c:v>6100.0</c:v>
                </c:pt>
                <c:pt idx="84">
                  <c:v>6096.0</c:v>
                </c:pt>
                <c:pt idx="85">
                  <c:v>6856.0</c:v>
                </c:pt>
                <c:pt idx="86">
                  <c:v>6144.0</c:v>
                </c:pt>
                <c:pt idx="87">
                  <c:v>5176.0</c:v>
                </c:pt>
                <c:pt idx="88">
                  <c:v>6128.0</c:v>
                </c:pt>
                <c:pt idx="89">
                  <c:v>10588.0</c:v>
                </c:pt>
                <c:pt idx="90">
                  <c:v>6212.0</c:v>
                </c:pt>
                <c:pt idx="91">
                  <c:v>6568.0</c:v>
                </c:pt>
                <c:pt idx="92">
                  <c:v>6164.0</c:v>
                </c:pt>
                <c:pt idx="93">
                  <c:v>5216.0</c:v>
                </c:pt>
                <c:pt idx="94">
                  <c:v>6200.0</c:v>
                </c:pt>
                <c:pt idx="95">
                  <c:v>6260.0</c:v>
                </c:pt>
                <c:pt idx="96">
                  <c:v>19836.0</c:v>
                </c:pt>
                <c:pt idx="97">
                  <c:v>6260.0</c:v>
                </c:pt>
                <c:pt idx="98">
                  <c:v>18480.0</c:v>
                </c:pt>
                <c:pt idx="99">
                  <c:v>6208.0</c:v>
                </c:pt>
                <c:pt idx="100">
                  <c:v>5252.0</c:v>
                </c:pt>
                <c:pt idx="101">
                  <c:v>6224.0</c:v>
                </c:pt>
                <c:pt idx="102">
                  <c:v>12368.0</c:v>
                </c:pt>
                <c:pt idx="103">
                  <c:v>6256.0</c:v>
                </c:pt>
                <c:pt idx="104">
                  <c:v>5308.0</c:v>
                </c:pt>
                <c:pt idx="105">
                  <c:v>6312.0</c:v>
                </c:pt>
                <c:pt idx="106">
                  <c:v>6244.0</c:v>
                </c:pt>
                <c:pt idx="107">
                  <c:v>8404.0</c:v>
                </c:pt>
                <c:pt idx="108">
                  <c:v>6360.0</c:v>
                </c:pt>
                <c:pt idx="109">
                  <c:v>5368.0</c:v>
                </c:pt>
                <c:pt idx="110">
                  <c:v>6336.0</c:v>
                </c:pt>
                <c:pt idx="111">
                  <c:v>4428.0</c:v>
                </c:pt>
                <c:pt idx="112">
                  <c:v>6380.0</c:v>
                </c:pt>
                <c:pt idx="113">
                  <c:v>5392.0</c:v>
                </c:pt>
                <c:pt idx="114">
                  <c:v>6396.0</c:v>
                </c:pt>
                <c:pt idx="115">
                  <c:v>5392.0</c:v>
                </c:pt>
                <c:pt idx="116">
                  <c:v>6384.0</c:v>
                </c:pt>
                <c:pt idx="117">
                  <c:v>5444.0</c:v>
                </c:pt>
                <c:pt idx="118">
                  <c:v>15908.0</c:v>
                </c:pt>
                <c:pt idx="119">
                  <c:v>6380.0</c:v>
                </c:pt>
                <c:pt idx="120">
                  <c:v>5420.0</c:v>
                </c:pt>
                <c:pt idx="121">
                  <c:v>6444.0</c:v>
                </c:pt>
                <c:pt idx="122">
                  <c:v>5452.0</c:v>
                </c:pt>
                <c:pt idx="123">
                  <c:v>5396.0</c:v>
                </c:pt>
                <c:pt idx="124">
                  <c:v>6396.0</c:v>
                </c:pt>
                <c:pt idx="125">
                  <c:v>5416.0</c:v>
                </c:pt>
                <c:pt idx="126">
                  <c:v>11104.0</c:v>
                </c:pt>
                <c:pt idx="127">
                  <c:v>6416.0</c:v>
                </c:pt>
                <c:pt idx="128">
                  <c:v>5440.0</c:v>
                </c:pt>
                <c:pt idx="129">
                  <c:v>6476.0</c:v>
                </c:pt>
                <c:pt idx="130">
                  <c:v>5472.0</c:v>
                </c:pt>
                <c:pt idx="131">
                  <c:v>6440.0</c:v>
                </c:pt>
                <c:pt idx="132">
                  <c:v>5848.0</c:v>
                </c:pt>
                <c:pt idx="133">
                  <c:v>6408.0</c:v>
                </c:pt>
                <c:pt idx="134">
                  <c:v>5440.0</c:v>
                </c:pt>
                <c:pt idx="135">
                  <c:v>6428.0</c:v>
                </c:pt>
                <c:pt idx="136">
                  <c:v>5472.0</c:v>
                </c:pt>
                <c:pt idx="137">
                  <c:v>6456.0</c:v>
                </c:pt>
                <c:pt idx="138">
                  <c:v>5556.0</c:v>
                </c:pt>
                <c:pt idx="139">
                  <c:v>6592.0</c:v>
                </c:pt>
                <c:pt idx="140">
                  <c:v>6460.0</c:v>
                </c:pt>
                <c:pt idx="141">
                  <c:v>18724.0</c:v>
                </c:pt>
                <c:pt idx="142">
                  <c:v>6508.0</c:v>
                </c:pt>
                <c:pt idx="143">
                  <c:v>6032.0</c:v>
                </c:pt>
                <c:pt idx="144">
                  <c:v>6644.0</c:v>
                </c:pt>
                <c:pt idx="145">
                  <c:v>9776.0</c:v>
                </c:pt>
                <c:pt idx="146">
                  <c:v>6608.0</c:v>
                </c:pt>
                <c:pt idx="147">
                  <c:v>5704.0</c:v>
                </c:pt>
                <c:pt idx="148">
                  <c:v>6700.0</c:v>
                </c:pt>
                <c:pt idx="149">
                  <c:v>5708.0</c:v>
                </c:pt>
                <c:pt idx="150">
                  <c:v>6664.0</c:v>
                </c:pt>
                <c:pt idx="151">
                  <c:v>5820.0</c:v>
                </c:pt>
                <c:pt idx="152">
                  <c:v>18904.0</c:v>
                </c:pt>
                <c:pt idx="153">
                  <c:v>6808.0</c:v>
                </c:pt>
                <c:pt idx="154">
                  <c:v>17432.0</c:v>
                </c:pt>
                <c:pt idx="155">
                  <c:v>6800.0</c:v>
                </c:pt>
                <c:pt idx="156">
                  <c:v>5824.0</c:v>
                </c:pt>
                <c:pt idx="157">
                  <c:v>6816.0</c:v>
                </c:pt>
                <c:pt idx="158">
                  <c:v>8508.0</c:v>
                </c:pt>
                <c:pt idx="159">
                  <c:v>6888.0</c:v>
                </c:pt>
                <c:pt idx="160">
                  <c:v>5860.0</c:v>
                </c:pt>
                <c:pt idx="161">
                  <c:v>6848.0</c:v>
                </c:pt>
                <c:pt idx="162">
                  <c:v>5892.0</c:v>
                </c:pt>
                <c:pt idx="163">
                  <c:v>6912.0</c:v>
                </c:pt>
                <c:pt idx="164">
                  <c:v>5900.0</c:v>
                </c:pt>
                <c:pt idx="165">
                  <c:v>7604.0</c:v>
                </c:pt>
                <c:pt idx="166">
                  <c:v>6844.0</c:v>
                </c:pt>
                <c:pt idx="167">
                  <c:v>5884.0</c:v>
                </c:pt>
                <c:pt idx="168">
                  <c:v>6912.0</c:v>
                </c:pt>
                <c:pt idx="169">
                  <c:v>7460.0</c:v>
                </c:pt>
                <c:pt idx="170">
                  <c:v>6880.0</c:v>
                </c:pt>
                <c:pt idx="171">
                  <c:v>4944.0</c:v>
                </c:pt>
                <c:pt idx="172">
                  <c:v>6896.0</c:v>
                </c:pt>
                <c:pt idx="173">
                  <c:v>5904.0</c:v>
                </c:pt>
                <c:pt idx="174">
                  <c:v>6888.0</c:v>
                </c:pt>
                <c:pt idx="175">
                  <c:v>5892.0</c:v>
                </c:pt>
                <c:pt idx="176">
                  <c:v>6880.0</c:v>
                </c:pt>
                <c:pt idx="177">
                  <c:v>5928.0</c:v>
                </c:pt>
                <c:pt idx="178">
                  <c:v>15876.0</c:v>
                </c:pt>
                <c:pt idx="179">
                  <c:v>6892.0</c:v>
                </c:pt>
                <c:pt idx="180">
                  <c:v>5932.0</c:v>
                </c:pt>
                <c:pt idx="181">
                  <c:v>6932.0</c:v>
                </c:pt>
                <c:pt idx="182">
                  <c:v>5952.0</c:v>
                </c:pt>
                <c:pt idx="183">
                  <c:v>6924.0</c:v>
                </c:pt>
                <c:pt idx="184">
                  <c:v>8768.0</c:v>
                </c:pt>
                <c:pt idx="185">
                  <c:v>5960.0</c:v>
                </c:pt>
                <c:pt idx="186">
                  <c:v>6956.0</c:v>
                </c:pt>
                <c:pt idx="187">
                  <c:v>5956.0</c:v>
                </c:pt>
                <c:pt idx="188">
                  <c:v>6912.0</c:v>
                </c:pt>
                <c:pt idx="189">
                  <c:v>6952.0</c:v>
                </c:pt>
                <c:pt idx="190">
                  <c:v>5980.0</c:v>
                </c:pt>
                <c:pt idx="191">
                  <c:v>6976.0</c:v>
                </c:pt>
                <c:pt idx="192">
                  <c:v>8840.0</c:v>
                </c:pt>
                <c:pt idx="193">
                  <c:v>6936.0</c:v>
                </c:pt>
                <c:pt idx="194">
                  <c:v>5008.0</c:v>
                </c:pt>
                <c:pt idx="195">
                  <c:v>6936.0</c:v>
                </c:pt>
                <c:pt idx="196">
                  <c:v>5984.0</c:v>
                </c:pt>
                <c:pt idx="197">
                  <c:v>6964.0</c:v>
                </c:pt>
                <c:pt idx="198">
                  <c:v>5980.0</c:v>
                </c:pt>
                <c:pt idx="199">
                  <c:v>7004.0</c:v>
                </c:pt>
                <c:pt idx="200">
                  <c:v>6024.0</c:v>
                </c:pt>
                <c:pt idx="201">
                  <c:v>18936.0</c:v>
                </c:pt>
                <c:pt idx="202">
                  <c:v>6944.0</c:v>
                </c:pt>
                <c:pt idx="203">
                  <c:v>5996.0</c:v>
                </c:pt>
                <c:pt idx="204">
                  <c:v>7000.0</c:v>
                </c:pt>
                <c:pt idx="205">
                  <c:v>6024.0</c:v>
                </c:pt>
                <c:pt idx="206">
                  <c:v>6968.0</c:v>
                </c:pt>
                <c:pt idx="207">
                  <c:v>11516.0</c:v>
                </c:pt>
                <c:pt idx="208">
                  <c:v>7784.0</c:v>
                </c:pt>
                <c:pt idx="209">
                  <c:v>5260.0</c:v>
                </c:pt>
                <c:pt idx="210">
                  <c:v>7180.0</c:v>
                </c:pt>
                <c:pt idx="211">
                  <c:v>6604.0</c:v>
                </c:pt>
                <c:pt idx="212">
                  <c:v>7240.0</c:v>
                </c:pt>
                <c:pt idx="213">
                  <c:v>5264.0</c:v>
                </c:pt>
                <c:pt idx="214">
                  <c:v>7220.0</c:v>
                </c:pt>
                <c:pt idx="215">
                  <c:v>6224.0</c:v>
                </c:pt>
                <c:pt idx="216">
                  <c:v>7220.0</c:v>
                </c:pt>
                <c:pt idx="217">
                  <c:v>6204.0</c:v>
                </c:pt>
                <c:pt idx="218">
                  <c:v>7160.0</c:v>
                </c:pt>
                <c:pt idx="219">
                  <c:v>6260.0</c:v>
                </c:pt>
                <c:pt idx="220">
                  <c:v>18924.0</c:v>
                </c:pt>
                <c:pt idx="221">
                  <c:v>7276.0</c:v>
                </c:pt>
                <c:pt idx="222">
                  <c:v>6292.0</c:v>
                </c:pt>
                <c:pt idx="223">
                  <c:v>7308.0</c:v>
                </c:pt>
                <c:pt idx="224">
                  <c:v>8508.0</c:v>
                </c:pt>
                <c:pt idx="225">
                  <c:v>7228.0</c:v>
                </c:pt>
                <c:pt idx="226">
                  <c:v>12248.0</c:v>
                </c:pt>
                <c:pt idx="227">
                  <c:v>7300.0</c:v>
                </c:pt>
                <c:pt idx="228">
                  <c:v>6240.0</c:v>
                </c:pt>
                <c:pt idx="229">
                  <c:v>7228.0</c:v>
                </c:pt>
                <c:pt idx="230">
                  <c:v>6276.0</c:v>
                </c:pt>
                <c:pt idx="231">
                  <c:v>8044.0</c:v>
                </c:pt>
                <c:pt idx="232">
                  <c:v>6288.0</c:v>
                </c:pt>
                <c:pt idx="233">
                  <c:v>22064.0</c:v>
                </c:pt>
                <c:pt idx="234">
                  <c:v>7288.0</c:v>
                </c:pt>
                <c:pt idx="235">
                  <c:v>19944.0</c:v>
                </c:pt>
                <c:pt idx="236">
                  <c:v>7316.0</c:v>
                </c:pt>
                <c:pt idx="237">
                  <c:v>6360.0</c:v>
                </c:pt>
                <c:pt idx="238">
                  <c:v>7300.0</c:v>
                </c:pt>
                <c:pt idx="239">
                  <c:v>5404.0</c:v>
                </c:pt>
                <c:pt idx="240">
                  <c:v>7356.0</c:v>
                </c:pt>
                <c:pt idx="241">
                  <c:v>6392.0</c:v>
                </c:pt>
                <c:pt idx="242">
                  <c:v>7404.0</c:v>
                </c:pt>
                <c:pt idx="243">
                  <c:v>6372.0</c:v>
                </c:pt>
                <c:pt idx="244">
                  <c:v>7380.0</c:v>
                </c:pt>
                <c:pt idx="245">
                  <c:v>6396.0</c:v>
                </c:pt>
                <c:pt idx="246">
                  <c:v>8096.0</c:v>
                </c:pt>
                <c:pt idx="247">
                  <c:v>6388.0</c:v>
                </c:pt>
                <c:pt idx="248">
                  <c:v>7372.0</c:v>
                </c:pt>
                <c:pt idx="249">
                  <c:v>6380.0</c:v>
                </c:pt>
                <c:pt idx="250">
                  <c:v>12212.0</c:v>
                </c:pt>
                <c:pt idx="251">
                  <c:v>7356.0</c:v>
                </c:pt>
                <c:pt idx="252">
                  <c:v>6396.0</c:v>
                </c:pt>
                <c:pt idx="253">
                  <c:v>7376.0</c:v>
                </c:pt>
                <c:pt idx="254">
                  <c:v>6496.0</c:v>
                </c:pt>
                <c:pt idx="255">
                  <c:v>7464.0</c:v>
                </c:pt>
                <c:pt idx="256">
                  <c:v>7644.0</c:v>
                </c:pt>
                <c:pt idx="257">
                  <c:v>7424.0</c:v>
                </c:pt>
                <c:pt idx="258">
                  <c:v>11020.0</c:v>
                </c:pt>
                <c:pt idx="259">
                  <c:v>7544.0</c:v>
                </c:pt>
                <c:pt idx="260">
                  <c:v>6544.0</c:v>
                </c:pt>
                <c:pt idx="261">
                  <c:v>7564.0</c:v>
                </c:pt>
                <c:pt idx="262">
                  <c:v>6532.0</c:v>
                </c:pt>
                <c:pt idx="263">
                  <c:v>7540.0</c:v>
                </c:pt>
                <c:pt idx="264">
                  <c:v>6540.0</c:v>
                </c:pt>
                <c:pt idx="265">
                  <c:v>13704.0</c:v>
                </c:pt>
                <c:pt idx="266">
                  <c:v>7448.0</c:v>
                </c:pt>
                <c:pt idx="267">
                  <c:v>6516.0</c:v>
                </c:pt>
                <c:pt idx="268">
                  <c:v>7548.0</c:v>
                </c:pt>
                <c:pt idx="269">
                  <c:v>7980.0</c:v>
                </c:pt>
                <c:pt idx="270">
                  <c:v>7556.0</c:v>
                </c:pt>
                <c:pt idx="271">
                  <c:v>8532.0</c:v>
                </c:pt>
                <c:pt idx="272">
                  <c:v>7568.0</c:v>
                </c:pt>
                <c:pt idx="273">
                  <c:v>6700.0</c:v>
                </c:pt>
                <c:pt idx="274">
                  <c:v>7688.0</c:v>
                </c:pt>
                <c:pt idx="275">
                  <c:v>6708.0</c:v>
                </c:pt>
                <c:pt idx="276">
                  <c:v>7720.0</c:v>
                </c:pt>
                <c:pt idx="277">
                  <c:v>6756.0</c:v>
                </c:pt>
                <c:pt idx="278">
                  <c:v>12908.0</c:v>
                </c:pt>
                <c:pt idx="279">
                  <c:v>7668.0</c:v>
                </c:pt>
                <c:pt idx="280">
                  <c:v>7076.0</c:v>
                </c:pt>
                <c:pt idx="281">
                  <c:v>7684.0</c:v>
                </c:pt>
                <c:pt idx="282">
                  <c:v>6724.0</c:v>
                </c:pt>
                <c:pt idx="283">
                  <c:v>7716.0</c:v>
                </c:pt>
                <c:pt idx="284">
                  <c:v>6704.0</c:v>
                </c:pt>
                <c:pt idx="285">
                  <c:v>7684.0</c:v>
                </c:pt>
                <c:pt idx="286">
                  <c:v>6736.0</c:v>
                </c:pt>
                <c:pt idx="287">
                  <c:v>7716.0</c:v>
                </c:pt>
                <c:pt idx="288">
                  <c:v>7640.0</c:v>
                </c:pt>
                <c:pt idx="289">
                  <c:v>6704.0</c:v>
                </c:pt>
                <c:pt idx="290">
                  <c:v>7728.0</c:v>
                </c:pt>
                <c:pt idx="291">
                  <c:v>6748.0</c:v>
                </c:pt>
                <c:pt idx="292">
                  <c:v>7736.0</c:v>
                </c:pt>
                <c:pt idx="293">
                  <c:v>10808.0</c:v>
                </c:pt>
                <c:pt idx="294">
                  <c:v>7712.0</c:v>
                </c:pt>
                <c:pt idx="295">
                  <c:v>5768.0</c:v>
                </c:pt>
                <c:pt idx="296">
                  <c:v>7728.0</c:v>
                </c:pt>
                <c:pt idx="297">
                  <c:v>6804.0</c:v>
                </c:pt>
                <c:pt idx="298">
                  <c:v>7788.0</c:v>
                </c:pt>
                <c:pt idx="299">
                  <c:v>6820.0</c:v>
                </c:pt>
                <c:pt idx="300">
                  <c:v>13680.0</c:v>
                </c:pt>
                <c:pt idx="301">
                  <c:v>6856.0</c:v>
                </c:pt>
                <c:pt idx="302">
                  <c:v>16968.0</c:v>
                </c:pt>
                <c:pt idx="303">
                  <c:v>7840.0</c:v>
                </c:pt>
                <c:pt idx="304">
                  <c:v>6868.0</c:v>
                </c:pt>
                <c:pt idx="305">
                  <c:v>7820.0</c:v>
                </c:pt>
                <c:pt idx="306">
                  <c:v>6864.0</c:v>
                </c:pt>
                <c:pt idx="307">
                  <c:v>7820.0</c:v>
                </c:pt>
                <c:pt idx="308">
                  <c:v>5908.0</c:v>
                </c:pt>
                <c:pt idx="309">
                  <c:v>7780.0</c:v>
                </c:pt>
                <c:pt idx="310">
                  <c:v>6868.0</c:v>
                </c:pt>
                <c:pt idx="311">
                  <c:v>7892.0</c:v>
                </c:pt>
                <c:pt idx="312">
                  <c:v>6856.0</c:v>
                </c:pt>
                <c:pt idx="313">
                  <c:v>7804.0</c:v>
                </c:pt>
                <c:pt idx="314">
                  <c:v>6836.0</c:v>
                </c:pt>
                <c:pt idx="315">
                  <c:v>10808.0</c:v>
                </c:pt>
                <c:pt idx="316">
                  <c:v>7840.0</c:v>
                </c:pt>
                <c:pt idx="317">
                  <c:v>6884.0</c:v>
                </c:pt>
                <c:pt idx="318">
                  <c:v>7872.0</c:v>
                </c:pt>
                <c:pt idx="319">
                  <c:v>7020.0</c:v>
                </c:pt>
                <c:pt idx="320">
                  <c:v>7980.0</c:v>
                </c:pt>
                <c:pt idx="321">
                  <c:v>9088.0</c:v>
                </c:pt>
                <c:pt idx="322">
                  <c:v>8004.0</c:v>
                </c:pt>
                <c:pt idx="323">
                  <c:v>12216.0</c:v>
                </c:pt>
                <c:pt idx="324">
                  <c:v>8000.0</c:v>
                </c:pt>
                <c:pt idx="325">
                  <c:v>8448.0</c:v>
                </c:pt>
                <c:pt idx="326">
                  <c:v>8052.0</c:v>
                </c:pt>
                <c:pt idx="327">
                  <c:v>7116.0</c:v>
                </c:pt>
                <c:pt idx="328">
                  <c:v>8076.0</c:v>
                </c:pt>
                <c:pt idx="329">
                  <c:v>7164.0</c:v>
                </c:pt>
                <c:pt idx="330">
                  <c:v>7164.0</c:v>
                </c:pt>
                <c:pt idx="331">
                  <c:v>8156.0</c:v>
                </c:pt>
                <c:pt idx="332">
                  <c:v>7168.0</c:v>
                </c:pt>
                <c:pt idx="333">
                  <c:v>8072.0</c:v>
                </c:pt>
                <c:pt idx="334">
                  <c:v>7132.0</c:v>
                </c:pt>
                <c:pt idx="335">
                  <c:v>8140.0</c:v>
                </c:pt>
                <c:pt idx="336">
                  <c:v>13056.0</c:v>
                </c:pt>
                <c:pt idx="337">
                  <c:v>8124.0</c:v>
                </c:pt>
                <c:pt idx="338">
                  <c:v>7164.0</c:v>
                </c:pt>
                <c:pt idx="339">
                  <c:v>8164.0</c:v>
                </c:pt>
                <c:pt idx="340">
                  <c:v>7180.0</c:v>
                </c:pt>
                <c:pt idx="341">
                  <c:v>8236.0</c:v>
                </c:pt>
                <c:pt idx="342">
                  <c:v>6204.0</c:v>
                </c:pt>
                <c:pt idx="343">
                  <c:v>8180.0</c:v>
                </c:pt>
                <c:pt idx="344">
                  <c:v>7192.0</c:v>
                </c:pt>
                <c:pt idx="345">
                  <c:v>8100.0</c:v>
                </c:pt>
                <c:pt idx="346">
                  <c:v>12640.0</c:v>
                </c:pt>
                <c:pt idx="347">
                  <c:v>8172.0</c:v>
                </c:pt>
                <c:pt idx="348">
                  <c:v>7172.0</c:v>
                </c:pt>
                <c:pt idx="349">
                  <c:v>8148.0</c:v>
                </c:pt>
                <c:pt idx="350">
                  <c:v>7176.0</c:v>
                </c:pt>
                <c:pt idx="351">
                  <c:v>8860.0</c:v>
                </c:pt>
                <c:pt idx="352">
                  <c:v>7192.0</c:v>
                </c:pt>
                <c:pt idx="353">
                  <c:v>16084.0</c:v>
                </c:pt>
                <c:pt idx="354">
                  <c:v>8116.0</c:v>
                </c:pt>
                <c:pt idx="355">
                  <c:v>7180.0</c:v>
                </c:pt>
                <c:pt idx="356">
                  <c:v>8152.0</c:v>
                </c:pt>
                <c:pt idx="357">
                  <c:v>11152.0</c:v>
                </c:pt>
                <c:pt idx="358">
                  <c:v>8176.0</c:v>
                </c:pt>
                <c:pt idx="359">
                  <c:v>6240.0</c:v>
                </c:pt>
                <c:pt idx="360">
                  <c:v>8216.0</c:v>
                </c:pt>
                <c:pt idx="361">
                  <c:v>7320.0</c:v>
                </c:pt>
                <c:pt idx="362">
                  <c:v>8312.0</c:v>
                </c:pt>
                <c:pt idx="363">
                  <c:v>6372.0</c:v>
                </c:pt>
                <c:pt idx="364">
                  <c:v>8280.0</c:v>
                </c:pt>
                <c:pt idx="365">
                  <c:v>7308.0</c:v>
                </c:pt>
                <c:pt idx="366">
                  <c:v>8272.0</c:v>
                </c:pt>
                <c:pt idx="367">
                  <c:v>7432.0</c:v>
                </c:pt>
                <c:pt idx="368">
                  <c:v>8432.0</c:v>
                </c:pt>
                <c:pt idx="369">
                  <c:v>7428.0</c:v>
                </c:pt>
                <c:pt idx="370">
                  <c:v>8436.0</c:v>
                </c:pt>
                <c:pt idx="371">
                  <c:v>8468.0</c:v>
                </c:pt>
                <c:pt idx="372">
                  <c:v>13508.0</c:v>
                </c:pt>
                <c:pt idx="373">
                  <c:v>8472.0</c:v>
                </c:pt>
                <c:pt idx="374">
                  <c:v>7504.0</c:v>
                </c:pt>
                <c:pt idx="375">
                  <c:v>8528.0</c:v>
                </c:pt>
                <c:pt idx="376">
                  <c:v>12212.0</c:v>
                </c:pt>
                <c:pt idx="377">
                  <c:v>8520.0</c:v>
                </c:pt>
                <c:pt idx="378">
                  <c:v>7536.0</c:v>
                </c:pt>
                <c:pt idx="379">
                  <c:v>8492.0</c:v>
                </c:pt>
                <c:pt idx="380">
                  <c:v>7568.0</c:v>
                </c:pt>
                <c:pt idx="381">
                  <c:v>8556.0</c:v>
                </c:pt>
                <c:pt idx="382">
                  <c:v>7548.0</c:v>
                </c:pt>
                <c:pt idx="383">
                  <c:v>10016.0</c:v>
                </c:pt>
                <c:pt idx="384">
                  <c:v>8700.0</c:v>
                </c:pt>
                <c:pt idx="385">
                  <c:v>7732.0</c:v>
                </c:pt>
                <c:pt idx="386">
                  <c:v>6760.0</c:v>
                </c:pt>
                <c:pt idx="387">
                  <c:v>8688.0</c:v>
                </c:pt>
                <c:pt idx="388">
                  <c:v>7728.0</c:v>
                </c:pt>
                <c:pt idx="389">
                  <c:v>8732.0</c:v>
                </c:pt>
                <c:pt idx="390">
                  <c:v>7728.0</c:v>
                </c:pt>
                <c:pt idx="391">
                  <c:v>8712.0</c:v>
                </c:pt>
                <c:pt idx="392">
                  <c:v>7744.0</c:v>
                </c:pt>
                <c:pt idx="393">
                  <c:v>8752.0</c:v>
                </c:pt>
                <c:pt idx="394">
                  <c:v>7764.0</c:v>
                </c:pt>
                <c:pt idx="395">
                  <c:v>13008.0</c:v>
                </c:pt>
                <c:pt idx="396">
                  <c:v>8712.0</c:v>
                </c:pt>
                <c:pt idx="397">
                  <c:v>7756.0</c:v>
                </c:pt>
                <c:pt idx="398">
                  <c:v>8748.0</c:v>
                </c:pt>
                <c:pt idx="399">
                  <c:v>12352.0</c:v>
                </c:pt>
                <c:pt idx="400">
                  <c:v>8740.0</c:v>
                </c:pt>
                <c:pt idx="401">
                  <c:v>6804.0</c:v>
                </c:pt>
                <c:pt idx="402">
                  <c:v>8764.0</c:v>
                </c:pt>
                <c:pt idx="403">
                  <c:v>7776.0</c:v>
                </c:pt>
                <c:pt idx="404">
                  <c:v>9536.0</c:v>
                </c:pt>
                <c:pt idx="405">
                  <c:v>8752.0</c:v>
                </c:pt>
                <c:pt idx="406">
                  <c:v>7792.0</c:v>
                </c:pt>
                <c:pt idx="407">
                  <c:v>8780.0</c:v>
                </c:pt>
                <c:pt idx="408">
                  <c:v>9268.0</c:v>
                </c:pt>
                <c:pt idx="409">
                  <c:v>8808.0</c:v>
                </c:pt>
                <c:pt idx="410">
                  <c:v>6832.0</c:v>
                </c:pt>
                <c:pt idx="411">
                  <c:v>8776.0</c:v>
                </c:pt>
                <c:pt idx="412">
                  <c:v>7788.0</c:v>
                </c:pt>
                <c:pt idx="413">
                  <c:v>8796.0</c:v>
                </c:pt>
                <c:pt idx="414">
                  <c:v>7844.0</c:v>
                </c:pt>
                <c:pt idx="415">
                  <c:v>8832.0</c:v>
                </c:pt>
                <c:pt idx="416">
                  <c:v>7900.0</c:v>
                </c:pt>
                <c:pt idx="417">
                  <c:v>14832.0</c:v>
                </c:pt>
                <c:pt idx="418">
                  <c:v>8912.0</c:v>
                </c:pt>
                <c:pt idx="419">
                  <c:v>7924.0</c:v>
                </c:pt>
                <c:pt idx="420">
                  <c:v>8864.0</c:v>
                </c:pt>
                <c:pt idx="421">
                  <c:v>7900.0</c:v>
                </c:pt>
                <c:pt idx="422">
                  <c:v>8892.0</c:v>
                </c:pt>
                <c:pt idx="423">
                  <c:v>14712.0</c:v>
                </c:pt>
                <c:pt idx="424">
                  <c:v>8912.0</c:v>
                </c:pt>
                <c:pt idx="425">
                  <c:v>7936.0</c:v>
                </c:pt>
                <c:pt idx="426">
                  <c:v>13864.0</c:v>
                </c:pt>
                <c:pt idx="427">
                  <c:v>8904.0</c:v>
                </c:pt>
                <c:pt idx="428">
                  <c:v>21440.0</c:v>
                </c:pt>
                <c:pt idx="429">
                  <c:v>8868.0</c:v>
                </c:pt>
                <c:pt idx="430">
                  <c:v>7908.0</c:v>
                </c:pt>
                <c:pt idx="431">
                  <c:v>8848.0</c:v>
                </c:pt>
                <c:pt idx="432">
                  <c:v>14920.0</c:v>
                </c:pt>
                <c:pt idx="433">
                  <c:v>8968.0</c:v>
                </c:pt>
                <c:pt idx="434">
                  <c:v>7936.0</c:v>
                </c:pt>
                <c:pt idx="435">
                  <c:v>8952.0</c:v>
                </c:pt>
                <c:pt idx="436">
                  <c:v>7976.0</c:v>
                </c:pt>
                <c:pt idx="437">
                  <c:v>8980.0</c:v>
                </c:pt>
                <c:pt idx="438">
                  <c:v>7932.0</c:v>
                </c:pt>
                <c:pt idx="439">
                  <c:v>11344.0</c:v>
                </c:pt>
                <c:pt idx="440">
                  <c:v>9000.0</c:v>
                </c:pt>
                <c:pt idx="441">
                  <c:v>8016.0</c:v>
                </c:pt>
                <c:pt idx="442">
                  <c:v>8916.0</c:v>
                </c:pt>
                <c:pt idx="443">
                  <c:v>7976.0</c:v>
                </c:pt>
                <c:pt idx="444">
                  <c:v>9008.0</c:v>
                </c:pt>
                <c:pt idx="445">
                  <c:v>9156.0</c:v>
                </c:pt>
                <c:pt idx="446">
                  <c:v>9004.0</c:v>
                </c:pt>
                <c:pt idx="447">
                  <c:v>10040.0</c:v>
                </c:pt>
                <c:pt idx="448">
                  <c:v>9008.0</c:v>
                </c:pt>
                <c:pt idx="449">
                  <c:v>7980.0</c:v>
                </c:pt>
                <c:pt idx="450">
                  <c:v>8968.0</c:v>
                </c:pt>
                <c:pt idx="451">
                  <c:v>8016.0</c:v>
                </c:pt>
                <c:pt idx="452">
                  <c:v>9776.0</c:v>
                </c:pt>
                <c:pt idx="453">
                  <c:v>8028.0</c:v>
                </c:pt>
                <c:pt idx="454">
                  <c:v>11800.0</c:v>
                </c:pt>
                <c:pt idx="455">
                  <c:v>9076.0</c:v>
                </c:pt>
                <c:pt idx="456">
                  <c:v>8124.0</c:v>
                </c:pt>
                <c:pt idx="457">
                  <c:v>9088.0</c:v>
                </c:pt>
                <c:pt idx="458">
                  <c:v>8132.0</c:v>
                </c:pt>
                <c:pt idx="459">
                  <c:v>9140.0</c:v>
                </c:pt>
                <c:pt idx="460">
                  <c:v>7180.0</c:v>
                </c:pt>
                <c:pt idx="461">
                  <c:v>9140.0</c:v>
                </c:pt>
                <c:pt idx="462">
                  <c:v>8136.0</c:v>
                </c:pt>
                <c:pt idx="463">
                  <c:v>9124.0</c:v>
                </c:pt>
                <c:pt idx="464">
                  <c:v>8128.0</c:v>
                </c:pt>
                <c:pt idx="465">
                  <c:v>9108.0</c:v>
                </c:pt>
                <c:pt idx="466">
                  <c:v>8156.0</c:v>
                </c:pt>
                <c:pt idx="467">
                  <c:v>20968.0</c:v>
                </c:pt>
                <c:pt idx="468">
                  <c:v>9164.0</c:v>
                </c:pt>
                <c:pt idx="469">
                  <c:v>8184.0</c:v>
                </c:pt>
                <c:pt idx="470">
                  <c:v>9184.0</c:v>
                </c:pt>
                <c:pt idx="471">
                  <c:v>8196.0</c:v>
                </c:pt>
                <c:pt idx="472">
                  <c:v>9096.0</c:v>
                </c:pt>
                <c:pt idx="473">
                  <c:v>10508.0</c:v>
                </c:pt>
                <c:pt idx="474">
                  <c:v>9228.0</c:v>
                </c:pt>
                <c:pt idx="475">
                  <c:v>7292.0</c:v>
                </c:pt>
                <c:pt idx="476">
                  <c:v>9252.0</c:v>
                </c:pt>
                <c:pt idx="477">
                  <c:v>8260.0</c:v>
                </c:pt>
                <c:pt idx="478">
                  <c:v>9268.0</c:v>
                </c:pt>
                <c:pt idx="479">
                  <c:v>8264.0</c:v>
                </c:pt>
                <c:pt idx="480">
                  <c:v>9272.0</c:v>
                </c:pt>
                <c:pt idx="481">
                  <c:v>8276.0</c:v>
                </c:pt>
                <c:pt idx="482">
                  <c:v>16740.0</c:v>
                </c:pt>
                <c:pt idx="483">
                  <c:v>9216.0</c:v>
                </c:pt>
                <c:pt idx="484">
                  <c:v>8264.0</c:v>
                </c:pt>
                <c:pt idx="485">
                  <c:v>9200.0</c:v>
                </c:pt>
                <c:pt idx="486">
                  <c:v>13124.0</c:v>
                </c:pt>
                <c:pt idx="487">
                  <c:v>9256.0</c:v>
                </c:pt>
                <c:pt idx="488">
                  <c:v>7312.0</c:v>
                </c:pt>
                <c:pt idx="489">
                  <c:v>9264.0</c:v>
                </c:pt>
                <c:pt idx="490">
                  <c:v>8252.0</c:v>
                </c:pt>
                <c:pt idx="491">
                  <c:v>9252.0</c:v>
                </c:pt>
                <c:pt idx="492">
                  <c:v>8252.0</c:v>
                </c:pt>
                <c:pt idx="493">
                  <c:v>10060.0</c:v>
                </c:pt>
                <c:pt idx="494">
                  <c:v>8336.0</c:v>
                </c:pt>
                <c:pt idx="495">
                  <c:v>8336.0</c:v>
                </c:pt>
                <c:pt idx="496">
                  <c:v>9244.0</c:v>
                </c:pt>
                <c:pt idx="497">
                  <c:v>8292.0</c:v>
                </c:pt>
                <c:pt idx="498">
                  <c:v>9312.0</c:v>
                </c:pt>
                <c:pt idx="499">
                  <c:v>8324.0</c:v>
                </c:pt>
                <c:pt idx="500">
                  <c:v>9288.0</c:v>
                </c:pt>
                <c:pt idx="501">
                  <c:v>10628.0</c:v>
                </c:pt>
                <c:pt idx="502">
                  <c:v>9256.0</c:v>
                </c:pt>
                <c:pt idx="503">
                  <c:v>8304.0</c:v>
                </c:pt>
                <c:pt idx="504">
                  <c:v>16632.0</c:v>
                </c:pt>
                <c:pt idx="505">
                  <c:v>9304.0</c:v>
                </c:pt>
                <c:pt idx="506">
                  <c:v>12324.0</c:v>
                </c:pt>
                <c:pt idx="507">
                  <c:v>9292.0</c:v>
                </c:pt>
                <c:pt idx="508">
                  <c:v>7412.0</c:v>
                </c:pt>
                <c:pt idx="509">
                  <c:v>8408.0</c:v>
                </c:pt>
                <c:pt idx="510">
                  <c:v>17704.0</c:v>
                </c:pt>
                <c:pt idx="511">
                  <c:v>9408.0</c:v>
                </c:pt>
                <c:pt idx="512">
                  <c:v>8440.0</c:v>
                </c:pt>
                <c:pt idx="513">
                  <c:v>9388.0</c:v>
                </c:pt>
                <c:pt idx="514">
                  <c:v>8436.0</c:v>
                </c:pt>
                <c:pt idx="515">
                  <c:v>9388.0</c:v>
                </c:pt>
                <c:pt idx="516">
                  <c:v>7484.0</c:v>
                </c:pt>
                <c:pt idx="517">
                  <c:v>9476.0</c:v>
                </c:pt>
                <c:pt idx="518">
                  <c:v>8448.0</c:v>
                </c:pt>
                <c:pt idx="519">
                  <c:v>9448.0</c:v>
                </c:pt>
                <c:pt idx="520">
                  <c:v>8444.0</c:v>
                </c:pt>
                <c:pt idx="521">
                  <c:v>9464.0</c:v>
                </c:pt>
                <c:pt idx="522">
                  <c:v>8512.0</c:v>
                </c:pt>
                <c:pt idx="523">
                  <c:v>9552.0</c:v>
                </c:pt>
                <c:pt idx="524">
                  <c:v>9436.0</c:v>
                </c:pt>
                <c:pt idx="525">
                  <c:v>8496.0</c:v>
                </c:pt>
                <c:pt idx="526">
                  <c:v>9500.0</c:v>
                </c:pt>
                <c:pt idx="527">
                  <c:v>8528.0</c:v>
                </c:pt>
                <c:pt idx="528">
                  <c:v>9476.0</c:v>
                </c:pt>
                <c:pt idx="529">
                  <c:v>13268.0</c:v>
                </c:pt>
                <c:pt idx="530">
                  <c:v>9536.0</c:v>
                </c:pt>
                <c:pt idx="531">
                  <c:v>8512.0</c:v>
                </c:pt>
                <c:pt idx="532">
                  <c:v>9504.0</c:v>
                </c:pt>
                <c:pt idx="533">
                  <c:v>8492.0</c:v>
                </c:pt>
                <c:pt idx="534">
                  <c:v>9444.0</c:v>
                </c:pt>
                <c:pt idx="535">
                  <c:v>8528.0</c:v>
                </c:pt>
                <c:pt idx="536">
                  <c:v>14300.0</c:v>
                </c:pt>
                <c:pt idx="537">
                  <c:v>9492.0</c:v>
                </c:pt>
                <c:pt idx="538">
                  <c:v>8536.0</c:v>
                </c:pt>
                <c:pt idx="539">
                  <c:v>9564.0</c:v>
                </c:pt>
                <c:pt idx="540">
                  <c:v>8572.0</c:v>
                </c:pt>
                <c:pt idx="541">
                  <c:v>9556.0</c:v>
                </c:pt>
                <c:pt idx="542">
                  <c:v>8804.0</c:v>
                </c:pt>
                <c:pt idx="543">
                  <c:v>9776.0</c:v>
                </c:pt>
                <c:pt idx="544">
                  <c:v>13984.0</c:v>
                </c:pt>
                <c:pt idx="545">
                  <c:v>9792.0</c:v>
                </c:pt>
                <c:pt idx="546">
                  <c:v>8760.0</c:v>
                </c:pt>
                <c:pt idx="547">
                  <c:v>9720.0</c:v>
                </c:pt>
                <c:pt idx="548">
                  <c:v>8784.0</c:v>
                </c:pt>
                <c:pt idx="549">
                  <c:v>9768.0</c:v>
                </c:pt>
                <c:pt idx="550">
                  <c:v>9796.0</c:v>
                </c:pt>
                <c:pt idx="551">
                  <c:v>14284.0</c:v>
                </c:pt>
                <c:pt idx="552">
                  <c:v>9728.0</c:v>
                </c:pt>
                <c:pt idx="553">
                  <c:v>8784.0</c:v>
                </c:pt>
                <c:pt idx="554">
                  <c:v>9832.0</c:v>
                </c:pt>
                <c:pt idx="555">
                  <c:v>13788.0</c:v>
                </c:pt>
                <c:pt idx="556">
                  <c:v>9744.0</c:v>
                </c:pt>
                <c:pt idx="557">
                  <c:v>7840.0</c:v>
                </c:pt>
                <c:pt idx="558">
                  <c:v>9816.0</c:v>
                </c:pt>
                <c:pt idx="559">
                  <c:v>8768.0</c:v>
                </c:pt>
                <c:pt idx="560">
                  <c:v>9756.0</c:v>
                </c:pt>
                <c:pt idx="561">
                  <c:v>8768.0</c:v>
                </c:pt>
                <c:pt idx="562">
                  <c:v>9724.0</c:v>
                </c:pt>
                <c:pt idx="563">
                  <c:v>8840.0</c:v>
                </c:pt>
                <c:pt idx="564">
                  <c:v>8840.0</c:v>
                </c:pt>
                <c:pt idx="565">
                  <c:v>9828.0</c:v>
                </c:pt>
                <c:pt idx="566">
                  <c:v>8840.0</c:v>
                </c:pt>
                <c:pt idx="567">
                  <c:v>9796.0</c:v>
                </c:pt>
                <c:pt idx="568">
                  <c:v>9196.0</c:v>
                </c:pt>
                <c:pt idx="569">
                  <c:v>9820.0</c:v>
                </c:pt>
                <c:pt idx="570">
                  <c:v>11736.0</c:v>
                </c:pt>
                <c:pt idx="571">
                  <c:v>9784.0</c:v>
                </c:pt>
                <c:pt idx="572">
                  <c:v>8828.0</c:v>
                </c:pt>
                <c:pt idx="573">
                  <c:v>9792.0</c:v>
                </c:pt>
                <c:pt idx="574">
                  <c:v>8852.0</c:v>
                </c:pt>
                <c:pt idx="575">
                  <c:v>10648.0</c:v>
                </c:pt>
                <c:pt idx="576">
                  <c:v>8884.0</c:v>
                </c:pt>
                <c:pt idx="577">
                  <c:v>15080.0</c:v>
                </c:pt>
                <c:pt idx="578">
                  <c:v>9860.0</c:v>
                </c:pt>
                <c:pt idx="579">
                  <c:v>8880.0</c:v>
                </c:pt>
                <c:pt idx="580">
                  <c:v>9824.0</c:v>
                </c:pt>
                <c:pt idx="581">
                  <c:v>10728.0</c:v>
                </c:pt>
                <c:pt idx="582">
                  <c:v>9856.0</c:v>
                </c:pt>
                <c:pt idx="583">
                  <c:v>7912.0</c:v>
                </c:pt>
                <c:pt idx="584">
                  <c:v>7912.0</c:v>
                </c:pt>
              </c:numCache>
            </c:numRef>
          </c:val>
          <c:smooth val="0"/>
        </c:ser>
        <c:ser>
          <c:idx val="1"/>
          <c:order val="1"/>
          <c:tx>
            <c:strRef>
              <c:f>Sheet1!$C$1</c:f>
              <c:strCache>
                <c:ptCount val="1"/>
                <c:pt idx="0">
                  <c:v>8591</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Sheet1!$C$2:$C$586</c:f>
              <c:numCache>
                <c:formatCode>General</c:formatCode>
                <c:ptCount val="585"/>
                <c:pt idx="0">
                  <c:v>0.0</c:v>
                </c:pt>
                <c:pt idx="1">
                  <c:v>1996.0</c:v>
                </c:pt>
                <c:pt idx="2">
                  <c:v>2016.0</c:v>
                </c:pt>
                <c:pt idx="3">
                  <c:v>2048.0</c:v>
                </c:pt>
                <c:pt idx="4">
                  <c:v>2092.0</c:v>
                </c:pt>
                <c:pt idx="5">
                  <c:v>2120.0</c:v>
                </c:pt>
                <c:pt idx="6">
                  <c:v>4208.0</c:v>
                </c:pt>
                <c:pt idx="7">
                  <c:v>3596.0</c:v>
                </c:pt>
                <c:pt idx="8">
                  <c:v>4564.0</c:v>
                </c:pt>
                <c:pt idx="9">
                  <c:v>3088.0</c:v>
                </c:pt>
                <c:pt idx="10">
                  <c:v>5120.0</c:v>
                </c:pt>
                <c:pt idx="11">
                  <c:v>5108.0</c:v>
                </c:pt>
                <c:pt idx="12">
                  <c:v>5132.0</c:v>
                </c:pt>
                <c:pt idx="13">
                  <c:v>3152.0</c:v>
                </c:pt>
                <c:pt idx="14">
                  <c:v>5128.0</c:v>
                </c:pt>
                <c:pt idx="15">
                  <c:v>5644.0</c:v>
                </c:pt>
                <c:pt idx="16">
                  <c:v>4100.0</c:v>
                </c:pt>
                <c:pt idx="17">
                  <c:v>5820.0</c:v>
                </c:pt>
                <c:pt idx="18">
                  <c:v>3156.0</c:v>
                </c:pt>
                <c:pt idx="19">
                  <c:v>5084.0</c:v>
                </c:pt>
                <c:pt idx="20">
                  <c:v>11036.0</c:v>
                </c:pt>
                <c:pt idx="21">
                  <c:v>4124.0</c:v>
                </c:pt>
                <c:pt idx="22">
                  <c:v>10196.0</c:v>
                </c:pt>
                <c:pt idx="23">
                  <c:v>4108.0</c:v>
                </c:pt>
                <c:pt idx="24">
                  <c:v>5100.0</c:v>
                </c:pt>
                <c:pt idx="25">
                  <c:v>3268.0</c:v>
                </c:pt>
                <c:pt idx="26">
                  <c:v>5232.0</c:v>
                </c:pt>
                <c:pt idx="27">
                  <c:v>4260.0</c:v>
                </c:pt>
                <c:pt idx="28">
                  <c:v>4240.0</c:v>
                </c:pt>
                <c:pt idx="29">
                  <c:v>5232.0</c:v>
                </c:pt>
                <c:pt idx="30">
                  <c:v>3280.0</c:v>
                </c:pt>
                <c:pt idx="31">
                  <c:v>5264.0</c:v>
                </c:pt>
                <c:pt idx="32">
                  <c:v>3280.0</c:v>
                </c:pt>
                <c:pt idx="33">
                  <c:v>5196.0</c:v>
                </c:pt>
                <c:pt idx="34">
                  <c:v>11140.0</c:v>
                </c:pt>
                <c:pt idx="35">
                  <c:v>3444.0</c:v>
                </c:pt>
                <c:pt idx="36">
                  <c:v>5420.0</c:v>
                </c:pt>
                <c:pt idx="37">
                  <c:v>3444.0</c:v>
                </c:pt>
                <c:pt idx="38">
                  <c:v>5404.0</c:v>
                </c:pt>
                <c:pt idx="39">
                  <c:v>4428.0</c:v>
                </c:pt>
                <c:pt idx="40">
                  <c:v>4404.0</c:v>
                </c:pt>
                <c:pt idx="41">
                  <c:v>5460.0</c:v>
                </c:pt>
                <c:pt idx="42">
                  <c:v>3600.0</c:v>
                </c:pt>
                <c:pt idx="43">
                  <c:v>5536.0</c:v>
                </c:pt>
                <c:pt idx="44">
                  <c:v>4568.0</c:v>
                </c:pt>
                <c:pt idx="45">
                  <c:v>4560.0</c:v>
                </c:pt>
                <c:pt idx="46">
                  <c:v>5576.0</c:v>
                </c:pt>
                <c:pt idx="47">
                  <c:v>4620.0</c:v>
                </c:pt>
                <c:pt idx="48">
                  <c:v>5652.0</c:v>
                </c:pt>
                <c:pt idx="49">
                  <c:v>3664.0</c:v>
                </c:pt>
                <c:pt idx="50">
                  <c:v>5592.0</c:v>
                </c:pt>
                <c:pt idx="51">
                  <c:v>5012.0</c:v>
                </c:pt>
                <c:pt idx="52">
                  <c:v>4640.0</c:v>
                </c:pt>
                <c:pt idx="53">
                  <c:v>8120.0</c:v>
                </c:pt>
                <c:pt idx="54">
                  <c:v>4636.0</c:v>
                </c:pt>
                <c:pt idx="55">
                  <c:v>5656.0</c:v>
                </c:pt>
                <c:pt idx="56">
                  <c:v>3680.0</c:v>
                </c:pt>
                <c:pt idx="57">
                  <c:v>5640.0</c:v>
                </c:pt>
                <c:pt idx="58">
                  <c:v>3680.0</c:v>
                </c:pt>
                <c:pt idx="59">
                  <c:v>5608.0</c:v>
                </c:pt>
                <c:pt idx="60">
                  <c:v>7560.0</c:v>
                </c:pt>
                <c:pt idx="61">
                  <c:v>4632.0</c:v>
                </c:pt>
                <c:pt idx="62">
                  <c:v>5632.0</c:v>
                </c:pt>
                <c:pt idx="63">
                  <c:v>3680.0</c:v>
                </c:pt>
                <c:pt idx="64">
                  <c:v>5624.0</c:v>
                </c:pt>
                <c:pt idx="65">
                  <c:v>8596.0</c:v>
                </c:pt>
                <c:pt idx="66">
                  <c:v>4620.0</c:v>
                </c:pt>
                <c:pt idx="67">
                  <c:v>5616.0</c:v>
                </c:pt>
                <c:pt idx="68">
                  <c:v>3688.0</c:v>
                </c:pt>
                <c:pt idx="69">
                  <c:v>5688.0</c:v>
                </c:pt>
                <c:pt idx="70">
                  <c:v>3688.0</c:v>
                </c:pt>
                <c:pt idx="71">
                  <c:v>5580.0</c:v>
                </c:pt>
                <c:pt idx="72">
                  <c:v>4764.0</c:v>
                </c:pt>
                <c:pt idx="73">
                  <c:v>4772.0</c:v>
                </c:pt>
                <c:pt idx="74">
                  <c:v>5764.0</c:v>
                </c:pt>
                <c:pt idx="75">
                  <c:v>3884.0</c:v>
                </c:pt>
                <c:pt idx="76">
                  <c:v>5812.0</c:v>
                </c:pt>
                <c:pt idx="77">
                  <c:v>7584.0</c:v>
                </c:pt>
                <c:pt idx="78">
                  <c:v>4848.0</c:v>
                </c:pt>
                <c:pt idx="79">
                  <c:v>10636.0</c:v>
                </c:pt>
                <c:pt idx="80">
                  <c:v>4828.0</c:v>
                </c:pt>
                <c:pt idx="81">
                  <c:v>5788.0</c:v>
                </c:pt>
                <c:pt idx="82">
                  <c:v>4836.0</c:v>
                </c:pt>
                <c:pt idx="83">
                  <c:v>4832.0</c:v>
                </c:pt>
                <c:pt idx="84">
                  <c:v>5828.0</c:v>
                </c:pt>
                <c:pt idx="85">
                  <c:v>11844.0</c:v>
                </c:pt>
                <c:pt idx="86">
                  <c:v>5828.0</c:v>
                </c:pt>
                <c:pt idx="87">
                  <c:v>9796.0</c:v>
                </c:pt>
                <c:pt idx="88">
                  <c:v>3960.0</c:v>
                </c:pt>
                <c:pt idx="89">
                  <c:v>5904.0</c:v>
                </c:pt>
                <c:pt idx="90">
                  <c:v>4936.0</c:v>
                </c:pt>
                <c:pt idx="91">
                  <c:v>4896.0</c:v>
                </c:pt>
                <c:pt idx="92">
                  <c:v>5828.0</c:v>
                </c:pt>
                <c:pt idx="93">
                  <c:v>3968.0</c:v>
                </c:pt>
                <c:pt idx="94">
                  <c:v>5928.0</c:v>
                </c:pt>
                <c:pt idx="95">
                  <c:v>4948.0</c:v>
                </c:pt>
                <c:pt idx="96">
                  <c:v>4888.0</c:v>
                </c:pt>
                <c:pt idx="97">
                  <c:v>5856.0</c:v>
                </c:pt>
                <c:pt idx="98">
                  <c:v>4020.0</c:v>
                </c:pt>
                <c:pt idx="99">
                  <c:v>5980.0</c:v>
                </c:pt>
                <c:pt idx="100">
                  <c:v>8340.0</c:v>
                </c:pt>
                <c:pt idx="101">
                  <c:v>4984.0</c:v>
                </c:pt>
                <c:pt idx="102">
                  <c:v>5984.0</c:v>
                </c:pt>
                <c:pt idx="103">
                  <c:v>4028.0</c:v>
                </c:pt>
                <c:pt idx="104">
                  <c:v>5996.0</c:v>
                </c:pt>
                <c:pt idx="105">
                  <c:v>9608.0</c:v>
                </c:pt>
                <c:pt idx="106">
                  <c:v>5996.0</c:v>
                </c:pt>
                <c:pt idx="107">
                  <c:v>5996.0</c:v>
                </c:pt>
                <c:pt idx="108">
                  <c:v>4040.0</c:v>
                </c:pt>
                <c:pt idx="109">
                  <c:v>6008.0</c:v>
                </c:pt>
                <c:pt idx="110">
                  <c:v>7676.0</c:v>
                </c:pt>
                <c:pt idx="111">
                  <c:v>5060.0</c:v>
                </c:pt>
                <c:pt idx="112">
                  <c:v>6088.0</c:v>
                </c:pt>
                <c:pt idx="113">
                  <c:v>4104.0</c:v>
                </c:pt>
                <c:pt idx="114">
                  <c:v>6032.0</c:v>
                </c:pt>
                <c:pt idx="115">
                  <c:v>4104.0</c:v>
                </c:pt>
                <c:pt idx="116">
                  <c:v>6072.0</c:v>
                </c:pt>
                <c:pt idx="117">
                  <c:v>16576.0</c:v>
                </c:pt>
                <c:pt idx="118">
                  <c:v>5076.0</c:v>
                </c:pt>
                <c:pt idx="119">
                  <c:v>6104.0</c:v>
                </c:pt>
                <c:pt idx="120">
                  <c:v>4104.0</c:v>
                </c:pt>
                <c:pt idx="121">
                  <c:v>6044.0</c:v>
                </c:pt>
                <c:pt idx="122">
                  <c:v>5076.0</c:v>
                </c:pt>
                <c:pt idx="123">
                  <c:v>5060.0</c:v>
                </c:pt>
                <c:pt idx="124">
                  <c:v>6044.0</c:v>
                </c:pt>
                <c:pt idx="125">
                  <c:v>4108.0</c:v>
                </c:pt>
                <c:pt idx="126">
                  <c:v>5108.0</c:v>
                </c:pt>
                <c:pt idx="127">
                  <c:v>10508.0</c:v>
                </c:pt>
                <c:pt idx="128">
                  <c:v>5060.0</c:v>
                </c:pt>
                <c:pt idx="129">
                  <c:v>6092.0</c:v>
                </c:pt>
                <c:pt idx="130">
                  <c:v>4108.0</c:v>
                </c:pt>
                <c:pt idx="131">
                  <c:v>6048.0</c:v>
                </c:pt>
                <c:pt idx="132">
                  <c:v>5220.0</c:v>
                </c:pt>
                <c:pt idx="133">
                  <c:v>5224.0</c:v>
                </c:pt>
                <c:pt idx="134">
                  <c:v>6224.0</c:v>
                </c:pt>
                <c:pt idx="135">
                  <c:v>4256.0</c:v>
                </c:pt>
                <c:pt idx="136">
                  <c:v>6192.0</c:v>
                </c:pt>
                <c:pt idx="137">
                  <c:v>4388.0</c:v>
                </c:pt>
                <c:pt idx="138">
                  <c:v>6284.0</c:v>
                </c:pt>
                <c:pt idx="139">
                  <c:v>5336.0</c:v>
                </c:pt>
                <c:pt idx="140">
                  <c:v>5348.0</c:v>
                </c:pt>
                <c:pt idx="141">
                  <c:v>6328.0</c:v>
                </c:pt>
                <c:pt idx="142">
                  <c:v>4392.0</c:v>
                </c:pt>
                <c:pt idx="143">
                  <c:v>6360.0</c:v>
                </c:pt>
                <c:pt idx="144">
                  <c:v>5376.0</c:v>
                </c:pt>
                <c:pt idx="145">
                  <c:v>5340.0</c:v>
                </c:pt>
                <c:pt idx="146">
                  <c:v>6324.0</c:v>
                </c:pt>
                <c:pt idx="147">
                  <c:v>4408.0</c:v>
                </c:pt>
                <c:pt idx="148">
                  <c:v>6360.0</c:v>
                </c:pt>
                <c:pt idx="149">
                  <c:v>4408.0</c:v>
                </c:pt>
                <c:pt idx="150">
                  <c:v>6388.0</c:v>
                </c:pt>
                <c:pt idx="151">
                  <c:v>5468.0</c:v>
                </c:pt>
                <c:pt idx="152">
                  <c:v>5432.0</c:v>
                </c:pt>
                <c:pt idx="153">
                  <c:v>6416.0</c:v>
                </c:pt>
                <c:pt idx="154">
                  <c:v>5440.0</c:v>
                </c:pt>
                <c:pt idx="155">
                  <c:v>6432.0</c:v>
                </c:pt>
                <c:pt idx="156">
                  <c:v>4480.0</c:v>
                </c:pt>
                <c:pt idx="157">
                  <c:v>6428.0</c:v>
                </c:pt>
                <c:pt idx="158">
                  <c:v>5456.0</c:v>
                </c:pt>
                <c:pt idx="159">
                  <c:v>5436.0</c:v>
                </c:pt>
                <c:pt idx="160">
                  <c:v>6420.0</c:v>
                </c:pt>
                <c:pt idx="161">
                  <c:v>4488.0</c:v>
                </c:pt>
                <c:pt idx="162">
                  <c:v>6412.0</c:v>
                </c:pt>
                <c:pt idx="163">
                  <c:v>7468.0</c:v>
                </c:pt>
                <c:pt idx="164">
                  <c:v>5432.0</c:v>
                </c:pt>
                <c:pt idx="165">
                  <c:v>6404.0</c:v>
                </c:pt>
                <c:pt idx="166">
                  <c:v>4492.0</c:v>
                </c:pt>
                <c:pt idx="167">
                  <c:v>6460.0</c:v>
                </c:pt>
                <c:pt idx="168">
                  <c:v>4492.0</c:v>
                </c:pt>
                <c:pt idx="169">
                  <c:v>6472.0</c:v>
                </c:pt>
                <c:pt idx="170">
                  <c:v>10744.0</c:v>
                </c:pt>
                <c:pt idx="171">
                  <c:v>6492.0</c:v>
                </c:pt>
                <c:pt idx="172">
                  <c:v>5500.0</c:v>
                </c:pt>
                <c:pt idx="173">
                  <c:v>5444.0</c:v>
                </c:pt>
                <c:pt idx="174">
                  <c:v>9508.0</c:v>
                </c:pt>
                <c:pt idx="175">
                  <c:v>4512.0</c:v>
                </c:pt>
                <c:pt idx="176">
                  <c:v>6432.0</c:v>
                </c:pt>
                <c:pt idx="177">
                  <c:v>4512.0</c:v>
                </c:pt>
                <c:pt idx="178">
                  <c:v>6440.0</c:v>
                </c:pt>
                <c:pt idx="179">
                  <c:v>5476.0</c:v>
                </c:pt>
                <c:pt idx="180">
                  <c:v>5440.0</c:v>
                </c:pt>
                <c:pt idx="181">
                  <c:v>6408.0</c:v>
                </c:pt>
                <c:pt idx="182">
                  <c:v>4516.0</c:v>
                </c:pt>
                <c:pt idx="183">
                  <c:v>6424.0</c:v>
                </c:pt>
                <c:pt idx="184">
                  <c:v>4560.0</c:v>
                </c:pt>
                <c:pt idx="185">
                  <c:v>6440.0</c:v>
                </c:pt>
                <c:pt idx="186">
                  <c:v>10648.0</c:v>
                </c:pt>
                <c:pt idx="187">
                  <c:v>6504.0</c:v>
                </c:pt>
                <c:pt idx="188">
                  <c:v>14224.0</c:v>
                </c:pt>
                <c:pt idx="189">
                  <c:v>5580.0</c:v>
                </c:pt>
                <c:pt idx="190">
                  <c:v>6580.0</c:v>
                </c:pt>
                <c:pt idx="191">
                  <c:v>4720.0</c:v>
                </c:pt>
                <c:pt idx="192">
                  <c:v>6656.0</c:v>
                </c:pt>
                <c:pt idx="193">
                  <c:v>9216.0</c:v>
                </c:pt>
                <c:pt idx="194">
                  <c:v>6676.0</c:v>
                </c:pt>
                <c:pt idx="195">
                  <c:v>20132.0</c:v>
                </c:pt>
                <c:pt idx="196">
                  <c:v>5676.0</c:v>
                </c:pt>
                <c:pt idx="197">
                  <c:v>6700.0</c:v>
                </c:pt>
                <c:pt idx="198">
                  <c:v>4724.0</c:v>
                </c:pt>
                <c:pt idx="199">
                  <c:v>6676.0</c:v>
                </c:pt>
                <c:pt idx="200">
                  <c:v>8896.0</c:v>
                </c:pt>
                <c:pt idx="201">
                  <c:v>6660.0</c:v>
                </c:pt>
                <c:pt idx="202">
                  <c:v>19172.0</c:v>
                </c:pt>
                <c:pt idx="203">
                  <c:v>5632.0</c:v>
                </c:pt>
                <c:pt idx="204">
                  <c:v>6580.0</c:v>
                </c:pt>
                <c:pt idx="205">
                  <c:v>4732.0</c:v>
                </c:pt>
                <c:pt idx="206">
                  <c:v>6696.0</c:v>
                </c:pt>
                <c:pt idx="207">
                  <c:v>7252.0</c:v>
                </c:pt>
                <c:pt idx="208">
                  <c:v>6684.0</c:v>
                </c:pt>
                <c:pt idx="209">
                  <c:v>5712.0</c:v>
                </c:pt>
                <c:pt idx="210">
                  <c:v>5684.0</c:v>
                </c:pt>
                <c:pt idx="211">
                  <c:v>6676.0</c:v>
                </c:pt>
                <c:pt idx="212">
                  <c:v>4744.0</c:v>
                </c:pt>
                <c:pt idx="213">
                  <c:v>6688.0</c:v>
                </c:pt>
                <c:pt idx="214">
                  <c:v>10040.0</c:v>
                </c:pt>
                <c:pt idx="215">
                  <c:v>6664.0</c:v>
                </c:pt>
                <c:pt idx="216">
                  <c:v>15616.0</c:v>
                </c:pt>
                <c:pt idx="217">
                  <c:v>5716.0</c:v>
                </c:pt>
                <c:pt idx="218">
                  <c:v>6724.0</c:v>
                </c:pt>
                <c:pt idx="219">
                  <c:v>4748.0</c:v>
                </c:pt>
                <c:pt idx="220">
                  <c:v>6724.0</c:v>
                </c:pt>
                <c:pt idx="221">
                  <c:v>4748.0</c:v>
                </c:pt>
                <c:pt idx="222">
                  <c:v>6668.0</c:v>
                </c:pt>
                <c:pt idx="223">
                  <c:v>5708.0</c:v>
                </c:pt>
                <c:pt idx="224">
                  <c:v>5712.0</c:v>
                </c:pt>
                <c:pt idx="225">
                  <c:v>7440.0</c:v>
                </c:pt>
                <c:pt idx="226">
                  <c:v>4752.0</c:v>
                </c:pt>
                <c:pt idx="227">
                  <c:v>6688.0</c:v>
                </c:pt>
                <c:pt idx="228">
                  <c:v>4752.0</c:v>
                </c:pt>
                <c:pt idx="229">
                  <c:v>6732.0</c:v>
                </c:pt>
                <c:pt idx="230">
                  <c:v>5964.0</c:v>
                </c:pt>
                <c:pt idx="231">
                  <c:v>5948.0</c:v>
                </c:pt>
                <c:pt idx="232">
                  <c:v>7744.0</c:v>
                </c:pt>
                <c:pt idx="233">
                  <c:v>5000.0</c:v>
                </c:pt>
                <c:pt idx="234">
                  <c:v>6956.0</c:v>
                </c:pt>
                <c:pt idx="235">
                  <c:v>11804.0</c:v>
                </c:pt>
                <c:pt idx="236">
                  <c:v>5960.0</c:v>
                </c:pt>
                <c:pt idx="237">
                  <c:v>6956.0</c:v>
                </c:pt>
                <c:pt idx="238">
                  <c:v>5076.0</c:v>
                </c:pt>
                <c:pt idx="239">
                  <c:v>7060.0</c:v>
                </c:pt>
                <c:pt idx="240">
                  <c:v>5076.0</c:v>
                </c:pt>
                <c:pt idx="241">
                  <c:v>7036.0</c:v>
                </c:pt>
                <c:pt idx="242">
                  <c:v>11960.0</c:v>
                </c:pt>
                <c:pt idx="243">
                  <c:v>7044.0</c:v>
                </c:pt>
                <c:pt idx="244">
                  <c:v>18452.0</c:v>
                </c:pt>
                <c:pt idx="245">
                  <c:v>6040.0</c:v>
                </c:pt>
                <c:pt idx="246">
                  <c:v>7044.0</c:v>
                </c:pt>
                <c:pt idx="247">
                  <c:v>5084.0</c:v>
                </c:pt>
                <c:pt idx="248">
                  <c:v>7044.0</c:v>
                </c:pt>
                <c:pt idx="249">
                  <c:v>12056.0</c:v>
                </c:pt>
                <c:pt idx="250">
                  <c:v>6060.0</c:v>
                </c:pt>
                <c:pt idx="251">
                  <c:v>11852.0</c:v>
                </c:pt>
                <c:pt idx="252">
                  <c:v>6020.0</c:v>
                </c:pt>
                <c:pt idx="253">
                  <c:v>6996.0</c:v>
                </c:pt>
                <c:pt idx="254">
                  <c:v>5092.0</c:v>
                </c:pt>
                <c:pt idx="255">
                  <c:v>6984.0</c:v>
                </c:pt>
                <c:pt idx="256">
                  <c:v>5100.0</c:v>
                </c:pt>
                <c:pt idx="257">
                  <c:v>6088.0</c:v>
                </c:pt>
                <c:pt idx="258">
                  <c:v>7816.0</c:v>
                </c:pt>
                <c:pt idx="259">
                  <c:v>5104.0</c:v>
                </c:pt>
                <c:pt idx="260">
                  <c:v>7048.0</c:v>
                </c:pt>
                <c:pt idx="261">
                  <c:v>5104.0</c:v>
                </c:pt>
                <c:pt idx="262">
                  <c:v>6992.0</c:v>
                </c:pt>
                <c:pt idx="263">
                  <c:v>6048.0</c:v>
                </c:pt>
                <c:pt idx="264">
                  <c:v>6064.0</c:v>
                </c:pt>
                <c:pt idx="265">
                  <c:v>7056.0</c:v>
                </c:pt>
                <c:pt idx="266">
                  <c:v>5104.0</c:v>
                </c:pt>
                <c:pt idx="267">
                  <c:v>7088.0</c:v>
                </c:pt>
                <c:pt idx="268">
                  <c:v>6096.0</c:v>
                </c:pt>
                <c:pt idx="269">
                  <c:v>6064.0</c:v>
                </c:pt>
                <c:pt idx="270">
                  <c:v>7044.0</c:v>
                </c:pt>
                <c:pt idx="271">
                  <c:v>5120.0</c:v>
                </c:pt>
                <c:pt idx="272">
                  <c:v>7052.0</c:v>
                </c:pt>
                <c:pt idx="273">
                  <c:v>8352.0</c:v>
                </c:pt>
                <c:pt idx="274">
                  <c:v>6068.0</c:v>
                </c:pt>
                <c:pt idx="275">
                  <c:v>7052.0</c:v>
                </c:pt>
                <c:pt idx="276">
                  <c:v>5124.0</c:v>
                </c:pt>
                <c:pt idx="277">
                  <c:v>7076.0</c:v>
                </c:pt>
                <c:pt idx="278">
                  <c:v>5124.0</c:v>
                </c:pt>
                <c:pt idx="279">
                  <c:v>7084.0</c:v>
                </c:pt>
                <c:pt idx="280">
                  <c:v>6104.0</c:v>
                </c:pt>
                <c:pt idx="281">
                  <c:v>6092.0</c:v>
                </c:pt>
                <c:pt idx="282">
                  <c:v>7100.0</c:v>
                </c:pt>
                <c:pt idx="283">
                  <c:v>5348.0</c:v>
                </c:pt>
                <c:pt idx="284">
                  <c:v>7284.0</c:v>
                </c:pt>
                <c:pt idx="285">
                  <c:v>5348.0</c:v>
                </c:pt>
                <c:pt idx="286">
                  <c:v>7216.0</c:v>
                </c:pt>
                <c:pt idx="287">
                  <c:v>11848.0</c:v>
                </c:pt>
                <c:pt idx="288">
                  <c:v>5416.0</c:v>
                </c:pt>
                <c:pt idx="289">
                  <c:v>7360.0</c:v>
                </c:pt>
                <c:pt idx="290">
                  <c:v>5416.0</c:v>
                </c:pt>
                <c:pt idx="291">
                  <c:v>7368.0</c:v>
                </c:pt>
                <c:pt idx="292">
                  <c:v>6396.0</c:v>
                </c:pt>
                <c:pt idx="293">
                  <c:v>6368.0</c:v>
                </c:pt>
                <c:pt idx="294">
                  <c:v>7360.0</c:v>
                </c:pt>
                <c:pt idx="295">
                  <c:v>6396.0</c:v>
                </c:pt>
                <c:pt idx="296">
                  <c:v>7392.0</c:v>
                </c:pt>
                <c:pt idx="297">
                  <c:v>5432.0</c:v>
                </c:pt>
                <c:pt idx="298">
                  <c:v>7360.0</c:v>
                </c:pt>
                <c:pt idx="299">
                  <c:v>6396.0</c:v>
                </c:pt>
                <c:pt idx="300">
                  <c:v>6400.0</c:v>
                </c:pt>
                <c:pt idx="301">
                  <c:v>7400.0</c:v>
                </c:pt>
                <c:pt idx="302">
                  <c:v>6372.0</c:v>
                </c:pt>
                <c:pt idx="303">
                  <c:v>7336.0</c:v>
                </c:pt>
                <c:pt idx="304">
                  <c:v>5432.0</c:v>
                </c:pt>
                <c:pt idx="305">
                  <c:v>7372.0</c:v>
                </c:pt>
                <c:pt idx="306">
                  <c:v>6404.0</c:v>
                </c:pt>
                <c:pt idx="307">
                  <c:v>6396.0</c:v>
                </c:pt>
                <c:pt idx="308">
                  <c:v>7420.0</c:v>
                </c:pt>
                <c:pt idx="309">
                  <c:v>5436.0</c:v>
                </c:pt>
                <c:pt idx="310">
                  <c:v>7380.0</c:v>
                </c:pt>
                <c:pt idx="311">
                  <c:v>5436.0</c:v>
                </c:pt>
                <c:pt idx="312">
                  <c:v>7364.0</c:v>
                </c:pt>
                <c:pt idx="313">
                  <c:v>7364.0</c:v>
                </c:pt>
                <c:pt idx="314">
                  <c:v>5448.0</c:v>
                </c:pt>
                <c:pt idx="315">
                  <c:v>7376.0</c:v>
                </c:pt>
                <c:pt idx="316">
                  <c:v>5448.0</c:v>
                </c:pt>
                <c:pt idx="317">
                  <c:v>7384.0</c:v>
                </c:pt>
                <c:pt idx="318">
                  <c:v>6416.0</c:v>
                </c:pt>
                <c:pt idx="319">
                  <c:v>6404.0</c:v>
                </c:pt>
                <c:pt idx="320">
                  <c:v>8144.0</c:v>
                </c:pt>
                <c:pt idx="321">
                  <c:v>5640.0</c:v>
                </c:pt>
                <c:pt idx="322">
                  <c:v>7588.0</c:v>
                </c:pt>
                <c:pt idx="323">
                  <c:v>5644.0</c:v>
                </c:pt>
                <c:pt idx="324">
                  <c:v>7596.0</c:v>
                </c:pt>
                <c:pt idx="325">
                  <c:v>6620.0</c:v>
                </c:pt>
                <c:pt idx="326">
                  <c:v>6616.0</c:v>
                </c:pt>
                <c:pt idx="327">
                  <c:v>10684.0</c:v>
                </c:pt>
                <c:pt idx="328">
                  <c:v>6604.0</c:v>
                </c:pt>
                <c:pt idx="329">
                  <c:v>7612.0</c:v>
                </c:pt>
                <c:pt idx="330">
                  <c:v>5644.0</c:v>
                </c:pt>
                <c:pt idx="331">
                  <c:v>7572.0</c:v>
                </c:pt>
                <c:pt idx="332">
                  <c:v>11252.0</c:v>
                </c:pt>
                <c:pt idx="333">
                  <c:v>7620.0</c:v>
                </c:pt>
                <c:pt idx="334">
                  <c:v>17724.0</c:v>
                </c:pt>
                <c:pt idx="335">
                  <c:v>6600.0</c:v>
                </c:pt>
                <c:pt idx="336">
                  <c:v>7616.0</c:v>
                </c:pt>
                <c:pt idx="337">
                  <c:v>5648.0</c:v>
                </c:pt>
                <c:pt idx="338">
                  <c:v>7640.0</c:v>
                </c:pt>
                <c:pt idx="339">
                  <c:v>11348.0</c:v>
                </c:pt>
                <c:pt idx="340">
                  <c:v>6584.0</c:v>
                </c:pt>
                <c:pt idx="341">
                  <c:v>7600.0</c:v>
                </c:pt>
                <c:pt idx="342">
                  <c:v>5656.0</c:v>
                </c:pt>
                <c:pt idx="343">
                  <c:v>7608.0</c:v>
                </c:pt>
                <c:pt idx="344">
                  <c:v>5656.0</c:v>
                </c:pt>
                <c:pt idx="345">
                  <c:v>7600.0</c:v>
                </c:pt>
                <c:pt idx="346">
                  <c:v>8164.0</c:v>
                </c:pt>
                <c:pt idx="347">
                  <c:v>7584.0</c:v>
                </c:pt>
                <c:pt idx="348">
                  <c:v>6620.0</c:v>
                </c:pt>
                <c:pt idx="349">
                  <c:v>6608.0</c:v>
                </c:pt>
                <c:pt idx="350">
                  <c:v>7600.0</c:v>
                </c:pt>
                <c:pt idx="351">
                  <c:v>5656.0</c:v>
                </c:pt>
                <c:pt idx="352">
                  <c:v>7620.0</c:v>
                </c:pt>
                <c:pt idx="353">
                  <c:v>5780.0</c:v>
                </c:pt>
                <c:pt idx="354">
                  <c:v>7732.0</c:v>
                </c:pt>
                <c:pt idx="355">
                  <c:v>6756.0</c:v>
                </c:pt>
                <c:pt idx="356">
                  <c:v>5780.0</c:v>
                </c:pt>
                <c:pt idx="357">
                  <c:v>7740.0</c:v>
                </c:pt>
                <c:pt idx="358">
                  <c:v>5784.0</c:v>
                </c:pt>
                <c:pt idx="359">
                  <c:v>7712.0</c:v>
                </c:pt>
                <c:pt idx="360">
                  <c:v>8276.0</c:v>
                </c:pt>
                <c:pt idx="361">
                  <c:v>6904.0</c:v>
                </c:pt>
                <c:pt idx="362">
                  <c:v>10996.0</c:v>
                </c:pt>
                <c:pt idx="363">
                  <c:v>5900.0</c:v>
                </c:pt>
                <c:pt idx="364">
                  <c:v>7832.0</c:v>
                </c:pt>
                <c:pt idx="365">
                  <c:v>5904.0</c:v>
                </c:pt>
                <c:pt idx="366">
                  <c:v>6880.0</c:v>
                </c:pt>
                <c:pt idx="367">
                  <c:v>12464.0</c:v>
                </c:pt>
                <c:pt idx="368">
                  <c:v>6932.0</c:v>
                </c:pt>
                <c:pt idx="369">
                  <c:v>7920.0</c:v>
                </c:pt>
                <c:pt idx="370">
                  <c:v>5968.0</c:v>
                </c:pt>
                <c:pt idx="371">
                  <c:v>7896.0</c:v>
                </c:pt>
                <c:pt idx="372">
                  <c:v>6932.0</c:v>
                </c:pt>
                <c:pt idx="373">
                  <c:v>6932.0</c:v>
                </c:pt>
                <c:pt idx="374">
                  <c:v>7936.0</c:v>
                </c:pt>
                <c:pt idx="375">
                  <c:v>5972.0</c:v>
                </c:pt>
                <c:pt idx="376">
                  <c:v>7940.0</c:v>
                </c:pt>
                <c:pt idx="377">
                  <c:v>5976.0</c:v>
                </c:pt>
                <c:pt idx="378">
                  <c:v>7896.0</c:v>
                </c:pt>
                <c:pt idx="379">
                  <c:v>6936.0</c:v>
                </c:pt>
                <c:pt idx="380">
                  <c:v>6900.0</c:v>
                </c:pt>
                <c:pt idx="381">
                  <c:v>7864.0</c:v>
                </c:pt>
                <c:pt idx="382">
                  <c:v>6048.0</c:v>
                </c:pt>
                <c:pt idx="383">
                  <c:v>8024.0</c:v>
                </c:pt>
                <c:pt idx="384">
                  <c:v>6048.0</c:v>
                </c:pt>
                <c:pt idx="385">
                  <c:v>8000.0</c:v>
                </c:pt>
                <c:pt idx="386">
                  <c:v>7024.0</c:v>
                </c:pt>
                <c:pt idx="387">
                  <c:v>7000.0</c:v>
                </c:pt>
                <c:pt idx="388">
                  <c:v>7984.0</c:v>
                </c:pt>
                <c:pt idx="389">
                  <c:v>6104.0</c:v>
                </c:pt>
                <c:pt idx="390">
                  <c:v>8072.0</c:v>
                </c:pt>
                <c:pt idx="391">
                  <c:v>6184.0</c:v>
                </c:pt>
                <c:pt idx="392">
                  <c:v>8108.0</c:v>
                </c:pt>
                <c:pt idx="393">
                  <c:v>7148.0</c:v>
                </c:pt>
                <c:pt idx="394">
                  <c:v>7156.0</c:v>
                </c:pt>
                <c:pt idx="395">
                  <c:v>8156.0</c:v>
                </c:pt>
                <c:pt idx="396">
                  <c:v>6188.0</c:v>
                </c:pt>
                <c:pt idx="397">
                  <c:v>8132.0</c:v>
                </c:pt>
                <c:pt idx="398">
                  <c:v>6188.0</c:v>
                </c:pt>
                <c:pt idx="399">
                  <c:v>8116.0</c:v>
                </c:pt>
                <c:pt idx="400">
                  <c:v>7544.0</c:v>
                </c:pt>
                <c:pt idx="401">
                  <c:v>7132.0</c:v>
                </c:pt>
                <c:pt idx="402">
                  <c:v>8904.0</c:v>
                </c:pt>
                <c:pt idx="403">
                  <c:v>7216.0</c:v>
                </c:pt>
                <c:pt idx="404">
                  <c:v>8168.0</c:v>
                </c:pt>
                <c:pt idx="405">
                  <c:v>6352.0</c:v>
                </c:pt>
                <c:pt idx="406">
                  <c:v>8320.0</c:v>
                </c:pt>
                <c:pt idx="407">
                  <c:v>6360.0</c:v>
                </c:pt>
                <c:pt idx="408">
                  <c:v>8352.0</c:v>
                </c:pt>
                <c:pt idx="409">
                  <c:v>7360.0</c:v>
                </c:pt>
                <c:pt idx="410">
                  <c:v>7272.0</c:v>
                </c:pt>
                <c:pt idx="411">
                  <c:v>8224.0</c:v>
                </c:pt>
                <c:pt idx="412">
                  <c:v>6368.0</c:v>
                </c:pt>
                <c:pt idx="413">
                  <c:v>8328.0</c:v>
                </c:pt>
                <c:pt idx="414">
                  <c:v>6368.0</c:v>
                </c:pt>
                <c:pt idx="415">
                  <c:v>8308.0</c:v>
                </c:pt>
                <c:pt idx="416">
                  <c:v>7340.0</c:v>
                </c:pt>
                <c:pt idx="417">
                  <c:v>7316.0</c:v>
                </c:pt>
                <c:pt idx="418">
                  <c:v>8292.0</c:v>
                </c:pt>
                <c:pt idx="419">
                  <c:v>6372.0</c:v>
                </c:pt>
                <c:pt idx="420">
                  <c:v>8308.0</c:v>
                </c:pt>
                <c:pt idx="421">
                  <c:v>9844.0</c:v>
                </c:pt>
                <c:pt idx="422">
                  <c:v>7432.0</c:v>
                </c:pt>
                <c:pt idx="423">
                  <c:v>8396.0</c:v>
                </c:pt>
                <c:pt idx="424">
                  <c:v>6484.0</c:v>
                </c:pt>
                <c:pt idx="425">
                  <c:v>8416.0</c:v>
                </c:pt>
                <c:pt idx="426">
                  <c:v>6488.0</c:v>
                </c:pt>
                <c:pt idx="427">
                  <c:v>8368.0</c:v>
                </c:pt>
                <c:pt idx="428">
                  <c:v>7432.0</c:v>
                </c:pt>
                <c:pt idx="429">
                  <c:v>8436.0</c:v>
                </c:pt>
                <c:pt idx="430">
                  <c:v>7464.0</c:v>
                </c:pt>
                <c:pt idx="431">
                  <c:v>7440.0</c:v>
                </c:pt>
                <c:pt idx="432">
                  <c:v>8444.0</c:v>
                </c:pt>
                <c:pt idx="433">
                  <c:v>6496.0</c:v>
                </c:pt>
                <c:pt idx="434">
                  <c:v>8472.0</c:v>
                </c:pt>
                <c:pt idx="435">
                  <c:v>10748.0</c:v>
                </c:pt>
                <c:pt idx="436">
                  <c:v>7444.0</c:v>
                </c:pt>
                <c:pt idx="437">
                  <c:v>12872.0</c:v>
                </c:pt>
                <c:pt idx="438">
                  <c:v>6496.0</c:v>
                </c:pt>
                <c:pt idx="439">
                  <c:v>8456.0</c:v>
                </c:pt>
                <c:pt idx="440">
                  <c:v>6496.0</c:v>
                </c:pt>
                <c:pt idx="441">
                  <c:v>8496.0</c:v>
                </c:pt>
                <c:pt idx="442">
                  <c:v>7496.0</c:v>
                </c:pt>
                <c:pt idx="443">
                  <c:v>7460.0</c:v>
                </c:pt>
                <c:pt idx="444">
                  <c:v>12840.0</c:v>
                </c:pt>
                <c:pt idx="445">
                  <c:v>7588.0</c:v>
                </c:pt>
                <c:pt idx="446">
                  <c:v>8616.0</c:v>
                </c:pt>
                <c:pt idx="447">
                  <c:v>6624.0</c:v>
                </c:pt>
                <c:pt idx="448">
                  <c:v>8592.0</c:v>
                </c:pt>
                <c:pt idx="449">
                  <c:v>6624.0</c:v>
                </c:pt>
                <c:pt idx="450">
                  <c:v>7600.0</c:v>
                </c:pt>
                <c:pt idx="451">
                  <c:v>14568.0</c:v>
                </c:pt>
                <c:pt idx="452">
                  <c:v>6744.0</c:v>
                </c:pt>
                <c:pt idx="453">
                  <c:v>8668.0</c:v>
                </c:pt>
                <c:pt idx="454">
                  <c:v>6748.0</c:v>
                </c:pt>
                <c:pt idx="455">
                  <c:v>8636.0</c:v>
                </c:pt>
                <c:pt idx="456">
                  <c:v>17668.0</c:v>
                </c:pt>
                <c:pt idx="457">
                  <c:v>7696.0</c:v>
                </c:pt>
                <c:pt idx="458">
                  <c:v>8660.0</c:v>
                </c:pt>
                <c:pt idx="459">
                  <c:v>6748.0</c:v>
                </c:pt>
                <c:pt idx="460">
                  <c:v>8692.0</c:v>
                </c:pt>
                <c:pt idx="461">
                  <c:v>8108.0</c:v>
                </c:pt>
                <c:pt idx="462">
                  <c:v>7688.0</c:v>
                </c:pt>
                <c:pt idx="463">
                  <c:v>12932.0</c:v>
                </c:pt>
                <c:pt idx="464">
                  <c:v>7704.0</c:v>
                </c:pt>
                <c:pt idx="465">
                  <c:v>8728.0</c:v>
                </c:pt>
                <c:pt idx="466">
                  <c:v>6752.0</c:v>
                </c:pt>
                <c:pt idx="467">
                  <c:v>8704.0</c:v>
                </c:pt>
                <c:pt idx="468">
                  <c:v>7768.0</c:v>
                </c:pt>
                <c:pt idx="469">
                  <c:v>7720.0</c:v>
                </c:pt>
                <c:pt idx="470">
                  <c:v>8688.0</c:v>
                </c:pt>
                <c:pt idx="471">
                  <c:v>6792.0</c:v>
                </c:pt>
                <c:pt idx="472">
                  <c:v>8756.0</c:v>
                </c:pt>
                <c:pt idx="473">
                  <c:v>7776.0</c:v>
                </c:pt>
                <c:pt idx="474">
                  <c:v>7768.0</c:v>
                </c:pt>
                <c:pt idx="475">
                  <c:v>16840.0</c:v>
                </c:pt>
                <c:pt idx="476">
                  <c:v>6800.0</c:v>
                </c:pt>
                <c:pt idx="477">
                  <c:v>8760.0</c:v>
                </c:pt>
                <c:pt idx="478">
                  <c:v>6852.0</c:v>
                </c:pt>
                <c:pt idx="479">
                  <c:v>8820.0</c:v>
                </c:pt>
                <c:pt idx="480">
                  <c:v>6852.0</c:v>
                </c:pt>
                <c:pt idx="481">
                  <c:v>8780.0</c:v>
                </c:pt>
                <c:pt idx="482">
                  <c:v>8836.0</c:v>
                </c:pt>
                <c:pt idx="483">
                  <c:v>7824.0</c:v>
                </c:pt>
                <c:pt idx="484">
                  <c:v>14268.0</c:v>
                </c:pt>
                <c:pt idx="485">
                  <c:v>6852.0</c:v>
                </c:pt>
                <c:pt idx="486">
                  <c:v>8804.0</c:v>
                </c:pt>
                <c:pt idx="487">
                  <c:v>6856.0</c:v>
                </c:pt>
                <c:pt idx="488">
                  <c:v>8768.0</c:v>
                </c:pt>
                <c:pt idx="489">
                  <c:v>7812.0</c:v>
                </c:pt>
                <c:pt idx="490">
                  <c:v>7804.0</c:v>
                </c:pt>
                <c:pt idx="491">
                  <c:v>8784.0</c:v>
                </c:pt>
                <c:pt idx="492">
                  <c:v>6856.0</c:v>
                </c:pt>
                <c:pt idx="493">
                  <c:v>8824.0</c:v>
                </c:pt>
                <c:pt idx="494">
                  <c:v>8216.0</c:v>
                </c:pt>
                <c:pt idx="495">
                  <c:v>7844.0</c:v>
                </c:pt>
                <c:pt idx="496">
                  <c:v>17168.0</c:v>
                </c:pt>
                <c:pt idx="497">
                  <c:v>7768.0</c:v>
                </c:pt>
                <c:pt idx="498">
                  <c:v>8712.0</c:v>
                </c:pt>
                <c:pt idx="499">
                  <c:v>7772.0</c:v>
                </c:pt>
                <c:pt idx="500">
                  <c:v>8752.0</c:v>
                </c:pt>
                <c:pt idx="501">
                  <c:v>6864.0</c:v>
                </c:pt>
                <c:pt idx="502">
                  <c:v>8820.0</c:v>
                </c:pt>
                <c:pt idx="503">
                  <c:v>8332.0</c:v>
                </c:pt>
                <c:pt idx="504">
                  <c:v>8956.0</c:v>
                </c:pt>
                <c:pt idx="505">
                  <c:v>7976.0</c:v>
                </c:pt>
                <c:pt idx="506">
                  <c:v>7932.0</c:v>
                </c:pt>
                <c:pt idx="507">
                  <c:v>8900.0</c:v>
                </c:pt>
                <c:pt idx="508">
                  <c:v>7912.0</c:v>
                </c:pt>
                <c:pt idx="509">
                  <c:v>8868.0</c:v>
                </c:pt>
                <c:pt idx="510">
                  <c:v>6996.0</c:v>
                </c:pt>
                <c:pt idx="511">
                  <c:v>8900.0</c:v>
                </c:pt>
                <c:pt idx="512">
                  <c:v>14440.0</c:v>
                </c:pt>
                <c:pt idx="513">
                  <c:v>7996.0</c:v>
                </c:pt>
                <c:pt idx="514">
                  <c:v>12108.0</c:v>
                </c:pt>
                <c:pt idx="515">
                  <c:v>7004.0</c:v>
                </c:pt>
                <c:pt idx="516">
                  <c:v>8932.0</c:v>
                </c:pt>
                <c:pt idx="517">
                  <c:v>7008.0</c:v>
                </c:pt>
                <c:pt idx="518">
                  <c:v>8960.0</c:v>
                </c:pt>
                <c:pt idx="519">
                  <c:v>10184.0</c:v>
                </c:pt>
                <c:pt idx="520">
                  <c:v>7976.0</c:v>
                </c:pt>
                <c:pt idx="521">
                  <c:v>18160.0</c:v>
                </c:pt>
                <c:pt idx="522">
                  <c:v>7948.0</c:v>
                </c:pt>
                <c:pt idx="523">
                  <c:v>9704.0</c:v>
                </c:pt>
                <c:pt idx="524">
                  <c:v>7960.0</c:v>
                </c:pt>
                <c:pt idx="525">
                  <c:v>8960.0</c:v>
                </c:pt>
                <c:pt idx="526">
                  <c:v>7008.0</c:v>
                </c:pt>
                <c:pt idx="527">
                  <c:v>8936.0</c:v>
                </c:pt>
                <c:pt idx="528">
                  <c:v>12512.0</c:v>
                </c:pt>
                <c:pt idx="529">
                  <c:v>8960.0</c:v>
                </c:pt>
                <c:pt idx="530">
                  <c:v>9520.0</c:v>
                </c:pt>
                <c:pt idx="531">
                  <c:v>7964.0</c:v>
                </c:pt>
                <c:pt idx="532">
                  <c:v>18228.0</c:v>
                </c:pt>
                <c:pt idx="533">
                  <c:v>7964.0</c:v>
                </c:pt>
                <c:pt idx="534">
                  <c:v>8952.0</c:v>
                </c:pt>
                <c:pt idx="535">
                  <c:v>7016.0</c:v>
                </c:pt>
                <c:pt idx="536">
                  <c:v>8984.0</c:v>
                </c:pt>
                <c:pt idx="537">
                  <c:v>14412.0</c:v>
                </c:pt>
                <c:pt idx="538">
                  <c:v>9120.0</c:v>
                </c:pt>
                <c:pt idx="539">
                  <c:v>21584.0</c:v>
                </c:pt>
                <c:pt idx="540">
                  <c:v>7152.0</c:v>
                </c:pt>
                <c:pt idx="541">
                  <c:v>9104.0</c:v>
                </c:pt>
                <c:pt idx="542">
                  <c:v>7156.0</c:v>
                </c:pt>
                <c:pt idx="543">
                  <c:v>9096.0</c:v>
                </c:pt>
                <c:pt idx="544">
                  <c:v>9748.0</c:v>
                </c:pt>
                <c:pt idx="545">
                  <c:v>8116.0</c:v>
                </c:pt>
                <c:pt idx="546">
                  <c:v>9108.0</c:v>
                </c:pt>
                <c:pt idx="547">
                  <c:v>7164.0</c:v>
                </c:pt>
                <c:pt idx="548">
                  <c:v>9120.0</c:v>
                </c:pt>
                <c:pt idx="549">
                  <c:v>13568.0</c:v>
                </c:pt>
                <c:pt idx="550">
                  <c:v>9008.0</c:v>
                </c:pt>
                <c:pt idx="551">
                  <c:v>16360.0</c:v>
                </c:pt>
                <c:pt idx="552">
                  <c:v>8132.0</c:v>
                </c:pt>
                <c:pt idx="553">
                  <c:v>9144.0</c:v>
                </c:pt>
                <c:pt idx="554">
                  <c:v>7168.0</c:v>
                </c:pt>
                <c:pt idx="555">
                  <c:v>9096.0</c:v>
                </c:pt>
                <c:pt idx="556">
                  <c:v>15516.0</c:v>
                </c:pt>
                <c:pt idx="557">
                  <c:v>9092.0</c:v>
                </c:pt>
                <c:pt idx="558">
                  <c:v>8132.0</c:v>
                </c:pt>
                <c:pt idx="559">
                  <c:v>8092.0</c:v>
                </c:pt>
                <c:pt idx="560">
                  <c:v>9036.0</c:v>
                </c:pt>
                <c:pt idx="561">
                  <c:v>7172.0</c:v>
                </c:pt>
                <c:pt idx="562">
                  <c:v>9156.0</c:v>
                </c:pt>
                <c:pt idx="563">
                  <c:v>12536.0</c:v>
                </c:pt>
                <c:pt idx="564">
                  <c:v>9128.0</c:v>
                </c:pt>
                <c:pt idx="565">
                  <c:v>8152.0</c:v>
                </c:pt>
                <c:pt idx="566">
                  <c:v>8124.0</c:v>
                </c:pt>
                <c:pt idx="567">
                  <c:v>9112.0</c:v>
                </c:pt>
                <c:pt idx="568">
                  <c:v>7180.0</c:v>
                </c:pt>
                <c:pt idx="569">
                  <c:v>9128.0</c:v>
                </c:pt>
                <c:pt idx="570">
                  <c:v>7184.0</c:v>
                </c:pt>
                <c:pt idx="571">
                  <c:v>9128.0</c:v>
                </c:pt>
                <c:pt idx="572">
                  <c:v>8392.0</c:v>
                </c:pt>
                <c:pt idx="573">
                  <c:v>8404.0</c:v>
                </c:pt>
                <c:pt idx="574">
                  <c:v>9376.0</c:v>
                </c:pt>
                <c:pt idx="575">
                  <c:v>7456.0</c:v>
                </c:pt>
                <c:pt idx="576">
                  <c:v>9408.0</c:v>
                </c:pt>
                <c:pt idx="577">
                  <c:v>7456.0</c:v>
                </c:pt>
                <c:pt idx="578">
                  <c:v>9384.0</c:v>
                </c:pt>
                <c:pt idx="579">
                  <c:v>8420.0</c:v>
                </c:pt>
                <c:pt idx="580">
                  <c:v>8416.0</c:v>
                </c:pt>
                <c:pt idx="581">
                  <c:v>9416.0</c:v>
                </c:pt>
                <c:pt idx="582">
                  <c:v>7496.0</c:v>
                </c:pt>
                <c:pt idx="583">
                  <c:v>9400.0</c:v>
                </c:pt>
                <c:pt idx="584">
                  <c:v>7524.0</c:v>
                </c:pt>
              </c:numCache>
            </c:numRef>
          </c:val>
          <c:smooth val="0"/>
        </c:ser>
        <c:dLbls>
          <c:showLegendKey val="0"/>
          <c:showVal val="0"/>
          <c:showCatName val="0"/>
          <c:showSerName val="0"/>
          <c:showPercent val="0"/>
          <c:showBubbleSize val="0"/>
        </c:dLbls>
        <c:marker val="1"/>
        <c:smooth val="0"/>
        <c:axId val="2074038808"/>
        <c:axId val="2074044200"/>
      </c:lineChart>
      <c:catAx>
        <c:axId val="207403880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4044200"/>
        <c:crosses val="autoZero"/>
        <c:auto val="1"/>
        <c:lblAlgn val="ctr"/>
        <c:lblOffset val="100"/>
        <c:noMultiLvlLbl val="0"/>
      </c:catAx>
      <c:valAx>
        <c:axId val="2074044200"/>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40388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Sheet1!$B$2:$B$700</c:f>
              <c:numCache>
                <c:formatCode>General</c:formatCode>
                <c:ptCount val="699"/>
                <c:pt idx="0">
                  <c:v>1952.0</c:v>
                </c:pt>
                <c:pt idx="1">
                  <c:v>2008.0</c:v>
                </c:pt>
                <c:pt idx="2">
                  <c:v>2036.0</c:v>
                </c:pt>
                <c:pt idx="3">
                  <c:v>2060.0</c:v>
                </c:pt>
                <c:pt idx="4">
                  <c:v>3160.0</c:v>
                </c:pt>
                <c:pt idx="5">
                  <c:v>4128.0</c:v>
                </c:pt>
                <c:pt idx="6">
                  <c:v>3100.0</c:v>
                </c:pt>
                <c:pt idx="7">
                  <c:v>5068.0</c:v>
                </c:pt>
                <c:pt idx="8">
                  <c:v>3268.0</c:v>
                </c:pt>
                <c:pt idx="9">
                  <c:v>5236.0</c:v>
                </c:pt>
                <c:pt idx="10">
                  <c:v>4256.0</c:v>
                </c:pt>
                <c:pt idx="11">
                  <c:v>4224.0</c:v>
                </c:pt>
                <c:pt idx="12">
                  <c:v>5196.0</c:v>
                </c:pt>
                <c:pt idx="13">
                  <c:v>3284.0</c:v>
                </c:pt>
                <c:pt idx="14">
                  <c:v>5236.0</c:v>
                </c:pt>
                <c:pt idx="15">
                  <c:v>4784.0</c:v>
                </c:pt>
                <c:pt idx="16">
                  <c:v>4408.0</c:v>
                </c:pt>
                <c:pt idx="17">
                  <c:v>5392.0</c:v>
                </c:pt>
                <c:pt idx="18">
                  <c:v>3456.0</c:v>
                </c:pt>
                <c:pt idx="19">
                  <c:v>5384.0</c:v>
                </c:pt>
                <c:pt idx="20">
                  <c:v>3460.0</c:v>
                </c:pt>
                <c:pt idx="21">
                  <c:v>4428.0</c:v>
                </c:pt>
                <c:pt idx="22">
                  <c:v>9320.0</c:v>
                </c:pt>
                <c:pt idx="23">
                  <c:v>3504.0</c:v>
                </c:pt>
                <c:pt idx="24">
                  <c:v>5480.0</c:v>
                </c:pt>
                <c:pt idx="25">
                  <c:v>3504.0</c:v>
                </c:pt>
                <c:pt idx="26">
                  <c:v>5432.0</c:v>
                </c:pt>
                <c:pt idx="27">
                  <c:v>4468.0</c:v>
                </c:pt>
                <c:pt idx="28">
                  <c:v>4504.0</c:v>
                </c:pt>
                <c:pt idx="29">
                  <c:v>5492.0</c:v>
                </c:pt>
                <c:pt idx="30">
                  <c:v>3564.0</c:v>
                </c:pt>
                <c:pt idx="31">
                  <c:v>5548.0</c:v>
                </c:pt>
                <c:pt idx="32">
                  <c:v>4556.0</c:v>
                </c:pt>
                <c:pt idx="33">
                  <c:v>4488.0</c:v>
                </c:pt>
                <c:pt idx="34">
                  <c:v>5452.0</c:v>
                </c:pt>
                <c:pt idx="35">
                  <c:v>3576.0</c:v>
                </c:pt>
                <c:pt idx="36">
                  <c:v>5544.0</c:v>
                </c:pt>
                <c:pt idx="37">
                  <c:v>8184.0</c:v>
                </c:pt>
                <c:pt idx="38">
                  <c:v>4548.0</c:v>
                </c:pt>
                <c:pt idx="39">
                  <c:v>8180.0</c:v>
                </c:pt>
                <c:pt idx="40">
                  <c:v>3676.0</c:v>
                </c:pt>
                <c:pt idx="41">
                  <c:v>5596.0</c:v>
                </c:pt>
                <c:pt idx="42">
                  <c:v>3676.0</c:v>
                </c:pt>
                <c:pt idx="43">
                  <c:v>5604.0</c:v>
                </c:pt>
                <c:pt idx="44">
                  <c:v>4640.0</c:v>
                </c:pt>
                <c:pt idx="45">
                  <c:v>4632.0</c:v>
                </c:pt>
                <c:pt idx="46">
                  <c:v>5604.0</c:v>
                </c:pt>
                <c:pt idx="47">
                  <c:v>3676.0</c:v>
                </c:pt>
                <c:pt idx="48">
                  <c:v>5580.0</c:v>
                </c:pt>
                <c:pt idx="49">
                  <c:v>8988.0</c:v>
                </c:pt>
                <c:pt idx="50">
                  <c:v>4616.0</c:v>
                </c:pt>
                <c:pt idx="51">
                  <c:v>6360.0</c:v>
                </c:pt>
                <c:pt idx="52">
                  <c:v>3740.0</c:v>
                </c:pt>
                <c:pt idx="53">
                  <c:v>5760.0</c:v>
                </c:pt>
                <c:pt idx="54">
                  <c:v>3836.0</c:v>
                </c:pt>
                <c:pt idx="55">
                  <c:v>5780.0</c:v>
                </c:pt>
                <c:pt idx="56">
                  <c:v>4808.0</c:v>
                </c:pt>
                <c:pt idx="57">
                  <c:v>4792.0</c:v>
                </c:pt>
                <c:pt idx="58">
                  <c:v>5796.0</c:v>
                </c:pt>
                <c:pt idx="59">
                  <c:v>3836.0</c:v>
                </c:pt>
                <c:pt idx="60">
                  <c:v>5796.0</c:v>
                </c:pt>
                <c:pt idx="61">
                  <c:v>4820.0</c:v>
                </c:pt>
                <c:pt idx="62">
                  <c:v>4808.0</c:v>
                </c:pt>
                <c:pt idx="63">
                  <c:v>5808.0</c:v>
                </c:pt>
                <c:pt idx="64">
                  <c:v>3840.0</c:v>
                </c:pt>
                <c:pt idx="65">
                  <c:v>5816.0</c:v>
                </c:pt>
                <c:pt idx="66">
                  <c:v>7396.0</c:v>
                </c:pt>
                <c:pt idx="67">
                  <c:v>4780.0</c:v>
                </c:pt>
                <c:pt idx="68">
                  <c:v>8288.0</c:v>
                </c:pt>
                <c:pt idx="69">
                  <c:v>3852.0</c:v>
                </c:pt>
                <c:pt idx="70">
                  <c:v>5788.0</c:v>
                </c:pt>
                <c:pt idx="71">
                  <c:v>3852.0</c:v>
                </c:pt>
                <c:pt idx="72">
                  <c:v>4844.0</c:v>
                </c:pt>
                <c:pt idx="73">
                  <c:v>16140.0</c:v>
                </c:pt>
                <c:pt idx="74">
                  <c:v>3988.0</c:v>
                </c:pt>
                <c:pt idx="75">
                  <c:v>5980.0</c:v>
                </c:pt>
                <c:pt idx="76">
                  <c:v>3992.0</c:v>
                </c:pt>
                <c:pt idx="77">
                  <c:v>5944.0</c:v>
                </c:pt>
                <c:pt idx="78">
                  <c:v>5008.0</c:v>
                </c:pt>
                <c:pt idx="79">
                  <c:v>4996.0</c:v>
                </c:pt>
                <c:pt idx="80">
                  <c:v>6008.0</c:v>
                </c:pt>
                <c:pt idx="81">
                  <c:v>4032.0</c:v>
                </c:pt>
                <c:pt idx="82">
                  <c:v>5992.0</c:v>
                </c:pt>
                <c:pt idx="83">
                  <c:v>6240.0</c:v>
                </c:pt>
                <c:pt idx="84">
                  <c:v>5004.0</c:v>
                </c:pt>
                <c:pt idx="85">
                  <c:v>6760.0</c:v>
                </c:pt>
                <c:pt idx="86">
                  <c:v>4104.0</c:v>
                </c:pt>
                <c:pt idx="87">
                  <c:v>6040.0</c:v>
                </c:pt>
                <c:pt idx="88">
                  <c:v>4104.0</c:v>
                </c:pt>
                <c:pt idx="89">
                  <c:v>6016.0</c:v>
                </c:pt>
                <c:pt idx="90">
                  <c:v>17512.0</c:v>
                </c:pt>
                <c:pt idx="91">
                  <c:v>5084.0</c:v>
                </c:pt>
                <c:pt idx="92">
                  <c:v>6080.0</c:v>
                </c:pt>
                <c:pt idx="93">
                  <c:v>4224.0</c:v>
                </c:pt>
                <c:pt idx="94">
                  <c:v>6176.0</c:v>
                </c:pt>
                <c:pt idx="95">
                  <c:v>5200.0</c:v>
                </c:pt>
                <c:pt idx="96">
                  <c:v>5180.0</c:v>
                </c:pt>
                <c:pt idx="97">
                  <c:v>6176.0</c:v>
                </c:pt>
                <c:pt idx="98">
                  <c:v>4228.0</c:v>
                </c:pt>
                <c:pt idx="99">
                  <c:v>6204.0</c:v>
                </c:pt>
                <c:pt idx="100">
                  <c:v>7324.0</c:v>
                </c:pt>
                <c:pt idx="101">
                  <c:v>5224.0</c:v>
                </c:pt>
                <c:pt idx="102">
                  <c:v>8500.0</c:v>
                </c:pt>
                <c:pt idx="103">
                  <c:v>4244.0</c:v>
                </c:pt>
                <c:pt idx="104">
                  <c:v>6180.0</c:v>
                </c:pt>
                <c:pt idx="105">
                  <c:v>4252.0</c:v>
                </c:pt>
                <c:pt idx="106">
                  <c:v>6276.0</c:v>
                </c:pt>
                <c:pt idx="107">
                  <c:v>5328.0</c:v>
                </c:pt>
                <c:pt idx="108">
                  <c:v>5276.0</c:v>
                </c:pt>
                <c:pt idx="109">
                  <c:v>6268.0</c:v>
                </c:pt>
                <c:pt idx="110">
                  <c:v>4316.0</c:v>
                </c:pt>
                <c:pt idx="111">
                  <c:v>6308.0</c:v>
                </c:pt>
                <c:pt idx="112">
                  <c:v>5328.0</c:v>
                </c:pt>
                <c:pt idx="113">
                  <c:v>5288.0</c:v>
                </c:pt>
                <c:pt idx="114">
                  <c:v>6284.0</c:v>
                </c:pt>
                <c:pt idx="115">
                  <c:v>4384.0</c:v>
                </c:pt>
                <c:pt idx="116">
                  <c:v>6336.0</c:v>
                </c:pt>
                <c:pt idx="117">
                  <c:v>6660.0</c:v>
                </c:pt>
                <c:pt idx="118">
                  <c:v>5348.0</c:v>
                </c:pt>
                <c:pt idx="119">
                  <c:v>7116.0</c:v>
                </c:pt>
                <c:pt idx="120">
                  <c:v>4388.0</c:v>
                </c:pt>
                <c:pt idx="121">
                  <c:v>6364.0</c:v>
                </c:pt>
                <c:pt idx="122">
                  <c:v>4416.0</c:v>
                </c:pt>
                <c:pt idx="123">
                  <c:v>6376.0</c:v>
                </c:pt>
                <c:pt idx="124">
                  <c:v>5396.0</c:v>
                </c:pt>
                <c:pt idx="125">
                  <c:v>5376.0</c:v>
                </c:pt>
                <c:pt idx="126">
                  <c:v>6380.0</c:v>
                </c:pt>
                <c:pt idx="127">
                  <c:v>4428.0</c:v>
                </c:pt>
                <c:pt idx="128">
                  <c:v>6396.0</c:v>
                </c:pt>
                <c:pt idx="129">
                  <c:v>5412.0</c:v>
                </c:pt>
                <c:pt idx="130">
                  <c:v>5384.0</c:v>
                </c:pt>
                <c:pt idx="131">
                  <c:v>6364.0</c:v>
                </c:pt>
                <c:pt idx="132">
                  <c:v>4504.0</c:v>
                </c:pt>
                <c:pt idx="133">
                  <c:v>6448.0</c:v>
                </c:pt>
                <c:pt idx="134">
                  <c:v>4504.0</c:v>
                </c:pt>
                <c:pt idx="135">
                  <c:v>5460.0</c:v>
                </c:pt>
                <c:pt idx="136">
                  <c:v>15104.0</c:v>
                </c:pt>
                <c:pt idx="137">
                  <c:v>4504.0</c:v>
                </c:pt>
                <c:pt idx="138">
                  <c:v>6440.0</c:v>
                </c:pt>
                <c:pt idx="139">
                  <c:v>4504.0</c:v>
                </c:pt>
                <c:pt idx="140">
                  <c:v>6488.0</c:v>
                </c:pt>
                <c:pt idx="141">
                  <c:v>5536.0</c:v>
                </c:pt>
                <c:pt idx="142">
                  <c:v>5492.0</c:v>
                </c:pt>
                <c:pt idx="143">
                  <c:v>6480.0</c:v>
                </c:pt>
                <c:pt idx="144">
                  <c:v>4544.0</c:v>
                </c:pt>
                <c:pt idx="145">
                  <c:v>6484.0</c:v>
                </c:pt>
                <c:pt idx="146">
                  <c:v>5560.0</c:v>
                </c:pt>
                <c:pt idx="147">
                  <c:v>5556.0</c:v>
                </c:pt>
                <c:pt idx="148">
                  <c:v>6552.0</c:v>
                </c:pt>
                <c:pt idx="149">
                  <c:v>4592.0</c:v>
                </c:pt>
                <c:pt idx="150">
                  <c:v>6552.0</c:v>
                </c:pt>
                <c:pt idx="151">
                  <c:v>10724.0</c:v>
                </c:pt>
                <c:pt idx="152">
                  <c:v>5632.0</c:v>
                </c:pt>
                <c:pt idx="153">
                  <c:v>9132.0</c:v>
                </c:pt>
                <c:pt idx="154">
                  <c:v>4644.0</c:v>
                </c:pt>
                <c:pt idx="155">
                  <c:v>6596.0</c:v>
                </c:pt>
                <c:pt idx="156">
                  <c:v>4652.0</c:v>
                </c:pt>
                <c:pt idx="157">
                  <c:v>6596.0</c:v>
                </c:pt>
                <c:pt idx="158">
                  <c:v>5624.0</c:v>
                </c:pt>
                <c:pt idx="159">
                  <c:v>5620.0</c:v>
                </c:pt>
                <c:pt idx="160">
                  <c:v>6628.0</c:v>
                </c:pt>
                <c:pt idx="161">
                  <c:v>4688.0</c:v>
                </c:pt>
                <c:pt idx="162">
                  <c:v>6608.0</c:v>
                </c:pt>
                <c:pt idx="163">
                  <c:v>6028.0</c:v>
                </c:pt>
                <c:pt idx="164">
                  <c:v>5632.0</c:v>
                </c:pt>
                <c:pt idx="165">
                  <c:v>6616.0</c:v>
                </c:pt>
                <c:pt idx="166">
                  <c:v>4692.0</c:v>
                </c:pt>
                <c:pt idx="167">
                  <c:v>6652.0</c:v>
                </c:pt>
                <c:pt idx="168">
                  <c:v>4692.0</c:v>
                </c:pt>
                <c:pt idx="169">
                  <c:v>5680.0</c:v>
                </c:pt>
                <c:pt idx="170">
                  <c:v>13300.0</c:v>
                </c:pt>
                <c:pt idx="171">
                  <c:v>4692.0</c:v>
                </c:pt>
                <c:pt idx="172">
                  <c:v>6644.0</c:v>
                </c:pt>
                <c:pt idx="173">
                  <c:v>4692.0</c:v>
                </c:pt>
                <c:pt idx="174">
                  <c:v>6644.0</c:v>
                </c:pt>
                <c:pt idx="175">
                  <c:v>5696.0</c:v>
                </c:pt>
                <c:pt idx="176">
                  <c:v>5660.0</c:v>
                </c:pt>
                <c:pt idx="177">
                  <c:v>6640.0</c:v>
                </c:pt>
                <c:pt idx="178">
                  <c:v>4720.0</c:v>
                </c:pt>
                <c:pt idx="179">
                  <c:v>6656.0</c:v>
                </c:pt>
                <c:pt idx="180">
                  <c:v>6064.0</c:v>
                </c:pt>
                <c:pt idx="181">
                  <c:v>5688.0</c:v>
                </c:pt>
                <c:pt idx="182">
                  <c:v>6680.0</c:v>
                </c:pt>
                <c:pt idx="183">
                  <c:v>4720.0</c:v>
                </c:pt>
                <c:pt idx="184">
                  <c:v>6672.0</c:v>
                </c:pt>
                <c:pt idx="185">
                  <c:v>12416.0</c:v>
                </c:pt>
                <c:pt idx="186">
                  <c:v>5768.0</c:v>
                </c:pt>
                <c:pt idx="187">
                  <c:v>10988.0</c:v>
                </c:pt>
                <c:pt idx="188">
                  <c:v>4772.0</c:v>
                </c:pt>
                <c:pt idx="189">
                  <c:v>6764.0</c:v>
                </c:pt>
                <c:pt idx="190">
                  <c:v>4812.0</c:v>
                </c:pt>
                <c:pt idx="191">
                  <c:v>6788.0</c:v>
                </c:pt>
                <c:pt idx="192">
                  <c:v>5800.0</c:v>
                </c:pt>
                <c:pt idx="193">
                  <c:v>5776.0</c:v>
                </c:pt>
                <c:pt idx="194">
                  <c:v>6772.0</c:v>
                </c:pt>
                <c:pt idx="195">
                  <c:v>4892.0</c:v>
                </c:pt>
                <c:pt idx="196">
                  <c:v>6756.0</c:v>
                </c:pt>
                <c:pt idx="197">
                  <c:v>5824.0</c:v>
                </c:pt>
                <c:pt idx="198">
                  <c:v>5864.0</c:v>
                </c:pt>
                <c:pt idx="199">
                  <c:v>6884.0</c:v>
                </c:pt>
                <c:pt idx="200">
                  <c:v>5008.0</c:v>
                </c:pt>
                <c:pt idx="201">
                  <c:v>6960.0</c:v>
                </c:pt>
                <c:pt idx="202">
                  <c:v>12544.0</c:v>
                </c:pt>
                <c:pt idx="203">
                  <c:v>6952.0</c:v>
                </c:pt>
                <c:pt idx="204">
                  <c:v>5980.0</c:v>
                </c:pt>
                <c:pt idx="205">
                  <c:v>5008.0</c:v>
                </c:pt>
                <c:pt idx="206">
                  <c:v>6928.0</c:v>
                </c:pt>
                <c:pt idx="207">
                  <c:v>5008.0</c:v>
                </c:pt>
                <c:pt idx="208">
                  <c:v>6952.0</c:v>
                </c:pt>
                <c:pt idx="209">
                  <c:v>6044.0</c:v>
                </c:pt>
                <c:pt idx="210">
                  <c:v>6040.0</c:v>
                </c:pt>
                <c:pt idx="211">
                  <c:v>7040.0</c:v>
                </c:pt>
                <c:pt idx="212">
                  <c:v>5072.0</c:v>
                </c:pt>
                <c:pt idx="213">
                  <c:v>7064.0</c:v>
                </c:pt>
                <c:pt idx="214">
                  <c:v>6264.0</c:v>
                </c:pt>
                <c:pt idx="215">
                  <c:v>6224.0</c:v>
                </c:pt>
                <c:pt idx="216">
                  <c:v>7212.0</c:v>
                </c:pt>
                <c:pt idx="217">
                  <c:v>5280.0</c:v>
                </c:pt>
                <c:pt idx="218">
                  <c:v>7232.0</c:v>
                </c:pt>
                <c:pt idx="219">
                  <c:v>5280.0</c:v>
                </c:pt>
                <c:pt idx="220">
                  <c:v>6276.0</c:v>
                </c:pt>
                <c:pt idx="221">
                  <c:v>7288.0</c:v>
                </c:pt>
                <c:pt idx="222">
                  <c:v>5336.0</c:v>
                </c:pt>
                <c:pt idx="223">
                  <c:v>7272.0</c:v>
                </c:pt>
                <c:pt idx="224">
                  <c:v>6700.0</c:v>
                </c:pt>
                <c:pt idx="225">
                  <c:v>6284.0</c:v>
                </c:pt>
                <c:pt idx="226">
                  <c:v>7272.0</c:v>
                </c:pt>
                <c:pt idx="227">
                  <c:v>5336.0</c:v>
                </c:pt>
                <c:pt idx="228">
                  <c:v>7344.0</c:v>
                </c:pt>
                <c:pt idx="229">
                  <c:v>11548.0</c:v>
                </c:pt>
                <c:pt idx="230">
                  <c:v>6300.0</c:v>
                </c:pt>
                <c:pt idx="231">
                  <c:v>10384.0</c:v>
                </c:pt>
                <c:pt idx="232">
                  <c:v>5336.0</c:v>
                </c:pt>
                <c:pt idx="233">
                  <c:v>7304.0</c:v>
                </c:pt>
                <c:pt idx="234">
                  <c:v>5336.0</c:v>
                </c:pt>
                <c:pt idx="235">
                  <c:v>7320.0</c:v>
                </c:pt>
                <c:pt idx="236">
                  <c:v>19400.0</c:v>
                </c:pt>
                <c:pt idx="237">
                  <c:v>6300.0</c:v>
                </c:pt>
                <c:pt idx="238">
                  <c:v>7288.0</c:v>
                </c:pt>
                <c:pt idx="239">
                  <c:v>5336.0</c:v>
                </c:pt>
                <c:pt idx="240">
                  <c:v>7296.0</c:v>
                </c:pt>
                <c:pt idx="241">
                  <c:v>6316.0</c:v>
                </c:pt>
                <c:pt idx="242">
                  <c:v>6288.0</c:v>
                </c:pt>
                <c:pt idx="243">
                  <c:v>7304.0</c:v>
                </c:pt>
                <c:pt idx="244">
                  <c:v>5336.0</c:v>
                </c:pt>
                <c:pt idx="245">
                  <c:v>7328.0</c:v>
                </c:pt>
                <c:pt idx="246">
                  <c:v>6712.0</c:v>
                </c:pt>
                <c:pt idx="247">
                  <c:v>6284.0</c:v>
                </c:pt>
                <c:pt idx="248">
                  <c:v>8008.0</c:v>
                </c:pt>
                <c:pt idx="249">
                  <c:v>5336.0</c:v>
                </c:pt>
                <c:pt idx="250">
                  <c:v>7296.0</c:v>
                </c:pt>
                <c:pt idx="251">
                  <c:v>6316.0</c:v>
                </c:pt>
                <c:pt idx="252">
                  <c:v>6300.0</c:v>
                </c:pt>
                <c:pt idx="253">
                  <c:v>7312.0</c:v>
                </c:pt>
                <c:pt idx="254">
                  <c:v>5340.0</c:v>
                </c:pt>
                <c:pt idx="255">
                  <c:v>7248.0</c:v>
                </c:pt>
                <c:pt idx="256">
                  <c:v>6296.0</c:v>
                </c:pt>
                <c:pt idx="257">
                  <c:v>6296.0</c:v>
                </c:pt>
                <c:pt idx="258">
                  <c:v>7296.0</c:v>
                </c:pt>
                <c:pt idx="259">
                  <c:v>5344.0</c:v>
                </c:pt>
                <c:pt idx="260">
                  <c:v>7328.0</c:v>
                </c:pt>
                <c:pt idx="261">
                  <c:v>8584.0</c:v>
                </c:pt>
                <c:pt idx="262">
                  <c:v>6388.0</c:v>
                </c:pt>
                <c:pt idx="263">
                  <c:v>7376.0</c:v>
                </c:pt>
                <c:pt idx="264">
                  <c:v>5432.0</c:v>
                </c:pt>
                <c:pt idx="265">
                  <c:v>7392.0</c:v>
                </c:pt>
                <c:pt idx="266">
                  <c:v>5432.0</c:v>
                </c:pt>
                <c:pt idx="267">
                  <c:v>6388.0</c:v>
                </c:pt>
                <c:pt idx="268">
                  <c:v>17048.0</c:v>
                </c:pt>
                <c:pt idx="269">
                  <c:v>5432.0</c:v>
                </c:pt>
                <c:pt idx="270">
                  <c:v>7392.0</c:v>
                </c:pt>
                <c:pt idx="271">
                  <c:v>5432.0</c:v>
                </c:pt>
                <c:pt idx="272">
                  <c:v>7384.0</c:v>
                </c:pt>
                <c:pt idx="273">
                  <c:v>6408.0</c:v>
                </c:pt>
                <c:pt idx="274">
                  <c:v>6396.0</c:v>
                </c:pt>
                <c:pt idx="275">
                  <c:v>7384.0</c:v>
                </c:pt>
                <c:pt idx="276">
                  <c:v>5432.0</c:v>
                </c:pt>
                <c:pt idx="277">
                  <c:v>7408.0</c:v>
                </c:pt>
                <c:pt idx="278">
                  <c:v>7580.0</c:v>
                </c:pt>
                <c:pt idx="279">
                  <c:v>6376.0</c:v>
                </c:pt>
                <c:pt idx="280">
                  <c:v>7356.0</c:v>
                </c:pt>
                <c:pt idx="281">
                  <c:v>5516.0</c:v>
                </c:pt>
                <c:pt idx="282">
                  <c:v>7444.0</c:v>
                </c:pt>
                <c:pt idx="283">
                  <c:v>5516.0</c:v>
                </c:pt>
                <c:pt idx="284">
                  <c:v>7484.0</c:v>
                </c:pt>
                <c:pt idx="285">
                  <c:v>19092.0</c:v>
                </c:pt>
                <c:pt idx="286">
                  <c:v>5516.0</c:v>
                </c:pt>
                <c:pt idx="287">
                  <c:v>7396.0</c:v>
                </c:pt>
                <c:pt idx="288">
                  <c:v>5644.0</c:v>
                </c:pt>
                <c:pt idx="289">
                  <c:v>7612.0</c:v>
                </c:pt>
                <c:pt idx="290">
                  <c:v>6628.0</c:v>
                </c:pt>
                <c:pt idx="291">
                  <c:v>6604.0</c:v>
                </c:pt>
                <c:pt idx="292">
                  <c:v>7628.0</c:v>
                </c:pt>
                <c:pt idx="293">
                  <c:v>5684.0</c:v>
                </c:pt>
                <c:pt idx="294">
                  <c:v>7668.0</c:v>
                </c:pt>
                <c:pt idx="295">
                  <c:v>7056.0</c:v>
                </c:pt>
                <c:pt idx="296">
                  <c:v>6636.0</c:v>
                </c:pt>
                <c:pt idx="297">
                  <c:v>7644.0</c:v>
                </c:pt>
                <c:pt idx="298">
                  <c:v>5684.0</c:v>
                </c:pt>
                <c:pt idx="299">
                  <c:v>7628.0</c:v>
                </c:pt>
                <c:pt idx="300">
                  <c:v>5712.0</c:v>
                </c:pt>
                <c:pt idx="301">
                  <c:v>6684.0</c:v>
                </c:pt>
                <c:pt idx="302">
                  <c:v>21020.0</c:v>
                </c:pt>
                <c:pt idx="303">
                  <c:v>6684.0</c:v>
                </c:pt>
                <c:pt idx="304">
                  <c:v>7692.0</c:v>
                </c:pt>
                <c:pt idx="305">
                  <c:v>5728.0</c:v>
                </c:pt>
                <c:pt idx="306">
                  <c:v>7640.0</c:v>
                </c:pt>
                <c:pt idx="307">
                  <c:v>6760.0</c:v>
                </c:pt>
                <c:pt idx="308">
                  <c:v>6748.0</c:v>
                </c:pt>
                <c:pt idx="309">
                  <c:v>7740.0</c:v>
                </c:pt>
                <c:pt idx="310">
                  <c:v>5804.0</c:v>
                </c:pt>
                <c:pt idx="311">
                  <c:v>7784.0</c:v>
                </c:pt>
                <c:pt idx="312">
                  <c:v>7244.0</c:v>
                </c:pt>
                <c:pt idx="313">
                  <c:v>6804.0</c:v>
                </c:pt>
                <c:pt idx="314">
                  <c:v>7760.0</c:v>
                </c:pt>
                <c:pt idx="315">
                  <c:v>5872.0</c:v>
                </c:pt>
                <c:pt idx="316">
                  <c:v>7872.0</c:v>
                </c:pt>
                <c:pt idx="317">
                  <c:v>6872.0</c:v>
                </c:pt>
                <c:pt idx="318">
                  <c:v>6832.0</c:v>
                </c:pt>
                <c:pt idx="319">
                  <c:v>7832.0</c:v>
                </c:pt>
                <c:pt idx="320">
                  <c:v>5908.0</c:v>
                </c:pt>
                <c:pt idx="321">
                  <c:v>7844.0</c:v>
                </c:pt>
                <c:pt idx="322">
                  <c:v>7256.0</c:v>
                </c:pt>
                <c:pt idx="323">
                  <c:v>6876.0</c:v>
                </c:pt>
                <c:pt idx="324">
                  <c:v>7868.0</c:v>
                </c:pt>
                <c:pt idx="325">
                  <c:v>6028.0</c:v>
                </c:pt>
                <c:pt idx="326">
                  <c:v>7980.0</c:v>
                </c:pt>
                <c:pt idx="327">
                  <c:v>6028.0</c:v>
                </c:pt>
                <c:pt idx="328">
                  <c:v>8020.0</c:v>
                </c:pt>
                <c:pt idx="329">
                  <c:v>20764.0</c:v>
                </c:pt>
                <c:pt idx="330">
                  <c:v>6028.0</c:v>
                </c:pt>
                <c:pt idx="331">
                  <c:v>7940.0</c:v>
                </c:pt>
                <c:pt idx="332">
                  <c:v>6032.0</c:v>
                </c:pt>
                <c:pt idx="333">
                  <c:v>8008.0</c:v>
                </c:pt>
                <c:pt idx="334">
                  <c:v>7020.0</c:v>
                </c:pt>
                <c:pt idx="335">
                  <c:v>6988.0</c:v>
                </c:pt>
                <c:pt idx="336">
                  <c:v>7976.0</c:v>
                </c:pt>
                <c:pt idx="337">
                  <c:v>6032.0</c:v>
                </c:pt>
                <c:pt idx="338">
                  <c:v>7960.0</c:v>
                </c:pt>
                <c:pt idx="339">
                  <c:v>7392.0</c:v>
                </c:pt>
                <c:pt idx="340">
                  <c:v>6992.0</c:v>
                </c:pt>
                <c:pt idx="341">
                  <c:v>8000.0</c:v>
                </c:pt>
                <c:pt idx="342">
                  <c:v>6036.0</c:v>
                </c:pt>
                <c:pt idx="343">
                  <c:v>8020.0</c:v>
                </c:pt>
                <c:pt idx="344">
                  <c:v>6040.0</c:v>
                </c:pt>
                <c:pt idx="345">
                  <c:v>7036.0</c:v>
                </c:pt>
                <c:pt idx="346">
                  <c:v>11384.0</c:v>
                </c:pt>
                <c:pt idx="347">
                  <c:v>6040.0</c:v>
                </c:pt>
                <c:pt idx="348">
                  <c:v>7936.0</c:v>
                </c:pt>
                <c:pt idx="349">
                  <c:v>6084.0</c:v>
                </c:pt>
                <c:pt idx="350">
                  <c:v>8024.0</c:v>
                </c:pt>
                <c:pt idx="351">
                  <c:v>7056.0</c:v>
                </c:pt>
                <c:pt idx="352">
                  <c:v>7020.0</c:v>
                </c:pt>
                <c:pt idx="353">
                  <c:v>7984.0</c:v>
                </c:pt>
                <c:pt idx="354">
                  <c:v>6156.0</c:v>
                </c:pt>
                <c:pt idx="355">
                  <c:v>8108.0</c:v>
                </c:pt>
                <c:pt idx="356">
                  <c:v>7232.0</c:v>
                </c:pt>
                <c:pt idx="357">
                  <c:v>7212.0</c:v>
                </c:pt>
                <c:pt idx="358">
                  <c:v>8200.0</c:v>
                </c:pt>
                <c:pt idx="359">
                  <c:v>6256.0</c:v>
                </c:pt>
                <c:pt idx="360">
                  <c:v>8200.0</c:v>
                </c:pt>
                <c:pt idx="361">
                  <c:v>11556.0</c:v>
                </c:pt>
                <c:pt idx="362">
                  <c:v>7196.0</c:v>
                </c:pt>
                <c:pt idx="363">
                  <c:v>12264.0</c:v>
                </c:pt>
                <c:pt idx="364">
                  <c:v>7212.0</c:v>
                </c:pt>
                <c:pt idx="365">
                  <c:v>8216.0</c:v>
                </c:pt>
                <c:pt idx="366">
                  <c:v>6256.0</c:v>
                </c:pt>
                <c:pt idx="367">
                  <c:v>8228.0</c:v>
                </c:pt>
                <c:pt idx="368">
                  <c:v>7244.0</c:v>
                </c:pt>
                <c:pt idx="369">
                  <c:v>7220.0</c:v>
                </c:pt>
                <c:pt idx="370">
                  <c:v>8228.0</c:v>
                </c:pt>
                <c:pt idx="371">
                  <c:v>6260.0</c:v>
                </c:pt>
                <c:pt idx="372">
                  <c:v>8236.0</c:v>
                </c:pt>
                <c:pt idx="373">
                  <c:v>7248.0</c:v>
                </c:pt>
                <c:pt idx="374">
                  <c:v>7232.0</c:v>
                </c:pt>
                <c:pt idx="375">
                  <c:v>8244.0</c:v>
                </c:pt>
                <c:pt idx="376">
                  <c:v>6260.0</c:v>
                </c:pt>
                <c:pt idx="377">
                  <c:v>8188.0</c:v>
                </c:pt>
                <c:pt idx="378">
                  <c:v>14096.0</c:v>
                </c:pt>
                <c:pt idx="379">
                  <c:v>7284.0</c:v>
                </c:pt>
                <c:pt idx="380">
                  <c:v>13984.0</c:v>
                </c:pt>
                <c:pt idx="381">
                  <c:v>6304.0</c:v>
                </c:pt>
                <c:pt idx="382">
                  <c:v>8264.0</c:v>
                </c:pt>
                <c:pt idx="383">
                  <c:v>6304.0</c:v>
                </c:pt>
                <c:pt idx="384">
                  <c:v>8256.0</c:v>
                </c:pt>
                <c:pt idx="385">
                  <c:v>7360.0</c:v>
                </c:pt>
                <c:pt idx="386">
                  <c:v>7316.0</c:v>
                </c:pt>
                <c:pt idx="387">
                  <c:v>8280.0</c:v>
                </c:pt>
                <c:pt idx="388">
                  <c:v>6384.0</c:v>
                </c:pt>
                <c:pt idx="389">
                  <c:v>8320.0</c:v>
                </c:pt>
                <c:pt idx="390">
                  <c:v>7352.0</c:v>
                </c:pt>
                <c:pt idx="391">
                  <c:v>7324.0</c:v>
                </c:pt>
                <c:pt idx="392">
                  <c:v>8296.0</c:v>
                </c:pt>
                <c:pt idx="393">
                  <c:v>6492.0</c:v>
                </c:pt>
                <c:pt idx="394">
                  <c:v>8468.0</c:v>
                </c:pt>
                <c:pt idx="395">
                  <c:v>8632.0</c:v>
                </c:pt>
                <c:pt idx="396">
                  <c:v>7460.0</c:v>
                </c:pt>
                <c:pt idx="397">
                  <c:v>8484.0</c:v>
                </c:pt>
                <c:pt idx="398">
                  <c:v>6492.0</c:v>
                </c:pt>
                <c:pt idx="399">
                  <c:v>8444.0</c:v>
                </c:pt>
                <c:pt idx="400">
                  <c:v>6500.0</c:v>
                </c:pt>
                <c:pt idx="401">
                  <c:v>8412.0</c:v>
                </c:pt>
                <c:pt idx="402">
                  <c:v>20604.0</c:v>
                </c:pt>
                <c:pt idx="403">
                  <c:v>7448.0</c:v>
                </c:pt>
                <c:pt idx="404">
                  <c:v>8424.0</c:v>
                </c:pt>
                <c:pt idx="405">
                  <c:v>6504.0</c:v>
                </c:pt>
                <c:pt idx="406">
                  <c:v>8472.0</c:v>
                </c:pt>
                <c:pt idx="407">
                  <c:v>7488.0</c:v>
                </c:pt>
                <c:pt idx="408">
                  <c:v>7496.0</c:v>
                </c:pt>
                <c:pt idx="409">
                  <c:v>8476.0</c:v>
                </c:pt>
                <c:pt idx="410">
                  <c:v>6556.0</c:v>
                </c:pt>
                <c:pt idx="411">
                  <c:v>8532.0</c:v>
                </c:pt>
                <c:pt idx="412">
                  <c:v>8120.0</c:v>
                </c:pt>
                <c:pt idx="413">
                  <c:v>7524.0</c:v>
                </c:pt>
                <c:pt idx="414">
                  <c:v>8520.0</c:v>
                </c:pt>
                <c:pt idx="415">
                  <c:v>6560.0</c:v>
                </c:pt>
                <c:pt idx="416">
                  <c:v>8528.0</c:v>
                </c:pt>
                <c:pt idx="417">
                  <c:v>12812.0</c:v>
                </c:pt>
                <c:pt idx="418">
                  <c:v>7544.0</c:v>
                </c:pt>
                <c:pt idx="419">
                  <c:v>13072.0</c:v>
                </c:pt>
                <c:pt idx="420">
                  <c:v>6560.0</c:v>
                </c:pt>
                <c:pt idx="421">
                  <c:v>7580.0</c:v>
                </c:pt>
                <c:pt idx="422">
                  <c:v>17672.0</c:v>
                </c:pt>
                <c:pt idx="423">
                  <c:v>6608.0</c:v>
                </c:pt>
                <c:pt idx="424">
                  <c:v>8568.0</c:v>
                </c:pt>
                <c:pt idx="425">
                  <c:v>6608.0</c:v>
                </c:pt>
                <c:pt idx="426">
                  <c:v>8568.0</c:v>
                </c:pt>
                <c:pt idx="427">
                  <c:v>7588.0</c:v>
                </c:pt>
                <c:pt idx="428">
                  <c:v>7576.0</c:v>
                </c:pt>
                <c:pt idx="429">
                  <c:v>8596.0</c:v>
                </c:pt>
                <c:pt idx="430">
                  <c:v>6684.0</c:v>
                </c:pt>
                <c:pt idx="431">
                  <c:v>8612.0</c:v>
                </c:pt>
                <c:pt idx="432">
                  <c:v>7648.0</c:v>
                </c:pt>
                <c:pt idx="433">
                  <c:v>7620.0</c:v>
                </c:pt>
                <c:pt idx="434">
                  <c:v>8588.0</c:v>
                </c:pt>
                <c:pt idx="435">
                  <c:v>6684.0</c:v>
                </c:pt>
                <c:pt idx="436">
                  <c:v>8644.0</c:v>
                </c:pt>
                <c:pt idx="437">
                  <c:v>11224.0</c:v>
                </c:pt>
                <c:pt idx="438">
                  <c:v>8760.0</c:v>
                </c:pt>
                <c:pt idx="439">
                  <c:v>11328.0</c:v>
                </c:pt>
                <c:pt idx="440">
                  <c:v>6744.0</c:v>
                </c:pt>
                <c:pt idx="441">
                  <c:v>8752.0</c:v>
                </c:pt>
                <c:pt idx="442">
                  <c:v>6744.0</c:v>
                </c:pt>
                <c:pt idx="443">
                  <c:v>8688.0</c:v>
                </c:pt>
                <c:pt idx="444">
                  <c:v>7848.0</c:v>
                </c:pt>
                <c:pt idx="445">
                  <c:v>7816.0</c:v>
                </c:pt>
                <c:pt idx="446">
                  <c:v>8788.0</c:v>
                </c:pt>
                <c:pt idx="447">
                  <c:v>6876.0</c:v>
                </c:pt>
                <c:pt idx="448">
                  <c:v>8820.0</c:v>
                </c:pt>
                <c:pt idx="449">
                  <c:v>7848.0</c:v>
                </c:pt>
                <c:pt idx="450">
                  <c:v>7848.0</c:v>
                </c:pt>
                <c:pt idx="451">
                  <c:v>8844.0</c:v>
                </c:pt>
                <c:pt idx="452">
                  <c:v>7064.0</c:v>
                </c:pt>
                <c:pt idx="453">
                  <c:v>9024.0</c:v>
                </c:pt>
                <c:pt idx="454">
                  <c:v>7064.0</c:v>
                </c:pt>
                <c:pt idx="455">
                  <c:v>9032.0</c:v>
                </c:pt>
                <c:pt idx="456">
                  <c:v>21704.0</c:v>
                </c:pt>
                <c:pt idx="457">
                  <c:v>7064.0</c:v>
                </c:pt>
                <c:pt idx="458">
                  <c:v>9032.0</c:v>
                </c:pt>
                <c:pt idx="459">
                  <c:v>7068.0</c:v>
                </c:pt>
                <c:pt idx="460">
                  <c:v>9068.0</c:v>
                </c:pt>
                <c:pt idx="461">
                  <c:v>8280.0</c:v>
                </c:pt>
                <c:pt idx="462">
                  <c:v>8268.0</c:v>
                </c:pt>
                <c:pt idx="463">
                  <c:v>9276.0</c:v>
                </c:pt>
                <c:pt idx="464">
                  <c:v>7308.0</c:v>
                </c:pt>
                <c:pt idx="465">
                  <c:v>9268.0</c:v>
                </c:pt>
                <c:pt idx="466">
                  <c:v>8288.0</c:v>
                </c:pt>
                <c:pt idx="467">
                  <c:v>8276.0</c:v>
                </c:pt>
                <c:pt idx="468">
                  <c:v>9284.0</c:v>
                </c:pt>
                <c:pt idx="469">
                  <c:v>7316.0</c:v>
                </c:pt>
                <c:pt idx="470">
                  <c:v>9260.0</c:v>
                </c:pt>
                <c:pt idx="471">
                  <c:v>11312.0</c:v>
                </c:pt>
                <c:pt idx="472">
                  <c:v>8340.0</c:v>
                </c:pt>
                <c:pt idx="473">
                  <c:v>10080.0</c:v>
                </c:pt>
                <c:pt idx="474">
                  <c:v>7384.0</c:v>
                </c:pt>
                <c:pt idx="475">
                  <c:v>9304.0</c:v>
                </c:pt>
                <c:pt idx="476">
                  <c:v>7384.0</c:v>
                </c:pt>
                <c:pt idx="477">
                  <c:v>9320.0</c:v>
                </c:pt>
                <c:pt idx="478">
                  <c:v>8356.0</c:v>
                </c:pt>
                <c:pt idx="479">
                  <c:v>7392.0</c:v>
                </c:pt>
                <c:pt idx="480">
                  <c:v>9328.0</c:v>
                </c:pt>
                <c:pt idx="481">
                  <c:v>12784.0</c:v>
                </c:pt>
                <c:pt idx="482">
                  <c:v>8348.0</c:v>
                </c:pt>
                <c:pt idx="483">
                  <c:v>9344.0</c:v>
                </c:pt>
                <c:pt idx="484">
                  <c:v>7392.0</c:v>
                </c:pt>
                <c:pt idx="485">
                  <c:v>9360.0</c:v>
                </c:pt>
                <c:pt idx="486">
                  <c:v>7392.0</c:v>
                </c:pt>
                <c:pt idx="487">
                  <c:v>9360.0</c:v>
                </c:pt>
                <c:pt idx="488">
                  <c:v>8380.0</c:v>
                </c:pt>
                <c:pt idx="489">
                  <c:v>8352.0</c:v>
                </c:pt>
                <c:pt idx="490">
                  <c:v>9364.0</c:v>
                </c:pt>
                <c:pt idx="491">
                  <c:v>7396.0</c:v>
                </c:pt>
                <c:pt idx="492">
                  <c:v>9364.0</c:v>
                </c:pt>
                <c:pt idx="493">
                  <c:v>8380.0</c:v>
                </c:pt>
                <c:pt idx="494">
                  <c:v>8356.0</c:v>
                </c:pt>
                <c:pt idx="495">
                  <c:v>9364.0</c:v>
                </c:pt>
                <c:pt idx="496">
                  <c:v>7396.0</c:v>
                </c:pt>
                <c:pt idx="497">
                  <c:v>9364.0</c:v>
                </c:pt>
                <c:pt idx="498">
                  <c:v>10912.0</c:v>
                </c:pt>
                <c:pt idx="499">
                  <c:v>8360.0</c:v>
                </c:pt>
                <c:pt idx="500">
                  <c:v>9348.0</c:v>
                </c:pt>
                <c:pt idx="501">
                  <c:v>7396.0</c:v>
                </c:pt>
                <c:pt idx="502">
                  <c:v>9372.0</c:v>
                </c:pt>
                <c:pt idx="503">
                  <c:v>7396.0</c:v>
                </c:pt>
                <c:pt idx="504">
                  <c:v>8340.0</c:v>
                </c:pt>
                <c:pt idx="505">
                  <c:v>18932.0</c:v>
                </c:pt>
                <c:pt idx="506">
                  <c:v>7396.0</c:v>
                </c:pt>
                <c:pt idx="507">
                  <c:v>9324.0</c:v>
                </c:pt>
                <c:pt idx="508">
                  <c:v>7396.0</c:v>
                </c:pt>
                <c:pt idx="509">
                  <c:v>9356.0</c:v>
                </c:pt>
                <c:pt idx="510">
                  <c:v>8376.0</c:v>
                </c:pt>
                <c:pt idx="511">
                  <c:v>8372.0</c:v>
                </c:pt>
                <c:pt idx="512">
                  <c:v>9372.0</c:v>
                </c:pt>
                <c:pt idx="513">
                  <c:v>7396.0</c:v>
                </c:pt>
                <c:pt idx="514">
                  <c:v>9340.0</c:v>
                </c:pt>
                <c:pt idx="515">
                  <c:v>8368.0</c:v>
                </c:pt>
                <c:pt idx="516">
                  <c:v>8368.0</c:v>
                </c:pt>
                <c:pt idx="517">
                  <c:v>9380.0</c:v>
                </c:pt>
                <c:pt idx="518">
                  <c:v>7396.0</c:v>
                </c:pt>
                <c:pt idx="519">
                  <c:v>9372.0</c:v>
                </c:pt>
                <c:pt idx="520">
                  <c:v>11980.0</c:v>
                </c:pt>
                <c:pt idx="521">
                  <c:v>8336.0</c:v>
                </c:pt>
                <c:pt idx="522">
                  <c:v>9316.0</c:v>
                </c:pt>
                <c:pt idx="523">
                  <c:v>7400.0</c:v>
                </c:pt>
                <c:pt idx="524">
                  <c:v>9336.0</c:v>
                </c:pt>
                <c:pt idx="525">
                  <c:v>7400.0</c:v>
                </c:pt>
                <c:pt idx="526">
                  <c:v>9336.0</c:v>
                </c:pt>
                <c:pt idx="527">
                  <c:v>8368.0</c:v>
                </c:pt>
                <c:pt idx="528">
                  <c:v>8364.0</c:v>
                </c:pt>
                <c:pt idx="529">
                  <c:v>9344.0</c:v>
                </c:pt>
                <c:pt idx="530">
                  <c:v>7400.0</c:v>
                </c:pt>
                <c:pt idx="531">
                  <c:v>9352.0</c:v>
                </c:pt>
                <c:pt idx="532">
                  <c:v>8500.0</c:v>
                </c:pt>
                <c:pt idx="533">
                  <c:v>8476.0</c:v>
                </c:pt>
                <c:pt idx="534">
                  <c:v>9444.0</c:v>
                </c:pt>
                <c:pt idx="535">
                  <c:v>7524.0</c:v>
                </c:pt>
                <c:pt idx="536">
                  <c:v>9452.0</c:v>
                </c:pt>
                <c:pt idx="537">
                  <c:v>10032.0</c:v>
                </c:pt>
                <c:pt idx="538">
                  <c:v>8484.0</c:v>
                </c:pt>
                <c:pt idx="539">
                  <c:v>9484.0</c:v>
                </c:pt>
                <c:pt idx="540">
                  <c:v>7588.0</c:v>
                </c:pt>
                <c:pt idx="541">
                  <c:v>9572.0</c:v>
                </c:pt>
                <c:pt idx="542">
                  <c:v>7588.0</c:v>
                </c:pt>
                <c:pt idx="543">
                  <c:v>9524.0</c:v>
                </c:pt>
                <c:pt idx="544">
                  <c:v>19932.0</c:v>
                </c:pt>
                <c:pt idx="545">
                  <c:v>8548.0</c:v>
                </c:pt>
                <c:pt idx="546">
                  <c:v>9548.0</c:v>
                </c:pt>
                <c:pt idx="547">
                  <c:v>7588.0</c:v>
                </c:pt>
                <c:pt idx="548">
                  <c:v>9532.0</c:v>
                </c:pt>
                <c:pt idx="549">
                  <c:v>8568.0</c:v>
                </c:pt>
                <c:pt idx="550">
                  <c:v>8520.0</c:v>
                </c:pt>
                <c:pt idx="551">
                  <c:v>9504.0</c:v>
                </c:pt>
                <c:pt idx="552">
                  <c:v>7600.0</c:v>
                </c:pt>
                <c:pt idx="553">
                  <c:v>9568.0</c:v>
                </c:pt>
                <c:pt idx="554">
                  <c:v>7600.0</c:v>
                </c:pt>
                <c:pt idx="555">
                  <c:v>8540.0</c:v>
                </c:pt>
                <c:pt idx="556">
                  <c:v>9520.0</c:v>
                </c:pt>
                <c:pt idx="557">
                  <c:v>7600.0</c:v>
                </c:pt>
                <c:pt idx="558">
                  <c:v>9536.0</c:v>
                </c:pt>
                <c:pt idx="559">
                  <c:v>8568.0</c:v>
                </c:pt>
                <c:pt idx="560">
                  <c:v>8568.0</c:v>
                </c:pt>
                <c:pt idx="561">
                  <c:v>9568.0</c:v>
                </c:pt>
                <c:pt idx="562">
                  <c:v>7600.0</c:v>
                </c:pt>
                <c:pt idx="563">
                  <c:v>9560.0</c:v>
                </c:pt>
                <c:pt idx="564">
                  <c:v>10924.0</c:v>
                </c:pt>
                <c:pt idx="565">
                  <c:v>8560.0</c:v>
                </c:pt>
                <c:pt idx="566">
                  <c:v>9560.0</c:v>
                </c:pt>
                <c:pt idx="567">
                  <c:v>7600.0</c:v>
                </c:pt>
                <c:pt idx="568">
                  <c:v>9608.0</c:v>
                </c:pt>
                <c:pt idx="569">
                  <c:v>7600.0</c:v>
                </c:pt>
                <c:pt idx="570">
                  <c:v>8588.0</c:v>
                </c:pt>
                <c:pt idx="571">
                  <c:v>20196.0</c:v>
                </c:pt>
                <c:pt idx="572">
                  <c:v>7604.0</c:v>
                </c:pt>
                <c:pt idx="573">
                  <c:v>9548.0</c:v>
                </c:pt>
                <c:pt idx="574">
                  <c:v>7604.0</c:v>
                </c:pt>
                <c:pt idx="575">
                  <c:v>9524.0</c:v>
                </c:pt>
                <c:pt idx="576">
                  <c:v>8568.0</c:v>
                </c:pt>
                <c:pt idx="577">
                  <c:v>8564.0</c:v>
                </c:pt>
                <c:pt idx="578">
                  <c:v>9536.0</c:v>
                </c:pt>
                <c:pt idx="579">
                  <c:v>7608.0</c:v>
                </c:pt>
                <c:pt idx="580">
                  <c:v>9584.0</c:v>
                </c:pt>
                <c:pt idx="581">
                  <c:v>10448.0</c:v>
                </c:pt>
                <c:pt idx="582">
                  <c:v>8556.0</c:v>
                </c:pt>
                <c:pt idx="583">
                  <c:v>9552.0</c:v>
                </c:pt>
                <c:pt idx="584">
                  <c:v>7608.0</c:v>
                </c:pt>
                <c:pt idx="585">
                  <c:v>9560.0</c:v>
                </c:pt>
                <c:pt idx="586">
                  <c:v>7608.0</c:v>
                </c:pt>
                <c:pt idx="587">
                  <c:v>9568.0</c:v>
                </c:pt>
                <c:pt idx="588">
                  <c:v>8588.0</c:v>
                </c:pt>
                <c:pt idx="589">
                  <c:v>7608.0</c:v>
                </c:pt>
                <c:pt idx="590">
                  <c:v>9592.0</c:v>
                </c:pt>
                <c:pt idx="591">
                  <c:v>7608.0</c:v>
                </c:pt>
                <c:pt idx="592">
                  <c:v>9576.0</c:v>
                </c:pt>
                <c:pt idx="593">
                  <c:v>8928.0</c:v>
                </c:pt>
                <c:pt idx="594">
                  <c:v>8912.0</c:v>
                </c:pt>
                <c:pt idx="595">
                  <c:v>9920.0</c:v>
                </c:pt>
                <c:pt idx="596">
                  <c:v>7944.0</c:v>
                </c:pt>
                <c:pt idx="597">
                  <c:v>9880.0</c:v>
                </c:pt>
                <c:pt idx="598">
                  <c:v>10204.0</c:v>
                </c:pt>
                <c:pt idx="599">
                  <c:v>8904.0</c:v>
                </c:pt>
                <c:pt idx="600">
                  <c:v>9928.0</c:v>
                </c:pt>
                <c:pt idx="601">
                  <c:v>7944.0</c:v>
                </c:pt>
                <c:pt idx="602">
                  <c:v>9904.0</c:v>
                </c:pt>
                <c:pt idx="603">
                  <c:v>8068.0</c:v>
                </c:pt>
                <c:pt idx="604">
                  <c:v>10012.0</c:v>
                </c:pt>
                <c:pt idx="605">
                  <c:v>9040.0</c:v>
                </c:pt>
                <c:pt idx="606">
                  <c:v>9012.0</c:v>
                </c:pt>
                <c:pt idx="607">
                  <c:v>10004.0</c:v>
                </c:pt>
                <c:pt idx="608">
                  <c:v>8068.0</c:v>
                </c:pt>
                <c:pt idx="609">
                  <c:v>10012.0</c:v>
                </c:pt>
                <c:pt idx="610">
                  <c:v>9040.0</c:v>
                </c:pt>
                <c:pt idx="611">
                  <c:v>9024.0</c:v>
                </c:pt>
                <c:pt idx="612">
                  <c:v>10012.0</c:v>
                </c:pt>
                <c:pt idx="613">
                  <c:v>8072.0</c:v>
                </c:pt>
                <c:pt idx="614">
                  <c:v>10008.0</c:v>
                </c:pt>
                <c:pt idx="615">
                  <c:v>9420.0</c:v>
                </c:pt>
                <c:pt idx="616">
                  <c:v>9036.0</c:v>
                </c:pt>
                <c:pt idx="617">
                  <c:v>10040.0</c:v>
                </c:pt>
                <c:pt idx="618">
                  <c:v>8072.0</c:v>
                </c:pt>
                <c:pt idx="619">
                  <c:v>10040.0</c:v>
                </c:pt>
                <c:pt idx="620">
                  <c:v>11448.0</c:v>
                </c:pt>
                <c:pt idx="621">
                  <c:v>10040.0</c:v>
                </c:pt>
                <c:pt idx="622">
                  <c:v>12736.0</c:v>
                </c:pt>
                <c:pt idx="623">
                  <c:v>8088.0</c:v>
                </c:pt>
                <c:pt idx="624">
                  <c:v>10024.0</c:v>
                </c:pt>
                <c:pt idx="625">
                  <c:v>8088.0</c:v>
                </c:pt>
                <c:pt idx="626">
                  <c:v>10040.0</c:v>
                </c:pt>
                <c:pt idx="627">
                  <c:v>9064.0</c:v>
                </c:pt>
                <c:pt idx="628">
                  <c:v>9040.0</c:v>
                </c:pt>
                <c:pt idx="629">
                  <c:v>10040.0</c:v>
                </c:pt>
                <c:pt idx="630">
                  <c:v>8088.0</c:v>
                </c:pt>
                <c:pt idx="631">
                  <c:v>10032.0</c:v>
                </c:pt>
                <c:pt idx="632">
                  <c:v>13724.0</c:v>
                </c:pt>
                <c:pt idx="633">
                  <c:v>9136.0</c:v>
                </c:pt>
                <c:pt idx="634">
                  <c:v>10140.0</c:v>
                </c:pt>
                <c:pt idx="635">
                  <c:v>8172.0</c:v>
                </c:pt>
                <c:pt idx="636">
                  <c:v>10140.0</c:v>
                </c:pt>
                <c:pt idx="637">
                  <c:v>8172.0</c:v>
                </c:pt>
                <c:pt idx="638">
                  <c:v>9144.0</c:v>
                </c:pt>
                <c:pt idx="639">
                  <c:v>22436.0</c:v>
                </c:pt>
                <c:pt idx="640">
                  <c:v>8172.0</c:v>
                </c:pt>
                <c:pt idx="641">
                  <c:v>10156.0</c:v>
                </c:pt>
                <c:pt idx="642">
                  <c:v>8172.0</c:v>
                </c:pt>
                <c:pt idx="643">
                  <c:v>10148.0</c:v>
                </c:pt>
                <c:pt idx="644">
                  <c:v>9160.0</c:v>
                </c:pt>
                <c:pt idx="645">
                  <c:v>9128.0</c:v>
                </c:pt>
                <c:pt idx="646">
                  <c:v>10140.0</c:v>
                </c:pt>
                <c:pt idx="647">
                  <c:v>8172.0</c:v>
                </c:pt>
                <c:pt idx="648">
                  <c:v>10156.0</c:v>
                </c:pt>
                <c:pt idx="649">
                  <c:v>12976.0</c:v>
                </c:pt>
                <c:pt idx="650">
                  <c:v>9148.0</c:v>
                </c:pt>
                <c:pt idx="651">
                  <c:v>10876.0</c:v>
                </c:pt>
                <c:pt idx="652">
                  <c:v>8304.0</c:v>
                </c:pt>
                <c:pt idx="653">
                  <c:v>10260.0</c:v>
                </c:pt>
                <c:pt idx="654">
                  <c:v>8332.0</c:v>
                </c:pt>
                <c:pt idx="655">
                  <c:v>9316.0</c:v>
                </c:pt>
                <c:pt idx="656">
                  <c:v>21644.0</c:v>
                </c:pt>
                <c:pt idx="657">
                  <c:v>8332.0</c:v>
                </c:pt>
                <c:pt idx="658">
                  <c:v>10332.0</c:v>
                </c:pt>
                <c:pt idx="659">
                  <c:v>8332.0</c:v>
                </c:pt>
                <c:pt idx="660">
                  <c:v>10260.0</c:v>
                </c:pt>
                <c:pt idx="661">
                  <c:v>9296.0</c:v>
                </c:pt>
                <c:pt idx="662">
                  <c:v>9288.0</c:v>
                </c:pt>
                <c:pt idx="663">
                  <c:v>10284.0</c:v>
                </c:pt>
                <c:pt idx="664">
                  <c:v>8332.0</c:v>
                </c:pt>
                <c:pt idx="665">
                  <c:v>10276.0</c:v>
                </c:pt>
                <c:pt idx="666">
                  <c:v>9304.0</c:v>
                </c:pt>
                <c:pt idx="667">
                  <c:v>9284.0</c:v>
                </c:pt>
                <c:pt idx="668">
                  <c:v>10276.0</c:v>
                </c:pt>
                <c:pt idx="669">
                  <c:v>8332.0</c:v>
                </c:pt>
                <c:pt idx="670">
                  <c:v>10276.0</c:v>
                </c:pt>
                <c:pt idx="671">
                  <c:v>11884.0</c:v>
                </c:pt>
                <c:pt idx="672">
                  <c:v>9284.0</c:v>
                </c:pt>
                <c:pt idx="673">
                  <c:v>10236.0</c:v>
                </c:pt>
                <c:pt idx="674">
                  <c:v>8332.0</c:v>
                </c:pt>
                <c:pt idx="675">
                  <c:v>10260.0</c:v>
                </c:pt>
                <c:pt idx="676">
                  <c:v>8332.0</c:v>
                </c:pt>
                <c:pt idx="677">
                  <c:v>10292.0</c:v>
                </c:pt>
                <c:pt idx="678">
                  <c:v>23412.0</c:v>
                </c:pt>
                <c:pt idx="679">
                  <c:v>9260.0</c:v>
                </c:pt>
                <c:pt idx="680">
                  <c:v>10212.0</c:v>
                </c:pt>
                <c:pt idx="681">
                  <c:v>8364.0</c:v>
                </c:pt>
                <c:pt idx="682">
                  <c:v>10428.0</c:v>
                </c:pt>
                <c:pt idx="683">
                  <c:v>9484.0</c:v>
                </c:pt>
                <c:pt idx="684">
                  <c:v>9480.0</c:v>
                </c:pt>
                <c:pt idx="685">
                  <c:v>10460.0</c:v>
                </c:pt>
                <c:pt idx="686">
                  <c:v>8516.0</c:v>
                </c:pt>
                <c:pt idx="687">
                  <c:v>10476.0</c:v>
                </c:pt>
                <c:pt idx="688">
                  <c:v>13376.0</c:v>
                </c:pt>
                <c:pt idx="689">
                  <c:v>9484.0</c:v>
                </c:pt>
                <c:pt idx="690">
                  <c:v>10476.0</c:v>
                </c:pt>
                <c:pt idx="691">
                  <c:v>8524.0</c:v>
                </c:pt>
                <c:pt idx="692">
                  <c:v>10468.0</c:v>
                </c:pt>
                <c:pt idx="693">
                  <c:v>8524.0</c:v>
                </c:pt>
                <c:pt idx="694">
                  <c:v>10452.0</c:v>
                </c:pt>
                <c:pt idx="695">
                  <c:v>22812.0</c:v>
                </c:pt>
                <c:pt idx="696">
                  <c:v>9468.0</c:v>
                </c:pt>
                <c:pt idx="697">
                  <c:v>10484.0</c:v>
                </c:pt>
                <c:pt idx="698">
                  <c:v>8524.0</c:v>
                </c:pt>
              </c:numCache>
            </c:numRef>
          </c:val>
          <c:smooth val="0"/>
        </c:ser>
        <c:ser>
          <c:idx val="1"/>
          <c:order val="1"/>
          <c:tx>
            <c:strRef>
              <c:f>Sheet1!$C$1</c:f>
              <c:strCache>
                <c:ptCount val="1"/>
                <c:pt idx="0">
                  <c:v>8591</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Sheet1!$C$2:$C$700</c:f>
              <c:numCache>
                <c:formatCode>General</c:formatCode>
                <c:ptCount val="699"/>
                <c:pt idx="0">
                  <c:v>0.0</c:v>
                </c:pt>
                <c:pt idx="1">
                  <c:v>0.0</c:v>
                </c:pt>
                <c:pt idx="2">
                  <c:v>2076.0</c:v>
                </c:pt>
                <c:pt idx="3">
                  <c:v>2104.0</c:v>
                </c:pt>
                <c:pt idx="4">
                  <c:v>2172.0</c:v>
                </c:pt>
                <c:pt idx="5">
                  <c:v>2248.0</c:v>
                </c:pt>
                <c:pt idx="6">
                  <c:v>4264.0</c:v>
                </c:pt>
                <c:pt idx="7">
                  <c:v>3728.0</c:v>
                </c:pt>
                <c:pt idx="8">
                  <c:v>3696.0</c:v>
                </c:pt>
                <c:pt idx="9">
                  <c:v>4680.0</c:v>
                </c:pt>
                <c:pt idx="10">
                  <c:v>3148.0</c:v>
                </c:pt>
                <c:pt idx="11">
                  <c:v>5068.0</c:v>
                </c:pt>
                <c:pt idx="12">
                  <c:v>3212.0</c:v>
                </c:pt>
                <c:pt idx="13">
                  <c:v>4136.0</c:v>
                </c:pt>
                <c:pt idx="14">
                  <c:v>5084.0</c:v>
                </c:pt>
                <c:pt idx="15">
                  <c:v>3212.0</c:v>
                </c:pt>
                <c:pt idx="16">
                  <c:v>5176.0</c:v>
                </c:pt>
                <c:pt idx="17">
                  <c:v>5856.0</c:v>
                </c:pt>
                <c:pt idx="18">
                  <c:v>4220.0</c:v>
                </c:pt>
                <c:pt idx="19">
                  <c:v>5240.0</c:v>
                </c:pt>
                <c:pt idx="20">
                  <c:v>3288.0</c:v>
                </c:pt>
                <c:pt idx="21">
                  <c:v>5208.0</c:v>
                </c:pt>
                <c:pt idx="22">
                  <c:v>9396.0</c:v>
                </c:pt>
                <c:pt idx="23">
                  <c:v>4244.0</c:v>
                </c:pt>
                <c:pt idx="24">
                  <c:v>6076.0</c:v>
                </c:pt>
                <c:pt idx="25">
                  <c:v>3360.0</c:v>
                </c:pt>
                <c:pt idx="26">
                  <c:v>5288.0</c:v>
                </c:pt>
                <c:pt idx="27">
                  <c:v>3360.0</c:v>
                </c:pt>
                <c:pt idx="28">
                  <c:v>5340.0</c:v>
                </c:pt>
                <c:pt idx="29">
                  <c:v>11812.0</c:v>
                </c:pt>
                <c:pt idx="30">
                  <c:v>3380.0</c:v>
                </c:pt>
                <c:pt idx="31">
                  <c:v>5336.0</c:v>
                </c:pt>
                <c:pt idx="32">
                  <c:v>5908.0</c:v>
                </c:pt>
                <c:pt idx="33">
                  <c:v>4460.0</c:v>
                </c:pt>
                <c:pt idx="34">
                  <c:v>5496.0</c:v>
                </c:pt>
                <c:pt idx="35">
                  <c:v>3592.0</c:v>
                </c:pt>
                <c:pt idx="36">
                  <c:v>5536.0</c:v>
                </c:pt>
                <c:pt idx="37">
                  <c:v>3592.0</c:v>
                </c:pt>
                <c:pt idx="38">
                  <c:v>5456.0</c:v>
                </c:pt>
                <c:pt idx="39">
                  <c:v>13104.0</c:v>
                </c:pt>
                <c:pt idx="40">
                  <c:v>3596.0</c:v>
                </c:pt>
                <c:pt idx="41">
                  <c:v>5620.0</c:v>
                </c:pt>
                <c:pt idx="42">
                  <c:v>3724.0</c:v>
                </c:pt>
                <c:pt idx="43">
                  <c:v>5700.0</c:v>
                </c:pt>
                <c:pt idx="44">
                  <c:v>15428.0</c:v>
                </c:pt>
                <c:pt idx="45">
                  <c:v>5768.0</c:v>
                </c:pt>
                <c:pt idx="46">
                  <c:v>3812.0</c:v>
                </c:pt>
                <c:pt idx="47">
                  <c:v>4776.0</c:v>
                </c:pt>
                <c:pt idx="48">
                  <c:v>16028.0</c:v>
                </c:pt>
                <c:pt idx="49">
                  <c:v>3812.0</c:v>
                </c:pt>
                <c:pt idx="50">
                  <c:v>5712.0</c:v>
                </c:pt>
                <c:pt idx="51">
                  <c:v>3816.0</c:v>
                </c:pt>
                <c:pt idx="52">
                  <c:v>5752.0</c:v>
                </c:pt>
                <c:pt idx="53">
                  <c:v>4788.0</c:v>
                </c:pt>
                <c:pt idx="54">
                  <c:v>4768.0</c:v>
                </c:pt>
                <c:pt idx="55">
                  <c:v>5772.0</c:v>
                </c:pt>
                <c:pt idx="56">
                  <c:v>3820.0</c:v>
                </c:pt>
                <c:pt idx="57">
                  <c:v>5676.0</c:v>
                </c:pt>
                <c:pt idx="58">
                  <c:v>6432.0</c:v>
                </c:pt>
                <c:pt idx="59">
                  <c:v>4764.0</c:v>
                </c:pt>
                <c:pt idx="60">
                  <c:v>5756.0</c:v>
                </c:pt>
                <c:pt idx="61">
                  <c:v>3820.0</c:v>
                </c:pt>
                <c:pt idx="62">
                  <c:v>5780.0</c:v>
                </c:pt>
                <c:pt idx="63">
                  <c:v>3832.0</c:v>
                </c:pt>
                <c:pt idx="64">
                  <c:v>4808.0</c:v>
                </c:pt>
                <c:pt idx="65">
                  <c:v>13472.0</c:v>
                </c:pt>
                <c:pt idx="66">
                  <c:v>3836.0</c:v>
                </c:pt>
                <c:pt idx="67">
                  <c:v>5820.0</c:v>
                </c:pt>
                <c:pt idx="68">
                  <c:v>3836.0</c:v>
                </c:pt>
                <c:pt idx="69">
                  <c:v>5800.0</c:v>
                </c:pt>
                <c:pt idx="70">
                  <c:v>6972.0</c:v>
                </c:pt>
                <c:pt idx="71">
                  <c:v>4840.0</c:v>
                </c:pt>
                <c:pt idx="72">
                  <c:v>5824.0</c:v>
                </c:pt>
                <c:pt idx="73">
                  <c:v>3920.0</c:v>
                </c:pt>
                <c:pt idx="74">
                  <c:v>5864.0</c:v>
                </c:pt>
                <c:pt idx="75">
                  <c:v>11552.0</c:v>
                </c:pt>
                <c:pt idx="76">
                  <c:v>5044.0</c:v>
                </c:pt>
                <c:pt idx="77">
                  <c:v>6020.0</c:v>
                </c:pt>
                <c:pt idx="78">
                  <c:v>4100.0</c:v>
                </c:pt>
                <c:pt idx="79">
                  <c:v>6004.0</c:v>
                </c:pt>
                <c:pt idx="80">
                  <c:v>4100.0</c:v>
                </c:pt>
                <c:pt idx="81">
                  <c:v>5092.0</c:v>
                </c:pt>
                <c:pt idx="82">
                  <c:v>17796.0</c:v>
                </c:pt>
                <c:pt idx="83">
                  <c:v>4100.0</c:v>
                </c:pt>
                <c:pt idx="84">
                  <c:v>6048.0</c:v>
                </c:pt>
                <c:pt idx="85">
                  <c:v>4164.0</c:v>
                </c:pt>
                <c:pt idx="86">
                  <c:v>5124.0</c:v>
                </c:pt>
                <c:pt idx="87">
                  <c:v>10844.0</c:v>
                </c:pt>
                <c:pt idx="88">
                  <c:v>4232.0</c:v>
                </c:pt>
                <c:pt idx="89">
                  <c:v>6120.0</c:v>
                </c:pt>
                <c:pt idx="90">
                  <c:v>4240.0</c:v>
                </c:pt>
                <c:pt idx="91">
                  <c:v>6112.0</c:v>
                </c:pt>
                <c:pt idx="92">
                  <c:v>5176.0</c:v>
                </c:pt>
                <c:pt idx="93">
                  <c:v>5160.0</c:v>
                </c:pt>
                <c:pt idx="94">
                  <c:v>6176.0</c:v>
                </c:pt>
                <c:pt idx="95">
                  <c:v>4240.0</c:v>
                </c:pt>
                <c:pt idx="96">
                  <c:v>6176.0</c:v>
                </c:pt>
                <c:pt idx="97">
                  <c:v>7624.0</c:v>
                </c:pt>
                <c:pt idx="98">
                  <c:v>5148.0</c:v>
                </c:pt>
                <c:pt idx="99">
                  <c:v>6136.0</c:v>
                </c:pt>
                <c:pt idx="100">
                  <c:v>4240.0</c:v>
                </c:pt>
                <c:pt idx="101">
                  <c:v>6160.0</c:v>
                </c:pt>
                <c:pt idx="102">
                  <c:v>4240.0</c:v>
                </c:pt>
                <c:pt idx="103">
                  <c:v>6192.0</c:v>
                </c:pt>
                <c:pt idx="104">
                  <c:v>18028.0</c:v>
                </c:pt>
                <c:pt idx="105">
                  <c:v>5228.0</c:v>
                </c:pt>
                <c:pt idx="106">
                  <c:v>6224.0</c:v>
                </c:pt>
                <c:pt idx="107">
                  <c:v>4400.0</c:v>
                </c:pt>
                <c:pt idx="108">
                  <c:v>6280.0</c:v>
                </c:pt>
                <c:pt idx="109">
                  <c:v>11644.0</c:v>
                </c:pt>
                <c:pt idx="110">
                  <c:v>6336.0</c:v>
                </c:pt>
                <c:pt idx="111">
                  <c:v>5532.0</c:v>
                </c:pt>
                <c:pt idx="112">
                  <c:v>4564.0</c:v>
                </c:pt>
                <c:pt idx="113">
                  <c:v>6436.0</c:v>
                </c:pt>
                <c:pt idx="114">
                  <c:v>4564.0</c:v>
                </c:pt>
                <c:pt idx="115">
                  <c:v>5544.0</c:v>
                </c:pt>
                <c:pt idx="116">
                  <c:v>17268.0</c:v>
                </c:pt>
                <c:pt idx="117">
                  <c:v>4580.0</c:v>
                </c:pt>
                <c:pt idx="118">
                  <c:v>6516.0</c:v>
                </c:pt>
                <c:pt idx="119">
                  <c:v>4580.0</c:v>
                </c:pt>
                <c:pt idx="120">
                  <c:v>6500.0</c:v>
                </c:pt>
                <c:pt idx="121">
                  <c:v>5596.0</c:v>
                </c:pt>
                <c:pt idx="122">
                  <c:v>5572.0</c:v>
                </c:pt>
                <c:pt idx="123">
                  <c:v>6564.0</c:v>
                </c:pt>
                <c:pt idx="124">
                  <c:v>4636.0</c:v>
                </c:pt>
                <c:pt idx="125">
                  <c:v>6572.0</c:v>
                </c:pt>
                <c:pt idx="126">
                  <c:v>7376.0</c:v>
                </c:pt>
                <c:pt idx="127">
                  <c:v>5660.0</c:v>
                </c:pt>
                <c:pt idx="128">
                  <c:v>18424.0</c:v>
                </c:pt>
                <c:pt idx="129">
                  <c:v>4688.0</c:v>
                </c:pt>
                <c:pt idx="130">
                  <c:v>6624.0</c:v>
                </c:pt>
                <c:pt idx="131">
                  <c:v>4728.0</c:v>
                </c:pt>
                <c:pt idx="132">
                  <c:v>6612.0</c:v>
                </c:pt>
                <c:pt idx="133">
                  <c:v>5676.0</c:v>
                </c:pt>
                <c:pt idx="134">
                  <c:v>5668.0</c:v>
                </c:pt>
                <c:pt idx="135">
                  <c:v>6636.0</c:v>
                </c:pt>
                <c:pt idx="136">
                  <c:v>4740.0</c:v>
                </c:pt>
                <c:pt idx="137">
                  <c:v>6620.0</c:v>
                </c:pt>
                <c:pt idx="138">
                  <c:v>17252.0</c:v>
                </c:pt>
                <c:pt idx="139">
                  <c:v>5656.0</c:v>
                </c:pt>
                <c:pt idx="140">
                  <c:v>6652.0</c:v>
                </c:pt>
                <c:pt idx="141">
                  <c:v>4748.0</c:v>
                </c:pt>
                <c:pt idx="142">
                  <c:v>6628.0</c:v>
                </c:pt>
                <c:pt idx="143">
                  <c:v>5688.0</c:v>
                </c:pt>
                <c:pt idx="144">
                  <c:v>5708.0</c:v>
                </c:pt>
                <c:pt idx="145">
                  <c:v>6708.0</c:v>
                </c:pt>
                <c:pt idx="146">
                  <c:v>4844.0</c:v>
                </c:pt>
                <c:pt idx="147">
                  <c:v>6692.0</c:v>
                </c:pt>
                <c:pt idx="148">
                  <c:v>4844.0</c:v>
                </c:pt>
                <c:pt idx="149">
                  <c:v>6764.0</c:v>
                </c:pt>
                <c:pt idx="150">
                  <c:v>5804.0</c:v>
                </c:pt>
                <c:pt idx="151">
                  <c:v>5792.0</c:v>
                </c:pt>
                <c:pt idx="152">
                  <c:v>6832.0</c:v>
                </c:pt>
                <c:pt idx="153">
                  <c:v>4992.0</c:v>
                </c:pt>
                <c:pt idx="154">
                  <c:v>6880.0</c:v>
                </c:pt>
                <c:pt idx="155">
                  <c:v>8572.0</c:v>
                </c:pt>
                <c:pt idx="156">
                  <c:v>5956.0</c:v>
                </c:pt>
                <c:pt idx="157">
                  <c:v>7712.0</c:v>
                </c:pt>
                <c:pt idx="158">
                  <c:v>4992.0</c:v>
                </c:pt>
                <c:pt idx="159">
                  <c:v>6872.0</c:v>
                </c:pt>
                <c:pt idx="160">
                  <c:v>4992.0</c:v>
                </c:pt>
                <c:pt idx="161">
                  <c:v>6896.0</c:v>
                </c:pt>
                <c:pt idx="162">
                  <c:v>5944.0</c:v>
                </c:pt>
                <c:pt idx="163">
                  <c:v>5924.0</c:v>
                </c:pt>
                <c:pt idx="164">
                  <c:v>6888.0</c:v>
                </c:pt>
                <c:pt idx="165">
                  <c:v>4992.0</c:v>
                </c:pt>
                <c:pt idx="166">
                  <c:v>6920.0</c:v>
                </c:pt>
                <c:pt idx="167">
                  <c:v>5956.0</c:v>
                </c:pt>
                <c:pt idx="168">
                  <c:v>5928.0</c:v>
                </c:pt>
                <c:pt idx="169">
                  <c:v>6888.0</c:v>
                </c:pt>
                <c:pt idx="170">
                  <c:v>4992.0</c:v>
                </c:pt>
                <c:pt idx="171">
                  <c:v>6964.0</c:v>
                </c:pt>
                <c:pt idx="172">
                  <c:v>9996.0</c:v>
                </c:pt>
                <c:pt idx="173">
                  <c:v>6004.0</c:v>
                </c:pt>
                <c:pt idx="174">
                  <c:v>12668.0</c:v>
                </c:pt>
                <c:pt idx="175">
                  <c:v>5084.0</c:v>
                </c:pt>
                <c:pt idx="176">
                  <c:v>6980.0</c:v>
                </c:pt>
                <c:pt idx="177">
                  <c:v>8672.0</c:v>
                </c:pt>
                <c:pt idx="178">
                  <c:v>6024.0</c:v>
                </c:pt>
                <c:pt idx="179">
                  <c:v>14948.0</c:v>
                </c:pt>
                <c:pt idx="180">
                  <c:v>5172.0</c:v>
                </c:pt>
                <c:pt idx="181">
                  <c:v>7068.0</c:v>
                </c:pt>
                <c:pt idx="182">
                  <c:v>9416.0</c:v>
                </c:pt>
                <c:pt idx="183">
                  <c:v>6168.0</c:v>
                </c:pt>
                <c:pt idx="184">
                  <c:v>11612.0</c:v>
                </c:pt>
                <c:pt idx="185">
                  <c:v>5172.0</c:v>
                </c:pt>
                <c:pt idx="186">
                  <c:v>7116.0</c:v>
                </c:pt>
                <c:pt idx="187">
                  <c:v>5424.0</c:v>
                </c:pt>
                <c:pt idx="188">
                  <c:v>7344.0</c:v>
                </c:pt>
                <c:pt idx="189">
                  <c:v>6384.0</c:v>
                </c:pt>
                <c:pt idx="190">
                  <c:v>6364.0</c:v>
                </c:pt>
                <c:pt idx="191">
                  <c:v>7368.0</c:v>
                </c:pt>
                <c:pt idx="192">
                  <c:v>5424.0</c:v>
                </c:pt>
                <c:pt idx="193">
                  <c:v>7328.0</c:v>
                </c:pt>
                <c:pt idx="194">
                  <c:v>6376.0</c:v>
                </c:pt>
                <c:pt idx="195">
                  <c:v>5424.0</c:v>
                </c:pt>
                <c:pt idx="196">
                  <c:v>7376.0</c:v>
                </c:pt>
                <c:pt idx="197">
                  <c:v>5424.0</c:v>
                </c:pt>
                <c:pt idx="198">
                  <c:v>6432.0</c:v>
                </c:pt>
                <c:pt idx="199">
                  <c:v>11072.0</c:v>
                </c:pt>
                <c:pt idx="200">
                  <c:v>5424.0</c:v>
                </c:pt>
                <c:pt idx="201">
                  <c:v>7360.0</c:v>
                </c:pt>
                <c:pt idx="202">
                  <c:v>7740.0</c:v>
                </c:pt>
                <c:pt idx="203">
                  <c:v>7368.0</c:v>
                </c:pt>
                <c:pt idx="204">
                  <c:v>5424.0</c:v>
                </c:pt>
                <c:pt idx="205">
                  <c:v>7280.0</c:v>
                </c:pt>
                <c:pt idx="206">
                  <c:v>5424.0</c:v>
                </c:pt>
                <c:pt idx="207">
                  <c:v>6384.0</c:v>
                </c:pt>
                <c:pt idx="208">
                  <c:v>16704.0</c:v>
                </c:pt>
                <c:pt idx="209">
                  <c:v>5484.0</c:v>
                </c:pt>
                <c:pt idx="210">
                  <c:v>7396.0</c:v>
                </c:pt>
                <c:pt idx="211">
                  <c:v>5516.0</c:v>
                </c:pt>
                <c:pt idx="212">
                  <c:v>6496.0</c:v>
                </c:pt>
                <c:pt idx="213">
                  <c:v>13244.0</c:v>
                </c:pt>
                <c:pt idx="214">
                  <c:v>5516.0</c:v>
                </c:pt>
                <c:pt idx="215">
                  <c:v>7500.0</c:v>
                </c:pt>
                <c:pt idx="216">
                  <c:v>5516.0</c:v>
                </c:pt>
                <c:pt idx="217">
                  <c:v>7408.0</c:v>
                </c:pt>
                <c:pt idx="218">
                  <c:v>6752.0</c:v>
                </c:pt>
                <c:pt idx="219">
                  <c:v>6744.0</c:v>
                </c:pt>
                <c:pt idx="220">
                  <c:v>7744.0</c:v>
                </c:pt>
                <c:pt idx="221">
                  <c:v>5808.0</c:v>
                </c:pt>
                <c:pt idx="222">
                  <c:v>7728.0</c:v>
                </c:pt>
                <c:pt idx="223">
                  <c:v>6768.0</c:v>
                </c:pt>
                <c:pt idx="224">
                  <c:v>6776.0</c:v>
                </c:pt>
                <c:pt idx="225">
                  <c:v>7792.0</c:v>
                </c:pt>
                <c:pt idx="226">
                  <c:v>5852.0</c:v>
                </c:pt>
                <c:pt idx="227">
                  <c:v>7764.0</c:v>
                </c:pt>
                <c:pt idx="228">
                  <c:v>6808.0</c:v>
                </c:pt>
                <c:pt idx="229">
                  <c:v>6780.0</c:v>
                </c:pt>
                <c:pt idx="230">
                  <c:v>7772.0</c:v>
                </c:pt>
                <c:pt idx="231">
                  <c:v>5852.0</c:v>
                </c:pt>
                <c:pt idx="232">
                  <c:v>7764.0</c:v>
                </c:pt>
                <c:pt idx="233">
                  <c:v>9796.0</c:v>
                </c:pt>
                <c:pt idx="234">
                  <c:v>6792.0</c:v>
                </c:pt>
                <c:pt idx="235">
                  <c:v>7780.0</c:v>
                </c:pt>
                <c:pt idx="236">
                  <c:v>5860.0</c:v>
                </c:pt>
                <c:pt idx="237">
                  <c:v>7732.0</c:v>
                </c:pt>
                <c:pt idx="238">
                  <c:v>13216.0</c:v>
                </c:pt>
                <c:pt idx="239">
                  <c:v>6848.0</c:v>
                </c:pt>
                <c:pt idx="240">
                  <c:v>19148.0</c:v>
                </c:pt>
                <c:pt idx="241">
                  <c:v>5860.0</c:v>
                </c:pt>
                <c:pt idx="242">
                  <c:v>7812.0</c:v>
                </c:pt>
                <c:pt idx="243">
                  <c:v>5860.0</c:v>
                </c:pt>
                <c:pt idx="244">
                  <c:v>6824.0</c:v>
                </c:pt>
                <c:pt idx="245">
                  <c:v>17204.0</c:v>
                </c:pt>
                <c:pt idx="246">
                  <c:v>6848.0</c:v>
                </c:pt>
                <c:pt idx="247">
                  <c:v>7816.0</c:v>
                </c:pt>
                <c:pt idx="248">
                  <c:v>5920.0</c:v>
                </c:pt>
                <c:pt idx="249">
                  <c:v>7800.0</c:v>
                </c:pt>
                <c:pt idx="250">
                  <c:v>6860.0</c:v>
                </c:pt>
                <c:pt idx="251">
                  <c:v>5920.0</c:v>
                </c:pt>
                <c:pt idx="252">
                  <c:v>7904.0</c:v>
                </c:pt>
                <c:pt idx="253">
                  <c:v>10524.0</c:v>
                </c:pt>
                <c:pt idx="254">
                  <c:v>6920.0</c:v>
                </c:pt>
                <c:pt idx="255">
                  <c:v>7876.0</c:v>
                </c:pt>
                <c:pt idx="256">
                  <c:v>5996.0</c:v>
                </c:pt>
                <c:pt idx="257">
                  <c:v>7852.0</c:v>
                </c:pt>
                <c:pt idx="258">
                  <c:v>5996.0</c:v>
                </c:pt>
                <c:pt idx="259">
                  <c:v>7988.0</c:v>
                </c:pt>
                <c:pt idx="260">
                  <c:v>7044.0</c:v>
                </c:pt>
                <c:pt idx="261">
                  <c:v>7004.0</c:v>
                </c:pt>
                <c:pt idx="262">
                  <c:v>8024.0</c:v>
                </c:pt>
                <c:pt idx="263">
                  <c:v>6048.0</c:v>
                </c:pt>
                <c:pt idx="264">
                  <c:v>7972.0</c:v>
                </c:pt>
                <c:pt idx="265">
                  <c:v>7012.0</c:v>
                </c:pt>
                <c:pt idx="266">
                  <c:v>7008.0</c:v>
                </c:pt>
                <c:pt idx="267">
                  <c:v>8044.0</c:v>
                </c:pt>
                <c:pt idx="268">
                  <c:v>6144.0</c:v>
                </c:pt>
                <c:pt idx="269">
                  <c:v>8056.0</c:v>
                </c:pt>
                <c:pt idx="270">
                  <c:v>13060.0</c:v>
                </c:pt>
                <c:pt idx="271">
                  <c:v>7084.0</c:v>
                </c:pt>
                <c:pt idx="272">
                  <c:v>14624.0</c:v>
                </c:pt>
                <c:pt idx="273">
                  <c:v>6152.0</c:v>
                </c:pt>
                <c:pt idx="274">
                  <c:v>8056.0</c:v>
                </c:pt>
                <c:pt idx="275">
                  <c:v>6220.0</c:v>
                </c:pt>
                <c:pt idx="276">
                  <c:v>8108.0</c:v>
                </c:pt>
                <c:pt idx="277">
                  <c:v>7164.0</c:v>
                </c:pt>
                <c:pt idx="278">
                  <c:v>6220.0</c:v>
                </c:pt>
                <c:pt idx="279">
                  <c:v>8100.0</c:v>
                </c:pt>
                <c:pt idx="280">
                  <c:v>6220.0</c:v>
                </c:pt>
                <c:pt idx="281">
                  <c:v>8092.0</c:v>
                </c:pt>
                <c:pt idx="282">
                  <c:v>7160.0</c:v>
                </c:pt>
                <c:pt idx="283">
                  <c:v>7144.0</c:v>
                </c:pt>
                <c:pt idx="284">
                  <c:v>8128.0</c:v>
                </c:pt>
                <c:pt idx="285">
                  <c:v>6224.0</c:v>
                </c:pt>
                <c:pt idx="286">
                  <c:v>8088.0</c:v>
                </c:pt>
                <c:pt idx="287">
                  <c:v>13196.0</c:v>
                </c:pt>
                <c:pt idx="288">
                  <c:v>7172.0</c:v>
                </c:pt>
                <c:pt idx="289">
                  <c:v>14616.0</c:v>
                </c:pt>
                <c:pt idx="290">
                  <c:v>6308.0</c:v>
                </c:pt>
                <c:pt idx="291">
                  <c:v>8276.0</c:v>
                </c:pt>
                <c:pt idx="292">
                  <c:v>11692.0</c:v>
                </c:pt>
                <c:pt idx="293">
                  <c:v>7292.0</c:v>
                </c:pt>
                <c:pt idx="294">
                  <c:v>8280.0</c:v>
                </c:pt>
                <c:pt idx="295">
                  <c:v>6376.0</c:v>
                </c:pt>
                <c:pt idx="296">
                  <c:v>8336.0</c:v>
                </c:pt>
                <c:pt idx="297">
                  <c:v>6384.0</c:v>
                </c:pt>
                <c:pt idx="298">
                  <c:v>8256.0</c:v>
                </c:pt>
                <c:pt idx="299">
                  <c:v>7688.0</c:v>
                </c:pt>
                <c:pt idx="300">
                  <c:v>7308.0</c:v>
                </c:pt>
                <c:pt idx="301">
                  <c:v>8336.0</c:v>
                </c:pt>
                <c:pt idx="302">
                  <c:v>6384.0</c:v>
                </c:pt>
                <c:pt idx="303">
                  <c:v>8264.0</c:v>
                </c:pt>
                <c:pt idx="304">
                  <c:v>12472.0</c:v>
                </c:pt>
                <c:pt idx="305">
                  <c:v>7328.0</c:v>
                </c:pt>
                <c:pt idx="306">
                  <c:v>13280.0</c:v>
                </c:pt>
                <c:pt idx="307">
                  <c:v>6384.0</c:v>
                </c:pt>
                <c:pt idx="308">
                  <c:v>8312.0</c:v>
                </c:pt>
                <c:pt idx="309">
                  <c:v>6384.0</c:v>
                </c:pt>
                <c:pt idx="310">
                  <c:v>8288.0</c:v>
                </c:pt>
                <c:pt idx="311">
                  <c:v>7336.0</c:v>
                </c:pt>
                <c:pt idx="312">
                  <c:v>7344.0</c:v>
                </c:pt>
                <c:pt idx="313">
                  <c:v>8388.0</c:v>
                </c:pt>
                <c:pt idx="314">
                  <c:v>6580.0</c:v>
                </c:pt>
                <c:pt idx="315">
                  <c:v>8484.0</c:v>
                </c:pt>
                <c:pt idx="316">
                  <c:v>9908.0</c:v>
                </c:pt>
                <c:pt idx="317">
                  <c:v>6580.0</c:v>
                </c:pt>
                <c:pt idx="318">
                  <c:v>8452.0</c:v>
                </c:pt>
                <c:pt idx="319">
                  <c:v>6580.0</c:v>
                </c:pt>
                <c:pt idx="320">
                  <c:v>8508.0</c:v>
                </c:pt>
                <c:pt idx="321">
                  <c:v>7544.0</c:v>
                </c:pt>
                <c:pt idx="322">
                  <c:v>7504.0</c:v>
                </c:pt>
                <c:pt idx="323">
                  <c:v>8500.0</c:v>
                </c:pt>
                <c:pt idx="324">
                  <c:v>6588.0</c:v>
                </c:pt>
                <c:pt idx="325">
                  <c:v>8556.0</c:v>
                </c:pt>
                <c:pt idx="326">
                  <c:v>7572.0</c:v>
                </c:pt>
                <c:pt idx="327">
                  <c:v>7532.0</c:v>
                </c:pt>
                <c:pt idx="328">
                  <c:v>8500.0</c:v>
                </c:pt>
                <c:pt idx="329">
                  <c:v>6588.0</c:v>
                </c:pt>
                <c:pt idx="330">
                  <c:v>8548.0</c:v>
                </c:pt>
                <c:pt idx="331">
                  <c:v>14664.0</c:v>
                </c:pt>
                <c:pt idx="332">
                  <c:v>7696.0</c:v>
                </c:pt>
                <c:pt idx="333">
                  <c:v>17356.0</c:v>
                </c:pt>
                <c:pt idx="334">
                  <c:v>6724.0</c:v>
                </c:pt>
                <c:pt idx="335">
                  <c:v>8596.0</c:v>
                </c:pt>
                <c:pt idx="336">
                  <c:v>6724.0</c:v>
                </c:pt>
                <c:pt idx="337">
                  <c:v>7664.0</c:v>
                </c:pt>
                <c:pt idx="338">
                  <c:v>12832.0</c:v>
                </c:pt>
                <c:pt idx="339">
                  <c:v>6732.0</c:v>
                </c:pt>
                <c:pt idx="340">
                  <c:v>8668.0</c:v>
                </c:pt>
                <c:pt idx="341">
                  <c:v>6732.0</c:v>
                </c:pt>
                <c:pt idx="342">
                  <c:v>8660.0</c:v>
                </c:pt>
                <c:pt idx="343">
                  <c:v>8076.0</c:v>
                </c:pt>
                <c:pt idx="344">
                  <c:v>7664.0</c:v>
                </c:pt>
                <c:pt idx="345">
                  <c:v>8636.0</c:v>
                </c:pt>
                <c:pt idx="346">
                  <c:v>6776.0</c:v>
                </c:pt>
                <c:pt idx="347">
                  <c:v>8656.0</c:v>
                </c:pt>
                <c:pt idx="348">
                  <c:v>7716.0</c:v>
                </c:pt>
                <c:pt idx="349">
                  <c:v>7700.0</c:v>
                </c:pt>
                <c:pt idx="350">
                  <c:v>8648.0</c:v>
                </c:pt>
                <c:pt idx="351">
                  <c:v>6776.0</c:v>
                </c:pt>
                <c:pt idx="352">
                  <c:v>8704.0</c:v>
                </c:pt>
                <c:pt idx="353">
                  <c:v>14648.0</c:v>
                </c:pt>
                <c:pt idx="354">
                  <c:v>6776.0</c:v>
                </c:pt>
                <c:pt idx="355">
                  <c:v>8696.0</c:v>
                </c:pt>
                <c:pt idx="356">
                  <c:v>8356.0</c:v>
                </c:pt>
                <c:pt idx="357">
                  <c:v>7952.0</c:v>
                </c:pt>
                <c:pt idx="358">
                  <c:v>8940.0</c:v>
                </c:pt>
                <c:pt idx="359">
                  <c:v>6996.0</c:v>
                </c:pt>
                <c:pt idx="360">
                  <c:v>8940.0</c:v>
                </c:pt>
                <c:pt idx="361">
                  <c:v>10860.0</c:v>
                </c:pt>
                <c:pt idx="362">
                  <c:v>7940.0</c:v>
                </c:pt>
                <c:pt idx="363">
                  <c:v>8916.0</c:v>
                </c:pt>
                <c:pt idx="364">
                  <c:v>8972.0</c:v>
                </c:pt>
                <c:pt idx="365">
                  <c:v>9260.0</c:v>
                </c:pt>
                <c:pt idx="366">
                  <c:v>8036.0</c:v>
                </c:pt>
                <c:pt idx="367">
                  <c:v>12208.0</c:v>
                </c:pt>
                <c:pt idx="368">
                  <c:v>7096.0</c:v>
                </c:pt>
                <c:pt idx="369">
                  <c:v>9064.0</c:v>
                </c:pt>
                <c:pt idx="370">
                  <c:v>7096.0</c:v>
                </c:pt>
                <c:pt idx="371">
                  <c:v>9032.0</c:v>
                </c:pt>
                <c:pt idx="372">
                  <c:v>8064.0</c:v>
                </c:pt>
                <c:pt idx="373">
                  <c:v>8052.0</c:v>
                </c:pt>
                <c:pt idx="374">
                  <c:v>9048.0</c:v>
                </c:pt>
                <c:pt idx="375">
                  <c:v>7096.0</c:v>
                </c:pt>
                <c:pt idx="376">
                  <c:v>9040.0</c:v>
                </c:pt>
                <c:pt idx="377">
                  <c:v>8068.0</c:v>
                </c:pt>
                <c:pt idx="378">
                  <c:v>8028.0</c:v>
                </c:pt>
                <c:pt idx="379">
                  <c:v>9000.0</c:v>
                </c:pt>
                <c:pt idx="380">
                  <c:v>7096.0</c:v>
                </c:pt>
                <c:pt idx="381">
                  <c:v>9040.0</c:v>
                </c:pt>
                <c:pt idx="382">
                  <c:v>12100.0</c:v>
                </c:pt>
                <c:pt idx="383">
                  <c:v>8064.0</c:v>
                </c:pt>
                <c:pt idx="384">
                  <c:v>9076.0</c:v>
                </c:pt>
                <c:pt idx="385">
                  <c:v>7100.0</c:v>
                </c:pt>
                <c:pt idx="386">
                  <c:v>9020.0</c:v>
                </c:pt>
                <c:pt idx="387">
                  <c:v>8060.0</c:v>
                </c:pt>
                <c:pt idx="388">
                  <c:v>8056.0</c:v>
                </c:pt>
                <c:pt idx="389">
                  <c:v>9060.0</c:v>
                </c:pt>
                <c:pt idx="390">
                  <c:v>7100.0</c:v>
                </c:pt>
                <c:pt idx="391">
                  <c:v>9052.0</c:v>
                </c:pt>
                <c:pt idx="392">
                  <c:v>12816.0</c:v>
                </c:pt>
                <c:pt idx="393">
                  <c:v>8072.0</c:v>
                </c:pt>
                <c:pt idx="394">
                  <c:v>9896.0</c:v>
                </c:pt>
                <c:pt idx="395">
                  <c:v>7144.0</c:v>
                </c:pt>
                <c:pt idx="396">
                  <c:v>9072.0</c:v>
                </c:pt>
                <c:pt idx="397">
                  <c:v>7144.0</c:v>
                </c:pt>
                <c:pt idx="398">
                  <c:v>8128.0</c:v>
                </c:pt>
                <c:pt idx="399">
                  <c:v>9880.0</c:v>
                </c:pt>
                <c:pt idx="400">
                  <c:v>7144.0</c:v>
                </c:pt>
                <c:pt idx="401">
                  <c:v>9040.0</c:v>
                </c:pt>
                <c:pt idx="402">
                  <c:v>7416.0</c:v>
                </c:pt>
                <c:pt idx="403">
                  <c:v>9368.0</c:v>
                </c:pt>
                <c:pt idx="404">
                  <c:v>8392.0</c:v>
                </c:pt>
                <c:pt idx="405">
                  <c:v>8340.0</c:v>
                </c:pt>
                <c:pt idx="406">
                  <c:v>9312.0</c:v>
                </c:pt>
                <c:pt idx="407">
                  <c:v>7416.0</c:v>
                </c:pt>
                <c:pt idx="408">
                  <c:v>9528.0</c:v>
                </c:pt>
                <c:pt idx="409">
                  <c:v>7568.0</c:v>
                </c:pt>
                <c:pt idx="410">
                  <c:v>8540.0</c:v>
                </c:pt>
                <c:pt idx="411">
                  <c:v>9548.0</c:v>
                </c:pt>
                <c:pt idx="412">
                  <c:v>7576.0</c:v>
                </c:pt>
                <c:pt idx="413">
                  <c:v>9480.0</c:v>
                </c:pt>
                <c:pt idx="414">
                  <c:v>8528.0</c:v>
                </c:pt>
                <c:pt idx="415">
                  <c:v>8520.0</c:v>
                </c:pt>
                <c:pt idx="416">
                  <c:v>9512.0</c:v>
                </c:pt>
                <c:pt idx="417">
                  <c:v>7576.0</c:v>
                </c:pt>
                <c:pt idx="418">
                  <c:v>9520.0</c:v>
                </c:pt>
                <c:pt idx="419">
                  <c:v>8548.0</c:v>
                </c:pt>
                <c:pt idx="420">
                  <c:v>8520.0</c:v>
                </c:pt>
                <c:pt idx="421">
                  <c:v>9504.0</c:v>
                </c:pt>
                <c:pt idx="422">
                  <c:v>7920.0</c:v>
                </c:pt>
                <c:pt idx="423">
                  <c:v>9900.0</c:v>
                </c:pt>
                <c:pt idx="424">
                  <c:v>15120.0</c:v>
                </c:pt>
                <c:pt idx="425">
                  <c:v>9100.0</c:v>
                </c:pt>
                <c:pt idx="426">
                  <c:v>15276.0</c:v>
                </c:pt>
                <c:pt idx="427">
                  <c:v>8156.0</c:v>
                </c:pt>
                <c:pt idx="428">
                  <c:v>10100.0</c:v>
                </c:pt>
                <c:pt idx="429">
                  <c:v>8156.0</c:v>
                </c:pt>
                <c:pt idx="430">
                  <c:v>9116.0</c:v>
                </c:pt>
                <c:pt idx="431">
                  <c:v>14540.0</c:v>
                </c:pt>
                <c:pt idx="432">
                  <c:v>8156.0</c:v>
                </c:pt>
                <c:pt idx="433">
                  <c:v>10108.0</c:v>
                </c:pt>
                <c:pt idx="434">
                  <c:v>8156.0</c:v>
                </c:pt>
                <c:pt idx="435">
                  <c:v>9096.0</c:v>
                </c:pt>
                <c:pt idx="436">
                  <c:v>10056.0</c:v>
                </c:pt>
                <c:pt idx="437">
                  <c:v>8248.0</c:v>
                </c:pt>
                <c:pt idx="438">
                  <c:v>10184.0</c:v>
                </c:pt>
                <c:pt idx="439">
                  <c:v>9216.0</c:v>
                </c:pt>
                <c:pt idx="440">
                  <c:v>9192.0</c:v>
                </c:pt>
                <c:pt idx="441">
                  <c:v>10160.0</c:v>
                </c:pt>
                <c:pt idx="442">
                  <c:v>8248.0</c:v>
                </c:pt>
                <c:pt idx="443">
                  <c:v>10216.0</c:v>
                </c:pt>
                <c:pt idx="444">
                  <c:v>9232.0</c:v>
                </c:pt>
                <c:pt idx="445">
                  <c:v>9204.0</c:v>
                </c:pt>
                <c:pt idx="446">
                  <c:v>10200.0</c:v>
                </c:pt>
                <c:pt idx="447">
                  <c:v>8248.0</c:v>
                </c:pt>
                <c:pt idx="448">
                  <c:v>10224.0</c:v>
                </c:pt>
                <c:pt idx="449">
                  <c:v>20560.0</c:v>
                </c:pt>
                <c:pt idx="450">
                  <c:v>10208.0</c:v>
                </c:pt>
                <c:pt idx="451">
                  <c:v>8248.0</c:v>
                </c:pt>
                <c:pt idx="452">
                  <c:v>10200.0</c:v>
                </c:pt>
                <c:pt idx="453">
                  <c:v>9224.0</c:v>
                </c:pt>
                <c:pt idx="454">
                  <c:v>9160.0</c:v>
                </c:pt>
                <c:pt idx="455">
                  <c:v>10112.0</c:v>
                </c:pt>
                <c:pt idx="456">
                  <c:v>8292.0</c:v>
                </c:pt>
                <c:pt idx="457">
                  <c:v>10188.0</c:v>
                </c:pt>
                <c:pt idx="458">
                  <c:v>11720.0</c:v>
                </c:pt>
                <c:pt idx="459">
                  <c:v>9224.0</c:v>
                </c:pt>
                <c:pt idx="460">
                  <c:v>10236.0</c:v>
                </c:pt>
                <c:pt idx="461">
                  <c:v>8292.0</c:v>
                </c:pt>
                <c:pt idx="462">
                  <c:v>10188.0</c:v>
                </c:pt>
                <c:pt idx="463">
                  <c:v>8292.0</c:v>
                </c:pt>
                <c:pt idx="464">
                  <c:v>10188.0</c:v>
                </c:pt>
                <c:pt idx="465">
                  <c:v>9244.0</c:v>
                </c:pt>
                <c:pt idx="466">
                  <c:v>8296.0</c:v>
                </c:pt>
                <c:pt idx="467">
                  <c:v>10168.0</c:v>
                </c:pt>
                <c:pt idx="468">
                  <c:v>8296.0</c:v>
                </c:pt>
                <c:pt idx="469">
                  <c:v>10232.0</c:v>
                </c:pt>
                <c:pt idx="470">
                  <c:v>9264.0</c:v>
                </c:pt>
                <c:pt idx="471">
                  <c:v>9240.0</c:v>
                </c:pt>
                <c:pt idx="472">
                  <c:v>10224.0</c:v>
                </c:pt>
                <c:pt idx="473">
                  <c:v>8296.0</c:v>
                </c:pt>
                <c:pt idx="474">
                  <c:v>10176.0</c:v>
                </c:pt>
                <c:pt idx="475">
                  <c:v>24072.0</c:v>
                </c:pt>
                <c:pt idx="476">
                  <c:v>9268.0</c:v>
                </c:pt>
                <c:pt idx="477">
                  <c:v>10280.0</c:v>
                </c:pt>
                <c:pt idx="478">
                  <c:v>8300.0</c:v>
                </c:pt>
                <c:pt idx="479">
                  <c:v>10220.0</c:v>
                </c:pt>
                <c:pt idx="480">
                  <c:v>8300.0</c:v>
                </c:pt>
                <c:pt idx="481">
                  <c:v>9236.0</c:v>
                </c:pt>
                <c:pt idx="482">
                  <c:v>10244.0</c:v>
                </c:pt>
                <c:pt idx="483">
                  <c:v>8300.0</c:v>
                </c:pt>
                <c:pt idx="484">
                  <c:v>10260.0</c:v>
                </c:pt>
                <c:pt idx="485">
                  <c:v>9672.0</c:v>
                </c:pt>
                <c:pt idx="486">
                  <c:v>9220.0</c:v>
                </c:pt>
                <c:pt idx="487">
                  <c:v>10188.0</c:v>
                </c:pt>
                <c:pt idx="488">
                  <c:v>8300.0</c:v>
                </c:pt>
                <c:pt idx="489">
                  <c:v>10172.0</c:v>
                </c:pt>
                <c:pt idx="490">
                  <c:v>9288.0</c:v>
                </c:pt>
                <c:pt idx="491">
                  <c:v>9316.0</c:v>
                </c:pt>
                <c:pt idx="492">
                  <c:v>10348.0</c:v>
                </c:pt>
                <c:pt idx="493">
                  <c:v>8360.0</c:v>
                </c:pt>
                <c:pt idx="494">
                  <c:v>10320.0</c:v>
                </c:pt>
                <c:pt idx="495">
                  <c:v>15912.0</c:v>
                </c:pt>
                <c:pt idx="496">
                  <c:v>9272.0</c:v>
                </c:pt>
                <c:pt idx="497">
                  <c:v>13536.0</c:v>
                </c:pt>
                <c:pt idx="498">
                  <c:v>8360.0</c:v>
                </c:pt>
                <c:pt idx="499">
                  <c:v>10272.0</c:v>
                </c:pt>
                <c:pt idx="500">
                  <c:v>8360.0</c:v>
                </c:pt>
                <c:pt idx="501">
                  <c:v>10256.0</c:v>
                </c:pt>
                <c:pt idx="502">
                  <c:v>9308.0</c:v>
                </c:pt>
                <c:pt idx="503">
                  <c:v>9280.0</c:v>
                </c:pt>
                <c:pt idx="504">
                  <c:v>10240.0</c:v>
                </c:pt>
                <c:pt idx="505">
                  <c:v>8360.0</c:v>
                </c:pt>
                <c:pt idx="506">
                  <c:v>10240.0</c:v>
                </c:pt>
                <c:pt idx="507">
                  <c:v>10860.0</c:v>
                </c:pt>
                <c:pt idx="508">
                  <c:v>9284.0</c:v>
                </c:pt>
                <c:pt idx="509">
                  <c:v>10248.0</c:v>
                </c:pt>
                <c:pt idx="510">
                  <c:v>8412.0</c:v>
                </c:pt>
                <c:pt idx="511">
                  <c:v>10308.0</c:v>
                </c:pt>
                <c:pt idx="512">
                  <c:v>10408.0</c:v>
                </c:pt>
                <c:pt idx="513">
                  <c:v>9388.0</c:v>
                </c:pt>
                <c:pt idx="514">
                  <c:v>20620.0</c:v>
                </c:pt>
                <c:pt idx="515">
                  <c:v>8412.0</c:v>
                </c:pt>
                <c:pt idx="516">
                  <c:v>10348.0</c:v>
                </c:pt>
                <c:pt idx="517">
                  <c:v>8412.0</c:v>
                </c:pt>
                <c:pt idx="518">
                  <c:v>10356.0</c:v>
                </c:pt>
                <c:pt idx="519">
                  <c:v>9384.0</c:v>
                </c:pt>
                <c:pt idx="520">
                  <c:v>9352.0</c:v>
                </c:pt>
                <c:pt idx="521">
                  <c:v>10332.0</c:v>
                </c:pt>
                <c:pt idx="522">
                  <c:v>8812.0</c:v>
                </c:pt>
                <c:pt idx="523">
                  <c:v>10716.0</c:v>
                </c:pt>
                <c:pt idx="524">
                  <c:v>10140.0</c:v>
                </c:pt>
                <c:pt idx="525">
                  <c:v>9760.0</c:v>
                </c:pt>
                <c:pt idx="526">
                  <c:v>10736.0</c:v>
                </c:pt>
                <c:pt idx="527">
                  <c:v>8816.0</c:v>
                </c:pt>
                <c:pt idx="528">
                  <c:v>10720.0</c:v>
                </c:pt>
                <c:pt idx="529">
                  <c:v>10152.0</c:v>
                </c:pt>
                <c:pt idx="530">
                  <c:v>9752.0</c:v>
                </c:pt>
                <c:pt idx="531">
                  <c:v>10700.0</c:v>
                </c:pt>
                <c:pt idx="532">
                  <c:v>8820.0</c:v>
                </c:pt>
                <c:pt idx="533">
                  <c:v>10772.0</c:v>
                </c:pt>
                <c:pt idx="534">
                  <c:v>9796.0</c:v>
                </c:pt>
                <c:pt idx="535">
                  <c:v>9748.0</c:v>
                </c:pt>
                <c:pt idx="536">
                  <c:v>10740.0</c:v>
                </c:pt>
                <c:pt idx="537">
                  <c:v>8820.0</c:v>
                </c:pt>
                <c:pt idx="538">
                  <c:v>10724.0</c:v>
                </c:pt>
                <c:pt idx="539">
                  <c:v>9772.0</c:v>
                </c:pt>
                <c:pt idx="540">
                  <c:v>9764.0</c:v>
                </c:pt>
                <c:pt idx="541">
                  <c:v>10756.0</c:v>
                </c:pt>
                <c:pt idx="542">
                  <c:v>8820.0</c:v>
                </c:pt>
                <c:pt idx="543">
                  <c:v>10740.0</c:v>
                </c:pt>
                <c:pt idx="544">
                  <c:v>24436.0</c:v>
                </c:pt>
                <c:pt idx="545">
                  <c:v>9780.0</c:v>
                </c:pt>
                <c:pt idx="546">
                  <c:v>10768.0</c:v>
                </c:pt>
                <c:pt idx="547">
                  <c:v>8824.0</c:v>
                </c:pt>
                <c:pt idx="548">
                  <c:v>10792.0</c:v>
                </c:pt>
                <c:pt idx="549">
                  <c:v>9808.0</c:v>
                </c:pt>
                <c:pt idx="550">
                  <c:v>9780.0</c:v>
                </c:pt>
                <c:pt idx="551">
                  <c:v>10776.0</c:v>
                </c:pt>
                <c:pt idx="552">
                  <c:v>10696.0</c:v>
                </c:pt>
                <c:pt idx="553">
                  <c:v>9760.0</c:v>
                </c:pt>
                <c:pt idx="554">
                  <c:v>9780.0</c:v>
                </c:pt>
                <c:pt idx="555">
                  <c:v>10776.0</c:v>
                </c:pt>
                <c:pt idx="556">
                  <c:v>8824.0</c:v>
                </c:pt>
                <c:pt idx="557">
                  <c:v>10800.0</c:v>
                </c:pt>
                <c:pt idx="558">
                  <c:v>9812.0</c:v>
                </c:pt>
                <c:pt idx="559">
                  <c:v>8824.0</c:v>
                </c:pt>
                <c:pt idx="560">
                  <c:v>10760.0</c:v>
                </c:pt>
                <c:pt idx="561">
                  <c:v>8824.0</c:v>
                </c:pt>
                <c:pt idx="562">
                  <c:v>10728.0</c:v>
                </c:pt>
                <c:pt idx="563">
                  <c:v>9776.0</c:v>
                </c:pt>
                <c:pt idx="564">
                  <c:v>9740.0</c:v>
                </c:pt>
                <c:pt idx="565">
                  <c:v>10688.0</c:v>
                </c:pt>
                <c:pt idx="566">
                  <c:v>8824.0</c:v>
                </c:pt>
                <c:pt idx="567">
                  <c:v>10800.0</c:v>
                </c:pt>
                <c:pt idx="568">
                  <c:v>10592.0</c:v>
                </c:pt>
                <c:pt idx="569">
                  <c:v>10204.0</c:v>
                </c:pt>
                <c:pt idx="570">
                  <c:v>11192.0</c:v>
                </c:pt>
                <c:pt idx="571">
                  <c:v>9248.0</c:v>
                </c:pt>
                <c:pt idx="572">
                  <c:v>11152.0</c:v>
                </c:pt>
                <c:pt idx="573">
                  <c:v>16720.0</c:v>
                </c:pt>
                <c:pt idx="574">
                  <c:v>10172.0</c:v>
                </c:pt>
                <c:pt idx="575">
                  <c:v>16024.0</c:v>
                </c:pt>
                <c:pt idx="576">
                  <c:v>9248.0</c:v>
                </c:pt>
                <c:pt idx="577">
                  <c:v>11176.0</c:v>
                </c:pt>
                <c:pt idx="578">
                  <c:v>9248.0</c:v>
                </c:pt>
                <c:pt idx="579">
                  <c:v>11160.0</c:v>
                </c:pt>
                <c:pt idx="580">
                  <c:v>10204.0</c:v>
                </c:pt>
                <c:pt idx="581">
                  <c:v>9248.0</c:v>
                </c:pt>
                <c:pt idx="582">
                  <c:v>11160.0</c:v>
                </c:pt>
                <c:pt idx="583">
                  <c:v>9248.0</c:v>
                </c:pt>
                <c:pt idx="584">
                  <c:v>11128.0</c:v>
                </c:pt>
                <c:pt idx="585">
                  <c:v>10188.0</c:v>
                </c:pt>
                <c:pt idx="586">
                  <c:v>10180.0</c:v>
                </c:pt>
                <c:pt idx="587">
                  <c:v>11144.0</c:v>
                </c:pt>
                <c:pt idx="588">
                  <c:v>9248.0</c:v>
                </c:pt>
                <c:pt idx="589">
                  <c:v>11108.0</c:v>
                </c:pt>
                <c:pt idx="590">
                  <c:v>9252.0</c:v>
                </c:pt>
                <c:pt idx="591">
                  <c:v>10232.0</c:v>
                </c:pt>
                <c:pt idx="592">
                  <c:v>21876.0</c:v>
                </c:pt>
                <c:pt idx="593">
                  <c:v>9320.0</c:v>
                </c:pt>
                <c:pt idx="594">
                  <c:v>11220.0</c:v>
                </c:pt>
                <c:pt idx="595">
                  <c:v>16112.0</c:v>
                </c:pt>
                <c:pt idx="596">
                  <c:v>10296.0</c:v>
                </c:pt>
                <c:pt idx="597">
                  <c:v>13668.0</c:v>
                </c:pt>
                <c:pt idx="598">
                  <c:v>9324.0</c:v>
                </c:pt>
                <c:pt idx="599">
                  <c:v>11252.0</c:v>
                </c:pt>
                <c:pt idx="600">
                  <c:v>9324.0</c:v>
                </c:pt>
                <c:pt idx="601">
                  <c:v>11284.0</c:v>
                </c:pt>
                <c:pt idx="602">
                  <c:v>25060.0</c:v>
                </c:pt>
                <c:pt idx="603">
                  <c:v>10264.0</c:v>
                </c:pt>
                <c:pt idx="604">
                  <c:v>11260.0</c:v>
                </c:pt>
                <c:pt idx="605">
                  <c:v>9380.0</c:v>
                </c:pt>
                <c:pt idx="606">
                  <c:v>11296.0</c:v>
                </c:pt>
                <c:pt idx="607">
                  <c:v>25212.0</c:v>
                </c:pt>
                <c:pt idx="608">
                  <c:v>9500.0</c:v>
                </c:pt>
                <c:pt idx="609">
                  <c:v>11420.0</c:v>
                </c:pt>
                <c:pt idx="610">
                  <c:v>9500.0</c:v>
                </c:pt>
                <c:pt idx="611">
                  <c:v>11444.0</c:v>
                </c:pt>
                <c:pt idx="612">
                  <c:v>10472.0</c:v>
                </c:pt>
                <c:pt idx="613">
                  <c:v>10456.0</c:v>
                </c:pt>
                <c:pt idx="614">
                  <c:v>11444.0</c:v>
                </c:pt>
                <c:pt idx="615">
                  <c:v>9500.0</c:v>
                </c:pt>
                <c:pt idx="616">
                  <c:v>11412.0</c:v>
                </c:pt>
                <c:pt idx="617">
                  <c:v>17236.0</c:v>
                </c:pt>
                <c:pt idx="618">
                  <c:v>10460.0</c:v>
                </c:pt>
                <c:pt idx="619">
                  <c:v>11428.0</c:v>
                </c:pt>
                <c:pt idx="620">
                  <c:v>9500.0</c:v>
                </c:pt>
                <c:pt idx="621">
                  <c:v>11388.0</c:v>
                </c:pt>
                <c:pt idx="622">
                  <c:v>14908.0</c:v>
                </c:pt>
                <c:pt idx="623">
                  <c:v>9500.0</c:v>
                </c:pt>
                <c:pt idx="624">
                  <c:v>11444.0</c:v>
                </c:pt>
                <c:pt idx="625">
                  <c:v>11768.0</c:v>
                </c:pt>
                <c:pt idx="626">
                  <c:v>11408.0</c:v>
                </c:pt>
                <c:pt idx="627">
                  <c:v>9504.0</c:v>
                </c:pt>
                <c:pt idx="628">
                  <c:v>11432.0</c:v>
                </c:pt>
                <c:pt idx="629">
                  <c:v>9504.0</c:v>
                </c:pt>
                <c:pt idx="630">
                  <c:v>11472.0</c:v>
                </c:pt>
                <c:pt idx="631">
                  <c:v>10492.0</c:v>
                </c:pt>
                <c:pt idx="632">
                  <c:v>10432.0</c:v>
                </c:pt>
                <c:pt idx="633">
                  <c:v>11428.0</c:v>
                </c:pt>
                <c:pt idx="634">
                  <c:v>9508.0</c:v>
                </c:pt>
                <c:pt idx="635">
                  <c:v>11436.0</c:v>
                </c:pt>
                <c:pt idx="636">
                  <c:v>10472.0</c:v>
                </c:pt>
                <c:pt idx="637">
                  <c:v>10468.0</c:v>
                </c:pt>
                <c:pt idx="638">
                  <c:v>11456.0</c:v>
                </c:pt>
                <c:pt idx="639">
                  <c:v>9512.0</c:v>
                </c:pt>
                <c:pt idx="640">
                  <c:v>11424.0</c:v>
                </c:pt>
                <c:pt idx="641">
                  <c:v>10844.0</c:v>
                </c:pt>
                <c:pt idx="642">
                  <c:v>10424.0</c:v>
                </c:pt>
                <c:pt idx="643">
                  <c:v>14508.0</c:v>
                </c:pt>
                <c:pt idx="644">
                  <c:v>9656.0</c:v>
                </c:pt>
                <c:pt idx="645">
                  <c:v>11632.0</c:v>
                </c:pt>
                <c:pt idx="646">
                  <c:v>9656.0</c:v>
                </c:pt>
                <c:pt idx="647">
                  <c:v>11584.0</c:v>
                </c:pt>
                <c:pt idx="648">
                  <c:v>10620.0</c:v>
                </c:pt>
                <c:pt idx="649">
                  <c:v>10576.0</c:v>
                </c:pt>
                <c:pt idx="650">
                  <c:v>11544.0</c:v>
                </c:pt>
                <c:pt idx="651">
                  <c:v>9656.0</c:v>
                </c:pt>
                <c:pt idx="652">
                  <c:v>11520.0</c:v>
                </c:pt>
                <c:pt idx="653">
                  <c:v>12152.0</c:v>
                </c:pt>
                <c:pt idx="654">
                  <c:v>10580.0</c:v>
                </c:pt>
                <c:pt idx="655">
                  <c:v>11576.0</c:v>
                </c:pt>
                <c:pt idx="656">
                  <c:v>9656.0</c:v>
                </c:pt>
                <c:pt idx="657">
                  <c:v>11576.0</c:v>
                </c:pt>
                <c:pt idx="658">
                  <c:v>11080.0</c:v>
                </c:pt>
                <c:pt idx="659">
                  <c:v>10644.0</c:v>
                </c:pt>
                <c:pt idx="660">
                  <c:v>14700.0</c:v>
                </c:pt>
                <c:pt idx="661">
                  <c:v>9724.0</c:v>
                </c:pt>
                <c:pt idx="662">
                  <c:v>11668.0</c:v>
                </c:pt>
                <c:pt idx="663">
                  <c:v>11088.0</c:v>
                </c:pt>
                <c:pt idx="664">
                  <c:v>10668.0</c:v>
                </c:pt>
                <c:pt idx="665">
                  <c:v>11644.0</c:v>
                </c:pt>
                <c:pt idx="666">
                  <c:v>9724.0</c:v>
                </c:pt>
                <c:pt idx="667">
                  <c:v>11660.0</c:v>
                </c:pt>
                <c:pt idx="668">
                  <c:v>10692.0</c:v>
                </c:pt>
                <c:pt idx="669">
                  <c:v>9724.0</c:v>
                </c:pt>
                <c:pt idx="670">
                  <c:v>11588.0</c:v>
                </c:pt>
                <c:pt idx="671">
                  <c:v>9860.0</c:v>
                </c:pt>
                <c:pt idx="672">
                  <c:v>10816.0</c:v>
                </c:pt>
                <c:pt idx="673">
                  <c:v>11812.0</c:v>
                </c:pt>
                <c:pt idx="674">
                  <c:v>9860.0</c:v>
                </c:pt>
                <c:pt idx="675">
                  <c:v>11764.0</c:v>
                </c:pt>
                <c:pt idx="676">
                  <c:v>9860.0</c:v>
                </c:pt>
                <c:pt idx="677">
                  <c:v>11780.0</c:v>
                </c:pt>
                <c:pt idx="678">
                  <c:v>10820.0</c:v>
                </c:pt>
                <c:pt idx="679">
                  <c:v>10808.0</c:v>
                </c:pt>
                <c:pt idx="680">
                  <c:v>11804.0</c:v>
                </c:pt>
                <c:pt idx="681">
                  <c:v>9860.0</c:v>
                </c:pt>
                <c:pt idx="682">
                  <c:v>10832.0</c:v>
                </c:pt>
                <c:pt idx="683">
                  <c:v>14100.0</c:v>
                </c:pt>
                <c:pt idx="684">
                  <c:v>11768.0</c:v>
                </c:pt>
                <c:pt idx="685">
                  <c:v>10280.0</c:v>
                </c:pt>
                <c:pt idx="686">
                  <c:v>11256.0</c:v>
                </c:pt>
                <c:pt idx="687">
                  <c:v>23656.0</c:v>
                </c:pt>
                <c:pt idx="688">
                  <c:v>10280.0</c:v>
                </c:pt>
                <c:pt idx="689">
                  <c:v>12128.0</c:v>
                </c:pt>
                <c:pt idx="690">
                  <c:v>16528.0</c:v>
                </c:pt>
                <c:pt idx="691">
                  <c:v>11188.0</c:v>
                </c:pt>
                <c:pt idx="692">
                  <c:v>12976.0</c:v>
                </c:pt>
                <c:pt idx="693">
                  <c:v>10280.0</c:v>
                </c:pt>
                <c:pt idx="694">
                  <c:v>12208.0</c:v>
                </c:pt>
                <c:pt idx="695">
                  <c:v>16296.0</c:v>
                </c:pt>
                <c:pt idx="696">
                  <c:v>11236.0</c:v>
                </c:pt>
                <c:pt idx="697">
                  <c:v>17360.0</c:v>
                </c:pt>
                <c:pt idx="698">
                  <c:v>10280.0</c:v>
                </c:pt>
              </c:numCache>
            </c:numRef>
          </c:val>
          <c:smooth val="0"/>
        </c:ser>
        <c:dLbls>
          <c:showLegendKey val="0"/>
          <c:showVal val="0"/>
          <c:showCatName val="0"/>
          <c:showSerName val="0"/>
          <c:showPercent val="0"/>
          <c:showBubbleSize val="0"/>
        </c:dLbls>
        <c:marker val="1"/>
        <c:smooth val="0"/>
        <c:axId val="2074457560"/>
        <c:axId val="2074462952"/>
      </c:lineChart>
      <c:catAx>
        <c:axId val="207445756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4462952"/>
        <c:crosses val="autoZero"/>
        <c:auto val="1"/>
        <c:lblAlgn val="ctr"/>
        <c:lblOffset val="100"/>
        <c:noMultiLvlLbl val="0"/>
      </c:catAx>
      <c:valAx>
        <c:axId val="2074462952"/>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445756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Sheet1!$B$2:$B$247</c:f>
              <c:numCache>
                <c:formatCode>General</c:formatCode>
                <c:ptCount val="246"/>
                <c:pt idx="0">
                  <c:v>0.0</c:v>
                </c:pt>
                <c:pt idx="1">
                  <c:v>0.6</c:v>
                </c:pt>
                <c:pt idx="2">
                  <c:v>0.4</c:v>
                </c:pt>
                <c:pt idx="3">
                  <c:v>0.4</c:v>
                </c:pt>
                <c:pt idx="4">
                  <c:v>1.3</c:v>
                </c:pt>
                <c:pt idx="5">
                  <c:v>0.3</c:v>
                </c:pt>
                <c:pt idx="6">
                  <c:v>0.4</c:v>
                </c:pt>
                <c:pt idx="7">
                  <c:v>0.4</c:v>
                </c:pt>
                <c:pt idx="8">
                  <c:v>0.3</c:v>
                </c:pt>
                <c:pt idx="9">
                  <c:v>33.3</c:v>
                </c:pt>
                <c:pt idx="10">
                  <c:v>0.4</c:v>
                </c:pt>
                <c:pt idx="11">
                  <c:v>1.7</c:v>
                </c:pt>
                <c:pt idx="12">
                  <c:v>0.4</c:v>
                </c:pt>
                <c:pt idx="13">
                  <c:v>0.4</c:v>
                </c:pt>
                <c:pt idx="14">
                  <c:v>4.2</c:v>
                </c:pt>
                <c:pt idx="15">
                  <c:v>0.3</c:v>
                </c:pt>
                <c:pt idx="16">
                  <c:v>1.5</c:v>
                </c:pt>
                <c:pt idx="17">
                  <c:v>0.7</c:v>
                </c:pt>
                <c:pt idx="18">
                  <c:v>0.3</c:v>
                </c:pt>
                <c:pt idx="19">
                  <c:v>35.9</c:v>
                </c:pt>
                <c:pt idx="20">
                  <c:v>0.4</c:v>
                </c:pt>
                <c:pt idx="21">
                  <c:v>1.1</c:v>
                </c:pt>
                <c:pt idx="22">
                  <c:v>0.4</c:v>
                </c:pt>
                <c:pt idx="23">
                  <c:v>0.4</c:v>
                </c:pt>
                <c:pt idx="24">
                  <c:v>47.0</c:v>
                </c:pt>
                <c:pt idx="25">
                  <c:v>0.3</c:v>
                </c:pt>
                <c:pt idx="26">
                  <c:v>1.5</c:v>
                </c:pt>
                <c:pt idx="27">
                  <c:v>0.4</c:v>
                </c:pt>
                <c:pt idx="28">
                  <c:v>0.8</c:v>
                </c:pt>
                <c:pt idx="29">
                  <c:v>1.0</c:v>
                </c:pt>
                <c:pt idx="30">
                  <c:v>0.4</c:v>
                </c:pt>
                <c:pt idx="31">
                  <c:v>1.6</c:v>
                </c:pt>
                <c:pt idx="32">
                  <c:v>0.4</c:v>
                </c:pt>
                <c:pt idx="33">
                  <c:v>33.1</c:v>
                </c:pt>
                <c:pt idx="34">
                  <c:v>0.3</c:v>
                </c:pt>
                <c:pt idx="35">
                  <c:v>1.2</c:v>
                </c:pt>
                <c:pt idx="36">
                  <c:v>0.4</c:v>
                </c:pt>
                <c:pt idx="37">
                  <c:v>0.7</c:v>
                </c:pt>
                <c:pt idx="38">
                  <c:v>0.3</c:v>
                </c:pt>
                <c:pt idx="39">
                  <c:v>0.8</c:v>
                </c:pt>
                <c:pt idx="40">
                  <c:v>51.7</c:v>
                </c:pt>
                <c:pt idx="41">
                  <c:v>0.4</c:v>
                </c:pt>
                <c:pt idx="42">
                  <c:v>1.5</c:v>
                </c:pt>
                <c:pt idx="43">
                  <c:v>0.4</c:v>
                </c:pt>
                <c:pt idx="44">
                  <c:v>0.4</c:v>
                </c:pt>
                <c:pt idx="45">
                  <c:v>48.7</c:v>
                </c:pt>
                <c:pt idx="46">
                  <c:v>0.4</c:v>
                </c:pt>
                <c:pt idx="47">
                  <c:v>1.4</c:v>
                </c:pt>
                <c:pt idx="48">
                  <c:v>0.4</c:v>
                </c:pt>
                <c:pt idx="49">
                  <c:v>0.4</c:v>
                </c:pt>
                <c:pt idx="50">
                  <c:v>17.2</c:v>
                </c:pt>
                <c:pt idx="51">
                  <c:v>0.4</c:v>
                </c:pt>
                <c:pt idx="52">
                  <c:v>1.7</c:v>
                </c:pt>
                <c:pt idx="53">
                  <c:v>0.3</c:v>
                </c:pt>
                <c:pt idx="54">
                  <c:v>0.8</c:v>
                </c:pt>
                <c:pt idx="55">
                  <c:v>17.6</c:v>
                </c:pt>
                <c:pt idx="56">
                  <c:v>0.4</c:v>
                </c:pt>
                <c:pt idx="57">
                  <c:v>1.3</c:v>
                </c:pt>
                <c:pt idx="58">
                  <c:v>0.4</c:v>
                </c:pt>
                <c:pt idx="59">
                  <c:v>0.4</c:v>
                </c:pt>
                <c:pt idx="60">
                  <c:v>1.1</c:v>
                </c:pt>
                <c:pt idx="61">
                  <c:v>0.4</c:v>
                </c:pt>
                <c:pt idx="62">
                  <c:v>1.0</c:v>
                </c:pt>
                <c:pt idx="63">
                  <c:v>0.4</c:v>
                </c:pt>
                <c:pt idx="64">
                  <c:v>0.8</c:v>
                </c:pt>
                <c:pt idx="65">
                  <c:v>0.4</c:v>
                </c:pt>
                <c:pt idx="66">
                  <c:v>0.3</c:v>
                </c:pt>
                <c:pt idx="67">
                  <c:v>0.9</c:v>
                </c:pt>
                <c:pt idx="68">
                  <c:v>0.4</c:v>
                </c:pt>
                <c:pt idx="69">
                  <c:v>0.9</c:v>
                </c:pt>
                <c:pt idx="70">
                  <c:v>0.4</c:v>
                </c:pt>
                <c:pt idx="71">
                  <c:v>0.7</c:v>
                </c:pt>
                <c:pt idx="72">
                  <c:v>21.8</c:v>
                </c:pt>
                <c:pt idx="73">
                  <c:v>0.3</c:v>
                </c:pt>
                <c:pt idx="74">
                  <c:v>0.9</c:v>
                </c:pt>
                <c:pt idx="75">
                  <c:v>0.4</c:v>
                </c:pt>
                <c:pt idx="76">
                  <c:v>0.8</c:v>
                </c:pt>
                <c:pt idx="77">
                  <c:v>12.7</c:v>
                </c:pt>
                <c:pt idx="78">
                  <c:v>0.3</c:v>
                </c:pt>
                <c:pt idx="79">
                  <c:v>0.9</c:v>
                </c:pt>
                <c:pt idx="80">
                  <c:v>0.4</c:v>
                </c:pt>
                <c:pt idx="81">
                  <c:v>1.0</c:v>
                </c:pt>
                <c:pt idx="82">
                  <c:v>0.4</c:v>
                </c:pt>
                <c:pt idx="83">
                  <c:v>0.7</c:v>
                </c:pt>
                <c:pt idx="84">
                  <c:v>0.4</c:v>
                </c:pt>
                <c:pt idx="85">
                  <c:v>0.8</c:v>
                </c:pt>
                <c:pt idx="86">
                  <c:v>50.8</c:v>
                </c:pt>
                <c:pt idx="87">
                  <c:v>0.4</c:v>
                </c:pt>
                <c:pt idx="88">
                  <c:v>1.9</c:v>
                </c:pt>
                <c:pt idx="89">
                  <c:v>0.3</c:v>
                </c:pt>
                <c:pt idx="90">
                  <c:v>0.7</c:v>
                </c:pt>
                <c:pt idx="91">
                  <c:v>0.4</c:v>
                </c:pt>
                <c:pt idx="92">
                  <c:v>0.6</c:v>
                </c:pt>
                <c:pt idx="93">
                  <c:v>40.2</c:v>
                </c:pt>
                <c:pt idx="94">
                  <c:v>0.4</c:v>
                </c:pt>
                <c:pt idx="95">
                  <c:v>0.9</c:v>
                </c:pt>
                <c:pt idx="96">
                  <c:v>0.4</c:v>
                </c:pt>
                <c:pt idx="97">
                  <c:v>0.7</c:v>
                </c:pt>
                <c:pt idx="98">
                  <c:v>56.5</c:v>
                </c:pt>
                <c:pt idx="99">
                  <c:v>0.4</c:v>
                </c:pt>
                <c:pt idx="100">
                  <c:v>1.7</c:v>
                </c:pt>
                <c:pt idx="101">
                  <c:v>0.4</c:v>
                </c:pt>
                <c:pt idx="102">
                  <c:v>0.5</c:v>
                </c:pt>
                <c:pt idx="103">
                  <c:v>0.4</c:v>
                </c:pt>
                <c:pt idx="104">
                  <c:v>0.7</c:v>
                </c:pt>
                <c:pt idx="105">
                  <c:v>0.4</c:v>
                </c:pt>
                <c:pt idx="106">
                  <c:v>1.5</c:v>
                </c:pt>
                <c:pt idx="107">
                  <c:v>0.9</c:v>
                </c:pt>
                <c:pt idx="108">
                  <c:v>0.4</c:v>
                </c:pt>
                <c:pt idx="109">
                  <c:v>0.8</c:v>
                </c:pt>
                <c:pt idx="110">
                  <c:v>0.4</c:v>
                </c:pt>
                <c:pt idx="111">
                  <c:v>1.1</c:v>
                </c:pt>
                <c:pt idx="112">
                  <c:v>0.4</c:v>
                </c:pt>
                <c:pt idx="113">
                  <c:v>0.4</c:v>
                </c:pt>
                <c:pt idx="114">
                  <c:v>0.9</c:v>
                </c:pt>
                <c:pt idx="115">
                  <c:v>0.4</c:v>
                </c:pt>
                <c:pt idx="116">
                  <c:v>1.0</c:v>
                </c:pt>
                <c:pt idx="117">
                  <c:v>0.4</c:v>
                </c:pt>
                <c:pt idx="118">
                  <c:v>0.8</c:v>
                </c:pt>
                <c:pt idx="119">
                  <c:v>0.4</c:v>
                </c:pt>
                <c:pt idx="120">
                  <c:v>0.4</c:v>
                </c:pt>
                <c:pt idx="121">
                  <c:v>0.9</c:v>
                </c:pt>
                <c:pt idx="122">
                  <c:v>0.4</c:v>
                </c:pt>
                <c:pt idx="123">
                  <c:v>0.8</c:v>
                </c:pt>
                <c:pt idx="124">
                  <c:v>0.8</c:v>
                </c:pt>
                <c:pt idx="125">
                  <c:v>0.7</c:v>
                </c:pt>
                <c:pt idx="126">
                  <c:v>18.8</c:v>
                </c:pt>
                <c:pt idx="127">
                  <c:v>0.4</c:v>
                </c:pt>
                <c:pt idx="128">
                  <c:v>0.9</c:v>
                </c:pt>
                <c:pt idx="129">
                  <c:v>0.4</c:v>
                </c:pt>
                <c:pt idx="130">
                  <c:v>1.2</c:v>
                </c:pt>
                <c:pt idx="131">
                  <c:v>0.5</c:v>
                </c:pt>
                <c:pt idx="132">
                  <c:v>0.7</c:v>
                </c:pt>
                <c:pt idx="133">
                  <c:v>0.3</c:v>
                </c:pt>
                <c:pt idx="134">
                  <c:v>0.7</c:v>
                </c:pt>
                <c:pt idx="135">
                  <c:v>47.9</c:v>
                </c:pt>
                <c:pt idx="136">
                  <c:v>0.4</c:v>
                </c:pt>
                <c:pt idx="137">
                  <c:v>0.9</c:v>
                </c:pt>
                <c:pt idx="138">
                  <c:v>0.4</c:v>
                </c:pt>
                <c:pt idx="139">
                  <c:v>0.9</c:v>
                </c:pt>
                <c:pt idx="140">
                  <c:v>0.4</c:v>
                </c:pt>
                <c:pt idx="141">
                  <c:v>0.9</c:v>
                </c:pt>
                <c:pt idx="142">
                  <c:v>0.4</c:v>
                </c:pt>
                <c:pt idx="143">
                  <c:v>1.0</c:v>
                </c:pt>
                <c:pt idx="144">
                  <c:v>0.4</c:v>
                </c:pt>
                <c:pt idx="145">
                  <c:v>0.8</c:v>
                </c:pt>
                <c:pt idx="146">
                  <c:v>0.4</c:v>
                </c:pt>
                <c:pt idx="147">
                  <c:v>0.7</c:v>
                </c:pt>
                <c:pt idx="148">
                  <c:v>56.4</c:v>
                </c:pt>
                <c:pt idx="149">
                  <c:v>0.4</c:v>
                </c:pt>
                <c:pt idx="150">
                  <c:v>0.9</c:v>
                </c:pt>
                <c:pt idx="151">
                  <c:v>0.4</c:v>
                </c:pt>
                <c:pt idx="152">
                  <c:v>0.7</c:v>
                </c:pt>
                <c:pt idx="153">
                  <c:v>0.4</c:v>
                </c:pt>
                <c:pt idx="154">
                  <c:v>0.7</c:v>
                </c:pt>
                <c:pt idx="155">
                  <c:v>0.4</c:v>
                </c:pt>
                <c:pt idx="156">
                  <c:v>0.4</c:v>
                </c:pt>
                <c:pt idx="157">
                  <c:v>0.8</c:v>
                </c:pt>
                <c:pt idx="158">
                  <c:v>0.4</c:v>
                </c:pt>
                <c:pt idx="159">
                  <c:v>1.2</c:v>
                </c:pt>
                <c:pt idx="160">
                  <c:v>0.4</c:v>
                </c:pt>
                <c:pt idx="161">
                  <c:v>0.7</c:v>
                </c:pt>
                <c:pt idx="162">
                  <c:v>42.3</c:v>
                </c:pt>
                <c:pt idx="163">
                  <c:v>0.4</c:v>
                </c:pt>
                <c:pt idx="164">
                  <c:v>0.9</c:v>
                </c:pt>
                <c:pt idx="165">
                  <c:v>0.4</c:v>
                </c:pt>
                <c:pt idx="166">
                  <c:v>0.7</c:v>
                </c:pt>
                <c:pt idx="167">
                  <c:v>11.2</c:v>
                </c:pt>
                <c:pt idx="168">
                  <c:v>0.7</c:v>
                </c:pt>
                <c:pt idx="169">
                  <c:v>1.0</c:v>
                </c:pt>
                <c:pt idx="170">
                  <c:v>0.4</c:v>
                </c:pt>
                <c:pt idx="171">
                  <c:v>0.8</c:v>
                </c:pt>
                <c:pt idx="172">
                  <c:v>0.4</c:v>
                </c:pt>
                <c:pt idx="173">
                  <c:v>0.4</c:v>
                </c:pt>
                <c:pt idx="174">
                  <c:v>1.0</c:v>
                </c:pt>
                <c:pt idx="175">
                  <c:v>0.8</c:v>
                </c:pt>
                <c:pt idx="176">
                  <c:v>0.6</c:v>
                </c:pt>
                <c:pt idx="177">
                  <c:v>0.4</c:v>
                </c:pt>
                <c:pt idx="178">
                  <c:v>0.8</c:v>
                </c:pt>
                <c:pt idx="179">
                  <c:v>0.9</c:v>
                </c:pt>
                <c:pt idx="180">
                  <c:v>0.4</c:v>
                </c:pt>
                <c:pt idx="181">
                  <c:v>0.4</c:v>
                </c:pt>
                <c:pt idx="182">
                  <c:v>0.4</c:v>
                </c:pt>
                <c:pt idx="183">
                  <c:v>0.8</c:v>
                </c:pt>
                <c:pt idx="184">
                  <c:v>58.8</c:v>
                </c:pt>
                <c:pt idx="185">
                  <c:v>0.4</c:v>
                </c:pt>
                <c:pt idx="186">
                  <c:v>1.0</c:v>
                </c:pt>
                <c:pt idx="187">
                  <c:v>0.4</c:v>
                </c:pt>
                <c:pt idx="188">
                  <c:v>0.7</c:v>
                </c:pt>
                <c:pt idx="189">
                  <c:v>18.8</c:v>
                </c:pt>
                <c:pt idx="190">
                  <c:v>0.4</c:v>
                </c:pt>
                <c:pt idx="191">
                  <c:v>1.0</c:v>
                </c:pt>
                <c:pt idx="192">
                  <c:v>0.4</c:v>
                </c:pt>
                <c:pt idx="193">
                  <c:v>0.7</c:v>
                </c:pt>
                <c:pt idx="194">
                  <c:v>0.3</c:v>
                </c:pt>
                <c:pt idx="195">
                  <c:v>0.4</c:v>
                </c:pt>
                <c:pt idx="196">
                  <c:v>0.9</c:v>
                </c:pt>
                <c:pt idx="197">
                  <c:v>0.4</c:v>
                </c:pt>
                <c:pt idx="198">
                  <c:v>1.2</c:v>
                </c:pt>
                <c:pt idx="199">
                  <c:v>0.4</c:v>
                </c:pt>
                <c:pt idx="200">
                  <c:v>0.8</c:v>
                </c:pt>
                <c:pt idx="201">
                  <c:v>51.2</c:v>
                </c:pt>
                <c:pt idx="202">
                  <c:v>0.4</c:v>
                </c:pt>
                <c:pt idx="203">
                  <c:v>1.1</c:v>
                </c:pt>
                <c:pt idx="204">
                  <c:v>0.4</c:v>
                </c:pt>
                <c:pt idx="205">
                  <c:v>0.8</c:v>
                </c:pt>
                <c:pt idx="206">
                  <c:v>0.4</c:v>
                </c:pt>
                <c:pt idx="207">
                  <c:v>0.4</c:v>
                </c:pt>
                <c:pt idx="208">
                  <c:v>1.4</c:v>
                </c:pt>
                <c:pt idx="209">
                  <c:v>0.4</c:v>
                </c:pt>
                <c:pt idx="210">
                  <c:v>0.9</c:v>
                </c:pt>
                <c:pt idx="211">
                  <c:v>0.4</c:v>
                </c:pt>
                <c:pt idx="212">
                  <c:v>0.8</c:v>
                </c:pt>
                <c:pt idx="213">
                  <c:v>54.8</c:v>
                </c:pt>
                <c:pt idx="214">
                  <c:v>0.8</c:v>
                </c:pt>
                <c:pt idx="215">
                  <c:v>0.9</c:v>
                </c:pt>
                <c:pt idx="216">
                  <c:v>0.4</c:v>
                </c:pt>
                <c:pt idx="217">
                  <c:v>0.7</c:v>
                </c:pt>
                <c:pt idx="218">
                  <c:v>1.0</c:v>
                </c:pt>
                <c:pt idx="219">
                  <c:v>0.4</c:v>
                </c:pt>
                <c:pt idx="220">
                  <c:v>0.9</c:v>
                </c:pt>
                <c:pt idx="221">
                  <c:v>0.4</c:v>
                </c:pt>
                <c:pt idx="222">
                  <c:v>0.7</c:v>
                </c:pt>
                <c:pt idx="223">
                  <c:v>3.2</c:v>
                </c:pt>
                <c:pt idx="224">
                  <c:v>0.4</c:v>
                </c:pt>
                <c:pt idx="225">
                  <c:v>0.9</c:v>
                </c:pt>
                <c:pt idx="226">
                  <c:v>0.3</c:v>
                </c:pt>
                <c:pt idx="227">
                  <c:v>0.6</c:v>
                </c:pt>
                <c:pt idx="228">
                  <c:v>0.8</c:v>
                </c:pt>
                <c:pt idx="229">
                  <c:v>0.7</c:v>
                </c:pt>
                <c:pt idx="230">
                  <c:v>0.9</c:v>
                </c:pt>
                <c:pt idx="231">
                  <c:v>0.4</c:v>
                </c:pt>
                <c:pt idx="232">
                  <c:v>1.0</c:v>
                </c:pt>
                <c:pt idx="233">
                  <c:v>0.3</c:v>
                </c:pt>
                <c:pt idx="234">
                  <c:v>1.0</c:v>
                </c:pt>
                <c:pt idx="235">
                  <c:v>32.2</c:v>
                </c:pt>
                <c:pt idx="236">
                  <c:v>0.4</c:v>
                </c:pt>
                <c:pt idx="237">
                  <c:v>1.0</c:v>
                </c:pt>
                <c:pt idx="238">
                  <c:v>0.4</c:v>
                </c:pt>
                <c:pt idx="239">
                  <c:v>0.4</c:v>
                </c:pt>
                <c:pt idx="240">
                  <c:v>0.4</c:v>
                </c:pt>
                <c:pt idx="241">
                  <c:v>0.8</c:v>
                </c:pt>
                <c:pt idx="242">
                  <c:v>0.9</c:v>
                </c:pt>
                <c:pt idx="243">
                  <c:v>0.4</c:v>
                </c:pt>
                <c:pt idx="244">
                  <c:v>0.5</c:v>
                </c:pt>
                <c:pt idx="245">
                  <c:v>0.4</c:v>
                </c:pt>
              </c:numCache>
            </c:numRef>
          </c:val>
          <c:smooth val="0"/>
        </c:ser>
        <c:ser>
          <c:idx val="1"/>
          <c:order val="1"/>
          <c:tx>
            <c:strRef>
              <c:f>Sheet1!$C$1</c:f>
              <c:strCache>
                <c:ptCount val="1"/>
                <c:pt idx="0">
                  <c:v>8591</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Sheet1!$C$2:$C$247</c:f>
              <c:numCache>
                <c:formatCode>General</c:formatCode>
                <c:ptCount val="246"/>
                <c:pt idx="0">
                  <c:v>0.0</c:v>
                </c:pt>
                <c:pt idx="1">
                  <c:v>0.0</c:v>
                </c:pt>
                <c:pt idx="2">
                  <c:v>0.4</c:v>
                </c:pt>
                <c:pt idx="3">
                  <c:v>0.4</c:v>
                </c:pt>
                <c:pt idx="4">
                  <c:v>1.4</c:v>
                </c:pt>
                <c:pt idx="5">
                  <c:v>0.4</c:v>
                </c:pt>
                <c:pt idx="6">
                  <c:v>0.4</c:v>
                </c:pt>
                <c:pt idx="7">
                  <c:v>0.5</c:v>
                </c:pt>
                <c:pt idx="8">
                  <c:v>0.3</c:v>
                </c:pt>
                <c:pt idx="9">
                  <c:v>27.1</c:v>
                </c:pt>
                <c:pt idx="10">
                  <c:v>0.4</c:v>
                </c:pt>
                <c:pt idx="11">
                  <c:v>1.9</c:v>
                </c:pt>
                <c:pt idx="12">
                  <c:v>0.4</c:v>
                </c:pt>
                <c:pt idx="13">
                  <c:v>0.6</c:v>
                </c:pt>
                <c:pt idx="14">
                  <c:v>0.3</c:v>
                </c:pt>
                <c:pt idx="15">
                  <c:v>0.4</c:v>
                </c:pt>
                <c:pt idx="16">
                  <c:v>1.8</c:v>
                </c:pt>
                <c:pt idx="17">
                  <c:v>0.4</c:v>
                </c:pt>
                <c:pt idx="18">
                  <c:v>0.7</c:v>
                </c:pt>
                <c:pt idx="19">
                  <c:v>0.3</c:v>
                </c:pt>
                <c:pt idx="20">
                  <c:v>0.4</c:v>
                </c:pt>
                <c:pt idx="21">
                  <c:v>1.8</c:v>
                </c:pt>
                <c:pt idx="22">
                  <c:v>0.4</c:v>
                </c:pt>
                <c:pt idx="23">
                  <c:v>0.7</c:v>
                </c:pt>
                <c:pt idx="24">
                  <c:v>0.4</c:v>
                </c:pt>
                <c:pt idx="25">
                  <c:v>0.7</c:v>
                </c:pt>
                <c:pt idx="26">
                  <c:v>1.3</c:v>
                </c:pt>
                <c:pt idx="27">
                  <c:v>0.9</c:v>
                </c:pt>
                <c:pt idx="28">
                  <c:v>1.4</c:v>
                </c:pt>
                <c:pt idx="29">
                  <c:v>0.8</c:v>
                </c:pt>
                <c:pt idx="30">
                  <c:v>0.4</c:v>
                </c:pt>
                <c:pt idx="31">
                  <c:v>0.4</c:v>
                </c:pt>
                <c:pt idx="32">
                  <c:v>0.4</c:v>
                </c:pt>
                <c:pt idx="33">
                  <c:v>0.4</c:v>
                </c:pt>
                <c:pt idx="34">
                  <c:v>0.5</c:v>
                </c:pt>
                <c:pt idx="35">
                  <c:v>1.9</c:v>
                </c:pt>
                <c:pt idx="36">
                  <c:v>0.4</c:v>
                </c:pt>
                <c:pt idx="37">
                  <c:v>1.2</c:v>
                </c:pt>
                <c:pt idx="38">
                  <c:v>0.4</c:v>
                </c:pt>
                <c:pt idx="39">
                  <c:v>0.4</c:v>
                </c:pt>
                <c:pt idx="40">
                  <c:v>13.6</c:v>
                </c:pt>
                <c:pt idx="41">
                  <c:v>0.4</c:v>
                </c:pt>
                <c:pt idx="42">
                  <c:v>1.3</c:v>
                </c:pt>
                <c:pt idx="43">
                  <c:v>0.4</c:v>
                </c:pt>
                <c:pt idx="44">
                  <c:v>0.5</c:v>
                </c:pt>
                <c:pt idx="45">
                  <c:v>0.3</c:v>
                </c:pt>
                <c:pt idx="46">
                  <c:v>0.4</c:v>
                </c:pt>
                <c:pt idx="47">
                  <c:v>2.4</c:v>
                </c:pt>
                <c:pt idx="48">
                  <c:v>0.4</c:v>
                </c:pt>
                <c:pt idx="49">
                  <c:v>0.4</c:v>
                </c:pt>
                <c:pt idx="50">
                  <c:v>0.4</c:v>
                </c:pt>
                <c:pt idx="51">
                  <c:v>0.4</c:v>
                </c:pt>
                <c:pt idx="52">
                  <c:v>1.3</c:v>
                </c:pt>
                <c:pt idx="53">
                  <c:v>0.4</c:v>
                </c:pt>
                <c:pt idx="54">
                  <c:v>1.6</c:v>
                </c:pt>
                <c:pt idx="55">
                  <c:v>0.4</c:v>
                </c:pt>
                <c:pt idx="56">
                  <c:v>0.4</c:v>
                </c:pt>
                <c:pt idx="57">
                  <c:v>2.0</c:v>
                </c:pt>
                <c:pt idx="58">
                  <c:v>0.4</c:v>
                </c:pt>
                <c:pt idx="59">
                  <c:v>0.4</c:v>
                </c:pt>
                <c:pt idx="60">
                  <c:v>0.6</c:v>
                </c:pt>
                <c:pt idx="61">
                  <c:v>0.4</c:v>
                </c:pt>
                <c:pt idx="62">
                  <c:v>1.0</c:v>
                </c:pt>
                <c:pt idx="63">
                  <c:v>0.4</c:v>
                </c:pt>
                <c:pt idx="64">
                  <c:v>1.2</c:v>
                </c:pt>
                <c:pt idx="65">
                  <c:v>0.4</c:v>
                </c:pt>
                <c:pt idx="66">
                  <c:v>0.4</c:v>
                </c:pt>
                <c:pt idx="67">
                  <c:v>0.4</c:v>
                </c:pt>
                <c:pt idx="68">
                  <c:v>0.4</c:v>
                </c:pt>
                <c:pt idx="69">
                  <c:v>32.3</c:v>
                </c:pt>
                <c:pt idx="70">
                  <c:v>0.4</c:v>
                </c:pt>
                <c:pt idx="71">
                  <c:v>1.3</c:v>
                </c:pt>
                <c:pt idx="72">
                  <c:v>0.4</c:v>
                </c:pt>
                <c:pt idx="73">
                  <c:v>0.4</c:v>
                </c:pt>
                <c:pt idx="74">
                  <c:v>27.4</c:v>
                </c:pt>
                <c:pt idx="75">
                  <c:v>0.4</c:v>
                </c:pt>
                <c:pt idx="76">
                  <c:v>1.4</c:v>
                </c:pt>
                <c:pt idx="77">
                  <c:v>0.4</c:v>
                </c:pt>
                <c:pt idx="78">
                  <c:v>0.4</c:v>
                </c:pt>
                <c:pt idx="79">
                  <c:v>0.4</c:v>
                </c:pt>
                <c:pt idx="80">
                  <c:v>0.4</c:v>
                </c:pt>
                <c:pt idx="81">
                  <c:v>62.3</c:v>
                </c:pt>
                <c:pt idx="82">
                  <c:v>0.4</c:v>
                </c:pt>
                <c:pt idx="83">
                  <c:v>2.1</c:v>
                </c:pt>
                <c:pt idx="84">
                  <c:v>0.4</c:v>
                </c:pt>
                <c:pt idx="85">
                  <c:v>0.9</c:v>
                </c:pt>
                <c:pt idx="86">
                  <c:v>0.4</c:v>
                </c:pt>
                <c:pt idx="87">
                  <c:v>0.5</c:v>
                </c:pt>
                <c:pt idx="88">
                  <c:v>0.5</c:v>
                </c:pt>
                <c:pt idx="89">
                  <c:v>0.4</c:v>
                </c:pt>
                <c:pt idx="90">
                  <c:v>1.5</c:v>
                </c:pt>
                <c:pt idx="91">
                  <c:v>0.4</c:v>
                </c:pt>
                <c:pt idx="92">
                  <c:v>0.6</c:v>
                </c:pt>
                <c:pt idx="93">
                  <c:v>0.5</c:v>
                </c:pt>
                <c:pt idx="94">
                  <c:v>0.4</c:v>
                </c:pt>
                <c:pt idx="95">
                  <c:v>34.6</c:v>
                </c:pt>
                <c:pt idx="96">
                  <c:v>0.4</c:v>
                </c:pt>
                <c:pt idx="97">
                  <c:v>1.3</c:v>
                </c:pt>
                <c:pt idx="98">
                  <c:v>0.8</c:v>
                </c:pt>
                <c:pt idx="99">
                  <c:v>0.5</c:v>
                </c:pt>
                <c:pt idx="100">
                  <c:v>0.4</c:v>
                </c:pt>
                <c:pt idx="101">
                  <c:v>0.4</c:v>
                </c:pt>
                <c:pt idx="102">
                  <c:v>1.3</c:v>
                </c:pt>
                <c:pt idx="103">
                  <c:v>0.4</c:v>
                </c:pt>
                <c:pt idx="104">
                  <c:v>1.2</c:v>
                </c:pt>
                <c:pt idx="105">
                  <c:v>0.4</c:v>
                </c:pt>
                <c:pt idx="106">
                  <c:v>0.5</c:v>
                </c:pt>
                <c:pt idx="107">
                  <c:v>0.5</c:v>
                </c:pt>
                <c:pt idx="108">
                  <c:v>0.4</c:v>
                </c:pt>
                <c:pt idx="109">
                  <c:v>1.3</c:v>
                </c:pt>
                <c:pt idx="110">
                  <c:v>0.4</c:v>
                </c:pt>
                <c:pt idx="111">
                  <c:v>1.6</c:v>
                </c:pt>
                <c:pt idx="112">
                  <c:v>0.4</c:v>
                </c:pt>
                <c:pt idx="113">
                  <c:v>0.4</c:v>
                </c:pt>
                <c:pt idx="114">
                  <c:v>0.4</c:v>
                </c:pt>
                <c:pt idx="115">
                  <c:v>0.4</c:v>
                </c:pt>
                <c:pt idx="116">
                  <c:v>26.0</c:v>
                </c:pt>
                <c:pt idx="117">
                  <c:v>0.4</c:v>
                </c:pt>
                <c:pt idx="118">
                  <c:v>1.4</c:v>
                </c:pt>
                <c:pt idx="119">
                  <c:v>0.5</c:v>
                </c:pt>
                <c:pt idx="120">
                  <c:v>0.5</c:v>
                </c:pt>
                <c:pt idx="121">
                  <c:v>0.5</c:v>
                </c:pt>
                <c:pt idx="122">
                  <c:v>0.4</c:v>
                </c:pt>
                <c:pt idx="123">
                  <c:v>1.3</c:v>
                </c:pt>
                <c:pt idx="124">
                  <c:v>0.8</c:v>
                </c:pt>
                <c:pt idx="125">
                  <c:v>1.5</c:v>
                </c:pt>
                <c:pt idx="126">
                  <c:v>0.5</c:v>
                </c:pt>
                <c:pt idx="127">
                  <c:v>0.5</c:v>
                </c:pt>
                <c:pt idx="128">
                  <c:v>0.5</c:v>
                </c:pt>
                <c:pt idx="129">
                  <c:v>0.4</c:v>
                </c:pt>
                <c:pt idx="130">
                  <c:v>1.8</c:v>
                </c:pt>
                <c:pt idx="131">
                  <c:v>0.5</c:v>
                </c:pt>
                <c:pt idx="132">
                  <c:v>1.2</c:v>
                </c:pt>
                <c:pt idx="133">
                  <c:v>0.4</c:v>
                </c:pt>
                <c:pt idx="134">
                  <c:v>1.4</c:v>
                </c:pt>
                <c:pt idx="135">
                  <c:v>0.4</c:v>
                </c:pt>
                <c:pt idx="136">
                  <c:v>0.4</c:v>
                </c:pt>
                <c:pt idx="137">
                  <c:v>0.5</c:v>
                </c:pt>
                <c:pt idx="138">
                  <c:v>0.5</c:v>
                </c:pt>
                <c:pt idx="139">
                  <c:v>0.4</c:v>
                </c:pt>
                <c:pt idx="140">
                  <c:v>0.4</c:v>
                </c:pt>
                <c:pt idx="141">
                  <c:v>44.0</c:v>
                </c:pt>
                <c:pt idx="142">
                  <c:v>0.4</c:v>
                </c:pt>
                <c:pt idx="143">
                  <c:v>68.3</c:v>
                </c:pt>
                <c:pt idx="144">
                  <c:v>0.4</c:v>
                </c:pt>
                <c:pt idx="145">
                  <c:v>1.3</c:v>
                </c:pt>
                <c:pt idx="146">
                  <c:v>0.4</c:v>
                </c:pt>
                <c:pt idx="147">
                  <c:v>1.3</c:v>
                </c:pt>
                <c:pt idx="148">
                  <c:v>0.4</c:v>
                </c:pt>
                <c:pt idx="149">
                  <c:v>0.6</c:v>
                </c:pt>
                <c:pt idx="150">
                  <c:v>17.7</c:v>
                </c:pt>
                <c:pt idx="151">
                  <c:v>0.5</c:v>
                </c:pt>
                <c:pt idx="152">
                  <c:v>3.0</c:v>
                </c:pt>
                <c:pt idx="153">
                  <c:v>0.4</c:v>
                </c:pt>
                <c:pt idx="154">
                  <c:v>1.4</c:v>
                </c:pt>
                <c:pt idx="155">
                  <c:v>0.4</c:v>
                </c:pt>
                <c:pt idx="156">
                  <c:v>0.5</c:v>
                </c:pt>
                <c:pt idx="157">
                  <c:v>0.5</c:v>
                </c:pt>
                <c:pt idx="158">
                  <c:v>0.4</c:v>
                </c:pt>
                <c:pt idx="159">
                  <c:v>1.3</c:v>
                </c:pt>
                <c:pt idx="160">
                  <c:v>2.1</c:v>
                </c:pt>
                <c:pt idx="161">
                  <c:v>1.2</c:v>
                </c:pt>
                <c:pt idx="162">
                  <c:v>0.7</c:v>
                </c:pt>
                <c:pt idx="163">
                  <c:v>0.5</c:v>
                </c:pt>
                <c:pt idx="164">
                  <c:v>0.5</c:v>
                </c:pt>
                <c:pt idx="165">
                  <c:v>0.5</c:v>
                </c:pt>
                <c:pt idx="166">
                  <c:v>1.3</c:v>
                </c:pt>
                <c:pt idx="167">
                  <c:v>0.5</c:v>
                </c:pt>
                <c:pt idx="168">
                  <c:v>0.9</c:v>
                </c:pt>
                <c:pt idx="169">
                  <c:v>0.4</c:v>
                </c:pt>
                <c:pt idx="170">
                  <c:v>0.5</c:v>
                </c:pt>
                <c:pt idx="171">
                  <c:v>1.5</c:v>
                </c:pt>
                <c:pt idx="172">
                  <c:v>0.5</c:v>
                </c:pt>
                <c:pt idx="173">
                  <c:v>0.5</c:v>
                </c:pt>
                <c:pt idx="174">
                  <c:v>0.4</c:v>
                </c:pt>
                <c:pt idx="175">
                  <c:v>0.9</c:v>
                </c:pt>
                <c:pt idx="176">
                  <c:v>1.2</c:v>
                </c:pt>
                <c:pt idx="177">
                  <c:v>0.5</c:v>
                </c:pt>
                <c:pt idx="178">
                  <c:v>1.4</c:v>
                </c:pt>
                <c:pt idx="179">
                  <c:v>0.5</c:v>
                </c:pt>
                <c:pt idx="180">
                  <c:v>0.4</c:v>
                </c:pt>
                <c:pt idx="181">
                  <c:v>44.7</c:v>
                </c:pt>
                <c:pt idx="182">
                  <c:v>0.5</c:v>
                </c:pt>
                <c:pt idx="183">
                  <c:v>1.5</c:v>
                </c:pt>
                <c:pt idx="184">
                  <c:v>0.4</c:v>
                </c:pt>
                <c:pt idx="185">
                  <c:v>0.4</c:v>
                </c:pt>
                <c:pt idx="186">
                  <c:v>1.8</c:v>
                </c:pt>
                <c:pt idx="187">
                  <c:v>0.4</c:v>
                </c:pt>
                <c:pt idx="188">
                  <c:v>1.4</c:v>
                </c:pt>
                <c:pt idx="189">
                  <c:v>0.5</c:v>
                </c:pt>
                <c:pt idx="190">
                  <c:v>0.5</c:v>
                </c:pt>
                <c:pt idx="191">
                  <c:v>0.5</c:v>
                </c:pt>
                <c:pt idx="192">
                  <c:v>0.5</c:v>
                </c:pt>
                <c:pt idx="193">
                  <c:v>1.4</c:v>
                </c:pt>
                <c:pt idx="194">
                  <c:v>0.4</c:v>
                </c:pt>
                <c:pt idx="195">
                  <c:v>0.5</c:v>
                </c:pt>
                <c:pt idx="196">
                  <c:v>0.5</c:v>
                </c:pt>
                <c:pt idx="197">
                  <c:v>0.5</c:v>
                </c:pt>
                <c:pt idx="198">
                  <c:v>1.2</c:v>
                </c:pt>
                <c:pt idx="199">
                  <c:v>0.5</c:v>
                </c:pt>
                <c:pt idx="200">
                  <c:v>1.4</c:v>
                </c:pt>
                <c:pt idx="201">
                  <c:v>0.5</c:v>
                </c:pt>
                <c:pt idx="202">
                  <c:v>0.5</c:v>
                </c:pt>
                <c:pt idx="203">
                  <c:v>45.1</c:v>
                </c:pt>
                <c:pt idx="204">
                  <c:v>0.5</c:v>
                </c:pt>
                <c:pt idx="205">
                  <c:v>1.5</c:v>
                </c:pt>
                <c:pt idx="206">
                  <c:v>0.4</c:v>
                </c:pt>
                <c:pt idx="207">
                  <c:v>0.5</c:v>
                </c:pt>
                <c:pt idx="208">
                  <c:v>0.8</c:v>
                </c:pt>
                <c:pt idx="209">
                  <c:v>0.5</c:v>
                </c:pt>
                <c:pt idx="210">
                  <c:v>55.8</c:v>
                </c:pt>
                <c:pt idx="211">
                  <c:v>0.5</c:v>
                </c:pt>
                <c:pt idx="212">
                  <c:v>1.5</c:v>
                </c:pt>
                <c:pt idx="213">
                  <c:v>0.4</c:v>
                </c:pt>
                <c:pt idx="214">
                  <c:v>0.9</c:v>
                </c:pt>
                <c:pt idx="215">
                  <c:v>1.1</c:v>
                </c:pt>
                <c:pt idx="216">
                  <c:v>0.5</c:v>
                </c:pt>
                <c:pt idx="217">
                  <c:v>1.5</c:v>
                </c:pt>
                <c:pt idx="218">
                  <c:v>0.5</c:v>
                </c:pt>
                <c:pt idx="219">
                  <c:v>0.5</c:v>
                </c:pt>
                <c:pt idx="220">
                  <c:v>46.9</c:v>
                </c:pt>
                <c:pt idx="221">
                  <c:v>0.5</c:v>
                </c:pt>
                <c:pt idx="222">
                  <c:v>1.4</c:v>
                </c:pt>
                <c:pt idx="223">
                  <c:v>0.5</c:v>
                </c:pt>
                <c:pt idx="224">
                  <c:v>0.5</c:v>
                </c:pt>
                <c:pt idx="225">
                  <c:v>0.4</c:v>
                </c:pt>
                <c:pt idx="226">
                  <c:v>0.4</c:v>
                </c:pt>
                <c:pt idx="227">
                  <c:v>1.4</c:v>
                </c:pt>
                <c:pt idx="228">
                  <c:v>0.9</c:v>
                </c:pt>
                <c:pt idx="229">
                  <c:v>1.5</c:v>
                </c:pt>
                <c:pt idx="230">
                  <c:v>0.5</c:v>
                </c:pt>
                <c:pt idx="231">
                  <c:v>0.5</c:v>
                </c:pt>
                <c:pt idx="232">
                  <c:v>20.9</c:v>
                </c:pt>
                <c:pt idx="233">
                  <c:v>0.5</c:v>
                </c:pt>
                <c:pt idx="234">
                  <c:v>1.6</c:v>
                </c:pt>
                <c:pt idx="235">
                  <c:v>3.0</c:v>
                </c:pt>
                <c:pt idx="236">
                  <c:v>0.5</c:v>
                </c:pt>
                <c:pt idx="237">
                  <c:v>0.5</c:v>
                </c:pt>
                <c:pt idx="238">
                  <c:v>0.5</c:v>
                </c:pt>
                <c:pt idx="239">
                  <c:v>61.5</c:v>
                </c:pt>
                <c:pt idx="240">
                  <c:v>0.5</c:v>
                </c:pt>
                <c:pt idx="241">
                  <c:v>1.5</c:v>
                </c:pt>
                <c:pt idx="242">
                  <c:v>0.5</c:v>
                </c:pt>
                <c:pt idx="243">
                  <c:v>0.6</c:v>
                </c:pt>
                <c:pt idx="244">
                  <c:v>0.6</c:v>
                </c:pt>
                <c:pt idx="245">
                  <c:v>0.5</c:v>
                </c:pt>
              </c:numCache>
            </c:numRef>
          </c:val>
          <c:smooth val="0"/>
        </c:ser>
        <c:dLbls>
          <c:showLegendKey val="0"/>
          <c:showVal val="0"/>
          <c:showCatName val="0"/>
          <c:showSerName val="0"/>
          <c:showPercent val="0"/>
          <c:showBubbleSize val="0"/>
        </c:dLbls>
        <c:marker val="1"/>
        <c:smooth val="0"/>
        <c:axId val="2028493352"/>
        <c:axId val="2028498824"/>
      </c:lineChart>
      <c:catAx>
        <c:axId val="202849335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28498824"/>
        <c:crosses val="autoZero"/>
        <c:auto val="1"/>
        <c:lblAlgn val="ctr"/>
        <c:lblOffset val="100"/>
        <c:noMultiLvlLbl val="0"/>
      </c:catAx>
      <c:valAx>
        <c:axId val="2028498824"/>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02849335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Sheet1!$B$2:$B$3519</c:f>
              <c:numCache>
                <c:formatCode>General</c:formatCode>
                <c:ptCount val="3518"/>
                <c:pt idx="0">
                  <c:v>2012.0</c:v>
                </c:pt>
                <c:pt idx="1">
                  <c:v>2024.0</c:v>
                </c:pt>
                <c:pt idx="2">
                  <c:v>2028.0</c:v>
                </c:pt>
                <c:pt idx="3">
                  <c:v>2044.0</c:v>
                </c:pt>
                <c:pt idx="4">
                  <c:v>3028.0</c:v>
                </c:pt>
                <c:pt idx="5">
                  <c:v>4028.0</c:v>
                </c:pt>
                <c:pt idx="6">
                  <c:v>2844.0</c:v>
                </c:pt>
                <c:pt idx="7">
                  <c:v>2876.0</c:v>
                </c:pt>
                <c:pt idx="8">
                  <c:v>3024.0</c:v>
                </c:pt>
                <c:pt idx="9">
                  <c:v>3032.0</c:v>
                </c:pt>
                <c:pt idx="10">
                  <c:v>3036.0</c:v>
                </c:pt>
                <c:pt idx="11">
                  <c:v>3040.0</c:v>
                </c:pt>
                <c:pt idx="12">
                  <c:v>3044.0</c:v>
                </c:pt>
                <c:pt idx="13">
                  <c:v>3044.0</c:v>
                </c:pt>
                <c:pt idx="14">
                  <c:v>3044.0</c:v>
                </c:pt>
                <c:pt idx="15">
                  <c:v>3048.0</c:v>
                </c:pt>
                <c:pt idx="16">
                  <c:v>3048.0</c:v>
                </c:pt>
                <c:pt idx="17">
                  <c:v>3048.0</c:v>
                </c:pt>
                <c:pt idx="18">
                  <c:v>3048.0</c:v>
                </c:pt>
                <c:pt idx="19">
                  <c:v>3120.0</c:v>
                </c:pt>
                <c:pt idx="20">
                  <c:v>3136.0</c:v>
                </c:pt>
                <c:pt idx="21">
                  <c:v>5048.0</c:v>
                </c:pt>
                <c:pt idx="22">
                  <c:v>4220.0</c:v>
                </c:pt>
                <c:pt idx="23">
                  <c:v>3264.0</c:v>
                </c:pt>
                <c:pt idx="24">
                  <c:v>3268.0</c:v>
                </c:pt>
                <c:pt idx="25">
                  <c:v>3276.0</c:v>
                </c:pt>
                <c:pt idx="26">
                  <c:v>3280.0</c:v>
                </c:pt>
                <c:pt idx="27">
                  <c:v>3360.0</c:v>
                </c:pt>
                <c:pt idx="28">
                  <c:v>3508.0</c:v>
                </c:pt>
                <c:pt idx="29">
                  <c:v>3512.0</c:v>
                </c:pt>
                <c:pt idx="30">
                  <c:v>3516.0</c:v>
                </c:pt>
                <c:pt idx="31">
                  <c:v>3516.0</c:v>
                </c:pt>
                <c:pt idx="32">
                  <c:v>3516.0</c:v>
                </c:pt>
                <c:pt idx="33">
                  <c:v>3516.0</c:v>
                </c:pt>
                <c:pt idx="34">
                  <c:v>3516.0</c:v>
                </c:pt>
                <c:pt idx="35">
                  <c:v>3516.0</c:v>
                </c:pt>
                <c:pt idx="36">
                  <c:v>3516.0</c:v>
                </c:pt>
                <c:pt idx="37">
                  <c:v>3516.0</c:v>
                </c:pt>
                <c:pt idx="38">
                  <c:v>5452.0</c:v>
                </c:pt>
                <c:pt idx="39">
                  <c:v>4668.0</c:v>
                </c:pt>
                <c:pt idx="40">
                  <c:v>3700.0</c:v>
                </c:pt>
                <c:pt idx="41">
                  <c:v>3700.0</c:v>
                </c:pt>
                <c:pt idx="42">
                  <c:v>3744.0</c:v>
                </c:pt>
                <c:pt idx="43">
                  <c:v>3744.0</c:v>
                </c:pt>
                <c:pt idx="44">
                  <c:v>3744.0</c:v>
                </c:pt>
                <c:pt idx="45">
                  <c:v>3744.0</c:v>
                </c:pt>
                <c:pt idx="46">
                  <c:v>3744.0</c:v>
                </c:pt>
                <c:pt idx="47">
                  <c:v>3780.0</c:v>
                </c:pt>
                <c:pt idx="48">
                  <c:v>3816.0</c:v>
                </c:pt>
                <c:pt idx="49">
                  <c:v>3820.0</c:v>
                </c:pt>
                <c:pt idx="50">
                  <c:v>3820.0</c:v>
                </c:pt>
                <c:pt idx="51">
                  <c:v>3820.0</c:v>
                </c:pt>
                <c:pt idx="52">
                  <c:v>3820.0</c:v>
                </c:pt>
                <c:pt idx="53">
                  <c:v>3828.0</c:v>
                </c:pt>
                <c:pt idx="54">
                  <c:v>3828.0</c:v>
                </c:pt>
                <c:pt idx="55">
                  <c:v>5796.0</c:v>
                </c:pt>
                <c:pt idx="56">
                  <c:v>4980.0</c:v>
                </c:pt>
                <c:pt idx="57">
                  <c:v>3996.0</c:v>
                </c:pt>
                <c:pt idx="58">
                  <c:v>3996.0</c:v>
                </c:pt>
                <c:pt idx="59">
                  <c:v>4000.0</c:v>
                </c:pt>
                <c:pt idx="60">
                  <c:v>4000.0</c:v>
                </c:pt>
                <c:pt idx="61">
                  <c:v>4004.0</c:v>
                </c:pt>
                <c:pt idx="62">
                  <c:v>4004.0</c:v>
                </c:pt>
                <c:pt idx="63">
                  <c:v>4004.0</c:v>
                </c:pt>
                <c:pt idx="64">
                  <c:v>4004.0</c:v>
                </c:pt>
                <c:pt idx="65">
                  <c:v>4004.0</c:v>
                </c:pt>
                <c:pt idx="66">
                  <c:v>4004.0</c:v>
                </c:pt>
                <c:pt idx="67">
                  <c:v>4008.0</c:v>
                </c:pt>
                <c:pt idx="68">
                  <c:v>4012.0</c:v>
                </c:pt>
                <c:pt idx="69">
                  <c:v>4012.0</c:v>
                </c:pt>
                <c:pt idx="70">
                  <c:v>4012.0</c:v>
                </c:pt>
                <c:pt idx="71">
                  <c:v>4012.0</c:v>
                </c:pt>
                <c:pt idx="72">
                  <c:v>4012.0</c:v>
                </c:pt>
                <c:pt idx="73">
                  <c:v>5908.0</c:v>
                </c:pt>
                <c:pt idx="74">
                  <c:v>4156.0</c:v>
                </c:pt>
                <c:pt idx="75">
                  <c:v>4156.0</c:v>
                </c:pt>
                <c:pt idx="76">
                  <c:v>4160.0</c:v>
                </c:pt>
                <c:pt idx="77">
                  <c:v>4160.0</c:v>
                </c:pt>
                <c:pt idx="78">
                  <c:v>4244.0</c:v>
                </c:pt>
                <c:pt idx="79">
                  <c:v>4244.0</c:v>
                </c:pt>
                <c:pt idx="80">
                  <c:v>4244.0</c:v>
                </c:pt>
                <c:pt idx="81">
                  <c:v>4336.0</c:v>
                </c:pt>
                <c:pt idx="82">
                  <c:v>4452.0</c:v>
                </c:pt>
                <c:pt idx="83">
                  <c:v>4460.0</c:v>
                </c:pt>
                <c:pt idx="84">
                  <c:v>4460.0</c:v>
                </c:pt>
                <c:pt idx="85">
                  <c:v>4460.0</c:v>
                </c:pt>
                <c:pt idx="86">
                  <c:v>4460.0</c:v>
                </c:pt>
                <c:pt idx="87">
                  <c:v>4460.0</c:v>
                </c:pt>
                <c:pt idx="88">
                  <c:v>4460.0</c:v>
                </c:pt>
                <c:pt idx="89">
                  <c:v>4460.0</c:v>
                </c:pt>
                <c:pt idx="90">
                  <c:v>6388.0</c:v>
                </c:pt>
                <c:pt idx="91">
                  <c:v>4588.0</c:v>
                </c:pt>
                <c:pt idx="92">
                  <c:v>4588.0</c:v>
                </c:pt>
                <c:pt idx="93">
                  <c:v>4592.0</c:v>
                </c:pt>
                <c:pt idx="94">
                  <c:v>4592.0</c:v>
                </c:pt>
                <c:pt idx="95">
                  <c:v>4592.0</c:v>
                </c:pt>
                <c:pt idx="96">
                  <c:v>4592.0</c:v>
                </c:pt>
                <c:pt idx="97">
                  <c:v>4592.0</c:v>
                </c:pt>
                <c:pt idx="98">
                  <c:v>4592.0</c:v>
                </c:pt>
                <c:pt idx="99">
                  <c:v>4592.0</c:v>
                </c:pt>
                <c:pt idx="100">
                  <c:v>4592.0</c:v>
                </c:pt>
                <c:pt idx="101">
                  <c:v>4592.0</c:v>
                </c:pt>
                <c:pt idx="102">
                  <c:v>4592.0</c:v>
                </c:pt>
                <c:pt idx="103">
                  <c:v>4592.0</c:v>
                </c:pt>
                <c:pt idx="104">
                  <c:v>4592.0</c:v>
                </c:pt>
                <c:pt idx="105">
                  <c:v>4592.0</c:v>
                </c:pt>
                <c:pt idx="106">
                  <c:v>4592.0</c:v>
                </c:pt>
                <c:pt idx="107">
                  <c:v>6512.0</c:v>
                </c:pt>
                <c:pt idx="108">
                  <c:v>4776.0</c:v>
                </c:pt>
                <c:pt idx="109">
                  <c:v>4776.0</c:v>
                </c:pt>
                <c:pt idx="110">
                  <c:v>4776.0</c:v>
                </c:pt>
                <c:pt idx="111">
                  <c:v>4776.0</c:v>
                </c:pt>
                <c:pt idx="112">
                  <c:v>4776.0</c:v>
                </c:pt>
                <c:pt idx="113">
                  <c:v>4776.0</c:v>
                </c:pt>
                <c:pt idx="114">
                  <c:v>4776.0</c:v>
                </c:pt>
                <c:pt idx="115">
                  <c:v>4776.0</c:v>
                </c:pt>
                <c:pt idx="116">
                  <c:v>4776.0</c:v>
                </c:pt>
                <c:pt idx="117">
                  <c:v>4776.0</c:v>
                </c:pt>
                <c:pt idx="118">
                  <c:v>4776.0</c:v>
                </c:pt>
                <c:pt idx="119">
                  <c:v>4776.0</c:v>
                </c:pt>
                <c:pt idx="120">
                  <c:v>4776.0</c:v>
                </c:pt>
                <c:pt idx="121">
                  <c:v>4776.0</c:v>
                </c:pt>
                <c:pt idx="122">
                  <c:v>4776.0</c:v>
                </c:pt>
                <c:pt idx="123">
                  <c:v>4776.0</c:v>
                </c:pt>
                <c:pt idx="124">
                  <c:v>5736.0</c:v>
                </c:pt>
                <c:pt idx="125">
                  <c:v>5864.0</c:v>
                </c:pt>
                <c:pt idx="126">
                  <c:v>4904.0</c:v>
                </c:pt>
                <c:pt idx="127">
                  <c:v>4904.0</c:v>
                </c:pt>
                <c:pt idx="128">
                  <c:v>4904.0</c:v>
                </c:pt>
                <c:pt idx="129">
                  <c:v>4904.0</c:v>
                </c:pt>
                <c:pt idx="130">
                  <c:v>4904.0</c:v>
                </c:pt>
                <c:pt idx="131">
                  <c:v>4904.0</c:v>
                </c:pt>
                <c:pt idx="132">
                  <c:v>4904.0</c:v>
                </c:pt>
                <c:pt idx="133">
                  <c:v>4904.0</c:v>
                </c:pt>
                <c:pt idx="134">
                  <c:v>4908.0</c:v>
                </c:pt>
                <c:pt idx="135">
                  <c:v>5056.0</c:v>
                </c:pt>
                <c:pt idx="136">
                  <c:v>5200.0</c:v>
                </c:pt>
                <c:pt idx="137">
                  <c:v>5216.0</c:v>
                </c:pt>
                <c:pt idx="138">
                  <c:v>5216.0</c:v>
                </c:pt>
                <c:pt idx="139">
                  <c:v>5216.0</c:v>
                </c:pt>
                <c:pt idx="140">
                  <c:v>5216.0</c:v>
                </c:pt>
                <c:pt idx="141">
                  <c:v>6144.0</c:v>
                </c:pt>
                <c:pt idx="142">
                  <c:v>17172.0</c:v>
                </c:pt>
                <c:pt idx="143">
                  <c:v>5220.0</c:v>
                </c:pt>
                <c:pt idx="144">
                  <c:v>5220.0</c:v>
                </c:pt>
                <c:pt idx="145">
                  <c:v>5224.0</c:v>
                </c:pt>
                <c:pt idx="146">
                  <c:v>5224.0</c:v>
                </c:pt>
                <c:pt idx="147">
                  <c:v>5228.0</c:v>
                </c:pt>
                <c:pt idx="148">
                  <c:v>5228.0</c:v>
                </c:pt>
                <c:pt idx="149">
                  <c:v>5360.0</c:v>
                </c:pt>
                <c:pt idx="150">
                  <c:v>5360.0</c:v>
                </c:pt>
                <c:pt idx="151">
                  <c:v>5360.0</c:v>
                </c:pt>
                <c:pt idx="152">
                  <c:v>5360.0</c:v>
                </c:pt>
                <c:pt idx="153">
                  <c:v>5360.0</c:v>
                </c:pt>
                <c:pt idx="154">
                  <c:v>5360.0</c:v>
                </c:pt>
                <c:pt idx="155">
                  <c:v>5360.0</c:v>
                </c:pt>
                <c:pt idx="156">
                  <c:v>5360.0</c:v>
                </c:pt>
                <c:pt idx="157">
                  <c:v>5360.0</c:v>
                </c:pt>
                <c:pt idx="158">
                  <c:v>5360.0</c:v>
                </c:pt>
                <c:pt idx="159">
                  <c:v>7328.0</c:v>
                </c:pt>
                <c:pt idx="160">
                  <c:v>5428.0</c:v>
                </c:pt>
                <c:pt idx="161">
                  <c:v>5428.0</c:v>
                </c:pt>
                <c:pt idx="162">
                  <c:v>5436.0</c:v>
                </c:pt>
                <c:pt idx="163">
                  <c:v>5440.0</c:v>
                </c:pt>
                <c:pt idx="164">
                  <c:v>5444.0</c:v>
                </c:pt>
                <c:pt idx="165">
                  <c:v>5456.0</c:v>
                </c:pt>
                <c:pt idx="166">
                  <c:v>5588.0</c:v>
                </c:pt>
                <c:pt idx="167">
                  <c:v>5708.0</c:v>
                </c:pt>
                <c:pt idx="168">
                  <c:v>5872.0</c:v>
                </c:pt>
                <c:pt idx="169">
                  <c:v>5872.0</c:v>
                </c:pt>
                <c:pt idx="170">
                  <c:v>5872.0</c:v>
                </c:pt>
                <c:pt idx="171">
                  <c:v>5872.0</c:v>
                </c:pt>
                <c:pt idx="172">
                  <c:v>5876.0</c:v>
                </c:pt>
                <c:pt idx="173">
                  <c:v>5876.0</c:v>
                </c:pt>
                <c:pt idx="174">
                  <c:v>5876.0</c:v>
                </c:pt>
                <c:pt idx="175">
                  <c:v>5876.0</c:v>
                </c:pt>
                <c:pt idx="176">
                  <c:v>7756.0</c:v>
                </c:pt>
                <c:pt idx="177">
                  <c:v>5876.0</c:v>
                </c:pt>
                <c:pt idx="178">
                  <c:v>5876.0</c:v>
                </c:pt>
                <c:pt idx="179">
                  <c:v>5876.0</c:v>
                </c:pt>
                <c:pt idx="180">
                  <c:v>5876.0</c:v>
                </c:pt>
                <c:pt idx="181">
                  <c:v>5988.0</c:v>
                </c:pt>
                <c:pt idx="182">
                  <c:v>6012.0</c:v>
                </c:pt>
                <c:pt idx="183">
                  <c:v>6012.0</c:v>
                </c:pt>
                <c:pt idx="184">
                  <c:v>6012.0</c:v>
                </c:pt>
                <c:pt idx="185">
                  <c:v>6012.0</c:v>
                </c:pt>
                <c:pt idx="186">
                  <c:v>6012.0</c:v>
                </c:pt>
                <c:pt idx="187">
                  <c:v>6012.0</c:v>
                </c:pt>
                <c:pt idx="188">
                  <c:v>6012.0</c:v>
                </c:pt>
                <c:pt idx="189">
                  <c:v>6012.0</c:v>
                </c:pt>
                <c:pt idx="190">
                  <c:v>6016.0</c:v>
                </c:pt>
                <c:pt idx="191">
                  <c:v>6016.0</c:v>
                </c:pt>
                <c:pt idx="192">
                  <c:v>6016.0</c:v>
                </c:pt>
                <c:pt idx="193">
                  <c:v>7912.0</c:v>
                </c:pt>
                <c:pt idx="194">
                  <c:v>7084.0</c:v>
                </c:pt>
                <c:pt idx="195">
                  <c:v>6136.0</c:v>
                </c:pt>
                <c:pt idx="196">
                  <c:v>6136.0</c:v>
                </c:pt>
                <c:pt idx="197">
                  <c:v>6136.0</c:v>
                </c:pt>
                <c:pt idx="198">
                  <c:v>6136.0</c:v>
                </c:pt>
                <c:pt idx="199">
                  <c:v>6136.0</c:v>
                </c:pt>
                <c:pt idx="200">
                  <c:v>6144.0</c:v>
                </c:pt>
                <c:pt idx="201">
                  <c:v>6144.0</c:v>
                </c:pt>
                <c:pt idx="202">
                  <c:v>6144.0</c:v>
                </c:pt>
                <c:pt idx="203">
                  <c:v>6144.0</c:v>
                </c:pt>
                <c:pt idx="204">
                  <c:v>6144.0</c:v>
                </c:pt>
                <c:pt idx="205">
                  <c:v>6144.0</c:v>
                </c:pt>
                <c:pt idx="206">
                  <c:v>6144.0</c:v>
                </c:pt>
                <c:pt idx="207">
                  <c:v>6148.0</c:v>
                </c:pt>
                <c:pt idx="208">
                  <c:v>6252.0</c:v>
                </c:pt>
                <c:pt idx="209">
                  <c:v>6404.0</c:v>
                </c:pt>
                <c:pt idx="210">
                  <c:v>7348.0</c:v>
                </c:pt>
                <c:pt idx="211">
                  <c:v>7376.0</c:v>
                </c:pt>
                <c:pt idx="212">
                  <c:v>6428.0</c:v>
                </c:pt>
                <c:pt idx="213">
                  <c:v>6428.0</c:v>
                </c:pt>
                <c:pt idx="214">
                  <c:v>6428.0</c:v>
                </c:pt>
                <c:pt idx="215">
                  <c:v>6428.0</c:v>
                </c:pt>
                <c:pt idx="216">
                  <c:v>6428.0</c:v>
                </c:pt>
                <c:pt idx="217">
                  <c:v>6428.0</c:v>
                </c:pt>
                <c:pt idx="218">
                  <c:v>6428.0</c:v>
                </c:pt>
                <c:pt idx="219">
                  <c:v>6428.0</c:v>
                </c:pt>
                <c:pt idx="220">
                  <c:v>6428.0</c:v>
                </c:pt>
                <c:pt idx="221">
                  <c:v>6428.0</c:v>
                </c:pt>
                <c:pt idx="222">
                  <c:v>6428.0</c:v>
                </c:pt>
                <c:pt idx="223">
                  <c:v>6432.0</c:v>
                </c:pt>
                <c:pt idx="224">
                  <c:v>6436.0</c:v>
                </c:pt>
                <c:pt idx="225">
                  <c:v>6436.0</c:v>
                </c:pt>
                <c:pt idx="226">
                  <c:v>6436.0</c:v>
                </c:pt>
                <c:pt idx="227">
                  <c:v>7360.0</c:v>
                </c:pt>
                <c:pt idx="228">
                  <c:v>8380.0</c:v>
                </c:pt>
                <c:pt idx="229">
                  <c:v>6436.0</c:v>
                </c:pt>
                <c:pt idx="230">
                  <c:v>6436.0</c:v>
                </c:pt>
                <c:pt idx="231">
                  <c:v>6436.0</c:v>
                </c:pt>
                <c:pt idx="232">
                  <c:v>6436.0</c:v>
                </c:pt>
                <c:pt idx="233">
                  <c:v>6436.0</c:v>
                </c:pt>
                <c:pt idx="234">
                  <c:v>6436.0</c:v>
                </c:pt>
                <c:pt idx="235">
                  <c:v>6436.0</c:v>
                </c:pt>
                <c:pt idx="236">
                  <c:v>6436.0</c:v>
                </c:pt>
                <c:pt idx="237">
                  <c:v>6436.0</c:v>
                </c:pt>
                <c:pt idx="238">
                  <c:v>6552.0</c:v>
                </c:pt>
                <c:pt idx="239">
                  <c:v>6552.0</c:v>
                </c:pt>
                <c:pt idx="240">
                  <c:v>6552.0</c:v>
                </c:pt>
                <c:pt idx="241">
                  <c:v>6552.0</c:v>
                </c:pt>
                <c:pt idx="242">
                  <c:v>6552.0</c:v>
                </c:pt>
                <c:pt idx="243">
                  <c:v>6552.0</c:v>
                </c:pt>
                <c:pt idx="244">
                  <c:v>6552.0</c:v>
                </c:pt>
                <c:pt idx="245">
                  <c:v>8448.0</c:v>
                </c:pt>
                <c:pt idx="246">
                  <c:v>6552.0</c:v>
                </c:pt>
                <c:pt idx="247">
                  <c:v>6552.0</c:v>
                </c:pt>
                <c:pt idx="248">
                  <c:v>6552.0</c:v>
                </c:pt>
                <c:pt idx="249">
                  <c:v>6552.0</c:v>
                </c:pt>
                <c:pt idx="250">
                  <c:v>6552.0</c:v>
                </c:pt>
                <c:pt idx="251">
                  <c:v>6552.0</c:v>
                </c:pt>
                <c:pt idx="252">
                  <c:v>6552.0</c:v>
                </c:pt>
                <c:pt idx="253">
                  <c:v>6604.0</c:v>
                </c:pt>
                <c:pt idx="254">
                  <c:v>6728.0</c:v>
                </c:pt>
                <c:pt idx="255">
                  <c:v>6756.0</c:v>
                </c:pt>
                <c:pt idx="256">
                  <c:v>6756.0</c:v>
                </c:pt>
                <c:pt idx="257">
                  <c:v>6756.0</c:v>
                </c:pt>
                <c:pt idx="258">
                  <c:v>6756.0</c:v>
                </c:pt>
                <c:pt idx="259">
                  <c:v>6756.0</c:v>
                </c:pt>
                <c:pt idx="260">
                  <c:v>6756.0</c:v>
                </c:pt>
                <c:pt idx="261">
                  <c:v>6756.0</c:v>
                </c:pt>
                <c:pt idx="262">
                  <c:v>6756.0</c:v>
                </c:pt>
                <c:pt idx="263">
                  <c:v>8668.0</c:v>
                </c:pt>
                <c:pt idx="264">
                  <c:v>6756.0</c:v>
                </c:pt>
                <c:pt idx="265">
                  <c:v>6756.0</c:v>
                </c:pt>
                <c:pt idx="266">
                  <c:v>6756.0</c:v>
                </c:pt>
                <c:pt idx="267">
                  <c:v>6756.0</c:v>
                </c:pt>
                <c:pt idx="268">
                  <c:v>6756.0</c:v>
                </c:pt>
                <c:pt idx="269">
                  <c:v>6764.0</c:v>
                </c:pt>
                <c:pt idx="270">
                  <c:v>6884.0</c:v>
                </c:pt>
                <c:pt idx="271">
                  <c:v>6960.0</c:v>
                </c:pt>
                <c:pt idx="272">
                  <c:v>6960.0</c:v>
                </c:pt>
                <c:pt idx="273">
                  <c:v>6960.0</c:v>
                </c:pt>
                <c:pt idx="274">
                  <c:v>6960.0</c:v>
                </c:pt>
                <c:pt idx="275">
                  <c:v>6960.0</c:v>
                </c:pt>
                <c:pt idx="276">
                  <c:v>6960.0</c:v>
                </c:pt>
                <c:pt idx="277">
                  <c:v>6960.0</c:v>
                </c:pt>
                <c:pt idx="278">
                  <c:v>6960.0</c:v>
                </c:pt>
                <c:pt idx="279">
                  <c:v>6960.0</c:v>
                </c:pt>
                <c:pt idx="280">
                  <c:v>7888.0</c:v>
                </c:pt>
                <c:pt idx="281">
                  <c:v>7900.0</c:v>
                </c:pt>
                <c:pt idx="282">
                  <c:v>6960.0</c:v>
                </c:pt>
                <c:pt idx="283">
                  <c:v>6960.0</c:v>
                </c:pt>
                <c:pt idx="284">
                  <c:v>6960.0</c:v>
                </c:pt>
                <c:pt idx="285">
                  <c:v>6960.0</c:v>
                </c:pt>
                <c:pt idx="286">
                  <c:v>7024.0</c:v>
                </c:pt>
                <c:pt idx="287">
                  <c:v>7172.0</c:v>
                </c:pt>
                <c:pt idx="288">
                  <c:v>7220.0</c:v>
                </c:pt>
                <c:pt idx="289">
                  <c:v>7220.0</c:v>
                </c:pt>
                <c:pt idx="290">
                  <c:v>7220.0</c:v>
                </c:pt>
                <c:pt idx="291">
                  <c:v>7220.0</c:v>
                </c:pt>
                <c:pt idx="292">
                  <c:v>7680.0</c:v>
                </c:pt>
                <c:pt idx="293">
                  <c:v>7680.0</c:v>
                </c:pt>
                <c:pt idx="294">
                  <c:v>7688.0</c:v>
                </c:pt>
                <c:pt idx="295">
                  <c:v>7688.0</c:v>
                </c:pt>
                <c:pt idx="296">
                  <c:v>7688.0</c:v>
                </c:pt>
                <c:pt idx="297">
                  <c:v>8636.0</c:v>
                </c:pt>
                <c:pt idx="298">
                  <c:v>13688.0</c:v>
                </c:pt>
                <c:pt idx="299">
                  <c:v>7688.0</c:v>
                </c:pt>
                <c:pt idx="300">
                  <c:v>7688.0</c:v>
                </c:pt>
                <c:pt idx="301">
                  <c:v>7688.0</c:v>
                </c:pt>
                <c:pt idx="302">
                  <c:v>7692.0</c:v>
                </c:pt>
                <c:pt idx="303">
                  <c:v>7692.0</c:v>
                </c:pt>
                <c:pt idx="304">
                  <c:v>7692.0</c:v>
                </c:pt>
                <c:pt idx="305">
                  <c:v>7692.0</c:v>
                </c:pt>
                <c:pt idx="306">
                  <c:v>7692.0</c:v>
                </c:pt>
                <c:pt idx="307">
                  <c:v>7692.0</c:v>
                </c:pt>
                <c:pt idx="308">
                  <c:v>7692.0</c:v>
                </c:pt>
                <c:pt idx="309">
                  <c:v>7696.0</c:v>
                </c:pt>
                <c:pt idx="310">
                  <c:v>7696.0</c:v>
                </c:pt>
                <c:pt idx="311">
                  <c:v>7696.0</c:v>
                </c:pt>
                <c:pt idx="312">
                  <c:v>7696.0</c:v>
                </c:pt>
                <c:pt idx="313">
                  <c:v>7696.0</c:v>
                </c:pt>
                <c:pt idx="314">
                  <c:v>8628.0</c:v>
                </c:pt>
                <c:pt idx="315">
                  <c:v>9624.0</c:v>
                </c:pt>
                <c:pt idx="316">
                  <c:v>7696.0</c:v>
                </c:pt>
                <c:pt idx="317">
                  <c:v>7696.0</c:v>
                </c:pt>
                <c:pt idx="318">
                  <c:v>7804.0</c:v>
                </c:pt>
                <c:pt idx="319">
                  <c:v>7944.0</c:v>
                </c:pt>
                <c:pt idx="320">
                  <c:v>8080.0</c:v>
                </c:pt>
                <c:pt idx="321">
                  <c:v>8228.0</c:v>
                </c:pt>
                <c:pt idx="322">
                  <c:v>8356.0</c:v>
                </c:pt>
                <c:pt idx="323">
                  <c:v>8468.0</c:v>
                </c:pt>
                <c:pt idx="324">
                  <c:v>8608.0</c:v>
                </c:pt>
                <c:pt idx="325">
                  <c:v>8608.0</c:v>
                </c:pt>
                <c:pt idx="326">
                  <c:v>8608.0</c:v>
                </c:pt>
                <c:pt idx="327">
                  <c:v>8608.0</c:v>
                </c:pt>
                <c:pt idx="328">
                  <c:v>8608.0</c:v>
                </c:pt>
                <c:pt idx="329">
                  <c:v>8608.0</c:v>
                </c:pt>
                <c:pt idx="330">
                  <c:v>8608.0</c:v>
                </c:pt>
                <c:pt idx="331">
                  <c:v>8608.0</c:v>
                </c:pt>
                <c:pt idx="332">
                  <c:v>10520.0</c:v>
                </c:pt>
                <c:pt idx="333">
                  <c:v>8608.0</c:v>
                </c:pt>
                <c:pt idx="334">
                  <c:v>8608.0</c:v>
                </c:pt>
                <c:pt idx="335">
                  <c:v>8608.0</c:v>
                </c:pt>
                <c:pt idx="336">
                  <c:v>8608.0</c:v>
                </c:pt>
                <c:pt idx="337">
                  <c:v>8608.0</c:v>
                </c:pt>
                <c:pt idx="338">
                  <c:v>8608.0</c:v>
                </c:pt>
                <c:pt idx="339">
                  <c:v>8608.0</c:v>
                </c:pt>
                <c:pt idx="340">
                  <c:v>8608.0</c:v>
                </c:pt>
                <c:pt idx="341">
                  <c:v>8608.0</c:v>
                </c:pt>
                <c:pt idx="342">
                  <c:v>8608.0</c:v>
                </c:pt>
                <c:pt idx="343">
                  <c:v>8608.0</c:v>
                </c:pt>
                <c:pt idx="344">
                  <c:v>8608.0</c:v>
                </c:pt>
                <c:pt idx="345">
                  <c:v>8680.0</c:v>
                </c:pt>
                <c:pt idx="346">
                  <c:v>8824.0</c:v>
                </c:pt>
                <c:pt idx="347">
                  <c:v>8944.0</c:v>
                </c:pt>
                <c:pt idx="348">
                  <c:v>8944.0</c:v>
                </c:pt>
                <c:pt idx="349">
                  <c:v>10832.0</c:v>
                </c:pt>
                <c:pt idx="350">
                  <c:v>10268.0</c:v>
                </c:pt>
                <c:pt idx="351">
                  <c:v>8944.0</c:v>
                </c:pt>
                <c:pt idx="352">
                  <c:v>8944.0</c:v>
                </c:pt>
                <c:pt idx="353">
                  <c:v>8944.0</c:v>
                </c:pt>
                <c:pt idx="354">
                  <c:v>8944.0</c:v>
                </c:pt>
                <c:pt idx="355">
                  <c:v>8944.0</c:v>
                </c:pt>
                <c:pt idx="356">
                  <c:v>8944.0</c:v>
                </c:pt>
                <c:pt idx="357">
                  <c:v>8944.0</c:v>
                </c:pt>
                <c:pt idx="358">
                  <c:v>8944.0</c:v>
                </c:pt>
                <c:pt idx="359">
                  <c:v>8944.0</c:v>
                </c:pt>
                <c:pt idx="360">
                  <c:v>8944.0</c:v>
                </c:pt>
                <c:pt idx="361">
                  <c:v>8944.0</c:v>
                </c:pt>
                <c:pt idx="362">
                  <c:v>8944.0</c:v>
                </c:pt>
                <c:pt idx="363">
                  <c:v>8944.0</c:v>
                </c:pt>
                <c:pt idx="364">
                  <c:v>8944.0</c:v>
                </c:pt>
                <c:pt idx="365">
                  <c:v>8944.0</c:v>
                </c:pt>
                <c:pt idx="366">
                  <c:v>10848.0</c:v>
                </c:pt>
                <c:pt idx="367">
                  <c:v>9896.0</c:v>
                </c:pt>
                <c:pt idx="368">
                  <c:v>8944.0</c:v>
                </c:pt>
                <c:pt idx="369">
                  <c:v>8944.0</c:v>
                </c:pt>
                <c:pt idx="370">
                  <c:v>8944.0</c:v>
                </c:pt>
                <c:pt idx="371">
                  <c:v>8944.0</c:v>
                </c:pt>
                <c:pt idx="372">
                  <c:v>8944.0</c:v>
                </c:pt>
                <c:pt idx="373">
                  <c:v>8944.0</c:v>
                </c:pt>
                <c:pt idx="374">
                  <c:v>8944.0</c:v>
                </c:pt>
                <c:pt idx="375">
                  <c:v>8944.0</c:v>
                </c:pt>
                <c:pt idx="376">
                  <c:v>8944.0</c:v>
                </c:pt>
                <c:pt idx="377">
                  <c:v>8944.0</c:v>
                </c:pt>
                <c:pt idx="378">
                  <c:v>8944.0</c:v>
                </c:pt>
                <c:pt idx="379">
                  <c:v>8944.0</c:v>
                </c:pt>
                <c:pt idx="380">
                  <c:v>8944.0</c:v>
                </c:pt>
                <c:pt idx="381">
                  <c:v>8944.0</c:v>
                </c:pt>
                <c:pt idx="382">
                  <c:v>8944.0</c:v>
                </c:pt>
                <c:pt idx="383">
                  <c:v>8944.0</c:v>
                </c:pt>
                <c:pt idx="384">
                  <c:v>10856.0</c:v>
                </c:pt>
                <c:pt idx="385">
                  <c:v>8944.0</c:v>
                </c:pt>
                <c:pt idx="386">
                  <c:v>8944.0</c:v>
                </c:pt>
                <c:pt idx="387">
                  <c:v>8944.0</c:v>
                </c:pt>
                <c:pt idx="388">
                  <c:v>8944.0</c:v>
                </c:pt>
                <c:pt idx="389">
                  <c:v>8948.0</c:v>
                </c:pt>
                <c:pt idx="390">
                  <c:v>9060.0</c:v>
                </c:pt>
                <c:pt idx="391">
                  <c:v>9196.0</c:v>
                </c:pt>
                <c:pt idx="392">
                  <c:v>9344.0</c:v>
                </c:pt>
                <c:pt idx="393">
                  <c:v>9416.0</c:v>
                </c:pt>
                <c:pt idx="394">
                  <c:v>9416.0</c:v>
                </c:pt>
                <c:pt idx="395">
                  <c:v>9416.0</c:v>
                </c:pt>
                <c:pt idx="396">
                  <c:v>9416.0</c:v>
                </c:pt>
                <c:pt idx="397">
                  <c:v>9416.0</c:v>
                </c:pt>
                <c:pt idx="398">
                  <c:v>9416.0</c:v>
                </c:pt>
                <c:pt idx="399">
                  <c:v>9416.0</c:v>
                </c:pt>
                <c:pt idx="400">
                  <c:v>9416.0</c:v>
                </c:pt>
                <c:pt idx="401">
                  <c:v>10400.0</c:v>
                </c:pt>
                <c:pt idx="402">
                  <c:v>10400.0</c:v>
                </c:pt>
                <c:pt idx="403">
                  <c:v>9416.0</c:v>
                </c:pt>
                <c:pt idx="404">
                  <c:v>9416.0</c:v>
                </c:pt>
                <c:pt idx="405">
                  <c:v>9420.0</c:v>
                </c:pt>
                <c:pt idx="406">
                  <c:v>9420.0</c:v>
                </c:pt>
                <c:pt idx="407">
                  <c:v>9420.0</c:v>
                </c:pt>
                <c:pt idx="408">
                  <c:v>9420.0</c:v>
                </c:pt>
                <c:pt idx="409">
                  <c:v>9420.0</c:v>
                </c:pt>
                <c:pt idx="410">
                  <c:v>9420.0</c:v>
                </c:pt>
                <c:pt idx="411">
                  <c:v>9420.0</c:v>
                </c:pt>
                <c:pt idx="412">
                  <c:v>9420.0</c:v>
                </c:pt>
                <c:pt idx="413">
                  <c:v>9420.0</c:v>
                </c:pt>
                <c:pt idx="414">
                  <c:v>9420.0</c:v>
                </c:pt>
                <c:pt idx="415">
                  <c:v>9420.0</c:v>
                </c:pt>
                <c:pt idx="416">
                  <c:v>9420.0</c:v>
                </c:pt>
                <c:pt idx="417">
                  <c:v>9424.0</c:v>
                </c:pt>
                <c:pt idx="418">
                  <c:v>9424.0</c:v>
                </c:pt>
                <c:pt idx="419">
                  <c:v>11352.0</c:v>
                </c:pt>
                <c:pt idx="420">
                  <c:v>9424.0</c:v>
                </c:pt>
                <c:pt idx="421">
                  <c:v>9424.0</c:v>
                </c:pt>
                <c:pt idx="422">
                  <c:v>9424.0</c:v>
                </c:pt>
                <c:pt idx="423">
                  <c:v>9432.0</c:v>
                </c:pt>
                <c:pt idx="424">
                  <c:v>9432.0</c:v>
                </c:pt>
                <c:pt idx="425">
                  <c:v>9432.0</c:v>
                </c:pt>
                <c:pt idx="426">
                  <c:v>9432.0</c:v>
                </c:pt>
                <c:pt idx="427">
                  <c:v>9432.0</c:v>
                </c:pt>
                <c:pt idx="428">
                  <c:v>9432.0</c:v>
                </c:pt>
                <c:pt idx="429">
                  <c:v>9432.0</c:v>
                </c:pt>
                <c:pt idx="430">
                  <c:v>9432.0</c:v>
                </c:pt>
                <c:pt idx="431">
                  <c:v>9432.0</c:v>
                </c:pt>
                <c:pt idx="432">
                  <c:v>9432.0</c:v>
                </c:pt>
                <c:pt idx="433">
                  <c:v>9432.0</c:v>
                </c:pt>
                <c:pt idx="434">
                  <c:v>9432.0</c:v>
                </c:pt>
                <c:pt idx="435">
                  <c:v>9432.0</c:v>
                </c:pt>
                <c:pt idx="436">
                  <c:v>11400.0</c:v>
                </c:pt>
                <c:pt idx="437">
                  <c:v>10972.0</c:v>
                </c:pt>
                <c:pt idx="438">
                  <c:v>9604.0</c:v>
                </c:pt>
                <c:pt idx="439">
                  <c:v>9604.0</c:v>
                </c:pt>
                <c:pt idx="440">
                  <c:v>9604.0</c:v>
                </c:pt>
                <c:pt idx="441">
                  <c:v>9676.0</c:v>
                </c:pt>
                <c:pt idx="442">
                  <c:v>9740.0</c:v>
                </c:pt>
                <c:pt idx="443">
                  <c:v>9740.0</c:v>
                </c:pt>
                <c:pt idx="444">
                  <c:v>9748.0</c:v>
                </c:pt>
                <c:pt idx="445">
                  <c:v>9748.0</c:v>
                </c:pt>
                <c:pt idx="446">
                  <c:v>9748.0</c:v>
                </c:pt>
                <c:pt idx="447">
                  <c:v>9748.0</c:v>
                </c:pt>
                <c:pt idx="448">
                  <c:v>9748.0</c:v>
                </c:pt>
                <c:pt idx="449">
                  <c:v>9748.0</c:v>
                </c:pt>
                <c:pt idx="450">
                  <c:v>9748.0</c:v>
                </c:pt>
                <c:pt idx="451">
                  <c:v>9748.0</c:v>
                </c:pt>
                <c:pt idx="452">
                  <c:v>9748.0</c:v>
                </c:pt>
                <c:pt idx="453">
                  <c:v>11676.0</c:v>
                </c:pt>
                <c:pt idx="454">
                  <c:v>10712.0</c:v>
                </c:pt>
                <c:pt idx="455">
                  <c:v>9748.0</c:v>
                </c:pt>
                <c:pt idx="456">
                  <c:v>9748.0</c:v>
                </c:pt>
                <c:pt idx="457">
                  <c:v>9748.0</c:v>
                </c:pt>
                <c:pt idx="458">
                  <c:v>9748.0</c:v>
                </c:pt>
                <c:pt idx="459">
                  <c:v>9748.0</c:v>
                </c:pt>
                <c:pt idx="460">
                  <c:v>9748.0</c:v>
                </c:pt>
                <c:pt idx="461">
                  <c:v>9748.0</c:v>
                </c:pt>
                <c:pt idx="462">
                  <c:v>9748.0</c:v>
                </c:pt>
                <c:pt idx="463">
                  <c:v>9748.0</c:v>
                </c:pt>
                <c:pt idx="464">
                  <c:v>9748.0</c:v>
                </c:pt>
                <c:pt idx="465">
                  <c:v>9752.0</c:v>
                </c:pt>
                <c:pt idx="466">
                  <c:v>9812.0</c:v>
                </c:pt>
                <c:pt idx="467">
                  <c:v>9960.0</c:v>
                </c:pt>
                <c:pt idx="468">
                  <c:v>10076.0</c:v>
                </c:pt>
                <c:pt idx="469">
                  <c:v>10076.0</c:v>
                </c:pt>
                <c:pt idx="470">
                  <c:v>11024.0</c:v>
                </c:pt>
                <c:pt idx="471">
                  <c:v>11024.0</c:v>
                </c:pt>
                <c:pt idx="472">
                  <c:v>10076.0</c:v>
                </c:pt>
                <c:pt idx="473">
                  <c:v>10076.0</c:v>
                </c:pt>
                <c:pt idx="474">
                  <c:v>10076.0</c:v>
                </c:pt>
                <c:pt idx="475">
                  <c:v>10076.0</c:v>
                </c:pt>
                <c:pt idx="476">
                  <c:v>10076.0</c:v>
                </c:pt>
                <c:pt idx="477">
                  <c:v>10076.0</c:v>
                </c:pt>
                <c:pt idx="478">
                  <c:v>10076.0</c:v>
                </c:pt>
                <c:pt idx="479">
                  <c:v>10076.0</c:v>
                </c:pt>
                <c:pt idx="480">
                  <c:v>10076.0</c:v>
                </c:pt>
                <c:pt idx="481">
                  <c:v>10076.0</c:v>
                </c:pt>
                <c:pt idx="482">
                  <c:v>10076.0</c:v>
                </c:pt>
                <c:pt idx="483">
                  <c:v>10076.0</c:v>
                </c:pt>
                <c:pt idx="484">
                  <c:v>10076.0</c:v>
                </c:pt>
                <c:pt idx="485">
                  <c:v>10076.0</c:v>
                </c:pt>
                <c:pt idx="486">
                  <c:v>10076.0</c:v>
                </c:pt>
                <c:pt idx="487">
                  <c:v>11032.0</c:v>
                </c:pt>
                <c:pt idx="488">
                  <c:v>12028.0</c:v>
                </c:pt>
                <c:pt idx="489">
                  <c:v>10136.0</c:v>
                </c:pt>
                <c:pt idx="490">
                  <c:v>10136.0</c:v>
                </c:pt>
                <c:pt idx="491">
                  <c:v>10136.0</c:v>
                </c:pt>
                <c:pt idx="492">
                  <c:v>10136.0</c:v>
                </c:pt>
                <c:pt idx="493">
                  <c:v>10248.0</c:v>
                </c:pt>
                <c:pt idx="494">
                  <c:v>10396.0</c:v>
                </c:pt>
                <c:pt idx="495">
                  <c:v>10484.0</c:v>
                </c:pt>
                <c:pt idx="496">
                  <c:v>10484.0</c:v>
                </c:pt>
                <c:pt idx="497">
                  <c:v>10484.0</c:v>
                </c:pt>
                <c:pt idx="498">
                  <c:v>10484.0</c:v>
                </c:pt>
                <c:pt idx="499">
                  <c:v>10484.0</c:v>
                </c:pt>
                <c:pt idx="500">
                  <c:v>10484.0</c:v>
                </c:pt>
                <c:pt idx="501">
                  <c:v>10484.0</c:v>
                </c:pt>
                <c:pt idx="502">
                  <c:v>10484.0</c:v>
                </c:pt>
                <c:pt idx="503">
                  <c:v>10484.0</c:v>
                </c:pt>
                <c:pt idx="504">
                  <c:v>10484.0</c:v>
                </c:pt>
                <c:pt idx="505">
                  <c:v>12404.0</c:v>
                </c:pt>
                <c:pt idx="506">
                  <c:v>10484.0</c:v>
                </c:pt>
                <c:pt idx="507">
                  <c:v>10484.0</c:v>
                </c:pt>
                <c:pt idx="508">
                  <c:v>10484.0</c:v>
                </c:pt>
                <c:pt idx="509">
                  <c:v>10484.0</c:v>
                </c:pt>
                <c:pt idx="510">
                  <c:v>10484.0</c:v>
                </c:pt>
                <c:pt idx="511">
                  <c:v>10484.0</c:v>
                </c:pt>
                <c:pt idx="512">
                  <c:v>10484.0</c:v>
                </c:pt>
                <c:pt idx="513">
                  <c:v>10484.0</c:v>
                </c:pt>
                <c:pt idx="514">
                  <c:v>10484.0</c:v>
                </c:pt>
                <c:pt idx="515">
                  <c:v>10484.0</c:v>
                </c:pt>
                <c:pt idx="516">
                  <c:v>10484.0</c:v>
                </c:pt>
                <c:pt idx="517">
                  <c:v>10484.0</c:v>
                </c:pt>
                <c:pt idx="518">
                  <c:v>10484.0</c:v>
                </c:pt>
                <c:pt idx="519">
                  <c:v>10484.0</c:v>
                </c:pt>
                <c:pt idx="520">
                  <c:v>10484.0</c:v>
                </c:pt>
                <c:pt idx="521">
                  <c:v>10492.0</c:v>
                </c:pt>
                <c:pt idx="522">
                  <c:v>12424.0</c:v>
                </c:pt>
                <c:pt idx="523">
                  <c:v>14024.0</c:v>
                </c:pt>
                <c:pt idx="524">
                  <c:v>10844.0</c:v>
                </c:pt>
                <c:pt idx="525">
                  <c:v>10844.0</c:v>
                </c:pt>
                <c:pt idx="526">
                  <c:v>10844.0</c:v>
                </c:pt>
                <c:pt idx="527">
                  <c:v>10844.0</c:v>
                </c:pt>
                <c:pt idx="528">
                  <c:v>10844.0</c:v>
                </c:pt>
                <c:pt idx="529">
                  <c:v>10844.0</c:v>
                </c:pt>
                <c:pt idx="530">
                  <c:v>10844.0</c:v>
                </c:pt>
                <c:pt idx="531">
                  <c:v>10844.0</c:v>
                </c:pt>
                <c:pt idx="532">
                  <c:v>10844.0</c:v>
                </c:pt>
                <c:pt idx="533">
                  <c:v>10844.0</c:v>
                </c:pt>
                <c:pt idx="534">
                  <c:v>10844.0</c:v>
                </c:pt>
                <c:pt idx="535">
                  <c:v>10844.0</c:v>
                </c:pt>
                <c:pt idx="536">
                  <c:v>10844.0</c:v>
                </c:pt>
                <c:pt idx="537">
                  <c:v>10844.0</c:v>
                </c:pt>
                <c:pt idx="538">
                  <c:v>10844.0</c:v>
                </c:pt>
                <c:pt idx="539">
                  <c:v>11812.0</c:v>
                </c:pt>
                <c:pt idx="540">
                  <c:v>11872.0</c:v>
                </c:pt>
                <c:pt idx="541">
                  <c:v>10904.0</c:v>
                </c:pt>
                <c:pt idx="542">
                  <c:v>10904.0</c:v>
                </c:pt>
                <c:pt idx="543">
                  <c:v>10904.0</c:v>
                </c:pt>
                <c:pt idx="544">
                  <c:v>10904.0</c:v>
                </c:pt>
                <c:pt idx="545">
                  <c:v>10904.0</c:v>
                </c:pt>
                <c:pt idx="546">
                  <c:v>10912.0</c:v>
                </c:pt>
                <c:pt idx="547">
                  <c:v>10912.0</c:v>
                </c:pt>
                <c:pt idx="548">
                  <c:v>10912.0</c:v>
                </c:pt>
                <c:pt idx="549">
                  <c:v>10912.0</c:v>
                </c:pt>
                <c:pt idx="550">
                  <c:v>10912.0</c:v>
                </c:pt>
                <c:pt idx="551">
                  <c:v>10976.0</c:v>
                </c:pt>
                <c:pt idx="552">
                  <c:v>10992.0</c:v>
                </c:pt>
                <c:pt idx="553">
                  <c:v>10992.0</c:v>
                </c:pt>
                <c:pt idx="554">
                  <c:v>10992.0</c:v>
                </c:pt>
                <c:pt idx="555">
                  <c:v>10992.0</c:v>
                </c:pt>
                <c:pt idx="556">
                  <c:v>11920.0</c:v>
                </c:pt>
                <c:pt idx="557">
                  <c:v>12936.0</c:v>
                </c:pt>
                <c:pt idx="558">
                  <c:v>11992.0</c:v>
                </c:pt>
                <c:pt idx="559">
                  <c:v>11992.0</c:v>
                </c:pt>
                <c:pt idx="560">
                  <c:v>11992.0</c:v>
                </c:pt>
                <c:pt idx="561">
                  <c:v>11992.0</c:v>
                </c:pt>
                <c:pt idx="562">
                  <c:v>11992.0</c:v>
                </c:pt>
                <c:pt idx="563">
                  <c:v>11992.0</c:v>
                </c:pt>
                <c:pt idx="564">
                  <c:v>11992.0</c:v>
                </c:pt>
                <c:pt idx="565">
                  <c:v>11992.0</c:v>
                </c:pt>
                <c:pt idx="566">
                  <c:v>11992.0</c:v>
                </c:pt>
                <c:pt idx="567">
                  <c:v>11992.0</c:v>
                </c:pt>
                <c:pt idx="568">
                  <c:v>11992.0</c:v>
                </c:pt>
                <c:pt idx="569">
                  <c:v>11992.0</c:v>
                </c:pt>
                <c:pt idx="570">
                  <c:v>11992.0</c:v>
                </c:pt>
                <c:pt idx="571">
                  <c:v>11992.0</c:v>
                </c:pt>
                <c:pt idx="572">
                  <c:v>11992.0</c:v>
                </c:pt>
                <c:pt idx="573">
                  <c:v>11992.0</c:v>
                </c:pt>
                <c:pt idx="574">
                  <c:v>13904.0</c:v>
                </c:pt>
                <c:pt idx="575">
                  <c:v>11992.0</c:v>
                </c:pt>
                <c:pt idx="576">
                  <c:v>11992.0</c:v>
                </c:pt>
                <c:pt idx="577">
                  <c:v>11992.0</c:v>
                </c:pt>
                <c:pt idx="578">
                  <c:v>11992.0</c:v>
                </c:pt>
                <c:pt idx="579">
                  <c:v>11992.0</c:v>
                </c:pt>
                <c:pt idx="580">
                  <c:v>11992.0</c:v>
                </c:pt>
                <c:pt idx="581">
                  <c:v>11992.0</c:v>
                </c:pt>
                <c:pt idx="582">
                  <c:v>11992.0</c:v>
                </c:pt>
                <c:pt idx="583">
                  <c:v>11992.0</c:v>
                </c:pt>
                <c:pt idx="584">
                  <c:v>11992.0</c:v>
                </c:pt>
                <c:pt idx="585">
                  <c:v>11992.0</c:v>
                </c:pt>
                <c:pt idx="586">
                  <c:v>11992.0</c:v>
                </c:pt>
                <c:pt idx="587">
                  <c:v>11992.0</c:v>
                </c:pt>
                <c:pt idx="588">
                  <c:v>11992.0</c:v>
                </c:pt>
                <c:pt idx="589">
                  <c:v>11992.0</c:v>
                </c:pt>
                <c:pt idx="590">
                  <c:v>11992.0</c:v>
                </c:pt>
                <c:pt idx="591">
                  <c:v>13976.0</c:v>
                </c:pt>
                <c:pt idx="592">
                  <c:v>16564.0</c:v>
                </c:pt>
                <c:pt idx="593">
                  <c:v>11992.0</c:v>
                </c:pt>
                <c:pt idx="594">
                  <c:v>11992.0</c:v>
                </c:pt>
                <c:pt idx="595">
                  <c:v>11992.0</c:v>
                </c:pt>
                <c:pt idx="596">
                  <c:v>11992.0</c:v>
                </c:pt>
                <c:pt idx="597">
                  <c:v>11992.0</c:v>
                </c:pt>
                <c:pt idx="598">
                  <c:v>11992.0</c:v>
                </c:pt>
                <c:pt idx="599">
                  <c:v>11992.0</c:v>
                </c:pt>
                <c:pt idx="600">
                  <c:v>11992.0</c:v>
                </c:pt>
                <c:pt idx="601">
                  <c:v>11992.0</c:v>
                </c:pt>
                <c:pt idx="602">
                  <c:v>11992.0</c:v>
                </c:pt>
                <c:pt idx="603">
                  <c:v>11992.0</c:v>
                </c:pt>
                <c:pt idx="604">
                  <c:v>11992.0</c:v>
                </c:pt>
                <c:pt idx="605">
                  <c:v>11992.0</c:v>
                </c:pt>
                <c:pt idx="606">
                  <c:v>11992.0</c:v>
                </c:pt>
                <c:pt idx="607">
                  <c:v>11992.0</c:v>
                </c:pt>
                <c:pt idx="608">
                  <c:v>12948.0</c:v>
                </c:pt>
                <c:pt idx="609">
                  <c:v>25896.0</c:v>
                </c:pt>
                <c:pt idx="610">
                  <c:v>11992.0</c:v>
                </c:pt>
                <c:pt idx="611">
                  <c:v>11992.0</c:v>
                </c:pt>
                <c:pt idx="612">
                  <c:v>11992.0</c:v>
                </c:pt>
                <c:pt idx="613">
                  <c:v>11992.0</c:v>
                </c:pt>
                <c:pt idx="614">
                  <c:v>11992.0</c:v>
                </c:pt>
                <c:pt idx="615">
                  <c:v>11992.0</c:v>
                </c:pt>
                <c:pt idx="616">
                  <c:v>11992.0</c:v>
                </c:pt>
                <c:pt idx="617">
                  <c:v>12992.0</c:v>
                </c:pt>
                <c:pt idx="618">
                  <c:v>12992.0</c:v>
                </c:pt>
                <c:pt idx="619">
                  <c:v>12992.0</c:v>
                </c:pt>
                <c:pt idx="620">
                  <c:v>12992.0</c:v>
                </c:pt>
                <c:pt idx="621">
                  <c:v>12992.0</c:v>
                </c:pt>
                <c:pt idx="622">
                  <c:v>12992.0</c:v>
                </c:pt>
                <c:pt idx="623">
                  <c:v>12992.0</c:v>
                </c:pt>
                <c:pt idx="624">
                  <c:v>13992.0</c:v>
                </c:pt>
                <c:pt idx="625">
                  <c:v>14952.0</c:v>
                </c:pt>
                <c:pt idx="626">
                  <c:v>15936.0</c:v>
                </c:pt>
                <c:pt idx="627">
                  <c:v>13992.0</c:v>
                </c:pt>
                <c:pt idx="628">
                  <c:v>13992.0</c:v>
                </c:pt>
                <c:pt idx="629">
                  <c:v>13992.0</c:v>
                </c:pt>
                <c:pt idx="630">
                  <c:v>13992.0</c:v>
                </c:pt>
                <c:pt idx="631">
                  <c:v>13992.0</c:v>
                </c:pt>
                <c:pt idx="632">
                  <c:v>13992.0</c:v>
                </c:pt>
                <c:pt idx="633">
                  <c:v>13992.0</c:v>
                </c:pt>
                <c:pt idx="634">
                  <c:v>13992.0</c:v>
                </c:pt>
                <c:pt idx="635">
                  <c:v>13992.0</c:v>
                </c:pt>
                <c:pt idx="636">
                  <c:v>13992.0</c:v>
                </c:pt>
                <c:pt idx="637">
                  <c:v>13992.0</c:v>
                </c:pt>
                <c:pt idx="638">
                  <c:v>13992.0</c:v>
                </c:pt>
                <c:pt idx="639">
                  <c:v>13992.0</c:v>
                </c:pt>
                <c:pt idx="640">
                  <c:v>13992.0</c:v>
                </c:pt>
                <c:pt idx="641">
                  <c:v>13992.0</c:v>
                </c:pt>
                <c:pt idx="642">
                  <c:v>13992.0</c:v>
                </c:pt>
                <c:pt idx="643">
                  <c:v>15952.0</c:v>
                </c:pt>
                <c:pt idx="644">
                  <c:v>13992.0</c:v>
                </c:pt>
                <c:pt idx="645">
                  <c:v>13992.0</c:v>
                </c:pt>
                <c:pt idx="646">
                  <c:v>13992.0</c:v>
                </c:pt>
                <c:pt idx="647">
                  <c:v>13992.0</c:v>
                </c:pt>
                <c:pt idx="648">
                  <c:v>13992.0</c:v>
                </c:pt>
                <c:pt idx="649">
                  <c:v>13992.0</c:v>
                </c:pt>
                <c:pt idx="650">
                  <c:v>13992.0</c:v>
                </c:pt>
                <c:pt idx="651">
                  <c:v>13992.0</c:v>
                </c:pt>
                <c:pt idx="652">
                  <c:v>13992.0</c:v>
                </c:pt>
                <c:pt idx="653">
                  <c:v>13992.0</c:v>
                </c:pt>
                <c:pt idx="654">
                  <c:v>13992.0</c:v>
                </c:pt>
                <c:pt idx="655">
                  <c:v>13992.0</c:v>
                </c:pt>
                <c:pt idx="656">
                  <c:v>13992.0</c:v>
                </c:pt>
                <c:pt idx="657">
                  <c:v>13992.0</c:v>
                </c:pt>
                <c:pt idx="658">
                  <c:v>13992.0</c:v>
                </c:pt>
                <c:pt idx="659">
                  <c:v>13992.0</c:v>
                </c:pt>
                <c:pt idx="660">
                  <c:v>15912.0</c:v>
                </c:pt>
                <c:pt idx="661">
                  <c:v>18696.0</c:v>
                </c:pt>
                <c:pt idx="662">
                  <c:v>13992.0</c:v>
                </c:pt>
                <c:pt idx="663">
                  <c:v>13992.0</c:v>
                </c:pt>
                <c:pt idx="664">
                  <c:v>13992.0</c:v>
                </c:pt>
                <c:pt idx="665">
                  <c:v>13992.0</c:v>
                </c:pt>
                <c:pt idx="666">
                  <c:v>13992.0</c:v>
                </c:pt>
                <c:pt idx="667">
                  <c:v>13992.0</c:v>
                </c:pt>
                <c:pt idx="668">
                  <c:v>13992.0</c:v>
                </c:pt>
                <c:pt idx="669">
                  <c:v>13992.0</c:v>
                </c:pt>
                <c:pt idx="670">
                  <c:v>13992.0</c:v>
                </c:pt>
                <c:pt idx="671">
                  <c:v>13992.0</c:v>
                </c:pt>
                <c:pt idx="672">
                  <c:v>13992.0</c:v>
                </c:pt>
                <c:pt idx="673">
                  <c:v>13992.0</c:v>
                </c:pt>
                <c:pt idx="674">
                  <c:v>13992.0</c:v>
                </c:pt>
                <c:pt idx="675">
                  <c:v>13992.0</c:v>
                </c:pt>
                <c:pt idx="676">
                  <c:v>13992.0</c:v>
                </c:pt>
                <c:pt idx="677">
                  <c:v>14916.0</c:v>
                </c:pt>
                <c:pt idx="678">
                  <c:v>14956.0</c:v>
                </c:pt>
                <c:pt idx="679">
                  <c:v>13992.0</c:v>
                </c:pt>
                <c:pt idx="680">
                  <c:v>13992.0</c:v>
                </c:pt>
                <c:pt idx="681">
                  <c:v>13992.0</c:v>
                </c:pt>
                <c:pt idx="682">
                  <c:v>13992.0</c:v>
                </c:pt>
                <c:pt idx="683">
                  <c:v>13992.0</c:v>
                </c:pt>
                <c:pt idx="684">
                  <c:v>13992.0</c:v>
                </c:pt>
                <c:pt idx="685">
                  <c:v>13992.0</c:v>
                </c:pt>
                <c:pt idx="686">
                  <c:v>13992.0</c:v>
                </c:pt>
                <c:pt idx="687">
                  <c:v>13992.0</c:v>
                </c:pt>
                <c:pt idx="688">
                  <c:v>13992.0</c:v>
                </c:pt>
                <c:pt idx="689">
                  <c:v>13992.0</c:v>
                </c:pt>
                <c:pt idx="690">
                  <c:v>13992.0</c:v>
                </c:pt>
                <c:pt idx="691">
                  <c:v>13992.0</c:v>
                </c:pt>
                <c:pt idx="692">
                  <c:v>13992.0</c:v>
                </c:pt>
                <c:pt idx="693">
                  <c:v>13992.0</c:v>
                </c:pt>
                <c:pt idx="694">
                  <c:v>13992.0</c:v>
                </c:pt>
                <c:pt idx="695">
                  <c:v>15840.0</c:v>
                </c:pt>
                <c:pt idx="696">
                  <c:v>13992.0</c:v>
                </c:pt>
                <c:pt idx="697">
                  <c:v>13992.0</c:v>
                </c:pt>
                <c:pt idx="698">
                  <c:v>13992.0</c:v>
                </c:pt>
                <c:pt idx="699">
                  <c:v>13992.0</c:v>
                </c:pt>
                <c:pt idx="700">
                  <c:v>13992.0</c:v>
                </c:pt>
                <c:pt idx="701">
                  <c:v>13992.0</c:v>
                </c:pt>
                <c:pt idx="702">
                  <c:v>13992.0</c:v>
                </c:pt>
                <c:pt idx="703">
                  <c:v>13992.0</c:v>
                </c:pt>
                <c:pt idx="704">
                  <c:v>13992.0</c:v>
                </c:pt>
                <c:pt idx="705">
                  <c:v>13992.0</c:v>
                </c:pt>
                <c:pt idx="706">
                  <c:v>13992.0</c:v>
                </c:pt>
                <c:pt idx="707">
                  <c:v>14992.0</c:v>
                </c:pt>
                <c:pt idx="708">
                  <c:v>14992.0</c:v>
                </c:pt>
                <c:pt idx="709">
                  <c:v>14992.0</c:v>
                </c:pt>
                <c:pt idx="710">
                  <c:v>14992.0</c:v>
                </c:pt>
                <c:pt idx="711">
                  <c:v>14992.0</c:v>
                </c:pt>
                <c:pt idx="712">
                  <c:v>16856.0</c:v>
                </c:pt>
                <c:pt idx="713">
                  <c:v>16340.0</c:v>
                </c:pt>
                <c:pt idx="714">
                  <c:v>14992.0</c:v>
                </c:pt>
                <c:pt idx="715">
                  <c:v>14992.0</c:v>
                </c:pt>
                <c:pt idx="716">
                  <c:v>14992.0</c:v>
                </c:pt>
                <c:pt idx="717">
                  <c:v>14992.0</c:v>
                </c:pt>
                <c:pt idx="718">
                  <c:v>14992.0</c:v>
                </c:pt>
                <c:pt idx="719">
                  <c:v>14992.0</c:v>
                </c:pt>
                <c:pt idx="720">
                  <c:v>14992.0</c:v>
                </c:pt>
                <c:pt idx="721">
                  <c:v>14992.0</c:v>
                </c:pt>
                <c:pt idx="722">
                  <c:v>14992.0</c:v>
                </c:pt>
                <c:pt idx="723">
                  <c:v>14992.0</c:v>
                </c:pt>
                <c:pt idx="724">
                  <c:v>14992.0</c:v>
                </c:pt>
                <c:pt idx="725">
                  <c:v>14992.0</c:v>
                </c:pt>
                <c:pt idx="726">
                  <c:v>14992.0</c:v>
                </c:pt>
                <c:pt idx="727">
                  <c:v>14992.0</c:v>
                </c:pt>
                <c:pt idx="728">
                  <c:v>14992.0</c:v>
                </c:pt>
                <c:pt idx="729">
                  <c:v>15964.0</c:v>
                </c:pt>
                <c:pt idx="730">
                  <c:v>15964.0</c:v>
                </c:pt>
                <c:pt idx="731">
                  <c:v>14992.0</c:v>
                </c:pt>
                <c:pt idx="732">
                  <c:v>14992.0</c:v>
                </c:pt>
                <c:pt idx="733">
                  <c:v>14992.0</c:v>
                </c:pt>
                <c:pt idx="734">
                  <c:v>14992.0</c:v>
                </c:pt>
                <c:pt idx="735">
                  <c:v>14992.0</c:v>
                </c:pt>
                <c:pt idx="736">
                  <c:v>14992.0</c:v>
                </c:pt>
                <c:pt idx="737">
                  <c:v>14992.0</c:v>
                </c:pt>
                <c:pt idx="738">
                  <c:v>14992.0</c:v>
                </c:pt>
                <c:pt idx="739">
                  <c:v>14992.0</c:v>
                </c:pt>
                <c:pt idx="740">
                  <c:v>14992.0</c:v>
                </c:pt>
                <c:pt idx="741">
                  <c:v>14992.0</c:v>
                </c:pt>
                <c:pt idx="742">
                  <c:v>14992.0</c:v>
                </c:pt>
                <c:pt idx="743">
                  <c:v>14992.0</c:v>
                </c:pt>
                <c:pt idx="744">
                  <c:v>14992.0</c:v>
                </c:pt>
                <c:pt idx="745">
                  <c:v>14992.0</c:v>
                </c:pt>
                <c:pt idx="746">
                  <c:v>15948.0</c:v>
                </c:pt>
                <c:pt idx="747">
                  <c:v>29064.0</c:v>
                </c:pt>
                <c:pt idx="748">
                  <c:v>14992.0</c:v>
                </c:pt>
                <c:pt idx="749">
                  <c:v>14992.0</c:v>
                </c:pt>
                <c:pt idx="750">
                  <c:v>14992.0</c:v>
                </c:pt>
                <c:pt idx="751">
                  <c:v>14992.0</c:v>
                </c:pt>
                <c:pt idx="752">
                  <c:v>14992.0</c:v>
                </c:pt>
                <c:pt idx="753">
                  <c:v>14992.0</c:v>
                </c:pt>
                <c:pt idx="754">
                  <c:v>14992.0</c:v>
                </c:pt>
                <c:pt idx="755">
                  <c:v>14992.0</c:v>
                </c:pt>
                <c:pt idx="756">
                  <c:v>14992.0</c:v>
                </c:pt>
                <c:pt idx="757">
                  <c:v>14992.0</c:v>
                </c:pt>
                <c:pt idx="758">
                  <c:v>14992.0</c:v>
                </c:pt>
                <c:pt idx="759">
                  <c:v>14992.0</c:v>
                </c:pt>
                <c:pt idx="760">
                  <c:v>14992.0</c:v>
                </c:pt>
                <c:pt idx="761">
                  <c:v>14992.0</c:v>
                </c:pt>
                <c:pt idx="762">
                  <c:v>14992.0</c:v>
                </c:pt>
                <c:pt idx="763">
                  <c:v>14992.0</c:v>
                </c:pt>
                <c:pt idx="764">
                  <c:v>16928.0</c:v>
                </c:pt>
                <c:pt idx="765">
                  <c:v>14992.0</c:v>
                </c:pt>
                <c:pt idx="766">
                  <c:v>14992.0</c:v>
                </c:pt>
                <c:pt idx="767">
                  <c:v>14992.0</c:v>
                </c:pt>
                <c:pt idx="768">
                  <c:v>14992.0</c:v>
                </c:pt>
                <c:pt idx="769">
                  <c:v>14992.0</c:v>
                </c:pt>
                <c:pt idx="770">
                  <c:v>14992.0</c:v>
                </c:pt>
                <c:pt idx="771">
                  <c:v>14992.0</c:v>
                </c:pt>
                <c:pt idx="772">
                  <c:v>14992.0</c:v>
                </c:pt>
                <c:pt idx="773">
                  <c:v>14992.0</c:v>
                </c:pt>
                <c:pt idx="774">
                  <c:v>14992.0</c:v>
                </c:pt>
                <c:pt idx="775">
                  <c:v>14992.0</c:v>
                </c:pt>
                <c:pt idx="776">
                  <c:v>14992.0</c:v>
                </c:pt>
                <c:pt idx="777">
                  <c:v>14992.0</c:v>
                </c:pt>
                <c:pt idx="778">
                  <c:v>14992.0</c:v>
                </c:pt>
                <c:pt idx="779">
                  <c:v>14992.0</c:v>
                </c:pt>
                <c:pt idx="780">
                  <c:v>14992.0</c:v>
                </c:pt>
                <c:pt idx="781">
                  <c:v>16928.0</c:v>
                </c:pt>
                <c:pt idx="782">
                  <c:v>20196.0</c:v>
                </c:pt>
                <c:pt idx="783">
                  <c:v>14992.0</c:v>
                </c:pt>
                <c:pt idx="784">
                  <c:v>14992.0</c:v>
                </c:pt>
                <c:pt idx="785">
                  <c:v>14992.0</c:v>
                </c:pt>
                <c:pt idx="786">
                  <c:v>14992.0</c:v>
                </c:pt>
                <c:pt idx="787">
                  <c:v>14992.0</c:v>
                </c:pt>
                <c:pt idx="788">
                  <c:v>14992.0</c:v>
                </c:pt>
                <c:pt idx="789">
                  <c:v>14992.0</c:v>
                </c:pt>
                <c:pt idx="790">
                  <c:v>14992.0</c:v>
                </c:pt>
                <c:pt idx="791">
                  <c:v>14992.0</c:v>
                </c:pt>
                <c:pt idx="792">
                  <c:v>14992.0</c:v>
                </c:pt>
                <c:pt idx="793">
                  <c:v>14992.0</c:v>
                </c:pt>
                <c:pt idx="794">
                  <c:v>14992.0</c:v>
                </c:pt>
                <c:pt idx="795">
                  <c:v>14992.0</c:v>
                </c:pt>
                <c:pt idx="796">
                  <c:v>14992.0</c:v>
                </c:pt>
                <c:pt idx="797">
                  <c:v>14992.0</c:v>
                </c:pt>
                <c:pt idx="798">
                  <c:v>16896.0</c:v>
                </c:pt>
                <c:pt idx="799">
                  <c:v>15944.0</c:v>
                </c:pt>
                <c:pt idx="800">
                  <c:v>14992.0</c:v>
                </c:pt>
                <c:pt idx="801">
                  <c:v>14992.0</c:v>
                </c:pt>
                <c:pt idx="802">
                  <c:v>14992.0</c:v>
                </c:pt>
                <c:pt idx="803">
                  <c:v>14992.0</c:v>
                </c:pt>
                <c:pt idx="804">
                  <c:v>14992.0</c:v>
                </c:pt>
                <c:pt idx="805">
                  <c:v>14992.0</c:v>
                </c:pt>
                <c:pt idx="806">
                  <c:v>14992.0</c:v>
                </c:pt>
                <c:pt idx="807">
                  <c:v>14992.0</c:v>
                </c:pt>
                <c:pt idx="808">
                  <c:v>14992.0</c:v>
                </c:pt>
                <c:pt idx="809">
                  <c:v>14992.0</c:v>
                </c:pt>
                <c:pt idx="810">
                  <c:v>14992.0</c:v>
                </c:pt>
                <c:pt idx="811">
                  <c:v>14992.0</c:v>
                </c:pt>
                <c:pt idx="812">
                  <c:v>14992.0</c:v>
                </c:pt>
                <c:pt idx="813">
                  <c:v>14992.0</c:v>
                </c:pt>
                <c:pt idx="814">
                  <c:v>14992.0</c:v>
                </c:pt>
                <c:pt idx="815">
                  <c:v>14992.0</c:v>
                </c:pt>
                <c:pt idx="816">
                  <c:v>16880.0</c:v>
                </c:pt>
                <c:pt idx="817">
                  <c:v>14992.0</c:v>
                </c:pt>
                <c:pt idx="818">
                  <c:v>14992.0</c:v>
                </c:pt>
                <c:pt idx="819">
                  <c:v>14992.0</c:v>
                </c:pt>
                <c:pt idx="820">
                  <c:v>14992.0</c:v>
                </c:pt>
                <c:pt idx="821">
                  <c:v>14992.0</c:v>
                </c:pt>
                <c:pt idx="822">
                  <c:v>14992.0</c:v>
                </c:pt>
                <c:pt idx="823">
                  <c:v>14992.0</c:v>
                </c:pt>
                <c:pt idx="824">
                  <c:v>14992.0</c:v>
                </c:pt>
                <c:pt idx="825">
                  <c:v>14992.0</c:v>
                </c:pt>
                <c:pt idx="826">
                  <c:v>14992.0</c:v>
                </c:pt>
                <c:pt idx="827">
                  <c:v>14992.0</c:v>
                </c:pt>
                <c:pt idx="828">
                  <c:v>14992.0</c:v>
                </c:pt>
                <c:pt idx="829">
                  <c:v>14992.0</c:v>
                </c:pt>
                <c:pt idx="830">
                  <c:v>14992.0</c:v>
                </c:pt>
                <c:pt idx="831">
                  <c:v>14992.0</c:v>
                </c:pt>
                <c:pt idx="832">
                  <c:v>14992.0</c:v>
                </c:pt>
                <c:pt idx="833">
                  <c:v>14992.0</c:v>
                </c:pt>
                <c:pt idx="834">
                  <c:v>15928.0</c:v>
                </c:pt>
                <c:pt idx="835">
                  <c:v>16896.0</c:v>
                </c:pt>
                <c:pt idx="836">
                  <c:v>14992.0</c:v>
                </c:pt>
                <c:pt idx="837">
                  <c:v>14992.0</c:v>
                </c:pt>
                <c:pt idx="838">
                  <c:v>14992.0</c:v>
                </c:pt>
                <c:pt idx="839">
                  <c:v>14992.0</c:v>
                </c:pt>
                <c:pt idx="840">
                  <c:v>14992.0</c:v>
                </c:pt>
                <c:pt idx="841">
                  <c:v>14992.0</c:v>
                </c:pt>
                <c:pt idx="842">
                  <c:v>14992.0</c:v>
                </c:pt>
                <c:pt idx="843">
                  <c:v>14992.0</c:v>
                </c:pt>
                <c:pt idx="844">
                  <c:v>14992.0</c:v>
                </c:pt>
                <c:pt idx="845">
                  <c:v>14992.0</c:v>
                </c:pt>
                <c:pt idx="846">
                  <c:v>14992.0</c:v>
                </c:pt>
                <c:pt idx="847">
                  <c:v>14992.0</c:v>
                </c:pt>
                <c:pt idx="848">
                  <c:v>14992.0</c:v>
                </c:pt>
                <c:pt idx="849">
                  <c:v>14992.0</c:v>
                </c:pt>
                <c:pt idx="850">
                  <c:v>14992.0</c:v>
                </c:pt>
                <c:pt idx="851">
                  <c:v>14992.0</c:v>
                </c:pt>
                <c:pt idx="852">
                  <c:v>16888.0</c:v>
                </c:pt>
                <c:pt idx="853">
                  <c:v>14992.0</c:v>
                </c:pt>
                <c:pt idx="854">
                  <c:v>14992.0</c:v>
                </c:pt>
                <c:pt idx="855">
                  <c:v>14992.0</c:v>
                </c:pt>
                <c:pt idx="856">
                  <c:v>14992.0</c:v>
                </c:pt>
                <c:pt idx="857">
                  <c:v>14992.0</c:v>
                </c:pt>
                <c:pt idx="858">
                  <c:v>14992.0</c:v>
                </c:pt>
                <c:pt idx="859">
                  <c:v>14992.0</c:v>
                </c:pt>
                <c:pt idx="860">
                  <c:v>14992.0</c:v>
                </c:pt>
                <c:pt idx="861">
                  <c:v>14992.0</c:v>
                </c:pt>
                <c:pt idx="862">
                  <c:v>14992.0</c:v>
                </c:pt>
                <c:pt idx="863">
                  <c:v>14992.0</c:v>
                </c:pt>
                <c:pt idx="864">
                  <c:v>14992.0</c:v>
                </c:pt>
                <c:pt idx="865">
                  <c:v>14992.0</c:v>
                </c:pt>
                <c:pt idx="866">
                  <c:v>14992.0</c:v>
                </c:pt>
                <c:pt idx="867">
                  <c:v>14992.0</c:v>
                </c:pt>
                <c:pt idx="868">
                  <c:v>14992.0</c:v>
                </c:pt>
                <c:pt idx="869">
                  <c:v>16920.0</c:v>
                </c:pt>
                <c:pt idx="870">
                  <c:v>14992.0</c:v>
                </c:pt>
                <c:pt idx="871">
                  <c:v>14992.0</c:v>
                </c:pt>
                <c:pt idx="872">
                  <c:v>14992.0</c:v>
                </c:pt>
                <c:pt idx="873">
                  <c:v>14992.0</c:v>
                </c:pt>
                <c:pt idx="874">
                  <c:v>14992.0</c:v>
                </c:pt>
                <c:pt idx="875">
                  <c:v>14992.0</c:v>
                </c:pt>
                <c:pt idx="876">
                  <c:v>14992.0</c:v>
                </c:pt>
                <c:pt idx="877">
                  <c:v>14992.0</c:v>
                </c:pt>
                <c:pt idx="878">
                  <c:v>14992.0</c:v>
                </c:pt>
                <c:pt idx="879">
                  <c:v>14992.0</c:v>
                </c:pt>
                <c:pt idx="880">
                  <c:v>14992.0</c:v>
                </c:pt>
                <c:pt idx="881">
                  <c:v>14992.0</c:v>
                </c:pt>
                <c:pt idx="882">
                  <c:v>14992.0</c:v>
                </c:pt>
                <c:pt idx="883">
                  <c:v>14992.0</c:v>
                </c:pt>
                <c:pt idx="884">
                  <c:v>14992.0</c:v>
                </c:pt>
                <c:pt idx="885">
                  <c:v>14992.0</c:v>
                </c:pt>
                <c:pt idx="886">
                  <c:v>16960.0</c:v>
                </c:pt>
                <c:pt idx="887">
                  <c:v>18604.0</c:v>
                </c:pt>
                <c:pt idx="888">
                  <c:v>14992.0</c:v>
                </c:pt>
                <c:pt idx="889">
                  <c:v>14992.0</c:v>
                </c:pt>
                <c:pt idx="890">
                  <c:v>14992.0</c:v>
                </c:pt>
                <c:pt idx="891">
                  <c:v>14992.0</c:v>
                </c:pt>
                <c:pt idx="892">
                  <c:v>14992.0</c:v>
                </c:pt>
                <c:pt idx="893">
                  <c:v>14992.0</c:v>
                </c:pt>
                <c:pt idx="894">
                  <c:v>14992.0</c:v>
                </c:pt>
                <c:pt idx="895">
                  <c:v>14992.0</c:v>
                </c:pt>
                <c:pt idx="896">
                  <c:v>14992.0</c:v>
                </c:pt>
                <c:pt idx="897">
                  <c:v>14992.0</c:v>
                </c:pt>
                <c:pt idx="898">
                  <c:v>14992.0</c:v>
                </c:pt>
                <c:pt idx="899">
                  <c:v>14992.0</c:v>
                </c:pt>
                <c:pt idx="900">
                  <c:v>14992.0</c:v>
                </c:pt>
                <c:pt idx="901">
                  <c:v>14992.0</c:v>
                </c:pt>
                <c:pt idx="902">
                  <c:v>14992.0</c:v>
                </c:pt>
                <c:pt idx="903">
                  <c:v>16912.0</c:v>
                </c:pt>
                <c:pt idx="904">
                  <c:v>15952.0</c:v>
                </c:pt>
                <c:pt idx="905">
                  <c:v>14992.0</c:v>
                </c:pt>
                <c:pt idx="906">
                  <c:v>14992.0</c:v>
                </c:pt>
                <c:pt idx="907">
                  <c:v>14992.0</c:v>
                </c:pt>
                <c:pt idx="908">
                  <c:v>14992.0</c:v>
                </c:pt>
                <c:pt idx="909">
                  <c:v>14992.0</c:v>
                </c:pt>
                <c:pt idx="910">
                  <c:v>14992.0</c:v>
                </c:pt>
                <c:pt idx="911">
                  <c:v>14992.0</c:v>
                </c:pt>
                <c:pt idx="912">
                  <c:v>14992.0</c:v>
                </c:pt>
                <c:pt idx="913">
                  <c:v>14992.0</c:v>
                </c:pt>
                <c:pt idx="914">
                  <c:v>14992.0</c:v>
                </c:pt>
                <c:pt idx="915">
                  <c:v>14992.0</c:v>
                </c:pt>
                <c:pt idx="916">
                  <c:v>14992.0</c:v>
                </c:pt>
                <c:pt idx="917">
                  <c:v>14992.0</c:v>
                </c:pt>
                <c:pt idx="918">
                  <c:v>14992.0</c:v>
                </c:pt>
                <c:pt idx="919">
                  <c:v>14992.0</c:v>
                </c:pt>
                <c:pt idx="920">
                  <c:v>15904.0</c:v>
                </c:pt>
                <c:pt idx="921">
                  <c:v>15944.0</c:v>
                </c:pt>
                <c:pt idx="922">
                  <c:v>14992.0</c:v>
                </c:pt>
                <c:pt idx="923">
                  <c:v>14992.0</c:v>
                </c:pt>
                <c:pt idx="924">
                  <c:v>14992.0</c:v>
                </c:pt>
                <c:pt idx="925">
                  <c:v>14992.0</c:v>
                </c:pt>
                <c:pt idx="926">
                  <c:v>14992.0</c:v>
                </c:pt>
                <c:pt idx="927">
                  <c:v>14992.0</c:v>
                </c:pt>
                <c:pt idx="928">
                  <c:v>14992.0</c:v>
                </c:pt>
                <c:pt idx="929">
                  <c:v>14992.0</c:v>
                </c:pt>
                <c:pt idx="930">
                  <c:v>14992.0</c:v>
                </c:pt>
                <c:pt idx="931">
                  <c:v>14992.0</c:v>
                </c:pt>
                <c:pt idx="932">
                  <c:v>14992.0</c:v>
                </c:pt>
                <c:pt idx="933">
                  <c:v>14992.0</c:v>
                </c:pt>
                <c:pt idx="934">
                  <c:v>14992.0</c:v>
                </c:pt>
                <c:pt idx="935">
                  <c:v>14992.0</c:v>
                </c:pt>
                <c:pt idx="936">
                  <c:v>14992.0</c:v>
                </c:pt>
                <c:pt idx="937">
                  <c:v>14992.0</c:v>
                </c:pt>
                <c:pt idx="938">
                  <c:v>16872.0</c:v>
                </c:pt>
                <c:pt idx="939">
                  <c:v>14992.0</c:v>
                </c:pt>
                <c:pt idx="940">
                  <c:v>14992.0</c:v>
                </c:pt>
                <c:pt idx="941">
                  <c:v>14992.0</c:v>
                </c:pt>
                <c:pt idx="942">
                  <c:v>14992.0</c:v>
                </c:pt>
                <c:pt idx="943">
                  <c:v>14992.0</c:v>
                </c:pt>
                <c:pt idx="944">
                  <c:v>14992.0</c:v>
                </c:pt>
                <c:pt idx="945">
                  <c:v>14992.0</c:v>
                </c:pt>
                <c:pt idx="946">
                  <c:v>14992.0</c:v>
                </c:pt>
                <c:pt idx="947">
                  <c:v>14992.0</c:v>
                </c:pt>
                <c:pt idx="948">
                  <c:v>14992.0</c:v>
                </c:pt>
                <c:pt idx="949">
                  <c:v>14992.0</c:v>
                </c:pt>
                <c:pt idx="950">
                  <c:v>14992.0</c:v>
                </c:pt>
                <c:pt idx="951">
                  <c:v>14992.0</c:v>
                </c:pt>
                <c:pt idx="952">
                  <c:v>14992.0</c:v>
                </c:pt>
                <c:pt idx="953">
                  <c:v>14992.0</c:v>
                </c:pt>
                <c:pt idx="954">
                  <c:v>14992.0</c:v>
                </c:pt>
                <c:pt idx="955">
                  <c:v>16912.0</c:v>
                </c:pt>
                <c:pt idx="956">
                  <c:v>17320.0</c:v>
                </c:pt>
                <c:pt idx="957">
                  <c:v>15992.0</c:v>
                </c:pt>
                <c:pt idx="958">
                  <c:v>15992.0</c:v>
                </c:pt>
                <c:pt idx="959">
                  <c:v>15992.0</c:v>
                </c:pt>
                <c:pt idx="960">
                  <c:v>15992.0</c:v>
                </c:pt>
                <c:pt idx="961">
                  <c:v>15992.0</c:v>
                </c:pt>
                <c:pt idx="962">
                  <c:v>15992.0</c:v>
                </c:pt>
                <c:pt idx="963">
                  <c:v>15992.0</c:v>
                </c:pt>
                <c:pt idx="964">
                  <c:v>15992.0</c:v>
                </c:pt>
                <c:pt idx="965">
                  <c:v>15992.0</c:v>
                </c:pt>
                <c:pt idx="966">
                  <c:v>15992.0</c:v>
                </c:pt>
                <c:pt idx="967">
                  <c:v>15992.0</c:v>
                </c:pt>
                <c:pt idx="968">
                  <c:v>15992.0</c:v>
                </c:pt>
                <c:pt idx="969">
                  <c:v>15992.0</c:v>
                </c:pt>
                <c:pt idx="970">
                  <c:v>15992.0</c:v>
                </c:pt>
                <c:pt idx="971">
                  <c:v>15992.0</c:v>
                </c:pt>
                <c:pt idx="972">
                  <c:v>16984.0</c:v>
                </c:pt>
                <c:pt idx="973">
                  <c:v>16984.0</c:v>
                </c:pt>
                <c:pt idx="974">
                  <c:v>15992.0</c:v>
                </c:pt>
                <c:pt idx="975">
                  <c:v>15992.0</c:v>
                </c:pt>
                <c:pt idx="976">
                  <c:v>15992.0</c:v>
                </c:pt>
                <c:pt idx="977">
                  <c:v>15992.0</c:v>
                </c:pt>
                <c:pt idx="978">
                  <c:v>15992.0</c:v>
                </c:pt>
                <c:pt idx="979">
                  <c:v>15992.0</c:v>
                </c:pt>
                <c:pt idx="980">
                  <c:v>15992.0</c:v>
                </c:pt>
                <c:pt idx="981">
                  <c:v>15992.0</c:v>
                </c:pt>
                <c:pt idx="982">
                  <c:v>15992.0</c:v>
                </c:pt>
                <c:pt idx="983">
                  <c:v>15992.0</c:v>
                </c:pt>
                <c:pt idx="984">
                  <c:v>15992.0</c:v>
                </c:pt>
                <c:pt idx="985">
                  <c:v>15992.0</c:v>
                </c:pt>
                <c:pt idx="986">
                  <c:v>15992.0</c:v>
                </c:pt>
                <c:pt idx="987">
                  <c:v>15992.0</c:v>
                </c:pt>
                <c:pt idx="988">
                  <c:v>15992.0</c:v>
                </c:pt>
                <c:pt idx="989">
                  <c:v>16948.0</c:v>
                </c:pt>
                <c:pt idx="990">
                  <c:v>17944.0</c:v>
                </c:pt>
                <c:pt idx="991">
                  <c:v>15992.0</c:v>
                </c:pt>
                <c:pt idx="992">
                  <c:v>15992.0</c:v>
                </c:pt>
                <c:pt idx="993">
                  <c:v>15992.0</c:v>
                </c:pt>
                <c:pt idx="994">
                  <c:v>15992.0</c:v>
                </c:pt>
                <c:pt idx="995">
                  <c:v>15992.0</c:v>
                </c:pt>
                <c:pt idx="996">
                  <c:v>15992.0</c:v>
                </c:pt>
                <c:pt idx="997">
                  <c:v>15992.0</c:v>
                </c:pt>
                <c:pt idx="998">
                  <c:v>15992.0</c:v>
                </c:pt>
                <c:pt idx="999">
                  <c:v>15992.0</c:v>
                </c:pt>
                <c:pt idx="1000">
                  <c:v>15992.0</c:v>
                </c:pt>
                <c:pt idx="1001">
                  <c:v>15992.0</c:v>
                </c:pt>
                <c:pt idx="1002">
                  <c:v>15992.0</c:v>
                </c:pt>
                <c:pt idx="1003">
                  <c:v>15992.0</c:v>
                </c:pt>
                <c:pt idx="1004">
                  <c:v>15992.0</c:v>
                </c:pt>
                <c:pt idx="1005">
                  <c:v>15992.0</c:v>
                </c:pt>
                <c:pt idx="1006">
                  <c:v>15992.0</c:v>
                </c:pt>
                <c:pt idx="1007">
                  <c:v>17888.0</c:v>
                </c:pt>
                <c:pt idx="1008">
                  <c:v>15992.0</c:v>
                </c:pt>
                <c:pt idx="1009">
                  <c:v>15992.0</c:v>
                </c:pt>
                <c:pt idx="1010">
                  <c:v>15992.0</c:v>
                </c:pt>
                <c:pt idx="1011">
                  <c:v>15992.0</c:v>
                </c:pt>
                <c:pt idx="1012">
                  <c:v>15992.0</c:v>
                </c:pt>
                <c:pt idx="1013">
                  <c:v>15992.0</c:v>
                </c:pt>
                <c:pt idx="1014">
                  <c:v>15992.0</c:v>
                </c:pt>
                <c:pt idx="1015">
                  <c:v>15992.0</c:v>
                </c:pt>
                <c:pt idx="1016">
                  <c:v>15992.0</c:v>
                </c:pt>
                <c:pt idx="1017">
                  <c:v>15992.0</c:v>
                </c:pt>
                <c:pt idx="1018">
                  <c:v>15992.0</c:v>
                </c:pt>
                <c:pt idx="1019">
                  <c:v>15992.0</c:v>
                </c:pt>
                <c:pt idx="1020">
                  <c:v>15992.0</c:v>
                </c:pt>
                <c:pt idx="1021">
                  <c:v>15992.0</c:v>
                </c:pt>
                <c:pt idx="1022">
                  <c:v>15992.0</c:v>
                </c:pt>
                <c:pt idx="1023">
                  <c:v>15992.0</c:v>
                </c:pt>
                <c:pt idx="1024">
                  <c:v>17896.0</c:v>
                </c:pt>
                <c:pt idx="1025">
                  <c:v>16944.0</c:v>
                </c:pt>
                <c:pt idx="1026">
                  <c:v>15992.0</c:v>
                </c:pt>
                <c:pt idx="1027">
                  <c:v>15992.0</c:v>
                </c:pt>
                <c:pt idx="1028">
                  <c:v>15992.0</c:v>
                </c:pt>
                <c:pt idx="1029">
                  <c:v>15992.0</c:v>
                </c:pt>
                <c:pt idx="1030">
                  <c:v>15992.0</c:v>
                </c:pt>
                <c:pt idx="1031">
                  <c:v>15992.0</c:v>
                </c:pt>
                <c:pt idx="1032">
                  <c:v>15992.0</c:v>
                </c:pt>
                <c:pt idx="1033">
                  <c:v>15992.0</c:v>
                </c:pt>
                <c:pt idx="1034">
                  <c:v>15992.0</c:v>
                </c:pt>
                <c:pt idx="1035">
                  <c:v>15992.0</c:v>
                </c:pt>
                <c:pt idx="1036">
                  <c:v>15992.0</c:v>
                </c:pt>
                <c:pt idx="1037">
                  <c:v>15992.0</c:v>
                </c:pt>
                <c:pt idx="1038">
                  <c:v>15992.0</c:v>
                </c:pt>
                <c:pt idx="1039">
                  <c:v>15992.0</c:v>
                </c:pt>
                <c:pt idx="1040">
                  <c:v>15992.0</c:v>
                </c:pt>
                <c:pt idx="1041">
                  <c:v>16924.0</c:v>
                </c:pt>
                <c:pt idx="1042">
                  <c:v>17896.0</c:v>
                </c:pt>
                <c:pt idx="1043">
                  <c:v>15992.0</c:v>
                </c:pt>
                <c:pt idx="1044">
                  <c:v>15992.0</c:v>
                </c:pt>
                <c:pt idx="1045">
                  <c:v>15992.0</c:v>
                </c:pt>
                <c:pt idx="1046">
                  <c:v>15992.0</c:v>
                </c:pt>
                <c:pt idx="1047">
                  <c:v>15992.0</c:v>
                </c:pt>
                <c:pt idx="1048">
                  <c:v>15992.0</c:v>
                </c:pt>
                <c:pt idx="1049">
                  <c:v>15992.0</c:v>
                </c:pt>
                <c:pt idx="1050">
                  <c:v>15992.0</c:v>
                </c:pt>
                <c:pt idx="1051">
                  <c:v>15992.0</c:v>
                </c:pt>
                <c:pt idx="1052">
                  <c:v>15992.0</c:v>
                </c:pt>
                <c:pt idx="1053">
                  <c:v>15992.0</c:v>
                </c:pt>
                <c:pt idx="1054">
                  <c:v>15992.0</c:v>
                </c:pt>
                <c:pt idx="1055">
                  <c:v>15992.0</c:v>
                </c:pt>
                <c:pt idx="1056">
                  <c:v>15992.0</c:v>
                </c:pt>
                <c:pt idx="1057">
                  <c:v>15992.0</c:v>
                </c:pt>
                <c:pt idx="1058">
                  <c:v>16924.0</c:v>
                </c:pt>
                <c:pt idx="1059">
                  <c:v>17888.0</c:v>
                </c:pt>
                <c:pt idx="1060">
                  <c:v>15992.0</c:v>
                </c:pt>
                <c:pt idx="1061">
                  <c:v>15992.0</c:v>
                </c:pt>
                <c:pt idx="1062">
                  <c:v>15992.0</c:v>
                </c:pt>
                <c:pt idx="1063">
                  <c:v>15992.0</c:v>
                </c:pt>
                <c:pt idx="1064">
                  <c:v>15992.0</c:v>
                </c:pt>
                <c:pt idx="1065">
                  <c:v>15992.0</c:v>
                </c:pt>
                <c:pt idx="1066">
                  <c:v>15992.0</c:v>
                </c:pt>
                <c:pt idx="1067">
                  <c:v>15992.0</c:v>
                </c:pt>
                <c:pt idx="1068">
                  <c:v>15992.0</c:v>
                </c:pt>
                <c:pt idx="1069">
                  <c:v>15992.0</c:v>
                </c:pt>
                <c:pt idx="1070">
                  <c:v>15992.0</c:v>
                </c:pt>
                <c:pt idx="1071">
                  <c:v>15992.0</c:v>
                </c:pt>
                <c:pt idx="1072">
                  <c:v>15992.0</c:v>
                </c:pt>
                <c:pt idx="1073">
                  <c:v>15992.0</c:v>
                </c:pt>
                <c:pt idx="1074">
                  <c:v>15992.0</c:v>
                </c:pt>
                <c:pt idx="1075">
                  <c:v>15992.0</c:v>
                </c:pt>
                <c:pt idx="1076">
                  <c:v>17856.0</c:v>
                </c:pt>
                <c:pt idx="1077">
                  <c:v>16992.0</c:v>
                </c:pt>
                <c:pt idx="1078">
                  <c:v>16992.0</c:v>
                </c:pt>
                <c:pt idx="1079">
                  <c:v>16992.0</c:v>
                </c:pt>
                <c:pt idx="1080">
                  <c:v>16992.0</c:v>
                </c:pt>
                <c:pt idx="1081">
                  <c:v>16992.0</c:v>
                </c:pt>
                <c:pt idx="1082">
                  <c:v>16992.0</c:v>
                </c:pt>
                <c:pt idx="1083">
                  <c:v>16992.0</c:v>
                </c:pt>
                <c:pt idx="1084">
                  <c:v>16992.0</c:v>
                </c:pt>
                <c:pt idx="1085">
                  <c:v>16992.0</c:v>
                </c:pt>
                <c:pt idx="1086">
                  <c:v>16992.0</c:v>
                </c:pt>
                <c:pt idx="1087">
                  <c:v>16992.0</c:v>
                </c:pt>
                <c:pt idx="1088">
                  <c:v>16992.0</c:v>
                </c:pt>
                <c:pt idx="1089">
                  <c:v>16992.0</c:v>
                </c:pt>
                <c:pt idx="1090">
                  <c:v>16992.0</c:v>
                </c:pt>
                <c:pt idx="1091">
                  <c:v>16992.0</c:v>
                </c:pt>
                <c:pt idx="1092">
                  <c:v>16992.0</c:v>
                </c:pt>
                <c:pt idx="1093">
                  <c:v>18864.0</c:v>
                </c:pt>
                <c:pt idx="1094">
                  <c:v>17928.0</c:v>
                </c:pt>
                <c:pt idx="1095">
                  <c:v>16992.0</c:v>
                </c:pt>
                <c:pt idx="1096">
                  <c:v>16992.0</c:v>
                </c:pt>
                <c:pt idx="1097">
                  <c:v>16992.0</c:v>
                </c:pt>
                <c:pt idx="1098">
                  <c:v>16992.0</c:v>
                </c:pt>
                <c:pt idx="1099">
                  <c:v>16992.0</c:v>
                </c:pt>
                <c:pt idx="1100">
                  <c:v>16992.0</c:v>
                </c:pt>
                <c:pt idx="1101">
                  <c:v>16992.0</c:v>
                </c:pt>
                <c:pt idx="1102">
                  <c:v>16992.0</c:v>
                </c:pt>
                <c:pt idx="1103">
                  <c:v>16992.0</c:v>
                </c:pt>
                <c:pt idx="1104">
                  <c:v>16992.0</c:v>
                </c:pt>
                <c:pt idx="1105">
                  <c:v>16992.0</c:v>
                </c:pt>
                <c:pt idx="1106">
                  <c:v>16992.0</c:v>
                </c:pt>
                <c:pt idx="1107">
                  <c:v>16992.0</c:v>
                </c:pt>
                <c:pt idx="1108">
                  <c:v>16992.0</c:v>
                </c:pt>
                <c:pt idx="1109">
                  <c:v>16992.0</c:v>
                </c:pt>
                <c:pt idx="1110">
                  <c:v>17960.0</c:v>
                </c:pt>
                <c:pt idx="1111">
                  <c:v>17960.0</c:v>
                </c:pt>
                <c:pt idx="1112">
                  <c:v>16992.0</c:v>
                </c:pt>
                <c:pt idx="1113">
                  <c:v>16992.0</c:v>
                </c:pt>
                <c:pt idx="1114">
                  <c:v>16992.0</c:v>
                </c:pt>
                <c:pt idx="1115">
                  <c:v>16992.0</c:v>
                </c:pt>
                <c:pt idx="1116">
                  <c:v>16992.0</c:v>
                </c:pt>
                <c:pt idx="1117">
                  <c:v>16992.0</c:v>
                </c:pt>
                <c:pt idx="1118">
                  <c:v>16992.0</c:v>
                </c:pt>
                <c:pt idx="1119">
                  <c:v>16992.0</c:v>
                </c:pt>
                <c:pt idx="1120">
                  <c:v>16992.0</c:v>
                </c:pt>
                <c:pt idx="1121">
                  <c:v>16992.0</c:v>
                </c:pt>
                <c:pt idx="1122">
                  <c:v>16992.0</c:v>
                </c:pt>
                <c:pt idx="1123">
                  <c:v>16992.0</c:v>
                </c:pt>
                <c:pt idx="1124">
                  <c:v>16992.0</c:v>
                </c:pt>
                <c:pt idx="1125">
                  <c:v>16992.0</c:v>
                </c:pt>
                <c:pt idx="1126">
                  <c:v>16992.0</c:v>
                </c:pt>
                <c:pt idx="1127">
                  <c:v>16992.0</c:v>
                </c:pt>
                <c:pt idx="1128">
                  <c:v>18920.0</c:v>
                </c:pt>
                <c:pt idx="1129">
                  <c:v>16992.0</c:v>
                </c:pt>
                <c:pt idx="1130">
                  <c:v>16992.0</c:v>
                </c:pt>
                <c:pt idx="1131">
                  <c:v>16992.0</c:v>
                </c:pt>
                <c:pt idx="1132">
                  <c:v>16992.0</c:v>
                </c:pt>
                <c:pt idx="1133">
                  <c:v>16992.0</c:v>
                </c:pt>
                <c:pt idx="1134">
                  <c:v>16992.0</c:v>
                </c:pt>
                <c:pt idx="1135">
                  <c:v>16992.0</c:v>
                </c:pt>
                <c:pt idx="1136">
                  <c:v>16992.0</c:v>
                </c:pt>
                <c:pt idx="1137">
                  <c:v>16992.0</c:v>
                </c:pt>
                <c:pt idx="1138">
                  <c:v>16992.0</c:v>
                </c:pt>
                <c:pt idx="1139">
                  <c:v>16992.0</c:v>
                </c:pt>
                <c:pt idx="1140">
                  <c:v>16992.0</c:v>
                </c:pt>
                <c:pt idx="1141">
                  <c:v>16992.0</c:v>
                </c:pt>
                <c:pt idx="1142">
                  <c:v>16992.0</c:v>
                </c:pt>
                <c:pt idx="1143">
                  <c:v>16992.0</c:v>
                </c:pt>
                <c:pt idx="1144">
                  <c:v>16992.0</c:v>
                </c:pt>
                <c:pt idx="1145">
                  <c:v>18912.0</c:v>
                </c:pt>
                <c:pt idx="1146">
                  <c:v>19336.0</c:v>
                </c:pt>
                <c:pt idx="1147">
                  <c:v>16992.0</c:v>
                </c:pt>
                <c:pt idx="1148">
                  <c:v>16992.0</c:v>
                </c:pt>
                <c:pt idx="1149">
                  <c:v>16992.0</c:v>
                </c:pt>
                <c:pt idx="1150">
                  <c:v>16992.0</c:v>
                </c:pt>
                <c:pt idx="1151">
                  <c:v>16992.0</c:v>
                </c:pt>
                <c:pt idx="1152">
                  <c:v>16992.0</c:v>
                </c:pt>
                <c:pt idx="1153">
                  <c:v>16992.0</c:v>
                </c:pt>
                <c:pt idx="1154">
                  <c:v>16992.0</c:v>
                </c:pt>
                <c:pt idx="1155">
                  <c:v>16992.0</c:v>
                </c:pt>
                <c:pt idx="1156">
                  <c:v>18992.0</c:v>
                </c:pt>
                <c:pt idx="1157">
                  <c:v>18992.0</c:v>
                </c:pt>
                <c:pt idx="1158">
                  <c:v>18992.0</c:v>
                </c:pt>
                <c:pt idx="1159">
                  <c:v>18992.0</c:v>
                </c:pt>
                <c:pt idx="1160">
                  <c:v>18992.0</c:v>
                </c:pt>
                <c:pt idx="1161">
                  <c:v>18992.0</c:v>
                </c:pt>
                <c:pt idx="1162">
                  <c:v>20944.0</c:v>
                </c:pt>
                <c:pt idx="1163">
                  <c:v>19968.0</c:v>
                </c:pt>
                <c:pt idx="1164">
                  <c:v>18992.0</c:v>
                </c:pt>
                <c:pt idx="1165">
                  <c:v>18992.0</c:v>
                </c:pt>
                <c:pt idx="1166">
                  <c:v>18992.0</c:v>
                </c:pt>
                <c:pt idx="1167">
                  <c:v>18992.0</c:v>
                </c:pt>
                <c:pt idx="1168">
                  <c:v>18992.0</c:v>
                </c:pt>
                <c:pt idx="1169">
                  <c:v>18992.0</c:v>
                </c:pt>
                <c:pt idx="1170">
                  <c:v>18992.0</c:v>
                </c:pt>
                <c:pt idx="1171">
                  <c:v>18992.0</c:v>
                </c:pt>
                <c:pt idx="1172">
                  <c:v>18992.0</c:v>
                </c:pt>
                <c:pt idx="1173">
                  <c:v>18992.0</c:v>
                </c:pt>
                <c:pt idx="1174">
                  <c:v>18992.0</c:v>
                </c:pt>
                <c:pt idx="1175">
                  <c:v>18992.0</c:v>
                </c:pt>
                <c:pt idx="1176">
                  <c:v>18992.0</c:v>
                </c:pt>
                <c:pt idx="1177">
                  <c:v>18992.0</c:v>
                </c:pt>
                <c:pt idx="1178">
                  <c:v>18992.0</c:v>
                </c:pt>
                <c:pt idx="1179">
                  <c:v>19988.0</c:v>
                </c:pt>
                <c:pt idx="1180">
                  <c:v>19988.0</c:v>
                </c:pt>
                <c:pt idx="1181">
                  <c:v>18992.0</c:v>
                </c:pt>
                <c:pt idx="1182">
                  <c:v>18992.0</c:v>
                </c:pt>
                <c:pt idx="1183">
                  <c:v>18992.0</c:v>
                </c:pt>
                <c:pt idx="1184">
                  <c:v>18992.0</c:v>
                </c:pt>
                <c:pt idx="1185">
                  <c:v>18992.0</c:v>
                </c:pt>
                <c:pt idx="1186">
                  <c:v>18992.0</c:v>
                </c:pt>
                <c:pt idx="1187">
                  <c:v>18992.0</c:v>
                </c:pt>
                <c:pt idx="1188">
                  <c:v>18992.0</c:v>
                </c:pt>
                <c:pt idx="1189">
                  <c:v>18992.0</c:v>
                </c:pt>
                <c:pt idx="1190">
                  <c:v>18992.0</c:v>
                </c:pt>
                <c:pt idx="1191">
                  <c:v>18992.0</c:v>
                </c:pt>
                <c:pt idx="1192">
                  <c:v>18992.0</c:v>
                </c:pt>
                <c:pt idx="1193">
                  <c:v>18992.0</c:v>
                </c:pt>
                <c:pt idx="1194">
                  <c:v>18992.0</c:v>
                </c:pt>
                <c:pt idx="1195">
                  <c:v>18992.0</c:v>
                </c:pt>
                <c:pt idx="1196">
                  <c:v>19916.0</c:v>
                </c:pt>
                <c:pt idx="1197">
                  <c:v>34408.0</c:v>
                </c:pt>
                <c:pt idx="1198">
                  <c:v>19992.0</c:v>
                </c:pt>
                <c:pt idx="1199">
                  <c:v>19992.0</c:v>
                </c:pt>
                <c:pt idx="1200">
                  <c:v>19992.0</c:v>
                </c:pt>
                <c:pt idx="1201">
                  <c:v>19992.0</c:v>
                </c:pt>
                <c:pt idx="1202">
                  <c:v>19992.0</c:v>
                </c:pt>
                <c:pt idx="1203">
                  <c:v>19992.0</c:v>
                </c:pt>
                <c:pt idx="1204">
                  <c:v>19992.0</c:v>
                </c:pt>
                <c:pt idx="1205">
                  <c:v>19992.0</c:v>
                </c:pt>
                <c:pt idx="1206">
                  <c:v>19992.0</c:v>
                </c:pt>
                <c:pt idx="1207">
                  <c:v>19992.0</c:v>
                </c:pt>
                <c:pt idx="1208">
                  <c:v>19992.0</c:v>
                </c:pt>
                <c:pt idx="1209">
                  <c:v>19992.0</c:v>
                </c:pt>
                <c:pt idx="1210">
                  <c:v>19992.0</c:v>
                </c:pt>
                <c:pt idx="1211">
                  <c:v>19992.0</c:v>
                </c:pt>
                <c:pt idx="1212">
                  <c:v>19992.0</c:v>
                </c:pt>
                <c:pt idx="1213">
                  <c:v>19992.0</c:v>
                </c:pt>
                <c:pt idx="1214">
                  <c:v>21904.0</c:v>
                </c:pt>
                <c:pt idx="1215">
                  <c:v>19992.0</c:v>
                </c:pt>
                <c:pt idx="1216">
                  <c:v>19992.0</c:v>
                </c:pt>
                <c:pt idx="1217">
                  <c:v>19992.0</c:v>
                </c:pt>
                <c:pt idx="1218">
                  <c:v>19992.0</c:v>
                </c:pt>
                <c:pt idx="1219">
                  <c:v>19992.0</c:v>
                </c:pt>
                <c:pt idx="1220">
                  <c:v>19992.0</c:v>
                </c:pt>
                <c:pt idx="1221">
                  <c:v>19992.0</c:v>
                </c:pt>
                <c:pt idx="1222">
                  <c:v>19992.0</c:v>
                </c:pt>
                <c:pt idx="1223">
                  <c:v>19992.0</c:v>
                </c:pt>
                <c:pt idx="1224">
                  <c:v>19992.0</c:v>
                </c:pt>
                <c:pt idx="1225">
                  <c:v>19992.0</c:v>
                </c:pt>
                <c:pt idx="1226">
                  <c:v>19992.0</c:v>
                </c:pt>
                <c:pt idx="1227">
                  <c:v>19992.0</c:v>
                </c:pt>
                <c:pt idx="1228">
                  <c:v>19992.0</c:v>
                </c:pt>
                <c:pt idx="1229">
                  <c:v>19992.0</c:v>
                </c:pt>
                <c:pt idx="1230">
                  <c:v>19992.0</c:v>
                </c:pt>
                <c:pt idx="1231">
                  <c:v>21896.0</c:v>
                </c:pt>
                <c:pt idx="1232">
                  <c:v>21344.0</c:v>
                </c:pt>
                <c:pt idx="1233">
                  <c:v>19992.0</c:v>
                </c:pt>
                <c:pt idx="1234">
                  <c:v>19992.0</c:v>
                </c:pt>
                <c:pt idx="1235">
                  <c:v>19992.0</c:v>
                </c:pt>
                <c:pt idx="1236">
                  <c:v>19992.0</c:v>
                </c:pt>
                <c:pt idx="1237">
                  <c:v>19992.0</c:v>
                </c:pt>
                <c:pt idx="1238">
                  <c:v>19992.0</c:v>
                </c:pt>
                <c:pt idx="1239">
                  <c:v>19992.0</c:v>
                </c:pt>
                <c:pt idx="1240">
                  <c:v>19992.0</c:v>
                </c:pt>
                <c:pt idx="1241">
                  <c:v>19992.0</c:v>
                </c:pt>
                <c:pt idx="1242">
                  <c:v>19992.0</c:v>
                </c:pt>
                <c:pt idx="1243">
                  <c:v>19992.0</c:v>
                </c:pt>
                <c:pt idx="1244">
                  <c:v>19992.0</c:v>
                </c:pt>
                <c:pt idx="1245">
                  <c:v>19992.0</c:v>
                </c:pt>
                <c:pt idx="1246">
                  <c:v>19992.0</c:v>
                </c:pt>
                <c:pt idx="1247">
                  <c:v>19992.0</c:v>
                </c:pt>
                <c:pt idx="1248">
                  <c:v>19992.0</c:v>
                </c:pt>
                <c:pt idx="1249">
                  <c:v>20936.0</c:v>
                </c:pt>
                <c:pt idx="1250">
                  <c:v>24216.0</c:v>
                </c:pt>
                <c:pt idx="1251">
                  <c:v>19992.0</c:v>
                </c:pt>
                <c:pt idx="1252">
                  <c:v>19992.0</c:v>
                </c:pt>
                <c:pt idx="1253">
                  <c:v>19992.0</c:v>
                </c:pt>
                <c:pt idx="1254">
                  <c:v>19992.0</c:v>
                </c:pt>
                <c:pt idx="1255">
                  <c:v>19992.0</c:v>
                </c:pt>
                <c:pt idx="1256">
                  <c:v>19992.0</c:v>
                </c:pt>
                <c:pt idx="1257">
                  <c:v>19992.0</c:v>
                </c:pt>
                <c:pt idx="1258">
                  <c:v>19992.0</c:v>
                </c:pt>
                <c:pt idx="1259">
                  <c:v>19992.0</c:v>
                </c:pt>
                <c:pt idx="1260">
                  <c:v>19992.0</c:v>
                </c:pt>
                <c:pt idx="1261">
                  <c:v>19992.0</c:v>
                </c:pt>
                <c:pt idx="1262">
                  <c:v>19992.0</c:v>
                </c:pt>
                <c:pt idx="1263">
                  <c:v>19992.0</c:v>
                </c:pt>
                <c:pt idx="1264">
                  <c:v>19992.0</c:v>
                </c:pt>
                <c:pt idx="1265">
                  <c:v>19992.0</c:v>
                </c:pt>
                <c:pt idx="1266">
                  <c:v>19992.0</c:v>
                </c:pt>
                <c:pt idx="1267">
                  <c:v>21888.0</c:v>
                </c:pt>
                <c:pt idx="1268">
                  <c:v>19992.0</c:v>
                </c:pt>
                <c:pt idx="1269">
                  <c:v>19992.0</c:v>
                </c:pt>
                <c:pt idx="1270">
                  <c:v>19992.0</c:v>
                </c:pt>
                <c:pt idx="1271">
                  <c:v>19992.0</c:v>
                </c:pt>
                <c:pt idx="1272">
                  <c:v>19992.0</c:v>
                </c:pt>
                <c:pt idx="1273">
                  <c:v>19992.0</c:v>
                </c:pt>
                <c:pt idx="1274">
                  <c:v>19992.0</c:v>
                </c:pt>
                <c:pt idx="1275">
                  <c:v>19992.0</c:v>
                </c:pt>
                <c:pt idx="1276">
                  <c:v>19992.0</c:v>
                </c:pt>
                <c:pt idx="1277">
                  <c:v>19992.0</c:v>
                </c:pt>
                <c:pt idx="1278">
                  <c:v>19992.0</c:v>
                </c:pt>
                <c:pt idx="1279">
                  <c:v>19992.0</c:v>
                </c:pt>
                <c:pt idx="1280">
                  <c:v>19992.0</c:v>
                </c:pt>
                <c:pt idx="1281">
                  <c:v>19992.0</c:v>
                </c:pt>
                <c:pt idx="1282">
                  <c:v>19992.0</c:v>
                </c:pt>
                <c:pt idx="1283">
                  <c:v>19992.0</c:v>
                </c:pt>
                <c:pt idx="1284">
                  <c:v>21968.0</c:v>
                </c:pt>
                <c:pt idx="1285">
                  <c:v>19992.0</c:v>
                </c:pt>
                <c:pt idx="1286">
                  <c:v>19992.0</c:v>
                </c:pt>
                <c:pt idx="1287">
                  <c:v>19992.0</c:v>
                </c:pt>
                <c:pt idx="1288">
                  <c:v>19992.0</c:v>
                </c:pt>
                <c:pt idx="1289">
                  <c:v>19992.0</c:v>
                </c:pt>
                <c:pt idx="1290">
                  <c:v>19992.0</c:v>
                </c:pt>
                <c:pt idx="1291">
                  <c:v>19992.0</c:v>
                </c:pt>
                <c:pt idx="1292">
                  <c:v>19992.0</c:v>
                </c:pt>
                <c:pt idx="1293">
                  <c:v>19992.0</c:v>
                </c:pt>
                <c:pt idx="1294">
                  <c:v>19992.0</c:v>
                </c:pt>
                <c:pt idx="1295">
                  <c:v>19992.0</c:v>
                </c:pt>
                <c:pt idx="1296">
                  <c:v>19992.0</c:v>
                </c:pt>
                <c:pt idx="1297">
                  <c:v>19992.0</c:v>
                </c:pt>
                <c:pt idx="1298">
                  <c:v>19992.0</c:v>
                </c:pt>
                <c:pt idx="1299">
                  <c:v>19992.0</c:v>
                </c:pt>
                <c:pt idx="1300">
                  <c:v>19992.0</c:v>
                </c:pt>
                <c:pt idx="1301">
                  <c:v>21896.0</c:v>
                </c:pt>
                <c:pt idx="1302">
                  <c:v>23516.0</c:v>
                </c:pt>
                <c:pt idx="1303">
                  <c:v>19992.0</c:v>
                </c:pt>
                <c:pt idx="1304">
                  <c:v>19992.0</c:v>
                </c:pt>
                <c:pt idx="1305">
                  <c:v>19992.0</c:v>
                </c:pt>
                <c:pt idx="1306">
                  <c:v>19992.0</c:v>
                </c:pt>
                <c:pt idx="1307">
                  <c:v>19992.0</c:v>
                </c:pt>
                <c:pt idx="1308">
                  <c:v>19992.0</c:v>
                </c:pt>
                <c:pt idx="1309">
                  <c:v>19992.0</c:v>
                </c:pt>
                <c:pt idx="1310">
                  <c:v>19992.0</c:v>
                </c:pt>
                <c:pt idx="1311">
                  <c:v>19992.0</c:v>
                </c:pt>
                <c:pt idx="1312">
                  <c:v>19992.0</c:v>
                </c:pt>
                <c:pt idx="1313">
                  <c:v>19992.0</c:v>
                </c:pt>
                <c:pt idx="1314">
                  <c:v>19992.0</c:v>
                </c:pt>
                <c:pt idx="1315">
                  <c:v>19992.0</c:v>
                </c:pt>
                <c:pt idx="1316">
                  <c:v>19992.0</c:v>
                </c:pt>
                <c:pt idx="1317">
                  <c:v>19992.0</c:v>
                </c:pt>
                <c:pt idx="1318">
                  <c:v>21960.0</c:v>
                </c:pt>
                <c:pt idx="1319">
                  <c:v>20976.0</c:v>
                </c:pt>
                <c:pt idx="1320">
                  <c:v>19992.0</c:v>
                </c:pt>
                <c:pt idx="1321">
                  <c:v>19992.0</c:v>
                </c:pt>
                <c:pt idx="1322">
                  <c:v>19992.0</c:v>
                </c:pt>
                <c:pt idx="1323">
                  <c:v>19992.0</c:v>
                </c:pt>
                <c:pt idx="1324">
                  <c:v>19992.0</c:v>
                </c:pt>
                <c:pt idx="1325">
                  <c:v>19992.0</c:v>
                </c:pt>
                <c:pt idx="1326">
                  <c:v>19992.0</c:v>
                </c:pt>
                <c:pt idx="1327">
                  <c:v>19992.0</c:v>
                </c:pt>
                <c:pt idx="1328">
                  <c:v>19992.0</c:v>
                </c:pt>
                <c:pt idx="1329">
                  <c:v>19992.0</c:v>
                </c:pt>
                <c:pt idx="1330">
                  <c:v>19992.0</c:v>
                </c:pt>
                <c:pt idx="1331">
                  <c:v>19992.0</c:v>
                </c:pt>
                <c:pt idx="1332">
                  <c:v>19992.0</c:v>
                </c:pt>
                <c:pt idx="1333">
                  <c:v>19992.0</c:v>
                </c:pt>
                <c:pt idx="1334">
                  <c:v>19992.0</c:v>
                </c:pt>
                <c:pt idx="1335">
                  <c:v>19992.0</c:v>
                </c:pt>
                <c:pt idx="1336">
                  <c:v>20936.0</c:v>
                </c:pt>
                <c:pt idx="1337">
                  <c:v>22688.0</c:v>
                </c:pt>
                <c:pt idx="1338">
                  <c:v>19992.0</c:v>
                </c:pt>
                <c:pt idx="1339">
                  <c:v>19992.0</c:v>
                </c:pt>
                <c:pt idx="1340">
                  <c:v>19992.0</c:v>
                </c:pt>
                <c:pt idx="1341">
                  <c:v>19992.0</c:v>
                </c:pt>
                <c:pt idx="1342">
                  <c:v>19992.0</c:v>
                </c:pt>
                <c:pt idx="1343">
                  <c:v>19992.0</c:v>
                </c:pt>
                <c:pt idx="1344">
                  <c:v>19992.0</c:v>
                </c:pt>
                <c:pt idx="1345">
                  <c:v>19992.0</c:v>
                </c:pt>
                <c:pt idx="1346">
                  <c:v>19992.0</c:v>
                </c:pt>
                <c:pt idx="1347">
                  <c:v>19992.0</c:v>
                </c:pt>
                <c:pt idx="1348">
                  <c:v>19992.0</c:v>
                </c:pt>
                <c:pt idx="1349">
                  <c:v>19992.0</c:v>
                </c:pt>
                <c:pt idx="1350">
                  <c:v>19992.0</c:v>
                </c:pt>
                <c:pt idx="1351">
                  <c:v>19992.0</c:v>
                </c:pt>
                <c:pt idx="1352">
                  <c:v>19992.0</c:v>
                </c:pt>
                <c:pt idx="1353">
                  <c:v>20916.0</c:v>
                </c:pt>
                <c:pt idx="1354">
                  <c:v>21864.0</c:v>
                </c:pt>
                <c:pt idx="1355">
                  <c:v>19992.0</c:v>
                </c:pt>
                <c:pt idx="1356">
                  <c:v>19992.0</c:v>
                </c:pt>
                <c:pt idx="1357">
                  <c:v>19992.0</c:v>
                </c:pt>
                <c:pt idx="1358">
                  <c:v>19992.0</c:v>
                </c:pt>
                <c:pt idx="1359">
                  <c:v>19992.0</c:v>
                </c:pt>
                <c:pt idx="1360">
                  <c:v>19992.0</c:v>
                </c:pt>
                <c:pt idx="1361">
                  <c:v>19992.0</c:v>
                </c:pt>
                <c:pt idx="1362">
                  <c:v>19992.0</c:v>
                </c:pt>
                <c:pt idx="1363">
                  <c:v>19992.0</c:v>
                </c:pt>
                <c:pt idx="1364">
                  <c:v>19992.0</c:v>
                </c:pt>
                <c:pt idx="1365">
                  <c:v>19992.0</c:v>
                </c:pt>
                <c:pt idx="1366">
                  <c:v>19992.0</c:v>
                </c:pt>
                <c:pt idx="1367">
                  <c:v>19992.0</c:v>
                </c:pt>
                <c:pt idx="1368">
                  <c:v>19992.0</c:v>
                </c:pt>
                <c:pt idx="1369">
                  <c:v>19992.0</c:v>
                </c:pt>
                <c:pt idx="1370">
                  <c:v>20948.0</c:v>
                </c:pt>
                <c:pt idx="1371">
                  <c:v>21952.0</c:v>
                </c:pt>
                <c:pt idx="1372">
                  <c:v>19992.0</c:v>
                </c:pt>
                <c:pt idx="1373">
                  <c:v>19992.0</c:v>
                </c:pt>
                <c:pt idx="1374">
                  <c:v>19992.0</c:v>
                </c:pt>
                <c:pt idx="1375">
                  <c:v>19992.0</c:v>
                </c:pt>
                <c:pt idx="1376">
                  <c:v>19992.0</c:v>
                </c:pt>
                <c:pt idx="1377">
                  <c:v>19992.0</c:v>
                </c:pt>
                <c:pt idx="1378">
                  <c:v>19992.0</c:v>
                </c:pt>
                <c:pt idx="1379">
                  <c:v>19992.0</c:v>
                </c:pt>
                <c:pt idx="1380">
                  <c:v>19992.0</c:v>
                </c:pt>
                <c:pt idx="1381">
                  <c:v>19992.0</c:v>
                </c:pt>
                <c:pt idx="1382">
                  <c:v>19992.0</c:v>
                </c:pt>
                <c:pt idx="1383">
                  <c:v>19992.0</c:v>
                </c:pt>
                <c:pt idx="1384">
                  <c:v>19992.0</c:v>
                </c:pt>
                <c:pt idx="1385">
                  <c:v>19992.0</c:v>
                </c:pt>
                <c:pt idx="1386">
                  <c:v>19992.0</c:v>
                </c:pt>
                <c:pt idx="1387">
                  <c:v>19992.0</c:v>
                </c:pt>
                <c:pt idx="1388">
                  <c:v>21904.0</c:v>
                </c:pt>
                <c:pt idx="1389">
                  <c:v>19992.0</c:v>
                </c:pt>
                <c:pt idx="1390">
                  <c:v>19992.0</c:v>
                </c:pt>
                <c:pt idx="1391">
                  <c:v>19992.0</c:v>
                </c:pt>
                <c:pt idx="1392">
                  <c:v>19992.0</c:v>
                </c:pt>
                <c:pt idx="1393">
                  <c:v>19992.0</c:v>
                </c:pt>
                <c:pt idx="1394">
                  <c:v>19992.0</c:v>
                </c:pt>
                <c:pt idx="1395">
                  <c:v>19992.0</c:v>
                </c:pt>
                <c:pt idx="1396">
                  <c:v>19992.0</c:v>
                </c:pt>
                <c:pt idx="1397">
                  <c:v>19992.0</c:v>
                </c:pt>
                <c:pt idx="1398">
                  <c:v>19992.0</c:v>
                </c:pt>
                <c:pt idx="1399">
                  <c:v>19992.0</c:v>
                </c:pt>
                <c:pt idx="1400">
                  <c:v>19992.0</c:v>
                </c:pt>
                <c:pt idx="1401">
                  <c:v>19992.0</c:v>
                </c:pt>
                <c:pt idx="1402">
                  <c:v>19992.0</c:v>
                </c:pt>
                <c:pt idx="1403">
                  <c:v>19992.0</c:v>
                </c:pt>
                <c:pt idx="1404">
                  <c:v>19992.0</c:v>
                </c:pt>
                <c:pt idx="1405">
                  <c:v>21904.0</c:v>
                </c:pt>
                <c:pt idx="1406">
                  <c:v>19992.0</c:v>
                </c:pt>
                <c:pt idx="1407">
                  <c:v>19992.0</c:v>
                </c:pt>
                <c:pt idx="1408">
                  <c:v>19992.0</c:v>
                </c:pt>
                <c:pt idx="1409">
                  <c:v>19992.0</c:v>
                </c:pt>
                <c:pt idx="1410">
                  <c:v>19992.0</c:v>
                </c:pt>
                <c:pt idx="1411">
                  <c:v>19992.0</c:v>
                </c:pt>
                <c:pt idx="1412">
                  <c:v>19992.0</c:v>
                </c:pt>
                <c:pt idx="1413">
                  <c:v>19992.0</c:v>
                </c:pt>
                <c:pt idx="1414">
                  <c:v>19992.0</c:v>
                </c:pt>
                <c:pt idx="1415">
                  <c:v>19992.0</c:v>
                </c:pt>
                <c:pt idx="1416">
                  <c:v>19992.0</c:v>
                </c:pt>
                <c:pt idx="1417">
                  <c:v>19992.0</c:v>
                </c:pt>
                <c:pt idx="1418">
                  <c:v>19992.0</c:v>
                </c:pt>
                <c:pt idx="1419">
                  <c:v>19992.0</c:v>
                </c:pt>
                <c:pt idx="1420">
                  <c:v>19992.0</c:v>
                </c:pt>
                <c:pt idx="1421">
                  <c:v>19992.0</c:v>
                </c:pt>
                <c:pt idx="1422">
                  <c:v>19992.0</c:v>
                </c:pt>
                <c:pt idx="1423">
                  <c:v>19992.0</c:v>
                </c:pt>
                <c:pt idx="1424">
                  <c:v>20936.0</c:v>
                </c:pt>
                <c:pt idx="1425">
                  <c:v>21944.0</c:v>
                </c:pt>
                <c:pt idx="1426">
                  <c:v>19992.0</c:v>
                </c:pt>
                <c:pt idx="1427">
                  <c:v>19992.0</c:v>
                </c:pt>
                <c:pt idx="1428">
                  <c:v>19992.0</c:v>
                </c:pt>
                <c:pt idx="1429">
                  <c:v>19992.0</c:v>
                </c:pt>
                <c:pt idx="1430">
                  <c:v>19992.0</c:v>
                </c:pt>
                <c:pt idx="1431">
                  <c:v>19992.0</c:v>
                </c:pt>
                <c:pt idx="1432">
                  <c:v>19992.0</c:v>
                </c:pt>
                <c:pt idx="1433">
                  <c:v>19992.0</c:v>
                </c:pt>
                <c:pt idx="1434">
                  <c:v>19992.0</c:v>
                </c:pt>
                <c:pt idx="1435">
                  <c:v>19992.0</c:v>
                </c:pt>
                <c:pt idx="1436">
                  <c:v>19992.0</c:v>
                </c:pt>
                <c:pt idx="1437">
                  <c:v>19992.0</c:v>
                </c:pt>
                <c:pt idx="1438">
                  <c:v>19992.0</c:v>
                </c:pt>
                <c:pt idx="1439">
                  <c:v>19992.0</c:v>
                </c:pt>
                <c:pt idx="1440">
                  <c:v>19992.0</c:v>
                </c:pt>
                <c:pt idx="1441">
                  <c:v>19992.0</c:v>
                </c:pt>
                <c:pt idx="1442">
                  <c:v>19992.0</c:v>
                </c:pt>
                <c:pt idx="1443">
                  <c:v>19992.0</c:v>
                </c:pt>
                <c:pt idx="1444">
                  <c:v>19992.0</c:v>
                </c:pt>
                <c:pt idx="1445">
                  <c:v>19992.0</c:v>
                </c:pt>
                <c:pt idx="1446">
                  <c:v>19992.0</c:v>
                </c:pt>
                <c:pt idx="1447">
                  <c:v>19992.0</c:v>
                </c:pt>
                <c:pt idx="1448">
                  <c:v>19992.0</c:v>
                </c:pt>
                <c:pt idx="1449">
                  <c:v>19992.0</c:v>
                </c:pt>
                <c:pt idx="1450">
                  <c:v>19992.0</c:v>
                </c:pt>
                <c:pt idx="1451">
                  <c:v>19992.0</c:v>
                </c:pt>
                <c:pt idx="1452">
                  <c:v>19992.0</c:v>
                </c:pt>
                <c:pt idx="1453">
                  <c:v>19992.0</c:v>
                </c:pt>
                <c:pt idx="1454">
                  <c:v>19992.0</c:v>
                </c:pt>
                <c:pt idx="1455">
                  <c:v>19992.0</c:v>
                </c:pt>
                <c:pt idx="1456">
                  <c:v>19992.0</c:v>
                </c:pt>
                <c:pt idx="1457">
                  <c:v>19992.0</c:v>
                </c:pt>
                <c:pt idx="1458">
                  <c:v>19992.0</c:v>
                </c:pt>
                <c:pt idx="1459">
                  <c:v>19992.0</c:v>
                </c:pt>
                <c:pt idx="1460">
                  <c:v>19992.0</c:v>
                </c:pt>
                <c:pt idx="1461">
                  <c:v>19992.0</c:v>
                </c:pt>
                <c:pt idx="1462">
                  <c:v>19992.0</c:v>
                </c:pt>
                <c:pt idx="1463">
                  <c:v>19992.0</c:v>
                </c:pt>
                <c:pt idx="1464">
                  <c:v>19992.0</c:v>
                </c:pt>
                <c:pt idx="1465">
                  <c:v>19992.0</c:v>
                </c:pt>
                <c:pt idx="1466">
                  <c:v>19992.0</c:v>
                </c:pt>
                <c:pt idx="1467">
                  <c:v>19992.0</c:v>
                </c:pt>
                <c:pt idx="1468">
                  <c:v>19992.0</c:v>
                </c:pt>
                <c:pt idx="1469">
                  <c:v>19992.0</c:v>
                </c:pt>
                <c:pt idx="1470">
                  <c:v>19992.0</c:v>
                </c:pt>
                <c:pt idx="1471">
                  <c:v>19992.0</c:v>
                </c:pt>
                <c:pt idx="1472">
                  <c:v>21920.0</c:v>
                </c:pt>
                <c:pt idx="1473">
                  <c:v>22652.0</c:v>
                </c:pt>
                <c:pt idx="1474">
                  <c:v>19992.0</c:v>
                </c:pt>
                <c:pt idx="1475">
                  <c:v>19992.0</c:v>
                </c:pt>
                <c:pt idx="1476">
                  <c:v>19992.0</c:v>
                </c:pt>
                <c:pt idx="1477">
                  <c:v>19992.0</c:v>
                </c:pt>
                <c:pt idx="1478">
                  <c:v>19992.0</c:v>
                </c:pt>
                <c:pt idx="1479">
                  <c:v>19992.0</c:v>
                </c:pt>
                <c:pt idx="1480">
                  <c:v>19992.0</c:v>
                </c:pt>
                <c:pt idx="1481">
                  <c:v>19992.0</c:v>
                </c:pt>
                <c:pt idx="1482">
                  <c:v>19992.0</c:v>
                </c:pt>
                <c:pt idx="1483">
                  <c:v>19992.0</c:v>
                </c:pt>
                <c:pt idx="1484">
                  <c:v>19992.0</c:v>
                </c:pt>
                <c:pt idx="1485">
                  <c:v>19992.0</c:v>
                </c:pt>
                <c:pt idx="1486">
                  <c:v>19992.0</c:v>
                </c:pt>
                <c:pt idx="1487">
                  <c:v>19992.0</c:v>
                </c:pt>
                <c:pt idx="1488">
                  <c:v>19992.0</c:v>
                </c:pt>
                <c:pt idx="1489">
                  <c:v>19992.0</c:v>
                </c:pt>
                <c:pt idx="1490">
                  <c:v>19992.0</c:v>
                </c:pt>
                <c:pt idx="1491">
                  <c:v>19992.0</c:v>
                </c:pt>
                <c:pt idx="1492">
                  <c:v>19992.0</c:v>
                </c:pt>
                <c:pt idx="1493">
                  <c:v>19992.0</c:v>
                </c:pt>
                <c:pt idx="1494">
                  <c:v>19992.0</c:v>
                </c:pt>
                <c:pt idx="1495">
                  <c:v>19992.0</c:v>
                </c:pt>
                <c:pt idx="1496">
                  <c:v>19992.0</c:v>
                </c:pt>
                <c:pt idx="1497">
                  <c:v>19992.0</c:v>
                </c:pt>
                <c:pt idx="1498">
                  <c:v>19992.0</c:v>
                </c:pt>
                <c:pt idx="1499">
                  <c:v>19992.0</c:v>
                </c:pt>
                <c:pt idx="1500">
                  <c:v>19992.0</c:v>
                </c:pt>
                <c:pt idx="1501">
                  <c:v>19992.0</c:v>
                </c:pt>
                <c:pt idx="1502">
                  <c:v>19992.0</c:v>
                </c:pt>
                <c:pt idx="1503">
                  <c:v>21960.0</c:v>
                </c:pt>
                <c:pt idx="1504">
                  <c:v>20952.0</c:v>
                </c:pt>
                <c:pt idx="1505">
                  <c:v>19968.0</c:v>
                </c:pt>
                <c:pt idx="1506">
                  <c:v>19968.0</c:v>
                </c:pt>
                <c:pt idx="1507">
                  <c:v>19968.0</c:v>
                </c:pt>
                <c:pt idx="1508">
                  <c:v>19968.0</c:v>
                </c:pt>
                <c:pt idx="1509">
                  <c:v>19968.0</c:v>
                </c:pt>
                <c:pt idx="1510">
                  <c:v>19968.0</c:v>
                </c:pt>
                <c:pt idx="1511">
                  <c:v>19968.0</c:v>
                </c:pt>
                <c:pt idx="1512">
                  <c:v>19968.0</c:v>
                </c:pt>
                <c:pt idx="1513">
                  <c:v>19968.0</c:v>
                </c:pt>
                <c:pt idx="1514">
                  <c:v>19968.0</c:v>
                </c:pt>
                <c:pt idx="1515">
                  <c:v>19968.0</c:v>
                </c:pt>
                <c:pt idx="1516">
                  <c:v>19968.0</c:v>
                </c:pt>
                <c:pt idx="1517">
                  <c:v>19968.0</c:v>
                </c:pt>
                <c:pt idx="1518">
                  <c:v>19968.0</c:v>
                </c:pt>
                <c:pt idx="1519">
                  <c:v>19968.0</c:v>
                </c:pt>
                <c:pt idx="1520">
                  <c:v>19968.0</c:v>
                </c:pt>
                <c:pt idx="1521">
                  <c:v>19968.0</c:v>
                </c:pt>
                <c:pt idx="1522">
                  <c:v>19968.0</c:v>
                </c:pt>
                <c:pt idx="1523">
                  <c:v>19968.0</c:v>
                </c:pt>
                <c:pt idx="1524">
                  <c:v>19968.0</c:v>
                </c:pt>
                <c:pt idx="1525">
                  <c:v>19968.0</c:v>
                </c:pt>
                <c:pt idx="1526">
                  <c:v>19968.0</c:v>
                </c:pt>
                <c:pt idx="1527">
                  <c:v>19968.0</c:v>
                </c:pt>
                <c:pt idx="1528">
                  <c:v>19968.0</c:v>
                </c:pt>
                <c:pt idx="1529">
                  <c:v>19968.0</c:v>
                </c:pt>
                <c:pt idx="1530">
                  <c:v>19968.0</c:v>
                </c:pt>
                <c:pt idx="1531">
                  <c:v>19968.0</c:v>
                </c:pt>
                <c:pt idx="1532">
                  <c:v>19968.0</c:v>
                </c:pt>
                <c:pt idx="1533">
                  <c:v>19968.0</c:v>
                </c:pt>
                <c:pt idx="1534">
                  <c:v>19968.0</c:v>
                </c:pt>
                <c:pt idx="1535">
                  <c:v>19968.0</c:v>
                </c:pt>
                <c:pt idx="1536">
                  <c:v>19968.0</c:v>
                </c:pt>
                <c:pt idx="1537">
                  <c:v>19968.0</c:v>
                </c:pt>
                <c:pt idx="1538">
                  <c:v>19968.0</c:v>
                </c:pt>
                <c:pt idx="1539">
                  <c:v>21872.0</c:v>
                </c:pt>
                <c:pt idx="1540">
                  <c:v>24840.0</c:v>
                </c:pt>
                <c:pt idx="1541">
                  <c:v>19968.0</c:v>
                </c:pt>
                <c:pt idx="1542">
                  <c:v>19968.0</c:v>
                </c:pt>
                <c:pt idx="1543">
                  <c:v>19968.0</c:v>
                </c:pt>
                <c:pt idx="1544">
                  <c:v>19968.0</c:v>
                </c:pt>
                <c:pt idx="1545">
                  <c:v>19968.0</c:v>
                </c:pt>
                <c:pt idx="1546">
                  <c:v>19968.0</c:v>
                </c:pt>
                <c:pt idx="1547">
                  <c:v>19968.0</c:v>
                </c:pt>
                <c:pt idx="1548">
                  <c:v>19968.0</c:v>
                </c:pt>
                <c:pt idx="1549">
                  <c:v>19968.0</c:v>
                </c:pt>
                <c:pt idx="1550">
                  <c:v>19968.0</c:v>
                </c:pt>
                <c:pt idx="1551">
                  <c:v>19968.0</c:v>
                </c:pt>
                <c:pt idx="1552">
                  <c:v>19968.0</c:v>
                </c:pt>
                <c:pt idx="1553">
                  <c:v>19968.0</c:v>
                </c:pt>
                <c:pt idx="1554">
                  <c:v>19968.0</c:v>
                </c:pt>
                <c:pt idx="1555">
                  <c:v>19968.0</c:v>
                </c:pt>
                <c:pt idx="1556">
                  <c:v>21880.0</c:v>
                </c:pt>
                <c:pt idx="1557">
                  <c:v>23272.0</c:v>
                </c:pt>
                <c:pt idx="1558">
                  <c:v>19968.0</c:v>
                </c:pt>
                <c:pt idx="1559">
                  <c:v>19968.0</c:v>
                </c:pt>
                <c:pt idx="1560">
                  <c:v>19968.0</c:v>
                </c:pt>
                <c:pt idx="1561">
                  <c:v>19968.0</c:v>
                </c:pt>
                <c:pt idx="1562">
                  <c:v>19968.0</c:v>
                </c:pt>
                <c:pt idx="1563">
                  <c:v>19968.0</c:v>
                </c:pt>
                <c:pt idx="1564">
                  <c:v>19968.0</c:v>
                </c:pt>
                <c:pt idx="1565">
                  <c:v>19968.0</c:v>
                </c:pt>
                <c:pt idx="1566">
                  <c:v>19968.0</c:v>
                </c:pt>
                <c:pt idx="1567">
                  <c:v>19968.0</c:v>
                </c:pt>
                <c:pt idx="1568">
                  <c:v>19968.0</c:v>
                </c:pt>
                <c:pt idx="1569">
                  <c:v>19968.0</c:v>
                </c:pt>
                <c:pt idx="1570">
                  <c:v>19968.0</c:v>
                </c:pt>
                <c:pt idx="1571">
                  <c:v>19968.0</c:v>
                </c:pt>
                <c:pt idx="1572">
                  <c:v>19968.0</c:v>
                </c:pt>
                <c:pt idx="1573">
                  <c:v>21928.0</c:v>
                </c:pt>
                <c:pt idx="1574">
                  <c:v>23316.0</c:v>
                </c:pt>
                <c:pt idx="1575">
                  <c:v>19968.0</c:v>
                </c:pt>
                <c:pt idx="1576">
                  <c:v>19968.0</c:v>
                </c:pt>
                <c:pt idx="1577">
                  <c:v>19968.0</c:v>
                </c:pt>
                <c:pt idx="1578">
                  <c:v>19968.0</c:v>
                </c:pt>
                <c:pt idx="1579">
                  <c:v>19968.0</c:v>
                </c:pt>
                <c:pt idx="1580">
                  <c:v>19968.0</c:v>
                </c:pt>
                <c:pt idx="1581">
                  <c:v>19968.0</c:v>
                </c:pt>
                <c:pt idx="1582">
                  <c:v>19968.0</c:v>
                </c:pt>
                <c:pt idx="1583">
                  <c:v>19968.0</c:v>
                </c:pt>
                <c:pt idx="1584">
                  <c:v>19968.0</c:v>
                </c:pt>
                <c:pt idx="1585">
                  <c:v>19968.0</c:v>
                </c:pt>
                <c:pt idx="1586">
                  <c:v>19968.0</c:v>
                </c:pt>
                <c:pt idx="1587">
                  <c:v>19968.0</c:v>
                </c:pt>
                <c:pt idx="1588">
                  <c:v>19968.0</c:v>
                </c:pt>
                <c:pt idx="1589">
                  <c:v>19968.0</c:v>
                </c:pt>
                <c:pt idx="1590">
                  <c:v>21904.0</c:v>
                </c:pt>
                <c:pt idx="1591">
                  <c:v>22320.0</c:v>
                </c:pt>
                <c:pt idx="1592">
                  <c:v>20968.0</c:v>
                </c:pt>
                <c:pt idx="1593">
                  <c:v>20968.0</c:v>
                </c:pt>
                <c:pt idx="1594">
                  <c:v>20968.0</c:v>
                </c:pt>
                <c:pt idx="1595">
                  <c:v>20968.0</c:v>
                </c:pt>
                <c:pt idx="1596">
                  <c:v>20968.0</c:v>
                </c:pt>
                <c:pt idx="1597">
                  <c:v>20968.0</c:v>
                </c:pt>
                <c:pt idx="1598">
                  <c:v>20968.0</c:v>
                </c:pt>
                <c:pt idx="1599">
                  <c:v>20968.0</c:v>
                </c:pt>
                <c:pt idx="1600">
                  <c:v>20968.0</c:v>
                </c:pt>
                <c:pt idx="1601">
                  <c:v>20968.0</c:v>
                </c:pt>
                <c:pt idx="1602">
                  <c:v>20968.0</c:v>
                </c:pt>
                <c:pt idx="1603">
                  <c:v>20968.0</c:v>
                </c:pt>
                <c:pt idx="1604">
                  <c:v>20968.0</c:v>
                </c:pt>
                <c:pt idx="1605">
                  <c:v>20968.0</c:v>
                </c:pt>
                <c:pt idx="1606">
                  <c:v>20968.0</c:v>
                </c:pt>
                <c:pt idx="1607">
                  <c:v>22912.0</c:v>
                </c:pt>
                <c:pt idx="1608">
                  <c:v>29368.0</c:v>
                </c:pt>
                <c:pt idx="1609">
                  <c:v>20968.0</c:v>
                </c:pt>
                <c:pt idx="1610">
                  <c:v>20968.0</c:v>
                </c:pt>
                <c:pt idx="1611">
                  <c:v>20968.0</c:v>
                </c:pt>
                <c:pt idx="1612">
                  <c:v>20968.0</c:v>
                </c:pt>
                <c:pt idx="1613">
                  <c:v>20968.0</c:v>
                </c:pt>
                <c:pt idx="1614">
                  <c:v>20968.0</c:v>
                </c:pt>
                <c:pt idx="1615">
                  <c:v>20968.0</c:v>
                </c:pt>
                <c:pt idx="1616">
                  <c:v>20968.0</c:v>
                </c:pt>
                <c:pt idx="1617">
                  <c:v>20968.0</c:v>
                </c:pt>
                <c:pt idx="1618">
                  <c:v>20968.0</c:v>
                </c:pt>
                <c:pt idx="1619">
                  <c:v>20968.0</c:v>
                </c:pt>
                <c:pt idx="1620">
                  <c:v>20968.0</c:v>
                </c:pt>
                <c:pt idx="1621">
                  <c:v>20968.0</c:v>
                </c:pt>
                <c:pt idx="1622">
                  <c:v>20968.0</c:v>
                </c:pt>
                <c:pt idx="1623">
                  <c:v>20968.0</c:v>
                </c:pt>
                <c:pt idx="1624">
                  <c:v>21948.0</c:v>
                </c:pt>
                <c:pt idx="1625">
                  <c:v>22928.0</c:v>
                </c:pt>
                <c:pt idx="1626">
                  <c:v>20968.0</c:v>
                </c:pt>
                <c:pt idx="1627">
                  <c:v>20968.0</c:v>
                </c:pt>
                <c:pt idx="1628">
                  <c:v>20968.0</c:v>
                </c:pt>
                <c:pt idx="1629">
                  <c:v>20968.0</c:v>
                </c:pt>
                <c:pt idx="1630">
                  <c:v>20968.0</c:v>
                </c:pt>
                <c:pt idx="1631">
                  <c:v>20968.0</c:v>
                </c:pt>
                <c:pt idx="1632">
                  <c:v>20968.0</c:v>
                </c:pt>
                <c:pt idx="1633">
                  <c:v>20968.0</c:v>
                </c:pt>
                <c:pt idx="1634">
                  <c:v>20968.0</c:v>
                </c:pt>
                <c:pt idx="1635">
                  <c:v>20968.0</c:v>
                </c:pt>
                <c:pt idx="1636">
                  <c:v>20968.0</c:v>
                </c:pt>
                <c:pt idx="1637">
                  <c:v>20968.0</c:v>
                </c:pt>
                <c:pt idx="1638">
                  <c:v>20968.0</c:v>
                </c:pt>
                <c:pt idx="1639">
                  <c:v>20968.0</c:v>
                </c:pt>
                <c:pt idx="1640">
                  <c:v>20968.0</c:v>
                </c:pt>
                <c:pt idx="1641">
                  <c:v>20968.0</c:v>
                </c:pt>
                <c:pt idx="1642">
                  <c:v>22864.0</c:v>
                </c:pt>
                <c:pt idx="1643">
                  <c:v>20968.0</c:v>
                </c:pt>
                <c:pt idx="1644">
                  <c:v>20968.0</c:v>
                </c:pt>
                <c:pt idx="1645">
                  <c:v>20968.0</c:v>
                </c:pt>
                <c:pt idx="1646">
                  <c:v>20968.0</c:v>
                </c:pt>
                <c:pt idx="1647">
                  <c:v>20968.0</c:v>
                </c:pt>
                <c:pt idx="1648">
                  <c:v>20968.0</c:v>
                </c:pt>
                <c:pt idx="1649">
                  <c:v>20968.0</c:v>
                </c:pt>
                <c:pt idx="1650">
                  <c:v>20968.0</c:v>
                </c:pt>
                <c:pt idx="1651">
                  <c:v>20968.0</c:v>
                </c:pt>
                <c:pt idx="1652">
                  <c:v>20968.0</c:v>
                </c:pt>
                <c:pt idx="1653">
                  <c:v>20968.0</c:v>
                </c:pt>
                <c:pt idx="1654">
                  <c:v>20968.0</c:v>
                </c:pt>
                <c:pt idx="1655">
                  <c:v>20968.0</c:v>
                </c:pt>
                <c:pt idx="1656">
                  <c:v>20968.0</c:v>
                </c:pt>
                <c:pt idx="1657">
                  <c:v>20968.0</c:v>
                </c:pt>
                <c:pt idx="1658">
                  <c:v>20968.0</c:v>
                </c:pt>
                <c:pt idx="1659">
                  <c:v>22848.0</c:v>
                </c:pt>
                <c:pt idx="1660">
                  <c:v>21908.0</c:v>
                </c:pt>
                <c:pt idx="1661">
                  <c:v>20968.0</c:v>
                </c:pt>
                <c:pt idx="1662">
                  <c:v>20968.0</c:v>
                </c:pt>
                <c:pt idx="1663">
                  <c:v>20968.0</c:v>
                </c:pt>
                <c:pt idx="1664">
                  <c:v>20968.0</c:v>
                </c:pt>
                <c:pt idx="1665">
                  <c:v>20968.0</c:v>
                </c:pt>
                <c:pt idx="1666">
                  <c:v>20968.0</c:v>
                </c:pt>
                <c:pt idx="1667">
                  <c:v>20968.0</c:v>
                </c:pt>
                <c:pt idx="1668">
                  <c:v>20968.0</c:v>
                </c:pt>
                <c:pt idx="1669">
                  <c:v>20968.0</c:v>
                </c:pt>
                <c:pt idx="1670">
                  <c:v>20968.0</c:v>
                </c:pt>
                <c:pt idx="1671">
                  <c:v>20968.0</c:v>
                </c:pt>
                <c:pt idx="1672">
                  <c:v>20968.0</c:v>
                </c:pt>
                <c:pt idx="1673">
                  <c:v>20968.0</c:v>
                </c:pt>
                <c:pt idx="1674">
                  <c:v>20968.0</c:v>
                </c:pt>
                <c:pt idx="1675">
                  <c:v>20968.0</c:v>
                </c:pt>
                <c:pt idx="1676">
                  <c:v>22872.0</c:v>
                </c:pt>
                <c:pt idx="1677">
                  <c:v>21920.0</c:v>
                </c:pt>
                <c:pt idx="1678">
                  <c:v>20968.0</c:v>
                </c:pt>
                <c:pt idx="1679">
                  <c:v>20968.0</c:v>
                </c:pt>
                <c:pt idx="1680">
                  <c:v>20968.0</c:v>
                </c:pt>
                <c:pt idx="1681">
                  <c:v>20968.0</c:v>
                </c:pt>
                <c:pt idx="1682">
                  <c:v>20968.0</c:v>
                </c:pt>
                <c:pt idx="1683">
                  <c:v>20968.0</c:v>
                </c:pt>
                <c:pt idx="1684">
                  <c:v>20968.0</c:v>
                </c:pt>
                <c:pt idx="1685">
                  <c:v>20968.0</c:v>
                </c:pt>
                <c:pt idx="1686">
                  <c:v>20968.0</c:v>
                </c:pt>
                <c:pt idx="1687">
                  <c:v>20968.0</c:v>
                </c:pt>
                <c:pt idx="1688">
                  <c:v>20968.0</c:v>
                </c:pt>
                <c:pt idx="1689">
                  <c:v>20968.0</c:v>
                </c:pt>
                <c:pt idx="1690">
                  <c:v>20968.0</c:v>
                </c:pt>
                <c:pt idx="1691">
                  <c:v>20968.0</c:v>
                </c:pt>
                <c:pt idx="1692">
                  <c:v>20968.0</c:v>
                </c:pt>
                <c:pt idx="1693">
                  <c:v>21916.0</c:v>
                </c:pt>
                <c:pt idx="1694">
                  <c:v>28144.0</c:v>
                </c:pt>
                <c:pt idx="1695">
                  <c:v>20968.0</c:v>
                </c:pt>
                <c:pt idx="1696">
                  <c:v>20968.0</c:v>
                </c:pt>
                <c:pt idx="1697">
                  <c:v>20968.0</c:v>
                </c:pt>
                <c:pt idx="1698">
                  <c:v>20968.0</c:v>
                </c:pt>
                <c:pt idx="1699">
                  <c:v>20968.0</c:v>
                </c:pt>
                <c:pt idx="1700">
                  <c:v>20968.0</c:v>
                </c:pt>
                <c:pt idx="1701">
                  <c:v>20968.0</c:v>
                </c:pt>
                <c:pt idx="1702">
                  <c:v>20968.0</c:v>
                </c:pt>
                <c:pt idx="1703">
                  <c:v>20968.0</c:v>
                </c:pt>
                <c:pt idx="1704">
                  <c:v>20968.0</c:v>
                </c:pt>
                <c:pt idx="1705">
                  <c:v>20968.0</c:v>
                </c:pt>
                <c:pt idx="1706">
                  <c:v>20968.0</c:v>
                </c:pt>
                <c:pt idx="1707">
                  <c:v>20968.0</c:v>
                </c:pt>
                <c:pt idx="1708">
                  <c:v>20968.0</c:v>
                </c:pt>
                <c:pt idx="1709">
                  <c:v>20968.0</c:v>
                </c:pt>
                <c:pt idx="1710">
                  <c:v>22920.0</c:v>
                </c:pt>
                <c:pt idx="1711">
                  <c:v>21944.0</c:v>
                </c:pt>
                <c:pt idx="1712">
                  <c:v>20968.0</c:v>
                </c:pt>
                <c:pt idx="1713">
                  <c:v>20968.0</c:v>
                </c:pt>
                <c:pt idx="1714">
                  <c:v>20968.0</c:v>
                </c:pt>
                <c:pt idx="1715">
                  <c:v>20968.0</c:v>
                </c:pt>
                <c:pt idx="1716">
                  <c:v>20968.0</c:v>
                </c:pt>
                <c:pt idx="1717">
                  <c:v>20968.0</c:v>
                </c:pt>
                <c:pt idx="1718">
                  <c:v>20968.0</c:v>
                </c:pt>
                <c:pt idx="1719">
                  <c:v>20968.0</c:v>
                </c:pt>
                <c:pt idx="1720">
                  <c:v>20968.0</c:v>
                </c:pt>
                <c:pt idx="1721">
                  <c:v>20968.0</c:v>
                </c:pt>
                <c:pt idx="1722">
                  <c:v>20968.0</c:v>
                </c:pt>
                <c:pt idx="1723">
                  <c:v>20968.0</c:v>
                </c:pt>
                <c:pt idx="1724">
                  <c:v>20968.0</c:v>
                </c:pt>
                <c:pt idx="1725">
                  <c:v>20968.0</c:v>
                </c:pt>
                <c:pt idx="1726">
                  <c:v>20968.0</c:v>
                </c:pt>
                <c:pt idx="1727">
                  <c:v>21932.0</c:v>
                </c:pt>
                <c:pt idx="1728">
                  <c:v>21932.0</c:v>
                </c:pt>
                <c:pt idx="1729">
                  <c:v>20968.0</c:v>
                </c:pt>
                <c:pt idx="1730">
                  <c:v>20968.0</c:v>
                </c:pt>
                <c:pt idx="1731">
                  <c:v>20968.0</c:v>
                </c:pt>
                <c:pt idx="1732">
                  <c:v>20968.0</c:v>
                </c:pt>
                <c:pt idx="1733">
                  <c:v>20968.0</c:v>
                </c:pt>
                <c:pt idx="1734">
                  <c:v>20968.0</c:v>
                </c:pt>
                <c:pt idx="1735">
                  <c:v>20968.0</c:v>
                </c:pt>
                <c:pt idx="1736">
                  <c:v>20968.0</c:v>
                </c:pt>
                <c:pt idx="1737">
                  <c:v>20968.0</c:v>
                </c:pt>
                <c:pt idx="1738">
                  <c:v>20968.0</c:v>
                </c:pt>
                <c:pt idx="1739">
                  <c:v>20968.0</c:v>
                </c:pt>
                <c:pt idx="1740">
                  <c:v>20968.0</c:v>
                </c:pt>
                <c:pt idx="1741">
                  <c:v>20968.0</c:v>
                </c:pt>
                <c:pt idx="1742">
                  <c:v>20968.0</c:v>
                </c:pt>
                <c:pt idx="1743">
                  <c:v>20968.0</c:v>
                </c:pt>
                <c:pt idx="1744">
                  <c:v>21888.0</c:v>
                </c:pt>
                <c:pt idx="1745">
                  <c:v>22872.0</c:v>
                </c:pt>
                <c:pt idx="1746">
                  <c:v>20968.0</c:v>
                </c:pt>
                <c:pt idx="1747">
                  <c:v>20968.0</c:v>
                </c:pt>
                <c:pt idx="1748">
                  <c:v>20968.0</c:v>
                </c:pt>
                <c:pt idx="1749">
                  <c:v>20968.0</c:v>
                </c:pt>
                <c:pt idx="1750">
                  <c:v>20968.0</c:v>
                </c:pt>
                <c:pt idx="1751">
                  <c:v>20968.0</c:v>
                </c:pt>
                <c:pt idx="1752">
                  <c:v>20968.0</c:v>
                </c:pt>
                <c:pt idx="1753">
                  <c:v>20968.0</c:v>
                </c:pt>
                <c:pt idx="1754">
                  <c:v>20968.0</c:v>
                </c:pt>
                <c:pt idx="1755">
                  <c:v>20968.0</c:v>
                </c:pt>
                <c:pt idx="1756">
                  <c:v>20968.0</c:v>
                </c:pt>
                <c:pt idx="1757">
                  <c:v>20968.0</c:v>
                </c:pt>
                <c:pt idx="1758">
                  <c:v>20968.0</c:v>
                </c:pt>
                <c:pt idx="1759">
                  <c:v>20968.0</c:v>
                </c:pt>
                <c:pt idx="1760">
                  <c:v>20968.0</c:v>
                </c:pt>
                <c:pt idx="1761">
                  <c:v>21924.0</c:v>
                </c:pt>
                <c:pt idx="1762">
                  <c:v>22912.0</c:v>
                </c:pt>
                <c:pt idx="1763">
                  <c:v>20968.0</c:v>
                </c:pt>
                <c:pt idx="1764">
                  <c:v>20968.0</c:v>
                </c:pt>
                <c:pt idx="1765">
                  <c:v>20968.0</c:v>
                </c:pt>
                <c:pt idx="1766">
                  <c:v>20968.0</c:v>
                </c:pt>
                <c:pt idx="1767">
                  <c:v>20968.0</c:v>
                </c:pt>
                <c:pt idx="1768">
                  <c:v>20968.0</c:v>
                </c:pt>
                <c:pt idx="1769">
                  <c:v>20968.0</c:v>
                </c:pt>
                <c:pt idx="1770">
                  <c:v>20968.0</c:v>
                </c:pt>
                <c:pt idx="1771">
                  <c:v>20968.0</c:v>
                </c:pt>
                <c:pt idx="1772">
                  <c:v>20968.0</c:v>
                </c:pt>
                <c:pt idx="1773">
                  <c:v>20968.0</c:v>
                </c:pt>
                <c:pt idx="1774">
                  <c:v>20968.0</c:v>
                </c:pt>
                <c:pt idx="1775">
                  <c:v>20968.0</c:v>
                </c:pt>
                <c:pt idx="1776">
                  <c:v>20968.0</c:v>
                </c:pt>
                <c:pt idx="1777">
                  <c:v>20968.0</c:v>
                </c:pt>
                <c:pt idx="1778">
                  <c:v>20968.0</c:v>
                </c:pt>
                <c:pt idx="1779">
                  <c:v>22888.0</c:v>
                </c:pt>
                <c:pt idx="1780">
                  <c:v>21928.0</c:v>
                </c:pt>
                <c:pt idx="1781">
                  <c:v>20968.0</c:v>
                </c:pt>
                <c:pt idx="1782">
                  <c:v>20968.0</c:v>
                </c:pt>
                <c:pt idx="1783">
                  <c:v>20968.0</c:v>
                </c:pt>
                <c:pt idx="1784">
                  <c:v>20968.0</c:v>
                </c:pt>
                <c:pt idx="1785">
                  <c:v>20968.0</c:v>
                </c:pt>
                <c:pt idx="1786">
                  <c:v>20968.0</c:v>
                </c:pt>
                <c:pt idx="1787">
                  <c:v>20968.0</c:v>
                </c:pt>
                <c:pt idx="1788">
                  <c:v>20968.0</c:v>
                </c:pt>
                <c:pt idx="1789">
                  <c:v>20968.0</c:v>
                </c:pt>
                <c:pt idx="1790">
                  <c:v>20968.0</c:v>
                </c:pt>
                <c:pt idx="1791">
                  <c:v>20968.0</c:v>
                </c:pt>
                <c:pt idx="1792">
                  <c:v>20968.0</c:v>
                </c:pt>
                <c:pt idx="1793">
                  <c:v>20968.0</c:v>
                </c:pt>
                <c:pt idx="1794">
                  <c:v>20968.0</c:v>
                </c:pt>
                <c:pt idx="1795">
                  <c:v>20968.0</c:v>
                </c:pt>
                <c:pt idx="1796">
                  <c:v>22872.0</c:v>
                </c:pt>
                <c:pt idx="1797">
                  <c:v>30096.0</c:v>
                </c:pt>
                <c:pt idx="1798">
                  <c:v>21968.0</c:v>
                </c:pt>
                <c:pt idx="1799">
                  <c:v>21944.0</c:v>
                </c:pt>
                <c:pt idx="1800">
                  <c:v>21944.0</c:v>
                </c:pt>
                <c:pt idx="1801">
                  <c:v>21944.0</c:v>
                </c:pt>
                <c:pt idx="1802">
                  <c:v>21944.0</c:v>
                </c:pt>
                <c:pt idx="1803">
                  <c:v>21944.0</c:v>
                </c:pt>
                <c:pt idx="1804">
                  <c:v>21944.0</c:v>
                </c:pt>
                <c:pt idx="1805">
                  <c:v>21944.0</c:v>
                </c:pt>
                <c:pt idx="1806">
                  <c:v>21944.0</c:v>
                </c:pt>
                <c:pt idx="1807">
                  <c:v>21944.0</c:v>
                </c:pt>
                <c:pt idx="1808">
                  <c:v>21944.0</c:v>
                </c:pt>
                <c:pt idx="1809">
                  <c:v>21944.0</c:v>
                </c:pt>
                <c:pt idx="1810">
                  <c:v>21944.0</c:v>
                </c:pt>
                <c:pt idx="1811">
                  <c:v>21944.0</c:v>
                </c:pt>
                <c:pt idx="1812">
                  <c:v>21944.0</c:v>
                </c:pt>
                <c:pt idx="1813">
                  <c:v>21944.0</c:v>
                </c:pt>
                <c:pt idx="1814">
                  <c:v>21944.0</c:v>
                </c:pt>
                <c:pt idx="1815">
                  <c:v>22872.0</c:v>
                </c:pt>
                <c:pt idx="1816">
                  <c:v>23840.0</c:v>
                </c:pt>
                <c:pt idx="1817">
                  <c:v>21944.0</c:v>
                </c:pt>
                <c:pt idx="1818">
                  <c:v>21944.0</c:v>
                </c:pt>
                <c:pt idx="1819">
                  <c:v>21944.0</c:v>
                </c:pt>
                <c:pt idx="1820">
                  <c:v>21944.0</c:v>
                </c:pt>
                <c:pt idx="1821">
                  <c:v>21944.0</c:v>
                </c:pt>
                <c:pt idx="1822">
                  <c:v>21944.0</c:v>
                </c:pt>
                <c:pt idx="1823">
                  <c:v>21944.0</c:v>
                </c:pt>
                <c:pt idx="1824">
                  <c:v>21944.0</c:v>
                </c:pt>
                <c:pt idx="1825">
                  <c:v>21944.0</c:v>
                </c:pt>
                <c:pt idx="1826">
                  <c:v>21944.0</c:v>
                </c:pt>
                <c:pt idx="1827">
                  <c:v>21944.0</c:v>
                </c:pt>
                <c:pt idx="1828">
                  <c:v>21944.0</c:v>
                </c:pt>
                <c:pt idx="1829">
                  <c:v>21944.0</c:v>
                </c:pt>
                <c:pt idx="1830">
                  <c:v>21944.0</c:v>
                </c:pt>
                <c:pt idx="1831">
                  <c:v>21944.0</c:v>
                </c:pt>
                <c:pt idx="1832">
                  <c:v>22884.0</c:v>
                </c:pt>
                <c:pt idx="1833">
                  <c:v>23888.0</c:v>
                </c:pt>
                <c:pt idx="1834">
                  <c:v>21944.0</c:v>
                </c:pt>
                <c:pt idx="1835">
                  <c:v>21944.0</c:v>
                </c:pt>
                <c:pt idx="1836">
                  <c:v>21944.0</c:v>
                </c:pt>
                <c:pt idx="1837">
                  <c:v>21944.0</c:v>
                </c:pt>
                <c:pt idx="1838">
                  <c:v>21944.0</c:v>
                </c:pt>
                <c:pt idx="1839">
                  <c:v>21944.0</c:v>
                </c:pt>
                <c:pt idx="1840">
                  <c:v>21944.0</c:v>
                </c:pt>
                <c:pt idx="1841">
                  <c:v>21944.0</c:v>
                </c:pt>
                <c:pt idx="1842">
                  <c:v>21944.0</c:v>
                </c:pt>
                <c:pt idx="1843">
                  <c:v>21944.0</c:v>
                </c:pt>
                <c:pt idx="1844">
                  <c:v>21944.0</c:v>
                </c:pt>
                <c:pt idx="1845">
                  <c:v>21944.0</c:v>
                </c:pt>
                <c:pt idx="1846">
                  <c:v>21944.0</c:v>
                </c:pt>
                <c:pt idx="1847">
                  <c:v>21944.0</c:v>
                </c:pt>
                <c:pt idx="1848">
                  <c:v>21944.0</c:v>
                </c:pt>
                <c:pt idx="1849">
                  <c:v>21944.0</c:v>
                </c:pt>
                <c:pt idx="1850">
                  <c:v>22496.0</c:v>
                </c:pt>
                <c:pt idx="1851">
                  <c:v>20608.0</c:v>
                </c:pt>
                <c:pt idx="1852">
                  <c:v>20608.0</c:v>
                </c:pt>
                <c:pt idx="1853">
                  <c:v>20608.0</c:v>
                </c:pt>
                <c:pt idx="1854">
                  <c:v>20608.0</c:v>
                </c:pt>
                <c:pt idx="1855">
                  <c:v>20608.0</c:v>
                </c:pt>
                <c:pt idx="1856">
                  <c:v>20608.0</c:v>
                </c:pt>
                <c:pt idx="1857">
                  <c:v>20608.0</c:v>
                </c:pt>
                <c:pt idx="1858">
                  <c:v>20608.0</c:v>
                </c:pt>
                <c:pt idx="1859">
                  <c:v>20608.0</c:v>
                </c:pt>
                <c:pt idx="1860">
                  <c:v>20608.0</c:v>
                </c:pt>
                <c:pt idx="1861">
                  <c:v>20608.0</c:v>
                </c:pt>
                <c:pt idx="1862">
                  <c:v>20608.0</c:v>
                </c:pt>
                <c:pt idx="1863">
                  <c:v>20608.0</c:v>
                </c:pt>
                <c:pt idx="1864">
                  <c:v>20608.0</c:v>
                </c:pt>
                <c:pt idx="1865">
                  <c:v>20608.0</c:v>
                </c:pt>
                <c:pt idx="1866">
                  <c:v>20608.0</c:v>
                </c:pt>
                <c:pt idx="1867">
                  <c:v>22560.0</c:v>
                </c:pt>
                <c:pt idx="1868">
                  <c:v>20608.0</c:v>
                </c:pt>
                <c:pt idx="1869">
                  <c:v>20608.0</c:v>
                </c:pt>
                <c:pt idx="1870">
                  <c:v>20608.0</c:v>
                </c:pt>
                <c:pt idx="1871">
                  <c:v>20608.0</c:v>
                </c:pt>
                <c:pt idx="1872">
                  <c:v>20608.0</c:v>
                </c:pt>
                <c:pt idx="1873">
                  <c:v>20608.0</c:v>
                </c:pt>
                <c:pt idx="1874">
                  <c:v>20608.0</c:v>
                </c:pt>
                <c:pt idx="1875">
                  <c:v>20608.0</c:v>
                </c:pt>
                <c:pt idx="1876">
                  <c:v>20608.0</c:v>
                </c:pt>
                <c:pt idx="1877">
                  <c:v>21608.0</c:v>
                </c:pt>
                <c:pt idx="1878">
                  <c:v>21608.0</c:v>
                </c:pt>
                <c:pt idx="1879">
                  <c:v>21608.0</c:v>
                </c:pt>
                <c:pt idx="1880">
                  <c:v>21608.0</c:v>
                </c:pt>
                <c:pt idx="1881">
                  <c:v>21608.0</c:v>
                </c:pt>
                <c:pt idx="1882">
                  <c:v>21608.0</c:v>
                </c:pt>
                <c:pt idx="1883">
                  <c:v>21608.0</c:v>
                </c:pt>
                <c:pt idx="1884">
                  <c:v>23584.0</c:v>
                </c:pt>
                <c:pt idx="1885">
                  <c:v>21608.0</c:v>
                </c:pt>
                <c:pt idx="1886">
                  <c:v>21608.0</c:v>
                </c:pt>
                <c:pt idx="1887">
                  <c:v>21608.0</c:v>
                </c:pt>
                <c:pt idx="1888">
                  <c:v>21608.0</c:v>
                </c:pt>
                <c:pt idx="1889">
                  <c:v>21608.0</c:v>
                </c:pt>
                <c:pt idx="1890">
                  <c:v>21608.0</c:v>
                </c:pt>
                <c:pt idx="1891">
                  <c:v>21608.0</c:v>
                </c:pt>
                <c:pt idx="1892">
                  <c:v>21608.0</c:v>
                </c:pt>
                <c:pt idx="1893">
                  <c:v>21608.0</c:v>
                </c:pt>
                <c:pt idx="1894">
                  <c:v>21608.0</c:v>
                </c:pt>
                <c:pt idx="1895">
                  <c:v>21608.0</c:v>
                </c:pt>
                <c:pt idx="1896">
                  <c:v>21608.0</c:v>
                </c:pt>
                <c:pt idx="1897">
                  <c:v>21608.0</c:v>
                </c:pt>
                <c:pt idx="1898">
                  <c:v>21608.0</c:v>
                </c:pt>
                <c:pt idx="1899">
                  <c:v>21608.0</c:v>
                </c:pt>
                <c:pt idx="1900">
                  <c:v>21608.0</c:v>
                </c:pt>
                <c:pt idx="1901">
                  <c:v>23592.0</c:v>
                </c:pt>
                <c:pt idx="1902">
                  <c:v>28656.0</c:v>
                </c:pt>
                <c:pt idx="1903">
                  <c:v>21608.0</c:v>
                </c:pt>
                <c:pt idx="1904">
                  <c:v>21608.0</c:v>
                </c:pt>
                <c:pt idx="1905">
                  <c:v>21608.0</c:v>
                </c:pt>
                <c:pt idx="1906">
                  <c:v>21608.0</c:v>
                </c:pt>
                <c:pt idx="1907">
                  <c:v>21608.0</c:v>
                </c:pt>
                <c:pt idx="1908">
                  <c:v>21608.0</c:v>
                </c:pt>
                <c:pt idx="1909">
                  <c:v>21608.0</c:v>
                </c:pt>
                <c:pt idx="1910">
                  <c:v>21608.0</c:v>
                </c:pt>
                <c:pt idx="1911">
                  <c:v>21608.0</c:v>
                </c:pt>
                <c:pt idx="1912">
                  <c:v>21608.0</c:v>
                </c:pt>
                <c:pt idx="1913">
                  <c:v>21608.0</c:v>
                </c:pt>
                <c:pt idx="1914">
                  <c:v>21608.0</c:v>
                </c:pt>
                <c:pt idx="1915">
                  <c:v>21608.0</c:v>
                </c:pt>
                <c:pt idx="1916">
                  <c:v>21608.0</c:v>
                </c:pt>
                <c:pt idx="1917">
                  <c:v>21608.0</c:v>
                </c:pt>
                <c:pt idx="1918">
                  <c:v>23576.0</c:v>
                </c:pt>
                <c:pt idx="1919">
                  <c:v>22592.0</c:v>
                </c:pt>
                <c:pt idx="1920">
                  <c:v>21608.0</c:v>
                </c:pt>
                <c:pt idx="1921">
                  <c:v>21608.0</c:v>
                </c:pt>
                <c:pt idx="1922">
                  <c:v>21608.0</c:v>
                </c:pt>
                <c:pt idx="1923">
                  <c:v>21608.0</c:v>
                </c:pt>
                <c:pt idx="1924">
                  <c:v>21608.0</c:v>
                </c:pt>
                <c:pt idx="1925">
                  <c:v>21608.0</c:v>
                </c:pt>
                <c:pt idx="1926">
                  <c:v>21608.0</c:v>
                </c:pt>
                <c:pt idx="1927">
                  <c:v>21608.0</c:v>
                </c:pt>
                <c:pt idx="1928">
                  <c:v>21608.0</c:v>
                </c:pt>
                <c:pt idx="1929">
                  <c:v>21608.0</c:v>
                </c:pt>
                <c:pt idx="1930">
                  <c:v>21608.0</c:v>
                </c:pt>
                <c:pt idx="1931">
                  <c:v>21608.0</c:v>
                </c:pt>
                <c:pt idx="1932">
                  <c:v>21608.0</c:v>
                </c:pt>
                <c:pt idx="1933">
                  <c:v>21608.0</c:v>
                </c:pt>
                <c:pt idx="1934">
                  <c:v>21608.0</c:v>
                </c:pt>
                <c:pt idx="1935">
                  <c:v>23560.0</c:v>
                </c:pt>
                <c:pt idx="1936">
                  <c:v>22584.0</c:v>
                </c:pt>
                <c:pt idx="1937">
                  <c:v>21608.0</c:v>
                </c:pt>
                <c:pt idx="1938">
                  <c:v>21608.0</c:v>
                </c:pt>
                <c:pt idx="1939">
                  <c:v>21608.0</c:v>
                </c:pt>
                <c:pt idx="1940">
                  <c:v>21608.0</c:v>
                </c:pt>
                <c:pt idx="1941">
                  <c:v>21608.0</c:v>
                </c:pt>
                <c:pt idx="1942">
                  <c:v>21608.0</c:v>
                </c:pt>
                <c:pt idx="1943">
                  <c:v>21608.0</c:v>
                </c:pt>
                <c:pt idx="1944">
                  <c:v>21608.0</c:v>
                </c:pt>
                <c:pt idx="1945">
                  <c:v>21608.0</c:v>
                </c:pt>
                <c:pt idx="1946">
                  <c:v>21608.0</c:v>
                </c:pt>
                <c:pt idx="1947">
                  <c:v>21608.0</c:v>
                </c:pt>
                <c:pt idx="1948">
                  <c:v>21608.0</c:v>
                </c:pt>
                <c:pt idx="1949">
                  <c:v>21608.0</c:v>
                </c:pt>
                <c:pt idx="1950">
                  <c:v>21608.0</c:v>
                </c:pt>
                <c:pt idx="1951">
                  <c:v>21608.0</c:v>
                </c:pt>
                <c:pt idx="1952">
                  <c:v>22524.0</c:v>
                </c:pt>
                <c:pt idx="1953">
                  <c:v>23528.0</c:v>
                </c:pt>
                <c:pt idx="1954">
                  <c:v>21608.0</c:v>
                </c:pt>
                <c:pt idx="1955">
                  <c:v>21608.0</c:v>
                </c:pt>
                <c:pt idx="1956">
                  <c:v>21608.0</c:v>
                </c:pt>
                <c:pt idx="1957">
                  <c:v>21608.0</c:v>
                </c:pt>
                <c:pt idx="1958">
                  <c:v>21608.0</c:v>
                </c:pt>
                <c:pt idx="1959">
                  <c:v>21608.0</c:v>
                </c:pt>
                <c:pt idx="1960">
                  <c:v>21608.0</c:v>
                </c:pt>
                <c:pt idx="1961">
                  <c:v>21608.0</c:v>
                </c:pt>
                <c:pt idx="1962">
                  <c:v>21608.0</c:v>
                </c:pt>
                <c:pt idx="1963">
                  <c:v>21608.0</c:v>
                </c:pt>
                <c:pt idx="1964">
                  <c:v>21608.0</c:v>
                </c:pt>
                <c:pt idx="1965">
                  <c:v>21608.0</c:v>
                </c:pt>
                <c:pt idx="1966">
                  <c:v>21608.0</c:v>
                </c:pt>
                <c:pt idx="1967">
                  <c:v>21608.0</c:v>
                </c:pt>
                <c:pt idx="1968">
                  <c:v>21608.0</c:v>
                </c:pt>
                <c:pt idx="1969">
                  <c:v>21608.0</c:v>
                </c:pt>
                <c:pt idx="1970">
                  <c:v>23552.0</c:v>
                </c:pt>
                <c:pt idx="1971">
                  <c:v>21608.0</c:v>
                </c:pt>
                <c:pt idx="1972">
                  <c:v>21608.0</c:v>
                </c:pt>
                <c:pt idx="1973">
                  <c:v>21608.0</c:v>
                </c:pt>
                <c:pt idx="1974">
                  <c:v>21608.0</c:v>
                </c:pt>
                <c:pt idx="1975">
                  <c:v>21608.0</c:v>
                </c:pt>
                <c:pt idx="1976">
                  <c:v>21608.0</c:v>
                </c:pt>
                <c:pt idx="1977">
                  <c:v>21608.0</c:v>
                </c:pt>
                <c:pt idx="1978">
                  <c:v>21608.0</c:v>
                </c:pt>
                <c:pt idx="1979">
                  <c:v>21608.0</c:v>
                </c:pt>
                <c:pt idx="1980">
                  <c:v>21608.0</c:v>
                </c:pt>
                <c:pt idx="1981">
                  <c:v>21608.0</c:v>
                </c:pt>
                <c:pt idx="1982">
                  <c:v>21608.0</c:v>
                </c:pt>
                <c:pt idx="1983">
                  <c:v>21608.0</c:v>
                </c:pt>
                <c:pt idx="1984">
                  <c:v>21608.0</c:v>
                </c:pt>
                <c:pt idx="1985">
                  <c:v>21608.0</c:v>
                </c:pt>
                <c:pt idx="1986">
                  <c:v>21608.0</c:v>
                </c:pt>
                <c:pt idx="1987">
                  <c:v>23536.0</c:v>
                </c:pt>
                <c:pt idx="1988">
                  <c:v>27932.0</c:v>
                </c:pt>
                <c:pt idx="1989">
                  <c:v>21608.0</c:v>
                </c:pt>
                <c:pt idx="1990">
                  <c:v>21608.0</c:v>
                </c:pt>
                <c:pt idx="1991">
                  <c:v>21608.0</c:v>
                </c:pt>
                <c:pt idx="1992">
                  <c:v>21608.0</c:v>
                </c:pt>
                <c:pt idx="1993">
                  <c:v>21608.0</c:v>
                </c:pt>
                <c:pt idx="1994">
                  <c:v>21608.0</c:v>
                </c:pt>
                <c:pt idx="1995">
                  <c:v>21608.0</c:v>
                </c:pt>
                <c:pt idx="1996">
                  <c:v>21608.0</c:v>
                </c:pt>
                <c:pt idx="1997">
                  <c:v>21608.0</c:v>
                </c:pt>
                <c:pt idx="1998">
                  <c:v>21608.0</c:v>
                </c:pt>
                <c:pt idx="1999">
                  <c:v>21608.0</c:v>
                </c:pt>
                <c:pt idx="2000">
                  <c:v>21608.0</c:v>
                </c:pt>
                <c:pt idx="2001">
                  <c:v>21608.0</c:v>
                </c:pt>
                <c:pt idx="2002">
                  <c:v>21608.0</c:v>
                </c:pt>
                <c:pt idx="2003">
                  <c:v>21608.0</c:v>
                </c:pt>
                <c:pt idx="2004">
                  <c:v>22552.0</c:v>
                </c:pt>
                <c:pt idx="2005">
                  <c:v>23528.0</c:v>
                </c:pt>
                <c:pt idx="2006">
                  <c:v>21608.0</c:v>
                </c:pt>
                <c:pt idx="2007">
                  <c:v>21608.0</c:v>
                </c:pt>
                <c:pt idx="2008">
                  <c:v>21608.0</c:v>
                </c:pt>
                <c:pt idx="2009">
                  <c:v>21608.0</c:v>
                </c:pt>
                <c:pt idx="2010">
                  <c:v>21608.0</c:v>
                </c:pt>
                <c:pt idx="2011">
                  <c:v>21608.0</c:v>
                </c:pt>
                <c:pt idx="2012">
                  <c:v>21608.0</c:v>
                </c:pt>
                <c:pt idx="2013">
                  <c:v>21608.0</c:v>
                </c:pt>
                <c:pt idx="2014">
                  <c:v>21608.0</c:v>
                </c:pt>
                <c:pt idx="2015">
                  <c:v>21608.0</c:v>
                </c:pt>
                <c:pt idx="2016">
                  <c:v>21608.0</c:v>
                </c:pt>
                <c:pt idx="2017">
                  <c:v>21608.0</c:v>
                </c:pt>
                <c:pt idx="2018">
                  <c:v>21608.0</c:v>
                </c:pt>
                <c:pt idx="2019">
                  <c:v>21608.0</c:v>
                </c:pt>
                <c:pt idx="2020">
                  <c:v>21608.0</c:v>
                </c:pt>
                <c:pt idx="2021">
                  <c:v>21608.0</c:v>
                </c:pt>
                <c:pt idx="2022">
                  <c:v>23512.0</c:v>
                </c:pt>
                <c:pt idx="2023">
                  <c:v>25024.0</c:v>
                </c:pt>
                <c:pt idx="2024">
                  <c:v>21608.0</c:v>
                </c:pt>
                <c:pt idx="2025">
                  <c:v>21608.0</c:v>
                </c:pt>
                <c:pt idx="2026">
                  <c:v>21608.0</c:v>
                </c:pt>
                <c:pt idx="2027">
                  <c:v>21608.0</c:v>
                </c:pt>
                <c:pt idx="2028">
                  <c:v>21608.0</c:v>
                </c:pt>
                <c:pt idx="2029">
                  <c:v>21608.0</c:v>
                </c:pt>
                <c:pt idx="2030">
                  <c:v>21608.0</c:v>
                </c:pt>
                <c:pt idx="2031">
                  <c:v>21608.0</c:v>
                </c:pt>
                <c:pt idx="2032">
                  <c:v>21608.0</c:v>
                </c:pt>
                <c:pt idx="2033">
                  <c:v>21608.0</c:v>
                </c:pt>
                <c:pt idx="2034">
                  <c:v>21608.0</c:v>
                </c:pt>
                <c:pt idx="2035">
                  <c:v>21608.0</c:v>
                </c:pt>
                <c:pt idx="2036">
                  <c:v>21608.0</c:v>
                </c:pt>
                <c:pt idx="2037">
                  <c:v>22608.0</c:v>
                </c:pt>
                <c:pt idx="2038">
                  <c:v>22608.0</c:v>
                </c:pt>
                <c:pt idx="2039">
                  <c:v>24544.0</c:v>
                </c:pt>
                <c:pt idx="2040">
                  <c:v>22608.0</c:v>
                </c:pt>
                <c:pt idx="2041">
                  <c:v>22608.0</c:v>
                </c:pt>
                <c:pt idx="2042">
                  <c:v>22608.0</c:v>
                </c:pt>
                <c:pt idx="2043">
                  <c:v>22608.0</c:v>
                </c:pt>
                <c:pt idx="2044">
                  <c:v>22608.0</c:v>
                </c:pt>
                <c:pt idx="2045">
                  <c:v>22608.0</c:v>
                </c:pt>
                <c:pt idx="2046">
                  <c:v>22608.0</c:v>
                </c:pt>
                <c:pt idx="2047">
                  <c:v>22608.0</c:v>
                </c:pt>
                <c:pt idx="2048">
                  <c:v>22608.0</c:v>
                </c:pt>
                <c:pt idx="2049">
                  <c:v>22608.0</c:v>
                </c:pt>
                <c:pt idx="2050">
                  <c:v>22608.0</c:v>
                </c:pt>
                <c:pt idx="2051">
                  <c:v>22608.0</c:v>
                </c:pt>
                <c:pt idx="2052">
                  <c:v>22608.0</c:v>
                </c:pt>
                <c:pt idx="2053">
                  <c:v>22608.0</c:v>
                </c:pt>
                <c:pt idx="2054">
                  <c:v>22608.0</c:v>
                </c:pt>
                <c:pt idx="2055">
                  <c:v>22608.0</c:v>
                </c:pt>
                <c:pt idx="2056">
                  <c:v>24456.0</c:v>
                </c:pt>
                <c:pt idx="2057">
                  <c:v>39296.0</c:v>
                </c:pt>
                <c:pt idx="2058">
                  <c:v>22608.0</c:v>
                </c:pt>
                <c:pt idx="2059">
                  <c:v>22608.0</c:v>
                </c:pt>
                <c:pt idx="2060">
                  <c:v>22608.0</c:v>
                </c:pt>
                <c:pt idx="2061">
                  <c:v>22608.0</c:v>
                </c:pt>
                <c:pt idx="2062">
                  <c:v>22608.0</c:v>
                </c:pt>
                <c:pt idx="2063">
                  <c:v>22608.0</c:v>
                </c:pt>
                <c:pt idx="2064">
                  <c:v>22608.0</c:v>
                </c:pt>
                <c:pt idx="2065">
                  <c:v>22608.0</c:v>
                </c:pt>
                <c:pt idx="2066">
                  <c:v>22608.0</c:v>
                </c:pt>
                <c:pt idx="2067">
                  <c:v>22608.0</c:v>
                </c:pt>
                <c:pt idx="2068">
                  <c:v>22608.0</c:v>
                </c:pt>
                <c:pt idx="2069">
                  <c:v>22608.0</c:v>
                </c:pt>
                <c:pt idx="2070">
                  <c:v>22608.0</c:v>
                </c:pt>
                <c:pt idx="2071">
                  <c:v>22608.0</c:v>
                </c:pt>
                <c:pt idx="2072">
                  <c:v>22608.0</c:v>
                </c:pt>
                <c:pt idx="2073">
                  <c:v>24584.0</c:v>
                </c:pt>
                <c:pt idx="2074">
                  <c:v>29960.0</c:v>
                </c:pt>
                <c:pt idx="2075">
                  <c:v>22608.0</c:v>
                </c:pt>
                <c:pt idx="2076">
                  <c:v>22608.0</c:v>
                </c:pt>
                <c:pt idx="2077">
                  <c:v>22608.0</c:v>
                </c:pt>
                <c:pt idx="2078">
                  <c:v>22608.0</c:v>
                </c:pt>
                <c:pt idx="2079">
                  <c:v>22608.0</c:v>
                </c:pt>
                <c:pt idx="2080">
                  <c:v>22608.0</c:v>
                </c:pt>
                <c:pt idx="2081">
                  <c:v>22608.0</c:v>
                </c:pt>
                <c:pt idx="2082">
                  <c:v>22608.0</c:v>
                </c:pt>
                <c:pt idx="2083">
                  <c:v>22608.0</c:v>
                </c:pt>
                <c:pt idx="2084">
                  <c:v>22608.0</c:v>
                </c:pt>
                <c:pt idx="2085">
                  <c:v>22608.0</c:v>
                </c:pt>
                <c:pt idx="2086">
                  <c:v>22608.0</c:v>
                </c:pt>
                <c:pt idx="2087">
                  <c:v>22608.0</c:v>
                </c:pt>
                <c:pt idx="2088">
                  <c:v>22608.0</c:v>
                </c:pt>
                <c:pt idx="2089">
                  <c:v>22608.0</c:v>
                </c:pt>
                <c:pt idx="2090">
                  <c:v>24544.0</c:v>
                </c:pt>
                <c:pt idx="2091">
                  <c:v>23576.0</c:v>
                </c:pt>
                <c:pt idx="2092">
                  <c:v>22608.0</c:v>
                </c:pt>
                <c:pt idx="2093">
                  <c:v>22608.0</c:v>
                </c:pt>
                <c:pt idx="2094">
                  <c:v>22608.0</c:v>
                </c:pt>
                <c:pt idx="2095">
                  <c:v>22608.0</c:v>
                </c:pt>
                <c:pt idx="2096">
                  <c:v>22608.0</c:v>
                </c:pt>
                <c:pt idx="2097">
                  <c:v>22608.0</c:v>
                </c:pt>
                <c:pt idx="2098">
                  <c:v>22608.0</c:v>
                </c:pt>
                <c:pt idx="2099">
                  <c:v>22608.0</c:v>
                </c:pt>
                <c:pt idx="2100">
                  <c:v>22608.0</c:v>
                </c:pt>
                <c:pt idx="2101">
                  <c:v>22608.0</c:v>
                </c:pt>
                <c:pt idx="2102">
                  <c:v>22608.0</c:v>
                </c:pt>
                <c:pt idx="2103">
                  <c:v>22608.0</c:v>
                </c:pt>
                <c:pt idx="2104">
                  <c:v>22608.0</c:v>
                </c:pt>
                <c:pt idx="2105">
                  <c:v>22608.0</c:v>
                </c:pt>
                <c:pt idx="2106">
                  <c:v>22608.0</c:v>
                </c:pt>
                <c:pt idx="2107">
                  <c:v>23556.0</c:v>
                </c:pt>
                <c:pt idx="2108">
                  <c:v>24544.0</c:v>
                </c:pt>
                <c:pt idx="2109">
                  <c:v>22608.0</c:v>
                </c:pt>
                <c:pt idx="2110">
                  <c:v>22608.0</c:v>
                </c:pt>
                <c:pt idx="2111">
                  <c:v>22608.0</c:v>
                </c:pt>
                <c:pt idx="2112">
                  <c:v>22608.0</c:v>
                </c:pt>
                <c:pt idx="2113">
                  <c:v>22608.0</c:v>
                </c:pt>
                <c:pt idx="2114">
                  <c:v>22608.0</c:v>
                </c:pt>
                <c:pt idx="2115">
                  <c:v>22608.0</c:v>
                </c:pt>
                <c:pt idx="2116">
                  <c:v>22608.0</c:v>
                </c:pt>
                <c:pt idx="2117">
                  <c:v>22608.0</c:v>
                </c:pt>
                <c:pt idx="2118">
                  <c:v>22608.0</c:v>
                </c:pt>
                <c:pt idx="2119">
                  <c:v>22608.0</c:v>
                </c:pt>
                <c:pt idx="2120">
                  <c:v>22608.0</c:v>
                </c:pt>
                <c:pt idx="2121">
                  <c:v>22608.0</c:v>
                </c:pt>
                <c:pt idx="2122">
                  <c:v>22608.0</c:v>
                </c:pt>
                <c:pt idx="2123">
                  <c:v>22608.0</c:v>
                </c:pt>
                <c:pt idx="2124">
                  <c:v>23536.0</c:v>
                </c:pt>
                <c:pt idx="2125">
                  <c:v>24496.0</c:v>
                </c:pt>
                <c:pt idx="2126">
                  <c:v>22608.0</c:v>
                </c:pt>
                <c:pt idx="2127">
                  <c:v>22608.0</c:v>
                </c:pt>
                <c:pt idx="2128">
                  <c:v>22608.0</c:v>
                </c:pt>
                <c:pt idx="2129">
                  <c:v>22608.0</c:v>
                </c:pt>
                <c:pt idx="2130">
                  <c:v>22608.0</c:v>
                </c:pt>
                <c:pt idx="2131">
                  <c:v>22608.0</c:v>
                </c:pt>
                <c:pt idx="2132">
                  <c:v>22608.0</c:v>
                </c:pt>
                <c:pt idx="2133">
                  <c:v>22608.0</c:v>
                </c:pt>
                <c:pt idx="2134">
                  <c:v>22608.0</c:v>
                </c:pt>
                <c:pt idx="2135">
                  <c:v>22608.0</c:v>
                </c:pt>
                <c:pt idx="2136">
                  <c:v>22608.0</c:v>
                </c:pt>
                <c:pt idx="2137">
                  <c:v>22608.0</c:v>
                </c:pt>
                <c:pt idx="2138">
                  <c:v>22608.0</c:v>
                </c:pt>
                <c:pt idx="2139">
                  <c:v>22608.0</c:v>
                </c:pt>
                <c:pt idx="2140">
                  <c:v>22608.0</c:v>
                </c:pt>
                <c:pt idx="2141">
                  <c:v>22608.0</c:v>
                </c:pt>
                <c:pt idx="2142">
                  <c:v>24568.0</c:v>
                </c:pt>
                <c:pt idx="2143">
                  <c:v>23968.0</c:v>
                </c:pt>
                <c:pt idx="2144">
                  <c:v>22608.0</c:v>
                </c:pt>
                <c:pt idx="2145">
                  <c:v>22608.0</c:v>
                </c:pt>
                <c:pt idx="2146">
                  <c:v>22608.0</c:v>
                </c:pt>
                <c:pt idx="2147">
                  <c:v>22608.0</c:v>
                </c:pt>
                <c:pt idx="2148">
                  <c:v>22608.0</c:v>
                </c:pt>
                <c:pt idx="2149">
                  <c:v>22608.0</c:v>
                </c:pt>
                <c:pt idx="2150">
                  <c:v>22608.0</c:v>
                </c:pt>
                <c:pt idx="2151">
                  <c:v>22608.0</c:v>
                </c:pt>
                <c:pt idx="2152">
                  <c:v>22608.0</c:v>
                </c:pt>
                <c:pt idx="2153">
                  <c:v>22608.0</c:v>
                </c:pt>
                <c:pt idx="2154">
                  <c:v>22608.0</c:v>
                </c:pt>
                <c:pt idx="2155">
                  <c:v>22608.0</c:v>
                </c:pt>
                <c:pt idx="2156">
                  <c:v>22608.0</c:v>
                </c:pt>
                <c:pt idx="2157">
                  <c:v>22608.0</c:v>
                </c:pt>
                <c:pt idx="2158">
                  <c:v>22608.0</c:v>
                </c:pt>
                <c:pt idx="2159">
                  <c:v>22608.0</c:v>
                </c:pt>
                <c:pt idx="2160">
                  <c:v>24520.0</c:v>
                </c:pt>
                <c:pt idx="2161">
                  <c:v>22608.0</c:v>
                </c:pt>
                <c:pt idx="2162">
                  <c:v>22608.0</c:v>
                </c:pt>
                <c:pt idx="2163">
                  <c:v>22608.0</c:v>
                </c:pt>
                <c:pt idx="2164">
                  <c:v>22608.0</c:v>
                </c:pt>
                <c:pt idx="2165">
                  <c:v>22608.0</c:v>
                </c:pt>
                <c:pt idx="2166">
                  <c:v>22608.0</c:v>
                </c:pt>
                <c:pt idx="2167">
                  <c:v>22608.0</c:v>
                </c:pt>
                <c:pt idx="2168">
                  <c:v>22608.0</c:v>
                </c:pt>
                <c:pt idx="2169">
                  <c:v>22608.0</c:v>
                </c:pt>
                <c:pt idx="2170">
                  <c:v>22608.0</c:v>
                </c:pt>
                <c:pt idx="2171">
                  <c:v>22608.0</c:v>
                </c:pt>
                <c:pt idx="2172">
                  <c:v>22608.0</c:v>
                </c:pt>
                <c:pt idx="2173">
                  <c:v>22608.0</c:v>
                </c:pt>
                <c:pt idx="2174">
                  <c:v>22608.0</c:v>
                </c:pt>
                <c:pt idx="2175">
                  <c:v>22608.0</c:v>
                </c:pt>
                <c:pt idx="2176">
                  <c:v>22608.0</c:v>
                </c:pt>
                <c:pt idx="2177">
                  <c:v>24552.0</c:v>
                </c:pt>
                <c:pt idx="2178">
                  <c:v>23580.0</c:v>
                </c:pt>
                <c:pt idx="2179">
                  <c:v>22608.0</c:v>
                </c:pt>
                <c:pt idx="2180">
                  <c:v>22608.0</c:v>
                </c:pt>
                <c:pt idx="2181">
                  <c:v>22608.0</c:v>
                </c:pt>
                <c:pt idx="2182">
                  <c:v>22608.0</c:v>
                </c:pt>
                <c:pt idx="2183">
                  <c:v>22608.0</c:v>
                </c:pt>
                <c:pt idx="2184">
                  <c:v>22608.0</c:v>
                </c:pt>
                <c:pt idx="2185">
                  <c:v>22608.0</c:v>
                </c:pt>
                <c:pt idx="2186">
                  <c:v>22608.0</c:v>
                </c:pt>
                <c:pt idx="2187">
                  <c:v>22608.0</c:v>
                </c:pt>
                <c:pt idx="2188">
                  <c:v>22608.0</c:v>
                </c:pt>
                <c:pt idx="2189">
                  <c:v>22608.0</c:v>
                </c:pt>
                <c:pt idx="2190">
                  <c:v>22608.0</c:v>
                </c:pt>
                <c:pt idx="2191">
                  <c:v>22608.0</c:v>
                </c:pt>
                <c:pt idx="2192">
                  <c:v>22608.0</c:v>
                </c:pt>
                <c:pt idx="2193">
                  <c:v>22608.0</c:v>
                </c:pt>
                <c:pt idx="2194">
                  <c:v>23596.0</c:v>
                </c:pt>
                <c:pt idx="2195">
                  <c:v>24596.0</c:v>
                </c:pt>
                <c:pt idx="2196">
                  <c:v>23608.0</c:v>
                </c:pt>
                <c:pt idx="2197">
                  <c:v>23608.0</c:v>
                </c:pt>
                <c:pt idx="2198">
                  <c:v>23608.0</c:v>
                </c:pt>
                <c:pt idx="2199">
                  <c:v>23608.0</c:v>
                </c:pt>
                <c:pt idx="2200">
                  <c:v>23608.0</c:v>
                </c:pt>
                <c:pt idx="2201">
                  <c:v>23608.0</c:v>
                </c:pt>
                <c:pt idx="2202">
                  <c:v>23608.0</c:v>
                </c:pt>
                <c:pt idx="2203">
                  <c:v>23608.0</c:v>
                </c:pt>
                <c:pt idx="2204">
                  <c:v>23608.0</c:v>
                </c:pt>
                <c:pt idx="2205">
                  <c:v>23608.0</c:v>
                </c:pt>
                <c:pt idx="2206">
                  <c:v>23608.0</c:v>
                </c:pt>
                <c:pt idx="2207">
                  <c:v>23608.0</c:v>
                </c:pt>
                <c:pt idx="2208">
                  <c:v>23608.0</c:v>
                </c:pt>
                <c:pt idx="2209">
                  <c:v>23608.0</c:v>
                </c:pt>
                <c:pt idx="2210">
                  <c:v>23608.0</c:v>
                </c:pt>
                <c:pt idx="2211">
                  <c:v>24552.0</c:v>
                </c:pt>
                <c:pt idx="2212">
                  <c:v>26680.0</c:v>
                </c:pt>
                <c:pt idx="2213">
                  <c:v>23608.0</c:v>
                </c:pt>
                <c:pt idx="2214">
                  <c:v>23608.0</c:v>
                </c:pt>
                <c:pt idx="2215">
                  <c:v>23608.0</c:v>
                </c:pt>
                <c:pt idx="2216">
                  <c:v>23608.0</c:v>
                </c:pt>
                <c:pt idx="2217">
                  <c:v>23608.0</c:v>
                </c:pt>
                <c:pt idx="2218">
                  <c:v>23608.0</c:v>
                </c:pt>
                <c:pt idx="2219">
                  <c:v>23608.0</c:v>
                </c:pt>
                <c:pt idx="2220">
                  <c:v>23608.0</c:v>
                </c:pt>
                <c:pt idx="2221">
                  <c:v>23608.0</c:v>
                </c:pt>
                <c:pt idx="2222">
                  <c:v>23608.0</c:v>
                </c:pt>
                <c:pt idx="2223">
                  <c:v>23608.0</c:v>
                </c:pt>
                <c:pt idx="2224">
                  <c:v>23608.0</c:v>
                </c:pt>
                <c:pt idx="2225">
                  <c:v>23608.0</c:v>
                </c:pt>
                <c:pt idx="2226">
                  <c:v>23608.0</c:v>
                </c:pt>
                <c:pt idx="2227">
                  <c:v>23608.0</c:v>
                </c:pt>
                <c:pt idx="2228">
                  <c:v>24548.0</c:v>
                </c:pt>
                <c:pt idx="2229">
                  <c:v>25536.0</c:v>
                </c:pt>
                <c:pt idx="2230">
                  <c:v>23608.0</c:v>
                </c:pt>
                <c:pt idx="2231">
                  <c:v>23608.0</c:v>
                </c:pt>
                <c:pt idx="2232">
                  <c:v>23608.0</c:v>
                </c:pt>
                <c:pt idx="2233">
                  <c:v>23608.0</c:v>
                </c:pt>
                <c:pt idx="2234">
                  <c:v>23608.0</c:v>
                </c:pt>
                <c:pt idx="2235">
                  <c:v>23608.0</c:v>
                </c:pt>
                <c:pt idx="2236">
                  <c:v>23608.0</c:v>
                </c:pt>
                <c:pt idx="2237">
                  <c:v>23608.0</c:v>
                </c:pt>
                <c:pt idx="2238">
                  <c:v>23608.0</c:v>
                </c:pt>
                <c:pt idx="2239">
                  <c:v>23608.0</c:v>
                </c:pt>
                <c:pt idx="2240">
                  <c:v>23608.0</c:v>
                </c:pt>
                <c:pt idx="2241">
                  <c:v>23608.0</c:v>
                </c:pt>
                <c:pt idx="2242">
                  <c:v>23608.0</c:v>
                </c:pt>
                <c:pt idx="2243">
                  <c:v>23608.0</c:v>
                </c:pt>
                <c:pt idx="2244">
                  <c:v>23608.0</c:v>
                </c:pt>
                <c:pt idx="2245">
                  <c:v>24304.0</c:v>
                </c:pt>
                <c:pt idx="2246">
                  <c:v>25504.0</c:v>
                </c:pt>
                <c:pt idx="2247">
                  <c:v>23608.0</c:v>
                </c:pt>
                <c:pt idx="2248">
                  <c:v>23608.0</c:v>
                </c:pt>
                <c:pt idx="2249">
                  <c:v>23608.0</c:v>
                </c:pt>
                <c:pt idx="2250">
                  <c:v>23608.0</c:v>
                </c:pt>
                <c:pt idx="2251">
                  <c:v>23608.0</c:v>
                </c:pt>
                <c:pt idx="2252">
                  <c:v>23608.0</c:v>
                </c:pt>
                <c:pt idx="2253">
                  <c:v>23608.0</c:v>
                </c:pt>
                <c:pt idx="2254">
                  <c:v>23608.0</c:v>
                </c:pt>
                <c:pt idx="2255">
                  <c:v>23608.0</c:v>
                </c:pt>
                <c:pt idx="2256">
                  <c:v>23608.0</c:v>
                </c:pt>
                <c:pt idx="2257">
                  <c:v>23608.0</c:v>
                </c:pt>
                <c:pt idx="2258">
                  <c:v>23608.0</c:v>
                </c:pt>
                <c:pt idx="2259">
                  <c:v>23608.0</c:v>
                </c:pt>
                <c:pt idx="2260">
                  <c:v>23608.0</c:v>
                </c:pt>
                <c:pt idx="2261">
                  <c:v>23608.0</c:v>
                </c:pt>
                <c:pt idx="2262">
                  <c:v>23608.0</c:v>
                </c:pt>
                <c:pt idx="2263">
                  <c:v>25528.0</c:v>
                </c:pt>
                <c:pt idx="2264">
                  <c:v>23608.0</c:v>
                </c:pt>
                <c:pt idx="2265">
                  <c:v>23608.0</c:v>
                </c:pt>
                <c:pt idx="2266">
                  <c:v>23608.0</c:v>
                </c:pt>
                <c:pt idx="2267">
                  <c:v>23608.0</c:v>
                </c:pt>
                <c:pt idx="2268">
                  <c:v>23608.0</c:v>
                </c:pt>
                <c:pt idx="2269">
                  <c:v>23608.0</c:v>
                </c:pt>
                <c:pt idx="2270">
                  <c:v>23608.0</c:v>
                </c:pt>
                <c:pt idx="2271">
                  <c:v>23608.0</c:v>
                </c:pt>
                <c:pt idx="2272">
                  <c:v>23608.0</c:v>
                </c:pt>
                <c:pt idx="2273">
                  <c:v>23608.0</c:v>
                </c:pt>
                <c:pt idx="2274">
                  <c:v>23608.0</c:v>
                </c:pt>
                <c:pt idx="2275">
                  <c:v>23608.0</c:v>
                </c:pt>
                <c:pt idx="2276">
                  <c:v>23608.0</c:v>
                </c:pt>
                <c:pt idx="2277">
                  <c:v>23608.0</c:v>
                </c:pt>
                <c:pt idx="2278">
                  <c:v>23608.0</c:v>
                </c:pt>
                <c:pt idx="2279">
                  <c:v>23608.0</c:v>
                </c:pt>
                <c:pt idx="2280">
                  <c:v>25576.0</c:v>
                </c:pt>
                <c:pt idx="2281">
                  <c:v>23608.0</c:v>
                </c:pt>
                <c:pt idx="2282">
                  <c:v>23608.0</c:v>
                </c:pt>
                <c:pt idx="2283">
                  <c:v>23608.0</c:v>
                </c:pt>
                <c:pt idx="2284">
                  <c:v>23608.0</c:v>
                </c:pt>
                <c:pt idx="2285">
                  <c:v>23608.0</c:v>
                </c:pt>
                <c:pt idx="2286">
                  <c:v>23608.0</c:v>
                </c:pt>
                <c:pt idx="2287">
                  <c:v>23608.0</c:v>
                </c:pt>
                <c:pt idx="2288">
                  <c:v>23608.0</c:v>
                </c:pt>
                <c:pt idx="2289">
                  <c:v>23608.0</c:v>
                </c:pt>
                <c:pt idx="2290">
                  <c:v>23608.0</c:v>
                </c:pt>
                <c:pt idx="2291">
                  <c:v>23608.0</c:v>
                </c:pt>
                <c:pt idx="2292">
                  <c:v>23608.0</c:v>
                </c:pt>
                <c:pt idx="2293">
                  <c:v>23608.0</c:v>
                </c:pt>
                <c:pt idx="2294">
                  <c:v>23608.0</c:v>
                </c:pt>
                <c:pt idx="2295">
                  <c:v>23608.0</c:v>
                </c:pt>
                <c:pt idx="2296">
                  <c:v>23608.0</c:v>
                </c:pt>
                <c:pt idx="2297">
                  <c:v>25480.0</c:v>
                </c:pt>
                <c:pt idx="2298">
                  <c:v>24544.0</c:v>
                </c:pt>
                <c:pt idx="2299">
                  <c:v>23608.0</c:v>
                </c:pt>
                <c:pt idx="2300">
                  <c:v>23608.0</c:v>
                </c:pt>
                <c:pt idx="2301">
                  <c:v>23608.0</c:v>
                </c:pt>
                <c:pt idx="2302">
                  <c:v>23608.0</c:v>
                </c:pt>
                <c:pt idx="2303">
                  <c:v>23608.0</c:v>
                </c:pt>
                <c:pt idx="2304">
                  <c:v>23608.0</c:v>
                </c:pt>
                <c:pt idx="2305">
                  <c:v>23608.0</c:v>
                </c:pt>
                <c:pt idx="2306">
                  <c:v>23608.0</c:v>
                </c:pt>
                <c:pt idx="2307">
                  <c:v>23608.0</c:v>
                </c:pt>
                <c:pt idx="2308">
                  <c:v>23608.0</c:v>
                </c:pt>
                <c:pt idx="2309">
                  <c:v>23608.0</c:v>
                </c:pt>
                <c:pt idx="2310">
                  <c:v>23608.0</c:v>
                </c:pt>
                <c:pt idx="2311">
                  <c:v>23608.0</c:v>
                </c:pt>
                <c:pt idx="2312">
                  <c:v>23608.0</c:v>
                </c:pt>
                <c:pt idx="2313">
                  <c:v>23608.0</c:v>
                </c:pt>
                <c:pt idx="2314">
                  <c:v>24544.0</c:v>
                </c:pt>
                <c:pt idx="2315">
                  <c:v>26280.0</c:v>
                </c:pt>
                <c:pt idx="2316">
                  <c:v>24608.0</c:v>
                </c:pt>
                <c:pt idx="2317">
                  <c:v>24608.0</c:v>
                </c:pt>
                <c:pt idx="2318">
                  <c:v>24608.0</c:v>
                </c:pt>
                <c:pt idx="2319">
                  <c:v>24608.0</c:v>
                </c:pt>
                <c:pt idx="2320">
                  <c:v>24608.0</c:v>
                </c:pt>
                <c:pt idx="2321">
                  <c:v>24608.0</c:v>
                </c:pt>
                <c:pt idx="2322">
                  <c:v>24608.0</c:v>
                </c:pt>
                <c:pt idx="2323">
                  <c:v>24608.0</c:v>
                </c:pt>
                <c:pt idx="2324">
                  <c:v>24608.0</c:v>
                </c:pt>
                <c:pt idx="2325">
                  <c:v>24608.0</c:v>
                </c:pt>
                <c:pt idx="2326">
                  <c:v>24608.0</c:v>
                </c:pt>
                <c:pt idx="2327">
                  <c:v>24608.0</c:v>
                </c:pt>
                <c:pt idx="2328">
                  <c:v>24608.0</c:v>
                </c:pt>
                <c:pt idx="2329">
                  <c:v>24608.0</c:v>
                </c:pt>
                <c:pt idx="2330">
                  <c:v>24608.0</c:v>
                </c:pt>
                <c:pt idx="2331">
                  <c:v>24608.0</c:v>
                </c:pt>
                <c:pt idx="2332">
                  <c:v>26496.0</c:v>
                </c:pt>
                <c:pt idx="2333">
                  <c:v>24608.0</c:v>
                </c:pt>
                <c:pt idx="2334">
                  <c:v>24608.0</c:v>
                </c:pt>
                <c:pt idx="2335">
                  <c:v>24608.0</c:v>
                </c:pt>
                <c:pt idx="2336">
                  <c:v>24608.0</c:v>
                </c:pt>
                <c:pt idx="2337">
                  <c:v>24608.0</c:v>
                </c:pt>
                <c:pt idx="2338">
                  <c:v>24608.0</c:v>
                </c:pt>
                <c:pt idx="2339">
                  <c:v>24608.0</c:v>
                </c:pt>
                <c:pt idx="2340">
                  <c:v>24608.0</c:v>
                </c:pt>
                <c:pt idx="2341">
                  <c:v>24608.0</c:v>
                </c:pt>
                <c:pt idx="2342">
                  <c:v>24608.0</c:v>
                </c:pt>
                <c:pt idx="2343">
                  <c:v>24608.0</c:v>
                </c:pt>
                <c:pt idx="2344">
                  <c:v>24608.0</c:v>
                </c:pt>
                <c:pt idx="2345">
                  <c:v>24608.0</c:v>
                </c:pt>
                <c:pt idx="2346">
                  <c:v>24608.0</c:v>
                </c:pt>
                <c:pt idx="2347">
                  <c:v>24608.0</c:v>
                </c:pt>
                <c:pt idx="2348">
                  <c:v>24608.0</c:v>
                </c:pt>
                <c:pt idx="2349">
                  <c:v>26496.0</c:v>
                </c:pt>
                <c:pt idx="2350">
                  <c:v>24608.0</c:v>
                </c:pt>
                <c:pt idx="2351">
                  <c:v>24608.0</c:v>
                </c:pt>
                <c:pt idx="2352">
                  <c:v>24608.0</c:v>
                </c:pt>
                <c:pt idx="2353">
                  <c:v>24608.0</c:v>
                </c:pt>
                <c:pt idx="2354">
                  <c:v>24608.0</c:v>
                </c:pt>
                <c:pt idx="2355">
                  <c:v>24608.0</c:v>
                </c:pt>
                <c:pt idx="2356">
                  <c:v>24608.0</c:v>
                </c:pt>
                <c:pt idx="2357">
                  <c:v>24608.0</c:v>
                </c:pt>
                <c:pt idx="2358">
                  <c:v>24608.0</c:v>
                </c:pt>
                <c:pt idx="2359">
                  <c:v>24608.0</c:v>
                </c:pt>
                <c:pt idx="2360">
                  <c:v>24608.0</c:v>
                </c:pt>
                <c:pt idx="2361">
                  <c:v>24608.0</c:v>
                </c:pt>
                <c:pt idx="2362">
                  <c:v>24608.0</c:v>
                </c:pt>
                <c:pt idx="2363">
                  <c:v>24608.0</c:v>
                </c:pt>
                <c:pt idx="2364">
                  <c:v>24608.0</c:v>
                </c:pt>
                <c:pt idx="2365">
                  <c:v>24608.0</c:v>
                </c:pt>
                <c:pt idx="2366">
                  <c:v>25540.0</c:v>
                </c:pt>
                <c:pt idx="2367">
                  <c:v>26496.0</c:v>
                </c:pt>
                <c:pt idx="2368">
                  <c:v>24608.0</c:v>
                </c:pt>
                <c:pt idx="2369">
                  <c:v>24608.0</c:v>
                </c:pt>
                <c:pt idx="2370">
                  <c:v>24608.0</c:v>
                </c:pt>
                <c:pt idx="2371">
                  <c:v>27608.0</c:v>
                </c:pt>
                <c:pt idx="2372">
                  <c:v>27608.0</c:v>
                </c:pt>
                <c:pt idx="2373">
                  <c:v>27608.0</c:v>
                </c:pt>
                <c:pt idx="2374">
                  <c:v>27608.0</c:v>
                </c:pt>
                <c:pt idx="2375">
                  <c:v>27608.0</c:v>
                </c:pt>
                <c:pt idx="2376">
                  <c:v>27608.0</c:v>
                </c:pt>
                <c:pt idx="2377">
                  <c:v>27608.0</c:v>
                </c:pt>
                <c:pt idx="2378">
                  <c:v>27608.0</c:v>
                </c:pt>
                <c:pt idx="2379">
                  <c:v>27608.0</c:v>
                </c:pt>
                <c:pt idx="2380">
                  <c:v>27608.0</c:v>
                </c:pt>
                <c:pt idx="2381">
                  <c:v>27608.0</c:v>
                </c:pt>
                <c:pt idx="2382">
                  <c:v>27608.0</c:v>
                </c:pt>
                <c:pt idx="2383">
                  <c:v>28532.0</c:v>
                </c:pt>
                <c:pt idx="2384">
                  <c:v>29472.0</c:v>
                </c:pt>
                <c:pt idx="2385">
                  <c:v>27608.0</c:v>
                </c:pt>
                <c:pt idx="2386">
                  <c:v>27608.0</c:v>
                </c:pt>
                <c:pt idx="2387">
                  <c:v>27608.0</c:v>
                </c:pt>
                <c:pt idx="2388">
                  <c:v>27608.0</c:v>
                </c:pt>
                <c:pt idx="2389">
                  <c:v>27608.0</c:v>
                </c:pt>
                <c:pt idx="2390">
                  <c:v>27608.0</c:v>
                </c:pt>
                <c:pt idx="2391">
                  <c:v>27608.0</c:v>
                </c:pt>
                <c:pt idx="2392">
                  <c:v>27608.0</c:v>
                </c:pt>
                <c:pt idx="2393">
                  <c:v>27608.0</c:v>
                </c:pt>
                <c:pt idx="2394">
                  <c:v>27608.0</c:v>
                </c:pt>
                <c:pt idx="2395">
                  <c:v>28608.0</c:v>
                </c:pt>
                <c:pt idx="2396">
                  <c:v>28608.0</c:v>
                </c:pt>
                <c:pt idx="2397">
                  <c:v>28608.0</c:v>
                </c:pt>
                <c:pt idx="2398">
                  <c:v>28608.0</c:v>
                </c:pt>
                <c:pt idx="2399">
                  <c:v>28608.0</c:v>
                </c:pt>
                <c:pt idx="2400">
                  <c:v>29560.0</c:v>
                </c:pt>
                <c:pt idx="2401">
                  <c:v>30536.0</c:v>
                </c:pt>
                <c:pt idx="2402">
                  <c:v>28608.0</c:v>
                </c:pt>
                <c:pt idx="2403">
                  <c:v>28608.0</c:v>
                </c:pt>
                <c:pt idx="2404">
                  <c:v>28608.0</c:v>
                </c:pt>
                <c:pt idx="2405">
                  <c:v>28608.0</c:v>
                </c:pt>
                <c:pt idx="2406">
                  <c:v>28608.0</c:v>
                </c:pt>
                <c:pt idx="2407">
                  <c:v>28608.0</c:v>
                </c:pt>
                <c:pt idx="2408">
                  <c:v>28608.0</c:v>
                </c:pt>
                <c:pt idx="2409">
                  <c:v>28608.0</c:v>
                </c:pt>
                <c:pt idx="2410">
                  <c:v>28608.0</c:v>
                </c:pt>
                <c:pt idx="2411">
                  <c:v>28608.0</c:v>
                </c:pt>
                <c:pt idx="2412">
                  <c:v>28608.0</c:v>
                </c:pt>
                <c:pt idx="2413">
                  <c:v>28608.0</c:v>
                </c:pt>
                <c:pt idx="2414">
                  <c:v>28608.0</c:v>
                </c:pt>
                <c:pt idx="2415">
                  <c:v>28608.0</c:v>
                </c:pt>
                <c:pt idx="2416">
                  <c:v>28608.0</c:v>
                </c:pt>
                <c:pt idx="2417">
                  <c:v>28608.0</c:v>
                </c:pt>
                <c:pt idx="2418">
                  <c:v>30512.0</c:v>
                </c:pt>
                <c:pt idx="2419">
                  <c:v>28608.0</c:v>
                </c:pt>
                <c:pt idx="2420">
                  <c:v>28608.0</c:v>
                </c:pt>
                <c:pt idx="2421">
                  <c:v>28608.0</c:v>
                </c:pt>
                <c:pt idx="2422">
                  <c:v>28608.0</c:v>
                </c:pt>
                <c:pt idx="2423">
                  <c:v>28608.0</c:v>
                </c:pt>
                <c:pt idx="2424">
                  <c:v>28608.0</c:v>
                </c:pt>
                <c:pt idx="2425">
                  <c:v>28608.0</c:v>
                </c:pt>
                <c:pt idx="2426">
                  <c:v>28608.0</c:v>
                </c:pt>
                <c:pt idx="2427">
                  <c:v>28608.0</c:v>
                </c:pt>
                <c:pt idx="2428">
                  <c:v>28608.0</c:v>
                </c:pt>
                <c:pt idx="2429">
                  <c:v>28608.0</c:v>
                </c:pt>
                <c:pt idx="2430">
                  <c:v>28608.0</c:v>
                </c:pt>
                <c:pt idx="2431">
                  <c:v>28608.0</c:v>
                </c:pt>
                <c:pt idx="2432">
                  <c:v>28608.0</c:v>
                </c:pt>
                <c:pt idx="2433">
                  <c:v>28608.0</c:v>
                </c:pt>
                <c:pt idx="2434">
                  <c:v>28608.0</c:v>
                </c:pt>
                <c:pt idx="2435">
                  <c:v>30504.0</c:v>
                </c:pt>
                <c:pt idx="2436">
                  <c:v>28608.0</c:v>
                </c:pt>
                <c:pt idx="2437">
                  <c:v>28608.0</c:v>
                </c:pt>
                <c:pt idx="2438">
                  <c:v>28608.0</c:v>
                </c:pt>
                <c:pt idx="2439">
                  <c:v>28608.0</c:v>
                </c:pt>
                <c:pt idx="2440">
                  <c:v>28608.0</c:v>
                </c:pt>
                <c:pt idx="2441">
                  <c:v>28608.0</c:v>
                </c:pt>
                <c:pt idx="2442">
                  <c:v>28608.0</c:v>
                </c:pt>
                <c:pt idx="2443">
                  <c:v>28608.0</c:v>
                </c:pt>
                <c:pt idx="2444">
                  <c:v>28608.0</c:v>
                </c:pt>
                <c:pt idx="2445">
                  <c:v>28608.0</c:v>
                </c:pt>
                <c:pt idx="2446">
                  <c:v>28608.0</c:v>
                </c:pt>
                <c:pt idx="2447">
                  <c:v>28608.0</c:v>
                </c:pt>
                <c:pt idx="2448">
                  <c:v>28608.0</c:v>
                </c:pt>
                <c:pt idx="2449">
                  <c:v>28608.0</c:v>
                </c:pt>
                <c:pt idx="2450">
                  <c:v>28608.0</c:v>
                </c:pt>
                <c:pt idx="2451">
                  <c:v>28608.0</c:v>
                </c:pt>
                <c:pt idx="2452">
                  <c:v>30512.0</c:v>
                </c:pt>
                <c:pt idx="2453">
                  <c:v>29560.0</c:v>
                </c:pt>
                <c:pt idx="2454">
                  <c:v>28608.0</c:v>
                </c:pt>
                <c:pt idx="2455">
                  <c:v>28608.0</c:v>
                </c:pt>
                <c:pt idx="2456">
                  <c:v>28608.0</c:v>
                </c:pt>
                <c:pt idx="2457">
                  <c:v>28608.0</c:v>
                </c:pt>
                <c:pt idx="2458">
                  <c:v>28608.0</c:v>
                </c:pt>
                <c:pt idx="2459">
                  <c:v>28608.0</c:v>
                </c:pt>
                <c:pt idx="2460">
                  <c:v>28608.0</c:v>
                </c:pt>
                <c:pt idx="2461">
                  <c:v>28608.0</c:v>
                </c:pt>
                <c:pt idx="2462">
                  <c:v>28608.0</c:v>
                </c:pt>
                <c:pt idx="2463">
                  <c:v>28608.0</c:v>
                </c:pt>
                <c:pt idx="2464">
                  <c:v>28608.0</c:v>
                </c:pt>
                <c:pt idx="2465">
                  <c:v>28608.0</c:v>
                </c:pt>
                <c:pt idx="2466">
                  <c:v>28608.0</c:v>
                </c:pt>
                <c:pt idx="2467">
                  <c:v>28608.0</c:v>
                </c:pt>
                <c:pt idx="2468">
                  <c:v>28608.0</c:v>
                </c:pt>
                <c:pt idx="2469">
                  <c:v>29552.0</c:v>
                </c:pt>
                <c:pt idx="2470">
                  <c:v>29584.0</c:v>
                </c:pt>
                <c:pt idx="2471">
                  <c:v>28608.0</c:v>
                </c:pt>
                <c:pt idx="2472">
                  <c:v>28608.0</c:v>
                </c:pt>
                <c:pt idx="2473">
                  <c:v>28608.0</c:v>
                </c:pt>
                <c:pt idx="2474">
                  <c:v>28608.0</c:v>
                </c:pt>
                <c:pt idx="2475">
                  <c:v>28608.0</c:v>
                </c:pt>
                <c:pt idx="2476">
                  <c:v>28608.0</c:v>
                </c:pt>
                <c:pt idx="2477">
                  <c:v>28608.0</c:v>
                </c:pt>
                <c:pt idx="2478">
                  <c:v>28608.0</c:v>
                </c:pt>
                <c:pt idx="2479">
                  <c:v>28608.0</c:v>
                </c:pt>
                <c:pt idx="2480">
                  <c:v>28608.0</c:v>
                </c:pt>
                <c:pt idx="2481">
                  <c:v>28608.0</c:v>
                </c:pt>
                <c:pt idx="2482">
                  <c:v>28608.0</c:v>
                </c:pt>
                <c:pt idx="2483">
                  <c:v>28608.0</c:v>
                </c:pt>
                <c:pt idx="2484">
                  <c:v>28608.0</c:v>
                </c:pt>
                <c:pt idx="2485">
                  <c:v>28608.0</c:v>
                </c:pt>
                <c:pt idx="2486">
                  <c:v>29532.0</c:v>
                </c:pt>
                <c:pt idx="2487">
                  <c:v>40968.0</c:v>
                </c:pt>
                <c:pt idx="2488">
                  <c:v>28608.0</c:v>
                </c:pt>
                <c:pt idx="2489">
                  <c:v>28608.0</c:v>
                </c:pt>
                <c:pt idx="2490">
                  <c:v>28608.0</c:v>
                </c:pt>
                <c:pt idx="2491">
                  <c:v>28608.0</c:v>
                </c:pt>
                <c:pt idx="2492">
                  <c:v>28608.0</c:v>
                </c:pt>
                <c:pt idx="2493">
                  <c:v>28608.0</c:v>
                </c:pt>
                <c:pt idx="2494">
                  <c:v>28608.0</c:v>
                </c:pt>
                <c:pt idx="2495">
                  <c:v>28608.0</c:v>
                </c:pt>
                <c:pt idx="2496">
                  <c:v>28608.0</c:v>
                </c:pt>
                <c:pt idx="2497">
                  <c:v>28608.0</c:v>
                </c:pt>
                <c:pt idx="2498">
                  <c:v>28608.0</c:v>
                </c:pt>
                <c:pt idx="2499">
                  <c:v>28608.0</c:v>
                </c:pt>
                <c:pt idx="2500">
                  <c:v>28608.0</c:v>
                </c:pt>
                <c:pt idx="2501">
                  <c:v>28608.0</c:v>
                </c:pt>
                <c:pt idx="2502">
                  <c:v>28608.0</c:v>
                </c:pt>
                <c:pt idx="2503">
                  <c:v>28608.0</c:v>
                </c:pt>
                <c:pt idx="2504">
                  <c:v>30584.0</c:v>
                </c:pt>
                <c:pt idx="2505">
                  <c:v>28608.0</c:v>
                </c:pt>
                <c:pt idx="2506">
                  <c:v>28608.0</c:v>
                </c:pt>
                <c:pt idx="2507">
                  <c:v>28608.0</c:v>
                </c:pt>
                <c:pt idx="2508">
                  <c:v>28608.0</c:v>
                </c:pt>
                <c:pt idx="2509">
                  <c:v>28608.0</c:v>
                </c:pt>
                <c:pt idx="2510">
                  <c:v>28608.0</c:v>
                </c:pt>
                <c:pt idx="2511">
                  <c:v>28608.0</c:v>
                </c:pt>
                <c:pt idx="2512">
                  <c:v>28608.0</c:v>
                </c:pt>
                <c:pt idx="2513">
                  <c:v>28608.0</c:v>
                </c:pt>
                <c:pt idx="2514">
                  <c:v>28608.0</c:v>
                </c:pt>
                <c:pt idx="2515">
                  <c:v>28608.0</c:v>
                </c:pt>
                <c:pt idx="2516">
                  <c:v>28608.0</c:v>
                </c:pt>
                <c:pt idx="2517">
                  <c:v>29608.0</c:v>
                </c:pt>
                <c:pt idx="2518">
                  <c:v>29608.0</c:v>
                </c:pt>
                <c:pt idx="2519">
                  <c:v>29608.0</c:v>
                </c:pt>
                <c:pt idx="2520">
                  <c:v>29608.0</c:v>
                </c:pt>
                <c:pt idx="2521">
                  <c:v>31544.0</c:v>
                </c:pt>
                <c:pt idx="2522">
                  <c:v>29608.0</c:v>
                </c:pt>
                <c:pt idx="2523">
                  <c:v>29608.0</c:v>
                </c:pt>
                <c:pt idx="2524">
                  <c:v>29608.0</c:v>
                </c:pt>
                <c:pt idx="2525">
                  <c:v>29608.0</c:v>
                </c:pt>
                <c:pt idx="2526">
                  <c:v>29608.0</c:v>
                </c:pt>
                <c:pt idx="2527">
                  <c:v>29608.0</c:v>
                </c:pt>
                <c:pt idx="2528">
                  <c:v>29608.0</c:v>
                </c:pt>
                <c:pt idx="2529">
                  <c:v>29608.0</c:v>
                </c:pt>
                <c:pt idx="2530">
                  <c:v>29608.0</c:v>
                </c:pt>
                <c:pt idx="2531">
                  <c:v>29608.0</c:v>
                </c:pt>
                <c:pt idx="2532">
                  <c:v>29608.0</c:v>
                </c:pt>
                <c:pt idx="2533">
                  <c:v>29608.0</c:v>
                </c:pt>
                <c:pt idx="2534">
                  <c:v>29608.0</c:v>
                </c:pt>
                <c:pt idx="2535">
                  <c:v>29608.0</c:v>
                </c:pt>
                <c:pt idx="2536">
                  <c:v>29608.0</c:v>
                </c:pt>
                <c:pt idx="2537">
                  <c:v>29608.0</c:v>
                </c:pt>
                <c:pt idx="2538">
                  <c:v>31536.0</c:v>
                </c:pt>
                <c:pt idx="2539">
                  <c:v>30572.0</c:v>
                </c:pt>
                <c:pt idx="2540">
                  <c:v>29608.0</c:v>
                </c:pt>
                <c:pt idx="2541">
                  <c:v>29608.0</c:v>
                </c:pt>
                <c:pt idx="2542">
                  <c:v>29608.0</c:v>
                </c:pt>
                <c:pt idx="2543">
                  <c:v>29608.0</c:v>
                </c:pt>
                <c:pt idx="2544">
                  <c:v>29608.0</c:v>
                </c:pt>
                <c:pt idx="2545">
                  <c:v>29608.0</c:v>
                </c:pt>
                <c:pt idx="2546">
                  <c:v>29608.0</c:v>
                </c:pt>
                <c:pt idx="2547">
                  <c:v>29608.0</c:v>
                </c:pt>
                <c:pt idx="2548">
                  <c:v>29608.0</c:v>
                </c:pt>
                <c:pt idx="2549">
                  <c:v>29608.0</c:v>
                </c:pt>
                <c:pt idx="2550">
                  <c:v>29608.0</c:v>
                </c:pt>
                <c:pt idx="2551">
                  <c:v>29608.0</c:v>
                </c:pt>
                <c:pt idx="2552">
                  <c:v>29608.0</c:v>
                </c:pt>
                <c:pt idx="2553">
                  <c:v>29608.0</c:v>
                </c:pt>
                <c:pt idx="2554">
                  <c:v>29608.0</c:v>
                </c:pt>
                <c:pt idx="2555">
                  <c:v>31528.0</c:v>
                </c:pt>
                <c:pt idx="2556">
                  <c:v>30568.0</c:v>
                </c:pt>
                <c:pt idx="2557">
                  <c:v>29608.0</c:v>
                </c:pt>
                <c:pt idx="2558">
                  <c:v>29608.0</c:v>
                </c:pt>
                <c:pt idx="2559">
                  <c:v>29608.0</c:v>
                </c:pt>
                <c:pt idx="2560">
                  <c:v>29608.0</c:v>
                </c:pt>
                <c:pt idx="2561">
                  <c:v>29608.0</c:v>
                </c:pt>
                <c:pt idx="2562">
                  <c:v>29608.0</c:v>
                </c:pt>
                <c:pt idx="2563">
                  <c:v>29608.0</c:v>
                </c:pt>
                <c:pt idx="2564">
                  <c:v>29608.0</c:v>
                </c:pt>
                <c:pt idx="2565">
                  <c:v>29608.0</c:v>
                </c:pt>
                <c:pt idx="2566">
                  <c:v>29608.0</c:v>
                </c:pt>
                <c:pt idx="2567">
                  <c:v>29608.0</c:v>
                </c:pt>
                <c:pt idx="2568">
                  <c:v>29608.0</c:v>
                </c:pt>
                <c:pt idx="2569">
                  <c:v>29608.0</c:v>
                </c:pt>
                <c:pt idx="2570">
                  <c:v>29608.0</c:v>
                </c:pt>
                <c:pt idx="2571">
                  <c:v>29608.0</c:v>
                </c:pt>
                <c:pt idx="2572">
                  <c:v>30548.0</c:v>
                </c:pt>
                <c:pt idx="2573">
                  <c:v>31544.0</c:v>
                </c:pt>
                <c:pt idx="2574">
                  <c:v>29608.0</c:v>
                </c:pt>
                <c:pt idx="2575">
                  <c:v>29608.0</c:v>
                </c:pt>
                <c:pt idx="2576">
                  <c:v>29608.0</c:v>
                </c:pt>
                <c:pt idx="2577">
                  <c:v>29608.0</c:v>
                </c:pt>
                <c:pt idx="2578">
                  <c:v>29608.0</c:v>
                </c:pt>
                <c:pt idx="2579">
                  <c:v>29608.0</c:v>
                </c:pt>
                <c:pt idx="2580">
                  <c:v>29608.0</c:v>
                </c:pt>
                <c:pt idx="2581">
                  <c:v>29608.0</c:v>
                </c:pt>
                <c:pt idx="2582">
                  <c:v>29608.0</c:v>
                </c:pt>
                <c:pt idx="2583">
                  <c:v>29608.0</c:v>
                </c:pt>
                <c:pt idx="2584">
                  <c:v>29608.0</c:v>
                </c:pt>
                <c:pt idx="2585">
                  <c:v>29608.0</c:v>
                </c:pt>
                <c:pt idx="2586">
                  <c:v>29608.0</c:v>
                </c:pt>
                <c:pt idx="2587">
                  <c:v>29608.0</c:v>
                </c:pt>
                <c:pt idx="2588">
                  <c:v>29608.0</c:v>
                </c:pt>
                <c:pt idx="2589">
                  <c:v>30524.0</c:v>
                </c:pt>
                <c:pt idx="2590">
                  <c:v>31504.0</c:v>
                </c:pt>
                <c:pt idx="2591">
                  <c:v>29608.0</c:v>
                </c:pt>
                <c:pt idx="2592">
                  <c:v>29608.0</c:v>
                </c:pt>
                <c:pt idx="2593">
                  <c:v>29608.0</c:v>
                </c:pt>
                <c:pt idx="2594">
                  <c:v>29608.0</c:v>
                </c:pt>
                <c:pt idx="2595">
                  <c:v>29608.0</c:v>
                </c:pt>
                <c:pt idx="2596">
                  <c:v>29608.0</c:v>
                </c:pt>
                <c:pt idx="2597">
                  <c:v>29608.0</c:v>
                </c:pt>
                <c:pt idx="2598">
                  <c:v>29608.0</c:v>
                </c:pt>
                <c:pt idx="2599">
                  <c:v>29608.0</c:v>
                </c:pt>
                <c:pt idx="2600">
                  <c:v>29608.0</c:v>
                </c:pt>
                <c:pt idx="2601">
                  <c:v>29608.0</c:v>
                </c:pt>
                <c:pt idx="2602">
                  <c:v>29608.0</c:v>
                </c:pt>
                <c:pt idx="2603">
                  <c:v>29608.0</c:v>
                </c:pt>
                <c:pt idx="2604">
                  <c:v>29608.0</c:v>
                </c:pt>
                <c:pt idx="2605">
                  <c:v>29608.0</c:v>
                </c:pt>
                <c:pt idx="2606">
                  <c:v>29608.0</c:v>
                </c:pt>
                <c:pt idx="2607">
                  <c:v>31528.0</c:v>
                </c:pt>
                <c:pt idx="2608">
                  <c:v>29608.0</c:v>
                </c:pt>
                <c:pt idx="2609">
                  <c:v>29608.0</c:v>
                </c:pt>
                <c:pt idx="2610">
                  <c:v>29608.0</c:v>
                </c:pt>
                <c:pt idx="2611">
                  <c:v>29608.0</c:v>
                </c:pt>
                <c:pt idx="2612">
                  <c:v>29608.0</c:v>
                </c:pt>
                <c:pt idx="2613">
                  <c:v>29608.0</c:v>
                </c:pt>
                <c:pt idx="2614">
                  <c:v>29608.0</c:v>
                </c:pt>
                <c:pt idx="2615">
                  <c:v>29608.0</c:v>
                </c:pt>
                <c:pt idx="2616">
                  <c:v>29608.0</c:v>
                </c:pt>
                <c:pt idx="2617">
                  <c:v>29608.0</c:v>
                </c:pt>
                <c:pt idx="2618">
                  <c:v>29608.0</c:v>
                </c:pt>
                <c:pt idx="2619">
                  <c:v>29608.0</c:v>
                </c:pt>
                <c:pt idx="2620">
                  <c:v>29608.0</c:v>
                </c:pt>
                <c:pt idx="2621">
                  <c:v>29608.0</c:v>
                </c:pt>
                <c:pt idx="2622">
                  <c:v>29608.0</c:v>
                </c:pt>
                <c:pt idx="2623">
                  <c:v>29608.0</c:v>
                </c:pt>
                <c:pt idx="2624">
                  <c:v>31496.0</c:v>
                </c:pt>
                <c:pt idx="2625">
                  <c:v>30552.0</c:v>
                </c:pt>
                <c:pt idx="2626">
                  <c:v>29608.0</c:v>
                </c:pt>
                <c:pt idx="2627">
                  <c:v>29608.0</c:v>
                </c:pt>
                <c:pt idx="2628">
                  <c:v>29608.0</c:v>
                </c:pt>
                <c:pt idx="2629">
                  <c:v>29608.0</c:v>
                </c:pt>
                <c:pt idx="2630">
                  <c:v>29608.0</c:v>
                </c:pt>
                <c:pt idx="2631">
                  <c:v>29608.0</c:v>
                </c:pt>
                <c:pt idx="2632">
                  <c:v>29608.0</c:v>
                </c:pt>
                <c:pt idx="2633">
                  <c:v>29608.0</c:v>
                </c:pt>
                <c:pt idx="2634">
                  <c:v>29608.0</c:v>
                </c:pt>
                <c:pt idx="2635">
                  <c:v>29608.0</c:v>
                </c:pt>
                <c:pt idx="2636">
                  <c:v>29608.0</c:v>
                </c:pt>
                <c:pt idx="2637">
                  <c:v>29624.0</c:v>
                </c:pt>
                <c:pt idx="2638">
                  <c:v>29624.0</c:v>
                </c:pt>
                <c:pt idx="2639">
                  <c:v>29624.0</c:v>
                </c:pt>
                <c:pt idx="2640">
                  <c:v>29624.0</c:v>
                </c:pt>
                <c:pt idx="2641">
                  <c:v>30536.0</c:v>
                </c:pt>
                <c:pt idx="2642">
                  <c:v>31472.0</c:v>
                </c:pt>
                <c:pt idx="2643">
                  <c:v>29624.0</c:v>
                </c:pt>
                <c:pt idx="2644">
                  <c:v>29624.0</c:v>
                </c:pt>
                <c:pt idx="2645">
                  <c:v>29624.0</c:v>
                </c:pt>
                <c:pt idx="2646">
                  <c:v>29624.0</c:v>
                </c:pt>
                <c:pt idx="2647">
                  <c:v>29624.0</c:v>
                </c:pt>
                <c:pt idx="2648">
                  <c:v>29624.0</c:v>
                </c:pt>
                <c:pt idx="2649">
                  <c:v>29624.0</c:v>
                </c:pt>
                <c:pt idx="2650">
                  <c:v>29624.0</c:v>
                </c:pt>
                <c:pt idx="2651">
                  <c:v>29624.0</c:v>
                </c:pt>
                <c:pt idx="2652">
                  <c:v>29624.0</c:v>
                </c:pt>
                <c:pt idx="2653">
                  <c:v>29624.0</c:v>
                </c:pt>
                <c:pt idx="2654">
                  <c:v>29624.0</c:v>
                </c:pt>
                <c:pt idx="2655">
                  <c:v>29624.0</c:v>
                </c:pt>
                <c:pt idx="2656">
                  <c:v>29624.0</c:v>
                </c:pt>
                <c:pt idx="2657">
                  <c:v>29624.0</c:v>
                </c:pt>
                <c:pt idx="2658">
                  <c:v>29624.0</c:v>
                </c:pt>
                <c:pt idx="2659">
                  <c:v>31560.0</c:v>
                </c:pt>
                <c:pt idx="2660">
                  <c:v>29624.0</c:v>
                </c:pt>
                <c:pt idx="2661">
                  <c:v>29624.0</c:v>
                </c:pt>
                <c:pt idx="2662">
                  <c:v>29624.0</c:v>
                </c:pt>
                <c:pt idx="2663">
                  <c:v>29624.0</c:v>
                </c:pt>
                <c:pt idx="2664">
                  <c:v>29624.0</c:v>
                </c:pt>
                <c:pt idx="2665">
                  <c:v>29624.0</c:v>
                </c:pt>
                <c:pt idx="2666">
                  <c:v>29624.0</c:v>
                </c:pt>
                <c:pt idx="2667">
                  <c:v>29624.0</c:v>
                </c:pt>
                <c:pt idx="2668">
                  <c:v>29624.0</c:v>
                </c:pt>
                <c:pt idx="2669">
                  <c:v>29624.0</c:v>
                </c:pt>
                <c:pt idx="2670">
                  <c:v>29624.0</c:v>
                </c:pt>
                <c:pt idx="2671">
                  <c:v>29624.0</c:v>
                </c:pt>
                <c:pt idx="2672">
                  <c:v>29624.0</c:v>
                </c:pt>
                <c:pt idx="2673">
                  <c:v>29624.0</c:v>
                </c:pt>
                <c:pt idx="2674">
                  <c:v>29624.0</c:v>
                </c:pt>
                <c:pt idx="2675">
                  <c:v>29624.0</c:v>
                </c:pt>
                <c:pt idx="2676">
                  <c:v>31544.0</c:v>
                </c:pt>
                <c:pt idx="2677">
                  <c:v>30624.0</c:v>
                </c:pt>
                <c:pt idx="2678">
                  <c:v>30624.0</c:v>
                </c:pt>
                <c:pt idx="2679">
                  <c:v>30624.0</c:v>
                </c:pt>
                <c:pt idx="2680">
                  <c:v>30624.0</c:v>
                </c:pt>
                <c:pt idx="2681">
                  <c:v>30624.0</c:v>
                </c:pt>
                <c:pt idx="2682">
                  <c:v>30624.0</c:v>
                </c:pt>
                <c:pt idx="2683">
                  <c:v>30624.0</c:v>
                </c:pt>
                <c:pt idx="2684">
                  <c:v>30624.0</c:v>
                </c:pt>
                <c:pt idx="2685">
                  <c:v>30624.0</c:v>
                </c:pt>
                <c:pt idx="2686">
                  <c:v>30624.0</c:v>
                </c:pt>
                <c:pt idx="2687">
                  <c:v>30624.0</c:v>
                </c:pt>
                <c:pt idx="2688">
                  <c:v>30624.0</c:v>
                </c:pt>
                <c:pt idx="2689">
                  <c:v>30624.0</c:v>
                </c:pt>
                <c:pt idx="2690">
                  <c:v>30624.0</c:v>
                </c:pt>
                <c:pt idx="2691">
                  <c:v>30624.0</c:v>
                </c:pt>
                <c:pt idx="2692">
                  <c:v>30624.0</c:v>
                </c:pt>
                <c:pt idx="2693">
                  <c:v>32544.0</c:v>
                </c:pt>
                <c:pt idx="2694">
                  <c:v>30624.0</c:v>
                </c:pt>
                <c:pt idx="2695">
                  <c:v>30624.0</c:v>
                </c:pt>
                <c:pt idx="2696">
                  <c:v>30624.0</c:v>
                </c:pt>
                <c:pt idx="2697">
                  <c:v>30624.0</c:v>
                </c:pt>
                <c:pt idx="2698">
                  <c:v>30624.0</c:v>
                </c:pt>
                <c:pt idx="2699">
                  <c:v>30624.0</c:v>
                </c:pt>
                <c:pt idx="2700">
                  <c:v>30624.0</c:v>
                </c:pt>
                <c:pt idx="2701">
                  <c:v>30624.0</c:v>
                </c:pt>
                <c:pt idx="2702">
                  <c:v>30624.0</c:v>
                </c:pt>
                <c:pt idx="2703">
                  <c:v>30624.0</c:v>
                </c:pt>
                <c:pt idx="2704">
                  <c:v>30624.0</c:v>
                </c:pt>
                <c:pt idx="2705">
                  <c:v>30624.0</c:v>
                </c:pt>
                <c:pt idx="2706">
                  <c:v>30624.0</c:v>
                </c:pt>
                <c:pt idx="2707">
                  <c:v>30624.0</c:v>
                </c:pt>
                <c:pt idx="2708">
                  <c:v>30624.0</c:v>
                </c:pt>
                <c:pt idx="2709">
                  <c:v>30624.0</c:v>
                </c:pt>
                <c:pt idx="2710">
                  <c:v>32504.0</c:v>
                </c:pt>
                <c:pt idx="2711">
                  <c:v>37172.0</c:v>
                </c:pt>
                <c:pt idx="2712">
                  <c:v>30624.0</c:v>
                </c:pt>
                <c:pt idx="2713">
                  <c:v>30624.0</c:v>
                </c:pt>
                <c:pt idx="2714">
                  <c:v>30624.0</c:v>
                </c:pt>
                <c:pt idx="2715">
                  <c:v>30624.0</c:v>
                </c:pt>
                <c:pt idx="2716">
                  <c:v>30624.0</c:v>
                </c:pt>
                <c:pt idx="2717">
                  <c:v>30624.0</c:v>
                </c:pt>
                <c:pt idx="2718">
                  <c:v>30624.0</c:v>
                </c:pt>
                <c:pt idx="2719">
                  <c:v>30624.0</c:v>
                </c:pt>
                <c:pt idx="2720">
                  <c:v>30624.0</c:v>
                </c:pt>
                <c:pt idx="2721">
                  <c:v>30624.0</c:v>
                </c:pt>
                <c:pt idx="2722">
                  <c:v>30624.0</c:v>
                </c:pt>
                <c:pt idx="2723">
                  <c:v>30624.0</c:v>
                </c:pt>
                <c:pt idx="2724">
                  <c:v>30624.0</c:v>
                </c:pt>
                <c:pt idx="2725">
                  <c:v>30624.0</c:v>
                </c:pt>
                <c:pt idx="2726">
                  <c:v>30624.0</c:v>
                </c:pt>
                <c:pt idx="2727">
                  <c:v>31576.0</c:v>
                </c:pt>
                <c:pt idx="2728">
                  <c:v>31612.0</c:v>
                </c:pt>
                <c:pt idx="2729">
                  <c:v>30624.0</c:v>
                </c:pt>
                <c:pt idx="2730">
                  <c:v>30624.0</c:v>
                </c:pt>
                <c:pt idx="2731">
                  <c:v>30624.0</c:v>
                </c:pt>
                <c:pt idx="2732">
                  <c:v>30624.0</c:v>
                </c:pt>
                <c:pt idx="2733">
                  <c:v>30624.0</c:v>
                </c:pt>
                <c:pt idx="2734">
                  <c:v>30624.0</c:v>
                </c:pt>
                <c:pt idx="2735">
                  <c:v>30624.0</c:v>
                </c:pt>
                <c:pt idx="2736">
                  <c:v>30624.0</c:v>
                </c:pt>
                <c:pt idx="2737">
                  <c:v>30624.0</c:v>
                </c:pt>
                <c:pt idx="2738">
                  <c:v>30624.0</c:v>
                </c:pt>
                <c:pt idx="2739">
                  <c:v>30624.0</c:v>
                </c:pt>
                <c:pt idx="2740">
                  <c:v>30624.0</c:v>
                </c:pt>
                <c:pt idx="2741">
                  <c:v>30624.0</c:v>
                </c:pt>
                <c:pt idx="2742">
                  <c:v>30624.0</c:v>
                </c:pt>
                <c:pt idx="2743">
                  <c:v>30624.0</c:v>
                </c:pt>
                <c:pt idx="2744">
                  <c:v>30624.0</c:v>
                </c:pt>
                <c:pt idx="2745">
                  <c:v>32544.0</c:v>
                </c:pt>
                <c:pt idx="2746">
                  <c:v>30624.0</c:v>
                </c:pt>
                <c:pt idx="2747">
                  <c:v>30624.0</c:v>
                </c:pt>
                <c:pt idx="2748">
                  <c:v>30624.0</c:v>
                </c:pt>
                <c:pt idx="2749">
                  <c:v>30624.0</c:v>
                </c:pt>
                <c:pt idx="2750">
                  <c:v>30624.0</c:v>
                </c:pt>
                <c:pt idx="2751">
                  <c:v>30624.0</c:v>
                </c:pt>
                <c:pt idx="2752">
                  <c:v>30624.0</c:v>
                </c:pt>
                <c:pt idx="2753">
                  <c:v>30624.0</c:v>
                </c:pt>
                <c:pt idx="2754">
                  <c:v>30624.0</c:v>
                </c:pt>
                <c:pt idx="2755">
                  <c:v>30624.0</c:v>
                </c:pt>
                <c:pt idx="2756">
                  <c:v>30624.0</c:v>
                </c:pt>
                <c:pt idx="2757">
                  <c:v>30624.0</c:v>
                </c:pt>
                <c:pt idx="2758">
                  <c:v>30624.0</c:v>
                </c:pt>
                <c:pt idx="2759">
                  <c:v>30624.0</c:v>
                </c:pt>
                <c:pt idx="2760">
                  <c:v>30624.0</c:v>
                </c:pt>
                <c:pt idx="2761">
                  <c:v>30624.0</c:v>
                </c:pt>
                <c:pt idx="2762">
                  <c:v>32536.0</c:v>
                </c:pt>
                <c:pt idx="2763">
                  <c:v>32976.0</c:v>
                </c:pt>
                <c:pt idx="2764">
                  <c:v>30624.0</c:v>
                </c:pt>
                <c:pt idx="2765">
                  <c:v>30624.0</c:v>
                </c:pt>
                <c:pt idx="2766">
                  <c:v>30624.0</c:v>
                </c:pt>
                <c:pt idx="2767">
                  <c:v>30624.0</c:v>
                </c:pt>
                <c:pt idx="2768">
                  <c:v>30624.0</c:v>
                </c:pt>
                <c:pt idx="2769">
                  <c:v>30624.0</c:v>
                </c:pt>
                <c:pt idx="2770">
                  <c:v>30624.0</c:v>
                </c:pt>
                <c:pt idx="2771">
                  <c:v>30624.0</c:v>
                </c:pt>
                <c:pt idx="2772">
                  <c:v>30624.0</c:v>
                </c:pt>
                <c:pt idx="2773">
                  <c:v>30624.0</c:v>
                </c:pt>
                <c:pt idx="2774">
                  <c:v>30624.0</c:v>
                </c:pt>
                <c:pt idx="2775">
                  <c:v>30624.0</c:v>
                </c:pt>
                <c:pt idx="2776">
                  <c:v>30624.0</c:v>
                </c:pt>
                <c:pt idx="2777">
                  <c:v>30624.0</c:v>
                </c:pt>
                <c:pt idx="2778">
                  <c:v>30624.0</c:v>
                </c:pt>
                <c:pt idx="2779">
                  <c:v>31576.0</c:v>
                </c:pt>
                <c:pt idx="2780">
                  <c:v>31580.0</c:v>
                </c:pt>
                <c:pt idx="2781">
                  <c:v>30624.0</c:v>
                </c:pt>
                <c:pt idx="2782">
                  <c:v>30624.0</c:v>
                </c:pt>
                <c:pt idx="2783">
                  <c:v>30624.0</c:v>
                </c:pt>
                <c:pt idx="2784">
                  <c:v>30624.0</c:v>
                </c:pt>
                <c:pt idx="2785">
                  <c:v>30624.0</c:v>
                </c:pt>
                <c:pt idx="2786">
                  <c:v>30624.0</c:v>
                </c:pt>
                <c:pt idx="2787">
                  <c:v>30624.0</c:v>
                </c:pt>
                <c:pt idx="2788">
                  <c:v>30624.0</c:v>
                </c:pt>
                <c:pt idx="2789">
                  <c:v>30624.0</c:v>
                </c:pt>
                <c:pt idx="2790">
                  <c:v>30624.0</c:v>
                </c:pt>
                <c:pt idx="2791">
                  <c:v>30624.0</c:v>
                </c:pt>
                <c:pt idx="2792">
                  <c:v>30624.0</c:v>
                </c:pt>
                <c:pt idx="2793">
                  <c:v>30624.0</c:v>
                </c:pt>
                <c:pt idx="2794">
                  <c:v>30624.0</c:v>
                </c:pt>
                <c:pt idx="2795">
                  <c:v>30624.0</c:v>
                </c:pt>
                <c:pt idx="2796">
                  <c:v>30624.0</c:v>
                </c:pt>
                <c:pt idx="2797">
                  <c:v>32544.0</c:v>
                </c:pt>
                <c:pt idx="2798">
                  <c:v>30624.0</c:v>
                </c:pt>
                <c:pt idx="2799">
                  <c:v>30624.0</c:v>
                </c:pt>
                <c:pt idx="2800">
                  <c:v>30624.0</c:v>
                </c:pt>
                <c:pt idx="2801">
                  <c:v>30624.0</c:v>
                </c:pt>
                <c:pt idx="2802">
                  <c:v>30624.0</c:v>
                </c:pt>
                <c:pt idx="2803">
                  <c:v>30624.0</c:v>
                </c:pt>
                <c:pt idx="2804">
                  <c:v>30624.0</c:v>
                </c:pt>
                <c:pt idx="2805">
                  <c:v>30624.0</c:v>
                </c:pt>
                <c:pt idx="2806">
                  <c:v>30624.0</c:v>
                </c:pt>
                <c:pt idx="2807">
                  <c:v>30624.0</c:v>
                </c:pt>
                <c:pt idx="2808">
                  <c:v>30624.0</c:v>
                </c:pt>
                <c:pt idx="2809">
                  <c:v>30624.0</c:v>
                </c:pt>
                <c:pt idx="2810">
                  <c:v>30624.0</c:v>
                </c:pt>
                <c:pt idx="2811">
                  <c:v>30624.0</c:v>
                </c:pt>
                <c:pt idx="2812">
                  <c:v>30624.0</c:v>
                </c:pt>
                <c:pt idx="2813">
                  <c:v>30624.0</c:v>
                </c:pt>
                <c:pt idx="2814">
                  <c:v>32520.0</c:v>
                </c:pt>
                <c:pt idx="2815">
                  <c:v>30624.0</c:v>
                </c:pt>
                <c:pt idx="2816">
                  <c:v>30624.0</c:v>
                </c:pt>
                <c:pt idx="2817">
                  <c:v>30624.0</c:v>
                </c:pt>
                <c:pt idx="2818">
                  <c:v>30624.0</c:v>
                </c:pt>
                <c:pt idx="2819">
                  <c:v>30624.0</c:v>
                </c:pt>
                <c:pt idx="2820">
                  <c:v>30624.0</c:v>
                </c:pt>
                <c:pt idx="2821">
                  <c:v>30624.0</c:v>
                </c:pt>
                <c:pt idx="2822">
                  <c:v>30624.0</c:v>
                </c:pt>
                <c:pt idx="2823">
                  <c:v>30624.0</c:v>
                </c:pt>
                <c:pt idx="2824">
                  <c:v>30624.0</c:v>
                </c:pt>
                <c:pt idx="2825">
                  <c:v>30624.0</c:v>
                </c:pt>
                <c:pt idx="2826">
                  <c:v>30624.0</c:v>
                </c:pt>
                <c:pt idx="2827">
                  <c:v>30624.0</c:v>
                </c:pt>
                <c:pt idx="2828">
                  <c:v>30624.0</c:v>
                </c:pt>
                <c:pt idx="2829">
                  <c:v>30624.0</c:v>
                </c:pt>
                <c:pt idx="2830">
                  <c:v>30624.0</c:v>
                </c:pt>
                <c:pt idx="2831">
                  <c:v>32512.0</c:v>
                </c:pt>
                <c:pt idx="2832">
                  <c:v>31568.0</c:v>
                </c:pt>
                <c:pt idx="2833">
                  <c:v>30624.0</c:v>
                </c:pt>
                <c:pt idx="2834">
                  <c:v>30624.0</c:v>
                </c:pt>
                <c:pt idx="2835">
                  <c:v>30624.0</c:v>
                </c:pt>
                <c:pt idx="2836">
                  <c:v>30624.0</c:v>
                </c:pt>
                <c:pt idx="2837">
                  <c:v>30624.0</c:v>
                </c:pt>
                <c:pt idx="2838">
                  <c:v>30624.0</c:v>
                </c:pt>
                <c:pt idx="2839">
                  <c:v>30624.0</c:v>
                </c:pt>
                <c:pt idx="2840">
                  <c:v>30624.0</c:v>
                </c:pt>
                <c:pt idx="2841">
                  <c:v>30624.0</c:v>
                </c:pt>
                <c:pt idx="2842">
                  <c:v>30624.0</c:v>
                </c:pt>
                <c:pt idx="2843">
                  <c:v>30624.0</c:v>
                </c:pt>
                <c:pt idx="2844">
                  <c:v>30624.0</c:v>
                </c:pt>
                <c:pt idx="2845">
                  <c:v>30624.0</c:v>
                </c:pt>
                <c:pt idx="2846">
                  <c:v>30624.0</c:v>
                </c:pt>
                <c:pt idx="2847">
                  <c:v>30624.0</c:v>
                </c:pt>
                <c:pt idx="2848">
                  <c:v>31544.0</c:v>
                </c:pt>
                <c:pt idx="2849">
                  <c:v>42520.0</c:v>
                </c:pt>
                <c:pt idx="2850">
                  <c:v>30624.0</c:v>
                </c:pt>
                <c:pt idx="2851">
                  <c:v>30624.0</c:v>
                </c:pt>
                <c:pt idx="2852">
                  <c:v>30624.0</c:v>
                </c:pt>
                <c:pt idx="2853">
                  <c:v>30624.0</c:v>
                </c:pt>
                <c:pt idx="2854">
                  <c:v>30624.0</c:v>
                </c:pt>
                <c:pt idx="2855">
                  <c:v>30624.0</c:v>
                </c:pt>
                <c:pt idx="2856">
                  <c:v>30624.0</c:v>
                </c:pt>
                <c:pt idx="2857">
                  <c:v>30624.0</c:v>
                </c:pt>
                <c:pt idx="2858">
                  <c:v>30624.0</c:v>
                </c:pt>
                <c:pt idx="2859">
                  <c:v>30624.0</c:v>
                </c:pt>
                <c:pt idx="2860">
                  <c:v>30624.0</c:v>
                </c:pt>
                <c:pt idx="2861">
                  <c:v>30624.0</c:v>
                </c:pt>
                <c:pt idx="2862">
                  <c:v>30624.0</c:v>
                </c:pt>
                <c:pt idx="2863">
                  <c:v>30624.0</c:v>
                </c:pt>
                <c:pt idx="2864">
                  <c:v>30624.0</c:v>
                </c:pt>
                <c:pt idx="2865">
                  <c:v>31544.0</c:v>
                </c:pt>
                <c:pt idx="2866">
                  <c:v>35296.0</c:v>
                </c:pt>
                <c:pt idx="2867">
                  <c:v>30624.0</c:v>
                </c:pt>
                <c:pt idx="2868">
                  <c:v>30624.0</c:v>
                </c:pt>
                <c:pt idx="2869">
                  <c:v>30624.0</c:v>
                </c:pt>
                <c:pt idx="2870">
                  <c:v>30624.0</c:v>
                </c:pt>
                <c:pt idx="2871">
                  <c:v>30624.0</c:v>
                </c:pt>
                <c:pt idx="2872">
                  <c:v>30624.0</c:v>
                </c:pt>
                <c:pt idx="2873">
                  <c:v>30624.0</c:v>
                </c:pt>
                <c:pt idx="2874">
                  <c:v>30624.0</c:v>
                </c:pt>
                <c:pt idx="2875">
                  <c:v>30624.0</c:v>
                </c:pt>
                <c:pt idx="2876">
                  <c:v>30624.0</c:v>
                </c:pt>
                <c:pt idx="2877">
                  <c:v>30624.0</c:v>
                </c:pt>
                <c:pt idx="2878">
                  <c:v>30624.0</c:v>
                </c:pt>
                <c:pt idx="2879">
                  <c:v>30624.0</c:v>
                </c:pt>
                <c:pt idx="2880">
                  <c:v>30624.0</c:v>
                </c:pt>
                <c:pt idx="2881">
                  <c:v>30624.0</c:v>
                </c:pt>
                <c:pt idx="2882">
                  <c:v>31556.0</c:v>
                </c:pt>
                <c:pt idx="2883">
                  <c:v>32528.0</c:v>
                </c:pt>
                <c:pt idx="2884">
                  <c:v>30624.0</c:v>
                </c:pt>
                <c:pt idx="2885">
                  <c:v>30624.0</c:v>
                </c:pt>
                <c:pt idx="2886">
                  <c:v>30624.0</c:v>
                </c:pt>
                <c:pt idx="2887">
                  <c:v>30624.0</c:v>
                </c:pt>
                <c:pt idx="2888">
                  <c:v>30624.0</c:v>
                </c:pt>
                <c:pt idx="2889">
                  <c:v>30624.0</c:v>
                </c:pt>
                <c:pt idx="2890">
                  <c:v>30624.0</c:v>
                </c:pt>
                <c:pt idx="2891">
                  <c:v>30624.0</c:v>
                </c:pt>
                <c:pt idx="2892">
                  <c:v>30624.0</c:v>
                </c:pt>
                <c:pt idx="2893">
                  <c:v>30624.0</c:v>
                </c:pt>
                <c:pt idx="2894">
                  <c:v>30624.0</c:v>
                </c:pt>
                <c:pt idx="2895">
                  <c:v>30624.0</c:v>
                </c:pt>
                <c:pt idx="2896">
                  <c:v>30624.0</c:v>
                </c:pt>
                <c:pt idx="2897">
                  <c:v>30624.0</c:v>
                </c:pt>
                <c:pt idx="2898">
                  <c:v>30624.0</c:v>
                </c:pt>
                <c:pt idx="2899">
                  <c:v>31564.0</c:v>
                </c:pt>
                <c:pt idx="2900">
                  <c:v>32552.0</c:v>
                </c:pt>
                <c:pt idx="2901">
                  <c:v>30624.0</c:v>
                </c:pt>
                <c:pt idx="2902">
                  <c:v>30624.0</c:v>
                </c:pt>
                <c:pt idx="2903">
                  <c:v>30624.0</c:v>
                </c:pt>
                <c:pt idx="2904">
                  <c:v>30624.0</c:v>
                </c:pt>
                <c:pt idx="2905">
                  <c:v>30624.0</c:v>
                </c:pt>
                <c:pt idx="2906">
                  <c:v>30624.0</c:v>
                </c:pt>
                <c:pt idx="2907">
                  <c:v>30624.0</c:v>
                </c:pt>
                <c:pt idx="2908">
                  <c:v>30624.0</c:v>
                </c:pt>
                <c:pt idx="2909">
                  <c:v>30624.0</c:v>
                </c:pt>
                <c:pt idx="2910">
                  <c:v>30624.0</c:v>
                </c:pt>
                <c:pt idx="2911">
                  <c:v>30624.0</c:v>
                </c:pt>
                <c:pt idx="2912">
                  <c:v>30624.0</c:v>
                </c:pt>
                <c:pt idx="2913">
                  <c:v>30624.0</c:v>
                </c:pt>
                <c:pt idx="2914">
                  <c:v>30624.0</c:v>
                </c:pt>
                <c:pt idx="2915">
                  <c:v>30624.0</c:v>
                </c:pt>
                <c:pt idx="2916">
                  <c:v>30624.0</c:v>
                </c:pt>
                <c:pt idx="2917">
                  <c:v>32544.0</c:v>
                </c:pt>
                <c:pt idx="2918">
                  <c:v>30624.0</c:v>
                </c:pt>
                <c:pt idx="2919">
                  <c:v>30624.0</c:v>
                </c:pt>
                <c:pt idx="2920">
                  <c:v>30624.0</c:v>
                </c:pt>
                <c:pt idx="2921">
                  <c:v>30624.0</c:v>
                </c:pt>
                <c:pt idx="2922">
                  <c:v>30624.0</c:v>
                </c:pt>
                <c:pt idx="2923">
                  <c:v>30624.0</c:v>
                </c:pt>
                <c:pt idx="2924">
                  <c:v>30624.0</c:v>
                </c:pt>
                <c:pt idx="2925">
                  <c:v>30624.0</c:v>
                </c:pt>
                <c:pt idx="2926">
                  <c:v>30624.0</c:v>
                </c:pt>
                <c:pt idx="2927">
                  <c:v>30624.0</c:v>
                </c:pt>
                <c:pt idx="2928">
                  <c:v>30624.0</c:v>
                </c:pt>
                <c:pt idx="2929">
                  <c:v>30624.0</c:v>
                </c:pt>
                <c:pt idx="2930">
                  <c:v>30624.0</c:v>
                </c:pt>
                <c:pt idx="2931">
                  <c:v>30624.0</c:v>
                </c:pt>
                <c:pt idx="2932">
                  <c:v>30624.0</c:v>
                </c:pt>
                <c:pt idx="2933">
                  <c:v>30624.0</c:v>
                </c:pt>
                <c:pt idx="2934">
                  <c:v>32560.0</c:v>
                </c:pt>
                <c:pt idx="2935">
                  <c:v>31592.0</c:v>
                </c:pt>
                <c:pt idx="2936">
                  <c:v>30624.0</c:v>
                </c:pt>
                <c:pt idx="2937">
                  <c:v>30624.0</c:v>
                </c:pt>
                <c:pt idx="2938">
                  <c:v>30624.0</c:v>
                </c:pt>
                <c:pt idx="2939">
                  <c:v>30624.0</c:v>
                </c:pt>
                <c:pt idx="2940">
                  <c:v>30624.0</c:v>
                </c:pt>
                <c:pt idx="2941">
                  <c:v>30624.0</c:v>
                </c:pt>
                <c:pt idx="2942">
                  <c:v>30624.0</c:v>
                </c:pt>
                <c:pt idx="2943">
                  <c:v>30624.0</c:v>
                </c:pt>
                <c:pt idx="2944">
                  <c:v>30624.0</c:v>
                </c:pt>
                <c:pt idx="2945">
                  <c:v>30624.0</c:v>
                </c:pt>
                <c:pt idx="2946">
                  <c:v>30624.0</c:v>
                </c:pt>
                <c:pt idx="2947">
                  <c:v>30624.0</c:v>
                </c:pt>
                <c:pt idx="2948">
                  <c:v>30624.0</c:v>
                </c:pt>
                <c:pt idx="2949">
                  <c:v>30624.0</c:v>
                </c:pt>
                <c:pt idx="2950">
                  <c:v>30624.0</c:v>
                </c:pt>
                <c:pt idx="2951">
                  <c:v>32568.0</c:v>
                </c:pt>
                <c:pt idx="2952">
                  <c:v>45888.0</c:v>
                </c:pt>
                <c:pt idx="2953">
                  <c:v>30624.0</c:v>
                </c:pt>
                <c:pt idx="2954">
                  <c:v>30624.0</c:v>
                </c:pt>
                <c:pt idx="2955">
                  <c:v>30624.0</c:v>
                </c:pt>
                <c:pt idx="2956">
                  <c:v>30624.0</c:v>
                </c:pt>
                <c:pt idx="2957">
                  <c:v>30624.0</c:v>
                </c:pt>
                <c:pt idx="2958">
                  <c:v>30624.0</c:v>
                </c:pt>
                <c:pt idx="2959">
                  <c:v>30624.0</c:v>
                </c:pt>
                <c:pt idx="2960">
                  <c:v>30624.0</c:v>
                </c:pt>
                <c:pt idx="2961">
                  <c:v>30624.0</c:v>
                </c:pt>
                <c:pt idx="2962">
                  <c:v>30624.0</c:v>
                </c:pt>
                <c:pt idx="2963">
                  <c:v>30624.0</c:v>
                </c:pt>
                <c:pt idx="2964">
                  <c:v>30624.0</c:v>
                </c:pt>
                <c:pt idx="2965">
                  <c:v>30624.0</c:v>
                </c:pt>
                <c:pt idx="2966">
                  <c:v>30624.0</c:v>
                </c:pt>
                <c:pt idx="2967">
                  <c:v>30624.0</c:v>
                </c:pt>
                <c:pt idx="2968">
                  <c:v>31560.0</c:v>
                </c:pt>
                <c:pt idx="2969">
                  <c:v>46472.0</c:v>
                </c:pt>
                <c:pt idx="2970">
                  <c:v>30624.0</c:v>
                </c:pt>
                <c:pt idx="2971">
                  <c:v>30624.0</c:v>
                </c:pt>
                <c:pt idx="2972">
                  <c:v>30624.0</c:v>
                </c:pt>
                <c:pt idx="2973">
                  <c:v>30624.0</c:v>
                </c:pt>
                <c:pt idx="2974">
                  <c:v>30624.0</c:v>
                </c:pt>
                <c:pt idx="2975">
                  <c:v>30624.0</c:v>
                </c:pt>
                <c:pt idx="2976">
                  <c:v>30624.0</c:v>
                </c:pt>
                <c:pt idx="2977">
                  <c:v>30624.0</c:v>
                </c:pt>
                <c:pt idx="2978">
                  <c:v>30624.0</c:v>
                </c:pt>
                <c:pt idx="2979">
                  <c:v>30624.0</c:v>
                </c:pt>
                <c:pt idx="2980">
                  <c:v>30624.0</c:v>
                </c:pt>
                <c:pt idx="2981">
                  <c:v>30624.0</c:v>
                </c:pt>
                <c:pt idx="2982">
                  <c:v>30624.0</c:v>
                </c:pt>
                <c:pt idx="2983">
                  <c:v>30624.0</c:v>
                </c:pt>
                <c:pt idx="2984">
                  <c:v>30624.0</c:v>
                </c:pt>
                <c:pt idx="2985">
                  <c:v>31532.0</c:v>
                </c:pt>
                <c:pt idx="2986">
                  <c:v>35960.0</c:v>
                </c:pt>
                <c:pt idx="2987">
                  <c:v>30624.0</c:v>
                </c:pt>
                <c:pt idx="2988">
                  <c:v>30624.0</c:v>
                </c:pt>
                <c:pt idx="2989">
                  <c:v>30624.0</c:v>
                </c:pt>
                <c:pt idx="2990">
                  <c:v>30624.0</c:v>
                </c:pt>
                <c:pt idx="2991">
                  <c:v>30624.0</c:v>
                </c:pt>
                <c:pt idx="2992">
                  <c:v>30624.0</c:v>
                </c:pt>
                <c:pt idx="2993">
                  <c:v>30624.0</c:v>
                </c:pt>
                <c:pt idx="2994">
                  <c:v>30624.0</c:v>
                </c:pt>
                <c:pt idx="2995">
                  <c:v>30624.0</c:v>
                </c:pt>
                <c:pt idx="2996">
                  <c:v>30624.0</c:v>
                </c:pt>
                <c:pt idx="2997">
                  <c:v>30624.0</c:v>
                </c:pt>
                <c:pt idx="2998">
                  <c:v>30624.0</c:v>
                </c:pt>
                <c:pt idx="2999">
                  <c:v>30624.0</c:v>
                </c:pt>
                <c:pt idx="3000">
                  <c:v>30624.0</c:v>
                </c:pt>
                <c:pt idx="3001">
                  <c:v>30624.0</c:v>
                </c:pt>
                <c:pt idx="3002">
                  <c:v>30624.0</c:v>
                </c:pt>
                <c:pt idx="3003">
                  <c:v>32528.0</c:v>
                </c:pt>
                <c:pt idx="3004">
                  <c:v>30624.0</c:v>
                </c:pt>
                <c:pt idx="3005">
                  <c:v>30624.0</c:v>
                </c:pt>
                <c:pt idx="3006">
                  <c:v>30624.0</c:v>
                </c:pt>
                <c:pt idx="3007">
                  <c:v>30624.0</c:v>
                </c:pt>
                <c:pt idx="3008">
                  <c:v>30624.0</c:v>
                </c:pt>
                <c:pt idx="3009">
                  <c:v>30624.0</c:v>
                </c:pt>
                <c:pt idx="3010">
                  <c:v>30624.0</c:v>
                </c:pt>
                <c:pt idx="3011">
                  <c:v>30624.0</c:v>
                </c:pt>
                <c:pt idx="3012">
                  <c:v>30624.0</c:v>
                </c:pt>
                <c:pt idx="3013">
                  <c:v>30624.0</c:v>
                </c:pt>
                <c:pt idx="3014">
                  <c:v>30624.0</c:v>
                </c:pt>
                <c:pt idx="3015">
                  <c:v>30624.0</c:v>
                </c:pt>
                <c:pt idx="3016">
                  <c:v>30624.0</c:v>
                </c:pt>
                <c:pt idx="3017">
                  <c:v>30624.0</c:v>
                </c:pt>
                <c:pt idx="3018">
                  <c:v>30624.0</c:v>
                </c:pt>
                <c:pt idx="3019">
                  <c:v>30624.0</c:v>
                </c:pt>
                <c:pt idx="3020">
                  <c:v>32504.0</c:v>
                </c:pt>
                <c:pt idx="3021">
                  <c:v>30624.0</c:v>
                </c:pt>
                <c:pt idx="3022">
                  <c:v>30624.0</c:v>
                </c:pt>
                <c:pt idx="3023">
                  <c:v>30624.0</c:v>
                </c:pt>
                <c:pt idx="3024">
                  <c:v>30624.0</c:v>
                </c:pt>
                <c:pt idx="3025">
                  <c:v>30624.0</c:v>
                </c:pt>
                <c:pt idx="3026">
                  <c:v>30624.0</c:v>
                </c:pt>
                <c:pt idx="3027">
                  <c:v>30624.0</c:v>
                </c:pt>
                <c:pt idx="3028">
                  <c:v>30624.0</c:v>
                </c:pt>
                <c:pt idx="3029">
                  <c:v>30624.0</c:v>
                </c:pt>
                <c:pt idx="3030">
                  <c:v>30624.0</c:v>
                </c:pt>
                <c:pt idx="3031">
                  <c:v>30624.0</c:v>
                </c:pt>
                <c:pt idx="3032">
                  <c:v>30624.0</c:v>
                </c:pt>
                <c:pt idx="3033">
                  <c:v>30624.0</c:v>
                </c:pt>
                <c:pt idx="3034">
                  <c:v>30624.0</c:v>
                </c:pt>
                <c:pt idx="3035">
                  <c:v>30624.0</c:v>
                </c:pt>
                <c:pt idx="3036">
                  <c:v>30624.0</c:v>
                </c:pt>
                <c:pt idx="3037">
                  <c:v>32560.0</c:v>
                </c:pt>
                <c:pt idx="3038">
                  <c:v>30624.0</c:v>
                </c:pt>
                <c:pt idx="3039">
                  <c:v>30624.0</c:v>
                </c:pt>
                <c:pt idx="3040">
                  <c:v>30624.0</c:v>
                </c:pt>
                <c:pt idx="3041">
                  <c:v>30624.0</c:v>
                </c:pt>
                <c:pt idx="3042">
                  <c:v>30624.0</c:v>
                </c:pt>
                <c:pt idx="3043">
                  <c:v>30624.0</c:v>
                </c:pt>
                <c:pt idx="3044">
                  <c:v>30624.0</c:v>
                </c:pt>
                <c:pt idx="3045">
                  <c:v>30624.0</c:v>
                </c:pt>
                <c:pt idx="3046">
                  <c:v>30624.0</c:v>
                </c:pt>
                <c:pt idx="3047">
                  <c:v>30624.0</c:v>
                </c:pt>
                <c:pt idx="3048">
                  <c:v>30624.0</c:v>
                </c:pt>
                <c:pt idx="3049">
                  <c:v>30624.0</c:v>
                </c:pt>
                <c:pt idx="3050">
                  <c:v>30624.0</c:v>
                </c:pt>
                <c:pt idx="3051">
                  <c:v>30624.0</c:v>
                </c:pt>
                <c:pt idx="3052">
                  <c:v>30624.0</c:v>
                </c:pt>
                <c:pt idx="3053">
                  <c:v>30624.0</c:v>
                </c:pt>
                <c:pt idx="3054">
                  <c:v>32544.0</c:v>
                </c:pt>
                <c:pt idx="3055">
                  <c:v>35060.0</c:v>
                </c:pt>
                <c:pt idx="3056">
                  <c:v>30624.0</c:v>
                </c:pt>
                <c:pt idx="3057">
                  <c:v>30624.0</c:v>
                </c:pt>
                <c:pt idx="3058">
                  <c:v>30624.0</c:v>
                </c:pt>
                <c:pt idx="3059">
                  <c:v>30624.0</c:v>
                </c:pt>
                <c:pt idx="3060">
                  <c:v>30624.0</c:v>
                </c:pt>
                <c:pt idx="3061">
                  <c:v>30624.0</c:v>
                </c:pt>
                <c:pt idx="3062">
                  <c:v>30624.0</c:v>
                </c:pt>
                <c:pt idx="3063">
                  <c:v>30624.0</c:v>
                </c:pt>
                <c:pt idx="3064">
                  <c:v>30624.0</c:v>
                </c:pt>
                <c:pt idx="3065">
                  <c:v>30624.0</c:v>
                </c:pt>
                <c:pt idx="3066">
                  <c:v>30624.0</c:v>
                </c:pt>
                <c:pt idx="3067">
                  <c:v>30624.0</c:v>
                </c:pt>
                <c:pt idx="3068">
                  <c:v>30624.0</c:v>
                </c:pt>
                <c:pt idx="3069">
                  <c:v>30624.0</c:v>
                </c:pt>
                <c:pt idx="3070">
                  <c:v>30624.0</c:v>
                </c:pt>
                <c:pt idx="3071">
                  <c:v>32504.0</c:v>
                </c:pt>
                <c:pt idx="3072">
                  <c:v>31564.0</c:v>
                </c:pt>
                <c:pt idx="3073">
                  <c:v>30624.0</c:v>
                </c:pt>
                <c:pt idx="3074">
                  <c:v>30624.0</c:v>
                </c:pt>
                <c:pt idx="3075">
                  <c:v>30624.0</c:v>
                </c:pt>
                <c:pt idx="3076">
                  <c:v>30624.0</c:v>
                </c:pt>
                <c:pt idx="3077">
                  <c:v>31624.0</c:v>
                </c:pt>
                <c:pt idx="3078">
                  <c:v>31624.0</c:v>
                </c:pt>
                <c:pt idx="3079">
                  <c:v>31624.0</c:v>
                </c:pt>
                <c:pt idx="3080">
                  <c:v>31624.0</c:v>
                </c:pt>
                <c:pt idx="3081">
                  <c:v>31624.0</c:v>
                </c:pt>
                <c:pt idx="3082">
                  <c:v>31624.0</c:v>
                </c:pt>
                <c:pt idx="3083">
                  <c:v>31624.0</c:v>
                </c:pt>
                <c:pt idx="3084">
                  <c:v>31624.0</c:v>
                </c:pt>
                <c:pt idx="3085">
                  <c:v>31624.0</c:v>
                </c:pt>
                <c:pt idx="3086">
                  <c:v>31624.0</c:v>
                </c:pt>
                <c:pt idx="3087">
                  <c:v>31624.0</c:v>
                </c:pt>
                <c:pt idx="3088">
                  <c:v>33512.0</c:v>
                </c:pt>
                <c:pt idx="3089">
                  <c:v>47016.0</c:v>
                </c:pt>
                <c:pt idx="3090">
                  <c:v>31624.0</c:v>
                </c:pt>
                <c:pt idx="3091">
                  <c:v>31624.0</c:v>
                </c:pt>
                <c:pt idx="3092">
                  <c:v>31624.0</c:v>
                </c:pt>
                <c:pt idx="3093">
                  <c:v>31624.0</c:v>
                </c:pt>
                <c:pt idx="3094">
                  <c:v>31624.0</c:v>
                </c:pt>
                <c:pt idx="3095">
                  <c:v>31624.0</c:v>
                </c:pt>
                <c:pt idx="3096">
                  <c:v>31624.0</c:v>
                </c:pt>
                <c:pt idx="3097">
                  <c:v>31624.0</c:v>
                </c:pt>
                <c:pt idx="3098">
                  <c:v>31624.0</c:v>
                </c:pt>
                <c:pt idx="3099">
                  <c:v>31624.0</c:v>
                </c:pt>
                <c:pt idx="3100">
                  <c:v>31624.0</c:v>
                </c:pt>
                <c:pt idx="3101">
                  <c:v>31624.0</c:v>
                </c:pt>
                <c:pt idx="3102">
                  <c:v>31624.0</c:v>
                </c:pt>
                <c:pt idx="3103">
                  <c:v>31624.0</c:v>
                </c:pt>
                <c:pt idx="3104">
                  <c:v>31624.0</c:v>
                </c:pt>
                <c:pt idx="3105">
                  <c:v>33536.0</c:v>
                </c:pt>
                <c:pt idx="3106">
                  <c:v>32580.0</c:v>
                </c:pt>
                <c:pt idx="3107">
                  <c:v>31624.0</c:v>
                </c:pt>
                <c:pt idx="3108">
                  <c:v>31624.0</c:v>
                </c:pt>
                <c:pt idx="3109">
                  <c:v>31624.0</c:v>
                </c:pt>
                <c:pt idx="3110">
                  <c:v>31624.0</c:v>
                </c:pt>
                <c:pt idx="3111">
                  <c:v>31624.0</c:v>
                </c:pt>
                <c:pt idx="3112">
                  <c:v>31624.0</c:v>
                </c:pt>
                <c:pt idx="3113">
                  <c:v>31624.0</c:v>
                </c:pt>
                <c:pt idx="3114">
                  <c:v>31624.0</c:v>
                </c:pt>
                <c:pt idx="3115">
                  <c:v>31624.0</c:v>
                </c:pt>
                <c:pt idx="3116">
                  <c:v>31624.0</c:v>
                </c:pt>
                <c:pt idx="3117">
                  <c:v>31624.0</c:v>
                </c:pt>
                <c:pt idx="3118">
                  <c:v>31624.0</c:v>
                </c:pt>
                <c:pt idx="3119">
                  <c:v>31624.0</c:v>
                </c:pt>
                <c:pt idx="3120">
                  <c:v>31624.0</c:v>
                </c:pt>
                <c:pt idx="3121">
                  <c:v>31624.0</c:v>
                </c:pt>
                <c:pt idx="3122">
                  <c:v>32560.0</c:v>
                </c:pt>
                <c:pt idx="3123">
                  <c:v>46112.0</c:v>
                </c:pt>
                <c:pt idx="3124">
                  <c:v>31624.0</c:v>
                </c:pt>
                <c:pt idx="3125">
                  <c:v>31624.0</c:v>
                </c:pt>
                <c:pt idx="3126">
                  <c:v>31624.0</c:v>
                </c:pt>
                <c:pt idx="3127">
                  <c:v>31624.0</c:v>
                </c:pt>
                <c:pt idx="3128">
                  <c:v>31624.0</c:v>
                </c:pt>
                <c:pt idx="3129">
                  <c:v>31624.0</c:v>
                </c:pt>
                <c:pt idx="3130">
                  <c:v>31624.0</c:v>
                </c:pt>
                <c:pt idx="3131">
                  <c:v>31624.0</c:v>
                </c:pt>
                <c:pt idx="3132">
                  <c:v>31624.0</c:v>
                </c:pt>
                <c:pt idx="3133">
                  <c:v>31624.0</c:v>
                </c:pt>
                <c:pt idx="3134">
                  <c:v>31624.0</c:v>
                </c:pt>
                <c:pt idx="3135">
                  <c:v>31624.0</c:v>
                </c:pt>
                <c:pt idx="3136">
                  <c:v>31624.0</c:v>
                </c:pt>
                <c:pt idx="3137">
                  <c:v>31624.0</c:v>
                </c:pt>
                <c:pt idx="3138">
                  <c:v>31624.0</c:v>
                </c:pt>
                <c:pt idx="3139">
                  <c:v>32560.0</c:v>
                </c:pt>
                <c:pt idx="3140">
                  <c:v>33536.0</c:v>
                </c:pt>
                <c:pt idx="3141">
                  <c:v>31624.0</c:v>
                </c:pt>
                <c:pt idx="3142">
                  <c:v>31624.0</c:v>
                </c:pt>
                <c:pt idx="3143">
                  <c:v>31624.0</c:v>
                </c:pt>
                <c:pt idx="3144">
                  <c:v>31624.0</c:v>
                </c:pt>
                <c:pt idx="3145">
                  <c:v>31624.0</c:v>
                </c:pt>
                <c:pt idx="3146">
                  <c:v>31624.0</c:v>
                </c:pt>
                <c:pt idx="3147">
                  <c:v>31624.0</c:v>
                </c:pt>
                <c:pt idx="3148">
                  <c:v>31624.0</c:v>
                </c:pt>
                <c:pt idx="3149">
                  <c:v>31624.0</c:v>
                </c:pt>
                <c:pt idx="3150">
                  <c:v>31624.0</c:v>
                </c:pt>
                <c:pt idx="3151">
                  <c:v>31624.0</c:v>
                </c:pt>
                <c:pt idx="3152">
                  <c:v>31624.0</c:v>
                </c:pt>
                <c:pt idx="3153">
                  <c:v>31624.0</c:v>
                </c:pt>
                <c:pt idx="3154">
                  <c:v>31624.0</c:v>
                </c:pt>
                <c:pt idx="3155">
                  <c:v>31624.0</c:v>
                </c:pt>
                <c:pt idx="3156">
                  <c:v>31624.0</c:v>
                </c:pt>
                <c:pt idx="3157">
                  <c:v>33552.0</c:v>
                </c:pt>
                <c:pt idx="3158">
                  <c:v>31624.0</c:v>
                </c:pt>
                <c:pt idx="3159">
                  <c:v>31624.0</c:v>
                </c:pt>
                <c:pt idx="3160">
                  <c:v>31624.0</c:v>
                </c:pt>
                <c:pt idx="3161">
                  <c:v>31624.0</c:v>
                </c:pt>
                <c:pt idx="3162">
                  <c:v>31624.0</c:v>
                </c:pt>
                <c:pt idx="3163">
                  <c:v>31624.0</c:v>
                </c:pt>
                <c:pt idx="3164">
                  <c:v>31624.0</c:v>
                </c:pt>
                <c:pt idx="3165">
                  <c:v>31624.0</c:v>
                </c:pt>
                <c:pt idx="3166">
                  <c:v>31624.0</c:v>
                </c:pt>
                <c:pt idx="3167">
                  <c:v>31624.0</c:v>
                </c:pt>
                <c:pt idx="3168">
                  <c:v>31624.0</c:v>
                </c:pt>
                <c:pt idx="3169">
                  <c:v>31624.0</c:v>
                </c:pt>
                <c:pt idx="3170">
                  <c:v>31624.0</c:v>
                </c:pt>
                <c:pt idx="3171">
                  <c:v>31624.0</c:v>
                </c:pt>
                <c:pt idx="3172">
                  <c:v>31624.0</c:v>
                </c:pt>
                <c:pt idx="3173">
                  <c:v>31624.0</c:v>
                </c:pt>
                <c:pt idx="3174">
                  <c:v>33504.0</c:v>
                </c:pt>
                <c:pt idx="3175">
                  <c:v>32564.0</c:v>
                </c:pt>
                <c:pt idx="3176">
                  <c:v>31624.0</c:v>
                </c:pt>
                <c:pt idx="3177">
                  <c:v>31624.0</c:v>
                </c:pt>
                <c:pt idx="3178">
                  <c:v>31624.0</c:v>
                </c:pt>
                <c:pt idx="3179">
                  <c:v>31624.0</c:v>
                </c:pt>
                <c:pt idx="3180">
                  <c:v>31624.0</c:v>
                </c:pt>
                <c:pt idx="3181">
                  <c:v>31624.0</c:v>
                </c:pt>
                <c:pt idx="3182">
                  <c:v>31624.0</c:v>
                </c:pt>
                <c:pt idx="3183">
                  <c:v>31624.0</c:v>
                </c:pt>
                <c:pt idx="3184">
                  <c:v>31624.0</c:v>
                </c:pt>
                <c:pt idx="3185">
                  <c:v>31624.0</c:v>
                </c:pt>
                <c:pt idx="3186">
                  <c:v>31624.0</c:v>
                </c:pt>
                <c:pt idx="3187">
                  <c:v>31624.0</c:v>
                </c:pt>
                <c:pt idx="3188">
                  <c:v>31624.0</c:v>
                </c:pt>
                <c:pt idx="3189">
                  <c:v>31624.0</c:v>
                </c:pt>
                <c:pt idx="3190">
                  <c:v>31624.0</c:v>
                </c:pt>
                <c:pt idx="3191">
                  <c:v>33560.0</c:v>
                </c:pt>
                <c:pt idx="3192">
                  <c:v>36360.0</c:v>
                </c:pt>
                <c:pt idx="3193">
                  <c:v>31624.0</c:v>
                </c:pt>
                <c:pt idx="3194">
                  <c:v>31624.0</c:v>
                </c:pt>
                <c:pt idx="3195">
                  <c:v>31624.0</c:v>
                </c:pt>
                <c:pt idx="3196">
                  <c:v>31624.0</c:v>
                </c:pt>
                <c:pt idx="3197">
                  <c:v>31624.0</c:v>
                </c:pt>
                <c:pt idx="3198">
                  <c:v>31624.0</c:v>
                </c:pt>
                <c:pt idx="3199">
                  <c:v>31624.0</c:v>
                </c:pt>
                <c:pt idx="3200">
                  <c:v>31624.0</c:v>
                </c:pt>
                <c:pt idx="3201">
                  <c:v>31624.0</c:v>
                </c:pt>
                <c:pt idx="3202">
                  <c:v>31624.0</c:v>
                </c:pt>
                <c:pt idx="3203">
                  <c:v>31624.0</c:v>
                </c:pt>
                <c:pt idx="3204">
                  <c:v>31624.0</c:v>
                </c:pt>
                <c:pt idx="3205">
                  <c:v>31624.0</c:v>
                </c:pt>
                <c:pt idx="3206">
                  <c:v>31624.0</c:v>
                </c:pt>
                <c:pt idx="3207">
                  <c:v>31624.0</c:v>
                </c:pt>
                <c:pt idx="3208">
                  <c:v>32560.0</c:v>
                </c:pt>
                <c:pt idx="3209">
                  <c:v>32560.0</c:v>
                </c:pt>
                <c:pt idx="3210">
                  <c:v>31624.0</c:v>
                </c:pt>
                <c:pt idx="3211">
                  <c:v>31624.0</c:v>
                </c:pt>
                <c:pt idx="3212">
                  <c:v>31624.0</c:v>
                </c:pt>
                <c:pt idx="3213">
                  <c:v>31624.0</c:v>
                </c:pt>
                <c:pt idx="3214">
                  <c:v>31624.0</c:v>
                </c:pt>
                <c:pt idx="3215">
                  <c:v>31624.0</c:v>
                </c:pt>
                <c:pt idx="3216">
                  <c:v>31624.0</c:v>
                </c:pt>
                <c:pt idx="3217">
                  <c:v>31624.0</c:v>
                </c:pt>
                <c:pt idx="3218">
                  <c:v>31624.0</c:v>
                </c:pt>
                <c:pt idx="3219">
                  <c:v>31624.0</c:v>
                </c:pt>
                <c:pt idx="3220">
                  <c:v>31624.0</c:v>
                </c:pt>
                <c:pt idx="3221">
                  <c:v>31624.0</c:v>
                </c:pt>
                <c:pt idx="3222">
                  <c:v>31624.0</c:v>
                </c:pt>
                <c:pt idx="3223">
                  <c:v>31624.0</c:v>
                </c:pt>
                <c:pt idx="3224">
                  <c:v>31624.0</c:v>
                </c:pt>
                <c:pt idx="3225">
                  <c:v>32544.0</c:v>
                </c:pt>
                <c:pt idx="3226">
                  <c:v>48760.0</c:v>
                </c:pt>
                <c:pt idx="3227">
                  <c:v>31624.0</c:v>
                </c:pt>
                <c:pt idx="3228">
                  <c:v>31624.0</c:v>
                </c:pt>
                <c:pt idx="3229">
                  <c:v>31624.0</c:v>
                </c:pt>
                <c:pt idx="3230">
                  <c:v>31624.0</c:v>
                </c:pt>
                <c:pt idx="3231">
                  <c:v>31624.0</c:v>
                </c:pt>
                <c:pt idx="3232">
                  <c:v>31624.0</c:v>
                </c:pt>
                <c:pt idx="3233">
                  <c:v>31624.0</c:v>
                </c:pt>
                <c:pt idx="3234">
                  <c:v>31624.0</c:v>
                </c:pt>
                <c:pt idx="3235">
                  <c:v>31624.0</c:v>
                </c:pt>
                <c:pt idx="3236">
                  <c:v>31624.0</c:v>
                </c:pt>
                <c:pt idx="3237">
                  <c:v>32624.0</c:v>
                </c:pt>
                <c:pt idx="3238">
                  <c:v>32624.0</c:v>
                </c:pt>
                <c:pt idx="3239">
                  <c:v>32624.0</c:v>
                </c:pt>
                <c:pt idx="3240">
                  <c:v>32624.0</c:v>
                </c:pt>
                <c:pt idx="3241">
                  <c:v>32624.0</c:v>
                </c:pt>
                <c:pt idx="3242">
                  <c:v>32624.0</c:v>
                </c:pt>
                <c:pt idx="3243">
                  <c:v>34552.0</c:v>
                </c:pt>
                <c:pt idx="3244">
                  <c:v>32624.0</c:v>
                </c:pt>
                <c:pt idx="3245">
                  <c:v>32624.0</c:v>
                </c:pt>
                <c:pt idx="3246">
                  <c:v>32624.0</c:v>
                </c:pt>
                <c:pt idx="3247">
                  <c:v>32624.0</c:v>
                </c:pt>
                <c:pt idx="3248">
                  <c:v>32624.0</c:v>
                </c:pt>
                <c:pt idx="3249">
                  <c:v>32624.0</c:v>
                </c:pt>
                <c:pt idx="3250">
                  <c:v>32624.0</c:v>
                </c:pt>
                <c:pt idx="3251">
                  <c:v>32624.0</c:v>
                </c:pt>
                <c:pt idx="3252">
                  <c:v>32624.0</c:v>
                </c:pt>
                <c:pt idx="3253">
                  <c:v>32624.0</c:v>
                </c:pt>
                <c:pt idx="3254">
                  <c:v>32624.0</c:v>
                </c:pt>
                <c:pt idx="3255">
                  <c:v>32624.0</c:v>
                </c:pt>
                <c:pt idx="3256">
                  <c:v>32624.0</c:v>
                </c:pt>
                <c:pt idx="3257">
                  <c:v>32624.0</c:v>
                </c:pt>
                <c:pt idx="3258">
                  <c:v>32624.0</c:v>
                </c:pt>
                <c:pt idx="3259">
                  <c:v>32624.0</c:v>
                </c:pt>
                <c:pt idx="3260">
                  <c:v>34528.0</c:v>
                </c:pt>
                <c:pt idx="3261">
                  <c:v>32624.0</c:v>
                </c:pt>
                <c:pt idx="3262">
                  <c:v>32624.0</c:v>
                </c:pt>
                <c:pt idx="3263">
                  <c:v>32624.0</c:v>
                </c:pt>
                <c:pt idx="3264">
                  <c:v>32624.0</c:v>
                </c:pt>
                <c:pt idx="3265">
                  <c:v>32624.0</c:v>
                </c:pt>
                <c:pt idx="3266">
                  <c:v>32624.0</c:v>
                </c:pt>
                <c:pt idx="3267">
                  <c:v>32624.0</c:v>
                </c:pt>
                <c:pt idx="3268">
                  <c:v>32624.0</c:v>
                </c:pt>
                <c:pt idx="3269">
                  <c:v>32624.0</c:v>
                </c:pt>
                <c:pt idx="3270">
                  <c:v>32624.0</c:v>
                </c:pt>
                <c:pt idx="3271">
                  <c:v>32624.0</c:v>
                </c:pt>
                <c:pt idx="3272">
                  <c:v>32624.0</c:v>
                </c:pt>
                <c:pt idx="3273">
                  <c:v>32624.0</c:v>
                </c:pt>
                <c:pt idx="3274">
                  <c:v>32624.0</c:v>
                </c:pt>
                <c:pt idx="3275">
                  <c:v>32624.0</c:v>
                </c:pt>
                <c:pt idx="3276">
                  <c:v>32624.0</c:v>
                </c:pt>
                <c:pt idx="3277">
                  <c:v>34488.0</c:v>
                </c:pt>
                <c:pt idx="3278">
                  <c:v>33936.0</c:v>
                </c:pt>
                <c:pt idx="3279">
                  <c:v>32624.0</c:v>
                </c:pt>
                <c:pt idx="3280">
                  <c:v>32624.0</c:v>
                </c:pt>
                <c:pt idx="3281">
                  <c:v>32624.0</c:v>
                </c:pt>
                <c:pt idx="3282">
                  <c:v>32624.0</c:v>
                </c:pt>
                <c:pt idx="3283">
                  <c:v>32624.0</c:v>
                </c:pt>
                <c:pt idx="3284">
                  <c:v>32624.0</c:v>
                </c:pt>
                <c:pt idx="3285">
                  <c:v>32624.0</c:v>
                </c:pt>
                <c:pt idx="3286">
                  <c:v>32624.0</c:v>
                </c:pt>
                <c:pt idx="3287">
                  <c:v>32624.0</c:v>
                </c:pt>
                <c:pt idx="3288">
                  <c:v>32624.0</c:v>
                </c:pt>
                <c:pt idx="3289">
                  <c:v>32624.0</c:v>
                </c:pt>
                <c:pt idx="3290">
                  <c:v>32624.0</c:v>
                </c:pt>
                <c:pt idx="3291">
                  <c:v>32624.0</c:v>
                </c:pt>
                <c:pt idx="3292">
                  <c:v>32624.0</c:v>
                </c:pt>
                <c:pt idx="3293">
                  <c:v>32624.0</c:v>
                </c:pt>
                <c:pt idx="3294">
                  <c:v>34568.0</c:v>
                </c:pt>
                <c:pt idx="3295">
                  <c:v>33596.0</c:v>
                </c:pt>
                <c:pt idx="3296">
                  <c:v>32624.0</c:v>
                </c:pt>
                <c:pt idx="3297">
                  <c:v>32624.0</c:v>
                </c:pt>
                <c:pt idx="3298">
                  <c:v>32624.0</c:v>
                </c:pt>
                <c:pt idx="3299">
                  <c:v>32624.0</c:v>
                </c:pt>
                <c:pt idx="3300">
                  <c:v>32624.0</c:v>
                </c:pt>
                <c:pt idx="3301">
                  <c:v>32624.0</c:v>
                </c:pt>
                <c:pt idx="3302">
                  <c:v>32624.0</c:v>
                </c:pt>
                <c:pt idx="3303">
                  <c:v>32624.0</c:v>
                </c:pt>
                <c:pt idx="3304">
                  <c:v>32624.0</c:v>
                </c:pt>
                <c:pt idx="3305">
                  <c:v>32624.0</c:v>
                </c:pt>
                <c:pt idx="3306">
                  <c:v>32624.0</c:v>
                </c:pt>
                <c:pt idx="3307">
                  <c:v>32624.0</c:v>
                </c:pt>
                <c:pt idx="3308">
                  <c:v>32624.0</c:v>
                </c:pt>
                <c:pt idx="3309">
                  <c:v>32624.0</c:v>
                </c:pt>
                <c:pt idx="3310">
                  <c:v>32624.0</c:v>
                </c:pt>
                <c:pt idx="3311">
                  <c:v>34560.0</c:v>
                </c:pt>
                <c:pt idx="3312">
                  <c:v>33592.0</c:v>
                </c:pt>
                <c:pt idx="3313">
                  <c:v>32624.0</c:v>
                </c:pt>
                <c:pt idx="3314">
                  <c:v>32624.0</c:v>
                </c:pt>
                <c:pt idx="3315">
                  <c:v>32624.0</c:v>
                </c:pt>
                <c:pt idx="3316">
                  <c:v>32624.0</c:v>
                </c:pt>
                <c:pt idx="3317">
                  <c:v>32624.0</c:v>
                </c:pt>
                <c:pt idx="3318">
                  <c:v>32624.0</c:v>
                </c:pt>
                <c:pt idx="3319">
                  <c:v>32624.0</c:v>
                </c:pt>
                <c:pt idx="3320">
                  <c:v>32624.0</c:v>
                </c:pt>
                <c:pt idx="3321">
                  <c:v>32624.0</c:v>
                </c:pt>
                <c:pt idx="3322">
                  <c:v>32624.0</c:v>
                </c:pt>
                <c:pt idx="3323">
                  <c:v>32624.0</c:v>
                </c:pt>
                <c:pt idx="3324">
                  <c:v>32624.0</c:v>
                </c:pt>
                <c:pt idx="3325">
                  <c:v>32624.0</c:v>
                </c:pt>
                <c:pt idx="3326">
                  <c:v>32624.0</c:v>
                </c:pt>
                <c:pt idx="3327">
                  <c:v>32624.0</c:v>
                </c:pt>
                <c:pt idx="3328">
                  <c:v>33568.0</c:v>
                </c:pt>
                <c:pt idx="3329">
                  <c:v>33568.0</c:v>
                </c:pt>
                <c:pt idx="3330">
                  <c:v>32624.0</c:v>
                </c:pt>
                <c:pt idx="3331">
                  <c:v>32624.0</c:v>
                </c:pt>
                <c:pt idx="3332">
                  <c:v>32624.0</c:v>
                </c:pt>
                <c:pt idx="3333">
                  <c:v>32624.0</c:v>
                </c:pt>
                <c:pt idx="3334">
                  <c:v>32624.0</c:v>
                </c:pt>
                <c:pt idx="3335">
                  <c:v>32624.0</c:v>
                </c:pt>
                <c:pt idx="3336">
                  <c:v>32624.0</c:v>
                </c:pt>
                <c:pt idx="3337">
                  <c:v>32624.0</c:v>
                </c:pt>
                <c:pt idx="3338">
                  <c:v>32624.0</c:v>
                </c:pt>
                <c:pt idx="3339">
                  <c:v>32624.0</c:v>
                </c:pt>
                <c:pt idx="3340">
                  <c:v>32624.0</c:v>
                </c:pt>
                <c:pt idx="3341">
                  <c:v>32624.0</c:v>
                </c:pt>
                <c:pt idx="3342">
                  <c:v>32624.0</c:v>
                </c:pt>
                <c:pt idx="3343">
                  <c:v>32624.0</c:v>
                </c:pt>
                <c:pt idx="3344">
                  <c:v>32624.0</c:v>
                </c:pt>
                <c:pt idx="3345">
                  <c:v>33560.0</c:v>
                </c:pt>
                <c:pt idx="3346">
                  <c:v>34536.0</c:v>
                </c:pt>
                <c:pt idx="3347">
                  <c:v>32624.0</c:v>
                </c:pt>
                <c:pt idx="3348">
                  <c:v>32624.0</c:v>
                </c:pt>
                <c:pt idx="3349">
                  <c:v>32624.0</c:v>
                </c:pt>
                <c:pt idx="3350">
                  <c:v>32624.0</c:v>
                </c:pt>
                <c:pt idx="3351">
                  <c:v>32624.0</c:v>
                </c:pt>
                <c:pt idx="3352">
                  <c:v>32624.0</c:v>
                </c:pt>
                <c:pt idx="3353">
                  <c:v>32624.0</c:v>
                </c:pt>
                <c:pt idx="3354">
                  <c:v>32624.0</c:v>
                </c:pt>
                <c:pt idx="3355">
                  <c:v>32624.0</c:v>
                </c:pt>
                <c:pt idx="3356">
                  <c:v>32624.0</c:v>
                </c:pt>
                <c:pt idx="3357">
                  <c:v>32624.0</c:v>
                </c:pt>
                <c:pt idx="3358">
                  <c:v>32624.0</c:v>
                </c:pt>
                <c:pt idx="3359">
                  <c:v>32624.0</c:v>
                </c:pt>
                <c:pt idx="3360">
                  <c:v>32624.0</c:v>
                </c:pt>
                <c:pt idx="3361">
                  <c:v>32624.0</c:v>
                </c:pt>
                <c:pt idx="3362">
                  <c:v>32624.0</c:v>
                </c:pt>
                <c:pt idx="3363">
                  <c:v>34512.0</c:v>
                </c:pt>
                <c:pt idx="3364">
                  <c:v>32624.0</c:v>
                </c:pt>
                <c:pt idx="3365">
                  <c:v>32624.0</c:v>
                </c:pt>
                <c:pt idx="3366">
                  <c:v>32624.0</c:v>
                </c:pt>
                <c:pt idx="3367">
                  <c:v>32624.0</c:v>
                </c:pt>
                <c:pt idx="3368">
                  <c:v>32624.0</c:v>
                </c:pt>
                <c:pt idx="3369">
                  <c:v>32624.0</c:v>
                </c:pt>
                <c:pt idx="3370">
                  <c:v>32624.0</c:v>
                </c:pt>
                <c:pt idx="3371">
                  <c:v>32624.0</c:v>
                </c:pt>
                <c:pt idx="3372">
                  <c:v>32624.0</c:v>
                </c:pt>
                <c:pt idx="3373">
                  <c:v>32624.0</c:v>
                </c:pt>
                <c:pt idx="3374">
                  <c:v>32624.0</c:v>
                </c:pt>
                <c:pt idx="3375">
                  <c:v>32624.0</c:v>
                </c:pt>
                <c:pt idx="3376">
                  <c:v>32624.0</c:v>
                </c:pt>
                <c:pt idx="3377">
                  <c:v>32624.0</c:v>
                </c:pt>
                <c:pt idx="3378">
                  <c:v>32624.0</c:v>
                </c:pt>
                <c:pt idx="3379">
                  <c:v>32624.0</c:v>
                </c:pt>
                <c:pt idx="3380">
                  <c:v>34496.0</c:v>
                </c:pt>
                <c:pt idx="3381">
                  <c:v>32624.0</c:v>
                </c:pt>
                <c:pt idx="3382">
                  <c:v>32624.0</c:v>
                </c:pt>
                <c:pt idx="3383">
                  <c:v>32624.0</c:v>
                </c:pt>
                <c:pt idx="3384">
                  <c:v>32624.0</c:v>
                </c:pt>
                <c:pt idx="3385">
                  <c:v>32624.0</c:v>
                </c:pt>
                <c:pt idx="3386">
                  <c:v>32624.0</c:v>
                </c:pt>
                <c:pt idx="3387">
                  <c:v>32624.0</c:v>
                </c:pt>
                <c:pt idx="3388">
                  <c:v>32624.0</c:v>
                </c:pt>
                <c:pt idx="3389">
                  <c:v>32624.0</c:v>
                </c:pt>
                <c:pt idx="3390">
                  <c:v>32624.0</c:v>
                </c:pt>
                <c:pt idx="3391">
                  <c:v>32624.0</c:v>
                </c:pt>
                <c:pt idx="3392">
                  <c:v>32624.0</c:v>
                </c:pt>
                <c:pt idx="3393">
                  <c:v>32624.0</c:v>
                </c:pt>
                <c:pt idx="3394">
                  <c:v>32624.0</c:v>
                </c:pt>
                <c:pt idx="3395">
                  <c:v>32624.0</c:v>
                </c:pt>
                <c:pt idx="3396">
                  <c:v>33624.0</c:v>
                </c:pt>
                <c:pt idx="3397">
                  <c:v>35488.0</c:v>
                </c:pt>
                <c:pt idx="3398">
                  <c:v>36396.0</c:v>
                </c:pt>
                <c:pt idx="3399">
                  <c:v>33624.0</c:v>
                </c:pt>
                <c:pt idx="3400">
                  <c:v>33624.0</c:v>
                </c:pt>
                <c:pt idx="3401">
                  <c:v>33624.0</c:v>
                </c:pt>
                <c:pt idx="3402">
                  <c:v>33624.0</c:v>
                </c:pt>
                <c:pt idx="3403">
                  <c:v>33624.0</c:v>
                </c:pt>
                <c:pt idx="3404">
                  <c:v>33624.0</c:v>
                </c:pt>
                <c:pt idx="3405">
                  <c:v>33624.0</c:v>
                </c:pt>
                <c:pt idx="3406">
                  <c:v>33624.0</c:v>
                </c:pt>
                <c:pt idx="3407">
                  <c:v>33624.0</c:v>
                </c:pt>
                <c:pt idx="3408">
                  <c:v>33624.0</c:v>
                </c:pt>
                <c:pt idx="3409">
                  <c:v>33624.0</c:v>
                </c:pt>
                <c:pt idx="3410">
                  <c:v>33624.0</c:v>
                </c:pt>
                <c:pt idx="3411">
                  <c:v>33624.0</c:v>
                </c:pt>
                <c:pt idx="3412">
                  <c:v>33624.0</c:v>
                </c:pt>
                <c:pt idx="3413">
                  <c:v>33624.0</c:v>
                </c:pt>
                <c:pt idx="3414">
                  <c:v>35560.0</c:v>
                </c:pt>
                <c:pt idx="3415">
                  <c:v>40564.0</c:v>
                </c:pt>
                <c:pt idx="3416">
                  <c:v>33624.0</c:v>
                </c:pt>
                <c:pt idx="3417">
                  <c:v>33624.0</c:v>
                </c:pt>
                <c:pt idx="3418">
                  <c:v>33624.0</c:v>
                </c:pt>
                <c:pt idx="3419">
                  <c:v>33624.0</c:v>
                </c:pt>
                <c:pt idx="3420">
                  <c:v>33624.0</c:v>
                </c:pt>
                <c:pt idx="3421">
                  <c:v>33624.0</c:v>
                </c:pt>
                <c:pt idx="3422">
                  <c:v>33624.0</c:v>
                </c:pt>
                <c:pt idx="3423">
                  <c:v>33624.0</c:v>
                </c:pt>
                <c:pt idx="3424">
                  <c:v>33624.0</c:v>
                </c:pt>
                <c:pt idx="3425">
                  <c:v>33624.0</c:v>
                </c:pt>
                <c:pt idx="3426">
                  <c:v>33624.0</c:v>
                </c:pt>
                <c:pt idx="3427">
                  <c:v>33624.0</c:v>
                </c:pt>
                <c:pt idx="3428">
                  <c:v>33624.0</c:v>
                </c:pt>
                <c:pt idx="3429">
                  <c:v>33624.0</c:v>
                </c:pt>
                <c:pt idx="3430">
                  <c:v>33624.0</c:v>
                </c:pt>
                <c:pt idx="3431">
                  <c:v>35520.0</c:v>
                </c:pt>
                <c:pt idx="3432">
                  <c:v>34956.0</c:v>
                </c:pt>
                <c:pt idx="3433">
                  <c:v>33624.0</c:v>
                </c:pt>
                <c:pt idx="3434">
                  <c:v>33624.0</c:v>
                </c:pt>
                <c:pt idx="3435">
                  <c:v>33624.0</c:v>
                </c:pt>
                <c:pt idx="3436">
                  <c:v>33624.0</c:v>
                </c:pt>
                <c:pt idx="3437">
                  <c:v>33624.0</c:v>
                </c:pt>
                <c:pt idx="3438">
                  <c:v>33624.0</c:v>
                </c:pt>
                <c:pt idx="3439">
                  <c:v>33624.0</c:v>
                </c:pt>
                <c:pt idx="3440">
                  <c:v>33624.0</c:v>
                </c:pt>
                <c:pt idx="3441">
                  <c:v>33624.0</c:v>
                </c:pt>
                <c:pt idx="3442">
                  <c:v>33624.0</c:v>
                </c:pt>
                <c:pt idx="3443">
                  <c:v>33624.0</c:v>
                </c:pt>
                <c:pt idx="3444">
                  <c:v>33624.0</c:v>
                </c:pt>
                <c:pt idx="3445">
                  <c:v>33624.0</c:v>
                </c:pt>
                <c:pt idx="3446">
                  <c:v>33624.0</c:v>
                </c:pt>
                <c:pt idx="3447">
                  <c:v>33624.0</c:v>
                </c:pt>
                <c:pt idx="3448">
                  <c:v>35528.0</c:v>
                </c:pt>
                <c:pt idx="3449">
                  <c:v>34576.0</c:v>
                </c:pt>
                <c:pt idx="3450">
                  <c:v>33624.0</c:v>
                </c:pt>
                <c:pt idx="3451">
                  <c:v>33624.0</c:v>
                </c:pt>
                <c:pt idx="3452">
                  <c:v>33624.0</c:v>
                </c:pt>
                <c:pt idx="3453">
                  <c:v>33624.0</c:v>
                </c:pt>
                <c:pt idx="3454">
                  <c:v>33624.0</c:v>
                </c:pt>
                <c:pt idx="3455">
                  <c:v>33624.0</c:v>
                </c:pt>
                <c:pt idx="3456">
                  <c:v>33624.0</c:v>
                </c:pt>
                <c:pt idx="3457">
                  <c:v>33624.0</c:v>
                </c:pt>
                <c:pt idx="3458">
                  <c:v>33624.0</c:v>
                </c:pt>
                <c:pt idx="3459">
                  <c:v>33624.0</c:v>
                </c:pt>
                <c:pt idx="3460">
                  <c:v>33624.0</c:v>
                </c:pt>
                <c:pt idx="3461">
                  <c:v>33624.0</c:v>
                </c:pt>
                <c:pt idx="3462">
                  <c:v>33624.0</c:v>
                </c:pt>
                <c:pt idx="3463">
                  <c:v>33624.0</c:v>
                </c:pt>
                <c:pt idx="3464">
                  <c:v>33624.0</c:v>
                </c:pt>
                <c:pt idx="3465">
                  <c:v>34556.0</c:v>
                </c:pt>
                <c:pt idx="3466">
                  <c:v>35544.0</c:v>
                </c:pt>
                <c:pt idx="3467">
                  <c:v>33624.0</c:v>
                </c:pt>
                <c:pt idx="3468">
                  <c:v>33624.0</c:v>
                </c:pt>
                <c:pt idx="3469">
                  <c:v>33624.0</c:v>
                </c:pt>
                <c:pt idx="3470">
                  <c:v>33624.0</c:v>
                </c:pt>
                <c:pt idx="3471">
                  <c:v>33624.0</c:v>
                </c:pt>
                <c:pt idx="3472">
                  <c:v>33624.0</c:v>
                </c:pt>
                <c:pt idx="3473">
                  <c:v>33624.0</c:v>
                </c:pt>
                <c:pt idx="3474">
                  <c:v>33624.0</c:v>
                </c:pt>
                <c:pt idx="3475">
                  <c:v>33624.0</c:v>
                </c:pt>
                <c:pt idx="3476">
                  <c:v>33624.0</c:v>
                </c:pt>
                <c:pt idx="3477">
                  <c:v>33624.0</c:v>
                </c:pt>
                <c:pt idx="3478">
                  <c:v>33624.0</c:v>
                </c:pt>
                <c:pt idx="3479">
                  <c:v>33624.0</c:v>
                </c:pt>
                <c:pt idx="3480">
                  <c:v>33624.0</c:v>
                </c:pt>
                <c:pt idx="3481">
                  <c:v>33624.0</c:v>
                </c:pt>
                <c:pt idx="3482">
                  <c:v>34540.0</c:v>
                </c:pt>
                <c:pt idx="3483">
                  <c:v>35536.0</c:v>
                </c:pt>
                <c:pt idx="3484">
                  <c:v>33624.0</c:v>
                </c:pt>
                <c:pt idx="3485">
                  <c:v>33624.0</c:v>
                </c:pt>
                <c:pt idx="3486">
                  <c:v>33624.0</c:v>
                </c:pt>
                <c:pt idx="3487">
                  <c:v>33624.0</c:v>
                </c:pt>
                <c:pt idx="3488">
                  <c:v>33624.0</c:v>
                </c:pt>
                <c:pt idx="3489">
                  <c:v>33624.0</c:v>
                </c:pt>
                <c:pt idx="3490">
                  <c:v>33624.0</c:v>
                </c:pt>
                <c:pt idx="3491">
                  <c:v>33624.0</c:v>
                </c:pt>
                <c:pt idx="3492">
                  <c:v>33624.0</c:v>
                </c:pt>
                <c:pt idx="3493">
                  <c:v>33624.0</c:v>
                </c:pt>
                <c:pt idx="3494">
                  <c:v>33624.0</c:v>
                </c:pt>
                <c:pt idx="3495">
                  <c:v>33624.0</c:v>
                </c:pt>
                <c:pt idx="3496">
                  <c:v>33624.0</c:v>
                </c:pt>
                <c:pt idx="3497">
                  <c:v>33624.0</c:v>
                </c:pt>
                <c:pt idx="3498">
                  <c:v>33624.0</c:v>
                </c:pt>
                <c:pt idx="3499">
                  <c:v>33624.0</c:v>
                </c:pt>
                <c:pt idx="3500">
                  <c:v>35496.0</c:v>
                </c:pt>
                <c:pt idx="3501">
                  <c:v>33624.0</c:v>
                </c:pt>
                <c:pt idx="3502">
                  <c:v>33624.0</c:v>
                </c:pt>
                <c:pt idx="3503">
                  <c:v>33624.0</c:v>
                </c:pt>
                <c:pt idx="3504">
                  <c:v>33624.0</c:v>
                </c:pt>
                <c:pt idx="3505">
                  <c:v>33624.0</c:v>
                </c:pt>
                <c:pt idx="3506">
                  <c:v>33624.0</c:v>
                </c:pt>
                <c:pt idx="3507">
                  <c:v>33624.0</c:v>
                </c:pt>
                <c:pt idx="3508">
                  <c:v>33624.0</c:v>
                </c:pt>
                <c:pt idx="3509">
                  <c:v>33624.0</c:v>
                </c:pt>
                <c:pt idx="3510">
                  <c:v>33624.0</c:v>
                </c:pt>
                <c:pt idx="3511">
                  <c:v>33624.0</c:v>
                </c:pt>
                <c:pt idx="3512">
                  <c:v>33624.0</c:v>
                </c:pt>
                <c:pt idx="3513">
                  <c:v>33624.0</c:v>
                </c:pt>
                <c:pt idx="3514">
                  <c:v>33624.0</c:v>
                </c:pt>
                <c:pt idx="3515">
                  <c:v>33624.0</c:v>
                </c:pt>
                <c:pt idx="3516">
                  <c:v>33624.0</c:v>
                </c:pt>
                <c:pt idx="3517">
                  <c:v>35520.0</c:v>
                </c:pt>
              </c:numCache>
            </c:numRef>
          </c:val>
          <c:smooth val="0"/>
        </c:ser>
        <c:ser>
          <c:idx val="1"/>
          <c:order val="1"/>
          <c:tx>
            <c:strRef>
              <c:f>Sheet1!$C$1</c:f>
              <c:strCache>
                <c:ptCount val="1"/>
                <c:pt idx="0">
                  <c:v>8591</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Sheet1!$C$2:$C$3519</c:f>
              <c:numCache>
                <c:formatCode>General</c:formatCode>
                <c:ptCount val="3518"/>
                <c:pt idx="0">
                  <c:v>2024.0</c:v>
                </c:pt>
                <c:pt idx="1">
                  <c:v>2032.0</c:v>
                </c:pt>
                <c:pt idx="2">
                  <c:v>2036.0</c:v>
                </c:pt>
                <c:pt idx="3">
                  <c:v>2064.0</c:v>
                </c:pt>
                <c:pt idx="4">
                  <c:v>2088.0</c:v>
                </c:pt>
                <c:pt idx="5">
                  <c:v>2096.0</c:v>
                </c:pt>
                <c:pt idx="6">
                  <c:v>4448.0</c:v>
                </c:pt>
                <c:pt idx="7">
                  <c:v>7716.0</c:v>
                </c:pt>
                <c:pt idx="8">
                  <c:v>2816.0</c:v>
                </c:pt>
                <c:pt idx="9">
                  <c:v>2856.0</c:v>
                </c:pt>
                <c:pt idx="10">
                  <c:v>2916.0</c:v>
                </c:pt>
                <c:pt idx="11">
                  <c:v>2976.0</c:v>
                </c:pt>
                <c:pt idx="12">
                  <c:v>3040.0</c:v>
                </c:pt>
                <c:pt idx="13">
                  <c:v>3100.0</c:v>
                </c:pt>
                <c:pt idx="14">
                  <c:v>3164.0</c:v>
                </c:pt>
                <c:pt idx="15">
                  <c:v>3240.0</c:v>
                </c:pt>
                <c:pt idx="16">
                  <c:v>3252.0</c:v>
                </c:pt>
                <c:pt idx="17">
                  <c:v>3252.0</c:v>
                </c:pt>
                <c:pt idx="18">
                  <c:v>3252.0</c:v>
                </c:pt>
                <c:pt idx="19">
                  <c:v>3252.0</c:v>
                </c:pt>
                <c:pt idx="20">
                  <c:v>3252.0</c:v>
                </c:pt>
                <c:pt idx="21">
                  <c:v>3252.0</c:v>
                </c:pt>
                <c:pt idx="22">
                  <c:v>4180.0</c:v>
                </c:pt>
                <c:pt idx="23">
                  <c:v>5168.0</c:v>
                </c:pt>
                <c:pt idx="24">
                  <c:v>3340.0</c:v>
                </c:pt>
                <c:pt idx="25">
                  <c:v>3340.0</c:v>
                </c:pt>
                <c:pt idx="26">
                  <c:v>3340.0</c:v>
                </c:pt>
                <c:pt idx="27">
                  <c:v>3340.0</c:v>
                </c:pt>
                <c:pt idx="28">
                  <c:v>3340.0</c:v>
                </c:pt>
                <c:pt idx="29">
                  <c:v>3340.0</c:v>
                </c:pt>
                <c:pt idx="30">
                  <c:v>3344.0</c:v>
                </c:pt>
                <c:pt idx="31">
                  <c:v>3372.0</c:v>
                </c:pt>
                <c:pt idx="32">
                  <c:v>3432.0</c:v>
                </c:pt>
                <c:pt idx="33">
                  <c:v>3512.0</c:v>
                </c:pt>
                <c:pt idx="34">
                  <c:v>3568.0</c:v>
                </c:pt>
                <c:pt idx="35">
                  <c:v>3624.0</c:v>
                </c:pt>
                <c:pt idx="36">
                  <c:v>3692.0</c:v>
                </c:pt>
                <c:pt idx="37">
                  <c:v>3736.0</c:v>
                </c:pt>
                <c:pt idx="38">
                  <c:v>3736.0</c:v>
                </c:pt>
                <c:pt idx="39">
                  <c:v>3800.0</c:v>
                </c:pt>
                <c:pt idx="40">
                  <c:v>5732.0</c:v>
                </c:pt>
                <c:pt idx="41">
                  <c:v>3984.0</c:v>
                </c:pt>
                <c:pt idx="42">
                  <c:v>3984.0</c:v>
                </c:pt>
                <c:pt idx="43">
                  <c:v>4036.0</c:v>
                </c:pt>
                <c:pt idx="44">
                  <c:v>4036.0</c:v>
                </c:pt>
                <c:pt idx="45">
                  <c:v>4036.0</c:v>
                </c:pt>
                <c:pt idx="46">
                  <c:v>4036.0</c:v>
                </c:pt>
                <c:pt idx="47">
                  <c:v>4036.0</c:v>
                </c:pt>
                <c:pt idx="48">
                  <c:v>4036.0</c:v>
                </c:pt>
                <c:pt idx="49">
                  <c:v>4040.0</c:v>
                </c:pt>
                <c:pt idx="50">
                  <c:v>4040.0</c:v>
                </c:pt>
                <c:pt idx="51">
                  <c:v>4040.0</c:v>
                </c:pt>
                <c:pt idx="52">
                  <c:v>4040.0</c:v>
                </c:pt>
                <c:pt idx="53">
                  <c:v>4040.0</c:v>
                </c:pt>
                <c:pt idx="54">
                  <c:v>4040.0</c:v>
                </c:pt>
                <c:pt idx="55">
                  <c:v>4040.0</c:v>
                </c:pt>
                <c:pt idx="56">
                  <c:v>4040.0</c:v>
                </c:pt>
                <c:pt idx="57">
                  <c:v>6016.0</c:v>
                </c:pt>
                <c:pt idx="58">
                  <c:v>4240.0</c:v>
                </c:pt>
                <c:pt idx="59">
                  <c:v>4240.0</c:v>
                </c:pt>
                <c:pt idx="60">
                  <c:v>4240.0</c:v>
                </c:pt>
                <c:pt idx="61">
                  <c:v>4240.0</c:v>
                </c:pt>
                <c:pt idx="62">
                  <c:v>4240.0</c:v>
                </c:pt>
                <c:pt idx="63">
                  <c:v>4240.0</c:v>
                </c:pt>
                <c:pt idx="64">
                  <c:v>4240.0</c:v>
                </c:pt>
                <c:pt idx="65">
                  <c:v>4240.0</c:v>
                </c:pt>
                <c:pt idx="66">
                  <c:v>4240.0</c:v>
                </c:pt>
                <c:pt idx="67">
                  <c:v>4240.0</c:v>
                </c:pt>
                <c:pt idx="68">
                  <c:v>4244.0</c:v>
                </c:pt>
                <c:pt idx="69">
                  <c:v>4244.0</c:v>
                </c:pt>
                <c:pt idx="70">
                  <c:v>4244.0</c:v>
                </c:pt>
                <c:pt idx="71">
                  <c:v>4244.0</c:v>
                </c:pt>
                <c:pt idx="72">
                  <c:v>4244.0</c:v>
                </c:pt>
                <c:pt idx="73">
                  <c:v>4244.0</c:v>
                </c:pt>
                <c:pt idx="74">
                  <c:v>6124.0</c:v>
                </c:pt>
                <c:pt idx="75">
                  <c:v>5432.0</c:v>
                </c:pt>
                <c:pt idx="76">
                  <c:v>4492.0</c:v>
                </c:pt>
                <c:pt idx="77">
                  <c:v>4492.0</c:v>
                </c:pt>
                <c:pt idx="78">
                  <c:v>4580.0</c:v>
                </c:pt>
                <c:pt idx="79">
                  <c:v>4580.0</c:v>
                </c:pt>
                <c:pt idx="80">
                  <c:v>4584.0</c:v>
                </c:pt>
                <c:pt idx="81">
                  <c:v>4584.0</c:v>
                </c:pt>
                <c:pt idx="82">
                  <c:v>4584.0</c:v>
                </c:pt>
                <c:pt idx="83">
                  <c:v>4584.0</c:v>
                </c:pt>
                <c:pt idx="84">
                  <c:v>4584.0</c:v>
                </c:pt>
                <c:pt idx="85">
                  <c:v>4584.0</c:v>
                </c:pt>
                <c:pt idx="86">
                  <c:v>4584.0</c:v>
                </c:pt>
                <c:pt idx="87">
                  <c:v>4584.0</c:v>
                </c:pt>
                <c:pt idx="88">
                  <c:v>4584.0</c:v>
                </c:pt>
                <c:pt idx="89">
                  <c:v>4608.0</c:v>
                </c:pt>
                <c:pt idx="90">
                  <c:v>4648.0</c:v>
                </c:pt>
                <c:pt idx="91">
                  <c:v>5636.0</c:v>
                </c:pt>
                <c:pt idx="92">
                  <c:v>5776.0</c:v>
                </c:pt>
                <c:pt idx="93">
                  <c:v>4804.0</c:v>
                </c:pt>
                <c:pt idx="94">
                  <c:v>4804.0</c:v>
                </c:pt>
                <c:pt idx="95">
                  <c:v>4804.0</c:v>
                </c:pt>
                <c:pt idx="96">
                  <c:v>4824.0</c:v>
                </c:pt>
                <c:pt idx="97">
                  <c:v>4876.0</c:v>
                </c:pt>
                <c:pt idx="98">
                  <c:v>4936.0</c:v>
                </c:pt>
                <c:pt idx="99">
                  <c:v>4980.0</c:v>
                </c:pt>
                <c:pt idx="100">
                  <c:v>4980.0</c:v>
                </c:pt>
                <c:pt idx="101">
                  <c:v>4980.0</c:v>
                </c:pt>
                <c:pt idx="102">
                  <c:v>4980.0</c:v>
                </c:pt>
                <c:pt idx="103">
                  <c:v>4980.0</c:v>
                </c:pt>
                <c:pt idx="104">
                  <c:v>4980.0</c:v>
                </c:pt>
                <c:pt idx="105">
                  <c:v>4980.0</c:v>
                </c:pt>
                <c:pt idx="106">
                  <c:v>4980.0</c:v>
                </c:pt>
                <c:pt idx="107">
                  <c:v>4980.0</c:v>
                </c:pt>
                <c:pt idx="108">
                  <c:v>5888.0</c:v>
                </c:pt>
                <c:pt idx="109">
                  <c:v>21480.0</c:v>
                </c:pt>
                <c:pt idx="110">
                  <c:v>5236.0</c:v>
                </c:pt>
                <c:pt idx="111">
                  <c:v>5236.0</c:v>
                </c:pt>
                <c:pt idx="112">
                  <c:v>5236.0</c:v>
                </c:pt>
                <c:pt idx="113">
                  <c:v>5236.0</c:v>
                </c:pt>
                <c:pt idx="114">
                  <c:v>5236.0</c:v>
                </c:pt>
                <c:pt idx="115">
                  <c:v>5236.0</c:v>
                </c:pt>
                <c:pt idx="116">
                  <c:v>5236.0</c:v>
                </c:pt>
                <c:pt idx="117">
                  <c:v>5236.0</c:v>
                </c:pt>
                <c:pt idx="118">
                  <c:v>5236.0</c:v>
                </c:pt>
                <c:pt idx="119">
                  <c:v>5236.0</c:v>
                </c:pt>
                <c:pt idx="120">
                  <c:v>5236.0</c:v>
                </c:pt>
                <c:pt idx="121">
                  <c:v>5236.0</c:v>
                </c:pt>
                <c:pt idx="122">
                  <c:v>5236.0</c:v>
                </c:pt>
                <c:pt idx="123">
                  <c:v>5236.0</c:v>
                </c:pt>
                <c:pt idx="124">
                  <c:v>5236.0</c:v>
                </c:pt>
                <c:pt idx="125">
                  <c:v>5236.0</c:v>
                </c:pt>
                <c:pt idx="126">
                  <c:v>7536.0</c:v>
                </c:pt>
                <c:pt idx="127">
                  <c:v>5792.0</c:v>
                </c:pt>
                <c:pt idx="128">
                  <c:v>5796.0</c:v>
                </c:pt>
                <c:pt idx="129">
                  <c:v>5796.0</c:v>
                </c:pt>
                <c:pt idx="130">
                  <c:v>5796.0</c:v>
                </c:pt>
                <c:pt idx="131">
                  <c:v>5796.0</c:v>
                </c:pt>
                <c:pt idx="132">
                  <c:v>5796.0</c:v>
                </c:pt>
                <c:pt idx="133">
                  <c:v>5796.0</c:v>
                </c:pt>
                <c:pt idx="134">
                  <c:v>5796.0</c:v>
                </c:pt>
                <c:pt idx="135">
                  <c:v>5796.0</c:v>
                </c:pt>
                <c:pt idx="136">
                  <c:v>5796.0</c:v>
                </c:pt>
                <c:pt idx="137">
                  <c:v>5796.0</c:v>
                </c:pt>
                <c:pt idx="138">
                  <c:v>5796.0</c:v>
                </c:pt>
                <c:pt idx="139">
                  <c:v>5796.0</c:v>
                </c:pt>
                <c:pt idx="140">
                  <c:v>5796.0</c:v>
                </c:pt>
                <c:pt idx="141">
                  <c:v>5796.0</c:v>
                </c:pt>
                <c:pt idx="142">
                  <c:v>5796.0</c:v>
                </c:pt>
                <c:pt idx="143">
                  <c:v>7752.0</c:v>
                </c:pt>
                <c:pt idx="144">
                  <c:v>5980.0</c:v>
                </c:pt>
                <c:pt idx="145">
                  <c:v>5980.0</c:v>
                </c:pt>
                <c:pt idx="146">
                  <c:v>5980.0</c:v>
                </c:pt>
                <c:pt idx="147">
                  <c:v>5980.0</c:v>
                </c:pt>
                <c:pt idx="148">
                  <c:v>5980.0</c:v>
                </c:pt>
                <c:pt idx="149">
                  <c:v>5996.0</c:v>
                </c:pt>
                <c:pt idx="150">
                  <c:v>6052.0</c:v>
                </c:pt>
                <c:pt idx="151">
                  <c:v>6084.0</c:v>
                </c:pt>
                <c:pt idx="152">
                  <c:v>6100.0</c:v>
                </c:pt>
                <c:pt idx="153">
                  <c:v>6116.0</c:v>
                </c:pt>
                <c:pt idx="154">
                  <c:v>6124.0</c:v>
                </c:pt>
                <c:pt idx="155">
                  <c:v>6132.0</c:v>
                </c:pt>
                <c:pt idx="156">
                  <c:v>6132.0</c:v>
                </c:pt>
                <c:pt idx="157">
                  <c:v>6132.0</c:v>
                </c:pt>
                <c:pt idx="158">
                  <c:v>6132.0</c:v>
                </c:pt>
                <c:pt idx="159">
                  <c:v>6132.0</c:v>
                </c:pt>
                <c:pt idx="160">
                  <c:v>7100.0</c:v>
                </c:pt>
                <c:pt idx="161">
                  <c:v>7240.0</c:v>
                </c:pt>
                <c:pt idx="162">
                  <c:v>6272.0</c:v>
                </c:pt>
                <c:pt idx="163">
                  <c:v>6272.0</c:v>
                </c:pt>
                <c:pt idx="164">
                  <c:v>6272.0</c:v>
                </c:pt>
                <c:pt idx="165">
                  <c:v>6272.0</c:v>
                </c:pt>
                <c:pt idx="166">
                  <c:v>6276.0</c:v>
                </c:pt>
                <c:pt idx="167">
                  <c:v>6276.0</c:v>
                </c:pt>
                <c:pt idx="168">
                  <c:v>6276.0</c:v>
                </c:pt>
                <c:pt idx="169">
                  <c:v>6276.0</c:v>
                </c:pt>
                <c:pt idx="170">
                  <c:v>6276.0</c:v>
                </c:pt>
                <c:pt idx="171">
                  <c:v>6276.0</c:v>
                </c:pt>
                <c:pt idx="172">
                  <c:v>6276.0</c:v>
                </c:pt>
                <c:pt idx="173">
                  <c:v>6276.0</c:v>
                </c:pt>
                <c:pt idx="174">
                  <c:v>6276.0</c:v>
                </c:pt>
                <c:pt idx="175">
                  <c:v>6276.0</c:v>
                </c:pt>
                <c:pt idx="176">
                  <c:v>6276.0</c:v>
                </c:pt>
                <c:pt idx="177">
                  <c:v>7188.0</c:v>
                </c:pt>
                <c:pt idx="178">
                  <c:v>16112.0</c:v>
                </c:pt>
                <c:pt idx="179">
                  <c:v>6968.0</c:v>
                </c:pt>
                <c:pt idx="180">
                  <c:v>6968.0</c:v>
                </c:pt>
                <c:pt idx="181">
                  <c:v>6968.0</c:v>
                </c:pt>
                <c:pt idx="182">
                  <c:v>6968.0</c:v>
                </c:pt>
                <c:pt idx="183">
                  <c:v>6968.0</c:v>
                </c:pt>
                <c:pt idx="184">
                  <c:v>6968.0</c:v>
                </c:pt>
                <c:pt idx="185">
                  <c:v>6968.0</c:v>
                </c:pt>
                <c:pt idx="186">
                  <c:v>6968.0</c:v>
                </c:pt>
                <c:pt idx="187">
                  <c:v>6968.0</c:v>
                </c:pt>
                <c:pt idx="188">
                  <c:v>6968.0</c:v>
                </c:pt>
                <c:pt idx="189">
                  <c:v>6968.0</c:v>
                </c:pt>
                <c:pt idx="190">
                  <c:v>6968.0</c:v>
                </c:pt>
                <c:pt idx="191">
                  <c:v>6968.0</c:v>
                </c:pt>
                <c:pt idx="192">
                  <c:v>6968.0</c:v>
                </c:pt>
                <c:pt idx="193">
                  <c:v>6968.0</c:v>
                </c:pt>
                <c:pt idx="194">
                  <c:v>6968.0</c:v>
                </c:pt>
                <c:pt idx="195">
                  <c:v>8928.0</c:v>
                </c:pt>
                <c:pt idx="196">
                  <c:v>6976.0</c:v>
                </c:pt>
                <c:pt idx="197">
                  <c:v>7012.0</c:v>
                </c:pt>
                <c:pt idx="198">
                  <c:v>7096.0</c:v>
                </c:pt>
                <c:pt idx="199">
                  <c:v>7152.0</c:v>
                </c:pt>
                <c:pt idx="200">
                  <c:v>7212.0</c:v>
                </c:pt>
                <c:pt idx="201">
                  <c:v>7280.0</c:v>
                </c:pt>
                <c:pt idx="202">
                  <c:v>7348.0</c:v>
                </c:pt>
                <c:pt idx="203">
                  <c:v>7408.0</c:v>
                </c:pt>
                <c:pt idx="204">
                  <c:v>7476.0</c:v>
                </c:pt>
                <c:pt idx="205">
                  <c:v>7536.0</c:v>
                </c:pt>
                <c:pt idx="206">
                  <c:v>7596.0</c:v>
                </c:pt>
                <c:pt idx="207">
                  <c:v>7648.0</c:v>
                </c:pt>
                <c:pt idx="208">
                  <c:v>7648.0</c:v>
                </c:pt>
                <c:pt idx="209">
                  <c:v>7648.0</c:v>
                </c:pt>
                <c:pt idx="210">
                  <c:v>7648.0</c:v>
                </c:pt>
                <c:pt idx="211">
                  <c:v>7648.0</c:v>
                </c:pt>
                <c:pt idx="212">
                  <c:v>9536.0</c:v>
                </c:pt>
                <c:pt idx="213">
                  <c:v>7656.0</c:v>
                </c:pt>
                <c:pt idx="214">
                  <c:v>7656.0</c:v>
                </c:pt>
                <c:pt idx="215">
                  <c:v>7656.0</c:v>
                </c:pt>
                <c:pt idx="216">
                  <c:v>7656.0</c:v>
                </c:pt>
                <c:pt idx="217">
                  <c:v>7656.0</c:v>
                </c:pt>
                <c:pt idx="218">
                  <c:v>7656.0</c:v>
                </c:pt>
                <c:pt idx="219">
                  <c:v>7656.0</c:v>
                </c:pt>
                <c:pt idx="220">
                  <c:v>7656.0</c:v>
                </c:pt>
                <c:pt idx="221">
                  <c:v>7656.0</c:v>
                </c:pt>
                <c:pt idx="222">
                  <c:v>7656.0</c:v>
                </c:pt>
                <c:pt idx="223">
                  <c:v>7656.0</c:v>
                </c:pt>
                <c:pt idx="224">
                  <c:v>7656.0</c:v>
                </c:pt>
                <c:pt idx="225">
                  <c:v>7656.0</c:v>
                </c:pt>
                <c:pt idx="226">
                  <c:v>7656.0</c:v>
                </c:pt>
                <c:pt idx="227">
                  <c:v>7656.0</c:v>
                </c:pt>
                <c:pt idx="228">
                  <c:v>7656.0</c:v>
                </c:pt>
                <c:pt idx="229">
                  <c:v>9664.0</c:v>
                </c:pt>
                <c:pt idx="230">
                  <c:v>8704.0</c:v>
                </c:pt>
                <c:pt idx="231">
                  <c:v>7744.0</c:v>
                </c:pt>
                <c:pt idx="232">
                  <c:v>7744.0</c:v>
                </c:pt>
                <c:pt idx="233">
                  <c:v>7744.0</c:v>
                </c:pt>
                <c:pt idx="234">
                  <c:v>7744.0</c:v>
                </c:pt>
                <c:pt idx="235">
                  <c:v>7744.0</c:v>
                </c:pt>
                <c:pt idx="236">
                  <c:v>7744.0</c:v>
                </c:pt>
                <c:pt idx="237">
                  <c:v>7744.0</c:v>
                </c:pt>
                <c:pt idx="238">
                  <c:v>7744.0</c:v>
                </c:pt>
                <c:pt idx="239">
                  <c:v>7744.0</c:v>
                </c:pt>
                <c:pt idx="240">
                  <c:v>7744.0</c:v>
                </c:pt>
                <c:pt idx="241">
                  <c:v>7744.0</c:v>
                </c:pt>
                <c:pt idx="242">
                  <c:v>7744.0</c:v>
                </c:pt>
                <c:pt idx="243">
                  <c:v>7744.0</c:v>
                </c:pt>
                <c:pt idx="244">
                  <c:v>7744.0</c:v>
                </c:pt>
                <c:pt idx="245">
                  <c:v>7744.0</c:v>
                </c:pt>
                <c:pt idx="246">
                  <c:v>8660.0</c:v>
                </c:pt>
                <c:pt idx="247">
                  <c:v>12256.0</c:v>
                </c:pt>
                <c:pt idx="248">
                  <c:v>8172.0</c:v>
                </c:pt>
                <c:pt idx="249">
                  <c:v>8220.0</c:v>
                </c:pt>
                <c:pt idx="250">
                  <c:v>8220.0</c:v>
                </c:pt>
                <c:pt idx="251">
                  <c:v>8220.0</c:v>
                </c:pt>
                <c:pt idx="252">
                  <c:v>8220.0</c:v>
                </c:pt>
                <c:pt idx="253">
                  <c:v>8220.0</c:v>
                </c:pt>
                <c:pt idx="254">
                  <c:v>8220.0</c:v>
                </c:pt>
                <c:pt idx="255">
                  <c:v>8220.0</c:v>
                </c:pt>
                <c:pt idx="256">
                  <c:v>8220.0</c:v>
                </c:pt>
                <c:pt idx="257">
                  <c:v>8220.0</c:v>
                </c:pt>
                <c:pt idx="258">
                  <c:v>8220.0</c:v>
                </c:pt>
                <c:pt idx="259">
                  <c:v>8220.0</c:v>
                </c:pt>
                <c:pt idx="260">
                  <c:v>8220.0</c:v>
                </c:pt>
                <c:pt idx="261">
                  <c:v>8220.0</c:v>
                </c:pt>
                <c:pt idx="262">
                  <c:v>8220.0</c:v>
                </c:pt>
                <c:pt idx="263">
                  <c:v>8220.0</c:v>
                </c:pt>
                <c:pt idx="264">
                  <c:v>9148.0</c:v>
                </c:pt>
                <c:pt idx="265">
                  <c:v>10852.0</c:v>
                </c:pt>
                <c:pt idx="266">
                  <c:v>8220.0</c:v>
                </c:pt>
                <c:pt idx="267">
                  <c:v>8220.0</c:v>
                </c:pt>
                <c:pt idx="268">
                  <c:v>8220.0</c:v>
                </c:pt>
                <c:pt idx="269">
                  <c:v>8220.0</c:v>
                </c:pt>
                <c:pt idx="270">
                  <c:v>8220.0</c:v>
                </c:pt>
                <c:pt idx="271">
                  <c:v>8220.0</c:v>
                </c:pt>
                <c:pt idx="272">
                  <c:v>8220.0</c:v>
                </c:pt>
                <c:pt idx="273">
                  <c:v>8224.0</c:v>
                </c:pt>
                <c:pt idx="274">
                  <c:v>8224.0</c:v>
                </c:pt>
                <c:pt idx="275">
                  <c:v>8228.0</c:v>
                </c:pt>
                <c:pt idx="276">
                  <c:v>8232.0</c:v>
                </c:pt>
                <c:pt idx="277">
                  <c:v>8232.0</c:v>
                </c:pt>
                <c:pt idx="278">
                  <c:v>8232.0</c:v>
                </c:pt>
                <c:pt idx="279">
                  <c:v>8280.0</c:v>
                </c:pt>
                <c:pt idx="280">
                  <c:v>8332.0</c:v>
                </c:pt>
                <c:pt idx="281">
                  <c:v>8336.0</c:v>
                </c:pt>
                <c:pt idx="282">
                  <c:v>10576.0</c:v>
                </c:pt>
                <c:pt idx="283">
                  <c:v>8672.0</c:v>
                </c:pt>
                <c:pt idx="284">
                  <c:v>8672.0</c:v>
                </c:pt>
                <c:pt idx="285">
                  <c:v>8672.0</c:v>
                </c:pt>
                <c:pt idx="286">
                  <c:v>8672.0</c:v>
                </c:pt>
                <c:pt idx="287">
                  <c:v>8672.0</c:v>
                </c:pt>
                <c:pt idx="288">
                  <c:v>8672.0</c:v>
                </c:pt>
                <c:pt idx="289">
                  <c:v>8672.0</c:v>
                </c:pt>
                <c:pt idx="290">
                  <c:v>8672.0</c:v>
                </c:pt>
                <c:pt idx="291">
                  <c:v>8676.0</c:v>
                </c:pt>
                <c:pt idx="292">
                  <c:v>8676.0</c:v>
                </c:pt>
                <c:pt idx="293">
                  <c:v>8904.0</c:v>
                </c:pt>
                <c:pt idx="294">
                  <c:v>8980.0</c:v>
                </c:pt>
                <c:pt idx="295">
                  <c:v>9052.0</c:v>
                </c:pt>
                <c:pt idx="296">
                  <c:v>9092.0</c:v>
                </c:pt>
                <c:pt idx="297">
                  <c:v>9116.0</c:v>
                </c:pt>
                <c:pt idx="298">
                  <c:v>9116.0</c:v>
                </c:pt>
                <c:pt idx="299">
                  <c:v>11004.0</c:v>
                </c:pt>
                <c:pt idx="300">
                  <c:v>9364.0</c:v>
                </c:pt>
                <c:pt idx="301">
                  <c:v>9364.0</c:v>
                </c:pt>
                <c:pt idx="302">
                  <c:v>9364.0</c:v>
                </c:pt>
                <c:pt idx="303">
                  <c:v>9364.0</c:v>
                </c:pt>
                <c:pt idx="304">
                  <c:v>9364.0</c:v>
                </c:pt>
                <c:pt idx="305">
                  <c:v>9364.0</c:v>
                </c:pt>
                <c:pt idx="306">
                  <c:v>9364.0</c:v>
                </c:pt>
                <c:pt idx="307">
                  <c:v>9368.0</c:v>
                </c:pt>
                <c:pt idx="308">
                  <c:v>9368.0</c:v>
                </c:pt>
                <c:pt idx="309">
                  <c:v>9368.0</c:v>
                </c:pt>
                <c:pt idx="310">
                  <c:v>9368.0</c:v>
                </c:pt>
                <c:pt idx="311">
                  <c:v>9368.0</c:v>
                </c:pt>
                <c:pt idx="312">
                  <c:v>9368.0</c:v>
                </c:pt>
                <c:pt idx="313">
                  <c:v>9368.0</c:v>
                </c:pt>
                <c:pt idx="314">
                  <c:v>9368.0</c:v>
                </c:pt>
                <c:pt idx="315">
                  <c:v>9368.0</c:v>
                </c:pt>
                <c:pt idx="316">
                  <c:v>11292.0</c:v>
                </c:pt>
                <c:pt idx="317">
                  <c:v>15344.0</c:v>
                </c:pt>
                <c:pt idx="318">
                  <c:v>9384.0</c:v>
                </c:pt>
                <c:pt idx="319">
                  <c:v>9384.0</c:v>
                </c:pt>
                <c:pt idx="320">
                  <c:v>9384.0</c:v>
                </c:pt>
                <c:pt idx="321">
                  <c:v>9384.0</c:v>
                </c:pt>
                <c:pt idx="322">
                  <c:v>9384.0</c:v>
                </c:pt>
                <c:pt idx="323">
                  <c:v>9384.0</c:v>
                </c:pt>
                <c:pt idx="324">
                  <c:v>9384.0</c:v>
                </c:pt>
                <c:pt idx="325">
                  <c:v>9388.0</c:v>
                </c:pt>
                <c:pt idx="326">
                  <c:v>9444.0</c:v>
                </c:pt>
                <c:pt idx="327">
                  <c:v>9496.0</c:v>
                </c:pt>
                <c:pt idx="328">
                  <c:v>9560.0</c:v>
                </c:pt>
                <c:pt idx="329">
                  <c:v>9604.0</c:v>
                </c:pt>
                <c:pt idx="330">
                  <c:v>9668.0</c:v>
                </c:pt>
                <c:pt idx="331">
                  <c:v>9740.0</c:v>
                </c:pt>
                <c:pt idx="332">
                  <c:v>9772.0</c:v>
                </c:pt>
                <c:pt idx="333">
                  <c:v>10732.0</c:v>
                </c:pt>
                <c:pt idx="334">
                  <c:v>13244.0</c:v>
                </c:pt>
                <c:pt idx="335">
                  <c:v>11024.0</c:v>
                </c:pt>
                <c:pt idx="336">
                  <c:v>11024.0</c:v>
                </c:pt>
                <c:pt idx="337">
                  <c:v>11024.0</c:v>
                </c:pt>
                <c:pt idx="338">
                  <c:v>11024.0</c:v>
                </c:pt>
                <c:pt idx="339">
                  <c:v>11024.0</c:v>
                </c:pt>
                <c:pt idx="340">
                  <c:v>11024.0</c:v>
                </c:pt>
                <c:pt idx="341">
                  <c:v>11024.0</c:v>
                </c:pt>
                <c:pt idx="342">
                  <c:v>11024.0</c:v>
                </c:pt>
                <c:pt idx="343">
                  <c:v>11024.0</c:v>
                </c:pt>
                <c:pt idx="344">
                  <c:v>11024.0</c:v>
                </c:pt>
                <c:pt idx="345">
                  <c:v>11024.0</c:v>
                </c:pt>
                <c:pt idx="346">
                  <c:v>11024.0</c:v>
                </c:pt>
                <c:pt idx="347">
                  <c:v>11024.0</c:v>
                </c:pt>
                <c:pt idx="348">
                  <c:v>11024.0</c:v>
                </c:pt>
                <c:pt idx="349">
                  <c:v>11024.0</c:v>
                </c:pt>
                <c:pt idx="350">
                  <c:v>11972.0</c:v>
                </c:pt>
                <c:pt idx="351">
                  <c:v>12960.0</c:v>
                </c:pt>
                <c:pt idx="352">
                  <c:v>11024.0</c:v>
                </c:pt>
                <c:pt idx="353">
                  <c:v>11024.0</c:v>
                </c:pt>
                <c:pt idx="354">
                  <c:v>11024.0</c:v>
                </c:pt>
                <c:pt idx="355">
                  <c:v>11024.0</c:v>
                </c:pt>
                <c:pt idx="356">
                  <c:v>11024.0</c:v>
                </c:pt>
                <c:pt idx="357">
                  <c:v>11024.0</c:v>
                </c:pt>
                <c:pt idx="358">
                  <c:v>11024.0</c:v>
                </c:pt>
                <c:pt idx="359">
                  <c:v>11024.0</c:v>
                </c:pt>
                <c:pt idx="360">
                  <c:v>11024.0</c:v>
                </c:pt>
                <c:pt idx="361">
                  <c:v>11024.0</c:v>
                </c:pt>
                <c:pt idx="362">
                  <c:v>11024.0</c:v>
                </c:pt>
                <c:pt idx="363">
                  <c:v>11024.0</c:v>
                </c:pt>
                <c:pt idx="364">
                  <c:v>11024.0</c:v>
                </c:pt>
                <c:pt idx="365">
                  <c:v>11024.0</c:v>
                </c:pt>
                <c:pt idx="366">
                  <c:v>11024.0</c:v>
                </c:pt>
                <c:pt idx="367">
                  <c:v>11024.0</c:v>
                </c:pt>
                <c:pt idx="368">
                  <c:v>12920.0</c:v>
                </c:pt>
                <c:pt idx="369">
                  <c:v>11024.0</c:v>
                </c:pt>
                <c:pt idx="370">
                  <c:v>11024.0</c:v>
                </c:pt>
                <c:pt idx="371">
                  <c:v>11024.0</c:v>
                </c:pt>
                <c:pt idx="372">
                  <c:v>11024.0</c:v>
                </c:pt>
                <c:pt idx="373">
                  <c:v>11024.0</c:v>
                </c:pt>
                <c:pt idx="374">
                  <c:v>11024.0</c:v>
                </c:pt>
                <c:pt idx="375">
                  <c:v>11024.0</c:v>
                </c:pt>
                <c:pt idx="376">
                  <c:v>11024.0</c:v>
                </c:pt>
                <c:pt idx="377">
                  <c:v>11024.0</c:v>
                </c:pt>
                <c:pt idx="378">
                  <c:v>11024.0</c:v>
                </c:pt>
                <c:pt idx="379">
                  <c:v>11024.0</c:v>
                </c:pt>
                <c:pt idx="380">
                  <c:v>11024.0</c:v>
                </c:pt>
                <c:pt idx="381">
                  <c:v>11024.0</c:v>
                </c:pt>
                <c:pt idx="382">
                  <c:v>11024.0</c:v>
                </c:pt>
                <c:pt idx="383">
                  <c:v>11024.0</c:v>
                </c:pt>
                <c:pt idx="384">
                  <c:v>11024.0</c:v>
                </c:pt>
                <c:pt idx="385">
                  <c:v>11948.0</c:v>
                </c:pt>
                <c:pt idx="386">
                  <c:v>20448.0</c:v>
                </c:pt>
                <c:pt idx="387">
                  <c:v>11024.0</c:v>
                </c:pt>
                <c:pt idx="388">
                  <c:v>11024.0</c:v>
                </c:pt>
                <c:pt idx="389">
                  <c:v>11024.0</c:v>
                </c:pt>
                <c:pt idx="390">
                  <c:v>11024.0</c:v>
                </c:pt>
                <c:pt idx="391">
                  <c:v>11024.0</c:v>
                </c:pt>
                <c:pt idx="392">
                  <c:v>11024.0</c:v>
                </c:pt>
                <c:pt idx="393">
                  <c:v>11024.0</c:v>
                </c:pt>
                <c:pt idx="394">
                  <c:v>11024.0</c:v>
                </c:pt>
                <c:pt idx="395">
                  <c:v>11024.0</c:v>
                </c:pt>
                <c:pt idx="396">
                  <c:v>11024.0</c:v>
                </c:pt>
                <c:pt idx="397">
                  <c:v>11024.0</c:v>
                </c:pt>
                <c:pt idx="398">
                  <c:v>11024.0</c:v>
                </c:pt>
                <c:pt idx="399">
                  <c:v>11024.0</c:v>
                </c:pt>
                <c:pt idx="400">
                  <c:v>11024.0</c:v>
                </c:pt>
                <c:pt idx="401">
                  <c:v>11024.0</c:v>
                </c:pt>
                <c:pt idx="402">
                  <c:v>11024.0</c:v>
                </c:pt>
                <c:pt idx="403">
                  <c:v>12912.0</c:v>
                </c:pt>
                <c:pt idx="404">
                  <c:v>11024.0</c:v>
                </c:pt>
                <c:pt idx="405">
                  <c:v>11024.0</c:v>
                </c:pt>
                <c:pt idx="406">
                  <c:v>11024.0</c:v>
                </c:pt>
                <c:pt idx="407">
                  <c:v>11024.0</c:v>
                </c:pt>
                <c:pt idx="408">
                  <c:v>11024.0</c:v>
                </c:pt>
                <c:pt idx="409">
                  <c:v>11024.0</c:v>
                </c:pt>
                <c:pt idx="410">
                  <c:v>11024.0</c:v>
                </c:pt>
                <c:pt idx="411">
                  <c:v>11024.0</c:v>
                </c:pt>
                <c:pt idx="412">
                  <c:v>11024.0</c:v>
                </c:pt>
                <c:pt idx="413">
                  <c:v>11024.0</c:v>
                </c:pt>
                <c:pt idx="414">
                  <c:v>11024.0</c:v>
                </c:pt>
                <c:pt idx="415">
                  <c:v>11024.0</c:v>
                </c:pt>
                <c:pt idx="416">
                  <c:v>11024.0</c:v>
                </c:pt>
                <c:pt idx="417">
                  <c:v>11024.0</c:v>
                </c:pt>
                <c:pt idx="418">
                  <c:v>11024.0</c:v>
                </c:pt>
                <c:pt idx="419">
                  <c:v>11024.0</c:v>
                </c:pt>
                <c:pt idx="420">
                  <c:v>11964.0</c:v>
                </c:pt>
                <c:pt idx="421">
                  <c:v>19896.0</c:v>
                </c:pt>
                <c:pt idx="422">
                  <c:v>11024.0</c:v>
                </c:pt>
                <c:pt idx="423">
                  <c:v>11024.0</c:v>
                </c:pt>
                <c:pt idx="424">
                  <c:v>11024.0</c:v>
                </c:pt>
                <c:pt idx="425">
                  <c:v>11024.0</c:v>
                </c:pt>
                <c:pt idx="426">
                  <c:v>11024.0</c:v>
                </c:pt>
                <c:pt idx="427">
                  <c:v>11024.0</c:v>
                </c:pt>
                <c:pt idx="428">
                  <c:v>11024.0</c:v>
                </c:pt>
                <c:pt idx="429">
                  <c:v>11024.0</c:v>
                </c:pt>
                <c:pt idx="430">
                  <c:v>11024.0</c:v>
                </c:pt>
                <c:pt idx="431">
                  <c:v>11024.0</c:v>
                </c:pt>
                <c:pt idx="432">
                  <c:v>11024.0</c:v>
                </c:pt>
                <c:pt idx="433">
                  <c:v>11024.0</c:v>
                </c:pt>
                <c:pt idx="434">
                  <c:v>11024.0</c:v>
                </c:pt>
                <c:pt idx="435">
                  <c:v>11024.0</c:v>
                </c:pt>
                <c:pt idx="436">
                  <c:v>11024.0</c:v>
                </c:pt>
                <c:pt idx="437">
                  <c:v>11944.0</c:v>
                </c:pt>
                <c:pt idx="438">
                  <c:v>12896.0</c:v>
                </c:pt>
                <c:pt idx="439">
                  <c:v>12024.0</c:v>
                </c:pt>
                <c:pt idx="440">
                  <c:v>12024.0</c:v>
                </c:pt>
                <c:pt idx="441">
                  <c:v>12024.0</c:v>
                </c:pt>
                <c:pt idx="442">
                  <c:v>12024.0</c:v>
                </c:pt>
                <c:pt idx="443">
                  <c:v>12024.0</c:v>
                </c:pt>
                <c:pt idx="444">
                  <c:v>12024.0</c:v>
                </c:pt>
                <c:pt idx="445">
                  <c:v>12024.0</c:v>
                </c:pt>
                <c:pt idx="446">
                  <c:v>12024.0</c:v>
                </c:pt>
                <c:pt idx="447">
                  <c:v>12024.0</c:v>
                </c:pt>
                <c:pt idx="448">
                  <c:v>12024.0</c:v>
                </c:pt>
                <c:pt idx="449">
                  <c:v>12024.0</c:v>
                </c:pt>
                <c:pt idx="450">
                  <c:v>12024.0</c:v>
                </c:pt>
                <c:pt idx="451">
                  <c:v>12024.0</c:v>
                </c:pt>
                <c:pt idx="452">
                  <c:v>12024.0</c:v>
                </c:pt>
                <c:pt idx="453">
                  <c:v>12024.0</c:v>
                </c:pt>
                <c:pt idx="454">
                  <c:v>12024.0</c:v>
                </c:pt>
                <c:pt idx="455">
                  <c:v>13896.0</c:v>
                </c:pt>
                <c:pt idx="456">
                  <c:v>12024.0</c:v>
                </c:pt>
                <c:pt idx="457">
                  <c:v>12024.0</c:v>
                </c:pt>
                <c:pt idx="458">
                  <c:v>12024.0</c:v>
                </c:pt>
                <c:pt idx="459">
                  <c:v>12024.0</c:v>
                </c:pt>
                <c:pt idx="460">
                  <c:v>12024.0</c:v>
                </c:pt>
                <c:pt idx="461">
                  <c:v>12024.0</c:v>
                </c:pt>
                <c:pt idx="462">
                  <c:v>12024.0</c:v>
                </c:pt>
                <c:pt idx="463">
                  <c:v>12024.0</c:v>
                </c:pt>
                <c:pt idx="464">
                  <c:v>12024.0</c:v>
                </c:pt>
                <c:pt idx="465">
                  <c:v>12024.0</c:v>
                </c:pt>
                <c:pt idx="466">
                  <c:v>12024.0</c:v>
                </c:pt>
                <c:pt idx="467">
                  <c:v>12024.0</c:v>
                </c:pt>
                <c:pt idx="468">
                  <c:v>12024.0</c:v>
                </c:pt>
                <c:pt idx="469">
                  <c:v>12024.0</c:v>
                </c:pt>
                <c:pt idx="470">
                  <c:v>12024.0</c:v>
                </c:pt>
                <c:pt idx="471">
                  <c:v>12024.0</c:v>
                </c:pt>
                <c:pt idx="472">
                  <c:v>13976.0</c:v>
                </c:pt>
                <c:pt idx="473">
                  <c:v>12024.0</c:v>
                </c:pt>
                <c:pt idx="474">
                  <c:v>12024.0</c:v>
                </c:pt>
                <c:pt idx="475">
                  <c:v>12024.0</c:v>
                </c:pt>
                <c:pt idx="476">
                  <c:v>12024.0</c:v>
                </c:pt>
                <c:pt idx="477">
                  <c:v>12024.0</c:v>
                </c:pt>
                <c:pt idx="478">
                  <c:v>12024.0</c:v>
                </c:pt>
                <c:pt idx="479">
                  <c:v>12024.0</c:v>
                </c:pt>
                <c:pt idx="480">
                  <c:v>12024.0</c:v>
                </c:pt>
                <c:pt idx="481">
                  <c:v>12024.0</c:v>
                </c:pt>
                <c:pt idx="482">
                  <c:v>12024.0</c:v>
                </c:pt>
                <c:pt idx="483">
                  <c:v>12024.0</c:v>
                </c:pt>
                <c:pt idx="484">
                  <c:v>12024.0</c:v>
                </c:pt>
                <c:pt idx="485">
                  <c:v>12024.0</c:v>
                </c:pt>
                <c:pt idx="486">
                  <c:v>12024.0</c:v>
                </c:pt>
                <c:pt idx="487">
                  <c:v>12024.0</c:v>
                </c:pt>
                <c:pt idx="488">
                  <c:v>12024.0</c:v>
                </c:pt>
                <c:pt idx="489">
                  <c:v>13912.0</c:v>
                </c:pt>
                <c:pt idx="490">
                  <c:v>13968.0</c:v>
                </c:pt>
                <c:pt idx="491">
                  <c:v>13024.0</c:v>
                </c:pt>
                <c:pt idx="492">
                  <c:v>13024.0</c:v>
                </c:pt>
                <c:pt idx="493">
                  <c:v>13024.0</c:v>
                </c:pt>
                <c:pt idx="494">
                  <c:v>13024.0</c:v>
                </c:pt>
                <c:pt idx="495">
                  <c:v>13024.0</c:v>
                </c:pt>
                <c:pt idx="496">
                  <c:v>13024.0</c:v>
                </c:pt>
                <c:pt idx="497">
                  <c:v>13024.0</c:v>
                </c:pt>
                <c:pt idx="498">
                  <c:v>13024.0</c:v>
                </c:pt>
                <c:pt idx="499">
                  <c:v>13024.0</c:v>
                </c:pt>
                <c:pt idx="500">
                  <c:v>13024.0</c:v>
                </c:pt>
                <c:pt idx="501">
                  <c:v>13024.0</c:v>
                </c:pt>
                <c:pt idx="502">
                  <c:v>13024.0</c:v>
                </c:pt>
                <c:pt idx="503">
                  <c:v>13024.0</c:v>
                </c:pt>
                <c:pt idx="504">
                  <c:v>13024.0</c:v>
                </c:pt>
                <c:pt idx="505">
                  <c:v>13024.0</c:v>
                </c:pt>
                <c:pt idx="506">
                  <c:v>14936.0</c:v>
                </c:pt>
                <c:pt idx="507">
                  <c:v>13980.0</c:v>
                </c:pt>
                <c:pt idx="508">
                  <c:v>13024.0</c:v>
                </c:pt>
                <c:pt idx="509">
                  <c:v>13024.0</c:v>
                </c:pt>
                <c:pt idx="510">
                  <c:v>13024.0</c:v>
                </c:pt>
                <c:pt idx="511">
                  <c:v>13024.0</c:v>
                </c:pt>
                <c:pt idx="512">
                  <c:v>13024.0</c:v>
                </c:pt>
                <c:pt idx="513">
                  <c:v>13024.0</c:v>
                </c:pt>
                <c:pt idx="514">
                  <c:v>13024.0</c:v>
                </c:pt>
                <c:pt idx="515">
                  <c:v>13024.0</c:v>
                </c:pt>
                <c:pt idx="516">
                  <c:v>13024.0</c:v>
                </c:pt>
                <c:pt idx="517">
                  <c:v>13024.0</c:v>
                </c:pt>
                <c:pt idx="518">
                  <c:v>13024.0</c:v>
                </c:pt>
                <c:pt idx="519">
                  <c:v>13024.0</c:v>
                </c:pt>
                <c:pt idx="520">
                  <c:v>13024.0</c:v>
                </c:pt>
                <c:pt idx="521">
                  <c:v>13024.0</c:v>
                </c:pt>
                <c:pt idx="522">
                  <c:v>13024.0</c:v>
                </c:pt>
                <c:pt idx="523">
                  <c:v>13952.0</c:v>
                </c:pt>
                <c:pt idx="524">
                  <c:v>14912.0</c:v>
                </c:pt>
                <c:pt idx="525">
                  <c:v>13024.0</c:v>
                </c:pt>
                <c:pt idx="526">
                  <c:v>13024.0</c:v>
                </c:pt>
                <c:pt idx="527">
                  <c:v>13024.0</c:v>
                </c:pt>
                <c:pt idx="528">
                  <c:v>13024.0</c:v>
                </c:pt>
                <c:pt idx="529">
                  <c:v>13024.0</c:v>
                </c:pt>
                <c:pt idx="530">
                  <c:v>13024.0</c:v>
                </c:pt>
                <c:pt idx="531">
                  <c:v>13024.0</c:v>
                </c:pt>
                <c:pt idx="532">
                  <c:v>13024.0</c:v>
                </c:pt>
                <c:pt idx="533">
                  <c:v>13024.0</c:v>
                </c:pt>
                <c:pt idx="534">
                  <c:v>13024.0</c:v>
                </c:pt>
                <c:pt idx="535">
                  <c:v>13024.0</c:v>
                </c:pt>
                <c:pt idx="536">
                  <c:v>13024.0</c:v>
                </c:pt>
                <c:pt idx="537">
                  <c:v>13024.0</c:v>
                </c:pt>
                <c:pt idx="538">
                  <c:v>13024.0</c:v>
                </c:pt>
                <c:pt idx="539">
                  <c:v>13024.0</c:v>
                </c:pt>
                <c:pt idx="540">
                  <c:v>13024.0</c:v>
                </c:pt>
                <c:pt idx="541">
                  <c:v>14880.0</c:v>
                </c:pt>
                <c:pt idx="542">
                  <c:v>13024.0</c:v>
                </c:pt>
                <c:pt idx="543">
                  <c:v>13024.0</c:v>
                </c:pt>
                <c:pt idx="544">
                  <c:v>13024.0</c:v>
                </c:pt>
                <c:pt idx="545">
                  <c:v>13024.0</c:v>
                </c:pt>
                <c:pt idx="546">
                  <c:v>13024.0</c:v>
                </c:pt>
                <c:pt idx="547">
                  <c:v>13024.0</c:v>
                </c:pt>
                <c:pt idx="548">
                  <c:v>13024.0</c:v>
                </c:pt>
                <c:pt idx="549">
                  <c:v>13024.0</c:v>
                </c:pt>
                <c:pt idx="550">
                  <c:v>13024.0</c:v>
                </c:pt>
                <c:pt idx="551">
                  <c:v>13024.0</c:v>
                </c:pt>
                <c:pt idx="552">
                  <c:v>13024.0</c:v>
                </c:pt>
                <c:pt idx="553">
                  <c:v>13024.0</c:v>
                </c:pt>
                <c:pt idx="554">
                  <c:v>13024.0</c:v>
                </c:pt>
                <c:pt idx="555">
                  <c:v>13024.0</c:v>
                </c:pt>
                <c:pt idx="556">
                  <c:v>13024.0</c:v>
                </c:pt>
                <c:pt idx="557">
                  <c:v>13024.0</c:v>
                </c:pt>
                <c:pt idx="558">
                  <c:v>14944.0</c:v>
                </c:pt>
                <c:pt idx="559">
                  <c:v>13024.0</c:v>
                </c:pt>
                <c:pt idx="560">
                  <c:v>13024.0</c:v>
                </c:pt>
                <c:pt idx="561">
                  <c:v>13024.0</c:v>
                </c:pt>
                <c:pt idx="562">
                  <c:v>13024.0</c:v>
                </c:pt>
                <c:pt idx="563">
                  <c:v>13024.0</c:v>
                </c:pt>
                <c:pt idx="564">
                  <c:v>13024.0</c:v>
                </c:pt>
                <c:pt idx="565">
                  <c:v>13024.0</c:v>
                </c:pt>
                <c:pt idx="566">
                  <c:v>13024.0</c:v>
                </c:pt>
                <c:pt idx="567">
                  <c:v>13024.0</c:v>
                </c:pt>
                <c:pt idx="568">
                  <c:v>13024.0</c:v>
                </c:pt>
                <c:pt idx="569">
                  <c:v>13024.0</c:v>
                </c:pt>
                <c:pt idx="570">
                  <c:v>13024.0</c:v>
                </c:pt>
                <c:pt idx="571">
                  <c:v>13024.0</c:v>
                </c:pt>
                <c:pt idx="572">
                  <c:v>13024.0</c:v>
                </c:pt>
                <c:pt idx="573">
                  <c:v>13024.0</c:v>
                </c:pt>
                <c:pt idx="574">
                  <c:v>13024.0</c:v>
                </c:pt>
                <c:pt idx="575">
                  <c:v>14984.0</c:v>
                </c:pt>
                <c:pt idx="576">
                  <c:v>15004.0</c:v>
                </c:pt>
                <c:pt idx="577">
                  <c:v>14024.0</c:v>
                </c:pt>
                <c:pt idx="578">
                  <c:v>14024.0</c:v>
                </c:pt>
                <c:pt idx="579">
                  <c:v>14024.0</c:v>
                </c:pt>
                <c:pt idx="580">
                  <c:v>14024.0</c:v>
                </c:pt>
                <c:pt idx="581">
                  <c:v>14024.0</c:v>
                </c:pt>
                <c:pt idx="582">
                  <c:v>14024.0</c:v>
                </c:pt>
                <c:pt idx="583">
                  <c:v>15024.0</c:v>
                </c:pt>
                <c:pt idx="584">
                  <c:v>15024.0</c:v>
                </c:pt>
                <c:pt idx="585">
                  <c:v>15024.0</c:v>
                </c:pt>
                <c:pt idx="586">
                  <c:v>15024.0</c:v>
                </c:pt>
                <c:pt idx="587">
                  <c:v>15024.0</c:v>
                </c:pt>
                <c:pt idx="588">
                  <c:v>15024.0</c:v>
                </c:pt>
                <c:pt idx="589">
                  <c:v>15024.0</c:v>
                </c:pt>
                <c:pt idx="590">
                  <c:v>15024.0</c:v>
                </c:pt>
                <c:pt idx="591">
                  <c:v>15024.0</c:v>
                </c:pt>
                <c:pt idx="592">
                  <c:v>15948.0</c:v>
                </c:pt>
                <c:pt idx="593">
                  <c:v>16904.0</c:v>
                </c:pt>
                <c:pt idx="594">
                  <c:v>15024.0</c:v>
                </c:pt>
                <c:pt idx="595">
                  <c:v>15024.0</c:v>
                </c:pt>
                <c:pt idx="596">
                  <c:v>15024.0</c:v>
                </c:pt>
                <c:pt idx="597">
                  <c:v>15024.0</c:v>
                </c:pt>
                <c:pt idx="598">
                  <c:v>15024.0</c:v>
                </c:pt>
                <c:pt idx="599">
                  <c:v>15024.0</c:v>
                </c:pt>
                <c:pt idx="600">
                  <c:v>15024.0</c:v>
                </c:pt>
                <c:pt idx="601">
                  <c:v>15024.0</c:v>
                </c:pt>
                <c:pt idx="602">
                  <c:v>15024.0</c:v>
                </c:pt>
                <c:pt idx="603">
                  <c:v>15024.0</c:v>
                </c:pt>
                <c:pt idx="604">
                  <c:v>15024.0</c:v>
                </c:pt>
                <c:pt idx="605">
                  <c:v>15024.0</c:v>
                </c:pt>
                <c:pt idx="606">
                  <c:v>15024.0</c:v>
                </c:pt>
                <c:pt idx="607">
                  <c:v>15024.0</c:v>
                </c:pt>
                <c:pt idx="608">
                  <c:v>15024.0</c:v>
                </c:pt>
                <c:pt idx="609">
                  <c:v>15024.0</c:v>
                </c:pt>
                <c:pt idx="610">
                  <c:v>16944.0</c:v>
                </c:pt>
                <c:pt idx="611">
                  <c:v>15024.0</c:v>
                </c:pt>
                <c:pt idx="612">
                  <c:v>15024.0</c:v>
                </c:pt>
                <c:pt idx="613">
                  <c:v>15024.0</c:v>
                </c:pt>
                <c:pt idx="614">
                  <c:v>15024.0</c:v>
                </c:pt>
                <c:pt idx="615">
                  <c:v>15024.0</c:v>
                </c:pt>
                <c:pt idx="616">
                  <c:v>15024.0</c:v>
                </c:pt>
                <c:pt idx="617">
                  <c:v>15024.0</c:v>
                </c:pt>
                <c:pt idx="618">
                  <c:v>15024.0</c:v>
                </c:pt>
                <c:pt idx="619">
                  <c:v>15024.0</c:v>
                </c:pt>
                <c:pt idx="620">
                  <c:v>15024.0</c:v>
                </c:pt>
                <c:pt idx="621">
                  <c:v>15024.0</c:v>
                </c:pt>
                <c:pt idx="622">
                  <c:v>15024.0</c:v>
                </c:pt>
                <c:pt idx="623">
                  <c:v>15024.0</c:v>
                </c:pt>
                <c:pt idx="624">
                  <c:v>15024.0</c:v>
                </c:pt>
                <c:pt idx="625">
                  <c:v>15024.0</c:v>
                </c:pt>
                <c:pt idx="626">
                  <c:v>15024.0</c:v>
                </c:pt>
                <c:pt idx="627">
                  <c:v>16960.0</c:v>
                </c:pt>
                <c:pt idx="628">
                  <c:v>16596.0</c:v>
                </c:pt>
                <c:pt idx="629">
                  <c:v>15024.0</c:v>
                </c:pt>
                <c:pt idx="630">
                  <c:v>15024.0</c:v>
                </c:pt>
                <c:pt idx="631">
                  <c:v>15024.0</c:v>
                </c:pt>
                <c:pt idx="632">
                  <c:v>15024.0</c:v>
                </c:pt>
                <c:pt idx="633">
                  <c:v>15024.0</c:v>
                </c:pt>
                <c:pt idx="634">
                  <c:v>15024.0</c:v>
                </c:pt>
                <c:pt idx="635">
                  <c:v>15024.0</c:v>
                </c:pt>
                <c:pt idx="636">
                  <c:v>15024.0</c:v>
                </c:pt>
                <c:pt idx="637">
                  <c:v>15024.0</c:v>
                </c:pt>
                <c:pt idx="638">
                  <c:v>15024.0</c:v>
                </c:pt>
                <c:pt idx="639">
                  <c:v>15024.0</c:v>
                </c:pt>
                <c:pt idx="640">
                  <c:v>15024.0</c:v>
                </c:pt>
                <c:pt idx="641">
                  <c:v>15024.0</c:v>
                </c:pt>
                <c:pt idx="642">
                  <c:v>15024.0</c:v>
                </c:pt>
                <c:pt idx="643">
                  <c:v>15024.0</c:v>
                </c:pt>
                <c:pt idx="644">
                  <c:v>15956.0</c:v>
                </c:pt>
                <c:pt idx="645">
                  <c:v>26056.0</c:v>
                </c:pt>
                <c:pt idx="646">
                  <c:v>15024.0</c:v>
                </c:pt>
                <c:pt idx="647">
                  <c:v>15024.0</c:v>
                </c:pt>
                <c:pt idx="648">
                  <c:v>15024.0</c:v>
                </c:pt>
                <c:pt idx="649">
                  <c:v>15024.0</c:v>
                </c:pt>
                <c:pt idx="650">
                  <c:v>15024.0</c:v>
                </c:pt>
                <c:pt idx="651">
                  <c:v>15024.0</c:v>
                </c:pt>
                <c:pt idx="652">
                  <c:v>15024.0</c:v>
                </c:pt>
                <c:pt idx="653">
                  <c:v>15024.0</c:v>
                </c:pt>
                <c:pt idx="654">
                  <c:v>15024.0</c:v>
                </c:pt>
                <c:pt idx="655">
                  <c:v>15024.0</c:v>
                </c:pt>
                <c:pt idx="656">
                  <c:v>15024.0</c:v>
                </c:pt>
                <c:pt idx="657">
                  <c:v>15024.0</c:v>
                </c:pt>
                <c:pt idx="658">
                  <c:v>15024.0</c:v>
                </c:pt>
                <c:pt idx="659">
                  <c:v>15024.0</c:v>
                </c:pt>
                <c:pt idx="660">
                  <c:v>15024.0</c:v>
                </c:pt>
                <c:pt idx="661">
                  <c:v>15964.0</c:v>
                </c:pt>
                <c:pt idx="662">
                  <c:v>17960.0</c:v>
                </c:pt>
                <c:pt idx="663">
                  <c:v>16024.0</c:v>
                </c:pt>
                <c:pt idx="664">
                  <c:v>16024.0</c:v>
                </c:pt>
                <c:pt idx="665">
                  <c:v>16024.0</c:v>
                </c:pt>
                <c:pt idx="666">
                  <c:v>16024.0</c:v>
                </c:pt>
                <c:pt idx="667">
                  <c:v>17024.0</c:v>
                </c:pt>
                <c:pt idx="668">
                  <c:v>17024.0</c:v>
                </c:pt>
                <c:pt idx="669">
                  <c:v>17024.0</c:v>
                </c:pt>
                <c:pt idx="670">
                  <c:v>17024.0</c:v>
                </c:pt>
                <c:pt idx="671">
                  <c:v>17024.0</c:v>
                </c:pt>
                <c:pt idx="672">
                  <c:v>17024.0</c:v>
                </c:pt>
                <c:pt idx="673">
                  <c:v>17024.0</c:v>
                </c:pt>
                <c:pt idx="674">
                  <c:v>17024.0</c:v>
                </c:pt>
                <c:pt idx="675">
                  <c:v>17024.0</c:v>
                </c:pt>
                <c:pt idx="676">
                  <c:v>17024.0</c:v>
                </c:pt>
                <c:pt idx="677">
                  <c:v>17024.0</c:v>
                </c:pt>
                <c:pt idx="678">
                  <c:v>17024.0</c:v>
                </c:pt>
                <c:pt idx="679">
                  <c:v>18944.0</c:v>
                </c:pt>
                <c:pt idx="680">
                  <c:v>17024.0</c:v>
                </c:pt>
                <c:pt idx="681">
                  <c:v>17024.0</c:v>
                </c:pt>
                <c:pt idx="682">
                  <c:v>17024.0</c:v>
                </c:pt>
                <c:pt idx="683">
                  <c:v>17024.0</c:v>
                </c:pt>
                <c:pt idx="684">
                  <c:v>17024.0</c:v>
                </c:pt>
                <c:pt idx="685">
                  <c:v>17024.0</c:v>
                </c:pt>
                <c:pt idx="686">
                  <c:v>17024.0</c:v>
                </c:pt>
                <c:pt idx="687">
                  <c:v>17024.0</c:v>
                </c:pt>
                <c:pt idx="688">
                  <c:v>17024.0</c:v>
                </c:pt>
                <c:pt idx="689">
                  <c:v>17024.0</c:v>
                </c:pt>
                <c:pt idx="690">
                  <c:v>17024.0</c:v>
                </c:pt>
                <c:pt idx="691">
                  <c:v>17024.0</c:v>
                </c:pt>
                <c:pt idx="692">
                  <c:v>17024.0</c:v>
                </c:pt>
                <c:pt idx="693">
                  <c:v>17024.0</c:v>
                </c:pt>
                <c:pt idx="694">
                  <c:v>17024.0</c:v>
                </c:pt>
                <c:pt idx="695">
                  <c:v>17024.0</c:v>
                </c:pt>
                <c:pt idx="696">
                  <c:v>17952.0</c:v>
                </c:pt>
                <c:pt idx="697">
                  <c:v>17996.0</c:v>
                </c:pt>
                <c:pt idx="698">
                  <c:v>17024.0</c:v>
                </c:pt>
                <c:pt idx="699">
                  <c:v>17024.0</c:v>
                </c:pt>
                <c:pt idx="700">
                  <c:v>17024.0</c:v>
                </c:pt>
                <c:pt idx="701">
                  <c:v>17024.0</c:v>
                </c:pt>
                <c:pt idx="702">
                  <c:v>17024.0</c:v>
                </c:pt>
                <c:pt idx="703">
                  <c:v>17024.0</c:v>
                </c:pt>
                <c:pt idx="704">
                  <c:v>17024.0</c:v>
                </c:pt>
                <c:pt idx="705">
                  <c:v>17024.0</c:v>
                </c:pt>
                <c:pt idx="706">
                  <c:v>17024.0</c:v>
                </c:pt>
                <c:pt idx="707">
                  <c:v>17024.0</c:v>
                </c:pt>
                <c:pt idx="708">
                  <c:v>17024.0</c:v>
                </c:pt>
                <c:pt idx="709">
                  <c:v>17024.0</c:v>
                </c:pt>
                <c:pt idx="710">
                  <c:v>17024.0</c:v>
                </c:pt>
                <c:pt idx="711">
                  <c:v>17024.0</c:v>
                </c:pt>
                <c:pt idx="712">
                  <c:v>17024.0</c:v>
                </c:pt>
                <c:pt idx="713">
                  <c:v>17984.0</c:v>
                </c:pt>
                <c:pt idx="714">
                  <c:v>18992.0</c:v>
                </c:pt>
                <c:pt idx="715">
                  <c:v>17024.0</c:v>
                </c:pt>
                <c:pt idx="716">
                  <c:v>17024.0</c:v>
                </c:pt>
                <c:pt idx="717">
                  <c:v>17024.0</c:v>
                </c:pt>
                <c:pt idx="718">
                  <c:v>17024.0</c:v>
                </c:pt>
                <c:pt idx="719">
                  <c:v>17024.0</c:v>
                </c:pt>
                <c:pt idx="720">
                  <c:v>17024.0</c:v>
                </c:pt>
                <c:pt idx="721">
                  <c:v>17024.0</c:v>
                </c:pt>
                <c:pt idx="722">
                  <c:v>17024.0</c:v>
                </c:pt>
                <c:pt idx="723">
                  <c:v>17024.0</c:v>
                </c:pt>
                <c:pt idx="724">
                  <c:v>17024.0</c:v>
                </c:pt>
                <c:pt idx="725">
                  <c:v>17024.0</c:v>
                </c:pt>
                <c:pt idx="726">
                  <c:v>17024.0</c:v>
                </c:pt>
                <c:pt idx="727">
                  <c:v>17024.0</c:v>
                </c:pt>
                <c:pt idx="728">
                  <c:v>17024.0</c:v>
                </c:pt>
                <c:pt idx="729">
                  <c:v>17024.0</c:v>
                </c:pt>
                <c:pt idx="730">
                  <c:v>17024.0</c:v>
                </c:pt>
                <c:pt idx="731">
                  <c:v>18936.0</c:v>
                </c:pt>
                <c:pt idx="732">
                  <c:v>17024.0</c:v>
                </c:pt>
                <c:pt idx="733">
                  <c:v>17024.0</c:v>
                </c:pt>
                <c:pt idx="734">
                  <c:v>17024.0</c:v>
                </c:pt>
                <c:pt idx="735">
                  <c:v>17024.0</c:v>
                </c:pt>
                <c:pt idx="736">
                  <c:v>17024.0</c:v>
                </c:pt>
                <c:pt idx="737">
                  <c:v>17024.0</c:v>
                </c:pt>
                <c:pt idx="738">
                  <c:v>17024.0</c:v>
                </c:pt>
                <c:pt idx="739">
                  <c:v>17024.0</c:v>
                </c:pt>
                <c:pt idx="740">
                  <c:v>17024.0</c:v>
                </c:pt>
                <c:pt idx="741">
                  <c:v>17024.0</c:v>
                </c:pt>
                <c:pt idx="742">
                  <c:v>17024.0</c:v>
                </c:pt>
                <c:pt idx="743">
                  <c:v>17024.0</c:v>
                </c:pt>
                <c:pt idx="744">
                  <c:v>17024.0</c:v>
                </c:pt>
                <c:pt idx="745">
                  <c:v>17024.0</c:v>
                </c:pt>
                <c:pt idx="746">
                  <c:v>17024.0</c:v>
                </c:pt>
                <c:pt idx="747">
                  <c:v>17024.0</c:v>
                </c:pt>
                <c:pt idx="748">
                  <c:v>18992.0</c:v>
                </c:pt>
                <c:pt idx="749">
                  <c:v>17024.0</c:v>
                </c:pt>
                <c:pt idx="750">
                  <c:v>17024.0</c:v>
                </c:pt>
                <c:pt idx="751">
                  <c:v>17024.0</c:v>
                </c:pt>
                <c:pt idx="752">
                  <c:v>17024.0</c:v>
                </c:pt>
                <c:pt idx="753">
                  <c:v>17024.0</c:v>
                </c:pt>
                <c:pt idx="754">
                  <c:v>17024.0</c:v>
                </c:pt>
                <c:pt idx="755">
                  <c:v>17024.0</c:v>
                </c:pt>
                <c:pt idx="756">
                  <c:v>17024.0</c:v>
                </c:pt>
                <c:pt idx="757">
                  <c:v>17024.0</c:v>
                </c:pt>
                <c:pt idx="758">
                  <c:v>17024.0</c:v>
                </c:pt>
                <c:pt idx="759">
                  <c:v>17024.0</c:v>
                </c:pt>
                <c:pt idx="760">
                  <c:v>17024.0</c:v>
                </c:pt>
                <c:pt idx="761">
                  <c:v>17024.0</c:v>
                </c:pt>
                <c:pt idx="762">
                  <c:v>17024.0</c:v>
                </c:pt>
                <c:pt idx="763">
                  <c:v>17024.0</c:v>
                </c:pt>
                <c:pt idx="764">
                  <c:v>17024.0</c:v>
                </c:pt>
                <c:pt idx="765">
                  <c:v>18012.0</c:v>
                </c:pt>
                <c:pt idx="766">
                  <c:v>18012.0</c:v>
                </c:pt>
                <c:pt idx="767">
                  <c:v>17024.0</c:v>
                </c:pt>
                <c:pt idx="768">
                  <c:v>17024.0</c:v>
                </c:pt>
                <c:pt idx="769">
                  <c:v>17024.0</c:v>
                </c:pt>
                <c:pt idx="770">
                  <c:v>17024.0</c:v>
                </c:pt>
                <c:pt idx="771">
                  <c:v>17024.0</c:v>
                </c:pt>
                <c:pt idx="772">
                  <c:v>17024.0</c:v>
                </c:pt>
                <c:pt idx="773">
                  <c:v>17024.0</c:v>
                </c:pt>
                <c:pt idx="774">
                  <c:v>17024.0</c:v>
                </c:pt>
                <c:pt idx="775">
                  <c:v>17024.0</c:v>
                </c:pt>
                <c:pt idx="776">
                  <c:v>17024.0</c:v>
                </c:pt>
                <c:pt idx="777">
                  <c:v>17024.0</c:v>
                </c:pt>
                <c:pt idx="778">
                  <c:v>17024.0</c:v>
                </c:pt>
                <c:pt idx="779">
                  <c:v>17024.0</c:v>
                </c:pt>
                <c:pt idx="780">
                  <c:v>17024.0</c:v>
                </c:pt>
                <c:pt idx="781">
                  <c:v>17024.0</c:v>
                </c:pt>
                <c:pt idx="782">
                  <c:v>17944.0</c:v>
                </c:pt>
                <c:pt idx="783">
                  <c:v>18896.0</c:v>
                </c:pt>
                <c:pt idx="784">
                  <c:v>17024.0</c:v>
                </c:pt>
                <c:pt idx="785">
                  <c:v>17024.0</c:v>
                </c:pt>
                <c:pt idx="786">
                  <c:v>17024.0</c:v>
                </c:pt>
                <c:pt idx="787">
                  <c:v>17024.0</c:v>
                </c:pt>
                <c:pt idx="788">
                  <c:v>17024.0</c:v>
                </c:pt>
                <c:pt idx="789">
                  <c:v>17024.0</c:v>
                </c:pt>
                <c:pt idx="790">
                  <c:v>17024.0</c:v>
                </c:pt>
                <c:pt idx="791">
                  <c:v>17024.0</c:v>
                </c:pt>
                <c:pt idx="792">
                  <c:v>17024.0</c:v>
                </c:pt>
                <c:pt idx="793">
                  <c:v>17024.0</c:v>
                </c:pt>
                <c:pt idx="794">
                  <c:v>17024.0</c:v>
                </c:pt>
                <c:pt idx="795">
                  <c:v>17024.0</c:v>
                </c:pt>
                <c:pt idx="796">
                  <c:v>17024.0</c:v>
                </c:pt>
                <c:pt idx="797">
                  <c:v>17024.0</c:v>
                </c:pt>
                <c:pt idx="798">
                  <c:v>17024.0</c:v>
                </c:pt>
                <c:pt idx="799">
                  <c:v>17024.0</c:v>
                </c:pt>
                <c:pt idx="800">
                  <c:v>18952.0</c:v>
                </c:pt>
                <c:pt idx="801">
                  <c:v>17024.0</c:v>
                </c:pt>
                <c:pt idx="802">
                  <c:v>17024.0</c:v>
                </c:pt>
                <c:pt idx="803">
                  <c:v>17024.0</c:v>
                </c:pt>
                <c:pt idx="804">
                  <c:v>17024.0</c:v>
                </c:pt>
                <c:pt idx="805">
                  <c:v>17024.0</c:v>
                </c:pt>
                <c:pt idx="806">
                  <c:v>17024.0</c:v>
                </c:pt>
                <c:pt idx="807">
                  <c:v>17024.0</c:v>
                </c:pt>
                <c:pt idx="808">
                  <c:v>17024.0</c:v>
                </c:pt>
                <c:pt idx="809">
                  <c:v>17024.0</c:v>
                </c:pt>
                <c:pt idx="810">
                  <c:v>17024.0</c:v>
                </c:pt>
                <c:pt idx="811">
                  <c:v>17024.0</c:v>
                </c:pt>
                <c:pt idx="812">
                  <c:v>17024.0</c:v>
                </c:pt>
                <c:pt idx="813">
                  <c:v>17024.0</c:v>
                </c:pt>
                <c:pt idx="814">
                  <c:v>17024.0</c:v>
                </c:pt>
                <c:pt idx="815">
                  <c:v>17024.0</c:v>
                </c:pt>
                <c:pt idx="816">
                  <c:v>17024.0</c:v>
                </c:pt>
                <c:pt idx="817">
                  <c:v>17952.0</c:v>
                </c:pt>
                <c:pt idx="818">
                  <c:v>28008.0</c:v>
                </c:pt>
                <c:pt idx="819">
                  <c:v>17024.0</c:v>
                </c:pt>
                <c:pt idx="820">
                  <c:v>17024.0</c:v>
                </c:pt>
                <c:pt idx="821">
                  <c:v>17024.0</c:v>
                </c:pt>
                <c:pt idx="822">
                  <c:v>17024.0</c:v>
                </c:pt>
                <c:pt idx="823">
                  <c:v>17024.0</c:v>
                </c:pt>
                <c:pt idx="824">
                  <c:v>17024.0</c:v>
                </c:pt>
                <c:pt idx="825">
                  <c:v>17024.0</c:v>
                </c:pt>
                <c:pt idx="826">
                  <c:v>17024.0</c:v>
                </c:pt>
                <c:pt idx="827">
                  <c:v>17024.0</c:v>
                </c:pt>
                <c:pt idx="828">
                  <c:v>17024.0</c:v>
                </c:pt>
                <c:pt idx="829">
                  <c:v>17024.0</c:v>
                </c:pt>
                <c:pt idx="830">
                  <c:v>17024.0</c:v>
                </c:pt>
                <c:pt idx="831">
                  <c:v>17024.0</c:v>
                </c:pt>
                <c:pt idx="832">
                  <c:v>17024.0</c:v>
                </c:pt>
                <c:pt idx="833">
                  <c:v>17024.0</c:v>
                </c:pt>
                <c:pt idx="834">
                  <c:v>17024.0</c:v>
                </c:pt>
                <c:pt idx="835">
                  <c:v>17024.0</c:v>
                </c:pt>
                <c:pt idx="836">
                  <c:v>18944.0</c:v>
                </c:pt>
                <c:pt idx="837">
                  <c:v>23836.0</c:v>
                </c:pt>
                <c:pt idx="838">
                  <c:v>17024.0</c:v>
                </c:pt>
                <c:pt idx="839">
                  <c:v>17024.0</c:v>
                </c:pt>
                <c:pt idx="840">
                  <c:v>17024.0</c:v>
                </c:pt>
                <c:pt idx="841">
                  <c:v>17024.0</c:v>
                </c:pt>
                <c:pt idx="842">
                  <c:v>17024.0</c:v>
                </c:pt>
                <c:pt idx="843">
                  <c:v>17024.0</c:v>
                </c:pt>
                <c:pt idx="844">
                  <c:v>17024.0</c:v>
                </c:pt>
                <c:pt idx="845">
                  <c:v>17024.0</c:v>
                </c:pt>
                <c:pt idx="846">
                  <c:v>17024.0</c:v>
                </c:pt>
                <c:pt idx="847">
                  <c:v>17024.0</c:v>
                </c:pt>
                <c:pt idx="848">
                  <c:v>17024.0</c:v>
                </c:pt>
                <c:pt idx="849">
                  <c:v>17024.0</c:v>
                </c:pt>
                <c:pt idx="850">
                  <c:v>17024.0</c:v>
                </c:pt>
                <c:pt idx="851">
                  <c:v>17024.0</c:v>
                </c:pt>
                <c:pt idx="852">
                  <c:v>17024.0</c:v>
                </c:pt>
                <c:pt idx="853">
                  <c:v>17956.0</c:v>
                </c:pt>
                <c:pt idx="854">
                  <c:v>17992.0</c:v>
                </c:pt>
                <c:pt idx="855">
                  <c:v>17024.0</c:v>
                </c:pt>
                <c:pt idx="856">
                  <c:v>17024.0</c:v>
                </c:pt>
                <c:pt idx="857">
                  <c:v>17024.0</c:v>
                </c:pt>
                <c:pt idx="858">
                  <c:v>17024.0</c:v>
                </c:pt>
                <c:pt idx="859">
                  <c:v>17024.0</c:v>
                </c:pt>
                <c:pt idx="860">
                  <c:v>17024.0</c:v>
                </c:pt>
                <c:pt idx="861">
                  <c:v>17024.0</c:v>
                </c:pt>
                <c:pt idx="862">
                  <c:v>17024.0</c:v>
                </c:pt>
                <c:pt idx="863">
                  <c:v>17024.0</c:v>
                </c:pt>
                <c:pt idx="864">
                  <c:v>17024.0</c:v>
                </c:pt>
                <c:pt idx="865">
                  <c:v>17024.0</c:v>
                </c:pt>
                <c:pt idx="866">
                  <c:v>17024.0</c:v>
                </c:pt>
                <c:pt idx="867">
                  <c:v>17024.0</c:v>
                </c:pt>
                <c:pt idx="868">
                  <c:v>17024.0</c:v>
                </c:pt>
                <c:pt idx="869">
                  <c:v>17024.0</c:v>
                </c:pt>
                <c:pt idx="870">
                  <c:v>17984.0</c:v>
                </c:pt>
                <c:pt idx="871">
                  <c:v>19720.0</c:v>
                </c:pt>
                <c:pt idx="872">
                  <c:v>17024.0</c:v>
                </c:pt>
                <c:pt idx="873">
                  <c:v>17024.0</c:v>
                </c:pt>
                <c:pt idx="874">
                  <c:v>17024.0</c:v>
                </c:pt>
                <c:pt idx="875">
                  <c:v>17024.0</c:v>
                </c:pt>
                <c:pt idx="876">
                  <c:v>17024.0</c:v>
                </c:pt>
                <c:pt idx="877">
                  <c:v>17024.0</c:v>
                </c:pt>
                <c:pt idx="878">
                  <c:v>17024.0</c:v>
                </c:pt>
                <c:pt idx="879">
                  <c:v>17024.0</c:v>
                </c:pt>
                <c:pt idx="880">
                  <c:v>17024.0</c:v>
                </c:pt>
                <c:pt idx="881">
                  <c:v>17024.0</c:v>
                </c:pt>
                <c:pt idx="882">
                  <c:v>17024.0</c:v>
                </c:pt>
                <c:pt idx="883">
                  <c:v>17024.0</c:v>
                </c:pt>
                <c:pt idx="884">
                  <c:v>17024.0</c:v>
                </c:pt>
                <c:pt idx="885">
                  <c:v>17024.0</c:v>
                </c:pt>
                <c:pt idx="886">
                  <c:v>17024.0</c:v>
                </c:pt>
                <c:pt idx="887">
                  <c:v>17972.0</c:v>
                </c:pt>
                <c:pt idx="888">
                  <c:v>19960.0</c:v>
                </c:pt>
                <c:pt idx="889">
                  <c:v>18024.0</c:v>
                </c:pt>
                <c:pt idx="890">
                  <c:v>18024.0</c:v>
                </c:pt>
                <c:pt idx="891">
                  <c:v>18024.0</c:v>
                </c:pt>
                <c:pt idx="892">
                  <c:v>18024.0</c:v>
                </c:pt>
                <c:pt idx="893">
                  <c:v>19024.0</c:v>
                </c:pt>
                <c:pt idx="894">
                  <c:v>19024.0</c:v>
                </c:pt>
                <c:pt idx="895">
                  <c:v>19024.0</c:v>
                </c:pt>
                <c:pt idx="896">
                  <c:v>19024.0</c:v>
                </c:pt>
                <c:pt idx="897">
                  <c:v>19024.0</c:v>
                </c:pt>
                <c:pt idx="898">
                  <c:v>19024.0</c:v>
                </c:pt>
                <c:pt idx="899">
                  <c:v>19024.0</c:v>
                </c:pt>
                <c:pt idx="900">
                  <c:v>19024.0</c:v>
                </c:pt>
                <c:pt idx="901">
                  <c:v>19024.0</c:v>
                </c:pt>
                <c:pt idx="902">
                  <c:v>19024.0</c:v>
                </c:pt>
                <c:pt idx="903">
                  <c:v>19024.0</c:v>
                </c:pt>
                <c:pt idx="904">
                  <c:v>19024.0</c:v>
                </c:pt>
                <c:pt idx="905">
                  <c:v>20928.0</c:v>
                </c:pt>
                <c:pt idx="906">
                  <c:v>19024.0</c:v>
                </c:pt>
                <c:pt idx="907">
                  <c:v>19024.0</c:v>
                </c:pt>
                <c:pt idx="908">
                  <c:v>19024.0</c:v>
                </c:pt>
                <c:pt idx="909">
                  <c:v>19024.0</c:v>
                </c:pt>
                <c:pt idx="910">
                  <c:v>19024.0</c:v>
                </c:pt>
                <c:pt idx="911">
                  <c:v>19024.0</c:v>
                </c:pt>
                <c:pt idx="912">
                  <c:v>19024.0</c:v>
                </c:pt>
                <c:pt idx="913">
                  <c:v>19024.0</c:v>
                </c:pt>
                <c:pt idx="914">
                  <c:v>19024.0</c:v>
                </c:pt>
                <c:pt idx="915">
                  <c:v>19024.0</c:v>
                </c:pt>
                <c:pt idx="916">
                  <c:v>19024.0</c:v>
                </c:pt>
                <c:pt idx="917">
                  <c:v>19024.0</c:v>
                </c:pt>
                <c:pt idx="918">
                  <c:v>19024.0</c:v>
                </c:pt>
                <c:pt idx="919">
                  <c:v>19024.0</c:v>
                </c:pt>
                <c:pt idx="920">
                  <c:v>19024.0</c:v>
                </c:pt>
                <c:pt idx="921">
                  <c:v>19024.0</c:v>
                </c:pt>
                <c:pt idx="922">
                  <c:v>20968.0</c:v>
                </c:pt>
                <c:pt idx="923">
                  <c:v>19024.0</c:v>
                </c:pt>
                <c:pt idx="924">
                  <c:v>19024.0</c:v>
                </c:pt>
                <c:pt idx="925">
                  <c:v>19024.0</c:v>
                </c:pt>
                <c:pt idx="926">
                  <c:v>19024.0</c:v>
                </c:pt>
                <c:pt idx="927">
                  <c:v>19024.0</c:v>
                </c:pt>
                <c:pt idx="928">
                  <c:v>19024.0</c:v>
                </c:pt>
                <c:pt idx="929">
                  <c:v>19024.0</c:v>
                </c:pt>
                <c:pt idx="930">
                  <c:v>19024.0</c:v>
                </c:pt>
                <c:pt idx="931">
                  <c:v>19024.0</c:v>
                </c:pt>
                <c:pt idx="932">
                  <c:v>19024.0</c:v>
                </c:pt>
                <c:pt idx="933">
                  <c:v>19024.0</c:v>
                </c:pt>
                <c:pt idx="934">
                  <c:v>19024.0</c:v>
                </c:pt>
                <c:pt idx="935">
                  <c:v>19024.0</c:v>
                </c:pt>
                <c:pt idx="936">
                  <c:v>19024.0</c:v>
                </c:pt>
                <c:pt idx="937">
                  <c:v>19024.0</c:v>
                </c:pt>
                <c:pt idx="938">
                  <c:v>19024.0</c:v>
                </c:pt>
                <c:pt idx="939">
                  <c:v>20920.0</c:v>
                </c:pt>
                <c:pt idx="940">
                  <c:v>19972.0</c:v>
                </c:pt>
                <c:pt idx="941">
                  <c:v>19024.0</c:v>
                </c:pt>
                <c:pt idx="942">
                  <c:v>19024.0</c:v>
                </c:pt>
                <c:pt idx="943">
                  <c:v>19024.0</c:v>
                </c:pt>
                <c:pt idx="944">
                  <c:v>19024.0</c:v>
                </c:pt>
                <c:pt idx="945">
                  <c:v>19024.0</c:v>
                </c:pt>
                <c:pt idx="946">
                  <c:v>19024.0</c:v>
                </c:pt>
                <c:pt idx="947">
                  <c:v>19024.0</c:v>
                </c:pt>
                <c:pt idx="948">
                  <c:v>19024.0</c:v>
                </c:pt>
                <c:pt idx="949">
                  <c:v>19024.0</c:v>
                </c:pt>
                <c:pt idx="950">
                  <c:v>19024.0</c:v>
                </c:pt>
                <c:pt idx="951">
                  <c:v>19024.0</c:v>
                </c:pt>
                <c:pt idx="952">
                  <c:v>19024.0</c:v>
                </c:pt>
                <c:pt idx="953">
                  <c:v>19024.0</c:v>
                </c:pt>
                <c:pt idx="954">
                  <c:v>19024.0</c:v>
                </c:pt>
                <c:pt idx="955">
                  <c:v>19024.0</c:v>
                </c:pt>
                <c:pt idx="956">
                  <c:v>19956.0</c:v>
                </c:pt>
                <c:pt idx="957">
                  <c:v>20920.0</c:v>
                </c:pt>
                <c:pt idx="958">
                  <c:v>19024.0</c:v>
                </c:pt>
                <c:pt idx="959">
                  <c:v>19024.0</c:v>
                </c:pt>
                <c:pt idx="960">
                  <c:v>19024.0</c:v>
                </c:pt>
                <c:pt idx="961">
                  <c:v>19024.0</c:v>
                </c:pt>
                <c:pt idx="962">
                  <c:v>19024.0</c:v>
                </c:pt>
                <c:pt idx="963">
                  <c:v>19024.0</c:v>
                </c:pt>
                <c:pt idx="964">
                  <c:v>19024.0</c:v>
                </c:pt>
                <c:pt idx="965">
                  <c:v>19024.0</c:v>
                </c:pt>
                <c:pt idx="966">
                  <c:v>19024.0</c:v>
                </c:pt>
                <c:pt idx="967">
                  <c:v>19024.0</c:v>
                </c:pt>
                <c:pt idx="968">
                  <c:v>19024.0</c:v>
                </c:pt>
                <c:pt idx="969">
                  <c:v>19024.0</c:v>
                </c:pt>
                <c:pt idx="970">
                  <c:v>19024.0</c:v>
                </c:pt>
                <c:pt idx="971">
                  <c:v>19024.0</c:v>
                </c:pt>
                <c:pt idx="972">
                  <c:v>19024.0</c:v>
                </c:pt>
                <c:pt idx="973">
                  <c:v>19024.0</c:v>
                </c:pt>
                <c:pt idx="974">
                  <c:v>20928.0</c:v>
                </c:pt>
                <c:pt idx="975">
                  <c:v>19024.0</c:v>
                </c:pt>
                <c:pt idx="976">
                  <c:v>19024.0</c:v>
                </c:pt>
                <c:pt idx="977">
                  <c:v>19024.0</c:v>
                </c:pt>
                <c:pt idx="978">
                  <c:v>19024.0</c:v>
                </c:pt>
                <c:pt idx="979">
                  <c:v>19024.0</c:v>
                </c:pt>
                <c:pt idx="980">
                  <c:v>19024.0</c:v>
                </c:pt>
                <c:pt idx="981">
                  <c:v>19024.0</c:v>
                </c:pt>
                <c:pt idx="982">
                  <c:v>19024.0</c:v>
                </c:pt>
                <c:pt idx="983">
                  <c:v>19024.0</c:v>
                </c:pt>
                <c:pt idx="984">
                  <c:v>19024.0</c:v>
                </c:pt>
                <c:pt idx="985">
                  <c:v>19024.0</c:v>
                </c:pt>
                <c:pt idx="986">
                  <c:v>19024.0</c:v>
                </c:pt>
                <c:pt idx="987">
                  <c:v>19024.0</c:v>
                </c:pt>
                <c:pt idx="988">
                  <c:v>19024.0</c:v>
                </c:pt>
                <c:pt idx="989">
                  <c:v>19024.0</c:v>
                </c:pt>
                <c:pt idx="990">
                  <c:v>19024.0</c:v>
                </c:pt>
                <c:pt idx="991">
                  <c:v>20952.0</c:v>
                </c:pt>
                <c:pt idx="992">
                  <c:v>22712.0</c:v>
                </c:pt>
                <c:pt idx="993">
                  <c:v>19024.0</c:v>
                </c:pt>
                <c:pt idx="994">
                  <c:v>19024.0</c:v>
                </c:pt>
                <c:pt idx="995">
                  <c:v>19024.0</c:v>
                </c:pt>
                <c:pt idx="996">
                  <c:v>19024.0</c:v>
                </c:pt>
                <c:pt idx="997">
                  <c:v>19024.0</c:v>
                </c:pt>
                <c:pt idx="998">
                  <c:v>19024.0</c:v>
                </c:pt>
                <c:pt idx="999">
                  <c:v>19024.0</c:v>
                </c:pt>
                <c:pt idx="1000">
                  <c:v>19024.0</c:v>
                </c:pt>
                <c:pt idx="1001">
                  <c:v>19024.0</c:v>
                </c:pt>
                <c:pt idx="1002">
                  <c:v>19024.0</c:v>
                </c:pt>
                <c:pt idx="1003">
                  <c:v>19024.0</c:v>
                </c:pt>
                <c:pt idx="1004">
                  <c:v>19024.0</c:v>
                </c:pt>
                <c:pt idx="1005">
                  <c:v>19024.0</c:v>
                </c:pt>
                <c:pt idx="1006">
                  <c:v>19024.0</c:v>
                </c:pt>
                <c:pt idx="1007">
                  <c:v>19024.0</c:v>
                </c:pt>
                <c:pt idx="1008">
                  <c:v>19940.0</c:v>
                </c:pt>
                <c:pt idx="1009">
                  <c:v>33288.0</c:v>
                </c:pt>
                <c:pt idx="1010">
                  <c:v>19024.0</c:v>
                </c:pt>
                <c:pt idx="1011">
                  <c:v>19024.0</c:v>
                </c:pt>
                <c:pt idx="1012">
                  <c:v>19024.0</c:v>
                </c:pt>
                <c:pt idx="1013">
                  <c:v>19024.0</c:v>
                </c:pt>
                <c:pt idx="1014">
                  <c:v>19024.0</c:v>
                </c:pt>
                <c:pt idx="1015">
                  <c:v>19024.0</c:v>
                </c:pt>
                <c:pt idx="1016">
                  <c:v>19024.0</c:v>
                </c:pt>
                <c:pt idx="1017">
                  <c:v>19024.0</c:v>
                </c:pt>
                <c:pt idx="1018">
                  <c:v>19024.0</c:v>
                </c:pt>
                <c:pt idx="1019">
                  <c:v>19024.0</c:v>
                </c:pt>
                <c:pt idx="1020">
                  <c:v>19024.0</c:v>
                </c:pt>
                <c:pt idx="1021">
                  <c:v>19024.0</c:v>
                </c:pt>
                <c:pt idx="1022">
                  <c:v>19024.0</c:v>
                </c:pt>
                <c:pt idx="1023">
                  <c:v>19024.0</c:v>
                </c:pt>
                <c:pt idx="1024">
                  <c:v>19024.0</c:v>
                </c:pt>
                <c:pt idx="1025">
                  <c:v>19024.0</c:v>
                </c:pt>
                <c:pt idx="1026">
                  <c:v>20928.0</c:v>
                </c:pt>
                <c:pt idx="1027">
                  <c:v>20024.0</c:v>
                </c:pt>
                <c:pt idx="1028">
                  <c:v>20024.0</c:v>
                </c:pt>
                <c:pt idx="1029">
                  <c:v>20024.0</c:v>
                </c:pt>
                <c:pt idx="1030">
                  <c:v>20024.0</c:v>
                </c:pt>
                <c:pt idx="1031">
                  <c:v>20024.0</c:v>
                </c:pt>
                <c:pt idx="1032">
                  <c:v>20024.0</c:v>
                </c:pt>
                <c:pt idx="1033">
                  <c:v>20024.0</c:v>
                </c:pt>
                <c:pt idx="1034">
                  <c:v>20024.0</c:v>
                </c:pt>
                <c:pt idx="1035">
                  <c:v>20024.0</c:v>
                </c:pt>
                <c:pt idx="1036">
                  <c:v>20024.0</c:v>
                </c:pt>
                <c:pt idx="1037">
                  <c:v>20024.0</c:v>
                </c:pt>
                <c:pt idx="1038">
                  <c:v>20024.0</c:v>
                </c:pt>
                <c:pt idx="1039">
                  <c:v>20024.0</c:v>
                </c:pt>
                <c:pt idx="1040">
                  <c:v>20024.0</c:v>
                </c:pt>
                <c:pt idx="1041">
                  <c:v>20024.0</c:v>
                </c:pt>
                <c:pt idx="1042">
                  <c:v>20024.0</c:v>
                </c:pt>
                <c:pt idx="1043">
                  <c:v>21904.0</c:v>
                </c:pt>
                <c:pt idx="1044">
                  <c:v>23844.0</c:v>
                </c:pt>
                <c:pt idx="1045">
                  <c:v>20024.0</c:v>
                </c:pt>
                <c:pt idx="1046">
                  <c:v>20024.0</c:v>
                </c:pt>
                <c:pt idx="1047">
                  <c:v>20024.0</c:v>
                </c:pt>
                <c:pt idx="1048">
                  <c:v>20024.0</c:v>
                </c:pt>
                <c:pt idx="1049">
                  <c:v>20024.0</c:v>
                </c:pt>
                <c:pt idx="1050">
                  <c:v>20024.0</c:v>
                </c:pt>
                <c:pt idx="1051">
                  <c:v>20024.0</c:v>
                </c:pt>
                <c:pt idx="1052">
                  <c:v>20024.0</c:v>
                </c:pt>
                <c:pt idx="1053">
                  <c:v>20024.0</c:v>
                </c:pt>
                <c:pt idx="1054">
                  <c:v>20024.0</c:v>
                </c:pt>
                <c:pt idx="1055">
                  <c:v>20024.0</c:v>
                </c:pt>
                <c:pt idx="1056">
                  <c:v>20024.0</c:v>
                </c:pt>
                <c:pt idx="1057">
                  <c:v>20024.0</c:v>
                </c:pt>
                <c:pt idx="1058">
                  <c:v>20024.0</c:v>
                </c:pt>
                <c:pt idx="1059">
                  <c:v>20024.0</c:v>
                </c:pt>
                <c:pt idx="1060">
                  <c:v>21920.0</c:v>
                </c:pt>
                <c:pt idx="1061">
                  <c:v>21348.0</c:v>
                </c:pt>
                <c:pt idx="1062">
                  <c:v>20024.0</c:v>
                </c:pt>
                <c:pt idx="1063">
                  <c:v>20024.0</c:v>
                </c:pt>
                <c:pt idx="1064">
                  <c:v>20024.0</c:v>
                </c:pt>
                <c:pt idx="1065">
                  <c:v>20024.0</c:v>
                </c:pt>
                <c:pt idx="1066">
                  <c:v>20024.0</c:v>
                </c:pt>
                <c:pt idx="1067">
                  <c:v>20024.0</c:v>
                </c:pt>
                <c:pt idx="1068">
                  <c:v>20024.0</c:v>
                </c:pt>
                <c:pt idx="1069">
                  <c:v>20024.0</c:v>
                </c:pt>
                <c:pt idx="1070">
                  <c:v>20024.0</c:v>
                </c:pt>
                <c:pt idx="1071">
                  <c:v>20024.0</c:v>
                </c:pt>
                <c:pt idx="1072">
                  <c:v>20024.0</c:v>
                </c:pt>
                <c:pt idx="1073">
                  <c:v>20024.0</c:v>
                </c:pt>
                <c:pt idx="1074">
                  <c:v>20024.0</c:v>
                </c:pt>
                <c:pt idx="1075">
                  <c:v>20024.0</c:v>
                </c:pt>
                <c:pt idx="1076">
                  <c:v>20024.0</c:v>
                </c:pt>
                <c:pt idx="1077">
                  <c:v>20964.0</c:v>
                </c:pt>
                <c:pt idx="1078">
                  <c:v>36112.0</c:v>
                </c:pt>
                <c:pt idx="1079">
                  <c:v>20024.0</c:v>
                </c:pt>
                <c:pt idx="1080">
                  <c:v>20024.0</c:v>
                </c:pt>
                <c:pt idx="1081">
                  <c:v>20024.0</c:v>
                </c:pt>
                <c:pt idx="1082">
                  <c:v>20024.0</c:v>
                </c:pt>
                <c:pt idx="1083">
                  <c:v>20024.0</c:v>
                </c:pt>
                <c:pt idx="1084">
                  <c:v>20024.0</c:v>
                </c:pt>
                <c:pt idx="1085">
                  <c:v>20024.0</c:v>
                </c:pt>
                <c:pt idx="1086">
                  <c:v>20024.0</c:v>
                </c:pt>
                <c:pt idx="1087">
                  <c:v>20024.0</c:v>
                </c:pt>
                <c:pt idx="1088">
                  <c:v>20024.0</c:v>
                </c:pt>
                <c:pt idx="1089">
                  <c:v>20024.0</c:v>
                </c:pt>
                <c:pt idx="1090">
                  <c:v>20024.0</c:v>
                </c:pt>
                <c:pt idx="1091">
                  <c:v>20024.0</c:v>
                </c:pt>
                <c:pt idx="1092">
                  <c:v>20024.0</c:v>
                </c:pt>
                <c:pt idx="1093">
                  <c:v>20024.0</c:v>
                </c:pt>
                <c:pt idx="1094">
                  <c:v>20024.0</c:v>
                </c:pt>
                <c:pt idx="1095">
                  <c:v>21936.0</c:v>
                </c:pt>
                <c:pt idx="1096">
                  <c:v>20024.0</c:v>
                </c:pt>
                <c:pt idx="1097">
                  <c:v>20024.0</c:v>
                </c:pt>
                <c:pt idx="1098">
                  <c:v>20024.0</c:v>
                </c:pt>
                <c:pt idx="1099">
                  <c:v>20024.0</c:v>
                </c:pt>
                <c:pt idx="1100">
                  <c:v>20024.0</c:v>
                </c:pt>
                <c:pt idx="1101">
                  <c:v>20024.0</c:v>
                </c:pt>
                <c:pt idx="1102">
                  <c:v>20024.0</c:v>
                </c:pt>
                <c:pt idx="1103">
                  <c:v>20024.0</c:v>
                </c:pt>
                <c:pt idx="1104">
                  <c:v>20024.0</c:v>
                </c:pt>
                <c:pt idx="1105">
                  <c:v>20024.0</c:v>
                </c:pt>
                <c:pt idx="1106">
                  <c:v>20024.0</c:v>
                </c:pt>
                <c:pt idx="1107">
                  <c:v>20024.0</c:v>
                </c:pt>
                <c:pt idx="1108">
                  <c:v>20024.0</c:v>
                </c:pt>
                <c:pt idx="1109">
                  <c:v>20024.0</c:v>
                </c:pt>
                <c:pt idx="1110">
                  <c:v>20024.0</c:v>
                </c:pt>
                <c:pt idx="1111">
                  <c:v>20024.0</c:v>
                </c:pt>
                <c:pt idx="1112">
                  <c:v>21920.0</c:v>
                </c:pt>
                <c:pt idx="1113">
                  <c:v>20024.0</c:v>
                </c:pt>
                <c:pt idx="1114">
                  <c:v>20024.0</c:v>
                </c:pt>
                <c:pt idx="1115">
                  <c:v>20024.0</c:v>
                </c:pt>
                <c:pt idx="1116">
                  <c:v>20024.0</c:v>
                </c:pt>
                <c:pt idx="1117">
                  <c:v>20024.0</c:v>
                </c:pt>
                <c:pt idx="1118">
                  <c:v>20024.0</c:v>
                </c:pt>
                <c:pt idx="1119">
                  <c:v>20024.0</c:v>
                </c:pt>
                <c:pt idx="1120">
                  <c:v>20024.0</c:v>
                </c:pt>
                <c:pt idx="1121">
                  <c:v>20024.0</c:v>
                </c:pt>
                <c:pt idx="1122">
                  <c:v>20024.0</c:v>
                </c:pt>
                <c:pt idx="1123">
                  <c:v>20024.0</c:v>
                </c:pt>
                <c:pt idx="1124">
                  <c:v>20024.0</c:v>
                </c:pt>
                <c:pt idx="1125">
                  <c:v>20024.0</c:v>
                </c:pt>
                <c:pt idx="1126">
                  <c:v>20024.0</c:v>
                </c:pt>
                <c:pt idx="1127">
                  <c:v>20024.0</c:v>
                </c:pt>
                <c:pt idx="1128">
                  <c:v>20024.0</c:v>
                </c:pt>
                <c:pt idx="1129">
                  <c:v>21912.0</c:v>
                </c:pt>
                <c:pt idx="1130">
                  <c:v>20968.0</c:v>
                </c:pt>
                <c:pt idx="1131">
                  <c:v>20024.0</c:v>
                </c:pt>
                <c:pt idx="1132">
                  <c:v>20024.0</c:v>
                </c:pt>
                <c:pt idx="1133">
                  <c:v>20024.0</c:v>
                </c:pt>
                <c:pt idx="1134">
                  <c:v>20024.0</c:v>
                </c:pt>
                <c:pt idx="1135">
                  <c:v>20024.0</c:v>
                </c:pt>
                <c:pt idx="1136">
                  <c:v>20024.0</c:v>
                </c:pt>
                <c:pt idx="1137">
                  <c:v>20024.0</c:v>
                </c:pt>
                <c:pt idx="1138">
                  <c:v>20024.0</c:v>
                </c:pt>
                <c:pt idx="1139">
                  <c:v>20024.0</c:v>
                </c:pt>
                <c:pt idx="1140">
                  <c:v>20024.0</c:v>
                </c:pt>
                <c:pt idx="1141">
                  <c:v>20024.0</c:v>
                </c:pt>
                <c:pt idx="1142">
                  <c:v>20024.0</c:v>
                </c:pt>
                <c:pt idx="1143">
                  <c:v>20024.0</c:v>
                </c:pt>
                <c:pt idx="1144">
                  <c:v>20024.0</c:v>
                </c:pt>
                <c:pt idx="1145">
                  <c:v>20024.0</c:v>
                </c:pt>
                <c:pt idx="1146">
                  <c:v>20948.0</c:v>
                </c:pt>
                <c:pt idx="1147">
                  <c:v>21936.0</c:v>
                </c:pt>
                <c:pt idx="1148">
                  <c:v>20024.0</c:v>
                </c:pt>
                <c:pt idx="1149">
                  <c:v>20024.0</c:v>
                </c:pt>
                <c:pt idx="1150">
                  <c:v>20024.0</c:v>
                </c:pt>
                <c:pt idx="1151">
                  <c:v>20024.0</c:v>
                </c:pt>
                <c:pt idx="1152">
                  <c:v>20024.0</c:v>
                </c:pt>
                <c:pt idx="1153">
                  <c:v>20024.0</c:v>
                </c:pt>
                <c:pt idx="1154">
                  <c:v>20024.0</c:v>
                </c:pt>
                <c:pt idx="1155">
                  <c:v>20024.0</c:v>
                </c:pt>
                <c:pt idx="1156">
                  <c:v>22024.0</c:v>
                </c:pt>
                <c:pt idx="1157">
                  <c:v>22024.0</c:v>
                </c:pt>
                <c:pt idx="1158">
                  <c:v>22024.0</c:v>
                </c:pt>
                <c:pt idx="1159">
                  <c:v>22024.0</c:v>
                </c:pt>
                <c:pt idx="1160">
                  <c:v>22024.0</c:v>
                </c:pt>
                <c:pt idx="1161">
                  <c:v>22024.0</c:v>
                </c:pt>
                <c:pt idx="1162">
                  <c:v>22024.0</c:v>
                </c:pt>
                <c:pt idx="1163">
                  <c:v>22024.0</c:v>
                </c:pt>
                <c:pt idx="1164">
                  <c:v>23944.0</c:v>
                </c:pt>
                <c:pt idx="1165">
                  <c:v>22024.0</c:v>
                </c:pt>
                <c:pt idx="1166">
                  <c:v>22024.0</c:v>
                </c:pt>
                <c:pt idx="1167">
                  <c:v>22024.0</c:v>
                </c:pt>
                <c:pt idx="1168">
                  <c:v>22024.0</c:v>
                </c:pt>
                <c:pt idx="1169">
                  <c:v>22024.0</c:v>
                </c:pt>
                <c:pt idx="1170">
                  <c:v>22024.0</c:v>
                </c:pt>
                <c:pt idx="1171">
                  <c:v>22024.0</c:v>
                </c:pt>
                <c:pt idx="1172">
                  <c:v>22024.0</c:v>
                </c:pt>
                <c:pt idx="1173">
                  <c:v>22024.0</c:v>
                </c:pt>
                <c:pt idx="1174">
                  <c:v>22024.0</c:v>
                </c:pt>
                <c:pt idx="1175">
                  <c:v>22024.0</c:v>
                </c:pt>
                <c:pt idx="1176">
                  <c:v>22024.0</c:v>
                </c:pt>
                <c:pt idx="1177">
                  <c:v>22024.0</c:v>
                </c:pt>
                <c:pt idx="1178">
                  <c:v>22024.0</c:v>
                </c:pt>
                <c:pt idx="1179">
                  <c:v>22024.0</c:v>
                </c:pt>
                <c:pt idx="1180">
                  <c:v>22024.0</c:v>
                </c:pt>
                <c:pt idx="1181">
                  <c:v>23952.0</c:v>
                </c:pt>
                <c:pt idx="1182">
                  <c:v>22024.0</c:v>
                </c:pt>
                <c:pt idx="1183">
                  <c:v>22024.0</c:v>
                </c:pt>
                <c:pt idx="1184">
                  <c:v>22024.0</c:v>
                </c:pt>
                <c:pt idx="1185">
                  <c:v>22024.0</c:v>
                </c:pt>
                <c:pt idx="1186">
                  <c:v>22024.0</c:v>
                </c:pt>
                <c:pt idx="1187">
                  <c:v>22024.0</c:v>
                </c:pt>
                <c:pt idx="1188">
                  <c:v>22024.0</c:v>
                </c:pt>
                <c:pt idx="1189">
                  <c:v>22024.0</c:v>
                </c:pt>
                <c:pt idx="1190">
                  <c:v>22024.0</c:v>
                </c:pt>
                <c:pt idx="1191">
                  <c:v>22024.0</c:v>
                </c:pt>
                <c:pt idx="1192">
                  <c:v>22024.0</c:v>
                </c:pt>
                <c:pt idx="1193">
                  <c:v>22024.0</c:v>
                </c:pt>
                <c:pt idx="1194">
                  <c:v>22024.0</c:v>
                </c:pt>
                <c:pt idx="1195">
                  <c:v>22024.0</c:v>
                </c:pt>
                <c:pt idx="1196">
                  <c:v>22024.0</c:v>
                </c:pt>
                <c:pt idx="1197">
                  <c:v>22024.0</c:v>
                </c:pt>
                <c:pt idx="1198">
                  <c:v>23936.0</c:v>
                </c:pt>
                <c:pt idx="1199">
                  <c:v>22024.0</c:v>
                </c:pt>
                <c:pt idx="1200">
                  <c:v>22024.0</c:v>
                </c:pt>
                <c:pt idx="1201">
                  <c:v>22024.0</c:v>
                </c:pt>
                <c:pt idx="1202">
                  <c:v>22024.0</c:v>
                </c:pt>
                <c:pt idx="1203">
                  <c:v>22024.0</c:v>
                </c:pt>
                <c:pt idx="1204">
                  <c:v>22024.0</c:v>
                </c:pt>
                <c:pt idx="1205">
                  <c:v>22024.0</c:v>
                </c:pt>
                <c:pt idx="1206">
                  <c:v>22024.0</c:v>
                </c:pt>
                <c:pt idx="1207">
                  <c:v>22024.0</c:v>
                </c:pt>
                <c:pt idx="1208">
                  <c:v>22024.0</c:v>
                </c:pt>
                <c:pt idx="1209">
                  <c:v>22024.0</c:v>
                </c:pt>
                <c:pt idx="1210">
                  <c:v>22024.0</c:v>
                </c:pt>
                <c:pt idx="1211">
                  <c:v>22024.0</c:v>
                </c:pt>
                <c:pt idx="1212">
                  <c:v>22024.0</c:v>
                </c:pt>
                <c:pt idx="1213">
                  <c:v>22024.0</c:v>
                </c:pt>
                <c:pt idx="1214">
                  <c:v>22024.0</c:v>
                </c:pt>
                <c:pt idx="1215">
                  <c:v>22992.0</c:v>
                </c:pt>
                <c:pt idx="1216">
                  <c:v>22992.0</c:v>
                </c:pt>
                <c:pt idx="1217">
                  <c:v>22024.0</c:v>
                </c:pt>
                <c:pt idx="1218">
                  <c:v>22024.0</c:v>
                </c:pt>
                <c:pt idx="1219">
                  <c:v>22024.0</c:v>
                </c:pt>
                <c:pt idx="1220">
                  <c:v>22024.0</c:v>
                </c:pt>
                <c:pt idx="1221">
                  <c:v>22024.0</c:v>
                </c:pt>
                <c:pt idx="1222">
                  <c:v>22024.0</c:v>
                </c:pt>
                <c:pt idx="1223">
                  <c:v>22024.0</c:v>
                </c:pt>
                <c:pt idx="1224">
                  <c:v>22024.0</c:v>
                </c:pt>
                <c:pt idx="1225">
                  <c:v>22024.0</c:v>
                </c:pt>
                <c:pt idx="1226">
                  <c:v>22024.0</c:v>
                </c:pt>
                <c:pt idx="1227">
                  <c:v>22024.0</c:v>
                </c:pt>
                <c:pt idx="1228">
                  <c:v>22024.0</c:v>
                </c:pt>
                <c:pt idx="1229">
                  <c:v>22024.0</c:v>
                </c:pt>
                <c:pt idx="1230">
                  <c:v>22024.0</c:v>
                </c:pt>
                <c:pt idx="1231">
                  <c:v>22024.0</c:v>
                </c:pt>
                <c:pt idx="1232">
                  <c:v>22940.0</c:v>
                </c:pt>
                <c:pt idx="1233">
                  <c:v>24896.0</c:v>
                </c:pt>
                <c:pt idx="1234">
                  <c:v>23024.0</c:v>
                </c:pt>
                <c:pt idx="1235">
                  <c:v>23024.0</c:v>
                </c:pt>
                <c:pt idx="1236">
                  <c:v>23024.0</c:v>
                </c:pt>
                <c:pt idx="1237">
                  <c:v>23024.0</c:v>
                </c:pt>
                <c:pt idx="1238">
                  <c:v>23024.0</c:v>
                </c:pt>
                <c:pt idx="1239">
                  <c:v>23024.0</c:v>
                </c:pt>
                <c:pt idx="1240">
                  <c:v>23024.0</c:v>
                </c:pt>
                <c:pt idx="1241">
                  <c:v>23024.0</c:v>
                </c:pt>
                <c:pt idx="1242">
                  <c:v>23024.0</c:v>
                </c:pt>
                <c:pt idx="1243">
                  <c:v>23024.0</c:v>
                </c:pt>
                <c:pt idx="1244">
                  <c:v>23024.0</c:v>
                </c:pt>
                <c:pt idx="1245">
                  <c:v>23024.0</c:v>
                </c:pt>
                <c:pt idx="1246">
                  <c:v>23024.0</c:v>
                </c:pt>
                <c:pt idx="1247">
                  <c:v>23024.0</c:v>
                </c:pt>
                <c:pt idx="1248">
                  <c:v>23024.0</c:v>
                </c:pt>
                <c:pt idx="1249">
                  <c:v>23024.0</c:v>
                </c:pt>
                <c:pt idx="1250">
                  <c:v>23024.0</c:v>
                </c:pt>
                <c:pt idx="1251">
                  <c:v>24960.0</c:v>
                </c:pt>
                <c:pt idx="1252">
                  <c:v>23024.0</c:v>
                </c:pt>
                <c:pt idx="1253">
                  <c:v>23024.0</c:v>
                </c:pt>
                <c:pt idx="1254">
                  <c:v>23024.0</c:v>
                </c:pt>
                <c:pt idx="1255">
                  <c:v>23024.0</c:v>
                </c:pt>
                <c:pt idx="1256">
                  <c:v>23024.0</c:v>
                </c:pt>
                <c:pt idx="1257">
                  <c:v>23024.0</c:v>
                </c:pt>
                <c:pt idx="1258">
                  <c:v>23024.0</c:v>
                </c:pt>
                <c:pt idx="1259">
                  <c:v>23024.0</c:v>
                </c:pt>
                <c:pt idx="1260">
                  <c:v>23024.0</c:v>
                </c:pt>
                <c:pt idx="1261">
                  <c:v>23024.0</c:v>
                </c:pt>
                <c:pt idx="1262">
                  <c:v>23024.0</c:v>
                </c:pt>
                <c:pt idx="1263">
                  <c:v>23024.0</c:v>
                </c:pt>
                <c:pt idx="1264">
                  <c:v>23024.0</c:v>
                </c:pt>
                <c:pt idx="1265">
                  <c:v>23024.0</c:v>
                </c:pt>
                <c:pt idx="1266">
                  <c:v>23024.0</c:v>
                </c:pt>
                <c:pt idx="1267">
                  <c:v>23024.0</c:v>
                </c:pt>
                <c:pt idx="1268">
                  <c:v>23936.0</c:v>
                </c:pt>
                <c:pt idx="1269">
                  <c:v>23968.0</c:v>
                </c:pt>
                <c:pt idx="1270">
                  <c:v>23024.0</c:v>
                </c:pt>
                <c:pt idx="1271">
                  <c:v>23024.0</c:v>
                </c:pt>
                <c:pt idx="1272">
                  <c:v>23024.0</c:v>
                </c:pt>
                <c:pt idx="1273">
                  <c:v>23024.0</c:v>
                </c:pt>
                <c:pt idx="1274">
                  <c:v>23024.0</c:v>
                </c:pt>
                <c:pt idx="1275">
                  <c:v>23024.0</c:v>
                </c:pt>
                <c:pt idx="1276">
                  <c:v>23024.0</c:v>
                </c:pt>
                <c:pt idx="1277">
                  <c:v>23024.0</c:v>
                </c:pt>
                <c:pt idx="1278">
                  <c:v>23024.0</c:v>
                </c:pt>
                <c:pt idx="1279">
                  <c:v>23024.0</c:v>
                </c:pt>
                <c:pt idx="1280">
                  <c:v>23024.0</c:v>
                </c:pt>
                <c:pt idx="1281">
                  <c:v>23024.0</c:v>
                </c:pt>
                <c:pt idx="1282">
                  <c:v>23024.0</c:v>
                </c:pt>
                <c:pt idx="1283">
                  <c:v>23024.0</c:v>
                </c:pt>
                <c:pt idx="1284">
                  <c:v>23024.0</c:v>
                </c:pt>
                <c:pt idx="1285">
                  <c:v>23956.0</c:v>
                </c:pt>
                <c:pt idx="1286">
                  <c:v>27680.0</c:v>
                </c:pt>
                <c:pt idx="1287">
                  <c:v>23024.0</c:v>
                </c:pt>
                <c:pt idx="1288">
                  <c:v>23024.0</c:v>
                </c:pt>
                <c:pt idx="1289">
                  <c:v>23024.0</c:v>
                </c:pt>
                <c:pt idx="1290">
                  <c:v>23024.0</c:v>
                </c:pt>
                <c:pt idx="1291">
                  <c:v>23024.0</c:v>
                </c:pt>
                <c:pt idx="1292">
                  <c:v>23024.0</c:v>
                </c:pt>
                <c:pt idx="1293">
                  <c:v>23024.0</c:v>
                </c:pt>
                <c:pt idx="1294">
                  <c:v>23024.0</c:v>
                </c:pt>
                <c:pt idx="1295">
                  <c:v>23024.0</c:v>
                </c:pt>
                <c:pt idx="1296">
                  <c:v>23024.0</c:v>
                </c:pt>
                <c:pt idx="1297">
                  <c:v>23024.0</c:v>
                </c:pt>
                <c:pt idx="1298">
                  <c:v>23024.0</c:v>
                </c:pt>
                <c:pt idx="1299">
                  <c:v>23024.0</c:v>
                </c:pt>
                <c:pt idx="1300">
                  <c:v>23024.0</c:v>
                </c:pt>
                <c:pt idx="1301">
                  <c:v>23024.0</c:v>
                </c:pt>
                <c:pt idx="1302">
                  <c:v>23980.0</c:v>
                </c:pt>
                <c:pt idx="1303">
                  <c:v>24976.0</c:v>
                </c:pt>
                <c:pt idx="1304">
                  <c:v>23024.0</c:v>
                </c:pt>
                <c:pt idx="1305">
                  <c:v>23024.0</c:v>
                </c:pt>
                <c:pt idx="1306">
                  <c:v>23024.0</c:v>
                </c:pt>
                <c:pt idx="1307">
                  <c:v>23024.0</c:v>
                </c:pt>
                <c:pt idx="1308">
                  <c:v>23024.0</c:v>
                </c:pt>
                <c:pt idx="1309">
                  <c:v>23024.0</c:v>
                </c:pt>
                <c:pt idx="1310">
                  <c:v>23024.0</c:v>
                </c:pt>
                <c:pt idx="1311">
                  <c:v>23024.0</c:v>
                </c:pt>
                <c:pt idx="1312">
                  <c:v>23024.0</c:v>
                </c:pt>
                <c:pt idx="1313">
                  <c:v>23024.0</c:v>
                </c:pt>
                <c:pt idx="1314">
                  <c:v>23024.0</c:v>
                </c:pt>
                <c:pt idx="1315">
                  <c:v>23024.0</c:v>
                </c:pt>
                <c:pt idx="1316">
                  <c:v>23024.0</c:v>
                </c:pt>
                <c:pt idx="1317">
                  <c:v>23024.0</c:v>
                </c:pt>
                <c:pt idx="1318">
                  <c:v>23024.0</c:v>
                </c:pt>
                <c:pt idx="1319">
                  <c:v>23024.0</c:v>
                </c:pt>
                <c:pt idx="1320">
                  <c:v>26008.0</c:v>
                </c:pt>
                <c:pt idx="1321">
                  <c:v>24032.0</c:v>
                </c:pt>
                <c:pt idx="1322">
                  <c:v>24032.0</c:v>
                </c:pt>
                <c:pt idx="1323">
                  <c:v>24032.0</c:v>
                </c:pt>
                <c:pt idx="1324">
                  <c:v>24032.0</c:v>
                </c:pt>
                <c:pt idx="1325">
                  <c:v>24032.0</c:v>
                </c:pt>
                <c:pt idx="1326">
                  <c:v>24032.0</c:v>
                </c:pt>
                <c:pt idx="1327">
                  <c:v>24032.0</c:v>
                </c:pt>
                <c:pt idx="1328">
                  <c:v>24032.0</c:v>
                </c:pt>
                <c:pt idx="1329">
                  <c:v>24032.0</c:v>
                </c:pt>
                <c:pt idx="1330">
                  <c:v>24032.0</c:v>
                </c:pt>
                <c:pt idx="1331">
                  <c:v>24032.0</c:v>
                </c:pt>
                <c:pt idx="1332">
                  <c:v>24032.0</c:v>
                </c:pt>
                <c:pt idx="1333">
                  <c:v>24032.0</c:v>
                </c:pt>
                <c:pt idx="1334">
                  <c:v>24032.0</c:v>
                </c:pt>
                <c:pt idx="1335">
                  <c:v>24032.0</c:v>
                </c:pt>
                <c:pt idx="1336">
                  <c:v>24032.0</c:v>
                </c:pt>
                <c:pt idx="1337">
                  <c:v>24032.0</c:v>
                </c:pt>
                <c:pt idx="1338">
                  <c:v>25960.0</c:v>
                </c:pt>
                <c:pt idx="1339">
                  <c:v>25800.0</c:v>
                </c:pt>
                <c:pt idx="1340">
                  <c:v>24032.0</c:v>
                </c:pt>
                <c:pt idx="1341">
                  <c:v>24032.0</c:v>
                </c:pt>
                <c:pt idx="1342">
                  <c:v>24032.0</c:v>
                </c:pt>
                <c:pt idx="1343">
                  <c:v>24032.0</c:v>
                </c:pt>
                <c:pt idx="1344">
                  <c:v>24032.0</c:v>
                </c:pt>
                <c:pt idx="1345">
                  <c:v>24032.0</c:v>
                </c:pt>
                <c:pt idx="1346">
                  <c:v>24032.0</c:v>
                </c:pt>
                <c:pt idx="1347">
                  <c:v>24032.0</c:v>
                </c:pt>
                <c:pt idx="1348">
                  <c:v>24032.0</c:v>
                </c:pt>
                <c:pt idx="1349">
                  <c:v>24032.0</c:v>
                </c:pt>
                <c:pt idx="1350">
                  <c:v>24032.0</c:v>
                </c:pt>
                <c:pt idx="1351">
                  <c:v>24032.0</c:v>
                </c:pt>
                <c:pt idx="1352">
                  <c:v>24032.0</c:v>
                </c:pt>
                <c:pt idx="1353">
                  <c:v>24032.0</c:v>
                </c:pt>
                <c:pt idx="1354">
                  <c:v>24032.0</c:v>
                </c:pt>
                <c:pt idx="1355">
                  <c:v>25944.0</c:v>
                </c:pt>
                <c:pt idx="1356">
                  <c:v>26376.0</c:v>
                </c:pt>
                <c:pt idx="1357">
                  <c:v>25032.0</c:v>
                </c:pt>
                <c:pt idx="1358">
                  <c:v>25032.0</c:v>
                </c:pt>
                <c:pt idx="1359">
                  <c:v>25032.0</c:v>
                </c:pt>
                <c:pt idx="1360">
                  <c:v>25032.0</c:v>
                </c:pt>
                <c:pt idx="1361">
                  <c:v>25032.0</c:v>
                </c:pt>
                <c:pt idx="1362">
                  <c:v>25032.0</c:v>
                </c:pt>
                <c:pt idx="1363">
                  <c:v>25032.0</c:v>
                </c:pt>
                <c:pt idx="1364">
                  <c:v>25032.0</c:v>
                </c:pt>
                <c:pt idx="1365">
                  <c:v>25032.0</c:v>
                </c:pt>
                <c:pt idx="1366">
                  <c:v>25032.0</c:v>
                </c:pt>
                <c:pt idx="1367">
                  <c:v>25032.0</c:v>
                </c:pt>
                <c:pt idx="1368">
                  <c:v>25032.0</c:v>
                </c:pt>
                <c:pt idx="1369">
                  <c:v>25032.0</c:v>
                </c:pt>
                <c:pt idx="1370">
                  <c:v>25032.0</c:v>
                </c:pt>
                <c:pt idx="1371">
                  <c:v>25032.0</c:v>
                </c:pt>
                <c:pt idx="1372">
                  <c:v>26904.0</c:v>
                </c:pt>
                <c:pt idx="1373">
                  <c:v>25968.0</c:v>
                </c:pt>
                <c:pt idx="1374">
                  <c:v>25032.0</c:v>
                </c:pt>
                <c:pt idx="1375">
                  <c:v>25032.0</c:v>
                </c:pt>
                <c:pt idx="1376">
                  <c:v>25032.0</c:v>
                </c:pt>
                <c:pt idx="1377">
                  <c:v>25032.0</c:v>
                </c:pt>
                <c:pt idx="1378">
                  <c:v>25032.0</c:v>
                </c:pt>
                <c:pt idx="1379">
                  <c:v>25032.0</c:v>
                </c:pt>
                <c:pt idx="1380">
                  <c:v>25032.0</c:v>
                </c:pt>
                <c:pt idx="1381">
                  <c:v>25032.0</c:v>
                </c:pt>
                <c:pt idx="1382">
                  <c:v>25032.0</c:v>
                </c:pt>
                <c:pt idx="1383">
                  <c:v>25032.0</c:v>
                </c:pt>
                <c:pt idx="1384">
                  <c:v>25032.0</c:v>
                </c:pt>
                <c:pt idx="1385">
                  <c:v>25032.0</c:v>
                </c:pt>
                <c:pt idx="1386">
                  <c:v>25032.0</c:v>
                </c:pt>
                <c:pt idx="1387">
                  <c:v>25032.0</c:v>
                </c:pt>
                <c:pt idx="1388">
                  <c:v>25032.0</c:v>
                </c:pt>
                <c:pt idx="1389">
                  <c:v>26920.0</c:v>
                </c:pt>
                <c:pt idx="1390">
                  <c:v>25976.0</c:v>
                </c:pt>
                <c:pt idx="1391">
                  <c:v>25032.0</c:v>
                </c:pt>
                <c:pt idx="1392">
                  <c:v>25032.0</c:v>
                </c:pt>
                <c:pt idx="1393">
                  <c:v>25032.0</c:v>
                </c:pt>
                <c:pt idx="1394">
                  <c:v>25032.0</c:v>
                </c:pt>
                <c:pt idx="1395">
                  <c:v>25032.0</c:v>
                </c:pt>
                <c:pt idx="1396">
                  <c:v>25032.0</c:v>
                </c:pt>
                <c:pt idx="1397">
                  <c:v>25032.0</c:v>
                </c:pt>
                <c:pt idx="1398">
                  <c:v>25032.0</c:v>
                </c:pt>
                <c:pt idx="1399">
                  <c:v>25032.0</c:v>
                </c:pt>
                <c:pt idx="1400">
                  <c:v>25032.0</c:v>
                </c:pt>
                <c:pt idx="1401">
                  <c:v>25032.0</c:v>
                </c:pt>
                <c:pt idx="1402">
                  <c:v>25032.0</c:v>
                </c:pt>
                <c:pt idx="1403">
                  <c:v>25032.0</c:v>
                </c:pt>
                <c:pt idx="1404">
                  <c:v>25032.0</c:v>
                </c:pt>
                <c:pt idx="1405">
                  <c:v>25032.0</c:v>
                </c:pt>
                <c:pt idx="1406">
                  <c:v>25960.0</c:v>
                </c:pt>
                <c:pt idx="1407">
                  <c:v>34744.0</c:v>
                </c:pt>
                <c:pt idx="1408">
                  <c:v>25032.0</c:v>
                </c:pt>
                <c:pt idx="1409">
                  <c:v>25032.0</c:v>
                </c:pt>
                <c:pt idx="1410">
                  <c:v>25032.0</c:v>
                </c:pt>
                <c:pt idx="1411">
                  <c:v>25032.0</c:v>
                </c:pt>
                <c:pt idx="1412">
                  <c:v>25032.0</c:v>
                </c:pt>
                <c:pt idx="1413">
                  <c:v>25032.0</c:v>
                </c:pt>
                <c:pt idx="1414">
                  <c:v>25032.0</c:v>
                </c:pt>
                <c:pt idx="1415">
                  <c:v>25032.0</c:v>
                </c:pt>
                <c:pt idx="1416">
                  <c:v>25032.0</c:v>
                </c:pt>
                <c:pt idx="1417">
                  <c:v>25032.0</c:v>
                </c:pt>
                <c:pt idx="1418">
                  <c:v>25032.0</c:v>
                </c:pt>
                <c:pt idx="1419">
                  <c:v>25032.0</c:v>
                </c:pt>
                <c:pt idx="1420">
                  <c:v>25032.0</c:v>
                </c:pt>
                <c:pt idx="1421">
                  <c:v>25032.0</c:v>
                </c:pt>
                <c:pt idx="1422">
                  <c:v>25032.0</c:v>
                </c:pt>
                <c:pt idx="1423">
                  <c:v>25032.0</c:v>
                </c:pt>
                <c:pt idx="1424">
                  <c:v>25032.0</c:v>
                </c:pt>
                <c:pt idx="1425">
                  <c:v>25032.0</c:v>
                </c:pt>
                <c:pt idx="1426">
                  <c:v>25032.0</c:v>
                </c:pt>
                <c:pt idx="1427">
                  <c:v>26960.0</c:v>
                </c:pt>
                <c:pt idx="1428">
                  <c:v>25032.0</c:v>
                </c:pt>
                <c:pt idx="1429">
                  <c:v>25032.0</c:v>
                </c:pt>
                <c:pt idx="1430">
                  <c:v>25032.0</c:v>
                </c:pt>
                <c:pt idx="1431">
                  <c:v>25032.0</c:v>
                </c:pt>
                <c:pt idx="1432">
                  <c:v>25032.0</c:v>
                </c:pt>
                <c:pt idx="1433">
                  <c:v>25032.0</c:v>
                </c:pt>
                <c:pt idx="1434">
                  <c:v>25032.0</c:v>
                </c:pt>
                <c:pt idx="1435">
                  <c:v>25032.0</c:v>
                </c:pt>
                <c:pt idx="1436">
                  <c:v>25032.0</c:v>
                </c:pt>
                <c:pt idx="1437">
                  <c:v>25032.0</c:v>
                </c:pt>
                <c:pt idx="1438">
                  <c:v>25032.0</c:v>
                </c:pt>
                <c:pt idx="1439">
                  <c:v>25032.0</c:v>
                </c:pt>
                <c:pt idx="1440">
                  <c:v>25032.0</c:v>
                </c:pt>
                <c:pt idx="1441">
                  <c:v>25032.0</c:v>
                </c:pt>
                <c:pt idx="1442">
                  <c:v>25032.0</c:v>
                </c:pt>
                <c:pt idx="1443">
                  <c:v>25032.0</c:v>
                </c:pt>
                <c:pt idx="1444">
                  <c:v>25032.0</c:v>
                </c:pt>
                <c:pt idx="1445">
                  <c:v>25032.0</c:v>
                </c:pt>
                <c:pt idx="1446">
                  <c:v>25032.0</c:v>
                </c:pt>
                <c:pt idx="1447">
                  <c:v>25032.0</c:v>
                </c:pt>
                <c:pt idx="1448">
                  <c:v>25032.0</c:v>
                </c:pt>
                <c:pt idx="1449">
                  <c:v>25032.0</c:v>
                </c:pt>
                <c:pt idx="1450">
                  <c:v>25032.0</c:v>
                </c:pt>
                <c:pt idx="1451">
                  <c:v>25032.0</c:v>
                </c:pt>
                <c:pt idx="1452">
                  <c:v>25032.0</c:v>
                </c:pt>
                <c:pt idx="1453">
                  <c:v>25032.0</c:v>
                </c:pt>
                <c:pt idx="1454">
                  <c:v>25032.0</c:v>
                </c:pt>
                <c:pt idx="1455">
                  <c:v>25032.0</c:v>
                </c:pt>
                <c:pt idx="1456">
                  <c:v>25032.0</c:v>
                </c:pt>
                <c:pt idx="1457">
                  <c:v>25032.0</c:v>
                </c:pt>
                <c:pt idx="1458">
                  <c:v>25032.0</c:v>
                </c:pt>
                <c:pt idx="1459">
                  <c:v>25032.0</c:v>
                </c:pt>
                <c:pt idx="1460">
                  <c:v>25032.0</c:v>
                </c:pt>
                <c:pt idx="1461">
                  <c:v>25032.0</c:v>
                </c:pt>
                <c:pt idx="1462">
                  <c:v>25032.0</c:v>
                </c:pt>
                <c:pt idx="1463">
                  <c:v>25032.0</c:v>
                </c:pt>
                <c:pt idx="1464">
                  <c:v>25032.0</c:v>
                </c:pt>
                <c:pt idx="1465">
                  <c:v>25032.0</c:v>
                </c:pt>
                <c:pt idx="1466">
                  <c:v>25032.0</c:v>
                </c:pt>
                <c:pt idx="1467">
                  <c:v>25032.0</c:v>
                </c:pt>
                <c:pt idx="1468">
                  <c:v>25032.0</c:v>
                </c:pt>
                <c:pt idx="1469">
                  <c:v>25032.0</c:v>
                </c:pt>
                <c:pt idx="1470">
                  <c:v>25032.0</c:v>
                </c:pt>
                <c:pt idx="1471">
                  <c:v>25032.0</c:v>
                </c:pt>
                <c:pt idx="1472">
                  <c:v>25032.0</c:v>
                </c:pt>
                <c:pt idx="1473">
                  <c:v>25032.0</c:v>
                </c:pt>
                <c:pt idx="1474">
                  <c:v>26976.0</c:v>
                </c:pt>
                <c:pt idx="1475">
                  <c:v>25032.0</c:v>
                </c:pt>
                <c:pt idx="1476">
                  <c:v>25032.0</c:v>
                </c:pt>
                <c:pt idx="1477">
                  <c:v>25032.0</c:v>
                </c:pt>
                <c:pt idx="1478">
                  <c:v>25032.0</c:v>
                </c:pt>
                <c:pt idx="1479">
                  <c:v>25032.0</c:v>
                </c:pt>
                <c:pt idx="1480">
                  <c:v>25032.0</c:v>
                </c:pt>
                <c:pt idx="1481">
                  <c:v>25032.0</c:v>
                </c:pt>
                <c:pt idx="1482">
                  <c:v>25032.0</c:v>
                </c:pt>
                <c:pt idx="1483">
                  <c:v>25032.0</c:v>
                </c:pt>
                <c:pt idx="1484">
                  <c:v>25032.0</c:v>
                </c:pt>
                <c:pt idx="1485">
                  <c:v>25032.0</c:v>
                </c:pt>
                <c:pt idx="1486">
                  <c:v>25032.0</c:v>
                </c:pt>
                <c:pt idx="1487">
                  <c:v>25032.0</c:v>
                </c:pt>
                <c:pt idx="1488">
                  <c:v>25032.0</c:v>
                </c:pt>
                <c:pt idx="1489">
                  <c:v>25032.0</c:v>
                </c:pt>
                <c:pt idx="1490">
                  <c:v>25032.0</c:v>
                </c:pt>
                <c:pt idx="1491">
                  <c:v>25032.0</c:v>
                </c:pt>
                <c:pt idx="1492">
                  <c:v>25032.0</c:v>
                </c:pt>
                <c:pt idx="1493">
                  <c:v>25032.0</c:v>
                </c:pt>
                <c:pt idx="1494">
                  <c:v>25032.0</c:v>
                </c:pt>
                <c:pt idx="1495">
                  <c:v>25032.0</c:v>
                </c:pt>
                <c:pt idx="1496">
                  <c:v>25032.0</c:v>
                </c:pt>
                <c:pt idx="1497">
                  <c:v>25032.0</c:v>
                </c:pt>
                <c:pt idx="1498">
                  <c:v>25032.0</c:v>
                </c:pt>
                <c:pt idx="1499">
                  <c:v>25032.0</c:v>
                </c:pt>
                <c:pt idx="1500">
                  <c:v>25032.0</c:v>
                </c:pt>
                <c:pt idx="1501">
                  <c:v>25032.0</c:v>
                </c:pt>
                <c:pt idx="1502">
                  <c:v>25032.0</c:v>
                </c:pt>
                <c:pt idx="1503">
                  <c:v>25032.0</c:v>
                </c:pt>
                <c:pt idx="1504">
                  <c:v>25024.0</c:v>
                </c:pt>
                <c:pt idx="1505">
                  <c:v>26912.0</c:v>
                </c:pt>
                <c:pt idx="1506">
                  <c:v>25968.0</c:v>
                </c:pt>
                <c:pt idx="1507">
                  <c:v>25024.0</c:v>
                </c:pt>
                <c:pt idx="1508">
                  <c:v>25024.0</c:v>
                </c:pt>
                <c:pt idx="1509">
                  <c:v>25024.0</c:v>
                </c:pt>
                <c:pt idx="1510">
                  <c:v>25024.0</c:v>
                </c:pt>
                <c:pt idx="1511">
                  <c:v>25024.0</c:v>
                </c:pt>
                <c:pt idx="1512">
                  <c:v>25024.0</c:v>
                </c:pt>
                <c:pt idx="1513">
                  <c:v>25024.0</c:v>
                </c:pt>
                <c:pt idx="1514">
                  <c:v>25024.0</c:v>
                </c:pt>
                <c:pt idx="1515">
                  <c:v>25024.0</c:v>
                </c:pt>
                <c:pt idx="1516">
                  <c:v>25024.0</c:v>
                </c:pt>
                <c:pt idx="1517">
                  <c:v>25024.0</c:v>
                </c:pt>
                <c:pt idx="1518">
                  <c:v>25024.0</c:v>
                </c:pt>
                <c:pt idx="1519">
                  <c:v>25024.0</c:v>
                </c:pt>
                <c:pt idx="1520">
                  <c:v>25024.0</c:v>
                </c:pt>
                <c:pt idx="1521">
                  <c:v>25024.0</c:v>
                </c:pt>
                <c:pt idx="1522">
                  <c:v>25024.0</c:v>
                </c:pt>
                <c:pt idx="1523">
                  <c:v>25024.0</c:v>
                </c:pt>
                <c:pt idx="1524">
                  <c:v>25024.0</c:v>
                </c:pt>
                <c:pt idx="1525">
                  <c:v>25024.0</c:v>
                </c:pt>
                <c:pt idx="1526">
                  <c:v>25024.0</c:v>
                </c:pt>
                <c:pt idx="1527">
                  <c:v>25024.0</c:v>
                </c:pt>
                <c:pt idx="1528">
                  <c:v>25024.0</c:v>
                </c:pt>
                <c:pt idx="1529">
                  <c:v>25024.0</c:v>
                </c:pt>
                <c:pt idx="1530">
                  <c:v>25024.0</c:v>
                </c:pt>
                <c:pt idx="1531">
                  <c:v>25024.0</c:v>
                </c:pt>
                <c:pt idx="1532">
                  <c:v>25024.0</c:v>
                </c:pt>
                <c:pt idx="1533">
                  <c:v>25024.0</c:v>
                </c:pt>
                <c:pt idx="1534">
                  <c:v>25024.0</c:v>
                </c:pt>
                <c:pt idx="1535">
                  <c:v>25024.0</c:v>
                </c:pt>
                <c:pt idx="1536">
                  <c:v>25024.0</c:v>
                </c:pt>
                <c:pt idx="1537">
                  <c:v>25024.0</c:v>
                </c:pt>
                <c:pt idx="1538">
                  <c:v>25024.0</c:v>
                </c:pt>
                <c:pt idx="1539">
                  <c:v>25024.0</c:v>
                </c:pt>
                <c:pt idx="1540">
                  <c:v>25964.0</c:v>
                </c:pt>
                <c:pt idx="1541">
                  <c:v>26960.0</c:v>
                </c:pt>
                <c:pt idx="1542">
                  <c:v>25024.0</c:v>
                </c:pt>
                <c:pt idx="1543">
                  <c:v>25024.0</c:v>
                </c:pt>
                <c:pt idx="1544">
                  <c:v>25024.0</c:v>
                </c:pt>
                <c:pt idx="1545">
                  <c:v>25024.0</c:v>
                </c:pt>
                <c:pt idx="1546">
                  <c:v>25024.0</c:v>
                </c:pt>
                <c:pt idx="1547">
                  <c:v>25024.0</c:v>
                </c:pt>
                <c:pt idx="1548">
                  <c:v>25024.0</c:v>
                </c:pt>
                <c:pt idx="1549">
                  <c:v>25024.0</c:v>
                </c:pt>
                <c:pt idx="1550">
                  <c:v>25024.0</c:v>
                </c:pt>
                <c:pt idx="1551">
                  <c:v>25024.0</c:v>
                </c:pt>
                <c:pt idx="1552">
                  <c:v>25024.0</c:v>
                </c:pt>
                <c:pt idx="1553">
                  <c:v>25024.0</c:v>
                </c:pt>
                <c:pt idx="1554">
                  <c:v>25024.0</c:v>
                </c:pt>
                <c:pt idx="1555">
                  <c:v>25024.0</c:v>
                </c:pt>
                <c:pt idx="1556">
                  <c:v>25024.0</c:v>
                </c:pt>
                <c:pt idx="1557">
                  <c:v>25980.0</c:v>
                </c:pt>
                <c:pt idx="1558">
                  <c:v>26952.0</c:v>
                </c:pt>
                <c:pt idx="1559">
                  <c:v>25024.0</c:v>
                </c:pt>
                <c:pt idx="1560">
                  <c:v>25024.0</c:v>
                </c:pt>
                <c:pt idx="1561">
                  <c:v>25024.0</c:v>
                </c:pt>
                <c:pt idx="1562">
                  <c:v>25024.0</c:v>
                </c:pt>
                <c:pt idx="1563">
                  <c:v>25024.0</c:v>
                </c:pt>
                <c:pt idx="1564">
                  <c:v>25024.0</c:v>
                </c:pt>
                <c:pt idx="1565">
                  <c:v>25024.0</c:v>
                </c:pt>
                <c:pt idx="1566">
                  <c:v>25024.0</c:v>
                </c:pt>
                <c:pt idx="1567">
                  <c:v>25024.0</c:v>
                </c:pt>
                <c:pt idx="1568">
                  <c:v>25024.0</c:v>
                </c:pt>
                <c:pt idx="1569">
                  <c:v>25024.0</c:v>
                </c:pt>
                <c:pt idx="1570">
                  <c:v>25024.0</c:v>
                </c:pt>
                <c:pt idx="1571">
                  <c:v>25024.0</c:v>
                </c:pt>
                <c:pt idx="1572">
                  <c:v>25024.0</c:v>
                </c:pt>
                <c:pt idx="1573">
                  <c:v>25024.0</c:v>
                </c:pt>
                <c:pt idx="1574">
                  <c:v>25956.0</c:v>
                </c:pt>
                <c:pt idx="1575">
                  <c:v>26936.0</c:v>
                </c:pt>
                <c:pt idx="1576">
                  <c:v>25024.0</c:v>
                </c:pt>
                <c:pt idx="1577">
                  <c:v>25024.0</c:v>
                </c:pt>
                <c:pt idx="1578">
                  <c:v>25024.0</c:v>
                </c:pt>
                <c:pt idx="1579">
                  <c:v>25024.0</c:v>
                </c:pt>
                <c:pt idx="1580">
                  <c:v>25024.0</c:v>
                </c:pt>
                <c:pt idx="1581">
                  <c:v>25024.0</c:v>
                </c:pt>
                <c:pt idx="1582">
                  <c:v>25024.0</c:v>
                </c:pt>
                <c:pt idx="1583">
                  <c:v>25024.0</c:v>
                </c:pt>
                <c:pt idx="1584">
                  <c:v>25024.0</c:v>
                </c:pt>
                <c:pt idx="1585">
                  <c:v>25024.0</c:v>
                </c:pt>
                <c:pt idx="1586">
                  <c:v>25024.0</c:v>
                </c:pt>
                <c:pt idx="1587">
                  <c:v>25024.0</c:v>
                </c:pt>
                <c:pt idx="1588">
                  <c:v>25024.0</c:v>
                </c:pt>
                <c:pt idx="1589">
                  <c:v>25024.0</c:v>
                </c:pt>
                <c:pt idx="1590">
                  <c:v>25024.0</c:v>
                </c:pt>
                <c:pt idx="1591">
                  <c:v>25984.0</c:v>
                </c:pt>
                <c:pt idx="1592">
                  <c:v>26984.0</c:v>
                </c:pt>
                <c:pt idx="1593">
                  <c:v>25024.0</c:v>
                </c:pt>
                <c:pt idx="1594">
                  <c:v>25024.0</c:v>
                </c:pt>
                <c:pt idx="1595">
                  <c:v>25024.0</c:v>
                </c:pt>
                <c:pt idx="1596">
                  <c:v>25024.0</c:v>
                </c:pt>
                <c:pt idx="1597">
                  <c:v>25024.0</c:v>
                </c:pt>
                <c:pt idx="1598">
                  <c:v>25024.0</c:v>
                </c:pt>
                <c:pt idx="1599">
                  <c:v>25024.0</c:v>
                </c:pt>
                <c:pt idx="1600">
                  <c:v>25024.0</c:v>
                </c:pt>
                <c:pt idx="1601">
                  <c:v>25024.0</c:v>
                </c:pt>
                <c:pt idx="1602">
                  <c:v>25024.0</c:v>
                </c:pt>
                <c:pt idx="1603">
                  <c:v>25024.0</c:v>
                </c:pt>
                <c:pt idx="1604">
                  <c:v>25024.0</c:v>
                </c:pt>
                <c:pt idx="1605">
                  <c:v>25024.0</c:v>
                </c:pt>
                <c:pt idx="1606">
                  <c:v>25024.0</c:v>
                </c:pt>
                <c:pt idx="1607">
                  <c:v>25024.0</c:v>
                </c:pt>
                <c:pt idx="1608">
                  <c:v>25024.0</c:v>
                </c:pt>
                <c:pt idx="1609">
                  <c:v>26992.0</c:v>
                </c:pt>
                <c:pt idx="1610">
                  <c:v>31924.0</c:v>
                </c:pt>
                <c:pt idx="1611">
                  <c:v>25024.0</c:v>
                </c:pt>
                <c:pt idx="1612">
                  <c:v>25024.0</c:v>
                </c:pt>
                <c:pt idx="1613">
                  <c:v>25024.0</c:v>
                </c:pt>
                <c:pt idx="1614">
                  <c:v>25024.0</c:v>
                </c:pt>
                <c:pt idx="1615">
                  <c:v>25024.0</c:v>
                </c:pt>
                <c:pt idx="1616">
                  <c:v>25024.0</c:v>
                </c:pt>
                <c:pt idx="1617">
                  <c:v>25024.0</c:v>
                </c:pt>
                <c:pt idx="1618">
                  <c:v>25024.0</c:v>
                </c:pt>
                <c:pt idx="1619">
                  <c:v>25024.0</c:v>
                </c:pt>
                <c:pt idx="1620">
                  <c:v>25024.0</c:v>
                </c:pt>
                <c:pt idx="1621">
                  <c:v>25024.0</c:v>
                </c:pt>
                <c:pt idx="1622">
                  <c:v>25024.0</c:v>
                </c:pt>
                <c:pt idx="1623">
                  <c:v>25024.0</c:v>
                </c:pt>
                <c:pt idx="1624">
                  <c:v>25024.0</c:v>
                </c:pt>
                <c:pt idx="1625">
                  <c:v>25024.0</c:v>
                </c:pt>
                <c:pt idx="1626">
                  <c:v>26888.0</c:v>
                </c:pt>
                <c:pt idx="1627">
                  <c:v>25956.0</c:v>
                </c:pt>
                <c:pt idx="1628">
                  <c:v>25024.0</c:v>
                </c:pt>
                <c:pt idx="1629">
                  <c:v>25024.0</c:v>
                </c:pt>
                <c:pt idx="1630">
                  <c:v>25024.0</c:v>
                </c:pt>
                <c:pt idx="1631">
                  <c:v>25024.0</c:v>
                </c:pt>
                <c:pt idx="1632">
                  <c:v>25024.0</c:v>
                </c:pt>
                <c:pt idx="1633">
                  <c:v>25024.0</c:v>
                </c:pt>
                <c:pt idx="1634">
                  <c:v>25024.0</c:v>
                </c:pt>
                <c:pt idx="1635">
                  <c:v>25024.0</c:v>
                </c:pt>
                <c:pt idx="1636">
                  <c:v>25024.0</c:v>
                </c:pt>
                <c:pt idx="1637">
                  <c:v>25024.0</c:v>
                </c:pt>
                <c:pt idx="1638">
                  <c:v>25024.0</c:v>
                </c:pt>
                <c:pt idx="1639">
                  <c:v>25024.0</c:v>
                </c:pt>
                <c:pt idx="1640">
                  <c:v>25024.0</c:v>
                </c:pt>
                <c:pt idx="1641">
                  <c:v>25024.0</c:v>
                </c:pt>
                <c:pt idx="1642">
                  <c:v>25024.0</c:v>
                </c:pt>
                <c:pt idx="1643">
                  <c:v>25952.0</c:v>
                </c:pt>
                <c:pt idx="1644">
                  <c:v>38968.0</c:v>
                </c:pt>
                <c:pt idx="1645">
                  <c:v>25024.0</c:v>
                </c:pt>
                <c:pt idx="1646">
                  <c:v>25024.0</c:v>
                </c:pt>
                <c:pt idx="1647">
                  <c:v>25024.0</c:v>
                </c:pt>
                <c:pt idx="1648">
                  <c:v>25024.0</c:v>
                </c:pt>
                <c:pt idx="1649">
                  <c:v>25024.0</c:v>
                </c:pt>
                <c:pt idx="1650">
                  <c:v>25024.0</c:v>
                </c:pt>
                <c:pt idx="1651">
                  <c:v>25024.0</c:v>
                </c:pt>
                <c:pt idx="1652">
                  <c:v>25024.0</c:v>
                </c:pt>
                <c:pt idx="1653">
                  <c:v>25024.0</c:v>
                </c:pt>
                <c:pt idx="1654">
                  <c:v>25024.0</c:v>
                </c:pt>
                <c:pt idx="1655">
                  <c:v>25024.0</c:v>
                </c:pt>
                <c:pt idx="1656">
                  <c:v>25024.0</c:v>
                </c:pt>
                <c:pt idx="1657">
                  <c:v>25024.0</c:v>
                </c:pt>
                <c:pt idx="1658">
                  <c:v>25024.0</c:v>
                </c:pt>
                <c:pt idx="1659">
                  <c:v>25024.0</c:v>
                </c:pt>
                <c:pt idx="1660">
                  <c:v>25024.0</c:v>
                </c:pt>
                <c:pt idx="1661">
                  <c:v>26896.0</c:v>
                </c:pt>
                <c:pt idx="1662">
                  <c:v>25024.0</c:v>
                </c:pt>
                <c:pt idx="1663">
                  <c:v>25024.0</c:v>
                </c:pt>
                <c:pt idx="1664">
                  <c:v>25024.0</c:v>
                </c:pt>
                <c:pt idx="1665">
                  <c:v>25024.0</c:v>
                </c:pt>
                <c:pt idx="1666">
                  <c:v>25024.0</c:v>
                </c:pt>
                <c:pt idx="1667">
                  <c:v>25024.0</c:v>
                </c:pt>
                <c:pt idx="1668">
                  <c:v>25024.0</c:v>
                </c:pt>
                <c:pt idx="1669">
                  <c:v>25024.0</c:v>
                </c:pt>
                <c:pt idx="1670">
                  <c:v>25024.0</c:v>
                </c:pt>
                <c:pt idx="1671">
                  <c:v>25024.0</c:v>
                </c:pt>
                <c:pt idx="1672">
                  <c:v>25024.0</c:v>
                </c:pt>
                <c:pt idx="1673">
                  <c:v>25024.0</c:v>
                </c:pt>
                <c:pt idx="1674">
                  <c:v>25024.0</c:v>
                </c:pt>
                <c:pt idx="1675">
                  <c:v>25024.0</c:v>
                </c:pt>
                <c:pt idx="1676">
                  <c:v>25024.0</c:v>
                </c:pt>
                <c:pt idx="1677">
                  <c:v>25024.0</c:v>
                </c:pt>
                <c:pt idx="1678">
                  <c:v>26936.0</c:v>
                </c:pt>
                <c:pt idx="1679">
                  <c:v>25024.0</c:v>
                </c:pt>
                <c:pt idx="1680">
                  <c:v>25024.0</c:v>
                </c:pt>
                <c:pt idx="1681">
                  <c:v>25024.0</c:v>
                </c:pt>
                <c:pt idx="1682">
                  <c:v>25024.0</c:v>
                </c:pt>
                <c:pt idx="1683">
                  <c:v>25024.0</c:v>
                </c:pt>
                <c:pt idx="1684">
                  <c:v>25024.0</c:v>
                </c:pt>
                <c:pt idx="1685">
                  <c:v>25024.0</c:v>
                </c:pt>
                <c:pt idx="1686">
                  <c:v>25024.0</c:v>
                </c:pt>
                <c:pt idx="1687">
                  <c:v>25024.0</c:v>
                </c:pt>
                <c:pt idx="1688">
                  <c:v>25024.0</c:v>
                </c:pt>
                <c:pt idx="1689">
                  <c:v>25024.0</c:v>
                </c:pt>
                <c:pt idx="1690">
                  <c:v>25024.0</c:v>
                </c:pt>
                <c:pt idx="1691">
                  <c:v>25024.0</c:v>
                </c:pt>
                <c:pt idx="1692">
                  <c:v>25024.0</c:v>
                </c:pt>
                <c:pt idx="1693">
                  <c:v>25024.0</c:v>
                </c:pt>
                <c:pt idx="1694">
                  <c:v>25024.0</c:v>
                </c:pt>
                <c:pt idx="1695">
                  <c:v>26952.0</c:v>
                </c:pt>
                <c:pt idx="1696">
                  <c:v>33392.0</c:v>
                </c:pt>
                <c:pt idx="1697">
                  <c:v>25024.0</c:v>
                </c:pt>
                <c:pt idx="1698">
                  <c:v>25024.0</c:v>
                </c:pt>
                <c:pt idx="1699">
                  <c:v>25024.0</c:v>
                </c:pt>
                <c:pt idx="1700">
                  <c:v>25024.0</c:v>
                </c:pt>
                <c:pt idx="1701">
                  <c:v>25024.0</c:v>
                </c:pt>
                <c:pt idx="1702">
                  <c:v>25024.0</c:v>
                </c:pt>
                <c:pt idx="1703">
                  <c:v>25024.0</c:v>
                </c:pt>
                <c:pt idx="1704">
                  <c:v>25024.0</c:v>
                </c:pt>
                <c:pt idx="1705">
                  <c:v>25024.0</c:v>
                </c:pt>
                <c:pt idx="1706">
                  <c:v>25024.0</c:v>
                </c:pt>
                <c:pt idx="1707">
                  <c:v>25024.0</c:v>
                </c:pt>
                <c:pt idx="1708">
                  <c:v>25024.0</c:v>
                </c:pt>
                <c:pt idx="1709">
                  <c:v>25024.0</c:v>
                </c:pt>
                <c:pt idx="1710">
                  <c:v>25024.0</c:v>
                </c:pt>
                <c:pt idx="1711">
                  <c:v>25024.0</c:v>
                </c:pt>
                <c:pt idx="1712">
                  <c:v>26912.0</c:v>
                </c:pt>
                <c:pt idx="1713">
                  <c:v>25024.0</c:v>
                </c:pt>
                <c:pt idx="1714">
                  <c:v>25024.0</c:v>
                </c:pt>
                <c:pt idx="1715">
                  <c:v>25024.0</c:v>
                </c:pt>
                <c:pt idx="1716">
                  <c:v>25024.0</c:v>
                </c:pt>
                <c:pt idx="1717">
                  <c:v>25024.0</c:v>
                </c:pt>
                <c:pt idx="1718">
                  <c:v>25024.0</c:v>
                </c:pt>
                <c:pt idx="1719">
                  <c:v>25024.0</c:v>
                </c:pt>
                <c:pt idx="1720">
                  <c:v>25024.0</c:v>
                </c:pt>
                <c:pt idx="1721">
                  <c:v>25024.0</c:v>
                </c:pt>
                <c:pt idx="1722">
                  <c:v>25024.0</c:v>
                </c:pt>
                <c:pt idx="1723">
                  <c:v>25024.0</c:v>
                </c:pt>
                <c:pt idx="1724">
                  <c:v>25024.0</c:v>
                </c:pt>
                <c:pt idx="1725">
                  <c:v>25024.0</c:v>
                </c:pt>
                <c:pt idx="1726">
                  <c:v>25024.0</c:v>
                </c:pt>
                <c:pt idx="1727">
                  <c:v>25024.0</c:v>
                </c:pt>
                <c:pt idx="1728">
                  <c:v>25024.0</c:v>
                </c:pt>
                <c:pt idx="1729">
                  <c:v>26920.0</c:v>
                </c:pt>
                <c:pt idx="1730">
                  <c:v>25024.0</c:v>
                </c:pt>
                <c:pt idx="1731">
                  <c:v>25024.0</c:v>
                </c:pt>
                <c:pt idx="1732">
                  <c:v>25024.0</c:v>
                </c:pt>
                <c:pt idx="1733">
                  <c:v>25024.0</c:v>
                </c:pt>
                <c:pt idx="1734">
                  <c:v>25024.0</c:v>
                </c:pt>
                <c:pt idx="1735">
                  <c:v>25024.0</c:v>
                </c:pt>
                <c:pt idx="1736">
                  <c:v>25024.0</c:v>
                </c:pt>
                <c:pt idx="1737">
                  <c:v>25024.0</c:v>
                </c:pt>
                <c:pt idx="1738">
                  <c:v>25024.0</c:v>
                </c:pt>
                <c:pt idx="1739">
                  <c:v>25024.0</c:v>
                </c:pt>
                <c:pt idx="1740">
                  <c:v>25024.0</c:v>
                </c:pt>
                <c:pt idx="1741">
                  <c:v>25024.0</c:v>
                </c:pt>
                <c:pt idx="1742">
                  <c:v>25024.0</c:v>
                </c:pt>
                <c:pt idx="1743">
                  <c:v>25024.0</c:v>
                </c:pt>
                <c:pt idx="1744">
                  <c:v>25024.0</c:v>
                </c:pt>
                <c:pt idx="1745">
                  <c:v>25024.0</c:v>
                </c:pt>
                <c:pt idx="1746">
                  <c:v>26944.0</c:v>
                </c:pt>
                <c:pt idx="1747">
                  <c:v>25984.0</c:v>
                </c:pt>
                <c:pt idx="1748">
                  <c:v>25024.0</c:v>
                </c:pt>
                <c:pt idx="1749">
                  <c:v>25024.0</c:v>
                </c:pt>
                <c:pt idx="1750">
                  <c:v>25024.0</c:v>
                </c:pt>
                <c:pt idx="1751">
                  <c:v>25024.0</c:v>
                </c:pt>
                <c:pt idx="1752">
                  <c:v>25024.0</c:v>
                </c:pt>
                <c:pt idx="1753">
                  <c:v>25024.0</c:v>
                </c:pt>
                <c:pt idx="1754">
                  <c:v>25024.0</c:v>
                </c:pt>
                <c:pt idx="1755">
                  <c:v>25024.0</c:v>
                </c:pt>
                <c:pt idx="1756">
                  <c:v>25024.0</c:v>
                </c:pt>
                <c:pt idx="1757">
                  <c:v>25024.0</c:v>
                </c:pt>
                <c:pt idx="1758">
                  <c:v>25024.0</c:v>
                </c:pt>
                <c:pt idx="1759">
                  <c:v>25024.0</c:v>
                </c:pt>
                <c:pt idx="1760">
                  <c:v>25024.0</c:v>
                </c:pt>
                <c:pt idx="1761">
                  <c:v>25024.0</c:v>
                </c:pt>
                <c:pt idx="1762">
                  <c:v>25024.0</c:v>
                </c:pt>
                <c:pt idx="1763">
                  <c:v>26984.0</c:v>
                </c:pt>
                <c:pt idx="1764">
                  <c:v>26004.0</c:v>
                </c:pt>
                <c:pt idx="1765">
                  <c:v>25024.0</c:v>
                </c:pt>
                <c:pt idx="1766">
                  <c:v>25024.0</c:v>
                </c:pt>
                <c:pt idx="1767">
                  <c:v>25024.0</c:v>
                </c:pt>
                <c:pt idx="1768">
                  <c:v>25024.0</c:v>
                </c:pt>
                <c:pt idx="1769">
                  <c:v>25024.0</c:v>
                </c:pt>
                <c:pt idx="1770">
                  <c:v>25024.0</c:v>
                </c:pt>
                <c:pt idx="1771">
                  <c:v>25024.0</c:v>
                </c:pt>
                <c:pt idx="1772">
                  <c:v>25024.0</c:v>
                </c:pt>
                <c:pt idx="1773">
                  <c:v>25024.0</c:v>
                </c:pt>
                <c:pt idx="1774">
                  <c:v>25024.0</c:v>
                </c:pt>
                <c:pt idx="1775">
                  <c:v>25024.0</c:v>
                </c:pt>
                <c:pt idx="1776">
                  <c:v>25024.0</c:v>
                </c:pt>
                <c:pt idx="1777">
                  <c:v>25024.0</c:v>
                </c:pt>
                <c:pt idx="1778">
                  <c:v>25024.0</c:v>
                </c:pt>
                <c:pt idx="1779">
                  <c:v>25024.0</c:v>
                </c:pt>
                <c:pt idx="1780">
                  <c:v>25024.0</c:v>
                </c:pt>
                <c:pt idx="1781">
                  <c:v>26928.0</c:v>
                </c:pt>
                <c:pt idx="1782">
                  <c:v>25024.0</c:v>
                </c:pt>
                <c:pt idx="1783">
                  <c:v>25024.0</c:v>
                </c:pt>
                <c:pt idx="1784">
                  <c:v>25024.0</c:v>
                </c:pt>
                <c:pt idx="1785">
                  <c:v>25024.0</c:v>
                </c:pt>
                <c:pt idx="1786">
                  <c:v>25024.0</c:v>
                </c:pt>
                <c:pt idx="1787">
                  <c:v>25024.0</c:v>
                </c:pt>
                <c:pt idx="1788">
                  <c:v>25024.0</c:v>
                </c:pt>
                <c:pt idx="1789">
                  <c:v>25024.0</c:v>
                </c:pt>
                <c:pt idx="1790">
                  <c:v>25024.0</c:v>
                </c:pt>
                <c:pt idx="1791">
                  <c:v>25024.0</c:v>
                </c:pt>
                <c:pt idx="1792">
                  <c:v>25024.0</c:v>
                </c:pt>
                <c:pt idx="1793">
                  <c:v>25024.0</c:v>
                </c:pt>
                <c:pt idx="1794">
                  <c:v>25024.0</c:v>
                </c:pt>
                <c:pt idx="1795">
                  <c:v>25024.0</c:v>
                </c:pt>
                <c:pt idx="1796">
                  <c:v>25024.0</c:v>
                </c:pt>
                <c:pt idx="1797">
                  <c:v>25024.0</c:v>
                </c:pt>
                <c:pt idx="1798">
                  <c:v>26968.0</c:v>
                </c:pt>
                <c:pt idx="1799">
                  <c:v>28560.0</c:v>
                </c:pt>
                <c:pt idx="1800">
                  <c:v>25008.0</c:v>
                </c:pt>
                <c:pt idx="1801">
                  <c:v>25008.0</c:v>
                </c:pt>
                <c:pt idx="1802">
                  <c:v>25008.0</c:v>
                </c:pt>
                <c:pt idx="1803">
                  <c:v>25008.0</c:v>
                </c:pt>
                <c:pt idx="1804">
                  <c:v>25008.0</c:v>
                </c:pt>
                <c:pt idx="1805">
                  <c:v>25008.0</c:v>
                </c:pt>
                <c:pt idx="1806">
                  <c:v>25008.0</c:v>
                </c:pt>
                <c:pt idx="1807">
                  <c:v>25008.0</c:v>
                </c:pt>
                <c:pt idx="1808">
                  <c:v>25008.0</c:v>
                </c:pt>
                <c:pt idx="1809">
                  <c:v>25008.0</c:v>
                </c:pt>
                <c:pt idx="1810">
                  <c:v>25008.0</c:v>
                </c:pt>
                <c:pt idx="1811">
                  <c:v>25008.0</c:v>
                </c:pt>
                <c:pt idx="1812">
                  <c:v>25008.0</c:v>
                </c:pt>
                <c:pt idx="1813">
                  <c:v>25008.0</c:v>
                </c:pt>
                <c:pt idx="1814">
                  <c:v>25008.0</c:v>
                </c:pt>
                <c:pt idx="1815">
                  <c:v>25008.0</c:v>
                </c:pt>
                <c:pt idx="1816">
                  <c:v>25008.0</c:v>
                </c:pt>
                <c:pt idx="1817">
                  <c:v>25936.0</c:v>
                </c:pt>
                <c:pt idx="1818">
                  <c:v>39016.0</c:v>
                </c:pt>
                <c:pt idx="1819">
                  <c:v>25008.0</c:v>
                </c:pt>
                <c:pt idx="1820">
                  <c:v>25008.0</c:v>
                </c:pt>
                <c:pt idx="1821">
                  <c:v>25008.0</c:v>
                </c:pt>
                <c:pt idx="1822">
                  <c:v>25008.0</c:v>
                </c:pt>
                <c:pt idx="1823">
                  <c:v>25008.0</c:v>
                </c:pt>
                <c:pt idx="1824">
                  <c:v>25008.0</c:v>
                </c:pt>
                <c:pt idx="1825">
                  <c:v>25008.0</c:v>
                </c:pt>
                <c:pt idx="1826">
                  <c:v>25008.0</c:v>
                </c:pt>
                <c:pt idx="1827">
                  <c:v>25008.0</c:v>
                </c:pt>
                <c:pt idx="1828">
                  <c:v>25008.0</c:v>
                </c:pt>
                <c:pt idx="1829">
                  <c:v>25008.0</c:v>
                </c:pt>
                <c:pt idx="1830">
                  <c:v>25008.0</c:v>
                </c:pt>
                <c:pt idx="1831">
                  <c:v>25008.0</c:v>
                </c:pt>
                <c:pt idx="1832">
                  <c:v>25008.0</c:v>
                </c:pt>
                <c:pt idx="1833">
                  <c:v>25008.0</c:v>
                </c:pt>
                <c:pt idx="1834">
                  <c:v>26920.0</c:v>
                </c:pt>
                <c:pt idx="1835">
                  <c:v>26964.0</c:v>
                </c:pt>
                <c:pt idx="1836">
                  <c:v>26008.0</c:v>
                </c:pt>
                <c:pt idx="1837">
                  <c:v>26008.0</c:v>
                </c:pt>
                <c:pt idx="1838">
                  <c:v>27008.0</c:v>
                </c:pt>
                <c:pt idx="1839">
                  <c:v>27008.0</c:v>
                </c:pt>
                <c:pt idx="1840">
                  <c:v>27008.0</c:v>
                </c:pt>
                <c:pt idx="1841">
                  <c:v>27008.0</c:v>
                </c:pt>
                <c:pt idx="1842">
                  <c:v>27008.0</c:v>
                </c:pt>
                <c:pt idx="1843">
                  <c:v>27008.0</c:v>
                </c:pt>
                <c:pt idx="1844">
                  <c:v>27008.0</c:v>
                </c:pt>
                <c:pt idx="1845">
                  <c:v>27008.0</c:v>
                </c:pt>
                <c:pt idx="1846">
                  <c:v>27008.0</c:v>
                </c:pt>
                <c:pt idx="1847">
                  <c:v>27008.0</c:v>
                </c:pt>
                <c:pt idx="1848">
                  <c:v>27008.0</c:v>
                </c:pt>
                <c:pt idx="1849">
                  <c:v>27008.0</c:v>
                </c:pt>
                <c:pt idx="1850">
                  <c:v>25704.0</c:v>
                </c:pt>
                <c:pt idx="1851">
                  <c:v>26640.0</c:v>
                </c:pt>
                <c:pt idx="1852">
                  <c:v>27632.0</c:v>
                </c:pt>
                <c:pt idx="1853">
                  <c:v>25704.0</c:v>
                </c:pt>
                <c:pt idx="1854">
                  <c:v>25704.0</c:v>
                </c:pt>
                <c:pt idx="1855">
                  <c:v>25704.0</c:v>
                </c:pt>
                <c:pt idx="1856">
                  <c:v>25704.0</c:v>
                </c:pt>
                <c:pt idx="1857">
                  <c:v>25704.0</c:v>
                </c:pt>
                <c:pt idx="1858">
                  <c:v>25704.0</c:v>
                </c:pt>
                <c:pt idx="1859">
                  <c:v>25704.0</c:v>
                </c:pt>
                <c:pt idx="1860">
                  <c:v>25704.0</c:v>
                </c:pt>
                <c:pt idx="1861">
                  <c:v>25704.0</c:v>
                </c:pt>
                <c:pt idx="1862">
                  <c:v>25704.0</c:v>
                </c:pt>
                <c:pt idx="1863">
                  <c:v>25704.0</c:v>
                </c:pt>
                <c:pt idx="1864">
                  <c:v>25704.0</c:v>
                </c:pt>
                <c:pt idx="1865">
                  <c:v>25704.0</c:v>
                </c:pt>
                <c:pt idx="1866">
                  <c:v>25704.0</c:v>
                </c:pt>
                <c:pt idx="1867">
                  <c:v>25704.0</c:v>
                </c:pt>
                <c:pt idx="1868">
                  <c:v>26632.0</c:v>
                </c:pt>
                <c:pt idx="1869">
                  <c:v>29184.0</c:v>
                </c:pt>
                <c:pt idx="1870">
                  <c:v>25704.0</c:v>
                </c:pt>
                <c:pt idx="1871">
                  <c:v>25704.0</c:v>
                </c:pt>
                <c:pt idx="1872">
                  <c:v>25704.0</c:v>
                </c:pt>
                <c:pt idx="1873">
                  <c:v>25704.0</c:v>
                </c:pt>
                <c:pt idx="1874">
                  <c:v>25704.0</c:v>
                </c:pt>
                <c:pt idx="1875">
                  <c:v>25704.0</c:v>
                </c:pt>
                <c:pt idx="1876">
                  <c:v>25704.0</c:v>
                </c:pt>
                <c:pt idx="1877">
                  <c:v>25704.0</c:v>
                </c:pt>
                <c:pt idx="1878">
                  <c:v>25704.0</c:v>
                </c:pt>
                <c:pt idx="1879">
                  <c:v>25704.0</c:v>
                </c:pt>
                <c:pt idx="1880">
                  <c:v>25704.0</c:v>
                </c:pt>
                <c:pt idx="1881">
                  <c:v>25704.0</c:v>
                </c:pt>
                <c:pt idx="1882">
                  <c:v>25704.0</c:v>
                </c:pt>
                <c:pt idx="1883">
                  <c:v>25704.0</c:v>
                </c:pt>
                <c:pt idx="1884">
                  <c:v>25704.0</c:v>
                </c:pt>
                <c:pt idx="1885">
                  <c:v>26620.0</c:v>
                </c:pt>
                <c:pt idx="1886">
                  <c:v>27608.0</c:v>
                </c:pt>
                <c:pt idx="1887">
                  <c:v>25704.0</c:v>
                </c:pt>
                <c:pt idx="1888">
                  <c:v>25704.0</c:v>
                </c:pt>
                <c:pt idx="1889">
                  <c:v>25704.0</c:v>
                </c:pt>
                <c:pt idx="1890">
                  <c:v>25704.0</c:v>
                </c:pt>
                <c:pt idx="1891">
                  <c:v>25704.0</c:v>
                </c:pt>
                <c:pt idx="1892">
                  <c:v>25704.0</c:v>
                </c:pt>
                <c:pt idx="1893">
                  <c:v>25704.0</c:v>
                </c:pt>
                <c:pt idx="1894">
                  <c:v>25704.0</c:v>
                </c:pt>
                <c:pt idx="1895">
                  <c:v>25704.0</c:v>
                </c:pt>
                <c:pt idx="1896">
                  <c:v>25704.0</c:v>
                </c:pt>
                <c:pt idx="1897">
                  <c:v>25704.0</c:v>
                </c:pt>
                <c:pt idx="1898">
                  <c:v>25704.0</c:v>
                </c:pt>
                <c:pt idx="1899">
                  <c:v>25704.0</c:v>
                </c:pt>
                <c:pt idx="1900">
                  <c:v>25704.0</c:v>
                </c:pt>
                <c:pt idx="1901">
                  <c:v>25704.0</c:v>
                </c:pt>
                <c:pt idx="1902">
                  <c:v>26652.0</c:v>
                </c:pt>
                <c:pt idx="1903">
                  <c:v>27640.0</c:v>
                </c:pt>
                <c:pt idx="1904">
                  <c:v>25704.0</c:v>
                </c:pt>
                <c:pt idx="1905">
                  <c:v>25704.0</c:v>
                </c:pt>
                <c:pt idx="1906">
                  <c:v>25704.0</c:v>
                </c:pt>
                <c:pt idx="1907">
                  <c:v>25704.0</c:v>
                </c:pt>
                <c:pt idx="1908">
                  <c:v>25704.0</c:v>
                </c:pt>
                <c:pt idx="1909">
                  <c:v>25704.0</c:v>
                </c:pt>
                <c:pt idx="1910">
                  <c:v>25704.0</c:v>
                </c:pt>
                <c:pt idx="1911">
                  <c:v>25704.0</c:v>
                </c:pt>
                <c:pt idx="1912">
                  <c:v>25704.0</c:v>
                </c:pt>
                <c:pt idx="1913">
                  <c:v>25704.0</c:v>
                </c:pt>
                <c:pt idx="1914">
                  <c:v>25704.0</c:v>
                </c:pt>
                <c:pt idx="1915">
                  <c:v>25704.0</c:v>
                </c:pt>
                <c:pt idx="1916">
                  <c:v>25704.0</c:v>
                </c:pt>
                <c:pt idx="1917">
                  <c:v>25704.0</c:v>
                </c:pt>
                <c:pt idx="1918">
                  <c:v>25704.0</c:v>
                </c:pt>
                <c:pt idx="1919">
                  <c:v>26676.0</c:v>
                </c:pt>
                <c:pt idx="1920">
                  <c:v>27688.0</c:v>
                </c:pt>
                <c:pt idx="1921">
                  <c:v>25704.0</c:v>
                </c:pt>
                <c:pt idx="1922">
                  <c:v>25704.0</c:v>
                </c:pt>
                <c:pt idx="1923">
                  <c:v>25704.0</c:v>
                </c:pt>
                <c:pt idx="1924">
                  <c:v>25704.0</c:v>
                </c:pt>
                <c:pt idx="1925">
                  <c:v>25704.0</c:v>
                </c:pt>
                <c:pt idx="1926">
                  <c:v>25704.0</c:v>
                </c:pt>
                <c:pt idx="1927">
                  <c:v>25704.0</c:v>
                </c:pt>
                <c:pt idx="1928">
                  <c:v>25704.0</c:v>
                </c:pt>
                <c:pt idx="1929">
                  <c:v>25704.0</c:v>
                </c:pt>
                <c:pt idx="1930">
                  <c:v>25704.0</c:v>
                </c:pt>
                <c:pt idx="1931">
                  <c:v>25704.0</c:v>
                </c:pt>
                <c:pt idx="1932">
                  <c:v>25704.0</c:v>
                </c:pt>
                <c:pt idx="1933">
                  <c:v>25704.0</c:v>
                </c:pt>
                <c:pt idx="1934">
                  <c:v>25704.0</c:v>
                </c:pt>
                <c:pt idx="1935">
                  <c:v>25704.0</c:v>
                </c:pt>
                <c:pt idx="1936">
                  <c:v>25704.0</c:v>
                </c:pt>
                <c:pt idx="1937">
                  <c:v>27648.0</c:v>
                </c:pt>
                <c:pt idx="1938">
                  <c:v>25696.0</c:v>
                </c:pt>
                <c:pt idx="1939">
                  <c:v>25696.0</c:v>
                </c:pt>
                <c:pt idx="1940">
                  <c:v>25696.0</c:v>
                </c:pt>
                <c:pt idx="1941">
                  <c:v>25696.0</c:v>
                </c:pt>
                <c:pt idx="1942">
                  <c:v>25696.0</c:v>
                </c:pt>
                <c:pt idx="1943">
                  <c:v>25696.0</c:v>
                </c:pt>
                <c:pt idx="1944">
                  <c:v>25696.0</c:v>
                </c:pt>
                <c:pt idx="1945">
                  <c:v>25696.0</c:v>
                </c:pt>
                <c:pt idx="1946">
                  <c:v>25696.0</c:v>
                </c:pt>
                <c:pt idx="1947">
                  <c:v>25696.0</c:v>
                </c:pt>
                <c:pt idx="1948">
                  <c:v>25696.0</c:v>
                </c:pt>
                <c:pt idx="1949">
                  <c:v>25696.0</c:v>
                </c:pt>
                <c:pt idx="1950">
                  <c:v>25696.0</c:v>
                </c:pt>
                <c:pt idx="1951">
                  <c:v>25696.0</c:v>
                </c:pt>
                <c:pt idx="1952">
                  <c:v>25696.0</c:v>
                </c:pt>
                <c:pt idx="1953">
                  <c:v>25696.0</c:v>
                </c:pt>
                <c:pt idx="1954">
                  <c:v>27672.0</c:v>
                </c:pt>
                <c:pt idx="1955">
                  <c:v>27684.0</c:v>
                </c:pt>
                <c:pt idx="1956">
                  <c:v>26696.0</c:v>
                </c:pt>
                <c:pt idx="1957">
                  <c:v>26696.0</c:v>
                </c:pt>
                <c:pt idx="1958">
                  <c:v>26696.0</c:v>
                </c:pt>
                <c:pt idx="1959">
                  <c:v>26696.0</c:v>
                </c:pt>
                <c:pt idx="1960">
                  <c:v>26696.0</c:v>
                </c:pt>
                <c:pt idx="1961">
                  <c:v>26696.0</c:v>
                </c:pt>
                <c:pt idx="1962">
                  <c:v>26696.0</c:v>
                </c:pt>
                <c:pt idx="1963">
                  <c:v>26696.0</c:v>
                </c:pt>
                <c:pt idx="1964">
                  <c:v>26696.0</c:v>
                </c:pt>
                <c:pt idx="1965">
                  <c:v>26696.0</c:v>
                </c:pt>
                <c:pt idx="1966">
                  <c:v>26696.0</c:v>
                </c:pt>
                <c:pt idx="1967">
                  <c:v>26696.0</c:v>
                </c:pt>
                <c:pt idx="1968">
                  <c:v>26696.0</c:v>
                </c:pt>
                <c:pt idx="1969">
                  <c:v>26696.0</c:v>
                </c:pt>
                <c:pt idx="1970">
                  <c:v>26696.0</c:v>
                </c:pt>
                <c:pt idx="1971">
                  <c:v>28648.0</c:v>
                </c:pt>
                <c:pt idx="1972">
                  <c:v>27672.0</c:v>
                </c:pt>
                <c:pt idx="1973">
                  <c:v>26696.0</c:v>
                </c:pt>
                <c:pt idx="1974">
                  <c:v>26696.0</c:v>
                </c:pt>
                <c:pt idx="1975">
                  <c:v>26696.0</c:v>
                </c:pt>
                <c:pt idx="1976">
                  <c:v>26696.0</c:v>
                </c:pt>
                <c:pt idx="1977">
                  <c:v>26696.0</c:v>
                </c:pt>
                <c:pt idx="1978">
                  <c:v>26696.0</c:v>
                </c:pt>
                <c:pt idx="1979">
                  <c:v>26696.0</c:v>
                </c:pt>
                <c:pt idx="1980">
                  <c:v>26696.0</c:v>
                </c:pt>
                <c:pt idx="1981">
                  <c:v>26696.0</c:v>
                </c:pt>
                <c:pt idx="1982">
                  <c:v>26696.0</c:v>
                </c:pt>
                <c:pt idx="1983">
                  <c:v>26696.0</c:v>
                </c:pt>
                <c:pt idx="1984">
                  <c:v>26696.0</c:v>
                </c:pt>
                <c:pt idx="1985">
                  <c:v>26696.0</c:v>
                </c:pt>
                <c:pt idx="1986">
                  <c:v>26696.0</c:v>
                </c:pt>
                <c:pt idx="1987">
                  <c:v>26696.0</c:v>
                </c:pt>
                <c:pt idx="1988">
                  <c:v>27652.0</c:v>
                </c:pt>
                <c:pt idx="1989">
                  <c:v>28664.0</c:v>
                </c:pt>
                <c:pt idx="1990">
                  <c:v>26696.0</c:v>
                </c:pt>
                <c:pt idx="1991">
                  <c:v>26696.0</c:v>
                </c:pt>
                <c:pt idx="1992">
                  <c:v>26696.0</c:v>
                </c:pt>
                <c:pt idx="1993">
                  <c:v>26696.0</c:v>
                </c:pt>
                <c:pt idx="1994">
                  <c:v>26696.0</c:v>
                </c:pt>
                <c:pt idx="1995">
                  <c:v>26696.0</c:v>
                </c:pt>
                <c:pt idx="1996">
                  <c:v>26696.0</c:v>
                </c:pt>
                <c:pt idx="1997">
                  <c:v>26696.0</c:v>
                </c:pt>
                <c:pt idx="1998">
                  <c:v>26696.0</c:v>
                </c:pt>
                <c:pt idx="1999">
                  <c:v>26696.0</c:v>
                </c:pt>
                <c:pt idx="2000">
                  <c:v>26696.0</c:v>
                </c:pt>
                <c:pt idx="2001">
                  <c:v>26696.0</c:v>
                </c:pt>
                <c:pt idx="2002">
                  <c:v>26696.0</c:v>
                </c:pt>
                <c:pt idx="2003">
                  <c:v>26696.0</c:v>
                </c:pt>
                <c:pt idx="2004">
                  <c:v>26696.0</c:v>
                </c:pt>
                <c:pt idx="2005">
                  <c:v>26696.0</c:v>
                </c:pt>
                <c:pt idx="2006">
                  <c:v>28584.0</c:v>
                </c:pt>
                <c:pt idx="2007">
                  <c:v>29160.0</c:v>
                </c:pt>
                <c:pt idx="2008">
                  <c:v>26696.0</c:v>
                </c:pt>
                <c:pt idx="2009">
                  <c:v>26696.0</c:v>
                </c:pt>
                <c:pt idx="2010">
                  <c:v>26696.0</c:v>
                </c:pt>
                <c:pt idx="2011">
                  <c:v>26696.0</c:v>
                </c:pt>
                <c:pt idx="2012">
                  <c:v>26696.0</c:v>
                </c:pt>
                <c:pt idx="2013">
                  <c:v>26696.0</c:v>
                </c:pt>
                <c:pt idx="2014">
                  <c:v>26696.0</c:v>
                </c:pt>
                <c:pt idx="2015">
                  <c:v>26696.0</c:v>
                </c:pt>
                <c:pt idx="2016">
                  <c:v>26696.0</c:v>
                </c:pt>
                <c:pt idx="2017">
                  <c:v>26696.0</c:v>
                </c:pt>
                <c:pt idx="2018">
                  <c:v>26696.0</c:v>
                </c:pt>
                <c:pt idx="2019">
                  <c:v>26696.0</c:v>
                </c:pt>
                <c:pt idx="2020">
                  <c:v>26696.0</c:v>
                </c:pt>
                <c:pt idx="2021">
                  <c:v>26696.0</c:v>
                </c:pt>
                <c:pt idx="2022">
                  <c:v>26696.0</c:v>
                </c:pt>
                <c:pt idx="2023">
                  <c:v>27664.0</c:v>
                </c:pt>
                <c:pt idx="2024">
                  <c:v>28672.0</c:v>
                </c:pt>
                <c:pt idx="2025">
                  <c:v>26696.0</c:v>
                </c:pt>
                <c:pt idx="2026">
                  <c:v>26696.0</c:v>
                </c:pt>
                <c:pt idx="2027">
                  <c:v>26696.0</c:v>
                </c:pt>
                <c:pt idx="2028">
                  <c:v>26696.0</c:v>
                </c:pt>
                <c:pt idx="2029">
                  <c:v>26696.0</c:v>
                </c:pt>
                <c:pt idx="2030">
                  <c:v>26696.0</c:v>
                </c:pt>
                <c:pt idx="2031">
                  <c:v>26696.0</c:v>
                </c:pt>
                <c:pt idx="2032">
                  <c:v>26696.0</c:v>
                </c:pt>
                <c:pt idx="2033">
                  <c:v>26696.0</c:v>
                </c:pt>
                <c:pt idx="2034">
                  <c:v>26696.0</c:v>
                </c:pt>
                <c:pt idx="2035">
                  <c:v>26696.0</c:v>
                </c:pt>
                <c:pt idx="2036">
                  <c:v>26696.0</c:v>
                </c:pt>
                <c:pt idx="2037">
                  <c:v>26696.0</c:v>
                </c:pt>
                <c:pt idx="2038">
                  <c:v>26696.0</c:v>
                </c:pt>
                <c:pt idx="2039">
                  <c:v>26696.0</c:v>
                </c:pt>
                <c:pt idx="2040">
                  <c:v>27616.0</c:v>
                </c:pt>
                <c:pt idx="2041">
                  <c:v>28568.0</c:v>
                </c:pt>
                <c:pt idx="2042">
                  <c:v>26696.0</c:v>
                </c:pt>
                <c:pt idx="2043">
                  <c:v>26696.0</c:v>
                </c:pt>
                <c:pt idx="2044">
                  <c:v>26696.0</c:v>
                </c:pt>
                <c:pt idx="2045">
                  <c:v>26696.0</c:v>
                </c:pt>
                <c:pt idx="2046">
                  <c:v>26696.0</c:v>
                </c:pt>
                <c:pt idx="2047">
                  <c:v>26696.0</c:v>
                </c:pt>
                <c:pt idx="2048">
                  <c:v>26696.0</c:v>
                </c:pt>
                <c:pt idx="2049">
                  <c:v>26696.0</c:v>
                </c:pt>
                <c:pt idx="2050">
                  <c:v>26696.0</c:v>
                </c:pt>
                <c:pt idx="2051">
                  <c:v>26696.0</c:v>
                </c:pt>
                <c:pt idx="2052">
                  <c:v>26696.0</c:v>
                </c:pt>
                <c:pt idx="2053">
                  <c:v>26696.0</c:v>
                </c:pt>
                <c:pt idx="2054">
                  <c:v>26696.0</c:v>
                </c:pt>
                <c:pt idx="2055">
                  <c:v>26696.0</c:v>
                </c:pt>
                <c:pt idx="2056">
                  <c:v>26696.0</c:v>
                </c:pt>
                <c:pt idx="2057">
                  <c:v>26696.0</c:v>
                </c:pt>
                <c:pt idx="2058">
                  <c:v>28600.0</c:v>
                </c:pt>
                <c:pt idx="2059">
                  <c:v>26696.0</c:v>
                </c:pt>
                <c:pt idx="2060">
                  <c:v>26696.0</c:v>
                </c:pt>
                <c:pt idx="2061">
                  <c:v>26696.0</c:v>
                </c:pt>
                <c:pt idx="2062">
                  <c:v>26696.0</c:v>
                </c:pt>
                <c:pt idx="2063">
                  <c:v>26696.0</c:v>
                </c:pt>
                <c:pt idx="2064">
                  <c:v>26696.0</c:v>
                </c:pt>
                <c:pt idx="2065">
                  <c:v>26696.0</c:v>
                </c:pt>
                <c:pt idx="2066">
                  <c:v>26696.0</c:v>
                </c:pt>
                <c:pt idx="2067">
                  <c:v>26696.0</c:v>
                </c:pt>
                <c:pt idx="2068">
                  <c:v>26696.0</c:v>
                </c:pt>
                <c:pt idx="2069">
                  <c:v>26696.0</c:v>
                </c:pt>
                <c:pt idx="2070">
                  <c:v>26696.0</c:v>
                </c:pt>
                <c:pt idx="2071">
                  <c:v>26696.0</c:v>
                </c:pt>
                <c:pt idx="2072">
                  <c:v>26696.0</c:v>
                </c:pt>
                <c:pt idx="2073">
                  <c:v>26696.0</c:v>
                </c:pt>
                <c:pt idx="2074">
                  <c:v>26696.0</c:v>
                </c:pt>
                <c:pt idx="2075">
                  <c:v>29640.0</c:v>
                </c:pt>
                <c:pt idx="2076">
                  <c:v>35732.0</c:v>
                </c:pt>
                <c:pt idx="2077">
                  <c:v>27696.0</c:v>
                </c:pt>
                <c:pt idx="2078">
                  <c:v>27696.0</c:v>
                </c:pt>
                <c:pt idx="2079">
                  <c:v>27696.0</c:v>
                </c:pt>
                <c:pt idx="2080">
                  <c:v>27696.0</c:v>
                </c:pt>
                <c:pt idx="2081">
                  <c:v>27696.0</c:v>
                </c:pt>
                <c:pt idx="2082">
                  <c:v>27696.0</c:v>
                </c:pt>
                <c:pt idx="2083">
                  <c:v>27696.0</c:v>
                </c:pt>
                <c:pt idx="2084">
                  <c:v>27696.0</c:v>
                </c:pt>
                <c:pt idx="2085">
                  <c:v>27696.0</c:v>
                </c:pt>
                <c:pt idx="2086">
                  <c:v>27696.0</c:v>
                </c:pt>
                <c:pt idx="2087">
                  <c:v>27696.0</c:v>
                </c:pt>
                <c:pt idx="2088">
                  <c:v>27696.0</c:v>
                </c:pt>
                <c:pt idx="2089">
                  <c:v>27696.0</c:v>
                </c:pt>
                <c:pt idx="2090">
                  <c:v>27696.0</c:v>
                </c:pt>
                <c:pt idx="2091">
                  <c:v>27696.0</c:v>
                </c:pt>
                <c:pt idx="2092">
                  <c:v>29592.0</c:v>
                </c:pt>
                <c:pt idx="2093">
                  <c:v>27696.0</c:v>
                </c:pt>
                <c:pt idx="2094">
                  <c:v>27696.0</c:v>
                </c:pt>
                <c:pt idx="2095">
                  <c:v>27696.0</c:v>
                </c:pt>
                <c:pt idx="2096">
                  <c:v>27696.0</c:v>
                </c:pt>
                <c:pt idx="2097">
                  <c:v>27696.0</c:v>
                </c:pt>
                <c:pt idx="2098">
                  <c:v>27696.0</c:v>
                </c:pt>
                <c:pt idx="2099">
                  <c:v>27696.0</c:v>
                </c:pt>
                <c:pt idx="2100">
                  <c:v>27696.0</c:v>
                </c:pt>
                <c:pt idx="2101">
                  <c:v>27696.0</c:v>
                </c:pt>
                <c:pt idx="2102">
                  <c:v>27696.0</c:v>
                </c:pt>
                <c:pt idx="2103">
                  <c:v>27696.0</c:v>
                </c:pt>
                <c:pt idx="2104">
                  <c:v>27696.0</c:v>
                </c:pt>
                <c:pt idx="2105">
                  <c:v>27696.0</c:v>
                </c:pt>
                <c:pt idx="2106">
                  <c:v>27696.0</c:v>
                </c:pt>
                <c:pt idx="2107">
                  <c:v>27696.0</c:v>
                </c:pt>
                <c:pt idx="2108">
                  <c:v>27696.0</c:v>
                </c:pt>
                <c:pt idx="2109">
                  <c:v>28656.0</c:v>
                </c:pt>
                <c:pt idx="2110">
                  <c:v>28656.0</c:v>
                </c:pt>
                <c:pt idx="2111">
                  <c:v>27696.0</c:v>
                </c:pt>
                <c:pt idx="2112">
                  <c:v>27696.0</c:v>
                </c:pt>
                <c:pt idx="2113">
                  <c:v>27696.0</c:v>
                </c:pt>
                <c:pt idx="2114">
                  <c:v>27696.0</c:v>
                </c:pt>
                <c:pt idx="2115">
                  <c:v>27696.0</c:v>
                </c:pt>
                <c:pt idx="2116">
                  <c:v>27696.0</c:v>
                </c:pt>
                <c:pt idx="2117">
                  <c:v>27696.0</c:v>
                </c:pt>
                <c:pt idx="2118">
                  <c:v>27696.0</c:v>
                </c:pt>
                <c:pt idx="2119">
                  <c:v>27696.0</c:v>
                </c:pt>
                <c:pt idx="2120">
                  <c:v>27696.0</c:v>
                </c:pt>
                <c:pt idx="2121">
                  <c:v>27696.0</c:v>
                </c:pt>
                <c:pt idx="2122">
                  <c:v>27696.0</c:v>
                </c:pt>
                <c:pt idx="2123">
                  <c:v>27696.0</c:v>
                </c:pt>
                <c:pt idx="2124">
                  <c:v>27696.0</c:v>
                </c:pt>
                <c:pt idx="2125">
                  <c:v>27696.0</c:v>
                </c:pt>
                <c:pt idx="2126">
                  <c:v>30576.0</c:v>
                </c:pt>
                <c:pt idx="2127">
                  <c:v>29636.0</c:v>
                </c:pt>
                <c:pt idx="2128">
                  <c:v>28696.0</c:v>
                </c:pt>
                <c:pt idx="2129">
                  <c:v>28696.0</c:v>
                </c:pt>
                <c:pt idx="2130">
                  <c:v>28696.0</c:v>
                </c:pt>
                <c:pt idx="2131">
                  <c:v>28696.0</c:v>
                </c:pt>
                <c:pt idx="2132">
                  <c:v>28696.0</c:v>
                </c:pt>
                <c:pt idx="2133">
                  <c:v>28696.0</c:v>
                </c:pt>
                <c:pt idx="2134">
                  <c:v>28696.0</c:v>
                </c:pt>
                <c:pt idx="2135">
                  <c:v>28696.0</c:v>
                </c:pt>
                <c:pt idx="2136">
                  <c:v>28696.0</c:v>
                </c:pt>
                <c:pt idx="2137">
                  <c:v>28696.0</c:v>
                </c:pt>
                <c:pt idx="2138">
                  <c:v>28696.0</c:v>
                </c:pt>
                <c:pt idx="2139">
                  <c:v>28696.0</c:v>
                </c:pt>
                <c:pt idx="2140">
                  <c:v>28696.0</c:v>
                </c:pt>
                <c:pt idx="2141">
                  <c:v>28696.0</c:v>
                </c:pt>
                <c:pt idx="2142">
                  <c:v>28696.0</c:v>
                </c:pt>
                <c:pt idx="2143">
                  <c:v>29636.0</c:v>
                </c:pt>
                <c:pt idx="2144">
                  <c:v>30608.0</c:v>
                </c:pt>
                <c:pt idx="2145">
                  <c:v>28696.0</c:v>
                </c:pt>
                <c:pt idx="2146">
                  <c:v>28696.0</c:v>
                </c:pt>
                <c:pt idx="2147">
                  <c:v>28696.0</c:v>
                </c:pt>
                <c:pt idx="2148">
                  <c:v>28696.0</c:v>
                </c:pt>
                <c:pt idx="2149">
                  <c:v>28696.0</c:v>
                </c:pt>
                <c:pt idx="2150">
                  <c:v>28696.0</c:v>
                </c:pt>
                <c:pt idx="2151">
                  <c:v>28696.0</c:v>
                </c:pt>
                <c:pt idx="2152">
                  <c:v>28696.0</c:v>
                </c:pt>
                <c:pt idx="2153">
                  <c:v>28696.0</c:v>
                </c:pt>
                <c:pt idx="2154">
                  <c:v>28696.0</c:v>
                </c:pt>
                <c:pt idx="2155">
                  <c:v>28696.0</c:v>
                </c:pt>
                <c:pt idx="2156">
                  <c:v>28696.0</c:v>
                </c:pt>
                <c:pt idx="2157">
                  <c:v>28696.0</c:v>
                </c:pt>
                <c:pt idx="2158">
                  <c:v>28696.0</c:v>
                </c:pt>
                <c:pt idx="2159">
                  <c:v>28696.0</c:v>
                </c:pt>
                <c:pt idx="2160">
                  <c:v>28696.0</c:v>
                </c:pt>
                <c:pt idx="2161">
                  <c:v>29624.0</c:v>
                </c:pt>
                <c:pt idx="2162">
                  <c:v>32072.0</c:v>
                </c:pt>
                <c:pt idx="2163">
                  <c:v>28696.0</c:v>
                </c:pt>
                <c:pt idx="2164">
                  <c:v>28696.0</c:v>
                </c:pt>
                <c:pt idx="2165">
                  <c:v>28696.0</c:v>
                </c:pt>
                <c:pt idx="2166">
                  <c:v>28696.0</c:v>
                </c:pt>
                <c:pt idx="2167">
                  <c:v>28696.0</c:v>
                </c:pt>
                <c:pt idx="2168">
                  <c:v>28696.0</c:v>
                </c:pt>
                <c:pt idx="2169">
                  <c:v>28696.0</c:v>
                </c:pt>
                <c:pt idx="2170">
                  <c:v>28696.0</c:v>
                </c:pt>
                <c:pt idx="2171">
                  <c:v>28696.0</c:v>
                </c:pt>
                <c:pt idx="2172">
                  <c:v>28696.0</c:v>
                </c:pt>
                <c:pt idx="2173">
                  <c:v>28696.0</c:v>
                </c:pt>
                <c:pt idx="2174">
                  <c:v>28696.0</c:v>
                </c:pt>
                <c:pt idx="2175">
                  <c:v>28696.0</c:v>
                </c:pt>
                <c:pt idx="2176">
                  <c:v>28696.0</c:v>
                </c:pt>
                <c:pt idx="2177">
                  <c:v>28696.0</c:v>
                </c:pt>
                <c:pt idx="2178">
                  <c:v>28696.0</c:v>
                </c:pt>
                <c:pt idx="2179">
                  <c:v>30608.0</c:v>
                </c:pt>
                <c:pt idx="2180">
                  <c:v>28696.0</c:v>
                </c:pt>
                <c:pt idx="2181">
                  <c:v>28696.0</c:v>
                </c:pt>
                <c:pt idx="2182">
                  <c:v>28696.0</c:v>
                </c:pt>
                <c:pt idx="2183">
                  <c:v>28696.0</c:v>
                </c:pt>
                <c:pt idx="2184">
                  <c:v>28696.0</c:v>
                </c:pt>
                <c:pt idx="2185">
                  <c:v>28696.0</c:v>
                </c:pt>
                <c:pt idx="2186">
                  <c:v>28696.0</c:v>
                </c:pt>
                <c:pt idx="2187">
                  <c:v>28696.0</c:v>
                </c:pt>
                <c:pt idx="2188">
                  <c:v>28696.0</c:v>
                </c:pt>
                <c:pt idx="2189">
                  <c:v>28696.0</c:v>
                </c:pt>
                <c:pt idx="2190">
                  <c:v>28696.0</c:v>
                </c:pt>
                <c:pt idx="2191">
                  <c:v>28696.0</c:v>
                </c:pt>
                <c:pt idx="2192">
                  <c:v>28696.0</c:v>
                </c:pt>
                <c:pt idx="2193">
                  <c:v>28696.0</c:v>
                </c:pt>
                <c:pt idx="2194">
                  <c:v>28696.0</c:v>
                </c:pt>
                <c:pt idx="2195">
                  <c:v>28696.0</c:v>
                </c:pt>
                <c:pt idx="2196">
                  <c:v>30560.0</c:v>
                </c:pt>
                <c:pt idx="2197">
                  <c:v>29696.0</c:v>
                </c:pt>
                <c:pt idx="2198">
                  <c:v>29696.0</c:v>
                </c:pt>
                <c:pt idx="2199">
                  <c:v>29696.0</c:v>
                </c:pt>
                <c:pt idx="2200">
                  <c:v>29696.0</c:v>
                </c:pt>
                <c:pt idx="2201">
                  <c:v>29696.0</c:v>
                </c:pt>
                <c:pt idx="2202">
                  <c:v>29696.0</c:v>
                </c:pt>
                <c:pt idx="2203">
                  <c:v>29696.0</c:v>
                </c:pt>
                <c:pt idx="2204">
                  <c:v>29696.0</c:v>
                </c:pt>
                <c:pt idx="2205">
                  <c:v>29696.0</c:v>
                </c:pt>
                <c:pt idx="2206">
                  <c:v>29696.0</c:v>
                </c:pt>
                <c:pt idx="2207">
                  <c:v>29696.0</c:v>
                </c:pt>
                <c:pt idx="2208">
                  <c:v>29696.0</c:v>
                </c:pt>
                <c:pt idx="2209">
                  <c:v>29696.0</c:v>
                </c:pt>
                <c:pt idx="2210">
                  <c:v>29696.0</c:v>
                </c:pt>
                <c:pt idx="2211">
                  <c:v>29696.0</c:v>
                </c:pt>
                <c:pt idx="2212">
                  <c:v>29696.0</c:v>
                </c:pt>
                <c:pt idx="2213">
                  <c:v>31608.0</c:v>
                </c:pt>
                <c:pt idx="2214">
                  <c:v>34468.0</c:v>
                </c:pt>
                <c:pt idx="2215">
                  <c:v>29696.0</c:v>
                </c:pt>
                <c:pt idx="2216">
                  <c:v>29696.0</c:v>
                </c:pt>
                <c:pt idx="2217">
                  <c:v>29696.0</c:v>
                </c:pt>
                <c:pt idx="2218">
                  <c:v>29696.0</c:v>
                </c:pt>
                <c:pt idx="2219">
                  <c:v>29696.0</c:v>
                </c:pt>
                <c:pt idx="2220">
                  <c:v>29696.0</c:v>
                </c:pt>
                <c:pt idx="2221">
                  <c:v>29696.0</c:v>
                </c:pt>
                <c:pt idx="2222">
                  <c:v>29696.0</c:v>
                </c:pt>
                <c:pt idx="2223">
                  <c:v>29696.0</c:v>
                </c:pt>
                <c:pt idx="2224">
                  <c:v>29696.0</c:v>
                </c:pt>
                <c:pt idx="2225">
                  <c:v>29696.0</c:v>
                </c:pt>
                <c:pt idx="2226">
                  <c:v>29696.0</c:v>
                </c:pt>
                <c:pt idx="2227">
                  <c:v>29696.0</c:v>
                </c:pt>
                <c:pt idx="2228">
                  <c:v>29696.0</c:v>
                </c:pt>
                <c:pt idx="2229">
                  <c:v>29696.0</c:v>
                </c:pt>
                <c:pt idx="2230">
                  <c:v>30640.0</c:v>
                </c:pt>
                <c:pt idx="2231">
                  <c:v>30640.0</c:v>
                </c:pt>
                <c:pt idx="2232">
                  <c:v>29696.0</c:v>
                </c:pt>
                <c:pt idx="2233">
                  <c:v>29696.0</c:v>
                </c:pt>
                <c:pt idx="2234">
                  <c:v>29696.0</c:v>
                </c:pt>
                <c:pt idx="2235">
                  <c:v>29696.0</c:v>
                </c:pt>
                <c:pt idx="2236">
                  <c:v>29696.0</c:v>
                </c:pt>
                <c:pt idx="2237">
                  <c:v>29696.0</c:v>
                </c:pt>
                <c:pt idx="2238">
                  <c:v>29696.0</c:v>
                </c:pt>
                <c:pt idx="2239">
                  <c:v>29696.0</c:v>
                </c:pt>
                <c:pt idx="2240">
                  <c:v>29696.0</c:v>
                </c:pt>
                <c:pt idx="2241">
                  <c:v>29696.0</c:v>
                </c:pt>
                <c:pt idx="2242">
                  <c:v>29696.0</c:v>
                </c:pt>
                <c:pt idx="2243">
                  <c:v>29696.0</c:v>
                </c:pt>
                <c:pt idx="2244">
                  <c:v>29696.0</c:v>
                </c:pt>
                <c:pt idx="2245">
                  <c:v>29696.0</c:v>
                </c:pt>
                <c:pt idx="2246">
                  <c:v>29696.0</c:v>
                </c:pt>
                <c:pt idx="2247">
                  <c:v>30648.0</c:v>
                </c:pt>
                <c:pt idx="2248">
                  <c:v>34680.0</c:v>
                </c:pt>
                <c:pt idx="2249">
                  <c:v>29696.0</c:v>
                </c:pt>
                <c:pt idx="2250">
                  <c:v>29696.0</c:v>
                </c:pt>
                <c:pt idx="2251">
                  <c:v>29696.0</c:v>
                </c:pt>
                <c:pt idx="2252">
                  <c:v>29696.0</c:v>
                </c:pt>
                <c:pt idx="2253">
                  <c:v>29696.0</c:v>
                </c:pt>
                <c:pt idx="2254">
                  <c:v>29696.0</c:v>
                </c:pt>
                <c:pt idx="2255">
                  <c:v>29696.0</c:v>
                </c:pt>
                <c:pt idx="2256">
                  <c:v>29696.0</c:v>
                </c:pt>
                <c:pt idx="2257">
                  <c:v>29696.0</c:v>
                </c:pt>
                <c:pt idx="2258">
                  <c:v>29696.0</c:v>
                </c:pt>
                <c:pt idx="2259">
                  <c:v>29696.0</c:v>
                </c:pt>
                <c:pt idx="2260">
                  <c:v>29696.0</c:v>
                </c:pt>
                <c:pt idx="2261">
                  <c:v>29696.0</c:v>
                </c:pt>
                <c:pt idx="2262">
                  <c:v>29696.0</c:v>
                </c:pt>
                <c:pt idx="2263">
                  <c:v>29696.0</c:v>
                </c:pt>
                <c:pt idx="2264">
                  <c:v>30628.0</c:v>
                </c:pt>
                <c:pt idx="2265">
                  <c:v>31592.0</c:v>
                </c:pt>
                <c:pt idx="2266">
                  <c:v>29696.0</c:v>
                </c:pt>
                <c:pt idx="2267">
                  <c:v>29696.0</c:v>
                </c:pt>
                <c:pt idx="2268">
                  <c:v>29696.0</c:v>
                </c:pt>
                <c:pt idx="2269">
                  <c:v>29696.0</c:v>
                </c:pt>
                <c:pt idx="2270">
                  <c:v>29696.0</c:v>
                </c:pt>
                <c:pt idx="2271">
                  <c:v>29696.0</c:v>
                </c:pt>
                <c:pt idx="2272">
                  <c:v>29696.0</c:v>
                </c:pt>
                <c:pt idx="2273">
                  <c:v>29696.0</c:v>
                </c:pt>
                <c:pt idx="2274">
                  <c:v>29696.0</c:v>
                </c:pt>
                <c:pt idx="2275">
                  <c:v>29696.0</c:v>
                </c:pt>
                <c:pt idx="2276">
                  <c:v>29696.0</c:v>
                </c:pt>
                <c:pt idx="2277">
                  <c:v>29696.0</c:v>
                </c:pt>
                <c:pt idx="2278">
                  <c:v>29696.0</c:v>
                </c:pt>
                <c:pt idx="2279">
                  <c:v>29696.0</c:v>
                </c:pt>
                <c:pt idx="2280">
                  <c:v>29696.0</c:v>
                </c:pt>
                <c:pt idx="2281">
                  <c:v>30652.0</c:v>
                </c:pt>
                <c:pt idx="2282">
                  <c:v>34424.0</c:v>
                </c:pt>
                <c:pt idx="2283">
                  <c:v>29696.0</c:v>
                </c:pt>
                <c:pt idx="2284">
                  <c:v>29696.0</c:v>
                </c:pt>
                <c:pt idx="2285">
                  <c:v>29696.0</c:v>
                </c:pt>
                <c:pt idx="2286">
                  <c:v>29696.0</c:v>
                </c:pt>
                <c:pt idx="2287">
                  <c:v>29696.0</c:v>
                </c:pt>
                <c:pt idx="2288">
                  <c:v>29696.0</c:v>
                </c:pt>
                <c:pt idx="2289">
                  <c:v>29696.0</c:v>
                </c:pt>
                <c:pt idx="2290">
                  <c:v>29696.0</c:v>
                </c:pt>
                <c:pt idx="2291">
                  <c:v>29696.0</c:v>
                </c:pt>
                <c:pt idx="2292">
                  <c:v>29696.0</c:v>
                </c:pt>
                <c:pt idx="2293">
                  <c:v>29696.0</c:v>
                </c:pt>
                <c:pt idx="2294">
                  <c:v>29696.0</c:v>
                </c:pt>
                <c:pt idx="2295">
                  <c:v>29696.0</c:v>
                </c:pt>
                <c:pt idx="2296">
                  <c:v>29696.0</c:v>
                </c:pt>
                <c:pt idx="2297">
                  <c:v>29696.0</c:v>
                </c:pt>
                <c:pt idx="2298">
                  <c:v>29696.0</c:v>
                </c:pt>
                <c:pt idx="2299">
                  <c:v>31592.0</c:v>
                </c:pt>
                <c:pt idx="2300">
                  <c:v>29696.0</c:v>
                </c:pt>
                <c:pt idx="2301">
                  <c:v>29696.0</c:v>
                </c:pt>
                <c:pt idx="2302">
                  <c:v>29696.0</c:v>
                </c:pt>
                <c:pt idx="2303">
                  <c:v>29696.0</c:v>
                </c:pt>
                <c:pt idx="2304">
                  <c:v>29696.0</c:v>
                </c:pt>
                <c:pt idx="2305">
                  <c:v>29696.0</c:v>
                </c:pt>
                <c:pt idx="2306">
                  <c:v>29696.0</c:v>
                </c:pt>
                <c:pt idx="2307">
                  <c:v>29696.0</c:v>
                </c:pt>
                <c:pt idx="2308">
                  <c:v>29696.0</c:v>
                </c:pt>
                <c:pt idx="2309">
                  <c:v>29696.0</c:v>
                </c:pt>
                <c:pt idx="2310">
                  <c:v>29696.0</c:v>
                </c:pt>
                <c:pt idx="2311">
                  <c:v>29696.0</c:v>
                </c:pt>
                <c:pt idx="2312">
                  <c:v>29696.0</c:v>
                </c:pt>
                <c:pt idx="2313">
                  <c:v>29696.0</c:v>
                </c:pt>
                <c:pt idx="2314">
                  <c:v>29696.0</c:v>
                </c:pt>
                <c:pt idx="2315">
                  <c:v>29696.0</c:v>
                </c:pt>
                <c:pt idx="2316">
                  <c:v>31608.0</c:v>
                </c:pt>
                <c:pt idx="2317">
                  <c:v>36244.0</c:v>
                </c:pt>
                <c:pt idx="2318">
                  <c:v>30696.0</c:v>
                </c:pt>
                <c:pt idx="2319">
                  <c:v>30696.0</c:v>
                </c:pt>
                <c:pt idx="2320">
                  <c:v>30696.0</c:v>
                </c:pt>
                <c:pt idx="2321">
                  <c:v>30696.0</c:v>
                </c:pt>
                <c:pt idx="2322">
                  <c:v>30696.0</c:v>
                </c:pt>
                <c:pt idx="2323">
                  <c:v>30696.0</c:v>
                </c:pt>
                <c:pt idx="2324">
                  <c:v>30696.0</c:v>
                </c:pt>
                <c:pt idx="2325">
                  <c:v>30696.0</c:v>
                </c:pt>
                <c:pt idx="2326">
                  <c:v>30696.0</c:v>
                </c:pt>
                <c:pt idx="2327">
                  <c:v>30696.0</c:v>
                </c:pt>
                <c:pt idx="2328">
                  <c:v>30696.0</c:v>
                </c:pt>
                <c:pt idx="2329">
                  <c:v>30696.0</c:v>
                </c:pt>
                <c:pt idx="2330">
                  <c:v>30696.0</c:v>
                </c:pt>
                <c:pt idx="2331">
                  <c:v>30696.0</c:v>
                </c:pt>
                <c:pt idx="2332">
                  <c:v>30696.0</c:v>
                </c:pt>
                <c:pt idx="2333">
                  <c:v>31616.0</c:v>
                </c:pt>
                <c:pt idx="2334">
                  <c:v>42976.0</c:v>
                </c:pt>
                <c:pt idx="2335">
                  <c:v>30696.0</c:v>
                </c:pt>
                <c:pt idx="2336">
                  <c:v>30696.0</c:v>
                </c:pt>
                <c:pt idx="2337">
                  <c:v>30696.0</c:v>
                </c:pt>
                <c:pt idx="2338">
                  <c:v>30696.0</c:v>
                </c:pt>
                <c:pt idx="2339">
                  <c:v>30696.0</c:v>
                </c:pt>
                <c:pt idx="2340">
                  <c:v>30696.0</c:v>
                </c:pt>
                <c:pt idx="2341">
                  <c:v>30696.0</c:v>
                </c:pt>
                <c:pt idx="2342">
                  <c:v>30696.0</c:v>
                </c:pt>
                <c:pt idx="2343">
                  <c:v>30696.0</c:v>
                </c:pt>
                <c:pt idx="2344">
                  <c:v>30696.0</c:v>
                </c:pt>
                <c:pt idx="2345">
                  <c:v>30696.0</c:v>
                </c:pt>
                <c:pt idx="2346">
                  <c:v>30696.0</c:v>
                </c:pt>
                <c:pt idx="2347">
                  <c:v>30696.0</c:v>
                </c:pt>
                <c:pt idx="2348">
                  <c:v>30696.0</c:v>
                </c:pt>
                <c:pt idx="2349">
                  <c:v>30696.0</c:v>
                </c:pt>
                <c:pt idx="2350">
                  <c:v>31632.0</c:v>
                </c:pt>
                <c:pt idx="2351">
                  <c:v>33384.0</c:v>
                </c:pt>
                <c:pt idx="2352">
                  <c:v>30696.0</c:v>
                </c:pt>
                <c:pt idx="2353">
                  <c:v>30696.0</c:v>
                </c:pt>
                <c:pt idx="2354">
                  <c:v>30696.0</c:v>
                </c:pt>
                <c:pt idx="2355">
                  <c:v>30696.0</c:v>
                </c:pt>
                <c:pt idx="2356">
                  <c:v>30696.0</c:v>
                </c:pt>
                <c:pt idx="2357">
                  <c:v>30696.0</c:v>
                </c:pt>
                <c:pt idx="2358">
                  <c:v>30696.0</c:v>
                </c:pt>
                <c:pt idx="2359">
                  <c:v>30696.0</c:v>
                </c:pt>
                <c:pt idx="2360">
                  <c:v>30696.0</c:v>
                </c:pt>
                <c:pt idx="2361">
                  <c:v>30696.0</c:v>
                </c:pt>
                <c:pt idx="2362">
                  <c:v>30696.0</c:v>
                </c:pt>
                <c:pt idx="2363">
                  <c:v>30696.0</c:v>
                </c:pt>
                <c:pt idx="2364">
                  <c:v>30696.0</c:v>
                </c:pt>
                <c:pt idx="2365">
                  <c:v>30696.0</c:v>
                </c:pt>
                <c:pt idx="2366">
                  <c:v>30696.0</c:v>
                </c:pt>
                <c:pt idx="2367">
                  <c:v>30696.0</c:v>
                </c:pt>
                <c:pt idx="2368">
                  <c:v>32664.0</c:v>
                </c:pt>
                <c:pt idx="2369">
                  <c:v>31680.0</c:v>
                </c:pt>
                <c:pt idx="2370">
                  <c:v>30696.0</c:v>
                </c:pt>
                <c:pt idx="2371">
                  <c:v>30696.0</c:v>
                </c:pt>
                <c:pt idx="2372">
                  <c:v>30696.0</c:v>
                </c:pt>
                <c:pt idx="2373">
                  <c:v>30696.0</c:v>
                </c:pt>
                <c:pt idx="2374">
                  <c:v>31696.0</c:v>
                </c:pt>
                <c:pt idx="2375">
                  <c:v>31696.0</c:v>
                </c:pt>
                <c:pt idx="2376">
                  <c:v>31696.0</c:v>
                </c:pt>
                <c:pt idx="2377">
                  <c:v>31696.0</c:v>
                </c:pt>
                <c:pt idx="2378">
                  <c:v>31696.0</c:v>
                </c:pt>
                <c:pt idx="2379">
                  <c:v>31696.0</c:v>
                </c:pt>
                <c:pt idx="2380">
                  <c:v>31696.0</c:v>
                </c:pt>
                <c:pt idx="2381">
                  <c:v>32696.0</c:v>
                </c:pt>
                <c:pt idx="2382">
                  <c:v>32696.0</c:v>
                </c:pt>
                <c:pt idx="2383">
                  <c:v>32696.0</c:v>
                </c:pt>
                <c:pt idx="2384">
                  <c:v>32696.0</c:v>
                </c:pt>
                <c:pt idx="2385">
                  <c:v>34608.0</c:v>
                </c:pt>
                <c:pt idx="2386">
                  <c:v>33652.0</c:v>
                </c:pt>
                <c:pt idx="2387">
                  <c:v>32696.0</c:v>
                </c:pt>
                <c:pt idx="2388">
                  <c:v>32696.0</c:v>
                </c:pt>
                <c:pt idx="2389">
                  <c:v>32696.0</c:v>
                </c:pt>
                <c:pt idx="2390">
                  <c:v>32696.0</c:v>
                </c:pt>
                <c:pt idx="2391">
                  <c:v>32696.0</c:v>
                </c:pt>
                <c:pt idx="2392">
                  <c:v>32696.0</c:v>
                </c:pt>
                <c:pt idx="2393">
                  <c:v>32696.0</c:v>
                </c:pt>
                <c:pt idx="2394">
                  <c:v>32696.0</c:v>
                </c:pt>
                <c:pt idx="2395">
                  <c:v>32696.0</c:v>
                </c:pt>
                <c:pt idx="2396">
                  <c:v>32696.0</c:v>
                </c:pt>
                <c:pt idx="2397">
                  <c:v>33696.0</c:v>
                </c:pt>
                <c:pt idx="2398">
                  <c:v>34696.0</c:v>
                </c:pt>
                <c:pt idx="2399">
                  <c:v>34696.0</c:v>
                </c:pt>
                <c:pt idx="2400">
                  <c:v>34696.0</c:v>
                </c:pt>
                <c:pt idx="2401">
                  <c:v>34696.0</c:v>
                </c:pt>
                <c:pt idx="2402">
                  <c:v>36576.0</c:v>
                </c:pt>
                <c:pt idx="2403">
                  <c:v>35636.0</c:v>
                </c:pt>
                <c:pt idx="2404">
                  <c:v>34696.0</c:v>
                </c:pt>
                <c:pt idx="2405">
                  <c:v>34696.0</c:v>
                </c:pt>
                <c:pt idx="2406">
                  <c:v>34696.0</c:v>
                </c:pt>
                <c:pt idx="2407">
                  <c:v>34696.0</c:v>
                </c:pt>
                <c:pt idx="2408">
                  <c:v>34696.0</c:v>
                </c:pt>
                <c:pt idx="2409">
                  <c:v>34696.0</c:v>
                </c:pt>
                <c:pt idx="2410">
                  <c:v>34696.0</c:v>
                </c:pt>
                <c:pt idx="2411">
                  <c:v>34696.0</c:v>
                </c:pt>
                <c:pt idx="2412">
                  <c:v>34696.0</c:v>
                </c:pt>
                <c:pt idx="2413">
                  <c:v>34696.0</c:v>
                </c:pt>
                <c:pt idx="2414">
                  <c:v>34696.0</c:v>
                </c:pt>
                <c:pt idx="2415">
                  <c:v>34696.0</c:v>
                </c:pt>
                <c:pt idx="2416">
                  <c:v>34696.0</c:v>
                </c:pt>
                <c:pt idx="2417">
                  <c:v>34696.0</c:v>
                </c:pt>
                <c:pt idx="2418">
                  <c:v>34696.0</c:v>
                </c:pt>
                <c:pt idx="2419">
                  <c:v>36664.0</c:v>
                </c:pt>
                <c:pt idx="2420">
                  <c:v>35680.0</c:v>
                </c:pt>
                <c:pt idx="2421">
                  <c:v>34696.0</c:v>
                </c:pt>
                <c:pt idx="2422">
                  <c:v>34696.0</c:v>
                </c:pt>
                <c:pt idx="2423">
                  <c:v>34696.0</c:v>
                </c:pt>
                <c:pt idx="2424">
                  <c:v>34696.0</c:v>
                </c:pt>
                <c:pt idx="2425">
                  <c:v>34696.0</c:v>
                </c:pt>
                <c:pt idx="2426">
                  <c:v>34696.0</c:v>
                </c:pt>
                <c:pt idx="2427">
                  <c:v>34696.0</c:v>
                </c:pt>
                <c:pt idx="2428">
                  <c:v>34696.0</c:v>
                </c:pt>
                <c:pt idx="2429">
                  <c:v>34696.0</c:v>
                </c:pt>
                <c:pt idx="2430">
                  <c:v>34696.0</c:v>
                </c:pt>
                <c:pt idx="2431">
                  <c:v>34696.0</c:v>
                </c:pt>
                <c:pt idx="2432">
                  <c:v>34696.0</c:v>
                </c:pt>
                <c:pt idx="2433">
                  <c:v>34696.0</c:v>
                </c:pt>
                <c:pt idx="2434">
                  <c:v>34696.0</c:v>
                </c:pt>
                <c:pt idx="2435">
                  <c:v>34696.0</c:v>
                </c:pt>
                <c:pt idx="2436">
                  <c:v>35648.0</c:v>
                </c:pt>
                <c:pt idx="2437">
                  <c:v>36648.0</c:v>
                </c:pt>
                <c:pt idx="2438">
                  <c:v>35696.0</c:v>
                </c:pt>
                <c:pt idx="2439">
                  <c:v>35696.0</c:v>
                </c:pt>
                <c:pt idx="2440">
                  <c:v>35696.0</c:v>
                </c:pt>
                <c:pt idx="2441">
                  <c:v>35696.0</c:v>
                </c:pt>
                <c:pt idx="2442">
                  <c:v>35696.0</c:v>
                </c:pt>
                <c:pt idx="2443">
                  <c:v>35696.0</c:v>
                </c:pt>
                <c:pt idx="2444">
                  <c:v>35696.0</c:v>
                </c:pt>
                <c:pt idx="2445">
                  <c:v>35696.0</c:v>
                </c:pt>
                <c:pt idx="2446">
                  <c:v>35696.0</c:v>
                </c:pt>
                <c:pt idx="2447">
                  <c:v>36696.0</c:v>
                </c:pt>
                <c:pt idx="2448">
                  <c:v>36696.0</c:v>
                </c:pt>
                <c:pt idx="2449">
                  <c:v>36696.0</c:v>
                </c:pt>
                <c:pt idx="2450">
                  <c:v>36696.0</c:v>
                </c:pt>
                <c:pt idx="2451">
                  <c:v>36696.0</c:v>
                </c:pt>
                <c:pt idx="2452">
                  <c:v>36696.0</c:v>
                </c:pt>
                <c:pt idx="2453">
                  <c:v>36696.0</c:v>
                </c:pt>
                <c:pt idx="2454">
                  <c:v>39544.0</c:v>
                </c:pt>
                <c:pt idx="2455">
                  <c:v>37696.0</c:v>
                </c:pt>
                <c:pt idx="2456">
                  <c:v>37696.0</c:v>
                </c:pt>
                <c:pt idx="2457">
                  <c:v>37696.0</c:v>
                </c:pt>
                <c:pt idx="2458">
                  <c:v>37696.0</c:v>
                </c:pt>
                <c:pt idx="2459">
                  <c:v>37696.0</c:v>
                </c:pt>
                <c:pt idx="2460">
                  <c:v>37696.0</c:v>
                </c:pt>
                <c:pt idx="2461">
                  <c:v>37696.0</c:v>
                </c:pt>
                <c:pt idx="2462">
                  <c:v>37696.0</c:v>
                </c:pt>
                <c:pt idx="2463">
                  <c:v>37696.0</c:v>
                </c:pt>
                <c:pt idx="2464">
                  <c:v>37696.0</c:v>
                </c:pt>
                <c:pt idx="2465">
                  <c:v>37696.0</c:v>
                </c:pt>
                <c:pt idx="2466">
                  <c:v>37696.0</c:v>
                </c:pt>
                <c:pt idx="2467">
                  <c:v>37696.0</c:v>
                </c:pt>
                <c:pt idx="2468">
                  <c:v>37696.0</c:v>
                </c:pt>
                <c:pt idx="2469">
                  <c:v>37696.0</c:v>
                </c:pt>
                <c:pt idx="2470">
                  <c:v>37696.0</c:v>
                </c:pt>
                <c:pt idx="2471">
                  <c:v>39600.0</c:v>
                </c:pt>
                <c:pt idx="2472">
                  <c:v>37696.0</c:v>
                </c:pt>
                <c:pt idx="2473">
                  <c:v>37696.0</c:v>
                </c:pt>
                <c:pt idx="2474">
                  <c:v>37696.0</c:v>
                </c:pt>
                <c:pt idx="2475">
                  <c:v>37696.0</c:v>
                </c:pt>
                <c:pt idx="2476">
                  <c:v>37696.0</c:v>
                </c:pt>
                <c:pt idx="2477">
                  <c:v>37696.0</c:v>
                </c:pt>
                <c:pt idx="2478">
                  <c:v>37696.0</c:v>
                </c:pt>
                <c:pt idx="2479">
                  <c:v>37696.0</c:v>
                </c:pt>
                <c:pt idx="2480">
                  <c:v>37696.0</c:v>
                </c:pt>
                <c:pt idx="2481">
                  <c:v>37696.0</c:v>
                </c:pt>
                <c:pt idx="2482">
                  <c:v>37696.0</c:v>
                </c:pt>
                <c:pt idx="2483">
                  <c:v>37696.0</c:v>
                </c:pt>
                <c:pt idx="2484">
                  <c:v>37696.0</c:v>
                </c:pt>
                <c:pt idx="2485">
                  <c:v>37696.0</c:v>
                </c:pt>
                <c:pt idx="2486">
                  <c:v>37696.0</c:v>
                </c:pt>
                <c:pt idx="2487">
                  <c:v>37696.0</c:v>
                </c:pt>
                <c:pt idx="2488">
                  <c:v>39568.0</c:v>
                </c:pt>
                <c:pt idx="2489">
                  <c:v>37696.0</c:v>
                </c:pt>
                <c:pt idx="2490">
                  <c:v>37696.0</c:v>
                </c:pt>
                <c:pt idx="2491">
                  <c:v>37696.0</c:v>
                </c:pt>
                <c:pt idx="2492">
                  <c:v>37696.0</c:v>
                </c:pt>
                <c:pt idx="2493">
                  <c:v>37696.0</c:v>
                </c:pt>
                <c:pt idx="2494">
                  <c:v>37696.0</c:v>
                </c:pt>
                <c:pt idx="2495">
                  <c:v>37696.0</c:v>
                </c:pt>
                <c:pt idx="2496">
                  <c:v>37696.0</c:v>
                </c:pt>
                <c:pt idx="2497">
                  <c:v>37696.0</c:v>
                </c:pt>
                <c:pt idx="2498">
                  <c:v>37696.0</c:v>
                </c:pt>
                <c:pt idx="2499">
                  <c:v>37696.0</c:v>
                </c:pt>
                <c:pt idx="2500">
                  <c:v>37696.0</c:v>
                </c:pt>
                <c:pt idx="2501">
                  <c:v>37696.0</c:v>
                </c:pt>
                <c:pt idx="2502">
                  <c:v>37696.0</c:v>
                </c:pt>
                <c:pt idx="2503">
                  <c:v>37696.0</c:v>
                </c:pt>
                <c:pt idx="2504">
                  <c:v>37696.0</c:v>
                </c:pt>
                <c:pt idx="2505">
                  <c:v>38636.0</c:v>
                </c:pt>
                <c:pt idx="2506">
                  <c:v>46424.0</c:v>
                </c:pt>
                <c:pt idx="2507">
                  <c:v>37696.0</c:v>
                </c:pt>
                <c:pt idx="2508">
                  <c:v>37696.0</c:v>
                </c:pt>
                <c:pt idx="2509">
                  <c:v>37696.0</c:v>
                </c:pt>
                <c:pt idx="2510">
                  <c:v>37696.0</c:v>
                </c:pt>
                <c:pt idx="2511">
                  <c:v>37696.0</c:v>
                </c:pt>
                <c:pt idx="2512">
                  <c:v>37696.0</c:v>
                </c:pt>
                <c:pt idx="2513">
                  <c:v>37696.0</c:v>
                </c:pt>
                <c:pt idx="2514">
                  <c:v>37696.0</c:v>
                </c:pt>
                <c:pt idx="2515">
                  <c:v>37696.0</c:v>
                </c:pt>
                <c:pt idx="2516">
                  <c:v>37696.0</c:v>
                </c:pt>
                <c:pt idx="2517">
                  <c:v>37696.0</c:v>
                </c:pt>
                <c:pt idx="2518">
                  <c:v>37696.0</c:v>
                </c:pt>
                <c:pt idx="2519">
                  <c:v>37696.0</c:v>
                </c:pt>
                <c:pt idx="2520">
                  <c:v>37696.0</c:v>
                </c:pt>
                <c:pt idx="2521">
                  <c:v>37696.0</c:v>
                </c:pt>
                <c:pt idx="2522">
                  <c:v>38644.0</c:v>
                </c:pt>
                <c:pt idx="2523">
                  <c:v>43576.0</c:v>
                </c:pt>
                <c:pt idx="2524">
                  <c:v>37696.0</c:v>
                </c:pt>
                <c:pt idx="2525">
                  <c:v>37696.0</c:v>
                </c:pt>
                <c:pt idx="2526">
                  <c:v>37696.0</c:v>
                </c:pt>
                <c:pt idx="2527">
                  <c:v>37696.0</c:v>
                </c:pt>
                <c:pt idx="2528">
                  <c:v>37696.0</c:v>
                </c:pt>
                <c:pt idx="2529">
                  <c:v>37696.0</c:v>
                </c:pt>
                <c:pt idx="2530">
                  <c:v>37696.0</c:v>
                </c:pt>
                <c:pt idx="2531">
                  <c:v>37696.0</c:v>
                </c:pt>
                <c:pt idx="2532">
                  <c:v>37696.0</c:v>
                </c:pt>
                <c:pt idx="2533">
                  <c:v>37696.0</c:v>
                </c:pt>
                <c:pt idx="2534">
                  <c:v>37696.0</c:v>
                </c:pt>
                <c:pt idx="2535">
                  <c:v>37696.0</c:v>
                </c:pt>
                <c:pt idx="2536">
                  <c:v>37696.0</c:v>
                </c:pt>
                <c:pt idx="2537">
                  <c:v>37696.0</c:v>
                </c:pt>
                <c:pt idx="2538">
                  <c:v>37696.0</c:v>
                </c:pt>
                <c:pt idx="2539">
                  <c:v>37696.0</c:v>
                </c:pt>
                <c:pt idx="2540">
                  <c:v>39656.0</c:v>
                </c:pt>
                <c:pt idx="2541">
                  <c:v>37696.0</c:v>
                </c:pt>
                <c:pt idx="2542">
                  <c:v>37696.0</c:v>
                </c:pt>
                <c:pt idx="2543">
                  <c:v>37696.0</c:v>
                </c:pt>
                <c:pt idx="2544">
                  <c:v>37696.0</c:v>
                </c:pt>
                <c:pt idx="2545">
                  <c:v>37696.0</c:v>
                </c:pt>
                <c:pt idx="2546">
                  <c:v>37696.0</c:v>
                </c:pt>
                <c:pt idx="2547">
                  <c:v>37696.0</c:v>
                </c:pt>
                <c:pt idx="2548">
                  <c:v>37696.0</c:v>
                </c:pt>
                <c:pt idx="2549">
                  <c:v>37696.0</c:v>
                </c:pt>
                <c:pt idx="2550">
                  <c:v>37696.0</c:v>
                </c:pt>
                <c:pt idx="2551">
                  <c:v>37696.0</c:v>
                </c:pt>
                <c:pt idx="2552">
                  <c:v>37696.0</c:v>
                </c:pt>
                <c:pt idx="2553">
                  <c:v>37696.0</c:v>
                </c:pt>
                <c:pt idx="2554">
                  <c:v>37696.0</c:v>
                </c:pt>
                <c:pt idx="2555">
                  <c:v>37696.0</c:v>
                </c:pt>
                <c:pt idx="2556">
                  <c:v>37696.0</c:v>
                </c:pt>
                <c:pt idx="2557">
                  <c:v>39632.0</c:v>
                </c:pt>
                <c:pt idx="2558">
                  <c:v>37696.0</c:v>
                </c:pt>
                <c:pt idx="2559">
                  <c:v>37696.0</c:v>
                </c:pt>
                <c:pt idx="2560">
                  <c:v>37696.0</c:v>
                </c:pt>
                <c:pt idx="2561">
                  <c:v>37696.0</c:v>
                </c:pt>
                <c:pt idx="2562">
                  <c:v>37696.0</c:v>
                </c:pt>
                <c:pt idx="2563">
                  <c:v>37696.0</c:v>
                </c:pt>
                <c:pt idx="2564">
                  <c:v>37696.0</c:v>
                </c:pt>
                <c:pt idx="2565">
                  <c:v>37696.0</c:v>
                </c:pt>
                <c:pt idx="2566">
                  <c:v>37696.0</c:v>
                </c:pt>
                <c:pt idx="2567">
                  <c:v>37696.0</c:v>
                </c:pt>
                <c:pt idx="2568">
                  <c:v>37696.0</c:v>
                </c:pt>
                <c:pt idx="2569">
                  <c:v>37696.0</c:v>
                </c:pt>
                <c:pt idx="2570">
                  <c:v>37696.0</c:v>
                </c:pt>
                <c:pt idx="2571">
                  <c:v>37696.0</c:v>
                </c:pt>
                <c:pt idx="2572">
                  <c:v>37696.0</c:v>
                </c:pt>
                <c:pt idx="2573">
                  <c:v>37696.0</c:v>
                </c:pt>
                <c:pt idx="2574">
                  <c:v>39600.0</c:v>
                </c:pt>
                <c:pt idx="2575">
                  <c:v>40400.0</c:v>
                </c:pt>
                <c:pt idx="2576">
                  <c:v>37696.0</c:v>
                </c:pt>
                <c:pt idx="2577">
                  <c:v>37696.0</c:v>
                </c:pt>
                <c:pt idx="2578">
                  <c:v>37696.0</c:v>
                </c:pt>
                <c:pt idx="2579">
                  <c:v>37696.0</c:v>
                </c:pt>
                <c:pt idx="2580">
                  <c:v>37696.0</c:v>
                </c:pt>
                <c:pt idx="2581">
                  <c:v>37696.0</c:v>
                </c:pt>
                <c:pt idx="2582">
                  <c:v>37696.0</c:v>
                </c:pt>
                <c:pt idx="2583">
                  <c:v>37696.0</c:v>
                </c:pt>
                <c:pt idx="2584">
                  <c:v>37696.0</c:v>
                </c:pt>
                <c:pt idx="2585">
                  <c:v>37696.0</c:v>
                </c:pt>
                <c:pt idx="2586">
                  <c:v>37696.0</c:v>
                </c:pt>
                <c:pt idx="2587">
                  <c:v>37696.0</c:v>
                </c:pt>
                <c:pt idx="2588">
                  <c:v>37696.0</c:v>
                </c:pt>
                <c:pt idx="2589">
                  <c:v>37696.0</c:v>
                </c:pt>
                <c:pt idx="2590">
                  <c:v>37696.0</c:v>
                </c:pt>
                <c:pt idx="2591">
                  <c:v>39656.0</c:v>
                </c:pt>
                <c:pt idx="2592">
                  <c:v>39044.0</c:v>
                </c:pt>
                <c:pt idx="2593">
                  <c:v>37696.0</c:v>
                </c:pt>
                <c:pt idx="2594">
                  <c:v>37696.0</c:v>
                </c:pt>
                <c:pt idx="2595">
                  <c:v>37696.0</c:v>
                </c:pt>
                <c:pt idx="2596">
                  <c:v>37696.0</c:v>
                </c:pt>
                <c:pt idx="2597">
                  <c:v>37696.0</c:v>
                </c:pt>
                <c:pt idx="2598">
                  <c:v>37696.0</c:v>
                </c:pt>
                <c:pt idx="2599">
                  <c:v>37696.0</c:v>
                </c:pt>
                <c:pt idx="2600">
                  <c:v>37696.0</c:v>
                </c:pt>
                <c:pt idx="2601">
                  <c:v>37696.0</c:v>
                </c:pt>
                <c:pt idx="2602">
                  <c:v>37696.0</c:v>
                </c:pt>
                <c:pt idx="2603">
                  <c:v>37696.0</c:v>
                </c:pt>
                <c:pt idx="2604">
                  <c:v>37696.0</c:v>
                </c:pt>
                <c:pt idx="2605">
                  <c:v>37696.0</c:v>
                </c:pt>
                <c:pt idx="2606">
                  <c:v>37696.0</c:v>
                </c:pt>
                <c:pt idx="2607">
                  <c:v>37696.0</c:v>
                </c:pt>
                <c:pt idx="2608">
                  <c:v>38640.0</c:v>
                </c:pt>
                <c:pt idx="2609">
                  <c:v>42568.0</c:v>
                </c:pt>
                <c:pt idx="2610">
                  <c:v>37696.0</c:v>
                </c:pt>
                <c:pt idx="2611">
                  <c:v>37696.0</c:v>
                </c:pt>
                <c:pt idx="2612">
                  <c:v>37696.0</c:v>
                </c:pt>
                <c:pt idx="2613">
                  <c:v>37696.0</c:v>
                </c:pt>
                <c:pt idx="2614">
                  <c:v>37696.0</c:v>
                </c:pt>
                <c:pt idx="2615">
                  <c:v>37696.0</c:v>
                </c:pt>
                <c:pt idx="2616">
                  <c:v>37696.0</c:v>
                </c:pt>
                <c:pt idx="2617">
                  <c:v>37696.0</c:v>
                </c:pt>
                <c:pt idx="2618">
                  <c:v>37696.0</c:v>
                </c:pt>
                <c:pt idx="2619">
                  <c:v>37696.0</c:v>
                </c:pt>
                <c:pt idx="2620">
                  <c:v>37696.0</c:v>
                </c:pt>
                <c:pt idx="2621">
                  <c:v>37696.0</c:v>
                </c:pt>
                <c:pt idx="2622">
                  <c:v>37696.0</c:v>
                </c:pt>
                <c:pt idx="2623">
                  <c:v>37696.0</c:v>
                </c:pt>
                <c:pt idx="2624">
                  <c:v>37696.0</c:v>
                </c:pt>
                <c:pt idx="2625">
                  <c:v>37696.0</c:v>
                </c:pt>
                <c:pt idx="2626">
                  <c:v>40608.0</c:v>
                </c:pt>
                <c:pt idx="2627">
                  <c:v>38696.0</c:v>
                </c:pt>
                <c:pt idx="2628">
                  <c:v>38696.0</c:v>
                </c:pt>
                <c:pt idx="2629">
                  <c:v>38696.0</c:v>
                </c:pt>
                <c:pt idx="2630">
                  <c:v>38696.0</c:v>
                </c:pt>
                <c:pt idx="2631">
                  <c:v>38696.0</c:v>
                </c:pt>
                <c:pt idx="2632">
                  <c:v>38696.0</c:v>
                </c:pt>
                <c:pt idx="2633">
                  <c:v>38696.0</c:v>
                </c:pt>
                <c:pt idx="2634">
                  <c:v>38696.0</c:v>
                </c:pt>
                <c:pt idx="2635">
                  <c:v>38696.0</c:v>
                </c:pt>
                <c:pt idx="2636">
                  <c:v>38696.0</c:v>
                </c:pt>
                <c:pt idx="2637">
                  <c:v>38696.0</c:v>
                </c:pt>
                <c:pt idx="2638">
                  <c:v>38696.0</c:v>
                </c:pt>
                <c:pt idx="2639">
                  <c:v>38696.0</c:v>
                </c:pt>
                <c:pt idx="2640">
                  <c:v>38696.0</c:v>
                </c:pt>
                <c:pt idx="2641">
                  <c:v>38696.0</c:v>
                </c:pt>
                <c:pt idx="2642">
                  <c:v>38696.0</c:v>
                </c:pt>
                <c:pt idx="2643">
                  <c:v>40672.0</c:v>
                </c:pt>
                <c:pt idx="2644">
                  <c:v>40068.0</c:v>
                </c:pt>
                <c:pt idx="2645">
                  <c:v>38696.0</c:v>
                </c:pt>
                <c:pt idx="2646">
                  <c:v>38696.0</c:v>
                </c:pt>
                <c:pt idx="2647">
                  <c:v>38696.0</c:v>
                </c:pt>
                <c:pt idx="2648">
                  <c:v>38696.0</c:v>
                </c:pt>
                <c:pt idx="2649">
                  <c:v>38696.0</c:v>
                </c:pt>
                <c:pt idx="2650">
                  <c:v>38696.0</c:v>
                </c:pt>
                <c:pt idx="2651">
                  <c:v>38696.0</c:v>
                </c:pt>
                <c:pt idx="2652">
                  <c:v>38696.0</c:v>
                </c:pt>
                <c:pt idx="2653">
                  <c:v>38696.0</c:v>
                </c:pt>
                <c:pt idx="2654">
                  <c:v>38696.0</c:v>
                </c:pt>
                <c:pt idx="2655">
                  <c:v>38696.0</c:v>
                </c:pt>
                <c:pt idx="2656">
                  <c:v>38696.0</c:v>
                </c:pt>
                <c:pt idx="2657">
                  <c:v>38696.0</c:v>
                </c:pt>
                <c:pt idx="2658">
                  <c:v>38696.0</c:v>
                </c:pt>
                <c:pt idx="2659">
                  <c:v>38696.0</c:v>
                </c:pt>
                <c:pt idx="2660">
                  <c:v>39668.0</c:v>
                </c:pt>
                <c:pt idx="2661">
                  <c:v>39668.0</c:v>
                </c:pt>
                <c:pt idx="2662">
                  <c:v>38696.0</c:v>
                </c:pt>
                <c:pt idx="2663">
                  <c:v>38696.0</c:v>
                </c:pt>
                <c:pt idx="2664">
                  <c:v>38696.0</c:v>
                </c:pt>
                <c:pt idx="2665">
                  <c:v>38696.0</c:v>
                </c:pt>
                <c:pt idx="2666">
                  <c:v>38696.0</c:v>
                </c:pt>
                <c:pt idx="2667">
                  <c:v>38696.0</c:v>
                </c:pt>
                <c:pt idx="2668">
                  <c:v>38696.0</c:v>
                </c:pt>
                <c:pt idx="2669">
                  <c:v>38696.0</c:v>
                </c:pt>
                <c:pt idx="2670">
                  <c:v>38696.0</c:v>
                </c:pt>
                <c:pt idx="2671">
                  <c:v>38696.0</c:v>
                </c:pt>
                <c:pt idx="2672">
                  <c:v>38696.0</c:v>
                </c:pt>
                <c:pt idx="2673">
                  <c:v>38696.0</c:v>
                </c:pt>
                <c:pt idx="2674">
                  <c:v>38696.0</c:v>
                </c:pt>
                <c:pt idx="2675">
                  <c:v>38696.0</c:v>
                </c:pt>
                <c:pt idx="2676">
                  <c:v>38696.0</c:v>
                </c:pt>
                <c:pt idx="2677">
                  <c:v>39632.0</c:v>
                </c:pt>
                <c:pt idx="2678">
                  <c:v>46168.0</c:v>
                </c:pt>
                <c:pt idx="2679">
                  <c:v>38696.0</c:v>
                </c:pt>
                <c:pt idx="2680">
                  <c:v>38696.0</c:v>
                </c:pt>
                <c:pt idx="2681">
                  <c:v>38696.0</c:v>
                </c:pt>
                <c:pt idx="2682">
                  <c:v>38696.0</c:v>
                </c:pt>
                <c:pt idx="2683">
                  <c:v>38696.0</c:v>
                </c:pt>
                <c:pt idx="2684">
                  <c:v>38696.0</c:v>
                </c:pt>
                <c:pt idx="2685">
                  <c:v>38696.0</c:v>
                </c:pt>
                <c:pt idx="2686">
                  <c:v>38696.0</c:v>
                </c:pt>
                <c:pt idx="2687">
                  <c:v>38696.0</c:v>
                </c:pt>
                <c:pt idx="2688">
                  <c:v>38696.0</c:v>
                </c:pt>
                <c:pt idx="2689">
                  <c:v>38696.0</c:v>
                </c:pt>
                <c:pt idx="2690">
                  <c:v>38696.0</c:v>
                </c:pt>
                <c:pt idx="2691">
                  <c:v>38696.0</c:v>
                </c:pt>
                <c:pt idx="2692">
                  <c:v>38696.0</c:v>
                </c:pt>
                <c:pt idx="2693">
                  <c:v>38696.0</c:v>
                </c:pt>
                <c:pt idx="2694">
                  <c:v>39628.0</c:v>
                </c:pt>
                <c:pt idx="2695">
                  <c:v>40592.0</c:v>
                </c:pt>
                <c:pt idx="2696">
                  <c:v>38696.0</c:v>
                </c:pt>
                <c:pt idx="2697">
                  <c:v>38696.0</c:v>
                </c:pt>
                <c:pt idx="2698">
                  <c:v>38696.0</c:v>
                </c:pt>
                <c:pt idx="2699">
                  <c:v>38696.0</c:v>
                </c:pt>
                <c:pt idx="2700">
                  <c:v>38696.0</c:v>
                </c:pt>
                <c:pt idx="2701">
                  <c:v>38696.0</c:v>
                </c:pt>
                <c:pt idx="2702">
                  <c:v>38696.0</c:v>
                </c:pt>
                <c:pt idx="2703">
                  <c:v>38696.0</c:v>
                </c:pt>
                <c:pt idx="2704">
                  <c:v>38696.0</c:v>
                </c:pt>
                <c:pt idx="2705">
                  <c:v>38696.0</c:v>
                </c:pt>
                <c:pt idx="2706">
                  <c:v>38696.0</c:v>
                </c:pt>
                <c:pt idx="2707">
                  <c:v>38696.0</c:v>
                </c:pt>
                <c:pt idx="2708">
                  <c:v>38696.0</c:v>
                </c:pt>
                <c:pt idx="2709">
                  <c:v>38696.0</c:v>
                </c:pt>
                <c:pt idx="2710">
                  <c:v>38696.0</c:v>
                </c:pt>
                <c:pt idx="2711">
                  <c:v>39612.0</c:v>
                </c:pt>
                <c:pt idx="2712">
                  <c:v>40568.0</c:v>
                </c:pt>
                <c:pt idx="2713">
                  <c:v>38696.0</c:v>
                </c:pt>
                <c:pt idx="2714">
                  <c:v>38696.0</c:v>
                </c:pt>
                <c:pt idx="2715">
                  <c:v>38696.0</c:v>
                </c:pt>
                <c:pt idx="2716">
                  <c:v>38696.0</c:v>
                </c:pt>
                <c:pt idx="2717">
                  <c:v>38696.0</c:v>
                </c:pt>
                <c:pt idx="2718">
                  <c:v>38696.0</c:v>
                </c:pt>
                <c:pt idx="2719">
                  <c:v>38696.0</c:v>
                </c:pt>
                <c:pt idx="2720">
                  <c:v>38696.0</c:v>
                </c:pt>
                <c:pt idx="2721">
                  <c:v>38696.0</c:v>
                </c:pt>
                <c:pt idx="2722">
                  <c:v>38696.0</c:v>
                </c:pt>
                <c:pt idx="2723">
                  <c:v>38696.0</c:v>
                </c:pt>
                <c:pt idx="2724">
                  <c:v>38696.0</c:v>
                </c:pt>
                <c:pt idx="2725">
                  <c:v>38696.0</c:v>
                </c:pt>
                <c:pt idx="2726">
                  <c:v>38696.0</c:v>
                </c:pt>
                <c:pt idx="2727">
                  <c:v>38696.0</c:v>
                </c:pt>
                <c:pt idx="2728">
                  <c:v>38696.0</c:v>
                </c:pt>
                <c:pt idx="2729">
                  <c:v>40624.0</c:v>
                </c:pt>
                <c:pt idx="2730">
                  <c:v>38696.0</c:v>
                </c:pt>
                <c:pt idx="2731">
                  <c:v>38696.0</c:v>
                </c:pt>
                <c:pt idx="2732">
                  <c:v>38696.0</c:v>
                </c:pt>
                <c:pt idx="2733">
                  <c:v>38696.0</c:v>
                </c:pt>
                <c:pt idx="2734">
                  <c:v>38696.0</c:v>
                </c:pt>
                <c:pt idx="2735">
                  <c:v>38696.0</c:v>
                </c:pt>
                <c:pt idx="2736">
                  <c:v>38696.0</c:v>
                </c:pt>
                <c:pt idx="2737">
                  <c:v>38696.0</c:v>
                </c:pt>
                <c:pt idx="2738">
                  <c:v>38696.0</c:v>
                </c:pt>
                <c:pt idx="2739">
                  <c:v>38696.0</c:v>
                </c:pt>
                <c:pt idx="2740">
                  <c:v>38696.0</c:v>
                </c:pt>
                <c:pt idx="2741">
                  <c:v>38696.0</c:v>
                </c:pt>
                <c:pt idx="2742">
                  <c:v>38696.0</c:v>
                </c:pt>
                <c:pt idx="2743">
                  <c:v>38696.0</c:v>
                </c:pt>
                <c:pt idx="2744">
                  <c:v>38696.0</c:v>
                </c:pt>
                <c:pt idx="2745">
                  <c:v>38696.0</c:v>
                </c:pt>
                <c:pt idx="2746">
                  <c:v>40664.0</c:v>
                </c:pt>
                <c:pt idx="2747">
                  <c:v>40664.0</c:v>
                </c:pt>
                <c:pt idx="2748">
                  <c:v>38696.0</c:v>
                </c:pt>
                <c:pt idx="2749">
                  <c:v>38696.0</c:v>
                </c:pt>
                <c:pt idx="2750">
                  <c:v>38696.0</c:v>
                </c:pt>
                <c:pt idx="2751">
                  <c:v>38696.0</c:v>
                </c:pt>
                <c:pt idx="2752">
                  <c:v>38696.0</c:v>
                </c:pt>
                <c:pt idx="2753">
                  <c:v>38696.0</c:v>
                </c:pt>
                <c:pt idx="2754">
                  <c:v>38696.0</c:v>
                </c:pt>
                <c:pt idx="2755">
                  <c:v>38696.0</c:v>
                </c:pt>
                <c:pt idx="2756">
                  <c:v>38696.0</c:v>
                </c:pt>
                <c:pt idx="2757">
                  <c:v>38696.0</c:v>
                </c:pt>
                <c:pt idx="2758">
                  <c:v>38696.0</c:v>
                </c:pt>
                <c:pt idx="2759">
                  <c:v>38696.0</c:v>
                </c:pt>
                <c:pt idx="2760">
                  <c:v>38696.0</c:v>
                </c:pt>
                <c:pt idx="2761">
                  <c:v>38696.0</c:v>
                </c:pt>
                <c:pt idx="2762">
                  <c:v>38696.0</c:v>
                </c:pt>
                <c:pt idx="2763">
                  <c:v>39624.0</c:v>
                </c:pt>
                <c:pt idx="2764">
                  <c:v>40584.0</c:v>
                </c:pt>
                <c:pt idx="2765">
                  <c:v>38704.0</c:v>
                </c:pt>
                <c:pt idx="2766">
                  <c:v>38704.0</c:v>
                </c:pt>
                <c:pt idx="2767">
                  <c:v>38704.0</c:v>
                </c:pt>
                <c:pt idx="2768">
                  <c:v>38704.0</c:v>
                </c:pt>
                <c:pt idx="2769">
                  <c:v>38704.0</c:v>
                </c:pt>
                <c:pt idx="2770">
                  <c:v>38704.0</c:v>
                </c:pt>
                <c:pt idx="2771">
                  <c:v>38704.0</c:v>
                </c:pt>
                <c:pt idx="2772">
                  <c:v>38704.0</c:v>
                </c:pt>
                <c:pt idx="2773">
                  <c:v>38704.0</c:v>
                </c:pt>
                <c:pt idx="2774">
                  <c:v>38704.0</c:v>
                </c:pt>
                <c:pt idx="2775">
                  <c:v>38704.0</c:v>
                </c:pt>
                <c:pt idx="2776">
                  <c:v>38704.0</c:v>
                </c:pt>
                <c:pt idx="2777">
                  <c:v>38704.0</c:v>
                </c:pt>
                <c:pt idx="2778">
                  <c:v>38704.0</c:v>
                </c:pt>
                <c:pt idx="2779">
                  <c:v>38704.0</c:v>
                </c:pt>
                <c:pt idx="2780">
                  <c:v>38704.0</c:v>
                </c:pt>
                <c:pt idx="2781">
                  <c:v>40640.0</c:v>
                </c:pt>
                <c:pt idx="2782">
                  <c:v>38704.0</c:v>
                </c:pt>
                <c:pt idx="2783">
                  <c:v>38704.0</c:v>
                </c:pt>
                <c:pt idx="2784">
                  <c:v>38704.0</c:v>
                </c:pt>
                <c:pt idx="2785">
                  <c:v>38704.0</c:v>
                </c:pt>
                <c:pt idx="2786">
                  <c:v>38704.0</c:v>
                </c:pt>
                <c:pt idx="2787">
                  <c:v>38704.0</c:v>
                </c:pt>
                <c:pt idx="2788">
                  <c:v>38704.0</c:v>
                </c:pt>
                <c:pt idx="2789">
                  <c:v>38704.0</c:v>
                </c:pt>
                <c:pt idx="2790">
                  <c:v>38704.0</c:v>
                </c:pt>
                <c:pt idx="2791">
                  <c:v>38704.0</c:v>
                </c:pt>
                <c:pt idx="2792">
                  <c:v>38704.0</c:v>
                </c:pt>
                <c:pt idx="2793">
                  <c:v>38704.0</c:v>
                </c:pt>
                <c:pt idx="2794">
                  <c:v>38704.0</c:v>
                </c:pt>
                <c:pt idx="2795">
                  <c:v>38704.0</c:v>
                </c:pt>
                <c:pt idx="2796">
                  <c:v>38704.0</c:v>
                </c:pt>
                <c:pt idx="2797">
                  <c:v>38704.0</c:v>
                </c:pt>
                <c:pt idx="2798">
                  <c:v>40648.0</c:v>
                </c:pt>
                <c:pt idx="2799">
                  <c:v>39676.0</c:v>
                </c:pt>
                <c:pt idx="2800">
                  <c:v>38704.0</c:v>
                </c:pt>
                <c:pt idx="2801">
                  <c:v>38704.0</c:v>
                </c:pt>
                <c:pt idx="2802">
                  <c:v>38704.0</c:v>
                </c:pt>
                <c:pt idx="2803">
                  <c:v>38704.0</c:v>
                </c:pt>
                <c:pt idx="2804">
                  <c:v>38704.0</c:v>
                </c:pt>
                <c:pt idx="2805">
                  <c:v>38704.0</c:v>
                </c:pt>
                <c:pt idx="2806">
                  <c:v>38704.0</c:v>
                </c:pt>
                <c:pt idx="2807">
                  <c:v>38704.0</c:v>
                </c:pt>
                <c:pt idx="2808">
                  <c:v>38704.0</c:v>
                </c:pt>
                <c:pt idx="2809">
                  <c:v>38704.0</c:v>
                </c:pt>
                <c:pt idx="2810">
                  <c:v>38704.0</c:v>
                </c:pt>
                <c:pt idx="2811">
                  <c:v>38704.0</c:v>
                </c:pt>
                <c:pt idx="2812">
                  <c:v>38704.0</c:v>
                </c:pt>
                <c:pt idx="2813">
                  <c:v>38704.0</c:v>
                </c:pt>
                <c:pt idx="2814">
                  <c:v>38704.0</c:v>
                </c:pt>
                <c:pt idx="2815">
                  <c:v>39628.0</c:v>
                </c:pt>
                <c:pt idx="2816">
                  <c:v>40592.0</c:v>
                </c:pt>
                <c:pt idx="2817">
                  <c:v>38704.0</c:v>
                </c:pt>
                <c:pt idx="2818">
                  <c:v>38704.0</c:v>
                </c:pt>
                <c:pt idx="2819">
                  <c:v>38704.0</c:v>
                </c:pt>
                <c:pt idx="2820">
                  <c:v>38704.0</c:v>
                </c:pt>
                <c:pt idx="2821">
                  <c:v>38704.0</c:v>
                </c:pt>
                <c:pt idx="2822">
                  <c:v>38704.0</c:v>
                </c:pt>
                <c:pt idx="2823">
                  <c:v>38704.0</c:v>
                </c:pt>
                <c:pt idx="2824">
                  <c:v>38704.0</c:v>
                </c:pt>
                <c:pt idx="2825">
                  <c:v>38704.0</c:v>
                </c:pt>
                <c:pt idx="2826">
                  <c:v>38704.0</c:v>
                </c:pt>
                <c:pt idx="2827">
                  <c:v>38704.0</c:v>
                </c:pt>
                <c:pt idx="2828">
                  <c:v>38704.0</c:v>
                </c:pt>
                <c:pt idx="2829">
                  <c:v>38704.0</c:v>
                </c:pt>
                <c:pt idx="2830">
                  <c:v>38704.0</c:v>
                </c:pt>
                <c:pt idx="2831">
                  <c:v>38704.0</c:v>
                </c:pt>
                <c:pt idx="2832">
                  <c:v>38704.0</c:v>
                </c:pt>
                <c:pt idx="2833">
                  <c:v>40576.0</c:v>
                </c:pt>
                <c:pt idx="2834">
                  <c:v>38704.0</c:v>
                </c:pt>
                <c:pt idx="2835">
                  <c:v>38704.0</c:v>
                </c:pt>
                <c:pt idx="2836">
                  <c:v>38704.0</c:v>
                </c:pt>
                <c:pt idx="2837">
                  <c:v>38704.0</c:v>
                </c:pt>
                <c:pt idx="2838">
                  <c:v>38704.0</c:v>
                </c:pt>
                <c:pt idx="2839">
                  <c:v>38704.0</c:v>
                </c:pt>
                <c:pt idx="2840">
                  <c:v>38704.0</c:v>
                </c:pt>
                <c:pt idx="2841">
                  <c:v>38704.0</c:v>
                </c:pt>
                <c:pt idx="2842">
                  <c:v>38704.0</c:v>
                </c:pt>
                <c:pt idx="2843">
                  <c:v>38704.0</c:v>
                </c:pt>
                <c:pt idx="2844">
                  <c:v>38704.0</c:v>
                </c:pt>
                <c:pt idx="2845">
                  <c:v>38704.0</c:v>
                </c:pt>
                <c:pt idx="2846">
                  <c:v>38704.0</c:v>
                </c:pt>
                <c:pt idx="2847">
                  <c:v>38704.0</c:v>
                </c:pt>
                <c:pt idx="2848">
                  <c:v>38704.0</c:v>
                </c:pt>
                <c:pt idx="2849">
                  <c:v>38704.0</c:v>
                </c:pt>
                <c:pt idx="2850">
                  <c:v>40624.0</c:v>
                </c:pt>
                <c:pt idx="2851">
                  <c:v>38704.0</c:v>
                </c:pt>
                <c:pt idx="2852">
                  <c:v>38704.0</c:v>
                </c:pt>
                <c:pt idx="2853">
                  <c:v>38704.0</c:v>
                </c:pt>
                <c:pt idx="2854">
                  <c:v>38704.0</c:v>
                </c:pt>
                <c:pt idx="2855">
                  <c:v>38704.0</c:v>
                </c:pt>
                <c:pt idx="2856">
                  <c:v>38704.0</c:v>
                </c:pt>
                <c:pt idx="2857">
                  <c:v>38704.0</c:v>
                </c:pt>
                <c:pt idx="2858">
                  <c:v>38704.0</c:v>
                </c:pt>
                <c:pt idx="2859">
                  <c:v>38704.0</c:v>
                </c:pt>
                <c:pt idx="2860">
                  <c:v>38704.0</c:v>
                </c:pt>
                <c:pt idx="2861">
                  <c:v>38704.0</c:v>
                </c:pt>
                <c:pt idx="2862">
                  <c:v>38704.0</c:v>
                </c:pt>
                <c:pt idx="2863">
                  <c:v>38704.0</c:v>
                </c:pt>
                <c:pt idx="2864">
                  <c:v>38704.0</c:v>
                </c:pt>
                <c:pt idx="2865">
                  <c:v>38704.0</c:v>
                </c:pt>
                <c:pt idx="2866">
                  <c:v>38704.0</c:v>
                </c:pt>
                <c:pt idx="2867">
                  <c:v>40624.0</c:v>
                </c:pt>
                <c:pt idx="2868">
                  <c:v>46448.0</c:v>
                </c:pt>
                <c:pt idx="2869">
                  <c:v>38704.0</c:v>
                </c:pt>
                <c:pt idx="2870">
                  <c:v>38704.0</c:v>
                </c:pt>
                <c:pt idx="2871">
                  <c:v>38704.0</c:v>
                </c:pt>
                <c:pt idx="2872">
                  <c:v>38704.0</c:v>
                </c:pt>
                <c:pt idx="2873">
                  <c:v>38704.0</c:v>
                </c:pt>
                <c:pt idx="2874">
                  <c:v>38704.0</c:v>
                </c:pt>
                <c:pt idx="2875">
                  <c:v>38704.0</c:v>
                </c:pt>
                <c:pt idx="2876">
                  <c:v>38704.0</c:v>
                </c:pt>
                <c:pt idx="2877">
                  <c:v>38704.0</c:v>
                </c:pt>
                <c:pt idx="2878">
                  <c:v>38704.0</c:v>
                </c:pt>
                <c:pt idx="2879">
                  <c:v>38704.0</c:v>
                </c:pt>
                <c:pt idx="2880">
                  <c:v>38704.0</c:v>
                </c:pt>
                <c:pt idx="2881">
                  <c:v>38704.0</c:v>
                </c:pt>
                <c:pt idx="2882">
                  <c:v>38704.0</c:v>
                </c:pt>
                <c:pt idx="2883">
                  <c:v>38704.0</c:v>
                </c:pt>
                <c:pt idx="2884">
                  <c:v>39668.0</c:v>
                </c:pt>
                <c:pt idx="2885">
                  <c:v>39668.0</c:v>
                </c:pt>
                <c:pt idx="2886">
                  <c:v>38704.0</c:v>
                </c:pt>
                <c:pt idx="2887">
                  <c:v>38704.0</c:v>
                </c:pt>
                <c:pt idx="2888">
                  <c:v>38704.0</c:v>
                </c:pt>
                <c:pt idx="2889">
                  <c:v>38704.0</c:v>
                </c:pt>
                <c:pt idx="2890">
                  <c:v>38704.0</c:v>
                </c:pt>
                <c:pt idx="2891">
                  <c:v>38704.0</c:v>
                </c:pt>
                <c:pt idx="2892">
                  <c:v>38704.0</c:v>
                </c:pt>
                <c:pt idx="2893">
                  <c:v>38704.0</c:v>
                </c:pt>
                <c:pt idx="2894">
                  <c:v>38704.0</c:v>
                </c:pt>
                <c:pt idx="2895">
                  <c:v>38704.0</c:v>
                </c:pt>
                <c:pt idx="2896">
                  <c:v>38704.0</c:v>
                </c:pt>
                <c:pt idx="2897">
                  <c:v>38704.0</c:v>
                </c:pt>
                <c:pt idx="2898">
                  <c:v>38720.0</c:v>
                </c:pt>
                <c:pt idx="2899">
                  <c:v>38720.0</c:v>
                </c:pt>
                <c:pt idx="2900">
                  <c:v>38720.0</c:v>
                </c:pt>
                <c:pt idx="2901">
                  <c:v>40608.0</c:v>
                </c:pt>
                <c:pt idx="2902">
                  <c:v>41004.0</c:v>
                </c:pt>
                <c:pt idx="2903">
                  <c:v>38720.0</c:v>
                </c:pt>
                <c:pt idx="2904">
                  <c:v>38720.0</c:v>
                </c:pt>
                <c:pt idx="2905">
                  <c:v>38720.0</c:v>
                </c:pt>
                <c:pt idx="2906">
                  <c:v>38720.0</c:v>
                </c:pt>
                <c:pt idx="2907">
                  <c:v>38720.0</c:v>
                </c:pt>
                <c:pt idx="2908">
                  <c:v>38720.0</c:v>
                </c:pt>
                <c:pt idx="2909">
                  <c:v>38720.0</c:v>
                </c:pt>
                <c:pt idx="2910">
                  <c:v>38720.0</c:v>
                </c:pt>
                <c:pt idx="2911">
                  <c:v>38720.0</c:v>
                </c:pt>
                <c:pt idx="2912">
                  <c:v>38720.0</c:v>
                </c:pt>
                <c:pt idx="2913">
                  <c:v>38720.0</c:v>
                </c:pt>
                <c:pt idx="2914">
                  <c:v>38720.0</c:v>
                </c:pt>
                <c:pt idx="2915">
                  <c:v>38720.0</c:v>
                </c:pt>
                <c:pt idx="2916">
                  <c:v>38720.0</c:v>
                </c:pt>
                <c:pt idx="2917">
                  <c:v>38720.0</c:v>
                </c:pt>
                <c:pt idx="2918">
                  <c:v>39644.0</c:v>
                </c:pt>
                <c:pt idx="2919">
                  <c:v>50784.0</c:v>
                </c:pt>
                <c:pt idx="2920">
                  <c:v>38720.0</c:v>
                </c:pt>
                <c:pt idx="2921">
                  <c:v>38720.0</c:v>
                </c:pt>
                <c:pt idx="2922">
                  <c:v>38720.0</c:v>
                </c:pt>
                <c:pt idx="2923">
                  <c:v>38720.0</c:v>
                </c:pt>
                <c:pt idx="2924">
                  <c:v>38720.0</c:v>
                </c:pt>
                <c:pt idx="2925">
                  <c:v>38720.0</c:v>
                </c:pt>
                <c:pt idx="2926">
                  <c:v>38720.0</c:v>
                </c:pt>
                <c:pt idx="2927">
                  <c:v>38720.0</c:v>
                </c:pt>
                <c:pt idx="2928">
                  <c:v>38720.0</c:v>
                </c:pt>
                <c:pt idx="2929">
                  <c:v>38720.0</c:v>
                </c:pt>
                <c:pt idx="2930">
                  <c:v>38720.0</c:v>
                </c:pt>
                <c:pt idx="2931">
                  <c:v>38720.0</c:v>
                </c:pt>
                <c:pt idx="2932">
                  <c:v>38720.0</c:v>
                </c:pt>
                <c:pt idx="2933">
                  <c:v>38720.0</c:v>
                </c:pt>
                <c:pt idx="2934">
                  <c:v>38720.0</c:v>
                </c:pt>
                <c:pt idx="2935">
                  <c:v>38720.0</c:v>
                </c:pt>
                <c:pt idx="2936">
                  <c:v>40608.0</c:v>
                </c:pt>
                <c:pt idx="2937">
                  <c:v>38728.0</c:v>
                </c:pt>
                <c:pt idx="2938">
                  <c:v>38728.0</c:v>
                </c:pt>
                <c:pt idx="2939">
                  <c:v>38728.0</c:v>
                </c:pt>
                <c:pt idx="2940">
                  <c:v>38728.0</c:v>
                </c:pt>
                <c:pt idx="2941">
                  <c:v>38728.0</c:v>
                </c:pt>
                <c:pt idx="2942">
                  <c:v>38728.0</c:v>
                </c:pt>
                <c:pt idx="2943">
                  <c:v>38728.0</c:v>
                </c:pt>
                <c:pt idx="2944">
                  <c:v>38728.0</c:v>
                </c:pt>
                <c:pt idx="2945">
                  <c:v>38728.0</c:v>
                </c:pt>
                <c:pt idx="2946">
                  <c:v>38728.0</c:v>
                </c:pt>
                <c:pt idx="2947">
                  <c:v>38728.0</c:v>
                </c:pt>
                <c:pt idx="2948">
                  <c:v>38728.0</c:v>
                </c:pt>
                <c:pt idx="2949">
                  <c:v>38728.0</c:v>
                </c:pt>
                <c:pt idx="2950">
                  <c:v>38728.0</c:v>
                </c:pt>
                <c:pt idx="2951">
                  <c:v>38728.0</c:v>
                </c:pt>
                <c:pt idx="2952">
                  <c:v>38728.0</c:v>
                </c:pt>
                <c:pt idx="2953">
                  <c:v>40608.0</c:v>
                </c:pt>
                <c:pt idx="2954">
                  <c:v>38728.0</c:v>
                </c:pt>
                <c:pt idx="2955">
                  <c:v>38728.0</c:v>
                </c:pt>
                <c:pt idx="2956">
                  <c:v>38728.0</c:v>
                </c:pt>
                <c:pt idx="2957">
                  <c:v>38728.0</c:v>
                </c:pt>
                <c:pt idx="2958">
                  <c:v>38728.0</c:v>
                </c:pt>
                <c:pt idx="2959">
                  <c:v>38728.0</c:v>
                </c:pt>
                <c:pt idx="2960">
                  <c:v>38728.0</c:v>
                </c:pt>
                <c:pt idx="2961">
                  <c:v>38728.0</c:v>
                </c:pt>
                <c:pt idx="2962">
                  <c:v>38728.0</c:v>
                </c:pt>
                <c:pt idx="2963">
                  <c:v>38728.0</c:v>
                </c:pt>
                <c:pt idx="2964">
                  <c:v>38728.0</c:v>
                </c:pt>
                <c:pt idx="2965">
                  <c:v>38728.0</c:v>
                </c:pt>
                <c:pt idx="2966">
                  <c:v>38728.0</c:v>
                </c:pt>
                <c:pt idx="2967">
                  <c:v>38728.0</c:v>
                </c:pt>
                <c:pt idx="2968">
                  <c:v>38728.0</c:v>
                </c:pt>
                <c:pt idx="2969">
                  <c:v>38728.0</c:v>
                </c:pt>
                <c:pt idx="2970">
                  <c:v>40632.0</c:v>
                </c:pt>
                <c:pt idx="2971">
                  <c:v>38728.0</c:v>
                </c:pt>
                <c:pt idx="2972">
                  <c:v>38728.0</c:v>
                </c:pt>
                <c:pt idx="2973">
                  <c:v>38728.0</c:v>
                </c:pt>
                <c:pt idx="2974">
                  <c:v>38728.0</c:v>
                </c:pt>
                <c:pt idx="2975">
                  <c:v>38728.0</c:v>
                </c:pt>
                <c:pt idx="2976">
                  <c:v>38728.0</c:v>
                </c:pt>
                <c:pt idx="2977">
                  <c:v>38728.0</c:v>
                </c:pt>
                <c:pt idx="2978">
                  <c:v>38728.0</c:v>
                </c:pt>
                <c:pt idx="2979">
                  <c:v>38728.0</c:v>
                </c:pt>
                <c:pt idx="2980">
                  <c:v>38728.0</c:v>
                </c:pt>
                <c:pt idx="2981">
                  <c:v>38728.0</c:v>
                </c:pt>
                <c:pt idx="2982">
                  <c:v>38728.0</c:v>
                </c:pt>
                <c:pt idx="2983">
                  <c:v>38728.0</c:v>
                </c:pt>
                <c:pt idx="2984">
                  <c:v>38728.0</c:v>
                </c:pt>
                <c:pt idx="2985">
                  <c:v>38728.0</c:v>
                </c:pt>
                <c:pt idx="2986">
                  <c:v>38728.0</c:v>
                </c:pt>
                <c:pt idx="2987">
                  <c:v>40656.0</c:v>
                </c:pt>
                <c:pt idx="2988">
                  <c:v>38728.0</c:v>
                </c:pt>
                <c:pt idx="2989">
                  <c:v>38728.0</c:v>
                </c:pt>
                <c:pt idx="2990">
                  <c:v>38728.0</c:v>
                </c:pt>
                <c:pt idx="2991">
                  <c:v>38728.0</c:v>
                </c:pt>
                <c:pt idx="2992">
                  <c:v>38728.0</c:v>
                </c:pt>
                <c:pt idx="2993">
                  <c:v>38728.0</c:v>
                </c:pt>
                <c:pt idx="2994">
                  <c:v>38728.0</c:v>
                </c:pt>
                <c:pt idx="2995">
                  <c:v>38728.0</c:v>
                </c:pt>
                <c:pt idx="2996">
                  <c:v>38728.0</c:v>
                </c:pt>
                <c:pt idx="2997">
                  <c:v>38728.0</c:v>
                </c:pt>
                <c:pt idx="2998">
                  <c:v>38728.0</c:v>
                </c:pt>
                <c:pt idx="2999">
                  <c:v>38728.0</c:v>
                </c:pt>
                <c:pt idx="3000">
                  <c:v>38728.0</c:v>
                </c:pt>
                <c:pt idx="3001">
                  <c:v>38728.0</c:v>
                </c:pt>
                <c:pt idx="3002">
                  <c:v>38728.0</c:v>
                </c:pt>
                <c:pt idx="3003">
                  <c:v>38728.0</c:v>
                </c:pt>
                <c:pt idx="3004">
                  <c:v>40600.0</c:v>
                </c:pt>
                <c:pt idx="3005">
                  <c:v>39664.0</c:v>
                </c:pt>
                <c:pt idx="3006">
                  <c:v>38728.0</c:v>
                </c:pt>
                <c:pt idx="3007">
                  <c:v>38728.0</c:v>
                </c:pt>
                <c:pt idx="3008">
                  <c:v>38728.0</c:v>
                </c:pt>
                <c:pt idx="3009">
                  <c:v>38728.0</c:v>
                </c:pt>
                <c:pt idx="3010">
                  <c:v>38728.0</c:v>
                </c:pt>
                <c:pt idx="3011">
                  <c:v>38728.0</c:v>
                </c:pt>
                <c:pt idx="3012">
                  <c:v>38728.0</c:v>
                </c:pt>
                <c:pt idx="3013">
                  <c:v>38728.0</c:v>
                </c:pt>
                <c:pt idx="3014">
                  <c:v>38728.0</c:v>
                </c:pt>
                <c:pt idx="3015">
                  <c:v>38728.0</c:v>
                </c:pt>
                <c:pt idx="3016">
                  <c:v>38728.0</c:v>
                </c:pt>
                <c:pt idx="3017">
                  <c:v>38728.0</c:v>
                </c:pt>
                <c:pt idx="3018">
                  <c:v>38728.0</c:v>
                </c:pt>
                <c:pt idx="3019">
                  <c:v>38728.0</c:v>
                </c:pt>
                <c:pt idx="3020">
                  <c:v>38728.0</c:v>
                </c:pt>
                <c:pt idx="3021">
                  <c:v>39700.0</c:v>
                </c:pt>
                <c:pt idx="3022">
                  <c:v>39700.0</c:v>
                </c:pt>
                <c:pt idx="3023">
                  <c:v>38728.0</c:v>
                </c:pt>
                <c:pt idx="3024">
                  <c:v>38728.0</c:v>
                </c:pt>
                <c:pt idx="3025">
                  <c:v>38728.0</c:v>
                </c:pt>
                <c:pt idx="3026">
                  <c:v>38728.0</c:v>
                </c:pt>
                <c:pt idx="3027">
                  <c:v>38728.0</c:v>
                </c:pt>
                <c:pt idx="3028">
                  <c:v>38728.0</c:v>
                </c:pt>
                <c:pt idx="3029">
                  <c:v>38728.0</c:v>
                </c:pt>
                <c:pt idx="3030">
                  <c:v>38728.0</c:v>
                </c:pt>
                <c:pt idx="3031">
                  <c:v>38728.0</c:v>
                </c:pt>
                <c:pt idx="3032">
                  <c:v>38728.0</c:v>
                </c:pt>
                <c:pt idx="3033">
                  <c:v>38728.0</c:v>
                </c:pt>
                <c:pt idx="3034">
                  <c:v>38728.0</c:v>
                </c:pt>
                <c:pt idx="3035">
                  <c:v>38728.0</c:v>
                </c:pt>
                <c:pt idx="3036">
                  <c:v>38728.0</c:v>
                </c:pt>
                <c:pt idx="3037">
                  <c:v>38728.0</c:v>
                </c:pt>
                <c:pt idx="3038">
                  <c:v>39656.0</c:v>
                </c:pt>
                <c:pt idx="3039">
                  <c:v>49880.0</c:v>
                </c:pt>
                <c:pt idx="3040">
                  <c:v>38728.0</c:v>
                </c:pt>
                <c:pt idx="3041">
                  <c:v>38728.0</c:v>
                </c:pt>
                <c:pt idx="3042">
                  <c:v>38728.0</c:v>
                </c:pt>
                <c:pt idx="3043">
                  <c:v>38728.0</c:v>
                </c:pt>
                <c:pt idx="3044">
                  <c:v>38728.0</c:v>
                </c:pt>
                <c:pt idx="3045">
                  <c:v>38728.0</c:v>
                </c:pt>
                <c:pt idx="3046">
                  <c:v>38728.0</c:v>
                </c:pt>
                <c:pt idx="3047">
                  <c:v>38728.0</c:v>
                </c:pt>
                <c:pt idx="3048">
                  <c:v>38728.0</c:v>
                </c:pt>
                <c:pt idx="3049">
                  <c:v>38728.0</c:v>
                </c:pt>
                <c:pt idx="3050">
                  <c:v>38728.0</c:v>
                </c:pt>
                <c:pt idx="3051">
                  <c:v>38728.0</c:v>
                </c:pt>
                <c:pt idx="3052">
                  <c:v>38728.0</c:v>
                </c:pt>
                <c:pt idx="3053">
                  <c:v>38728.0</c:v>
                </c:pt>
                <c:pt idx="3054">
                  <c:v>38728.0</c:v>
                </c:pt>
                <c:pt idx="3055">
                  <c:v>39648.0</c:v>
                </c:pt>
                <c:pt idx="3056">
                  <c:v>40616.0</c:v>
                </c:pt>
                <c:pt idx="3057">
                  <c:v>38728.0</c:v>
                </c:pt>
                <c:pt idx="3058">
                  <c:v>38728.0</c:v>
                </c:pt>
                <c:pt idx="3059">
                  <c:v>38728.0</c:v>
                </c:pt>
                <c:pt idx="3060">
                  <c:v>38728.0</c:v>
                </c:pt>
                <c:pt idx="3061">
                  <c:v>38728.0</c:v>
                </c:pt>
                <c:pt idx="3062">
                  <c:v>38728.0</c:v>
                </c:pt>
                <c:pt idx="3063">
                  <c:v>38728.0</c:v>
                </c:pt>
                <c:pt idx="3064">
                  <c:v>38728.0</c:v>
                </c:pt>
                <c:pt idx="3065">
                  <c:v>38728.0</c:v>
                </c:pt>
                <c:pt idx="3066">
                  <c:v>38728.0</c:v>
                </c:pt>
                <c:pt idx="3067">
                  <c:v>38728.0</c:v>
                </c:pt>
                <c:pt idx="3068">
                  <c:v>38728.0</c:v>
                </c:pt>
                <c:pt idx="3069">
                  <c:v>38728.0</c:v>
                </c:pt>
                <c:pt idx="3070">
                  <c:v>38728.0</c:v>
                </c:pt>
                <c:pt idx="3071">
                  <c:v>38728.0</c:v>
                </c:pt>
                <c:pt idx="3072">
                  <c:v>38728.0</c:v>
                </c:pt>
                <c:pt idx="3073">
                  <c:v>41672.0</c:v>
                </c:pt>
                <c:pt idx="3074">
                  <c:v>39728.0</c:v>
                </c:pt>
                <c:pt idx="3075">
                  <c:v>39728.0</c:v>
                </c:pt>
                <c:pt idx="3076">
                  <c:v>39728.0</c:v>
                </c:pt>
                <c:pt idx="3077">
                  <c:v>39728.0</c:v>
                </c:pt>
                <c:pt idx="3078">
                  <c:v>39728.0</c:v>
                </c:pt>
                <c:pt idx="3079">
                  <c:v>39728.0</c:v>
                </c:pt>
                <c:pt idx="3080">
                  <c:v>39728.0</c:v>
                </c:pt>
                <c:pt idx="3081">
                  <c:v>39728.0</c:v>
                </c:pt>
                <c:pt idx="3082">
                  <c:v>39728.0</c:v>
                </c:pt>
                <c:pt idx="3083">
                  <c:v>39728.0</c:v>
                </c:pt>
                <c:pt idx="3084">
                  <c:v>39728.0</c:v>
                </c:pt>
                <c:pt idx="3085">
                  <c:v>39728.0</c:v>
                </c:pt>
                <c:pt idx="3086">
                  <c:v>39728.0</c:v>
                </c:pt>
                <c:pt idx="3087">
                  <c:v>39728.0</c:v>
                </c:pt>
                <c:pt idx="3088">
                  <c:v>39728.0</c:v>
                </c:pt>
                <c:pt idx="3089">
                  <c:v>39728.0</c:v>
                </c:pt>
                <c:pt idx="3090">
                  <c:v>41640.0</c:v>
                </c:pt>
                <c:pt idx="3091">
                  <c:v>39728.0</c:v>
                </c:pt>
                <c:pt idx="3092">
                  <c:v>39728.0</c:v>
                </c:pt>
                <c:pt idx="3093">
                  <c:v>39728.0</c:v>
                </c:pt>
                <c:pt idx="3094">
                  <c:v>39728.0</c:v>
                </c:pt>
                <c:pt idx="3095">
                  <c:v>39728.0</c:v>
                </c:pt>
                <c:pt idx="3096">
                  <c:v>39728.0</c:v>
                </c:pt>
                <c:pt idx="3097">
                  <c:v>39728.0</c:v>
                </c:pt>
                <c:pt idx="3098">
                  <c:v>39728.0</c:v>
                </c:pt>
                <c:pt idx="3099">
                  <c:v>39728.0</c:v>
                </c:pt>
                <c:pt idx="3100">
                  <c:v>39728.0</c:v>
                </c:pt>
                <c:pt idx="3101">
                  <c:v>39728.0</c:v>
                </c:pt>
                <c:pt idx="3102">
                  <c:v>39728.0</c:v>
                </c:pt>
                <c:pt idx="3103">
                  <c:v>39728.0</c:v>
                </c:pt>
                <c:pt idx="3104">
                  <c:v>39728.0</c:v>
                </c:pt>
                <c:pt idx="3105">
                  <c:v>39728.0</c:v>
                </c:pt>
                <c:pt idx="3106">
                  <c:v>39728.0</c:v>
                </c:pt>
                <c:pt idx="3107">
                  <c:v>41664.0</c:v>
                </c:pt>
                <c:pt idx="3108">
                  <c:v>39728.0</c:v>
                </c:pt>
                <c:pt idx="3109">
                  <c:v>39728.0</c:v>
                </c:pt>
                <c:pt idx="3110">
                  <c:v>39728.0</c:v>
                </c:pt>
                <c:pt idx="3111">
                  <c:v>39728.0</c:v>
                </c:pt>
                <c:pt idx="3112">
                  <c:v>39728.0</c:v>
                </c:pt>
                <c:pt idx="3113">
                  <c:v>39728.0</c:v>
                </c:pt>
                <c:pt idx="3114">
                  <c:v>39728.0</c:v>
                </c:pt>
                <c:pt idx="3115">
                  <c:v>39728.0</c:v>
                </c:pt>
                <c:pt idx="3116">
                  <c:v>39728.0</c:v>
                </c:pt>
                <c:pt idx="3117">
                  <c:v>39728.0</c:v>
                </c:pt>
                <c:pt idx="3118">
                  <c:v>39728.0</c:v>
                </c:pt>
                <c:pt idx="3119">
                  <c:v>39728.0</c:v>
                </c:pt>
                <c:pt idx="3120">
                  <c:v>39728.0</c:v>
                </c:pt>
                <c:pt idx="3121">
                  <c:v>39728.0</c:v>
                </c:pt>
                <c:pt idx="3122">
                  <c:v>39728.0</c:v>
                </c:pt>
                <c:pt idx="3123">
                  <c:v>39728.0</c:v>
                </c:pt>
                <c:pt idx="3124">
                  <c:v>41664.0</c:v>
                </c:pt>
                <c:pt idx="3125">
                  <c:v>39728.0</c:v>
                </c:pt>
                <c:pt idx="3126">
                  <c:v>39728.0</c:v>
                </c:pt>
                <c:pt idx="3127">
                  <c:v>39728.0</c:v>
                </c:pt>
                <c:pt idx="3128">
                  <c:v>39728.0</c:v>
                </c:pt>
                <c:pt idx="3129">
                  <c:v>39728.0</c:v>
                </c:pt>
                <c:pt idx="3130">
                  <c:v>39728.0</c:v>
                </c:pt>
                <c:pt idx="3131">
                  <c:v>39728.0</c:v>
                </c:pt>
                <c:pt idx="3132">
                  <c:v>39728.0</c:v>
                </c:pt>
                <c:pt idx="3133">
                  <c:v>39728.0</c:v>
                </c:pt>
                <c:pt idx="3134">
                  <c:v>39728.0</c:v>
                </c:pt>
                <c:pt idx="3135">
                  <c:v>39728.0</c:v>
                </c:pt>
                <c:pt idx="3136">
                  <c:v>39728.0</c:v>
                </c:pt>
                <c:pt idx="3137">
                  <c:v>39728.0</c:v>
                </c:pt>
                <c:pt idx="3138">
                  <c:v>39728.0</c:v>
                </c:pt>
                <c:pt idx="3139">
                  <c:v>39728.0</c:v>
                </c:pt>
                <c:pt idx="3140">
                  <c:v>39728.0</c:v>
                </c:pt>
                <c:pt idx="3141">
                  <c:v>41632.0</c:v>
                </c:pt>
                <c:pt idx="3142">
                  <c:v>43068.0</c:v>
                </c:pt>
                <c:pt idx="3143">
                  <c:v>39728.0</c:v>
                </c:pt>
                <c:pt idx="3144">
                  <c:v>39728.0</c:v>
                </c:pt>
                <c:pt idx="3145">
                  <c:v>39728.0</c:v>
                </c:pt>
                <c:pt idx="3146">
                  <c:v>39728.0</c:v>
                </c:pt>
                <c:pt idx="3147">
                  <c:v>39728.0</c:v>
                </c:pt>
                <c:pt idx="3148">
                  <c:v>39728.0</c:v>
                </c:pt>
                <c:pt idx="3149">
                  <c:v>39728.0</c:v>
                </c:pt>
                <c:pt idx="3150">
                  <c:v>39728.0</c:v>
                </c:pt>
                <c:pt idx="3151">
                  <c:v>39728.0</c:v>
                </c:pt>
                <c:pt idx="3152">
                  <c:v>39728.0</c:v>
                </c:pt>
                <c:pt idx="3153">
                  <c:v>39728.0</c:v>
                </c:pt>
                <c:pt idx="3154">
                  <c:v>39728.0</c:v>
                </c:pt>
                <c:pt idx="3155">
                  <c:v>39728.0</c:v>
                </c:pt>
                <c:pt idx="3156">
                  <c:v>39728.0</c:v>
                </c:pt>
                <c:pt idx="3157">
                  <c:v>39728.0</c:v>
                </c:pt>
                <c:pt idx="3158">
                  <c:v>40684.0</c:v>
                </c:pt>
                <c:pt idx="3159">
                  <c:v>44968.0</c:v>
                </c:pt>
                <c:pt idx="3160">
                  <c:v>39728.0</c:v>
                </c:pt>
                <c:pt idx="3161">
                  <c:v>39728.0</c:v>
                </c:pt>
                <c:pt idx="3162">
                  <c:v>39728.0</c:v>
                </c:pt>
                <c:pt idx="3163">
                  <c:v>39728.0</c:v>
                </c:pt>
                <c:pt idx="3164">
                  <c:v>39728.0</c:v>
                </c:pt>
                <c:pt idx="3165">
                  <c:v>39728.0</c:v>
                </c:pt>
                <c:pt idx="3166">
                  <c:v>39728.0</c:v>
                </c:pt>
                <c:pt idx="3167">
                  <c:v>39728.0</c:v>
                </c:pt>
                <c:pt idx="3168">
                  <c:v>39728.0</c:v>
                </c:pt>
                <c:pt idx="3169">
                  <c:v>39728.0</c:v>
                </c:pt>
                <c:pt idx="3170">
                  <c:v>39728.0</c:v>
                </c:pt>
                <c:pt idx="3171">
                  <c:v>39728.0</c:v>
                </c:pt>
                <c:pt idx="3172">
                  <c:v>39728.0</c:v>
                </c:pt>
                <c:pt idx="3173">
                  <c:v>39728.0</c:v>
                </c:pt>
                <c:pt idx="3174">
                  <c:v>39728.0</c:v>
                </c:pt>
                <c:pt idx="3175">
                  <c:v>39728.0</c:v>
                </c:pt>
                <c:pt idx="3176">
                  <c:v>41624.0</c:v>
                </c:pt>
                <c:pt idx="3177">
                  <c:v>39736.0</c:v>
                </c:pt>
                <c:pt idx="3178">
                  <c:v>39736.0</c:v>
                </c:pt>
                <c:pt idx="3179">
                  <c:v>39736.0</c:v>
                </c:pt>
                <c:pt idx="3180">
                  <c:v>39736.0</c:v>
                </c:pt>
                <c:pt idx="3181">
                  <c:v>39736.0</c:v>
                </c:pt>
                <c:pt idx="3182">
                  <c:v>39736.0</c:v>
                </c:pt>
                <c:pt idx="3183">
                  <c:v>39736.0</c:v>
                </c:pt>
                <c:pt idx="3184">
                  <c:v>39736.0</c:v>
                </c:pt>
                <c:pt idx="3185">
                  <c:v>39736.0</c:v>
                </c:pt>
                <c:pt idx="3186">
                  <c:v>39736.0</c:v>
                </c:pt>
                <c:pt idx="3187">
                  <c:v>39736.0</c:v>
                </c:pt>
                <c:pt idx="3188">
                  <c:v>39736.0</c:v>
                </c:pt>
                <c:pt idx="3189">
                  <c:v>39736.0</c:v>
                </c:pt>
                <c:pt idx="3190">
                  <c:v>39736.0</c:v>
                </c:pt>
                <c:pt idx="3191">
                  <c:v>39736.0</c:v>
                </c:pt>
                <c:pt idx="3192">
                  <c:v>39736.0</c:v>
                </c:pt>
                <c:pt idx="3193">
                  <c:v>41680.0</c:v>
                </c:pt>
                <c:pt idx="3194">
                  <c:v>40736.0</c:v>
                </c:pt>
                <c:pt idx="3195">
                  <c:v>40736.0</c:v>
                </c:pt>
                <c:pt idx="3196">
                  <c:v>40736.0</c:v>
                </c:pt>
                <c:pt idx="3197">
                  <c:v>40736.0</c:v>
                </c:pt>
                <c:pt idx="3198">
                  <c:v>40736.0</c:v>
                </c:pt>
                <c:pt idx="3199">
                  <c:v>40736.0</c:v>
                </c:pt>
                <c:pt idx="3200">
                  <c:v>40736.0</c:v>
                </c:pt>
                <c:pt idx="3201">
                  <c:v>40736.0</c:v>
                </c:pt>
                <c:pt idx="3202">
                  <c:v>40736.0</c:v>
                </c:pt>
                <c:pt idx="3203">
                  <c:v>40736.0</c:v>
                </c:pt>
                <c:pt idx="3204">
                  <c:v>40736.0</c:v>
                </c:pt>
                <c:pt idx="3205">
                  <c:v>40736.0</c:v>
                </c:pt>
                <c:pt idx="3206">
                  <c:v>40736.0</c:v>
                </c:pt>
                <c:pt idx="3207">
                  <c:v>40736.0</c:v>
                </c:pt>
                <c:pt idx="3208">
                  <c:v>40736.0</c:v>
                </c:pt>
                <c:pt idx="3209">
                  <c:v>40736.0</c:v>
                </c:pt>
                <c:pt idx="3210">
                  <c:v>42656.0</c:v>
                </c:pt>
                <c:pt idx="3211">
                  <c:v>40736.0</c:v>
                </c:pt>
                <c:pt idx="3212">
                  <c:v>40736.0</c:v>
                </c:pt>
                <c:pt idx="3213">
                  <c:v>40736.0</c:v>
                </c:pt>
                <c:pt idx="3214">
                  <c:v>40736.0</c:v>
                </c:pt>
                <c:pt idx="3215">
                  <c:v>40736.0</c:v>
                </c:pt>
                <c:pt idx="3216">
                  <c:v>40736.0</c:v>
                </c:pt>
                <c:pt idx="3217">
                  <c:v>40736.0</c:v>
                </c:pt>
                <c:pt idx="3218">
                  <c:v>40736.0</c:v>
                </c:pt>
                <c:pt idx="3219">
                  <c:v>40736.0</c:v>
                </c:pt>
                <c:pt idx="3220">
                  <c:v>40736.0</c:v>
                </c:pt>
                <c:pt idx="3221">
                  <c:v>40736.0</c:v>
                </c:pt>
                <c:pt idx="3222">
                  <c:v>40736.0</c:v>
                </c:pt>
                <c:pt idx="3223">
                  <c:v>40736.0</c:v>
                </c:pt>
                <c:pt idx="3224">
                  <c:v>40736.0</c:v>
                </c:pt>
                <c:pt idx="3225">
                  <c:v>40736.0</c:v>
                </c:pt>
                <c:pt idx="3226">
                  <c:v>40736.0</c:v>
                </c:pt>
                <c:pt idx="3227">
                  <c:v>42568.0</c:v>
                </c:pt>
                <c:pt idx="3228">
                  <c:v>40736.0</c:v>
                </c:pt>
                <c:pt idx="3229">
                  <c:v>40736.0</c:v>
                </c:pt>
                <c:pt idx="3230">
                  <c:v>40736.0</c:v>
                </c:pt>
                <c:pt idx="3231">
                  <c:v>40736.0</c:v>
                </c:pt>
                <c:pt idx="3232">
                  <c:v>40736.0</c:v>
                </c:pt>
                <c:pt idx="3233">
                  <c:v>40736.0</c:v>
                </c:pt>
                <c:pt idx="3234">
                  <c:v>40736.0</c:v>
                </c:pt>
                <c:pt idx="3235">
                  <c:v>40736.0</c:v>
                </c:pt>
                <c:pt idx="3236">
                  <c:v>40736.0</c:v>
                </c:pt>
                <c:pt idx="3237">
                  <c:v>40736.0</c:v>
                </c:pt>
                <c:pt idx="3238">
                  <c:v>40736.0</c:v>
                </c:pt>
                <c:pt idx="3239">
                  <c:v>40736.0</c:v>
                </c:pt>
                <c:pt idx="3240">
                  <c:v>40736.0</c:v>
                </c:pt>
                <c:pt idx="3241">
                  <c:v>40736.0</c:v>
                </c:pt>
                <c:pt idx="3242">
                  <c:v>40736.0</c:v>
                </c:pt>
                <c:pt idx="3243">
                  <c:v>40736.0</c:v>
                </c:pt>
                <c:pt idx="3244">
                  <c:v>41656.0</c:v>
                </c:pt>
                <c:pt idx="3245">
                  <c:v>47152.0</c:v>
                </c:pt>
                <c:pt idx="3246">
                  <c:v>40736.0</c:v>
                </c:pt>
                <c:pt idx="3247">
                  <c:v>40736.0</c:v>
                </c:pt>
                <c:pt idx="3248">
                  <c:v>40736.0</c:v>
                </c:pt>
                <c:pt idx="3249">
                  <c:v>40736.0</c:v>
                </c:pt>
                <c:pt idx="3250">
                  <c:v>40736.0</c:v>
                </c:pt>
                <c:pt idx="3251">
                  <c:v>40736.0</c:v>
                </c:pt>
                <c:pt idx="3252">
                  <c:v>40736.0</c:v>
                </c:pt>
                <c:pt idx="3253">
                  <c:v>40736.0</c:v>
                </c:pt>
                <c:pt idx="3254">
                  <c:v>40736.0</c:v>
                </c:pt>
                <c:pt idx="3255">
                  <c:v>40736.0</c:v>
                </c:pt>
                <c:pt idx="3256">
                  <c:v>40736.0</c:v>
                </c:pt>
                <c:pt idx="3257">
                  <c:v>40736.0</c:v>
                </c:pt>
                <c:pt idx="3258">
                  <c:v>40736.0</c:v>
                </c:pt>
                <c:pt idx="3259">
                  <c:v>40736.0</c:v>
                </c:pt>
                <c:pt idx="3260">
                  <c:v>40736.0</c:v>
                </c:pt>
                <c:pt idx="3261">
                  <c:v>41668.0</c:v>
                </c:pt>
                <c:pt idx="3262">
                  <c:v>42632.0</c:v>
                </c:pt>
                <c:pt idx="3263">
                  <c:v>40736.0</c:v>
                </c:pt>
                <c:pt idx="3264">
                  <c:v>40736.0</c:v>
                </c:pt>
                <c:pt idx="3265">
                  <c:v>40736.0</c:v>
                </c:pt>
                <c:pt idx="3266">
                  <c:v>40736.0</c:v>
                </c:pt>
                <c:pt idx="3267">
                  <c:v>40736.0</c:v>
                </c:pt>
                <c:pt idx="3268">
                  <c:v>40736.0</c:v>
                </c:pt>
                <c:pt idx="3269">
                  <c:v>40736.0</c:v>
                </c:pt>
                <c:pt idx="3270">
                  <c:v>40736.0</c:v>
                </c:pt>
                <c:pt idx="3271">
                  <c:v>40736.0</c:v>
                </c:pt>
                <c:pt idx="3272">
                  <c:v>40736.0</c:v>
                </c:pt>
                <c:pt idx="3273">
                  <c:v>40736.0</c:v>
                </c:pt>
                <c:pt idx="3274">
                  <c:v>40736.0</c:v>
                </c:pt>
                <c:pt idx="3275">
                  <c:v>40736.0</c:v>
                </c:pt>
                <c:pt idx="3276">
                  <c:v>40736.0</c:v>
                </c:pt>
                <c:pt idx="3277">
                  <c:v>40736.0</c:v>
                </c:pt>
                <c:pt idx="3278">
                  <c:v>41660.0</c:v>
                </c:pt>
                <c:pt idx="3279">
                  <c:v>43632.0</c:v>
                </c:pt>
                <c:pt idx="3280">
                  <c:v>41736.0</c:v>
                </c:pt>
                <c:pt idx="3281">
                  <c:v>41736.0</c:v>
                </c:pt>
                <c:pt idx="3282">
                  <c:v>41736.0</c:v>
                </c:pt>
                <c:pt idx="3283">
                  <c:v>41736.0</c:v>
                </c:pt>
                <c:pt idx="3284">
                  <c:v>41736.0</c:v>
                </c:pt>
                <c:pt idx="3285">
                  <c:v>41736.0</c:v>
                </c:pt>
                <c:pt idx="3286">
                  <c:v>41736.0</c:v>
                </c:pt>
                <c:pt idx="3287">
                  <c:v>41736.0</c:v>
                </c:pt>
                <c:pt idx="3288">
                  <c:v>41736.0</c:v>
                </c:pt>
                <c:pt idx="3289">
                  <c:v>41736.0</c:v>
                </c:pt>
                <c:pt idx="3290">
                  <c:v>41736.0</c:v>
                </c:pt>
                <c:pt idx="3291">
                  <c:v>41736.0</c:v>
                </c:pt>
                <c:pt idx="3292">
                  <c:v>41736.0</c:v>
                </c:pt>
                <c:pt idx="3293">
                  <c:v>41736.0</c:v>
                </c:pt>
                <c:pt idx="3294">
                  <c:v>41736.0</c:v>
                </c:pt>
                <c:pt idx="3295">
                  <c:v>41736.0</c:v>
                </c:pt>
                <c:pt idx="3296">
                  <c:v>43616.0</c:v>
                </c:pt>
                <c:pt idx="3297">
                  <c:v>41736.0</c:v>
                </c:pt>
                <c:pt idx="3298">
                  <c:v>41736.0</c:v>
                </c:pt>
                <c:pt idx="3299">
                  <c:v>41736.0</c:v>
                </c:pt>
                <c:pt idx="3300">
                  <c:v>41736.0</c:v>
                </c:pt>
                <c:pt idx="3301">
                  <c:v>41736.0</c:v>
                </c:pt>
                <c:pt idx="3302">
                  <c:v>41736.0</c:v>
                </c:pt>
                <c:pt idx="3303">
                  <c:v>41736.0</c:v>
                </c:pt>
                <c:pt idx="3304">
                  <c:v>41736.0</c:v>
                </c:pt>
                <c:pt idx="3305">
                  <c:v>41736.0</c:v>
                </c:pt>
                <c:pt idx="3306">
                  <c:v>41736.0</c:v>
                </c:pt>
                <c:pt idx="3307">
                  <c:v>41736.0</c:v>
                </c:pt>
                <c:pt idx="3308">
                  <c:v>41736.0</c:v>
                </c:pt>
                <c:pt idx="3309">
                  <c:v>41736.0</c:v>
                </c:pt>
                <c:pt idx="3310">
                  <c:v>41736.0</c:v>
                </c:pt>
                <c:pt idx="3311">
                  <c:v>41736.0</c:v>
                </c:pt>
                <c:pt idx="3312">
                  <c:v>41736.0</c:v>
                </c:pt>
                <c:pt idx="3313">
                  <c:v>43632.0</c:v>
                </c:pt>
                <c:pt idx="3314">
                  <c:v>42736.0</c:v>
                </c:pt>
                <c:pt idx="3315">
                  <c:v>42736.0</c:v>
                </c:pt>
                <c:pt idx="3316">
                  <c:v>42736.0</c:v>
                </c:pt>
                <c:pt idx="3317">
                  <c:v>42736.0</c:v>
                </c:pt>
                <c:pt idx="3318">
                  <c:v>42736.0</c:v>
                </c:pt>
                <c:pt idx="3319">
                  <c:v>42736.0</c:v>
                </c:pt>
                <c:pt idx="3320">
                  <c:v>42736.0</c:v>
                </c:pt>
                <c:pt idx="3321">
                  <c:v>42736.0</c:v>
                </c:pt>
                <c:pt idx="3322">
                  <c:v>42736.0</c:v>
                </c:pt>
                <c:pt idx="3323">
                  <c:v>42736.0</c:v>
                </c:pt>
                <c:pt idx="3324">
                  <c:v>42736.0</c:v>
                </c:pt>
                <c:pt idx="3325">
                  <c:v>42736.0</c:v>
                </c:pt>
                <c:pt idx="3326">
                  <c:v>42736.0</c:v>
                </c:pt>
                <c:pt idx="3327">
                  <c:v>42736.0</c:v>
                </c:pt>
                <c:pt idx="3328">
                  <c:v>42736.0</c:v>
                </c:pt>
                <c:pt idx="3329">
                  <c:v>42736.0</c:v>
                </c:pt>
                <c:pt idx="3330">
                  <c:v>44624.0</c:v>
                </c:pt>
                <c:pt idx="3331">
                  <c:v>42736.0</c:v>
                </c:pt>
                <c:pt idx="3332">
                  <c:v>42736.0</c:v>
                </c:pt>
                <c:pt idx="3333">
                  <c:v>42736.0</c:v>
                </c:pt>
                <c:pt idx="3334">
                  <c:v>42736.0</c:v>
                </c:pt>
                <c:pt idx="3335">
                  <c:v>42736.0</c:v>
                </c:pt>
                <c:pt idx="3336">
                  <c:v>42736.0</c:v>
                </c:pt>
                <c:pt idx="3337">
                  <c:v>42736.0</c:v>
                </c:pt>
                <c:pt idx="3338">
                  <c:v>42736.0</c:v>
                </c:pt>
                <c:pt idx="3339">
                  <c:v>42736.0</c:v>
                </c:pt>
                <c:pt idx="3340">
                  <c:v>42736.0</c:v>
                </c:pt>
                <c:pt idx="3341">
                  <c:v>42736.0</c:v>
                </c:pt>
                <c:pt idx="3342">
                  <c:v>42736.0</c:v>
                </c:pt>
                <c:pt idx="3343">
                  <c:v>42736.0</c:v>
                </c:pt>
                <c:pt idx="3344">
                  <c:v>42736.0</c:v>
                </c:pt>
                <c:pt idx="3345">
                  <c:v>42736.0</c:v>
                </c:pt>
                <c:pt idx="3346">
                  <c:v>42736.0</c:v>
                </c:pt>
                <c:pt idx="3347">
                  <c:v>44608.0</c:v>
                </c:pt>
                <c:pt idx="3348">
                  <c:v>43672.0</c:v>
                </c:pt>
                <c:pt idx="3349">
                  <c:v>42736.0</c:v>
                </c:pt>
                <c:pt idx="3350">
                  <c:v>42736.0</c:v>
                </c:pt>
                <c:pt idx="3351">
                  <c:v>42736.0</c:v>
                </c:pt>
                <c:pt idx="3352">
                  <c:v>42736.0</c:v>
                </c:pt>
                <c:pt idx="3353">
                  <c:v>42736.0</c:v>
                </c:pt>
                <c:pt idx="3354">
                  <c:v>42736.0</c:v>
                </c:pt>
                <c:pt idx="3355">
                  <c:v>42736.0</c:v>
                </c:pt>
                <c:pt idx="3356">
                  <c:v>42736.0</c:v>
                </c:pt>
                <c:pt idx="3357">
                  <c:v>42736.0</c:v>
                </c:pt>
                <c:pt idx="3358">
                  <c:v>42736.0</c:v>
                </c:pt>
                <c:pt idx="3359">
                  <c:v>42736.0</c:v>
                </c:pt>
                <c:pt idx="3360">
                  <c:v>42736.0</c:v>
                </c:pt>
                <c:pt idx="3361">
                  <c:v>42736.0</c:v>
                </c:pt>
                <c:pt idx="3362">
                  <c:v>42736.0</c:v>
                </c:pt>
                <c:pt idx="3363">
                  <c:v>42736.0</c:v>
                </c:pt>
                <c:pt idx="3364">
                  <c:v>44616.0</c:v>
                </c:pt>
                <c:pt idx="3365">
                  <c:v>43676.0</c:v>
                </c:pt>
                <c:pt idx="3366">
                  <c:v>42736.0</c:v>
                </c:pt>
                <c:pt idx="3367">
                  <c:v>42736.0</c:v>
                </c:pt>
                <c:pt idx="3368">
                  <c:v>42736.0</c:v>
                </c:pt>
                <c:pt idx="3369">
                  <c:v>42736.0</c:v>
                </c:pt>
                <c:pt idx="3370">
                  <c:v>42736.0</c:v>
                </c:pt>
                <c:pt idx="3371">
                  <c:v>43736.0</c:v>
                </c:pt>
                <c:pt idx="3372">
                  <c:v>43736.0</c:v>
                </c:pt>
                <c:pt idx="3373">
                  <c:v>43736.0</c:v>
                </c:pt>
                <c:pt idx="3374">
                  <c:v>43736.0</c:v>
                </c:pt>
                <c:pt idx="3375">
                  <c:v>43736.0</c:v>
                </c:pt>
                <c:pt idx="3376">
                  <c:v>43736.0</c:v>
                </c:pt>
                <c:pt idx="3377">
                  <c:v>43736.0</c:v>
                </c:pt>
                <c:pt idx="3378">
                  <c:v>43736.0</c:v>
                </c:pt>
                <c:pt idx="3379">
                  <c:v>43736.0</c:v>
                </c:pt>
                <c:pt idx="3380">
                  <c:v>43736.0</c:v>
                </c:pt>
                <c:pt idx="3381">
                  <c:v>44676.0</c:v>
                </c:pt>
                <c:pt idx="3382">
                  <c:v>50632.0</c:v>
                </c:pt>
                <c:pt idx="3383">
                  <c:v>43736.0</c:v>
                </c:pt>
                <c:pt idx="3384">
                  <c:v>43736.0</c:v>
                </c:pt>
                <c:pt idx="3385">
                  <c:v>43736.0</c:v>
                </c:pt>
                <c:pt idx="3386">
                  <c:v>43736.0</c:v>
                </c:pt>
                <c:pt idx="3387">
                  <c:v>43736.0</c:v>
                </c:pt>
                <c:pt idx="3388">
                  <c:v>43736.0</c:v>
                </c:pt>
                <c:pt idx="3389">
                  <c:v>43736.0</c:v>
                </c:pt>
                <c:pt idx="3390">
                  <c:v>43736.0</c:v>
                </c:pt>
                <c:pt idx="3391">
                  <c:v>43736.0</c:v>
                </c:pt>
                <c:pt idx="3392">
                  <c:v>43736.0</c:v>
                </c:pt>
                <c:pt idx="3393">
                  <c:v>43736.0</c:v>
                </c:pt>
                <c:pt idx="3394">
                  <c:v>43736.0</c:v>
                </c:pt>
                <c:pt idx="3395">
                  <c:v>43736.0</c:v>
                </c:pt>
                <c:pt idx="3396">
                  <c:v>43736.0</c:v>
                </c:pt>
                <c:pt idx="3397">
                  <c:v>43736.0</c:v>
                </c:pt>
                <c:pt idx="3398">
                  <c:v>44676.0</c:v>
                </c:pt>
                <c:pt idx="3399">
                  <c:v>45648.0</c:v>
                </c:pt>
                <c:pt idx="3400">
                  <c:v>43736.0</c:v>
                </c:pt>
                <c:pt idx="3401">
                  <c:v>43736.0</c:v>
                </c:pt>
                <c:pt idx="3402">
                  <c:v>43736.0</c:v>
                </c:pt>
                <c:pt idx="3403">
                  <c:v>43736.0</c:v>
                </c:pt>
                <c:pt idx="3404">
                  <c:v>43736.0</c:v>
                </c:pt>
                <c:pt idx="3405">
                  <c:v>43736.0</c:v>
                </c:pt>
                <c:pt idx="3406">
                  <c:v>43736.0</c:v>
                </c:pt>
                <c:pt idx="3407">
                  <c:v>43736.0</c:v>
                </c:pt>
                <c:pt idx="3408">
                  <c:v>43736.0</c:v>
                </c:pt>
                <c:pt idx="3409">
                  <c:v>43736.0</c:v>
                </c:pt>
                <c:pt idx="3410">
                  <c:v>43736.0</c:v>
                </c:pt>
                <c:pt idx="3411">
                  <c:v>43736.0</c:v>
                </c:pt>
                <c:pt idx="3412">
                  <c:v>43736.0</c:v>
                </c:pt>
                <c:pt idx="3413">
                  <c:v>43736.0</c:v>
                </c:pt>
                <c:pt idx="3414">
                  <c:v>43736.0</c:v>
                </c:pt>
                <c:pt idx="3415">
                  <c:v>44656.0</c:v>
                </c:pt>
                <c:pt idx="3416">
                  <c:v>45616.0</c:v>
                </c:pt>
                <c:pt idx="3417">
                  <c:v>43736.0</c:v>
                </c:pt>
                <c:pt idx="3418">
                  <c:v>43736.0</c:v>
                </c:pt>
                <c:pt idx="3419">
                  <c:v>43736.0</c:v>
                </c:pt>
                <c:pt idx="3420">
                  <c:v>43736.0</c:v>
                </c:pt>
                <c:pt idx="3421">
                  <c:v>43736.0</c:v>
                </c:pt>
                <c:pt idx="3422">
                  <c:v>43736.0</c:v>
                </c:pt>
                <c:pt idx="3423">
                  <c:v>43736.0</c:v>
                </c:pt>
                <c:pt idx="3424">
                  <c:v>43736.0</c:v>
                </c:pt>
                <c:pt idx="3425">
                  <c:v>43736.0</c:v>
                </c:pt>
                <c:pt idx="3426">
                  <c:v>43736.0</c:v>
                </c:pt>
                <c:pt idx="3427">
                  <c:v>43736.0</c:v>
                </c:pt>
                <c:pt idx="3428">
                  <c:v>43736.0</c:v>
                </c:pt>
                <c:pt idx="3429">
                  <c:v>43736.0</c:v>
                </c:pt>
                <c:pt idx="3430">
                  <c:v>43736.0</c:v>
                </c:pt>
                <c:pt idx="3431">
                  <c:v>43736.0</c:v>
                </c:pt>
                <c:pt idx="3432">
                  <c:v>44660.0</c:v>
                </c:pt>
                <c:pt idx="3433">
                  <c:v>45640.0</c:v>
                </c:pt>
                <c:pt idx="3434">
                  <c:v>43736.0</c:v>
                </c:pt>
                <c:pt idx="3435">
                  <c:v>43736.0</c:v>
                </c:pt>
                <c:pt idx="3436">
                  <c:v>43736.0</c:v>
                </c:pt>
                <c:pt idx="3437">
                  <c:v>43736.0</c:v>
                </c:pt>
                <c:pt idx="3438">
                  <c:v>43736.0</c:v>
                </c:pt>
                <c:pt idx="3439">
                  <c:v>43736.0</c:v>
                </c:pt>
                <c:pt idx="3440">
                  <c:v>43736.0</c:v>
                </c:pt>
                <c:pt idx="3441">
                  <c:v>43736.0</c:v>
                </c:pt>
                <c:pt idx="3442">
                  <c:v>43736.0</c:v>
                </c:pt>
                <c:pt idx="3443">
                  <c:v>43736.0</c:v>
                </c:pt>
                <c:pt idx="3444">
                  <c:v>43736.0</c:v>
                </c:pt>
                <c:pt idx="3445">
                  <c:v>43736.0</c:v>
                </c:pt>
                <c:pt idx="3446">
                  <c:v>43736.0</c:v>
                </c:pt>
                <c:pt idx="3447">
                  <c:v>43736.0</c:v>
                </c:pt>
                <c:pt idx="3448">
                  <c:v>43736.0</c:v>
                </c:pt>
                <c:pt idx="3449">
                  <c:v>43736.0</c:v>
                </c:pt>
                <c:pt idx="3450">
                  <c:v>45664.0</c:v>
                </c:pt>
                <c:pt idx="3451">
                  <c:v>43736.0</c:v>
                </c:pt>
                <c:pt idx="3452">
                  <c:v>43736.0</c:v>
                </c:pt>
                <c:pt idx="3453">
                  <c:v>43736.0</c:v>
                </c:pt>
                <c:pt idx="3454">
                  <c:v>43736.0</c:v>
                </c:pt>
                <c:pt idx="3455">
                  <c:v>43736.0</c:v>
                </c:pt>
                <c:pt idx="3456">
                  <c:v>43736.0</c:v>
                </c:pt>
                <c:pt idx="3457">
                  <c:v>43736.0</c:v>
                </c:pt>
                <c:pt idx="3458">
                  <c:v>43736.0</c:v>
                </c:pt>
                <c:pt idx="3459">
                  <c:v>43736.0</c:v>
                </c:pt>
                <c:pt idx="3460">
                  <c:v>43736.0</c:v>
                </c:pt>
                <c:pt idx="3461">
                  <c:v>43736.0</c:v>
                </c:pt>
                <c:pt idx="3462">
                  <c:v>43736.0</c:v>
                </c:pt>
                <c:pt idx="3463">
                  <c:v>43736.0</c:v>
                </c:pt>
                <c:pt idx="3464">
                  <c:v>43736.0</c:v>
                </c:pt>
                <c:pt idx="3465">
                  <c:v>43736.0</c:v>
                </c:pt>
                <c:pt idx="3466">
                  <c:v>43736.0</c:v>
                </c:pt>
                <c:pt idx="3467">
                  <c:v>45632.0</c:v>
                </c:pt>
                <c:pt idx="3468">
                  <c:v>47992.0</c:v>
                </c:pt>
                <c:pt idx="3469">
                  <c:v>43736.0</c:v>
                </c:pt>
                <c:pt idx="3470">
                  <c:v>43736.0</c:v>
                </c:pt>
                <c:pt idx="3471">
                  <c:v>43736.0</c:v>
                </c:pt>
                <c:pt idx="3472">
                  <c:v>43736.0</c:v>
                </c:pt>
                <c:pt idx="3473">
                  <c:v>43736.0</c:v>
                </c:pt>
                <c:pt idx="3474">
                  <c:v>43736.0</c:v>
                </c:pt>
                <c:pt idx="3475">
                  <c:v>43736.0</c:v>
                </c:pt>
                <c:pt idx="3476">
                  <c:v>43736.0</c:v>
                </c:pt>
                <c:pt idx="3477">
                  <c:v>43736.0</c:v>
                </c:pt>
                <c:pt idx="3478">
                  <c:v>43736.0</c:v>
                </c:pt>
                <c:pt idx="3479">
                  <c:v>43736.0</c:v>
                </c:pt>
                <c:pt idx="3480">
                  <c:v>43736.0</c:v>
                </c:pt>
                <c:pt idx="3481">
                  <c:v>43736.0</c:v>
                </c:pt>
                <c:pt idx="3482">
                  <c:v>43736.0</c:v>
                </c:pt>
                <c:pt idx="3483">
                  <c:v>43736.0</c:v>
                </c:pt>
                <c:pt idx="3484">
                  <c:v>45648.0</c:v>
                </c:pt>
                <c:pt idx="3485">
                  <c:v>44692.0</c:v>
                </c:pt>
                <c:pt idx="3486">
                  <c:v>43736.0</c:v>
                </c:pt>
                <c:pt idx="3487">
                  <c:v>43736.0</c:v>
                </c:pt>
                <c:pt idx="3488">
                  <c:v>43736.0</c:v>
                </c:pt>
                <c:pt idx="3489">
                  <c:v>43736.0</c:v>
                </c:pt>
                <c:pt idx="3490">
                  <c:v>43736.0</c:v>
                </c:pt>
                <c:pt idx="3491">
                  <c:v>43736.0</c:v>
                </c:pt>
                <c:pt idx="3492">
                  <c:v>43736.0</c:v>
                </c:pt>
                <c:pt idx="3493">
                  <c:v>43736.0</c:v>
                </c:pt>
                <c:pt idx="3494">
                  <c:v>43736.0</c:v>
                </c:pt>
                <c:pt idx="3495">
                  <c:v>43736.0</c:v>
                </c:pt>
                <c:pt idx="3496">
                  <c:v>43736.0</c:v>
                </c:pt>
                <c:pt idx="3497">
                  <c:v>43736.0</c:v>
                </c:pt>
                <c:pt idx="3498">
                  <c:v>43736.0</c:v>
                </c:pt>
                <c:pt idx="3499">
                  <c:v>43736.0</c:v>
                </c:pt>
                <c:pt idx="3500">
                  <c:v>43736.0</c:v>
                </c:pt>
                <c:pt idx="3501">
                  <c:v>45656.0</c:v>
                </c:pt>
                <c:pt idx="3502">
                  <c:v>44696.0</c:v>
                </c:pt>
                <c:pt idx="3503">
                  <c:v>43736.0</c:v>
                </c:pt>
                <c:pt idx="3504">
                  <c:v>43736.0</c:v>
                </c:pt>
                <c:pt idx="3505">
                  <c:v>43736.0</c:v>
                </c:pt>
                <c:pt idx="3506">
                  <c:v>43736.0</c:v>
                </c:pt>
                <c:pt idx="3507">
                  <c:v>43736.0</c:v>
                </c:pt>
                <c:pt idx="3508">
                  <c:v>43736.0</c:v>
                </c:pt>
                <c:pt idx="3509">
                  <c:v>43736.0</c:v>
                </c:pt>
                <c:pt idx="3510">
                  <c:v>43736.0</c:v>
                </c:pt>
                <c:pt idx="3511">
                  <c:v>43736.0</c:v>
                </c:pt>
                <c:pt idx="3512">
                  <c:v>43736.0</c:v>
                </c:pt>
                <c:pt idx="3513">
                  <c:v>43736.0</c:v>
                </c:pt>
                <c:pt idx="3514">
                  <c:v>43736.0</c:v>
                </c:pt>
                <c:pt idx="3515">
                  <c:v>43736.0</c:v>
                </c:pt>
                <c:pt idx="3516">
                  <c:v>43736.0</c:v>
                </c:pt>
                <c:pt idx="3517">
                  <c:v>43736.0</c:v>
                </c:pt>
              </c:numCache>
            </c:numRef>
          </c:val>
          <c:smooth val="0"/>
        </c:ser>
        <c:dLbls>
          <c:showLegendKey val="0"/>
          <c:showVal val="0"/>
          <c:showCatName val="0"/>
          <c:showSerName val="0"/>
          <c:showPercent val="0"/>
          <c:showBubbleSize val="0"/>
        </c:dLbls>
        <c:marker val="1"/>
        <c:smooth val="0"/>
        <c:axId val="2040121528"/>
        <c:axId val="2040127192"/>
      </c:lineChart>
      <c:catAx>
        <c:axId val="204012152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40127192"/>
        <c:crosses val="autoZero"/>
        <c:auto val="1"/>
        <c:lblAlgn val="ctr"/>
        <c:lblOffset val="100"/>
        <c:noMultiLvlLbl val="0"/>
      </c:catAx>
      <c:valAx>
        <c:axId val="2040127192"/>
        <c:scaling>
          <c:orientation val="minMax"/>
        </c:scaling>
        <c:delete val="0"/>
        <c:axPos val="l"/>
        <c:majorGridlines/>
        <c:title>
          <c:tx>
            <c:rich>
              <a:bodyPr/>
              <a:lstStyle/>
              <a:p>
                <a:pPr>
                  <a:defRPr sz="800"/>
                </a:pPr>
                <a:r>
                  <a:rPr lang="en-US" sz="800"/>
                  <a:t>Momry Usage (KB)</a:t>
                </a:r>
              </a:p>
            </c:rich>
          </c:tx>
          <c:layout/>
          <c:overlay val="0"/>
        </c:title>
        <c:numFmt formatCode="General" sourceLinked="1"/>
        <c:majorTickMark val="none"/>
        <c:minorTickMark val="none"/>
        <c:tickLblPos val="nextTo"/>
        <c:crossAx val="204012152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0.0</c:v>
                </c:pt>
                <c:pt idx="1">
                  <c:v>0.3</c:v>
                </c:pt>
                <c:pt idx="2">
                  <c:v>0.1</c:v>
                </c:pt>
                <c:pt idx="3">
                  <c:v>0.1</c:v>
                </c:pt>
                <c:pt idx="4">
                  <c:v>0.1</c:v>
                </c:pt>
                <c:pt idx="5">
                  <c:v>0.1</c:v>
                </c:pt>
                <c:pt idx="6">
                  <c:v>1.4</c:v>
                </c:pt>
                <c:pt idx="7">
                  <c:v>0.1</c:v>
                </c:pt>
                <c:pt idx="8">
                  <c:v>0.1</c:v>
                </c:pt>
                <c:pt idx="9">
                  <c:v>0.1</c:v>
                </c:pt>
                <c:pt idx="10">
                  <c:v>0.1</c:v>
                </c:pt>
                <c:pt idx="11">
                  <c:v>1.0</c:v>
                </c:pt>
                <c:pt idx="12">
                  <c:v>0.1</c:v>
                </c:pt>
                <c:pt idx="13">
                  <c:v>0.5</c:v>
                </c:pt>
                <c:pt idx="14">
                  <c:v>1.0</c:v>
                </c:pt>
                <c:pt idx="15">
                  <c:v>0.1</c:v>
                </c:pt>
                <c:pt idx="16">
                  <c:v>0.1</c:v>
                </c:pt>
                <c:pt idx="17">
                  <c:v>0.1</c:v>
                </c:pt>
                <c:pt idx="18">
                  <c:v>0.1</c:v>
                </c:pt>
                <c:pt idx="19">
                  <c:v>1.0</c:v>
                </c:pt>
                <c:pt idx="20">
                  <c:v>0.1</c:v>
                </c:pt>
                <c:pt idx="21">
                  <c:v>0.1</c:v>
                </c:pt>
                <c:pt idx="22">
                  <c:v>0.8</c:v>
                </c:pt>
                <c:pt idx="23">
                  <c:v>0.1</c:v>
                </c:pt>
                <c:pt idx="24">
                  <c:v>0.5</c:v>
                </c:pt>
                <c:pt idx="25">
                  <c:v>0.1</c:v>
                </c:pt>
                <c:pt idx="26">
                  <c:v>0.1</c:v>
                </c:pt>
                <c:pt idx="27">
                  <c:v>1.1</c:v>
                </c:pt>
                <c:pt idx="28">
                  <c:v>0.1</c:v>
                </c:pt>
                <c:pt idx="29">
                  <c:v>0.2</c:v>
                </c:pt>
                <c:pt idx="30">
                  <c:v>1.0</c:v>
                </c:pt>
                <c:pt idx="31">
                  <c:v>0.1</c:v>
                </c:pt>
                <c:pt idx="32">
                  <c:v>0.5</c:v>
                </c:pt>
                <c:pt idx="33">
                  <c:v>0.1</c:v>
                </c:pt>
                <c:pt idx="34">
                  <c:v>0.1</c:v>
                </c:pt>
                <c:pt idx="35">
                  <c:v>1.3</c:v>
                </c:pt>
                <c:pt idx="36">
                  <c:v>0.1</c:v>
                </c:pt>
                <c:pt idx="37">
                  <c:v>0.1</c:v>
                </c:pt>
                <c:pt idx="38">
                  <c:v>0.7</c:v>
                </c:pt>
                <c:pt idx="39">
                  <c:v>0.3</c:v>
                </c:pt>
                <c:pt idx="40">
                  <c:v>0.5</c:v>
                </c:pt>
                <c:pt idx="41">
                  <c:v>3.5</c:v>
                </c:pt>
                <c:pt idx="42">
                  <c:v>0.1</c:v>
                </c:pt>
                <c:pt idx="43">
                  <c:v>1.0</c:v>
                </c:pt>
                <c:pt idx="44">
                  <c:v>0.1</c:v>
                </c:pt>
                <c:pt idx="45">
                  <c:v>0.1</c:v>
                </c:pt>
                <c:pt idx="46">
                  <c:v>0.5</c:v>
                </c:pt>
                <c:pt idx="47">
                  <c:v>0.2</c:v>
                </c:pt>
                <c:pt idx="48">
                  <c:v>0.5</c:v>
                </c:pt>
                <c:pt idx="49">
                  <c:v>29.5</c:v>
                </c:pt>
                <c:pt idx="50">
                  <c:v>0.1</c:v>
                </c:pt>
                <c:pt idx="51">
                  <c:v>1.3</c:v>
                </c:pt>
                <c:pt idx="52">
                  <c:v>0.1</c:v>
                </c:pt>
                <c:pt idx="53">
                  <c:v>0.1</c:v>
                </c:pt>
                <c:pt idx="54">
                  <c:v>0.6</c:v>
                </c:pt>
                <c:pt idx="55">
                  <c:v>0.6</c:v>
                </c:pt>
                <c:pt idx="56">
                  <c:v>0.5</c:v>
                </c:pt>
                <c:pt idx="57">
                  <c:v>23.5</c:v>
                </c:pt>
                <c:pt idx="58">
                  <c:v>0.1</c:v>
                </c:pt>
                <c:pt idx="59">
                  <c:v>1.4</c:v>
                </c:pt>
                <c:pt idx="60">
                  <c:v>0.1</c:v>
                </c:pt>
                <c:pt idx="61">
                  <c:v>0.1</c:v>
                </c:pt>
                <c:pt idx="62">
                  <c:v>19.3</c:v>
                </c:pt>
                <c:pt idx="63">
                  <c:v>0.1</c:v>
                </c:pt>
                <c:pt idx="64">
                  <c:v>1.5</c:v>
                </c:pt>
                <c:pt idx="65">
                  <c:v>0.1</c:v>
                </c:pt>
                <c:pt idx="66">
                  <c:v>0.1</c:v>
                </c:pt>
                <c:pt idx="67">
                  <c:v>0.6</c:v>
                </c:pt>
                <c:pt idx="68">
                  <c:v>0.1</c:v>
                </c:pt>
                <c:pt idx="69">
                  <c:v>0.5</c:v>
                </c:pt>
                <c:pt idx="70">
                  <c:v>0.1</c:v>
                </c:pt>
                <c:pt idx="71">
                  <c:v>0.1</c:v>
                </c:pt>
                <c:pt idx="72">
                  <c:v>1.2</c:v>
                </c:pt>
                <c:pt idx="73">
                  <c:v>0.1</c:v>
                </c:pt>
                <c:pt idx="74">
                  <c:v>0.5</c:v>
                </c:pt>
                <c:pt idx="75">
                  <c:v>8.3</c:v>
                </c:pt>
                <c:pt idx="76">
                  <c:v>0.1</c:v>
                </c:pt>
                <c:pt idx="77">
                  <c:v>1.2</c:v>
                </c:pt>
                <c:pt idx="78">
                  <c:v>0.1</c:v>
                </c:pt>
                <c:pt idx="79">
                  <c:v>0.1</c:v>
                </c:pt>
                <c:pt idx="80">
                  <c:v>0.6</c:v>
                </c:pt>
                <c:pt idx="81">
                  <c:v>0.3</c:v>
                </c:pt>
                <c:pt idx="82">
                  <c:v>0.5</c:v>
                </c:pt>
                <c:pt idx="83">
                  <c:v>0.1</c:v>
                </c:pt>
                <c:pt idx="84">
                  <c:v>0.1</c:v>
                </c:pt>
                <c:pt idx="85">
                  <c:v>0.7</c:v>
                </c:pt>
                <c:pt idx="86">
                  <c:v>0.1</c:v>
                </c:pt>
                <c:pt idx="87">
                  <c:v>0.2</c:v>
                </c:pt>
                <c:pt idx="88">
                  <c:v>1.2</c:v>
                </c:pt>
                <c:pt idx="89">
                  <c:v>0.2</c:v>
                </c:pt>
                <c:pt idx="90">
                  <c:v>0.5</c:v>
                </c:pt>
                <c:pt idx="91">
                  <c:v>0.1</c:v>
                </c:pt>
                <c:pt idx="92">
                  <c:v>0.1</c:v>
                </c:pt>
                <c:pt idx="93">
                  <c:v>0.7</c:v>
                </c:pt>
                <c:pt idx="94">
                  <c:v>0.1</c:v>
                </c:pt>
                <c:pt idx="95">
                  <c:v>0.5</c:v>
                </c:pt>
                <c:pt idx="96">
                  <c:v>0.6</c:v>
                </c:pt>
                <c:pt idx="97">
                  <c:v>0.1</c:v>
                </c:pt>
                <c:pt idx="98">
                  <c:v>0.5</c:v>
                </c:pt>
                <c:pt idx="99">
                  <c:v>0.1</c:v>
                </c:pt>
                <c:pt idx="100">
                  <c:v>0.1</c:v>
                </c:pt>
                <c:pt idx="101">
                  <c:v>0.7</c:v>
                </c:pt>
                <c:pt idx="102">
                  <c:v>0.1</c:v>
                </c:pt>
                <c:pt idx="103">
                  <c:v>0.7</c:v>
                </c:pt>
                <c:pt idx="104">
                  <c:v>0.1</c:v>
                </c:pt>
                <c:pt idx="105">
                  <c:v>0.5</c:v>
                </c:pt>
                <c:pt idx="106">
                  <c:v>0.3</c:v>
                </c:pt>
                <c:pt idx="107">
                  <c:v>0.1</c:v>
                </c:pt>
                <c:pt idx="108">
                  <c:v>0.6</c:v>
                </c:pt>
                <c:pt idx="109">
                  <c:v>0.1</c:v>
                </c:pt>
                <c:pt idx="110">
                  <c:v>0.5</c:v>
                </c:pt>
                <c:pt idx="111">
                  <c:v>21.3</c:v>
                </c:pt>
                <c:pt idx="112">
                  <c:v>0.1</c:v>
                </c:pt>
                <c:pt idx="113">
                  <c:v>0.6</c:v>
                </c:pt>
                <c:pt idx="114">
                  <c:v>1.0</c:v>
                </c:pt>
                <c:pt idx="115">
                  <c:v>0.6</c:v>
                </c:pt>
                <c:pt idx="116">
                  <c:v>0.1</c:v>
                </c:pt>
                <c:pt idx="117">
                  <c:v>0.1</c:v>
                </c:pt>
                <c:pt idx="118">
                  <c:v>0.6</c:v>
                </c:pt>
                <c:pt idx="119">
                  <c:v>0.1</c:v>
                </c:pt>
                <c:pt idx="120">
                  <c:v>0.4</c:v>
                </c:pt>
                <c:pt idx="121">
                  <c:v>0.1</c:v>
                </c:pt>
                <c:pt idx="122">
                  <c:v>0.1</c:v>
                </c:pt>
                <c:pt idx="123">
                  <c:v>0.7</c:v>
                </c:pt>
                <c:pt idx="124">
                  <c:v>0.1</c:v>
                </c:pt>
                <c:pt idx="125">
                  <c:v>0.3</c:v>
                </c:pt>
                <c:pt idx="126">
                  <c:v>0.1</c:v>
                </c:pt>
                <c:pt idx="127">
                  <c:v>0.1</c:v>
                </c:pt>
                <c:pt idx="128">
                  <c:v>1.2</c:v>
                </c:pt>
                <c:pt idx="129">
                  <c:v>0.1</c:v>
                </c:pt>
                <c:pt idx="130">
                  <c:v>0.5</c:v>
                </c:pt>
                <c:pt idx="131">
                  <c:v>35.0</c:v>
                </c:pt>
                <c:pt idx="132">
                  <c:v>0.1</c:v>
                </c:pt>
                <c:pt idx="133">
                  <c:v>1.0</c:v>
                </c:pt>
                <c:pt idx="134">
                  <c:v>0.1</c:v>
                </c:pt>
                <c:pt idx="135">
                  <c:v>0.1</c:v>
                </c:pt>
                <c:pt idx="136">
                  <c:v>1.5</c:v>
                </c:pt>
                <c:pt idx="137">
                  <c:v>0.1</c:v>
                </c:pt>
                <c:pt idx="138">
                  <c:v>0.5</c:v>
                </c:pt>
                <c:pt idx="139">
                  <c:v>25.6</c:v>
                </c:pt>
                <c:pt idx="140">
                  <c:v>0.1</c:v>
                </c:pt>
                <c:pt idx="141">
                  <c:v>0.6</c:v>
                </c:pt>
                <c:pt idx="142">
                  <c:v>0.1</c:v>
                </c:pt>
                <c:pt idx="143">
                  <c:v>0.5</c:v>
                </c:pt>
                <c:pt idx="144">
                  <c:v>1.4</c:v>
                </c:pt>
                <c:pt idx="145">
                  <c:v>0.1</c:v>
                </c:pt>
                <c:pt idx="146">
                  <c:v>0.4</c:v>
                </c:pt>
                <c:pt idx="147">
                  <c:v>13.9</c:v>
                </c:pt>
                <c:pt idx="148">
                  <c:v>0.2</c:v>
                </c:pt>
                <c:pt idx="149">
                  <c:v>0.7</c:v>
                </c:pt>
                <c:pt idx="150">
                  <c:v>0.1</c:v>
                </c:pt>
                <c:pt idx="151">
                  <c:v>0.5</c:v>
                </c:pt>
                <c:pt idx="152">
                  <c:v>0.7</c:v>
                </c:pt>
                <c:pt idx="153">
                  <c:v>0.1</c:v>
                </c:pt>
                <c:pt idx="154">
                  <c:v>0.4</c:v>
                </c:pt>
                <c:pt idx="155">
                  <c:v>0.1</c:v>
                </c:pt>
                <c:pt idx="156">
                  <c:v>0.2</c:v>
                </c:pt>
                <c:pt idx="157">
                  <c:v>0.6</c:v>
                </c:pt>
                <c:pt idx="158">
                  <c:v>0.1</c:v>
                </c:pt>
                <c:pt idx="159">
                  <c:v>0.5</c:v>
                </c:pt>
                <c:pt idx="160">
                  <c:v>56.9</c:v>
                </c:pt>
                <c:pt idx="161">
                  <c:v>0.1</c:v>
                </c:pt>
                <c:pt idx="162">
                  <c:v>0.5</c:v>
                </c:pt>
                <c:pt idx="163">
                  <c:v>0.1</c:v>
                </c:pt>
                <c:pt idx="164">
                  <c:v>0.1</c:v>
                </c:pt>
                <c:pt idx="165">
                  <c:v>0.6</c:v>
                </c:pt>
                <c:pt idx="166">
                  <c:v>0.1</c:v>
                </c:pt>
                <c:pt idx="167">
                  <c:v>0.5</c:v>
                </c:pt>
                <c:pt idx="168">
                  <c:v>17.5</c:v>
                </c:pt>
                <c:pt idx="169">
                  <c:v>0.1</c:v>
                </c:pt>
                <c:pt idx="170">
                  <c:v>0.6</c:v>
                </c:pt>
                <c:pt idx="171">
                  <c:v>0.1</c:v>
                </c:pt>
                <c:pt idx="172">
                  <c:v>0.5</c:v>
                </c:pt>
                <c:pt idx="173">
                  <c:v>0.6</c:v>
                </c:pt>
                <c:pt idx="174">
                  <c:v>0.1</c:v>
                </c:pt>
                <c:pt idx="175">
                  <c:v>0.5</c:v>
                </c:pt>
                <c:pt idx="176">
                  <c:v>0.1</c:v>
                </c:pt>
                <c:pt idx="177">
                  <c:v>0.4</c:v>
                </c:pt>
                <c:pt idx="178">
                  <c:v>0.7</c:v>
                </c:pt>
                <c:pt idx="179">
                  <c:v>0.1</c:v>
                </c:pt>
                <c:pt idx="180">
                  <c:v>0.6</c:v>
                </c:pt>
                <c:pt idx="181">
                  <c:v>0.1</c:v>
                </c:pt>
                <c:pt idx="182">
                  <c:v>0.3</c:v>
                </c:pt>
                <c:pt idx="183">
                  <c:v>0.6</c:v>
                </c:pt>
                <c:pt idx="184">
                  <c:v>0.1</c:v>
                </c:pt>
                <c:pt idx="185">
                  <c:v>0.5</c:v>
                </c:pt>
                <c:pt idx="186">
                  <c:v>3.7</c:v>
                </c:pt>
                <c:pt idx="187">
                  <c:v>0.1</c:v>
                </c:pt>
                <c:pt idx="188">
                  <c:v>0.6</c:v>
                </c:pt>
                <c:pt idx="189">
                  <c:v>0.1</c:v>
                </c:pt>
                <c:pt idx="190">
                  <c:v>0.5</c:v>
                </c:pt>
                <c:pt idx="191">
                  <c:v>43.1</c:v>
                </c:pt>
                <c:pt idx="192">
                  <c:v>0.1</c:v>
                </c:pt>
                <c:pt idx="193">
                  <c:v>1.5</c:v>
                </c:pt>
                <c:pt idx="194">
                  <c:v>0.1</c:v>
                </c:pt>
                <c:pt idx="195">
                  <c:v>0.5</c:v>
                </c:pt>
                <c:pt idx="196">
                  <c:v>56.3</c:v>
                </c:pt>
                <c:pt idx="197">
                  <c:v>0.1</c:v>
                </c:pt>
                <c:pt idx="198">
                  <c:v>0.7</c:v>
                </c:pt>
                <c:pt idx="199">
                  <c:v>0.1</c:v>
                </c:pt>
                <c:pt idx="200">
                  <c:v>0.5</c:v>
                </c:pt>
                <c:pt idx="201">
                  <c:v>0.5</c:v>
                </c:pt>
                <c:pt idx="202">
                  <c:v>0.1</c:v>
                </c:pt>
                <c:pt idx="203">
                  <c:v>0.4</c:v>
                </c:pt>
                <c:pt idx="204">
                  <c:v>0.1</c:v>
                </c:pt>
                <c:pt idx="205">
                  <c:v>0.4</c:v>
                </c:pt>
                <c:pt idx="206">
                  <c:v>0.9</c:v>
                </c:pt>
                <c:pt idx="207">
                  <c:v>0.1</c:v>
                </c:pt>
                <c:pt idx="208">
                  <c:v>0.5</c:v>
                </c:pt>
                <c:pt idx="209">
                  <c:v>0.1</c:v>
                </c:pt>
                <c:pt idx="210">
                  <c:v>0.1</c:v>
                </c:pt>
                <c:pt idx="211">
                  <c:v>0.7</c:v>
                </c:pt>
                <c:pt idx="212">
                  <c:v>0.1</c:v>
                </c:pt>
                <c:pt idx="213">
                  <c:v>0.5</c:v>
                </c:pt>
                <c:pt idx="214">
                  <c:v>49.5</c:v>
                </c:pt>
                <c:pt idx="215">
                  <c:v>0.1</c:v>
                </c:pt>
                <c:pt idx="216">
                  <c:v>1.7</c:v>
                </c:pt>
                <c:pt idx="217">
                  <c:v>0.1</c:v>
                </c:pt>
                <c:pt idx="218">
                  <c:v>0.5</c:v>
                </c:pt>
                <c:pt idx="219">
                  <c:v>0.7</c:v>
                </c:pt>
                <c:pt idx="220">
                  <c:v>0.1</c:v>
                </c:pt>
                <c:pt idx="221">
                  <c:v>0.5</c:v>
                </c:pt>
                <c:pt idx="222">
                  <c:v>14.9</c:v>
                </c:pt>
                <c:pt idx="223">
                  <c:v>0.3</c:v>
                </c:pt>
                <c:pt idx="224">
                  <c:v>0.7</c:v>
                </c:pt>
                <c:pt idx="225">
                  <c:v>0.1</c:v>
                </c:pt>
                <c:pt idx="226">
                  <c:v>0.5</c:v>
                </c:pt>
                <c:pt idx="227">
                  <c:v>0.7</c:v>
                </c:pt>
                <c:pt idx="228">
                  <c:v>0.1</c:v>
                </c:pt>
                <c:pt idx="229">
                  <c:v>0.5</c:v>
                </c:pt>
                <c:pt idx="230">
                  <c:v>0.9</c:v>
                </c:pt>
                <c:pt idx="231">
                  <c:v>0.1</c:v>
                </c:pt>
                <c:pt idx="232">
                  <c:v>0.7</c:v>
                </c:pt>
                <c:pt idx="233">
                  <c:v>0.1</c:v>
                </c:pt>
                <c:pt idx="234">
                  <c:v>0.6</c:v>
                </c:pt>
                <c:pt idx="235">
                  <c:v>0.7</c:v>
                </c:pt>
                <c:pt idx="236">
                  <c:v>0.1</c:v>
                </c:pt>
                <c:pt idx="237">
                  <c:v>0.4</c:v>
                </c:pt>
                <c:pt idx="238">
                  <c:v>0.1</c:v>
                </c:pt>
                <c:pt idx="239">
                  <c:v>0.1</c:v>
                </c:pt>
                <c:pt idx="240">
                  <c:v>0.7</c:v>
                </c:pt>
                <c:pt idx="241">
                  <c:v>0.1</c:v>
                </c:pt>
                <c:pt idx="242">
                  <c:v>0.5</c:v>
                </c:pt>
                <c:pt idx="243">
                  <c:v>59.7</c:v>
                </c:pt>
                <c:pt idx="244">
                  <c:v>0.1</c:v>
                </c:pt>
                <c:pt idx="245">
                  <c:v>0.2</c:v>
                </c:pt>
                <c:pt idx="246">
                  <c:v>0.1</c:v>
                </c:pt>
                <c:pt idx="247">
                  <c:v>0.5</c:v>
                </c:pt>
                <c:pt idx="248">
                  <c:v>0.7</c:v>
                </c:pt>
                <c:pt idx="249">
                  <c:v>0.1</c:v>
                </c:pt>
                <c:pt idx="250">
                  <c:v>0.5</c:v>
                </c:pt>
                <c:pt idx="251">
                  <c:v>39.1</c:v>
                </c:pt>
                <c:pt idx="252">
                  <c:v>0.1</c:v>
                </c:pt>
                <c:pt idx="253">
                  <c:v>0.7</c:v>
                </c:pt>
                <c:pt idx="254">
                  <c:v>0.1</c:v>
                </c:pt>
                <c:pt idx="255">
                  <c:v>0.5</c:v>
                </c:pt>
                <c:pt idx="256">
                  <c:v>0.8</c:v>
                </c:pt>
                <c:pt idx="257">
                  <c:v>0.1</c:v>
                </c:pt>
                <c:pt idx="258">
                  <c:v>0.7</c:v>
                </c:pt>
                <c:pt idx="259">
                  <c:v>0.1</c:v>
                </c:pt>
                <c:pt idx="260">
                  <c:v>0.5</c:v>
                </c:pt>
                <c:pt idx="261">
                  <c:v>0.7</c:v>
                </c:pt>
                <c:pt idx="262">
                  <c:v>0.1</c:v>
                </c:pt>
                <c:pt idx="263">
                  <c:v>0.4</c:v>
                </c:pt>
                <c:pt idx="264">
                  <c:v>2.9</c:v>
                </c:pt>
                <c:pt idx="265">
                  <c:v>0.3</c:v>
                </c:pt>
                <c:pt idx="266">
                  <c:v>0.7</c:v>
                </c:pt>
                <c:pt idx="267">
                  <c:v>0.1</c:v>
                </c:pt>
                <c:pt idx="268">
                  <c:v>0.5</c:v>
                </c:pt>
                <c:pt idx="269">
                  <c:v>48.7</c:v>
                </c:pt>
                <c:pt idx="270">
                  <c:v>0.1</c:v>
                </c:pt>
                <c:pt idx="271">
                  <c:v>0.6</c:v>
                </c:pt>
                <c:pt idx="272">
                  <c:v>0.1</c:v>
                </c:pt>
                <c:pt idx="273">
                  <c:v>0.5</c:v>
                </c:pt>
                <c:pt idx="274">
                  <c:v>0.8</c:v>
                </c:pt>
                <c:pt idx="275">
                  <c:v>0.1</c:v>
                </c:pt>
                <c:pt idx="276">
                  <c:v>0.1</c:v>
                </c:pt>
                <c:pt idx="277">
                  <c:v>0.1</c:v>
                </c:pt>
                <c:pt idx="278">
                  <c:v>0.5</c:v>
                </c:pt>
                <c:pt idx="279">
                  <c:v>0.7</c:v>
                </c:pt>
                <c:pt idx="280">
                  <c:v>0.1</c:v>
                </c:pt>
                <c:pt idx="281">
                  <c:v>0.5</c:v>
                </c:pt>
                <c:pt idx="282">
                  <c:v>47.1</c:v>
                </c:pt>
                <c:pt idx="283">
                  <c:v>0.1</c:v>
                </c:pt>
                <c:pt idx="284">
                  <c:v>2.0</c:v>
                </c:pt>
                <c:pt idx="285">
                  <c:v>0.1</c:v>
                </c:pt>
                <c:pt idx="286">
                  <c:v>0.4</c:v>
                </c:pt>
                <c:pt idx="287">
                  <c:v>0.6</c:v>
                </c:pt>
                <c:pt idx="288">
                  <c:v>0.1</c:v>
                </c:pt>
                <c:pt idx="289">
                  <c:v>0.1</c:v>
                </c:pt>
                <c:pt idx="290">
                  <c:v>0.1</c:v>
                </c:pt>
                <c:pt idx="291">
                  <c:v>0.5</c:v>
                </c:pt>
                <c:pt idx="292">
                  <c:v>0.7</c:v>
                </c:pt>
                <c:pt idx="293">
                  <c:v>0.1</c:v>
                </c:pt>
                <c:pt idx="294">
                  <c:v>0.5</c:v>
                </c:pt>
                <c:pt idx="295">
                  <c:v>39.1</c:v>
                </c:pt>
                <c:pt idx="296">
                  <c:v>0.1</c:v>
                </c:pt>
                <c:pt idx="297">
                  <c:v>0.8</c:v>
                </c:pt>
                <c:pt idx="298">
                  <c:v>0.1</c:v>
                </c:pt>
                <c:pt idx="299">
                  <c:v>0.5</c:v>
                </c:pt>
                <c:pt idx="300">
                  <c:v>2.0</c:v>
                </c:pt>
                <c:pt idx="301">
                  <c:v>0.1</c:v>
                </c:pt>
                <c:pt idx="302">
                  <c:v>0.1</c:v>
                </c:pt>
                <c:pt idx="303">
                  <c:v>0.1</c:v>
                </c:pt>
                <c:pt idx="304">
                  <c:v>0.5</c:v>
                </c:pt>
                <c:pt idx="305">
                  <c:v>0.7</c:v>
                </c:pt>
                <c:pt idx="306">
                  <c:v>0.1</c:v>
                </c:pt>
                <c:pt idx="307">
                  <c:v>0.1</c:v>
                </c:pt>
                <c:pt idx="308">
                  <c:v>0.1</c:v>
                </c:pt>
                <c:pt idx="309">
                  <c:v>0.5</c:v>
                </c:pt>
                <c:pt idx="310">
                  <c:v>0.6</c:v>
                </c:pt>
                <c:pt idx="311">
                  <c:v>0.1</c:v>
                </c:pt>
                <c:pt idx="312">
                  <c:v>0.5</c:v>
                </c:pt>
                <c:pt idx="313">
                  <c:v>41.3</c:v>
                </c:pt>
                <c:pt idx="314">
                  <c:v>0.1</c:v>
                </c:pt>
                <c:pt idx="315">
                  <c:v>0.6</c:v>
                </c:pt>
                <c:pt idx="316">
                  <c:v>0.1</c:v>
                </c:pt>
                <c:pt idx="317">
                  <c:v>0.5</c:v>
                </c:pt>
                <c:pt idx="318">
                  <c:v>0.6</c:v>
                </c:pt>
                <c:pt idx="319">
                  <c:v>0.1</c:v>
                </c:pt>
                <c:pt idx="320">
                  <c:v>0.1</c:v>
                </c:pt>
                <c:pt idx="321">
                  <c:v>0.1</c:v>
                </c:pt>
                <c:pt idx="322">
                  <c:v>0.5</c:v>
                </c:pt>
                <c:pt idx="323">
                  <c:v>0.6</c:v>
                </c:pt>
                <c:pt idx="324">
                  <c:v>0.3</c:v>
                </c:pt>
                <c:pt idx="325">
                  <c:v>0.1</c:v>
                </c:pt>
                <c:pt idx="326">
                  <c:v>0.1</c:v>
                </c:pt>
                <c:pt idx="327">
                  <c:v>0.4</c:v>
                </c:pt>
                <c:pt idx="328">
                  <c:v>0.7</c:v>
                </c:pt>
                <c:pt idx="329">
                  <c:v>0.1</c:v>
                </c:pt>
                <c:pt idx="330">
                  <c:v>0.1</c:v>
                </c:pt>
                <c:pt idx="331">
                  <c:v>0.1</c:v>
                </c:pt>
                <c:pt idx="332">
                  <c:v>0.5</c:v>
                </c:pt>
                <c:pt idx="333">
                  <c:v>0.6</c:v>
                </c:pt>
                <c:pt idx="334">
                  <c:v>0.1</c:v>
                </c:pt>
                <c:pt idx="335">
                  <c:v>0.4</c:v>
                </c:pt>
                <c:pt idx="336">
                  <c:v>33.7</c:v>
                </c:pt>
                <c:pt idx="337">
                  <c:v>0.4</c:v>
                </c:pt>
                <c:pt idx="338">
                  <c:v>0.6</c:v>
                </c:pt>
                <c:pt idx="339">
                  <c:v>0.1</c:v>
                </c:pt>
                <c:pt idx="340">
                  <c:v>0.5</c:v>
                </c:pt>
                <c:pt idx="341">
                  <c:v>0.7</c:v>
                </c:pt>
                <c:pt idx="342">
                  <c:v>0.1</c:v>
                </c:pt>
                <c:pt idx="343">
                  <c:v>0.1</c:v>
                </c:pt>
                <c:pt idx="344">
                  <c:v>17.5</c:v>
                </c:pt>
                <c:pt idx="345">
                  <c:v>0.5</c:v>
                </c:pt>
                <c:pt idx="346">
                  <c:v>0.7</c:v>
                </c:pt>
                <c:pt idx="347">
                  <c:v>0.1</c:v>
                </c:pt>
                <c:pt idx="348">
                  <c:v>0.5</c:v>
                </c:pt>
                <c:pt idx="349">
                  <c:v>61.5</c:v>
                </c:pt>
                <c:pt idx="350">
                  <c:v>0.1</c:v>
                </c:pt>
                <c:pt idx="351">
                  <c:v>0.8</c:v>
                </c:pt>
                <c:pt idx="352">
                  <c:v>0.1</c:v>
                </c:pt>
                <c:pt idx="353">
                  <c:v>0.5</c:v>
                </c:pt>
                <c:pt idx="354">
                  <c:v>2.3</c:v>
                </c:pt>
                <c:pt idx="355">
                  <c:v>0.1</c:v>
                </c:pt>
                <c:pt idx="356">
                  <c:v>0.1</c:v>
                </c:pt>
                <c:pt idx="357">
                  <c:v>0.1</c:v>
                </c:pt>
                <c:pt idx="358">
                  <c:v>0.5</c:v>
                </c:pt>
                <c:pt idx="359">
                  <c:v>0.7</c:v>
                </c:pt>
                <c:pt idx="360">
                  <c:v>0.3</c:v>
                </c:pt>
                <c:pt idx="361">
                  <c:v>0.5</c:v>
                </c:pt>
                <c:pt idx="362">
                  <c:v>58.9</c:v>
                </c:pt>
                <c:pt idx="363">
                  <c:v>0.1</c:v>
                </c:pt>
                <c:pt idx="364">
                  <c:v>0.4</c:v>
                </c:pt>
                <c:pt idx="365">
                  <c:v>0.1</c:v>
                </c:pt>
                <c:pt idx="366">
                  <c:v>0.5</c:v>
                </c:pt>
                <c:pt idx="367">
                  <c:v>0.7</c:v>
                </c:pt>
                <c:pt idx="368">
                  <c:v>0.1</c:v>
                </c:pt>
                <c:pt idx="369">
                  <c:v>0.1</c:v>
                </c:pt>
                <c:pt idx="370">
                  <c:v>0.1</c:v>
                </c:pt>
                <c:pt idx="371">
                  <c:v>0.4</c:v>
                </c:pt>
                <c:pt idx="372">
                  <c:v>0.6</c:v>
                </c:pt>
                <c:pt idx="373">
                  <c:v>0.1</c:v>
                </c:pt>
                <c:pt idx="374">
                  <c:v>0.5</c:v>
                </c:pt>
                <c:pt idx="375">
                  <c:v>55.7</c:v>
                </c:pt>
                <c:pt idx="376">
                  <c:v>0.1</c:v>
                </c:pt>
                <c:pt idx="377">
                  <c:v>0.7</c:v>
                </c:pt>
                <c:pt idx="378">
                  <c:v>0.1</c:v>
                </c:pt>
                <c:pt idx="379">
                  <c:v>0.5</c:v>
                </c:pt>
                <c:pt idx="380">
                  <c:v>0.7</c:v>
                </c:pt>
                <c:pt idx="381">
                  <c:v>0.1</c:v>
                </c:pt>
                <c:pt idx="382">
                  <c:v>0.2</c:v>
                </c:pt>
                <c:pt idx="383">
                  <c:v>19.9</c:v>
                </c:pt>
                <c:pt idx="384">
                  <c:v>0.5</c:v>
                </c:pt>
                <c:pt idx="385">
                  <c:v>0.8</c:v>
                </c:pt>
                <c:pt idx="386">
                  <c:v>0.2</c:v>
                </c:pt>
                <c:pt idx="387">
                  <c:v>0.5</c:v>
                </c:pt>
                <c:pt idx="388">
                  <c:v>0.7</c:v>
                </c:pt>
                <c:pt idx="389">
                  <c:v>0.1</c:v>
                </c:pt>
                <c:pt idx="390">
                  <c:v>0.1</c:v>
                </c:pt>
                <c:pt idx="391">
                  <c:v>0.2</c:v>
                </c:pt>
                <c:pt idx="392">
                  <c:v>0.5</c:v>
                </c:pt>
                <c:pt idx="393">
                  <c:v>0.7</c:v>
                </c:pt>
                <c:pt idx="394">
                  <c:v>0.1</c:v>
                </c:pt>
                <c:pt idx="395">
                  <c:v>0.1</c:v>
                </c:pt>
                <c:pt idx="396">
                  <c:v>43.3</c:v>
                </c:pt>
                <c:pt idx="397">
                  <c:v>0.5</c:v>
                </c:pt>
                <c:pt idx="398">
                  <c:v>0.7</c:v>
                </c:pt>
                <c:pt idx="399">
                  <c:v>0.1</c:v>
                </c:pt>
                <c:pt idx="400">
                  <c:v>0.5</c:v>
                </c:pt>
                <c:pt idx="401">
                  <c:v>0.6</c:v>
                </c:pt>
                <c:pt idx="402">
                  <c:v>0.1</c:v>
                </c:pt>
                <c:pt idx="403">
                  <c:v>0.1</c:v>
                </c:pt>
                <c:pt idx="404">
                  <c:v>0.1</c:v>
                </c:pt>
                <c:pt idx="405">
                  <c:v>0.5</c:v>
                </c:pt>
                <c:pt idx="406">
                  <c:v>0.6</c:v>
                </c:pt>
                <c:pt idx="407">
                  <c:v>0.1</c:v>
                </c:pt>
                <c:pt idx="408">
                  <c:v>0.1</c:v>
                </c:pt>
                <c:pt idx="409">
                  <c:v>50.3</c:v>
                </c:pt>
                <c:pt idx="410">
                  <c:v>0.4</c:v>
                </c:pt>
                <c:pt idx="411">
                  <c:v>1.0</c:v>
                </c:pt>
                <c:pt idx="412">
                  <c:v>0.1</c:v>
                </c:pt>
                <c:pt idx="413">
                  <c:v>0.5</c:v>
                </c:pt>
                <c:pt idx="414">
                  <c:v>0.7</c:v>
                </c:pt>
                <c:pt idx="415">
                  <c:v>0.1</c:v>
                </c:pt>
                <c:pt idx="416">
                  <c:v>0.2</c:v>
                </c:pt>
                <c:pt idx="417">
                  <c:v>6.1</c:v>
                </c:pt>
                <c:pt idx="418">
                  <c:v>0.5</c:v>
                </c:pt>
                <c:pt idx="419">
                  <c:v>0.8</c:v>
                </c:pt>
                <c:pt idx="420">
                  <c:v>0.1</c:v>
                </c:pt>
                <c:pt idx="421">
                  <c:v>0.3</c:v>
                </c:pt>
                <c:pt idx="422">
                  <c:v>31.9</c:v>
                </c:pt>
                <c:pt idx="423">
                  <c:v>0.5</c:v>
                </c:pt>
                <c:pt idx="424">
                  <c:v>0.8</c:v>
                </c:pt>
                <c:pt idx="425">
                  <c:v>0.1</c:v>
                </c:pt>
                <c:pt idx="426">
                  <c:v>0.1</c:v>
                </c:pt>
                <c:pt idx="427">
                  <c:v>55.3</c:v>
                </c:pt>
                <c:pt idx="428">
                  <c:v>0.5</c:v>
                </c:pt>
                <c:pt idx="429">
                  <c:v>0.7</c:v>
                </c:pt>
                <c:pt idx="430">
                  <c:v>0.1</c:v>
                </c:pt>
                <c:pt idx="431">
                  <c:v>0.5</c:v>
                </c:pt>
                <c:pt idx="432">
                  <c:v>0.7</c:v>
                </c:pt>
                <c:pt idx="433">
                  <c:v>0.1</c:v>
                </c:pt>
                <c:pt idx="434">
                  <c:v>0.2</c:v>
                </c:pt>
                <c:pt idx="435">
                  <c:v>7.7</c:v>
                </c:pt>
                <c:pt idx="436">
                  <c:v>0.5</c:v>
                </c:pt>
                <c:pt idx="437">
                  <c:v>0.7</c:v>
                </c:pt>
                <c:pt idx="438">
                  <c:v>0.1</c:v>
                </c:pt>
                <c:pt idx="439">
                  <c:v>0.1</c:v>
                </c:pt>
                <c:pt idx="440">
                  <c:v>0.6</c:v>
                </c:pt>
                <c:pt idx="441">
                  <c:v>0.4</c:v>
                </c:pt>
                <c:pt idx="442">
                  <c:v>0.3</c:v>
                </c:pt>
                <c:pt idx="443">
                  <c:v>0.1</c:v>
                </c:pt>
                <c:pt idx="444">
                  <c:v>0.5</c:v>
                </c:pt>
                <c:pt idx="445">
                  <c:v>0.7</c:v>
                </c:pt>
                <c:pt idx="446">
                  <c:v>0.1</c:v>
                </c:pt>
                <c:pt idx="447">
                  <c:v>0.2</c:v>
                </c:pt>
                <c:pt idx="448">
                  <c:v>50.1</c:v>
                </c:pt>
                <c:pt idx="449">
                  <c:v>0.5</c:v>
                </c:pt>
                <c:pt idx="450">
                  <c:v>0.8</c:v>
                </c:pt>
                <c:pt idx="451">
                  <c:v>0.1</c:v>
                </c:pt>
                <c:pt idx="452">
                  <c:v>0.1</c:v>
                </c:pt>
                <c:pt idx="453">
                  <c:v>0.6</c:v>
                </c:pt>
                <c:pt idx="454">
                  <c:v>0.5</c:v>
                </c:pt>
                <c:pt idx="455">
                  <c:v>0.2</c:v>
                </c:pt>
                <c:pt idx="456">
                  <c:v>23.7</c:v>
                </c:pt>
                <c:pt idx="457">
                  <c:v>0.4</c:v>
                </c:pt>
                <c:pt idx="458">
                  <c:v>0.0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0.2</c:v>
                </c:pt>
                <c:pt idx="3">
                  <c:v>0.1</c:v>
                </c:pt>
                <c:pt idx="4">
                  <c:v>0.1</c:v>
                </c:pt>
                <c:pt idx="5">
                  <c:v>0.2</c:v>
                </c:pt>
                <c:pt idx="6">
                  <c:v>1.7</c:v>
                </c:pt>
                <c:pt idx="7">
                  <c:v>0.1</c:v>
                </c:pt>
                <c:pt idx="8">
                  <c:v>0.2</c:v>
                </c:pt>
                <c:pt idx="9">
                  <c:v>0.1</c:v>
                </c:pt>
                <c:pt idx="10">
                  <c:v>0.1</c:v>
                </c:pt>
                <c:pt idx="11">
                  <c:v>1.1</c:v>
                </c:pt>
                <c:pt idx="12">
                  <c:v>0.1</c:v>
                </c:pt>
                <c:pt idx="13">
                  <c:v>0.2</c:v>
                </c:pt>
                <c:pt idx="14">
                  <c:v>1.1</c:v>
                </c:pt>
                <c:pt idx="15">
                  <c:v>0.1</c:v>
                </c:pt>
                <c:pt idx="16">
                  <c:v>0.2</c:v>
                </c:pt>
                <c:pt idx="17">
                  <c:v>0.1</c:v>
                </c:pt>
                <c:pt idx="18">
                  <c:v>0.1</c:v>
                </c:pt>
                <c:pt idx="19">
                  <c:v>1.1</c:v>
                </c:pt>
                <c:pt idx="20">
                  <c:v>0.1</c:v>
                </c:pt>
                <c:pt idx="21">
                  <c:v>0.1</c:v>
                </c:pt>
                <c:pt idx="22">
                  <c:v>35.8</c:v>
                </c:pt>
                <c:pt idx="23">
                  <c:v>0.1</c:v>
                </c:pt>
                <c:pt idx="24">
                  <c:v>1.0</c:v>
                </c:pt>
                <c:pt idx="25">
                  <c:v>0.1</c:v>
                </c:pt>
                <c:pt idx="26">
                  <c:v>0.1</c:v>
                </c:pt>
                <c:pt idx="27">
                  <c:v>1.0</c:v>
                </c:pt>
                <c:pt idx="28">
                  <c:v>0.1</c:v>
                </c:pt>
                <c:pt idx="29">
                  <c:v>0.1</c:v>
                </c:pt>
                <c:pt idx="30">
                  <c:v>13.5</c:v>
                </c:pt>
                <c:pt idx="31">
                  <c:v>0.1</c:v>
                </c:pt>
                <c:pt idx="32">
                  <c:v>1.0</c:v>
                </c:pt>
                <c:pt idx="33">
                  <c:v>0.1</c:v>
                </c:pt>
                <c:pt idx="34">
                  <c:v>0.1</c:v>
                </c:pt>
                <c:pt idx="35">
                  <c:v>1.1</c:v>
                </c:pt>
                <c:pt idx="36">
                  <c:v>0.1</c:v>
                </c:pt>
                <c:pt idx="37">
                  <c:v>0.1</c:v>
                </c:pt>
                <c:pt idx="38">
                  <c:v>24.5</c:v>
                </c:pt>
                <c:pt idx="39">
                  <c:v>0.3</c:v>
                </c:pt>
                <c:pt idx="40">
                  <c:v>1.2</c:v>
                </c:pt>
                <c:pt idx="41">
                  <c:v>0.2</c:v>
                </c:pt>
                <c:pt idx="42">
                  <c:v>0.1</c:v>
                </c:pt>
                <c:pt idx="43">
                  <c:v>1.3</c:v>
                </c:pt>
                <c:pt idx="44">
                  <c:v>0.1</c:v>
                </c:pt>
                <c:pt idx="45">
                  <c:v>0.1</c:v>
                </c:pt>
                <c:pt idx="46">
                  <c:v>33.5</c:v>
                </c:pt>
                <c:pt idx="47">
                  <c:v>0.3</c:v>
                </c:pt>
                <c:pt idx="48">
                  <c:v>1.3</c:v>
                </c:pt>
                <c:pt idx="49">
                  <c:v>0.1</c:v>
                </c:pt>
                <c:pt idx="50">
                  <c:v>0.1</c:v>
                </c:pt>
                <c:pt idx="51">
                  <c:v>1.1</c:v>
                </c:pt>
                <c:pt idx="52">
                  <c:v>0.1</c:v>
                </c:pt>
                <c:pt idx="53">
                  <c:v>0.2</c:v>
                </c:pt>
                <c:pt idx="54">
                  <c:v>51.5</c:v>
                </c:pt>
                <c:pt idx="55">
                  <c:v>0.1</c:v>
                </c:pt>
                <c:pt idx="56">
                  <c:v>1.1</c:v>
                </c:pt>
                <c:pt idx="57">
                  <c:v>0.1</c:v>
                </c:pt>
                <c:pt idx="58">
                  <c:v>0.1</c:v>
                </c:pt>
                <c:pt idx="59">
                  <c:v>1.1</c:v>
                </c:pt>
                <c:pt idx="60">
                  <c:v>0.1</c:v>
                </c:pt>
                <c:pt idx="61">
                  <c:v>0.2</c:v>
                </c:pt>
                <c:pt idx="62">
                  <c:v>0.1</c:v>
                </c:pt>
                <c:pt idx="63">
                  <c:v>0.1</c:v>
                </c:pt>
                <c:pt idx="64">
                  <c:v>1.1</c:v>
                </c:pt>
                <c:pt idx="65">
                  <c:v>0.1</c:v>
                </c:pt>
                <c:pt idx="66">
                  <c:v>0.1</c:v>
                </c:pt>
                <c:pt idx="67">
                  <c:v>0.1</c:v>
                </c:pt>
                <c:pt idx="68">
                  <c:v>0.1</c:v>
                </c:pt>
                <c:pt idx="69">
                  <c:v>1.3</c:v>
                </c:pt>
                <c:pt idx="70">
                  <c:v>0.1</c:v>
                </c:pt>
                <c:pt idx="71">
                  <c:v>0.1</c:v>
                </c:pt>
                <c:pt idx="72">
                  <c:v>0.2</c:v>
                </c:pt>
                <c:pt idx="73">
                  <c:v>0.1</c:v>
                </c:pt>
                <c:pt idx="74">
                  <c:v>1.0</c:v>
                </c:pt>
                <c:pt idx="75">
                  <c:v>0.1</c:v>
                </c:pt>
                <c:pt idx="76">
                  <c:v>0.1</c:v>
                </c:pt>
                <c:pt idx="77">
                  <c:v>50.4</c:v>
                </c:pt>
                <c:pt idx="78">
                  <c:v>0.1</c:v>
                </c:pt>
                <c:pt idx="79">
                  <c:v>0.1</c:v>
                </c:pt>
                <c:pt idx="80">
                  <c:v>0.1</c:v>
                </c:pt>
                <c:pt idx="81">
                  <c:v>0.3</c:v>
                </c:pt>
                <c:pt idx="82">
                  <c:v>1.1</c:v>
                </c:pt>
                <c:pt idx="83">
                  <c:v>0.1</c:v>
                </c:pt>
                <c:pt idx="84">
                  <c:v>0.1</c:v>
                </c:pt>
                <c:pt idx="85">
                  <c:v>45.7</c:v>
                </c:pt>
                <c:pt idx="86">
                  <c:v>0.1</c:v>
                </c:pt>
                <c:pt idx="87">
                  <c:v>0.3</c:v>
                </c:pt>
                <c:pt idx="88">
                  <c:v>0.1</c:v>
                </c:pt>
                <c:pt idx="89">
                  <c:v>0.2</c:v>
                </c:pt>
                <c:pt idx="90">
                  <c:v>1.1</c:v>
                </c:pt>
                <c:pt idx="91">
                  <c:v>0.1</c:v>
                </c:pt>
                <c:pt idx="92">
                  <c:v>0.1</c:v>
                </c:pt>
                <c:pt idx="93">
                  <c:v>41.3</c:v>
                </c:pt>
                <c:pt idx="94">
                  <c:v>0.1</c:v>
                </c:pt>
                <c:pt idx="95">
                  <c:v>1.0</c:v>
                </c:pt>
                <c:pt idx="96">
                  <c:v>0.1</c:v>
                </c:pt>
                <c:pt idx="97">
                  <c:v>0.1</c:v>
                </c:pt>
                <c:pt idx="98">
                  <c:v>1.1</c:v>
                </c:pt>
                <c:pt idx="99">
                  <c:v>0.4</c:v>
                </c:pt>
                <c:pt idx="100">
                  <c:v>0.2</c:v>
                </c:pt>
                <c:pt idx="101">
                  <c:v>0.1</c:v>
                </c:pt>
                <c:pt idx="102">
                  <c:v>0.1</c:v>
                </c:pt>
                <c:pt idx="103">
                  <c:v>52.7</c:v>
                </c:pt>
                <c:pt idx="104">
                  <c:v>0.1</c:v>
                </c:pt>
                <c:pt idx="105">
                  <c:v>1.1</c:v>
                </c:pt>
                <c:pt idx="106">
                  <c:v>0.7</c:v>
                </c:pt>
                <c:pt idx="107">
                  <c:v>0.1</c:v>
                </c:pt>
                <c:pt idx="108">
                  <c:v>33.3</c:v>
                </c:pt>
                <c:pt idx="109">
                  <c:v>0.1</c:v>
                </c:pt>
                <c:pt idx="110">
                  <c:v>1.1</c:v>
                </c:pt>
                <c:pt idx="111">
                  <c:v>0.1</c:v>
                </c:pt>
                <c:pt idx="112">
                  <c:v>0.1</c:v>
                </c:pt>
                <c:pt idx="113">
                  <c:v>61.3</c:v>
                </c:pt>
                <c:pt idx="114">
                  <c:v>0.2</c:v>
                </c:pt>
                <c:pt idx="115">
                  <c:v>1.2</c:v>
                </c:pt>
                <c:pt idx="116">
                  <c:v>0.1</c:v>
                </c:pt>
                <c:pt idx="117">
                  <c:v>0.1</c:v>
                </c:pt>
                <c:pt idx="118">
                  <c:v>0.2</c:v>
                </c:pt>
                <c:pt idx="119">
                  <c:v>0.1</c:v>
                </c:pt>
                <c:pt idx="120">
                  <c:v>1.0</c:v>
                </c:pt>
                <c:pt idx="121">
                  <c:v>0.1</c:v>
                </c:pt>
                <c:pt idx="122">
                  <c:v>0.1</c:v>
                </c:pt>
                <c:pt idx="123">
                  <c:v>34.0</c:v>
                </c:pt>
                <c:pt idx="124">
                  <c:v>0.1</c:v>
                </c:pt>
                <c:pt idx="125">
                  <c:v>1.4</c:v>
                </c:pt>
                <c:pt idx="126">
                  <c:v>0.1</c:v>
                </c:pt>
                <c:pt idx="127">
                  <c:v>0.1</c:v>
                </c:pt>
                <c:pt idx="128">
                  <c:v>2.6</c:v>
                </c:pt>
                <c:pt idx="129">
                  <c:v>0.1</c:v>
                </c:pt>
                <c:pt idx="130">
                  <c:v>1.5</c:v>
                </c:pt>
                <c:pt idx="131">
                  <c:v>0.2</c:v>
                </c:pt>
                <c:pt idx="132">
                  <c:v>0.2</c:v>
                </c:pt>
                <c:pt idx="133">
                  <c:v>1.1</c:v>
                </c:pt>
                <c:pt idx="134">
                  <c:v>0.1</c:v>
                </c:pt>
                <c:pt idx="135">
                  <c:v>0.1</c:v>
                </c:pt>
                <c:pt idx="136">
                  <c:v>0.1</c:v>
                </c:pt>
                <c:pt idx="137">
                  <c:v>0.1</c:v>
                </c:pt>
                <c:pt idx="138">
                  <c:v>1.1</c:v>
                </c:pt>
                <c:pt idx="139">
                  <c:v>0.3</c:v>
                </c:pt>
                <c:pt idx="140">
                  <c:v>0.2</c:v>
                </c:pt>
                <c:pt idx="141">
                  <c:v>47.5</c:v>
                </c:pt>
                <c:pt idx="142">
                  <c:v>0.1</c:v>
                </c:pt>
                <c:pt idx="143">
                  <c:v>1.1</c:v>
                </c:pt>
                <c:pt idx="144">
                  <c:v>0.1</c:v>
                </c:pt>
                <c:pt idx="145">
                  <c:v>0.1</c:v>
                </c:pt>
                <c:pt idx="146">
                  <c:v>1.0</c:v>
                </c:pt>
                <c:pt idx="147">
                  <c:v>0.1</c:v>
                </c:pt>
                <c:pt idx="148">
                  <c:v>0.2</c:v>
                </c:pt>
                <c:pt idx="149">
                  <c:v>25.2</c:v>
                </c:pt>
                <c:pt idx="150">
                  <c:v>0.1</c:v>
                </c:pt>
                <c:pt idx="151">
                  <c:v>1.0</c:v>
                </c:pt>
                <c:pt idx="152">
                  <c:v>0.2</c:v>
                </c:pt>
                <c:pt idx="153">
                  <c:v>0.1</c:v>
                </c:pt>
                <c:pt idx="154">
                  <c:v>1.5</c:v>
                </c:pt>
                <c:pt idx="155">
                  <c:v>0.1</c:v>
                </c:pt>
                <c:pt idx="156">
                  <c:v>0.2</c:v>
                </c:pt>
                <c:pt idx="157">
                  <c:v>6.6</c:v>
                </c:pt>
                <c:pt idx="158">
                  <c:v>0.1</c:v>
                </c:pt>
                <c:pt idx="159">
                  <c:v>1.2</c:v>
                </c:pt>
                <c:pt idx="160">
                  <c:v>0.1</c:v>
                </c:pt>
                <c:pt idx="161">
                  <c:v>0.1</c:v>
                </c:pt>
                <c:pt idx="162">
                  <c:v>1.0</c:v>
                </c:pt>
                <c:pt idx="163">
                  <c:v>0.1</c:v>
                </c:pt>
                <c:pt idx="164">
                  <c:v>0.1</c:v>
                </c:pt>
                <c:pt idx="165">
                  <c:v>0.2</c:v>
                </c:pt>
                <c:pt idx="166">
                  <c:v>0.1</c:v>
                </c:pt>
                <c:pt idx="167">
                  <c:v>1.1</c:v>
                </c:pt>
                <c:pt idx="168">
                  <c:v>0.1</c:v>
                </c:pt>
                <c:pt idx="169">
                  <c:v>0.1</c:v>
                </c:pt>
                <c:pt idx="170">
                  <c:v>28.7</c:v>
                </c:pt>
                <c:pt idx="171">
                  <c:v>0.1</c:v>
                </c:pt>
                <c:pt idx="172">
                  <c:v>1.2</c:v>
                </c:pt>
                <c:pt idx="173">
                  <c:v>0.2</c:v>
                </c:pt>
                <c:pt idx="174">
                  <c:v>0.1</c:v>
                </c:pt>
                <c:pt idx="175">
                  <c:v>1.0</c:v>
                </c:pt>
                <c:pt idx="176">
                  <c:v>0.1</c:v>
                </c:pt>
                <c:pt idx="177">
                  <c:v>0.3</c:v>
                </c:pt>
                <c:pt idx="178">
                  <c:v>0.2</c:v>
                </c:pt>
                <c:pt idx="179">
                  <c:v>0.2</c:v>
                </c:pt>
                <c:pt idx="180">
                  <c:v>51.9</c:v>
                </c:pt>
                <c:pt idx="181">
                  <c:v>0.1</c:v>
                </c:pt>
                <c:pt idx="182">
                  <c:v>1.1</c:v>
                </c:pt>
                <c:pt idx="183">
                  <c:v>0.2</c:v>
                </c:pt>
                <c:pt idx="184">
                  <c:v>0.1</c:v>
                </c:pt>
                <c:pt idx="185">
                  <c:v>1.1</c:v>
                </c:pt>
                <c:pt idx="186">
                  <c:v>0.1</c:v>
                </c:pt>
                <c:pt idx="187">
                  <c:v>0.1</c:v>
                </c:pt>
                <c:pt idx="188">
                  <c:v>14.8</c:v>
                </c:pt>
                <c:pt idx="189">
                  <c:v>0.1</c:v>
                </c:pt>
                <c:pt idx="190">
                  <c:v>1.0</c:v>
                </c:pt>
                <c:pt idx="191">
                  <c:v>0.1</c:v>
                </c:pt>
                <c:pt idx="192">
                  <c:v>0.1</c:v>
                </c:pt>
                <c:pt idx="193">
                  <c:v>62.9</c:v>
                </c:pt>
                <c:pt idx="194">
                  <c:v>0.2</c:v>
                </c:pt>
                <c:pt idx="195">
                  <c:v>1.6</c:v>
                </c:pt>
                <c:pt idx="196">
                  <c:v>0.1</c:v>
                </c:pt>
                <c:pt idx="197">
                  <c:v>0.1</c:v>
                </c:pt>
                <c:pt idx="198">
                  <c:v>57.2</c:v>
                </c:pt>
                <c:pt idx="199">
                  <c:v>0.2</c:v>
                </c:pt>
                <c:pt idx="200">
                  <c:v>1.6</c:v>
                </c:pt>
                <c:pt idx="201">
                  <c:v>0.2</c:v>
                </c:pt>
                <c:pt idx="202">
                  <c:v>0.1</c:v>
                </c:pt>
                <c:pt idx="203">
                  <c:v>0.8</c:v>
                </c:pt>
                <c:pt idx="204">
                  <c:v>0.1</c:v>
                </c:pt>
                <c:pt idx="205">
                  <c:v>1.1</c:v>
                </c:pt>
                <c:pt idx="206">
                  <c:v>0.3</c:v>
                </c:pt>
                <c:pt idx="207">
                  <c:v>0.1</c:v>
                </c:pt>
                <c:pt idx="208">
                  <c:v>1.1</c:v>
                </c:pt>
                <c:pt idx="209">
                  <c:v>0.1</c:v>
                </c:pt>
                <c:pt idx="210">
                  <c:v>0.2</c:v>
                </c:pt>
                <c:pt idx="211">
                  <c:v>0.2</c:v>
                </c:pt>
                <c:pt idx="212">
                  <c:v>0.1</c:v>
                </c:pt>
                <c:pt idx="213">
                  <c:v>1.0</c:v>
                </c:pt>
                <c:pt idx="214">
                  <c:v>0.1</c:v>
                </c:pt>
                <c:pt idx="215">
                  <c:v>0.2</c:v>
                </c:pt>
                <c:pt idx="216">
                  <c:v>48.4</c:v>
                </c:pt>
                <c:pt idx="217">
                  <c:v>0.1</c:v>
                </c:pt>
                <c:pt idx="218">
                  <c:v>1.7</c:v>
                </c:pt>
                <c:pt idx="219">
                  <c:v>0.1</c:v>
                </c:pt>
                <c:pt idx="220">
                  <c:v>0.1</c:v>
                </c:pt>
                <c:pt idx="221">
                  <c:v>1.1</c:v>
                </c:pt>
                <c:pt idx="222">
                  <c:v>0.1</c:v>
                </c:pt>
                <c:pt idx="223">
                  <c:v>0.3</c:v>
                </c:pt>
                <c:pt idx="224">
                  <c:v>1.5</c:v>
                </c:pt>
                <c:pt idx="225">
                  <c:v>0.1</c:v>
                </c:pt>
                <c:pt idx="226">
                  <c:v>1.0</c:v>
                </c:pt>
                <c:pt idx="227">
                  <c:v>0.2</c:v>
                </c:pt>
                <c:pt idx="228">
                  <c:v>0.2</c:v>
                </c:pt>
                <c:pt idx="229">
                  <c:v>1.1</c:v>
                </c:pt>
                <c:pt idx="230">
                  <c:v>0.1</c:v>
                </c:pt>
                <c:pt idx="231">
                  <c:v>0.1</c:v>
                </c:pt>
                <c:pt idx="232">
                  <c:v>0.2</c:v>
                </c:pt>
                <c:pt idx="233">
                  <c:v>0.1</c:v>
                </c:pt>
                <c:pt idx="234">
                  <c:v>1.2</c:v>
                </c:pt>
                <c:pt idx="235">
                  <c:v>0.2</c:v>
                </c:pt>
                <c:pt idx="236">
                  <c:v>0.1</c:v>
                </c:pt>
                <c:pt idx="237">
                  <c:v>2.0</c:v>
                </c:pt>
                <c:pt idx="238">
                  <c:v>0.1</c:v>
                </c:pt>
                <c:pt idx="239">
                  <c:v>0.1</c:v>
                </c:pt>
                <c:pt idx="240">
                  <c:v>0.3</c:v>
                </c:pt>
                <c:pt idx="241">
                  <c:v>0.1</c:v>
                </c:pt>
                <c:pt idx="242">
                  <c:v>1.0</c:v>
                </c:pt>
                <c:pt idx="243">
                  <c:v>0.1</c:v>
                </c:pt>
                <c:pt idx="244">
                  <c:v>0.1</c:v>
                </c:pt>
                <c:pt idx="245">
                  <c:v>30.9</c:v>
                </c:pt>
                <c:pt idx="246">
                  <c:v>0.2</c:v>
                </c:pt>
                <c:pt idx="247">
                  <c:v>1.1</c:v>
                </c:pt>
                <c:pt idx="248">
                  <c:v>0.3</c:v>
                </c:pt>
                <c:pt idx="249">
                  <c:v>0.1</c:v>
                </c:pt>
                <c:pt idx="250">
                  <c:v>1.8</c:v>
                </c:pt>
                <c:pt idx="251">
                  <c:v>0.1</c:v>
                </c:pt>
                <c:pt idx="252">
                  <c:v>0.2</c:v>
                </c:pt>
                <c:pt idx="253">
                  <c:v>5.9</c:v>
                </c:pt>
                <c:pt idx="254">
                  <c:v>0.1</c:v>
                </c:pt>
                <c:pt idx="255">
                  <c:v>1.1</c:v>
                </c:pt>
                <c:pt idx="256">
                  <c:v>0.3</c:v>
                </c:pt>
                <c:pt idx="257">
                  <c:v>0.1</c:v>
                </c:pt>
                <c:pt idx="258">
                  <c:v>15.5</c:v>
                </c:pt>
                <c:pt idx="259">
                  <c:v>0.1</c:v>
                </c:pt>
                <c:pt idx="260">
                  <c:v>1.1</c:v>
                </c:pt>
                <c:pt idx="261">
                  <c:v>0.1</c:v>
                </c:pt>
                <c:pt idx="262">
                  <c:v>0.1</c:v>
                </c:pt>
                <c:pt idx="263">
                  <c:v>1.0</c:v>
                </c:pt>
                <c:pt idx="264">
                  <c:v>0.1</c:v>
                </c:pt>
                <c:pt idx="265">
                  <c:v>0.4</c:v>
                </c:pt>
                <c:pt idx="266">
                  <c:v>0.2</c:v>
                </c:pt>
                <c:pt idx="267">
                  <c:v>0.1</c:v>
                </c:pt>
                <c:pt idx="268">
                  <c:v>1.1</c:v>
                </c:pt>
                <c:pt idx="269">
                  <c:v>0.1</c:v>
                </c:pt>
                <c:pt idx="270">
                  <c:v>0.1</c:v>
                </c:pt>
                <c:pt idx="271">
                  <c:v>9.5</c:v>
                </c:pt>
                <c:pt idx="272">
                  <c:v>0.1</c:v>
                </c:pt>
                <c:pt idx="273">
                  <c:v>1.0</c:v>
                </c:pt>
                <c:pt idx="274">
                  <c:v>0.2</c:v>
                </c:pt>
                <c:pt idx="275">
                  <c:v>0.1</c:v>
                </c:pt>
                <c:pt idx="276">
                  <c:v>51.3</c:v>
                </c:pt>
                <c:pt idx="277">
                  <c:v>0.1</c:v>
                </c:pt>
                <c:pt idx="278">
                  <c:v>1.8</c:v>
                </c:pt>
                <c:pt idx="279">
                  <c:v>0.1</c:v>
                </c:pt>
                <c:pt idx="280">
                  <c:v>0.2</c:v>
                </c:pt>
                <c:pt idx="281">
                  <c:v>1.2</c:v>
                </c:pt>
                <c:pt idx="282">
                  <c:v>0.1</c:v>
                </c:pt>
                <c:pt idx="283">
                  <c:v>0.1</c:v>
                </c:pt>
                <c:pt idx="284">
                  <c:v>0.1</c:v>
                </c:pt>
                <c:pt idx="285">
                  <c:v>0.1</c:v>
                </c:pt>
                <c:pt idx="286">
                  <c:v>1.0</c:v>
                </c:pt>
                <c:pt idx="287">
                  <c:v>0.2</c:v>
                </c:pt>
                <c:pt idx="288">
                  <c:v>0.1</c:v>
                </c:pt>
                <c:pt idx="289">
                  <c:v>34.6</c:v>
                </c:pt>
                <c:pt idx="290">
                  <c:v>0.2</c:v>
                </c:pt>
                <c:pt idx="291">
                  <c:v>1.8</c:v>
                </c:pt>
                <c:pt idx="292">
                  <c:v>0.2</c:v>
                </c:pt>
                <c:pt idx="293">
                  <c:v>0.2</c:v>
                </c:pt>
                <c:pt idx="294">
                  <c:v>1.1</c:v>
                </c:pt>
                <c:pt idx="295">
                  <c:v>0.1</c:v>
                </c:pt>
                <c:pt idx="296">
                  <c:v>0.2</c:v>
                </c:pt>
                <c:pt idx="297">
                  <c:v>0.1</c:v>
                </c:pt>
                <c:pt idx="298">
                  <c:v>0.1</c:v>
                </c:pt>
                <c:pt idx="299">
                  <c:v>2.0</c:v>
                </c:pt>
                <c:pt idx="300">
                  <c:v>0.2</c:v>
                </c:pt>
                <c:pt idx="301">
                  <c:v>0.2</c:v>
                </c:pt>
                <c:pt idx="302">
                  <c:v>12.7</c:v>
                </c:pt>
                <c:pt idx="303">
                  <c:v>0.2</c:v>
                </c:pt>
                <c:pt idx="304">
                  <c:v>1.1</c:v>
                </c:pt>
                <c:pt idx="305">
                  <c:v>0.2</c:v>
                </c:pt>
                <c:pt idx="306">
                  <c:v>0.2</c:v>
                </c:pt>
                <c:pt idx="307">
                  <c:v>48.9</c:v>
                </c:pt>
                <c:pt idx="308">
                  <c:v>0.1</c:v>
                </c:pt>
                <c:pt idx="309">
                  <c:v>1.0</c:v>
                </c:pt>
                <c:pt idx="310">
                  <c:v>0.1</c:v>
                </c:pt>
                <c:pt idx="311">
                  <c:v>0.1</c:v>
                </c:pt>
                <c:pt idx="312">
                  <c:v>1.1</c:v>
                </c:pt>
                <c:pt idx="313">
                  <c:v>0.1</c:v>
                </c:pt>
                <c:pt idx="314">
                  <c:v>0.2</c:v>
                </c:pt>
                <c:pt idx="315">
                  <c:v>0.2</c:v>
                </c:pt>
                <c:pt idx="316">
                  <c:v>0.1</c:v>
                </c:pt>
                <c:pt idx="317">
                  <c:v>1.1</c:v>
                </c:pt>
                <c:pt idx="318">
                  <c:v>0.2</c:v>
                </c:pt>
                <c:pt idx="319">
                  <c:v>0.2</c:v>
                </c:pt>
                <c:pt idx="320">
                  <c:v>19.1</c:v>
                </c:pt>
                <c:pt idx="321">
                  <c:v>0.1</c:v>
                </c:pt>
                <c:pt idx="322">
                  <c:v>1.1</c:v>
                </c:pt>
                <c:pt idx="323">
                  <c:v>0.1</c:v>
                </c:pt>
                <c:pt idx="324">
                  <c:v>0.3</c:v>
                </c:pt>
                <c:pt idx="325">
                  <c:v>1.6</c:v>
                </c:pt>
                <c:pt idx="326">
                  <c:v>0.1</c:v>
                </c:pt>
                <c:pt idx="327">
                  <c:v>1.0</c:v>
                </c:pt>
                <c:pt idx="328">
                  <c:v>0.2</c:v>
                </c:pt>
                <c:pt idx="329">
                  <c:v>0.1</c:v>
                </c:pt>
                <c:pt idx="330">
                  <c:v>0.1</c:v>
                </c:pt>
                <c:pt idx="331">
                  <c:v>0.1</c:v>
                </c:pt>
                <c:pt idx="332">
                  <c:v>1.0</c:v>
                </c:pt>
                <c:pt idx="333">
                  <c:v>0.2</c:v>
                </c:pt>
                <c:pt idx="334">
                  <c:v>0.1</c:v>
                </c:pt>
                <c:pt idx="335">
                  <c:v>0.8</c:v>
                </c:pt>
                <c:pt idx="336">
                  <c:v>0.2</c:v>
                </c:pt>
                <c:pt idx="337">
                  <c:v>0.4</c:v>
                </c:pt>
                <c:pt idx="338">
                  <c:v>0.2</c:v>
                </c:pt>
                <c:pt idx="339">
                  <c:v>0.1</c:v>
                </c:pt>
                <c:pt idx="340">
                  <c:v>1.0</c:v>
                </c:pt>
                <c:pt idx="341">
                  <c:v>0.2</c:v>
                </c:pt>
                <c:pt idx="342">
                  <c:v>0.1</c:v>
                </c:pt>
                <c:pt idx="343">
                  <c:v>26.7</c:v>
                </c:pt>
                <c:pt idx="344">
                  <c:v>0.1</c:v>
                </c:pt>
                <c:pt idx="345">
                  <c:v>1.2</c:v>
                </c:pt>
                <c:pt idx="346">
                  <c:v>0.2</c:v>
                </c:pt>
                <c:pt idx="347">
                  <c:v>0.1</c:v>
                </c:pt>
                <c:pt idx="348">
                  <c:v>1.0</c:v>
                </c:pt>
                <c:pt idx="349">
                  <c:v>0.2</c:v>
                </c:pt>
                <c:pt idx="350">
                  <c:v>0.2</c:v>
                </c:pt>
                <c:pt idx="351">
                  <c:v>0.1</c:v>
                </c:pt>
                <c:pt idx="352">
                  <c:v>0.1</c:v>
                </c:pt>
                <c:pt idx="353">
                  <c:v>1.1</c:v>
                </c:pt>
                <c:pt idx="354">
                  <c:v>0.1</c:v>
                </c:pt>
                <c:pt idx="355">
                  <c:v>0.2</c:v>
                </c:pt>
                <c:pt idx="356">
                  <c:v>7.9</c:v>
                </c:pt>
                <c:pt idx="357">
                  <c:v>0.2</c:v>
                </c:pt>
                <c:pt idx="358">
                  <c:v>2.0</c:v>
                </c:pt>
                <c:pt idx="359">
                  <c:v>0.2</c:v>
                </c:pt>
                <c:pt idx="360">
                  <c:v>0.3</c:v>
                </c:pt>
                <c:pt idx="361">
                  <c:v>1.0</c:v>
                </c:pt>
                <c:pt idx="362">
                  <c:v>0.2</c:v>
                </c:pt>
                <c:pt idx="363">
                  <c:v>0.2</c:v>
                </c:pt>
                <c:pt idx="364">
                  <c:v>0.2</c:v>
                </c:pt>
                <c:pt idx="365">
                  <c:v>0.1</c:v>
                </c:pt>
                <c:pt idx="366">
                  <c:v>1.1</c:v>
                </c:pt>
                <c:pt idx="367">
                  <c:v>1.2</c:v>
                </c:pt>
                <c:pt idx="368">
                  <c:v>0.2</c:v>
                </c:pt>
                <c:pt idx="369">
                  <c:v>39.1</c:v>
                </c:pt>
                <c:pt idx="370">
                  <c:v>0.1</c:v>
                </c:pt>
                <c:pt idx="371">
                  <c:v>1.1</c:v>
                </c:pt>
                <c:pt idx="372">
                  <c:v>0.2</c:v>
                </c:pt>
                <c:pt idx="373">
                  <c:v>0.1</c:v>
                </c:pt>
                <c:pt idx="374">
                  <c:v>1.0</c:v>
                </c:pt>
                <c:pt idx="375">
                  <c:v>0.2</c:v>
                </c:pt>
                <c:pt idx="376">
                  <c:v>0.2</c:v>
                </c:pt>
                <c:pt idx="377">
                  <c:v>0.2</c:v>
                </c:pt>
                <c:pt idx="378">
                  <c:v>0.1</c:v>
                </c:pt>
                <c:pt idx="379">
                  <c:v>1.0</c:v>
                </c:pt>
                <c:pt idx="380">
                  <c:v>0.2</c:v>
                </c:pt>
                <c:pt idx="381">
                  <c:v>0.2</c:v>
                </c:pt>
                <c:pt idx="382">
                  <c:v>56.6</c:v>
                </c:pt>
                <c:pt idx="383">
                  <c:v>0.1</c:v>
                </c:pt>
                <c:pt idx="384">
                  <c:v>1.1</c:v>
                </c:pt>
                <c:pt idx="385">
                  <c:v>0.2</c:v>
                </c:pt>
                <c:pt idx="386">
                  <c:v>0.3</c:v>
                </c:pt>
                <c:pt idx="387">
                  <c:v>1.1</c:v>
                </c:pt>
                <c:pt idx="388">
                  <c:v>0.2</c:v>
                </c:pt>
                <c:pt idx="389">
                  <c:v>0.2</c:v>
                </c:pt>
                <c:pt idx="390">
                  <c:v>0.1</c:v>
                </c:pt>
                <c:pt idx="391">
                  <c:v>0.3</c:v>
                </c:pt>
                <c:pt idx="392">
                  <c:v>1.2</c:v>
                </c:pt>
                <c:pt idx="393">
                  <c:v>0.2</c:v>
                </c:pt>
                <c:pt idx="394">
                  <c:v>0.1</c:v>
                </c:pt>
                <c:pt idx="395">
                  <c:v>44.5</c:v>
                </c:pt>
                <c:pt idx="396">
                  <c:v>0.2</c:v>
                </c:pt>
                <c:pt idx="397">
                  <c:v>1.1</c:v>
                </c:pt>
                <c:pt idx="398">
                  <c:v>0.2</c:v>
                </c:pt>
                <c:pt idx="399">
                  <c:v>0.1</c:v>
                </c:pt>
                <c:pt idx="400">
                  <c:v>1.1</c:v>
                </c:pt>
                <c:pt idx="401">
                  <c:v>0.2</c:v>
                </c:pt>
                <c:pt idx="402">
                  <c:v>0.2</c:v>
                </c:pt>
                <c:pt idx="403">
                  <c:v>5.3</c:v>
                </c:pt>
                <c:pt idx="404">
                  <c:v>0.1</c:v>
                </c:pt>
                <c:pt idx="405">
                  <c:v>2.2</c:v>
                </c:pt>
                <c:pt idx="406">
                  <c:v>0.1</c:v>
                </c:pt>
                <c:pt idx="407">
                  <c:v>0.2</c:v>
                </c:pt>
                <c:pt idx="408">
                  <c:v>53.8</c:v>
                </c:pt>
                <c:pt idx="409">
                  <c:v>0.2</c:v>
                </c:pt>
                <c:pt idx="410">
                  <c:v>1.1</c:v>
                </c:pt>
                <c:pt idx="411">
                  <c:v>0.3</c:v>
                </c:pt>
                <c:pt idx="412">
                  <c:v>0.1</c:v>
                </c:pt>
                <c:pt idx="413">
                  <c:v>1.1</c:v>
                </c:pt>
                <c:pt idx="414">
                  <c:v>0.2</c:v>
                </c:pt>
                <c:pt idx="415">
                  <c:v>0.2</c:v>
                </c:pt>
                <c:pt idx="416">
                  <c:v>14.3</c:v>
                </c:pt>
                <c:pt idx="417">
                  <c:v>0.1</c:v>
                </c:pt>
                <c:pt idx="418">
                  <c:v>1.1</c:v>
                </c:pt>
                <c:pt idx="419">
                  <c:v>0.2</c:v>
                </c:pt>
                <c:pt idx="420">
                  <c:v>0.2</c:v>
                </c:pt>
                <c:pt idx="421">
                  <c:v>54.1</c:v>
                </c:pt>
                <c:pt idx="422">
                  <c:v>0.2</c:v>
                </c:pt>
                <c:pt idx="423">
                  <c:v>1.2</c:v>
                </c:pt>
                <c:pt idx="424">
                  <c:v>0.2</c:v>
                </c:pt>
                <c:pt idx="425">
                  <c:v>0.1</c:v>
                </c:pt>
                <c:pt idx="426">
                  <c:v>47.7</c:v>
                </c:pt>
                <c:pt idx="427">
                  <c:v>0.2</c:v>
                </c:pt>
                <c:pt idx="428">
                  <c:v>1.1</c:v>
                </c:pt>
                <c:pt idx="429">
                  <c:v>0.2</c:v>
                </c:pt>
                <c:pt idx="430">
                  <c:v>0.2</c:v>
                </c:pt>
                <c:pt idx="431">
                  <c:v>1.2</c:v>
                </c:pt>
                <c:pt idx="432">
                  <c:v>0.2</c:v>
                </c:pt>
                <c:pt idx="433">
                  <c:v>0.2</c:v>
                </c:pt>
                <c:pt idx="434">
                  <c:v>0.1</c:v>
                </c:pt>
                <c:pt idx="435">
                  <c:v>0.2</c:v>
                </c:pt>
                <c:pt idx="436">
                  <c:v>1.1</c:v>
                </c:pt>
                <c:pt idx="437">
                  <c:v>0.2</c:v>
                </c:pt>
                <c:pt idx="438">
                  <c:v>0.2</c:v>
                </c:pt>
                <c:pt idx="439">
                  <c:v>50.5</c:v>
                </c:pt>
                <c:pt idx="440">
                  <c:v>0.2</c:v>
                </c:pt>
                <c:pt idx="441">
                  <c:v>1.0</c:v>
                </c:pt>
                <c:pt idx="442">
                  <c:v>0.4</c:v>
                </c:pt>
                <c:pt idx="443">
                  <c:v>0.1</c:v>
                </c:pt>
                <c:pt idx="444">
                  <c:v>1.0</c:v>
                </c:pt>
                <c:pt idx="445">
                  <c:v>0.2</c:v>
                </c:pt>
                <c:pt idx="446">
                  <c:v>0.2</c:v>
                </c:pt>
                <c:pt idx="447">
                  <c:v>0.2</c:v>
                </c:pt>
                <c:pt idx="448">
                  <c:v>0.1</c:v>
                </c:pt>
                <c:pt idx="449">
                  <c:v>1.1</c:v>
                </c:pt>
                <c:pt idx="450">
                  <c:v>0.2</c:v>
                </c:pt>
                <c:pt idx="451">
                  <c:v>0.1</c:v>
                </c:pt>
                <c:pt idx="452">
                  <c:v>43.4</c:v>
                </c:pt>
                <c:pt idx="453">
                  <c:v>0.2</c:v>
                </c:pt>
                <c:pt idx="454">
                  <c:v>1.1</c:v>
                </c:pt>
                <c:pt idx="455">
                  <c:v>0.1</c:v>
                </c:pt>
                <c:pt idx="456">
                  <c:v>0.1</c:v>
                </c:pt>
                <c:pt idx="457">
                  <c:v>1.2</c:v>
                </c:pt>
                <c:pt idx="458">
                  <c:v>0.2</c:v>
                </c:pt>
              </c:numCache>
            </c:numRef>
          </c:val>
          <c:smooth val="0"/>
        </c:ser>
        <c:dLbls>
          <c:showLegendKey val="0"/>
          <c:showVal val="0"/>
          <c:showCatName val="0"/>
          <c:showSerName val="0"/>
          <c:showPercent val="0"/>
          <c:showBubbleSize val="0"/>
        </c:dLbls>
        <c:marker val="1"/>
        <c:smooth val="0"/>
        <c:axId val="2073324472"/>
        <c:axId val="2073319064"/>
      </c:lineChart>
      <c:catAx>
        <c:axId val="207332447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3319064"/>
        <c:crosses val="autoZero"/>
        <c:auto val="1"/>
        <c:lblAlgn val="ctr"/>
        <c:lblOffset val="100"/>
        <c:noMultiLvlLbl val="0"/>
      </c:catAx>
      <c:valAx>
        <c:axId val="2073319064"/>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33244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0.0</c:v>
                </c:pt>
                <c:pt idx="1">
                  <c:v>0.6</c:v>
                </c:pt>
                <c:pt idx="2">
                  <c:v>0.4</c:v>
                </c:pt>
                <c:pt idx="3">
                  <c:v>0.5</c:v>
                </c:pt>
                <c:pt idx="4">
                  <c:v>23.2</c:v>
                </c:pt>
                <c:pt idx="5">
                  <c:v>0.5</c:v>
                </c:pt>
                <c:pt idx="6">
                  <c:v>1.3</c:v>
                </c:pt>
                <c:pt idx="7">
                  <c:v>0.3</c:v>
                </c:pt>
                <c:pt idx="8">
                  <c:v>0.4</c:v>
                </c:pt>
                <c:pt idx="9">
                  <c:v>4.4</c:v>
                </c:pt>
                <c:pt idx="10">
                  <c:v>0.3</c:v>
                </c:pt>
                <c:pt idx="11">
                  <c:v>0.9</c:v>
                </c:pt>
                <c:pt idx="12">
                  <c:v>0.4</c:v>
                </c:pt>
                <c:pt idx="13">
                  <c:v>0.4</c:v>
                </c:pt>
                <c:pt idx="14">
                  <c:v>42.8</c:v>
                </c:pt>
                <c:pt idx="15">
                  <c:v>0.4</c:v>
                </c:pt>
                <c:pt idx="16">
                  <c:v>1.3</c:v>
                </c:pt>
                <c:pt idx="17">
                  <c:v>0.4</c:v>
                </c:pt>
                <c:pt idx="18">
                  <c:v>0.4</c:v>
                </c:pt>
                <c:pt idx="19">
                  <c:v>0.9</c:v>
                </c:pt>
                <c:pt idx="20">
                  <c:v>0.3</c:v>
                </c:pt>
                <c:pt idx="21">
                  <c:v>0.3</c:v>
                </c:pt>
                <c:pt idx="22">
                  <c:v>2.9</c:v>
                </c:pt>
                <c:pt idx="23">
                  <c:v>0.4</c:v>
                </c:pt>
                <c:pt idx="24">
                  <c:v>1.0</c:v>
                </c:pt>
                <c:pt idx="25">
                  <c:v>0.3</c:v>
                </c:pt>
                <c:pt idx="26">
                  <c:v>0.4</c:v>
                </c:pt>
                <c:pt idx="27">
                  <c:v>1.1</c:v>
                </c:pt>
                <c:pt idx="28">
                  <c:v>0.4</c:v>
                </c:pt>
                <c:pt idx="29">
                  <c:v>0.8</c:v>
                </c:pt>
                <c:pt idx="30">
                  <c:v>0.4</c:v>
                </c:pt>
                <c:pt idx="31">
                  <c:v>0.3</c:v>
                </c:pt>
                <c:pt idx="32">
                  <c:v>1.8</c:v>
                </c:pt>
                <c:pt idx="33">
                  <c:v>0.3</c:v>
                </c:pt>
                <c:pt idx="34">
                  <c:v>0.3</c:v>
                </c:pt>
                <c:pt idx="35">
                  <c:v>12.7</c:v>
                </c:pt>
                <c:pt idx="36">
                  <c:v>0.4</c:v>
                </c:pt>
                <c:pt idx="37">
                  <c:v>1.5</c:v>
                </c:pt>
                <c:pt idx="38">
                  <c:v>0.4</c:v>
                </c:pt>
                <c:pt idx="39">
                  <c:v>0.4</c:v>
                </c:pt>
                <c:pt idx="40">
                  <c:v>1.7</c:v>
                </c:pt>
                <c:pt idx="41">
                  <c:v>0.4</c:v>
                </c:pt>
                <c:pt idx="42">
                  <c:v>0.4</c:v>
                </c:pt>
                <c:pt idx="43">
                  <c:v>0.3</c:v>
                </c:pt>
                <c:pt idx="44">
                  <c:v>0.4</c:v>
                </c:pt>
                <c:pt idx="45">
                  <c:v>1.2</c:v>
                </c:pt>
                <c:pt idx="46">
                  <c:v>0.3</c:v>
                </c:pt>
                <c:pt idx="47">
                  <c:v>0.4</c:v>
                </c:pt>
                <c:pt idx="48">
                  <c:v>0.3</c:v>
                </c:pt>
                <c:pt idx="49">
                  <c:v>0.4</c:v>
                </c:pt>
                <c:pt idx="50">
                  <c:v>0.9</c:v>
                </c:pt>
                <c:pt idx="51">
                  <c:v>0.4</c:v>
                </c:pt>
                <c:pt idx="52">
                  <c:v>1.0</c:v>
                </c:pt>
                <c:pt idx="53">
                  <c:v>0.9</c:v>
                </c:pt>
                <c:pt idx="54">
                  <c:v>0.0</c:v>
                </c:pt>
                <c:pt idx="55">
                  <c:v>1.1</c:v>
                </c:pt>
                <c:pt idx="56">
                  <c:v>1.1</c:v>
                </c:pt>
                <c:pt idx="57">
                  <c:v>0.5</c:v>
                </c:pt>
                <c:pt idx="58">
                  <c:v>1.3</c:v>
                </c:pt>
                <c:pt idx="59">
                  <c:v>0.4</c:v>
                </c:pt>
                <c:pt idx="60">
                  <c:v>0.5</c:v>
                </c:pt>
                <c:pt idx="61">
                  <c:v>0.5</c:v>
                </c:pt>
                <c:pt idx="62">
                  <c:v>0.4</c:v>
                </c:pt>
                <c:pt idx="63">
                  <c:v>1.3</c:v>
                </c:pt>
                <c:pt idx="64">
                  <c:v>0.0</c:v>
                </c:pt>
                <c:pt idx="65">
                  <c:v>0.4</c:v>
                </c:pt>
                <c:pt idx="66">
                  <c:v>0.4</c:v>
                </c:pt>
                <c:pt idx="67">
                  <c:v>0.4</c:v>
                </c:pt>
                <c:pt idx="68">
                  <c:v>1.3</c:v>
                </c:pt>
                <c:pt idx="69">
                  <c:v>0.3</c:v>
                </c:pt>
                <c:pt idx="70">
                  <c:v>0.4</c:v>
                </c:pt>
                <c:pt idx="71">
                  <c:v>3.1</c:v>
                </c:pt>
                <c:pt idx="72">
                  <c:v>0.4</c:v>
                </c:pt>
                <c:pt idx="73">
                  <c:v>1.2</c:v>
                </c:pt>
                <c:pt idx="74">
                  <c:v>0.3</c:v>
                </c:pt>
                <c:pt idx="75">
                  <c:v>0.4</c:v>
                </c:pt>
                <c:pt idx="76">
                  <c:v>31.8</c:v>
                </c:pt>
                <c:pt idx="77">
                  <c:v>0.4</c:v>
                </c:pt>
                <c:pt idx="78">
                  <c:v>1.2</c:v>
                </c:pt>
                <c:pt idx="79">
                  <c:v>1.3</c:v>
                </c:pt>
                <c:pt idx="80">
                  <c:v>0.4</c:v>
                </c:pt>
                <c:pt idx="81">
                  <c:v>24.2</c:v>
                </c:pt>
                <c:pt idx="82">
                  <c:v>0.4</c:v>
                </c:pt>
                <c:pt idx="83">
                  <c:v>1.3</c:v>
                </c:pt>
                <c:pt idx="84">
                  <c:v>0.0</c:v>
                </c:pt>
                <c:pt idx="85">
                  <c:v>0.4</c:v>
                </c:pt>
                <c:pt idx="86">
                  <c:v>34.2</c:v>
                </c:pt>
                <c:pt idx="87">
                  <c:v>0.4</c:v>
                </c:pt>
                <c:pt idx="88">
                  <c:v>1.2</c:v>
                </c:pt>
                <c:pt idx="89">
                  <c:v>0.4</c:v>
                </c:pt>
                <c:pt idx="90">
                  <c:v>0.4</c:v>
                </c:pt>
                <c:pt idx="91">
                  <c:v>17.3</c:v>
                </c:pt>
                <c:pt idx="92">
                  <c:v>0.4</c:v>
                </c:pt>
                <c:pt idx="93">
                  <c:v>1.2</c:v>
                </c:pt>
                <c:pt idx="94">
                  <c:v>0.4</c:v>
                </c:pt>
                <c:pt idx="95">
                  <c:v>0.4</c:v>
                </c:pt>
                <c:pt idx="96">
                  <c:v>48.4</c:v>
                </c:pt>
                <c:pt idx="97">
                  <c:v>0.4</c:v>
                </c:pt>
                <c:pt idx="98">
                  <c:v>0.9</c:v>
                </c:pt>
                <c:pt idx="99">
                  <c:v>0.4</c:v>
                </c:pt>
                <c:pt idx="100">
                  <c:v>0.4</c:v>
                </c:pt>
                <c:pt idx="101">
                  <c:v>21.6</c:v>
                </c:pt>
                <c:pt idx="102">
                  <c:v>0.4</c:v>
                </c:pt>
                <c:pt idx="103">
                  <c:v>1.1</c:v>
                </c:pt>
                <c:pt idx="104">
                  <c:v>0.4</c:v>
                </c:pt>
                <c:pt idx="105">
                  <c:v>0.2</c:v>
                </c:pt>
                <c:pt idx="106">
                  <c:v>41.0</c:v>
                </c:pt>
                <c:pt idx="107">
                  <c:v>0.3</c:v>
                </c:pt>
                <c:pt idx="108">
                  <c:v>2.1</c:v>
                </c:pt>
                <c:pt idx="109">
                  <c:v>0.4</c:v>
                </c:pt>
                <c:pt idx="110">
                  <c:v>0.4</c:v>
                </c:pt>
                <c:pt idx="111">
                  <c:v>23.6</c:v>
                </c:pt>
                <c:pt idx="112">
                  <c:v>0.4</c:v>
                </c:pt>
                <c:pt idx="113">
                  <c:v>1.3</c:v>
                </c:pt>
                <c:pt idx="114">
                  <c:v>0.0</c:v>
                </c:pt>
                <c:pt idx="115">
                  <c:v>0.4</c:v>
                </c:pt>
                <c:pt idx="116">
                  <c:v>3.8</c:v>
                </c:pt>
                <c:pt idx="117">
                  <c:v>0.4</c:v>
                </c:pt>
                <c:pt idx="118">
                  <c:v>1.2</c:v>
                </c:pt>
                <c:pt idx="119">
                  <c:v>0.4</c:v>
                </c:pt>
                <c:pt idx="120">
                  <c:v>0.5</c:v>
                </c:pt>
                <c:pt idx="121">
                  <c:v>0.4</c:v>
                </c:pt>
                <c:pt idx="122">
                  <c:v>0.4</c:v>
                </c:pt>
                <c:pt idx="123">
                  <c:v>1.3</c:v>
                </c:pt>
                <c:pt idx="124">
                  <c:v>0.4</c:v>
                </c:pt>
                <c:pt idx="125">
                  <c:v>0.8</c:v>
                </c:pt>
                <c:pt idx="126">
                  <c:v>0.1</c:v>
                </c:pt>
                <c:pt idx="127">
                  <c:v>0.4</c:v>
                </c:pt>
                <c:pt idx="128">
                  <c:v>1.3</c:v>
                </c:pt>
                <c:pt idx="129">
                  <c:v>0.4</c:v>
                </c:pt>
                <c:pt idx="130">
                  <c:v>0.8</c:v>
                </c:pt>
                <c:pt idx="131">
                  <c:v>0.4</c:v>
                </c:pt>
                <c:pt idx="132">
                  <c:v>0.4</c:v>
                </c:pt>
                <c:pt idx="133">
                  <c:v>1.2</c:v>
                </c:pt>
                <c:pt idx="134">
                  <c:v>0.4</c:v>
                </c:pt>
                <c:pt idx="135">
                  <c:v>0.7</c:v>
                </c:pt>
                <c:pt idx="136">
                  <c:v>0.4</c:v>
                </c:pt>
                <c:pt idx="137">
                  <c:v>0.4</c:v>
                </c:pt>
                <c:pt idx="138">
                  <c:v>0.8</c:v>
                </c:pt>
                <c:pt idx="139">
                  <c:v>0.4</c:v>
                </c:pt>
                <c:pt idx="140">
                  <c:v>1.2</c:v>
                </c:pt>
                <c:pt idx="141">
                  <c:v>0.4</c:v>
                </c:pt>
                <c:pt idx="142">
                  <c:v>0.4</c:v>
                </c:pt>
                <c:pt idx="143">
                  <c:v>0.6</c:v>
                </c:pt>
                <c:pt idx="144">
                  <c:v>0.4</c:v>
                </c:pt>
                <c:pt idx="145">
                  <c:v>2.4</c:v>
                </c:pt>
                <c:pt idx="146">
                  <c:v>0.4</c:v>
                </c:pt>
                <c:pt idx="147">
                  <c:v>0.4</c:v>
                </c:pt>
                <c:pt idx="148">
                  <c:v>1.0</c:v>
                </c:pt>
                <c:pt idx="149">
                  <c:v>0.4</c:v>
                </c:pt>
                <c:pt idx="150">
                  <c:v>0.3</c:v>
                </c:pt>
                <c:pt idx="151">
                  <c:v>0.4</c:v>
                </c:pt>
                <c:pt idx="152">
                  <c:v>0.4</c:v>
                </c:pt>
                <c:pt idx="153">
                  <c:v>0.8</c:v>
                </c:pt>
                <c:pt idx="154">
                  <c:v>0.4</c:v>
                </c:pt>
                <c:pt idx="155">
                  <c:v>1.2</c:v>
                </c:pt>
                <c:pt idx="156">
                  <c:v>0.4</c:v>
                </c:pt>
                <c:pt idx="157">
                  <c:v>0.0</c:v>
                </c:pt>
                <c:pt idx="158">
                  <c:v>0.8</c:v>
                </c:pt>
                <c:pt idx="159">
                  <c:v>0.4</c:v>
                </c:pt>
                <c:pt idx="160">
                  <c:v>1.2</c:v>
                </c:pt>
                <c:pt idx="161">
                  <c:v>0.4</c:v>
                </c:pt>
                <c:pt idx="162">
                  <c:v>0.0</c:v>
                </c:pt>
                <c:pt idx="163">
                  <c:v>60.4</c:v>
                </c:pt>
                <c:pt idx="164">
                  <c:v>0.4</c:v>
                </c:pt>
                <c:pt idx="165">
                  <c:v>1.2</c:v>
                </c:pt>
                <c:pt idx="166">
                  <c:v>0.4</c:v>
                </c:pt>
                <c:pt idx="167">
                  <c:v>0.3</c:v>
                </c:pt>
                <c:pt idx="168">
                  <c:v>44.8</c:v>
                </c:pt>
                <c:pt idx="169">
                  <c:v>0.4</c:v>
                </c:pt>
                <c:pt idx="170">
                  <c:v>1.1</c:v>
                </c:pt>
                <c:pt idx="171">
                  <c:v>0.4</c:v>
                </c:pt>
                <c:pt idx="172">
                  <c:v>0.4</c:v>
                </c:pt>
                <c:pt idx="173">
                  <c:v>20.6</c:v>
                </c:pt>
                <c:pt idx="174">
                  <c:v>0.0</c:v>
                </c:pt>
                <c:pt idx="175">
                  <c:v>1.3</c:v>
                </c:pt>
                <c:pt idx="176">
                  <c:v>0.4</c:v>
                </c:pt>
                <c:pt idx="177">
                  <c:v>0.4</c:v>
                </c:pt>
                <c:pt idx="178">
                  <c:v>24.4</c:v>
                </c:pt>
                <c:pt idx="179">
                  <c:v>0.4</c:v>
                </c:pt>
                <c:pt idx="180">
                  <c:v>1.3</c:v>
                </c:pt>
                <c:pt idx="181">
                  <c:v>0.0</c:v>
                </c:pt>
                <c:pt idx="182">
                  <c:v>0.7</c:v>
                </c:pt>
                <c:pt idx="183">
                  <c:v>0.4</c:v>
                </c:pt>
                <c:pt idx="184">
                  <c:v>0.4</c:v>
                </c:pt>
                <c:pt idx="185">
                  <c:v>1.1</c:v>
                </c:pt>
                <c:pt idx="186">
                  <c:v>0.4</c:v>
                </c:pt>
                <c:pt idx="187">
                  <c:v>0.8</c:v>
                </c:pt>
                <c:pt idx="188">
                  <c:v>0.3</c:v>
                </c:pt>
                <c:pt idx="189">
                  <c:v>0.4</c:v>
                </c:pt>
                <c:pt idx="190">
                  <c:v>1.0</c:v>
                </c:pt>
                <c:pt idx="191">
                  <c:v>0.4</c:v>
                </c:pt>
                <c:pt idx="192">
                  <c:v>0.8</c:v>
                </c:pt>
                <c:pt idx="193">
                  <c:v>0.4</c:v>
                </c:pt>
                <c:pt idx="194">
                  <c:v>0.4</c:v>
                </c:pt>
                <c:pt idx="195">
                  <c:v>1.7</c:v>
                </c:pt>
                <c:pt idx="196">
                  <c:v>0.4</c:v>
                </c:pt>
                <c:pt idx="197">
                  <c:v>0.8</c:v>
                </c:pt>
                <c:pt idx="198">
                  <c:v>0.4</c:v>
                </c:pt>
                <c:pt idx="199">
                  <c:v>0.4</c:v>
                </c:pt>
                <c:pt idx="200">
                  <c:v>1.1</c:v>
                </c:pt>
                <c:pt idx="201">
                  <c:v>0.4</c:v>
                </c:pt>
                <c:pt idx="202">
                  <c:v>0.3</c:v>
                </c:pt>
                <c:pt idx="203">
                  <c:v>0.4</c:v>
                </c:pt>
                <c:pt idx="204">
                  <c:v>0.4</c:v>
                </c:pt>
                <c:pt idx="205">
                  <c:v>0.9</c:v>
                </c:pt>
                <c:pt idx="206">
                  <c:v>2.6</c:v>
                </c:pt>
                <c:pt idx="207">
                  <c:v>0.6</c:v>
                </c:pt>
                <c:pt idx="208">
                  <c:v>0.4</c:v>
                </c:pt>
                <c:pt idx="209">
                  <c:v>0.8</c:v>
                </c:pt>
                <c:pt idx="210">
                  <c:v>0.9</c:v>
                </c:pt>
                <c:pt idx="211">
                  <c:v>0.4</c:v>
                </c:pt>
                <c:pt idx="212">
                  <c:v>0.4</c:v>
                </c:pt>
                <c:pt idx="213">
                  <c:v>0.4</c:v>
                </c:pt>
                <c:pt idx="214">
                  <c:v>0.8</c:v>
                </c:pt>
                <c:pt idx="215">
                  <c:v>1.1</c:v>
                </c:pt>
                <c:pt idx="216">
                  <c:v>0.4</c:v>
                </c:pt>
                <c:pt idx="217">
                  <c:v>0.9</c:v>
                </c:pt>
                <c:pt idx="218">
                  <c:v>2.7</c:v>
                </c:pt>
                <c:pt idx="219">
                  <c:v>0.7</c:v>
                </c:pt>
                <c:pt idx="220">
                  <c:v>32.8</c:v>
                </c:pt>
                <c:pt idx="221">
                  <c:v>0.4</c:v>
                </c:pt>
                <c:pt idx="222">
                  <c:v>0.9</c:v>
                </c:pt>
                <c:pt idx="223">
                  <c:v>0.4</c:v>
                </c:pt>
                <c:pt idx="224">
                  <c:v>0.7</c:v>
                </c:pt>
                <c:pt idx="225">
                  <c:v>8.6</c:v>
                </c:pt>
                <c:pt idx="226">
                  <c:v>0.3</c:v>
                </c:pt>
                <c:pt idx="227">
                  <c:v>0.9</c:v>
                </c:pt>
                <c:pt idx="228">
                  <c:v>0.4</c:v>
                </c:pt>
                <c:pt idx="229">
                  <c:v>0.8</c:v>
                </c:pt>
                <c:pt idx="230">
                  <c:v>0.4</c:v>
                </c:pt>
                <c:pt idx="231">
                  <c:v>0.0</c:v>
                </c:pt>
                <c:pt idx="232">
                  <c:v>1.0</c:v>
                </c:pt>
                <c:pt idx="233">
                  <c:v>0.4</c:v>
                </c:pt>
                <c:pt idx="234">
                  <c:v>0.4</c:v>
                </c:pt>
                <c:pt idx="235">
                  <c:v>0.4</c:v>
                </c:pt>
                <c:pt idx="236">
                  <c:v>0.8</c:v>
                </c:pt>
                <c:pt idx="237">
                  <c:v>1.0</c:v>
                </c:pt>
                <c:pt idx="238">
                  <c:v>0.0</c:v>
                </c:pt>
                <c:pt idx="239">
                  <c:v>1.0</c:v>
                </c:pt>
                <c:pt idx="240">
                  <c:v>0.4</c:v>
                </c:pt>
                <c:pt idx="241">
                  <c:v>0.8</c:v>
                </c:pt>
                <c:pt idx="242">
                  <c:v>0.9</c:v>
                </c:pt>
                <c:pt idx="243">
                  <c:v>0.4</c:v>
                </c:pt>
                <c:pt idx="244">
                  <c:v>2.7</c:v>
                </c:pt>
                <c:pt idx="245">
                  <c:v>0.4</c:v>
                </c:pt>
                <c:pt idx="246">
                  <c:v>0.3</c:v>
                </c:pt>
                <c:pt idx="247">
                  <c:v>13.2</c:v>
                </c:pt>
                <c:pt idx="248">
                  <c:v>0.4</c:v>
                </c:pt>
                <c:pt idx="249">
                  <c:v>1.0</c:v>
                </c:pt>
                <c:pt idx="250">
                  <c:v>0.4</c:v>
                </c:pt>
                <c:pt idx="251">
                  <c:v>0.8</c:v>
                </c:pt>
                <c:pt idx="252">
                  <c:v>0.4</c:v>
                </c:pt>
                <c:pt idx="253">
                  <c:v>0.4</c:v>
                </c:pt>
                <c:pt idx="254">
                  <c:v>76.0</c:v>
                </c:pt>
                <c:pt idx="255">
                  <c:v>0.4</c:v>
                </c:pt>
                <c:pt idx="256">
                  <c:v>1.0</c:v>
                </c:pt>
                <c:pt idx="257">
                  <c:v>0.4</c:v>
                </c:pt>
                <c:pt idx="258">
                  <c:v>0.8</c:v>
                </c:pt>
                <c:pt idx="259">
                  <c:v>0.4</c:v>
                </c:pt>
                <c:pt idx="260">
                  <c:v>0.4</c:v>
                </c:pt>
                <c:pt idx="261">
                  <c:v>0.9</c:v>
                </c:pt>
                <c:pt idx="262">
                  <c:v>0.4</c:v>
                </c:pt>
                <c:pt idx="263">
                  <c:v>0.5</c:v>
                </c:pt>
                <c:pt idx="264">
                  <c:v>0.4</c:v>
                </c:pt>
                <c:pt idx="265">
                  <c:v>0.7</c:v>
                </c:pt>
                <c:pt idx="266">
                  <c:v>0.8</c:v>
                </c:pt>
                <c:pt idx="267">
                  <c:v>0.4</c:v>
                </c:pt>
                <c:pt idx="268">
                  <c:v>0.4</c:v>
                </c:pt>
                <c:pt idx="269">
                  <c:v>0.4</c:v>
                </c:pt>
                <c:pt idx="270">
                  <c:v>0.7</c:v>
                </c:pt>
                <c:pt idx="271">
                  <c:v>3.6</c:v>
                </c:pt>
                <c:pt idx="272">
                  <c:v>0.4</c:v>
                </c:pt>
                <c:pt idx="273">
                  <c:v>0.4</c:v>
                </c:pt>
                <c:pt idx="274">
                  <c:v>0.5</c:v>
                </c:pt>
                <c:pt idx="275">
                  <c:v>0.6</c:v>
                </c:pt>
                <c:pt idx="276">
                  <c:v>43.2</c:v>
                </c:pt>
                <c:pt idx="277">
                  <c:v>0.4</c:v>
                </c:pt>
                <c:pt idx="278">
                  <c:v>0.9</c:v>
                </c:pt>
                <c:pt idx="279">
                  <c:v>0.4</c:v>
                </c:pt>
                <c:pt idx="280">
                  <c:v>0.7</c:v>
                </c:pt>
                <c:pt idx="281">
                  <c:v>33.0</c:v>
                </c:pt>
                <c:pt idx="282">
                  <c:v>0.8</c:v>
                </c:pt>
                <c:pt idx="283">
                  <c:v>1.0</c:v>
                </c:pt>
                <c:pt idx="284">
                  <c:v>0.0</c:v>
                </c:pt>
                <c:pt idx="285">
                  <c:v>0.4</c:v>
                </c:pt>
                <c:pt idx="286">
                  <c:v>6.6</c:v>
                </c:pt>
                <c:pt idx="287">
                  <c:v>0.8</c:v>
                </c:pt>
                <c:pt idx="288">
                  <c:v>4.1</c:v>
                </c:pt>
                <c:pt idx="289">
                  <c:v>0.6</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0.5</c:v>
                </c:pt>
                <c:pt idx="3">
                  <c:v>0.6</c:v>
                </c:pt>
                <c:pt idx="4">
                  <c:v>26.0</c:v>
                </c:pt>
                <c:pt idx="5">
                  <c:v>0.4</c:v>
                </c:pt>
                <c:pt idx="6">
                  <c:v>1.5</c:v>
                </c:pt>
                <c:pt idx="7">
                  <c:v>0.4</c:v>
                </c:pt>
                <c:pt idx="8">
                  <c:v>0.6</c:v>
                </c:pt>
                <c:pt idx="9">
                  <c:v>7.8</c:v>
                </c:pt>
                <c:pt idx="10">
                  <c:v>0.4</c:v>
                </c:pt>
                <c:pt idx="11">
                  <c:v>1.0</c:v>
                </c:pt>
                <c:pt idx="12">
                  <c:v>0.4</c:v>
                </c:pt>
                <c:pt idx="13">
                  <c:v>0.4</c:v>
                </c:pt>
                <c:pt idx="14">
                  <c:v>39.8</c:v>
                </c:pt>
                <c:pt idx="15">
                  <c:v>0.4</c:v>
                </c:pt>
                <c:pt idx="16">
                  <c:v>0.8</c:v>
                </c:pt>
                <c:pt idx="17">
                  <c:v>0.4</c:v>
                </c:pt>
                <c:pt idx="18">
                  <c:v>0.4</c:v>
                </c:pt>
                <c:pt idx="19">
                  <c:v>0.8</c:v>
                </c:pt>
                <c:pt idx="20">
                  <c:v>0.4</c:v>
                </c:pt>
                <c:pt idx="21">
                  <c:v>0.7</c:v>
                </c:pt>
                <c:pt idx="22">
                  <c:v>2.0</c:v>
                </c:pt>
                <c:pt idx="23">
                  <c:v>0.4</c:v>
                </c:pt>
                <c:pt idx="24">
                  <c:v>0.9</c:v>
                </c:pt>
                <c:pt idx="25">
                  <c:v>0.8</c:v>
                </c:pt>
                <c:pt idx="26">
                  <c:v>0.4</c:v>
                </c:pt>
                <c:pt idx="27">
                  <c:v>1.1</c:v>
                </c:pt>
                <c:pt idx="28">
                  <c:v>0.4</c:v>
                </c:pt>
                <c:pt idx="29">
                  <c:v>0.7</c:v>
                </c:pt>
                <c:pt idx="30">
                  <c:v>0.4</c:v>
                </c:pt>
                <c:pt idx="31">
                  <c:v>0.4</c:v>
                </c:pt>
                <c:pt idx="32">
                  <c:v>1.9</c:v>
                </c:pt>
                <c:pt idx="33">
                  <c:v>0.4</c:v>
                </c:pt>
                <c:pt idx="34">
                  <c:v>0.4</c:v>
                </c:pt>
                <c:pt idx="35">
                  <c:v>12.2</c:v>
                </c:pt>
                <c:pt idx="36">
                  <c:v>0.4</c:v>
                </c:pt>
                <c:pt idx="37">
                  <c:v>1.4</c:v>
                </c:pt>
                <c:pt idx="38">
                  <c:v>0.4</c:v>
                </c:pt>
                <c:pt idx="39">
                  <c:v>0.4</c:v>
                </c:pt>
                <c:pt idx="40">
                  <c:v>1.3</c:v>
                </c:pt>
                <c:pt idx="41">
                  <c:v>1.1</c:v>
                </c:pt>
                <c:pt idx="42">
                  <c:v>0.6</c:v>
                </c:pt>
                <c:pt idx="43">
                  <c:v>0.4</c:v>
                </c:pt>
                <c:pt idx="44">
                  <c:v>0.4</c:v>
                </c:pt>
                <c:pt idx="45">
                  <c:v>1.3</c:v>
                </c:pt>
                <c:pt idx="46">
                  <c:v>0.4</c:v>
                </c:pt>
                <c:pt idx="47">
                  <c:v>0.4</c:v>
                </c:pt>
                <c:pt idx="48">
                  <c:v>0.4</c:v>
                </c:pt>
                <c:pt idx="49">
                  <c:v>0.4</c:v>
                </c:pt>
                <c:pt idx="50">
                  <c:v>1.4</c:v>
                </c:pt>
                <c:pt idx="51">
                  <c:v>0.4</c:v>
                </c:pt>
                <c:pt idx="52">
                  <c:v>0.4</c:v>
                </c:pt>
                <c:pt idx="53">
                  <c:v>46.2</c:v>
                </c:pt>
                <c:pt idx="54">
                  <c:v>0.0</c:v>
                </c:pt>
                <c:pt idx="55">
                  <c:v>1.8</c:v>
                </c:pt>
                <c:pt idx="56">
                  <c:v>0.4</c:v>
                </c:pt>
                <c:pt idx="57">
                  <c:v>0.4</c:v>
                </c:pt>
                <c:pt idx="58">
                  <c:v>1.1</c:v>
                </c:pt>
                <c:pt idx="59">
                  <c:v>0.4</c:v>
                </c:pt>
                <c:pt idx="60">
                  <c:v>0.5</c:v>
                </c:pt>
                <c:pt idx="61">
                  <c:v>0.4</c:v>
                </c:pt>
                <c:pt idx="62">
                  <c:v>0.4</c:v>
                </c:pt>
                <c:pt idx="63">
                  <c:v>1.4</c:v>
                </c:pt>
                <c:pt idx="64">
                  <c:v>0.0</c:v>
                </c:pt>
                <c:pt idx="65">
                  <c:v>0.5</c:v>
                </c:pt>
                <c:pt idx="66">
                  <c:v>0.4</c:v>
                </c:pt>
                <c:pt idx="67">
                  <c:v>0.4</c:v>
                </c:pt>
                <c:pt idx="68">
                  <c:v>1.9</c:v>
                </c:pt>
                <c:pt idx="69">
                  <c:v>0.4</c:v>
                </c:pt>
                <c:pt idx="70">
                  <c:v>0.5</c:v>
                </c:pt>
                <c:pt idx="71">
                  <c:v>0.3</c:v>
                </c:pt>
                <c:pt idx="72">
                  <c:v>0.4</c:v>
                </c:pt>
                <c:pt idx="73">
                  <c:v>1.9</c:v>
                </c:pt>
                <c:pt idx="74">
                  <c:v>0.4</c:v>
                </c:pt>
                <c:pt idx="75">
                  <c:v>0.5</c:v>
                </c:pt>
                <c:pt idx="76">
                  <c:v>10.2</c:v>
                </c:pt>
                <c:pt idx="77">
                  <c:v>0.4</c:v>
                </c:pt>
                <c:pt idx="78">
                  <c:v>2.2</c:v>
                </c:pt>
                <c:pt idx="79">
                  <c:v>0.5</c:v>
                </c:pt>
                <c:pt idx="80">
                  <c:v>0.5</c:v>
                </c:pt>
                <c:pt idx="81">
                  <c:v>0.4</c:v>
                </c:pt>
                <c:pt idx="82">
                  <c:v>0.4</c:v>
                </c:pt>
                <c:pt idx="83">
                  <c:v>2.1</c:v>
                </c:pt>
                <c:pt idx="84">
                  <c:v>0.1</c:v>
                </c:pt>
                <c:pt idx="85">
                  <c:v>0.5</c:v>
                </c:pt>
                <c:pt idx="86">
                  <c:v>0.4</c:v>
                </c:pt>
                <c:pt idx="87">
                  <c:v>0.5</c:v>
                </c:pt>
                <c:pt idx="88">
                  <c:v>2.4</c:v>
                </c:pt>
                <c:pt idx="89">
                  <c:v>0.4</c:v>
                </c:pt>
                <c:pt idx="90">
                  <c:v>0.5</c:v>
                </c:pt>
                <c:pt idx="91">
                  <c:v>0.4</c:v>
                </c:pt>
                <c:pt idx="92">
                  <c:v>0.5</c:v>
                </c:pt>
                <c:pt idx="93">
                  <c:v>1.9</c:v>
                </c:pt>
                <c:pt idx="94">
                  <c:v>0.4</c:v>
                </c:pt>
                <c:pt idx="95">
                  <c:v>0.5</c:v>
                </c:pt>
                <c:pt idx="96">
                  <c:v>0.5</c:v>
                </c:pt>
                <c:pt idx="97">
                  <c:v>0.4</c:v>
                </c:pt>
                <c:pt idx="98">
                  <c:v>1.0</c:v>
                </c:pt>
                <c:pt idx="99">
                  <c:v>0.4</c:v>
                </c:pt>
                <c:pt idx="100">
                  <c:v>0.4</c:v>
                </c:pt>
                <c:pt idx="101">
                  <c:v>0.4</c:v>
                </c:pt>
                <c:pt idx="102">
                  <c:v>0.5</c:v>
                </c:pt>
                <c:pt idx="103">
                  <c:v>1.3</c:v>
                </c:pt>
                <c:pt idx="104">
                  <c:v>1.4</c:v>
                </c:pt>
                <c:pt idx="105">
                  <c:v>0.3</c:v>
                </c:pt>
                <c:pt idx="106">
                  <c:v>0.5</c:v>
                </c:pt>
                <c:pt idx="107">
                  <c:v>0.3</c:v>
                </c:pt>
                <c:pt idx="108">
                  <c:v>1.4</c:v>
                </c:pt>
                <c:pt idx="109">
                  <c:v>0.5</c:v>
                </c:pt>
                <c:pt idx="110">
                  <c:v>0.5</c:v>
                </c:pt>
                <c:pt idx="111">
                  <c:v>0.5</c:v>
                </c:pt>
                <c:pt idx="112">
                  <c:v>0.4</c:v>
                </c:pt>
                <c:pt idx="113">
                  <c:v>1.5</c:v>
                </c:pt>
                <c:pt idx="114">
                  <c:v>0.0</c:v>
                </c:pt>
                <c:pt idx="115">
                  <c:v>0.5</c:v>
                </c:pt>
                <c:pt idx="116">
                  <c:v>0.4</c:v>
                </c:pt>
                <c:pt idx="117">
                  <c:v>0.5</c:v>
                </c:pt>
                <c:pt idx="118">
                  <c:v>1.3</c:v>
                </c:pt>
                <c:pt idx="119">
                  <c:v>0.4</c:v>
                </c:pt>
                <c:pt idx="120">
                  <c:v>0.7</c:v>
                </c:pt>
                <c:pt idx="121">
                  <c:v>0.4</c:v>
                </c:pt>
                <c:pt idx="122">
                  <c:v>0.4</c:v>
                </c:pt>
                <c:pt idx="123">
                  <c:v>1.4</c:v>
                </c:pt>
                <c:pt idx="124">
                  <c:v>0.5</c:v>
                </c:pt>
                <c:pt idx="125">
                  <c:v>1.6</c:v>
                </c:pt>
                <c:pt idx="126">
                  <c:v>0.2</c:v>
                </c:pt>
                <c:pt idx="127">
                  <c:v>0.5</c:v>
                </c:pt>
                <c:pt idx="128">
                  <c:v>1.3</c:v>
                </c:pt>
                <c:pt idx="129">
                  <c:v>0.4</c:v>
                </c:pt>
                <c:pt idx="130">
                  <c:v>1.5</c:v>
                </c:pt>
                <c:pt idx="131">
                  <c:v>0.4</c:v>
                </c:pt>
                <c:pt idx="132">
                  <c:v>0.5</c:v>
                </c:pt>
                <c:pt idx="133">
                  <c:v>2.3</c:v>
                </c:pt>
                <c:pt idx="134">
                  <c:v>0.5</c:v>
                </c:pt>
                <c:pt idx="135">
                  <c:v>1.5</c:v>
                </c:pt>
                <c:pt idx="136">
                  <c:v>0.5</c:v>
                </c:pt>
                <c:pt idx="137">
                  <c:v>0.5</c:v>
                </c:pt>
                <c:pt idx="138">
                  <c:v>0.9</c:v>
                </c:pt>
                <c:pt idx="139">
                  <c:v>0.5</c:v>
                </c:pt>
                <c:pt idx="140">
                  <c:v>3.7</c:v>
                </c:pt>
                <c:pt idx="141">
                  <c:v>0.5</c:v>
                </c:pt>
                <c:pt idx="142">
                  <c:v>0.5</c:v>
                </c:pt>
                <c:pt idx="143">
                  <c:v>54.8</c:v>
                </c:pt>
                <c:pt idx="144">
                  <c:v>0.5</c:v>
                </c:pt>
                <c:pt idx="145">
                  <c:v>1.4</c:v>
                </c:pt>
                <c:pt idx="146">
                  <c:v>0.5</c:v>
                </c:pt>
                <c:pt idx="147">
                  <c:v>0.5</c:v>
                </c:pt>
                <c:pt idx="148">
                  <c:v>32.6</c:v>
                </c:pt>
                <c:pt idx="149">
                  <c:v>0.5</c:v>
                </c:pt>
                <c:pt idx="150">
                  <c:v>0.9</c:v>
                </c:pt>
                <c:pt idx="151">
                  <c:v>0.5</c:v>
                </c:pt>
                <c:pt idx="152">
                  <c:v>0.4</c:v>
                </c:pt>
                <c:pt idx="153">
                  <c:v>11.3</c:v>
                </c:pt>
                <c:pt idx="154">
                  <c:v>0.5</c:v>
                </c:pt>
                <c:pt idx="155">
                  <c:v>1.5</c:v>
                </c:pt>
                <c:pt idx="156">
                  <c:v>0.5</c:v>
                </c:pt>
                <c:pt idx="157">
                  <c:v>0.0</c:v>
                </c:pt>
                <c:pt idx="158">
                  <c:v>11.0</c:v>
                </c:pt>
                <c:pt idx="159">
                  <c:v>0.4</c:v>
                </c:pt>
                <c:pt idx="160">
                  <c:v>1.4</c:v>
                </c:pt>
                <c:pt idx="161">
                  <c:v>0.5</c:v>
                </c:pt>
                <c:pt idx="162">
                  <c:v>0.0</c:v>
                </c:pt>
                <c:pt idx="163">
                  <c:v>0.5</c:v>
                </c:pt>
                <c:pt idx="164">
                  <c:v>0.4</c:v>
                </c:pt>
                <c:pt idx="165">
                  <c:v>2.5</c:v>
                </c:pt>
                <c:pt idx="166">
                  <c:v>0.4</c:v>
                </c:pt>
                <c:pt idx="167">
                  <c:v>0.4</c:v>
                </c:pt>
                <c:pt idx="168">
                  <c:v>0.5</c:v>
                </c:pt>
                <c:pt idx="169">
                  <c:v>0.4</c:v>
                </c:pt>
                <c:pt idx="170">
                  <c:v>1.4</c:v>
                </c:pt>
                <c:pt idx="171">
                  <c:v>0.5</c:v>
                </c:pt>
                <c:pt idx="172">
                  <c:v>0.5</c:v>
                </c:pt>
                <c:pt idx="173">
                  <c:v>0.5</c:v>
                </c:pt>
                <c:pt idx="174">
                  <c:v>0.0</c:v>
                </c:pt>
                <c:pt idx="175">
                  <c:v>1.4</c:v>
                </c:pt>
                <c:pt idx="176">
                  <c:v>0.4</c:v>
                </c:pt>
                <c:pt idx="177">
                  <c:v>0.7</c:v>
                </c:pt>
                <c:pt idx="178">
                  <c:v>0.5</c:v>
                </c:pt>
                <c:pt idx="179">
                  <c:v>0.5</c:v>
                </c:pt>
                <c:pt idx="180">
                  <c:v>1.2</c:v>
                </c:pt>
                <c:pt idx="181">
                  <c:v>0.0</c:v>
                </c:pt>
                <c:pt idx="182">
                  <c:v>3.2</c:v>
                </c:pt>
                <c:pt idx="183">
                  <c:v>0.4</c:v>
                </c:pt>
                <c:pt idx="184">
                  <c:v>0.5</c:v>
                </c:pt>
                <c:pt idx="185">
                  <c:v>36.5</c:v>
                </c:pt>
                <c:pt idx="186">
                  <c:v>0.5</c:v>
                </c:pt>
                <c:pt idx="187">
                  <c:v>1.5</c:v>
                </c:pt>
                <c:pt idx="188">
                  <c:v>0.2</c:v>
                </c:pt>
                <c:pt idx="189">
                  <c:v>0.5</c:v>
                </c:pt>
                <c:pt idx="190">
                  <c:v>40.9</c:v>
                </c:pt>
                <c:pt idx="191">
                  <c:v>2.1</c:v>
                </c:pt>
                <c:pt idx="192">
                  <c:v>1.4</c:v>
                </c:pt>
                <c:pt idx="193">
                  <c:v>0.5</c:v>
                </c:pt>
                <c:pt idx="194">
                  <c:v>0.5</c:v>
                </c:pt>
                <c:pt idx="195">
                  <c:v>20.2</c:v>
                </c:pt>
                <c:pt idx="196">
                  <c:v>0.5</c:v>
                </c:pt>
                <c:pt idx="197">
                  <c:v>1.3</c:v>
                </c:pt>
                <c:pt idx="198">
                  <c:v>0.5</c:v>
                </c:pt>
                <c:pt idx="199">
                  <c:v>0.5</c:v>
                </c:pt>
                <c:pt idx="200">
                  <c:v>0.5</c:v>
                </c:pt>
                <c:pt idx="201">
                  <c:v>0.5</c:v>
                </c:pt>
                <c:pt idx="202">
                  <c:v>0.9</c:v>
                </c:pt>
                <c:pt idx="203">
                  <c:v>0.5</c:v>
                </c:pt>
                <c:pt idx="204">
                  <c:v>0.4</c:v>
                </c:pt>
                <c:pt idx="205">
                  <c:v>0.4</c:v>
                </c:pt>
                <c:pt idx="206">
                  <c:v>0.5</c:v>
                </c:pt>
                <c:pt idx="207">
                  <c:v>1.4</c:v>
                </c:pt>
                <c:pt idx="208">
                  <c:v>0.5</c:v>
                </c:pt>
                <c:pt idx="209">
                  <c:v>1.4</c:v>
                </c:pt>
                <c:pt idx="210">
                  <c:v>0.5</c:v>
                </c:pt>
                <c:pt idx="211">
                  <c:v>0.5</c:v>
                </c:pt>
                <c:pt idx="212">
                  <c:v>1.0</c:v>
                </c:pt>
                <c:pt idx="213">
                  <c:v>0.5</c:v>
                </c:pt>
                <c:pt idx="214">
                  <c:v>1.4</c:v>
                </c:pt>
                <c:pt idx="215">
                  <c:v>0.5</c:v>
                </c:pt>
                <c:pt idx="216">
                  <c:v>0.5</c:v>
                </c:pt>
                <c:pt idx="217">
                  <c:v>28.7</c:v>
                </c:pt>
                <c:pt idx="218">
                  <c:v>0.5</c:v>
                </c:pt>
                <c:pt idx="219">
                  <c:v>1.4</c:v>
                </c:pt>
                <c:pt idx="220">
                  <c:v>0.5</c:v>
                </c:pt>
                <c:pt idx="221">
                  <c:v>0.4</c:v>
                </c:pt>
                <c:pt idx="222">
                  <c:v>4.9</c:v>
                </c:pt>
                <c:pt idx="223">
                  <c:v>0.5</c:v>
                </c:pt>
                <c:pt idx="224">
                  <c:v>1.4</c:v>
                </c:pt>
                <c:pt idx="225">
                  <c:v>0.5</c:v>
                </c:pt>
                <c:pt idx="226">
                  <c:v>0.1</c:v>
                </c:pt>
                <c:pt idx="227">
                  <c:v>0.5</c:v>
                </c:pt>
                <c:pt idx="228">
                  <c:v>0.5</c:v>
                </c:pt>
                <c:pt idx="229">
                  <c:v>1.5</c:v>
                </c:pt>
                <c:pt idx="230">
                  <c:v>0.5</c:v>
                </c:pt>
                <c:pt idx="231">
                  <c:v>0.0</c:v>
                </c:pt>
                <c:pt idx="232">
                  <c:v>0.4</c:v>
                </c:pt>
                <c:pt idx="233">
                  <c:v>0.5</c:v>
                </c:pt>
                <c:pt idx="234">
                  <c:v>65.7</c:v>
                </c:pt>
                <c:pt idx="235">
                  <c:v>0.5</c:v>
                </c:pt>
                <c:pt idx="236">
                  <c:v>1.4</c:v>
                </c:pt>
                <c:pt idx="237">
                  <c:v>0.5</c:v>
                </c:pt>
                <c:pt idx="238">
                  <c:v>0.0</c:v>
                </c:pt>
                <c:pt idx="239">
                  <c:v>27.1</c:v>
                </c:pt>
                <c:pt idx="240">
                  <c:v>0.5</c:v>
                </c:pt>
                <c:pt idx="241">
                  <c:v>1.4</c:v>
                </c:pt>
                <c:pt idx="242">
                  <c:v>0.5</c:v>
                </c:pt>
                <c:pt idx="243">
                  <c:v>0.4</c:v>
                </c:pt>
                <c:pt idx="244">
                  <c:v>0.5</c:v>
                </c:pt>
                <c:pt idx="245">
                  <c:v>0.5</c:v>
                </c:pt>
                <c:pt idx="246">
                  <c:v>1.0</c:v>
                </c:pt>
                <c:pt idx="247">
                  <c:v>0.5</c:v>
                </c:pt>
                <c:pt idx="248">
                  <c:v>0.5</c:v>
                </c:pt>
                <c:pt idx="249">
                  <c:v>0.5</c:v>
                </c:pt>
                <c:pt idx="250">
                  <c:v>0.5</c:v>
                </c:pt>
                <c:pt idx="251">
                  <c:v>1.3</c:v>
                </c:pt>
                <c:pt idx="252">
                  <c:v>0.5</c:v>
                </c:pt>
                <c:pt idx="253">
                  <c:v>0.5</c:v>
                </c:pt>
                <c:pt idx="254">
                  <c:v>0.4</c:v>
                </c:pt>
                <c:pt idx="255">
                  <c:v>0.5</c:v>
                </c:pt>
                <c:pt idx="256">
                  <c:v>0.5</c:v>
                </c:pt>
                <c:pt idx="257">
                  <c:v>0.5</c:v>
                </c:pt>
                <c:pt idx="258">
                  <c:v>1.3</c:v>
                </c:pt>
                <c:pt idx="259">
                  <c:v>0.5</c:v>
                </c:pt>
                <c:pt idx="260">
                  <c:v>0.6</c:v>
                </c:pt>
                <c:pt idx="261">
                  <c:v>0.5</c:v>
                </c:pt>
                <c:pt idx="262">
                  <c:v>0.5</c:v>
                </c:pt>
                <c:pt idx="263">
                  <c:v>0.9</c:v>
                </c:pt>
                <c:pt idx="264">
                  <c:v>0.5</c:v>
                </c:pt>
                <c:pt idx="265">
                  <c:v>3.4</c:v>
                </c:pt>
                <c:pt idx="266">
                  <c:v>0.4</c:v>
                </c:pt>
                <c:pt idx="267">
                  <c:v>0.5</c:v>
                </c:pt>
                <c:pt idx="268">
                  <c:v>22.0</c:v>
                </c:pt>
                <c:pt idx="269">
                  <c:v>0.5</c:v>
                </c:pt>
                <c:pt idx="270">
                  <c:v>1.4</c:v>
                </c:pt>
                <c:pt idx="271">
                  <c:v>0.6</c:v>
                </c:pt>
                <c:pt idx="272">
                  <c:v>0.6</c:v>
                </c:pt>
                <c:pt idx="273">
                  <c:v>0.5</c:v>
                </c:pt>
                <c:pt idx="274">
                  <c:v>0.6</c:v>
                </c:pt>
                <c:pt idx="275">
                  <c:v>3.4</c:v>
                </c:pt>
                <c:pt idx="276">
                  <c:v>0.5</c:v>
                </c:pt>
                <c:pt idx="277">
                  <c:v>0.6</c:v>
                </c:pt>
                <c:pt idx="278">
                  <c:v>0.5</c:v>
                </c:pt>
                <c:pt idx="279">
                  <c:v>0.5</c:v>
                </c:pt>
                <c:pt idx="280">
                  <c:v>1.4</c:v>
                </c:pt>
                <c:pt idx="281">
                  <c:v>0.5</c:v>
                </c:pt>
                <c:pt idx="282">
                  <c:v>1.5</c:v>
                </c:pt>
                <c:pt idx="283">
                  <c:v>0.5</c:v>
                </c:pt>
                <c:pt idx="284">
                  <c:v>0.2</c:v>
                </c:pt>
                <c:pt idx="285">
                  <c:v>41.1</c:v>
                </c:pt>
                <c:pt idx="286">
                  <c:v>0.4</c:v>
                </c:pt>
                <c:pt idx="287">
                  <c:v>1.5</c:v>
                </c:pt>
                <c:pt idx="288">
                  <c:v>0.5</c:v>
                </c:pt>
                <c:pt idx="289">
                  <c:v>1.6</c:v>
                </c:pt>
              </c:numCache>
            </c:numRef>
          </c:val>
          <c:smooth val="0"/>
        </c:ser>
        <c:dLbls>
          <c:showLegendKey val="0"/>
          <c:showVal val="0"/>
          <c:showCatName val="0"/>
          <c:showSerName val="0"/>
          <c:showPercent val="0"/>
          <c:showBubbleSize val="0"/>
        </c:dLbls>
        <c:marker val="1"/>
        <c:smooth val="0"/>
        <c:axId val="2073286408"/>
        <c:axId val="2073280968"/>
      </c:lineChart>
      <c:catAx>
        <c:axId val="207328640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3280968"/>
        <c:crosses val="autoZero"/>
        <c:auto val="1"/>
        <c:lblAlgn val="ctr"/>
        <c:lblOffset val="100"/>
        <c:noMultiLvlLbl val="0"/>
      </c:catAx>
      <c:valAx>
        <c:axId val="2073280968"/>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32864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0.0</c:v>
                </c:pt>
                <c:pt idx="1">
                  <c:v>0.0</c:v>
                </c:pt>
                <c:pt idx="2">
                  <c:v>0.0</c:v>
                </c:pt>
                <c:pt idx="3">
                  <c:v>0.0</c:v>
                </c:pt>
                <c:pt idx="4">
                  <c:v>6.3</c:v>
                </c:pt>
                <c:pt idx="5">
                  <c:v>0.0</c:v>
                </c:pt>
                <c:pt idx="6">
                  <c:v>0.0</c:v>
                </c:pt>
                <c:pt idx="7">
                  <c:v>0.0</c:v>
                </c:pt>
                <c:pt idx="8">
                  <c:v>0.0</c:v>
                </c:pt>
                <c:pt idx="9">
                  <c:v>5.9</c:v>
                </c:pt>
                <c:pt idx="10">
                  <c:v>0.0</c:v>
                </c:pt>
                <c:pt idx="11">
                  <c:v>0.0</c:v>
                </c:pt>
                <c:pt idx="12">
                  <c:v>5.8</c:v>
                </c:pt>
                <c:pt idx="13">
                  <c:v>0.0</c:v>
                </c:pt>
                <c:pt idx="14">
                  <c:v>0.0</c:v>
                </c:pt>
                <c:pt idx="15">
                  <c:v>5.8</c:v>
                </c:pt>
                <c:pt idx="16">
                  <c:v>0.0</c:v>
                </c:pt>
                <c:pt idx="17">
                  <c:v>0.0</c:v>
                </c:pt>
                <c:pt idx="18">
                  <c:v>2.4</c:v>
                </c:pt>
                <c:pt idx="19">
                  <c:v>0.0</c:v>
                </c:pt>
                <c:pt idx="20">
                  <c:v>0.0</c:v>
                </c:pt>
                <c:pt idx="21">
                  <c:v>0.0</c:v>
                </c:pt>
                <c:pt idx="22">
                  <c:v>0.0</c:v>
                </c:pt>
                <c:pt idx="23">
                  <c:v>0.0</c:v>
                </c:pt>
                <c:pt idx="24">
                  <c:v>4.8</c:v>
                </c:pt>
                <c:pt idx="25">
                  <c:v>0.0</c:v>
                </c:pt>
                <c:pt idx="26">
                  <c:v>0.0</c:v>
                </c:pt>
                <c:pt idx="27">
                  <c:v>4.3</c:v>
                </c:pt>
                <c:pt idx="28">
                  <c:v>0.0</c:v>
                </c:pt>
                <c:pt idx="29">
                  <c:v>0.3</c:v>
                </c:pt>
                <c:pt idx="30">
                  <c:v>0.0</c:v>
                </c:pt>
                <c:pt idx="31">
                  <c:v>0.0</c:v>
                </c:pt>
                <c:pt idx="32">
                  <c:v>0.0</c:v>
                </c:pt>
                <c:pt idx="33">
                  <c:v>0.0</c:v>
                </c:pt>
                <c:pt idx="34">
                  <c:v>0.0</c:v>
                </c:pt>
                <c:pt idx="35">
                  <c:v>0.4</c:v>
                </c:pt>
                <c:pt idx="36">
                  <c:v>0.0</c:v>
                </c:pt>
                <c:pt idx="37">
                  <c:v>0.0</c:v>
                </c:pt>
                <c:pt idx="38">
                  <c:v>0.4</c:v>
                </c:pt>
                <c:pt idx="39">
                  <c:v>0.0</c:v>
                </c:pt>
                <c:pt idx="40">
                  <c:v>0.0</c:v>
                </c:pt>
                <c:pt idx="41">
                  <c:v>0.3</c:v>
                </c:pt>
                <c:pt idx="42">
                  <c:v>0.0</c:v>
                </c:pt>
                <c:pt idx="43">
                  <c:v>0.0</c:v>
                </c:pt>
                <c:pt idx="44">
                  <c:v>0.3</c:v>
                </c:pt>
                <c:pt idx="45">
                  <c:v>0.0</c:v>
                </c:pt>
                <c:pt idx="46">
                  <c:v>0.0</c:v>
                </c:pt>
                <c:pt idx="47">
                  <c:v>52.8</c:v>
                </c:pt>
                <c:pt idx="48">
                  <c:v>0.0</c:v>
                </c:pt>
                <c:pt idx="49">
                  <c:v>0.0</c:v>
                </c:pt>
                <c:pt idx="50">
                  <c:v>0.0</c:v>
                </c:pt>
                <c:pt idx="51">
                  <c:v>0.0</c:v>
                </c:pt>
                <c:pt idx="52">
                  <c:v>0.0</c:v>
                </c:pt>
                <c:pt idx="53">
                  <c:v>0.0</c:v>
                </c:pt>
                <c:pt idx="54">
                  <c:v>0.0</c:v>
                </c:pt>
                <c:pt idx="55">
                  <c:v>2.1</c:v>
                </c:pt>
                <c:pt idx="56">
                  <c:v>0.0</c:v>
                </c:pt>
                <c:pt idx="57">
                  <c:v>6.2</c:v>
                </c:pt>
                <c:pt idx="58">
                  <c:v>0.0</c:v>
                </c:pt>
                <c:pt idx="59">
                  <c:v>2.7</c:v>
                </c:pt>
                <c:pt idx="60">
                  <c:v>0.0</c:v>
                </c:pt>
                <c:pt idx="61">
                  <c:v>0.4</c:v>
                </c:pt>
                <c:pt idx="62">
                  <c:v>4.9</c:v>
                </c:pt>
                <c:pt idx="63">
                  <c:v>0.0</c:v>
                </c:pt>
                <c:pt idx="64">
                  <c:v>0.8</c:v>
                </c:pt>
                <c:pt idx="65">
                  <c:v>0.0</c:v>
                </c:pt>
                <c:pt idx="66">
                  <c:v>0.0</c:v>
                </c:pt>
                <c:pt idx="67">
                  <c:v>0.3</c:v>
                </c:pt>
                <c:pt idx="68">
                  <c:v>0.0</c:v>
                </c:pt>
                <c:pt idx="69">
                  <c:v>0.0</c:v>
                </c:pt>
                <c:pt idx="70">
                  <c:v>0.3</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0.0</c:v>
                </c:pt>
                <c:pt idx="1">
                  <c:v>0.0</c:v>
                </c:pt>
                <c:pt idx="2">
                  <c:v>0.0</c:v>
                </c:pt>
                <c:pt idx="3">
                  <c:v>0.0</c:v>
                </c:pt>
                <c:pt idx="4">
                  <c:v>4.4</c:v>
                </c:pt>
                <c:pt idx="5">
                  <c:v>39.8</c:v>
                </c:pt>
                <c:pt idx="6">
                  <c:v>1.8</c:v>
                </c:pt>
                <c:pt idx="7">
                  <c:v>0.2</c:v>
                </c:pt>
                <c:pt idx="8">
                  <c:v>0.6</c:v>
                </c:pt>
                <c:pt idx="9">
                  <c:v>4.8</c:v>
                </c:pt>
                <c:pt idx="10">
                  <c:v>0.0</c:v>
                </c:pt>
                <c:pt idx="11">
                  <c:v>0.9</c:v>
                </c:pt>
                <c:pt idx="12">
                  <c:v>4.5</c:v>
                </c:pt>
                <c:pt idx="13">
                  <c:v>0.0</c:v>
                </c:pt>
                <c:pt idx="14">
                  <c:v>1.1</c:v>
                </c:pt>
                <c:pt idx="15">
                  <c:v>3.8</c:v>
                </c:pt>
                <c:pt idx="16">
                  <c:v>0.7</c:v>
                </c:pt>
                <c:pt idx="17">
                  <c:v>0.8</c:v>
                </c:pt>
                <c:pt idx="18">
                  <c:v>1.4</c:v>
                </c:pt>
                <c:pt idx="19">
                  <c:v>0.0</c:v>
                </c:pt>
                <c:pt idx="20">
                  <c:v>0.9</c:v>
                </c:pt>
                <c:pt idx="21">
                  <c:v>0.0</c:v>
                </c:pt>
                <c:pt idx="22">
                  <c:v>0.0</c:v>
                </c:pt>
                <c:pt idx="23">
                  <c:v>0.8</c:v>
                </c:pt>
                <c:pt idx="24">
                  <c:v>3.3</c:v>
                </c:pt>
                <c:pt idx="25">
                  <c:v>0.0</c:v>
                </c:pt>
                <c:pt idx="26">
                  <c:v>0.8</c:v>
                </c:pt>
                <c:pt idx="27">
                  <c:v>3.1</c:v>
                </c:pt>
                <c:pt idx="28">
                  <c:v>0.0</c:v>
                </c:pt>
                <c:pt idx="29">
                  <c:v>0.8</c:v>
                </c:pt>
                <c:pt idx="30">
                  <c:v>0.8</c:v>
                </c:pt>
                <c:pt idx="31">
                  <c:v>0.3</c:v>
                </c:pt>
                <c:pt idx="32">
                  <c:v>0.0</c:v>
                </c:pt>
                <c:pt idx="33">
                  <c:v>1.5</c:v>
                </c:pt>
                <c:pt idx="34">
                  <c:v>0.0</c:v>
                </c:pt>
                <c:pt idx="35">
                  <c:v>0.1</c:v>
                </c:pt>
                <c:pt idx="36">
                  <c:v>0.8</c:v>
                </c:pt>
                <c:pt idx="37">
                  <c:v>0.2</c:v>
                </c:pt>
                <c:pt idx="38">
                  <c:v>0.1</c:v>
                </c:pt>
                <c:pt idx="39">
                  <c:v>0.9</c:v>
                </c:pt>
                <c:pt idx="40">
                  <c:v>0.0</c:v>
                </c:pt>
                <c:pt idx="41">
                  <c:v>0.1</c:v>
                </c:pt>
                <c:pt idx="42">
                  <c:v>0.8</c:v>
                </c:pt>
                <c:pt idx="43">
                  <c:v>0.0</c:v>
                </c:pt>
                <c:pt idx="44">
                  <c:v>0.2</c:v>
                </c:pt>
                <c:pt idx="45">
                  <c:v>0.8</c:v>
                </c:pt>
                <c:pt idx="46">
                  <c:v>0.2</c:v>
                </c:pt>
                <c:pt idx="47">
                  <c:v>0.0</c:v>
                </c:pt>
                <c:pt idx="48">
                  <c:v>0.8</c:v>
                </c:pt>
                <c:pt idx="49">
                  <c:v>0.3</c:v>
                </c:pt>
                <c:pt idx="50">
                  <c:v>0.0</c:v>
                </c:pt>
                <c:pt idx="51">
                  <c:v>0.7</c:v>
                </c:pt>
                <c:pt idx="52">
                  <c:v>0.0</c:v>
                </c:pt>
                <c:pt idx="53">
                  <c:v>0.0</c:v>
                </c:pt>
                <c:pt idx="54">
                  <c:v>0.6</c:v>
                </c:pt>
                <c:pt idx="55">
                  <c:v>2.1</c:v>
                </c:pt>
                <c:pt idx="56">
                  <c:v>0.0</c:v>
                </c:pt>
                <c:pt idx="57">
                  <c:v>0.2</c:v>
                </c:pt>
                <c:pt idx="58">
                  <c:v>0.6</c:v>
                </c:pt>
                <c:pt idx="59">
                  <c:v>24.4</c:v>
                </c:pt>
                <c:pt idx="60">
                  <c:v>0.0</c:v>
                </c:pt>
                <c:pt idx="61">
                  <c:v>1.1</c:v>
                </c:pt>
                <c:pt idx="62">
                  <c:v>5.5</c:v>
                </c:pt>
                <c:pt idx="63">
                  <c:v>0.0</c:v>
                </c:pt>
                <c:pt idx="64">
                  <c:v>0.4</c:v>
                </c:pt>
                <c:pt idx="65">
                  <c:v>0.7</c:v>
                </c:pt>
                <c:pt idx="66">
                  <c:v>0.0</c:v>
                </c:pt>
                <c:pt idx="67">
                  <c:v>0.2</c:v>
                </c:pt>
                <c:pt idx="68">
                  <c:v>0.9</c:v>
                </c:pt>
                <c:pt idx="69">
                  <c:v>0.0</c:v>
                </c:pt>
                <c:pt idx="70">
                  <c:v>0.1</c:v>
                </c:pt>
              </c:numCache>
            </c:numRef>
          </c:val>
          <c:smooth val="0"/>
        </c:ser>
        <c:dLbls>
          <c:showLegendKey val="0"/>
          <c:showVal val="0"/>
          <c:showCatName val="0"/>
          <c:showSerName val="0"/>
          <c:showPercent val="0"/>
          <c:showBubbleSize val="0"/>
        </c:dLbls>
        <c:marker val="1"/>
        <c:smooth val="0"/>
        <c:axId val="2073247480"/>
        <c:axId val="2073241800"/>
      </c:lineChart>
      <c:catAx>
        <c:axId val="207324748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3241800"/>
        <c:crosses val="autoZero"/>
        <c:auto val="1"/>
        <c:lblAlgn val="ctr"/>
        <c:lblOffset val="100"/>
        <c:noMultiLvlLbl val="0"/>
      </c:catAx>
      <c:valAx>
        <c:axId val="2073241800"/>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324748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1964.0</c:v>
                </c:pt>
                <c:pt idx="1">
                  <c:v>3064.0</c:v>
                </c:pt>
                <c:pt idx="2">
                  <c:v>4236.0</c:v>
                </c:pt>
                <c:pt idx="3">
                  <c:v>5156.0</c:v>
                </c:pt>
                <c:pt idx="4">
                  <c:v>5176.0</c:v>
                </c:pt>
                <c:pt idx="5">
                  <c:v>5220.0</c:v>
                </c:pt>
                <c:pt idx="6">
                  <c:v>5432.0</c:v>
                </c:pt>
                <c:pt idx="7">
                  <c:v>5480.0</c:v>
                </c:pt>
                <c:pt idx="8">
                  <c:v>5544.0</c:v>
                </c:pt>
                <c:pt idx="9">
                  <c:v>6324.0</c:v>
                </c:pt>
                <c:pt idx="10">
                  <c:v>5740.0</c:v>
                </c:pt>
                <c:pt idx="11">
                  <c:v>7628.0</c:v>
                </c:pt>
                <c:pt idx="12">
                  <c:v>5784.0</c:v>
                </c:pt>
                <c:pt idx="13">
                  <c:v>6016.0</c:v>
                </c:pt>
                <c:pt idx="14">
                  <c:v>6000.0</c:v>
                </c:pt>
                <c:pt idx="15">
                  <c:v>6064.0</c:v>
                </c:pt>
                <c:pt idx="16">
                  <c:v>6024.0</c:v>
                </c:pt>
                <c:pt idx="17">
                  <c:v>6800.0</c:v>
                </c:pt>
                <c:pt idx="18">
                  <c:v>6084.0</c:v>
                </c:pt>
                <c:pt idx="19">
                  <c:v>9256.0</c:v>
                </c:pt>
                <c:pt idx="20">
                  <c:v>6172.0</c:v>
                </c:pt>
                <c:pt idx="21">
                  <c:v>6172.0</c:v>
                </c:pt>
                <c:pt idx="22">
                  <c:v>6300.0</c:v>
                </c:pt>
                <c:pt idx="23">
                  <c:v>6340.0</c:v>
                </c:pt>
                <c:pt idx="24">
                  <c:v>5624.0</c:v>
                </c:pt>
                <c:pt idx="25">
                  <c:v>6648.0</c:v>
                </c:pt>
                <c:pt idx="26">
                  <c:v>6660.0</c:v>
                </c:pt>
                <c:pt idx="27">
                  <c:v>6728.0</c:v>
                </c:pt>
                <c:pt idx="28">
                  <c:v>6792.0</c:v>
                </c:pt>
                <c:pt idx="29">
                  <c:v>6908.0</c:v>
                </c:pt>
                <c:pt idx="30">
                  <c:v>6048.0</c:v>
                </c:pt>
                <c:pt idx="31">
                  <c:v>7040.0</c:v>
                </c:pt>
                <c:pt idx="32">
                  <c:v>6096.0</c:v>
                </c:pt>
                <c:pt idx="33">
                  <c:v>7092.0</c:v>
                </c:pt>
                <c:pt idx="34">
                  <c:v>7160.0</c:v>
                </c:pt>
                <c:pt idx="35">
                  <c:v>7768.0</c:v>
                </c:pt>
                <c:pt idx="36">
                  <c:v>7516.0</c:v>
                </c:pt>
                <c:pt idx="37">
                  <c:v>7592.0</c:v>
                </c:pt>
                <c:pt idx="38">
                  <c:v>7624.0</c:v>
                </c:pt>
                <c:pt idx="39">
                  <c:v>7632.0</c:v>
                </c:pt>
                <c:pt idx="40">
                  <c:v>7680.0</c:v>
                </c:pt>
                <c:pt idx="41">
                  <c:v>10528.0</c:v>
                </c:pt>
                <c:pt idx="42">
                  <c:v>7816.0</c:v>
                </c:pt>
                <c:pt idx="43">
                  <c:v>10568.0</c:v>
                </c:pt>
                <c:pt idx="44">
                  <c:v>7852.0</c:v>
                </c:pt>
                <c:pt idx="45">
                  <c:v>8012.0</c:v>
                </c:pt>
                <c:pt idx="46">
                  <c:v>8004.0</c:v>
                </c:pt>
                <c:pt idx="47">
                  <c:v>8056.0</c:v>
                </c:pt>
                <c:pt idx="48">
                  <c:v>8196.0</c:v>
                </c:pt>
                <c:pt idx="49">
                  <c:v>15660.0</c:v>
                </c:pt>
                <c:pt idx="50">
                  <c:v>8228.0</c:v>
                </c:pt>
                <c:pt idx="51">
                  <c:v>13536.0</c:v>
                </c:pt>
                <c:pt idx="52">
                  <c:v>8596.0</c:v>
                </c:pt>
                <c:pt idx="53">
                  <c:v>8596.0</c:v>
                </c:pt>
                <c:pt idx="54">
                  <c:v>8784.0</c:v>
                </c:pt>
                <c:pt idx="55">
                  <c:v>8984.0</c:v>
                </c:pt>
                <c:pt idx="56">
                  <c:v>8952.0</c:v>
                </c:pt>
                <c:pt idx="57">
                  <c:v>15616.0</c:v>
                </c:pt>
                <c:pt idx="58">
                  <c:v>9028.0</c:v>
                </c:pt>
                <c:pt idx="59">
                  <c:v>14072.0</c:v>
                </c:pt>
                <c:pt idx="60">
                  <c:v>9236.0</c:v>
                </c:pt>
                <c:pt idx="61">
                  <c:v>9252.0</c:v>
                </c:pt>
                <c:pt idx="62">
                  <c:v>14724.0</c:v>
                </c:pt>
                <c:pt idx="63">
                  <c:v>9536.0</c:v>
                </c:pt>
                <c:pt idx="64">
                  <c:v>11008.0</c:v>
                </c:pt>
                <c:pt idx="65">
                  <c:v>9628.0</c:v>
                </c:pt>
                <c:pt idx="66">
                  <c:v>9640.0</c:v>
                </c:pt>
                <c:pt idx="67">
                  <c:v>8696.0</c:v>
                </c:pt>
                <c:pt idx="68">
                  <c:v>9684.0</c:v>
                </c:pt>
                <c:pt idx="69">
                  <c:v>8752.0</c:v>
                </c:pt>
                <c:pt idx="70">
                  <c:v>9756.0</c:v>
                </c:pt>
                <c:pt idx="71">
                  <c:v>9784.0</c:v>
                </c:pt>
                <c:pt idx="72">
                  <c:v>10376.0</c:v>
                </c:pt>
                <c:pt idx="73">
                  <c:v>10408.0</c:v>
                </c:pt>
                <c:pt idx="74">
                  <c:v>10420.0</c:v>
                </c:pt>
                <c:pt idx="75">
                  <c:v>13256.0</c:v>
                </c:pt>
                <c:pt idx="76">
                  <c:v>10500.0</c:v>
                </c:pt>
                <c:pt idx="77">
                  <c:v>12256.0</c:v>
                </c:pt>
                <c:pt idx="78">
                  <c:v>10592.0</c:v>
                </c:pt>
                <c:pt idx="79">
                  <c:v>10652.0</c:v>
                </c:pt>
                <c:pt idx="80">
                  <c:v>10660.0</c:v>
                </c:pt>
                <c:pt idx="81">
                  <c:v>10672.0</c:v>
                </c:pt>
                <c:pt idx="82">
                  <c:v>10972.0</c:v>
                </c:pt>
                <c:pt idx="83">
                  <c:v>11912.0</c:v>
                </c:pt>
                <c:pt idx="84">
                  <c:v>11228.0</c:v>
                </c:pt>
                <c:pt idx="85">
                  <c:v>12712.0</c:v>
                </c:pt>
                <c:pt idx="86">
                  <c:v>11256.0</c:v>
                </c:pt>
                <c:pt idx="87">
                  <c:v>11308.0</c:v>
                </c:pt>
                <c:pt idx="88">
                  <c:v>11300.0</c:v>
                </c:pt>
                <c:pt idx="89">
                  <c:v>11320.0</c:v>
                </c:pt>
                <c:pt idx="90">
                  <c:v>11356.0</c:v>
                </c:pt>
                <c:pt idx="91">
                  <c:v>12132.0</c:v>
                </c:pt>
                <c:pt idx="92">
                  <c:v>11368.0</c:v>
                </c:pt>
                <c:pt idx="93">
                  <c:v>11956.0</c:v>
                </c:pt>
                <c:pt idx="94">
                  <c:v>11808.0</c:v>
                </c:pt>
                <c:pt idx="95">
                  <c:v>11840.0</c:v>
                </c:pt>
                <c:pt idx="96">
                  <c:v>11864.0</c:v>
                </c:pt>
                <c:pt idx="97">
                  <c:v>11932.0</c:v>
                </c:pt>
                <c:pt idx="98">
                  <c:v>11916.0</c:v>
                </c:pt>
                <c:pt idx="99">
                  <c:v>11932.0</c:v>
                </c:pt>
                <c:pt idx="100">
                  <c:v>11992.0</c:v>
                </c:pt>
                <c:pt idx="101">
                  <c:v>11992.0</c:v>
                </c:pt>
                <c:pt idx="102">
                  <c:v>12008.0</c:v>
                </c:pt>
                <c:pt idx="103">
                  <c:v>13284.0</c:v>
                </c:pt>
                <c:pt idx="104">
                  <c:v>12112.0</c:v>
                </c:pt>
                <c:pt idx="105">
                  <c:v>12132.0</c:v>
                </c:pt>
                <c:pt idx="106">
                  <c:v>12296.0</c:v>
                </c:pt>
                <c:pt idx="107">
                  <c:v>12884.0</c:v>
                </c:pt>
                <c:pt idx="108">
                  <c:v>12888.0</c:v>
                </c:pt>
                <c:pt idx="109">
                  <c:v>12916.0</c:v>
                </c:pt>
                <c:pt idx="110">
                  <c:v>12920.0</c:v>
                </c:pt>
                <c:pt idx="111">
                  <c:v>18752.0</c:v>
                </c:pt>
                <c:pt idx="112">
                  <c:v>12960.0</c:v>
                </c:pt>
                <c:pt idx="113">
                  <c:v>15696.0</c:v>
                </c:pt>
                <c:pt idx="114">
                  <c:v>12912.0</c:v>
                </c:pt>
                <c:pt idx="115">
                  <c:v>11972.0</c:v>
                </c:pt>
                <c:pt idx="116">
                  <c:v>12952.0</c:v>
                </c:pt>
                <c:pt idx="117">
                  <c:v>12920.0</c:v>
                </c:pt>
                <c:pt idx="118">
                  <c:v>12916.0</c:v>
                </c:pt>
                <c:pt idx="119">
                  <c:v>12952.0</c:v>
                </c:pt>
                <c:pt idx="120">
                  <c:v>11940.0</c:v>
                </c:pt>
                <c:pt idx="121">
                  <c:v>12888.0</c:v>
                </c:pt>
                <c:pt idx="122">
                  <c:v>12928.0</c:v>
                </c:pt>
                <c:pt idx="123">
                  <c:v>12940.0</c:v>
                </c:pt>
                <c:pt idx="124">
                  <c:v>12992.0</c:v>
                </c:pt>
                <c:pt idx="125">
                  <c:v>12984.0</c:v>
                </c:pt>
                <c:pt idx="126">
                  <c:v>12984.0</c:v>
                </c:pt>
                <c:pt idx="127">
                  <c:v>12928.0</c:v>
                </c:pt>
                <c:pt idx="128">
                  <c:v>13928.0</c:v>
                </c:pt>
                <c:pt idx="129">
                  <c:v>13976.0</c:v>
                </c:pt>
                <c:pt idx="130">
                  <c:v>13960.0</c:v>
                </c:pt>
                <c:pt idx="131">
                  <c:v>22480.0</c:v>
                </c:pt>
                <c:pt idx="132">
                  <c:v>13952.0</c:v>
                </c:pt>
                <c:pt idx="133">
                  <c:v>19332.0</c:v>
                </c:pt>
                <c:pt idx="134">
                  <c:v>13944.0</c:v>
                </c:pt>
                <c:pt idx="135">
                  <c:v>13936.0</c:v>
                </c:pt>
                <c:pt idx="136">
                  <c:v>14944.0</c:v>
                </c:pt>
                <c:pt idx="137">
                  <c:v>14992.0</c:v>
                </c:pt>
                <c:pt idx="138">
                  <c:v>14960.0</c:v>
                </c:pt>
                <c:pt idx="139">
                  <c:v>21064.0</c:v>
                </c:pt>
                <c:pt idx="140">
                  <c:v>14960.0</c:v>
                </c:pt>
                <c:pt idx="141">
                  <c:v>18544.0</c:v>
                </c:pt>
                <c:pt idx="142">
                  <c:v>14960.0</c:v>
                </c:pt>
                <c:pt idx="143">
                  <c:v>14928.0</c:v>
                </c:pt>
                <c:pt idx="144">
                  <c:v>14916.0</c:v>
                </c:pt>
                <c:pt idx="145">
                  <c:v>14944.0</c:v>
                </c:pt>
                <c:pt idx="146">
                  <c:v>14928.0</c:v>
                </c:pt>
                <c:pt idx="147">
                  <c:v>18032.0</c:v>
                </c:pt>
                <c:pt idx="148">
                  <c:v>14968.0</c:v>
                </c:pt>
                <c:pt idx="149">
                  <c:v>17532.0</c:v>
                </c:pt>
                <c:pt idx="150">
                  <c:v>14936.0</c:v>
                </c:pt>
                <c:pt idx="151">
                  <c:v>14960.0</c:v>
                </c:pt>
                <c:pt idx="152">
                  <c:v>15928.0</c:v>
                </c:pt>
                <c:pt idx="153">
                  <c:v>15960.0</c:v>
                </c:pt>
                <c:pt idx="154">
                  <c:v>15960.0</c:v>
                </c:pt>
                <c:pt idx="155">
                  <c:v>15960.0</c:v>
                </c:pt>
                <c:pt idx="156">
                  <c:v>15936.0</c:v>
                </c:pt>
                <c:pt idx="157">
                  <c:v>15924.0</c:v>
                </c:pt>
                <c:pt idx="158">
                  <c:v>15960.0</c:v>
                </c:pt>
                <c:pt idx="159">
                  <c:v>15992.0</c:v>
                </c:pt>
                <c:pt idx="160">
                  <c:v>29408.0</c:v>
                </c:pt>
                <c:pt idx="161">
                  <c:v>15960.0</c:v>
                </c:pt>
                <c:pt idx="162">
                  <c:v>14960.0</c:v>
                </c:pt>
                <c:pt idx="163">
                  <c:v>15928.0</c:v>
                </c:pt>
                <c:pt idx="164">
                  <c:v>15968.0</c:v>
                </c:pt>
                <c:pt idx="165">
                  <c:v>15940.0</c:v>
                </c:pt>
                <c:pt idx="166">
                  <c:v>15968.0</c:v>
                </c:pt>
                <c:pt idx="167">
                  <c:v>16000.0</c:v>
                </c:pt>
                <c:pt idx="168">
                  <c:v>20656.0</c:v>
                </c:pt>
                <c:pt idx="169">
                  <c:v>15968.0</c:v>
                </c:pt>
                <c:pt idx="170">
                  <c:v>19440.0</c:v>
                </c:pt>
                <c:pt idx="171">
                  <c:v>16928.0</c:v>
                </c:pt>
                <c:pt idx="172">
                  <c:v>16896.0</c:v>
                </c:pt>
                <c:pt idx="173">
                  <c:v>16884.0</c:v>
                </c:pt>
                <c:pt idx="174">
                  <c:v>16920.0</c:v>
                </c:pt>
                <c:pt idx="175">
                  <c:v>15968.0</c:v>
                </c:pt>
                <c:pt idx="176">
                  <c:v>16944.0</c:v>
                </c:pt>
                <c:pt idx="177">
                  <c:v>16928.0</c:v>
                </c:pt>
                <c:pt idx="178">
                  <c:v>16916.0</c:v>
                </c:pt>
                <c:pt idx="179">
                  <c:v>16944.0</c:v>
                </c:pt>
                <c:pt idx="180">
                  <c:v>21168.0</c:v>
                </c:pt>
                <c:pt idx="181">
                  <c:v>17984.0</c:v>
                </c:pt>
                <c:pt idx="182">
                  <c:v>17928.0</c:v>
                </c:pt>
                <c:pt idx="183">
                  <c:v>17908.0</c:v>
                </c:pt>
                <c:pt idx="184">
                  <c:v>17928.0</c:v>
                </c:pt>
                <c:pt idx="185">
                  <c:v>17944.0</c:v>
                </c:pt>
                <c:pt idx="186">
                  <c:v>20568.0</c:v>
                </c:pt>
                <c:pt idx="187">
                  <c:v>17960.0</c:v>
                </c:pt>
                <c:pt idx="188">
                  <c:v>20752.0</c:v>
                </c:pt>
                <c:pt idx="189">
                  <c:v>17928.0</c:v>
                </c:pt>
                <c:pt idx="190">
                  <c:v>17968.0</c:v>
                </c:pt>
                <c:pt idx="191">
                  <c:v>27928.0</c:v>
                </c:pt>
                <c:pt idx="192">
                  <c:v>17952.0</c:v>
                </c:pt>
                <c:pt idx="193">
                  <c:v>24056.0</c:v>
                </c:pt>
                <c:pt idx="194">
                  <c:v>17936.0</c:v>
                </c:pt>
                <c:pt idx="195">
                  <c:v>17952.0</c:v>
                </c:pt>
                <c:pt idx="196">
                  <c:v>29984.0</c:v>
                </c:pt>
                <c:pt idx="197">
                  <c:v>17976.0</c:v>
                </c:pt>
                <c:pt idx="198">
                  <c:v>23336.0</c:v>
                </c:pt>
                <c:pt idx="199">
                  <c:v>17928.0</c:v>
                </c:pt>
                <c:pt idx="200">
                  <c:v>17928.0</c:v>
                </c:pt>
                <c:pt idx="201">
                  <c:v>17924.0</c:v>
                </c:pt>
                <c:pt idx="202">
                  <c:v>17960.0</c:v>
                </c:pt>
                <c:pt idx="203">
                  <c:v>17924.0</c:v>
                </c:pt>
                <c:pt idx="204">
                  <c:v>18856.0</c:v>
                </c:pt>
                <c:pt idx="205">
                  <c:v>18928.0</c:v>
                </c:pt>
                <c:pt idx="206">
                  <c:v>18928.0</c:v>
                </c:pt>
                <c:pt idx="207">
                  <c:v>18960.0</c:v>
                </c:pt>
                <c:pt idx="208">
                  <c:v>17976.0</c:v>
                </c:pt>
                <c:pt idx="209">
                  <c:v>18960.0</c:v>
                </c:pt>
                <c:pt idx="210">
                  <c:v>18936.0</c:v>
                </c:pt>
                <c:pt idx="211">
                  <c:v>18912.0</c:v>
                </c:pt>
                <c:pt idx="212">
                  <c:v>18920.0</c:v>
                </c:pt>
                <c:pt idx="213">
                  <c:v>18976.0</c:v>
                </c:pt>
                <c:pt idx="214">
                  <c:v>30056.0</c:v>
                </c:pt>
                <c:pt idx="215">
                  <c:v>19976.0</c:v>
                </c:pt>
                <c:pt idx="216">
                  <c:v>24888.0</c:v>
                </c:pt>
                <c:pt idx="217">
                  <c:v>19936.0</c:v>
                </c:pt>
                <c:pt idx="218">
                  <c:v>19936.0</c:v>
                </c:pt>
                <c:pt idx="219">
                  <c:v>19936.0</c:v>
                </c:pt>
                <c:pt idx="220">
                  <c:v>19976.0</c:v>
                </c:pt>
                <c:pt idx="221">
                  <c:v>19960.0</c:v>
                </c:pt>
                <c:pt idx="222">
                  <c:v>23872.0</c:v>
                </c:pt>
                <c:pt idx="223">
                  <c:v>19936.0</c:v>
                </c:pt>
                <c:pt idx="224">
                  <c:v>22800.0</c:v>
                </c:pt>
                <c:pt idx="225">
                  <c:v>19928.0</c:v>
                </c:pt>
                <c:pt idx="226">
                  <c:v>19960.0</c:v>
                </c:pt>
                <c:pt idx="227">
                  <c:v>20940.0</c:v>
                </c:pt>
                <c:pt idx="228">
                  <c:v>20960.0</c:v>
                </c:pt>
                <c:pt idx="229">
                  <c:v>20936.0</c:v>
                </c:pt>
                <c:pt idx="230">
                  <c:v>22064.0</c:v>
                </c:pt>
                <c:pt idx="231">
                  <c:v>20992.0</c:v>
                </c:pt>
                <c:pt idx="232">
                  <c:v>22448.0</c:v>
                </c:pt>
                <c:pt idx="233">
                  <c:v>20928.0</c:v>
                </c:pt>
                <c:pt idx="234">
                  <c:v>20944.0</c:v>
                </c:pt>
                <c:pt idx="235">
                  <c:v>20932.0</c:v>
                </c:pt>
                <c:pt idx="236">
                  <c:v>20952.0</c:v>
                </c:pt>
                <c:pt idx="237">
                  <c:v>19936.0</c:v>
                </c:pt>
                <c:pt idx="238">
                  <c:v>20880.0</c:v>
                </c:pt>
                <c:pt idx="239">
                  <c:v>20920.0</c:v>
                </c:pt>
                <c:pt idx="240">
                  <c:v>21300.0</c:v>
                </c:pt>
                <c:pt idx="241">
                  <c:v>21936.0</c:v>
                </c:pt>
                <c:pt idx="242">
                  <c:v>21928.0</c:v>
                </c:pt>
                <c:pt idx="243">
                  <c:v>35600.0</c:v>
                </c:pt>
                <c:pt idx="244">
                  <c:v>21920.0</c:v>
                </c:pt>
                <c:pt idx="245">
                  <c:v>20984.0</c:v>
                </c:pt>
                <c:pt idx="246">
                  <c:v>21976.0</c:v>
                </c:pt>
                <c:pt idx="247">
                  <c:v>21960.0</c:v>
                </c:pt>
                <c:pt idx="248">
                  <c:v>21924.0</c:v>
                </c:pt>
                <c:pt idx="249">
                  <c:v>21912.0</c:v>
                </c:pt>
                <c:pt idx="250">
                  <c:v>21928.0</c:v>
                </c:pt>
                <c:pt idx="251">
                  <c:v>31712.0</c:v>
                </c:pt>
                <c:pt idx="252">
                  <c:v>21936.0</c:v>
                </c:pt>
                <c:pt idx="253">
                  <c:v>26732.0</c:v>
                </c:pt>
                <c:pt idx="254">
                  <c:v>21928.0</c:v>
                </c:pt>
                <c:pt idx="255">
                  <c:v>21920.0</c:v>
                </c:pt>
                <c:pt idx="256">
                  <c:v>21904.0</c:v>
                </c:pt>
                <c:pt idx="257">
                  <c:v>21936.0</c:v>
                </c:pt>
                <c:pt idx="258">
                  <c:v>29020.0</c:v>
                </c:pt>
                <c:pt idx="259">
                  <c:v>22944.0</c:v>
                </c:pt>
                <c:pt idx="260">
                  <c:v>22960.0</c:v>
                </c:pt>
                <c:pt idx="261">
                  <c:v>22952.0</c:v>
                </c:pt>
                <c:pt idx="262">
                  <c:v>22976.0</c:v>
                </c:pt>
                <c:pt idx="263">
                  <c:v>22944.0</c:v>
                </c:pt>
                <c:pt idx="264">
                  <c:v>25016.0</c:v>
                </c:pt>
                <c:pt idx="265">
                  <c:v>22896.0</c:v>
                </c:pt>
                <c:pt idx="266">
                  <c:v>24212.0</c:v>
                </c:pt>
                <c:pt idx="267">
                  <c:v>22960.0</c:v>
                </c:pt>
                <c:pt idx="268">
                  <c:v>22944.0</c:v>
                </c:pt>
                <c:pt idx="269">
                  <c:v>34400.0</c:v>
                </c:pt>
                <c:pt idx="270">
                  <c:v>22976.0</c:v>
                </c:pt>
                <c:pt idx="271">
                  <c:v>28204.0</c:v>
                </c:pt>
                <c:pt idx="272">
                  <c:v>23928.0</c:v>
                </c:pt>
                <c:pt idx="273">
                  <c:v>23944.0</c:v>
                </c:pt>
                <c:pt idx="274">
                  <c:v>23916.0</c:v>
                </c:pt>
                <c:pt idx="275">
                  <c:v>23936.0</c:v>
                </c:pt>
                <c:pt idx="276">
                  <c:v>23920.0</c:v>
                </c:pt>
                <c:pt idx="277">
                  <c:v>23920.0</c:v>
                </c:pt>
                <c:pt idx="278">
                  <c:v>23936.0</c:v>
                </c:pt>
                <c:pt idx="279">
                  <c:v>23920.0</c:v>
                </c:pt>
                <c:pt idx="280">
                  <c:v>23944.0</c:v>
                </c:pt>
                <c:pt idx="281">
                  <c:v>23920.0</c:v>
                </c:pt>
                <c:pt idx="282">
                  <c:v>34912.0</c:v>
                </c:pt>
                <c:pt idx="283">
                  <c:v>24944.0</c:v>
                </c:pt>
                <c:pt idx="284">
                  <c:v>29876.0</c:v>
                </c:pt>
                <c:pt idx="285">
                  <c:v>24936.0</c:v>
                </c:pt>
                <c:pt idx="286">
                  <c:v>24920.0</c:v>
                </c:pt>
                <c:pt idx="287">
                  <c:v>24908.0</c:v>
                </c:pt>
                <c:pt idx="288">
                  <c:v>24920.0</c:v>
                </c:pt>
                <c:pt idx="289">
                  <c:v>24928.0</c:v>
                </c:pt>
                <c:pt idx="290">
                  <c:v>24928.0</c:v>
                </c:pt>
                <c:pt idx="291">
                  <c:v>24952.0</c:v>
                </c:pt>
                <c:pt idx="292">
                  <c:v>24932.0</c:v>
                </c:pt>
                <c:pt idx="293">
                  <c:v>24952.0</c:v>
                </c:pt>
                <c:pt idx="294">
                  <c:v>24976.0</c:v>
                </c:pt>
                <c:pt idx="295">
                  <c:v>34616.0</c:v>
                </c:pt>
                <c:pt idx="296">
                  <c:v>24984.0</c:v>
                </c:pt>
                <c:pt idx="297">
                  <c:v>29040.0</c:v>
                </c:pt>
                <c:pt idx="298">
                  <c:v>24944.0</c:v>
                </c:pt>
                <c:pt idx="299">
                  <c:v>25944.0</c:v>
                </c:pt>
                <c:pt idx="300">
                  <c:v>24968.0</c:v>
                </c:pt>
                <c:pt idx="301">
                  <c:v>25960.0</c:v>
                </c:pt>
                <c:pt idx="302">
                  <c:v>24956.0</c:v>
                </c:pt>
                <c:pt idx="303">
                  <c:v>25920.0</c:v>
                </c:pt>
                <c:pt idx="304">
                  <c:v>25936.0</c:v>
                </c:pt>
                <c:pt idx="305">
                  <c:v>25924.0</c:v>
                </c:pt>
                <c:pt idx="306">
                  <c:v>25944.0</c:v>
                </c:pt>
                <c:pt idx="307">
                  <c:v>25912.0</c:v>
                </c:pt>
                <c:pt idx="308">
                  <c:v>25912.0</c:v>
                </c:pt>
                <c:pt idx="309">
                  <c:v>25984.0</c:v>
                </c:pt>
                <c:pt idx="310">
                  <c:v>25952.0</c:v>
                </c:pt>
                <c:pt idx="311">
                  <c:v>25952.0</c:v>
                </c:pt>
                <c:pt idx="312">
                  <c:v>25928.0</c:v>
                </c:pt>
                <c:pt idx="313">
                  <c:v>35480.0</c:v>
                </c:pt>
                <c:pt idx="314">
                  <c:v>25944.0</c:v>
                </c:pt>
                <c:pt idx="315">
                  <c:v>30140.0</c:v>
                </c:pt>
                <c:pt idx="316">
                  <c:v>26960.0</c:v>
                </c:pt>
                <c:pt idx="317">
                  <c:v>26944.0</c:v>
                </c:pt>
                <c:pt idx="318">
                  <c:v>26936.0</c:v>
                </c:pt>
                <c:pt idx="319">
                  <c:v>26992.0</c:v>
                </c:pt>
                <c:pt idx="320">
                  <c:v>26976.0</c:v>
                </c:pt>
                <c:pt idx="321">
                  <c:v>26976.0</c:v>
                </c:pt>
                <c:pt idx="322">
                  <c:v>25664.0</c:v>
                </c:pt>
                <c:pt idx="323">
                  <c:v>25620.0</c:v>
                </c:pt>
                <c:pt idx="324">
                  <c:v>25608.0</c:v>
                </c:pt>
                <c:pt idx="325">
                  <c:v>24660.0</c:v>
                </c:pt>
                <c:pt idx="326">
                  <c:v>25632.0</c:v>
                </c:pt>
                <c:pt idx="327">
                  <c:v>25576.0</c:v>
                </c:pt>
                <c:pt idx="328">
                  <c:v>25608.0</c:v>
                </c:pt>
                <c:pt idx="329">
                  <c:v>25656.0</c:v>
                </c:pt>
                <c:pt idx="330">
                  <c:v>24648.0</c:v>
                </c:pt>
                <c:pt idx="331">
                  <c:v>25624.0</c:v>
                </c:pt>
                <c:pt idx="332">
                  <c:v>25624.0</c:v>
                </c:pt>
                <c:pt idx="333">
                  <c:v>25600.0</c:v>
                </c:pt>
                <c:pt idx="334">
                  <c:v>25616.0</c:v>
                </c:pt>
                <c:pt idx="335">
                  <c:v>25632.0</c:v>
                </c:pt>
                <c:pt idx="336">
                  <c:v>33760.0</c:v>
                </c:pt>
                <c:pt idx="337">
                  <c:v>25632.0</c:v>
                </c:pt>
                <c:pt idx="338">
                  <c:v>30024.0</c:v>
                </c:pt>
                <c:pt idx="339">
                  <c:v>25624.0</c:v>
                </c:pt>
                <c:pt idx="340">
                  <c:v>26632.0</c:v>
                </c:pt>
                <c:pt idx="341">
                  <c:v>26616.0</c:v>
                </c:pt>
                <c:pt idx="342">
                  <c:v>26608.0</c:v>
                </c:pt>
                <c:pt idx="343">
                  <c:v>26632.0</c:v>
                </c:pt>
                <c:pt idx="344">
                  <c:v>30824.0</c:v>
                </c:pt>
                <c:pt idx="345">
                  <c:v>26624.0</c:v>
                </c:pt>
                <c:pt idx="346">
                  <c:v>28244.0</c:v>
                </c:pt>
                <c:pt idx="347">
                  <c:v>26592.0</c:v>
                </c:pt>
                <c:pt idx="348">
                  <c:v>26616.0</c:v>
                </c:pt>
                <c:pt idx="349">
                  <c:v>40624.0</c:v>
                </c:pt>
                <c:pt idx="350">
                  <c:v>26624.0</c:v>
                </c:pt>
                <c:pt idx="351">
                  <c:v>34040.0</c:v>
                </c:pt>
                <c:pt idx="352">
                  <c:v>26656.0</c:v>
                </c:pt>
                <c:pt idx="353">
                  <c:v>27576.0</c:v>
                </c:pt>
                <c:pt idx="354">
                  <c:v>27584.0</c:v>
                </c:pt>
                <c:pt idx="355">
                  <c:v>26640.0</c:v>
                </c:pt>
                <c:pt idx="356">
                  <c:v>26592.0</c:v>
                </c:pt>
                <c:pt idx="357">
                  <c:v>26592.0</c:v>
                </c:pt>
                <c:pt idx="358">
                  <c:v>26624.0</c:v>
                </c:pt>
                <c:pt idx="359">
                  <c:v>26972.0</c:v>
                </c:pt>
                <c:pt idx="360">
                  <c:v>26600.0</c:v>
                </c:pt>
                <c:pt idx="361">
                  <c:v>26640.0</c:v>
                </c:pt>
                <c:pt idx="362">
                  <c:v>41016.0</c:v>
                </c:pt>
                <c:pt idx="363">
                  <c:v>26632.0</c:v>
                </c:pt>
                <c:pt idx="364">
                  <c:v>26652.0</c:v>
                </c:pt>
                <c:pt idx="365">
                  <c:v>26632.0</c:v>
                </c:pt>
                <c:pt idx="366">
                  <c:v>27592.0</c:v>
                </c:pt>
                <c:pt idx="367">
                  <c:v>27596.0</c:v>
                </c:pt>
                <c:pt idx="368">
                  <c:v>27616.0</c:v>
                </c:pt>
                <c:pt idx="369">
                  <c:v>27640.0</c:v>
                </c:pt>
                <c:pt idx="370">
                  <c:v>27384.0</c:v>
                </c:pt>
                <c:pt idx="371">
                  <c:v>26656.0</c:v>
                </c:pt>
                <c:pt idx="372">
                  <c:v>27008.0</c:v>
                </c:pt>
                <c:pt idx="373">
                  <c:v>27624.0</c:v>
                </c:pt>
                <c:pt idx="374">
                  <c:v>27616.0</c:v>
                </c:pt>
                <c:pt idx="375">
                  <c:v>40912.0</c:v>
                </c:pt>
                <c:pt idx="376">
                  <c:v>27616.0</c:v>
                </c:pt>
                <c:pt idx="377">
                  <c:v>33348.0</c:v>
                </c:pt>
                <c:pt idx="378">
                  <c:v>27576.0</c:v>
                </c:pt>
                <c:pt idx="379">
                  <c:v>27616.0</c:v>
                </c:pt>
                <c:pt idx="380">
                  <c:v>27596.0</c:v>
                </c:pt>
                <c:pt idx="381">
                  <c:v>27608.0</c:v>
                </c:pt>
                <c:pt idx="382">
                  <c:v>27672.0</c:v>
                </c:pt>
                <c:pt idx="383">
                  <c:v>32712.0</c:v>
                </c:pt>
                <c:pt idx="384">
                  <c:v>27624.0</c:v>
                </c:pt>
                <c:pt idx="385">
                  <c:v>29904.0</c:v>
                </c:pt>
                <c:pt idx="386">
                  <c:v>27632.0</c:v>
                </c:pt>
                <c:pt idx="387">
                  <c:v>27616.0</c:v>
                </c:pt>
                <c:pt idx="388">
                  <c:v>27572.0</c:v>
                </c:pt>
                <c:pt idx="389">
                  <c:v>27552.0</c:v>
                </c:pt>
                <c:pt idx="390">
                  <c:v>26680.0</c:v>
                </c:pt>
                <c:pt idx="391">
                  <c:v>27688.0</c:v>
                </c:pt>
                <c:pt idx="392">
                  <c:v>27632.0</c:v>
                </c:pt>
                <c:pt idx="393">
                  <c:v>28616.0</c:v>
                </c:pt>
                <c:pt idx="394">
                  <c:v>28632.0</c:v>
                </c:pt>
                <c:pt idx="395">
                  <c:v>28632.0</c:v>
                </c:pt>
                <c:pt idx="396">
                  <c:v>38968.0</c:v>
                </c:pt>
                <c:pt idx="397">
                  <c:v>28640.0</c:v>
                </c:pt>
                <c:pt idx="398">
                  <c:v>34164.0</c:v>
                </c:pt>
                <c:pt idx="399">
                  <c:v>29656.0</c:v>
                </c:pt>
                <c:pt idx="400">
                  <c:v>29640.0</c:v>
                </c:pt>
                <c:pt idx="401">
                  <c:v>29616.0</c:v>
                </c:pt>
                <c:pt idx="402">
                  <c:v>29616.0</c:v>
                </c:pt>
                <c:pt idx="403">
                  <c:v>29624.0</c:v>
                </c:pt>
                <c:pt idx="404">
                  <c:v>30384.0</c:v>
                </c:pt>
                <c:pt idx="405">
                  <c:v>29648.0</c:v>
                </c:pt>
                <c:pt idx="406">
                  <c:v>30000.0</c:v>
                </c:pt>
                <c:pt idx="407">
                  <c:v>29624.0</c:v>
                </c:pt>
                <c:pt idx="408">
                  <c:v>29656.0</c:v>
                </c:pt>
                <c:pt idx="409">
                  <c:v>41168.0</c:v>
                </c:pt>
                <c:pt idx="410">
                  <c:v>29624.0</c:v>
                </c:pt>
                <c:pt idx="411">
                  <c:v>28644.0</c:v>
                </c:pt>
                <c:pt idx="412">
                  <c:v>29616.0</c:v>
                </c:pt>
                <c:pt idx="413">
                  <c:v>29656.0</c:v>
                </c:pt>
                <c:pt idx="414">
                  <c:v>29612.0</c:v>
                </c:pt>
                <c:pt idx="415">
                  <c:v>29600.0</c:v>
                </c:pt>
                <c:pt idx="416">
                  <c:v>30648.0</c:v>
                </c:pt>
                <c:pt idx="417">
                  <c:v>33320.0</c:v>
                </c:pt>
                <c:pt idx="418">
                  <c:v>30648.0</c:v>
                </c:pt>
                <c:pt idx="419">
                  <c:v>30632.0</c:v>
                </c:pt>
                <c:pt idx="420">
                  <c:v>30664.0</c:v>
                </c:pt>
                <c:pt idx="421">
                  <c:v>30624.0</c:v>
                </c:pt>
                <c:pt idx="422">
                  <c:v>38768.0</c:v>
                </c:pt>
                <c:pt idx="423">
                  <c:v>30640.0</c:v>
                </c:pt>
                <c:pt idx="424">
                  <c:v>34648.0</c:v>
                </c:pt>
                <c:pt idx="425">
                  <c:v>30616.0</c:v>
                </c:pt>
                <c:pt idx="426">
                  <c:v>30616.0</c:v>
                </c:pt>
                <c:pt idx="427">
                  <c:v>44080.0</c:v>
                </c:pt>
                <c:pt idx="428">
                  <c:v>30616.0</c:v>
                </c:pt>
                <c:pt idx="429">
                  <c:v>37304.0</c:v>
                </c:pt>
                <c:pt idx="430">
                  <c:v>30632.0</c:v>
                </c:pt>
                <c:pt idx="431">
                  <c:v>30632.0</c:v>
                </c:pt>
                <c:pt idx="432">
                  <c:v>30596.0</c:v>
                </c:pt>
                <c:pt idx="433">
                  <c:v>30632.0</c:v>
                </c:pt>
                <c:pt idx="434">
                  <c:v>30640.0</c:v>
                </c:pt>
                <c:pt idx="435">
                  <c:v>33400.0</c:v>
                </c:pt>
                <c:pt idx="436">
                  <c:v>30608.0</c:v>
                </c:pt>
                <c:pt idx="437">
                  <c:v>33960.0</c:v>
                </c:pt>
                <c:pt idx="438">
                  <c:v>31600.0</c:v>
                </c:pt>
                <c:pt idx="439">
                  <c:v>32592.0</c:v>
                </c:pt>
                <c:pt idx="440">
                  <c:v>32596.0</c:v>
                </c:pt>
                <c:pt idx="441">
                  <c:v>32632.0</c:v>
                </c:pt>
                <c:pt idx="442">
                  <c:v>31636.0</c:v>
                </c:pt>
                <c:pt idx="443">
                  <c:v>32600.0</c:v>
                </c:pt>
                <c:pt idx="444">
                  <c:v>32664.0</c:v>
                </c:pt>
                <c:pt idx="445">
                  <c:v>33000.0</c:v>
                </c:pt>
                <c:pt idx="446">
                  <c:v>32640.0</c:v>
                </c:pt>
                <c:pt idx="447">
                  <c:v>32648.0</c:v>
                </c:pt>
                <c:pt idx="448">
                  <c:v>44704.0</c:v>
                </c:pt>
                <c:pt idx="449">
                  <c:v>32632.0</c:v>
                </c:pt>
                <c:pt idx="450">
                  <c:v>39380.0</c:v>
                </c:pt>
                <c:pt idx="451">
                  <c:v>32624.0</c:v>
                </c:pt>
                <c:pt idx="452">
                  <c:v>32624.0</c:v>
                </c:pt>
                <c:pt idx="453">
                  <c:v>32620.0</c:v>
                </c:pt>
                <c:pt idx="454">
                  <c:v>32632.0</c:v>
                </c:pt>
                <c:pt idx="455">
                  <c:v>32616.0</c:v>
                </c:pt>
                <c:pt idx="456">
                  <c:v>37992.0</c:v>
                </c:pt>
                <c:pt idx="457">
                  <c:v>32624.0</c:v>
                </c:pt>
                <c:pt idx="458">
                  <c:v>33496.0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2212.0</c:v>
                </c:pt>
                <c:pt idx="3">
                  <c:v>4280.0</c:v>
                </c:pt>
                <c:pt idx="4">
                  <c:v>4340.0</c:v>
                </c:pt>
                <c:pt idx="5">
                  <c:v>4696.0</c:v>
                </c:pt>
                <c:pt idx="6">
                  <c:v>5068.0</c:v>
                </c:pt>
                <c:pt idx="7">
                  <c:v>5060.0</c:v>
                </c:pt>
                <c:pt idx="8">
                  <c:v>5244.0</c:v>
                </c:pt>
                <c:pt idx="9">
                  <c:v>6028.0</c:v>
                </c:pt>
                <c:pt idx="10">
                  <c:v>5268.0</c:v>
                </c:pt>
                <c:pt idx="11">
                  <c:v>6728.0</c:v>
                </c:pt>
                <c:pt idx="12">
                  <c:v>5224.0</c:v>
                </c:pt>
                <c:pt idx="13">
                  <c:v>5316.0</c:v>
                </c:pt>
                <c:pt idx="14">
                  <c:v>5304.0</c:v>
                </c:pt>
                <c:pt idx="15">
                  <c:v>5320.0</c:v>
                </c:pt>
                <c:pt idx="16">
                  <c:v>5396.0</c:v>
                </c:pt>
                <c:pt idx="17">
                  <c:v>6148.0</c:v>
                </c:pt>
                <c:pt idx="18">
                  <c:v>5380.0</c:v>
                </c:pt>
                <c:pt idx="19">
                  <c:v>6888.0</c:v>
                </c:pt>
                <c:pt idx="20">
                  <c:v>5480.0</c:v>
                </c:pt>
                <c:pt idx="21">
                  <c:v>5464.0</c:v>
                </c:pt>
                <c:pt idx="22">
                  <c:v>15376.0</c:v>
                </c:pt>
                <c:pt idx="23">
                  <c:v>5484.0</c:v>
                </c:pt>
                <c:pt idx="24">
                  <c:v>8992.0</c:v>
                </c:pt>
                <c:pt idx="25">
                  <c:v>5632.0</c:v>
                </c:pt>
                <c:pt idx="26">
                  <c:v>5660.0</c:v>
                </c:pt>
                <c:pt idx="27">
                  <c:v>5640.0</c:v>
                </c:pt>
                <c:pt idx="28">
                  <c:v>5644.0</c:v>
                </c:pt>
                <c:pt idx="29">
                  <c:v>5668.0</c:v>
                </c:pt>
                <c:pt idx="30">
                  <c:v>9524.0</c:v>
                </c:pt>
                <c:pt idx="31">
                  <c:v>5668.0</c:v>
                </c:pt>
                <c:pt idx="32">
                  <c:v>8956.0</c:v>
                </c:pt>
                <c:pt idx="33">
                  <c:v>5660.0</c:v>
                </c:pt>
                <c:pt idx="34">
                  <c:v>5864.0</c:v>
                </c:pt>
                <c:pt idx="35">
                  <c:v>5848.0</c:v>
                </c:pt>
                <c:pt idx="36">
                  <c:v>5888.0</c:v>
                </c:pt>
                <c:pt idx="37">
                  <c:v>5940.0</c:v>
                </c:pt>
                <c:pt idx="38">
                  <c:v>11268.0</c:v>
                </c:pt>
                <c:pt idx="39">
                  <c:v>5964.0</c:v>
                </c:pt>
                <c:pt idx="40">
                  <c:v>10652.0</c:v>
                </c:pt>
                <c:pt idx="41">
                  <c:v>6076.0</c:v>
                </c:pt>
                <c:pt idx="42">
                  <c:v>6108.0</c:v>
                </c:pt>
                <c:pt idx="43">
                  <c:v>6232.0</c:v>
                </c:pt>
                <c:pt idx="44">
                  <c:v>6272.0</c:v>
                </c:pt>
                <c:pt idx="45">
                  <c:v>6328.0</c:v>
                </c:pt>
                <c:pt idx="46">
                  <c:v>13960.0</c:v>
                </c:pt>
                <c:pt idx="47">
                  <c:v>6304.0</c:v>
                </c:pt>
                <c:pt idx="48">
                  <c:v>12244.0</c:v>
                </c:pt>
                <c:pt idx="49">
                  <c:v>6424.0</c:v>
                </c:pt>
                <c:pt idx="50">
                  <c:v>6396.0</c:v>
                </c:pt>
                <c:pt idx="51">
                  <c:v>6352.0</c:v>
                </c:pt>
                <c:pt idx="52">
                  <c:v>6348.0</c:v>
                </c:pt>
                <c:pt idx="53">
                  <c:v>6388.0</c:v>
                </c:pt>
                <c:pt idx="54">
                  <c:v>16340.0</c:v>
                </c:pt>
                <c:pt idx="55">
                  <c:v>6380.0</c:v>
                </c:pt>
                <c:pt idx="56">
                  <c:v>12268.0</c:v>
                </c:pt>
                <c:pt idx="57">
                  <c:v>6388.0</c:v>
                </c:pt>
                <c:pt idx="58">
                  <c:v>6496.0</c:v>
                </c:pt>
                <c:pt idx="59">
                  <c:v>6520.0</c:v>
                </c:pt>
                <c:pt idx="60">
                  <c:v>6536.0</c:v>
                </c:pt>
                <c:pt idx="61">
                  <c:v>6556.0</c:v>
                </c:pt>
                <c:pt idx="62">
                  <c:v>6556.0</c:v>
                </c:pt>
                <c:pt idx="63">
                  <c:v>6544.0</c:v>
                </c:pt>
                <c:pt idx="64">
                  <c:v>6532.0</c:v>
                </c:pt>
                <c:pt idx="65">
                  <c:v>6540.0</c:v>
                </c:pt>
                <c:pt idx="66">
                  <c:v>5660.0</c:v>
                </c:pt>
                <c:pt idx="67">
                  <c:v>6660.0</c:v>
                </c:pt>
                <c:pt idx="68">
                  <c:v>6652.0</c:v>
                </c:pt>
                <c:pt idx="69">
                  <c:v>6660.0</c:v>
                </c:pt>
                <c:pt idx="70">
                  <c:v>6692.0</c:v>
                </c:pt>
                <c:pt idx="71">
                  <c:v>6636.0</c:v>
                </c:pt>
                <c:pt idx="72">
                  <c:v>7444.0</c:v>
                </c:pt>
                <c:pt idx="73">
                  <c:v>6736.0</c:v>
                </c:pt>
                <c:pt idx="74">
                  <c:v>7100.0</c:v>
                </c:pt>
                <c:pt idx="75">
                  <c:v>6720.0</c:v>
                </c:pt>
                <c:pt idx="76">
                  <c:v>6720.0</c:v>
                </c:pt>
                <c:pt idx="77">
                  <c:v>18376.0</c:v>
                </c:pt>
                <c:pt idx="78">
                  <c:v>6800.0</c:v>
                </c:pt>
                <c:pt idx="79">
                  <c:v>5856.0</c:v>
                </c:pt>
                <c:pt idx="80">
                  <c:v>6848.0</c:v>
                </c:pt>
                <c:pt idx="81">
                  <c:v>6816.0</c:v>
                </c:pt>
                <c:pt idx="82">
                  <c:v>7000.0</c:v>
                </c:pt>
                <c:pt idx="83">
                  <c:v>7064.0</c:v>
                </c:pt>
                <c:pt idx="84">
                  <c:v>7120.0</c:v>
                </c:pt>
                <c:pt idx="85">
                  <c:v>17824.0</c:v>
                </c:pt>
                <c:pt idx="86">
                  <c:v>7072.0</c:v>
                </c:pt>
                <c:pt idx="87">
                  <c:v>6120.0</c:v>
                </c:pt>
                <c:pt idx="88">
                  <c:v>7088.0</c:v>
                </c:pt>
                <c:pt idx="89">
                  <c:v>7220.0</c:v>
                </c:pt>
                <c:pt idx="90">
                  <c:v>7200.0</c:v>
                </c:pt>
                <c:pt idx="91">
                  <c:v>7204.0</c:v>
                </c:pt>
                <c:pt idx="92">
                  <c:v>7260.0</c:v>
                </c:pt>
                <c:pt idx="93">
                  <c:v>16948.0</c:v>
                </c:pt>
                <c:pt idx="94">
                  <c:v>7236.0</c:v>
                </c:pt>
                <c:pt idx="95">
                  <c:v>14028.0</c:v>
                </c:pt>
                <c:pt idx="96">
                  <c:v>7336.0</c:v>
                </c:pt>
                <c:pt idx="97">
                  <c:v>7376.0</c:v>
                </c:pt>
                <c:pt idx="98">
                  <c:v>7368.0</c:v>
                </c:pt>
                <c:pt idx="99">
                  <c:v>7416.0</c:v>
                </c:pt>
                <c:pt idx="100">
                  <c:v>6412.0</c:v>
                </c:pt>
                <c:pt idx="101">
                  <c:v>7408.0</c:v>
                </c:pt>
                <c:pt idx="102">
                  <c:v>7384.0</c:v>
                </c:pt>
                <c:pt idx="103">
                  <c:v>19576.0</c:v>
                </c:pt>
                <c:pt idx="104">
                  <c:v>7272.0</c:v>
                </c:pt>
                <c:pt idx="105">
                  <c:v>12712.0</c:v>
                </c:pt>
                <c:pt idx="106">
                  <c:v>7312.0</c:v>
                </c:pt>
                <c:pt idx="107">
                  <c:v>7368.0</c:v>
                </c:pt>
                <c:pt idx="108">
                  <c:v>15720.0</c:v>
                </c:pt>
                <c:pt idx="109">
                  <c:v>7376.0</c:v>
                </c:pt>
                <c:pt idx="110">
                  <c:v>11096.0</c:v>
                </c:pt>
                <c:pt idx="111">
                  <c:v>7372.0</c:v>
                </c:pt>
                <c:pt idx="112">
                  <c:v>7356.0</c:v>
                </c:pt>
                <c:pt idx="113">
                  <c:v>21292.0</c:v>
                </c:pt>
                <c:pt idx="114">
                  <c:v>7388.0</c:v>
                </c:pt>
                <c:pt idx="115">
                  <c:v>7308.0</c:v>
                </c:pt>
                <c:pt idx="116">
                  <c:v>7332.0</c:v>
                </c:pt>
                <c:pt idx="117">
                  <c:v>6372.0</c:v>
                </c:pt>
                <c:pt idx="118">
                  <c:v>7320.0</c:v>
                </c:pt>
                <c:pt idx="119">
                  <c:v>7344.0</c:v>
                </c:pt>
                <c:pt idx="120">
                  <c:v>7432.0</c:v>
                </c:pt>
                <c:pt idx="121">
                  <c:v>7604.0</c:v>
                </c:pt>
                <c:pt idx="122">
                  <c:v>7776.0</c:v>
                </c:pt>
                <c:pt idx="123">
                  <c:v>16152.0</c:v>
                </c:pt>
                <c:pt idx="124">
                  <c:v>7792.0</c:v>
                </c:pt>
                <c:pt idx="125">
                  <c:v>9436.0</c:v>
                </c:pt>
                <c:pt idx="126">
                  <c:v>7824.0</c:v>
                </c:pt>
                <c:pt idx="127">
                  <c:v>7856.0</c:v>
                </c:pt>
                <c:pt idx="128">
                  <c:v>9808.0</c:v>
                </c:pt>
                <c:pt idx="129">
                  <c:v>7864.0</c:v>
                </c:pt>
                <c:pt idx="130">
                  <c:v>9424.0</c:v>
                </c:pt>
                <c:pt idx="131">
                  <c:v>7904.0</c:v>
                </c:pt>
                <c:pt idx="132">
                  <c:v>7968.0</c:v>
                </c:pt>
                <c:pt idx="133">
                  <c:v>7940.0</c:v>
                </c:pt>
                <c:pt idx="134">
                  <c:v>7968.0</c:v>
                </c:pt>
                <c:pt idx="135">
                  <c:v>7104.0</c:v>
                </c:pt>
                <c:pt idx="136">
                  <c:v>8088.0</c:v>
                </c:pt>
                <c:pt idx="137">
                  <c:v>8080.0</c:v>
                </c:pt>
                <c:pt idx="138">
                  <c:v>8060.0</c:v>
                </c:pt>
                <c:pt idx="139">
                  <c:v>8100.0</c:v>
                </c:pt>
                <c:pt idx="140">
                  <c:v>8156.0</c:v>
                </c:pt>
                <c:pt idx="141">
                  <c:v>19380.0</c:v>
                </c:pt>
                <c:pt idx="142">
                  <c:v>8112.0</c:v>
                </c:pt>
                <c:pt idx="143">
                  <c:v>14976.0</c:v>
                </c:pt>
                <c:pt idx="144">
                  <c:v>8136.0</c:v>
                </c:pt>
                <c:pt idx="145">
                  <c:v>8268.0</c:v>
                </c:pt>
                <c:pt idx="146">
                  <c:v>8260.0</c:v>
                </c:pt>
                <c:pt idx="147">
                  <c:v>8296.0</c:v>
                </c:pt>
                <c:pt idx="148">
                  <c:v>8280.0</c:v>
                </c:pt>
                <c:pt idx="149">
                  <c:v>14576.0</c:v>
                </c:pt>
                <c:pt idx="150">
                  <c:v>8336.0</c:v>
                </c:pt>
                <c:pt idx="151">
                  <c:v>12320.0</c:v>
                </c:pt>
                <c:pt idx="152">
                  <c:v>8336.0</c:v>
                </c:pt>
                <c:pt idx="153">
                  <c:v>8320.0</c:v>
                </c:pt>
                <c:pt idx="154">
                  <c:v>8464.0</c:v>
                </c:pt>
                <c:pt idx="155">
                  <c:v>8472.0</c:v>
                </c:pt>
                <c:pt idx="156">
                  <c:v>8520.0</c:v>
                </c:pt>
                <c:pt idx="157">
                  <c:v>11376.0</c:v>
                </c:pt>
                <c:pt idx="158">
                  <c:v>8440.0</c:v>
                </c:pt>
                <c:pt idx="159">
                  <c:v>10568.0</c:v>
                </c:pt>
                <c:pt idx="160">
                  <c:v>8808.0</c:v>
                </c:pt>
                <c:pt idx="161">
                  <c:v>8840.0</c:v>
                </c:pt>
                <c:pt idx="162">
                  <c:v>8812.0</c:v>
                </c:pt>
                <c:pt idx="163">
                  <c:v>8824.0</c:v>
                </c:pt>
                <c:pt idx="164">
                  <c:v>7848.0</c:v>
                </c:pt>
                <c:pt idx="165">
                  <c:v>8852.0</c:v>
                </c:pt>
                <c:pt idx="166">
                  <c:v>8788.0</c:v>
                </c:pt>
                <c:pt idx="167">
                  <c:v>8760.0</c:v>
                </c:pt>
                <c:pt idx="168">
                  <c:v>8764.0</c:v>
                </c:pt>
                <c:pt idx="169">
                  <c:v>8880.0</c:v>
                </c:pt>
                <c:pt idx="170">
                  <c:v>15800.0</c:v>
                </c:pt>
                <c:pt idx="171">
                  <c:v>8992.0</c:v>
                </c:pt>
                <c:pt idx="172">
                  <c:v>13772.0</c:v>
                </c:pt>
                <c:pt idx="173">
                  <c:v>8936.0</c:v>
                </c:pt>
                <c:pt idx="174">
                  <c:v>8948.0</c:v>
                </c:pt>
                <c:pt idx="175">
                  <c:v>8948.0</c:v>
                </c:pt>
                <c:pt idx="176">
                  <c:v>9020.0</c:v>
                </c:pt>
                <c:pt idx="177">
                  <c:v>7980.0</c:v>
                </c:pt>
                <c:pt idx="178">
                  <c:v>8948.0</c:v>
                </c:pt>
                <c:pt idx="179">
                  <c:v>8972.0</c:v>
                </c:pt>
                <c:pt idx="180">
                  <c:v>20868.0</c:v>
                </c:pt>
                <c:pt idx="181">
                  <c:v>8948.0</c:v>
                </c:pt>
                <c:pt idx="182">
                  <c:v>16320.0</c:v>
                </c:pt>
                <c:pt idx="183">
                  <c:v>8964.0</c:v>
                </c:pt>
                <c:pt idx="184">
                  <c:v>9052.0</c:v>
                </c:pt>
                <c:pt idx="185">
                  <c:v>9060.0</c:v>
                </c:pt>
                <c:pt idx="186">
                  <c:v>9084.0</c:v>
                </c:pt>
                <c:pt idx="187">
                  <c:v>9076.0</c:v>
                </c:pt>
                <c:pt idx="188">
                  <c:v>13152.0</c:v>
                </c:pt>
                <c:pt idx="189">
                  <c:v>9088.0</c:v>
                </c:pt>
                <c:pt idx="190">
                  <c:v>10336.0</c:v>
                </c:pt>
                <c:pt idx="191">
                  <c:v>9000.0</c:v>
                </c:pt>
                <c:pt idx="192">
                  <c:v>9072.0</c:v>
                </c:pt>
                <c:pt idx="193">
                  <c:v>23816.0</c:v>
                </c:pt>
                <c:pt idx="194">
                  <c:v>9096.0</c:v>
                </c:pt>
                <c:pt idx="195">
                  <c:v>14108.0</c:v>
                </c:pt>
                <c:pt idx="196">
                  <c:v>9084.0</c:v>
                </c:pt>
                <c:pt idx="197">
                  <c:v>9036.0</c:v>
                </c:pt>
                <c:pt idx="198">
                  <c:v>22868.0</c:v>
                </c:pt>
                <c:pt idx="199">
                  <c:v>9060.0</c:v>
                </c:pt>
                <c:pt idx="200">
                  <c:v>14388.0</c:v>
                </c:pt>
                <c:pt idx="201">
                  <c:v>9136.0</c:v>
                </c:pt>
                <c:pt idx="202">
                  <c:v>9184.0</c:v>
                </c:pt>
                <c:pt idx="203">
                  <c:v>8184.0</c:v>
                </c:pt>
                <c:pt idx="204">
                  <c:v>9140.0</c:v>
                </c:pt>
                <c:pt idx="205">
                  <c:v>14976.0</c:v>
                </c:pt>
                <c:pt idx="206">
                  <c:v>9380.0</c:v>
                </c:pt>
                <c:pt idx="207">
                  <c:v>9600.0</c:v>
                </c:pt>
                <c:pt idx="208">
                  <c:v>9568.0</c:v>
                </c:pt>
                <c:pt idx="209">
                  <c:v>9560.0</c:v>
                </c:pt>
                <c:pt idx="210">
                  <c:v>8620.0</c:v>
                </c:pt>
                <c:pt idx="211">
                  <c:v>9616.0</c:v>
                </c:pt>
                <c:pt idx="212">
                  <c:v>9572.0</c:v>
                </c:pt>
                <c:pt idx="213">
                  <c:v>9956.0</c:v>
                </c:pt>
                <c:pt idx="214">
                  <c:v>9612.0</c:v>
                </c:pt>
                <c:pt idx="215">
                  <c:v>9580.0</c:v>
                </c:pt>
                <c:pt idx="216">
                  <c:v>20788.0</c:v>
                </c:pt>
                <c:pt idx="217">
                  <c:v>9572.0</c:v>
                </c:pt>
                <c:pt idx="218">
                  <c:v>15660.0</c:v>
                </c:pt>
                <c:pt idx="219">
                  <c:v>9832.0</c:v>
                </c:pt>
                <c:pt idx="220">
                  <c:v>9856.0</c:v>
                </c:pt>
                <c:pt idx="221">
                  <c:v>9812.0</c:v>
                </c:pt>
                <c:pt idx="222">
                  <c:v>9808.0</c:v>
                </c:pt>
                <c:pt idx="223">
                  <c:v>9800.0</c:v>
                </c:pt>
                <c:pt idx="224">
                  <c:v>11616.0</c:v>
                </c:pt>
                <c:pt idx="225">
                  <c:v>9960.0</c:v>
                </c:pt>
                <c:pt idx="226">
                  <c:v>11492.0</c:v>
                </c:pt>
                <c:pt idx="227">
                  <c:v>9992.0</c:v>
                </c:pt>
                <c:pt idx="228">
                  <c:v>10016.0</c:v>
                </c:pt>
                <c:pt idx="229">
                  <c:v>9016.0</c:v>
                </c:pt>
                <c:pt idx="230">
                  <c:v>10000.0</c:v>
                </c:pt>
                <c:pt idx="231">
                  <c:v>9052.0</c:v>
                </c:pt>
                <c:pt idx="232">
                  <c:v>10028.0</c:v>
                </c:pt>
                <c:pt idx="233">
                  <c:v>10020.0</c:v>
                </c:pt>
                <c:pt idx="234">
                  <c:v>10696.0</c:v>
                </c:pt>
                <c:pt idx="235">
                  <c:v>10060.0</c:v>
                </c:pt>
                <c:pt idx="236">
                  <c:v>10004.0</c:v>
                </c:pt>
                <c:pt idx="237">
                  <c:v>9208.0</c:v>
                </c:pt>
                <c:pt idx="238">
                  <c:v>10148.0</c:v>
                </c:pt>
                <c:pt idx="239">
                  <c:v>9232.0</c:v>
                </c:pt>
                <c:pt idx="240">
                  <c:v>10220.0</c:v>
                </c:pt>
                <c:pt idx="241">
                  <c:v>10180.0</c:v>
                </c:pt>
                <c:pt idx="242">
                  <c:v>10168.0</c:v>
                </c:pt>
                <c:pt idx="243">
                  <c:v>10204.0</c:v>
                </c:pt>
                <c:pt idx="244">
                  <c:v>10236.0</c:v>
                </c:pt>
                <c:pt idx="245">
                  <c:v>17804.0</c:v>
                </c:pt>
                <c:pt idx="246">
                  <c:v>10180.0</c:v>
                </c:pt>
                <c:pt idx="247">
                  <c:v>15624.0</c:v>
                </c:pt>
                <c:pt idx="248">
                  <c:v>10156.0</c:v>
                </c:pt>
                <c:pt idx="249">
                  <c:v>10204.0</c:v>
                </c:pt>
                <c:pt idx="250">
                  <c:v>10356.0</c:v>
                </c:pt>
                <c:pt idx="251">
                  <c:v>10376.0</c:v>
                </c:pt>
                <c:pt idx="252">
                  <c:v>10368.0</c:v>
                </c:pt>
                <c:pt idx="253">
                  <c:v>13096.0</c:v>
                </c:pt>
                <c:pt idx="254">
                  <c:v>10376.0</c:v>
                </c:pt>
                <c:pt idx="255">
                  <c:v>12528.0</c:v>
                </c:pt>
                <c:pt idx="256">
                  <c:v>10360.0</c:v>
                </c:pt>
                <c:pt idx="257">
                  <c:v>10460.0</c:v>
                </c:pt>
                <c:pt idx="258">
                  <c:v>14588.0</c:v>
                </c:pt>
                <c:pt idx="259">
                  <c:v>10476.0</c:v>
                </c:pt>
                <c:pt idx="260">
                  <c:v>12360.0</c:v>
                </c:pt>
                <c:pt idx="261">
                  <c:v>10540.0</c:v>
                </c:pt>
                <c:pt idx="262">
                  <c:v>10476.0</c:v>
                </c:pt>
                <c:pt idx="263">
                  <c:v>9600.0</c:v>
                </c:pt>
                <c:pt idx="264">
                  <c:v>10760.0</c:v>
                </c:pt>
                <c:pt idx="265">
                  <c:v>9812.0</c:v>
                </c:pt>
                <c:pt idx="266">
                  <c:v>10796.0</c:v>
                </c:pt>
                <c:pt idx="267">
                  <c:v>10780.0</c:v>
                </c:pt>
                <c:pt idx="268">
                  <c:v>10768.0</c:v>
                </c:pt>
                <c:pt idx="269">
                  <c:v>10804.0</c:v>
                </c:pt>
                <c:pt idx="270">
                  <c:v>10740.0</c:v>
                </c:pt>
                <c:pt idx="271">
                  <c:v>13504.0</c:v>
                </c:pt>
                <c:pt idx="272">
                  <c:v>10776.0</c:v>
                </c:pt>
                <c:pt idx="273">
                  <c:v>12484.0</c:v>
                </c:pt>
                <c:pt idx="274">
                  <c:v>10784.0</c:v>
                </c:pt>
                <c:pt idx="275">
                  <c:v>10816.0</c:v>
                </c:pt>
                <c:pt idx="276">
                  <c:v>22728.0</c:v>
                </c:pt>
                <c:pt idx="277">
                  <c:v>10776.0</c:v>
                </c:pt>
                <c:pt idx="278">
                  <c:v>16656.0</c:v>
                </c:pt>
                <c:pt idx="279">
                  <c:v>10768.0</c:v>
                </c:pt>
                <c:pt idx="280">
                  <c:v>10728.0</c:v>
                </c:pt>
                <c:pt idx="281">
                  <c:v>10724.0</c:v>
                </c:pt>
                <c:pt idx="282">
                  <c:v>10784.0</c:v>
                </c:pt>
                <c:pt idx="283">
                  <c:v>10736.0</c:v>
                </c:pt>
                <c:pt idx="284">
                  <c:v>11512.0</c:v>
                </c:pt>
                <c:pt idx="285">
                  <c:v>10772.0</c:v>
                </c:pt>
                <c:pt idx="286">
                  <c:v>10776.0</c:v>
                </c:pt>
                <c:pt idx="287">
                  <c:v>10816.0</c:v>
                </c:pt>
                <c:pt idx="288">
                  <c:v>10840.0</c:v>
                </c:pt>
                <c:pt idx="289">
                  <c:v>18920.0</c:v>
                </c:pt>
                <c:pt idx="290">
                  <c:v>10788.0</c:v>
                </c:pt>
                <c:pt idx="291">
                  <c:v>14488.0</c:v>
                </c:pt>
                <c:pt idx="292">
                  <c:v>11080.0</c:v>
                </c:pt>
                <c:pt idx="293">
                  <c:v>11128.0</c:v>
                </c:pt>
                <c:pt idx="294">
                  <c:v>11076.0</c:v>
                </c:pt>
                <c:pt idx="295">
                  <c:v>11056.0</c:v>
                </c:pt>
                <c:pt idx="296">
                  <c:v>10112.0</c:v>
                </c:pt>
                <c:pt idx="297">
                  <c:v>11088.0</c:v>
                </c:pt>
                <c:pt idx="298">
                  <c:v>11264.0</c:v>
                </c:pt>
                <c:pt idx="299">
                  <c:v>11856.0</c:v>
                </c:pt>
                <c:pt idx="300">
                  <c:v>11868.0</c:v>
                </c:pt>
                <c:pt idx="301">
                  <c:v>11876.0</c:v>
                </c:pt>
                <c:pt idx="302">
                  <c:v>15244.0</c:v>
                </c:pt>
                <c:pt idx="303">
                  <c:v>11884.0</c:v>
                </c:pt>
                <c:pt idx="304">
                  <c:v>12240.0</c:v>
                </c:pt>
                <c:pt idx="305">
                  <c:v>11884.0</c:v>
                </c:pt>
                <c:pt idx="306">
                  <c:v>11908.0</c:v>
                </c:pt>
                <c:pt idx="307">
                  <c:v>23588.0</c:v>
                </c:pt>
                <c:pt idx="308">
                  <c:v>12012.0</c:v>
                </c:pt>
                <c:pt idx="309">
                  <c:v>14984.0</c:v>
                </c:pt>
                <c:pt idx="310">
                  <c:v>12012.0</c:v>
                </c:pt>
                <c:pt idx="311">
                  <c:v>12004.0</c:v>
                </c:pt>
                <c:pt idx="312">
                  <c:v>11992.0</c:v>
                </c:pt>
                <c:pt idx="313">
                  <c:v>12028.0</c:v>
                </c:pt>
                <c:pt idx="314">
                  <c:v>11028.0</c:v>
                </c:pt>
                <c:pt idx="315">
                  <c:v>11980.0</c:v>
                </c:pt>
                <c:pt idx="316">
                  <c:v>12036.0</c:v>
                </c:pt>
                <c:pt idx="317">
                  <c:v>11988.0</c:v>
                </c:pt>
                <c:pt idx="318">
                  <c:v>11988.0</c:v>
                </c:pt>
                <c:pt idx="319">
                  <c:v>12028.0</c:v>
                </c:pt>
                <c:pt idx="320">
                  <c:v>17232.0</c:v>
                </c:pt>
                <c:pt idx="321">
                  <c:v>12016.0</c:v>
                </c:pt>
                <c:pt idx="322">
                  <c:v>11744.0</c:v>
                </c:pt>
                <c:pt idx="323">
                  <c:v>11272.0</c:v>
                </c:pt>
                <c:pt idx="324">
                  <c:v>11488.0</c:v>
                </c:pt>
                <c:pt idx="325">
                  <c:v>11572.0</c:v>
                </c:pt>
                <c:pt idx="326">
                  <c:v>11596.0</c:v>
                </c:pt>
                <c:pt idx="327">
                  <c:v>11596.0</c:v>
                </c:pt>
                <c:pt idx="328">
                  <c:v>11652.0</c:v>
                </c:pt>
                <c:pt idx="329">
                  <c:v>11620.0</c:v>
                </c:pt>
                <c:pt idx="330">
                  <c:v>11620.0</c:v>
                </c:pt>
                <c:pt idx="331">
                  <c:v>11612.0</c:v>
                </c:pt>
                <c:pt idx="332">
                  <c:v>11972.0</c:v>
                </c:pt>
                <c:pt idx="333">
                  <c:v>11588.0</c:v>
                </c:pt>
                <c:pt idx="334">
                  <c:v>11636.0</c:v>
                </c:pt>
                <c:pt idx="335">
                  <c:v>10652.0</c:v>
                </c:pt>
                <c:pt idx="336">
                  <c:v>11620.0</c:v>
                </c:pt>
                <c:pt idx="337">
                  <c:v>10656.0</c:v>
                </c:pt>
                <c:pt idx="338">
                  <c:v>11644.0</c:v>
                </c:pt>
                <c:pt idx="339">
                  <c:v>11588.0</c:v>
                </c:pt>
                <c:pt idx="340">
                  <c:v>11588.0</c:v>
                </c:pt>
                <c:pt idx="341">
                  <c:v>11636.0</c:v>
                </c:pt>
                <c:pt idx="342">
                  <c:v>11624.0</c:v>
                </c:pt>
                <c:pt idx="343">
                  <c:v>18448.0</c:v>
                </c:pt>
                <c:pt idx="344">
                  <c:v>11592.0</c:v>
                </c:pt>
                <c:pt idx="345">
                  <c:v>15088.0</c:v>
                </c:pt>
                <c:pt idx="346">
                  <c:v>11584.0</c:v>
                </c:pt>
                <c:pt idx="347">
                  <c:v>11616.0</c:v>
                </c:pt>
                <c:pt idx="348">
                  <c:v>11596.0</c:v>
                </c:pt>
                <c:pt idx="349">
                  <c:v>11640.0</c:v>
                </c:pt>
                <c:pt idx="350">
                  <c:v>10644.0</c:v>
                </c:pt>
                <c:pt idx="351">
                  <c:v>11616.0</c:v>
                </c:pt>
                <c:pt idx="352">
                  <c:v>11624.0</c:v>
                </c:pt>
                <c:pt idx="353">
                  <c:v>11596.0</c:v>
                </c:pt>
                <c:pt idx="354">
                  <c:v>11640.0</c:v>
                </c:pt>
                <c:pt idx="355">
                  <c:v>11648.0</c:v>
                </c:pt>
                <c:pt idx="356">
                  <c:v>14448.0</c:v>
                </c:pt>
                <c:pt idx="357">
                  <c:v>11640.0</c:v>
                </c:pt>
                <c:pt idx="358">
                  <c:v>13140.0</c:v>
                </c:pt>
                <c:pt idx="359">
                  <c:v>11732.0</c:v>
                </c:pt>
                <c:pt idx="360">
                  <c:v>11700.0</c:v>
                </c:pt>
                <c:pt idx="361">
                  <c:v>11704.0</c:v>
                </c:pt>
                <c:pt idx="362">
                  <c:v>11748.0</c:v>
                </c:pt>
                <c:pt idx="363">
                  <c:v>10760.0</c:v>
                </c:pt>
                <c:pt idx="364">
                  <c:v>11740.0</c:v>
                </c:pt>
                <c:pt idx="365">
                  <c:v>11676.0</c:v>
                </c:pt>
                <c:pt idx="366">
                  <c:v>11672.0</c:v>
                </c:pt>
                <c:pt idx="367">
                  <c:v>11712.0</c:v>
                </c:pt>
                <c:pt idx="368">
                  <c:v>11704.0</c:v>
                </c:pt>
                <c:pt idx="369">
                  <c:v>21056.0</c:v>
                </c:pt>
                <c:pt idx="370">
                  <c:v>11720.0</c:v>
                </c:pt>
                <c:pt idx="371">
                  <c:v>17192.0</c:v>
                </c:pt>
                <c:pt idx="372">
                  <c:v>11696.0</c:v>
                </c:pt>
                <c:pt idx="373">
                  <c:v>11760.0</c:v>
                </c:pt>
                <c:pt idx="374">
                  <c:v>11748.0</c:v>
                </c:pt>
                <c:pt idx="375">
                  <c:v>11784.0</c:v>
                </c:pt>
                <c:pt idx="376">
                  <c:v>11852.0</c:v>
                </c:pt>
                <c:pt idx="377">
                  <c:v>11852.0</c:v>
                </c:pt>
                <c:pt idx="378">
                  <c:v>11844.0</c:v>
                </c:pt>
                <c:pt idx="379">
                  <c:v>11836.0</c:v>
                </c:pt>
                <c:pt idx="380">
                  <c:v>11868.0</c:v>
                </c:pt>
                <c:pt idx="381">
                  <c:v>11852.0</c:v>
                </c:pt>
                <c:pt idx="382">
                  <c:v>25772.0</c:v>
                </c:pt>
                <c:pt idx="383">
                  <c:v>11860.0</c:v>
                </c:pt>
                <c:pt idx="384">
                  <c:v>17860.0</c:v>
                </c:pt>
                <c:pt idx="385">
                  <c:v>12084.0</c:v>
                </c:pt>
                <c:pt idx="386">
                  <c:v>12436.0</c:v>
                </c:pt>
                <c:pt idx="387">
                  <c:v>12420.0</c:v>
                </c:pt>
                <c:pt idx="388">
                  <c:v>12444.0</c:v>
                </c:pt>
                <c:pt idx="389">
                  <c:v>12440.0</c:v>
                </c:pt>
                <c:pt idx="390">
                  <c:v>12440.0</c:v>
                </c:pt>
                <c:pt idx="391">
                  <c:v>12472.0</c:v>
                </c:pt>
                <c:pt idx="392">
                  <c:v>12460.0</c:v>
                </c:pt>
                <c:pt idx="393">
                  <c:v>12472.0</c:v>
                </c:pt>
                <c:pt idx="394">
                  <c:v>12456.0</c:v>
                </c:pt>
                <c:pt idx="395">
                  <c:v>22808.0</c:v>
                </c:pt>
                <c:pt idx="396">
                  <c:v>12604.0</c:v>
                </c:pt>
                <c:pt idx="397">
                  <c:v>18272.0</c:v>
                </c:pt>
                <c:pt idx="398">
                  <c:v>12612.0</c:v>
                </c:pt>
                <c:pt idx="399">
                  <c:v>12620.0</c:v>
                </c:pt>
                <c:pt idx="400">
                  <c:v>12584.0</c:v>
                </c:pt>
                <c:pt idx="401">
                  <c:v>12588.0</c:v>
                </c:pt>
                <c:pt idx="402">
                  <c:v>12588.0</c:v>
                </c:pt>
                <c:pt idx="403">
                  <c:v>15068.0</c:v>
                </c:pt>
                <c:pt idx="404">
                  <c:v>12588.0</c:v>
                </c:pt>
                <c:pt idx="405">
                  <c:v>14160.0</c:v>
                </c:pt>
                <c:pt idx="406">
                  <c:v>12636.0</c:v>
                </c:pt>
                <c:pt idx="407">
                  <c:v>12588.0</c:v>
                </c:pt>
                <c:pt idx="408">
                  <c:v>26292.0</c:v>
                </c:pt>
                <c:pt idx="409">
                  <c:v>12620.0</c:v>
                </c:pt>
                <c:pt idx="410">
                  <c:v>11632.0</c:v>
                </c:pt>
                <c:pt idx="411">
                  <c:v>12620.0</c:v>
                </c:pt>
                <c:pt idx="412">
                  <c:v>12612.0</c:v>
                </c:pt>
                <c:pt idx="413">
                  <c:v>12580.0</c:v>
                </c:pt>
                <c:pt idx="414">
                  <c:v>12588.0</c:v>
                </c:pt>
                <c:pt idx="415">
                  <c:v>12680.0</c:v>
                </c:pt>
                <c:pt idx="416">
                  <c:v>16048.0</c:v>
                </c:pt>
                <c:pt idx="417">
                  <c:v>12680.0</c:v>
                </c:pt>
                <c:pt idx="418">
                  <c:v>15048.0</c:v>
                </c:pt>
                <c:pt idx="419">
                  <c:v>12680.0</c:v>
                </c:pt>
                <c:pt idx="420">
                  <c:v>12704.0</c:v>
                </c:pt>
                <c:pt idx="421">
                  <c:v>26128.0</c:v>
                </c:pt>
                <c:pt idx="422">
                  <c:v>12664.0</c:v>
                </c:pt>
                <c:pt idx="423">
                  <c:v>18232.0</c:v>
                </c:pt>
                <c:pt idx="424">
                  <c:v>12680.0</c:v>
                </c:pt>
                <c:pt idx="425">
                  <c:v>12680.0</c:v>
                </c:pt>
                <c:pt idx="426">
                  <c:v>24448.0</c:v>
                </c:pt>
                <c:pt idx="427">
                  <c:v>12664.0</c:v>
                </c:pt>
                <c:pt idx="428">
                  <c:v>18636.0</c:v>
                </c:pt>
                <c:pt idx="429">
                  <c:v>12704.0</c:v>
                </c:pt>
                <c:pt idx="430">
                  <c:v>12688.0</c:v>
                </c:pt>
                <c:pt idx="431">
                  <c:v>12668.0</c:v>
                </c:pt>
                <c:pt idx="432">
                  <c:v>12696.0</c:v>
                </c:pt>
                <c:pt idx="433">
                  <c:v>12688.0</c:v>
                </c:pt>
                <c:pt idx="434">
                  <c:v>13432.0</c:v>
                </c:pt>
                <c:pt idx="435">
                  <c:v>12688.0</c:v>
                </c:pt>
                <c:pt idx="436">
                  <c:v>12668.0</c:v>
                </c:pt>
                <c:pt idx="437">
                  <c:v>12656.0</c:v>
                </c:pt>
                <c:pt idx="438">
                  <c:v>12640.0</c:v>
                </c:pt>
                <c:pt idx="439">
                  <c:v>24336.0</c:v>
                </c:pt>
                <c:pt idx="440">
                  <c:v>12728.0</c:v>
                </c:pt>
                <c:pt idx="441">
                  <c:v>18952.0</c:v>
                </c:pt>
                <c:pt idx="442">
                  <c:v>12632.0</c:v>
                </c:pt>
                <c:pt idx="443">
                  <c:v>12688.0</c:v>
                </c:pt>
                <c:pt idx="444">
                  <c:v>12668.0</c:v>
                </c:pt>
                <c:pt idx="445">
                  <c:v>12720.0</c:v>
                </c:pt>
                <c:pt idx="446">
                  <c:v>11720.0</c:v>
                </c:pt>
                <c:pt idx="447">
                  <c:v>12720.0</c:v>
                </c:pt>
                <c:pt idx="448">
                  <c:v>12664.0</c:v>
                </c:pt>
                <c:pt idx="449">
                  <c:v>12648.0</c:v>
                </c:pt>
                <c:pt idx="450">
                  <c:v>12680.0</c:v>
                </c:pt>
                <c:pt idx="451">
                  <c:v>12672.0</c:v>
                </c:pt>
                <c:pt idx="452">
                  <c:v>22400.0</c:v>
                </c:pt>
                <c:pt idx="453">
                  <c:v>12680.0</c:v>
                </c:pt>
                <c:pt idx="454">
                  <c:v>17128.0</c:v>
                </c:pt>
                <c:pt idx="455">
                  <c:v>12664.0</c:v>
                </c:pt>
                <c:pt idx="456">
                  <c:v>12672.0</c:v>
                </c:pt>
                <c:pt idx="457">
                  <c:v>12656.0</c:v>
                </c:pt>
                <c:pt idx="458">
                  <c:v>12704.0</c:v>
                </c:pt>
              </c:numCache>
            </c:numRef>
          </c:val>
          <c:smooth val="0"/>
        </c:ser>
        <c:dLbls>
          <c:showLegendKey val="0"/>
          <c:showVal val="0"/>
          <c:showCatName val="0"/>
          <c:showSerName val="0"/>
          <c:showPercent val="0"/>
          <c:showBubbleSize val="0"/>
        </c:dLbls>
        <c:marker val="1"/>
        <c:smooth val="0"/>
        <c:axId val="2040153224"/>
        <c:axId val="2040158920"/>
      </c:lineChart>
      <c:catAx>
        <c:axId val="204015322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40158920"/>
        <c:crosses val="autoZero"/>
        <c:auto val="1"/>
        <c:lblAlgn val="ctr"/>
        <c:lblOffset val="100"/>
        <c:noMultiLvlLbl val="0"/>
      </c:catAx>
      <c:valAx>
        <c:axId val="2040158920"/>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4015322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1940.0</c:v>
                </c:pt>
                <c:pt idx="1">
                  <c:v>3136.0</c:v>
                </c:pt>
                <c:pt idx="2">
                  <c:v>4256.0</c:v>
                </c:pt>
                <c:pt idx="3">
                  <c:v>5016.0</c:v>
                </c:pt>
                <c:pt idx="4">
                  <c:v>11472.0</c:v>
                </c:pt>
                <c:pt idx="5">
                  <c:v>5272.0</c:v>
                </c:pt>
                <c:pt idx="6">
                  <c:v>6620.0</c:v>
                </c:pt>
                <c:pt idx="7">
                  <c:v>5392.0</c:v>
                </c:pt>
                <c:pt idx="8">
                  <c:v>5780.0</c:v>
                </c:pt>
                <c:pt idx="9">
                  <c:v>8332.0</c:v>
                </c:pt>
                <c:pt idx="10">
                  <c:v>5764.0</c:v>
                </c:pt>
                <c:pt idx="11">
                  <c:v>6220.0</c:v>
                </c:pt>
                <c:pt idx="12">
                  <c:v>6260.0</c:v>
                </c:pt>
                <c:pt idx="13">
                  <c:v>6412.0</c:v>
                </c:pt>
                <c:pt idx="14">
                  <c:v>18056.0</c:v>
                </c:pt>
                <c:pt idx="15">
                  <c:v>6436.0</c:v>
                </c:pt>
                <c:pt idx="16">
                  <c:v>5776.0</c:v>
                </c:pt>
                <c:pt idx="17">
                  <c:v>6756.0</c:v>
                </c:pt>
                <c:pt idx="18">
                  <c:v>6788.0</c:v>
                </c:pt>
                <c:pt idx="19">
                  <c:v>6892.0</c:v>
                </c:pt>
                <c:pt idx="20">
                  <c:v>7064.0</c:v>
                </c:pt>
                <c:pt idx="21">
                  <c:v>7040.0</c:v>
                </c:pt>
                <c:pt idx="22">
                  <c:v>9352.0</c:v>
                </c:pt>
                <c:pt idx="23">
                  <c:v>7052.0</c:v>
                </c:pt>
                <c:pt idx="24">
                  <c:v>8656.0</c:v>
                </c:pt>
                <c:pt idx="25">
                  <c:v>7160.0</c:v>
                </c:pt>
                <c:pt idx="26">
                  <c:v>7176.0</c:v>
                </c:pt>
                <c:pt idx="27">
                  <c:v>7360.0</c:v>
                </c:pt>
                <c:pt idx="28">
                  <c:v>7408.0</c:v>
                </c:pt>
                <c:pt idx="29">
                  <c:v>6632.0</c:v>
                </c:pt>
                <c:pt idx="30">
                  <c:v>7752.0</c:v>
                </c:pt>
                <c:pt idx="31">
                  <c:v>7768.0</c:v>
                </c:pt>
                <c:pt idx="32">
                  <c:v>7788.0</c:v>
                </c:pt>
                <c:pt idx="33">
                  <c:v>7848.0</c:v>
                </c:pt>
                <c:pt idx="34">
                  <c:v>8240.0</c:v>
                </c:pt>
                <c:pt idx="35">
                  <c:v>11984.0</c:v>
                </c:pt>
                <c:pt idx="36">
                  <c:v>8268.0</c:v>
                </c:pt>
                <c:pt idx="37">
                  <c:v>9964.0</c:v>
                </c:pt>
                <c:pt idx="38">
                  <c:v>8524.0</c:v>
                </c:pt>
                <c:pt idx="39">
                  <c:v>8716.0</c:v>
                </c:pt>
                <c:pt idx="40">
                  <c:v>8856.0</c:v>
                </c:pt>
                <c:pt idx="41">
                  <c:v>8916.0</c:v>
                </c:pt>
                <c:pt idx="42">
                  <c:v>7948.0</c:v>
                </c:pt>
                <c:pt idx="43">
                  <c:v>8972.0</c:v>
                </c:pt>
                <c:pt idx="44">
                  <c:v>8940.0</c:v>
                </c:pt>
                <c:pt idx="45">
                  <c:v>9108.0</c:v>
                </c:pt>
                <c:pt idx="46">
                  <c:v>9264.0</c:v>
                </c:pt>
                <c:pt idx="47">
                  <c:v>9216.0</c:v>
                </c:pt>
                <c:pt idx="48">
                  <c:v>10024.0</c:v>
                </c:pt>
                <c:pt idx="49">
                  <c:v>9524.0</c:v>
                </c:pt>
                <c:pt idx="50">
                  <c:v>10984.0</c:v>
                </c:pt>
                <c:pt idx="51">
                  <c:v>9488.0</c:v>
                </c:pt>
                <c:pt idx="52">
                  <c:v>10196.0</c:v>
                </c:pt>
                <c:pt idx="53">
                  <c:v>10212.0</c:v>
                </c:pt>
                <c:pt idx="54">
                  <c:v>10236.0</c:v>
                </c:pt>
                <c:pt idx="55">
                  <c:v>9328.0</c:v>
                </c:pt>
                <c:pt idx="56">
                  <c:v>10340.0</c:v>
                </c:pt>
                <c:pt idx="57">
                  <c:v>10368.0</c:v>
                </c:pt>
                <c:pt idx="58">
                  <c:v>10372.0</c:v>
                </c:pt>
                <c:pt idx="59">
                  <c:v>10392.0</c:v>
                </c:pt>
                <c:pt idx="60">
                  <c:v>10552.0</c:v>
                </c:pt>
                <c:pt idx="61">
                  <c:v>10568.0</c:v>
                </c:pt>
                <c:pt idx="62">
                  <c:v>10644.0</c:v>
                </c:pt>
                <c:pt idx="63">
                  <c:v>10668.0</c:v>
                </c:pt>
                <c:pt idx="64">
                  <c:v>10956.0</c:v>
                </c:pt>
                <c:pt idx="65">
                  <c:v>11388.0</c:v>
                </c:pt>
                <c:pt idx="66">
                  <c:v>12128.0</c:v>
                </c:pt>
                <c:pt idx="67">
                  <c:v>11424.0</c:v>
                </c:pt>
                <c:pt idx="68">
                  <c:v>11548.0</c:v>
                </c:pt>
                <c:pt idx="69">
                  <c:v>11824.0</c:v>
                </c:pt>
                <c:pt idx="70">
                  <c:v>11836.0</c:v>
                </c:pt>
                <c:pt idx="71">
                  <c:v>14272.0</c:v>
                </c:pt>
                <c:pt idx="72">
                  <c:v>11880.0</c:v>
                </c:pt>
                <c:pt idx="73">
                  <c:v>12344.0</c:v>
                </c:pt>
                <c:pt idx="74">
                  <c:v>12184.0</c:v>
                </c:pt>
                <c:pt idx="75">
                  <c:v>12200.0</c:v>
                </c:pt>
                <c:pt idx="76">
                  <c:v>20176.0</c:v>
                </c:pt>
                <c:pt idx="77">
                  <c:v>12248.0</c:v>
                </c:pt>
                <c:pt idx="78">
                  <c:v>15024.0</c:v>
                </c:pt>
                <c:pt idx="79">
                  <c:v>12588.0</c:v>
                </c:pt>
                <c:pt idx="80">
                  <c:v>12648.0</c:v>
                </c:pt>
                <c:pt idx="81">
                  <c:v>18780.0</c:v>
                </c:pt>
                <c:pt idx="82">
                  <c:v>12680.0</c:v>
                </c:pt>
                <c:pt idx="83">
                  <c:v>14076.0</c:v>
                </c:pt>
                <c:pt idx="84">
                  <c:v>12644.0</c:v>
                </c:pt>
                <c:pt idx="85">
                  <c:v>12800.0</c:v>
                </c:pt>
                <c:pt idx="86">
                  <c:v>21136.0</c:v>
                </c:pt>
                <c:pt idx="87">
                  <c:v>12812.0</c:v>
                </c:pt>
                <c:pt idx="88">
                  <c:v>14080.0</c:v>
                </c:pt>
                <c:pt idx="89">
                  <c:v>12920.0</c:v>
                </c:pt>
                <c:pt idx="90">
                  <c:v>12944.0</c:v>
                </c:pt>
                <c:pt idx="91">
                  <c:v>16448.0</c:v>
                </c:pt>
                <c:pt idx="92">
                  <c:v>12936.0</c:v>
                </c:pt>
                <c:pt idx="93">
                  <c:v>14468.0</c:v>
                </c:pt>
                <c:pt idx="94">
                  <c:v>12952.0</c:v>
                </c:pt>
                <c:pt idx="95">
                  <c:v>13952.0</c:v>
                </c:pt>
                <c:pt idx="96">
                  <c:v>23712.0</c:v>
                </c:pt>
                <c:pt idx="97">
                  <c:v>13920.0</c:v>
                </c:pt>
                <c:pt idx="98">
                  <c:v>16700.0</c:v>
                </c:pt>
                <c:pt idx="99">
                  <c:v>13936.0</c:v>
                </c:pt>
                <c:pt idx="100">
                  <c:v>13912.0</c:v>
                </c:pt>
                <c:pt idx="101">
                  <c:v>19208.0</c:v>
                </c:pt>
                <c:pt idx="102">
                  <c:v>13944.0</c:v>
                </c:pt>
                <c:pt idx="103">
                  <c:v>15392.0</c:v>
                </c:pt>
                <c:pt idx="104">
                  <c:v>13944.0</c:v>
                </c:pt>
                <c:pt idx="105">
                  <c:v>13896.0</c:v>
                </c:pt>
                <c:pt idx="106">
                  <c:v>23144.0</c:v>
                </c:pt>
                <c:pt idx="107">
                  <c:v>13944.0</c:v>
                </c:pt>
                <c:pt idx="108">
                  <c:v>17620.0</c:v>
                </c:pt>
                <c:pt idx="109">
                  <c:v>14936.0</c:v>
                </c:pt>
                <c:pt idx="110">
                  <c:v>14896.0</c:v>
                </c:pt>
                <c:pt idx="111">
                  <c:v>21304.0</c:v>
                </c:pt>
                <c:pt idx="112">
                  <c:v>14888.0</c:v>
                </c:pt>
                <c:pt idx="113">
                  <c:v>16416.0</c:v>
                </c:pt>
                <c:pt idx="114">
                  <c:v>14896.0</c:v>
                </c:pt>
                <c:pt idx="115">
                  <c:v>14944.0</c:v>
                </c:pt>
                <c:pt idx="116">
                  <c:v>17584.0</c:v>
                </c:pt>
                <c:pt idx="117">
                  <c:v>14912.0</c:v>
                </c:pt>
                <c:pt idx="118">
                  <c:v>15900.0</c:v>
                </c:pt>
                <c:pt idx="119">
                  <c:v>15952.0</c:v>
                </c:pt>
                <c:pt idx="120">
                  <c:v>15968.0</c:v>
                </c:pt>
                <c:pt idx="121">
                  <c:v>15968.0</c:v>
                </c:pt>
                <c:pt idx="122">
                  <c:v>15968.0</c:v>
                </c:pt>
                <c:pt idx="123">
                  <c:v>15940.0</c:v>
                </c:pt>
                <c:pt idx="124">
                  <c:v>15960.0</c:v>
                </c:pt>
                <c:pt idx="125">
                  <c:v>15936.0</c:v>
                </c:pt>
                <c:pt idx="126">
                  <c:v>16672.0</c:v>
                </c:pt>
                <c:pt idx="127">
                  <c:v>15944.0</c:v>
                </c:pt>
                <c:pt idx="128">
                  <c:v>15928.0</c:v>
                </c:pt>
                <c:pt idx="129">
                  <c:v>15952.0</c:v>
                </c:pt>
                <c:pt idx="130">
                  <c:v>15952.0</c:v>
                </c:pt>
                <c:pt idx="131">
                  <c:v>16952.0</c:v>
                </c:pt>
                <c:pt idx="132">
                  <c:v>16944.0</c:v>
                </c:pt>
                <c:pt idx="133">
                  <c:v>16908.0</c:v>
                </c:pt>
                <c:pt idx="134">
                  <c:v>16920.0</c:v>
                </c:pt>
                <c:pt idx="135">
                  <c:v>16928.0</c:v>
                </c:pt>
                <c:pt idx="136">
                  <c:v>16928.0</c:v>
                </c:pt>
                <c:pt idx="137">
                  <c:v>16904.0</c:v>
                </c:pt>
                <c:pt idx="138">
                  <c:v>16900.0</c:v>
                </c:pt>
                <c:pt idx="139">
                  <c:v>16952.0</c:v>
                </c:pt>
                <c:pt idx="140">
                  <c:v>16952.0</c:v>
                </c:pt>
                <c:pt idx="141">
                  <c:v>16952.0</c:v>
                </c:pt>
                <c:pt idx="142">
                  <c:v>16952.0</c:v>
                </c:pt>
                <c:pt idx="143">
                  <c:v>17924.0</c:v>
                </c:pt>
                <c:pt idx="144">
                  <c:v>17928.0</c:v>
                </c:pt>
                <c:pt idx="145">
                  <c:v>17976.0</c:v>
                </c:pt>
                <c:pt idx="146">
                  <c:v>18960.0</c:v>
                </c:pt>
                <c:pt idx="147">
                  <c:v>18896.0</c:v>
                </c:pt>
                <c:pt idx="148">
                  <c:v>18912.0</c:v>
                </c:pt>
                <c:pt idx="149">
                  <c:v>18944.0</c:v>
                </c:pt>
                <c:pt idx="150">
                  <c:v>17948.0</c:v>
                </c:pt>
                <c:pt idx="151">
                  <c:v>18904.0</c:v>
                </c:pt>
                <c:pt idx="152">
                  <c:v>18936.0</c:v>
                </c:pt>
                <c:pt idx="153">
                  <c:v>18912.0</c:v>
                </c:pt>
                <c:pt idx="154">
                  <c:v>18920.0</c:v>
                </c:pt>
                <c:pt idx="155">
                  <c:v>25764.0</c:v>
                </c:pt>
                <c:pt idx="156">
                  <c:v>18912.0</c:v>
                </c:pt>
                <c:pt idx="157">
                  <c:v>18928.0</c:v>
                </c:pt>
                <c:pt idx="158">
                  <c:v>17960.0</c:v>
                </c:pt>
                <c:pt idx="159">
                  <c:v>18912.0</c:v>
                </c:pt>
                <c:pt idx="160">
                  <c:v>25388.0</c:v>
                </c:pt>
                <c:pt idx="161">
                  <c:v>18920.0</c:v>
                </c:pt>
                <c:pt idx="162">
                  <c:v>18912.0</c:v>
                </c:pt>
                <c:pt idx="163">
                  <c:v>32680.0</c:v>
                </c:pt>
                <c:pt idx="164">
                  <c:v>19896.0</c:v>
                </c:pt>
                <c:pt idx="165">
                  <c:v>24424.0</c:v>
                </c:pt>
                <c:pt idx="166">
                  <c:v>19912.0</c:v>
                </c:pt>
                <c:pt idx="167">
                  <c:v>19944.0</c:v>
                </c:pt>
                <c:pt idx="168">
                  <c:v>30496.0</c:v>
                </c:pt>
                <c:pt idx="169">
                  <c:v>19936.0</c:v>
                </c:pt>
                <c:pt idx="170">
                  <c:v>23688.0</c:v>
                </c:pt>
                <c:pt idx="171">
                  <c:v>19952.0</c:v>
                </c:pt>
                <c:pt idx="172">
                  <c:v>19912.0</c:v>
                </c:pt>
                <c:pt idx="173">
                  <c:v>25424.0</c:v>
                </c:pt>
                <c:pt idx="174">
                  <c:v>20920.0</c:v>
                </c:pt>
                <c:pt idx="175">
                  <c:v>22476.0</c:v>
                </c:pt>
                <c:pt idx="176">
                  <c:v>20984.0</c:v>
                </c:pt>
                <c:pt idx="177">
                  <c:v>20976.0</c:v>
                </c:pt>
                <c:pt idx="178">
                  <c:v>27024.0</c:v>
                </c:pt>
                <c:pt idx="179">
                  <c:v>20920.0</c:v>
                </c:pt>
                <c:pt idx="180">
                  <c:v>21308.0</c:v>
                </c:pt>
                <c:pt idx="181">
                  <c:v>20920.0</c:v>
                </c:pt>
                <c:pt idx="182">
                  <c:v>20936.0</c:v>
                </c:pt>
                <c:pt idx="183">
                  <c:v>21696.0</c:v>
                </c:pt>
                <c:pt idx="184">
                  <c:v>21992.0</c:v>
                </c:pt>
                <c:pt idx="185">
                  <c:v>21952.0</c:v>
                </c:pt>
                <c:pt idx="186">
                  <c:v>21944.0</c:v>
                </c:pt>
                <c:pt idx="187">
                  <c:v>21960.0</c:v>
                </c:pt>
                <c:pt idx="188">
                  <c:v>21960.0</c:v>
                </c:pt>
                <c:pt idx="189">
                  <c:v>21944.0</c:v>
                </c:pt>
                <c:pt idx="190">
                  <c:v>21908.0</c:v>
                </c:pt>
                <c:pt idx="191">
                  <c:v>21912.0</c:v>
                </c:pt>
                <c:pt idx="192">
                  <c:v>21992.0</c:v>
                </c:pt>
                <c:pt idx="193">
                  <c:v>21992.0</c:v>
                </c:pt>
                <c:pt idx="194">
                  <c:v>21936.0</c:v>
                </c:pt>
                <c:pt idx="195">
                  <c:v>21940.0</c:v>
                </c:pt>
                <c:pt idx="196">
                  <c:v>21960.0</c:v>
                </c:pt>
                <c:pt idx="197">
                  <c:v>21936.0</c:v>
                </c:pt>
                <c:pt idx="198">
                  <c:v>21936.0</c:v>
                </c:pt>
                <c:pt idx="199">
                  <c:v>21936.0</c:v>
                </c:pt>
                <c:pt idx="200">
                  <c:v>21912.0</c:v>
                </c:pt>
                <c:pt idx="201">
                  <c:v>21936.0</c:v>
                </c:pt>
                <c:pt idx="202">
                  <c:v>21928.0</c:v>
                </c:pt>
                <c:pt idx="203">
                  <c:v>21928.0</c:v>
                </c:pt>
                <c:pt idx="204">
                  <c:v>21920.0</c:v>
                </c:pt>
                <c:pt idx="205">
                  <c:v>22888.0</c:v>
                </c:pt>
                <c:pt idx="206">
                  <c:v>22904.0</c:v>
                </c:pt>
                <c:pt idx="207">
                  <c:v>21964.0</c:v>
                </c:pt>
                <c:pt idx="208">
                  <c:v>22936.0</c:v>
                </c:pt>
                <c:pt idx="209">
                  <c:v>22952.0</c:v>
                </c:pt>
                <c:pt idx="210">
                  <c:v>22936.0</c:v>
                </c:pt>
                <c:pt idx="211">
                  <c:v>22968.0</c:v>
                </c:pt>
                <c:pt idx="212">
                  <c:v>21976.0</c:v>
                </c:pt>
                <c:pt idx="213">
                  <c:v>22960.0</c:v>
                </c:pt>
                <c:pt idx="214">
                  <c:v>22984.0</c:v>
                </c:pt>
                <c:pt idx="215">
                  <c:v>21988.0</c:v>
                </c:pt>
                <c:pt idx="216">
                  <c:v>22936.0</c:v>
                </c:pt>
                <c:pt idx="217">
                  <c:v>28872.0</c:v>
                </c:pt>
                <c:pt idx="218">
                  <c:v>23928.0</c:v>
                </c:pt>
                <c:pt idx="219">
                  <c:v>23928.0</c:v>
                </c:pt>
                <c:pt idx="220">
                  <c:v>31848.0</c:v>
                </c:pt>
                <c:pt idx="221">
                  <c:v>23920.0</c:v>
                </c:pt>
                <c:pt idx="222">
                  <c:v>26636.0</c:v>
                </c:pt>
                <c:pt idx="223">
                  <c:v>23904.0</c:v>
                </c:pt>
                <c:pt idx="224">
                  <c:v>24008.0</c:v>
                </c:pt>
                <c:pt idx="225">
                  <c:v>27144.0</c:v>
                </c:pt>
                <c:pt idx="226">
                  <c:v>23960.0</c:v>
                </c:pt>
                <c:pt idx="227">
                  <c:v>24312.0</c:v>
                </c:pt>
                <c:pt idx="228">
                  <c:v>23936.0</c:v>
                </c:pt>
                <c:pt idx="229">
                  <c:v>24944.0</c:v>
                </c:pt>
                <c:pt idx="230">
                  <c:v>24944.0</c:v>
                </c:pt>
                <c:pt idx="231">
                  <c:v>24928.0</c:v>
                </c:pt>
                <c:pt idx="232">
                  <c:v>24924.0</c:v>
                </c:pt>
                <c:pt idx="233">
                  <c:v>24960.0</c:v>
                </c:pt>
                <c:pt idx="234">
                  <c:v>23964.0</c:v>
                </c:pt>
                <c:pt idx="235">
                  <c:v>24936.0</c:v>
                </c:pt>
                <c:pt idx="236">
                  <c:v>24944.0</c:v>
                </c:pt>
                <c:pt idx="237">
                  <c:v>24908.0</c:v>
                </c:pt>
                <c:pt idx="238">
                  <c:v>24920.0</c:v>
                </c:pt>
                <c:pt idx="239">
                  <c:v>31536.0</c:v>
                </c:pt>
                <c:pt idx="240">
                  <c:v>24960.0</c:v>
                </c:pt>
                <c:pt idx="241">
                  <c:v>24952.0</c:v>
                </c:pt>
                <c:pt idx="242">
                  <c:v>25932.0</c:v>
                </c:pt>
                <c:pt idx="243">
                  <c:v>25952.0</c:v>
                </c:pt>
                <c:pt idx="244">
                  <c:v>29996.0</c:v>
                </c:pt>
                <c:pt idx="245">
                  <c:v>26960.0</c:v>
                </c:pt>
                <c:pt idx="246">
                  <c:v>26936.0</c:v>
                </c:pt>
                <c:pt idx="247">
                  <c:v>30456.0</c:v>
                </c:pt>
                <c:pt idx="248">
                  <c:v>26928.0</c:v>
                </c:pt>
                <c:pt idx="249">
                  <c:v>27284.0</c:v>
                </c:pt>
                <c:pt idx="250">
                  <c:v>26944.0</c:v>
                </c:pt>
                <c:pt idx="251">
                  <c:v>26912.0</c:v>
                </c:pt>
                <c:pt idx="252">
                  <c:v>26912.0</c:v>
                </c:pt>
                <c:pt idx="253">
                  <c:v>26936.0</c:v>
                </c:pt>
                <c:pt idx="254">
                  <c:v>40576.0</c:v>
                </c:pt>
                <c:pt idx="255">
                  <c:v>26952.0</c:v>
                </c:pt>
                <c:pt idx="256">
                  <c:v>28264.0</c:v>
                </c:pt>
                <c:pt idx="257">
                  <c:v>26912.0</c:v>
                </c:pt>
                <c:pt idx="258">
                  <c:v>27960.0</c:v>
                </c:pt>
                <c:pt idx="259">
                  <c:v>27960.0</c:v>
                </c:pt>
                <c:pt idx="260">
                  <c:v>27944.0</c:v>
                </c:pt>
                <c:pt idx="261">
                  <c:v>27936.0</c:v>
                </c:pt>
                <c:pt idx="262">
                  <c:v>27960.0</c:v>
                </c:pt>
                <c:pt idx="263">
                  <c:v>27976.0</c:v>
                </c:pt>
                <c:pt idx="264">
                  <c:v>27976.0</c:v>
                </c:pt>
                <c:pt idx="265">
                  <c:v>27936.0</c:v>
                </c:pt>
                <c:pt idx="266">
                  <c:v>27924.0</c:v>
                </c:pt>
                <c:pt idx="267">
                  <c:v>27960.0</c:v>
                </c:pt>
                <c:pt idx="268">
                  <c:v>26976.0</c:v>
                </c:pt>
                <c:pt idx="269">
                  <c:v>27960.0</c:v>
                </c:pt>
                <c:pt idx="270">
                  <c:v>27944.0</c:v>
                </c:pt>
                <c:pt idx="271">
                  <c:v>28944.0</c:v>
                </c:pt>
                <c:pt idx="272">
                  <c:v>28984.0</c:v>
                </c:pt>
                <c:pt idx="273">
                  <c:v>27960.0</c:v>
                </c:pt>
                <c:pt idx="274">
                  <c:v>28928.0</c:v>
                </c:pt>
                <c:pt idx="275">
                  <c:v>28920.0</c:v>
                </c:pt>
                <c:pt idx="276">
                  <c:v>38472.0</c:v>
                </c:pt>
                <c:pt idx="277">
                  <c:v>28944.0</c:v>
                </c:pt>
                <c:pt idx="278">
                  <c:v>31740.0</c:v>
                </c:pt>
                <c:pt idx="279">
                  <c:v>28864.0</c:v>
                </c:pt>
                <c:pt idx="280">
                  <c:v>28960.0</c:v>
                </c:pt>
                <c:pt idx="281">
                  <c:v>36720.0</c:v>
                </c:pt>
                <c:pt idx="282">
                  <c:v>28992.0</c:v>
                </c:pt>
                <c:pt idx="283">
                  <c:v>30400.0</c:v>
                </c:pt>
                <c:pt idx="284">
                  <c:v>28936.0</c:v>
                </c:pt>
                <c:pt idx="285">
                  <c:v>29960.0</c:v>
                </c:pt>
                <c:pt idx="286">
                  <c:v>33864.0</c:v>
                </c:pt>
                <c:pt idx="287">
                  <c:v>31928.0</c:v>
                </c:pt>
                <c:pt idx="288">
                  <c:v>31924.0</c:v>
                </c:pt>
                <c:pt idx="289">
                  <c:v>31960.0</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2296.0</c:v>
                </c:pt>
                <c:pt idx="3">
                  <c:v>4560.0</c:v>
                </c:pt>
                <c:pt idx="4">
                  <c:v>11912.0</c:v>
                </c:pt>
                <c:pt idx="5">
                  <c:v>4896.0</c:v>
                </c:pt>
                <c:pt idx="6">
                  <c:v>6424.0</c:v>
                </c:pt>
                <c:pt idx="7">
                  <c:v>5092.0</c:v>
                </c:pt>
                <c:pt idx="8">
                  <c:v>5252.0</c:v>
                </c:pt>
                <c:pt idx="9">
                  <c:v>8076.0</c:v>
                </c:pt>
                <c:pt idx="10">
                  <c:v>5264.0</c:v>
                </c:pt>
                <c:pt idx="11">
                  <c:v>5684.0</c:v>
                </c:pt>
                <c:pt idx="12">
                  <c:v>5708.0</c:v>
                </c:pt>
                <c:pt idx="13">
                  <c:v>5856.0</c:v>
                </c:pt>
                <c:pt idx="14">
                  <c:v>16304.0</c:v>
                </c:pt>
                <c:pt idx="15">
                  <c:v>6012.0</c:v>
                </c:pt>
                <c:pt idx="16">
                  <c:v>5044.0</c:v>
                </c:pt>
                <c:pt idx="17">
                  <c:v>6040.0</c:v>
                </c:pt>
                <c:pt idx="18">
                  <c:v>6160.0</c:v>
                </c:pt>
                <c:pt idx="19">
                  <c:v>6160.0</c:v>
                </c:pt>
                <c:pt idx="20">
                  <c:v>6192.0</c:v>
                </c:pt>
                <c:pt idx="21">
                  <c:v>6176.0</c:v>
                </c:pt>
                <c:pt idx="22">
                  <c:v>7876.0</c:v>
                </c:pt>
                <c:pt idx="23">
                  <c:v>6216.0</c:v>
                </c:pt>
                <c:pt idx="24">
                  <c:v>7500.0</c:v>
                </c:pt>
                <c:pt idx="25">
                  <c:v>6300.0</c:v>
                </c:pt>
                <c:pt idx="26">
                  <c:v>6340.0</c:v>
                </c:pt>
                <c:pt idx="27">
                  <c:v>6412.0</c:v>
                </c:pt>
                <c:pt idx="28">
                  <c:v>6424.0</c:v>
                </c:pt>
                <c:pt idx="29">
                  <c:v>5568.0</c:v>
                </c:pt>
                <c:pt idx="30">
                  <c:v>6540.0</c:v>
                </c:pt>
                <c:pt idx="31">
                  <c:v>6864.0</c:v>
                </c:pt>
                <c:pt idx="32">
                  <c:v>6920.0</c:v>
                </c:pt>
                <c:pt idx="33">
                  <c:v>6968.0</c:v>
                </c:pt>
                <c:pt idx="34">
                  <c:v>6988.0</c:v>
                </c:pt>
                <c:pt idx="35">
                  <c:v>10820.0</c:v>
                </c:pt>
                <c:pt idx="36">
                  <c:v>7140.0</c:v>
                </c:pt>
                <c:pt idx="37">
                  <c:v>8480.0</c:v>
                </c:pt>
                <c:pt idx="38">
                  <c:v>7304.0</c:v>
                </c:pt>
                <c:pt idx="39">
                  <c:v>7568.0</c:v>
                </c:pt>
                <c:pt idx="40">
                  <c:v>6620.0</c:v>
                </c:pt>
                <c:pt idx="41">
                  <c:v>7640.0</c:v>
                </c:pt>
                <c:pt idx="42">
                  <c:v>6716.0</c:v>
                </c:pt>
                <c:pt idx="43">
                  <c:v>7704.0</c:v>
                </c:pt>
                <c:pt idx="44">
                  <c:v>7676.0</c:v>
                </c:pt>
                <c:pt idx="45">
                  <c:v>7656.0</c:v>
                </c:pt>
                <c:pt idx="46">
                  <c:v>7700.0</c:v>
                </c:pt>
                <c:pt idx="47">
                  <c:v>8096.0</c:v>
                </c:pt>
                <c:pt idx="48">
                  <c:v>8856.0</c:v>
                </c:pt>
                <c:pt idx="49">
                  <c:v>8144.0</c:v>
                </c:pt>
                <c:pt idx="50">
                  <c:v>9024.0</c:v>
                </c:pt>
                <c:pt idx="51">
                  <c:v>8256.0</c:v>
                </c:pt>
                <c:pt idx="52">
                  <c:v>8312.0</c:v>
                </c:pt>
                <c:pt idx="53">
                  <c:v>20412.0</c:v>
                </c:pt>
                <c:pt idx="54">
                  <c:v>8316.0</c:v>
                </c:pt>
                <c:pt idx="55">
                  <c:v>14260.0</c:v>
                </c:pt>
                <c:pt idx="56">
                  <c:v>8324.0</c:v>
                </c:pt>
                <c:pt idx="57">
                  <c:v>8572.0</c:v>
                </c:pt>
                <c:pt idx="58">
                  <c:v>7588.0</c:v>
                </c:pt>
                <c:pt idx="59">
                  <c:v>8520.0</c:v>
                </c:pt>
                <c:pt idx="60">
                  <c:v>7576.0</c:v>
                </c:pt>
                <c:pt idx="61">
                  <c:v>8564.0</c:v>
                </c:pt>
                <c:pt idx="62">
                  <c:v>8596.0</c:v>
                </c:pt>
                <c:pt idx="63">
                  <c:v>8568.0</c:v>
                </c:pt>
                <c:pt idx="64">
                  <c:v>8588.0</c:v>
                </c:pt>
                <c:pt idx="65">
                  <c:v>8744.0</c:v>
                </c:pt>
                <c:pt idx="66">
                  <c:v>8744.0</c:v>
                </c:pt>
                <c:pt idx="67">
                  <c:v>8852.0</c:v>
                </c:pt>
                <c:pt idx="68">
                  <c:v>9200.0</c:v>
                </c:pt>
                <c:pt idx="69">
                  <c:v>9200.0</c:v>
                </c:pt>
                <c:pt idx="70">
                  <c:v>9316.0</c:v>
                </c:pt>
                <c:pt idx="71">
                  <c:v>9316.0</c:v>
                </c:pt>
                <c:pt idx="72">
                  <c:v>9408.0</c:v>
                </c:pt>
                <c:pt idx="73">
                  <c:v>9964.0</c:v>
                </c:pt>
                <c:pt idx="74">
                  <c:v>9940.0</c:v>
                </c:pt>
                <c:pt idx="75">
                  <c:v>9956.0</c:v>
                </c:pt>
                <c:pt idx="76">
                  <c:v>12972.0</c:v>
                </c:pt>
                <c:pt idx="77">
                  <c:v>9968.0</c:v>
                </c:pt>
                <c:pt idx="78">
                  <c:v>10468.0</c:v>
                </c:pt>
                <c:pt idx="79">
                  <c:v>10088.0</c:v>
                </c:pt>
                <c:pt idx="80">
                  <c:v>10172.0</c:v>
                </c:pt>
                <c:pt idx="81">
                  <c:v>10892.0</c:v>
                </c:pt>
                <c:pt idx="82">
                  <c:v>10108.0</c:v>
                </c:pt>
                <c:pt idx="83">
                  <c:v>10100.0</c:v>
                </c:pt>
                <c:pt idx="84">
                  <c:v>10100.0</c:v>
                </c:pt>
                <c:pt idx="85">
                  <c:v>10136.0</c:v>
                </c:pt>
                <c:pt idx="86">
                  <c:v>10136.0</c:v>
                </c:pt>
                <c:pt idx="87">
                  <c:v>10128.0</c:v>
                </c:pt>
                <c:pt idx="88">
                  <c:v>10300.0</c:v>
                </c:pt>
                <c:pt idx="89">
                  <c:v>10316.0</c:v>
                </c:pt>
                <c:pt idx="90">
                  <c:v>10356.0</c:v>
                </c:pt>
                <c:pt idx="91">
                  <c:v>10356.0</c:v>
                </c:pt>
                <c:pt idx="92">
                  <c:v>10364.0</c:v>
                </c:pt>
                <c:pt idx="93">
                  <c:v>10332.0</c:v>
                </c:pt>
                <c:pt idx="94">
                  <c:v>10356.0</c:v>
                </c:pt>
                <c:pt idx="95">
                  <c:v>10356.0</c:v>
                </c:pt>
                <c:pt idx="96">
                  <c:v>11140.0</c:v>
                </c:pt>
                <c:pt idx="97">
                  <c:v>10292.0</c:v>
                </c:pt>
                <c:pt idx="98">
                  <c:v>10668.0</c:v>
                </c:pt>
                <c:pt idx="99">
                  <c:v>10876.0</c:v>
                </c:pt>
                <c:pt idx="100">
                  <c:v>10876.0</c:v>
                </c:pt>
                <c:pt idx="101">
                  <c:v>10880.0</c:v>
                </c:pt>
                <c:pt idx="102">
                  <c:v>10896.0</c:v>
                </c:pt>
                <c:pt idx="103">
                  <c:v>10884.0</c:v>
                </c:pt>
                <c:pt idx="104">
                  <c:v>10916.0</c:v>
                </c:pt>
                <c:pt idx="105">
                  <c:v>10844.0</c:v>
                </c:pt>
                <c:pt idx="106">
                  <c:v>10844.0</c:v>
                </c:pt>
                <c:pt idx="107">
                  <c:v>10884.0</c:v>
                </c:pt>
                <c:pt idx="108">
                  <c:v>10872.0</c:v>
                </c:pt>
                <c:pt idx="109">
                  <c:v>10932.0</c:v>
                </c:pt>
                <c:pt idx="110">
                  <c:v>9964.0</c:v>
                </c:pt>
                <c:pt idx="111">
                  <c:v>10932.0</c:v>
                </c:pt>
                <c:pt idx="112">
                  <c:v>10972.0</c:v>
                </c:pt>
                <c:pt idx="113">
                  <c:v>10948.0</c:v>
                </c:pt>
                <c:pt idx="114">
                  <c:v>10948.0</c:v>
                </c:pt>
                <c:pt idx="115">
                  <c:v>10284.0</c:v>
                </c:pt>
                <c:pt idx="116">
                  <c:v>11264.0</c:v>
                </c:pt>
                <c:pt idx="117">
                  <c:v>11280.0</c:v>
                </c:pt>
                <c:pt idx="118">
                  <c:v>11264.0</c:v>
                </c:pt>
                <c:pt idx="119">
                  <c:v>11292.0</c:v>
                </c:pt>
                <c:pt idx="120">
                  <c:v>10400.0</c:v>
                </c:pt>
                <c:pt idx="121">
                  <c:v>11624.0</c:v>
                </c:pt>
                <c:pt idx="122">
                  <c:v>11852.0</c:v>
                </c:pt>
                <c:pt idx="123">
                  <c:v>11832.0</c:v>
                </c:pt>
                <c:pt idx="124">
                  <c:v>11844.0</c:v>
                </c:pt>
                <c:pt idx="125">
                  <c:v>18704.0</c:v>
                </c:pt>
                <c:pt idx="126">
                  <c:v>11828.0</c:v>
                </c:pt>
                <c:pt idx="127">
                  <c:v>11788.0</c:v>
                </c:pt>
                <c:pt idx="128">
                  <c:v>11856.0</c:v>
                </c:pt>
                <c:pt idx="129">
                  <c:v>11904.0</c:v>
                </c:pt>
                <c:pt idx="130">
                  <c:v>17132.0</c:v>
                </c:pt>
                <c:pt idx="131">
                  <c:v>11888.0</c:v>
                </c:pt>
                <c:pt idx="132">
                  <c:v>11944.0</c:v>
                </c:pt>
                <c:pt idx="133">
                  <c:v>11408.0</c:v>
                </c:pt>
                <c:pt idx="134">
                  <c:v>12308.0</c:v>
                </c:pt>
                <c:pt idx="135">
                  <c:v>18092.0</c:v>
                </c:pt>
                <c:pt idx="136">
                  <c:v>12348.0</c:v>
                </c:pt>
                <c:pt idx="137">
                  <c:v>12364.0</c:v>
                </c:pt>
                <c:pt idx="138">
                  <c:v>11644.0</c:v>
                </c:pt>
                <c:pt idx="139">
                  <c:v>12928.0</c:v>
                </c:pt>
                <c:pt idx="140">
                  <c:v>19176.0</c:v>
                </c:pt>
                <c:pt idx="141">
                  <c:v>13112.0</c:v>
                </c:pt>
                <c:pt idx="142">
                  <c:v>13048.0</c:v>
                </c:pt>
                <c:pt idx="143">
                  <c:v>25792.0</c:v>
                </c:pt>
                <c:pt idx="144">
                  <c:v>13064.0</c:v>
                </c:pt>
                <c:pt idx="145">
                  <c:v>16448.0</c:v>
                </c:pt>
                <c:pt idx="146">
                  <c:v>13024.0</c:v>
                </c:pt>
                <c:pt idx="147">
                  <c:v>13048.0</c:v>
                </c:pt>
                <c:pt idx="148">
                  <c:v>20192.0</c:v>
                </c:pt>
                <c:pt idx="149">
                  <c:v>13048.0</c:v>
                </c:pt>
                <c:pt idx="150">
                  <c:v>14804.0</c:v>
                </c:pt>
                <c:pt idx="151">
                  <c:v>14048.0</c:v>
                </c:pt>
                <c:pt idx="152">
                  <c:v>14064.0</c:v>
                </c:pt>
                <c:pt idx="153">
                  <c:v>17272.0</c:v>
                </c:pt>
                <c:pt idx="154">
                  <c:v>14112.0</c:v>
                </c:pt>
                <c:pt idx="155">
                  <c:v>14456.0</c:v>
                </c:pt>
                <c:pt idx="156">
                  <c:v>14080.0</c:v>
                </c:pt>
                <c:pt idx="157">
                  <c:v>14056.0</c:v>
                </c:pt>
                <c:pt idx="158">
                  <c:v>17416.0</c:v>
                </c:pt>
                <c:pt idx="159">
                  <c:v>14088.0</c:v>
                </c:pt>
                <c:pt idx="160">
                  <c:v>14428.0</c:v>
                </c:pt>
                <c:pt idx="161">
                  <c:v>14048.0</c:v>
                </c:pt>
                <c:pt idx="162">
                  <c:v>14088.0</c:v>
                </c:pt>
                <c:pt idx="163">
                  <c:v>14816.0</c:v>
                </c:pt>
                <c:pt idx="164">
                  <c:v>14032.0</c:v>
                </c:pt>
                <c:pt idx="165">
                  <c:v>14032.0</c:v>
                </c:pt>
                <c:pt idx="166">
                  <c:v>14072.0</c:v>
                </c:pt>
                <c:pt idx="167">
                  <c:v>14008.0</c:v>
                </c:pt>
                <c:pt idx="168">
                  <c:v>14008.0</c:v>
                </c:pt>
                <c:pt idx="169">
                  <c:v>14032.0</c:v>
                </c:pt>
                <c:pt idx="170">
                  <c:v>14040.0</c:v>
                </c:pt>
                <c:pt idx="171">
                  <c:v>14112.0</c:v>
                </c:pt>
                <c:pt idx="172">
                  <c:v>13080.0</c:v>
                </c:pt>
                <c:pt idx="173">
                  <c:v>14048.0</c:v>
                </c:pt>
                <c:pt idx="174">
                  <c:v>14064.0</c:v>
                </c:pt>
                <c:pt idx="175">
                  <c:v>14052.0</c:v>
                </c:pt>
                <c:pt idx="176">
                  <c:v>14080.0</c:v>
                </c:pt>
                <c:pt idx="177">
                  <c:v>13092.0</c:v>
                </c:pt>
                <c:pt idx="178">
                  <c:v>14072.0</c:v>
                </c:pt>
                <c:pt idx="179">
                  <c:v>14024.0</c:v>
                </c:pt>
                <c:pt idx="180">
                  <c:v>13068.0</c:v>
                </c:pt>
                <c:pt idx="181">
                  <c:v>14056.0</c:v>
                </c:pt>
                <c:pt idx="182">
                  <c:v>19048.0</c:v>
                </c:pt>
                <c:pt idx="183">
                  <c:v>15064.0</c:v>
                </c:pt>
                <c:pt idx="184">
                  <c:v>15088.0</c:v>
                </c:pt>
                <c:pt idx="185">
                  <c:v>24000.0</c:v>
                </c:pt>
                <c:pt idx="186">
                  <c:v>15088.0</c:v>
                </c:pt>
                <c:pt idx="187">
                  <c:v>18060.0</c:v>
                </c:pt>
                <c:pt idx="188">
                  <c:v>15072.0</c:v>
                </c:pt>
                <c:pt idx="189">
                  <c:v>15080.0</c:v>
                </c:pt>
                <c:pt idx="190">
                  <c:v>25136.0</c:v>
                </c:pt>
                <c:pt idx="191">
                  <c:v>15016.0</c:v>
                </c:pt>
                <c:pt idx="192">
                  <c:v>17172.0</c:v>
                </c:pt>
                <c:pt idx="193">
                  <c:v>15072.0</c:v>
                </c:pt>
                <c:pt idx="194">
                  <c:v>15080.0</c:v>
                </c:pt>
                <c:pt idx="195">
                  <c:v>19104.0</c:v>
                </c:pt>
                <c:pt idx="196">
                  <c:v>15072.0</c:v>
                </c:pt>
                <c:pt idx="197">
                  <c:v>15020.0</c:v>
                </c:pt>
                <c:pt idx="198">
                  <c:v>15016.0</c:v>
                </c:pt>
                <c:pt idx="199">
                  <c:v>15096.0</c:v>
                </c:pt>
                <c:pt idx="200">
                  <c:v>15096.0</c:v>
                </c:pt>
                <c:pt idx="201">
                  <c:v>15040.0</c:v>
                </c:pt>
                <c:pt idx="202">
                  <c:v>15004.0</c:v>
                </c:pt>
                <c:pt idx="203">
                  <c:v>15040.0</c:v>
                </c:pt>
                <c:pt idx="204">
                  <c:v>14064.0</c:v>
                </c:pt>
                <c:pt idx="205">
                  <c:v>15016.0</c:v>
                </c:pt>
                <c:pt idx="206">
                  <c:v>15072.0</c:v>
                </c:pt>
                <c:pt idx="207">
                  <c:v>15028.0</c:v>
                </c:pt>
                <c:pt idx="208">
                  <c:v>15032.0</c:v>
                </c:pt>
                <c:pt idx="209">
                  <c:v>22744.0</c:v>
                </c:pt>
                <c:pt idx="210">
                  <c:v>16104.0</c:v>
                </c:pt>
                <c:pt idx="211">
                  <c:v>16088.0</c:v>
                </c:pt>
                <c:pt idx="212">
                  <c:v>15100.0</c:v>
                </c:pt>
                <c:pt idx="213">
                  <c:v>16120.0</c:v>
                </c:pt>
                <c:pt idx="214">
                  <c:v>19600.0</c:v>
                </c:pt>
                <c:pt idx="215">
                  <c:v>16072.0</c:v>
                </c:pt>
                <c:pt idx="216">
                  <c:v>16080.0</c:v>
                </c:pt>
                <c:pt idx="217">
                  <c:v>22248.0</c:v>
                </c:pt>
                <c:pt idx="218">
                  <c:v>16088.0</c:v>
                </c:pt>
                <c:pt idx="219">
                  <c:v>17640.0</c:v>
                </c:pt>
                <c:pt idx="220">
                  <c:v>16056.0</c:v>
                </c:pt>
                <c:pt idx="221">
                  <c:v>16008.0</c:v>
                </c:pt>
                <c:pt idx="222">
                  <c:v>18912.0</c:v>
                </c:pt>
                <c:pt idx="223">
                  <c:v>16072.0</c:v>
                </c:pt>
                <c:pt idx="224">
                  <c:v>16076.0</c:v>
                </c:pt>
                <c:pt idx="225">
                  <c:v>16120.0</c:v>
                </c:pt>
                <c:pt idx="226">
                  <c:v>16064.0</c:v>
                </c:pt>
                <c:pt idx="227">
                  <c:v>16064.0</c:v>
                </c:pt>
                <c:pt idx="228">
                  <c:v>16056.0</c:v>
                </c:pt>
                <c:pt idx="229">
                  <c:v>16008.0</c:v>
                </c:pt>
                <c:pt idx="230">
                  <c:v>16048.0</c:v>
                </c:pt>
                <c:pt idx="231">
                  <c:v>16088.0</c:v>
                </c:pt>
                <c:pt idx="232">
                  <c:v>17064.0</c:v>
                </c:pt>
                <c:pt idx="233">
                  <c:v>17072.0</c:v>
                </c:pt>
                <c:pt idx="234">
                  <c:v>30128.0</c:v>
                </c:pt>
                <c:pt idx="235">
                  <c:v>17056.0</c:v>
                </c:pt>
                <c:pt idx="236">
                  <c:v>21392.0</c:v>
                </c:pt>
                <c:pt idx="237">
                  <c:v>17040.0</c:v>
                </c:pt>
                <c:pt idx="238">
                  <c:v>17056.0</c:v>
                </c:pt>
                <c:pt idx="239">
                  <c:v>23848.0</c:v>
                </c:pt>
                <c:pt idx="240">
                  <c:v>17048.0</c:v>
                </c:pt>
                <c:pt idx="241">
                  <c:v>18548.0</c:v>
                </c:pt>
                <c:pt idx="242">
                  <c:v>17056.0</c:v>
                </c:pt>
                <c:pt idx="243">
                  <c:v>17088.0</c:v>
                </c:pt>
                <c:pt idx="244">
                  <c:v>17816.0</c:v>
                </c:pt>
                <c:pt idx="245">
                  <c:v>17064.0</c:v>
                </c:pt>
                <c:pt idx="246">
                  <c:v>17064.0</c:v>
                </c:pt>
                <c:pt idx="247">
                  <c:v>17096.0</c:v>
                </c:pt>
                <c:pt idx="248">
                  <c:v>17088.0</c:v>
                </c:pt>
                <c:pt idx="249">
                  <c:v>17088.0</c:v>
                </c:pt>
                <c:pt idx="250">
                  <c:v>17104.0</c:v>
                </c:pt>
                <c:pt idx="251">
                  <c:v>17056.0</c:v>
                </c:pt>
                <c:pt idx="252">
                  <c:v>17040.0</c:v>
                </c:pt>
                <c:pt idx="253">
                  <c:v>17116.0</c:v>
                </c:pt>
                <c:pt idx="254">
                  <c:v>18120.0</c:v>
                </c:pt>
                <c:pt idx="255">
                  <c:v>18104.0</c:v>
                </c:pt>
                <c:pt idx="256">
                  <c:v>18848.0</c:v>
                </c:pt>
                <c:pt idx="257">
                  <c:v>18064.0</c:v>
                </c:pt>
                <c:pt idx="258">
                  <c:v>18048.0</c:v>
                </c:pt>
                <c:pt idx="259">
                  <c:v>18056.0</c:v>
                </c:pt>
                <c:pt idx="260">
                  <c:v>17084.0</c:v>
                </c:pt>
                <c:pt idx="261">
                  <c:v>18056.0</c:v>
                </c:pt>
                <c:pt idx="262">
                  <c:v>18056.0</c:v>
                </c:pt>
                <c:pt idx="263">
                  <c:v>17084.0</c:v>
                </c:pt>
                <c:pt idx="264">
                  <c:v>18048.0</c:v>
                </c:pt>
                <c:pt idx="265">
                  <c:v>21276.0</c:v>
                </c:pt>
                <c:pt idx="266">
                  <c:v>18048.0</c:v>
                </c:pt>
                <c:pt idx="267">
                  <c:v>18112.0</c:v>
                </c:pt>
                <c:pt idx="268">
                  <c:v>23880.0</c:v>
                </c:pt>
                <c:pt idx="269">
                  <c:v>18064.0</c:v>
                </c:pt>
                <c:pt idx="270">
                  <c:v>18044.0</c:v>
                </c:pt>
                <c:pt idx="271">
                  <c:v>19064.0</c:v>
                </c:pt>
                <c:pt idx="272">
                  <c:v>19072.0</c:v>
                </c:pt>
                <c:pt idx="273">
                  <c:v>19824.0</c:v>
                </c:pt>
                <c:pt idx="274">
                  <c:v>19048.0</c:v>
                </c:pt>
                <c:pt idx="275">
                  <c:v>19996.0</c:v>
                </c:pt>
                <c:pt idx="276">
                  <c:v>20008.0</c:v>
                </c:pt>
                <c:pt idx="277">
                  <c:v>19076.0</c:v>
                </c:pt>
                <c:pt idx="278">
                  <c:v>20040.0</c:v>
                </c:pt>
                <c:pt idx="279">
                  <c:v>20048.0</c:v>
                </c:pt>
                <c:pt idx="280">
                  <c:v>19080.0</c:v>
                </c:pt>
                <c:pt idx="281">
                  <c:v>20048.0</c:v>
                </c:pt>
                <c:pt idx="282">
                  <c:v>25856.0</c:v>
                </c:pt>
                <c:pt idx="283">
                  <c:v>20016.0</c:v>
                </c:pt>
                <c:pt idx="284">
                  <c:v>20096.0</c:v>
                </c:pt>
                <c:pt idx="285">
                  <c:v>30024.0</c:v>
                </c:pt>
                <c:pt idx="286">
                  <c:v>20096.0</c:v>
                </c:pt>
                <c:pt idx="287">
                  <c:v>21060.0</c:v>
                </c:pt>
                <c:pt idx="288">
                  <c:v>21064.0</c:v>
                </c:pt>
                <c:pt idx="289">
                  <c:v>21076.0</c:v>
                </c:pt>
              </c:numCache>
            </c:numRef>
          </c:val>
          <c:smooth val="0"/>
        </c:ser>
        <c:dLbls>
          <c:showLegendKey val="0"/>
          <c:showVal val="0"/>
          <c:showCatName val="0"/>
          <c:showSerName val="0"/>
          <c:showPercent val="0"/>
          <c:showBubbleSize val="0"/>
        </c:dLbls>
        <c:marker val="1"/>
        <c:smooth val="0"/>
        <c:axId val="2073215272"/>
        <c:axId val="2073209864"/>
      </c:lineChart>
      <c:catAx>
        <c:axId val="207321527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3209864"/>
        <c:crosses val="autoZero"/>
        <c:auto val="1"/>
        <c:lblAlgn val="ctr"/>
        <c:lblOffset val="100"/>
        <c:noMultiLvlLbl val="0"/>
      </c:catAx>
      <c:valAx>
        <c:axId val="207320986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32152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2000.0</c:v>
                </c:pt>
                <c:pt idx="1">
                  <c:v>2012.0</c:v>
                </c:pt>
                <c:pt idx="2">
                  <c:v>3972.0</c:v>
                </c:pt>
                <c:pt idx="3">
                  <c:v>3976.0</c:v>
                </c:pt>
                <c:pt idx="4">
                  <c:v>4080.0</c:v>
                </c:pt>
                <c:pt idx="5">
                  <c:v>5064.0</c:v>
                </c:pt>
                <c:pt idx="6">
                  <c:v>3704.0</c:v>
                </c:pt>
                <c:pt idx="7">
                  <c:v>5700.0</c:v>
                </c:pt>
                <c:pt idx="8">
                  <c:v>3724.0</c:v>
                </c:pt>
                <c:pt idx="9">
                  <c:v>4704.0</c:v>
                </c:pt>
                <c:pt idx="10">
                  <c:v>5708.0</c:v>
                </c:pt>
                <c:pt idx="11">
                  <c:v>3896.0</c:v>
                </c:pt>
                <c:pt idx="12">
                  <c:v>4852.0</c:v>
                </c:pt>
                <c:pt idx="13">
                  <c:v>5840.0</c:v>
                </c:pt>
                <c:pt idx="14">
                  <c:v>4000.0</c:v>
                </c:pt>
                <c:pt idx="15">
                  <c:v>5340.0</c:v>
                </c:pt>
                <c:pt idx="16">
                  <c:v>6344.0</c:v>
                </c:pt>
                <c:pt idx="17">
                  <c:v>4508.0</c:v>
                </c:pt>
                <c:pt idx="18">
                  <c:v>5456.0</c:v>
                </c:pt>
                <c:pt idx="19">
                  <c:v>6424.0</c:v>
                </c:pt>
                <c:pt idx="20">
                  <c:v>4632.0</c:v>
                </c:pt>
                <c:pt idx="21">
                  <c:v>5852.0</c:v>
                </c:pt>
                <c:pt idx="22">
                  <c:v>6840.0</c:v>
                </c:pt>
                <c:pt idx="23">
                  <c:v>4912.0</c:v>
                </c:pt>
                <c:pt idx="24">
                  <c:v>5916.0</c:v>
                </c:pt>
                <c:pt idx="25">
                  <c:v>6912.0</c:v>
                </c:pt>
                <c:pt idx="26">
                  <c:v>5076.0</c:v>
                </c:pt>
                <c:pt idx="27">
                  <c:v>5092.0</c:v>
                </c:pt>
                <c:pt idx="28">
                  <c:v>7188.0</c:v>
                </c:pt>
                <c:pt idx="29">
                  <c:v>6336.0</c:v>
                </c:pt>
                <c:pt idx="30">
                  <c:v>5364.0</c:v>
                </c:pt>
                <c:pt idx="31">
                  <c:v>7688.0</c:v>
                </c:pt>
                <c:pt idx="32">
                  <c:v>8440.0</c:v>
                </c:pt>
                <c:pt idx="33">
                  <c:v>5744.0</c:v>
                </c:pt>
                <c:pt idx="34">
                  <c:v>7712.0</c:v>
                </c:pt>
                <c:pt idx="35">
                  <c:v>6740.0</c:v>
                </c:pt>
                <c:pt idx="36">
                  <c:v>5764.0</c:v>
                </c:pt>
                <c:pt idx="37">
                  <c:v>7956.0</c:v>
                </c:pt>
                <c:pt idx="38">
                  <c:v>7116.0</c:v>
                </c:pt>
                <c:pt idx="39">
                  <c:v>6216.0</c:v>
                </c:pt>
                <c:pt idx="40">
                  <c:v>8356.0</c:v>
                </c:pt>
                <c:pt idx="41">
                  <c:v>7372.0</c:v>
                </c:pt>
                <c:pt idx="42">
                  <c:v>6388.0</c:v>
                </c:pt>
                <c:pt idx="43">
                  <c:v>8432.0</c:v>
                </c:pt>
                <c:pt idx="44">
                  <c:v>7468.0</c:v>
                </c:pt>
                <c:pt idx="45">
                  <c:v>6500.0</c:v>
                </c:pt>
                <c:pt idx="46">
                  <c:v>8724.0</c:v>
                </c:pt>
                <c:pt idx="47">
                  <c:v>22708.0</c:v>
                </c:pt>
                <c:pt idx="48">
                  <c:v>6732.0</c:v>
                </c:pt>
                <c:pt idx="49">
                  <c:v>8868.0</c:v>
                </c:pt>
                <c:pt idx="50">
                  <c:v>8868.0</c:v>
                </c:pt>
                <c:pt idx="51">
                  <c:v>6924.0</c:v>
                </c:pt>
                <c:pt idx="52">
                  <c:v>9576.0</c:v>
                </c:pt>
                <c:pt idx="53">
                  <c:v>8928.0</c:v>
                </c:pt>
                <c:pt idx="54">
                  <c:v>6976.0</c:v>
                </c:pt>
                <c:pt idx="55">
                  <c:v>6976.0</c:v>
                </c:pt>
                <c:pt idx="56">
                  <c:v>8976.0</c:v>
                </c:pt>
                <c:pt idx="57">
                  <c:v>12040.0</c:v>
                </c:pt>
                <c:pt idx="58">
                  <c:v>6984.0</c:v>
                </c:pt>
                <c:pt idx="59">
                  <c:v>8872.0</c:v>
                </c:pt>
                <c:pt idx="60">
                  <c:v>9868.0</c:v>
                </c:pt>
                <c:pt idx="61">
                  <c:v>8552.0</c:v>
                </c:pt>
                <c:pt idx="62">
                  <c:v>7700.0</c:v>
                </c:pt>
                <c:pt idx="63">
                  <c:v>9652.0</c:v>
                </c:pt>
                <c:pt idx="64">
                  <c:v>8988.0</c:v>
                </c:pt>
                <c:pt idx="65">
                  <c:v>8020.0</c:v>
                </c:pt>
                <c:pt idx="66">
                  <c:v>9996.0</c:v>
                </c:pt>
                <c:pt idx="67">
                  <c:v>9008.0</c:v>
                </c:pt>
                <c:pt idx="68">
                  <c:v>8020.0</c:v>
                </c:pt>
                <c:pt idx="69">
                  <c:v>10084.0</c:v>
                </c:pt>
                <c:pt idx="70">
                  <c:v>9100.0</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2008.0</c:v>
                </c:pt>
                <c:pt idx="1">
                  <c:v>2012.0</c:v>
                </c:pt>
                <c:pt idx="2">
                  <c:v>2056.0</c:v>
                </c:pt>
                <c:pt idx="3">
                  <c:v>2060.0</c:v>
                </c:pt>
                <c:pt idx="4">
                  <c:v>4712.0</c:v>
                </c:pt>
                <c:pt idx="5">
                  <c:v>14240.0</c:v>
                </c:pt>
                <c:pt idx="6">
                  <c:v>5336.0</c:v>
                </c:pt>
                <c:pt idx="7">
                  <c:v>4588.0</c:v>
                </c:pt>
                <c:pt idx="8">
                  <c:v>4616.0</c:v>
                </c:pt>
                <c:pt idx="9">
                  <c:v>5708.0</c:v>
                </c:pt>
                <c:pt idx="10">
                  <c:v>4008.0</c:v>
                </c:pt>
                <c:pt idx="11">
                  <c:v>5960.0</c:v>
                </c:pt>
                <c:pt idx="12">
                  <c:v>7348.0</c:v>
                </c:pt>
                <c:pt idx="13">
                  <c:v>4752.0</c:v>
                </c:pt>
                <c:pt idx="14">
                  <c:v>5716.0</c:v>
                </c:pt>
                <c:pt idx="15">
                  <c:v>6716.0</c:v>
                </c:pt>
                <c:pt idx="16">
                  <c:v>9416.0</c:v>
                </c:pt>
                <c:pt idx="17">
                  <c:v>6752.0</c:v>
                </c:pt>
                <c:pt idx="18">
                  <c:v>7208.0</c:v>
                </c:pt>
                <c:pt idx="19">
                  <c:v>5540.0</c:v>
                </c:pt>
                <c:pt idx="20">
                  <c:v>7436.0</c:v>
                </c:pt>
                <c:pt idx="21">
                  <c:v>7436.0</c:v>
                </c:pt>
                <c:pt idx="22">
                  <c:v>5812.0</c:v>
                </c:pt>
                <c:pt idx="23">
                  <c:v>7780.0</c:v>
                </c:pt>
                <c:pt idx="24">
                  <c:v>7788.0</c:v>
                </c:pt>
                <c:pt idx="25">
                  <c:v>6136.0</c:v>
                </c:pt>
                <c:pt idx="26">
                  <c:v>8064.0</c:v>
                </c:pt>
                <c:pt idx="27">
                  <c:v>8088.0</c:v>
                </c:pt>
                <c:pt idx="28">
                  <c:v>6348.0</c:v>
                </c:pt>
                <c:pt idx="29">
                  <c:v>7308.0</c:v>
                </c:pt>
                <c:pt idx="30">
                  <c:v>8344.0</c:v>
                </c:pt>
                <c:pt idx="31">
                  <c:v>9004.0</c:v>
                </c:pt>
                <c:pt idx="32">
                  <c:v>6840.0</c:v>
                </c:pt>
                <c:pt idx="33">
                  <c:v>9340.0</c:v>
                </c:pt>
                <c:pt idx="34">
                  <c:v>9364.0</c:v>
                </c:pt>
                <c:pt idx="35">
                  <c:v>8404.0</c:v>
                </c:pt>
                <c:pt idx="36">
                  <c:v>9396.0</c:v>
                </c:pt>
                <c:pt idx="37">
                  <c:v>10192.0</c:v>
                </c:pt>
                <c:pt idx="38">
                  <c:v>8432.0</c:v>
                </c:pt>
                <c:pt idx="39">
                  <c:v>9480.0</c:v>
                </c:pt>
                <c:pt idx="40">
                  <c:v>7708.0</c:v>
                </c:pt>
                <c:pt idx="41">
                  <c:v>8652.0</c:v>
                </c:pt>
                <c:pt idx="42">
                  <c:v>9636.0</c:v>
                </c:pt>
                <c:pt idx="43">
                  <c:v>7708.0</c:v>
                </c:pt>
                <c:pt idx="44">
                  <c:v>8652.0</c:v>
                </c:pt>
                <c:pt idx="45">
                  <c:v>10072.0</c:v>
                </c:pt>
                <c:pt idx="46">
                  <c:v>15392.0</c:v>
                </c:pt>
                <c:pt idx="47">
                  <c:v>8700.0</c:v>
                </c:pt>
                <c:pt idx="48">
                  <c:v>10700.0</c:v>
                </c:pt>
                <c:pt idx="49">
                  <c:v>9776.0</c:v>
                </c:pt>
                <c:pt idx="50">
                  <c:v>8820.0</c:v>
                </c:pt>
                <c:pt idx="51">
                  <c:v>10816.0</c:v>
                </c:pt>
                <c:pt idx="52">
                  <c:v>11268.0</c:v>
                </c:pt>
                <c:pt idx="53">
                  <c:v>8744.0</c:v>
                </c:pt>
                <c:pt idx="54">
                  <c:v>10664.0</c:v>
                </c:pt>
                <c:pt idx="55">
                  <c:v>10716.0</c:v>
                </c:pt>
                <c:pt idx="56">
                  <c:v>8832.0</c:v>
                </c:pt>
                <c:pt idx="57">
                  <c:v>8832.0</c:v>
                </c:pt>
                <c:pt idx="58">
                  <c:v>10760.0</c:v>
                </c:pt>
                <c:pt idx="59">
                  <c:v>15544.0</c:v>
                </c:pt>
                <c:pt idx="60">
                  <c:v>9192.0</c:v>
                </c:pt>
                <c:pt idx="61">
                  <c:v>9840.0</c:v>
                </c:pt>
                <c:pt idx="62">
                  <c:v>11940.0</c:v>
                </c:pt>
                <c:pt idx="63">
                  <c:v>12692.0</c:v>
                </c:pt>
                <c:pt idx="64">
                  <c:v>11000.0</c:v>
                </c:pt>
                <c:pt idx="65">
                  <c:v>12016.0</c:v>
                </c:pt>
                <c:pt idx="66">
                  <c:v>10040.0</c:v>
                </c:pt>
                <c:pt idx="67">
                  <c:v>10964.0</c:v>
                </c:pt>
                <c:pt idx="68">
                  <c:v>11960.0</c:v>
                </c:pt>
                <c:pt idx="69">
                  <c:v>10272.0</c:v>
                </c:pt>
                <c:pt idx="70">
                  <c:v>11224.0</c:v>
                </c:pt>
              </c:numCache>
            </c:numRef>
          </c:val>
          <c:smooth val="0"/>
        </c:ser>
        <c:dLbls>
          <c:showLegendKey val="0"/>
          <c:showVal val="0"/>
          <c:showCatName val="0"/>
          <c:showSerName val="0"/>
          <c:showPercent val="0"/>
          <c:showBubbleSize val="0"/>
        </c:dLbls>
        <c:marker val="1"/>
        <c:smooth val="0"/>
        <c:axId val="2074496920"/>
        <c:axId val="2074502632"/>
      </c:lineChart>
      <c:catAx>
        <c:axId val="207449692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4502632"/>
        <c:crosses val="autoZero"/>
        <c:auto val="1"/>
        <c:lblAlgn val="ctr"/>
        <c:lblOffset val="100"/>
        <c:noMultiLvlLbl val="0"/>
      </c:catAx>
      <c:valAx>
        <c:axId val="2074502632"/>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44969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Sheet1!$B$2:$B$882</c:f>
              <c:numCache>
                <c:formatCode>General</c:formatCode>
                <c:ptCount val="881"/>
                <c:pt idx="0">
                  <c:v>0.0</c:v>
                </c:pt>
                <c:pt idx="1">
                  <c:v>0.0</c:v>
                </c:pt>
                <c:pt idx="2">
                  <c:v>0.5</c:v>
                </c:pt>
                <c:pt idx="3">
                  <c:v>0.0</c:v>
                </c:pt>
                <c:pt idx="4">
                  <c:v>0.0</c:v>
                </c:pt>
                <c:pt idx="5">
                  <c:v>0.3</c:v>
                </c:pt>
                <c:pt idx="6">
                  <c:v>0.0</c:v>
                </c:pt>
                <c:pt idx="7">
                  <c:v>0.0</c:v>
                </c:pt>
                <c:pt idx="8">
                  <c:v>0.3</c:v>
                </c:pt>
                <c:pt idx="9">
                  <c:v>0.0</c:v>
                </c:pt>
                <c:pt idx="10">
                  <c:v>0.2</c:v>
                </c:pt>
                <c:pt idx="11">
                  <c:v>40.4</c:v>
                </c:pt>
                <c:pt idx="12">
                  <c:v>0.0</c:v>
                </c:pt>
                <c:pt idx="13">
                  <c:v>0.3</c:v>
                </c:pt>
                <c:pt idx="14">
                  <c:v>0.0</c:v>
                </c:pt>
                <c:pt idx="15">
                  <c:v>0.0</c:v>
                </c:pt>
                <c:pt idx="16">
                  <c:v>0.3</c:v>
                </c:pt>
                <c:pt idx="17">
                  <c:v>0.0</c:v>
                </c:pt>
                <c:pt idx="18">
                  <c:v>0.0</c:v>
                </c:pt>
                <c:pt idx="19">
                  <c:v>0.5</c:v>
                </c:pt>
                <c:pt idx="20">
                  <c:v>0.0</c:v>
                </c:pt>
                <c:pt idx="21">
                  <c:v>0.0</c:v>
                </c:pt>
                <c:pt idx="22">
                  <c:v>0.5</c:v>
                </c:pt>
                <c:pt idx="23">
                  <c:v>0.0</c:v>
                </c:pt>
                <c:pt idx="24">
                  <c:v>0.0</c:v>
                </c:pt>
                <c:pt idx="25">
                  <c:v>0.5</c:v>
                </c:pt>
                <c:pt idx="26">
                  <c:v>0.0</c:v>
                </c:pt>
                <c:pt idx="27">
                  <c:v>0.3</c:v>
                </c:pt>
                <c:pt idx="28">
                  <c:v>0.0</c:v>
                </c:pt>
                <c:pt idx="29">
                  <c:v>0.0</c:v>
                </c:pt>
                <c:pt idx="30">
                  <c:v>0.3</c:v>
                </c:pt>
                <c:pt idx="31">
                  <c:v>0.0</c:v>
                </c:pt>
                <c:pt idx="32">
                  <c:v>0.0</c:v>
                </c:pt>
                <c:pt idx="33">
                  <c:v>0.3</c:v>
                </c:pt>
                <c:pt idx="34">
                  <c:v>0.0</c:v>
                </c:pt>
                <c:pt idx="35">
                  <c:v>0.3</c:v>
                </c:pt>
                <c:pt idx="36">
                  <c:v>16.8</c:v>
                </c:pt>
                <c:pt idx="37">
                  <c:v>0.0</c:v>
                </c:pt>
                <c:pt idx="38">
                  <c:v>0.3</c:v>
                </c:pt>
                <c:pt idx="39">
                  <c:v>0.0</c:v>
                </c:pt>
                <c:pt idx="40">
                  <c:v>0.0</c:v>
                </c:pt>
                <c:pt idx="41">
                  <c:v>0.3</c:v>
                </c:pt>
                <c:pt idx="42">
                  <c:v>0.0</c:v>
                </c:pt>
                <c:pt idx="43">
                  <c:v>0.0</c:v>
                </c:pt>
                <c:pt idx="44">
                  <c:v>0.6</c:v>
                </c:pt>
                <c:pt idx="45">
                  <c:v>0.0</c:v>
                </c:pt>
                <c:pt idx="46">
                  <c:v>0.0</c:v>
                </c:pt>
                <c:pt idx="47">
                  <c:v>0.5</c:v>
                </c:pt>
                <c:pt idx="48">
                  <c:v>0.0</c:v>
                </c:pt>
                <c:pt idx="49">
                  <c:v>0.0</c:v>
                </c:pt>
                <c:pt idx="50">
                  <c:v>0.5</c:v>
                </c:pt>
                <c:pt idx="51">
                  <c:v>0.0</c:v>
                </c:pt>
                <c:pt idx="52">
                  <c:v>0.4</c:v>
                </c:pt>
                <c:pt idx="53">
                  <c:v>0.0</c:v>
                </c:pt>
                <c:pt idx="54">
                  <c:v>0.0</c:v>
                </c:pt>
                <c:pt idx="55">
                  <c:v>0.4</c:v>
                </c:pt>
                <c:pt idx="56">
                  <c:v>0.0</c:v>
                </c:pt>
                <c:pt idx="57">
                  <c:v>0.0</c:v>
                </c:pt>
                <c:pt idx="58">
                  <c:v>0.3</c:v>
                </c:pt>
                <c:pt idx="59">
                  <c:v>0.0</c:v>
                </c:pt>
                <c:pt idx="60">
                  <c:v>0.4</c:v>
                </c:pt>
                <c:pt idx="61">
                  <c:v>4.8</c:v>
                </c:pt>
                <c:pt idx="62">
                  <c:v>0.0</c:v>
                </c:pt>
                <c:pt idx="63">
                  <c:v>0.3</c:v>
                </c:pt>
                <c:pt idx="64">
                  <c:v>0.0</c:v>
                </c:pt>
                <c:pt idx="65">
                  <c:v>0.0</c:v>
                </c:pt>
                <c:pt idx="66">
                  <c:v>0.7</c:v>
                </c:pt>
                <c:pt idx="67">
                  <c:v>0.0</c:v>
                </c:pt>
                <c:pt idx="68">
                  <c:v>0.0</c:v>
                </c:pt>
                <c:pt idx="69">
                  <c:v>0.5</c:v>
                </c:pt>
                <c:pt idx="70">
                  <c:v>0.0</c:v>
                </c:pt>
                <c:pt idx="71">
                  <c:v>0.0</c:v>
                </c:pt>
                <c:pt idx="72">
                  <c:v>0.5</c:v>
                </c:pt>
                <c:pt idx="73">
                  <c:v>0.0</c:v>
                </c:pt>
                <c:pt idx="74">
                  <c:v>0.3</c:v>
                </c:pt>
                <c:pt idx="75">
                  <c:v>0.0</c:v>
                </c:pt>
                <c:pt idx="76">
                  <c:v>0.0</c:v>
                </c:pt>
                <c:pt idx="77">
                  <c:v>0.3</c:v>
                </c:pt>
                <c:pt idx="78">
                  <c:v>0.0</c:v>
                </c:pt>
                <c:pt idx="79">
                  <c:v>0.0</c:v>
                </c:pt>
                <c:pt idx="80">
                  <c:v>0.3</c:v>
                </c:pt>
                <c:pt idx="81">
                  <c:v>0.0</c:v>
                </c:pt>
                <c:pt idx="82">
                  <c:v>0.3</c:v>
                </c:pt>
                <c:pt idx="83">
                  <c:v>32.4</c:v>
                </c:pt>
                <c:pt idx="84">
                  <c:v>0.0</c:v>
                </c:pt>
                <c:pt idx="85">
                  <c:v>0.3</c:v>
                </c:pt>
                <c:pt idx="86">
                  <c:v>0.0</c:v>
                </c:pt>
                <c:pt idx="87">
                  <c:v>0.0</c:v>
                </c:pt>
                <c:pt idx="88">
                  <c:v>0.3</c:v>
                </c:pt>
                <c:pt idx="89">
                  <c:v>0.0</c:v>
                </c:pt>
                <c:pt idx="90">
                  <c:v>0.0</c:v>
                </c:pt>
                <c:pt idx="91">
                  <c:v>0.5</c:v>
                </c:pt>
                <c:pt idx="92">
                  <c:v>0.0</c:v>
                </c:pt>
                <c:pt idx="93">
                  <c:v>0.0</c:v>
                </c:pt>
                <c:pt idx="94">
                  <c:v>0.5</c:v>
                </c:pt>
                <c:pt idx="95">
                  <c:v>0.0</c:v>
                </c:pt>
                <c:pt idx="96">
                  <c:v>0.0</c:v>
                </c:pt>
                <c:pt idx="97">
                  <c:v>0.5</c:v>
                </c:pt>
                <c:pt idx="98">
                  <c:v>0.0</c:v>
                </c:pt>
                <c:pt idx="99">
                  <c:v>0.4</c:v>
                </c:pt>
                <c:pt idx="100">
                  <c:v>0.0</c:v>
                </c:pt>
                <c:pt idx="101">
                  <c:v>0.0</c:v>
                </c:pt>
                <c:pt idx="102">
                  <c:v>0.3</c:v>
                </c:pt>
                <c:pt idx="103">
                  <c:v>0.0</c:v>
                </c:pt>
                <c:pt idx="104">
                  <c:v>0.0</c:v>
                </c:pt>
                <c:pt idx="105">
                  <c:v>0.5</c:v>
                </c:pt>
                <c:pt idx="106">
                  <c:v>0.0</c:v>
                </c:pt>
                <c:pt idx="107">
                  <c:v>0.3</c:v>
                </c:pt>
                <c:pt idx="108">
                  <c:v>0.0</c:v>
                </c:pt>
                <c:pt idx="109">
                  <c:v>0.0</c:v>
                </c:pt>
                <c:pt idx="110">
                  <c:v>0.3</c:v>
                </c:pt>
                <c:pt idx="111">
                  <c:v>0.0</c:v>
                </c:pt>
                <c:pt idx="112">
                  <c:v>0.0</c:v>
                </c:pt>
                <c:pt idx="113">
                  <c:v>0.3</c:v>
                </c:pt>
                <c:pt idx="114">
                  <c:v>0.0</c:v>
                </c:pt>
                <c:pt idx="115">
                  <c:v>0.0</c:v>
                </c:pt>
                <c:pt idx="116">
                  <c:v>0.5</c:v>
                </c:pt>
                <c:pt idx="117">
                  <c:v>0.0</c:v>
                </c:pt>
                <c:pt idx="118">
                  <c:v>0.0</c:v>
                </c:pt>
                <c:pt idx="119">
                  <c:v>0.5</c:v>
                </c:pt>
                <c:pt idx="120">
                  <c:v>0.0</c:v>
                </c:pt>
                <c:pt idx="121">
                  <c:v>0.0</c:v>
                </c:pt>
                <c:pt idx="122">
                  <c:v>0.0</c:v>
                </c:pt>
                <c:pt idx="123">
                  <c:v>0.0</c:v>
                </c:pt>
                <c:pt idx="124">
                  <c:v>0.4</c:v>
                </c:pt>
                <c:pt idx="125">
                  <c:v>0.0</c:v>
                </c:pt>
                <c:pt idx="126">
                  <c:v>0.0</c:v>
                </c:pt>
                <c:pt idx="127">
                  <c:v>0.4</c:v>
                </c:pt>
                <c:pt idx="128">
                  <c:v>0.0</c:v>
                </c:pt>
                <c:pt idx="129">
                  <c:v>0.0</c:v>
                </c:pt>
                <c:pt idx="130">
                  <c:v>46.6</c:v>
                </c:pt>
                <c:pt idx="131">
                  <c:v>0.0</c:v>
                </c:pt>
                <c:pt idx="132">
                  <c:v>0.3</c:v>
                </c:pt>
                <c:pt idx="133">
                  <c:v>0.0</c:v>
                </c:pt>
                <c:pt idx="134">
                  <c:v>0.0</c:v>
                </c:pt>
                <c:pt idx="135">
                  <c:v>0.3</c:v>
                </c:pt>
                <c:pt idx="136">
                  <c:v>0.0</c:v>
                </c:pt>
                <c:pt idx="137">
                  <c:v>0.0</c:v>
                </c:pt>
                <c:pt idx="138">
                  <c:v>0.5</c:v>
                </c:pt>
                <c:pt idx="139">
                  <c:v>0.0</c:v>
                </c:pt>
                <c:pt idx="140">
                  <c:v>0.0</c:v>
                </c:pt>
                <c:pt idx="141">
                  <c:v>0.5</c:v>
                </c:pt>
                <c:pt idx="142">
                  <c:v>0.0</c:v>
                </c:pt>
                <c:pt idx="143">
                  <c:v>0.0</c:v>
                </c:pt>
                <c:pt idx="144">
                  <c:v>0.5</c:v>
                </c:pt>
                <c:pt idx="145">
                  <c:v>0.0</c:v>
                </c:pt>
                <c:pt idx="146">
                  <c:v>0.3</c:v>
                </c:pt>
                <c:pt idx="147">
                  <c:v>0.0</c:v>
                </c:pt>
                <c:pt idx="148">
                  <c:v>0.0</c:v>
                </c:pt>
                <c:pt idx="149">
                  <c:v>0.4</c:v>
                </c:pt>
                <c:pt idx="150">
                  <c:v>0.0</c:v>
                </c:pt>
                <c:pt idx="151">
                  <c:v>0.0</c:v>
                </c:pt>
                <c:pt idx="152">
                  <c:v>0.5</c:v>
                </c:pt>
                <c:pt idx="153">
                  <c:v>0.0</c:v>
                </c:pt>
                <c:pt idx="154">
                  <c:v>0.2</c:v>
                </c:pt>
                <c:pt idx="155">
                  <c:v>26.0</c:v>
                </c:pt>
                <c:pt idx="156">
                  <c:v>0.0</c:v>
                </c:pt>
                <c:pt idx="157">
                  <c:v>0.3</c:v>
                </c:pt>
                <c:pt idx="158">
                  <c:v>0.0</c:v>
                </c:pt>
                <c:pt idx="159">
                  <c:v>0.0</c:v>
                </c:pt>
                <c:pt idx="160">
                  <c:v>0.3</c:v>
                </c:pt>
                <c:pt idx="161">
                  <c:v>0.0</c:v>
                </c:pt>
                <c:pt idx="162">
                  <c:v>0.0</c:v>
                </c:pt>
                <c:pt idx="163">
                  <c:v>0.5</c:v>
                </c:pt>
                <c:pt idx="164">
                  <c:v>0.0</c:v>
                </c:pt>
                <c:pt idx="165">
                  <c:v>0.0</c:v>
                </c:pt>
                <c:pt idx="166">
                  <c:v>0.5</c:v>
                </c:pt>
                <c:pt idx="167">
                  <c:v>0.0</c:v>
                </c:pt>
                <c:pt idx="168">
                  <c:v>0.0</c:v>
                </c:pt>
                <c:pt idx="169">
                  <c:v>0.5</c:v>
                </c:pt>
                <c:pt idx="170">
                  <c:v>0.0</c:v>
                </c:pt>
                <c:pt idx="171">
                  <c:v>0.3</c:v>
                </c:pt>
                <c:pt idx="172">
                  <c:v>0.0</c:v>
                </c:pt>
                <c:pt idx="173">
                  <c:v>0.0</c:v>
                </c:pt>
                <c:pt idx="174">
                  <c:v>0.4</c:v>
                </c:pt>
                <c:pt idx="175">
                  <c:v>0.0</c:v>
                </c:pt>
                <c:pt idx="176">
                  <c:v>0.0</c:v>
                </c:pt>
                <c:pt idx="177">
                  <c:v>0.4</c:v>
                </c:pt>
                <c:pt idx="178">
                  <c:v>0.0</c:v>
                </c:pt>
                <c:pt idx="179">
                  <c:v>0.3</c:v>
                </c:pt>
                <c:pt idx="180">
                  <c:v>38.0</c:v>
                </c:pt>
                <c:pt idx="181">
                  <c:v>0.0</c:v>
                </c:pt>
                <c:pt idx="182">
                  <c:v>0.2</c:v>
                </c:pt>
                <c:pt idx="183">
                  <c:v>0.0</c:v>
                </c:pt>
                <c:pt idx="184">
                  <c:v>0.0</c:v>
                </c:pt>
                <c:pt idx="185">
                  <c:v>0.3</c:v>
                </c:pt>
                <c:pt idx="186">
                  <c:v>0.0</c:v>
                </c:pt>
                <c:pt idx="187">
                  <c:v>0.0</c:v>
                </c:pt>
                <c:pt idx="188">
                  <c:v>0.5</c:v>
                </c:pt>
                <c:pt idx="189">
                  <c:v>0.0</c:v>
                </c:pt>
                <c:pt idx="190">
                  <c:v>0.0</c:v>
                </c:pt>
                <c:pt idx="191">
                  <c:v>0.5</c:v>
                </c:pt>
                <c:pt idx="192">
                  <c:v>0.0</c:v>
                </c:pt>
                <c:pt idx="193">
                  <c:v>0.0</c:v>
                </c:pt>
                <c:pt idx="194">
                  <c:v>0.0</c:v>
                </c:pt>
                <c:pt idx="195">
                  <c:v>0.0</c:v>
                </c:pt>
                <c:pt idx="196">
                  <c:v>0.4</c:v>
                </c:pt>
                <c:pt idx="197">
                  <c:v>0.0</c:v>
                </c:pt>
                <c:pt idx="198">
                  <c:v>0.3</c:v>
                </c:pt>
                <c:pt idx="199">
                  <c:v>27.2</c:v>
                </c:pt>
                <c:pt idx="200">
                  <c:v>0.0</c:v>
                </c:pt>
                <c:pt idx="201">
                  <c:v>0.3</c:v>
                </c:pt>
                <c:pt idx="202">
                  <c:v>0.0</c:v>
                </c:pt>
                <c:pt idx="203">
                  <c:v>0.0</c:v>
                </c:pt>
                <c:pt idx="204">
                  <c:v>0.2</c:v>
                </c:pt>
                <c:pt idx="205">
                  <c:v>0.0</c:v>
                </c:pt>
                <c:pt idx="206">
                  <c:v>0.0</c:v>
                </c:pt>
                <c:pt idx="207">
                  <c:v>0.5</c:v>
                </c:pt>
                <c:pt idx="208">
                  <c:v>0.0</c:v>
                </c:pt>
                <c:pt idx="209">
                  <c:v>0.0</c:v>
                </c:pt>
                <c:pt idx="210">
                  <c:v>0.5</c:v>
                </c:pt>
                <c:pt idx="211">
                  <c:v>0.0</c:v>
                </c:pt>
                <c:pt idx="212">
                  <c:v>0.0</c:v>
                </c:pt>
                <c:pt idx="213">
                  <c:v>0.5</c:v>
                </c:pt>
                <c:pt idx="214">
                  <c:v>0.0</c:v>
                </c:pt>
                <c:pt idx="215">
                  <c:v>0.4</c:v>
                </c:pt>
                <c:pt idx="216">
                  <c:v>0.0</c:v>
                </c:pt>
                <c:pt idx="217">
                  <c:v>0.0</c:v>
                </c:pt>
                <c:pt idx="218">
                  <c:v>0.5</c:v>
                </c:pt>
                <c:pt idx="219">
                  <c:v>0.0</c:v>
                </c:pt>
                <c:pt idx="220">
                  <c:v>0.0</c:v>
                </c:pt>
                <c:pt idx="221">
                  <c:v>0.3</c:v>
                </c:pt>
                <c:pt idx="222">
                  <c:v>0.0</c:v>
                </c:pt>
                <c:pt idx="223">
                  <c:v>0.3</c:v>
                </c:pt>
                <c:pt idx="224">
                  <c:v>19.8</c:v>
                </c:pt>
                <c:pt idx="225">
                  <c:v>0.0</c:v>
                </c:pt>
                <c:pt idx="226">
                  <c:v>0.3</c:v>
                </c:pt>
                <c:pt idx="227">
                  <c:v>0.0</c:v>
                </c:pt>
                <c:pt idx="228">
                  <c:v>0.0</c:v>
                </c:pt>
                <c:pt idx="229">
                  <c:v>0.3</c:v>
                </c:pt>
                <c:pt idx="230">
                  <c:v>0.0</c:v>
                </c:pt>
                <c:pt idx="231">
                  <c:v>0.0</c:v>
                </c:pt>
                <c:pt idx="232">
                  <c:v>0.5</c:v>
                </c:pt>
                <c:pt idx="233">
                  <c:v>0.0</c:v>
                </c:pt>
                <c:pt idx="234">
                  <c:v>0.0</c:v>
                </c:pt>
                <c:pt idx="235">
                  <c:v>0.5</c:v>
                </c:pt>
                <c:pt idx="236">
                  <c:v>0.0</c:v>
                </c:pt>
                <c:pt idx="237">
                  <c:v>0.0</c:v>
                </c:pt>
                <c:pt idx="238">
                  <c:v>0.5</c:v>
                </c:pt>
                <c:pt idx="239">
                  <c:v>0.0</c:v>
                </c:pt>
                <c:pt idx="240">
                  <c:v>0.3</c:v>
                </c:pt>
                <c:pt idx="241">
                  <c:v>0.0</c:v>
                </c:pt>
                <c:pt idx="242">
                  <c:v>0.0</c:v>
                </c:pt>
                <c:pt idx="243">
                  <c:v>0.4</c:v>
                </c:pt>
                <c:pt idx="244">
                  <c:v>0.0</c:v>
                </c:pt>
                <c:pt idx="245">
                  <c:v>0.0</c:v>
                </c:pt>
                <c:pt idx="246">
                  <c:v>0.3</c:v>
                </c:pt>
                <c:pt idx="247">
                  <c:v>0.0</c:v>
                </c:pt>
                <c:pt idx="248">
                  <c:v>0.4</c:v>
                </c:pt>
                <c:pt idx="249">
                  <c:v>0.0</c:v>
                </c:pt>
                <c:pt idx="250">
                  <c:v>0.0</c:v>
                </c:pt>
                <c:pt idx="251">
                  <c:v>0.3</c:v>
                </c:pt>
                <c:pt idx="252">
                  <c:v>0.0</c:v>
                </c:pt>
                <c:pt idx="253">
                  <c:v>0.0</c:v>
                </c:pt>
                <c:pt idx="254">
                  <c:v>0.2</c:v>
                </c:pt>
                <c:pt idx="255">
                  <c:v>0.0</c:v>
                </c:pt>
                <c:pt idx="256">
                  <c:v>0.0</c:v>
                </c:pt>
                <c:pt idx="257">
                  <c:v>0.5</c:v>
                </c:pt>
                <c:pt idx="258">
                  <c:v>0.0</c:v>
                </c:pt>
                <c:pt idx="259">
                  <c:v>0.0</c:v>
                </c:pt>
                <c:pt idx="260">
                  <c:v>0.5</c:v>
                </c:pt>
                <c:pt idx="261">
                  <c:v>0.0</c:v>
                </c:pt>
                <c:pt idx="262">
                  <c:v>0.0</c:v>
                </c:pt>
                <c:pt idx="263">
                  <c:v>0.5</c:v>
                </c:pt>
                <c:pt idx="264">
                  <c:v>0.0</c:v>
                </c:pt>
                <c:pt idx="265">
                  <c:v>0.4</c:v>
                </c:pt>
                <c:pt idx="266">
                  <c:v>0.0</c:v>
                </c:pt>
                <c:pt idx="267">
                  <c:v>0.0</c:v>
                </c:pt>
                <c:pt idx="268">
                  <c:v>0.4</c:v>
                </c:pt>
                <c:pt idx="269">
                  <c:v>0.0</c:v>
                </c:pt>
                <c:pt idx="270">
                  <c:v>0.0</c:v>
                </c:pt>
                <c:pt idx="271">
                  <c:v>0.4</c:v>
                </c:pt>
                <c:pt idx="272">
                  <c:v>0.0</c:v>
                </c:pt>
                <c:pt idx="273">
                  <c:v>0.3</c:v>
                </c:pt>
                <c:pt idx="274">
                  <c:v>14.2</c:v>
                </c:pt>
                <c:pt idx="275">
                  <c:v>0.0</c:v>
                </c:pt>
                <c:pt idx="276">
                  <c:v>0.3</c:v>
                </c:pt>
                <c:pt idx="277">
                  <c:v>0.0</c:v>
                </c:pt>
                <c:pt idx="278">
                  <c:v>0.0</c:v>
                </c:pt>
                <c:pt idx="279">
                  <c:v>0.3</c:v>
                </c:pt>
                <c:pt idx="280">
                  <c:v>0.0</c:v>
                </c:pt>
                <c:pt idx="281">
                  <c:v>0.0</c:v>
                </c:pt>
                <c:pt idx="282">
                  <c:v>0.4</c:v>
                </c:pt>
                <c:pt idx="283">
                  <c:v>0.0</c:v>
                </c:pt>
                <c:pt idx="284">
                  <c:v>0.0</c:v>
                </c:pt>
                <c:pt idx="285">
                  <c:v>0.5</c:v>
                </c:pt>
                <c:pt idx="286">
                  <c:v>0.0</c:v>
                </c:pt>
                <c:pt idx="287">
                  <c:v>0.0</c:v>
                </c:pt>
                <c:pt idx="288">
                  <c:v>0.4</c:v>
                </c:pt>
                <c:pt idx="289">
                  <c:v>0.0</c:v>
                </c:pt>
                <c:pt idx="290">
                  <c:v>0.4</c:v>
                </c:pt>
                <c:pt idx="291">
                  <c:v>0.0</c:v>
                </c:pt>
                <c:pt idx="292">
                  <c:v>0.2</c:v>
                </c:pt>
                <c:pt idx="293">
                  <c:v>5.8</c:v>
                </c:pt>
                <c:pt idx="294">
                  <c:v>0.0</c:v>
                </c:pt>
                <c:pt idx="295">
                  <c:v>0.3</c:v>
                </c:pt>
                <c:pt idx="296">
                  <c:v>0.0</c:v>
                </c:pt>
                <c:pt idx="297">
                  <c:v>0.0</c:v>
                </c:pt>
                <c:pt idx="298">
                  <c:v>0.3</c:v>
                </c:pt>
                <c:pt idx="299">
                  <c:v>0.0</c:v>
                </c:pt>
                <c:pt idx="300">
                  <c:v>0.0</c:v>
                </c:pt>
                <c:pt idx="301">
                  <c:v>0.5</c:v>
                </c:pt>
                <c:pt idx="302">
                  <c:v>0.0</c:v>
                </c:pt>
                <c:pt idx="303">
                  <c:v>0.0</c:v>
                </c:pt>
                <c:pt idx="304">
                  <c:v>0.5</c:v>
                </c:pt>
                <c:pt idx="305">
                  <c:v>0.0</c:v>
                </c:pt>
                <c:pt idx="306">
                  <c:v>0.0</c:v>
                </c:pt>
                <c:pt idx="307">
                  <c:v>0.4</c:v>
                </c:pt>
                <c:pt idx="308">
                  <c:v>0.0</c:v>
                </c:pt>
                <c:pt idx="309">
                  <c:v>0.3</c:v>
                </c:pt>
                <c:pt idx="310">
                  <c:v>0.0</c:v>
                </c:pt>
                <c:pt idx="311">
                  <c:v>0.0</c:v>
                </c:pt>
                <c:pt idx="312">
                  <c:v>0.5</c:v>
                </c:pt>
                <c:pt idx="313">
                  <c:v>0.0</c:v>
                </c:pt>
                <c:pt idx="314">
                  <c:v>0.3</c:v>
                </c:pt>
                <c:pt idx="315">
                  <c:v>37.6</c:v>
                </c:pt>
                <c:pt idx="316">
                  <c:v>0.0</c:v>
                </c:pt>
                <c:pt idx="317">
                  <c:v>0.3</c:v>
                </c:pt>
                <c:pt idx="318">
                  <c:v>0.0</c:v>
                </c:pt>
                <c:pt idx="319">
                  <c:v>0.0</c:v>
                </c:pt>
                <c:pt idx="320">
                  <c:v>0.3</c:v>
                </c:pt>
                <c:pt idx="321">
                  <c:v>0.0</c:v>
                </c:pt>
                <c:pt idx="322">
                  <c:v>0.0</c:v>
                </c:pt>
                <c:pt idx="323">
                  <c:v>0.5</c:v>
                </c:pt>
                <c:pt idx="324">
                  <c:v>0.0</c:v>
                </c:pt>
                <c:pt idx="325">
                  <c:v>0.0</c:v>
                </c:pt>
                <c:pt idx="326">
                  <c:v>0.4</c:v>
                </c:pt>
                <c:pt idx="327">
                  <c:v>0.0</c:v>
                </c:pt>
                <c:pt idx="328">
                  <c:v>0.0</c:v>
                </c:pt>
                <c:pt idx="329">
                  <c:v>0.5</c:v>
                </c:pt>
                <c:pt idx="330">
                  <c:v>0.0</c:v>
                </c:pt>
                <c:pt idx="331">
                  <c:v>0.3</c:v>
                </c:pt>
                <c:pt idx="332">
                  <c:v>0.0</c:v>
                </c:pt>
                <c:pt idx="333">
                  <c:v>0.0</c:v>
                </c:pt>
                <c:pt idx="334">
                  <c:v>0.4</c:v>
                </c:pt>
                <c:pt idx="335">
                  <c:v>0.0</c:v>
                </c:pt>
                <c:pt idx="336">
                  <c:v>0.0</c:v>
                </c:pt>
                <c:pt idx="337">
                  <c:v>0.6</c:v>
                </c:pt>
                <c:pt idx="338">
                  <c:v>0.0</c:v>
                </c:pt>
                <c:pt idx="339">
                  <c:v>0.3</c:v>
                </c:pt>
                <c:pt idx="340">
                  <c:v>25.8</c:v>
                </c:pt>
                <c:pt idx="341">
                  <c:v>0.0</c:v>
                </c:pt>
                <c:pt idx="342">
                  <c:v>0.3</c:v>
                </c:pt>
                <c:pt idx="343">
                  <c:v>0.0</c:v>
                </c:pt>
                <c:pt idx="344">
                  <c:v>0.0</c:v>
                </c:pt>
                <c:pt idx="345">
                  <c:v>0.3</c:v>
                </c:pt>
                <c:pt idx="346">
                  <c:v>0.0</c:v>
                </c:pt>
                <c:pt idx="347">
                  <c:v>0.0</c:v>
                </c:pt>
                <c:pt idx="348">
                  <c:v>0.5</c:v>
                </c:pt>
                <c:pt idx="349">
                  <c:v>0.0</c:v>
                </c:pt>
                <c:pt idx="350">
                  <c:v>0.0</c:v>
                </c:pt>
                <c:pt idx="351">
                  <c:v>0.5</c:v>
                </c:pt>
                <c:pt idx="352">
                  <c:v>0.0</c:v>
                </c:pt>
                <c:pt idx="353">
                  <c:v>0.0</c:v>
                </c:pt>
                <c:pt idx="354">
                  <c:v>0.5</c:v>
                </c:pt>
                <c:pt idx="355">
                  <c:v>0.0</c:v>
                </c:pt>
                <c:pt idx="356">
                  <c:v>0.5</c:v>
                </c:pt>
                <c:pt idx="357">
                  <c:v>0.0</c:v>
                </c:pt>
                <c:pt idx="358">
                  <c:v>0.0</c:v>
                </c:pt>
                <c:pt idx="359">
                  <c:v>0.5</c:v>
                </c:pt>
                <c:pt idx="360">
                  <c:v>0.0</c:v>
                </c:pt>
                <c:pt idx="361">
                  <c:v>0.0</c:v>
                </c:pt>
                <c:pt idx="362">
                  <c:v>0.4</c:v>
                </c:pt>
                <c:pt idx="363">
                  <c:v>0.0</c:v>
                </c:pt>
                <c:pt idx="364">
                  <c:v>0.3</c:v>
                </c:pt>
                <c:pt idx="365">
                  <c:v>26.2</c:v>
                </c:pt>
                <c:pt idx="366">
                  <c:v>0.0</c:v>
                </c:pt>
                <c:pt idx="367">
                  <c:v>0.3</c:v>
                </c:pt>
                <c:pt idx="368">
                  <c:v>0.0</c:v>
                </c:pt>
                <c:pt idx="369">
                  <c:v>0.0</c:v>
                </c:pt>
                <c:pt idx="370">
                  <c:v>0.3</c:v>
                </c:pt>
                <c:pt idx="371">
                  <c:v>0.0</c:v>
                </c:pt>
                <c:pt idx="372">
                  <c:v>0.0</c:v>
                </c:pt>
                <c:pt idx="373">
                  <c:v>0.5</c:v>
                </c:pt>
                <c:pt idx="374">
                  <c:v>0.0</c:v>
                </c:pt>
                <c:pt idx="375">
                  <c:v>0.0</c:v>
                </c:pt>
                <c:pt idx="376">
                  <c:v>0.5</c:v>
                </c:pt>
                <c:pt idx="377">
                  <c:v>0.0</c:v>
                </c:pt>
                <c:pt idx="378">
                  <c:v>0.0</c:v>
                </c:pt>
                <c:pt idx="379">
                  <c:v>0.4</c:v>
                </c:pt>
                <c:pt idx="380">
                  <c:v>0.0</c:v>
                </c:pt>
                <c:pt idx="381">
                  <c:v>0.5</c:v>
                </c:pt>
                <c:pt idx="382">
                  <c:v>0.0</c:v>
                </c:pt>
                <c:pt idx="383">
                  <c:v>0.0</c:v>
                </c:pt>
                <c:pt idx="384">
                  <c:v>0.3</c:v>
                </c:pt>
                <c:pt idx="385">
                  <c:v>0.0</c:v>
                </c:pt>
                <c:pt idx="386">
                  <c:v>0.0</c:v>
                </c:pt>
                <c:pt idx="387">
                  <c:v>0.5</c:v>
                </c:pt>
                <c:pt idx="388">
                  <c:v>0.0</c:v>
                </c:pt>
                <c:pt idx="389">
                  <c:v>0.3</c:v>
                </c:pt>
                <c:pt idx="390">
                  <c:v>0.0</c:v>
                </c:pt>
                <c:pt idx="391">
                  <c:v>0.0</c:v>
                </c:pt>
                <c:pt idx="392">
                  <c:v>0.3</c:v>
                </c:pt>
                <c:pt idx="393">
                  <c:v>0.0</c:v>
                </c:pt>
                <c:pt idx="394">
                  <c:v>0.0</c:v>
                </c:pt>
                <c:pt idx="395">
                  <c:v>0.5</c:v>
                </c:pt>
                <c:pt idx="396">
                  <c:v>0.0</c:v>
                </c:pt>
                <c:pt idx="397">
                  <c:v>0.0</c:v>
                </c:pt>
                <c:pt idx="398">
                  <c:v>0.5</c:v>
                </c:pt>
                <c:pt idx="399">
                  <c:v>0.0</c:v>
                </c:pt>
                <c:pt idx="400">
                  <c:v>0.0</c:v>
                </c:pt>
                <c:pt idx="401">
                  <c:v>0.5</c:v>
                </c:pt>
                <c:pt idx="402">
                  <c:v>0.0</c:v>
                </c:pt>
                <c:pt idx="403">
                  <c:v>0.1</c:v>
                </c:pt>
                <c:pt idx="404">
                  <c:v>0.0</c:v>
                </c:pt>
                <c:pt idx="405">
                  <c:v>0.0</c:v>
                </c:pt>
                <c:pt idx="406">
                  <c:v>0.5</c:v>
                </c:pt>
                <c:pt idx="407">
                  <c:v>0.0</c:v>
                </c:pt>
                <c:pt idx="408">
                  <c:v>0.0</c:v>
                </c:pt>
                <c:pt idx="409">
                  <c:v>0.3</c:v>
                </c:pt>
                <c:pt idx="410">
                  <c:v>0.0</c:v>
                </c:pt>
                <c:pt idx="411">
                  <c:v>0.2</c:v>
                </c:pt>
                <c:pt idx="412">
                  <c:v>30.4</c:v>
                </c:pt>
                <c:pt idx="413">
                  <c:v>0.0</c:v>
                </c:pt>
                <c:pt idx="414">
                  <c:v>0.3</c:v>
                </c:pt>
                <c:pt idx="415">
                  <c:v>0.0</c:v>
                </c:pt>
                <c:pt idx="416">
                  <c:v>0.0</c:v>
                </c:pt>
                <c:pt idx="417">
                  <c:v>0.3</c:v>
                </c:pt>
                <c:pt idx="418">
                  <c:v>0.0</c:v>
                </c:pt>
                <c:pt idx="419">
                  <c:v>0.0</c:v>
                </c:pt>
                <c:pt idx="420">
                  <c:v>0.5</c:v>
                </c:pt>
                <c:pt idx="421">
                  <c:v>0.0</c:v>
                </c:pt>
                <c:pt idx="422">
                  <c:v>0.0</c:v>
                </c:pt>
                <c:pt idx="423">
                  <c:v>0.4</c:v>
                </c:pt>
                <c:pt idx="424">
                  <c:v>0.0</c:v>
                </c:pt>
                <c:pt idx="425">
                  <c:v>0.0</c:v>
                </c:pt>
                <c:pt idx="426">
                  <c:v>0.0</c:v>
                </c:pt>
                <c:pt idx="427">
                  <c:v>0.0</c:v>
                </c:pt>
                <c:pt idx="428">
                  <c:v>0.3</c:v>
                </c:pt>
                <c:pt idx="429">
                  <c:v>0.0</c:v>
                </c:pt>
                <c:pt idx="430">
                  <c:v>0.3</c:v>
                </c:pt>
                <c:pt idx="431">
                  <c:v>28.2</c:v>
                </c:pt>
                <c:pt idx="432">
                  <c:v>0.0</c:v>
                </c:pt>
                <c:pt idx="433">
                  <c:v>0.3</c:v>
                </c:pt>
                <c:pt idx="434">
                  <c:v>0.0</c:v>
                </c:pt>
                <c:pt idx="435">
                  <c:v>0.0</c:v>
                </c:pt>
                <c:pt idx="436">
                  <c:v>0.3</c:v>
                </c:pt>
                <c:pt idx="437">
                  <c:v>0.0</c:v>
                </c:pt>
                <c:pt idx="438">
                  <c:v>0.0</c:v>
                </c:pt>
                <c:pt idx="439">
                  <c:v>0.5</c:v>
                </c:pt>
                <c:pt idx="440">
                  <c:v>0.0</c:v>
                </c:pt>
                <c:pt idx="441">
                  <c:v>0.0</c:v>
                </c:pt>
                <c:pt idx="442">
                  <c:v>0.5</c:v>
                </c:pt>
                <c:pt idx="443">
                  <c:v>0.0</c:v>
                </c:pt>
                <c:pt idx="444">
                  <c:v>0.0</c:v>
                </c:pt>
                <c:pt idx="445">
                  <c:v>0.4</c:v>
                </c:pt>
                <c:pt idx="446">
                  <c:v>0.0</c:v>
                </c:pt>
                <c:pt idx="447">
                  <c:v>0.3</c:v>
                </c:pt>
                <c:pt idx="448">
                  <c:v>0.0</c:v>
                </c:pt>
                <c:pt idx="449">
                  <c:v>0.0</c:v>
                </c:pt>
                <c:pt idx="450">
                  <c:v>0.5</c:v>
                </c:pt>
                <c:pt idx="451">
                  <c:v>0.0</c:v>
                </c:pt>
                <c:pt idx="452">
                  <c:v>0.3</c:v>
                </c:pt>
                <c:pt idx="453">
                  <c:v>27.4</c:v>
                </c:pt>
                <c:pt idx="454">
                  <c:v>0.0</c:v>
                </c:pt>
                <c:pt idx="455">
                  <c:v>0.3</c:v>
                </c:pt>
                <c:pt idx="456">
                  <c:v>0.0</c:v>
                </c:pt>
                <c:pt idx="457">
                  <c:v>0.0</c:v>
                </c:pt>
                <c:pt idx="458">
                  <c:v>0.3</c:v>
                </c:pt>
                <c:pt idx="459">
                  <c:v>0.0</c:v>
                </c:pt>
                <c:pt idx="460">
                  <c:v>0.0</c:v>
                </c:pt>
                <c:pt idx="461">
                  <c:v>0.5</c:v>
                </c:pt>
                <c:pt idx="462">
                  <c:v>0.0</c:v>
                </c:pt>
                <c:pt idx="463">
                  <c:v>0.0</c:v>
                </c:pt>
                <c:pt idx="464">
                  <c:v>0.5</c:v>
                </c:pt>
                <c:pt idx="465">
                  <c:v>0.0</c:v>
                </c:pt>
                <c:pt idx="466">
                  <c:v>0.0</c:v>
                </c:pt>
                <c:pt idx="467">
                  <c:v>0.5</c:v>
                </c:pt>
                <c:pt idx="468">
                  <c:v>0.0</c:v>
                </c:pt>
                <c:pt idx="469">
                  <c:v>0.6</c:v>
                </c:pt>
                <c:pt idx="470">
                  <c:v>0.0</c:v>
                </c:pt>
                <c:pt idx="471">
                  <c:v>0.0</c:v>
                </c:pt>
                <c:pt idx="472">
                  <c:v>0.4</c:v>
                </c:pt>
                <c:pt idx="473">
                  <c:v>0.0</c:v>
                </c:pt>
                <c:pt idx="474">
                  <c:v>0.3</c:v>
                </c:pt>
                <c:pt idx="475">
                  <c:v>13.8</c:v>
                </c:pt>
                <c:pt idx="476">
                  <c:v>0.0</c:v>
                </c:pt>
                <c:pt idx="477">
                  <c:v>0.3</c:v>
                </c:pt>
                <c:pt idx="478">
                  <c:v>0.0</c:v>
                </c:pt>
                <c:pt idx="479">
                  <c:v>0.0</c:v>
                </c:pt>
                <c:pt idx="480">
                  <c:v>0.3</c:v>
                </c:pt>
                <c:pt idx="481">
                  <c:v>0.0</c:v>
                </c:pt>
                <c:pt idx="482">
                  <c:v>0.0</c:v>
                </c:pt>
                <c:pt idx="483">
                  <c:v>0.5</c:v>
                </c:pt>
                <c:pt idx="484">
                  <c:v>0.0</c:v>
                </c:pt>
                <c:pt idx="485">
                  <c:v>0.0</c:v>
                </c:pt>
                <c:pt idx="486">
                  <c:v>0.5</c:v>
                </c:pt>
                <c:pt idx="487">
                  <c:v>0.0</c:v>
                </c:pt>
                <c:pt idx="488">
                  <c:v>0.0</c:v>
                </c:pt>
                <c:pt idx="489">
                  <c:v>0.0</c:v>
                </c:pt>
                <c:pt idx="490">
                  <c:v>0.0</c:v>
                </c:pt>
                <c:pt idx="491">
                  <c:v>0.3</c:v>
                </c:pt>
                <c:pt idx="492">
                  <c:v>0.0</c:v>
                </c:pt>
                <c:pt idx="493">
                  <c:v>0.0</c:v>
                </c:pt>
                <c:pt idx="494">
                  <c:v>0.5</c:v>
                </c:pt>
                <c:pt idx="495">
                  <c:v>0.0</c:v>
                </c:pt>
                <c:pt idx="496">
                  <c:v>0.3</c:v>
                </c:pt>
                <c:pt idx="497">
                  <c:v>28.0</c:v>
                </c:pt>
                <c:pt idx="498">
                  <c:v>0.0</c:v>
                </c:pt>
                <c:pt idx="499">
                  <c:v>0.2</c:v>
                </c:pt>
                <c:pt idx="500">
                  <c:v>0.0</c:v>
                </c:pt>
                <c:pt idx="501">
                  <c:v>0.0</c:v>
                </c:pt>
                <c:pt idx="502">
                  <c:v>0.5</c:v>
                </c:pt>
                <c:pt idx="503">
                  <c:v>0.0</c:v>
                </c:pt>
                <c:pt idx="504">
                  <c:v>0.0</c:v>
                </c:pt>
                <c:pt idx="505">
                  <c:v>0.5</c:v>
                </c:pt>
                <c:pt idx="506">
                  <c:v>0.0</c:v>
                </c:pt>
                <c:pt idx="507">
                  <c:v>0.5</c:v>
                </c:pt>
                <c:pt idx="508">
                  <c:v>0.0</c:v>
                </c:pt>
                <c:pt idx="509">
                  <c:v>0.0</c:v>
                </c:pt>
                <c:pt idx="510">
                  <c:v>0.4</c:v>
                </c:pt>
                <c:pt idx="511">
                  <c:v>0.0</c:v>
                </c:pt>
                <c:pt idx="512">
                  <c:v>0.0</c:v>
                </c:pt>
                <c:pt idx="513">
                  <c:v>0.3</c:v>
                </c:pt>
                <c:pt idx="514">
                  <c:v>0.0</c:v>
                </c:pt>
                <c:pt idx="515">
                  <c:v>0.3</c:v>
                </c:pt>
                <c:pt idx="516">
                  <c:v>26.2</c:v>
                </c:pt>
                <c:pt idx="517">
                  <c:v>0.0</c:v>
                </c:pt>
                <c:pt idx="518">
                  <c:v>0.3</c:v>
                </c:pt>
                <c:pt idx="519">
                  <c:v>0.0</c:v>
                </c:pt>
                <c:pt idx="520">
                  <c:v>0.0</c:v>
                </c:pt>
                <c:pt idx="521">
                  <c:v>0.3</c:v>
                </c:pt>
                <c:pt idx="522">
                  <c:v>0.0</c:v>
                </c:pt>
                <c:pt idx="523">
                  <c:v>0.0</c:v>
                </c:pt>
                <c:pt idx="524">
                  <c:v>0.5</c:v>
                </c:pt>
                <c:pt idx="525">
                  <c:v>0.0</c:v>
                </c:pt>
                <c:pt idx="526">
                  <c:v>0.0</c:v>
                </c:pt>
                <c:pt idx="527">
                  <c:v>0.5</c:v>
                </c:pt>
                <c:pt idx="528">
                  <c:v>0.0</c:v>
                </c:pt>
                <c:pt idx="529">
                  <c:v>0.0</c:v>
                </c:pt>
                <c:pt idx="530">
                  <c:v>0.0</c:v>
                </c:pt>
                <c:pt idx="531">
                  <c:v>0.0</c:v>
                </c:pt>
                <c:pt idx="532">
                  <c:v>0.5</c:v>
                </c:pt>
                <c:pt idx="533">
                  <c:v>0.0</c:v>
                </c:pt>
                <c:pt idx="534">
                  <c:v>0.0</c:v>
                </c:pt>
                <c:pt idx="535">
                  <c:v>0.3</c:v>
                </c:pt>
                <c:pt idx="536">
                  <c:v>0.0</c:v>
                </c:pt>
                <c:pt idx="537">
                  <c:v>0.3</c:v>
                </c:pt>
                <c:pt idx="538">
                  <c:v>41.0</c:v>
                </c:pt>
                <c:pt idx="539">
                  <c:v>0.0</c:v>
                </c:pt>
                <c:pt idx="540">
                  <c:v>0.5</c:v>
                </c:pt>
                <c:pt idx="541">
                  <c:v>0.0</c:v>
                </c:pt>
                <c:pt idx="542">
                  <c:v>0.0</c:v>
                </c:pt>
                <c:pt idx="543">
                  <c:v>0.3</c:v>
                </c:pt>
                <c:pt idx="544">
                  <c:v>0.0</c:v>
                </c:pt>
                <c:pt idx="545">
                  <c:v>0.0</c:v>
                </c:pt>
                <c:pt idx="546">
                  <c:v>0.5</c:v>
                </c:pt>
                <c:pt idx="547">
                  <c:v>0.0</c:v>
                </c:pt>
                <c:pt idx="548">
                  <c:v>0.0</c:v>
                </c:pt>
                <c:pt idx="549">
                  <c:v>0.5</c:v>
                </c:pt>
                <c:pt idx="550">
                  <c:v>0.0</c:v>
                </c:pt>
                <c:pt idx="551">
                  <c:v>0.0</c:v>
                </c:pt>
                <c:pt idx="552">
                  <c:v>0.5</c:v>
                </c:pt>
                <c:pt idx="553">
                  <c:v>0.0</c:v>
                </c:pt>
                <c:pt idx="554">
                  <c:v>0.5</c:v>
                </c:pt>
                <c:pt idx="555">
                  <c:v>0.0</c:v>
                </c:pt>
                <c:pt idx="556">
                  <c:v>0.3</c:v>
                </c:pt>
                <c:pt idx="557">
                  <c:v>24.0</c:v>
                </c:pt>
                <c:pt idx="558">
                  <c:v>0.0</c:v>
                </c:pt>
                <c:pt idx="559">
                  <c:v>0.5</c:v>
                </c:pt>
                <c:pt idx="560">
                  <c:v>0.0</c:v>
                </c:pt>
                <c:pt idx="561">
                  <c:v>0.0</c:v>
                </c:pt>
                <c:pt idx="562">
                  <c:v>0.3</c:v>
                </c:pt>
                <c:pt idx="563">
                  <c:v>0.0</c:v>
                </c:pt>
                <c:pt idx="564">
                  <c:v>0.0</c:v>
                </c:pt>
                <c:pt idx="565">
                  <c:v>0.5</c:v>
                </c:pt>
                <c:pt idx="566">
                  <c:v>0.0</c:v>
                </c:pt>
                <c:pt idx="567">
                  <c:v>0.0</c:v>
                </c:pt>
                <c:pt idx="568">
                  <c:v>0.5</c:v>
                </c:pt>
                <c:pt idx="569">
                  <c:v>0.0</c:v>
                </c:pt>
                <c:pt idx="570">
                  <c:v>0.0</c:v>
                </c:pt>
                <c:pt idx="571">
                  <c:v>0.5</c:v>
                </c:pt>
                <c:pt idx="572">
                  <c:v>0.0</c:v>
                </c:pt>
                <c:pt idx="573">
                  <c:v>0.4</c:v>
                </c:pt>
                <c:pt idx="574">
                  <c:v>0.0</c:v>
                </c:pt>
                <c:pt idx="575">
                  <c:v>0.0</c:v>
                </c:pt>
                <c:pt idx="576">
                  <c:v>0.5</c:v>
                </c:pt>
                <c:pt idx="577">
                  <c:v>0.0</c:v>
                </c:pt>
                <c:pt idx="578">
                  <c:v>0.0</c:v>
                </c:pt>
                <c:pt idx="579">
                  <c:v>47.8</c:v>
                </c:pt>
                <c:pt idx="580">
                  <c:v>0.0</c:v>
                </c:pt>
                <c:pt idx="581">
                  <c:v>0.3</c:v>
                </c:pt>
                <c:pt idx="582">
                  <c:v>0.0</c:v>
                </c:pt>
                <c:pt idx="583">
                  <c:v>0.0</c:v>
                </c:pt>
                <c:pt idx="584">
                  <c:v>0.4</c:v>
                </c:pt>
                <c:pt idx="585">
                  <c:v>0.0</c:v>
                </c:pt>
                <c:pt idx="586">
                  <c:v>0.0</c:v>
                </c:pt>
                <c:pt idx="587">
                  <c:v>0.0</c:v>
                </c:pt>
                <c:pt idx="588">
                  <c:v>0.0</c:v>
                </c:pt>
                <c:pt idx="589">
                  <c:v>0.5</c:v>
                </c:pt>
                <c:pt idx="590">
                  <c:v>0.0</c:v>
                </c:pt>
                <c:pt idx="591">
                  <c:v>0.2</c:v>
                </c:pt>
                <c:pt idx="592">
                  <c:v>0.0</c:v>
                </c:pt>
                <c:pt idx="593">
                  <c:v>0.0</c:v>
                </c:pt>
                <c:pt idx="594">
                  <c:v>0.3</c:v>
                </c:pt>
                <c:pt idx="595">
                  <c:v>0.0</c:v>
                </c:pt>
                <c:pt idx="596">
                  <c:v>0.0</c:v>
                </c:pt>
                <c:pt idx="597">
                  <c:v>0.5</c:v>
                </c:pt>
                <c:pt idx="598">
                  <c:v>0.0</c:v>
                </c:pt>
                <c:pt idx="599">
                  <c:v>0.0</c:v>
                </c:pt>
                <c:pt idx="600">
                  <c:v>0.0</c:v>
                </c:pt>
                <c:pt idx="601">
                  <c:v>0.0</c:v>
                </c:pt>
                <c:pt idx="602">
                  <c:v>0.3</c:v>
                </c:pt>
                <c:pt idx="603">
                  <c:v>0.0</c:v>
                </c:pt>
                <c:pt idx="604">
                  <c:v>0.0</c:v>
                </c:pt>
                <c:pt idx="605">
                  <c:v>0.5</c:v>
                </c:pt>
                <c:pt idx="606">
                  <c:v>0.0</c:v>
                </c:pt>
                <c:pt idx="607">
                  <c:v>0.3</c:v>
                </c:pt>
                <c:pt idx="608">
                  <c:v>24.8</c:v>
                </c:pt>
                <c:pt idx="609">
                  <c:v>0.0</c:v>
                </c:pt>
                <c:pt idx="610">
                  <c:v>0.3</c:v>
                </c:pt>
                <c:pt idx="611">
                  <c:v>0.0</c:v>
                </c:pt>
                <c:pt idx="612">
                  <c:v>0.0</c:v>
                </c:pt>
                <c:pt idx="613">
                  <c:v>0.3</c:v>
                </c:pt>
                <c:pt idx="614">
                  <c:v>0.0</c:v>
                </c:pt>
                <c:pt idx="615">
                  <c:v>0.0</c:v>
                </c:pt>
                <c:pt idx="616">
                  <c:v>0.5</c:v>
                </c:pt>
                <c:pt idx="617">
                  <c:v>0.0</c:v>
                </c:pt>
                <c:pt idx="618">
                  <c:v>0.0</c:v>
                </c:pt>
                <c:pt idx="619">
                  <c:v>0.5</c:v>
                </c:pt>
                <c:pt idx="620">
                  <c:v>0.0</c:v>
                </c:pt>
                <c:pt idx="621">
                  <c:v>0.0</c:v>
                </c:pt>
                <c:pt idx="622">
                  <c:v>0.4</c:v>
                </c:pt>
                <c:pt idx="623">
                  <c:v>0.0</c:v>
                </c:pt>
                <c:pt idx="624">
                  <c:v>0.5</c:v>
                </c:pt>
                <c:pt idx="625">
                  <c:v>0.0</c:v>
                </c:pt>
                <c:pt idx="626">
                  <c:v>0.0</c:v>
                </c:pt>
                <c:pt idx="627">
                  <c:v>43.8</c:v>
                </c:pt>
                <c:pt idx="628">
                  <c:v>0.0</c:v>
                </c:pt>
                <c:pt idx="629">
                  <c:v>0.3</c:v>
                </c:pt>
                <c:pt idx="630">
                  <c:v>0.0</c:v>
                </c:pt>
                <c:pt idx="631">
                  <c:v>0.0</c:v>
                </c:pt>
                <c:pt idx="632">
                  <c:v>0.3</c:v>
                </c:pt>
                <c:pt idx="633">
                  <c:v>0.0</c:v>
                </c:pt>
                <c:pt idx="634">
                  <c:v>0.0</c:v>
                </c:pt>
                <c:pt idx="635">
                  <c:v>0.5</c:v>
                </c:pt>
                <c:pt idx="636">
                  <c:v>0.0</c:v>
                </c:pt>
                <c:pt idx="637">
                  <c:v>0.0</c:v>
                </c:pt>
                <c:pt idx="638">
                  <c:v>0.5</c:v>
                </c:pt>
                <c:pt idx="639">
                  <c:v>0.0</c:v>
                </c:pt>
                <c:pt idx="640">
                  <c:v>0.0</c:v>
                </c:pt>
                <c:pt idx="641">
                  <c:v>0.5</c:v>
                </c:pt>
                <c:pt idx="642">
                  <c:v>0.0</c:v>
                </c:pt>
                <c:pt idx="643">
                  <c:v>0.3</c:v>
                </c:pt>
                <c:pt idx="644">
                  <c:v>0.0</c:v>
                </c:pt>
                <c:pt idx="645">
                  <c:v>0.0</c:v>
                </c:pt>
                <c:pt idx="646">
                  <c:v>0.5</c:v>
                </c:pt>
                <c:pt idx="647">
                  <c:v>0.0</c:v>
                </c:pt>
                <c:pt idx="648">
                  <c:v>0.3</c:v>
                </c:pt>
                <c:pt idx="649">
                  <c:v>25.2</c:v>
                </c:pt>
                <c:pt idx="650">
                  <c:v>0.0</c:v>
                </c:pt>
                <c:pt idx="651">
                  <c:v>0.3</c:v>
                </c:pt>
                <c:pt idx="652">
                  <c:v>0.0</c:v>
                </c:pt>
                <c:pt idx="653">
                  <c:v>0.0</c:v>
                </c:pt>
                <c:pt idx="654">
                  <c:v>0.3</c:v>
                </c:pt>
                <c:pt idx="655">
                  <c:v>0.0</c:v>
                </c:pt>
                <c:pt idx="656">
                  <c:v>0.0</c:v>
                </c:pt>
                <c:pt idx="657">
                  <c:v>0.5</c:v>
                </c:pt>
                <c:pt idx="658">
                  <c:v>0.0</c:v>
                </c:pt>
                <c:pt idx="659">
                  <c:v>0.3</c:v>
                </c:pt>
                <c:pt idx="660">
                  <c:v>0.0</c:v>
                </c:pt>
                <c:pt idx="661">
                  <c:v>0.0</c:v>
                </c:pt>
                <c:pt idx="662">
                  <c:v>0.4</c:v>
                </c:pt>
                <c:pt idx="663">
                  <c:v>0.0</c:v>
                </c:pt>
                <c:pt idx="664">
                  <c:v>0.0</c:v>
                </c:pt>
                <c:pt idx="665">
                  <c:v>0.3</c:v>
                </c:pt>
                <c:pt idx="666">
                  <c:v>0.0</c:v>
                </c:pt>
                <c:pt idx="667">
                  <c:v>0.3</c:v>
                </c:pt>
                <c:pt idx="668">
                  <c:v>4.8</c:v>
                </c:pt>
                <c:pt idx="669">
                  <c:v>0.0</c:v>
                </c:pt>
                <c:pt idx="670">
                  <c:v>0.3</c:v>
                </c:pt>
                <c:pt idx="671">
                  <c:v>0.0</c:v>
                </c:pt>
                <c:pt idx="672">
                  <c:v>0.0</c:v>
                </c:pt>
                <c:pt idx="673">
                  <c:v>0.3</c:v>
                </c:pt>
                <c:pt idx="674">
                  <c:v>0.0</c:v>
                </c:pt>
                <c:pt idx="675">
                  <c:v>0.0</c:v>
                </c:pt>
                <c:pt idx="676">
                  <c:v>0.5</c:v>
                </c:pt>
                <c:pt idx="677">
                  <c:v>0.0</c:v>
                </c:pt>
                <c:pt idx="678">
                  <c:v>0.0</c:v>
                </c:pt>
                <c:pt idx="679">
                  <c:v>0.5</c:v>
                </c:pt>
                <c:pt idx="680">
                  <c:v>0.0</c:v>
                </c:pt>
                <c:pt idx="681">
                  <c:v>0.5</c:v>
                </c:pt>
                <c:pt idx="682">
                  <c:v>0.0</c:v>
                </c:pt>
                <c:pt idx="683">
                  <c:v>0.0</c:v>
                </c:pt>
                <c:pt idx="684">
                  <c:v>0.4</c:v>
                </c:pt>
                <c:pt idx="685">
                  <c:v>0.0</c:v>
                </c:pt>
                <c:pt idx="686">
                  <c:v>0.0</c:v>
                </c:pt>
                <c:pt idx="687">
                  <c:v>0.3</c:v>
                </c:pt>
                <c:pt idx="688">
                  <c:v>0.0</c:v>
                </c:pt>
                <c:pt idx="689">
                  <c:v>0.3</c:v>
                </c:pt>
                <c:pt idx="690">
                  <c:v>23.8</c:v>
                </c:pt>
                <c:pt idx="691">
                  <c:v>0.0</c:v>
                </c:pt>
                <c:pt idx="692">
                  <c:v>0.3</c:v>
                </c:pt>
                <c:pt idx="693">
                  <c:v>0.0</c:v>
                </c:pt>
                <c:pt idx="694">
                  <c:v>0.0</c:v>
                </c:pt>
                <c:pt idx="695">
                  <c:v>0.3</c:v>
                </c:pt>
                <c:pt idx="696">
                  <c:v>0.0</c:v>
                </c:pt>
                <c:pt idx="697">
                  <c:v>0.0</c:v>
                </c:pt>
                <c:pt idx="698">
                  <c:v>0.6</c:v>
                </c:pt>
                <c:pt idx="699">
                  <c:v>0.0</c:v>
                </c:pt>
                <c:pt idx="700">
                  <c:v>0.0</c:v>
                </c:pt>
                <c:pt idx="701">
                  <c:v>0.5</c:v>
                </c:pt>
                <c:pt idx="702">
                  <c:v>0.0</c:v>
                </c:pt>
                <c:pt idx="703">
                  <c:v>0.0</c:v>
                </c:pt>
                <c:pt idx="704">
                  <c:v>0.0</c:v>
                </c:pt>
                <c:pt idx="705">
                  <c:v>0.0</c:v>
                </c:pt>
                <c:pt idx="706">
                  <c:v>0.3</c:v>
                </c:pt>
                <c:pt idx="707">
                  <c:v>0.0</c:v>
                </c:pt>
                <c:pt idx="708">
                  <c:v>0.0</c:v>
                </c:pt>
                <c:pt idx="709">
                  <c:v>0.3</c:v>
                </c:pt>
                <c:pt idx="710">
                  <c:v>0.0</c:v>
                </c:pt>
                <c:pt idx="711">
                  <c:v>0.0</c:v>
                </c:pt>
                <c:pt idx="712">
                  <c:v>0.0</c:v>
                </c:pt>
                <c:pt idx="713">
                  <c:v>0.0</c:v>
                </c:pt>
                <c:pt idx="714">
                  <c:v>0.5</c:v>
                </c:pt>
                <c:pt idx="715">
                  <c:v>0.0</c:v>
                </c:pt>
                <c:pt idx="716">
                  <c:v>0.3</c:v>
                </c:pt>
                <c:pt idx="717">
                  <c:v>0.0</c:v>
                </c:pt>
                <c:pt idx="718">
                  <c:v>0.0</c:v>
                </c:pt>
                <c:pt idx="719">
                  <c:v>0.5</c:v>
                </c:pt>
                <c:pt idx="720">
                  <c:v>0.0</c:v>
                </c:pt>
                <c:pt idx="721">
                  <c:v>0.0</c:v>
                </c:pt>
                <c:pt idx="722">
                  <c:v>0.5</c:v>
                </c:pt>
                <c:pt idx="723">
                  <c:v>0.0</c:v>
                </c:pt>
                <c:pt idx="724">
                  <c:v>0.3</c:v>
                </c:pt>
                <c:pt idx="725">
                  <c:v>16.4</c:v>
                </c:pt>
                <c:pt idx="726">
                  <c:v>0.0</c:v>
                </c:pt>
                <c:pt idx="727">
                  <c:v>0.3</c:v>
                </c:pt>
                <c:pt idx="728">
                  <c:v>0.0</c:v>
                </c:pt>
                <c:pt idx="729">
                  <c:v>0.0</c:v>
                </c:pt>
                <c:pt idx="730">
                  <c:v>0.5</c:v>
                </c:pt>
                <c:pt idx="731">
                  <c:v>0.0</c:v>
                </c:pt>
                <c:pt idx="732">
                  <c:v>0.0</c:v>
                </c:pt>
                <c:pt idx="733">
                  <c:v>0.0</c:v>
                </c:pt>
                <c:pt idx="734">
                  <c:v>0.0</c:v>
                </c:pt>
                <c:pt idx="735">
                  <c:v>0.6</c:v>
                </c:pt>
                <c:pt idx="736">
                  <c:v>0.0</c:v>
                </c:pt>
                <c:pt idx="737">
                  <c:v>0.0</c:v>
                </c:pt>
                <c:pt idx="738">
                  <c:v>0.3</c:v>
                </c:pt>
                <c:pt idx="739">
                  <c:v>0.0</c:v>
                </c:pt>
                <c:pt idx="740">
                  <c:v>0.3</c:v>
                </c:pt>
                <c:pt idx="741">
                  <c:v>32.2</c:v>
                </c:pt>
                <c:pt idx="742">
                  <c:v>0.0</c:v>
                </c:pt>
                <c:pt idx="743">
                  <c:v>0.3</c:v>
                </c:pt>
                <c:pt idx="744">
                  <c:v>0.0</c:v>
                </c:pt>
                <c:pt idx="745">
                  <c:v>0.0</c:v>
                </c:pt>
                <c:pt idx="746">
                  <c:v>0.3</c:v>
                </c:pt>
                <c:pt idx="747">
                  <c:v>0.0</c:v>
                </c:pt>
                <c:pt idx="748">
                  <c:v>0.0</c:v>
                </c:pt>
                <c:pt idx="749">
                  <c:v>0.6</c:v>
                </c:pt>
                <c:pt idx="750">
                  <c:v>0.0</c:v>
                </c:pt>
                <c:pt idx="751">
                  <c:v>0.0</c:v>
                </c:pt>
                <c:pt idx="752">
                  <c:v>0.6</c:v>
                </c:pt>
                <c:pt idx="753">
                  <c:v>0.0</c:v>
                </c:pt>
                <c:pt idx="754">
                  <c:v>0.3</c:v>
                </c:pt>
                <c:pt idx="755">
                  <c:v>0.0</c:v>
                </c:pt>
                <c:pt idx="756">
                  <c:v>0.3</c:v>
                </c:pt>
                <c:pt idx="757">
                  <c:v>31.8</c:v>
                </c:pt>
                <c:pt idx="758">
                  <c:v>0.0</c:v>
                </c:pt>
                <c:pt idx="759">
                  <c:v>0.3</c:v>
                </c:pt>
                <c:pt idx="760">
                  <c:v>0.0</c:v>
                </c:pt>
                <c:pt idx="761">
                  <c:v>0.0</c:v>
                </c:pt>
                <c:pt idx="762">
                  <c:v>0.3</c:v>
                </c:pt>
                <c:pt idx="763">
                  <c:v>0.0</c:v>
                </c:pt>
                <c:pt idx="764">
                  <c:v>0.0</c:v>
                </c:pt>
                <c:pt idx="765">
                  <c:v>0.5</c:v>
                </c:pt>
                <c:pt idx="766">
                  <c:v>0.0</c:v>
                </c:pt>
                <c:pt idx="767">
                  <c:v>0.6</c:v>
                </c:pt>
                <c:pt idx="768">
                  <c:v>0.0</c:v>
                </c:pt>
                <c:pt idx="769">
                  <c:v>0.0</c:v>
                </c:pt>
                <c:pt idx="770">
                  <c:v>0.4</c:v>
                </c:pt>
                <c:pt idx="771">
                  <c:v>0.0</c:v>
                </c:pt>
                <c:pt idx="772">
                  <c:v>0.3</c:v>
                </c:pt>
                <c:pt idx="773">
                  <c:v>0.0</c:v>
                </c:pt>
                <c:pt idx="774">
                  <c:v>0.0</c:v>
                </c:pt>
                <c:pt idx="775">
                  <c:v>0.3</c:v>
                </c:pt>
                <c:pt idx="776">
                  <c:v>0.0</c:v>
                </c:pt>
                <c:pt idx="777">
                  <c:v>0.0</c:v>
                </c:pt>
                <c:pt idx="778">
                  <c:v>0.5</c:v>
                </c:pt>
                <c:pt idx="779">
                  <c:v>0.0</c:v>
                </c:pt>
                <c:pt idx="780">
                  <c:v>0.0</c:v>
                </c:pt>
                <c:pt idx="781">
                  <c:v>0.5</c:v>
                </c:pt>
                <c:pt idx="782">
                  <c:v>0.0</c:v>
                </c:pt>
                <c:pt idx="783">
                  <c:v>0.0</c:v>
                </c:pt>
                <c:pt idx="784">
                  <c:v>0.6</c:v>
                </c:pt>
                <c:pt idx="785">
                  <c:v>0.0</c:v>
                </c:pt>
                <c:pt idx="786">
                  <c:v>0.5</c:v>
                </c:pt>
                <c:pt idx="787">
                  <c:v>0.0</c:v>
                </c:pt>
                <c:pt idx="788">
                  <c:v>0.0</c:v>
                </c:pt>
                <c:pt idx="789">
                  <c:v>0.3</c:v>
                </c:pt>
                <c:pt idx="790">
                  <c:v>0.0</c:v>
                </c:pt>
                <c:pt idx="791">
                  <c:v>0.0</c:v>
                </c:pt>
                <c:pt idx="792">
                  <c:v>39.2</c:v>
                </c:pt>
                <c:pt idx="793">
                  <c:v>0.0</c:v>
                </c:pt>
                <c:pt idx="794">
                  <c:v>0.3</c:v>
                </c:pt>
                <c:pt idx="795">
                  <c:v>0.0</c:v>
                </c:pt>
                <c:pt idx="796">
                  <c:v>0.0</c:v>
                </c:pt>
                <c:pt idx="797">
                  <c:v>0.3</c:v>
                </c:pt>
                <c:pt idx="798">
                  <c:v>0.0</c:v>
                </c:pt>
                <c:pt idx="799">
                  <c:v>0.0</c:v>
                </c:pt>
                <c:pt idx="800">
                  <c:v>0.5</c:v>
                </c:pt>
                <c:pt idx="801">
                  <c:v>0.0</c:v>
                </c:pt>
                <c:pt idx="802">
                  <c:v>0.0</c:v>
                </c:pt>
                <c:pt idx="803">
                  <c:v>0.5</c:v>
                </c:pt>
                <c:pt idx="804">
                  <c:v>0.0</c:v>
                </c:pt>
                <c:pt idx="805">
                  <c:v>0.0</c:v>
                </c:pt>
                <c:pt idx="806">
                  <c:v>0.5</c:v>
                </c:pt>
                <c:pt idx="807">
                  <c:v>0.0</c:v>
                </c:pt>
                <c:pt idx="808">
                  <c:v>0.5</c:v>
                </c:pt>
                <c:pt idx="809">
                  <c:v>0.0</c:v>
                </c:pt>
                <c:pt idx="810">
                  <c:v>0.0</c:v>
                </c:pt>
                <c:pt idx="811">
                  <c:v>0.3</c:v>
                </c:pt>
                <c:pt idx="812">
                  <c:v>0.0</c:v>
                </c:pt>
                <c:pt idx="813">
                  <c:v>0.0</c:v>
                </c:pt>
                <c:pt idx="814">
                  <c:v>44.8</c:v>
                </c:pt>
                <c:pt idx="815">
                  <c:v>0.0</c:v>
                </c:pt>
                <c:pt idx="816">
                  <c:v>0.3</c:v>
                </c:pt>
                <c:pt idx="817">
                  <c:v>0.0</c:v>
                </c:pt>
                <c:pt idx="818">
                  <c:v>0.0</c:v>
                </c:pt>
                <c:pt idx="819">
                  <c:v>0.3</c:v>
                </c:pt>
                <c:pt idx="820">
                  <c:v>0.0</c:v>
                </c:pt>
                <c:pt idx="821">
                  <c:v>0.0</c:v>
                </c:pt>
                <c:pt idx="822">
                  <c:v>0.5</c:v>
                </c:pt>
                <c:pt idx="823">
                  <c:v>0.0</c:v>
                </c:pt>
                <c:pt idx="824">
                  <c:v>0.7</c:v>
                </c:pt>
                <c:pt idx="825">
                  <c:v>0.0</c:v>
                </c:pt>
                <c:pt idx="826">
                  <c:v>0.0</c:v>
                </c:pt>
                <c:pt idx="827">
                  <c:v>0.4</c:v>
                </c:pt>
                <c:pt idx="828">
                  <c:v>0.0</c:v>
                </c:pt>
                <c:pt idx="829">
                  <c:v>0.0</c:v>
                </c:pt>
                <c:pt idx="830">
                  <c:v>47.4</c:v>
                </c:pt>
                <c:pt idx="831">
                  <c:v>0.0</c:v>
                </c:pt>
                <c:pt idx="832">
                  <c:v>0.3</c:v>
                </c:pt>
                <c:pt idx="833">
                  <c:v>0.0</c:v>
                </c:pt>
                <c:pt idx="834">
                  <c:v>0.0</c:v>
                </c:pt>
                <c:pt idx="835">
                  <c:v>0.3</c:v>
                </c:pt>
                <c:pt idx="836">
                  <c:v>0.0</c:v>
                </c:pt>
                <c:pt idx="837">
                  <c:v>0.0</c:v>
                </c:pt>
                <c:pt idx="838">
                  <c:v>0.5</c:v>
                </c:pt>
                <c:pt idx="839">
                  <c:v>0.0</c:v>
                </c:pt>
                <c:pt idx="840">
                  <c:v>0.0</c:v>
                </c:pt>
                <c:pt idx="841">
                  <c:v>0.0</c:v>
                </c:pt>
                <c:pt idx="842">
                  <c:v>0.0</c:v>
                </c:pt>
                <c:pt idx="843">
                  <c:v>0.6</c:v>
                </c:pt>
                <c:pt idx="844">
                  <c:v>0.0</c:v>
                </c:pt>
                <c:pt idx="845">
                  <c:v>0.0</c:v>
                </c:pt>
                <c:pt idx="846">
                  <c:v>0.3</c:v>
                </c:pt>
                <c:pt idx="847">
                  <c:v>0.0</c:v>
                </c:pt>
                <c:pt idx="848">
                  <c:v>0.3</c:v>
                </c:pt>
                <c:pt idx="849">
                  <c:v>29.0</c:v>
                </c:pt>
                <c:pt idx="850">
                  <c:v>0.0</c:v>
                </c:pt>
                <c:pt idx="851">
                  <c:v>0.6</c:v>
                </c:pt>
                <c:pt idx="852">
                  <c:v>0.0</c:v>
                </c:pt>
                <c:pt idx="853">
                  <c:v>0.0</c:v>
                </c:pt>
                <c:pt idx="854">
                  <c:v>0.3</c:v>
                </c:pt>
                <c:pt idx="855">
                  <c:v>0.0</c:v>
                </c:pt>
                <c:pt idx="856">
                  <c:v>0.0</c:v>
                </c:pt>
                <c:pt idx="857">
                  <c:v>0.5</c:v>
                </c:pt>
                <c:pt idx="858">
                  <c:v>0.0</c:v>
                </c:pt>
                <c:pt idx="859">
                  <c:v>0.0</c:v>
                </c:pt>
                <c:pt idx="860">
                  <c:v>0.5</c:v>
                </c:pt>
                <c:pt idx="861">
                  <c:v>0.0</c:v>
                </c:pt>
                <c:pt idx="862">
                  <c:v>0.5</c:v>
                </c:pt>
                <c:pt idx="863">
                  <c:v>0.0</c:v>
                </c:pt>
                <c:pt idx="864">
                  <c:v>0.0</c:v>
                </c:pt>
                <c:pt idx="865">
                  <c:v>0.4</c:v>
                </c:pt>
                <c:pt idx="866">
                  <c:v>0.0</c:v>
                </c:pt>
                <c:pt idx="867">
                  <c:v>0.0</c:v>
                </c:pt>
                <c:pt idx="868">
                  <c:v>0.5</c:v>
                </c:pt>
                <c:pt idx="869">
                  <c:v>0.0</c:v>
                </c:pt>
                <c:pt idx="870">
                  <c:v>0.3</c:v>
                </c:pt>
                <c:pt idx="871">
                  <c:v>0.0</c:v>
                </c:pt>
                <c:pt idx="872">
                  <c:v>0.0</c:v>
                </c:pt>
                <c:pt idx="873">
                  <c:v>0.3</c:v>
                </c:pt>
                <c:pt idx="874">
                  <c:v>0.0</c:v>
                </c:pt>
                <c:pt idx="875">
                  <c:v>0.0</c:v>
                </c:pt>
                <c:pt idx="876">
                  <c:v>0.5</c:v>
                </c:pt>
                <c:pt idx="877">
                  <c:v>0.0</c:v>
                </c:pt>
                <c:pt idx="878">
                  <c:v>0.0</c:v>
                </c:pt>
                <c:pt idx="879">
                  <c:v>0.4</c:v>
                </c:pt>
                <c:pt idx="880">
                  <c:v>0.0</c:v>
                </c:pt>
              </c:numCache>
            </c:numRef>
          </c:val>
          <c:smooth val="0"/>
        </c:ser>
        <c:ser>
          <c:idx val="1"/>
          <c:order val="1"/>
          <c:tx>
            <c:strRef>
              <c:f>Sheet1!$C$1</c:f>
              <c:strCache>
                <c:ptCount val="1"/>
                <c:pt idx="0">
                  <c:v>8591</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Sheet1!$C$2:$C$882</c:f>
              <c:numCache>
                <c:formatCode>General</c:formatCode>
                <c:ptCount val="881"/>
                <c:pt idx="0">
                  <c:v>0.0</c:v>
                </c:pt>
                <c:pt idx="1">
                  <c:v>0.0</c:v>
                </c:pt>
                <c:pt idx="2">
                  <c:v>0.2</c:v>
                </c:pt>
                <c:pt idx="3">
                  <c:v>26.8</c:v>
                </c:pt>
                <c:pt idx="4">
                  <c:v>0.0</c:v>
                </c:pt>
                <c:pt idx="5">
                  <c:v>0.1</c:v>
                </c:pt>
                <c:pt idx="6">
                  <c:v>0.0</c:v>
                </c:pt>
                <c:pt idx="7">
                  <c:v>0.0</c:v>
                </c:pt>
                <c:pt idx="8">
                  <c:v>0.1</c:v>
                </c:pt>
                <c:pt idx="9">
                  <c:v>0.0</c:v>
                </c:pt>
                <c:pt idx="10">
                  <c:v>0.0</c:v>
                </c:pt>
                <c:pt idx="11">
                  <c:v>0.0</c:v>
                </c:pt>
                <c:pt idx="12">
                  <c:v>0.0</c:v>
                </c:pt>
                <c:pt idx="13">
                  <c:v>0.2</c:v>
                </c:pt>
                <c:pt idx="14">
                  <c:v>0.0</c:v>
                </c:pt>
                <c:pt idx="15">
                  <c:v>0.0</c:v>
                </c:pt>
                <c:pt idx="16">
                  <c:v>0.2</c:v>
                </c:pt>
                <c:pt idx="17">
                  <c:v>0.0</c:v>
                </c:pt>
                <c:pt idx="18">
                  <c:v>0.0</c:v>
                </c:pt>
                <c:pt idx="19">
                  <c:v>0.8</c:v>
                </c:pt>
                <c:pt idx="20">
                  <c:v>0.0</c:v>
                </c:pt>
                <c:pt idx="21">
                  <c:v>0.0</c:v>
                </c:pt>
                <c:pt idx="22">
                  <c:v>0.7</c:v>
                </c:pt>
                <c:pt idx="23">
                  <c:v>0.0</c:v>
                </c:pt>
                <c:pt idx="24">
                  <c:v>0.0</c:v>
                </c:pt>
                <c:pt idx="25">
                  <c:v>0.8</c:v>
                </c:pt>
                <c:pt idx="26">
                  <c:v>0.0</c:v>
                </c:pt>
                <c:pt idx="27">
                  <c:v>0.1</c:v>
                </c:pt>
                <c:pt idx="28">
                  <c:v>23.2</c:v>
                </c:pt>
                <c:pt idx="29">
                  <c:v>0.0</c:v>
                </c:pt>
                <c:pt idx="30">
                  <c:v>0.1</c:v>
                </c:pt>
                <c:pt idx="31">
                  <c:v>0.0</c:v>
                </c:pt>
                <c:pt idx="32">
                  <c:v>0.0</c:v>
                </c:pt>
                <c:pt idx="33">
                  <c:v>0.1</c:v>
                </c:pt>
                <c:pt idx="34">
                  <c:v>0.0</c:v>
                </c:pt>
                <c:pt idx="35">
                  <c:v>0.3</c:v>
                </c:pt>
                <c:pt idx="36">
                  <c:v>0.0</c:v>
                </c:pt>
                <c:pt idx="37">
                  <c:v>0.0</c:v>
                </c:pt>
                <c:pt idx="38">
                  <c:v>0.2</c:v>
                </c:pt>
                <c:pt idx="39">
                  <c:v>0.0</c:v>
                </c:pt>
                <c:pt idx="40">
                  <c:v>0.0</c:v>
                </c:pt>
                <c:pt idx="41">
                  <c:v>0.2</c:v>
                </c:pt>
                <c:pt idx="42">
                  <c:v>0.0</c:v>
                </c:pt>
                <c:pt idx="43">
                  <c:v>0.0</c:v>
                </c:pt>
                <c:pt idx="44">
                  <c:v>0.8</c:v>
                </c:pt>
                <c:pt idx="45">
                  <c:v>0.0</c:v>
                </c:pt>
                <c:pt idx="46">
                  <c:v>0.0</c:v>
                </c:pt>
                <c:pt idx="47">
                  <c:v>0.9</c:v>
                </c:pt>
                <c:pt idx="48">
                  <c:v>0.0</c:v>
                </c:pt>
                <c:pt idx="49">
                  <c:v>0.0</c:v>
                </c:pt>
                <c:pt idx="50">
                  <c:v>0.7</c:v>
                </c:pt>
                <c:pt idx="51">
                  <c:v>0.0</c:v>
                </c:pt>
                <c:pt idx="52">
                  <c:v>0.1</c:v>
                </c:pt>
                <c:pt idx="53">
                  <c:v>2.4</c:v>
                </c:pt>
                <c:pt idx="54">
                  <c:v>0.0</c:v>
                </c:pt>
                <c:pt idx="55">
                  <c:v>0.1</c:v>
                </c:pt>
                <c:pt idx="56">
                  <c:v>0.0</c:v>
                </c:pt>
                <c:pt idx="57">
                  <c:v>0.0</c:v>
                </c:pt>
                <c:pt idx="58">
                  <c:v>0.1</c:v>
                </c:pt>
                <c:pt idx="59">
                  <c:v>0.0</c:v>
                </c:pt>
                <c:pt idx="60">
                  <c:v>0.2</c:v>
                </c:pt>
                <c:pt idx="61">
                  <c:v>0.0</c:v>
                </c:pt>
                <c:pt idx="62">
                  <c:v>0.0</c:v>
                </c:pt>
                <c:pt idx="63">
                  <c:v>0.2</c:v>
                </c:pt>
                <c:pt idx="64">
                  <c:v>0.0</c:v>
                </c:pt>
                <c:pt idx="65">
                  <c:v>0.0</c:v>
                </c:pt>
                <c:pt idx="66">
                  <c:v>0.7</c:v>
                </c:pt>
                <c:pt idx="67">
                  <c:v>0.0</c:v>
                </c:pt>
                <c:pt idx="68">
                  <c:v>0.0</c:v>
                </c:pt>
                <c:pt idx="69">
                  <c:v>0.7</c:v>
                </c:pt>
                <c:pt idx="70">
                  <c:v>0.0</c:v>
                </c:pt>
                <c:pt idx="71">
                  <c:v>0.0</c:v>
                </c:pt>
                <c:pt idx="72">
                  <c:v>0.8</c:v>
                </c:pt>
                <c:pt idx="73">
                  <c:v>0.0</c:v>
                </c:pt>
                <c:pt idx="74">
                  <c:v>0.1</c:v>
                </c:pt>
                <c:pt idx="75">
                  <c:v>32.0</c:v>
                </c:pt>
                <c:pt idx="76">
                  <c:v>0.0</c:v>
                </c:pt>
                <c:pt idx="77">
                  <c:v>0.1</c:v>
                </c:pt>
                <c:pt idx="78">
                  <c:v>0.0</c:v>
                </c:pt>
                <c:pt idx="79">
                  <c:v>0.0</c:v>
                </c:pt>
                <c:pt idx="80">
                  <c:v>0.1</c:v>
                </c:pt>
                <c:pt idx="81">
                  <c:v>0.0</c:v>
                </c:pt>
                <c:pt idx="82">
                  <c:v>0.2</c:v>
                </c:pt>
                <c:pt idx="83">
                  <c:v>0.0</c:v>
                </c:pt>
                <c:pt idx="84">
                  <c:v>0.0</c:v>
                </c:pt>
                <c:pt idx="85">
                  <c:v>0.2</c:v>
                </c:pt>
                <c:pt idx="86">
                  <c:v>0.0</c:v>
                </c:pt>
                <c:pt idx="87">
                  <c:v>0.0</c:v>
                </c:pt>
                <c:pt idx="88">
                  <c:v>0.2</c:v>
                </c:pt>
                <c:pt idx="89">
                  <c:v>0.0</c:v>
                </c:pt>
                <c:pt idx="90">
                  <c:v>0.0</c:v>
                </c:pt>
                <c:pt idx="91">
                  <c:v>0.8</c:v>
                </c:pt>
                <c:pt idx="92">
                  <c:v>0.0</c:v>
                </c:pt>
                <c:pt idx="93">
                  <c:v>0.0</c:v>
                </c:pt>
                <c:pt idx="94">
                  <c:v>0.7</c:v>
                </c:pt>
                <c:pt idx="95">
                  <c:v>0.0</c:v>
                </c:pt>
                <c:pt idx="96">
                  <c:v>0.0</c:v>
                </c:pt>
                <c:pt idx="97">
                  <c:v>0.8</c:v>
                </c:pt>
                <c:pt idx="98">
                  <c:v>0.0</c:v>
                </c:pt>
                <c:pt idx="99">
                  <c:v>0.1</c:v>
                </c:pt>
                <c:pt idx="100">
                  <c:v>3.0</c:v>
                </c:pt>
                <c:pt idx="101">
                  <c:v>0.0</c:v>
                </c:pt>
                <c:pt idx="102">
                  <c:v>0.1</c:v>
                </c:pt>
                <c:pt idx="103">
                  <c:v>0.0</c:v>
                </c:pt>
                <c:pt idx="104">
                  <c:v>0.0</c:v>
                </c:pt>
                <c:pt idx="105">
                  <c:v>0.1</c:v>
                </c:pt>
                <c:pt idx="106">
                  <c:v>0.0</c:v>
                </c:pt>
                <c:pt idx="107">
                  <c:v>0.2</c:v>
                </c:pt>
                <c:pt idx="108">
                  <c:v>0.0</c:v>
                </c:pt>
                <c:pt idx="109">
                  <c:v>0.0</c:v>
                </c:pt>
                <c:pt idx="110">
                  <c:v>0.2</c:v>
                </c:pt>
                <c:pt idx="111">
                  <c:v>0.0</c:v>
                </c:pt>
                <c:pt idx="112">
                  <c:v>0.0</c:v>
                </c:pt>
                <c:pt idx="113">
                  <c:v>0.2</c:v>
                </c:pt>
                <c:pt idx="114">
                  <c:v>0.0</c:v>
                </c:pt>
                <c:pt idx="115">
                  <c:v>0.0</c:v>
                </c:pt>
                <c:pt idx="116">
                  <c:v>0.9</c:v>
                </c:pt>
                <c:pt idx="117">
                  <c:v>0.0</c:v>
                </c:pt>
                <c:pt idx="118">
                  <c:v>0.0</c:v>
                </c:pt>
                <c:pt idx="119">
                  <c:v>0.7</c:v>
                </c:pt>
                <c:pt idx="120">
                  <c:v>0.0</c:v>
                </c:pt>
                <c:pt idx="121">
                  <c:v>0.0</c:v>
                </c:pt>
                <c:pt idx="122">
                  <c:v>51.4</c:v>
                </c:pt>
                <c:pt idx="123">
                  <c:v>0.0</c:v>
                </c:pt>
                <c:pt idx="124">
                  <c:v>0.1</c:v>
                </c:pt>
                <c:pt idx="125">
                  <c:v>0.0</c:v>
                </c:pt>
                <c:pt idx="126">
                  <c:v>0.0</c:v>
                </c:pt>
                <c:pt idx="127">
                  <c:v>0.1</c:v>
                </c:pt>
                <c:pt idx="128">
                  <c:v>0.0</c:v>
                </c:pt>
                <c:pt idx="129">
                  <c:v>0.0</c:v>
                </c:pt>
                <c:pt idx="130">
                  <c:v>0.0</c:v>
                </c:pt>
                <c:pt idx="131">
                  <c:v>0.0</c:v>
                </c:pt>
                <c:pt idx="132">
                  <c:v>0.2</c:v>
                </c:pt>
                <c:pt idx="133">
                  <c:v>0.0</c:v>
                </c:pt>
                <c:pt idx="134">
                  <c:v>0.0</c:v>
                </c:pt>
                <c:pt idx="135">
                  <c:v>0.2</c:v>
                </c:pt>
                <c:pt idx="136">
                  <c:v>0.0</c:v>
                </c:pt>
                <c:pt idx="137">
                  <c:v>0.0</c:v>
                </c:pt>
                <c:pt idx="138">
                  <c:v>0.8</c:v>
                </c:pt>
                <c:pt idx="139">
                  <c:v>0.0</c:v>
                </c:pt>
                <c:pt idx="140">
                  <c:v>0.0</c:v>
                </c:pt>
                <c:pt idx="141">
                  <c:v>1.0</c:v>
                </c:pt>
                <c:pt idx="142">
                  <c:v>0.0</c:v>
                </c:pt>
                <c:pt idx="143">
                  <c:v>0.0</c:v>
                </c:pt>
                <c:pt idx="144">
                  <c:v>0.7</c:v>
                </c:pt>
                <c:pt idx="145">
                  <c:v>0.0</c:v>
                </c:pt>
                <c:pt idx="146">
                  <c:v>0.1</c:v>
                </c:pt>
                <c:pt idx="147">
                  <c:v>35.4</c:v>
                </c:pt>
                <c:pt idx="148">
                  <c:v>0.0</c:v>
                </c:pt>
                <c:pt idx="149">
                  <c:v>0.1</c:v>
                </c:pt>
                <c:pt idx="150">
                  <c:v>0.0</c:v>
                </c:pt>
                <c:pt idx="151">
                  <c:v>0.0</c:v>
                </c:pt>
                <c:pt idx="152">
                  <c:v>0.1</c:v>
                </c:pt>
                <c:pt idx="153">
                  <c:v>0.0</c:v>
                </c:pt>
                <c:pt idx="154">
                  <c:v>0.2</c:v>
                </c:pt>
                <c:pt idx="155">
                  <c:v>0.0</c:v>
                </c:pt>
                <c:pt idx="156">
                  <c:v>0.0</c:v>
                </c:pt>
                <c:pt idx="157">
                  <c:v>0.2</c:v>
                </c:pt>
                <c:pt idx="158">
                  <c:v>0.0</c:v>
                </c:pt>
                <c:pt idx="159">
                  <c:v>0.0</c:v>
                </c:pt>
                <c:pt idx="160">
                  <c:v>0.2</c:v>
                </c:pt>
                <c:pt idx="161">
                  <c:v>0.0</c:v>
                </c:pt>
                <c:pt idx="162">
                  <c:v>0.0</c:v>
                </c:pt>
                <c:pt idx="163">
                  <c:v>0.7</c:v>
                </c:pt>
                <c:pt idx="164">
                  <c:v>0.0</c:v>
                </c:pt>
                <c:pt idx="165">
                  <c:v>0.0</c:v>
                </c:pt>
                <c:pt idx="166">
                  <c:v>0.9</c:v>
                </c:pt>
                <c:pt idx="167">
                  <c:v>0.0</c:v>
                </c:pt>
                <c:pt idx="168">
                  <c:v>0.0</c:v>
                </c:pt>
                <c:pt idx="169">
                  <c:v>0.7</c:v>
                </c:pt>
                <c:pt idx="170">
                  <c:v>0.0</c:v>
                </c:pt>
                <c:pt idx="171">
                  <c:v>0.1</c:v>
                </c:pt>
                <c:pt idx="172">
                  <c:v>39.6</c:v>
                </c:pt>
                <c:pt idx="173">
                  <c:v>0.0</c:v>
                </c:pt>
                <c:pt idx="174">
                  <c:v>0.1</c:v>
                </c:pt>
                <c:pt idx="175">
                  <c:v>0.0</c:v>
                </c:pt>
                <c:pt idx="176">
                  <c:v>0.0</c:v>
                </c:pt>
                <c:pt idx="177">
                  <c:v>0.1</c:v>
                </c:pt>
                <c:pt idx="178">
                  <c:v>0.0</c:v>
                </c:pt>
                <c:pt idx="179">
                  <c:v>0.1</c:v>
                </c:pt>
                <c:pt idx="180">
                  <c:v>0.0</c:v>
                </c:pt>
                <c:pt idx="181">
                  <c:v>0.0</c:v>
                </c:pt>
                <c:pt idx="182">
                  <c:v>0.2</c:v>
                </c:pt>
                <c:pt idx="183">
                  <c:v>0.0</c:v>
                </c:pt>
                <c:pt idx="184">
                  <c:v>0.0</c:v>
                </c:pt>
                <c:pt idx="185">
                  <c:v>0.2</c:v>
                </c:pt>
                <c:pt idx="186">
                  <c:v>0.0</c:v>
                </c:pt>
                <c:pt idx="187">
                  <c:v>0.0</c:v>
                </c:pt>
                <c:pt idx="188">
                  <c:v>0.8</c:v>
                </c:pt>
                <c:pt idx="189">
                  <c:v>0.0</c:v>
                </c:pt>
                <c:pt idx="190">
                  <c:v>0.0</c:v>
                </c:pt>
                <c:pt idx="191">
                  <c:v>0.9</c:v>
                </c:pt>
                <c:pt idx="192">
                  <c:v>0.0</c:v>
                </c:pt>
                <c:pt idx="193">
                  <c:v>0.0</c:v>
                </c:pt>
                <c:pt idx="194">
                  <c:v>0.0</c:v>
                </c:pt>
                <c:pt idx="195">
                  <c:v>0.0</c:v>
                </c:pt>
                <c:pt idx="196">
                  <c:v>0.1</c:v>
                </c:pt>
                <c:pt idx="197">
                  <c:v>0.0</c:v>
                </c:pt>
                <c:pt idx="198">
                  <c:v>0.2</c:v>
                </c:pt>
                <c:pt idx="199">
                  <c:v>0.0</c:v>
                </c:pt>
                <c:pt idx="200">
                  <c:v>0.0</c:v>
                </c:pt>
                <c:pt idx="201">
                  <c:v>0.2</c:v>
                </c:pt>
                <c:pt idx="202">
                  <c:v>0.0</c:v>
                </c:pt>
                <c:pt idx="203">
                  <c:v>0.0</c:v>
                </c:pt>
                <c:pt idx="204">
                  <c:v>0.3</c:v>
                </c:pt>
                <c:pt idx="205">
                  <c:v>0.0</c:v>
                </c:pt>
                <c:pt idx="206">
                  <c:v>0.0</c:v>
                </c:pt>
                <c:pt idx="207">
                  <c:v>0.7</c:v>
                </c:pt>
                <c:pt idx="208">
                  <c:v>0.0</c:v>
                </c:pt>
                <c:pt idx="209">
                  <c:v>0.0</c:v>
                </c:pt>
                <c:pt idx="210">
                  <c:v>0.8</c:v>
                </c:pt>
                <c:pt idx="211">
                  <c:v>0.0</c:v>
                </c:pt>
                <c:pt idx="212">
                  <c:v>0.0</c:v>
                </c:pt>
                <c:pt idx="213">
                  <c:v>0.7</c:v>
                </c:pt>
                <c:pt idx="214">
                  <c:v>0.0</c:v>
                </c:pt>
                <c:pt idx="215">
                  <c:v>0.1</c:v>
                </c:pt>
                <c:pt idx="216">
                  <c:v>19.6</c:v>
                </c:pt>
                <c:pt idx="217">
                  <c:v>0.0</c:v>
                </c:pt>
                <c:pt idx="218">
                  <c:v>0.1</c:v>
                </c:pt>
                <c:pt idx="219">
                  <c:v>0.0</c:v>
                </c:pt>
                <c:pt idx="220">
                  <c:v>0.0</c:v>
                </c:pt>
                <c:pt idx="221">
                  <c:v>0.1</c:v>
                </c:pt>
                <c:pt idx="222">
                  <c:v>0.0</c:v>
                </c:pt>
                <c:pt idx="223">
                  <c:v>0.2</c:v>
                </c:pt>
                <c:pt idx="224">
                  <c:v>0.0</c:v>
                </c:pt>
                <c:pt idx="225">
                  <c:v>0.0</c:v>
                </c:pt>
                <c:pt idx="226">
                  <c:v>0.2</c:v>
                </c:pt>
                <c:pt idx="227">
                  <c:v>0.0</c:v>
                </c:pt>
                <c:pt idx="228">
                  <c:v>0.0</c:v>
                </c:pt>
                <c:pt idx="229">
                  <c:v>0.2</c:v>
                </c:pt>
                <c:pt idx="230">
                  <c:v>0.0</c:v>
                </c:pt>
                <c:pt idx="231">
                  <c:v>0.0</c:v>
                </c:pt>
                <c:pt idx="232">
                  <c:v>1.0</c:v>
                </c:pt>
                <c:pt idx="233">
                  <c:v>0.0</c:v>
                </c:pt>
                <c:pt idx="234">
                  <c:v>0.0</c:v>
                </c:pt>
                <c:pt idx="235">
                  <c:v>0.7</c:v>
                </c:pt>
                <c:pt idx="236">
                  <c:v>0.0</c:v>
                </c:pt>
                <c:pt idx="237">
                  <c:v>0.0</c:v>
                </c:pt>
                <c:pt idx="238">
                  <c:v>0.9</c:v>
                </c:pt>
                <c:pt idx="239">
                  <c:v>0.0</c:v>
                </c:pt>
                <c:pt idx="240">
                  <c:v>0.1</c:v>
                </c:pt>
                <c:pt idx="241">
                  <c:v>2.0</c:v>
                </c:pt>
                <c:pt idx="242">
                  <c:v>0.0</c:v>
                </c:pt>
                <c:pt idx="243">
                  <c:v>0.1</c:v>
                </c:pt>
                <c:pt idx="244">
                  <c:v>0.0</c:v>
                </c:pt>
                <c:pt idx="245">
                  <c:v>0.0</c:v>
                </c:pt>
                <c:pt idx="246">
                  <c:v>0.1</c:v>
                </c:pt>
                <c:pt idx="247">
                  <c:v>0.0</c:v>
                </c:pt>
                <c:pt idx="248">
                  <c:v>0.2</c:v>
                </c:pt>
                <c:pt idx="249">
                  <c:v>0.0</c:v>
                </c:pt>
                <c:pt idx="250">
                  <c:v>0.0</c:v>
                </c:pt>
                <c:pt idx="251">
                  <c:v>0.2</c:v>
                </c:pt>
                <c:pt idx="252">
                  <c:v>0.0</c:v>
                </c:pt>
                <c:pt idx="253">
                  <c:v>0.0</c:v>
                </c:pt>
                <c:pt idx="254">
                  <c:v>0.2</c:v>
                </c:pt>
                <c:pt idx="255">
                  <c:v>0.0</c:v>
                </c:pt>
                <c:pt idx="256">
                  <c:v>0.0</c:v>
                </c:pt>
                <c:pt idx="257">
                  <c:v>0.9</c:v>
                </c:pt>
                <c:pt idx="258">
                  <c:v>0.0</c:v>
                </c:pt>
                <c:pt idx="259">
                  <c:v>0.0</c:v>
                </c:pt>
                <c:pt idx="260">
                  <c:v>0.9</c:v>
                </c:pt>
                <c:pt idx="261">
                  <c:v>0.0</c:v>
                </c:pt>
                <c:pt idx="262">
                  <c:v>0.0</c:v>
                </c:pt>
                <c:pt idx="263">
                  <c:v>0.9</c:v>
                </c:pt>
                <c:pt idx="264">
                  <c:v>0.0</c:v>
                </c:pt>
                <c:pt idx="265">
                  <c:v>0.1</c:v>
                </c:pt>
                <c:pt idx="266">
                  <c:v>8.2</c:v>
                </c:pt>
                <c:pt idx="267">
                  <c:v>0.0</c:v>
                </c:pt>
                <c:pt idx="268">
                  <c:v>0.1</c:v>
                </c:pt>
                <c:pt idx="269">
                  <c:v>0.0</c:v>
                </c:pt>
                <c:pt idx="270">
                  <c:v>0.0</c:v>
                </c:pt>
                <c:pt idx="271">
                  <c:v>0.1</c:v>
                </c:pt>
                <c:pt idx="272">
                  <c:v>0.0</c:v>
                </c:pt>
                <c:pt idx="273">
                  <c:v>0.2</c:v>
                </c:pt>
                <c:pt idx="274">
                  <c:v>0.0</c:v>
                </c:pt>
                <c:pt idx="275">
                  <c:v>0.0</c:v>
                </c:pt>
                <c:pt idx="276">
                  <c:v>0.2</c:v>
                </c:pt>
                <c:pt idx="277">
                  <c:v>0.0</c:v>
                </c:pt>
                <c:pt idx="278">
                  <c:v>0.0</c:v>
                </c:pt>
                <c:pt idx="279">
                  <c:v>0.2</c:v>
                </c:pt>
                <c:pt idx="280">
                  <c:v>0.0</c:v>
                </c:pt>
                <c:pt idx="281">
                  <c:v>0.0</c:v>
                </c:pt>
                <c:pt idx="282">
                  <c:v>0.9</c:v>
                </c:pt>
                <c:pt idx="283">
                  <c:v>0.0</c:v>
                </c:pt>
                <c:pt idx="284">
                  <c:v>0.0</c:v>
                </c:pt>
                <c:pt idx="285">
                  <c:v>0.8</c:v>
                </c:pt>
                <c:pt idx="286">
                  <c:v>0.0</c:v>
                </c:pt>
                <c:pt idx="287">
                  <c:v>0.0</c:v>
                </c:pt>
                <c:pt idx="288">
                  <c:v>1.0</c:v>
                </c:pt>
                <c:pt idx="289">
                  <c:v>0.0</c:v>
                </c:pt>
                <c:pt idx="290">
                  <c:v>0.1</c:v>
                </c:pt>
                <c:pt idx="291">
                  <c:v>0.0</c:v>
                </c:pt>
                <c:pt idx="292">
                  <c:v>0.2</c:v>
                </c:pt>
                <c:pt idx="293">
                  <c:v>0.0</c:v>
                </c:pt>
                <c:pt idx="294">
                  <c:v>0.0</c:v>
                </c:pt>
                <c:pt idx="295">
                  <c:v>0.2</c:v>
                </c:pt>
                <c:pt idx="296">
                  <c:v>0.0</c:v>
                </c:pt>
                <c:pt idx="297">
                  <c:v>0.0</c:v>
                </c:pt>
                <c:pt idx="298">
                  <c:v>0.2</c:v>
                </c:pt>
                <c:pt idx="299">
                  <c:v>0.0</c:v>
                </c:pt>
                <c:pt idx="300">
                  <c:v>0.0</c:v>
                </c:pt>
                <c:pt idx="301">
                  <c:v>0.9</c:v>
                </c:pt>
                <c:pt idx="302">
                  <c:v>0.0</c:v>
                </c:pt>
                <c:pt idx="303">
                  <c:v>0.0</c:v>
                </c:pt>
                <c:pt idx="304">
                  <c:v>0.7</c:v>
                </c:pt>
                <c:pt idx="305">
                  <c:v>0.0</c:v>
                </c:pt>
                <c:pt idx="306">
                  <c:v>0.0</c:v>
                </c:pt>
                <c:pt idx="307">
                  <c:v>0.9</c:v>
                </c:pt>
                <c:pt idx="308">
                  <c:v>0.0</c:v>
                </c:pt>
                <c:pt idx="309">
                  <c:v>0.1</c:v>
                </c:pt>
                <c:pt idx="310">
                  <c:v>0.0</c:v>
                </c:pt>
                <c:pt idx="311">
                  <c:v>0.0</c:v>
                </c:pt>
                <c:pt idx="312">
                  <c:v>0.1</c:v>
                </c:pt>
                <c:pt idx="313">
                  <c:v>0.0</c:v>
                </c:pt>
                <c:pt idx="314">
                  <c:v>0.1</c:v>
                </c:pt>
                <c:pt idx="315">
                  <c:v>0.0</c:v>
                </c:pt>
                <c:pt idx="316">
                  <c:v>0.0</c:v>
                </c:pt>
                <c:pt idx="317">
                  <c:v>0.2</c:v>
                </c:pt>
                <c:pt idx="318">
                  <c:v>0.0</c:v>
                </c:pt>
                <c:pt idx="319">
                  <c:v>0.0</c:v>
                </c:pt>
                <c:pt idx="320">
                  <c:v>0.4</c:v>
                </c:pt>
                <c:pt idx="321">
                  <c:v>0.0</c:v>
                </c:pt>
                <c:pt idx="322">
                  <c:v>0.0</c:v>
                </c:pt>
                <c:pt idx="323">
                  <c:v>0.8</c:v>
                </c:pt>
                <c:pt idx="324">
                  <c:v>0.0</c:v>
                </c:pt>
                <c:pt idx="325">
                  <c:v>0.0</c:v>
                </c:pt>
                <c:pt idx="326">
                  <c:v>0.9</c:v>
                </c:pt>
                <c:pt idx="327">
                  <c:v>0.0</c:v>
                </c:pt>
                <c:pt idx="328">
                  <c:v>0.0</c:v>
                </c:pt>
                <c:pt idx="329">
                  <c:v>0.8</c:v>
                </c:pt>
                <c:pt idx="330">
                  <c:v>0.0</c:v>
                </c:pt>
                <c:pt idx="331">
                  <c:v>0.1</c:v>
                </c:pt>
                <c:pt idx="332">
                  <c:v>34.6</c:v>
                </c:pt>
                <c:pt idx="333">
                  <c:v>0.0</c:v>
                </c:pt>
                <c:pt idx="334">
                  <c:v>0.1</c:v>
                </c:pt>
                <c:pt idx="335">
                  <c:v>0.0</c:v>
                </c:pt>
                <c:pt idx="336">
                  <c:v>0.0</c:v>
                </c:pt>
                <c:pt idx="337">
                  <c:v>0.1</c:v>
                </c:pt>
                <c:pt idx="338">
                  <c:v>0.0</c:v>
                </c:pt>
                <c:pt idx="339">
                  <c:v>0.2</c:v>
                </c:pt>
                <c:pt idx="340">
                  <c:v>0.0</c:v>
                </c:pt>
                <c:pt idx="341">
                  <c:v>0.0</c:v>
                </c:pt>
                <c:pt idx="342">
                  <c:v>0.2</c:v>
                </c:pt>
                <c:pt idx="343">
                  <c:v>0.0</c:v>
                </c:pt>
                <c:pt idx="344">
                  <c:v>0.0</c:v>
                </c:pt>
                <c:pt idx="345">
                  <c:v>0.2</c:v>
                </c:pt>
                <c:pt idx="346">
                  <c:v>0.0</c:v>
                </c:pt>
                <c:pt idx="347">
                  <c:v>0.0</c:v>
                </c:pt>
                <c:pt idx="348">
                  <c:v>0.7</c:v>
                </c:pt>
                <c:pt idx="349">
                  <c:v>0.0</c:v>
                </c:pt>
                <c:pt idx="350">
                  <c:v>0.0</c:v>
                </c:pt>
                <c:pt idx="351">
                  <c:v>0.8</c:v>
                </c:pt>
                <c:pt idx="352">
                  <c:v>0.0</c:v>
                </c:pt>
                <c:pt idx="353">
                  <c:v>0.0</c:v>
                </c:pt>
                <c:pt idx="354">
                  <c:v>1.0</c:v>
                </c:pt>
                <c:pt idx="355">
                  <c:v>0.0</c:v>
                </c:pt>
                <c:pt idx="356">
                  <c:v>0.1</c:v>
                </c:pt>
                <c:pt idx="357">
                  <c:v>34.2</c:v>
                </c:pt>
                <c:pt idx="358">
                  <c:v>0.0</c:v>
                </c:pt>
                <c:pt idx="359">
                  <c:v>0.1</c:v>
                </c:pt>
                <c:pt idx="360">
                  <c:v>0.0</c:v>
                </c:pt>
                <c:pt idx="361">
                  <c:v>0.0</c:v>
                </c:pt>
                <c:pt idx="362">
                  <c:v>0.1</c:v>
                </c:pt>
                <c:pt idx="363">
                  <c:v>0.0</c:v>
                </c:pt>
                <c:pt idx="364">
                  <c:v>0.2</c:v>
                </c:pt>
                <c:pt idx="365">
                  <c:v>0.0</c:v>
                </c:pt>
                <c:pt idx="366">
                  <c:v>0.0</c:v>
                </c:pt>
                <c:pt idx="367">
                  <c:v>0.2</c:v>
                </c:pt>
                <c:pt idx="368">
                  <c:v>0.0</c:v>
                </c:pt>
                <c:pt idx="369">
                  <c:v>0.0</c:v>
                </c:pt>
                <c:pt idx="370">
                  <c:v>0.2</c:v>
                </c:pt>
                <c:pt idx="371">
                  <c:v>0.0</c:v>
                </c:pt>
                <c:pt idx="372">
                  <c:v>0.0</c:v>
                </c:pt>
                <c:pt idx="373">
                  <c:v>0.9</c:v>
                </c:pt>
                <c:pt idx="374">
                  <c:v>0.0</c:v>
                </c:pt>
                <c:pt idx="375">
                  <c:v>0.0</c:v>
                </c:pt>
                <c:pt idx="376">
                  <c:v>0.7</c:v>
                </c:pt>
                <c:pt idx="377">
                  <c:v>0.0</c:v>
                </c:pt>
                <c:pt idx="378">
                  <c:v>0.0</c:v>
                </c:pt>
                <c:pt idx="379">
                  <c:v>0.7</c:v>
                </c:pt>
                <c:pt idx="380">
                  <c:v>0.0</c:v>
                </c:pt>
                <c:pt idx="381">
                  <c:v>0.1</c:v>
                </c:pt>
                <c:pt idx="382">
                  <c:v>5.8</c:v>
                </c:pt>
                <c:pt idx="383">
                  <c:v>0.0</c:v>
                </c:pt>
                <c:pt idx="384">
                  <c:v>0.1</c:v>
                </c:pt>
                <c:pt idx="385">
                  <c:v>0.0</c:v>
                </c:pt>
                <c:pt idx="386">
                  <c:v>0.0</c:v>
                </c:pt>
                <c:pt idx="387">
                  <c:v>0.0</c:v>
                </c:pt>
                <c:pt idx="388">
                  <c:v>0.0</c:v>
                </c:pt>
                <c:pt idx="389">
                  <c:v>0.2</c:v>
                </c:pt>
                <c:pt idx="390">
                  <c:v>0.0</c:v>
                </c:pt>
                <c:pt idx="391">
                  <c:v>0.0</c:v>
                </c:pt>
                <c:pt idx="392">
                  <c:v>0.2</c:v>
                </c:pt>
                <c:pt idx="393">
                  <c:v>0.0</c:v>
                </c:pt>
                <c:pt idx="394">
                  <c:v>0.0</c:v>
                </c:pt>
                <c:pt idx="395">
                  <c:v>0.3</c:v>
                </c:pt>
                <c:pt idx="396">
                  <c:v>0.0</c:v>
                </c:pt>
                <c:pt idx="397">
                  <c:v>0.0</c:v>
                </c:pt>
                <c:pt idx="398">
                  <c:v>1.0</c:v>
                </c:pt>
                <c:pt idx="399">
                  <c:v>0.0</c:v>
                </c:pt>
                <c:pt idx="400">
                  <c:v>0.0</c:v>
                </c:pt>
                <c:pt idx="401">
                  <c:v>0.7</c:v>
                </c:pt>
                <c:pt idx="402">
                  <c:v>0.0</c:v>
                </c:pt>
                <c:pt idx="403">
                  <c:v>0.1</c:v>
                </c:pt>
                <c:pt idx="404">
                  <c:v>40.4</c:v>
                </c:pt>
                <c:pt idx="405">
                  <c:v>0.0</c:v>
                </c:pt>
                <c:pt idx="406">
                  <c:v>0.1</c:v>
                </c:pt>
                <c:pt idx="407">
                  <c:v>0.0</c:v>
                </c:pt>
                <c:pt idx="408">
                  <c:v>0.0</c:v>
                </c:pt>
                <c:pt idx="409">
                  <c:v>0.1</c:v>
                </c:pt>
                <c:pt idx="410">
                  <c:v>0.0</c:v>
                </c:pt>
                <c:pt idx="411">
                  <c:v>0.1</c:v>
                </c:pt>
                <c:pt idx="412">
                  <c:v>0.0</c:v>
                </c:pt>
                <c:pt idx="413">
                  <c:v>0.0</c:v>
                </c:pt>
                <c:pt idx="414">
                  <c:v>0.2</c:v>
                </c:pt>
                <c:pt idx="415">
                  <c:v>0.0</c:v>
                </c:pt>
                <c:pt idx="416">
                  <c:v>0.0</c:v>
                </c:pt>
                <c:pt idx="417">
                  <c:v>0.2</c:v>
                </c:pt>
                <c:pt idx="418">
                  <c:v>0.0</c:v>
                </c:pt>
                <c:pt idx="419">
                  <c:v>0.0</c:v>
                </c:pt>
                <c:pt idx="420">
                  <c:v>0.7</c:v>
                </c:pt>
                <c:pt idx="421">
                  <c:v>0.0</c:v>
                </c:pt>
                <c:pt idx="422">
                  <c:v>0.0</c:v>
                </c:pt>
                <c:pt idx="423">
                  <c:v>1.1</c:v>
                </c:pt>
                <c:pt idx="424">
                  <c:v>0.0</c:v>
                </c:pt>
                <c:pt idx="425">
                  <c:v>0.0</c:v>
                </c:pt>
                <c:pt idx="426">
                  <c:v>0.0</c:v>
                </c:pt>
                <c:pt idx="427">
                  <c:v>0.0</c:v>
                </c:pt>
                <c:pt idx="428">
                  <c:v>0.1</c:v>
                </c:pt>
                <c:pt idx="429">
                  <c:v>0.0</c:v>
                </c:pt>
                <c:pt idx="430">
                  <c:v>0.2</c:v>
                </c:pt>
                <c:pt idx="431">
                  <c:v>0.0</c:v>
                </c:pt>
                <c:pt idx="432">
                  <c:v>0.0</c:v>
                </c:pt>
                <c:pt idx="433">
                  <c:v>0.2</c:v>
                </c:pt>
                <c:pt idx="434">
                  <c:v>0.0</c:v>
                </c:pt>
                <c:pt idx="435">
                  <c:v>0.0</c:v>
                </c:pt>
                <c:pt idx="436">
                  <c:v>0.2</c:v>
                </c:pt>
                <c:pt idx="437">
                  <c:v>0.0</c:v>
                </c:pt>
                <c:pt idx="438">
                  <c:v>0.0</c:v>
                </c:pt>
                <c:pt idx="439">
                  <c:v>1.0</c:v>
                </c:pt>
                <c:pt idx="440">
                  <c:v>0.0</c:v>
                </c:pt>
                <c:pt idx="441">
                  <c:v>0.0</c:v>
                </c:pt>
                <c:pt idx="442">
                  <c:v>0.8</c:v>
                </c:pt>
                <c:pt idx="443">
                  <c:v>0.0</c:v>
                </c:pt>
                <c:pt idx="444">
                  <c:v>0.0</c:v>
                </c:pt>
                <c:pt idx="445">
                  <c:v>0.7</c:v>
                </c:pt>
                <c:pt idx="446">
                  <c:v>0.0</c:v>
                </c:pt>
                <c:pt idx="447">
                  <c:v>0.1</c:v>
                </c:pt>
                <c:pt idx="448">
                  <c:v>13.6</c:v>
                </c:pt>
                <c:pt idx="449">
                  <c:v>0.0</c:v>
                </c:pt>
                <c:pt idx="450">
                  <c:v>0.1</c:v>
                </c:pt>
                <c:pt idx="451">
                  <c:v>0.0</c:v>
                </c:pt>
                <c:pt idx="452">
                  <c:v>0.2</c:v>
                </c:pt>
                <c:pt idx="453">
                  <c:v>0.0</c:v>
                </c:pt>
                <c:pt idx="454">
                  <c:v>0.0</c:v>
                </c:pt>
                <c:pt idx="455">
                  <c:v>0.2</c:v>
                </c:pt>
                <c:pt idx="456">
                  <c:v>0.0</c:v>
                </c:pt>
                <c:pt idx="457">
                  <c:v>0.0</c:v>
                </c:pt>
                <c:pt idx="458">
                  <c:v>0.2</c:v>
                </c:pt>
                <c:pt idx="459">
                  <c:v>0.0</c:v>
                </c:pt>
                <c:pt idx="460">
                  <c:v>0.0</c:v>
                </c:pt>
                <c:pt idx="461">
                  <c:v>0.8</c:v>
                </c:pt>
                <c:pt idx="462">
                  <c:v>0.0</c:v>
                </c:pt>
                <c:pt idx="463">
                  <c:v>0.0</c:v>
                </c:pt>
                <c:pt idx="464">
                  <c:v>0.7</c:v>
                </c:pt>
                <c:pt idx="465">
                  <c:v>0.0</c:v>
                </c:pt>
                <c:pt idx="466">
                  <c:v>0.0</c:v>
                </c:pt>
                <c:pt idx="467">
                  <c:v>1.0</c:v>
                </c:pt>
                <c:pt idx="468">
                  <c:v>0.0</c:v>
                </c:pt>
                <c:pt idx="469">
                  <c:v>0.1</c:v>
                </c:pt>
                <c:pt idx="470">
                  <c:v>46.0</c:v>
                </c:pt>
                <c:pt idx="471">
                  <c:v>0.0</c:v>
                </c:pt>
                <c:pt idx="472">
                  <c:v>0.1</c:v>
                </c:pt>
                <c:pt idx="473">
                  <c:v>0.0</c:v>
                </c:pt>
                <c:pt idx="474">
                  <c:v>0.2</c:v>
                </c:pt>
                <c:pt idx="475">
                  <c:v>0.0</c:v>
                </c:pt>
                <c:pt idx="476">
                  <c:v>0.0</c:v>
                </c:pt>
                <c:pt idx="477">
                  <c:v>0.2</c:v>
                </c:pt>
                <c:pt idx="478">
                  <c:v>0.0</c:v>
                </c:pt>
                <c:pt idx="479">
                  <c:v>0.0</c:v>
                </c:pt>
                <c:pt idx="480">
                  <c:v>0.2</c:v>
                </c:pt>
                <c:pt idx="481">
                  <c:v>0.0</c:v>
                </c:pt>
                <c:pt idx="482">
                  <c:v>0.0</c:v>
                </c:pt>
                <c:pt idx="483">
                  <c:v>1.0</c:v>
                </c:pt>
                <c:pt idx="484">
                  <c:v>0.0</c:v>
                </c:pt>
                <c:pt idx="485">
                  <c:v>0.0</c:v>
                </c:pt>
                <c:pt idx="486">
                  <c:v>0.8</c:v>
                </c:pt>
                <c:pt idx="487">
                  <c:v>0.0</c:v>
                </c:pt>
                <c:pt idx="488">
                  <c:v>0.0</c:v>
                </c:pt>
                <c:pt idx="489">
                  <c:v>0.6</c:v>
                </c:pt>
                <c:pt idx="490">
                  <c:v>0.0</c:v>
                </c:pt>
                <c:pt idx="491">
                  <c:v>0.1</c:v>
                </c:pt>
                <c:pt idx="492">
                  <c:v>0.0</c:v>
                </c:pt>
                <c:pt idx="493">
                  <c:v>0.0</c:v>
                </c:pt>
                <c:pt idx="494">
                  <c:v>0.1</c:v>
                </c:pt>
                <c:pt idx="495">
                  <c:v>0.0</c:v>
                </c:pt>
                <c:pt idx="496">
                  <c:v>0.2</c:v>
                </c:pt>
                <c:pt idx="497">
                  <c:v>0.0</c:v>
                </c:pt>
                <c:pt idx="498">
                  <c:v>0.0</c:v>
                </c:pt>
                <c:pt idx="499">
                  <c:v>0.2</c:v>
                </c:pt>
                <c:pt idx="500">
                  <c:v>0.0</c:v>
                </c:pt>
                <c:pt idx="501">
                  <c:v>0.0</c:v>
                </c:pt>
                <c:pt idx="502">
                  <c:v>0.2</c:v>
                </c:pt>
                <c:pt idx="503">
                  <c:v>0.0</c:v>
                </c:pt>
                <c:pt idx="504">
                  <c:v>0.0</c:v>
                </c:pt>
                <c:pt idx="505">
                  <c:v>0.8</c:v>
                </c:pt>
                <c:pt idx="506">
                  <c:v>0.0</c:v>
                </c:pt>
                <c:pt idx="507">
                  <c:v>0.1</c:v>
                </c:pt>
                <c:pt idx="508">
                  <c:v>30.0</c:v>
                </c:pt>
                <c:pt idx="509">
                  <c:v>0.0</c:v>
                </c:pt>
                <c:pt idx="510">
                  <c:v>0.1</c:v>
                </c:pt>
                <c:pt idx="511">
                  <c:v>0.0</c:v>
                </c:pt>
                <c:pt idx="512">
                  <c:v>0.0</c:v>
                </c:pt>
                <c:pt idx="513">
                  <c:v>0.1</c:v>
                </c:pt>
                <c:pt idx="514">
                  <c:v>0.0</c:v>
                </c:pt>
                <c:pt idx="515">
                  <c:v>0.2</c:v>
                </c:pt>
                <c:pt idx="516">
                  <c:v>0.0</c:v>
                </c:pt>
                <c:pt idx="517">
                  <c:v>0.0</c:v>
                </c:pt>
                <c:pt idx="518">
                  <c:v>0.2</c:v>
                </c:pt>
                <c:pt idx="519">
                  <c:v>0.0</c:v>
                </c:pt>
                <c:pt idx="520">
                  <c:v>0.0</c:v>
                </c:pt>
                <c:pt idx="521">
                  <c:v>0.2</c:v>
                </c:pt>
                <c:pt idx="522">
                  <c:v>0.0</c:v>
                </c:pt>
                <c:pt idx="523">
                  <c:v>0.0</c:v>
                </c:pt>
                <c:pt idx="524">
                  <c:v>0.7</c:v>
                </c:pt>
                <c:pt idx="525">
                  <c:v>0.0</c:v>
                </c:pt>
                <c:pt idx="526">
                  <c:v>0.0</c:v>
                </c:pt>
                <c:pt idx="527">
                  <c:v>0.8</c:v>
                </c:pt>
                <c:pt idx="528">
                  <c:v>0.0</c:v>
                </c:pt>
                <c:pt idx="529">
                  <c:v>0.0</c:v>
                </c:pt>
                <c:pt idx="530">
                  <c:v>45.2</c:v>
                </c:pt>
                <c:pt idx="531">
                  <c:v>0.0</c:v>
                </c:pt>
                <c:pt idx="532">
                  <c:v>0.1</c:v>
                </c:pt>
                <c:pt idx="533">
                  <c:v>0.0</c:v>
                </c:pt>
                <c:pt idx="534">
                  <c:v>0.0</c:v>
                </c:pt>
                <c:pt idx="535">
                  <c:v>0.1</c:v>
                </c:pt>
                <c:pt idx="536">
                  <c:v>0.0</c:v>
                </c:pt>
                <c:pt idx="537">
                  <c:v>0.2</c:v>
                </c:pt>
                <c:pt idx="538">
                  <c:v>0.0</c:v>
                </c:pt>
                <c:pt idx="539">
                  <c:v>0.0</c:v>
                </c:pt>
                <c:pt idx="540">
                  <c:v>0.2</c:v>
                </c:pt>
                <c:pt idx="541">
                  <c:v>0.0</c:v>
                </c:pt>
                <c:pt idx="542">
                  <c:v>0.0</c:v>
                </c:pt>
                <c:pt idx="543">
                  <c:v>0.2</c:v>
                </c:pt>
                <c:pt idx="544">
                  <c:v>0.0</c:v>
                </c:pt>
                <c:pt idx="545">
                  <c:v>0.0</c:v>
                </c:pt>
                <c:pt idx="546">
                  <c:v>0.7</c:v>
                </c:pt>
                <c:pt idx="547">
                  <c:v>0.0</c:v>
                </c:pt>
                <c:pt idx="548">
                  <c:v>0.0</c:v>
                </c:pt>
                <c:pt idx="549">
                  <c:v>0.7</c:v>
                </c:pt>
                <c:pt idx="550">
                  <c:v>0.0</c:v>
                </c:pt>
                <c:pt idx="551">
                  <c:v>0.0</c:v>
                </c:pt>
                <c:pt idx="552">
                  <c:v>0.8</c:v>
                </c:pt>
                <c:pt idx="553">
                  <c:v>0.0</c:v>
                </c:pt>
                <c:pt idx="554">
                  <c:v>0.1</c:v>
                </c:pt>
                <c:pt idx="555">
                  <c:v>0.0</c:v>
                </c:pt>
                <c:pt idx="556">
                  <c:v>0.2</c:v>
                </c:pt>
                <c:pt idx="557">
                  <c:v>0.0</c:v>
                </c:pt>
                <c:pt idx="558">
                  <c:v>0.0</c:v>
                </c:pt>
                <c:pt idx="559">
                  <c:v>0.2</c:v>
                </c:pt>
                <c:pt idx="560">
                  <c:v>0.0</c:v>
                </c:pt>
                <c:pt idx="561">
                  <c:v>0.0</c:v>
                </c:pt>
                <c:pt idx="562">
                  <c:v>0.2</c:v>
                </c:pt>
                <c:pt idx="563">
                  <c:v>0.0</c:v>
                </c:pt>
                <c:pt idx="564">
                  <c:v>0.0</c:v>
                </c:pt>
                <c:pt idx="565">
                  <c:v>0.7</c:v>
                </c:pt>
                <c:pt idx="566">
                  <c:v>0.0</c:v>
                </c:pt>
                <c:pt idx="567">
                  <c:v>0.0</c:v>
                </c:pt>
                <c:pt idx="568">
                  <c:v>0.8</c:v>
                </c:pt>
                <c:pt idx="569">
                  <c:v>0.0</c:v>
                </c:pt>
                <c:pt idx="570">
                  <c:v>0.0</c:v>
                </c:pt>
                <c:pt idx="571">
                  <c:v>1.1</c:v>
                </c:pt>
                <c:pt idx="572">
                  <c:v>0.0</c:v>
                </c:pt>
                <c:pt idx="573">
                  <c:v>0.1</c:v>
                </c:pt>
                <c:pt idx="574">
                  <c:v>1.0</c:v>
                </c:pt>
                <c:pt idx="575">
                  <c:v>0.0</c:v>
                </c:pt>
                <c:pt idx="576">
                  <c:v>0.1</c:v>
                </c:pt>
                <c:pt idx="577">
                  <c:v>0.0</c:v>
                </c:pt>
                <c:pt idx="578">
                  <c:v>0.0</c:v>
                </c:pt>
                <c:pt idx="579">
                  <c:v>0.0</c:v>
                </c:pt>
                <c:pt idx="580">
                  <c:v>0.0</c:v>
                </c:pt>
                <c:pt idx="581">
                  <c:v>0.2</c:v>
                </c:pt>
                <c:pt idx="582">
                  <c:v>0.0</c:v>
                </c:pt>
                <c:pt idx="583">
                  <c:v>0.0</c:v>
                </c:pt>
                <c:pt idx="584">
                  <c:v>0.8</c:v>
                </c:pt>
                <c:pt idx="585">
                  <c:v>0.0</c:v>
                </c:pt>
                <c:pt idx="586">
                  <c:v>0.0</c:v>
                </c:pt>
                <c:pt idx="587">
                  <c:v>0.0</c:v>
                </c:pt>
                <c:pt idx="588">
                  <c:v>0.0</c:v>
                </c:pt>
                <c:pt idx="589">
                  <c:v>0.1</c:v>
                </c:pt>
                <c:pt idx="590">
                  <c:v>0.0</c:v>
                </c:pt>
                <c:pt idx="591">
                  <c:v>0.2</c:v>
                </c:pt>
                <c:pt idx="592">
                  <c:v>0.0</c:v>
                </c:pt>
                <c:pt idx="593">
                  <c:v>0.0</c:v>
                </c:pt>
                <c:pt idx="594">
                  <c:v>0.2</c:v>
                </c:pt>
                <c:pt idx="595">
                  <c:v>0.0</c:v>
                </c:pt>
                <c:pt idx="596">
                  <c:v>0.0</c:v>
                </c:pt>
                <c:pt idx="597">
                  <c:v>1.0</c:v>
                </c:pt>
                <c:pt idx="598">
                  <c:v>0.0</c:v>
                </c:pt>
                <c:pt idx="599">
                  <c:v>0.0</c:v>
                </c:pt>
                <c:pt idx="600">
                  <c:v>0.6</c:v>
                </c:pt>
                <c:pt idx="601">
                  <c:v>0.0</c:v>
                </c:pt>
                <c:pt idx="602">
                  <c:v>0.1</c:v>
                </c:pt>
                <c:pt idx="603">
                  <c:v>0.0</c:v>
                </c:pt>
                <c:pt idx="604">
                  <c:v>0.0</c:v>
                </c:pt>
                <c:pt idx="605">
                  <c:v>0.1</c:v>
                </c:pt>
                <c:pt idx="606">
                  <c:v>0.0</c:v>
                </c:pt>
                <c:pt idx="607">
                  <c:v>0.2</c:v>
                </c:pt>
                <c:pt idx="608">
                  <c:v>0.0</c:v>
                </c:pt>
                <c:pt idx="609">
                  <c:v>0.0</c:v>
                </c:pt>
                <c:pt idx="610">
                  <c:v>0.2</c:v>
                </c:pt>
                <c:pt idx="611">
                  <c:v>0.0</c:v>
                </c:pt>
                <c:pt idx="612">
                  <c:v>0.0</c:v>
                </c:pt>
                <c:pt idx="613">
                  <c:v>0.2</c:v>
                </c:pt>
                <c:pt idx="614">
                  <c:v>0.0</c:v>
                </c:pt>
                <c:pt idx="615">
                  <c:v>0.0</c:v>
                </c:pt>
                <c:pt idx="616">
                  <c:v>1.0</c:v>
                </c:pt>
                <c:pt idx="617">
                  <c:v>0.0</c:v>
                </c:pt>
                <c:pt idx="618">
                  <c:v>0.0</c:v>
                </c:pt>
                <c:pt idx="619">
                  <c:v>0.7</c:v>
                </c:pt>
                <c:pt idx="620">
                  <c:v>0.0</c:v>
                </c:pt>
                <c:pt idx="621">
                  <c:v>0.0</c:v>
                </c:pt>
                <c:pt idx="622">
                  <c:v>0.7</c:v>
                </c:pt>
                <c:pt idx="623">
                  <c:v>0.0</c:v>
                </c:pt>
                <c:pt idx="624">
                  <c:v>0.1</c:v>
                </c:pt>
                <c:pt idx="625">
                  <c:v>0.0</c:v>
                </c:pt>
                <c:pt idx="626">
                  <c:v>0.0</c:v>
                </c:pt>
                <c:pt idx="627">
                  <c:v>0.0</c:v>
                </c:pt>
                <c:pt idx="628">
                  <c:v>0.0</c:v>
                </c:pt>
                <c:pt idx="629">
                  <c:v>0.2</c:v>
                </c:pt>
                <c:pt idx="630">
                  <c:v>0.0</c:v>
                </c:pt>
                <c:pt idx="631">
                  <c:v>0.0</c:v>
                </c:pt>
                <c:pt idx="632">
                  <c:v>0.2</c:v>
                </c:pt>
                <c:pt idx="633">
                  <c:v>0.0</c:v>
                </c:pt>
                <c:pt idx="634">
                  <c:v>0.0</c:v>
                </c:pt>
                <c:pt idx="635">
                  <c:v>1.1</c:v>
                </c:pt>
                <c:pt idx="636">
                  <c:v>0.0</c:v>
                </c:pt>
                <c:pt idx="637">
                  <c:v>0.0</c:v>
                </c:pt>
                <c:pt idx="638">
                  <c:v>0.8</c:v>
                </c:pt>
                <c:pt idx="639">
                  <c:v>0.0</c:v>
                </c:pt>
                <c:pt idx="640">
                  <c:v>0.0</c:v>
                </c:pt>
                <c:pt idx="641">
                  <c:v>0.7</c:v>
                </c:pt>
                <c:pt idx="642">
                  <c:v>0.0</c:v>
                </c:pt>
                <c:pt idx="643">
                  <c:v>0.1</c:v>
                </c:pt>
                <c:pt idx="644">
                  <c:v>0.2</c:v>
                </c:pt>
                <c:pt idx="645">
                  <c:v>0.0</c:v>
                </c:pt>
                <c:pt idx="646">
                  <c:v>0.1</c:v>
                </c:pt>
                <c:pt idx="647">
                  <c:v>0.0</c:v>
                </c:pt>
                <c:pt idx="648">
                  <c:v>0.2</c:v>
                </c:pt>
                <c:pt idx="649">
                  <c:v>0.0</c:v>
                </c:pt>
                <c:pt idx="650">
                  <c:v>0.0</c:v>
                </c:pt>
                <c:pt idx="651">
                  <c:v>0.2</c:v>
                </c:pt>
                <c:pt idx="652">
                  <c:v>0.0</c:v>
                </c:pt>
                <c:pt idx="653">
                  <c:v>0.0</c:v>
                </c:pt>
                <c:pt idx="654">
                  <c:v>0.2</c:v>
                </c:pt>
                <c:pt idx="655">
                  <c:v>0.0</c:v>
                </c:pt>
                <c:pt idx="656">
                  <c:v>0.0</c:v>
                </c:pt>
                <c:pt idx="657">
                  <c:v>0.7</c:v>
                </c:pt>
                <c:pt idx="658">
                  <c:v>0.0</c:v>
                </c:pt>
                <c:pt idx="659">
                  <c:v>0.1</c:v>
                </c:pt>
                <c:pt idx="660">
                  <c:v>16.6</c:v>
                </c:pt>
                <c:pt idx="661">
                  <c:v>0.0</c:v>
                </c:pt>
                <c:pt idx="662">
                  <c:v>0.1</c:v>
                </c:pt>
                <c:pt idx="663">
                  <c:v>0.0</c:v>
                </c:pt>
                <c:pt idx="664">
                  <c:v>0.0</c:v>
                </c:pt>
                <c:pt idx="665">
                  <c:v>0.1</c:v>
                </c:pt>
                <c:pt idx="666">
                  <c:v>0.0</c:v>
                </c:pt>
                <c:pt idx="667">
                  <c:v>0.2</c:v>
                </c:pt>
                <c:pt idx="668">
                  <c:v>0.0</c:v>
                </c:pt>
                <c:pt idx="669">
                  <c:v>0.0</c:v>
                </c:pt>
                <c:pt idx="670">
                  <c:v>0.2</c:v>
                </c:pt>
                <c:pt idx="671">
                  <c:v>0.0</c:v>
                </c:pt>
                <c:pt idx="672">
                  <c:v>0.0</c:v>
                </c:pt>
                <c:pt idx="673">
                  <c:v>0.5</c:v>
                </c:pt>
                <c:pt idx="674">
                  <c:v>0.0</c:v>
                </c:pt>
                <c:pt idx="675">
                  <c:v>0.0</c:v>
                </c:pt>
                <c:pt idx="676">
                  <c:v>0.7</c:v>
                </c:pt>
                <c:pt idx="677">
                  <c:v>0.0</c:v>
                </c:pt>
                <c:pt idx="678">
                  <c:v>0.0</c:v>
                </c:pt>
                <c:pt idx="679">
                  <c:v>0.7</c:v>
                </c:pt>
                <c:pt idx="680">
                  <c:v>0.0</c:v>
                </c:pt>
                <c:pt idx="681">
                  <c:v>0.1</c:v>
                </c:pt>
                <c:pt idx="682">
                  <c:v>36.2</c:v>
                </c:pt>
                <c:pt idx="683">
                  <c:v>0.0</c:v>
                </c:pt>
                <c:pt idx="684">
                  <c:v>0.1</c:v>
                </c:pt>
                <c:pt idx="685">
                  <c:v>0.0</c:v>
                </c:pt>
                <c:pt idx="686">
                  <c:v>0.0</c:v>
                </c:pt>
                <c:pt idx="687">
                  <c:v>0.1</c:v>
                </c:pt>
                <c:pt idx="688">
                  <c:v>0.0</c:v>
                </c:pt>
                <c:pt idx="689">
                  <c:v>0.2</c:v>
                </c:pt>
                <c:pt idx="690">
                  <c:v>0.0</c:v>
                </c:pt>
                <c:pt idx="691">
                  <c:v>0.0</c:v>
                </c:pt>
                <c:pt idx="692">
                  <c:v>0.6</c:v>
                </c:pt>
                <c:pt idx="693">
                  <c:v>0.0</c:v>
                </c:pt>
                <c:pt idx="694">
                  <c:v>0.0</c:v>
                </c:pt>
                <c:pt idx="695">
                  <c:v>0.2</c:v>
                </c:pt>
                <c:pt idx="696">
                  <c:v>0.0</c:v>
                </c:pt>
                <c:pt idx="697">
                  <c:v>0.0</c:v>
                </c:pt>
                <c:pt idx="698">
                  <c:v>0.7</c:v>
                </c:pt>
                <c:pt idx="699">
                  <c:v>0.0</c:v>
                </c:pt>
                <c:pt idx="700">
                  <c:v>0.0</c:v>
                </c:pt>
                <c:pt idx="701">
                  <c:v>1.0</c:v>
                </c:pt>
                <c:pt idx="702">
                  <c:v>0.0</c:v>
                </c:pt>
                <c:pt idx="703">
                  <c:v>0.0</c:v>
                </c:pt>
                <c:pt idx="704">
                  <c:v>36.8</c:v>
                </c:pt>
                <c:pt idx="705">
                  <c:v>0.0</c:v>
                </c:pt>
                <c:pt idx="706">
                  <c:v>0.1</c:v>
                </c:pt>
                <c:pt idx="707">
                  <c:v>0.0</c:v>
                </c:pt>
                <c:pt idx="708">
                  <c:v>0.0</c:v>
                </c:pt>
                <c:pt idx="709">
                  <c:v>0.1</c:v>
                </c:pt>
                <c:pt idx="710">
                  <c:v>0.0</c:v>
                </c:pt>
                <c:pt idx="711">
                  <c:v>0.0</c:v>
                </c:pt>
                <c:pt idx="712">
                  <c:v>0.0</c:v>
                </c:pt>
                <c:pt idx="713">
                  <c:v>0.0</c:v>
                </c:pt>
                <c:pt idx="714">
                  <c:v>0.8</c:v>
                </c:pt>
                <c:pt idx="715">
                  <c:v>0.0</c:v>
                </c:pt>
                <c:pt idx="716">
                  <c:v>0.1</c:v>
                </c:pt>
                <c:pt idx="717">
                  <c:v>38.8</c:v>
                </c:pt>
                <c:pt idx="718">
                  <c:v>0.0</c:v>
                </c:pt>
                <c:pt idx="719">
                  <c:v>0.1</c:v>
                </c:pt>
                <c:pt idx="720">
                  <c:v>0.0</c:v>
                </c:pt>
                <c:pt idx="721">
                  <c:v>0.0</c:v>
                </c:pt>
                <c:pt idx="722">
                  <c:v>0.1</c:v>
                </c:pt>
                <c:pt idx="723">
                  <c:v>0.0</c:v>
                </c:pt>
                <c:pt idx="724">
                  <c:v>0.2</c:v>
                </c:pt>
                <c:pt idx="725">
                  <c:v>0.0</c:v>
                </c:pt>
                <c:pt idx="726">
                  <c:v>0.0</c:v>
                </c:pt>
                <c:pt idx="727">
                  <c:v>0.2</c:v>
                </c:pt>
                <c:pt idx="728">
                  <c:v>0.0</c:v>
                </c:pt>
                <c:pt idx="729">
                  <c:v>0.0</c:v>
                </c:pt>
                <c:pt idx="730">
                  <c:v>1.0</c:v>
                </c:pt>
                <c:pt idx="731">
                  <c:v>0.0</c:v>
                </c:pt>
                <c:pt idx="732">
                  <c:v>0.0</c:v>
                </c:pt>
                <c:pt idx="733">
                  <c:v>37.8</c:v>
                </c:pt>
                <c:pt idx="734">
                  <c:v>0.0</c:v>
                </c:pt>
                <c:pt idx="735">
                  <c:v>0.1</c:v>
                </c:pt>
                <c:pt idx="736">
                  <c:v>0.0</c:v>
                </c:pt>
                <c:pt idx="737">
                  <c:v>0.0</c:v>
                </c:pt>
                <c:pt idx="738">
                  <c:v>0.1</c:v>
                </c:pt>
                <c:pt idx="739">
                  <c:v>0.0</c:v>
                </c:pt>
                <c:pt idx="740">
                  <c:v>0.2</c:v>
                </c:pt>
                <c:pt idx="741">
                  <c:v>0.0</c:v>
                </c:pt>
                <c:pt idx="742">
                  <c:v>0.0</c:v>
                </c:pt>
                <c:pt idx="743">
                  <c:v>0.2</c:v>
                </c:pt>
                <c:pt idx="744">
                  <c:v>0.0</c:v>
                </c:pt>
                <c:pt idx="745">
                  <c:v>0.0</c:v>
                </c:pt>
                <c:pt idx="746">
                  <c:v>0.2</c:v>
                </c:pt>
                <c:pt idx="747">
                  <c:v>0.0</c:v>
                </c:pt>
                <c:pt idx="748">
                  <c:v>0.0</c:v>
                </c:pt>
                <c:pt idx="749">
                  <c:v>0.8</c:v>
                </c:pt>
                <c:pt idx="750">
                  <c:v>0.0</c:v>
                </c:pt>
                <c:pt idx="751">
                  <c:v>0.0</c:v>
                </c:pt>
                <c:pt idx="752">
                  <c:v>1.0</c:v>
                </c:pt>
                <c:pt idx="753">
                  <c:v>0.0</c:v>
                </c:pt>
                <c:pt idx="754">
                  <c:v>0.1</c:v>
                </c:pt>
                <c:pt idx="755">
                  <c:v>0.0</c:v>
                </c:pt>
                <c:pt idx="756">
                  <c:v>0.2</c:v>
                </c:pt>
                <c:pt idx="757">
                  <c:v>0.0</c:v>
                </c:pt>
                <c:pt idx="758">
                  <c:v>0.0</c:v>
                </c:pt>
                <c:pt idx="759">
                  <c:v>0.2</c:v>
                </c:pt>
                <c:pt idx="760">
                  <c:v>0.0</c:v>
                </c:pt>
                <c:pt idx="761">
                  <c:v>0.0</c:v>
                </c:pt>
                <c:pt idx="762">
                  <c:v>0.2</c:v>
                </c:pt>
                <c:pt idx="763">
                  <c:v>0.0</c:v>
                </c:pt>
                <c:pt idx="764">
                  <c:v>0.0</c:v>
                </c:pt>
                <c:pt idx="765">
                  <c:v>0.7</c:v>
                </c:pt>
                <c:pt idx="766">
                  <c:v>0.0</c:v>
                </c:pt>
                <c:pt idx="767">
                  <c:v>0.1</c:v>
                </c:pt>
                <c:pt idx="768">
                  <c:v>8.8</c:v>
                </c:pt>
                <c:pt idx="769">
                  <c:v>0.0</c:v>
                </c:pt>
                <c:pt idx="770">
                  <c:v>0.1</c:v>
                </c:pt>
                <c:pt idx="771">
                  <c:v>0.0</c:v>
                </c:pt>
                <c:pt idx="772">
                  <c:v>0.2</c:v>
                </c:pt>
                <c:pt idx="773">
                  <c:v>0.0</c:v>
                </c:pt>
                <c:pt idx="774">
                  <c:v>0.0</c:v>
                </c:pt>
                <c:pt idx="775">
                  <c:v>0.2</c:v>
                </c:pt>
                <c:pt idx="776">
                  <c:v>0.0</c:v>
                </c:pt>
                <c:pt idx="777">
                  <c:v>0.0</c:v>
                </c:pt>
                <c:pt idx="778">
                  <c:v>0.7</c:v>
                </c:pt>
                <c:pt idx="779">
                  <c:v>0.0</c:v>
                </c:pt>
                <c:pt idx="780">
                  <c:v>0.0</c:v>
                </c:pt>
                <c:pt idx="781">
                  <c:v>1.0</c:v>
                </c:pt>
                <c:pt idx="782">
                  <c:v>0.0</c:v>
                </c:pt>
                <c:pt idx="783">
                  <c:v>0.0</c:v>
                </c:pt>
                <c:pt idx="784">
                  <c:v>0.7</c:v>
                </c:pt>
                <c:pt idx="785">
                  <c:v>0.0</c:v>
                </c:pt>
                <c:pt idx="786">
                  <c:v>0.1</c:v>
                </c:pt>
                <c:pt idx="787">
                  <c:v>1.8</c:v>
                </c:pt>
                <c:pt idx="788">
                  <c:v>0.0</c:v>
                </c:pt>
                <c:pt idx="789">
                  <c:v>0.1</c:v>
                </c:pt>
                <c:pt idx="790">
                  <c:v>0.0</c:v>
                </c:pt>
                <c:pt idx="791">
                  <c:v>0.0</c:v>
                </c:pt>
                <c:pt idx="792">
                  <c:v>0.0</c:v>
                </c:pt>
                <c:pt idx="793">
                  <c:v>0.0</c:v>
                </c:pt>
                <c:pt idx="794">
                  <c:v>0.2</c:v>
                </c:pt>
                <c:pt idx="795">
                  <c:v>0.0</c:v>
                </c:pt>
                <c:pt idx="796">
                  <c:v>0.0</c:v>
                </c:pt>
                <c:pt idx="797">
                  <c:v>0.2</c:v>
                </c:pt>
                <c:pt idx="798">
                  <c:v>0.0</c:v>
                </c:pt>
                <c:pt idx="799">
                  <c:v>0.0</c:v>
                </c:pt>
                <c:pt idx="800">
                  <c:v>0.7</c:v>
                </c:pt>
                <c:pt idx="801">
                  <c:v>0.0</c:v>
                </c:pt>
                <c:pt idx="802">
                  <c:v>0.0</c:v>
                </c:pt>
                <c:pt idx="803">
                  <c:v>0.8</c:v>
                </c:pt>
                <c:pt idx="804">
                  <c:v>0.0</c:v>
                </c:pt>
                <c:pt idx="805">
                  <c:v>0.0</c:v>
                </c:pt>
                <c:pt idx="806">
                  <c:v>1.3</c:v>
                </c:pt>
                <c:pt idx="807">
                  <c:v>0.0</c:v>
                </c:pt>
                <c:pt idx="808">
                  <c:v>0.1</c:v>
                </c:pt>
                <c:pt idx="809">
                  <c:v>0.0</c:v>
                </c:pt>
                <c:pt idx="810">
                  <c:v>0.0</c:v>
                </c:pt>
                <c:pt idx="811">
                  <c:v>0.1</c:v>
                </c:pt>
                <c:pt idx="812">
                  <c:v>0.0</c:v>
                </c:pt>
                <c:pt idx="813">
                  <c:v>0.0</c:v>
                </c:pt>
                <c:pt idx="814">
                  <c:v>0.0</c:v>
                </c:pt>
                <c:pt idx="815">
                  <c:v>0.0</c:v>
                </c:pt>
                <c:pt idx="816">
                  <c:v>0.2</c:v>
                </c:pt>
                <c:pt idx="817">
                  <c:v>0.0</c:v>
                </c:pt>
                <c:pt idx="818">
                  <c:v>0.0</c:v>
                </c:pt>
                <c:pt idx="819">
                  <c:v>0.2</c:v>
                </c:pt>
                <c:pt idx="820">
                  <c:v>0.0</c:v>
                </c:pt>
                <c:pt idx="821">
                  <c:v>0.0</c:v>
                </c:pt>
                <c:pt idx="822">
                  <c:v>0.8</c:v>
                </c:pt>
                <c:pt idx="823">
                  <c:v>0.0</c:v>
                </c:pt>
                <c:pt idx="824">
                  <c:v>0.1</c:v>
                </c:pt>
                <c:pt idx="825">
                  <c:v>0.2</c:v>
                </c:pt>
                <c:pt idx="826">
                  <c:v>0.0</c:v>
                </c:pt>
                <c:pt idx="827">
                  <c:v>0.1</c:v>
                </c:pt>
                <c:pt idx="828">
                  <c:v>0.0</c:v>
                </c:pt>
                <c:pt idx="829">
                  <c:v>0.0</c:v>
                </c:pt>
                <c:pt idx="830">
                  <c:v>0.0</c:v>
                </c:pt>
                <c:pt idx="831">
                  <c:v>0.0</c:v>
                </c:pt>
                <c:pt idx="832">
                  <c:v>0.2</c:v>
                </c:pt>
                <c:pt idx="833">
                  <c:v>0.0</c:v>
                </c:pt>
                <c:pt idx="834">
                  <c:v>0.0</c:v>
                </c:pt>
                <c:pt idx="835">
                  <c:v>0.2</c:v>
                </c:pt>
                <c:pt idx="836">
                  <c:v>0.0</c:v>
                </c:pt>
                <c:pt idx="837">
                  <c:v>0.0</c:v>
                </c:pt>
                <c:pt idx="838">
                  <c:v>0.8</c:v>
                </c:pt>
                <c:pt idx="839">
                  <c:v>0.0</c:v>
                </c:pt>
                <c:pt idx="840">
                  <c:v>0.0</c:v>
                </c:pt>
                <c:pt idx="841">
                  <c:v>0.4</c:v>
                </c:pt>
                <c:pt idx="842">
                  <c:v>0.0</c:v>
                </c:pt>
                <c:pt idx="843">
                  <c:v>0.1</c:v>
                </c:pt>
                <c:pt idx="844">
                  <c:v>0.0</c:v>
                </c:pt>
                <c:pt idx="845">
                  <c:v>0.0</c:v>
                </c:pt>
                <c:pt idx="846">
                  <c:v>0.1</c:v>
                </c:pt>
                <c:pt idx="847">
                  <c:v>0.0</c:v>
                </c:pt>
                <c:pt idx="848">
                  <c:v>0.1</c:v>
                </c:pt>
                <c:pt idx="849">
                  <c:v>0.0</c:v>
                </c:pt>
                <c:pt idx="850">
                  <c:v>0.0</c:v>
                </c:pt>
                <c:pt idx="851">
                  <c:v>0.2</c:v>
                </c:pt>
                <c:pt idx="852">
                  <c:v>0.0</c:v>
                </c:pt>
                <c:pt idx="853">
                  <c:v>0.0</c:v>
                </c:pt>
                <c:pt idx="854">
                  <c:v>0.2</c:v>
                </c:pt>
                <c:pt idx="855">
                  <c:v>0.0</c:v>
                </c:pt>
                <c:pt idx="856">
                  <c:v>0.0</c:v>
                </c:pt>
                <c:pt idx="857">
                  <c:v>1.3</c:v>
                </c:pt>
                <c:pt idx="858">
                  <c:v>0.0</c:v>
                </c:pt>
                <c:pt idx="859">
                  <c:v>0.0</c:v>
                </c:pt>
                <c:pt idx="860">
                  <c:v>0.9</c:v>
                </c:pt>
                <c:pt idx="861">
                  <c:v>0.0</c:v>
                </c:pt>
                <c:pt idx="862">
                  <c:v>0.1</c:v>
                </c:pt>
                <c:pt idx="863">
                  <c:v>20.6</c:v>
                </c:pt>
                <c:pt idx="864">
                  <c:v>0.0</c:v>
                </c:pt>
                <c:pt idx="865">
                  <c:v>0.1</c:v>
                </c:pt>
                <c:pt idx="866">
                  <c:v>0.0</c:v>
                </c:pt>
                <c:pt idx="867">
                  <c:v>0.0</c:v>
                </c:pt>
                <c:pt idx="868">
                  <c:v>0.1</c:v>
                </c:pt>
                <c:pt idx="869">
                  <c:v>0.0</c:v>
                </c:pt>
                <c:pt idx="870">
                  <c:v>0.2</c:v>
                </c:pt>
                <c:pt idx="871">
                  <c:v>0.0</c:v>
                </c:pt>
                <c:pt idx="872">
                  <c:v>0.0</c:v>
                </c:pt>
                <c:pt idx="873">
                  <c:v>0.2</c:v>
                </c:pt>
                <c:pt idx="874">
                  <c:v>0.0</c:v>
                </c:pt>
                <c:pt idx="875">
                  <c:v>0.0</c:v>
                </c:pt>
                <c:pt idx="876">
                  <c:v>0.9</c:v>
                </c:pt>
                <c:pt idx="877">
                  <c:v>0.0</c:v>
                </c:pt>
                <c:pt idx="878">
                  <c:v>0.0</c:v>
                </c:pt>
                <c:pt idx="879">
                  <c:v>0.7</c:v>
                </c:pt>
                <c:pt idx="880">
                  <c:v>0.0</c:v>
                </c:pt>
              </c:numCache>
            </c:numRef>
          </c:val>
          <c:smooth val="0"/>
        </c:ser>
        <c:dLbls>
          <c:showLegendKey val="0"/>
          <c:showVal val="0"/>
          <c:showCatName val="0"/>
          <c:showSerName val="0"/>
          <c:showPercent val="0"/>
          <c:showBubbleSize val="0"/>
        </c:dLbls>
        <c:marker val="1"/>
        <c:smooth val="0"/>
        <c:axId val="2074539000"/>
        <c:axId val="2074544392"/>
      </c:lineChart>
      <c:catAx>
        <c:axId val="207453900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4544392"/>
        <c:crosses val="autoZero"/>
        <c:auto val="1"/>
        <c:lblAlgn val="ctr"/>
        <c:lblOffset val="100"/>
        <c:noMultiLvlLbl val="0"/>
      </c:catAx>
      <c:valAx>
        <c:axId val="2074544392"/>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453900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Sheet1!$B$2:$B$879</c:f>
              <c:numCache>
                <c:formatCode>General</c:formatCode>
                <c:ptCount val="878"/>
                <c:pt idx="0">
                  <c:v>0.0</c:v>
                </c:pt>
                <c:pt idx="1">
                  <c:v>0.5</c:v>
                </c:pt>
                <c:pt idx="2">
                  <c:v>0.0</c:v>
                </c:pt>
                <c:pt idx="3">
                  <c:v>0.0</c:v>
                </c:pt>
                <c:pt idx="4">
                  <c:v>0.6</c:v>
                </c:pt>
                <c:pt idx="5">
                  <c:v>0.0</c:v>
                </c:pt>
                <c:pt idx="6">
                  <c:v>0.0</c:v>
                </c:pt>
                <c:pt idx="7">
                  <c:v>0.5</c:v>
                </c:pt>
                <c:pt idx="8">
                  <c:v>0.0</c:v>
                </c:pt>
                <c:pt idx="9">
                  <c:v>0.0</c:v>
                </c:pt>
                <c:pt idx="10">
                  <c:v>0.5</c:v>
                </c:pt>
                <c:pt idx="11">
                  <c:v>0.0</c:v>
                </c:pt>
                <c:pt idx="12">
                  <c:v>0.0</c:v>
                </c:pt>
                <c:pt idx="13">
                  <c:v>0.0</c:v>
                </c:pt>
                <c:pt idx="14">
                  <c:v>0.0</c:v>
                </c:pt>
                <c:pt idx="15">
                  <c:v>0.4</c:v>
                </c:pt>
                <c:pt idx="16">
                  <c:v>0.0</c:v>
                </c:pt>
                <c:pt idx="17">
                  <c:v>0.0</c:v>
                </c:pt>
                <c:pt idx="18">
                  <c:v>52.8</c:v>
                </c:pt>
                <c:pt idx="19">
                  <c:v>0.0</c:v>
                </c:pt>
                <c:pt idx="20">
                  <c:v>0.4</c:v>
                </c:pt>
                <c:pt idx="21">
                  <c:v>7.2</c:v>
                </c:pt>
                <c:pt idx="22">
                  <c:v>0.0</c:v>
                </c:pt>
                <c:pt idx="23">
                  <c:v>0.4</c:v>
                </c:pt>
                <c:pt idx="24">
                  <c:v>0.0</c:v>
                </c:pt>
                <c:pt idx="25">
                  <c:v>0.0</c:v>
                </c:pt>
                <c:pt idx="26">
                  <c:v>0.4</c:v>
                </c:pt>
                <c:pt idx="27">
                  <c:v>0.0</c:v>
                </c:pt>
                <c:pt idx="28">
                  <c:v>0.0</c:v>
                </c:pt>
                <c:pt idx="29">
                  <c:v>0.5</c:v>
                </c:pt>
                <c:pt idx="30">
                  <c:v>0.0</c:v>
                </c:pt>
                <c:pt idx="31">
                  <c:v>0.0</c:v>
                </c:pt>
                <c:pt idx="32">
                  <c:v>0.5</c:v>
                </c:pt>
                <c:pt idx="33">
                  <c:v>0.0</c:v>
                </c:pt>
                <c:pt idx="34">
                  <c:v>0.0</c:v>
                </c:pt>
                <c:pt idx="35">
                  <c:v>0.5</c:v>
                </c:pt>
                <c:pt idx="36">
                  <c:v>0.0</c:v>
                </c:pt>
                <c:pt idx="37">
                  <c:v>0.0</c:v>
                </c:pt>
                <c:pt idx="38">
                  <c:v>0.5</c:v>
                </c:pt>
                <c:pt idx="39">
                  <c:v>0.0</c:v>
                </c:pt>
                <c:pt idx="40">
                  <c:v>0.3</c:v>
                </c:pt>
                <c:pt idx="41">
                  <c:v>0.0</c:v>
                </c:pt>
                <c:pt idx="42">
                  <c:v>0.0</c:v>
                </c:pt>
                <c:pt idx="43">
                  <c:v>0.4</c:v>
                </c:pt>
                <c:pt idx="44">
                  <c:v>0.0</c:v>
                </c:pt>
                <c:pt idx="45">
                  <c:v>0.0</c:v>
                </c:pt>
                <c:pt idx="46">
                  <c:v>0.4</c:v>
                </c:pt>
                <c:pt idx="47">
                  <c:v>0.0</c:v>
                </c:pt>
                <c:pt idx="48">
                  <c:v>0.4</c:v>
                </c:pt>
                <c:pt idx="49">
                  <c:v>48.4</c:v>
                </c:pt>
                <c:pt idx="50">
                  <c:v>0.0</c:v>
                </c:pt>
                <c:pt idx="51">
                  <c:v>0.6</c:v>
                </c:pt>
                <c:pt idx="52">
                  <c:v>4.8</c:v>
                </c:pt>
                <c:pt idx="53">
                  <c:v>0.0</c:v>
                </c:pt>
                <c:pt idx="54">
                  <c:v>0.4</c:v>
                </c:pt>
                <c:pt idx="55">
                  <c:v>0.0</c:v>
                </c:pt>
                <c:pt idx="56">
                  <c:v>0.0</c:v>
                </c:pt>
                <c:pt idx="57">
                  <c:v>0.4</c:v>
                </c:pt>
                <c:pt idx="58">
                  <c:v>0.0</c:v>
                </c:pt>
                <c:pt idx="59">
                  <c:v>0.0</c:v>
                </c:pt>
                <c:pt idx="60">
                  <c:v>0.3</c:v>
                </c:pt>
                <c:pt idx="61">
                  <c:v>0.0</c:v>
                </c:pt>
                <c:pt idx="62">
                  <c:v>0.0</c:v>
                </c:pt>
                <c:pt idx="63">
                  <c:v>0.5</c:v>
                </c:pt>
                <c:pt idx="64">
                  <c:v>0.0</c:v>
                </c:pt>
                <c:pt idx="65">
                  <c:v>0.0</c:v>
                </c:pt>
                <c:pt idx="66">
                  <c:v>0.5</c:v>
                </c:pt>
                <c:pt idx="67">
                  <c:v>0.0</c:v>
                </c:pt>
                <c:pt idx="68">
                  <c:v>0.0</c:v>
                </c:pt>
                <c:pt idx="69">
                  <c:v>0.5</c:v>
                </c:pt>
                <c:pt idx="70">
                  <c:v>0.0</c:v>
                </c:pt>
                <c:pt idx="71">
                  <c:v>0.6</c:v>
                </c:pt>
                <c:pt idx="72">
                  <c:v>0.0</c:v>
                </c:pt>
                <c:pt idx="73">
                  <c:v>0.0</c:v>
                </c:pt>
                <c:pt idx="74">
                  <c:v>0.4</c:v>
                </c:pt>
                <c:pt idx="75">
                  <c:v>0.0</c:v>
                </c:pt>
                <c:pt idx="76">
                  <c:v>0.0</c:v>
                </c:pt>
                <c:pt idx="77">
                  <c:v>0.4</c:v>
                </c:pt>
                <c:pt idx="78">
                  <c:v>0.0</c:v>
                </c:pt>
                <c:pt idx="79">
                  <c:v>0.0</c:v>
                </c:pt>
                <c:pt idx="80">
                  <c:v>0.4</c:v>
                </c:pt>
                <c:pt idx="81">
                  <c:v>0.0</c:v>
                </c:pt>
                <c:pt idx="82">
                  <c:v>0.5</c:v>
                </c:pt>
                <c:pt idx="83">
                  <c:v>37.8</c:v>
                </c:pt>
                <c:pt idx="84">
                  <c:v>0.0</c:v>
                </c:pt>
                <c:pt idx="85">
                  <c:v>0.5</c:v>
                </c:pt>
                <c:pt idx="86">
                  <c:v>0.0</c:v>
                </c:pt>
                <c:pt idx="87">
                  <c:v>0.0</c:v>
                </c:pt>
                <c:pt idx="88">
                  <c:v>0.4</c:v>
                </c:pt>
                <c:pt idx="89">
                  <c:v>0.0</c:v>
                </c:pt>
                <c:pt idx="90">
                  <c:v>0.0</c:v>
                </c:pt>
                <c:pt idx="91">
                  <c:v>0.6</c:v>
                </c:pt>
                <c:pt idx="92">
                  <c:v>0.0</c:v>
                </c:pt>
                <c:pt idx="93">
                  <c:v>0.0</c:v>
                </c:pt>
                <c:pt idx="94">
                  <c:v>0.5</c:v>
                </c:pt>
                <c:pt idx="95">
                  <c:v>0.0</c:v>
                </c:pt>
                <c:pt idx="96">
                  <c:v>0.0</c:v>
                </c:pt>
                <c:pt idx="97">
                  <c:v>0.5</c:v>
                </c:pt>
                <c:pt idx="98">
                  <c:v>0.0</c:v>
                </c:pt>
                <c:pt idx="99">
                  <c:v>0.0</c:v>
                </c:pt>
                <c:pt idx="100">
                  <c:v>0.5</c:v>
                </c:pt>
                <c:pt idx="101">
                  <c:v>0.0</c:v>
                </c:pt>
                <c:pt idx="102">
                  <c:v>0.0</c:v>
                </c:pt>
                <c:pt idx="103">
                  <c:v>0.5</c:v>
                </c:pt>
                <c:pt idx="104">
                  <c:v>0.0</c:v>
                </c:pt>
                <c:pt idx="105">
                  <c:v>0.4</c:v>
                </c:pt>
                <c:pt idx="106">
                  <c:v>0.0</c:v>
                </c:pt>
                <c:pt idx="107">
                  <c:v>0.0</c:v>
                </c:pt>
                <c:pt idx="108">
                  <c:v>0.5</c:v>
                </c:pt>
                <c:pt idx="109">
                  <c:v>0.0</c:v>
                </c:pt>
                <c:pt idx="110">
                  <c:v>0.0</c:v>
                </c:pt>
                <c:pt idx="111">
                  <c:v>0.3</c:v>
                </c:pt>
                <c:pt idx="112">
                  <c:v>0.0</c:v>
                </c:pt>
                <c:pt idx="113">
                  <c:v>0.7</c:v>
                </c:pt>
                <c:pt idx="114">
                  <c:v>40.2</c:v>
                </c:pt>
                <c:pt idx="115">
                  <c:v>0.0</c:v>
                </c:pt>
                <c:pt idx="116">
                  <c:v>0.4</c:v>
                </c:pt>
                <c:pt idx="117">
                  <c:v>0.0</c:v>
                </c:pt>
                <c:pt idx="118">
                  <c:v>0.0</c:v>
                </c:pt>
                <c:pt idx="119">
                  <c:v>0.4</c:v>
                </c:pt>
                <c:pt idx="120">
                  <c:v>0.0</c:v>
                </c:pt>
                <c:pt idx="121">
                  <c:v>0.0</c:v>
                </c:pt>
                <c:pt idx="122">
                  <c:v>0.4</c:v>
                </c:pt>
                <c:pt idx="123">
                  <c:v>0.0</c:v>
                </c:pt>
                <c:pt idx="124">
                  <c:v>0.0</c:v>
                </c:pt>
                <c:pt idx="125">
                  <c:v>0.5</c:v>
                </c:pt>
                <c:pt idx="126">
                  <c:v>0.0</c:v>
                </c:pt>
                <c:pt idx="127">
                  <c:v>0.0</c:v>
                </c:pt>
                <c:pt idx="128">
                  <c:v>0.5</c:v>
                </c:pt>
                <c:pt idx="129">
                  <c:v>0.0</c:v>
                </c:pt>
                <c:pt idx="130">
                  <c:v>0.0</c:v>
                </c:pt>
                <c:pt idx="131">
                  <c:v>0.5</c:v>
                </c:pt>
                <c:pt idx="132">
                  <c:v>0.0</c:v>
                </c:pt>
                <c:pt idx="133">
                  <c:v>0.5</c:v>
                </c:pt>
                <c:pt idx="134">
                  <c:v>0.0</c:v>
                </c:pt>
                <c:pt idx="135">
                  <c:v>0.0</c:v>
                </c:pt>
                <c:pt idx="136">
                  <c:v>0.3</c:v>
                </c:pt>
                <c:pt idx="137">
                  <c:v>0.0</c:v>
                </c:pt>
                <c:pt idx="138">
                  <c:v>0.0</c:v>
                </c:pt>
                <c:pt idx="139">
                  <c:v>0.6</c:v>
                </c:pt>
                <c:pt idx="140">
                  <c:v>0.0</c:v>
                </c:pt>
                <c:pt idx="141">
                  <c:v>0.0</c:v>
                </c:pt>
                <c:pt idx="142">
                  <c:v>0.0</c:v>
                </c:pt>
                <c:pt idx="143">
                  <c:v>0.0</c:v>
                </c:pt>
                <c:pt idx="144">
                  <c:v>0.5</c:v>
                </c:pt>
                <c:pt idx="145">
                  <c:v>0.0</c:v>
                </c:pt>
                <c:pt idx="146">
                  <c:v>0.0</c:v>
                </c:pt>
                <c:pt idx="147">
                  <c:v>0.4</c:v>
                </c:pt>
                <c:pt idx="148">
                  <c:v>0.0</c:v>
                </c:pt>
                <c:pt idx="149">
                  <c:v>0.0</c:v>
                </c:pt>
                <c:pt idx="150">
                  <c:v>0.5</c:v>
                </c:pt>
                <c:pt idx="151">
                  <c:v>0.0</c:v>
                </c:pt>
                <c:pt idx="152">
                  <c:v>0.0</c:v>
                </c:pt>
                <c:pt idx="153">
                  <c:v>0.5</c:v>
                </c:pt>
                <c:pt idx="154">
                  <c:v>0.0</c:v>
                </c:pt>
                <c:pt idx="155">
                  <c:v>0.0</c:v>
                </c:pt>
                <c:pt idx="156">
                  <c:v>0.5</c:v>
                </c:pt>
                <c:pt idx="157">
                  <c:v>0.0</c:v>
                </c:pt>
                <c:pt idx="158">
                  <c:v>0.0</c:v>
                </c:pt>
                <c:pt idx="159">
                  <c:v>0.5</c:v>
                </c:pt>
                <c:pt idx="160">
                  <c:v>0.0</c:v>
                </c:pt>
                <c:pt idx="161">
                  <c:v>0.3</c:v>
                </c:pt>
                <c:pt idx="162">
                  <c:v>0.0</c:v>
                </c:pt>
                <c:pt idx="163">
                  <c:v>0.0</c:v>
                </c:pt>
                <c:pt idx="164">
                  <c:v>0.4</c:v>
                </c:pt>
                <c:pt idx="165">
                  <c:v>0.0</c:v>
                </c:pt>
                <c:pt idx="166">
                  <c:v>0.0</c:v>
                </c:pt>
                <c:pt idx="167">
                  <c:v>0.6</c:v>
                </c:pt>
                <c:pt idx="168">
                  <c:v>0.0</c:v>
                </c:pt>
                <c:pt idx="169">
                  <c:v>0.0</c:v>
                </c:pt>
                <c:pt idx="170">
                  <c:v>44.8</c:v>
                </c:pt>
                <c:pt idx="171">
                  <c:v>0.0</c:v>
                </c:pt>
                <c:pt idx="172">
                  <c:v>0.4</c:v>
                </c:pt>
                <c:pt idx="173">
                  <c:v>0.0</c:v>
                </c:pt>
                <c:pt idx="174">
                  <c:v>0.0</c:v>
                </c:pt>
                <c:pt idx="175">
                  <c:v>0.4</c:v>
                </c:pt>
                <c:pt idx="176">
                  <c:v>0.0</c:v>
                </c:pt>
                <c:pt idx="177">
                  <c:v>0.0</c:v>
                </c:pt>
                <c:pt idx="178">
                  <c:v>0.4</c:v>
                </c:pt>
                <c:pt idx="179">
                  <c:v>0.0</c:v>
                </c:pt>
                <c:pt idx="180">
                  <c:v>0.0</c:v>
                </c:pt>
                <c:pt idx="181">
                  <c:v>0.5</c:v>
                </c:pt>
                <c:pt idx="182">
                  <c:v>0.0</c:v>
                </c:pt>
                <c:pt idx="183">
                  <c:v>0.0</c:v>
                </c:pt>
                <c:pt idx="184">
                  <c:v>0.5</c:v>
                </c:pt>
                <c:pt idx="185">
                  <c:v>0.0</c:v>
                </c:pt>
                <c:pt idx="186">
                  <c:v>0.0</c:v>
                </c:pt>
                <c:pt idx="187">
                  <c:v>0.5</c:v>
                </c:pt>
                <c:pt idx="188">
                  <c:v>0.0</c:v>
                </c:pt>
                <c:pt idx="189">
                  <c:v>0.0</c:v>
                </c:pt>
                <c:pt idx="190">
                  <c:v>0.5</c:v>
                </c:pt>
                <c:pt idx="191">
                  <c:v>0.0</c:v>
                </c:pt>
                <c:pt idx="192">
                  <c:v>0.5</c:v>
                </c:pt>
                <c:pt idx="193">
                  <c:v>0.0</c:v>
                </c:pt>
                <c:pt idx="194">
                  <c:v>0.0</c:v>
                </c:pt>
                <c:pt idx="195">
                  <c:v>0.3</c:v>
                </c:pt>
                <c:pt idx="196">
                  <c:v>0.0</c:v>
                </c:pt>
                <c:pt idx="197">
                  <c:v>0.0</c:v>
                </c:pt>
                <c:pt idx="198">
                  <c:v>0.5</c:v>
                </c:pt>
                <c:pt idx="199">
                  <c:v>0.0</c:v>
                </c:pt>
                <c:pt idx="200">
                  <c:v>0.4</c:v>
                </c:pt>
                <c:pt idx="201">
                  <c:v>48.8</c:v>
                </c:pt>
                <c:pt idx="202">
                  <c:v>0.0</c:v>
                </c:pt>
                <c:pt idx="203">
                  <c:v>0.6</c:v>
                </c:pt>
                <c:pt idx="204">
                  <c:v>0.0</c:v>
                </c:pt>
                <c:pt idx="205">
                  <c:v>0.0</c:v>
                </c:pt>
                <c:pt idx="206">
                  <c:v>0.4</c:v>
                </c:pt>
                <c:pt idx="207">
                  <c:v>0.0</c:v>
                </c:pt>
                <c:pt idx="208">
                  <c:v>0.0</c:v>
                </c:pt>
                <c:pt idx="209">
                  <c:v>0.4</c:v>
                </c:pt>
                <c:pt idx="210">
                  <c:v>0.0</c:v>
                </c:pt>
                <c:pt idx="211">
                  <c:v>0.0</c:v>
                </c:pt>
                <c:pt idx="212">
                  <c:v>0.5</c:v>
                </c:pt>
                <c:pt idx="213">
                  <c:v>0.0</c:v>
                </c:pt>
                <c:pt idx="214">
                  <c:v>0.0</c:v>
                </c:pt>
                <c:pt idx="215">
                  <c:v>0.5</c:v>
                </c:pt>
                <c:pt idx="216">
                  <c:v>0.0</c:v>
                </c:pt>
                <c:pt idx="217">
                  <c:v>0.0</c:v>
                </c:pt>
                <c:pt idx="218">
                  <c:v>0.5</c:v>
                </c:pt>
                <c:pt idx="219">
                  <c:v>0.0</c:v>
                </c:pt>
                <c:pt idx="220">
                  <c:v>0.0</c:v>
                </c:pt>
                <c:pt idx="221">
                  <c:v>0.5</c:v>
                </c:pt>
                <c:pt idx="222">
                  <c:v>0.0</c:v>
                </c:pt>
                <c:pt idx="223">
                  <c:v>0.5</c:v>
                </c:pt>
                <c:pt idx="224">
                  <c:v>0.0</c:v>
                </c:pt>
                <c:pt idx="225">
                  <c:v>0.0</c:v>
                </c:pt>
                <c:pt idx="226">
                  <c:v>0.3</c:v>
                </c:pt>
                <c:pt idx="227">
                  <c:v>0.0</c:v>
                </c:pt>
                <c:pt idx="228">
                  <c:v>0.0</c:v>
                </c:pt>
                <c:pt idx="229">
                  <c:v>0.5</c:v>
                </c:pt>
                <c:pt idx="230">
                  <c:v>0.0</c:v>
                </c:pt>
                <c:pt idx="231">
                  <c:v>0.5</c:v>
                </c:pt>
                <c:pt idx="232">
                  <c:v>42.4</c:v>
                </c:pt>
                <c:pt idx="233">
                  <c:v>0.0</c:v>
                </c:pt>
                <c:pt idx="234">
                  <c:v>0.4</c:v>
                </c:pt>
                <c:pt idx="235">
                  <c:v>0.0</c:v>
                </c:pt>
                <c:pt idx="236">
                  <c:v>0.0</c:v>
                </c:pt>
                <c:pt idx="237">
                  <c:v>0.4</c:v>
                </c:pt>
                <c:pt idx="238">
                  <c:v>0.0</c:v>
                </c:pt>
                <c:pt idx="239">
                  <c:v>0.0</c:v>
                </c:pt>
                <c:pt idx="240">
                  <c:v>0.3</c:v>
                </c:pt>
                <c:pt idx="241">
                  <c:v>0.0</c:v>
                </c:pt>
                <c:pt idx="242">
                  <c:v>0.0</c:v>
                </c:pt>
                <c:pt idx="243">
                  <c:v>0.5</c:v>
                </c:pt>
                <c:pt idx="244">
                  <c:v>0.0</c:v>
                </c:pt>
                <c:pt idx="245">
                  <c:v>0.0</c:v>
                </c:pt>
                <c:pt idx="246">
                  <c:v>0.5</c:v>
                </c:pt>
                <c:pt idx="247">
                  <c:v>0.0</c:v>
                </c:pt>
                <c:pt idx="248">
                  <c:v>0.0</c:v>
                </c:pt>
                <c:pt idx="249">
                  <c:v>0.5</c:v>
                </c:pt>
                <c:pt idx="250">
                  <c:v>0.0</c:v>
                </c:pt>
                <c:pt idx="251">
                  <c:v>0.3</c:v>
                </c:pt>
                <c:pt idx="252">
                  <c:v>0.0</c:v>
                </c:pt>
                <c:pt idx="253">
                  <c:v>0.0</c:v>
                </c:pt>
                <c:pt idx="254">
                  <c:v>0.4</c:v>
                </c:pt>
                <c:pt idx="255">
                  <c:v>0.0</c:v>
                </c:pt>
                <c:pt idx="256">
                  <c:v>0.0</c:v>
                </c:pt>
                <c:pt idx="257">
                  <c:v>0.5</c:v>
                </c:pt>
                <c:pt idx="258">
                  <c:v>0.0</c:v>
                </c:pt>
                <c:pt idx="259">
                  <c:v>0.5</c:v>
                </c:pt>
                <c:pt idx="260">
                  <c:v>30.4</c:v>
                </c:pt>
                <c:pt idx="261">
                  <c:v>0.0</c:v>
                </c:pt>
                <c:pt idx="262">
                  <c:v>0.4</c:v>
                </c:pt>
                <c:pt idx="263">
                  <c:v>0.0</c:v>
                </c:pt>
                <c:pt idx="264">
                  <c:v>0.0</c:v>
                </c:pt>
                <c:pt idx="265">
                  <c:v>0.4</c:v>
                </c:pt>
                <c:pt idx="266">
                  <c:v>0.0</c:v>
                </c:pt>
                <c:pt idx="267">
                  <c:v>0.0</c:v>
                </c:pt>
                <c:pt idx="268">
                  <c:v>0.4</c:v>
                </c:pt>
                <c:pt idx="269">
                  <c:v>0.0</c:v>
                </c:pt>
                <c:pt idx="270">
                  <c:v>0.0</c:v>
                </c:pt>
                <c:pt idx="271">
                  <c:v>0.5</c:v>
                </c:pt>
                <c:pt idx="272">
                  <c:v>0.0</c:v>
                </c:pt>
                <c:pt idx="273">
                  <c:v>0.0</c:v>
                </c:pt>
                <c:pt idx="274">
                  <c:v>0.5</c:v>
                </c:pt>
                <c:pt idx="275">
                  <c:v>0.0</c:v>
                </c:pt>
                <c:pt idx="276">
                  <c:v>0.0</c:v>
                </c:pt>
                <c:pt idx="277">
                  <c:v>0.6</c:v>
                </c:pt>
                <c:pt idx="278">
                  <c:v>0.0</c:v>
                </c:pt>
                <c:pt idx="279">
                  <c:v>0.7</c:v>
                </c:pt>
                <c:pt idx="280">
                  <c:v>0.0</c:v>
                </c:pt>
                <c:pt idx="281">
                  <c:v>0.0</c:v>
                </c:pt>
                <c:pt idx="282">
                  <c:v>0.3</c:v>
                </c:pt>
                <c:pt idx="283">
                  <c:v>0.0</c:v>
                </c:pt>
                <c:pt idx="284">
                  <c:v>0.0</c:v>
                </c:pt>
                <c:pt idx="285">
                  <c:v>0.5</c:v>
                </c:pt>
                <c:pt idx="286">
                  <c:v>0.0</c:v>
                </c:pt>
                <c:pt idx="287">
                  <c:v>0.0</c:v>
                </c:pt>
                <c:pt idx="288">
                  <c:v>48.4</c:v>
                </c:pt>
                <c:pt idx="289">
                  <c:v>0.0</c:v>
                </c:pt>
                <c:pt idx="290">
                  <c:v>0.5</c:v>
                </c:pt>
                <c:pt idx="291">
                  <c:v>0.0</c:v>
                </c:pt>
                <c:pt idx="292">
                  <c:v>0.0</c:v>
                </c:pt>
                <c:pt idx="293">
                  <c:v>0.4</c:v>
                </c:pt>
                <c:pt idx="294">
                  <c:v>0.0</c:v>
                </c:pt>
                <c:pt idx="295">
                  <c:v>0.0</c:v>
                </c:pt>
                <c:pt idx="296">
                  <c:v>0.5</c:v>
                </c:pt>
                <c:pt idx="297">
                  <c:v>0.0</c:v>
                </c:pt>
                <c:pt idx="298">
                  <c:v>0.0</c:v>
                </c:pt>
                <c:pt idx="299">
                  <c:v>0.5</c:v>
                </c:pt>
                <c:pt idx="300">
                  <c:v>0.0</c:v>
                </c:pt>
                <c:pt idx="301">
                  <c:v>0.0</c:v>
                </c:pt>
                <c:pt idx="302">
                  <c:v>0.5</c:v>
                </c:pt>
                <c:pt idx="303">
                  <c:v>0.0</c:v>
                </c:pt>
                <c:pt idx="304">
                  <c:v>0.0</c:v>
                </c:pt>
                <c:pt idx="305">
                  <c:v>0.5</c:v>
                </c:pt>
                <c:pt idx="306">
                  <c:v>0.0</c:v>
                </c:pt>
                <c:pt idx="307">
                  <c:v>0.3</c:v>
                </c:pt>
                <c:pt idx="308">
                  <c:v>0.0</c:v>
                </c:pt>
                <c:pt idx="309">
                  <c:v>0.0</c:v>
                </c:pt>
                <c:pt idx="310">
                  <c:v>0.3</c:v>
                </c:pt>
                <c:pt idx="311">
                  <c:v>0.0</c:v>
                </c:pt>
                <c:pt idx="312">
                  <c:v>0.0</c:v>
                </c:pt>
                <c:pt idx="313">
                  <c:v>0.3</c:v>
                </c:pt>
                <c:pt idx="314">
                  <c:v>0.0</c:v>
                </c:pt>
                <c:pt idx="315">
                  <c:v>0.5</c:v>
                </c:pt>
                <c:pt idx="316">
                  <c:v>41.0</c:v>
                </c:pt>
                <c:pt idx="317">
                  <c:v>0.0</c:v>
                </c:pt>
                <c:pt idx="318">
                  <c:v>0.7</c:v>
                </c:pt>
                <c:pt idx="319">
                  <c:v>0.0</c:v>
                </c:pt>
                <c:pt idx="320">
                  <c:v>0.0</c:v>
                </c:pt>
                <c:pt idx="321">
                  <c:v>0.4</c:v>
                </c:pt>
                <c:pt idx="322">
                  <c:v>0.0</c:v>
                </c:pt>
                <c:pt idx="323">
                  <c:v>0.0</c:v>
                </c:pt>
                <c:pt idx="324">
                  <c:v>0.7</c:v>
                </c:pt>
                <c:pt idx="325">
                  <c:v>0.0</c:v>
                </c:pt>
                <c:pt idx="326">
                  <c:v>0.0</c:v>
                </c:pt>
                <c:pt idx="327">
                  <c:v>0.5</c:v>
                </c:pt>
                <c:pt idx="328">
                  <c:v>0.0</c:v>
                </c:pt>
                <c:pt idx="329">
                  <c:v>0.0</c:v>
                </c:pt>
                <c:pt idx="330">
                  <c:v>0.5</c:v>
                </c:pt>
                <c:pt idx="331">
                  <c:v>0.0</c:v>
                </c:pt>
                <c:pt idx="332">
                  <c:v>0.0</c:v>
                </c:pt>
                <c:pt idx="333">
                  <c:v>0.5</c:v>
                </c:pt>
                <c:pt idx="334">
                  <c:v>0.0</c:v>
                </c:pt>
                <c:pt idx="335">
                  <c:v>0.4</c:v>
                </c:pt>
                <c:pt idx="336">
                  <c:v>0.0</c:v>
                </c:pt>
                <c:pt idx="337">
                  <c:v>0.0</c:v>
                </c:pt>
                <c:pt idx="338">
                  <c:v>0.5</c:v>
                </c:pt>
                <c:pt idx="339">
                  <c:v>0.0</c:v>
                </c:pt>
                <c:pt idx="340">
                  <c:v>0.0</c:v>
                </c:pt>
                <c:pt idx="341">
                  <c:v>0.3</c:v>
                </c:pt>
                <c:pt idx="342">
                  <c:v>0.0</c:v>
                </c:pt>
                <c:pt idx="343">
                  <c:v>0.6</c:v>
                </c:pt>
                <c:pt idx="344">
                  <c:v>38.6</c:v>
                </c:pt>
                <c:pt idx="345">
                  <c:v>0.0</c:v>
                </c:pt>
                <c:pt idx="346">
                  <c:v>0.5</c:v>
                </c:pt>
                <c:pt idx="347">
                  <c:v>0.0</c:v>
                </c:pt>
                <c:pt idx="348">
                  <c:v>0.0</c:v>
                </c:pt>
                <c:pt idx="349">
                  <c:v>0.5</c:v>
                </c:pt>
                <c:pt idx="350">
                  <c:v>0.0</c:v>
                </c:pt>
                <c:pt idx="351">
                  <c:v>0.0</c:v>
                </c:pt>
                <c:pt idx="352">
                  <c:v>0.8</c:v>
                </c:pt>
                <c:pt idx="353">
                  <c:v>0.0</c:v>
                </c:pt>
                <c:pt idx="354">
                  <c:v>0.0</c:v>
                </c:pt>
                <c:pt idx="355">
                  <c:v>0.5</c:v>
                </c:pt>
                <c:pt idx="356">
                  <c:v>0.0</c:v>
                </c:pt>
                <c:pt idx="357">
                  <c:v>0.0</c:v>
                </c:pt>
                <c:pt idx="358">
                  <c:v>0.5</c:v>
                </c:pt>
                <c:pt idx="359">
                  <c:v>0.0</c:v>
                </c:pt>
                <c:pt idx="360">
                  <c:v>0.0</c:v>
                </c:pt>
                <c:pt idx="361">
                  <c:v>0.5</c:v>
                </c:pt>
                <c:pt idx="362">
                  <c:v>0.0</c:v>
                </c:pt>
                <c:pt idx="363">
                  <c:v>0.3</c:v>
                </c:pt>
                <c:pt idx="364">
                  <c:v>0.0</c:v>
                </c:pt>
                <c:pt idx="365">
                  <c:v>0.0</c:v>
                </c:pt>
                <c:pt idx="366">
                  <c:v>0.5</c:v>
                </c:pt>
                <c:pt idx="367">
                  <c:v>0.0</c:v>
                </c:pt>
                <c:pt idx="368">
                  <c:v>0.0</c:v>
                </c:pt>
                <c:pt idx="369">
                  <c:v>0.3</c:v>
                </c:pt>
                <c:pt idx="370">
                  <c:v>0.0</c:v>
                </c:pt>
                <c:pt idx="371">
                  <c:v>0.5</c:v>
                </c:pt>
                <c:pt idx="372">
                  <c:v>34.6</c:v>
                </c:pt>
                <c:pt idx="373">
                  <c:v>0.0</c:v>
                </c:pt>
                <c:pt idx="374">
                  <c:v>0.7</c:v>
                </c:pt>
                <c:pt idx="375">
                  <c:v>0.0</c:v>
                </c:pt>
                <c:pt idx="376">
                  <c:v>0.0</c:v>
                </c:pt>
                <c:pt idx="377">
                  <c:v>0.4</c:v>
                </c:pt>
                <c:pt idx="378">
                  <c:v>0.0</c:v>
                </c:pt>
                <c:pt idx="379">
                  <c:v>0.0</c:v>
                </c:pt>
                <c:pt idx="380">
                  <c:v>0.4</c:v>
                </c:pt>
                <c:pt idx="381">
                  <c:v>0.0</c:v>
                </c:pt>
                <c:pt idx="382">
                  <c:v>0.0</c:v>
                </c:pt>
                <c:pt idx="383">
                  <c:v>0.5</c:v>
                </c:pt>
                <c:pt idx="384">
                  <c:v>0.0</c:v>
                </c:pt>
                <c:pt idx="385">
                  <c:v>0.0</c:v>
                </c:pt>
                <c:pt idx="386">
                  <c:v>0.5</c:v>
                </c:pt>
                <c:pt idx="387">
                  <c:v>0.0</c:v>
                </c:pt>
                <c:pt idx="388">
                  <c:v>0.0</c:v>
                </c:pt>
                <c:pt idx="389">
                  <c:v>0.5</c:v>
                </c:pt>
                <c:pt idx="390">
                  <c:v>0.0</c:v>
                </c:pt>
                <c:pt idx="391">
                  <c:v>0.3</c:v>
                </c:pt>
                <c:pt idx="392">
                  <c:v>0.0</c:v>
                </c:pt>
                <c:pt idx="393">
                  <c:v>0.0</c:v>
                </c:pt>
                <c:pt idx="394">
                  <c:v>0.3</c:v>
                </c:pt>
                <c:pt idx="395">
                  <c:v>0.0</c:v>
                </c:pt>
                <c:pt idx="396">
                  <c:v>0.0</c:v>
                </c:pt>
                <c:pt idx="397">
                  <c:v>0.6</c:v>
                </c:pt>
                <c:pt idx="398">
                  <c:v>0.0</c:v>
                </c:pt>
                <c:pt idx="399">
                  <c:v>0.5</c:v>
                </c:pt>
                <c:pt idx="400">
                  <c:v>30.6</c:v>
                </c:pt>
                <c:pt idx="401">
                  <c:v>0.0</c:v>
                </c:pt>
                <c:pt idx="402">
                  <c:v>0.5</c:v>
                </c:pt>
                <c:pt idx="403">
                  <c:v>0.0</c:v>
                </c:pt>
                <c:pt idx="404">
                  <c:v>0.0</c:v>
                </c:pt>
                <c:pt idx="405">
                  <c:v>0.4</c:v>
                </c:pt>
                <c:pt idx="406">
                  <c:v>0.0</c:v>
                </c:pt>
                <c:pt idx="407">
                  <c:v>0.0</c:v>
                </c:pt>
                <c:pt idx="408">
                  <c:v>0.4</c:v>
                </c:pt>
                <c:pt idx="409">
                  <c:v>0.0</c:v>
                </c:pt>
                <c:pt idx="410">
                  <c:v>0.0</c:v>
                </c:pt>
                <c:pt idx="411">
                  <c:v>0.5</c:v>
                </c:pt>
                <c:pt idx="412">
                  <c:v>0.0</c:v>
                </c:pt>
                <c:pt idx="413">
                  <c:v>0.0</c:v>
                </c:pt>
                <c:pt idx="414">
                  <c:v>0.5</c:v>
                </c:pt>
                <c:pt idx="415">
                  <c:v>0.0</c:v>
                </c:pt>
                <c:pt idx="416">
                  <c:v>0.0</c:v>
                </c:pt>
                <c:pt idx="417">
                  <c:v>0.5</c:v>
                </c:pt>
                <c:pt idx="418">
                  <c:v>0.0</c:v>
                </c:pt>
                <c:pt idx="419">
                  <c:v>0.4</c:v>
                </c:pt>
                <c:pt idx="420">
                  <c:v>0.0</c:v>
                </c:pt>
                <c:pt idx="421">
                  <c:v>0.0</c:v>
                </c:pt>
                <c:pt idx="422">
                  <c:v>0.7</c:v>
                </c:pt>
                <c:pt idx="423">
                  <c:v>0.0</c:v>
                </c:pt>
                <c:pt idx="424">
                  <c:v>0.0</c:v>
                </c:pt>
                <c:pt idx="425">
                  <c:v>0.3</c:v>
                </c:pt>
                <c:pt idx="426">
                  <c:v>0.0</c:v>
                </c:pt>
                <c:pt idx="427">
                  <c:v>0.0</c:v>
                </c:pt>
                <c:pt idx="428">
                  <c:v>49.8</c:v>
                </c:pt>
                <c:pt idx="429">
                  <c:v>0.0</c:v>
                </c:pt>
                <c:pt idx="430">
                  <c:v>0.5</c:v>
                </c:pt>
                <c:pt idx="431">
                  <c:v>0.0</c:v>
                </c:pt>
                <c:pt idx="432">
                  <c:v>0.0</c:v>
                </c:pt>
                <c:pt idx="433">
                  <c:v>0.5</c:v>
                </c:pt>
                <c:pt idx="434">
                  <c:v>0.0</c:v>
                </c:pt>
                <c:pt idx="435">
                  <c:v>0.0</c:v>
                </c:pt>
                <c:pt idx="436">
                  <c:v>0.4</c:v>
                </c:pt>
                <c:pt idx="437">
                  <c:v>0.0</c:v>
                </c:pt>
                <c:pt idx="438">
                  <c:v>0.0</c:v>
                </c:pt>
                <c:pt idx="439">
                  <c:v>0.5</c:v>
                </c:pt>
                <c:pt idx="440">
                  <c:v>0.0</c:v>
                </c:pt>
                <c:pt idx="441">
                  <c:v>0.0</c:v>
                </c:pt>
                <c:pt idx="442">
                  <c:v>0.4</c:v>
                </c:pt>
                <c:pt idx="443">
                  <c:v>0.0</c:v>
                </c:pt>
                <c:pt idx="444">
                  <c:v>0.0</c:v>
                </c:pt>
                <c:pt idx="445">
                  <c:v>0.5</c:v>
                </c:pt>
                <c:pt idx="446">
                  <c:v>0.0</c:v>
                </c:pt>
                <c:pt idx="447">
                  <c:v>0.3</c:v>
                </c:pt>
                <c:pt idx="448">
                  <c:v>0.0</c:v>
                </c:pt>
                <c:pt idx="449">
                  <c:v>0.0</c:v>
                </c:pt>
                <c:pt idx="450">
                  <c:v>0.3</c:v>
                </c:pt>
                <c:pt idx="451">
                  <c:v>0.0</c:v>
                </c:pt>
                <c:pt idx="452">
                  <c:v>0.0</c:v>
                </c:pt>
                <c:pt idx="453">
                  <c:v>0.6</c:v>
                </c:pt>
                <c:pt idx="454">
                  <c:v>0.0</c:v>
                </c:pt>
                <c:pt idx="455">
                  <c:v>0.4</c:v>
                </c:pt>
                <c:pt idx="456">
                  <c:v>41.0</c:v>
                </c:pt>
                <c:pt idx="457">
                  <c:v>0.0</c:v>
                </c:pt>
                <c:pt idx="458">
                  <c:v>0.4</c:v>
                </c:pt>
                <c:pt idx="459">
                  <c:v>0.0</c:v>
                </c:pt>
                <c:pt idx="460">
                  <c:v>0.0</c:v>
                </c:pt>
                <c:pt idx="461">
                  <c:v>0.5</c:v>
                </c:pt>
                <c:pt idx="462">
                  <c:v>0.0</c:v>
                </c:pt>
                <c:pt idx="463">
                  <c:v>0.0</c:v>
                </c:pt>
                <c:pt idx="464">
                  <c:v>0.5</c:v>
                </c:pt>
                <c:pt idx="465">
                  <c:v>0.0</c:v>
                </c:pt>
                <c:pt idx="466">
                  <c:v>0.0</c:v>
                </c:pt>
                <c:pt idx="467">
                  <c:v>0.5</c:v>
                </c:pt>
                <c:pt idx="468">
                  <c:v>0.0</c:v>
                </c:pt>
                <c:pt idx="469">
                  <c:v>0.0</c:v>
                </c:pt>
                <c:pt idx="470">
                  <c:v>0.5</c:v>
                </c:pt>
                <c:pt idx="471">
                  <c:v>0.0</c:v>
                </c:pt>
                <c:pt idx="472">
                  <c:v>0.0</c:v>
                </c:pt>
                <c:pt idx="473">
                  <c:v>0.5</c:v>
                </c:pt>
                <c:pt idx="474">
                  <c:v>0.0</c:v>
                </c:pt>
                <c:pt idx="475">
                  <c:v>0.0</c:v>
                </c:pt>
                <c:pt idx="476">
                  <c:v>0.5</c:v>
                </c:pt>
                <c:pt idx="477">
                  <c:v>0.0</c:v>
                </c:pt>
                <c:pt idx="478">
                  <c:v>0.3</c:v>
                </c:pt>
                <c:pt idx="479">
                  <c:v>0.0</c:v>
                </c:pt>
                <c:pt idx="480">
                  <c:v>0.0</c:v>
                </c:pt>
                <c:pt idx="481">
                  <c:v>0.3</c:v>
                </c:pt>
                <c:pt idx="482">
                  <c:v>0.0</c:v>
                </c:pt>
                <c:pt idx="483">
                  <c:v>0.0</c:v>
                </c:pt>
                <c:pt idx="484">
                  <c:v>0.3</c:v>
                </c:pt>
                <c:pt idx="485">
                  <c:v>0.0</c:v>
                </c:pt>
                <c:pt idx="486">
                  <c:v>0.5</c:v>
                </c:pt>
                <c:pt idx="487">
                  <c:v>39.6</c:v>
                </c:pt>
                <c:pt idx="488">
                  <c:v>0.0</c:v>
                </c:pt>
                <c:pt idx="489">
                  <c:v>0.4</c:v>
                </c:pt>
                <c:pt idx="490">
                  <c:v>0.0</c:v>
                </c:pt>
                <c:pt idx="491">
                  <c:v>0.0</c:v>
                </c:pt>
                <c:pt idx="492">
                  <c:v>0.4</c:v>
                </c:pt>
                <c:pt idx="493">
                  <c:v>0.0</c:v>
                </c:pt>
                <c:pt idx="494">
                  <c:v>0.0</c:v>
                </c:pt>
                <c:pt idx="495">
                  <c:v>0.4</c:v>
                </c:pt>
                <c:pt idx="496">
                  <c:v>0.0</c:v>
                </c:pt>
                <c:pt idx="497">
                  <c:v>0.0</c:v>
                </c:pt>
                <c:pt idx="498">
                  <c:v>0.5</c:v>
                </c:pt>
                <c:pt idx="499">
                  <c:v>0.0</c:v>
                </c:pt>
                <c:pt idx="500">
                  <c:v>0.0</c:v>
                </c:pt>
                <c:pt idx="501">
                  <c:v>0.5</c:v>
                </c:pt>
                <c:pt idx="502">
                  <c:v>0.0</c:v>
                </c:pt>
                <c:pt idx="503">
                  <c:v>0.0</c:v>
                </c:pt>
                <c:pt idx="504">
                  <c:v>0.5</c:v>
                </c:pt>
                <c:pt idx="505">
                  <c:v>0.0</c:v>
                </c:pt>
                <c:pt idx="506">
                  <c:v>0.0</c:v>
                </c:pt>
                <c:pt idx="507">
                  <c:v>0.0</c:v>
                </c:pt>
                <c:pt idx="508">
                  <c:v>0.0</c:v>
                </c:pt>
                <c:pt idx="509">
                  <c:v>0.3</c:v>
                </c:pt>
                <c:pt idx="510">
                  <c:v>0.0</c:v>
                </c:pt>
                <c:pt idx="511">
                  <c:v>0.0</c:v>
                </c:pt>
                <c:pt idx="512">
                  <c:v>0.3</c:v>
                </c:pt>
                <c:pt idx="513">
                  <c:v>0.0</c:v>
                </c:pt>
                <c:pt idx="514">
                  <c:v>0.0</c:v>
                </c:pt>
                <c:pt idx="515">
                  <c:v>0.6</c:v>
                </c:pt>
                <c:pt idx="516">
                  <c:v>0.0</c:v>
                </c:pt>
                <c:pt idx="517">
                  <c:v>0.5</c:v>
                </c:pt>
                <c:pt idx="518">
                  <c:v>7.8</c:v>
                </c:pt>
                <c:pt idx="519">
                  <c:v>0.0</c:v>
                </c:pt>
                <c:pt idx="520">
                  <c:v>0.5</c:v>
                </c:pt>
                <c:pt idx="521">
                  <c:v>0.0</c:v>
                </c:pt>
                <c:pt idx="522">
                  <c:v>0.0</c:v>
                </c:pt>
                <c:pt idx="523">
                  <c:v>0.5</c:v>
                </c:pt>
                <c:pt idx="524">
                  <c:v>0.0</c:v>
                </c:pt>
                <c:pt idx="525">
                  <c:v>0.0</c:v>
                </c:pt>
                <c:pt idx="526">
                  <c:v>0.5</c:v>
                </c:pt>
                <c:pt idx="527">
                  <c:v>0.0</c:v>
                </c:pt>
                <c:pt idx="528">
                  <c:v>0.0</c:v>
                </c:pt>
                <c:pt idx="529">
                  <c:v>0.5</c:v>
                </c:pt>
                <c:pt idx="530">
                  <c:v>0.0</c:v>
                </c:pt>
                <c:pt idx="531">
                  <c:v>0.0</c:v>
                </c:pt>
                <c:pt idx="532">
                  <c:v>0.5</c:v>
                </c:pt>
                <c:pt idx="533">
                  <c:v>0.0</c:v>
                </c:pt>
                <c:pt idx="534">
                  <c:v>0.0</c:v>
                </c:pt>
                <c:pt idx="535">
                  <c:v>0.5</c:v>
                </c:pt>
                <c:pt idx="536">
                  <c:v>0.0</c:v>
                </c:pt>
                <c:pt idx="537">
                  <c:v>0.3</c:v>
                </c:pt>
                <c:pt idx="538">
                  <c:v>0.0</c:v>
                </c:pt>
                <c:pt idx="539">
                  <c:v>0.0</c:v>
                </c:pt>
                <c:pt idx="540">
                  <c:v>0.4</c:v>
                </c:pt>
                <c:pt idx="541">
                  <c:v>0.0</c:v>
                </c:pt>
                <c:pt idx="542">
                  <c:v>0.0</c:v>
                </c:pt>
                <c:pt idx="543">
                  <c:v>0.3</c:v>
                </c:pt>
                <c:pt idx="544">
                  <c:v>0.0</c:v>
                </c:pt>
                <c:pt idx="545">
                  <c:v>0.4</c:v>
                </c:pt>
                <c:pt idx="546">
                  <c:v>26.6</c:v>
                </c:pt>
                <c:pt idx="547">
                  <c:v>0.0</c:v>
                </c:pt>
                <c:pt idx="548">
                  <c:v>0.4</c:v>
                </c:pt>
                <c:pt idx="549">
                  <c:v>0.0</c:v>
                </c:pt>
                <c:pt idx="550">
                  <c:v>0.0</c:v>
                </c:pt>
                <c:pt idx="551">
                  <c:v>0.5</c:v>
                </c:pt>
                <c:pt idx="552">
                  <c:v>0.0</c:v>
                </c:pt>
                <c:pt idx="553">
                  <c:v>0.0</c:v>
                </c:pt>
                <c:pt idx="554">
                  <c:v>0.8</c:v>
                </c:pt>
                <c:pt idx="555">
                  <c:v>0.0</c:v>
                </c:pt>
                <c:pt idx="556">
                  <c:v>0.0</c:v>
                </c:pt>
                <c:pt idx="557">
                  <c:v>0.5</c:v>
                </c:pt>
                <c:pt idx="558">
                  <c:v>0.0</c:v>
                </c:pt>
                <c:pt idx="559">
                  <c:v>0.0</c:v>
                </c:pt>
                <c:pt idx="560">
                  <c:v>0.5</c:v>
                </c:pt>
                <c:pt idx="561">
                  <c:v>0.0</c:v>
                </c:pt>
                <c:pt idx="562">
                  <c:v>0.0</c:v>
                </c:pt>
                <c:pt idx="563">
                  <c:v>0.5</c:v>
                </c:pt>
                <c:pt idx="564">
                  <c:v>0.0</c:v>
                </c:pt>
                <c:pt idx="565">
                  <c:v>0.3</c:v>
                </c:pt>
                <c:pt idx="566">
                  <c:v>0.0</c:v>
                </c:pt>
                <c:pt idx="567">
                  <c:v>0.0</c:v>
                </c:pt>
                <c:pt idx="568">
                  <c:v>0.6</c:v>
                </c:pt>
                <c:pt idx="569">
                  <c:v>0.0</c:v>
                </c:pt>
                <c:pt idx="570">
                  <c:v>0.0</c:v>
                </c:pt>
                <c:pt idx="571">
                  <c:v>0.3</c:v>
                </c:pt>
                <c:pt idx="572">
                  <c:v>0.0</c:v>
                </c:pt>
                <c:pt idx="573">
                  <c:v>0.5</c:v>
                </c:pt>
                <c:pt idx="574">
                  <c:v>38.0</c:v>
                </c:pt>
                <c:pt idx="575">
                  <c:v>0.0</c:v>
                </c:pt>
                <c:pt idx="576">
                  <c:v>0.5</c:v>
                </c:pt>
                <c:pt idx="577">
                  <c:v>0.0</c:v>
                </c:pt>
                <c:pt idx="578">
                  <c:v>0.0</c:v>
                </c:pt>
                <c:pt idx="579">
                  <c:v>0.6</c:v>
                </c:pt>
                <c:pt idx="580">
                  <c:v>0.0</c:v>
                </c:pt>
                <c:pt idx="581">
                  <c:v>0.0</c:v>
                </c:pt>
                <c:pt idx="582">
                  <c:v>0.4</c:v>
                </c:pt>
                <c:pt idx="583">
                  <c:v>0.0</c:v>
                </c:pt>
                <c:pt idx="584">
                  <c:v>0.0</c:v>
                </c:pt>
                <c:pt idx="585">
                  <c:v>0.5</c:v>
                </c:pt>
                <c:pt idx="586">
                  <c:v>0.0</c:v>
                </c:pt>
                <c:pt idx="587">
                  <c:v>0.0</c:v>
                </c:pt>
                <c:pt idx="588">
                  <c:v>0.5</c:v>
                </c:pt>
                <c:pt idx="589">
                  <c:v>0.0</c:v>
                </c:pt>
                <c:pt idx="590">
                  <c:v>0.0</c:v>
                </c:pt>
                <c:pt idx="591">
                  <c:v>0.5</c:v>
                </c:pt>
                <c:pt idx="592">
                  <c:v>0.0</c:v>
                </c:pt>
                <c:pt idx="593">
                  <c:v>0.3</c:v>
                </c:pt>
                <c:pt idx="594">
                  <c:v>0.0</c:v>
                </c:pt>
                <c:pt idx="595">
                  <c:v>0.0</c:v>
                </c:pt>
                <c:pt idx="596">
                  <c:v>0.3</c:v>
                </c:pt>
                <c:pt idx="597">
                  <c:v>0.0</c:v>
                </c:pt>
                <c:pt idx="598">
                  <c:v>0.0</c:v>
                </c:pt>
                <c:pt idx="599">
                  <c:v>0.7</c:v>
                </c:pt>
                <c:pt idx="600">
                  <c:v>0.0</c:v>
                </c:pt>
                <c:pt idx="601">
                  <c:v>0.0</c:v>
                </c:pt>
                <c:pt idx="602">
                  <c:v>0.3</c:v>
                </c:pt>
                <c:pt idx="603">
                  <c:v>0.0</c:v>
                </c:pt>
                <c:pt idx="604">
                  <c:v>0.5</c:v>
                </c:pt>
                <c:pt idx="605">
                  <c:v>36.0</c:v>
                </c:pt>
                <c:pt idx="606">
                  <c:v>0.0</c:v>
                </c:pt>
                <c:pt idx="607">
                  <c:v>0.5</c:v>
                </c:pt>
                <c:pt idx="608">
                  <c:v>0.0</c:v>
                </c:pt>
                <c:pt idx="609">
                  <c:v>0.0</c:v>
                </c:pt>
                <c:pt idx="610">
                  <c:v>0.9</c:v>
                </c:pt>
                <c:pt idx="611">
                  <c:v>0.0</c:v>
                </c:pt>
                <c:pt idx="612">
                  <c:v>0.0</c:v>
                </c:pt>
                <c:pt idx="613">
                  <c:v>0.4</c:v>
                </c:pt>
                <c:pt idx="614">
                  <c:v>0.0</c:v>
                </c:pt>
                <c:pt idx="615">
                  <c:v>0.0</c:v>
                </c:pt>
                <c:pt idx="616">
                  <c:v>0.5</c:v>
                </c:pt>
                <c:pt idx="617">
                  <c:v>0.0</c:v>
                </c:pt>
                <c:pt idx="618">
                  <c:v>0.0</c:v>
                </c:pt>
                <c:pt idx="619">
                  <c:v>0.4</c:v>
                </c:pt>
                <c:pt idx="620">
                  <c:v>0.0</c:v>
                </c:pt>
                <c:pt idx="621">
                  <c:v>0.0</c:v>
                </c:pt>
                <c:pt idx="622">
                  <c:v>0.5</c:v>
                </c:pt>
                <c:pt idx="623">
                  <c:v>0.0</c:v>
                </c:pt>
                <c:pt idx="624">
                  <c:v>0.0</c:v>
                </c:pt>
                <c:pt idx="625">
                  <c:v>0.0</c:v>
                </c:pt>
                <c:pt idx="626">
                  <c:v>0.0</c:v>
                </c:pt>
                <c:pt idx="627">
                  <c:v>0.4</c:v>
                </c:pt>
                <c:pt idx="628">
                  <c:v>0.0</c:v>
                </c:pt>
                <c:pt idx="629">
                  <c:v>0.0</c:v>
                </c:pt>
                <c:pt idx="630">
                  <c:v>0.7</c:v>
                </c:pt>
                <c:pt idx="631">
                  <c:v>0.0</c:v>
                </c:pt>
                <c:pt idx="632">
                  <c:v>0.0</c:v>
                </c:pt>
                <c:pt idx="633">
                  <c:v>0.3</c:v>
                </c:pt>
                <c:pt idx="634">
                  <c:v>0.0</c:v>
                </c:pt>
                <c:pt idx="635">
                  <c:v>0.4</c:v>
                </c:pt>
                <c:pt idx="636">
                  <c:v>26.2</c:v>
                </c:pt>
                <c:pt idx="637">
                  <c:v>0.0</c:v>
                </c:pt>
                <c:pt idx="638">
                  <c:v>0.5</c:v>
                </c:pt>
                <c:pt idx="639">
                  <c:v>0.0</c:v>
                </c:pt>
                <c:pt idx="640">
                  <c:v>0.0</c:v>
                </c:pt>
                <c:pt idx="641">
                  <c:v>0.5</c:v>
                </c:pt>
                <c:pt idx="642">
                  <c:v>0.0</c:v>
                </c:pt>
                <c:pt idx="643">
                  <c:v>0.0</c:v>
                </c:pt>
                <c:pt idx="644">
                  <c:v>0.5</c:v>
                </c:pt>
                <c:pt idx="645">
                  <c:v>0.0</c:v>
                </c:pt>
                <c:pt idx="646">
                  <c:v>0.0</c:v>
                </c:pt>
                <c:pt idx="647">
                  <c:v>0.5</c:v>
                </c:pt>
                <c:pt idx="648">
                  <c:v>0.0</c:v>
                </c:pt>
                <c:pt idx="649">
                  <c:v>0.0</c:v>
                </c:pt>
                <c:pt idx="650">
                  <c:v>0.6</c:v>
                </c:pt>
                <c:pt idx="651">
                  <c:v>0.0</c:v>
                </c:pt>
                <c:pt idx="652">
                  <c:v>0.0</c:v>
                </c:pt>
                <c:pt idx="653">
                  <c:v>0.5</c:v>
                </c:pt>
                <c:pt idx="654">
                  <c:v>0.0</c:v>
                </c:pt>
                <c:pt idx="655">
                  <c:v>0.3</c:v>
                </c:pt>
                <c:pt idx="656">
                  <c:v>0.0</c:v>
                </c:pt>
                <c:pt idx="657">
                  <c:v>0.0</c:v>
                </c:pt>
                <c:pt idx="658">
                  <c:v>0.3</c:v>
                </c:pt>
                <c:pt idx="659">
                  <c:v>0.0</c:v>
                </c:pt>
                <c:pt idx="660">
                  <c:v>0.0</c:v>
                </c:pt>
                <c:pt idx="661">
                  <c:v>0.3</c:v>
                </c:pt>
                <c:pt idx="662">
                  <c:v>0.0</c:v>
                </c:pt>
                <c:pt idx="663">
                  <c:v>0.0</c:v>
                </c:pt>
                <c:pt idx="664">
                  <c:v>0.7</c:v>
                </c:pt>
                <c:pt idx="665">
                  <c:v>0.0</c:v>
                </c:pt>
                <c:pt idx="666">
                  <c:v>0.5</c:v>
                </c:pt>
                <c:pt idx="667">
                  <c:v>10.0</c:v>
                </c:pt>
                <c:pt idx="668">
                  <c:v>0.0</c:v>
                </c:pt>
                <c:pt idx="669">
                  <c:v>0.5</c:v>
                </c:pt>
                <c:pt idx="670">
                  <c:v>0.0</c:v>
                </c:pt>
                <c:pt idx="671">
                  <c:v>0.0</c:v>
                </c:pt>
                <c:pt idx="672">
                  <c:v>0.5</c:v>
                </c:pt>
                <c:pt idx="673">
                  <c:v>0.0</c:v>
                </c:pt>
                <c:pt idx="674">
                  <c:v>0.0</c:v>
                </c:pt>
                <c:pt idx="675">
                  <c:v>0.6</c:v>
                </c:pt>
                <c:pt idx="676">
                  <c:v>0.0</c:v>
                </c:pt>
                <c:pt idx="677">
                  <c:v>0.0</c:v>
                </c:pt>
                <c:pt idx="678">
                  <c:v>0.5</c:v>
                </c:pt>
                <c:pt idx="679">
                  <c:v>0.0</c:v>
                </c:pt>
                <c:pt idx="680">
                  <c:v>0.0</c:v>
                </c:pt>
                <c:pt idx="681">
                  <c:v>0.5</c:v>
                </c:pt>
                <c:pt idx="682">
                  <c:v>0.0</c:v>
                </c:pt>
                <c:pt idx="683">
                  <c:v>0.0</c:v>
                </c:pt>
                <c:pt idx="684">
                  <c:v>0.0</c:v>
                </c:pt>
                <c:pt idx="685">
                  <c:v>0.0</c:v>
                </c:pt>
                <c:pt idx="686">
                  <c:v>0.8</c:v>
                </c:pt>
                <c:pt idx="687">
                  <c:v>0.0</c:v>
                </c:pt>
                <c:pt idx="688">
                  <c:v>0.0</c:v>
                </c:pt>
                <c:pt idx="689">
                  <c:v>0.3</c:v>
                </c:pt>
                <c:pt idx="690">
                  <c:v>0.0</c:v>
                </c:pt>
                <c:pt idx="691">
                  <c:v>0.0</c:v>
                </c:pt>
                <c:pt idx="692">
                  <c:v>0.3</c:v>
                </c:pt>
                <c:pt idx="693">
                  <c:v>0.0</c:v>
                </c:pt>
                <c:pt idx="694">
                  <c:v>0.5</c:v>
                </c:pt>
                <c:pt idx="695">
                  <c:v>29.0</c:v>
                </c:pt>
                <c:pt idx="696">
                  <c:v>0.0</c:v>
                </c:pt>
                <c:pt idx="697">
                  <c:v>0.5</c:v>
                </c:pt>
                <c:pt idx="698">
                  <c:v>0.0</c:v>
                </c:pt>
                <c:pt idx="699">
                  <c:v>0.0</c:v>
                </c:pt>
                <c:pt idx="700">
                  <c:v>0.5</c:v>
                </c:pt>
                <c:pt idx="701">
                  <c:v>0.0</c:v>
                </c:pt>
                <c:pt idx="702">
                  <c:v>0.0</c:v>
                </c:pt>
                <c:pt idx="703">
                  <c:v>0.4</c:v>
                </c:pt>
                <c:pt idx="704">
                  <c:v>0.0</c:v>
                </c:pt>
                <c:pt idx="705">
                  <c:v>0.0</c:v>
                </c:pt>
                <c:pt idx="706">
                  <c:v>0.5</c:v>
                </c:pt>
                <c:pt idx="707">
                  <c:v>0.0</c:v>
                </c:pt>
                <c:pt idx="708">
                  <c:v>0.0</c:v>
                </c:pt>
                <c:pt idx="709">
                  <c:v>0.5</c:v>
                </c:pt>
                <c:pt idx="710">
                  <c:v>0.0</c:v>
                </c:pt>
                <c:pt idx="711">
                  <c:v>0.0</c:v>
                </c:pt>
                <c:pt idx="712">
                  <c:v>0.5</c:v>
                </c:pt>
                <c:pt idx="713">
                  <c:v>0.0</c:v>
                </c:pt>
                <c:pt idx="714">
                  <c:v>0.3</c:v>
                </c:pt>
                <c:pt idx="715">
                  <c:v>0.0</c:v>
                </c:pt>
                <c:pt idx="716">
                  <c:v>0.0</c:v>
                </c:pt>
                <c:pt idx="717">
                  <c:v>0.3</c:v>
                </c:pt>
                <c:pt idx="718">
                  <c:v>0.0</c:v>
                </c:pt>
                <c:pt idx="719">
                  <c:v>0.0</c:v>
                </c:pt>
                <c:pt idx="720">
                  <c:v>0.3</c:v>
                </c:pt>
                <c:pt idx="721">
                  <c:v>0.0</c:v>
                </c:pt>
                <c:pt idx="722">
                  <c:v>0.0</c:v>
                </c:pt>
                <c:pt idx="723">
                  <c:v>52.6</c:v>
                </c:pt>
                <c:pt idx="724">
                  <c:v>0.0</c:v>
                </c:pt>
                <c:pt idx="725">
                  <c:v>0.4</c:v>
                </c:pt>
                <c:pt idx="726">
                  <c:v>0.0</c:v>
                </c:pt>
                <c:pt idx="727">
                  <c:v>0.0</c:v>
                </c:pt>
                <c:pt idx="728">
                  <c:v>0.5</c:v>
                </c:pt>
                <c:pt idx="729">
                  <c:v>0.0</c:v>
                </c:pt>
                <c:pt idx="730">
                  <c:v>0.0</c:v>
                </c:pt>
                <c:pt idx="731">
                  <c:v>0.5</c:v>
                </c:pt>
                <c:pt idx="732">
                  <c:v>0.0</c:v>
                </c:pt>
                <c:pt idx="733">
                  <c:v>0.0</c:v>
                </c:pt>
                <c:pt idx="734">
                  <c:v>0.6</c:v>
                </c:pt>
                <c:pt idx="735">
                  <c:v>0.0</c:v>
                </c:pt>
                <c:pt idx="736">
                  <c:v>0.0</c:v>
                </c:pt>
                <c:pt idx="737">
                  <c:v>0.5</c:v>
                </c:pt>
                <c:pt idx="738">
                  <c:v>0.0</c:v>
                </c:pt>
                <c:pt idx="739">
                  <c:v>0.0</c:v>
                </c:pt>
                <c:pt idx="740">
                  <c:v>0.5</c:v>
                </c:pt>
                <c:pt idx="741">
                  <c:v>0.0</c:v>
                </c:pt>
                <c:pt idx="742">
                  <c:v>0.4</c:v>
                </c:pt>
                <c:pt idx="743">
                  <c:v>0.0</c:v>
                </c:pt>
                <c:pt idx="744">
                  <c:v>0.0</c:v>
                </c:pt>
                <c:pt idx="745">
                  <c:v>0.3</c:v>
                </c:pt>
                <c:pt idx="746">
                  <c:v>0.0</c:v>
                </c:pt>
                <c:pt idx="747">
                  <c:v>0.0</c:v>
                </c:pt>
                <c:pt idx="748">
                  <c:v>0.3</c:v>
                </c:pt>
                <c:pt idx="749">
                  <c:v>0.0</c:v>
                </c:pt>
                <c:pt idx="750">
                  <c:v>0.0</c:v>
                </c:pt>
                <c:pt idx="751">
                  <c:v>0.4</c:v>
                </c:pt>
                <c:pt idx="752">
                  <c:v>0.0</c:v>
                </c:pt>
                <c:pt idx="753">
                  <c:v>0.5</c:v>
                </c:pt>
                <c:pt idx="754">
                  <c:v>25.2</c:v>
                </c:pt>
                <c:pt idx="755">
                  <c:v>0.0</c:v>
                </c:pt>
                <c:pt idx="756">
                  <c:v>0.5</c:v>
                </c:pt>
                <c:pt idx="757">
                  <c:v>0.0</c:v>
                </c:pt>
                <c:pt idx="758">
                  <c:v>0.0</c:v>
                </c:pt>
                <c:pt idx="759">
                  <c:v>0.5</c:v>
                </c:pt>
                <c:pt idx="760">
                  <c:v>0.0</c:v>
                </c:pt>
                <c:pt idx="761">
                  <c:v>0.0</c:v>
                </c:pt>
                <c:pt idx="762">
                  <c:v>0.5</c:v>
                </c:pt>
                <c:pt idx="763">
                  <c:v>0.0</c:v>
                </c:pt>
                <c:pt idx="764">
                  <c:v>0.0</c:v>
                </c:pt>
                <c:pt idx="765">
                  <c:v>0.5</c:v>
                </c:pt>
                <c:pt idx="766">
                  <c:v>0.0</c:v>
                </c:pt>
                <c:pt idx="767">
                  <c:v>0.0</c:v>
                </c:pt>
                <c:pt idx="768">
                  <c:v>0.5</c:v>
                </c:pt>
                <c:pt idx="769">
                  <c:v>0.0</c:v>
                </c:pt>
                <c:pt idx="770">
                  <c:v>0.0</c:v>
                </c:pt>
                <c:pt idx="771">
                  <c:v>0.5</c:v>
                </c:pt>
                <c:pt idx="772">
                  <c:v>0.0</c:v>
                </c:pt>
                <c:pt idx="773">
                  <c:v>0.4</c:v>
                </c:pt>
                <c:pt idx="774">
                  <c:v>0.0</c:v>
                </c:pt>
                <c:pt idx="775">
                  <c:v>0.0</c:v>
                </c:pt>
                <c:pt idx="776">
                  <c:v>0.4</c:v>
                </c:pt>
                <c:pt idx="777">
                  <c:v>0.0</c:v>
                </c:pt>
                <c:pt idx="778">
                  <c:v>0.0</c:v>
                </c:pt>
                <c:pt idx="779">
                  <c:v>0.3</c:v>
                </c:pt>
                <c:pt idx="780">
                  <c:v>0.0</c:v>
                </c:pt>
                <c:pt idx="781">
                  <c:v>0.5</c:v>
                </c:pt>
                <c:pt idx="782">
                  <c:v>46.8</c:v>
                </c:pt>
                <c:pt idx="783">
                  <c:v>0.0</c:v>
                </c:pt>
                <c:pt idx="784">
                  <c:v>1.0</c:v>
                </c:pt>
                <c:pt idx="785">
                  <c:v>1.0</c:v>
                </c:pt>
                <c:pt idx="786">
                  <c:v>0.0</c:v>
                </c:pt>
                <c:pt idx="787">
                  <c:v>0.5</c:v>
                </c:pt>
                <c:pt idx="788">
                  <c:v>0.0</c:v>
                </c:pt>
                <c:pt idx="789">
                  <c:v>0.0</c:v>
                </c:pt>
                <c:pt idx="790">
                  <c:v>0.5</c:v>
                </c:pt>
                <c:pt idx="791">
                  <c:v>0.0</c:v>
                </c:pt>
                <c:pt idx="792">
                  <c:v>0.0</c:v>
                </c:pt>
                <c:pt idx="793">
                  <c:v>0.5</c:v>
                </c:pt>
                <c:pt idx="794">
                  <c:v>0.0</c:v>
                </c:pt>
                <c:pt idx="795">
                  <c:v>0.0</c:v>
                </c:pt>
                <c:pt idx="796">
                  <c:v>0.5</c:v>
                </c:pt>
                <c:pt idx="797">
                  <c:v>0.0</c:v>
                </c:pt>
                <c:pt idx="798">
                  <c:v>0.0</c:v>
                </c:pt>
                <c:pt idx="799">
                  <c:v>0.5</c:v>
                </c:pt>
                <c:pt idx="800">
                  <c:v>0.0</c:v>
                </c:pt>
                <c:pt idx="801">
                  <c:v>0.3</c:v>
                </c:pt>
                <c:pt idx="802">
                  <c:v>0.0</c:v>
                </c:pt>
                <c:pt idx="803">
                  <c:v>0.0</c:v>
                </c:pt>
                <c:pt idx="804">
                  <c:v>0.3</c:v>
                </c:pt>
                <c:pt idx="805">
                  <c:v>0.0</c:v>
                </c:pt>
                <c:pt idx="806">
                  <c:v>0.0</c:v>
                </c:pt>
                <c:pt idx="807">
                  <c:v>0.3</c:v>
                </c:pt>
                <c:pt idx="808">
                  <c:v>0.0</c:v>
                </c:pt>
                <c:pt idx="809">
                  <c:v>0.4</c:v>
                </c:pt>
                <c:pt idx="810">
                  <c:v>38.8</c:v>
                </c:pt>
                <c:pt idx="811">
                  <c:v>0.0</c:v>
                </c:pt>
                <c:pt idx="812">
                  <c:v>0.5</c:v>
                </c:pt>
                <c:pt idx="813">
                  <c:v>0.0</c:v>
                </c:pt>
                <c:pt idx="814">
                  <c:v>0.0</c:v>
                </c:pt>
                <c:pt idx="815">
                  <c:v>0.5</c:v>
                </c:pt>
                <c:pt idx="816">
                  <c:v>0.0</c:v>
                </c:pt>
                <c:pt idx="817">
                  <c:v>0.0</c:v>
                </c:pt>
                <c:pt idx="818">
                  <c:v>0.5</c:v>
                </c:pt>
                <c:pt idx="819">
                  <c:v>0.0</c:v>
                </c:pt>
                <c:pt idx="820">
                  <c:v>0.0</c:v>
                </c:pt>
                <c:pt idx="821">
                  <c:v>1.0</c:v>
                </c:pt>
                <c:pt idx="822">
                  <c:v>0.0</c:v>
                </c:pt>
                <c:pt idx="823">
                  <c:v>0.0</c:v>
                </c:pt>
                <c:pt idx="824">
                  <c:v>0.5</c:v>
                </c:pt>
                <c:pt idx="825">
                  <c:v>0.0</c:v>
                </c:pt>
                <c:pt idx="826">
                  <c:v>0.0</c:v>
                </c:pt>
                <c:pt idx="827">
                  <c:v>0.5</c:v>
                </c:pt>
                <c:pt idx="828">
                  <c:v>0.0</c:v>
                </c:pt>
                <c:pt idx="829">
                  <c:v>0.0</c:v>
                </c:pt>
                <c:pt idx="830">
                  <c:v>0.3</c:v>
                </c:pt>
                <c:pt idx="831">
                  <c:v>0.0</c:v>
                </c:pt>
                <c:pt idx="832">
                  <c:v>0.3</c:v>
                </c:pt>
                <c:pt idx="833">
                  <c:v>0.0</c:v>
                </c:pt>
                <c:pt idx="834">
                  <c:v>0.0</c:v>
                </c:pt>
                <c:pt idx="835">
                  <c:v>0.3</c:v>
                </c:pt>
                <c:pt idx="836">
                  <c:v>0.0</c:v>
                </c:pt>
                <c:pt idx="837">
                  <c:v>0.0</c:v>
                </c:pt>
                <c:pt idx="838">
                  <c:v>0.3</c:v>
                </c:pt>
                <c:pt idx="839">
                  <c:v>0.0</c:v>
                </c:pt>
                <c:pt idx="840">
                  <c:v>0.4</c:v>
                </c:pt>
                <c:pt idx="841">
                  <c:v>46.0</c:v>
                </c:pt>
                <c:pt idx="842">
                  <c:v>0.0</c:v>
                </c:pt>
                <c:pt idx="843">
                  <c:v>0.5</c:v>
                </c:pt>
                <c:pt idx="844">
                  <c:v>0.0</c:v>
                </c:pt>
                <c:pt idx="845">
                  <c:v>0.0</c:v>
                </c:pt>
                <c:pt idx="846">
                  <c:v>1.2</c:v>
                </c:pt>
                <c:pt idx="847">
                  <c:v>0.0</c:v>
                </c:pt>
                <c:pt idx="848">
                  <c:v>0.0</c:v>
                </c:pt>
                <c:pt idx="849">
                  <c:v>0.5</c:v>
                </c:pt>
                <c:pt idx="850">
                  <c:v>0.0</c:v>
                </c:pt>
                <c:pt idx="851">
                  <c:v>0.0</c:v>
                </c:pt>
                <c:pt idx="852">
                  <c:v>0.5</c:v>
                </c:pt>
                <c:pt idx="853">
                  <c:v>0.0</c:v>
                </c:pt>
                <c:pt idx="854">
                  <c:v>0.0</c:v>
                </c:pt>
                <c:pt idx="855">
                  <c:v>0.5</c:v>
                </c:pt>
                <c:pt idx="856">
                  <c:v>0.0</c:v>
                </c:pt>
                <c:pt idx="857">
                  <c:v>0.0</c:v>
                </c:pt>
                <c:pt idx="858">
                  <c:v>0.5</c:v>
                </c:pt>
                <c:pt idx="859">
                  <c:v>0.0</c:v>
                </c:pt>
                <c:pt idx="860">
                  <c:v>0.8</c:v>
                </c:pt>
                <c:pt idx="861">
                  <c:v>0.0</c:v>
                </c:pt>
                <c:pt idx="862">
                  <c:v>0.0</c:v>
                </c:pt>
                <c:pt idx="863">
                  <c:v>0.3</c:v>
                </c:pt>
                <c:pt idx="864">
                  <c:v>0.0</c:v>
                </c:pt>
                <c:pt idx="865">
                  <c:v>0.3</c:v>
                </c:pt>
                <c:pt idx="866">
                  <c:v>47.8</c:v>
                </c:pt>
                <c:pt idx="867">
                  <c:v>0.0</c:v>
                </c:pt>
                <c:pt idx="868">
                  <c:v>0.5</c:v>
                </c:pt>
                <c:pt idx="869">
                  <c:v>2.8</c:v>
                </c:pt>
                <c:pt idx="870">
                  <c:v>0.0</c:v>
                </c:pt>
                <c:pt idx="871">
                  <c:v>0.5</c:v>
                </c:pt>
                <c:pt idx="872">
                  <c:v>0.0</c:v>
                </c:pt>
                <c:pt idx="873">
                  <c:v>0.0</c:v>
                </c:pt>
                <c:pt idx="874">
                  <c:v>0.4</c:v>
                </c:pt>
                <c:pt idx="875">
                  <c:v>0.0</c:v>
                </c:pt>
                <c:pt idx="876">
                  <c:v>0.0</c:v>
                </c:pt>
                <c:pt idx="877">
                  <c:v>0.5</c:v>
                </c:pt>
              </c:numCache>
            </c:numRef>
          </c:val>
          <c:smooth val="0"/>
        </c:ser>
        <c:ser>
          <c:idx val="1"/>
          <c:order val="1"/>
          <c:tx>
            <c:strRef>
              <c:f>Sheet1!$C$1</c:f>
              <c:strCache>
                <c:ptCount val="1"/>
                <c:pt idx="0">
                  <c:v>8591</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Sheet1!$C$2:$C$879</c:f>
              <c:numCache>
                <c:formatCode>General</c:formatCode>
                <c:ptCount val="878"/>
                <c:pt idx="0">
                  <c:v>0.0</c:v>
                </c:pt>
                <c:pt idx="1">
                  <c:v>0.0</c:v>
                </c:pt>
                <c:pt idx="2">
                  <c:v>0.0</c:v>
                </c:pt>
                <c:pt idx="3">
                  <c:v>0.0</c:v>
                </c:pt>
                <c:pt idx="4">
                  <c:v>1.1</c:v>
                </c:pt>
                <c:pt idx="5">
                  <c:v>0.0</c:v>
                </c:pt>
                <c:pt idx="6">
                  <c:v>0.0</c:v>
                </c:pt>
                <c:pt idx="7">
                  <c:v>1.0</c:v>
                </c:pt>
                <c:pt idx="8">
                  <c:v>0.0</c:v>
                </c:pt>
                <c:pt idx="9">
                  <c:v>0.0</c:v>
                </c:pt>
                <c:pt idx="10">
                  <c:v>0.8</c:v>
                </c:pt>
                <c:pt idx="11">
                  <c:v>0.0</c:v>
                </c:pt>
                <c:pt idx="12">
                  <c:v>0.0</c:v>
                </c:pt>
                <c:pt idx="13">
                  <c:v>0.0</c:v>
                </c:pt>
                <c:pt idx="14">
                  <c:v>0.0</c:v>
                </c:pt>
                <c:pt idx="15">
                  <c:v>0.1</c:v>
                </c:pt>
                <c:pt idx="16">
                  <c:v>0.0</c:v>
                </c:pt>
                <c:pt idx="17">
                  <c:v>0.0</c:v>
                </c:pt>
                <c:pt idx="18">
                  <c:v>0.0</c:v>
                </c:pt>
                <c:pt idx="19">
                  <c:v>0.0</c:v>
                </c:pt>
                <c:pt idx="20">
                  <c:v>0.5</c:v>
                </c:pt>
                <c:pt idx="21">
                  <c:v>0.0</c:v>
                </c:pt>
                <c:pt idx="22">
                  <c:v>0.0</c:v>
                </c:pt>
                <c:pt idx="23">
                  <c:v>0.4</c:v>
                </c:pt>
                <c:pt idx="24">
                  <c:v>0.0</c:v>
                </c:pt>
                <c:pt idx="25">
                  <c:v>0.0</c:v>
                </c:pt>
                <c:pt idx="26">
                  <c:v>0.4</c:v>
                </c:pt>
                <c:pt idx="27">
                  <c:v>0.0</c:v>
                </c:pt>
                <c:pt idx="28">
                  <c:v>0.0</c:v>
                </c:pt>
                <c:pt idx="29">
                  <c:v>0.9</c:v>
                </c:pt>
                <c:pt idx="30">
                  <c:v>0.0</c:v>
                </c:pt>
                <c:pt idx="31">
                  <c:v>0.0</c:v>
                </c:pt>
                <c:pt idx="32">
                  <c:v>0.8</c:v>
                </c:pt>
                <c:pt idx="33">
                  <c:v>0.0</c:v>
                </c:pt>
                <c:pt idx="34">
                  <c:v>0.0</c:v>
                </c:pt>
                <c:pt idx="35">
                  <c:v>0.9</c:v>
                </c:pt>
                <c:pt idx="36">
                  <c:v>0.0</c:v>
                </c:pt>
                <c:pt idx="37">
                  <c:v>0.0</c:v>
                </c:pt>
                <c:pt idx="38">
                  <c:v>0.7</c:v>
                </c:pt>
                <c:pt idx="39">
                  <c:v>0.0</c:v>
                </c:pt>
                <c:pt idx="40">
                  <c:v>0.1</c:v>
                </c:pt>
                <c:pt idx="41">
                  <c:v>14.4</c:v>
                </c:pt>
                <c:pt idx="42">
                  <c:v>0.0</c:v>
                </c:pt>
                <c:pt idx="43">
                  <c:v>0.1</c:v>
                </c:pt>
                <c:pt idx="44">
                  <c:v>0.0</c:v>
                </c:pt>
                <c:pt idx="45">
                  <c:v>0.0</c:v>
                </c:pt>
                <c:pt idx="46">
                  <c:v>0.1</c:v>
                </c:pt>
                <c:pt idx="47">
                  <c:v>0.0</c:v>
                </c:pt>
                <c:pt idx="48">
                  <c:v>0.2</c:v>
                </c:pt>
                <c:pt idx="49">
                  <c:v>0.0</c:v>
                </c:pt>
                <c:pt idx="50">
                  <c:v>0.0</c:v>
                </c:pt>
                <c:pt idx="51">
                  <c:v>0.4</c:v>
                </c:pt>
                <c:pt idx="52">
                  <c:v>0.0</c:v>
                </c:pt>
                <c:pt idx="53">
                  <c:v>0.0</c:v>
                </c:pt>
                <c:pt idx="54">
                  <c:v>0.5</c:v>
                </c:pt>
                <c:pt idx="55">
                  <c:v>0.0</c:v>
                </c:pt>
                <c:pt idx="56">
                  <c:v>0.0</c:v>
                </c:pt>
                <c:pt idx="57">
                  <c:v>0.4</c:v>
                </c:pt>
                <c:pt idx="58">
                  <c:v>0.0</c:v>
                </c:pt>
                <c:pt idx="59">
                  <c:v>0.0</c:v>
                </c:pt>
                <c:pt idx="60">
                  <c:v>0.9</c:v>
                </c:pt>
                <c:pt idx="61">
                  <c:v>0.0</c:v>
                </c:pt>
                <c:pt idx="62">
                  <c:v>0.0</c:v>
                </c:pt>
                <c:pt idx="63">
                  <c:v>1.1</c:v>
                </c:pt>
                <c:pt idx="64">
                  <c:v>0.0</c:v>
                </c:pt>
                <c:pt idx="65">
                  <c:v>0.0</c:v>
                </c:pt>
                <c:pt idx="66">
                  <c:v>0.8</c:v>
                </c:pt>
                <c:pt idx="67">
                  <c:v>0.0</c:v>
                </c:pt>
                <c:pt idx="68">
                  <c:v>0.0</c:v>
                </c:pt>
                <c:pt idx="69">
                  <c:v>0.9</c:v>
                </c:pt>
                <c:pt idx="70">
                  <c:v>0.0</c:v>
                </c:pt>
                <c:pt idx="71">
                  <c:v>0.1</c:v>
                </c:pt>
                <c:pt idx="72">
                  <c:v>36.6</c:v>
                </c:pt>
                <c:pt idx="73">
                  <c:v>0.0</c:v>
                </c:pt>
                <c:pt idx="74">
                  <c:v>0.1</c:v>
                </c:pt>
                <c:pt idx="75">
                  <c:v>0.0</c:v>
                </c:pt>
                <c:pt idx="76">
                  <c:v>0.0</c:v>
                </c:pt>
                <c:pt idx="77">
                  <c:v>0.1</c:v>
                </c:pt>
                <c:pt idx="78">
                  <c:v>0.0</c:v>
                </c:pt>
                <c:pt idx="79">
                  <c:v>0.0</c:v>
                </c:pt>
                <c:pt idx="80">
                  <c:v>0.1</c:v>
                </c:pt>
                <c:pt idx="81">
                  <c:v>0.0</c:v>
                </c:pt>
                <c:pt idx="82">
                  <c:v>0.4</c:v>
                </c:pt>
                <c:pt idx="83">
                  <c:v>0.0</c:v>
                </c:pt>
                <c:pt idx="84">
                  <c:v>0.0</c:v>
                </c:pt>
                <c:pt idx="85">
                  <c:v>0.5</c:v>
                </c:pt>
                <c:pt idx="86">
                  <c:v>0.0</c:v>
                </c:pt>
                <c:pt idx="87">
                  <c:v>0.0</c:v>
                </c:pt>
                <c:pt idx="88">
                  <c:v>0.4</c:v>
                </c:pt>
                <c:pt idx="89">
                  <c:v>0.0</c:v>
                </c:pt>
                <c:pt idx="90">
                  <c:v>0.0</c:v>
                </c:pt>
                <c:pt idx="91">
                  <c:v>0.4</c:v>
                </c:pt>
                <c:pt idx="92">
                  <c:v>0.0</c:v>
                </c:pt>
                <c:pt idx="93">
                  <c:v>0.0</c:v>
                </c:pt>
                <c:pt idx="94">
                  <c:v>1.1</c:v>
                </c:pt>
                <c:pt idx="95">
                  <c:v>0.0</c:v>
                </c:pt>
                <c:pt idx="96">
                  <c:v>0.0</c:v>
                </c:pt>
                <c:pt idx="97">
                  <c:v>0.9</c:v>
                </c:pt>
                <c:pt idx="98">
                  <c:v>0.0</c:v>
                </c:pt>
                <c:pt idx="99">
                  <c:v>0.0</c:v>
                </c:pt>
                <c:pt idx="100">
                  <c:v>0.8</c:v>
                </c:pt>
                <c:pt idx="101">
                  <c:v>0.0</c:v>
                </c:pt>
                <c:pt idx="102">
                  <c:v>0.0</c:v>
                </c:pt>
                <c:pt idx="103">
                  <c:v>1.0</c:v>
                </c:pt>
                <c:pt idx="104">
                  <c:v>0.0</c:v>
                </c:pt>
                <c:pt idx="105">
                  <c:v>0.1</c:v>
                </c:pt>
                <c:pt idx="106">
                  <c:v>23.2</c:v>
                </c:pt>
                <c:pt idx="107">
                  <c:v>0.0</c:v>
                </c:pt>
                <c:pt idx="108">
                  <c:v>0.1</c:v>
                </c:pt>
                <c:pt idx="109">
                  <c:v>0.0</c:v>
                </c:pt>
                <c:pt idx="110">
                  <c:v>0.0</c:v>
                </c:pt>
                <c:pt idx="111">
                  <c:v>0.1</c:v>
                </c:pt>
                <c:pt idx="112">
                  <c:v>0.0</c:v>
                </c:pt>
                <c:pt idx="113">
                  <c:v>0.4</c:v>
                </c:pt>
                <c:pt idx="114">
                  <c:v>0.0</c:v>
                </c:pt>
                <c:pt idx="115">
                  <c:v>0.0</c:v>
                </c:pt>
                <c:pt idx="116">
                  <c:v>0.4</c:v>
                </c:pt>
                <c:pt idx="117">
                  <c:v>0.0</c:v>
                </c:pt>
                <c:pt idx="118">
                  <c:v>0.0</c:v>
                </c:pt>
                <c:pt idx="119">
                  <c:v>0.5</c:v>
                </c:pt>
                <c:pt idx="120">
                  <c:v>0.0</c:v>
                </c:pt>
                <c:pt idx="121">
                  <c:v>0.0</c:v>
                </c:pt>
                <c:pt idx="122">
                  <c:v>0.5</c:v>
                </c:pt>
                <c:pt idx="123">
                  <c:v>0.0</c:v>
                </c:pt>
                <c:pt idx="124">
                  <c:v>0.0</c:v>
                </c:pt>
                <c:pt idx="125">
                  <c:v>0.8</c:v>
                </c:pt>
                <c:pt idx="126">
                  <c:v>0.0</c:v>
                </c:pt>
                <c:pt idx="127">
                  <c:v>0.0</c:v>
                </c:pt>
                <c:pt idx="128">
                  <c:v>0.9</c:v>
                </c:pt>
                <c:pt idx="129">
                  <c:v>0.0</c:v>
                </c:pt>
                <c:pt idx="130">
                  <c:v>0.0</c:v>
                </c:pt>
                <c:pt idx="131">
                  <c:v>0.7</c:v>
                </c:pt>
                <c:pt idx="132">
                  <c:v>0.0</c:v>
                </c:pt>
                <c:pt idx="133">
                  <c:v>0.1</c:v>
                </c:pt>
                <c:pt idx="134">
                  <c:v>14.4</c:v>
                </c:pt>
                <c:pt idx="135">
                  <c:v>0.0</c:v>
                </c:pt>
                <c:pt idx="136">
                  <c:v>0.1</c:v>
                </c:pt>
                <c:pt idx="137">
                  <c:v>0.0</c:v>
                </c:pt>
                <c:pt idx="138">
                  <c:v>0.0</c:v>
                </c:pt>
                <c:pt idx="139">
                  <c:v>0.1</c:v>
                </c:pt>
                <c:pt idx="140">
                  <c:v>0.0</c:v>
                </c:pt>
                <c:pt idx="141">
                  <c:v>0.0</c:v>
                </c:pt>
                <c:pt idx="142">
                  <c:v>0.0</c:v>
                </c:pt>
                <c:pt idx="143">
                  <c:v>0.0</c:v>
                </c:pt>
                <c:pt idx="144">
                  <c:v>0.4</c:v>
                </c:pt>
                <c:pt idx="145">
                  <c:v>0.0</c:v>
                </c:pt>
                <c:pt idx="146">
                  <c:v>0.0</c:v>
                </c:pt>
                <c:pt idx="147">
                  <c:v>0.4</c:v>
                </c:pt>
                <c:pt idx="148">
                  <c:v>0.0</c:v>
                </c:pt>
                <c:pt idx="149">
                  <c:v>0.0</c:v>
                </c:pt>
                <c:pt idx="150">
                  <c:v>0.9</c:v>
                </c:pt>
                <c:pt idx="151">
                  <c:v>0.0</c:v>
                </c:pt>
                <c:pt idx="152">
                  <c:v>0.0</c:v>
                </c:pt>
                <c:pt idx="153">
                  <c:v>0.8</c:v>
                </c:pt>
                <c:pt idx="154">
                  <c:v>0.0</c:v>
                </c:pt>
                <c:pt idx="155">
                  <c:v>0.0</c:v>
                </c:pt>
                <c:pt idx="156">
                  <c:v>0.8</c:v>
                </c:pt>
                <c:pt idx="157">
                  <c:v>0.0</c:v>
                </c:pt>
                <c:pt idx="158">
                  <c:v>0.0</c:v>
                </c:pt>
                <c:pt idx="159">
                  <c:v>1.1</c:v>
                </c:pt>
                <c:pt idx="160">
                  <c:v>0.0</c:v>
                </c:pt>
                <c:pt idx="161">
                  <c:v>0.1</c:v>
                </c:pt>
                <c:pt idx="162">
                  <c:v>26.6</c:v>
                </c:pt>
                <c:pt idx="163">
                  <c:v>0.0</c:v>
                </c:pt>
                <c:pt idx="164">
                  <c:v>0.1</c:v>
                </c:pt>
                <c:pt idx="165">
                  <c:v>0.0</c:v>
                </c:pt>
                <c:pt idx="166">
                  <c:v>0.0</c:v>
                </c:pt>
                <c:pt idx="167">
                  <c:v>0.1</c:v>
                </c:pt>
                <c:pt idx="168">
                  <c:v>0.0</c:v>
                </c:pt>
                <c:pt idx="169">
                  <c:v>0.0</c:v>
                </c:pt>
                <c:pt idx="170">
                  <c:v>0.0</c:v>
                </c:pt>
                <c:pt idx="171">
                  <c:v>0.0</c:v>
                </c:pt>
                <c:pt idx="172">
                  <c:v>0.4</c:v>
                </c:pt>
                <c:pt idx="173">
                  <c:v>0.0</c:v>
                </c:pt>
                <c:pt idx="174">
                  <c:v>0.0</c:v>
                </c:pt>
                <c:pt idx="175">
                  <c:v>0.4</c:v>
                </c:pt>
                <c:pt idx="176">
                  <c:v>0.0</c:v>
                </c:pt>
                <c:pt idx="177">
                  <c:v>0.0</c:v>
                </c:pt>
                <c:pt idx="178">
                  <c:v>0.5</c:v>
                </c:pt>
                <c:pt idx="179">
                  <c:v>0.0</c:v>
                </c:pt>
                <c:pt idx="180">
                  <c:v>0.0</c:v>
                </c:pt>
                <c:pt idx="181">
                  <c:v>0.8</c:v>
                </c:pt>
                <c:pt idx="182">
                  <c:v>0.0</c:v>
                </c:pt>
                <c:pt idx="183">
                  <c:v>0.0</c:v>
                </c:pt>
                <c:pt idx="184">
                  <c:v>0.9</c:v>
                </c:pt>
                <c:pt idx="185">
                  <c:v>0.0</c:v>
                </c:pt>
                <c:pt idx="186">
                  <c:v>0.0</c:v>
                </c:pt>
                <c:pt idx="187">
                  <c:v>0.9</c:v>
                </c:pt>
                <c:pt idx="188">
                  <c:v>0.0</c:v>
                </c:pt>
                <c:pt idx="189">
                  <c:v>0.0</c:v>
                </c:pt>
                <c:pt idx="190">
                  <c:v>0.8</c:v>
                </c:pt>
                <c:pt idx="191">
                  <c:v>0.0</c:v>
                </c:pt>
                <c:pt idx="192">
                  <c:v>0.1</c:v>
                </c:pt>
                <c:pt idx="193">
                  <c:v>11.2</c:v>
                </c:pt>
                <c:pt idx="194">
                  <c:v>0.0</c:v>
                </c:pt>
                <c:pt idx="195">
                  <c:v>0.1</c:v>
                </c:pt>
                <c:pt idx="196">
                  <c:v>0.0</c:v>
                </c:pt>
                <c:pt idx="197">
                  <c:v>0.0</c:v>
                </c:pt>
                <c:pt idx="198">
                  <c:v>0.1</c:v>
                </c:pt>
                <c:pt idx="199">
                  <c:v>0.0</c:v>
                </c:pt>
                <c:pt idx="200">
                  <c:v>0.4</c:v>
                </c:pt>
                <c:pt idx="201">
                  <c:v>0.0</c:v>
                </c:pt>
                <c:pt idx="202">
                  <c:v>0.0</c:v>
                </c:pt>
                <c:pt idx="203">
                  <c:v>0.5</c:v>
                </c:pt>
                <c:pt idx="204">
                  <c:v>0.0</c:v>
                </c:pt>
                <c:pt idx="205">
                  <c:v>0.0</c:v>
                </c:pt>
                <c:pt idx="206">
                  <c:v>0.4</c:v>
                </c:pt>
                <c:pt idx="207">
                  <c:v>0.0</c:v>
                </c:pt>
                <c:pt idx="208">
                  <c:v>0.0</c:v>
                </c:pt>
                <c:pt idx="209">
                  <c:v>0.4</c:v>
                </c:pt>
                <c:pt idx="210">
                  <c:v>0.0</c:v>
                </c:pt>
                <c:pt idx="211">
                  <c:v>0.0</c:v>
                </c:pt>
                <c:pt idx="212">
                  <c:v>1.0</c:v>
                </c:pt>
                <c:pt idx="213">
                  <c:v>0.0</c:v>
                </c:pt>
                <c:pt idx="214">
                  <c:v>0.0</c:v>
                </c:pt>
                <c:pt idx="215">
                  <c:v>0.8</c:v>
                </c:pt>
                <c:pt idx="216">
                  <c:v>0.0</c:v>
                </c:pt>
                <c:pt idx="217">
                  <c:v>0.0</c:v>
                </c:pt>
                <c:pt idx="218">
                  <c:v>0.8</c:v>
                </c:pt>
                <c:pt idx="219">
                  <c:v>0.0</c:v>
                </c:pt>
                <c:pt idx="220">
                  <c:v>0.0</c:v>
                </c:pt>
                <c:pt idx="221">
                  <c:v>1.0</c:v>
                </c:pt>
                <c:pt idx="222">
                  <c:v>0.0</c:v>
                </c:pt>
                <c:pt idx="223">
                  <c:v>0.1</c:v>
                </c:pt>
                <c:pt idx="224">
                  <c:v>14.0</c:v>
                </c:pt>
                <c:pt idx="225">
                  <c:v>0.0</c:v>
                </c:pt>
                <c:pt idx="226">
                  <c:v>0.1</c:v>
                </c:pt>
                <c:pt idx="227">
                  <c:v>0.0</c:v>
                </c:pt>
                <c:pt idx="228">
                  <c:v>0.0</c:v>
                </c:pt>
                <c:pt idx="229">
                  <c:v>0.1</c:v>
                </c:pt>
                <c:pt idx="230">
                  <c:v>0.0</c:v>
                </c:pt>
                <c:pt idx="231">
                  <c:v>0.3</c:v>
                </c:pt>
                <c:pt idx="232">
                  <c:v>0.0</c:v>
                </c:pt>
                <c:pt idx="233">
                  <c:v>0.0</c:v>
                </c:pt>
                <c:pt idx="234">
                  <c:v>0.5</c:v>
                </c:pt>
                <c:pt idx="235">
                  <c:v>0.0</c:v>
                </c:pt>
                <c:pt idx="236">
                  <c:v>0.0</c:v>
                </c:pt>
                <c:pt idx="237">
                  <c:v>0.5</c:v>
                </c:pt>
                <c:pt idx="238">
                  <c:v>0.0</c:v>
                </c:pt>
                <c:pt idx="239">
                  <c:v>0.0</c:v>
                </c:pt>
                <c:pt idx="240">
                  <c:v>1.5</c:v>
                </c:pt>
                <c:pt idx="241">
                  <c:v>0.0</c:v>
                </c:pt>
                <c:pt idx="242">
                  <c:v>0.0</c:v>
                </c:pt>
                <c:pt idx="243">
                  <c:v>0.8</c:v>
                </c:pt>
                <c:pt idx="244">
                  <c:v>0.0</c:v>
                </c:pt>
                <c:pt idx="245">
                  <c:v>0.0</c:v>
                </c:pt>
                <c:pt idx="246">
                  <c:v>1.0</c:v>
                </c:pt>
                <c:pt idx="247">
                  <c:v>0.0</c:v>
                </c:pt>
                <c:pt idx="248">
                  <c:v>0.0</c:v>
                </c:pt>
                <c:pt idx="249">
                  <c:v>0.8</c:v>
                </c:pt>
                <c:pt idx="250">
                  <c:v>0.0</c:v>
                </c:pt>
                <c:pt idx="251">
                  <c:v>0.1</c:v>
                </c:pt>
                <c:pt idx="252">
                  <c:v>17.4</c:v>
                </c:pt>
                <c:pt idx="253">
                  <c:v>0.0</c:v>
                </c:pt>
                <c:pt idx="254">
                  <c:v>0.1</c:v>
                </c:pt>
                <c:pt idx="255">
                  <c:v>0.0</c:v>
                </c:pt>
                <c:pt idx="256">
                  <c:v>0.0</c:v>
                </c:pt>
                <c:pt idx="257">
                  <c:v>0.1</c:v>
                </c:pt>
                <c:pt idx="258">
                  <c:v>0.0</c:v>
                </c:pt>
                <c:pt idx="259">
                  <c:v>0.4</c:v>
                </c:pt>
                <c:pt idx="260">
                  <c:v>0.0</c:v>
                </c:pt>
                <c:pt idx="261">
                  <c:v>0.0</c:v>
                </c:pt>
                <c:pt idx="262">
                  <c:v>0.4</c:v>
                </c:pt>
                <c:pt idx="263">
                  <c:v>0.0</c:v>
                </c:pt>
                <c:pt idx="264">
                  <c:v>0.0</c:v>
                </c:pt>
                <c:pt idx="265">
                  <c:v>0.5</c:v>
                </c:pt>
                <c:pt idx="266">
                  <c:v>0.0</c:v>
                </c:pt>
                <c:pt idx="267">
                  <c:v>0.0</c:v>
                </c:pt>
                <c:pt idx="268">
                  <c:v>0.4</c:v>
                </c:pt>
                <c:pt idx="269">
                  <c:v>0.0</c:v>
                </c:pt>
                <c:pt idx="270">
                  <c:v>0.0</c:v>
                </c:pt>
                <c:pt idx="271">
                  <c:v>0.8</c:v>
                </c:pt>
                <c:pt idx="272">
                  <c:v>0.0</c:v>
                </c:pt>
                <c:pt idx="273">
                  <c:v>0.0</c:v>
                </c:pt>
                <c:pt idx="274">
                  <c:v>0.8</c:v>
                </c:pt>
                <c:pt idx="275">
                  <c:v>0.0</c:v>
                </c:pt>
                <c:pt idx="276">
                  <c:v>0.0</c:v>
                </c:pt>
                <c:pt idx="277">
                  <c:v>1.2</c:v>
                </c:pt>
                <c:pt idx="278">
                  <c:v>0.0</c:v>
                </c:pt>
                <c:pt idx="279">
                  <c:v>0.1</c:v>
                </c:pt>
                <c:pt idx="280">
                  <c:v>29.0</c:v>
                </c:pt>
                <c:pt idx="281">
                  <c:v>0.0</c:v>
                </c:pt>
                <c:pt idx="282">
                  <c:v>0.1</c:v>
                </c:pt>
                <c:pt idx="283">
                  <c:v>0.0</c:v>
                </c:pt>
                <c:pt idx="284">
                  <c:v>0.0</c:v>
                </c:pt>
                <c:pt idx="285">
                  <c:v>0.1</c:v>
                </c:pt>
                <c:pt idx="286">
                  <c:v>0.0</c:v>
                </c:pt>
                <c:pt idx="287">
                  <c:v>0.0</c:v>
                </c:pt>
                <c:pt idx="288">
                  <c:v>0.0</c:v>
                </c:pt>
                <c:pt idx="289">
                  <c:v>0.0</c:v>
                </c:pt>
                <c:pt idx="290">
                  <c:v>0.5</c:v>
                </c:pt>
                <c:pt idx="291">
                  <c:v>0.0</c:v>
                </c:pt>
                <c:pt idx="292">
                  <c:v>0.0</c:v>
                </c:pt>
                <c:pt idx="293">
                  <c:v>0.4</c:v>
                </c:pt>
                <c:pt idx="294">
                  <c:v>0.0</c:v>
                </c:pt>
                <c:pt idx="295">
                  <c:v>0.0</c:v>
                </c:pt>
                <c:pt idx="296">
                  <c:v>0.4</c:v>
                </c:pt>
                <c:pt idx="297">
                  <c:v>0.0</c:v>
                </c:pt>
                <c:pt idx="298">
                  <c:v>0.0</c:v>
                </c:pt>
                <c:pt idx="299">
                  <c:v>0.8</c:v>
                </c:pt>
                <c:pt idx="300">
                  <c:v>0.0</c:v>
                </c:pt>
                <c:pt idx="301">
                  <c:v>0.0</c:v>
                </c:pt>
                <c:pt idx="302">
                  <c:v>0.7</c:v>
                </c:pt>
                <c:pt idx="303">
                  <c:v>0.0</c:v>
                </c:pt>
                <c:pt idx="304">
                  <c:v>0.0</c:v>
                </c:pt>
                <c:pt idx="305">
                  <c:v>1.2</c:v>
                </c:pt>
                <c:pt idx="306">
                  <c:v>0.0</c:v>
                </c:pt>
                <c:pt idx="307">
                  <c:v>0.1</c:v>
                </c:pt>
                <c:pt idx="308">
                  <c:v>25.8</c:v>
                </c:pt>
                <c:pt idx="309">
                  <c:v>0.0</c:v>
                </c:pt>
                <c:pt idx="310">
                  <c:v>0.1</c:v>
                </c:pt>
                <c:pt idx="311">
                  <c:v>0.0</c:v>
                </c:pt>
                <c:pt idx="312">
                  <c:v>0.0</c:v>
                </c:pt>
                <c:pt idx="313">
                  <c:v>0.1</c:v>
                </c:pt>
                <c:pt idx="314">
                  <c:v>0.0</c:v>
                </c:pt>
                <c:pt idx="315">
                  <c:v>0.4</c:v>
                </c:pt>
                <c:pt idx="316">
                  <c:v>0.0</c:v>
                </c:pt>
                <c:pt idx="317">
                  <c:v>0.0</c:v>
                </c:pt>
                <c:pt idx="318">
                  <c:v>0.5</c:v>
                </c:pt>
                <c:pt idx="319">
                  <c:v>0.0</c:v>
                </c:pt>
                <c:pt idx="320">
                  <c:v>0.0</c:v>
                </c:pt>
                <c:pt idx="321">
                  <c:v>0.5</c:v>
                </c:pt>
                <c:pt idx="322">
                  <c:v>0.0</c:v>
                </c:pt>
                <c:pt idx="323">
                  <c:v>0.0</c:v>
                </c:pt>
                <c:pt idx="324">
                  <c:v>0.4</c:v>
                </c:pt>
                <c:pt idx="325">
                  <c:v>0.0</c:v>
                </c:pt>
                <c:pt idx="326">
                  <c:v>0.0</c:v>
                </c:pt>
                <c:pt idx="327">
                  <c:v>0.9</c:v>
                </c:pt>
                <c:pt idx="328">
                  <c:v>0.0</c:v>
                </c:pt>
                <c:pt idx="329">
                  <c:v>0.0</c:v>
                </c:pt>
                <c:pt idx="330">
                  <c:v>0.9</c:v>
                </c:pt>
                <c:pt idx="331">
                  <c:v>0.0</c:v>
                </c:pt>
                <c:pt idx="332">
                  <c:v>0.0</c:v>
                </c:pt>
                <c:pt idx="333">
                  <c:v>0.8</c:v>
                </c:pt>
                <c:pt idx="334">
                  <c:v>0.0</c:v>
                </c:pt>
                <c:pt idx="335">
                  <c:v>0.1</c:v>
                </c:pt>
                <c:pt idx="336">
                  <c:v>28.2</c:v>
                </c:pt>
                <c:pt idx="337">
                  <c:v>0.0</c:v>
                </c:pt>
                <c:pt idx="338">
                  <c:v>0.1</c:v>
                </c:pt>
                <c:pt idx="339">
                  <c:v>0.0</c:v>
                </c:pt>
                <c:pt idx="340">
                  <c:v>0.0</c:v>
                </c:pt>
                <c:pt idx="341">
                  <c:v>0.1</c:v>
                </c:pt>
                <c:pt idx="342">
                  <c:v>0.0</c:v>
                </c:pt>
                <c:pt idx="343">
                  <c:v>0.4</c:v>
                </c:pt>
                <c:pt idx="344">
                  <c:v>0.0</c:v>
                </c:pt>
                <c:pt idx="345">
                  <c:v>0.0</c:v>
                </c:pt>
                <c:pt idx="346">
                  <c:v>0.4</c:v>
                </c:pt>
                <c:pt idx="347">
                  <c:v>0.0</c:v>
                </c:pt>
                <c:pt idx="348">
                  <c:v>0.0</c:v>
                </c:pt>
                <c:pt idx="349">
                  <c:v>0.5</c:v>
                </c:pt>
                <c:pt idx="350">
                  <c:v>0.0</c:v>
                </c:pt>
                <c:pt idx="351">
                  <c:v>0.0</c:v>
                </c:pt>
                <c:pt idx="352">
                  <c:v>0.4</c:v>
                </c:pt>
                <c:pt idx="353">
                  <c:v>0.0</c:v>
                </c:pt>
                <c:pt idx="354">
                  <c:v>0.0</c:v>
                </c:pt>
                <c:pt idx="355">
                  <c:v>0.8</c:v>
                </c:pt>
                <c:pt idx="356">
                  <c:v>0.0</c:v>
                </c:pt>
                <c:pt idx="357">
                  <c:v>0.0</c:v>
                </c:pt>
                <c:pt idx="358">
                  <c:v>0.8</c:v>
                </c:pt>
                <c:pt idx="359">
                  <c:v>0.0</c:v>
                </c:pt>
                <c:pt idx="360">
                  <c:v>0.0</c:v>
                </c:pt>
                <c:pt idx="361">
                  <c:v>0.7</c:v>
                </c:pt>
                <c:pt idx="362">
                  <c:v>0.0</c:v>
                </c:pt>
                <c:pt idx="363">
                  <c:v>0.1</c:v>
                </c:pt>
                <c:pt idx="364">
                  <c:v>12.8</c:v>
                </c:pt>
                <c:pt idx="365">
                  <c:v>0.0</c:v>
                </c:pt>
                <c:pt idx="366">
                  <c:v>0.1</c:v>
                </c:pt>
                <c:pt idx="367">
                  <c:v>0.0</c:v>
                </c:pt>
                <c:pt idx="368">
                  <c:v>0.0</c:v>
                </c:pt>
                <c:pt idx="369">
                  <c:v>0.1</c:v>
                </c:pt>
                <c:pt idx="370">
                  <c:v>0.0</c:v>
                </c:pt>
                <c:pt idx="371">
                  <c:v>0.9</c:v>
                </c:pt>
                <c:pt idx="372">
                  <c:v>0.0</c:v>
                </c:pt>
                <c:pt idx="373">
                  <c:v>0.0</c:v>
                </c:pt>
                <c:pt idx="374">
                  <c:v>0.4</c:v>
                </c:pt>
                <c:pt idx="375">
                  <c:v>0.0</c:v>
                </c:pt>
                <c:pt idx="376">
                  <c:v>0.0</c:v>
                </c:pt>
                <c:pt idx="377">
                  <c:v>0.4</c:v>
                </c:pt>
                <c:pt idx="378">
                  <c:v>0.0</c:v>
                </c:pt>
                <c:pt idx="379">
                  <c:v>0.0</c:v>
                </c:pt>
                <c:pt idx="380">
                  <c:v>1.1</c:v>
                </c:pt>
                <c:pt idx="381">
                  <c:v>0.0</c:v>
                </c:pt>
                <c:pt idx="382">
                  <c:v>0.0</c:v>
                </c:pt>
                <c:pt idx="383">
                  <c:v>0.8</c:v>
                </c:pt>
                <c:pt idx="384">
                  <c:v>0.0</c:v>
                </c:pt>
                <c:pt idx="385">
                  <c:v>0.0</c:v>
                </c:pt>
                <c:pt idx="386">
                  <c:v>1.0</c:v>
                </c:pt>
                <c:pt idx="387">
                  <c:v>0.0</c:v>
                </c:pt>
                <c:pt idx="388">
                  <c:v>0.0</c:v>
                </c:pt>
                <c:pt idx="389">
                  <c:v>0.9</c:v>
                </c:pt>
                <c:pt idx="390">
                  <c:v>0.0</c:v>
                </c:pt>
                <c:pt idx="391">
                  <c:v>0.1</c:v>
                </c:pt>
                <c:pt idx="392">
                  <c:v>12.0</c:v>
                </c:pt>
                <c:pt idx="393">
                  <c:v>0.0</c:v>
                </c:pt>
                <c:pt idx="394">
                  <c:v>0.1</c:v>
                </c:pt>
                <c:pt idx="395">
                  <c:v>0.0</c:v>
                </c:pt>
                <c:pt idx="396">
                  <c:v>0.0</c:v>
                </c:pt>
                <c:pt idx="397">
                  <c:v>0.1</c:v>
                </c:pt>
                <c:pt idx="398">
                  <c:v>0.0</c:v>
                </c:pt>
                <c:pt idx="399">
                  <c:v>0.5</c:v>
                </c:pt>
                <c:pt idx="400">
                  <c:v>0.0</c:v>
                </c:pt>
                <c:pt idx="401">
                  <c:v>0.0</c:v>
                </c:pt>
                <c:pt idx="402">
                  <c:v>0.5</c:v>
                </c:pt>
                <c:pt idx="403">
                  <c:v>0.0</c:v>
                </c:pt>
                <c:pt idx="404">
                  <c:v>0.0</c:v>
                </c:pt>
                <c:pt idx="405">
                  <c:v>0.5</c:v>
                </c:pt>
                <c:pt idx="406">
                  <c:v>0.0</c:v>
                </c:pt>
                <c:pt idx="407">
                  <c:v>0.0</c:v>
                </c:pt>
                <c:pt idx="408">
                  <c:v>0.5</c:v>
                </c:pt>
                <c:pt idx="409">
                  <c:v>0.0</c:v>
                </c:pt>
                <c:pt idx="410">
                  <c:v>0.0</c:v>
                </c:pt>
                <c:pt idx="411">
                  <c:v>0.8</c:v>
                </c:pt>
                <c:pt idx="412">
                  <c:v>0.0</c:v>
                </c:pt>
                <c:pt idx="413">
                  <c:v>0.0</c:v>
                </c:pt>
                <c:pt idx="414">
                  <c:v>1.1</c:v>
                </c:pt>
                <c:pt idx="415">
                  <c:v>0.0</c:v>
                </c:pt>
                <c:pt idx="416">
                  <c:v>0.0</c:v>
                </c:pt>
                <c:pt idx="417">
                  <c:v>0.7</c:v>
                </c:pt>
                <c:pt idx="418">
                  <c:v>0.0</c:v>
                </c:pt>
                <c:pt idx="419">
                  <c:v>0.1</c:v>
                </c:pt>
                <c:pt idx="420">
                  <c:v>39.8</c:v>
                </c:pt>
                <c:pt idx="421">
                  <c:v>0.0</c:v>
                </c:pt>
                <c:pt idx="422">
                  <c:v>0.1</c:v>
                </c:pt>
                <c:pt idx="423">
                  <c:v>0.0</c:v>
                </c:pt>
                <c:pt idx="424">
                  <c:v>0.0</c:v>
                </c:pt>
                <c:pt idx="425">
                  <c:v>0.1</c:v>
                </c:pt>
                <c:pt idx="426">
                  <c:v>0.0</c:v>
                </c:pt>
                <c:pt idx="427">
                  <c:v>0.0</c:v>
                </c:pt>
                <c:pt idx="428">
                  <c:v>0.0</c:v>
                </c:pt>
                <c:pt idx="429">
                  <c:v>0.0</c:v>
                </c:pt>
                <c:pt idx="430">
                  <c:v>0.5</c:v>
                </c:pt>
                <c:pt idx="431">
                  <c:v>0.0</c:v>
                </c:pt>
                <c:pt idx="432">
                  <c:v>0.0</c:v>
                </c:pt>
                <c:pt idx="433">
                  <c:v>0.5</c:v>
                </c:pt>
                <c:pt idx="434">
                  <c:v>0.0</c:v>
                </c:pt>
                <c:pt idx="435">
                  <c:v>0.0</c:v>
                </c:pt>
                <c:pt idx="436">
                  <c:v>0.4</c:v>
                </c:pt>
                <c:pt idx="437">
                  <c:v>0.0</c:v>
                </c:pt>
                <c:pt idx="438">
                  <c:v>0.0</c:v>
                </c:pt>
                <c:pt idx="439">
                  <c:v>0.8</c:v>
                </c:pt>
                <c:pt idx="440">
                  <c:v>0.0</c:v>
                </c:pt>
                <c:pt idx="441">
                  <c:v>0.0</c:v>
                </c:pt>
                <c:pt idx="442">
                  <c:v>0.8</c:v>
                </c:pt>
                <c:pt idx="443">
                  <c:v>0.0</c:v>
                </c:pt>
                <c:pt idx="444">
                  <c:v>0.0</c:v>
                </c:pt>
                <c:pt idx="445">
                  <c:v>1.0</c:v>
                </c:pt>
                <c:pt idx="446">
                  <c:v>0.0</c:v>
                </c:pt>
                <c:pt idx="447">
                  <c:v>0.1</c:v>
                </c:pt>
                <c:pt idx="448">
                  <c:v>17.2</c:v>
                </c:pt>
                <c:pt idx="449">
                  <c:v>0.0</c:v>
                </c:pt>
                <c:pt idx="450">
                  <c:v>0.1</c:v>
                </c:pt>
                <c:pt idx="451">
                  <c:v>0.0</c:v>
                </c:pt>
                <c:pt idx="452">
                  <c:v>0.0</c:v>
                </c:pt>
                <c:pt idx="453">
                  <c:v>0.1</c:v>
                </c:pt>
                <c:pt idx="454">
                  <c:v>0.0</c:v>
                </c:pt>
                <c:pt idx="455">
                  <c:v>0.2</c:v>
                </c:pt>
                <c:pt idx="456">
                  <c:v>0.0</c:v>
                </c:pt>
                <c:pt idx="457">
                  <c:v>0.0</c:v>
                </c:pt>
                <c:pt idx="458">
                  <c:v>0.4</c:v>
                </c:pt>
                <c:pt idx="459">
                  <c:v>0.0</c:v>
                </c:pt>
                <c:pt idx="460">
                  <c:v>0.0</c:v>
                </c:pt>
                <c:pt idx="461">
                  <c:v>0.5</c:v>
                </c:pt>
                <c:pt idx="462">
                  <c:v>0.0</c:v>
                </c:pt>
                <c:pt idx="463">
                  <c:v>0.0</c:v>
                </c:pt>
                <c:pt idx="464">
                  <c:v>0.5</c:v>
                </c:pt>
                <c:pt idx="465">
                  <c:v>0.0</c:v>
                </c:pt>
                <c:pt idx="466">
                  <c:v>0.0</c:v>
                </c:pt>
                <c:pt idx="467">
                  <c:v>1.3</c:v>
                </c:pt>
                <c:pt idx="468">
                  <c:v>0.0</c:v>
                </c:pt>
                <c:pt idx="469">
                  <c:v>0.0</c:v>
                </c:pt>
                <c:pt idx="470">
                  <c:v>0.7</c:v>
                </c:pt>
                <c:pt idx="471">
                  <c:v>0.0</c:v>
                </c:pt>
                <c:pt idx="472">
                  <c:v>0.0</c:v>
                </c:pt>
                <c:pt idx="473">
                  <c:v>0.8</c:v>
                </c:pt>
                <c:pt idx="474">
                  <c:v>0.0</c:v>
                </c:pt>
                <c:pt idx="475">
                  <c:v>0.0</c:v>
                </c:pt>
                <c:pt idx="476">
                  <c:v>0.8</c:v>
                </c:pt>
                <c:pt idx="477">
                  <c:v>0.0</c:v>
                </c:pt>
                <c:pt idx="478">
                  <c:v>0.1</c:v>
                </c:pt>
                <c:pt idx="479">
                  <c:v>14.6</c:v>
                </c:pt>
                <c:pt idx="480">
                  <c:v>0.0</c:v>
                </c:pt>
                <c:pt idx="481">
                  <c:v>0.1</c:v>
                </c:pt>
                <c:pt idx="482">
                  <c:v>0.0</c:v>
                </c:pt>
                <c:pt idx="483">
                  <c:v>0.0</c:v>
                </c:pt>
                <c:pt idx="484">
                  <c:v>0.1</c:v>
                </c:pt>
                <c:pt idx="485">
                  <c:v>0.0</c:v>
                </c:pt>
                <c:pt idx="486">
                  <c:v>0.4</c:v>
                </c:pt>
                <c:pt idx="487">
                  <c:v>0.0</c:v>
                </c:pt>
                <c:pt idx="488">
                  <c:v>0.0</c:v>
                </c:pt>
                <c:pt idx="489">
                  <c:v>0.4</c:v>
                </c:pt>
                <c:pt idx="490">
                  <c:v>0.0</c:v>
                </c:pt>
                <c:pt idx="491">
                  <c:v>0.0</c:v>
                </c:pt>
                <c:pt idx="492">
                  <c:v>0.4</c:v>
                </c:pt>
                <c:pt idx="493">
                  <c:v>0.0</c:v>
                </c:pt>
                <c:pt idx="494">
                  <c:v>0.0</c:v>
                </c:pt>
                <c:pt idx="495">
                  <c:v>0.5</c:v>
                </c:pt>
                <c:pt idx="496">
                  <c:v>0.0</c:v>
                </c:pt>
                <c:pt idx="497">
                  <c:v>0.0</c:v>
                </c:pt>
                <c:pt idx="498">
                  <c:v>0.8</c:v>
                </c:pt>
                <c:pt idx="499">
                  <c:v>0.0</c:v>
                </c:pt>
                <c:pt idx="500">
                  <c:v>0.0</c:v>
                </c:pt>
                <c:pt idx="501">
                  <c:v>0.8</c:v>
                </c:pt>
                <c:pt idx="502">
                  <c:v>0.0</c:v>
                </c:pt>
                <c:pt idx="503">
                  <c:v>0.0</c:v>
                </c:pt>
                <c:pt idx="504">
                  <c:v>1.3</c:v>
                </c:pt>
                <c:pt idx="505">
                  <c:v>0.0</c:v>
                </c:pt>
                <c:pt idx="506">
                  <c:v>0.0</c:v>
                </c:pt>
                <c:pt idx="507">
                  <c:v>39.6</c:v>
                </c:pt>
                <c:pt idx="508">
                  <c:v>0.0</c:v>
                </c:pt>
                <c:pt idx="509">
                  <c:v>0.1</c:v>
                </c:pt>
                <c:pt idx="510">
                  <c:v>0.0</c:v>
                </c:pt>
                <c:pt idx="511">
                  <c:v>0.0</c:v>
                </c:pt>
                <c:pt idx="512">
                  <c:v>0.1</c:v>
                </c:pt>
                <c:pt idx="513">
                  <c:v>0.0</c:v>
                </c:pt>
                <c:pt idx="514">
                  <c:v>0.0</c:v>
                </c:pt>
                <c:pt idx="515">
                  <c:v>0.1</c:v>
                </c:pt>
                <c:pt idx="516">
                  <c:v>0.0</c:v>
                </c:pt>
                <c:pt idx="517">
                  <c:v>0.5</c:v>
                </c:pt>
                <c:pt idx="518">
                  <c:v>0.0</c:v>
                </c:pt>
                <c:pt idx="519">
                  <c:v>0.0</c:v>
                </c:pt>
                <c:pt idx="520">
                  <c:v>0.4</c:v>
                </c:pt>
                <c:pt idx="521">
                  <c:v>0.0</c:v>
                </c:pt>
                <c:pt idx="522">
                  <c:v>0.0</c:v>
                </c:pt>
                <c:pt idx="523">
                  <c:v>0.5</c:v>
                </c:pt>
                <c:pt idx="524">
                  <c:v>0.0</c:v>
                </c:pt>
                <c:pt idx="525">
                  <c:v>0.0</c:v>
                </c:pt>
                <c:pt idx="526">
                  <c:v>0.8</c:v>
                </c:pt>
                <c:pt idx="527">
                  <c:v>0.0</c:v>
                </c:pt>
                <c:pt idx="528">
                  <c:v>0.0</c:v>
                </c:pt>
                <c:pt idx="529">
                  <c:v>1.3</c:v>
                </c:pt>
                <c:pt idx="530">
                  <c:v>0.0</c:v>
                </c:pt>
                <c:pt idx="531">
                  <c:v>0.0</c:v>
                </c:pt>
                <c:pt idx="532">
                  <c:v>0.8</c:v>
                </c:pt>
                <c:pt idx="533">
                  <c:v>0.0</c:v>
                </c:pt>
                <c:pt idx="534">
                  <c:v>0.0</c:v>
                </c:pt>
                <c:pt idx="535">
                  <c:v>0.9</c:v>
                </c:pt>
                <c:pt idx="536">
                  <c:v>0.0</c:v>
                </c:pt>
                <c:pt idx="537">
                  <c:v>0.1</c:v>
                </c:pt>
                <c:pt idx="538">
                  <c:v>9.6</c:v>
                </c:pt>
                <c:pt idx="539">
                  <c:v>0.0</c:v>
                </c:pt>
                <c:pt idx="540">
                  <c:v>0.1</c:v>
                </c:pt>
                <c:pt idx="541">
                  <c:v>0.0</c:v>
                </c:pt>
                <c:pt idx="542">
                  <c:v>0.0</c:v>
                </c:pt>
                <c:pt idx="543">
                  <c:v>0.1</c:v>
                </c:pt>
                <c:pt idx="544">
                  <c:v>0.0</c:v>
                </c:pt>
                <c:pt idx="545">
                  <c:v>0.5</c:v>
                </c:pt>
                <c:pt idx="546">
                  <c:v>0.0</c:v>
                </c:pt>
                <c:pt idx="547">
                  <c:v>0.0</c:v>
                </c:pt>
                <c:pt idx="548">
                  <c:v>0.5</c:v>
                </c:pt>
                <c:pt idx="549">
                  <c:v>0.0</c:v>
                </c:pt>
                <c:pt idx="550">
                  <c:v>0.0</c:v>
                </c:pt>
                <c:pt idx="551">
                  <c:v>0.5</c:v>
                </c:pt>
                <c:pt idx="552">
                  <c:v>0.0</c:v>
                </c:pt>
                <c:pt idx="553">
                  <c:v>0.0</c:v>
                </c:pt>
                <c:pt idx="554">
                  <c:v>0.6</c:v>
                </c:pt>
                <c:pt idx="555">
                  <c:v>0.0</c:v>
                </c:pt>
                <c:pt idx="556">
                  <c:v>0.0</c:v>
                </c:pt>
                <c:pt idx="557">
                  <c:v>1.3</c:v>
                </c:pt>
                <c:pt idx="558">
                  <c:v>0.0</c:v>
                </c:pt>
                <c:pt idx="559">
                  <c:v>0.0</c:v>
                </c:pt>
                <c:pt idx="560">
                  <c:v>0.8</c:v>
                </c:pt>
                <c:pt idx="561">
                  <c:v>0.0</c:v>
                </c:pt>
                <c:pt idx="562">
                  <c:v>0.0</c:v>
                </c:pt>
                <c:pt idx="563">
                  <c:v>0.8</c:v>
                </c:pt>
                <c:pt idx="564">
                  <c:v>0.0</c:v>
                </c:pt>
                <c:pt idx="565">
                  <c:v>0.1</c:v>
                </c:pt>
                <c:pt idx="566">
                  <c:v>22.6</c:v>
                </c:pt>
                <c:pt idx="567">
                  <c:v>0.0</c:v>
                </c:pt>
                <c:pt idx="568">
                  <c:v>0.1</c:v>
                </c:pt>
                <c:pt idx="569">
                  <c:v>0.0</c:v>
                </c:pt>
                <c:pt idx="570">
                  <c:v>0.0</c:v>
                </c:pt>
                <c:pt idx="571">
                  <c:v>0.1</c:v>
                </c:pt>
                <c:pt idx="572">
                  <c:v>0.0</c:v>
                </c:pt>
                <c:pt idx="573">
                  <c:v>0.4</c:v>
                </c:pt>
                <c:pt idx="574">
                  <c:v>0.0</c:v>
                </c:pt>
                <c:pt idx="575">
                  <c:v>0.0</c:v>
                </c:pt>
                <c:pt idx="576">
                  <c:v>0.5</c:v>
                </c:pt>
                <c:pt idx="577">
                  <c:v>0.0</c:v>
                </c:pt>
                <c:pt idx="578">
                  <c:v>0.0</c:v>
                </c:pt>
                <c:pt idx="579">
                  <c:v>0.5</c:v>
                </c:pt>
                <c:pt idx="580">
                  <c:v>0.0</c:v>
                </c:pt>
                <c:pt idx="581">
                  <c:v>0.0</c:v>
                </c:pt>
                <c:pt idx="582">
                  <c:v>1.1</c:v>
                </c:pt>
                <c:pt idx="583">
                  <c:v>0.0</c:v>
                </c:pt>
                <c:pt idx="584">
                  <c:v>0.0</c:v>
                </c:pt>
                <c:pt idx="585">
                  <c:v>0.8</c:v>
                </c:pt>
                <c:pt idx="586">
                  <c:v>0.0</c:v>
                </c:pt>
                <c:pt idx="587">
                  <c:v>0.0</c:v>
                </c:pt>
                <c:pt idx="588">
                  <c:v>0.8</c:v>
                </c:pt>
                <c:pt idx="589">
                  <c:v>0.0</c:v>
                </c:pt>
                <c:pt idx="590">
                  <c:v>0.0</c:v>
                </c:pt>
                <c:pt idx="591">
                  <c:v>0.8</c:v>
                </c:pt>
                <c:pt idx="592">
                  <c:v>0.0</c:v>
                </c:pt>
                <c:pt idx="593">
                  <c:v>0.1</c:v>
                </c:pt>
                <c:pt idx="594">
                  <c:v>34.8</c:v>
                </c:pt>
                <c:pt idx="595">
                  <c:v>0.0</c:v>
                </c:pt>
                <c:pt idx="596">
                  <c:v>0.1</c:v>
                </c:pt>
                <c:pt idx="597">
                  <c:v>0.0</c:v>
                </c:pt>
                <c:pt idx="598">
                  <c:v>0.0</c:v>
                </c:pt>
                <c:pt idx="599">
                  <c:v>0.1</c:v>
                </c:pt>
                <c:pt idx="600">
                  <c:v>0.0</c:v>
                </c:pt>
                <c:pt idx="601">
                  <c:v>0.0</c:v>
                </c:pt>
                <c:pt idx="602">
                  <c:v>0.1</c:v>
                </c:pt>
                <c:pt idx="603">
                  <c:v>0.0</c:v>
                </c:pt>
                <c:pt idx="604">
                  <c:v>0.5</c:v>
                </c:pt>
                <c:pt idx="605">
                  <c:v>0.0</c:v>
                </c:pt>
                <c:pt idx="606">
                  <c:v>0.0</c:v>
                </c:pt>
                <c:pt idx="607">
                  <c:v>0.4</c:v>
                </c:pt>
                <c:pt idx="608">
                  <c:v>0.0</c:v>
                </c:pt>
                <c:pt idx="609">
                  <c:v>0.0</c:v>
                </c:pt>
                <c:pt idx="610">
                  <c:v>1.0</c:v>
                </c:pt>
                <c:pt idx="611">
                  <c:v>0.0</c:v>
                </c:pt>
                <c:pt idx="612">
                  <c:v>0.0</c:v>
                </c:pt>
                <c:pt idx="613">
                  <c:v>0.5</c:v>
                </c:pt>
                <c:pt idx="614">
                  <c:v>0.0</c:v>
                </c:pt>
                <c:pt idx="615">
                  <c:v>0.0</c:v>
                </c:pt>
                <c:pt idx="616">
                  <c:v>0.7</c:v>
                </c:pt>
                <c:pt idx="617">
                  <c:v>0.0</c:v>
                </c:pt>
                <c:pt idx="618">
                  <c:v>0.0</c:v>
                </c:pt>
                <c:pt idx="619">
                  <c:v>0.8</c:v>
                </c:pt>
                <c:pt idx="620">
                  <c:v>0.0</c:v>
                </c:pt>
                <c:pt idx="621">
                  <c:v>0.0</c:v>
                </c:pt>
                <c:pt idx="622">
                  <c:v>0.7</c:v>
                </c:pt>
                <c:pt idx="623">
                  <c:v>0.0</c:v>
                </c:pt>
                <c:pt idx="624">
                  <c:v>0.0</c:v>
                </c:pt>
                <c:pt idx="625">
                  <c:v>48.2</c:v>
                </c:pt>
                <c:pt idx="626">
                  <c:v>0.0</c:v>
                </c:pt>
                <c:pt idx="627">
                  <c:v>0.1</c:v>
                </c:pt>
                <c:pt idx="628">
                  <c:v>0.0</c:v>
                </c:pt>
                <c:pt idx="629">
                  <c:v>0.0</c:v>
                </c:pt>
                <c:pt idx="630">
                  <c:v>0.1</c:v>
                </c:pt>
                <c:pt idx="631">
                  <c:v>0.0</c:v>
                </c:pt>
                <c:pt idx="632">
                  <c:v>0.0</c:v>
                </c:pt>
                <c:pt idx="633">
                  <c:v>0.1</c:v>
                </c:pt>
                <c:pt idx="634">
                  <c:v>0.0</c:v>
                </c:pt>
                <c:pt idx="635">
                  <c:v>0.4</c:v>
                </c:pt>
                <c:pt idx="636">
                  <c:v>0.0</c:v>
                </c:pt>
                <c:pt idx="637">
                  <c:v>0.0</c:v>
                </c:pt>
                <c:pt idx="638">
                  <c:v>0.5</c:v>
                </c:pt>
                <c:pt idx="639">
                  <c:v>0.0</c:v>
                </c:pt>
                <c:pt idx="640">
                  <c:v>0.0</c:v>
                </c:pt>
                <c:pt idx="641">
                  <c:v>0.5</c:v>
                </c:pt>
                <c:pt idx="642">
                  <c:v>0.0</c:v>
                </c:pt>
                <c:pt idx="643">
                  <c:v>0.0</c:v>
                </c:pt>
                <c:pt idx="644">
                  <c:v>0.5</c:v>
                </c:pt>
                <c:pt idx="645">
                  <c:v>0.0</c:v>
                </c:pt>
                <c:pt idx="646">
                  <c:v>0.0</c:v>
                </c:pt>
                <c:pt idx="647">
                  <c:v>0.9</c:v>
                </c:pt>
                <c:pt idx="648">
                  <c:v>0.0</c:v>
                </c:pt>
                <c:pt idx="649">
                  <c:v>0.0</c:v>
                </c:pt>
                <c:pt idx="650">
                  <c:v>0.8</c:v>
                </c:pt>
                <c:pt idx="651">
                  <c:v>0.0</c:v>
                </c:pt>
                <c:pt idx="652">
                  <c:v>0.0</c:v>
                </c:pt>
                <c:pt idx="653">
                  <c:v>1.5</c:v>
                </c:pt>
                <c:pt idx="654">
                  <c:v>0.0</c:v>
                </c:pt>
                <c:pt idx="655">
                  <c:v>0.1</c:v>
                </c:pt>
                <c:pt idx="656">
                  <c:v>33.4</c:v>
                </c:pt>
                <c:pt idx="657">
                  <c:v>0.0</c:v>
                </c:pt>
                <c:pt idx="658">
                  <c:v>0.1</c:v>
                </c:pt>
                <c:pt idx="659">
                  <c:v>0.0</c:v>
                </c:pt>
                <c:pt idx="660">
                  <c:v>0.0</c:v>
                </c:pt>
                <c:pt idx="661">
                  <c:v>0.1</c:v>
                </c:pt>
                <c:pt idx="662">
                  <c:v>0.0</c:v>
                </c:pt>
                <c:pt idx="663">
                  <c:v>0.0</c:v>
                </c:pt>
                <c:pt idx="664">
                  <c:v>0.1</c:v>
                </c:pt>
                <c:pt idx="665">
                  <c:v>0.0</c:v>
                </c:pt>
                <c:pt idx="666">
                  <c:v>0.5</c:v>
                </c:pt>
                <c:pt idx="667">
                  <c:v>0.0</c:v>
                </c:pt>
                <c:pt idx="668">
                  <c:v>0.0</c:v>
                </c:pt>
                <c:pt idx="669">
                  <c:v>0.5</c:v>
                </c:pt>
                <c:pt idx="670">
                  <c:v>0.0</c:v>
                </c:pt>
                <c:pt idx="671">
                  <c:v>0.0</c:v>
                </c:pt>
                <c:pt idx="672">
                  <c:v>0.5</c:v>
                </c:pt>
                <c:pt idx="673">
                  <c:v>0.0</c:v>
                </c:pt>
                <c:pt idx="674">
                  <c:v>0.0</c:v>
                </c:pt>
                <c:pt idx="675">
                  <c:v>0.9</c:v>
                </c:pt>
                <c:pt idx="676">
                  <c:v>0.0</c:v>
                </c:pt>
                <c:pt idx="677">
                  <c:v>0.0</c:v>
                </c:pt>
                <c:pt idx="678">
                  <c:v>0.8</c:v>
                </c:pt>
                <c:pt idx="679">
                  <c:v>0.0</c:v>
                </c:pt>
                <c:pt idx="680">
                  <c:v>0.0</c:v>
                </c:pt>
                <c:pt idx="681">
                  <c:v>0.8</c:v>
                </c:pt>
                <c:pt idx="682">
                  <c:v>0.0</c:v>
                </c:pt>
                <c:pt idx="683">
                  <c:v>0.0</c:v>
                </c:pt>
                <c:pt idx="684">
                  <c:v>49.0</c:v>
                </c:pt>
                <c:pt idx="685">
                  <c:v>0.0</c:v>
                </c:pt>
                <c:pt idx="686">
                  <c:v>0.1</c:v>
                </c:pt>
                <c:pt idx="687">
                  <c:v>3.2</c:v>
                </c:pt>
                <c:pt idx="688">
                  <c:v>0.0</c:v>
                </c:pt>
                <c:pt idx="689">
                  <c:v>0.1</c:v>
                </c:pt>
                <c:pt idx="690">
                  <c:v>0.0</c:v>
                </c:pt>
                <c:pt idx="691">
                  <c:v>0.0</c:v>
                </c:pt>
                <c:pt idx="692">
                  <c:v>0.1</c:v>
                </c:pt>
                <c:pt idx="693">
                  <c:v>0.0</c:v>
                </c:pt>
                <c:pt idx="694">
                  <c:v>0.5</c:v>
                </c:pt>
                <c:pt idx="695">
                  <c:v>0.0</c:v>
                </c:pt>
                <c:pt idx="696">
                  <c:v>0.0</c:v>
                </c:pt>
                <c:pt idx="697">
                  <c:v>0.6</c:v>
                </c:pt>
                <c:pt idx="698">
                  <c:v>0.0</c:v>
                </c:pt>
                <c:pt idx="699">
                  <c:v>0.0</c:v>
                </c:pt>
                <c:pt idx="700">
                  <c:v>0.4</c:v>
                </c:pt>
                <c:pt idx="701">
                  <c:v>0.0</c:v>
                </c:pt>
                <c:pt idx="702">
                  <c:v>0.0</c:v>
                </c:pt>
                <c:pt idx="703">
                  <c:v>0.4</c:v>
                </c:pt>
                <c:pt idx="704">
                  <c:v>0.0</c:v>
                </c:pt>
                <c:pt idx="705">
                  <c:v>0.0</c:v>
                </c:pt>
                <c:pt idx="706">
                  <c:v>0.8</c:v>
                </c:pt>
                <c:pt idx="707">
                  <c:v>0.0</c:v>
                </c:pt>
                <c:pt idx="708">
                  <c:v>0.0</c:v>
                </c:pt>
                <c:pt idx="709">
                  <c:v>0.8</c:v>
                </c:pt>
                <c:pt idx="710">
                  <c:v>0.0</c:v>
                </c:pt>
                <c:pt idx="711">
                  <c:v>0.0</c:v>
                </c:pt>
                <c:pt idx="712">
                  <c:v>0.8</c:v>
                </c:pt>
                <c:pt idx="713">
                  <c:v>0.0</c:v>
                </c:pt>
                <c:pt idx="714">
                  <c:v>0.1</c:v>
                </c:pt>
                <c:pt idx="715">
                  <c:v>24.4</c:v>
                </c:pt>
                <c:pt idx="716">
                  <c:v>0.0</c:v>
                </c:pt>
                <c:pt idx="717">
                  <c:v>0.1</c:v>
                </c:pt>
                <c:pt idx="718">
                  <c:v>0.0</c:v>
                </c:pt>
                <c:pt idx="719">
                  <c:v>0.0</c:v>
                </c:pt>
                <c:pt idx="720">
                  <c:v>0.1</c:v>
                </c:pt>
                <c:pt idx="721">
                  <c:v>0.0</c:v>
                </c:pt>
                <c:pt idx="722">
                  <c:v>0.0</c:v>
                </c:pt>
                <c:pt idx="723">
                  <c:v>0.0</c:v>
                </c:pt>
                <c:pt idx="724">
                  <c:v>0.0</c:v>
                </c:pt>
                <c:pt idx="725">
                  <c:v>0.5</c:v>
                </c:pt>
                <c:pt idx="726">
                  <c:v>0.0</c:v>
                </c:pt>
                <c:pt idx="727">
                  <c:v>0.0</c:v>
                </c:pt>
                <c:pt idx="728">
                  <c:v>0.5</c:v>
                </c:pt>
                <c:pt idx="729">
                  <c:v>0.0</c:v>
                </c:pt>
                <c:pt idx="730">
                  <c:v>0.0</c:v>
                </c:pt>
                <c:pt idx="731">
                  <c:v>1.1</c:v>
                </c:pt>
                <c:pt idx="732">
                  <c:v>0.0</c:v>
                </c:pt>
                <c:pt idx="733">
                  <c:v>0.0</c:v>
                </c:pt>
                <c:pt idx="734">
                  <c:v>0.9</c:v>
                </c:pt>
                <c:pt idx="735">
                  <c:v>0.0</c:v>
                </c:pt>
                <c:pt idx="736">
                  <c:v>0.0</c:v>
                </c:pt>
                <c:pt idx="737">
                  <c:v>0.8</c:v>
                </c:pt>
                <c:pt idx="738">
                  <c:v>0.0</c:v>
                </c:pt>
                <c:pt idx="739">
                  <c:v>0.0</c:v>
                </c:pt>
                <c:pt idx="740">
                  <c:v>0.8</c:v>
                </c:pt>
                <c:pt idx="741">
                  <c:v>0.0</c:v>
                </c:pt>
                <c:pt idx="742">
                  <c:v>0.1</c:v>
                </c:pt>
                <c:pt idx="743">
                  <c:v>39.0</c:v>
                </c:pt>
                <c:pt idx="744">
                  <c:v>0.0</c:v>
                </c:pt>
                <c:pt idx="745">
                  <c:v>0.1</c:v>
                </c:pt>
                <c:pt idx="746">
                  <c:v>0.0</c:v>
                </c:pt>
                <c:pt idx="747">
                  <c:v>0.0</c:v>
                </c:pt>
                <c:pt idx="748">
                  <c:v>0.1</c:v>
                </c:pt>
                <c:pt idx="749">
                  <c:v>0.0</c:v>
                </c:pt>
                <c:pt idx="750">
                  <c:v>0.0</c:v>
                </c:pt>
                <c:pt idx="751">
                  <c:v>0.1</c:v>
                </c:pt>
                <c:pt idx="752">
                  <c:v>0.0</c:v>
                </c:pt>
                <c:pt idx="753">
                  <c:v>0.5</c:v>
                </c:pt>
                <c:pt idx="754">
                  <c:v>0.0</c:v>
                </c:pt>
                <c:pt idx="755">
                  <c:v>0.0</c:v>
                </c:pt>
                <c:pt idx="756">
                  <c:v>0.5</c:v>
                </c:pt>
                <c:pt idx="757">
                  <c:v>0.0</c:v>
                </c:pt>
                <c:pt idx="758">
                  <c:v>0.0</c:v>
                </c:pt>
                <c:pt idx="759">
                  <c:v>0.5</c:v>
                </c:pt>
                <c:pt idx="760">
                  <c:v>0.0</c:v>
                </c:pt>
                <c:pt idx="761">
                  <c:v>0.0</c:v>
                </c:pt>
                <c:pt idx="762">
                  <c:v>0.5</c:v>
                </c:pt>
                <c:pt idx="763">
                  <c:v>0.0</c:v>
                </c:pt>
                <c:pt idx="764">
                  <c:v>0.0</c:v>
                </c:pt>
                <c:pt idx="765">
                  <c:v>0.8</c:v>
                </c:pt>
                <c:pt idx="766">
                  <c:v>0.0</c:v>
                </c:pt>
                <c:pt idx="767">
                  <c:v>0.0</c:v>
                </c:pt>
                <c:pt idx="768">
                  <c:v>0.8</c:v>
                </c:pt>
                <c:pt idx="769">
                  <c:v>0.0</c:v>
                </c:pt>
                <c:pt idx="770">
                  <c:v>0.0</c:v>
                </c:pt>
                <c:pt idx="771">
                  <c:v>0.8</c:v>
                </c:pt>
                <c:pt idx="772">
                  <c:v>0.0</c:v>
                </c:pt>
                <c:pt idx="773">
                  <c:v>0.1</c:v>
                </c:pt>
                <c:pt idx="774">
                  <c:v>44.4</c:v>
                </c:pt>
                <c:pt idx="775">
                  <c:v>0.0</c:v>
                </c:pt>
                <c:pt idx="776">
                  <c:v>0.1</c:v>
                </c:pt>
                <c:pt idx="777">
                  <c:v>0.0</c:v>
                </c:pt>
                <c:pt idx="778">
                  <c:v>0.0</c:v>
                </c:pt>
                <c:pt idx="779">
                  <c:v>0.1</c:v>
                </c:pt>
                <c:pt idx="780">
                  <c:v>0.0</c:v>
                </c:pt>
                <c:pt idx="781">
                  <c:v>0.4</c:v>
                </c:pt>
                <c:pt idx="782">
                  <c:v>0.0</c:v>
                </c:pt>
                <c:pt idx="783">
                  <c:v>0.0</c:v>
                </c:pt>
                <c:pt idx="784">
                  <c:v>0.5</c:v>
                </c:pt>
                <c:pt idx="785">
                  <c:v>0.0</c:v>
                </c:pt>
                <c:pt idx="786">
                  <c:v>0.0</c:v>
                </c:pt>
                <c:pt idx="787">
                  <c:v>0.5</c:v>
                </c:pt>
                <c:pt idx="788">
                  <c:v>0.0</c:v>
                </c:pt>
                <c:pt idx="789">
                  <c:v>0.0</c:v>
                </c:pt>
                <c:pt idx="790">
                  <c:v>0.5</c:v>
                </c:pt>
                <c:pt idx="791">
                  <c:v>0.0</c:v>
                </c:pt>
                <c:pt idx="792">
                  <c:v>0.0</c:v>
                </c:pt>
                <c:pt idx="793">
                  <c:v>0.9</c:v>
                </c:pt>
                <c:pt idx="794">
                  <c:v>0.0</c:v>
                </c:pt>
                <c:pt idx="795">
                  <c:v>0.0</c:v>
                </c:pt>
                <c:pt idx="796">
                  <c:v>0.8</c:v>
                </c:pt>
                <c:pt idx="797">
                  <c:v>0.0</c:v>
                </c:pt>
                <c:pt idx="798">
                  <c:v>0.0</c:v>
                </c:pt>
                <c:pt idx="799">
                  <c:v>1.5</c:v>
                </c:pt>
                <c:pt idx="800">
                  <c:v>0.0</c:v>
                </c:pt>
                <c:pt idx="801">
                  <c:v>0.1</c:v>
                </c:pt>
                <c:pt idx="802">
                  <c:v>21.4</c:v>
                </c:pt>
                <c:pt idx="803">
                  <c:v>0.0</c:v>
                </c:pt>
                <c:pt idx="804">
                  <c:v>0.1</c:v>
                </c:pt>
                <c:pt idx="805">
                  <c:v>0.0</c:v>
                </c:pt>
                <c:pt idx="806">
                  <c:v>0.0</c:v>
                </c:pt>
                <c:pt idx="807">
                  <c:v>0.1</c:v>
                </c:pt>
                <c:pt idx="808">
                  <c:v>0.0</c:v>
                </c:pt>
                <c:pt idx="809">
                  <c:v>0.2</c:v>
                </c:pt>
                <c:pt idx="810">
                  <c:v>0.0</c:v>
                </c:pt>
                <c:pt idx="811">
                  <c:v>0.0</c:v>
                </c:pt>
                <c:pt idx="812">
                  <c:v>0.5</c:v>
                </c:pt>
                <c:pt idx="813">
                  <c:v>0.0</c:v>
                </c:pt>
                <c:pt idx="814">
                  <c:v>0.0</c:v>
                </c:pt>
                <c:pt idx="815">
                  <c:v>0.5</c:v>
                </c:pt>
                <c:pt idx="816">
                  <c:v>0.0</c:v>
                </c:pt>
                <c:pt idx="817">
                  <c:v>0.0</c:v>
                </c:pt>
                <c:pt idx="818">
                  <c:v>0.4</c:v>
                </c:pt>
                <c:pt idx="819">
                  <c:v>0.0</c:v>
                </c:pt>
                <c:pt idx="820">
                  <c:v>0.0</c:v>
                </c:pt>
                <c:pt idx="821">
                  <c:v>0.8</c:v>
                </c:pt>
                <c:pt idx="822">
                  <c:v>0.0</c:v>
                </c:pt>
                <c:pt idx="823">
                  <c:v>0.0</c:v>
                </c:pt>
                <c:pt idx="824">
                  <c:v>0.9</c:v>
                </c:pt>
                <c:pt idx="825">
                  <c:v>0.0</c:v>
                </c:pt>
                <c:pt idx="826">
                  <c:v>0.0</c:v>
                </c:pt>
                <c:pt idx="827">
                  <c:v>0.9</c:v>
                </c:pt>
                <c:pt idx="828">
                  <c:v>0.0</c:v>
                </c:pt>
                <c:pt idx="829">
                  <c:v>0.0</c:v>
                </c:pt>
                <c:pt idx="830">
                  <c:v>0.7</c:v>
                </c:pt>
                <c:pt idx="831">
                  <c:v>0.0</c:v>
                </c:pt>
                <c:pt idx="832">
                  <c:v>0.1</c:v>
                </c:pt>
                <c:pt idx="833">
                  <c:v>12.0</c:v>
                </c:pt>
                <c:pt idx="834">
                  <c:v>0.0</c:v>
                </c:pt>
                <c:pt idx="835">
                  <c:v>0.1</c:v>
                </c:pt>
                <c:pt idx="836">
                  <c:v>0.0</c:v>
                </c:pt>
                <c:pt idx="837">
                  <c:v>0.0</c:v>
                </c:pt>
                <c:pt idx="838">
                  <c:v>0.1</c:v>
                </c:pt>
                <c:pt idx="839">
                  <c:v>0.0</c:v>
                </c:pt>
                <c:pt idx="840">
                  <c:v>0.4</c:v>
                </c:pt>
                <c:pt idx="841">
                  <c:v>0.0</c:v>
                </c:pt>
                <c:pt idx="842">
                  <c:v>0.0</c:v>
                </c:pt>
                <c:pt idx="843">
                  <c:v>0.5</c:v>
                </c:pt>
                <c:pt idx="844">
                  <c:v>0.0</c:v>
                </c:pt>
                <c:pt idx="845">
                  <c:v>0.0</c:v>
                </c:pt>
                <c:pt idx="846">
                  <c:v>0.4</c:v>
                </c:pt>
                <c:pt idx="847">
                  <c:v>0.0</c:v>
                </c:pt>
                <c:pt idx="848">
                  <c:v>0.0</c:v>
                </c:pt>
                <c:pt idx="849">
                  <c:v>0.5</c:v>
                </c:pt>
                <c:pt idx="850">
                  <c:v>0.0</c:v>
                </c:pt>
                <c:pt idx="851">
                  <c:v>0.0</c:v>
                </c:pt>
                <c:pt idx="852">
                  <c:v>1.6</c:v>
                </c:pt>
                <c:pt idx="853">
                  <c:v>0.0</c:v>
                </c:pt>
                <c:pt idx="854">
                  <c:v>0.0</c:v>
                </c:pt>
                <c:pt idx="855">
                  <c:v>0.8</c:v>
                </c:pt>
                <c:pt idx="856">
                  <c:v>0.0</c:v>
                </c:pt>
                <c:pt idx="857">
                  <c:v>0.0</c:v>
                </c:pt>
                <c:pt idx="858">
                  <c:v>0.8</c:v>
                </c:pt>
                <c:pt idx="859">
                  <c:v>0.0</c:v>
                </c:pt>
                <c:pt idx="860">
                  <c:v>0.1</c:v>
                </c:pt>
                <c:pt idx="861">
                  <c:v>0.0</c:v>
                </c:pt>
                <c:pt idx="862">
                  <c:v>0.0</c:v>
                </c:pt>
                <c:pt idx="863">
                  <c:v>0.1</c:v>
                </c:pt>
                <c:pt idx="864">
                  <c:v>0.0</c:v>
                </c:pt>
                <c:pt idx="865">
                  <c:v>0.0</c:v>
                </c:pt>
                <c:pt idx="866">
                  <c:v>0.0</c:v>
                </c:pt>
                <c:pt idx="867">
                  <c:v>0.0</c:v>
                </c:pt>
                <c:pt idx="868">
                  <c:v>0.5</c:v>
                </c:pt>
                <c:pt idx="869">
                  <c:v>0.0</c:v>
                </c:pt>
                <c:pt idx="870">
                  <c:v>0.0</c:v>
                </c:pt>
                <c:pt idx="871">
                  <c:v>0.5</c:v>
                </c:pt>
                <c:pt idx="872">
                  <c:v>0.0</c:v>
                </c:pt>
                <c:pt idx="873">
                  <c:v>0.0</c:v>
                </c:pt>
                <c:pt idx="874">
                  <c:v>0.5</c:v>
                </c:pt>
                <c:pt idx="875">
                  <c:v>0.0</c:v>
                </c:pt>
                <c:pt idx="876">
                  <c:v>0.0</c:v>
                </c:pt>
                <c:pt idx="877">
                  <c:v>0.8</c:v>
                </c:pt>
              </c:numCache>
            </c:numRef>
          </c:val>
          <c:smooth val="0"/>
        </c:ser>
        <c:dLbls>
          <c:showLegendKey val="0"/>
          <c:showVal val="0"/>
          <c:showCatName val="0"/>
          <c:showSerName val="0"/>
          <c:showPercent val="0"/>
          <c:showBubbleSize val="0"/>
        </c:dLbls>
        <c:marker val="1"/>
        <c:smooth val="0"/>
        <c:axId val="2073163976"/>
        <c:axId val="2073158568"/>
      </c:lineChart>
      <c:catAx>
        <c:axId val="207316397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3158568"/>
        <c:crosses val="autoZero"/>
        <c:auto val="1"/>
        <c:lblAlgn val="ctr"/>
        <c:lblOffset val="100"/>
        <c:noMultiLvlLbl val="0"/>
      </c:catAx>
      <c:valAx>
        <c:axId val="2073158568"/>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316397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Sheet1!$B$2:$B$983</c:f>
              <c:numCache>
                <c:formatCode>General</c:formatCode>
                <c:ptCount val="982"/>
                <c:pt idx="0">
                  <c:v>0.2</c:v>
                </c:pt>
                <c:pt idx="1">
                  <c:v>0.0</c:v>
                </c:pt>
                <c:pt idx="2">
                  <c:v>0.5</c:v>
                </c:pt>
                <c:pt idx="3">
                  <c:v>0.0</c:v>
                </c:pt>
                <c:pt idx="4">
                  <c:v>0.0</c:v>
                </c:pt>
                <c:pt idx="5">
                  <c:v>5.9</c:v>
                </c:pt>
                <c:pt idx="6">
                  <c:v>0.0</c:v>
                </c:pt>
                <c:pt idx="7">
                  <c:v>0.0</c:v>
                </c:pt>
                <c:pt idx="8">
                  <c:v>0.0</c:v>
                </c:pt>
                <c:pt idx="9">
                  <c:v>0.0</c:v>
                </c:pt>
                <c:pt idx="10">
                  <c:v>0.0</c:v>
                </c:pt>
                <c:pt idx="11">
                  <c:v>0.3</c:v>
                </c:pt>
                <c:pt idx="12">
                  <c:v>0.0</c:v>
                </c:pt>
                <c:pt idx="13">
                  <c:v>0.0</c:v>
                </c:pt>
                <c:pt idx="14">
                  <c:v>5.2</c:v>
                </c:pt>
                <c:pt idx="15">
                  <c:v>0.0</c:v>
                </c:pt>
                <c:pt idx="16">
                  <c:v>0.0</c:v>
                </c:pt>
                <c:pt idx="17">
                  <c:v>0.0</c:v>
                </c:pt>
                <c:pt idx="18">
                  <c:v>0.0</c:v>
                </c:pt>
                <c:pt idx="19">
                  <c:v>1.1</c:v>
                </c:pt>
                <c:pt idx="20">
                  <c:v>25.8</c:v>
                </c:pt>
                <c:pt idx="21">
                  <c:v>0.0</c:v>
                </c:pt>
                <c:pt idx="22">
                  <c:v>0.0</c:v>
                </c:pt>
                <c:pt idx="23">
                  <c:v>0.0</c:v>
                </c:pt>
                <c:pt idx="24">
                  <c:v>0.0</c:v>
                </c:pt>
                <c:pt idx="25">
                  <c:v>0.3</c:v>
                </c:pt>
                <c:pt idx="26">
                  <c:v>0.0</c:v>
                </c:pt>
                <c:pt idx="27">
                  <c:v>0.0</c:v>
                </c:pt>
                <c:pt idx="28">
                  <c:v>4.3</c:v>
                </c:pt>
                <c:pt idx="29">
                  <c:v>0.0</c:v>
                </c:pt>
                <c:pt idx="30">
                  <c:v>0.0</c:v>
                </c:pt>
                <c:pt idx="31">
                  <c:v>0.0</c:v>
                </c:pt>
                <c:pt idx="32">
                  <c:v>0.0</c:v>
                </c:pt>
                <c:pt idx="33">
                  <c:v>6.2</c:v>
                </c:pt>
                <c:pt idx="34">
                  <c:v>0.0</c:v>
                </c:pt>
                <c:pt idx="35">
                  <c:v>0.0</c:v>
                </c:pt>
                <c:pt idx="36">
                  <c:v>0.0</c:v>
                </c:pt>
                <c:pt idx="37">
                  <c:v>0.0</c:v>
                </c:pt>
                <c:pt idx="38">
                  <c:v>0.0</c:v>
                </c:pt>
                <c:pt idx="39">
                  <c:v>0.2</c:v>
                </c:pt>
                <c:pt idx="40">
                  <c:v>0.0</c:v>
                </c:pt>
                <c:pt idx="41">
                  <c:v>0.0</c:v>
                </c:pt>
                <c:pt idx="42">
                  <c:v>6.9</c:v>
                </c:pt>
                <c:pt idx="43">
                  <c:v>0.0</c:v>
                </c:pt>
                <c:pt idx="44">
                  <c:v>0.0</c:v>
                </c:pt>
                <c:pt idx="45">
                  <c:v>0.0</c:v>
                </c:pt>
                <c:pt idx="46">
                  <c:v>0.0</c:v>
                </c:pt>
                <c:pt idx="47">
                  <c:v>0.0</c:v>
                </c:pt>
                <c:pt idx="48">
                  <c:v>29.2</c:v>
                </c:pt>
                <c:pt idx="49">
                  <c:v>0.0</c:v>
                </c:pt>
                <c:pt idx="50">
                  <c:v>0.0</c:v>
                </c:pt>
                <c:pt idx="51">
                  <c:v>0.0</c:v>
                </c:pt>
                <c:pt idx="52">
                  <c:v>0.0</c:v>
                </c:pt>
                <c:pt idx="53">
                  <c:v>0.2</c:v>
                </c:pt>
                <c:pt idx="54">
                  <c:v>0.0</c:v>
                </c:pt>
                <c:pt idx="55">
                  <c:v>0.0</c:v>
                </c:pt>
                <c:pt idx="56">
                  <c:v>4.2</c:v>
                </c:pt>
                <c:pt idx="57">
                  <c:v>0.0</c:v>
                </c:pt>
                <c:pt idx="58">
                  <c:v>0.0</c:v>
                </c:pt>
                <c:pt idx="59">
                  <c:v>0.0</c:v>
                </c:pt>
                <c:pt idx="60">
                  <c:v>0.0</c:v>
                </c:pt>
                <c:pt idx="61">
                  <c:v>6.9</c:v>
                </c:pt>
                <c:pt idx="62">
                  <c:v>0.0</c:v>
                </c:pt>
                <c:pt idx="63">
                  <c:v>0.0</c:v>
                </c:pt>
                <c:pt idx="64">
                  <c:v>0.0</c:v>
                </c:pt>
                <c:pt idx="65">
                  <c:v>0.0</c:v>
                </c:pt>
                <c:pt idx="66">
                  <c:v>0.0</c:v>
                </c:pt>
                <c:pt idx="67">
                  <c:v>0.6</c:v>
                </c:pt>
                <c:pt idx="68">
                  <c:v>0.0</c:v>
                </c:pt>
                <c:pt idx="69">
                  <c:v>0.0</c:v>
                </c:pt>
                <c:pt idx="70">
                  <c:v>6.4</c:v>
                </c:pt>
                <c:pt idx="71">
                  <c:v>0.0</c:v>
                </c:pt>
                <c:pt idx="72">
                  <c:v>0.0</c:v>
                </c:pt>
                <c:pt idx="73">
                  <c:v>0.0</c:v>
                </c:pt>
                <c:pt idx="74">
                  <c:v>0.0</c:v>
                </c:pt>
                <c:pt idx="75">
                  <c:v>2.1</c:v>
                </c:pt>
                <c:pt idx="76">
                  <c:v>12.0</c:v>
                </c:pt>
                <c:pt idx="77">
                  <c:v>0.0</c:v>
                </c:pt>
                <c:pt idx="78">
                  <c:v>0.0</c:v>
                </c:pt>
                <c:pt idx="79">
                  <c:v>0.0</c:v>
                </c:pt>
                <c:pt idx="80">
                  <c:v>0.0</c:v>
                </c:pt>
                <c:pt idx="81">
                  <c:v>0.7</c:v>
                </c:pt>
                <c:pt idx="82">
                  <c:v>0.0</c:v>
                </c:pt>
                <c:pt idx="83">
                  <c:v>0.0</c:v>
                </c:pt>
                <c:pt idx="84">
                  <c:v>3.4</c:v>
                </c:pt>
                <c:pt idx="85">
                  <c:v>0.0</c:v>
                </c:pt>
                <c:pt idx="86">
                  <c:v>0.0</c:v>
                </c:pt>
                <c:pt idx="87">
                  <c:v>0.0</c:v>
                </c:pt>
                <c:pt idx="88">
                  <c:v>0.0</c:v>
                </c:pt>
                <c:pt idx="89">
                  <c:v>7.2</c:v>
                </c:pt>
                <c:pt idx="90">
                  <c:v>0.0</c:v>
                </c:pt>
                <c:pt idx="91">
                  <c:v>0.0</c:v>
                </c:pt>
                <c:pt idx="92">
                  <c:v>0.0</c:v>
                </c:pt>
                <c:pt idx="93">
                  <c:v>0.0</c:v>
                </c:pt>
                <c:pt idx="94">
                  <c:v>0.0</c:v>
                </c:pt>
                <c:pt idx="95">
                  <c:v>51.2</c:v>
                </c:pt>
                <c:pt idx="96">
                  <c:v>0.0</c:v>
                </c:pt>
                <c:pt idx="97">
                  <c:v>0.0</c:v>
                </c:pt>
                <c:pt idx="98">
                  <c:v>0.0</c:v>
                </c:pt>
                <c:pt idx="99">
                  <c:v>0.0</c:v>
                </c:pt>
                <c:pt idx="100">
                  <c:v>0.0</c:v>
                </c:pt>
                <c:pt idx="101">
                  <c:v>0.0</c:v>
                </c:pt>
                <c:pt idx="102">
                  <c:v>0.0</c:v>
                </c:pt>
                <c:pt idx="103">
                  <c:v>4.2</c:v>
                </c:pt>
                <c:pt idx="104">
                  <c:v>0.0</c:v>
                </c:pt>
                <c:pt idx="105">
                  <c:v>0.0</c:v>
                </c:pt>
                <c:pt idx="106">
                  <c:v>0.0</c:v>
                </c:pt>
                <c:pt idx="107">
                  <c:v>0.0</c:v>
                </c:pt>
                <c:pt idx="108">
                  <c:v>0.0</c:v>
                </c:pt>
                <c:pt idx="109">
                  <c:v>0.2</c:v>
                </c:pt>
                <c:pt idx="110">
                  <c:v>0.0</c:v>
                </c:pt>
                <c:pt idx="111">
                  <c:v>0.0</c:v>
                </c:pt>
                <c:pt idx="112">
                  <c:v>7.2</c:v>
                </c:pt>
                <c:pt idx="113">
                  <c:v>0.0</c:v>
                </c:pt>
                <c:pt idx="114">
                  <c:v>0.0</c:v>
                </c:pt>
                <c:pt idx="115">
                  <c:v>0.0</c:v>
                </c:pt>
                <c:pt idx="116">
                  <c:v>0.0</c:v>
                </c:pt>
                <c:pt idx="117">
                  <c:v>0.0</c:v>
                </c:pt>
                <c:pt idx="118">
                  <c:v>0.8</c:v>
                </c:pt>
                <c:pt idx="119">
                  <c:v>0.0</c:v>
                </c:pt>
                <c:pt idx="120">
                  <c:v>0.0</c:v>
                </c:pt>
                <c:pt idx="121">
                  <c:v>6.2</c:v>
                </c:pt>
                <c:pt idx="122">
                  <c:v>0.0</c:v>
                </c:pt>
                <c:pt idx="123">
                  <c:v>0.0</c:v>
                </c:pt>
                <c:pt idx="124">
                  <c:v>0.0</c:v>
                </c:pt>
                <c:pt idx="125">
                  <c:v>0.0</c:v>
                </c:pt>
                <c:pt idx="126">
                  <c:v>7.4</c:v>
                </c:pt>
                <c:pt idx="127">
                  <c:v>0.0</c:v>
                </c:pt>
                <c:pt idx="128">
                  <c:v>0.0</c:v>
                </c:pt>
                <c:pt idx="129">
                  <c:v>0.0</c:v>
                </c:pt>
                <c:pt idx="130">
                  <c:v>0.0</c:v>
                </c:pt>
                <c:pt idx="131">
                  <c:v>0.0</c:v>
                </c:pt>
                <c:pt idx="132">
                  <c:v>1.0</c:v>
                </c:pt>
                <c:pt idx="133">
                  <c:v>0.0</c:v>
                </c:pt>
                <c:pt idx="134">
                  <c:v>0.0</c:v>
                </c:pt>
                <c:pt idx="135">
                  <c:v>6.3</c:v>
                </c:pt>
                <c:pt idx="136">
                  <c:v>0.0</c:v>
                </c:pt>
                <c:pt idx="137">
                  <c:v>0.0</c:v>
                </c:pt>
                <c:pt idx="138">
                  <c:v>0.0</c:v>
                </c:pt>
                <c:pt idx="139">
                  <c:v>0.0</c:v>
                </c:pt>
                <c:pt idx="140">
                  <c:v>7.2</c:v>
                </c:pt>
                <c:pt idx="141">
                  <c:v>0.0</c:v>
                </c:pt>
                <c:pt idx="142">
                  <c:v>0.0</c:v>
                </c:pt>
                <c:pt idx="143">
                  <c:v>0.0</c:v>
                </c:pt>
                <c:pt idx="144">
                  <c:v>0.0</c:v>
                </c:pt>
                <c:pt idx="145">
                  <c:v>0.0</c:v>
                </c:pt>
                <c:pt idx="146">
                  <c:v>0.2</c:v>
                </c:pt>
                <c:pt idx="147">
                  <c:v>0.0</c:v>
                </c:pt>
                <c:pt idx="148">
                  <c:v>0.0</c:v>
                </c:pt>
                <c:pt idx="149">
                  <c:v>0.0</c:v>
                </c:pt>
                <c:pt idx="150">
                  <c:v>0.0</c:v>
                </c:pt>
                <c:pt idx="151">
                  <c:v>0.0</c:v>
                </c:pt>
                <c:pt idx="152">
                  <c:v>0.0</c:v>
                </c:pt>
                <c:pt idx="153">
                  <c:v>0.0</c:v>
                </c:pt>
                <c:pt idx="154">
                  <c:v>3.9</c:v>
                </c:pt>
                <c:pt idx="155">
                  <c:v>0.0</c:v>
                </c:pt>
                <c:pt idx="156">
                  <c:v>0.0</c:v>
                </c:pt>
                <c:pt idx="157">
                  <c:v>0.0</c:v>
                </c:pt>
                <c:pt idx="158">
                  <c:v>0.0</c:v>
                </c:pt>
                <c:pt idx="159">
                  <c:v>8.0</c:v>
                </c:pt>
                <c:pt idx="160">
                  <c:v>0.0</c:v>
                </c:pt>
                <c:pt idx="161">
                  <c:v>0.0</c:v>
                </c:pt>
                <c:pt idx="162">
                  <c:v>0.0</c:v>
                </c:pt>
                <c:pt idx="163">
                  <c:v>0.0</c:v>
                </c:pt>
                <c:pt idx="164">
                  <c:v>0.0</c:v>
                </c:pt>
                <c:pt idx="165">
                  <c:v>0.2</c:v>
                </c:pt>
                <c:pt idx="166">
                  <c:v>0.0</c:v>
                </c:pt>
                <c:pt idx="167">
                  <c:v>0.0</c:v>
                </c:pt>
                <c:pt idx="168">
                  <c:v>3.4</c:v>
                </c:pt>
                <c:pt idx="169">
                  <c:v>0.0</c:v>
                </c:pt>
                <c:pt idx="170">
                  <c:v>0.0</c:v>
                </c:pt>
                <c:pt idx="171">
                  <c:v>0.0</c:v>
                </c:pt>
                <c:pt idx="172">
                  <c:v>0.0</c:v>
                </c:pt>
                <c:pt idx="173">
                  <c:v>6.5</c:v>
                </c:pt>
                <c:pt idx="174">
                  <c:v>0.0</c:v>
                </c:pt>
                <c:pt idx="175">
                  <c:v>0.0</c:v>
                </c:pt>
                <c:pt idx="176">
                  <c:v>0.0</c:v>
                </c:pt>
                <c:pt idx="177">
                  <c:v>0.0</c:v>
                </c:pt>
                <c:pt idx="178">
                  <c:v>0.0</c:v>
                </c:pt>
                <c:pt idx="179">
                  <c:v>0.2</c:v>
                </c:pt>
                <c:pt idx="180">
                  <c:v>0.0</c:v>
                </c:pt>
                <c:pt idx="181">
                  <c:v>0.0</c:v>
                </c:pt>
                <c:pt idx="182">
                  <c:v>6.2</c:v>
                </c:pt>
                <c:pt idx="183">
                  <c:v>0.0</c:v>
                </c:pt>
                <c:pt idx="184">
                  <c:v>0.0</c:v>
                </c:pt>
                <c:pt idx="185">
                  <c:v>0.0</c:v>
                </c:pt>
                <c:pt idx="186">
                  <c:v>0.0</c:v>
                </c:pt>
                <c:pt idx="187">
                  <c:v>8.2</c:v>
                </c:pt>
                <c:pt idx="188">
                  <c:v>0.0</c:v>
                </c:pt>
                <c:pt idx="189">
                  <c:v>0.0</c:v>
                </c:pt>
                <c:pt idx="190">
                  <c:v>0.0</c:v>
                </c:pt>
                <c:pt idx="191">
                  <c:v>0.0</c:v>
                </c:pt>
                <c:pt idx="192">
                  <c:v>0.0</c:v>
                </c:pt>
                <c:pt idx="193">
                  <c:v>0.3</c:v>
                </c:pt>
                <c:pt idx="194">
                  <c:v>0.0</c:v>
                </c:pt>
                <c:pt idx="195">
                  <c:v>0.0</c:v>
                </c:pt>
                <c:pt idx="196">
                  <c:v>8.1</c:v>
                </c:pt>
                <c:pt idx="197">
                  <c:v>0.0</c:v>
                </c:pt>
                <c:pt idx="198">
                  <c:v>0.0</c:v>
                </c:pt>
                <c:pt idx="199">
                  <c:v>0.0</c:v>
                </c:pt>
                <c:pt idx="200">
                  <c:v>0.0</c:v>
                </c:pt>
                <c:pt idx="201">
                  <c:v>0.0</c:v>
                </c:pt>
                <c:pt idx="202">
                  <c:v>0.3</c:v>
                </c:pt>
                <c:pt idx="203">
                  <c:v>0.0</c:v>
                </c:pt>
                <c:pt idx="204">
                  <c:v>0.0</c:v>
                </c:pt>
                <c:pt idx="205">
                  <c:v>0.0</c:v>
                </c:pt>
                <c:pt idx="206">
                  <c:v>0.0</c:v>
                </c:pt>
                <c:pt idx="207">
                  <c:v>0.0</c:v>
                </c:pt>
                <c:pt idx="208">
                  <c:v>0.0</c:v>
                </c:pt>
                <c:pt idx="209">
                  <c:v>0.0</c:v>
                </c:pt>
                <c:pt idx="210">
                  <c:v>7.8</c:v>
                </c:pt>
                <c:pt idx="211">
                  <c:v>0.0</c:v>
                </c:pt>
                <c:pt idx="212">
                  <c:v>0.0</c:v>
                </c:pt>
                <c:pt idx="213">
                  <c:v>0.0</c:v>
                </c:pt>
                <c:pt idx="214">
                  <c:v>0.0</c:v>
                </c:pt>
                <c:pt idx="215">
                  <c:v>0.0</c:v>
                </c:pt>
                <c:pt idx="216">
                  <c:v>0.2</c:v>
                </c:pt>
                <c:pt idx="217">
                  <c:v>0.0</c:v>
                </c:pt>
                <c:pt idx="218">
                  <c:v>0.0</c:v>
                </c:pt>
                <c:pt idx="219">
                  <c:v>0.0</c:v>
                </c:pt>
                <c:pt idx="220">
                  <c:v>0.0</c:v>
                </c:pt>
                <c:pt idx="221">
                  <c:v>0.0</c:v>
                </c:pt>
                <c:pt idx="222">
                  <c:v>0.0</c:v>
                </c:pt>
                <c:pt idx="223">
                  <c:v>0.0</c:v>
                </c:pt>
                <c:pt idx="224">
                  <c:v>7.0</c:v>
                </c:pt>
                <c:pt idx="225">
                  <c:v>0.0</c:v>
                </c:pt>
                <c:pt idx="226">
                  <c:v>0.0</c:v>
                </c:pt>
                <c:pt idx="227">
                  <c:v>0.0</c:v>
                </c:pt>
                <c:pt idx="228">
                  <c:v>0.0</c:v>
                </c:pt>
                <c:pt idx="229">
                  <c:v>0.7</c:v>
                </c:pt>
                <c:pt idx="230">
                  <c:v>26.2</c:v>
                </c:pt>
                <c:pt idx="231">
                  <c:v>0.0</c:v>
                </c:pt>
                <c:pt idx="232">
                  <c:v>0.0</c:v>
                </c:pt>
                <c:pt idx="233">
                  <c:v>0.0</c:v>
                </c:pt>
                <c:pt idx="234">
                  <c:v>0.0</c:v>
                </c:pt>
                <c:pt idx="235">
                  <c:v>0.0</c:v>
                </c:pt>
                <c:pt idx="236">
                  <c:v>0.0</c:v>
                </c:pt>
                <c:pt idx="237">
                  <c:v>0.0</c:v>
                </c:pt>
                <c:pt idx="238">
                  <c:v>6.7</c:v>
                </c:pt>
                <c:pt idx="239">
                  <c:v>0.0</c:v>
                </c:pt>
                <c:pt idx="240">
                  <c:v>0.0</c:v>
                </c:pt>
                <c:pt idx="241">
                  <c:v>0.0</c:v>
                </c:pt>
                <c:pt idx="242">
                  <c:v>0.0</c:v>
                </c:pt>
                <c:pt idx="243">
                  <c:v>0.0</c:v>
                </c:pt>
                <c:pt idx="244">
                  <c:v>0.3</c:v>
                </c:pt>
                <c:pt idx="245">
                  <c:v>0.0</c:v>
                </c:pt>
                <c:pt idx="246">
                  <c:v>0.0</c:v>
                </c:pt>
                <c:pt idx="247">
                  <c:v>6.6</c:v>
                </c:pt>
                <c:pt idx="248">
                  <c:v>0.0</c:v>
                </c:pt>
                <c:pt idx="249">
                  <c:v>0.0</c:v>
                </c:pt>
                <c:pt idx="250">
                  <c:v>0.0</c:v>
                </c:pt>
                <c:pt idx="251">
                  <c:v>0.0</c:v>
                </c:pt>
                <c:pt idx="252">
                  <c:v>6.6</c:v>
                </c:pt>
                <c:pt idx="253">
                  <c:v>0.0</c:v>
                </c:pt>
                <c:pt idx="254">
                  <c:v>0.0</c:v>
                </c:pt>
                <c:pt idx="255">
                  <c:v>0.0</c:v>
                </c:pt>
                <c:pt idx="256">
                  <c:v>0.0</c:v>
                </c:pt>
                <c:pt idx="257">
                  <c:v>6.0</c:v>
                </c:pt>
                <c:pt idx="258">
                  <c:v>0.0</c:v>
                </c:pt>
                <c:pt idx="259">
                  <c:v>0.0</c:v>
                </c:pt>
                <c:pt idx="260">
                  <c:v>0.0</c:v>
                </c:pt>
                <c:pt idx="261">
                  <c:v>0.0</c:v>
                </c:pt>
                <c:pt idx="262">
                  <c:v>0.0</c:v>
                </c:pt>
                <c:pt idx="263">
                  <c:v>0.2</c:v>
                </c:pt>
                <c:pt idx="264">
                  <c:v>0.0</c:v>
                </c:pt>
                <c:pt idx="265">
                  <c:v>0.0</c:v>
                </c:pt>
                <c:pt idx="266">
                  <c:v>7.1</c:v>
                </c:pt>
                <c:pt idx="267">
                  <c:v>0.0</c:v>
                </c:pt>
                <c:pt idx="268">
                  <c:v>0.0</c:v>
                </c:pt>
                <c:pt idx="269">
                  <c:v>0.0</c:v>
                </c:pt>
                <c:pt idx="270">
                  <c:v>0.0</c:v>
                </c:pt>
                <c:pt idx="271">
                  <c:v>0.0</c:v>
                </c:pt>
                <c:pt idx="272">
                  <c:v>1.6</c:v>
                </c:pt>
                <c:pt idx="273">
                  <c:v>0.0</c:v>
                </c:pt>
                <c:pt idx="274">
                  <c:v>0.0</c:v>
                </c:pt>
                <c:pt idx="275">
                  <c:v>3.2</c:v>
                </c:pt>
                <c:pt idx="276">
                  <c:v>0.0</c:v>
                </c:pt>
                <c:pt idx="277">
                  <c:v>0.0</c:v>
                </c:pt>
                <c:pt idx="278">
                  <c:v>0.0</c:v>
                </c:pt>
                <c:pt idx="279">
                  <c:v>0.0</c:v>
                </c:pt>
                <c:pt idx="280">
                  <c:v>6.9</c:v>
                </c:pt>
                <c:pt idx="281">
                  <c:v>0.0</c:v>
                </c:pt>
                <c:pt idx="282">
                  <c:v>0.0</c:v>
                </c:pt>
                <c:pt idx="283">
                  <c:v>0.0</c:v>
                </c:pt>
                <c:pt idx="284">
                  <c:v>0.0</c:v>
                </c:pt>
                <c:pt idx="285">
                  <c:v>0.0</c:v>
                </c:pt>
                <c:pt idx="286">
                  <c:v>0.2</c:v>
                </c:pt>
                <c:pt idx="287">
                  <c:v>0.0</c:v>
                </c:pt>
                <c:pt idx="288">
                  <c:v>0.0</c:v>
                </c:pt>
                <c:pt idx="289">
                  <c:v>0.0</c:v>
                </c:pt>
                <c:pt idx="290">
                  <c:v>0.0</c:v>
                </c:pt>
                <c:pt idx="291">
                  <c:v>0.3</c:v>
                </c:pt>
                <c:pt idx="292">
                  <c:v>0.0</c:v>
                </c:pt>
                <c:pt idx="293">
                  <c:v>0.0</c:v>
                </c:pt>
                <c:pt idx="294">
                  <c:v>2.4</c:v>
                </c:pt>
                <c:pt idx="295">
                  <c:v>0.0</c:v>
                </c:pt>
                <c:pt idx="296">
                  <c:v>0.0</c:v>
                </c:pt>
                <c:pt idx="297">
                  <c:v>0.0</c:v>
                </c:pt>
                <c:pt idx="298">
                  <c:v>0.0</c:v>
                </c:pt>
                <c:pt idx="299">
                  <c:v>0.2</c:v>
                </c:pt>
                <c:pt idx="300">
                  <c:v>3.2</c:v>
                </c:pt>
                <c:pt idx="301">
                  <c:v>0.0</c:v>
                </c:pt>
                <c:pt idx="302">
                  <c:v>0.0</c:v>
                </c:pt>
                <c:pt idx="303">
                  <c:v>0.0</c:v>
                </c:pt>
                <c:pt idx="304">
                  <c:v>0.0</c:v>
                </c:pt>
                <c:pt idx="305">
                  <c:v>0.3</c:v>
                </c:pt>
                <c:pt idx="306">
                  <c:v>0.0</c:v>
                </c:pt>
                <c:pt idx="307">
                  <c:v>0.0</c:v>
                </c:pt>
                <c:pt idx="308">
                  <c:v>0.0</c:v>
                </c:pt>
                <c:pt idx="309">
                  <c:v>0.0</c:v>
                </c:pt>
                <c:pt idx="310">
                  <c:v>0.0</c:v>
                </c:pt>
                <c:pt idx="311">
                  <c:v>0.0</c:v>
                </c:pt>
                <c:pt idx="312">
                  <c:v>0.0</c:v>
                </c:pt>
                <c:pt idx="313">
                  <c:v>6.8</c:v>
                </c:pt>
                <c:pt idx="314">
                  <c:v>0.0</c:v>
                </c:pt>
                <c:pt idx="315">
                  <c:v>0.0</c:v>
                </c:pt>
                <c:pt idx="316">
                  <c:v>0.0</c:v>
                </c:pt>
                <c:pt idx="317">
                  <c:v>0.0</c:v>
                </c:pt>
                <c:pt idx="318">
                  <c:v>0.0</c:v>
                </c:pt>
                <c:pt idx="319">
                  <c:v>0.2</c:v>
                </c:pt>
                <c:pt idx="320">
                  <c:v>0.0</c:v>
                </c:pt>
                <c:pt idx="321">
                  <c:v>0.0</c:v>
                </c:pt>
                <c:pt idx="322">
                  <c:v>0.0</c:v>
                </c:pt>
                <c:pt idx="323">
                  <c:v>0.0</c:v>
                </c:pt>
                <c:pt idx="324">
                  <c:v>0.0</c:v>
                </c:pt>
                <c:pt idx="325">
                  <c:v>0.0</c:v>
                </c:pt>
                <c:pt idx="326">
                  <c:v>0.0</c:v>
                </c:pt>
                <c:pt idx="327">
                  <c:v>3.6</c:v>
                </c:pt>
                <c:pt idx="328">
                  <c:v>0.0</c:v>
                </c:pt>
                <c:pt idx="329">
                  <c:v>0.0</c:v>
                </c:pt>
                <c:pt idx="330">
                  <c:v>0.0</c:v>
                </c:pt>
                <c:pt idx="331">
                  <c:v>0.0</c:v>
                </c:pt>
                <c:pt idx="332">
                  <c:v>0.0</c:v>
                </c:pt>
                <c:pt idx="333">
                  <c:v>0.3</c:v>
                </c:pt>
                <c:pt idx="334">
                  <c:v>0.0</c:v>
                </c:pt>
                <c:pt idx="335">
                  <c:v>0.0</c:v>
                </c:pt>
                <c:pt idx="336">
                  <c:v>0.0</c:v>
                </c:pt>
                <c:pt idx="337">
                  <c:v>0.0</c:v>
                </c:pt>
                <c:pt idx="338">
                  <c:v>0.2</c:v>
                </c:pt>
                <c:pt idx="339">
                  <c:v>0.0</c:v>
                </c:pt>
                <c:pt idx="340">
                  <c:v>0.0</c:v>
                </c:pt>
                <c:pt idx="341">
                  <c:v>0.0</c:v>
                </c:pt>
                <c:pt idx="342">
                  <c:v>0.0</c:v>
                </c:pt>
                <c:pt idx="343">
                  <c:v>0.0</c:v>
                </c:pt>
                <c:pt idx="344">
                  <c:v>0.0</c:v>
                </c:pt>
                <c:pt idx="345">
                  <c:v>0.0</c:v>
                </c:pt>
                <c:pt idx="346">
                  <c:v>2.4</c:v>
                </c:pt>
                <c:pt idx="347">
                  <c:v>3.4</c:v>
                </c:pt>
                <c:pt idx="348">
                  <c:v>0.0</c:v>
                </c:pt>
                <c:pt idx="349">
                  <c:v>0.0</c:v>
                </c:pt>
                <c:pt idx="350">
                  <c:v>0.0</c:v>
                </c:pt>
                <c:pt idx="351">
                  <c:v>0.0</c:v>
                </c:pt>
                <c:pt idx="352">
                  <c:v>0.2</c:v>
                </c:pt>
                <c:pt idx="353">
                  <c:v>0.0</c:v>
                </c:pt>
                <c:pt idx="354">
                  <c:v>0.0</c:v>
                </c:pt>
                <c:pt idx="355">
                  <c:v>0.0</c:v>
                </c:pt>
                <c:pt idx="356">
                  <c:v>0.0</c:v>
                </c:pt>
                <c:pt idx="357">
                  <c:v>0.0</c:v>
                </c:pt>
                <c:pt idx="358">
                  <c:v>0.0</c:v>
                </c:pt>
                <c:pt idx="359">
                  <c:v>0.0</c:v>
                </c:pt>
                <c:pt idx="360">
                  <c:v>0.4</c:v>
                </c:pt>
                <c:pt idx="361">
                  <c:v>10.0</c:v>
                </c:pt>
                <c:pt idx="362">
                  <c:v>0.0</c:v>
                </c:pt>
                <c:pt idx="363">
                  <c:v>0.0</c:v>
                </c:pt>
                <c:pt idx="364">
                  <c:v>0.0</c:v>
                </c:pt>
                <c:pt idx="365">
                  <c:v>0.0</c:v>
                </c:pt>
                <c:pt idx="366">
                  <c:v>0.3</c:v>
                </c:pt>
                <c:pt idx="367">
                  <c:v>0.0</c:v>
                </c:pt>
                <c:pt idx="368">
                  <c:v>0.0</c:v>
                </c:pt>
                <c:pt idx="369">
                  <c:v>0.3</c:v>
                </c:pt>
                <c:pt idx="370">
                  <c:v>0.0</c:v>
                </c:pt>
                <c:pt idx="371">
                  <c:v>0.0</c:v>
                </c:pt>
                <c:pt idx="372">
                  <c:v>0.0</c:v>
                </c:pt>
                <c:pt idx="373">
                  <c:v>0.0</c:v>
                </c:pt>
                <c:pt idx="374">
                  <c:v>7.1</c:v>
                </c:pt>
                <c:pt idx="375">
                  <c:v>0.0</c:v>
                </c:pt>
                <c:pt idx="376">
                  <c:v>0.0</c:v>
                </c:pt>
                <c:pt idx="377">
                  <c:v>0.0</c:v>
                </c:pt>
                <c:pt idx="378">
                  <c:v>0.0</c:v>
                </c:pt>
                <c:pt idx="379">
                  <c:v>10.4</c:v>
                </c:pt>
                <c:pt idx="380">
                  <c:v>0.0</c:v>
                </c:pt>
                <c:pt idx="381">
                  <c:v>0.0</c:v>
                </c:pt>
                <c:pt idx="382">
                  <c:v>0.0</c:v>
                </c:pt>
                <c:pt idx="383">
                  <c:v>0.0</c:v>
                </c:pt>
                <c:pt idx="384">
                  <c:v>0.0</c:v>
                </c:pt>
                <c:pt idx="385">
                  <c:v>0.3</c:v>
                </c:pt>
                <c:pt idx="386">
                  <c:v>0.0</c:v>
                </c:pt>
                <c:pt idx="387">
                  <c:v>0.0</c:v>
                </c:pt>
                <c:pt idx="388">
                  <c:v>2.5</c:v>
                </c:pt>
                <c:pt idx="389">
                  <c:v>0.0</c:v>
                </c:pt>
                <c:pt idx="390">
                  <c:v>0.0</c:v>
                </c:pt>
                <c:pt idx="391">
                  <c:v>0.0</c:v>
                </c:pt>
                <c:pt idx="392">
                  <c:v>0.0</c:v>
                </c:pt>
                <c:pt idx="393">
                  <c:v>2.2</c:v>
                </c:pt>
                <c:pt idx="394">
                  <c:v>4.4</c:v>
                </c:pt>
                <c:pt idx="395">
                  <c:v>0.0</c:v>
                </c:pt>
                <c:pt idx="396">
                  <c:v>0.0</c:v>
                </c:pt>
                <c:pt idx="397">
                  <c:v>0.0</c:v>
                </c:pt>
                <c:pt idx="398">
                  <c:v>0.0</c:v>
                </c:pt>
                <c:pt idx="399">
                  <c:v>0.2</c:v>
                </c:pt>
                <c:pt idx="400">
                  <c:v>0.0</c:v>
                </c:pt>
                <c:pt idx="401">
                  <c:v>0.0</c:v>
                </c:pt>
                <c:pt idx="402">
                  <c:v>0.9</c:v>
                </c:pt>
                <c:pt idx="403">
                  <c:v>0.0</c:v>
                </c:pt>
                <c:pt idx="404">
                  <c:v>0.0</c:v>
                </c:pt>
                <c:pt idx="405">
                  <c:v>0.0</c:v>
                </c:pt>
                <c:pt idx="406">
                  <c:v>0.0</c:v>
                </c:pt>
                <c:pt idx="407">
                  <c:v>7.2</c:v>
                </c:pt>
                <c:pt idx="408">
                  <c:v>0.0</c:v>
                </c:pt>
                <c:pt idx="409">
                  <c:v>0.0</c:v>
                </c:pt>
                <c:pt idx="410">
                  <c:v>0.0</c:v>
                </c:pt>
                <c:pt idx="411">
                  <c:v>0.0</c:v>
                </c:pt>
                <c:pt idx="412">
                  <c:v>0.0</c:v>
                </c:pt>
                <c:pt idx="413">
                  <c:v>0.3</c:v>
                </c:pt>
                <c:pt idx="414">
                  <c:v>0.0</c:v>
                </c:pt>
                <c:pt idx="415">
                  <c:v>0.0</c:v>
                </c:pt>
                <c:pt idx="416">
                  <c:v>0.0</c:v>
                </c:pt>
                <c:pt idx="417">
                  <c:v>0.0</c:v>
                </c:pt>
                <c:pt idx="418">
                  <c:v>0.0</c:v>
                </c:pt>
                <c:pt idx="419">
                  <c:v>0.0</c:v>
                </c:pt>
                <c:pt idx="420">
                  <c:v>0.0</c:v>
                </c:pt>
                <c:pt idx="421">
                  <c:v>6.0</c:v>
                </c:pt>
                <c:pt idx="422">
                  <c:v>0.0</c:v>
                </c:pt>
                <c:pt idx="423">
                  <c:v>0.0</c:v>
                </c:pt>
                <c:pt idx="424">
                  <c:v>0.0</c:v>
                </c:pt>
                <c:pt idx="425">
                  <c:v>0.0</c:v>
                </c:pt>
                <c:pt idx="426">
                  <c:v>6.3</c:v>
                </c:pt>
                <c:pt idx="427">
                  <c:v>0.0</c:v>
                </c:pt>
                <c:pt idx="428">
                  <c:v>0.0</c:v>
                </c:pt>
                <c:pt idx="429">
                  <c:v>0.0</c:v>
                </c:pt>
                <c:pt idx="430">
                  <c:v>0.0</c:v>
                </c:pt>
                <c:pt idx="431">
                  <c:v>0.0</c:v>
                </c:pt>
                <c:pt idx="432">
                  <c:v>0.3</c:v>
                </c:pt>
                <c:pt idx="433">
                  <c:v>0.0</c:v>
                </c:pt>
                <c:pt idx="434">
                  <c:v>0.0</c:v>
                </c:pt>
                <c:pt idx="435">
                  <c:v>0.0</c:v>
                </c:pt>
                <c:pt idx="436">
                  <c:v>0.0</c:v>
                </c:pt>
                <c:pt idx="437">
                  <c:v>0.3</c:v>
                </c:pt>
                <c:pt idx="438">
                  <c:v>0.0</c:v>
                </c:pt>
                <c:pt idx="439">
                  <c:v>0.0</c:v>
                </c:pt>
                <c:pt idx="440">
                  <c:v>0.0</c:v>
                </c:pt>
                <c:pt idx="441">
                  <c:v>0.0</c:v>
                </c:pt>
                <c:pt idx="442">
                  <c:v>0.0</c:v>
                </c:pt>
                <c:pt idx="443">
                  <c:v>0.0</c:v>
                </c:pt>
                <c:pt idx="444">
                  <c:v>0.0</c:v>
                </c:pt>
                <c:pt idx="445">
                  <c:v>9.9</c:v>
                </c:pt>
                <c:pt idx="446">
                  <c:v>0.0</c:v>
                </c:pt>
                <c:pt idx="447">
                  <c:v>0.0</c:v>
                </c:pt>
                <c:pt idx="448">
                  <c:v>0.0</c:v>
                </c:pt>
                <c:pt idx="449">
                  <c:v>0.0</c:v>
                </c:pt>
                <c:pt idx="450">
                  <c:v>0.0</c:v>
                </c:pt>
                <c:pt idx="451">
                  <c:v>21.2</c:v>
                </c:pt>
                <c:pt idx="452">
                  <c:v>0.0</c:v>
                </c:pt>
                <c:pt idx="453">
                  <c:v>0.0</c:v>
                </c:pt>
                <c:pt idx="454">
                  <c:v>0.0</c:v>
                </c:pt>
                <c:pt idx="455">
                  <c:v>0.0</c:v>
                </c:pt>
                <c:pt idx="456">
                  <c:v>0.3</c:v>
                </c:pt>
                <c:pt idx="457">
                  <c:v>0.0</c:v>
                </c:pt>
                <c:pt idx="458">
                  <c:v>0.0</c:v>
                </c:pt>
                <c:pt idx="459">
                  <c:v>0.0</c:v>
                </c:pt>
                <c:pt idx="460">
                  <c:v>0.0</c:v>
                </c:pt>
                <c:pt idx="461">
                  <c:v>0.2</c:v>
                </c:pt>
                <c:pt idx="462">
                  <c:v>0.0</c:v>
                </c:pt>
                <c:pt idx="463">
                  <c:v>0.0</c:v>
                </c:pt>
                <c:pt idx="464">
                  <c:v>7.0</c:v>
                </c:pt>
                <c:pt idx="465">
                  <c:v>0.0</c:v>
                </c:pt>
                <c:pt idx="466">
                  <c:v>0.0</c:v>
                </c:pt>
                <c:pt idx="467">
                  <c:v>0.0</c:v>
                </c:pt>
                <c:pt idx="468">
                  <c:v>0.0</c:v>
                </c:pt>
                <c:pt idx="469">
                  <c:v>0.0</c:v>
                </c:pt>
                <c:pt idx="470">
                  <c:v>2.5</c:v>
                </c:pt>
                <c:pt idx="471">
                  <c:v>0.0</c:v>
                </c:pt>
                <c:pt idx="472">
                  <c:v>0.0</c:v>
                </c:pt>
                <c:pt idx="473">
                  <c:v>2.8</c:v>
                </c:pt>
                <c:pt idx="474">
                  <c:v>0.0</c:v>
                </c:pt>
                <c:pt idx="475">
                  <c:v>0.0</c:v>
                </c:pt>
                <c:pt idx="476">
                  <c:v>0.0</c:v>
                </c:pt>
                <c:pt idx="477">
                  <c:v>0.0</c:v>
                </c:pt>
                <c:pt idx="478">
                  <c:v>7.2</c:v>
                </c:pt>
                <c:pt idx="479">
                  <c:v>0.0</c:v>
                </c:pt>
                <c:pt idx="480">
                  <c:v>0.0</c:v>
                </c:pt>
                <c:pt idx="481">
                  <c:v>0.0</c:v>
                </c:pt>
                <c:pt idx="482">
                  <c:v>0.0</c:v>
                </c:pt>
                <c:pt idx="483">
                  <c:v>2.5</c:v>
                </c:pt>
                <c:pt idx="484">
                  <c:v>9.8</c:v>
                </c:pt>
                <c:pt idx="485">
                  <c:v>0.0</c:v>
                </c:pt>
                <c:pt idx="486">
                  <c:v>0.0</c:v>
                </c:pt>
                <c:pt idx="487">
                  <c:v>0.0</c:v>
                </c:pt>
                <c:pt idx="488">
                  <c:v>0.0</c:v>
                </c:pt>
                <c:pt idx="489">
                  <c:v>0.3</c:v>
                </c:pt>
                <c:pt idx="490">
                  <c:v>0.0</c:v>
                </c:pt>
                <c:pt idx="491">
                  <c:v>0.0</c:v>
                </c:pt>
                <c:pt idx="492">
                  <c:v>0.0</c:v>
                </c:pt>
                <c:pt idx="493">
                  <c:v>0.0</c:v>
                </c:pt>
                <c:pt idx="494">
                  <c:v>0.0</c:v>
                </c:pt>
                <c:pt idx="495">
                  <c:v>0.0</c:v>
                </c:pt>
                <c:pt idx="496">
                  <c:v>0.0</c:v>
                </c:pt>
                <c:pt idx="497">
                  <c:v>8.9</c:v>
                </c:pt>
                <c:pt idx="498">
                  <c:v>0.0</c:v>
                </c:pt>
                <c:pt idx="499">
                  <c:v>0.0</c:v>
                </c:pt>
                <c:pt idx="500">
                  <c:v>0.0</c:v>
                </c:pt>
                <c:pt idx="501">
                  <c:v>0.0</c:v>
                </c:pt>
                <c:pt idx="502">
                  <c:v>0.0</c:v>
                </c:pt>
                <c:pt idx="503">
                  <c:v>0.3</c:v>
                </c:pt>
                <c:pt idx="504">
                  <c:v>0.0</c:v>
                </c:pt>
                <c:pt idx="505">
                  <c:v>0.0</c:v>
                </c:pt>
                <c:pt idx="506">
                  <c:v>0.0</c:v>
                </c:pt>
                <c:pt idx="507">
                  <c:v>0.0</c:v>
                </c:pt>
                <c:pt idx="508">
                  <c:v>0.3</c:v>
                </c:pt>
                <c:pt idx="509">
                  <c:v>0.0</c:v>
                </c:pt>
                <c:pt idx="510">
                  <c:v>0.0</c:v>
                </c:pt>
                <c:pt idx="511">
                  <c:v>7.5</c:v>
                </c:pt>
                <c:pt idx="512">
                  <c:v>0.0</c:v>
                </c:pt>
                <c:pt idx="513">
                  <c:v>0.0</c:v>
                </c:pt>
                <c:pt idx="514">
                  <c:v>0.0</c:v>
                </c:pt>
                <c:pt idx="515">
                  <c:v>0.0</c:v>
                </c:pt>
                <c:pt idx="516">
                  <c:v>0.0</c:v>
                </c:pt>
                <c:pt idx="517">
                  <c:v>0.3</c:v>
                </c:pt>
                <c:pt idx="518">
                  <c:v>0.0</c:v>
                </c:pt>
                <c:pt idx="519">
                  <c:v>0.0</c:v>
                </c:pt>
                <c:pt idx="520">
                  <c:v>0.0</c:v>
                </c:pt>
                <c:pt idx="521">
                  <c:v>0.0</c:v>
                </c:pt>
                <c:pt idx="522">
                  <c:v>3.0</c:v>
                </c:pt>
                <c:pt idx="523">
                  <c:v>0.0</c:v>
                </c:pt>
                <c:pt idx="524">
                  <c:v>0.0</c:v>
                </c:pt>
                <c:pt idx="525">
                  <c:v>7.2</c:v>
                </c:pt>
                <c:pt idx="526">
                  <c:v>0.0</c:v>
                </c:pt>
                <c:pt idx="527">
                  <c:v>0.0</c:v>
                </c:pt>
                <c:pt idx="528">
                  <c:v>0.0</c:v>
                </c:pt>
                <c:pt idx="529">
                  <c:v>0.0</c:v>
                </c:pt>
                <c:pt idx="530">
                  <c:v>0.0</c:v>
                </c:pt>
                <c:pt idx="531">
                  <c:v>0.3</c:v>
                </c:pt>
                <c:pt idx="532">
                  <c:v>0.0</c:v>
                </c:pt>
                <c:pt idx="533">
                  <c:v>0.0</c:v>
                </c:pt>
                <c:pt idx="534">
                  <c:v>0.0</c:v>
                </c:pt>
                <c:pt idx="535">
                  <c:v>0.0</c:v>
                </c:pt>
                <c:pt idx="536">
                  <c:v>0.3</c:v>
                </c:pt>
                <c:pt idx="537">
                  <c:v>0.0</c:v>
                </c:pt>
                <c:pt idx="538">
                  <c:v>0.0</c:v>
                </c:pt>
                <c:pt idx="539">
                  <c:v>0.0</c:v>
                </c:pt>
                <c:pt idx="540">
                  <c:v>0.0</c:v>
                </c:pt>
                <c:pt idx="541">
                  <c:v>0.0</c:v>
                </c:pt>
                <c:pt idx="542">
                  <c:v>0.0</c:v>
                </c:pt>
                <c:pt idx="543">
                  <c:v>0.0</c:v>
                </c:pt>
                <c:pt idx="544">
                  <c:v>7.9</c:v>
                </c:pt>
                <c:pt idx="545">
                  <c:v>0.0</c:v>
                </c:pt>
                <c:pt idx="546">
                  <c:v>0.0</c:v>
                </c:pt>
                <c:pt idx="547">
                  <c:v>0.0</c:v>
                </c:pt>
                <c:pt idx="548">
                  <c:v>0.0</c:v>
                </c:pt>
                <c:pt idx="549">
                  <c:v>3.3</c:v>
                </c:pt>
                <c:pt idx="550">
                  <c:v>2.6</c:v>
                </c:pt>
                <c:pt idx="551">
                  <c:v>0.0</c:v>
                </c:pt>
                <c:pt idx="552">
                  <c:v>0.0</c:v>
                </c:pt>
                <c:pt idx="553">
                  <c:v>0.0</c:v>
                </c:pt>
                <c:pt idx="554">
                  <c:v>0.0</c:v>
                </c:pt>
                <c:pt idx="555">
                  <c:v>27.2</c:v>
                </c:pt>
                <c:pt idx="556">
                  <c:v>0.0</c:v>
                </c:pt>
                <c:pt idx="557">
                  <c:v>0.0</c:v>
                </c:pt>
                <c:pt idx="558">
                  <c:v>0.0</c:v>
                </c:pt>
                <c:pt idx="559">
                  <c:v>0.0</c:v>
                </c:pt>
                <c:pt idx="560">
                  <c:v>0.3</c:v>
                </c:pt>
                <c:pt idx="561">
                  <c:v>0.0</c:v>
                </c:pt>
                <c:pt idx="562">
                  <c:v>0.0</c:v>
                </c:pt>
                <c:pt idx="563">
                  <c:v>7.5</c:v>
                </c:pt>
                <c:pt idx="564">
                  <c:v>0.0</c:v>
                </c:pt>
                <c:pt idx="565">
                  <c:v>0.0</c:v>
                </c:pt>
                <c:pt idx="566">
                  <c:v>0.0</c:v>
                </c:pt>
                <c:pt idx="567">
                  <c:v>0.0</c:v>
                </c:pt>
                <c:pt idx="568">
                  <c:v>7.3</c:v>
                </c:pt>
                <c:pt idx="569">
                  <c:v>0.0</c:v>
                </c:pt>
                <c:pt idx="570">
                  <c:v>0.0</c:v>
                </c:pt>
                <c:pt idx="571">
                  <c:v>0.0</c:v>
                </c:pt>
                <c:pt idx="572">
                  <c:v>0.0</c:v>
                </c:pt>
                <c:pt idx="573">
                  <c:v>6.0</c:v>
                </c:pt>
                <c:pt idx="574">
                  <c:v>0.0</c:v>
                </c:pt>
                <c:pt idx="575">
                  <c:v>0.0</c:v>
                </c:pt>
                <c:pt idx="576">
                  <c:v>0.0</c:v>
                </c:pt>
                <c:pt idx="577">
                  <c:v>0.0</c:v>
                </c:pt>
                <c:pt idx="578">
                  <c:v>0.0</c:v>
                </c:pt>
                <c:pt idx="579">
                  <c:v>0.3</c:v>
                </c:pt>
                <c:pt idx="580">
                  <c:v>0.0</c:v>
                </c:pt>
                <c:pt idx="581">
                  <c:v>0.0</c:v>
                </c:pt>
                <c:pt idx="582">
                  <c:v>0.0</c:v>
                </c:pt>
                <c:pt idx="583">
                  <c:v>0.0</c:v>
                </c:pt>
                <c:pt idx="584">
                  <c:v>0.0</c:v>
                </c:pt>
                <c:pt idx="585">
                  <c:v>0.0</c:v>
                </c:pt>
                <c:pt idx="586">
                  <c:v>0.0</c:v>
                </c:pt>
                <c:pt idx="587">
                  <c:v>5.0</c:v>
                </c:pt>
                <c:pt idx="588">
                  <c:v>0.0</c:v>
                </c:pt>
                <c:pt idx="589">
                  <c:v>0.0</c:v>
                </c:pt>
                <c:pt idx="590">
                  <c:v>0.0</c:v>
                </c:pt>
                <c:pt idx="591">
                  <c:v>0.0</c:v>
                </c:pt>
                <c:pt idx="592">
                  <c:v>0.0</c:v>
                </c:pt>
                <c:pt idx="593">
                  <c:v>26.6</c:v>
                </c:pt>
                <c:pt idx="594">
                  <c:v>0.0</c:v>
                </c:pt>
                <c:pt idx="595">
                  <c:v>0.0</c:v>
                </c:pt>
                <c:pt idx="596">
                  <c:v>0.0</c:v>
                </c:pt>
                <c:pt idx="597">
                  <c:v>0.0</c:v>
                </c:pt>
                <c:pt idx="598">
                  <c:v>0.3</c:v>
                </c:pt>
                <c:pt idx="599">
                  <c:v>0.0</c:v>
                </c:pt>
                <c:pt idx="600">
                  <c:v>0.0</c:v>
                </c:pt>
                <c:pt idx="601">
                  <c:v>0.0</c:v>
                </c:pt>
                <c:pt idx="602">
                  <c:v>0.0</c:v>
                </c:pt>
                <c:pt idx="603">
                  <c:v>0.4</c:v>
                </c:pt>
                <c:pt idx="604">
                  <c:v>0.0</c:v>
                </c:pt>
                <c:pt idx="605">
                  <c:v>0.0</c:v>
                </c:pt>
                <c:pt idx="606">
                  <c:v>0.0</c:v>
                </c:pt>
                <c:pt idx="607">
                  <c:v>0.0</c:v>
                </c:pt>
                <c:pt idx="608">
                  <c:v>0.0</c:v>
                </c:pt>
                <c:pt idx="609">
                  <c:v>0.0</c:v>
                </c:pt>
                <c:pt idx="610">
                  <c:v>0.0</c:v>
                </c:pt>
                <c:pt idx="611">
                  <c:v>11.5</c:v>
                </c:pt>
                <c:pt idx="612">
                  <c:v>0.0</c:v>
                </c:pt>
                <c:pt idx="613">
                  <c:v>0.0</c:v>
                </c:pt>
                <c:pt idx="614">
                  <c:v>0.0</c:v>
                </c:pt>
                <c:pt idx="615">
                  <c:v>0.0</c:v>
                </c:pt>
                <c:pt idx="616">
                  <c:v>0.0</c:v>
                </c:pt>
                <c:pt idx="617">
                  <c:v>0.3</c:v>
                </c:pt>
                <c:pt idx="618">
                  <c:v>0.0</c:v>
                </c:pt>
                <c:pt idx="619">
                  <c:v>0.0</c:v>
                </c:pt>
                <c:pt idx="620">
                  <c:v>0.0</c:v>
                </c:pt>
                <c:pt idx="621">
                  <c:v>0.0</c:v>
                </c:pt>
                <c:pt idx="622">
                  <c:v>0.0</c:v>
                </c:pt>
                <c:pt idx="623">
                  <c:v>0.0</c:v>
                </c:pt>
                <c:pt idx="624">
                  <c:v>0.0</c:v>
                </c:pt>
                <c:pt idx="625">
                  <c:v>0.0</c:v>
                </c:pt>
                <c:pt idx="626">
                  <c:v>0.0</c:v>
                </c:pt>
                <c:pt idx="627">
                  <c:v>0.3</c:v>
                </c:pt>
                <c:pt idx="628">
                  <c:v>0.0</c:v>
                </c:pt>
                <c:pt idx="629">
                  <c:v>0.0</c:v>
                </c:pt>
                <c:pt idx="630">
                  <c:v>8.5</c:v>
                </c:pt>
                <c:pt idx="631">
                  <c:v>0.0</c:v>
                </c:pt>
                <c:pt idx="632">
                  <c:v>0.0</c:v>
                </c:pt>
                <c:pt idx="633">
                  <c:v>0.0</c:v>
                </c:pt>
                <c:pt idx="634">
                  <c:v>0.0</c:v>
                </c:pt>
                <c:pt idx="635">
                  <c:v>0.0</c:v>
                </c:pt>
                <c:pt idx="636">
                  <c:v>0.2</c:v>
                </c:pt>
                <c:pt idx="637">
                  <c:v>0.0</c:v>
                </c:pt>
                <c:pt idx="638">
                  <c:v>0.0</c:v>
                </c:pt>
                <c:pt idx="639">
                  <c:v>0.0</c:v>
                </c:pt>
                <c:pt idx="640">
                  <c:v>0.0</c:v>
                </c:pt>
                <c:pt idx="641">
                  <c:v>0.2</c:v>
                </c:pt>
                <c:pt idx="642">
                  <c:v>0.0</c:v>
                </c:pt>
                <c:pt idx="643">
                  <c:v>0.0</c:v>
                </c:pt>
                <c:pt idx="644">
                  <c:v>0.0</c:v>
                </c:pt>
                <c:pt idx="645">
                  <c:v>0.0</c:v>
                </c:pt>
                <c:pt idx="646">
                  <c:v>0.3</c:v>
                </c:pt>
                <c:pt idx="647">
                  <c:v>0.0</c:v>
                </c:pt>
                <c:pt idx="648">
                  <c:v>0.0</c:v>
                </c:pt>
                <c:pt idx="649">
                  <c:v>0.6</c:v>
                </c:pt>
                <c:pt idx="650">
                  <c:v>0.0</c:v>
                </c:pt>
                <c:pt idx="651">
                  <c:v>0.2</c:v>
                </c:pt>
                <c:pt idx="652">
                  <c:v>0.0</c:v>
                </c:pt>
                <c:pt idx="653">
                  <c:v>0.0</c:v>
                </c:pt>
                <c:pt idx="654">
                  <c:v>0.0</c:v>
                </c:pt>
                <c:pt idx="655">
                  <c:v>0.0</c:v>
                </c:pt>
                <c:pt idx="656">
                  <c:v>0.2</c:v>
                </c:pt>
                <c:pt idx="657">
                  <c:v>0.0</c:v>
                </c:pt>
                <c:pt idx="658">
                  <c:v>0.0</c:v>
                </c:pt>
                <c:pt idx="659">
                  <c:v>7.5</c:v>
                </c:pt>
                <c:pt idx="660">
                  <c:v>0.0</c:v>
                </c:pt>
                <c:pt idx="661">
                  <c:v>0.0</c:v>
                </c:pt>
                <c:pt idx="662">
                  <c:v>0.0</c:v>
                </c:pt>
                <c:pt idx="663">
                  <c:v>0.0</c:v>
                </c:pt>
                <c:pt idx="664">
                  <c:v>0.0</c:v>
                </c:pt>
                <c:pt idx="665">
                  <c:v>0.2</c:v>
                </c:pt>
                <c:pt idx="666">
                  <c:v>0.0</c:v>
                </c:pt>
                <c:pt idx="667">
                  <c:v>0.0</c:v>
                </c:pt>
                <c:pt idx="668">
                  <c:v>0.0</c:v>
                </c:pt>
                <c:pt idx="669">
                  <c:v>0.0</c:v>
                </c:pt>
                <c:pt idx="670">
                  <c:v>0.0</c:v>
                </c:pt>
                <c:pt idx="671">
                  <c:v>0.0</c:v>
                </c:pt>
                <c:pt idx="672">
                  <c:v>0.0</c:v>
                </c:pt>
                <c:pt idx="673">
                  <c:v>4.6</c:v>
                </c:pt>
                <c:pt idx="674">
                  <c:v>0.0</c:v>
                </c:pt>
                <c:pt idx="675">
                  <c:v>0.0</c:v>
                </c:pt>
                <c:pt idx="676">
                  <c:v>0.0</c:v>
                </c:pt>
                <c:pt idx="677">
                  <c:v>0.0</c:v>
                </c:pt>
                <c:pt idx="678">
                  <c:v>0.0</c:v>
                </c:pt>
                <c:pt idx="679">
                  <c:v>0.3</c:v>
                </c:pt>
                <c:pt idx="680">
                  <c:v>0.0</c:v>
                </c:pt>
                <c:pt idx="681">
                  <c:v>0.0</c:v>
                </c:pt>
                <c:pt idx="682">
                  <c:v>0.0</c:v>
                </c:pt>
                <c:pt idx="683">
                  <c:v>0.0</c:v>
                </c:pt>
                <c:pt idx="684">
                  <c:v>0.0</c:v>
                </c:pt>
                <c:pt idx="685">
                  <c:v>0.0</c:v>
                </c:pt>
                <c:pt idx="686">
                  <c:v>0.0</c:v>
                </c:pt>
                <c:pt idx="687">
                  <c:v>7.0</c:v>
                </c:pt>
                <c:pt idx="688">
                  <c:v>0.0</c:v>
                </c:pt>
                <c:pt idx="689">
                  <c:v>0.0</c:v>
                </c:pt>
                <c:pt idx="690">
                  <c:v>0.0</c:v>
                </c:pt>
                <c:pt idx="691">
                  <c:v>0.0</c:v>
                </c:pt>
                <c:pt idx="692">
                  <c:v>7.2</c:v>
                </c:pt>
                <c:pt idx="693">
                  <c:v>0.0</c:v>
                </c:pt>
                <c:pt idx="694">
                  <c:v>0.0</c:v>
                </c:pt>
                <c:pt idx="695">
                  <c:v>0.0</c:v>
                </c:pt>
                <c:pt idx="696">
                  <c:v>0.0</c:v>
                </c:pt>
                <c:pt idx="697">
                  <c:v>0.0</c:v>
                </c:pt>
                <c:pt idx="698">
                  <c:v>40.2</c:v>
                </c:pt>
                <c:pt idx="699">
                  <c:v>0.0</c:v>
                </c:pt>
                <c:pt idx="700">
                  <c:v>0.0</c:v>
                </c:pt>
                <c:pt idx="701">
                  <c:v>0.0</c:v>
                </c:pt>
                <c:pt idx="702">
                  <c:v>0.0</c:v>
                </c:pt>
                <c:pt idx="703">
                  <c:v>0.2</c:v>
                </c:pt>
                <c:pt idx="704">
                  <c:v>0.0</c:v>
                </c:pt>
                <c:pt idx="705">
                  <c:v>0.0</c:v>
                </c:pt>
                <c:pt idx="706">
                  <c:v>0.0</c:v>
                </c:pt>
                <c:pt idx="707">
                  <c:v>0.0</c:v>
                </c:pt>
                <c:pt idx="708">
                  <c:v>0.3</c:v>
                </c:pt>
                <c:pt idx="709">
                  <c:v>0.0</c:v>
                </c:pt>
                <c:pt idx="710">
                  <c:v>0.0</c:v>
                </c:pt>
                <c:pt idx="711">
                  <c:v>7.4</c:v>
                </c:pt>
                <c:pt idx="712">
                  <c:v>0.0</c:v>
                </c:pt>
                <c:pt idx="713">
                  <c:v>0.0</c:v>
                </c:pt>
                <c:pt idx="714">
                  <c:v>0.0</c:v>
                </c:pt>
                <c:pt idx="715">
                  <c:v>0.0</c:v>
                </c:pt>
                <c:pt idx="716">
                  <c:v>0.0</c:v>
                </c:pt>
                <c:pt idx="717">
                  <c:v>0.2</c:v>
                </c:pt>
                <c:pt idx="718">
                  <c:v>0.0</c:v>
                </c:pt>
                <c:pt idx="719">
                  <c:v>0.0</c:v>
                </c:pt>
                <c:pt idx="720">
                  <c:v>0.0</c:v>
                </c:pt>
                <c:pt idx="721">
                  <c:v>0.0</c:v>
                </c:pt>
                <c:pt idx="722">
                  <c:v>0.3</c:v>
                </c:pt>
                <c:pt idx="723">
                  <c:v>0.0</c:v>
                </c:pt>
                <c:pt idx="724">
                  <c:v>0.0</c:v>
                </c:pt>
                <c:pt idx="725">
                  <c:v>6.9</c:v>
                </c:pt>
                <c:pt idx="726">
                  <c:v>0.0</c:v>
                </c:pt>
                <c:pt idx="727">
                  <c:v>0.0</c:v>
                </c:pt>
                <c:pt idx="728">
                  <c:v>0.0</c:v>
                </c:pt>
                <c:pt idx="729">
                  <c:v>0.0</c:v>
                </c:pt>
                <c:pt idx="730">
                  <c:v>2.7</c:v>
                </c:pt>
                <c:pt idx="731">
                  <c:v>9.2</c:v>
                </c:pt>
                <c:pt idx="732">
                  <c:v>0.0</c:v>
                </c:pt>
                <c:pt idx="733">
                  <c:v>0.0</c:v>
                </c:pt>
                <c:pt idx="734">
                  <c:v>0.0</c:v>
                </c:pt>
                <c:pt idx="735">
                  <c:v>0.0</c:v>
                </c:pt>
                <c:pt idx="736">
                  <c:v>0.3</c:v>
                </c:pt>
                <c:pt idx="737">
                  <c:v>0.0</c:v>
                </c:pt>
                <c:pt idx="738">
                  <c:v>0.0</c:v>
                </c:pt>
                <c:pt idx="739">
                  <c:v>0.0</c:v>
                </c:pt>
                <c:pt idx="740">
                  <c:v>0.0</c:v>
                </c:pt>
                <c:pt idx="741">
                  <c:v>0.3</c:v>
                </c:pt>
                <c:pt idx="742">
                  <c:v>0.0</c:v>
                </c:pt>
                <c:pt idx="743">
                  <c:v>0.0</c:v>
                </c:pt>
                <c:pt idx="744">
                  <c:v>0.0</c:v>
                </c:pt>
                <c:pt idx="745">
                  <c:v>0.0</c:v>
                </c:pt>
                <c:pt idx="746">
                  <c:v>0.0</c:v>
                </c:pt>
                <c:pt idx="747">
                  <c:v>0.0</c:v>
                </c:pt>
                <c:pt idx="748">
                  <c:v>0.0</c:v>
                </c:pt>
                <c:pt idx="749">
                  <c:v>4.5</c:v>
                </c:pt>
                <c:pt idx="750">
                  <c:v>0.0</c:v>
                </c:pt>
                <c:pt idx="751">
                  <c:v>0.0</c:v>
                </c:pt>
                <c:pt idx="752">
                  <c:v>0.0</c:v>
                </c:pt>
                <c:pt idx="753">
                  <c:v>0.0</c:v>
                </c:pt>
                <c:pt idx="754">
                  <c:v>0.0</c:v>
                </c:pt>
                <c:pt idx="755">
                  <c:v>33.8</c:v>
                </c:pt>
                <c:pt idx="756">
                  <c:v>0.0</c:v>
                </c:pt>
                <c:pt idx="757">
                  <c:v>0.0</c:v>
                </c:pt>
                <c:pt idx="758">
                  <c:v>0.0</c:v>
                </c:pt>
                <c:pt idx="759">
                  <c:v>0.0</c:v>
                </c:pt>
                <c:pt idx="760">
                  <c:v>0.3</c:v>
                </c:pt>
                <c:pt idx="761">
                  <c:v>0.0</c:v>
                </c:pt>
                <c:pt idx="762">
                  <c:v>0.0</c:v>
                </c:pt>
                <c:pt idx="763">
                  <c:v>8.3</c:v>
                </c:pt>
                <c:pt idx="764">
                  <c:v>0.0</c:v>
                </c:pt>
                <c:pt idx="765">
                  <c:v>0.0</c:v>
                </c:pt>
                <c:pt idx="766">
                  <c:v>0.0</c:v>
                </c:pt>
                <c:pt idx="767">
                  <c:v>0.0</c:v>
                </c:pt>
                <c:pt idx="768">
                  <c:v>0.0</c:v>
                </c:pt>
                <c:pt idx="769">
                  <c:v>0.4</c:v>
                </c:pt>
                <c:pt idx="770">
                  <c:v>0.0</c:v>
                </c:pt>
                <c:pt idx="771">
                  <c:v>0.0</c:v>
                </c:pt>
                <c:pt idx="772">
                  <c:v>0.0</c:v>
                </c:pt>
                <c:pt idx="773">
                  <c:v>0.0</c:v>
                </c:pt>
                <c:pt idx="774">
                  <c:v>0.3</c:v>
                </c:pt>
                <c:pt idx="775">
                  <c:v>0.0</c:v>
                </c:pt>
                <c:pt idx="776">
                  <c:v>0.0</c:v>
                </c:pt>
                <c:pt idx="777">
                  <c:v>6.1</c:v>
                </c:pt>
                <c:pt idx="778">
                  <c:v>0.0</c:v>
                </c:pt>
                <c:pt idx="779">
                  <c:v>0.0</c:v>
                </c:pt>
                <c:pt idx="780">
                  <c:v>0.0</c:v>
                </c:pt>
                <c:pt idx="781">
                  <c:v>0.0</c:v>
                </c:pt>
                <c:pt idx="782">
                  <c:v>3.4</c:v>
                </c:pt>
                <c:pt idx="783">
                  <c:v>0.0</c:v>
                </c:pt>
                <c:pt idx="784">
                  <c:v>0.0</c:v>
                </c:pt>
                <c:pt idx="785">
                  <c:v>0.0</c:v>
                </c:pt>
                <c:pt idx="786">
                  <c:v>0.0</c:v>
                </c:pt>
                <c:pt idx="787">
                  <c:v>0.0</c:v>
                </c:pt>
                <c:pt idx="788">
                  <c:v>0.2</c:v>
                </c:pt>
                <c:pt idx="789">
                  <c:v>0.0</c:v>
                </c:pt>
                <c:pt idx="790">
                  <c:v>0.0</c:v>
                </c:pt>
                <c:pt idx="791">
                  <c:v>7.4</c:v>
                </c:pt>
                <c:pt idx="792">
                  <c:v>0.0</c:v>
                </c:pt>
                <c:pt idx="793">
                  <c:v>0.0</c:v>
                </c:pt>
                <c:pt idx="794">
                  <c:v>0.0</c:v>
                </c:pt>
                <c:pt idx="795">
                  <c:v>0.0</c:v>
                </c:pt>
                <c:pt idx="796">
                  <c:v>8.8</c:v>
                </c:pt>
                <c:pt idx="797">
                  <c:v>0.0</c:v>
                </c:pt>
                <c:pt idx="798">
                  <c:v>0.0</c:v>
                </c:pt>
                <c:pt idx="799">
                  <c:v>0.0</c:v>
                </c:pt>
                <c:pt idx="800">
                  <c:v>0.0</c:v>
                </c:pt>
                <c:pt idx="801">
                  <c:v>0.0</c:v>
                </c:pt>
                <c:pt idx="802">
                  <c:v>0.3</c:v>
                </c:pt>
                <c:pt idx="803">
                  <c:v>0.0</c:v>
                </c:pt>
                <c:pt idx="804">
                  <c:v>0.0</c:v>
                </c:pt>
                <c:pt idx="805">
                  <c:v>0.0</c:v>
                </c:pt>
                <c:pt idx="806">
                  <c:v>0.0</c:v>
                </c:pt>
                <c:pt idx="807">
                  <c:v>0.3</c:v>
                </c:pt>
                <c:pt idx="808">
                  <c:v>0.0</c:v>
                </c:pt>
                <c:pt idx="809">
                  <c:v>0.0</c:v>
                </c:pt>
                <c:pt idx="810">
                  <c:v>0.0</c:v>
                </c:pt>
                <c:pt idx="811">
                  <c:v>0.0</c:v>
                </c:pt>
                <c:pt idx="812">
                  <c:v>0.0</c:v>
                </c:pt>
                <c:pt idx="813">
                  <c:v>0.0</c:v>
                </c:pt>
                <c:pt idx="814">
                  <c:v>0.0</c:v>
                </c:pt>
                <c:pt idx="815">
                  <c:v>8.4</c:v>
                </c:pt>
                <c:pt idx="816">
                  <c:v>0.0</c:v>
                </c:pt>
                <c:pt idx="817">
                  <c:v>0.0</c:v>
                </c:pt>
                <c:pt idx="818">
                  <c:v>0.0</c:v>
                </c:pt>
                <c:pt idx="819">
                  <c:v>0.0</c:v>
                </c:pt>
                <c:pt idx="820">
                  <c:v>2.1</c:v>
                </c:pt>
                <c:pt idx="821">
                  <c:v>0.0</c:v>
                </c:pt>
                <c:pt idx="822">
                  <c:v>0.0</c:v>
                </c:pt>
                <c:pt idx="823">
                  <c:v>0.0</c:v>
                </c:pt>
                <c:pt idx="824">
                  <c:v>0.0</c:v>
                </c:pt>
                <c:pt idx="825">
                  <c:v>0.0</c:v>
                </c:pt>
                <c:pt idx="826">
                  <c:v>0.2</c:v>
                </c:pt>
                <c:pt idx="827">
                  <c:v>0.0</c:v>
                </c:pt>
                <c:pt idx="828">
                  <c:v>0.0</c:v>
                </c:pt>
                <c:pt idx="829">
                  <c:v>0.0</c:v>
                </c:pt>
                <c:pt idx="830">
                  <c:v>0.0</c:v>
                </c:pt>
                <c:pt idx="831">
                  <c:v>0.0</c:v>
                </c:pt>
                <c:pt idx="832">
                  <c:v>0.0</c:v>
                </c:pt>
                <c:pt idx="833">
                  <c:v>0.0</c:v>
                </c:pt>
                <c:pt idx="834">
                  <c:v>7.1</c:v>
                </c:pt>
                <c:pt idx="835">
                  <c:v>0.0</c:v>
                </c:pt>
                <c:pt idx="836">
                  <c:v>0.0</c:v>
                </c:pt>
                <c:pt idx="837">
                  <c:v>0.3</c:v>
                </c:pt>
                <c:pt idx="838">
                  <c:v>0.0</c:v>
                </c:pt>
                <c:pt idx="839">
                  <c:v>0.0</c:v>
                </c:pt>
                <c:pt idx="840">
                  <c:v>0.4</c:v>
                </c:pt>
                <c:pt idx="841">
                  <c:v>0.0</c:v>
                </c:pt>
                <c:pt idx="842">
                  <c:v>0.0</c:v>
                </c:pt>
                <c:pt idx="843">
                  <c:v>0.0</c:v>
                </c:pt>
                <c:pt idx="844">
                  <c:v>0.0</c:v>
                </c:pt>
                <c:pt idx="845">
                  <c:v>0.0</c:v>
                </c:pt>
                <c:pt idx="846">
                  <c:v>0.0</c:v>
                </c:pt>
                <c:pt idx="847">
                  <c:v>0.0</c:v>
                </c:pt>
                <c:pt idx="848">
                  <c:v>7.4</c:v>
                </c:pt>
                <c:pt idx="849">
                  <c:v>0.0</c:v>
                </c:pt>
                <c:pt idx="850">
                  <c:v>0.0</c:v>
                </c:pt>
                <c:pt idx="851">
                  <c:v>0.0</c:v>
                </c:pt>
                <c:pt idx="852">
                  <c:v>0.0</c:v>
                </c:pt>
                <c:pt idx="853">
                  <c:v>0.0</c:v>
                </c:pt>
                <c:pt idx="854">
                  <c:v>0.3</c:v>
                </c:pt>
                <c:pt idx="855">
                  <c:v>0.0</c:v>
                </c:pt>
                <c:pt idx="856">
                  <c:v>0.0</c:v>
                </c:pt>
                <c:pt idx="857">
                  <c:v>0.0</c:v>
                </c:pt>
                <c:pt idx="858">
                  <c:v>0.0</c:v>
                </c:pt>
                <c:pt idx="859">
                  <c:v>0.0</c:v>
                </c:pt>
                <c:pt idx="860">
                  <c:v>0.0</c:v>
                </c:pt>
                <c:pt idx="861">
                  <c:v>0.0</c:v>
                </c:pt>
                <c:pt idx="862">
                  <c:v>2.6</c:v>
                </c:pt>
                <c:pt idx="863">
                  <c:v>0.0</c:v>
                </c:pt>
                <c:pt idx="864">
                  <c:v>0.0</c:v>
                </c:pt>
                <c:pt idx="865">
                  <c:v>0.0</c:v>
                </c:pt>
                <c:pt idx="866">
                  <c:v>0.0</c:v>
                </c:pt>
                <c:pt idx="867">
                  <c:v>2.5</c:v>
                </c:pt>
                <c:pt idx="868">
                  <c:v>2.4</c:v>
                </c:pt>
                <c:pt idx="869">
                  <c:v>0.0</c:v>
                </c:pt>
                <c:pt idx="870">
                  <c:v>0.0</c:v>
                </c:pt>
                <c:pt idx="871">
                  <c:v>0.0</c:v>
                </c:pt>
                <c:pt idx="872">
                  <c:v>0.0</c:v>
                </c:pt>
                <c:pt idx="873">
                  <c:v>0.2</c:v>
                </c:pt>
                <c:pt idx="874">
                  <c:v>0.0</c:v>
                </c:pt>
                <c:pt idx="875">
                  <c:v>0.0</c:v>
                </c:pt>
                <c:pt idx="876">
                  <c:v>0.0</c:v>
                </c:pt>
                <c:pt idx="877">
                  <c:v>5.4</c:v>
                </c:pt>
                <c:pt idx="878">
                  <c:v>0.2</c:v>
                </c:pt>
                <c:pt idx="879">
                  <c:v>0.0</c:v>
                </c:pt>
                <c:pt idx="880">
                  <c:v>0.0</c:v>
                </c:pt>
                <c:pt idx="881">
                  <c:v>0.0</c:v>
                </c:pt>
                <c:pt idx="882">
                  <c:v>0.0</c:v>
                </c:pt>
                <c:pt idx="883">
                  <c:v>0.0</c:v>
                </c:pt>
                <c:pt idx="884">
                  <c:v>0.0</c:v>
                </c:pt>
                <c:pt idx="885">
                  <c:v>0.0</c:v>
                </c:pt>
                <c:pt idx="886">
                  <c:v>2.2</c:v>
                </c:pt>
                <c:pt idx="887">
                  <c:v>0.0</c:v>
                </c:pt>
                <c:pt idx="888">
                  <c:v>0.0</c:v>
                </c:pt>
                <c:pt idx="889">
                  <c:v>0.0</c:v>
                </c:pt>
                <c:pt idx="890">
                  <c:v>0.0</c:v>
                </c:pt>
                <c:pt idx="891">
                  <c:v>8.0</c:v>
                </c:pt>
                <c:pt idx="892">
                  <c:v>0.0</c:v>
                </c:pt>
                <c:pt idx="893">
                  <c:v>0.0</c:v>
                </c:pt>
                <c:pt idx="894">
                  <c:v>0.0</c:v>
                </c:pt>
                <c:pt idx="895">
                  <c:v>0.0</c:v>
                </c:pt>
                <c:pt idx="896">
                  <c:v>0.0</c:v>
                </c:pt>
                <c:pt idx="897">
                  <c:v>0.3</c:v>
                </c:pt>
                <c:pt idx="898">
                  <c:v>0.0</c:v>
                </c:pt>
                <c:pt idx="899">
                  <c:v>0.0</c:v>
                </c:pt>
                <c:pt idx="900">
                  <c:v>0.0</c:v>
                </c:pt>
                <c:pt idx="901">
                  <c:v>0.0</c:v>
                </c:pt>
                <c:pt idx="902">
                  <c:v>0.0</c:v>
                </c:pt>
                <c:pt idx="903">
                  <c:v>0.0</c:v>
                </c:pt>
                <c:pt idx="904">
                  <c:v>0.0</c:v>
                </c:pt>
                <c:pt idx="905">
                  <c:v>6.6</c:v>
                </c:pt>
                <c:pt idx="906">
                  <c:v>0.0</c:v>
                </c:pt>
                <c:pt idx="907">
                  <c:v>0.0</c:v>
                </c:pt>
                <c:pt idx="908">
                  <c:v>0.0</c:v>
                </c:pt>
                <c:pt idx="909">
                  <c:v>0.0</c:v>
                </c:pt>
                <c:pt idx="910">
                  <c:v>0.0</c:v>
                </c:pt>
                <c:pt idx="911">
                  <c:v>46.2</c:v>
                </c:pt>
                <c:pt idx="912">
                  <c:v>0.0</c:v>
                </c:pt>
                <c:pt idx="913">
                  <c:v>0.0</c:v>
                </c:pt>
                <c:pt idx="914">
                  <c:v>0.0</c:v>
                </c:pt>
                <c:pt idx="915">
                  <c:v>0.2</c:v>
                </c:pt>
                <c:pt idx="916">
                  <c:v>0.6</c:v>
                </c:pt>
                <c:pt idx="917">
                  <c:v>5.0</c:v>
                </c:pt>
                <c:pt idx="918">
                  <c:v>0.0</c:v>
                </c:pt>
                <c:pt idx="919">
                  <c:v>0.0</c:v>
                </c:pt>
                <c:pt idx="920">
                  <c:v>0.0</c:v>
                </c:pt>
                <c:pt idx="921">
                  <c:v>0.0</c:v>
                </c:pt>
                <c:pt idx="922">
                  <c:v>0.0</c:v>
                </c:pt>
                <c:pt idx="923">
                  <c:v>0.3</c:v>
                </c:pt>
                <c:pt idx="924">
                  <c:v>0.0</c:v>
                </c:pt>
                <c:pt idx="925">
                  <c:v>0.0</c:v>
                </c:pt>
                <c:pt idx="926">
                  <c:v>0.0</c:v>
                </c:pt>
                <c:pt idx="927">
                  <c:v>0.1</c:v>
                </c:pt>
                <c:pt idx="928">
                  <c:v>0.0</c:v>
                </c:pt>
                <c:pt idx="929">
                  <c:v>0.0</c:v>
                </c:pt>
                <c:pt idx="930">
                  <c:v>0.0</c:v>
                </c:pt>
                <c:pt idx="931">
                  <c:v>0.0</c:v>
                </c:pt>
                <c:pt idx="932">
                  <c:v>0.0</c:v>
                </c:pt>
                <c:pt idx="933">
                  <c:v>19.2</c:v>
                </c:pt>
                <c:pt idx="934">
                  <c:v>0.0</c:v>
                </c:pt>
                <c:pt idx="935">
                  <c:v>0.0</c:v>
                </c:pt>
                <c:pt idx="936">
                  <c:v>0.0</c:v>
                </c:pt>
                <c:pt idx="937">
                  <c:v>0.0</c:v>
                </c:pt>
                <c:pt idx="938">
                  <c:v>0.3</c:v>
                </c:pt>
                <c:pt idx="939">
                  <c:v>0.0</c:v>
                </c:pt>
                <c:pt idx="940">
                  <c:v>0.0</c:v>
                </c:pt>
                <c:pt idx="941">
                  <c:v>0.0</c:v>
                </c:pt>
                <c:pt idx="942">
                  <c:v>0.0</c:v>
                </c:pt>
                <c:pt idx="943">
                  <c:v>0.0</c:v>
                </c:pt>
                <c:pt idx="944">
                  <c:v>0.0</c:v>
                </c:pt>
                <c:pt idx="945">
                  <c:v>0.0</c:v>
                </c:pt>
                <c:pt idx="946">
                  <c:v>7.2</c:v>
                </c:pt>
                <c:pt idx="947">
                  <c:v>0.0</c:v>
                </c:pt>
                <c:pt idx="948">
                  <c:v>0.0</c:v>
                </c:pt>
                <c:pt idx="949">
                  <c:v>0.0</c:v>
                </c:pt>
                <c:pt idx="950">
                  <c:v>0.0</c:v>
                </c:pt>
                <c:pt idx="951">
                  <c:v>0.0</c:v>
                </c:pt>
                <c:pt idx="952">
                  <c:v>42.4</c:v>
                </c:pt>
                <c:pt idx="953">
                  <c:v>0.0</c:v>
                </c:pt>
                <c:pt idx="954">
                  <c:v>0.0</c:v>
                </c:pt>
                <c:pt idx="955">
                  <c:v>0.0</c:v>
                </c:pt>
                <c:pt idx="956">
                  <c:v>0.0</c:v>
                </c:pt>
                <c:pt idx="957">
                  <c:v>5.8</c:v>
                </c:pt>
                <c:pt idx="958">
                  <c:v>0.0</c:v>
                </c:pt>
                <c:pt idx="959">
                  <c:v>0.0</c:v>
                </c:pt>
                <c:pt idx="960">
                  <c:v>0.0</c:v>
                </c:pt>
                <c:pt idx="961">
                  <c:v>0.0</c:v>
                </c:pt>
                <c:pt idx="962">
                  <c:v>0.3</c:v>
                </c:pt>
                <c:pt idx="963">
                  <c:v>0.0</c:v>
                </c:pt>
                <c:pt idx="964">
                  <c:v>0.0</c:v>
                </c:pt>
                <c:pt idx="965">
                  <c:v>6.6</c:v>
                </c:pt>
                <c:pt idx="966">
                  <c:v>0.0</c:v>
                </c:pt>
                <c:pt idx="967">
                  <c:v>0.0</c:v>
                </c:pt>
                <c:pt idx="968">
                  <c:v>0.0</c:v>
                </c:pt>
                <c:pt idx="969">
                  <c:v>0.0</c:v>
                </c:pt>
                <c:pt idx="970">
                  <c:v>7.6</c:v>
                </c:pt>
                <c:pt idx="971">
                  <c:v>0.0</c:v>
                </c:pt>
                <c:pt idx="972">
                  <c:v>0.0</c:v>
                </c:pt>
                <c:pt idx="973">
                  <c:v>0.0</c:v>
                </c:pt>
                <c:pt idx="974">
                  <c:v>0.0</c:v>
                </c:pt>
                <c:pt idx="975">
                  <c:v>1.9</c:v>
                </c:pt>
                <c:pt idx="976">
                  <c:v>0.0</c:v>
                </c:pt>
                <c:pt idx="977">
                  <c:v>0.0</c:v>
                </c:pt>
                <c:pt idx="978">
                  <c:v>0.0</c:v>
                </c:pt>
                <c:pt idx="979">
                  <c:v>0.0</c:v>
                </c:pt>
                <c:pt idx="980">
                  <c:v>0.0</c:v>
                </c:pt>
                <c:pt idx="981">
                  <c:v>0.3</c:v>
                </c:pt>
              </c:numCache>
            </c:numRef>
          </c:val>
          <c:smooth val="0"/>
        </c:ser>
        <c:ser>
          <c:idx val="1"/>
          <c:order val="1"/>
          <c:tx>
            <c:strRef>
              <c:f>Sheet1!$C$1</c:f>
              <c:strCache>
                <c:ptCount val="1"/>
                <c:pt idx="0">
                  <c:v>8591</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Sheet1!$C$2:$C$983</c:f>
              <c:numCache>
                <c:formatCode>General</c:formatCode>
                <c:ptCount val="982"/>
                <c:pt idx="0">
                  <c:v>0.1</c:v>
                </c:pt>
                <c:pt idx="1">
                  <c:v>0.0</c:v>
                </c:pt>
                <c:pt idx="2">
                  <c:v>0.3</c:v>
                </c:pt>
                <c:pt idx="3">
                  <c:v>36.8</c:v>
                </c:pt>
                <c:pt idx="4">
                  <c:v>0.0</c:v>
                </c:pt>
                <c:pt idx="5">
                  <c:v>6.9</c:v>
                </c:pt>
                <c:pt idx="6">
                  <c:v>0.0</c:v>
                </c:pt>
                <c:pt idx="7">
                  <c:v>0.0</c:v>
                </c:pt>
                <c:pt idx="8">
                  <c:v>0.0</c:v>
                </c:pt>
                <c:pt idx="9">
                  <c:v>0.0</c:v>
                </c:pt>
                <c:pt idx="10">
                  <c:v>0.0</c:v>
                </c:pt>
                <c:pt idx="11">
                  <c:v>0.1</c:v>
                </c:pt>
                <c:pt idx="12">
                  <c:v>0.0</c:v>
                </c:pt>
                <c:pt idx="13">
                  <c:v>0.0</c:v>
                </c:pt>
                <c:pt idx="14">
                  <c:v>6.7</c:v>
                </c:pt>
                <c:pt idx="15">
                  <c:v>0.0</c:v>
                </c:pt>
                <c:pt idx="16">
                  <c:v>0.0</c:v>
                </c:pt>
                <c:pt idx="17">
                  <c:v>0.5</c:v>
                </c:pt>
                <c:pt idx="18">
                  <c:v>0.0</c:v>
                </c:pt>
                <c:pt idx="19">
                  <c:v>0.4</c:v>
                </c:pt>
                <c:pt idx="20">
                  <c:v>0.0</c:v>
                </c:pt>
                <c:pt idx="21">
                  <c:v>0.0</c:v>
                </c:pt>
                <c:pt idx="22">
                  <c:v>0.0</c:v>
                </c:pt>
                <c:pt idx="23">
                  <c:v>0.0</c:v>
                </c:pt>
                <c:pt idx="24">
                  <c:v>0.0</c:v>
                </c:pt>
                <c:pt idx="25">
                  <c:v>0.1</c:v>
                </c:pt>
                <c:pt idx="26">
                  <c:v>0.0</c:v>
                </c:pt>
                <c:pt idx="27">
                  <c:v>0.0</c:v>
                </c:pt>
                <c:pt idx="28">
                  <c:v>6.3</c:v>
                </c:pt>
                <c:pt idx="29">
                  <c:v>0.0</c:v>
                </c:pt>
                <c:pt idx="30">
                  <c:v>0.0</c:v>
                </c:pt>
                <c:pt idx="31">
                  <c:v>0.3</c:v>
                </c:pt>
                <c:pt idx="32">
                  <c:v>0.0</c:v>
                </c:pt>
                <c:pt idx="33">
                  <c:v>3.9</c:v>
                </c:pt>
                <c:pt idx="34">
                  <c:v>0.0</c:v>
                </c:pt>
                <c:pt idx="35">
                  <c:v>0.0</c:v>
                </c:pt>
                <c:pt idx="36">
                  <c:v>0.0</c:v>
                </c:pt>
                <c:pt idx="37">
                  <c:v>0.0</c:v>
                </c:pt>
                <c:pt idx="38">
                  <c:v>0.0</c:v>
                </c:pt>
                <c:pt idx="39">
                  <c:v>0.1</c:v>
                </c:pt>
                <c:pt idx="40">
                  <c:v>34.4</c:v>
                </c:pt>
                <c:pt idx="41">
                  <c:v>0.0</c:v>
                </c:pt>
                <c:pt idx="42">
                  <c:v>7.5</c:v>
                </c:pt>
                <c:pt idx="43">
                  <c:v>0.0</c:v>
                </c:pt>
                <c:pt idx="44">
                  <c:v>0.0</c:v>
                </c:pt>
                <c:pt idx="45">
                  <c:v>0.0</c:v>
                </c:pt>
                <c:pt idx="46">
                  <c:v>0.0</c:v>
                </c:pt>
                <c:pt idx="47">
                  <c:v>0.0</c:v>
                </c:pt>
                <c:pt idx="48">
                  <c:v>0.0</c:v>
                </c:pt>
                <c:pt idx="49">
                  <c:v>0.0</c:v>
                </c:pt>
                <c:pt idx="50">
                  <c:v>0.0</c:v>
                </c:pt>
                <c:pt idx="51">
                  <c:v>0.0</c:v>
                </c:pt>
                <c:pt idx="52">
                  <c:v>0.0</c:v>
                </c:pt>
                <c:pt idx="53">
                  <c:v>0.1</c:v>
                </c:pt>
                <c:pt idx="54">
                  <c:v>0.0</c:v>
                </c:pt>
                <c:pt idx="55">
                  <c:v>0.0</c:v>
                </c:pt>
                <c:pt idx="56">
                  <c:v>6.2</c:v>
                </c:pt>
                <c:pt idx="57">
                  <c:v>0.0</c:v>
                </c:pt>
                <c:pt idx="58">
                  <c:v>0.0</c:v>
                </c:pt>
                <c:pt idx="59">
                  <c:v>0.3</c:v>
                </c:pt>
                <c:pt idx="60">
                  <c:v>0.0</c:v>
                </c:pt>
                <c:pt idx="61">
                  <c:v>5.9</c:v>
                </c:pt>
                <c:pt idx="62">
                  <c:v>0.0</c:v>
                </c:pt>
                <c:pt idx="63">
                  <c:v>0.0</c:v>
                </c:pt>
                <c:pt idx="64">
                  <c:v>0.0</c:v>
                </c:pt>
                <c:pt idx="65">
                  <c:v>0.0</c:v>
                </c:pt>
                <c:pt idx="66">
                  <c:v>0.0</c:v>
                </c:pt>
                <c:pt idx="67">
                  <c:v>0.1</c:v>
                </c:pt>
                <c:pt idx="68">
                  <c:v>0.0</c:v>
                </c:pt>
                <c:pt idx="69">
                  <c:v>0.0</c:v>
                </c:pt>
                <c:pt idx="70">
                  <c:v>7.3</c:v>
                </c:pt>
                <c:pt idx="71">
                  <c:v>0.0</c:v>
                </c:pt>
                <c:pt idx="72">
                  <c:v>0.0</c:v>
                </c:pt>
                <c:pt idx="73">
                  <c:v>0.3</c:v>
                </c:pt>
                <c:pt idx="74">
                  <c:v>0.0</c:v>
                </c:pt>
                <c:pt idx="75">
                  <c:v>1.2</c:v>
                </c:pt>
                <c:pt idx="76">
                  <c:v>0.0</c:v>
                </c:pt>
                <c:pt idx="77">
                  <c:v>0.0</c:v>
                </c:pt>
                <c:pt idx="78">
                  <c:v>0.0</c:v>
                </c:pt>
                <c:pt idx="79">
                  <c:v>0.0</c:v>
                </c:pt>
                <c:pt idx="80">
                  <c:v>0.0</c:v>
                </c:pt>
                <c:pt idx="81">
                  <c:v>1.0</c:v>
                </c:pt>
                <c:pt idx="82">
                  <c:v>0.0</c:v>
                </c:pt>
                <c:pt idx="83">
                  <c:v>0.0</c:v>
                </c:pt>
                <c:pt idx="84">
                  <c:v>5.5</c:v>
                </c:pt>
                <c:pt idx="85">
                  <c:v>0.0</c:v>
                </c:pt>
                <c:pt idx="86">
                  <c:v>0.0</c:v>
                </c:pt>
                <c:pt idx="87">
                  <c:v>0.2</c:v>
                </c:pt>
                <c:pt idx="88">
                  <c:v>0.0</c:v>
                </c:pt>
                <c:pt idx="89">
                  <c:v>6.3</c:v>
                </c:pt>
                <c:pt idx="90">
                  <c:v>0.0</c:v>
                </c:pt>
                <c:pt idx="91">
                  <c:v>0.0</c:v>
                </c:pt>
                <c:pt idx="92">
                  <c:v>0.0</c:v>
                </c:pt>
                <c:pt idx="93">
                  <c:v>0.0</c:v>
                </c:pt>
                <c:pt idx="94">
                  <c:v>0.0</c:v>
                </c:pt>
                <c:pt idx="95">
                  <c:v>0.0</c:v>
                </c:pt>
                <c:pt idx="96">
                  <c:v>0.0</c:v>
                </c:pt>
                <c:pt idx="97">
                  <c:v>0.0</c:v>
                </c:pt>
                <c:pt idx="98">
                  <c:v>0.0</c:v>
                </c:pt>
                <c:pt idx="99">
                  <c:v>0.0</c:v>
                </c:pt>
                <c:pt idx="100">
                  <c:v>0.0</c:v>
                </c:pt>
                <c:pt idx="101">
                  <c:v>1.6</c:v>
                </c:pt>
                <c:pt idx="102">
                  <c:v>0.0</c:v>
                </c:pt>
                <c:pt idx="103">
                  <c:v>2.6</c:v>
                </c:pt>
                <c:pt idx="104">
                  <c:v>0.0</c:v>
                </c:pt>
                <c:pt idx="105">
                  <c:v>0.0</c:v>
                </c:pt>
                <c:pt idx="106">
                  <c:v>0.0</c:v>
                </c:pt>
                <c:pt idx="107">
                  <c:v>0.0</c:v>
                </c:pt>
                <c:pt idx="108">
                  <c:v>0.0</c:v>
                </c:pt>
                <c:pt idx="109">
                  <c:v>0.1</c:v>
                </c:pt>
                <c:pt idx="110">
                  <c:v>35.8</c:v>
                </c:pt>
                <c:pt idx="111">
                  <c:v>0.0</c:v>
                </c:pt>
                <c:pt idx="112">
                  <c:v>7.2</c:v>
                </c:pt>
                <c:pt idx="113">
                  <c:v>0.0</c:v>
                </c:pt>
                <c:pt idx="114">
                  <c:v>0.0</c:v>
                </c:pt>
                <c:pt idx="115">
                  <c:v>0.0</c:v>
                </c:pt>
                <c:pt idx="116">
                  <c:v>0.0</c:v>
                </c:pt>
                <c:pt idx="117">
                  <c:v>0.0</c:v>
                </c:pt>
                <c:pt idx="118">
                  <c:v>0.1</c:v>
                </c:pt>
                <c:pt idx="119">
                  <c:v>0.0</c:v>
                </c:pt>
                <c:pt idx="120">
                  <c:v>0.0</c:v>
                </c:pt>
                <c:pt idx="121">
                  <c:v>9.0</c:v>
                </c:pt>
                <c:pt idx="122">
                  <c:v>0.0</c:v>
                </c:pt>
                <c:pt idx="123">
                  <c:v>0.0</c:v>
                </c:pt>
                <c:pt idx="124">
                  <c:v>0.3</c:v>
                </c:pt>
                <c:pt idx="125">
                  <c:v>0.0</c:v>
                </c:pt>
                <c:pt idx="126">
                  <c:v>4.7</c:v>
                </c:pt>
                <c:pt idx="127">
                  <c:v>0.0</c:v>
                </c:pt>
                <c:pt idx="128">
                  <c:v>0.0</c:v>
                </c:pt>
                <c:pt idx="129">
                  <c:v>0.0</c:v>
                </c:pt>
                <c:pt idx="130">
                  <c:v>0.0</c:v>
                </c:pt>
                <c:pt idx="131">
                  <c:v>0.0</c:v>
                </c:pt>
                <c:pt idx="132">
                  <c:v>0.1</c:v>
                </c:pt>
                <c:pt idx="133">
                  <c:v>0.0</c:v>
                </c:pt>
                <c:pt idx="134">
                  <c:v>0.0</c:v>
                </c:pt>
                <c:pt idx="135">
                  <c:v>7.3</c:v>
                </c:pt>
                <c:pt idx="136">
                  <c:v>0.0</c:v>
                </c:pt>
                <c:pt idx="137">
                  <c:v>0.0</c:v>
                </c:pt>
                <c:pt idx="138">
                  <c:v>0.3</c:v>
                </c:pt>
                <c:pt idx="139">
                  <c:v>0.0</c:v>
                </c:pt>
                <c:pt idx="140">
                  <c:v>4.6</c:v>
                </c:pt>
                <c:pt idx="141">
                  <c:v>0.0</c:v>
                </c:pt>
                <c:pt idx="142">
                  <c:v>0.0</c:v>
                </c:pt>
                <c:pt idx="143">
                  <c:v>0.0</c:v>
                </c:pt>
                <c:pt idx="144">
                  <c:v>0.0</c:v>
                </c:pt>
                <c:pt idx="145">
                  <c:v>0.0</c:v>
                </c:pt>
                <c:pt idx="146">
                  <c:v>0.1</c:v>
                </c:pt>
                <c:pt idx="147">
                  <c:v>0.0</c:v>
                </c:pt>
                <c:pt idx="148">
                  <c:v>0.0</c:v>
                </c:pt>
                <c:pt idx="149">
                  <c:v>1.9</c:v>
                </c:pt>
                <c:pt idx="150">
                  <c:v>0.0</c:v>
                </c:pt>
                <c:pt idx="151">
                  <c:v>0.0</c:v>
                </c:pt>
                <c:pt idx="152">
                  <c:v>0.4</c:v>
                </c:pt>
                <c:pt idx="153">
                  <c:v>0.0</c:v>
                </c:pt>
                <c:pt idx="154">
                  <c:v>5.9</c:v>
                </c:pt>
                <c:pt idx="155">
                  <c:v>0.0</c:v>
                </c:pt>
                <c:pt idx="156">
                  <c:v>0.0</c:v>
                </c:pt>
                <c:pt idx="157">
                  <c:v>0.3</c:v>
                </c:pt>
                <c:pt idx="158">
                  <c:v>0.0</c:v>
                </c:pt>
                <c:pt idx="159">
                  <c:v>8.9</c:v>
                </c:pt>
                <c:pt idx="160">
                  <c:v>0.0</c:v>
                </c:pt>
                <c:pt idx="161">
                  <c:v>0.0</c:v>
                </c:pt>
                <c:pt idx="162">
                  <c:v>0.0</c:v>
                </c:pt>
                <c:pt idx="163">
                  <c:v>0.0</c:v>
                </c:pt>
                <c:pt idx="164">
                  <c:v>0.0</c:v>
                </c:pt>
                <c:pt idx="165">
                  <c:v>0.1</c:v>
                </c:pt>
                <c:pt idx="166">
                  <c:v>0.0</c:v>
                </c:pt>
                <c:pt idx="167">
                  <c:v>0.0</c:v>
                </c:pt>
                <c:pt idx="168">
                  <c:v>5.7</c:v>
                </c:pt>
                <c:pt idx="169">
                  <c:v>0.0</c:v>
                </c:pt>
                <c:pt idx="170">
                  <c:v>0.0</c:v>
                </c:pt>
                <c:pt idx="171">
                  <c:v>0.3</c:v>
                </c:pt>
                <c:pt idx="172">
                  <c:v>0.0</c:v>
                </c:pt>
                <c:pt idx="173">
                  <c:v>4.7</c:v>
                </c:pt>
                <c:pt idx="174">
                  <c:v>0.0</c:v>
                </c:pt>
                <c:pt idx="175">
                  <c:v>0.0</c:v>
                </c:pt>
                <c:pt idx="176">
                  <c:v>0.0</c:v>
                </c:pt>
                <c:pt idx="177">
                  <c:v>0.0</c:v>
                </c:pt>
                <c:pt idx="178">
                  <c:v>0.0</c:v>
                </c:pt>
                <c:pt idx="179">
                  <c:v>0.1</c:v>
                </c:pt>
                <c:pt idx="180">
                  <c:v>0.0</c:v>
                </c:pt>
                <c:pt idx="181">
                  <c:v>0.0</c:v>
                </c:pt>
                <c:pt idx="182">
                  <c:v>7.8</c:v>
                </c:pt>
                <c:pt idx="183">
                  <c:v>0.0</c:v>
                </c:pt>
                <c:pt idx="184">
                  <c:v>0.0</c:v>
                </c:pt>
                <c:pt idx="185">
                  <c:v>0.3</c:v>
                </c:pt>
                <c:pt idx="186">
                  <c:v>0.0</c:v>
                </c:pt>
                <c:pt idx="187">
                  <c:v>5.4</c:v>
                </c:pt>
                <c:pt idx="188">
                  <c:v>0.0</c:v>
                </c:pt>
                <c:pt idx="189">
                  <c:v>0.0</c:v>
                </c:pt>
                <c:pt idx="190">
                  <c:v>0.0</c:v>
                </c:pt>
                <c:pt idx="191">
                  <c:v>0.0</c:v>
                </c:pt>
                <c:pt idx="192">
                  <c:v>0.0</c:v>
                </c:pt>
                <c:pt idx="193">
                  <c:v>0.1</c:v>
                </c:pt>
                <c:pt idx="194">
                  <c:v>4.2</c:v>
                </c:pt>
                <c:pt idx="195">
                  <c:v>0.0</c:v>
                </c:pt>
                <c:pt idx="196">
                  <c:v>7.8</c:v>
                </c:pt>
                <c:pt idx="197">
                  <c:v>0.0</c:v>
                </c:pt>
                <c:pt idx="198">
                  <c:v>0.0</c:v>
                </c:pt>
                <c:pt idx="199">
                  <c:v>0.3</c:v>
                </c:pt>
                <c:pt idx="200">
                  <c:v>0.0</c:v>
                </c:pt>
                <c:pt idx="201">
                  <c:v>0.0</c:v>
                </c:pt>
                <c:pt idx="202">
                  <c:v>0.1</c:v>
                </c:pt>
                <c:pt idx="203">
                  <c:v>0.0</c:v>
                </c:pt>
                <c:pt idx="204">
                  <c:v>0.0</c:v>
                </c:pt>
                <c:pt idx="205">
                  <c:v>0.0</c:v>
                </c:pt>
                <c:pt idx="206">
                  <c:v>0.0</c:v>
                </c:pt>
                <c:pt idx="207">
                  <c:v>0.0</c:v>
                </c:pt>
                <c:pt idx="208">
                  <c:v>0.3</c:v>
                </c:pt>
                <c:pt idx="209">
                  <c:v>0.0</c:v>
                </c:pt>
                <c:pt idx="210">
                  <c:v>4.8</c:v>
                </c:pt>
                <c:pt idx="211">
                  <c:v>0.0</c:v>
                </c:pt>
                <c:pt idx="212">
                  <c:v>0.0</c:v>
                </c:pt>
                <c:pt idx="213">
                  <c:v>0.3</c:v>
                </c:pt>
                <c:pt idx="214">
                  <c:v>0.0</c:v>
                </c:pt>
                <c:pt idx="215">
                  <c:v>0.0</c:v>
                </c:pt>
                <c:pt idx="216">
                  <c:v>0.1</c:v>
                </c:pt>
                <c:pt idx="217">
                  <c:v>0.0</c:v>
                </c:pt>
                <c:pt idx="218">
                  <c:v>0.0</c:v>
                </c:pt>
                <c:pt idx="219">
                  <c:v>0.2</c:v>
                </c:pt>
                <c:pt idx="220">
                  <c:v>0.0</c:v>
                </c:pt>
                <c:pt idx="221">
                  <c:v>0.0</c:v>
                </c:pt>
                <c:pt idx="222">
                  <c:v>0.2</c:v>
                </c:pt>
                <c:pt idx="223">
                  <c:v>0.0</c:v>
                </c:pt>
                <c:pt idx="224">
                  <c:v>5.4</c:v>
                </c:pt>
                <c:pt idx="225">
                  <c:v>0.0</c:v>
                </c:pt>
                <c:pt idx="226">
                  <c:v>0.0</c:v>
                </c:pt>
                <c:pt idx="227">
                  <c:v>3.0</c:v>
                </c:pt>
                <c:pt idx="228">
                  <c:v>0.0</c:v>
                </c:pt>
                <c:pt idx="229">
                  <c:v>0.2</c:v>
                </c:pt>
                <c:pt idx="230">
                  <c:v>0.0</c:v>
                </c:pt>
                <c:pt idx="231">
                  <c:v>0.0</c:v>
                </c:pt>
                <c:pt idx="232">
                  <c:v>0.0</c:v>
                </c:pt>
                <c:pt idx="233">
                  <c:v>0.0</c:v>
                </c:pt>
                <c:pt idx="234">
                  <c:v>0.0</c:v>
                </c:pt>
                <c:pt idx="235">
                  <c:v>0.0</c:v>
                </c:pt>
                <c:pt idx="236">
                  <c:v>0.3</c:v>
                </c:pt>
                <c:pt idx="237">
                  <c:v>0.0</c:v>
                </c:pt>
                <c:pt idx="238">
                  <c:v>7.5</c:v>
                </c:pt>
                <c:pt idx="239">
                  <c:v>0.0</c:v>
                </c:pt>
                <c:pt idx="240">
                  <c:v>0.0</c:v>
                </c:pt>
                <c:pt idx="241">
                  <c:v>0.0</c:v>
                </c:pt>
                <c:pt idx="242">
                  <c:v>0.0</c:v>
                </c:pt>
                <c:pt idx="243">
                  <c:v>0.0</c:v>
                </c:pt>
                <c:pt idx="244">
                  <c:v>0.1</c:v>
                </c:pt>
                <c:pt idx="245">
                  <c:v>0.0</c:v>
                </c:pt>
                <c:pt idx="246">
                  <c:v>0.0</c:v>
                </c:pt>
                <c:pt idx="247">
                  <c:v>11.3</c:v>
                </c:pt>
                <c:pt idx="248">
                  <c:v>0.0</c:v>
                </c:pt>
                <c:pt idx="249">
                  <c:v>0.0</c:v>
                </c:pt>
                <c:pt idx="250">
                  <c:v>0.4</c:v>
                </c:pt>
                <c:pt idx="251">
                  <c:v>0.0</c:v>
                </c:pt>
                <c:pt idx="252">
                  <c:v>5.0</c:v>
                </c:pt>
                <c:pt idx="253">
                  <c:v>0.0</c:v>
                </c:pt>
                <c:pt idx="254">
                  <c:v>0.0</c:v>
                </c:pt>
                <c:pt idx="255">
                  <c:v>0.3</c:v>
                </c:pt>
                <c:pt idx="256">
                  <c:v>0.0</c:v>
                </c:pt>
                <c:pt idx="257">
                  <c:v>4.1</c:v>
                </c:pt>
                <c:pt idx="258">
                  <c:v>0.0</c:v>
                </c:pt>
                <c:pt idx="259">
                  <c:v>0.0</c:v>
                </c:pt>
                <c:pt idx="260">
                  <c:v>0.0</c:v>
                </c:pt>
                <c:pt idx="261">
                  <c:v>0.0</c:v>
                </c:pt>
                <c:pt idx="262">
                  <c:v>0.0</c:v>
                </c:pt>
                <c:pt idx="263">
                  <c:v>0.1</c:v>
                </c:pt>
                <c:pt idx="264">
                  <c:v>21.6</c:v>
                </c:pt>
                <c:pt idx="265">
                  <c:v>0.0</c:v>
                </c:pt>
                <c:pt idx="266">
                  <c:v>8.3</c:v>
                </c:pt>
                <c:pt idx="267">
                  <c:v>0.0</c:v>
                </c:pt>
                <c:pt idx="268">
                  <c:v>0.0</c:v>
                </c:pt>
                <c:pt idx="269">
                  <c:v>0.0</c:v>
                </c:pt>
                <c:pt idx="270">
                  <c:v>0.0</c:v>
                </c:pt>
                <c:pt idx="271">
                  <c:v>0.0</c:v>
                </c:pt>
                <c:pt idx="272">
                  <c:v>0.1</c:v>
                </c:pt>
                <c:pt idx="273">
                  <c:v>0.0</c:v>
                </c:pt>
                <c:pt idx="274">
                  <c:v>0.0</c:v>
                </c:pt>
                <c:pt idx="275">
                  <c:v>5.5</c:v>
                </c:pt>
                <c:pt idx="276">
                  <c:v>0.0</c:v>
                </c:pt>
                <c:pt idx="277">
                  <c:v>0.0</c:v>
                </c:pt>
                <c:pt idx="278">
                  <c:v>0.3</c:v>
                </c:pt>
                <c:pt idx="279">
                  <c:v>0.0</c:v>
                </c:pt>
                <c:pt idx="280">
                  <c:v>5.2</c:v>
                </c:pt>
                <c:pt idx="281">
                  <c:v>0.0</c:v>
                </c:pt>
                <c:pt idx="282">
                  <c:v>0.0</c:v>
                </c:pt>
                <c:pt idx="283">
                  <c:v>0.0</c:v>
                </c:pt>
                <c:pt idx="284">
                  <c:v>0.0</c:v>
                </c:pt>
                <c:pt idx="285">
                  <c:v>0.0</c:v>
                </c:pt>
                <c:pt idx="286">
                  <c:v>0.1</c:v>
                </c:pt>
                <c:pt idx="287">
                  <c:v>0.0</c:v>
                </c:pt>
                <c:pt idx="288">
                  <c:v>0.0</c:v>
                </c:pt>
                <c:pt idx="289">
                  <c:v>1.9</c:v>
                </c:pt>
                <c:pt idx="290">
                  <c:v>0.0</c:v>
                </c:pt>
                <c:pt idx="291">
                  <c:v>0.1</c:v>
                </c:pt>
                <c:pt idx="292">
                  <c:v>47.0</c:v>
                </c:pt>
                <c:pt idx="293">
                  <c:v>0.0</c:v>
                </c:pt>
                <c:pt idx="294">
                  <c:v>8.2</c:v>
                </c:pt>
                <c:pt idx="295">
                  <c:v>0.0</c:v>
                </c:pt>
                <c:pt idx="296">
                  <c:v>0.0</c:v>
                </c:pt>
                <c:pt idx="297">
                  <c:v>0.3</c:v>
                </c:pt>
                <c:pt idx="298">
                  <c:v>0.0</c:v>
                </c:pt>
                <c:pt idx="299">
                  <c:v>0.0</c:v>
                </c:pt>
                <c:pt idx="300">
                  <c:v>0.0</c:v>
                </c:pt>
                <c:pt idx="301">
                  <c:v>0.0</c:v>
                </c:pt>
                <c:pt idx="302">
                  <c:v>0.3</c:v>
                </c:pt>
                <c:pt idx="303">
                  <c:v>0.0</c:v>
                </c:pt>
                <c:pt idx="304">
                  <c:v>0.0</c:v>
                </c:pt>
                <c:pt idx="305">
                  <c:v>0.1</c:v>
                </c:pt>
                <c:pt idx="306">
                  <c:v>0.0</c:v>
                </c:pt>
                <c:pt idx="307">
                  <c:v>0.0</c:v>
                </c:pt>
                <c:pt idx="308">
                  <c:v>0.0</c:v>
                </c:pt>
                <c:pt idx="309">
                  <c:v>0.0</c:v>
                </c:pt>
                <c:pt idx="310">
                  <c:v>0.0</c:v>
                </c:pt>
                <c:pt idx="311">
                  <c:v>0.3</c:v>
                </c:pt>
                <c:pt idx="312">
                  <c:v>0.0</c:v>
                </c:pt>
                <c:pt idx="313">
                  <c:v>13.0</c:v>
                </c:pt>
                <c:pt idx="314">
                  <c:v>0.0</c:v>
                </c:pt>
                <c:pt idx="315">
                  <c:v>0.0</c:v>
                </c:pt>
                <c:pt idx="316">
                  <c:v>0.3</c:v>
                </c:pt>
                <c:pt idx="317">
                  <c:v>0.0</c:v>
                </c:pt>
                <c:pt idx="318">
                  <c:v>0.0</c:v>
                </c:pt>
                <c:pt idx="319">
                  <c:v>0.1</c:v>
                </c:pt>
                <c:pt idx="320">
                  <c:v>0.0</c:v>
                </c:pt>
                <c:pt idx="321">
                  <c:v>0.0</c:v>
                </c:pt>
                <c:pt idx="322">
                  <c:v>0.0</c:v>
                </c:pt>
                <c:pt idx="323">
                  <c:v>0.0</c:v>
                </c:pt>
                <c:pt idx="324">
                  <c:v>0.0</c:v>
                </c:pt>
                <c:pt idx="325">
                  <c:v>0.4</c:v>
                </c:pt>
                <c:pt idx="326">
                  <c:v>0.0</c:v>
                </c:pt>
                <c:pt idx="327">
                  <c:v>2.4</c:v>
                </c:pt>
                <c:pt idx="328">
                  <c:v>0.0</c:v>
                </c:pt>
                <c:pt idx="329">
                  <c:v>0.0</c:v>
                </c:pt>
                <c:pt idx="330">
                  <c:v>0.0</c:v>
                </c:pt>
                <c:pt idx="331">
                  <c:v>0.0</c:v>
                </c:pt>
                <c:pt idx="332">
                  <c:v>0.0</c:v>
                </c:pt>
                <c:pt idx="333">
                  <c:v>0.1</c:v>
                </c:pt>
                <c:pt idx="334">
                  <c:v>0.0</c:v>
                </c:pt>
                <c:pt idx="335">
                  <c:v>0.0</c:v>
                </c:pt>
                <c:pt idx="336">
                  <c:v>1.9</c:v>
                </c:pt>
                <c:pt idx="337">
                  <c:v>0.0</c:v>
                </c:pt>
                <c:pt idx="338">
                  <c:v>0.1</c:v>
                </c:pt>
                <c:pt idx="339">
                  <c:v>8.0</c:v>
                </c:pt>
                <c:pt idx="340">
                  <c:v>0.0</c:v>
                </c:pt>
                <c:pt idx="341">
                  <c:v>2.9</c:v>
                </c:pt>
                <c:pt idx="342">
                  <c:v>0.0</c:v>
                </c:pt>
                <c:pt idx="343">
                  <c:v>0.0</c:v>
                </c:pt>
                <c:pt idx="344">
                  <c:v>0.3</c:v>
                </c:pt>
                <c:pt idx="345">
                  <c:v>0.0</c:v>
                </c:pt>
                <c:pt idx="346">
                  <c:v>1.6</c:v>
                </c:pt>
                <c:pt idx="347">
                  <c:v>0.0</c:v>
                </c:pt>
                <c:pt idx="348">
                  <c:v>0.0</c:v>
                </c:pt>
                <c:pt idx="349">
                  <c:v>0.0</c:v>
                </c:pt>
                <c:pt idx="350">
                  <c:v>0.0</c:v>
                </c:pt>
                <c:pt idx="351">
                  <c:v>0.0</c:v>
                </c:pt>
                <c:pt idx="352">
                  <c:v>0.1</c:v>
                </c:pt>
                <c:pt idx="353">
                  <c:v>0.0</c:v>
                </c:pt>
                <c:pt idx="354">
                  <c:v>0.0</c:v>
                </c:pt>
                <c:pt idx="355">
                  <c:v>3.3</c:v>
                </c:pt>
                <c:pt idx="356">
                  <c:v>0.0</c:v>
                </c:pt>
                <c:pt idx="357">
                  <c:v>0.0</c:v>
                </c:pt>
                <c:pt idx="358">
                  <c:v>0.3</c:v>
                </c:pt>
                <c:pt idx="359">
                  <c:v>0.0</c:v>
                </c:pt>
                <c:pt idx="360">
                  <c:v>0.1</c:v>
                </c:pt>
                <c:pt idx="361">
                  <c:v>0.0</c:v>
                </c:pt>
                <c:pt idx="362">
                  <c:v>0.0</c:v>
                </c:pt>
                <c:pt idx="363">
                  <c:v>0.0</c:v>
                </c:pt>
                <c:pt idx="364">
                  <c:v>0.0</c:v>
                </c:pt>
                <c:pt idx="365">
                  <c:v>0.0</c:v>
                </c:pt>
                <c:pt idx="366">
                  <c:v>0.1</c:v>
                </c:pt>
                <c:pt idx="367">
                  <c:v>30.8</c:v>
                </c:pt>
                <c:pt idx="368">
                  <c:v>0.0</c:v>
                </c:pt>
                <c:pt idx="369">
                  <c:v>3.6</c:v>
                </c:pt>
                <c:pt idx="370">
                  <c:v>0.0</c:v>
                </c:pt>
                <c:pt idx="371">
                  <c:v>0.0</c:v>
                </c:pt>
                <c:pt idx="372">
                  <c:v>0.3</c:v>
                </c:pt>
                <c:pt idx="373">
                  <c:v>0.0</c:v>
                </c:pt>
                <c:pt idx="374">
                  <c:v>5.9</c:v>
                </c:pt>
                <c:pt idx="375">
                  <c:v>0.0</c:v>
                </c:pt>
                <c:pt idx="376">
                  <c:v>0.0</c:v>
                </c:pt>
                <c:pt idx="377">
                  <c:v>0.4</c:v>
                </c:pt>
                <c:pt idx="378">
                  <c:v>0.0</c:v>
                </c:pt>
                <c:pt idx="379">
                  <c:v>5.9</c:v>
                </c:pt>
                <c:pt idx="380">
                  <c:v>0.0</c:v>
                </c:pt>
                <c:pt idx="381">
                  <c:v>0.0</c:v>
                </c:pt>
                <c:pt idx="382">
                  <c:v>0.0</c:v>
                </c:pt>
                <c:pt idx="383">
                  <c:v>0.0</c:v>
                </c:pt>
                <c:pt idx="384">
                  <c:v>0.0</c:v>
                </c:pt>
                <c:pt idx="385">
                  <c:v>0.1</c:v>
                </c:pt>
                <c:pt idx="386">
                  <c:v>0.0</c:v>
                </c:pt>
                <c:pt idx="387">
                  <c:v>0.0</c:v>
                </c:pt>
                <c:pt idx="388">
                  <c:v>5.0</c:v>
                </c:pt>
                <c:pt idx="389">
                  <c:v>0.0</c:v>
                </c:pt>
                <c:pt idx="390">
                  <c:v>0.0</c:v>
                </c:pt>
                <c:pt idx="391">
                  <c:v>0.4</c:v>
                </c:pt>
                <c:pt idx="392">
                  <c:v>0.0</c:v>
                </c:pt>
                <c:pt idx="393">
                  <c:v>1.4</c:v>
                </c:pt>
                <c:pt idx="394">
                  <c:v>0.0</c:v>
                </c:pt>
                <c:pt idx="395">
                  <c:v>0.0</c:v>
                </c:pt>
                <c:pt idx="396">
                  <c:v>0.0</c:v>
                </c:pt>
                <c:pt idx="397">
                  <c:v>0.0</c:v>
                </c:pt>
                <c:pt idx="398">
                  <c:v>0.0</c:v>
                </c:pt>
                <c:pt idx="399">
                  <c:v>0.1</c:v>
                </c:pt>
                <c:pt idx="400">
                  <c:v>34.6</c:v>
                </c:pt>
                <c:pt idx="401">
                  <c:v>0.0</c:v>
                </c:pt>
                <c:pt idx="402">
                  <c:v>4.3</c:v>
                </c:pt>
                <c:pt idx="403">
                  <c:v>0.0</c:v>
                </c:pt>
                <c:pt idx="404">
                  <c:v>0.0</c:v>
                </c:pt>
                <c:pt idx="405">
                  <c:v>0.3</c:v>
                </c:pt>
                <c:pt idx="406">
                  <c:v>0.0</c:v>
                </c:pt>
                <c:pt idx="407">
                  <c:v>7.0</c:v>
                </c:pt>
                <c:pt idx="408">
                  <c:v>0.0</c:v>
                </c:pt>
                <c:pt idx="409">
                  <c:v>0.0</c:v>
                </c:pt>
                <c:pt idx="410">
                  <c:v>0.0</c:v>
                </c:pt>
                <c:pt idx="411">
                  <c:v>0.0</c:v>
                </c:pt>
                <c:pt idx="412">
                  <c:v>0.0</c:v>
                </c:pt>
                <c:pt idx="413">
                  <c:v>0.1</c:v>
                </c:pt>
                <c:pt idx="414">
                  <c:v>0.0</c:v>
                </c:pt>
                <c:pt idx="415">
                  <c:v>0.0</c:v>
                </c:pt>
                <c:pt idx="416">
                  <c:v>1.9</c:v>
                </c:pt>
                <c:pt idx="417">
                  <c:v>0.0</c:v>
                </c:pt>
                <c:pt idx="418">
                  <c:v>0.0</c:v>
                </c:pt>
                <c:pt idx="419">
                  <c:v>0.2</c:v>
                </c:pt>
                <c:pt idx="420">
                  <c:v>0.0</c:v>
                </c:pt>
                <c:pt idx="421">
                  <c:v>4.2</c:v>
                </c:pt>
                <c:pt idx="422">
                  <c:v>0.0</c:v>
                </c:pt>
                <c:pt idx="423">
                  <c:v>0.0</c:v>
                </c:pt>
                <c:pt idx="424">
                  <c:v>0.3</c:v>
                </c:pt>
                <c:pt idx="425">
                  <c:v>0.0</c:v>
                </c:pt>
                <c:pt idx="426">
                  <c:v>5.1</c:v>
                </c:pt>
                <c:pt idx="427">
                  <c:v>0.0</c:v>
                </c:pt>
                <c:pt idx="428">
                  <c:v>0.0</c:v>
                </c:pt>
                <c:pt idx="429">
                  <c:v>0.0</c:v>
                </c:pt>
                <c:pt idx="430">
                  <c:v>0.0</c:v>
                </c:pt>
                <c:pt idx="431">
                  <c:v>0.0</c:v>
                </c:pt>
                <c:pt idx="432">
                  <c:v>0.1</c:v>
                </c:pt>
                <c:pt idx="433">
                  <c:v>0.0</c:v>
                </c:pt>
                <c:pt idx="434">
                  <c:v>0.0</c:v>
                </c:pt>
                <c:pt idx="435">
                  <c:v>0.0</c:v>
                </c:pt>
                <c:pt idx="436">
                  <c:v>0.0</c:v>
                </c:pt>
                <c:pt idx="437">
                  <c:v>0.1</c:v>
                </c:pt>
                <c:pt idx="438">
                  <c:v>0.0</c:v>
                </c:pt>
                <c:pt idx="439">
                  <c:v>0.0</c:v>
                </c:pt>
                <c:pt idx="440">
                  <c:v>2.9</c:v>
                </c:pt>
                <c:pt idx="441">
                  <c:v>0.0</c:v>
                </c:pt>
                <c:pt idx="442">
                  <c:v>0.0</c:v>
                </c:pt>
                <c:pt idx="443">
                  <c:v>51.0</c:v>
                </c:pt>
                <c:pt idx="444">
                  <c:v>0.0</c:v>
                </c:pt>
                <c:pt idx="445">
                  <c:v>8.4</c:v>
                </c:pt>
                <c:pt idx="446">
                  <c:v>0.0</c:v>
                </c:pt>
                <c:pt idx="447">
                  <c:v>0.0</c:v>
                </c:pt>
                <c:pt idx="448">
                  <c:v>0.0</c:v>
                </c:pt>
                <c:pt idx="449">
                  <c:v>0.0</c:v>
                </c:pt>
                <c:pt idx="450">
                  <c:v>0.0</c:v>
                </c:pt>
                <c:pt idx="451">
                  <c:v>0.0</c:v>
                </c:pt>
                <c:pt idx="452">
                  <c:v>0.0</c:v>
                </c:pt>
                <c:pt idx="453">
                  <c:v>0.0</c:v>
                </c:pt>
                <c:pt idx="454">
                  <c:v>0.0</c:v>
                </c:pt>
                <c:pt idx="455">
                  <c:v>0.0</c:v>
                </c:pt>
                <c:pt idx="456">
                  <c:v>0.1</c:v>
                </c:pt>
                <c:pt idx="457">
                  <c:v>0.0</c:v>
                </c:pt>
                <c:pt idx="458">
                  <c:v>0.0</c:v>
                </c:pt>
                <c:pt idx="459">
                  <c:v>8.2</c:v>
                </c:pt>
                <c:pt idx="460">
                  <c:v>0.0</c:v>
                </c:pt>
                <c:pt idx="461">
                  <c:v>0.1</c:v>
                </c:pt>
                <c:pt idx="462">
                  <c:v>26.8</c:v>
                </c:pt>
                <c:pt idx="463">
                  <c:v>0.0</c:v>
                </c:pt>
                <c:pt idx="464">
                  <c:v>8.1</c:v>
                </c:pt>
                <c:pt idx="465">
                  <c:v>0.0</c:v>
                </c:pt>
                <c:pt idx="466">
                  <c:v>0.0</c:v>
                </c:pt>
                <c:pt idx="467">
                  <c:v>0.4</c:v>
                </c:pt>
                <c:pt idx="468">
                  <c:v>0.0</c:v>
                </c:pt>
                <c:pt idx="469">
                  <c:v>0.0</c:v>
                </c:pt>
                <c:pt idx="470">
                  <c:v>0.1</c:v>
                </c:pt>
                <c:pt idx="471">
                  <c:v>0.0</c:v>
                </c:pt>
                <c:pt idx="472">
                  <c:v>0.0</c:v>
                </c:pt>
                <c:pt idx="473">
                  <c:v>5.5</c:v>
                </c:pt>
                <c:pt idx="474">
                  <c:v>0.0</c:v>
                </c:pt>
                <c:pt idx="475">
                  <c:v>0.0</c:v>
                </c:pt>
                <c:pt idx="476">
                  <c:v>0.3</c:v>
                </c:pt>
                <c:pt idx="477">
                  <c:v>0.0</c:v>
                </c:pt>
                <c:pt idx="478">
                  <c:v>5.6</c:v>
                </c:pt>
                <c:pt idx="479">
                  <c:v>0.0</c:v>
                </c:pt>
                <c:pt idx="480">
                  <c:v>0.0</c:v>
                </c:pt>
                <c:pt idx="481">
                  <c:v>0.0</c:v>
                </c:pt>
                <c:pt idx="482">
                  <c:v>0.0</c:v>
                </c:pt>
                <c:pt idx="483">
                  <c:v>1.5</c:v>
                </c:pt>
                <c:pt idx="484">
                  <c:v>0.0</c:v>
                </c:pt>
                <c:pt idx="485">
                  <c:v>0.0</c:v>
                </c:pt>
                <c:pt idx="486">
                  <c:v>0.0</c:v>
                </c:pt>
                <c:pt idx="487">
                  <c:v>0.0</c:v>
                </c:pt>
                <c:pt idx="488">
                  <c:v>0.0</c:v>
                </c:pt>
                <c:pt idx="489">
                  <c:v>0.2</c:v>
                </c:pt>
                <c:pt idx="490">
                  <c:v>27.0</c:v>
                </c:pt>
                <c:pt idx="491">
                  <c:v>0.0</c:v>
                </c:pt>
                <c:pt idx="492">
                  <c:v>3.4</c:v>
                </c:pt>
                <c:pt idx="493">
                  <c:v>0.0</c:v>
                </c:pt>
                <c:pt idx="494">
                  <c:v>0.0</c:v>
                </c:pt>
                <c:pt idx="495">
                  <c:v>0.3</c:v>
                </c:pt>
                <c:pt idx="496">
                  <c:v>0.0</c:v>
                </c:pt>
                <c:pt idx="497">
                  <c:v>4.4</c:v>
                </c:pt>
                <c:pt idx="498">
                  <c:v>0.0</c:v>
                </c:pt>
                <c:pt idx="499">
                  <c:v>0.0</c:v>
                </c:pt>
                <c:pt idx="500">
                  <c:v>0.0</c:v>
                </c:pt>
                <c:pt idx="501">
                  <c:v>0.0</c:v>
                </c:pt>
                <c:pt idx="502">
                  <c:v>0.0</c:v>
                </c:pt>
                <c:pt idx="503">
                  <c:v>0.1</c:v>
                </c:pt>
                <c:pt idx="504">
                  <c:v>0.0</c:v>
                </c:pt>
                <c:pt idx="505">
                  <c:v>0.0</c:v>
                </c:pt>
                <c:pt idx="506">
                  <c:v>2.6</c:v>
                </c:pt>
                <c:pt idx="507">
                  <c:v>0.0</c:v>
                </c:pt>
                <c:pt idx="508">
                  <c:v>0.1</c:v>
                </c:pt>
                <c:pt idx="509">
                  <c:v>35.4</c:v>
                </c:pt>
                <c:pt idx="510">
                  <c:v>0.0</c:v>
                </c:pt>
                <c:pt idx="511">
                  <c:v>8.8</c:v>
                </c:pt>
                <c:pt idx="512">
                  <c:v>0.0</c:v>
                </c:pt>
                <c:pt idx="513">
                  <c:v>0.0</c:v>
                </c:pt>
                <c:pt idx="514">
                  <c:v>0.3</c:v>
                </c:pt>
                <c:pt idx="515">
                  <c:v>0.0</c:v>
                </c:pt>
                <c:pt idx="516">
                  <c:v>0.0</c:v>
                </c:pt>
                <c:pt idx="517">
                  <c:v>0.2</c:v>
                </c:pt>
                <c:pt idx="518">
                  <c:v>0.0</c:v>
                </c:pt>
                <c:pt idx="519">
                  <c:v>0.0</c:v>
                </c:pt>
                <c:pt idx="520">
                  <c:v>2.6</c:v>
                </c:pt>
                <c:pt idx="521">
                  <c:v>0.0</c:v>
                </c:pt>
                <c:pt idx="522">
                  <c:v>0.1</c:v>
                </c:pt>
                <c:pt idx="523">
                  <c:v>20.8</c:v>
                </c:pt>
                <c:pt idx="524">
                  <c:v>0.0</c:v>
                </c:pt>
                <c:pt idx="525">
                  <c:v>8.7</c:v>
                </c:pt>
                <c:pt idx="526">
                  <c:v>0.0</c:v>
                </c:pt>
                <c:pt idx="527">
                  <c:v>0.0</c:v>
                </c:pt>
                <c:pt idx="528">
                  <c:v>0.3</c:v>
                </c:pt>
                <c:pt idx="529">
                  <c:v>0.0</c:v>
                </c:pt>
                <c:pt idx="530">
                  <c:v>0.0</c:v>
                </c:pt>
                <c:pt idx="531">
                  <c:v>0.1</c:v>
                </c:pt>
                <c:pt idx="532">
                  <c:v>0.0</c:v>
                </c:pt>
                <c:pt idx="533">
                  <c:v>0.0</c:v>
                </c:pt>
                <c:pt idx="534">
                  <c:v>2.6</c:v>
                </c:pt>
                <c:pt idx="535">
                  <c:v>0.0</c:v>
                </c:pt>
                <c:pt idx="536">
                  <c:v>0.1</c:v>
                </c:pt>
                <c:pt idx="537">
                  <c:v>0.0</c:v>
                </c:pt>
                <c:pt idx="538">
                  <c:v>0.0</c:v>
                </c:pt>
                <c:pt idx="539">
                  <c:v>3.0</c:v>
                </c:pt>
                <c:pt idx="540">
                  <c:v>0.0</c:v>
                </c:pt>
                <c:pt idx="541">
                  <c:v>0.0</c:v>
                </c:pt>
                <c:pt idx="542">
                  <c:v>0.3</c:v>
                </c:pt>
                <c:pt idx="543">
                  <c:v>0.0</c:v>
                </c:pt>
                <c:pt idx="544">
                  <c:v>20.8</c:v>
                </c:pt>
                <c:pt idx="545">
                  <c:v>0.0</c:v>
                </c:pt>
                <c:pt idx="546">
                  <c:v>0.0</c:v>
                </c:pt>
                <c:pt idx="547">
                  <c:v>0.0</c:v>
                </c:pt>
                <c:pt idx="548">
                  <c:v>0.0</c:v>
                </c:pt>
                <c:pt idx="549">
                  <c:v>0.2</c:v>
                </c:pt>
                <c:pt idx="550">
                  <c:v>0.0</c:v>
                </c:pt>
                <c:pt idx="551">
                  <c:v>0.0</c:v>
                </c:pt>
                <c:pt idx="552">
                  <c:v>0.0</c:v>
                </c:pt>
                <c:pt idx="553">
                  <c:v>0.0</c:v>
                </c:pt>
                <c:pt idx="554">
                  <c:v>0.0</c:v>
                </c:pt>
                <c:pt idx="555">
                  <c:v>0.0</c:v>
                </c:pt>
                <c:pt idx="556">
                  <c:v>0.0</c:v>
                </c:pt>
                <c:pt idx="557">
                  <c:v>0.0</c:v>
                </c:pt>
                <c:pt idx="558">
                  <c:v>0.0</c:v>
                </c:pt>
                <c:pt idx="559">
                  <c:v>0.0</c:v>
                </c:pt>
                <c:pt idx="560">
                  <c:v>0.1</c:v>
                </c:pt>
                <c:pt idx="561">
                  <c:v>49.1</c:v>
                </c:pt>
                <c:pt idx="562">
                  <c:v>0.0</c:v>
                </c:pt>
                <c:pt idx="563">
                  <c:v>8.7</c:v>
                </c:pt>
                <c:pt idx="564">
                  <c:v>0.0</c:v>
                </c:pt>
                <c:pt idx="565">
                  <c:v>0.0</c:v>
                </c:pt>
                <c:pt idx="566">
                  <c:v>0.3</c:v>
                </c:pt>
                <c:pt idx="567">
                  <c:v>0.0</c:v>
                </c:pt>
                <c:pt idx="568">
                  <c:v>6.1</c:v>
                </c:pt>
                <c:pt idx="569">
                  <c:v>0.0</c:v>
                </c:pt>
                <c:pt idx="570">
                  <c:v>0.0</c:v>
                </c:pt>
                <c:pt idx="571">
                  <c:v>0.4</c:v>
                </c:pt>
                <c:pt idx="572">
                  <c:v>0.0</c:v>
                </c:pt>
                <c:pt idx="573">
                  <c:v>4.8</c:v>
                </c:pt>
                <c:pt idx="574">
                  <c:v>0.0</c:v>
                </c:pt>
                <c:pt idx="575">
                  <c:v>0.0</c:v>
                </c:pt>
                <c:pt idx="576">
                  <c:v>0.3</c:v>
                </c:pt>
                <c:pt idx="577">
                  <c:v>0.0</c:v>
                </c:pt>
                <c:pt idx="578">
                  <c:v>0.0</c:v>
                </c:pt>
                <c:pt idx="579">
                  <c:v>0.2</c:v>
                </c:pt>
                <c:pt idx="580">
                  <c:v>0.0</c:v>
                </c:pt>
                <c:pt idx="581">
                  <c:v>0.0</c:v>
                </c:pt>
                <c:pt idx="582">
                  <c:v>2.0</c:v>
                </c:pt>
                <c:pt idx="583">
                  <c:v>0.0</c:v>
                </c:pt>
                <c:pt idx="584">
                  <c:v>0.0</c:v>
                </c:pt>
                <c:pt idx="585">
                  <c:v>0.4</c:v>
                </c:pt>
                <c:pt idx="586">
                  <c:v>0.0</c:v>
                </c:pt>
                <c:pt idx="587">
                  <c:v>3.5</c:v>
                </c:pt>
                <c:pt idx="588">
                  <c:v>0.0</c:v>
                </c:pt>
                <c:pt idx="589">
                  <c:v>0.0</c:v>
                </c:pt>
                <c:pt idx="590">
                  <c:v>0.0</c:v>
                </c:pt>
                <c:pt idx="591">
                  <c:v>0.0</c:v>
                </c:pt>
                <c:pt idx="592">
                  <c:v>0.0</c:v>
                </c:pt>
                <c:pt idx="593">
                  <c:v>0.0</c:v>
                </c:pt>
                <c:pt idx="594">
                  <c:v>0.0</c:v>
                </c:pt>
                <c:pt idx="595">
                  <c:v>0.3</c:v>
                </c:pt>
                <c:pt idx="596">
                  <c:v>0.0</c:v>
                </c:pt>
                <c:pt idx="597">
                  <c:v>0.0</c:v>
                </c:pt>
                <c:pt idx="598">
                  <c:v>0.1</c:v>
                </c:pt>
                <c:pt idx="599">
                  <c:v>0.0</c:v>
                </c:pt>
                <c:pt idx="600">
                  <c:v>0.0</c:v>
                </c:pt>
                <c:pt idx="601">
                  <c:v>1.8</c:v>
                </c:pt>
                <c:pt idx="602">
                  <c:v>0.0</c:v>
                </c:pt>
                <c:pt idx="603">
                  <c:v>0.1</c:v>
                </c:pt>
                <c:pt idx="604">
                  <c:v>0.0</c:v>
                </c:pt>
                <c:pt idx="605">
                  <c:v>0.0</c:v>
                </c:pt>
                <c:pt idx="606">
                  <c:v>2.6</c:v>
                </c:pt>
                <c:pt idx="607">
                  <c:v>0.0</c:v>
                </c:pt>
                <c:pt idx="608">
                  <c:v>0.0</c:v>
                </c:pt>
                <c:pt idx="609">
                  <c:v>0.3</c:v>
                </c:pt>
                <c:pt idx="610">
                  <c:v>0.0</c:v>
                </c:pt>
                <c:pt idx="611">
                  <c:v>8.5</c:v>
                </c:pt>
                <c:pt idx="612">
                  <c:v>0.0</c:v>
                </c:pt>
                <c:pt idx="613">
                  <c:v>0.0</c:v>
                </c:pt>
                <c:pt idx="614">
                  <c:v>0.0</c:v>
                </c:pt>
                <c:pt idx="615">
                  <c:v>0.0</c:v>
                </c:pt>
                <c:pt idx="616">
                  <c:v>0.0</c:v>
                </c:pt>
                <c:pt idx="617">
                  <c:v>0.1</c:v>
                </c:pt>
                <c:pt idx="618">
                  <c:v>0.0</c:v>
                </c:pt>
                <c:pt idx="619">
                  <c:v>0.0</c:v>
                </c:pt>
                <c:pt idx="620">
                  <c:v>2.6</c:v>
                </c:pt>
                <c:pt idx="621">
                  <c:v>0.0</c:v>
                </c:pt>
                <c:pt idx="622">
                  <c:v>0.0</c:v>
                </c:pt>
                <c:pt idx="623">
                  <c:v>0.0</c:v>
                </c:pt>
                <c:pt idx="624">
                  <c:v>0.0</c:v>
                </c:pt>
                <c:pt idx="625">
                  <c:v>2.6</c:v>
                </c:pt>
                <c:pt idx="626">
                  <c:v>0.0</c:v>
                </c:pt>
                <c:pt idx="627">
                  <c:v>0.1</c:v>
                </c:pt>
                <c:pt idx="628">
                  <c:v>49.4</c:v>
                </c:pt>
                <c:pt idx="629">
                  <c:v>0.0</c:v>
                </c:pt>
                <c:pt idx="630">
                  <c:v>10.2</c:v>
                </c:pt>
                <c:pt idx="631">
                  <c:v>0.0</c:v>
                </c:pt>
                <c:pt idx="632">
                  <c:v>0.0</c:v>
                </c:pt>
                <c:pt idx="633">
                  <c:v>0.0</c:v>
                </c:pt>
                <c:pt idx="634">
                  <c:v>0.0</c:v>
                </c:pt>
                <c:pt idx="635">
                  <c:v>0.0</c:v>
                </c:pt>
                <c:pt idx="636">
                  <c:v>0.0</c:v>
                </c:pt>
                <c:pt idx="637">
                  <c:v>0.0</c:v>
                </c:pt>
                <c:pt idx="638">
                  <c:v>0.0</c:v>
                </c:pt>
                <c:pt idx="639">
                  <c:v>0.0</c:v>
                </c:pt>
                <c:pt idx="640">
                  <c:v>0.0</c:v>
                </c:pt>
                <c:pt idx="641">
                  <c:v>0.1</c:v>
                </c:pt>
                <c:pt idx="642">
                  <c:v>0.0</c:v>
                </c:pt>
                <c:pt idx="643">
                  <c:v>0.0</c:v>
                </c:pt>
                <c:pt idx="644">
                  <c:v>2.7</c:v>
                </c:pt>
                <c:pt idx="645">
                  <c:v>0.0</c:v>
                </c:pt>
                <c:pt idx="646">
                  <c:v>0.1</c:v>
                </c:pt>
                <c:pt idx="647">
                  <c:v>31.4</c:v>
                </c:pt>
                <c:pt idx="648">
                  <c:v>0.0</c:v>
                </c:pt>
                <c:pt idx="649">
                  <c:v>4.1</c:v>
                </c:pt>
                <c:pt idx="650">
                  <c:v>0.0</c:v>
                </c:pt>
                <c:pt idx="651">
                  <c:v>0.1</c:v>
                </c:pt>
                <c:pt idx="652">
                  <c:v>23.2</c:v>
                </c:pt>
                <c:pt idx="653">
                  <c:v>0.0</c:v>
                </c:pt>
                <c:pt idx="654">
                  <c:v>2.3</c:v>
                </c:pt>
                <c:pt idx="655">
                  <c:v>0.0</c:v>
                </c:pt>
                <c:pt idx="656">
                  <c:v>0.1</c:v>
                </c:pt>
                <c:pt idx="657">
                  <c:v>0.0</c:v>
                </c:pt>
                <c:pt idx="658">
                  <c:v>0.0</c:v>
                </c:pt>
                <c:pt idx="659">
                  <c:v>9.2</c:v>
                </c:pt>
                <c:pt idx="660">
                  <c:v>0.0</c:v>
                </c:pt>
                <c:pt idx="661">
                  <c:v>0.0</c:v>
                </c:pt>
                <c:pt idx="662">
                  <c:v>0.3</c:v>
                </c:pt>
                <c:pt idx="663">
                  <c:v>0.0</c:v>
                </c:pt>
                <c:pt idx="664">
                  <c:v>0.0</c:v>
                </c:pt>
                <c:pt idx="665">
                  <c:v>0.2</c:v>
                </c:pt>
                <c:pt idx="666">
                  <c:v>0.0</c:v>
                </c:pt>
                <c:pt idx="667">
                  <c:v>0.0</c:v>
                </c:pt>
                <c:pt idx="668">
                  <c:v>0.0</c:v>
                </c:pt>
                <c:pt idx="669">
                  <c:v>0.0</c:v>
                </c:pt>
                <c:pt idx="670">
                  <c:v>0.0</c:v>
                </c:pt>
                <c:pt idx="671">
                  <c:v>0.3</c:v>
                </c:pt>
                <c:pt idx="672">
                  <c:v>0.0</c:v>
                </c:pt>
                <c:pt idx="673">
                  <c:v>3.2</c:v>
                </c:pt>
                <c:pt idx="674">
                  <c:v>0.0</c:v>
                </c:pt>
                <c:pt idx="675">
                  <c:v>0.0</c:v>
                </c:pt>
                <c:pt idx="676">
                  <c:v>0.0</c:v>
                </c:pt>
                <c:pt idx="677">
                  <c:v>0.0</c:v>
                </c:pt>
                <c:pt idx="678">
                  <c:v>0.0</c:v>
                </c:pt>
                <c:pt idx="679">
                  <c:v>0.1</c:v>
                </c:pt>
                <c:pt idx="680">
                  <c:v>0.0</c:v>
                </c:pt>
                <c:pt idx="681">
                  <c:v>0.0</c:v>
                </c:pt>
                <c:pt idx="682">
                  <c:v>2.7</c:v>
                </c:pt>
                <c:pt idx="683">
                  <c:v>0.0</c:v>
                </c:pt>
                <c:pt idx="684">
                  <c:v>0.0</c:v>
                </c:pt>
                <c:pt idx="685">
                  <c:v>0.0</c:v>
                </c:pt>
                <c:pt idx="686">
                  <c:v>0.0</c:v>
                </c:pt>
                <c:pt idx="687">
                  <c:v>8.7</c:v>
                </c:pt>
                <c:pt idx="688">
                  <c:v>0.0</c:v>
                </c:pt>
                <c:pt idx="689">
                  <c:v>0.0</c:v>
                </c:pt>
                <c:pt idx="690">
                  <c:v>0.3</c:v>
                </c:pt>
                <c:pt idx="691">
                  <c:v>0.0</c:v>
                </c:pt>
                <c:pt idx="692">
                  <c:v>5.8</c:v>
                </c:pt>
                <c:pt idx="693">
                  <c:v>0.0</c:v>
                </c:pt>
                <c:pt idx="694">
                  <c:v>0.0</c:v>
                </c:pt>
                <c:pt idx="695">
                  <c:v>0.0</c:v>
                </c:pt>
                <c:pt idx="696">
                  <c:v>0.0</c:v>
                </c:pt>
                <c:pt idx="697">
                  <c:v>0.0</c:v>
                </c:pt>
                <c:pt idx="698">
                  <c:v>0.0</c:v>
                </c:pt>
                <c:pt idx="699">
                  <c:v>0.0</c:v>
                </c:pt>
                <c:pt idx="700">
                  <c:v>0.0</c:v>
                </c:pt>
                <c:pt idx="701">
                  <c:v>0.0</c:v>
                </c:pt>
                <c:pt idx="702">
                  <c:v>0.0</c:v>
                </c:pt>
                <c:pt idx="703">
                  <c:v>0.2</c:v>
                </c:pt>
                <c:pt idx="704">
                  <c:v>0.0</c:v>
                </c:pt>
                <c:pt idx="705">
                  <c:v>0.0</c:v>
                </c:pt>
                <c:pt idx="706">
                  <c:v>2.6</c:v>
                </c:pt>
                <c:pt idx="707">
                  <c:v>0.0</c:v>
                </c:pt>
                <c:pt idx="708">
                  <c:v>0.2</c:v>
                </c:pt>
                <c:pt idx="709">
                  <c:v>31.8</c:v>
                </c:pt>
                <c:pt idx="710">
                  <c:v>0.0</c:v>
                </c:pt>
                <c:pt idx="711">
                  <c:v>9.1</c:v>
                </c:pt>
                <c:pt idx="712">
                  <c:v>0.0</c:v>
                </c:pt>
                <c:pt idx="713">
                  <c:v>0.0</c:v>
                </c:pt>
                <c:pt idx="714">
                  <c:v>0.3</c:v>
                </c:pt>
                <c:pt idx="715">
                  <c:v>0.0</c:v>
                </c:pt>
                <c:pt idx="716">
                  <c:v>0.0</c:v>
                </c:pt>
                <c:pt idx="717">
                  <c:v>0.1</c:v>
                </c:pt>
                <c:pt idx="718">
                  <c:v>0.0</c:v>
                </c:pt>
                <c:pt idx="719">
                  <c:v>0.0</c:v>
                </c:pt>
                <c:pt idx="720">
                  <c:v>0.0</c:v>
                </c:pt>
                <c:pt idx="721">
                  <c:v>0.0</c:v>
                </c:pt>
                <c:pt idx="722">
                  <c:v>0.1</c:v>
                </c:pt>
                <c:pt idx="723">
                  <c:v>4.0</c:v>
                </c:pt>
                <c:pt idx="724">
                  <c:v>0.0</c:v>
                </c:pt>
                <c:pt idx="725">
                  <c:v>7.9</c:v>
                </c:pt>
                <c:pt idx="726">
                  <c:v>0.0</c:v>
                </c:pt>
                <c:pt idx="727">
                  <c:v>0.0</c:v>
                </c:pt>
                <c:pt idx="728">
                  <c:v>0.3</c:v>
                </c:pt>
                <c:pt idx="729">
                  <c:v>0.0</c:v>
                </c:pt>
                <c:pt idx="730">
                  <c:v>1.7</c:v>
                </c:pt>
                <c:pt idx="731">
                  <c:v>0.0</c:v>
                </c:pt>
                <c:pt idx="732">
                  <c:v>0.0</c:v>
                </c:pt>
                <c:pt idx="733">
                  <c:v>0.0</c:v>
                </c:pt>
                <c:pt idx="734">
                  <c:v>0.0</c:v>
                </c:pt>
                <c:pt idx="735">
                  <c:v>0.0</c:v>
                </c:pt>
                <c:pt idx="736">
                  <c:v>0.1</c:v>
                </c:pt>
                <c:pt idx="737">
                  <c:v>0.0</c:v>
                </c:pt>
                <c:pt idx="738">
                  <c:v>0.0</c:v>
                </c:pt>
                <c:pt idx="739">
                  <c:v>0.0</c:v>
                </c:pt>
                <c:pt idx="740">
                  <c:v>0.0</c:v>
                </c:pt>
                <c:pt idx="741">
                  <c:v>0.2</c:v>
                </c:pt>
                <c:pt idx="742">
                  <c:v>0.0</c:v>
                </c:pt>
                <c:pt idx="743">
                  <c:v>0.0</c:v>
                </c:pt>
                <c:pt idx="744">
                  <c:v>0.0</c:v>
                </c:pt>
                <c:pt idx="745">
                  <c:v>0.0</c:v>
                </c:pt>
                <c:pt idx="746">
                  <c:v>0.0</c:v>
                </c:pt>
                <c:pt idx="747">
                  <c:v>0.3</c:v>
                </c:pt>
                <c:pt idx="748">
                  <c:v>0.0</c:v>
                </c:pt>
                <c:pt idx="749">
                  <c:v>7.1</c:v>
                </c:pt>
                <c:pt idx="750">
                  <c:v>0.0</c:v>
                </c:pt>
                <c:pt idx="751">
                  <c:v>0.0</c:v>
                </c:pt>
                <c:pt idx="752">
                  <c:v>0.3</c:v>
                </c:pt>
                <c:pt idx="753">
                  <c:v>0.0</c:v>
                </c:pt>
                <c:pt idx="754">
                  <c:v>0.0</c:v>
                </c:pt>
                <c:pt idx="755">
                  <c:v>0.0</c:v>
                </c:pt>
                <c:pt idx="756">
                  <c:v>0.0</c:v>
                </c:pt>
                <c:pt idx="757">
                  <c:v>0.0</c:v>
                </c:pt>
                <c:pt idx="758">
                  <c:v>0.0</c:v>
                </c:pt>
                <c:pt idx="759">
                  <c:v>0.0</c:v>
                </c:pt>
                <c:pt idx="760">
                  <c:v>0.2</c:v>
                </c:pt>
                <c:pt idx="761">
                  <c:v>41.4</c:v>
                </c:pt>
                <c:pt idx="762">
                  <c:v>0.0</c:v>
                </c:pt>
                <c:pt idx="763">
                  <c:v>9.5</c:v>
                </c:pt>
                <c:pt idx="764">
                  <c:v>0.0</c:v>
                </c:pt>
                <c:pt idx="765">
                  <c:v>0.0</c:v>
                </c:pt>
                <c:pt idx="766">
                  <c:v>0.4</c:v>
                </c:pt>
                <c:pt idx="767">
                  <c:v>0.0</c:v>
                </c:pt>
                <c:pt idx="768">
                  <c:v>0.0</c:v>
                </c:pt>
                <c:pt idx="769">
                  <c:v>0.2</c:v>
                </c:pt>
                <c:pt idx="770">
                  <c:v>0.0</c:v>
                </c:pt>
                <c:pt idx="771">
                  <c:v>0.0</c:v>
                </c:pt>
                <c:pt idx="772">
                  <c:v>3.0</c:v>
                </c:pt>
                <c:pt idx="773">
                  <c:v>0.0</c:v>
                </c:pt>
                <c:pt idx="774">
                  <c:v>0.2</c:v>
                </c:pt>
                <c:pt idx="775">
                  <c:v>0.0</c:v>
                </c:pt>
                <c:pt idx="776">
                  <c:v>0.0</c:v>
                </c:pt>
                <c:pt idx="777">
                  <c:v>8.1</c:v>
                </c:pt>
                <c:pt idx="778">
                  <c:v>0.0</c:v>
                </c:pt>
                <c:pt idx="779">
                  <c:v>0.0</c:v>
                </c:pt>
                <c:pt idx="780">
                  <c:v>0.4</c:v>
                </c:pt>
                <c:pt idx="781">
                  <c:v>0.0</c:v>
                </c:pt>
                <c:pt idx="782">
                  <c:v>2.2</c:v>
                </c:pt>
                <c:pt idx="783">
                  <c:v>0.0</c:v>
                </c:pt>
                <c:pt idx="784">
                  <c:v>0.0</c:v>
                </c:pt>
                <c:pt idx="785">
                  <c:v>0.0</c:v>
                </c:pt>
                <c:pt idx="786">
                  <c:v>0.0</c:v>
                </c:pt>
                <c:pt idx="787">
                  <c:v>0.0</c:v>
                </c:pt>
                <c:pt idx="788">
                  <c:v>0.2</c:v>
                </c:pt>
                <c:pt idx="789">
                  <c:v>2.4</c:v>
                </c:pt>
                <c:pt idx="790">
                  <c:v>0.0</c:v>
                </c:pt>
                <c:pt idx="791">
                  <c:v>9.0</c:v>
                </c:pt>
                <c:pt idx="792">
                  <c:v>0.0</c:v>
                </c:pt>
                <c:pt idx="793">
                  <c:v>0.0</c:v>
                </c:pt>
                <c:pt idx="794">
                  <c:v>0.4</c:v>
                </c:pt>
                <c:pt idx="795">
                  <c:v>0.0</c:v>
                </c:pt>
                <c:pt idx="796">
                  <c:v>2.1</c:v>
                </c:pt>
                <c:pt idx="797">
                  <c:v>0.0</c:v>
                </c:pt>
                <c:pt idx="798">
                  <c:v>0.0</c:v>
                </c:pt>
                <c:pt idx="799">
                  <c:v>0.0</c:v>
                </c:pt>
                <c:pt idx="800">
                  <c:v>0.0</c:v>
                </c:pt>
                <c:pt idx="801">
                  <c:v>0.0</c:v>
                </c:pt>
                <c:pt idx="802">
                  <c:v>0.2</c:v>
                </c:pt>
                <c:pt idx="803">
                  <c:v>0.0</c:v>
                </c:pt>
                <c:pt idx="804">
                  <c:v>0.0</c:v>
                </c:pt>
                <c:pt idx="805">
                  <c:v>0.8</c:v>
                </c:pt>
                <c:pt idx="806">
                  <c:v>0.0</c:v>
                </c:pt>
                <c:pt idx="807">
                  <c:v>0.2</c:v>
                </c:pt>
                <c:pt idx="808">
                  <c:v>0.0</c:v>
                </c:pt>
                <c:pt idx="809">
                  <c:v>0.0</c:v>
                </c:pt>
                <c:pt idx="810">
                  <c:v>2.9</c:v>
                </c:pt>
                <c:pt idx="811">
                  <c:v>0.0</c:v>
                </c:pt>
                <c:pt idx="812">
                  <c:v>0.0</c:v>
                </c:pt>
                <c:pt idx="813">
                  <c:v>0.4</c:v>
                </c:pt>
                <c:pt idx="814">
                  <c:v>0.0</c:v>
                </c:pt>
                <c:pt idx="815">
                  <c:v>10.1</c:v>
                </c:pt>
                <c:pt idx="816">
                  <c:v>0.0</c:v>
                </c:pt>
                <c:pt idx="817">
                  <c:v>0.0</c:v>
                </c:pt>
                <c:pt idx="818">
                  <c:v>0.3</c:v>
                </c:pt>
                <c:pt idx="819">
                  <c:v>0.0</c:v>
                </c:pt>
                <c:pt idx="820">
                  <c:v>1.2</c:v>
                </c:pt>
                <c:pt idx="821">
                  <c:v>0.0</c:v>
                </c:pt>
                <c:pt idx="822">
                  <c:v>0.0</c:v>
                </c:pt>
                <c:pt idx="823">
                  <c:v>0.0</c:v>
                </c:pt>
                <c:pt idx="824">
                  <c:v>0.0</c:v>
                </c:pt>
                <c:pt idx="825">
                  <c:v>0.0</c:v>
                </c:pt>
                <c:pt idx="826">
                  <c:v>0.1</c:v>
                </c:pt>
                <c:pt idx="827">
                  <c:v>0.0</c:v>
                </c:pt>
                <c:pt idx="828">
                  <c:v>0.0</c:v>
                </c:pt>
                <c:pt idx="829">
                  <c:v>2.7</c:v>
                </c:pt>
                <c:pt idx="830">
                  <c:v>0.0</c:v>
                </c:pt>
                <c:pt idx="831">
                  <c:v>0.0</c:v>
                </c:pt>
                <c:pt idx="832">
                  <c:v>0.3</c:v>
                </c:pt>
                <c:pt idx="833">
                  <c:v>0.0</c:v>
                </c:pt>
                <c:pt idx="834">
                  <c:v>6.0</c:v>
                </c:pt>
                <c:pt idx="835">
                  <c:v>0.0</c:v>
                </c:pt>
                <c:pt idx="836">
                  <c:v>0.0</c:v>
                </c:pt>
                <c:pt idx="837">
                  <c:v>0.3</c:v>
                </c:pt>
                <c:pt idx="838">
                  <c:v>0.0</c:v>
                </c:pt>
                <c:pt idx="839">
                  <c:v>0.0</c:v>
                </c:pt>
                <c:pt idx="840">
                  <c:v>0.2</c:v>
                </c:pt>
                <c:pt idx="841">
                  <c:v>0.0</c:v>
                </c:pt>
                <c:pt idx="842">
                  <c:v>0.0</c:v>
                </c:pt>
                <c:pt idx="843">
                  <c:v>0.0</c:v>
                </c:pt>
                <c:pt idx="844">
                  <c:v>0.0</c:v>
                </c:pt>
                <c:pt idx="845">
                  <c:v>0.0</c:v>
                </c:pt>
                <c:pt idx="846">
                  <c:v>0.3</c:v>
                </c:pt>
                <c:pt idx="847">
                  <c:v>0.0</c:v>
                </c:pt>
                <c:pt idx="848">
                  <c:v>8.1</c:v>
                </c:pt>
                <c:pt idx="849">
                  <c:v>0.0</c:v>
                </c:pt>
                <c:pt idx="850">
                  <c:v>0.0</c:v>
                </c:pt>
                <c:pt idx="851">
                  <c:v>0.0</c:v>
                </c:pt>
                <c:pt idx="852">
                  <c:v>0.0</c:v>
                </c:pt>
                <c:pt idx="853">
                  <c:v>0.0</c:v>
                </c:pt>
                <c:pt idx="854">
                  <c:v>0.0</c:v>
                </c:pt>
                <c:pt idx="855">
                  <c:v>0.0</c:v>
                </c:pt>
                <c:pt idx="856">
                  <c:v>0.0</c:v>
                </c:pt>
                <c:pt idx="857">
                  <c:v>0.0</c:v>
                </c:pt>
                <c:pt idx="858">
                  <c:v>0.0</c:v>
                </c:pt>
                <c:pt idx="859">
                  <c:v>0.0</c:v>
                </c:pt>
                <c:pt idx="860">
                  <c:v>49.4</c:v>
                </c:pt>
                <c:pt idx="861">
                  <c:v>0.0</c:v>
                </c:pt>
                <c:pt idx="862">
                  <c:v>5.4</c:v>
                </c:pt>
                <c:pt idx="863">
                  <c:v>0.0</c:v>
                </c:pt>
                <c:pt idx="864">
                  <c:v>0.0</c:v>
                </c:pt>
                <c:pt idx="865">
                  <c:v>0.3</c:v>
                </c:pt>
                <c:pt idx="866">
                  <c:v>0.0</c:v>
                </c:pt>
                <c:pt idx="867">
                  <c:v>1.6</c:v>
                </c:pt>
                <c:pt idx="868">
                  <c:v>0.0</c:v>
                </c:pt>
                <c:pt idx="869">
                  <c:v>0.0</c:v>
                </c:pt>
                <c:pt idx="870">
                  <c:v>0.3</c:v>
                </c:pt>
                <c:pt idx="871">
                  <c:v>0.0</c:v>
                </c:pt>
                <c:pt idx="872">
                  <c:v>0.0</c:v>
                </c:pt>
                <c:pt idx="873">
                  <c:v>0.1</c:v>
                </c:pt>
                <c:pt idx="874">
                  <c:v>0.0</c:v>
                </c:pt>
                <c:pt idx="875">
                  <c:v>0.0</c:v>
                </c:pt>
                <c:pt idx="876">
                  <c:v>1.2</c:v>
                </c:pt>
                <c:pt idx="877">
                  <c:v>0.0</c:v>
                </c:pt>
                <c:pt idx="878">
                  <c:v>0.2</c:v>
                </c:pt>
                <c:pt idx="879">
                  <c:v>0.0</c:v>
                </c:pt>
                <c:pt idx="880">
                  <c:v>0.0</c:v>
                </c:pt>
                <c:pt idx="881">
                  <c:v>1.9</c:v>
                </c:pt>
                <c:pt idx="882">
                  <c:v>0.0</c:v>
                </c:pt>
                <c:pt idx="883">
                  <c:v>0.0</c:v>
                </c:pt>
                <c:pt idx="884">
                  <c:v>47.0</c:v>
                </c:pt>
                <c:pt idx="885">
                  <c:v>0.0</c:v>
                </c:pt>
                <c:pt idx="886">
                  <c:v>5.2</c:v>
                </c:pt>
                <c:pt idx="887">
                  <c:v>0.0</c:v>
                </c:pt>
                <c:pt idx="888">
                  <c:v>0.0</c:v>
                </c:pt>
                <c:pt idx="889">
                  <c:v>0.3</c:v>
                </c:pt>
                <c:pt idx="890">
                  <c:v>0.0</c:v>
                </c:pt>
                <c:pt idx="891">
                  <c:v>7.5</c:v>
                </c:pt>
                <c:pt idx="892">
                  <c:v>0.0</c:v>
                </c:pt>
                <c:pt idx="893">
                  <c:v>0.0</c:v>
                </c:pt>
                <c:pt idx="894">
                  <c:v>0.0</c:v>
                </c:pt>
                <c:pt idx="895">
                  <c:v>0.0</c:v>
                </c:pt>
                <c:pt idx="896">
                  <c:v>0.0</c:v>
                </c:pt>
                <c:pt idx="897">
                  <c:v>0.1</c:v>
                </c:pt>
                <c:pt idx="898">
                  <c:v>0.0</c:v>
                </c:pt>
                <c:pt idx="899">
                  <c:v>0.0</c:v>
                </c:pt>
                <c:pt idx="900">
                  <c:v>0.0</c:v>
                </c:pt>
                <c:pt idx="901">
                  <c:v>0.0</c:v>
                </c:pt>
                <c:pt idx="902">
                  <c:v>0.0</c:v>
                </c:pt>
                <c:pt idx="903">
                  <c:v>0.3</c:v>
                </c:pt>
                <c:pt idx="904">
                  <c:v>0.0</c:v>
                </c:pt>
                <c:pt idx="905">
                  <c:v>4.7</c:v>
                </c:pt>
                <c:pt idx="906">
                  <c:v>0.0</c:v>
                </c:pt>
                <c:pt idx="907">
                  <c:v>0.0</c:v>
                </c:pt>
                <c:pt idx="908">
                  <c:v>0.0</c:v>
                </c:pt>
                <c:pt idx="909">
                  <c:v>0.0</c:v>
                </c:pt>
                <c:pt idx="910">
                  <c:v>0.0</c:v>
                </c:pt>
                <c:pt idx="911">
                  <c:v>0.0</c:v>
                </c:pt>
                <c:pt idx="912">
                  <c:v>0.0</c:v>
                </c:pt>
                <c:pt idx="913">
                  <c:v>0.0</c:v>
                </c:pt>
                <c:pt idx="914">
                  <c:v>0.0</c:v>
                </c:pt>
                <c:pt idx="915">
                  <c:v>0.1</c:v>
                </c:pt>
                <c:pt idx="916">
                  <c:v>0.2</c:v>
                </c:pt>
                <c:pt idx="917">
                  <c:v>0.0</c:v>
                </c:pt>
                <c:pt idx="918">
                  <c:v>0.0</c:v>
                </c:pt>
                <c:pt idx="919">
                  <c:v>0.0</c:v>
                </c:pt>
                <c:pt idx="920">
                  <c:v>0.0</c:v>
                </c:pt>
                <c:pt idx="921">
                  <c:v>0.0</c:v>
                </c:pt>
                <c:pt idx="922">
                  <c:v>0.0</c:v>
                </c:pt>
                <c:pt idx="923">
                  <c:v>0.1</c:v>
                </c:pt>
                <c:pt idx="924">
                  <c:v>0.0</c:v>
                </c:pt>
                <c:pt idx="925">
                  <c:v>0.0</c:v>
                </c:pt>
                <c:pt idx="926">
                  <c:v>2.6</c:v>
                </c:pt>
                <c:pt idx="927">
                  <c:v>0.1</c:v>
                </c:pt>
                <c:pt idx="928">
                  <c:v>0.0</c:v>
                </c:pt>
                <c:pt idx="929">
                  <c:v>0.0</c:v>
                </c:pt>
                <c:pt idx="930">
                  <c:v>0.3</c:v>
                </c:pt>
                <c:pt idx="931">
                  <c:v>0.0</c:v>
                </c:pt>
                <c:pt idx="932">
                  <c:v>0.0</c:v>
                </c:pt>
                <c:pt idx="933">
                  <c:v>0.0</c:v>
                </c:pt>
                <c:pt idx="934">
                  <c:v>0.0</c:v>
                </c:pt>
                <c:pt idx="935">
                  <c:v>0.0</c:v>
                </c:pt>
                <c:pt idx="936">
                  <c:v>0.0</c:v>
                </c:pt>
                <c:pt idx="937">
                  <c:v>0.0</c:v>
                </c:pt>
                <c:pt idx="938">
                  <c:v>0.2</c:v>
                </c:pt>
                <c:pt idx="939">
                  <c:v>14.2</c:v>
                </c:pt>
                <c:pt idx="940">
                  <c:v>0.0</c:v>
                </c:pt>
                <c:pt idx="941">
                  <c:v>2.8</c:v>
                </c:pt>
                <c:pt idx="942">
                  <c:v>0.0</c:v>
                </c:pt>
                <c:pt idx="943">
                  <c:v>0.0</c:v>
                </c:pt>
                <c:pt idx="944">
                  <c:v>0.3</c:v>
                </c:pt>
                <c:pt idx="945">
                  <c:v>0.0</c:v>
                </c:pt>
                <c:pt idx="946">
                  <c:v>8.2</c:v>
                </c:pt>
                <c:pt idx="947">
                  <c:v>0.0</c:v>
                </c:pt>
                <c:pt idx="948">
                  <c:v>0.0</c:v>
                </c:pt>
                <c:pt idx="949">
                  <c:v>0.3</c:v>
                </c:pt>
                <c:pt idx="950">
                  <c:v>0.0</c:v>
                </c:pt>
                <c:pt idx="951">
                  <c:v>0.0</c:v>
                </c:pt>
                <c:pt idx="952">
                  <c:v>0.0</c:v>
                </c:pt>
                <c:pt idx="953">
                  <c:v>0.0</c:v>
                </c:pt>
                <c:pt idx="954">
                  <c:v>0.0</c:v>
                </c:pt>
                <c:pt idx="955">
                  <c:v>0.0</c:v>
                </c:pt>
                <c:pt idx="956">
                  <c:v>0.0</c:v>
                </c:pt>
                <c:pt idx="957">
                  <c:v>0.2</c:v>
                </c:pt>
                <c:pt idx="958">
                  <c:v>0.0</c:v>
                </c:pt>
                <c:pt idx="959">
                  <c:v>0.0</c:v>
                </c:pt>
                <c:pt idx="960">
                  <c:v>1.4</c:v>
                </c:pt>
                <c:pt idx="961">
                  <c:v>0.0</c:v>
                </c:pt>
                <c:pt idx="962">
                  <c:v>0.1</c:v>
                </c:pt>
                <c:pt idx="963">
                  <c:v>0.0</c:v>
                </c:pt>
                <c:pt idx="964">
                  <c:v>0.0</c:v>
                </c:pt>
                <c:pt idx="965">
                  <c:v>8.5</c:v>
                </c:pt>
                <c:pt idx="966">
                  <c:v>0.0</c:v>
                </c:pt>
                <c:pt idx="967">
                  <c:v>0.0</c:v>
                </c:pt>
                <c:pt idx="968">
                  <c:v>0.3</c:v>
                </c:pt>
                <c:pt idx="969">
                  <c:v>0.0</c:v>
                </c:pt>
                <c:pt idx="970">
                  <c:v>6.1</c:v>
                </c:pt>
                <c:pt idx="971">
                  <c:v>0.0</c:v>
                </c:pt>
                <c:pt idx="972">
                  <c:v>0.0</c:v>
                </c:pt>
                <c:pt idx="973">
                  <c:v>0.4</c:v>
                </c:pt>
                <c:pt idx="974">
                  <c:v>0.0</c:v>
                </c:pt>
                <c:pt idx="975">
                  <c:v>1.1</c:v>
                </c:pt>
                <c:pt idx="976">
                  <c:v>0.0</c:v>
                </c:pt>
                <c:pt idx="977">
                  <c:v>0.0</c:v>
                </c:pt>
                <c:pt idx="978">
                  <c:v>0.0</c:v>
                </c:pt>
                <c:pt idx="979">
                  <c:v>0.0</c:v>
                </c:pt>
                <c:pt idx="980">
                  <c:v>0.0</c:v>
                </c:pt>
                <c:pt idx="981">
                  <c:v>0.1</c:v>
                </c:pt>
              </c:numCache>
            </c:numRef>
          </c:val>
          <c:smooth val="0"/>
        </c:ser>
        <c:dLbls>
          <c:showLegendKey val="0"/>
          <c:showVal val="0"/>
          <c:showCatName val="0"/>
          <c:showSerName val="0"/>
          <c:showPercent val="0"/>
          <c:showBubbleSize val="0"/>
        </c:dLbls>
        <c:marker val="1"/>
        <c:smooth val="0"/>
        <c:axId val="2074574920"/>
        <c:axId val="2074580312"/>
      </c:lineChart>
      <c:catAx>
        <c:axId val="207457492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4580312"/>
        <c:crosses val="autoZero"/>
        <c:auto val="1"/>
        <c:lblAlgn val="ctr"/>
        <c:lblOffset val="100"/>
        <c:noMultiLvlLbl val="0"/>
      </c:catAx>
      <c:valAx>
        <c:axId val="2074580312"/>
        <c:scaling>
          <c:orientation val="minMax"/>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745749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Sheet1!$B$2:$B$380</c:f>
              <c:numCache>
                <c:formatCode>General</c:formatCode>
                <c:ptCount val="379"/>
                <c:pt idx="0">
                  <c:v>0.0</c:v>
                </c:pt>
                <c:pt idx="1">
                  <c:v>0.4</c:v>
                </c:pt>
                <c:pt idx="2">
                  <c:v>0.0</c:v>
                </c:pt>
                <c:pt idx="3">
                  <c:v>0.5</c:v>
                </c:pt>
                <c:pt idx="4">
                  <c:v>0.0</c:v>
                </c:pt>
                <c:pt idx="5">
                  <c:v>0.2</c:v>
                </c:pt>
                <c:pt idx="6">
                  <c:v>0.0</c:v>
                </c:pt>
                <c:pt idx="7">
                  <c:v>6.7</c:v>
                </c:pt>
                <c:pt idx="8">
                  <c:v>0.0</c:v>
                </c:pt>
                <c:pt idx="9">
                  <c:v>3.8</c:v>
                </c:pt>
                <c:pt idx="10">
                  <c:v>0.0</c:v>
                </c:pt>
                <c:pt idx="11">
                  <c:v>6.3</c:v>
                </c:pt>
                <c:pt idx="12">
                  <c:v>0.0</c:v>
                </c:pt>
                <c:pt idx="13">
                  <c:v>6.2</c:v>
                </c:pt>
                <c:pt idx="14">
                  <c:v>0.0</c:v>
                </c:pt>
                <c:pt idx="15">
                  <c:v>6.1</c:v>
                </c:pt>
                <c:pt idx="16">
                  <c:v>0.0</c:v>
                </c:pt>
                <c:pt idx="17">
                  <c:v>0.0</c:v>
                </c:pt>
                <c:pt idx="18">
                  <c:v>0.0</c:v>
                </c:pt>
                <c:pt idx="19">
                  <c:v>0.0</c:v>
                </c:pt>
                <c:pt idx="20">
                  <c:v>0.0</c:v>
                </c:pt>
                <c:pt idx="21">
                  <c:v>1.8</c:v>
                </c:pt>
                <c:pt idx="22">
                  <c:v>0.0</c:v>
                </c:pt>
                <c:pt idx="23">
                  <c:v>0.0</c:v>
                </c:pt>
                <c:pt idx="24">
                  <c:v>13.6</c:v>
                </c:pt>
                <c:pt idx="25">
                  <c:v>0.0</c:v>
                </c:pt>
                <c:pt idx="26">
                  <c:v>0.2</c:v>
                </c:pt>
                <c:pt idx="27">
                  <c:v>0.0</c:v>
                </c:pt>
                <c:pt idx="28">
                  <c:v>0.3</c:v>
                </c:pt>
                <c:pt idx="29">
                  <c:v>0.0</c:v>
                </c:pt>
                <c:pt idx="30">
                  <c:v>46.4</c:v>
                </c:pt>
                <c:pt idx="31">
                  <c:v>0.0</c:v>
                </c:pt>
                <c:pt idx="32">
                  <c:v>0.2</c:v>
                </c:pt>
                <c:pt idx="33">
                  <c:v>0.0</c:v>
                </c:pt>
                <c:pt idx="34">
                  <c:v>6.1</c:v>
                </c:pt>
                <c:pt idx="35">
                  <c:v>0.0</c:v>
                </c:pt>
                <c:pt idx="36">
                  <c:v>7.1</c:v>
                </c:pt>
                <c:pt idx="37">
                  <c:v>0.0</c:v>
                </c:pt>
                <c:pt idx="38">
                  <c:v>7.1</c:v>
                </c:pt>
                <c:pt idx="39">
                  <c:v>0.0</c:v>
                </c:pt>
                <c:pt idx="40">
                  <c:v>6.0</c:v>
                </c:pt>
                <c:pt idx="41">
                  <c:v>0.0</c:v>
                </c:pt>
                <c:pt idx="42">
                  <c:v>6.3</c:v>
                </c:pt>
                <c:pt idx="43">
                  <c:v>0.0</c:v>
                </c:pt>
                <c:pt idx="44">
                  <c:v>7.0</c:v>
                </c:pt>
                <c:pt idx="45">
                  <c:v>0.0</c:v>
                </c:pt>
                <c:pt idx="46">
                  <c:v>0.0</c:v>
                </c:pt>
                <c:pt idx="47">
                  <c:v>0.0</c:v>
                </c:pt>
                <c:pt idx="48">
                  <c:v>0.0</c:v>
                </c:pt>
                <c:pt idx="49">
                  <c:v>0.2</c:v>
                </c:pt>
                <c:pt idx="50">
                  <c:v>0.0</c:v>
                </c:pt>
                <c:pt idx="51">
                  <c:v>0.3</c:v>
                </c:pt>
                <c:pt idx="52">
                  <c:v>0.0</c:v>
                </c:pt>
                <c:pt idx="53">
                  <c:v>0.2</c:v>
                </c:pt>
                <c:pt idx="54">
                  <c:v>0.0</c:v>
                </c:pt>
                <c:pt idx="55">
                  <c:v>0.2</c:v>
                </c:pt>
                <c:pt idx="56">
                  <c:v>0.0</c:v>
                </c:pt>
                <c:pt idx="57">
                  <c:v>0.3</c:v>
                </c:pt>
                <c:pt idx="58">
                  <c:v>0.0</c:v>
                </c:pt>
                <c:pt idx="59">
                  <c:v>0.3</c:v>
                </c:pt>
                <c:pt idx="60">
                  <c:v>0.0</c:v>
                </c:pt>
                <c:pt idx="61">
                  <c:v>4.5</c:v>
                </c:pt>
                <c:pt idx="62">
                  <c:v>0.0</c:v>
                </c:pt>
                <c:pt idx="63">
                  <c:v>6.5</c:v>
                </c:pt>
                <c:pt idx="64">
                  <c:v>0.0</c:v>
                </c:pt>
                <c:pt idx="65">
                  <c:v>0.9</c:v>
                </c:pt>
                <c:pt idx="66">
                  <c:v>0.0</c:v>
                </c:pt>
                <c:pt idx="67">
                  <c:v>0.0</c:v>
                </c:pt>
                <c:pt idx="68">
                  <c:v>13.8</c:v>
                </c:pt>
                <c:pt idx="69">
                  <c:v>0.0</c:v>
                </c:pt>
                <c:pt idx="70">
                  <c:v>0.2</c:v>
                </c:pt>
                <c:pt idx="71">
                  <c:v>0.0</c:v>
                </c:pt>
                <c:pt idx="72">
                  <c:v>1.2</c:v>
                </c:pt>
                <c:pt idx="73">
                  <c:v>0.0</c:v>
                </c:pt>
                <c:pt idx="74">
                  <c:v>0.2</c:v>
                </c:pt>
                <c:pt idx="75">
                  <c:v>0.0</c:v>
                </c:pt>
                <c:pt idx="76">
                  <c:v>0.4</c:v>
                </c:pt>
                <c:pt idx="77">
                  <c:v>0.0</c:v>
                </c:pt>
                <c:pt idx="78">
                  <c:v>4.7</c:v>
                </c:pt>
                <c:pt idx="79">
                  <c:v>0.0</c:v>
                </c:pt>
                <c:pt idx="80">
                  <c:v>0.5</c:v>
                </c:pt>
                <c:pt idx="81">
                  <c:v>0.0</c:v>
                </c:pt>
                <c:pt idx="82">
                  <c:v>6.3</c:v>
                </c:pt>
                <c:pt idx="83">
                  <c:v>0.0</c:v>
                </c:pt>
                <c:pt idx="84">
                  <c:v>6.4</c:v>
                </c:pt>
                <c:pt idx="85">
                  <c:v>0.0</c:v>
                </c:pt>
                <c:pt idx="86">
                  <c:v>0.0</c:v>
                </c:pt>
                <c:pt idx="87">
                  <c:v>0.0</c:v>
                </c:pt>
                <c:pt idx="88">
                  <c:v>0.0</c:v>
                </c:pt>
                <c:pt idx="89">
                  <c:v>45.6</c:v>
                </c:pt>
                <c:pt idx="90">
                  <c:v>0.0</c:v>
                </c:pt>
                <c:pt idx="91">
                  <c:v>0.3</c:v>
                </c:pt>
                <c:pt idx="92">
                  <c:v>0.0</c:v>
                </c:pt>
                <c:pt idx="93">
                  <c:v>0.3</c:v>
                </c:pt>
                <c:pt idx="94">
                  <c:v>0.0</c:v>
                </c:pt>
                <c:pt idx="95">
                  <c:v>6.2</c:v>
                </c:pt>
                <c:pt idx="96">
                  <c:v>0.0</c:v>
                </c:pt>
                <c:pt idx="97">
                  <c:v>1.2</c:v>
                </c:pt>
                <c:pt idx="98">
                  <c:v>0.0</c:v>
                </c:pt>
                <c:pt idx="99">
                  <c:v>6.6</c:v>
                </c:pt>
                <c:pt idx="100">
                  <c:v>0.0</c:v>
                </c:pt>
                <c:pt idx="101">
                  <c:v>8.1</c:v>
                </c:pt>
                <c:pt idx="102">
                  <c:v>0.0</c:v>
                </c:pt>
                <c:pt idx="103">
                  <c:v>0.0</c:v>
                </c:pt>
                <c:pt idx="104">
                  <c:v>0.4</c:v>
                </c:pt>
                <c:pt idx="105">
                  <c:v>0.0</c:v>
                </c:pt>
                <c:pt idx="106">
                  <c:v>0.0</c:v>
                </c:pt>
                <c:pt idx="107">
                  <c:v>0.0</c:v>
                </c:pt>
                <c:pt idx="108">
                  <c:v>4.6</c:v>
                </c:pt>
                <c:pt idx="109">
                  <c:v>0.0</c:v>
                </c:pt>
                <c:pt idx="110">
                  <c:v>0.3</c:v>
                </c:pt>
                <c:pt idx="111">
                  <c:v>0.0</c:v>
                </c:pt>
                <c:pt idx="112">
                  <c:v>0.3</c:v>
                </c:pt>
                <c:pt idx="113">
                  <c:v>0.0</c:v>
                </c:pt>
                <c:pt idx="114">
                  <c:v>0.3</c:v>
                </c:pt>
                <c:pt idx="115">
                  <c:v>0.0</c:v>
                </c:pt>
                <c:pt idx="116">
                  <c:v>0.3</c:v>
                </c:pt>
                <c:pt idx="117">
                  <c:v>0.0</c:v>
                </c:pt>
                <c:pt idx="118">
                  <c:v>22.0</c:v>
                </c:pt>
                <c:pt idx="119">
                  <c:v>0.0</c:v>
                </c:pt>
                <c:pt idx="120">
                  <c:v>6.1</c:v>
                </c:pt>
                <c:pt idx="121">
                  <c:v>0.0</c:v>
                </c:pt>
                <c:pt idx="122">
                  <c:v>6.8</c:v>
                </c:pt>
                <c:pt idx="123">
                  <c:v>0.0</c:v>
                </c:pt>
                <c:pt idx="124">
                  <c:v>3.8</c:v>
                </c:pt>
                <c:pt idx="125">
                  <c:v>0.0</c:v>
                </c:pt>
                <c:pt idx="126">
                  <c:v>0.0</c:v>
                </c:pt>
                <c:pt idx="127">
                  <c:v>0.0</c:v>
                </c:pt>
                <c:pt idx="128">
                  <c:v>0.0</c:v>
                </c:pt>
                <c:pt idx="129">
                  <c:v>0.0</c:v>
                </c:pt>
                <c:pt idx="130">
                  <c:v>3.8</c:v>
                </c:pt>
                <c:pt idx="131">
                  <c:v>0.0</c:v>
                </c:pt>
                <c:pt idx="132">
                  <c:v>0.0</c:v>
                </c:pt>
                <c:pt idx="133">
                  <c:v>0.0</c:v>
                </c:pt>
                <c:pt idx="134">
                  <c:v>0.0</c:v>
                </c:pt>
                <c:pt idx="135">
                  <c:v>0.2</c:v>
                </c:pt>
                <c:pt idx="136">
                  <c:v>0.0</c:v>
                </c:pt>
                <c:pt idx="137">
                  <c:v>0.4</c:v>
                </c:pt>
                <c:pt idx="138">
                  <c:v>0.0</c:v>
                </c:pt>
                <c:pt idx="139">
                  <c:v>6.6</c:v>
                </c:pt>
                <c:pt idx="140">
                  <c:v>0.0</c:v>
                </c:pt>
                <c:pt idx="141">
                  <c:v>5.3</c:v>
                </c:pt>
                <c:pt idx="142">
                  <c:v>0.0</c:v>
                </c:pt>
                <c:pt idx="143">
                  <c:v>6.7</c:v>
                </c:pt>
                <c:pt idx="144">
                  <c:v>0.0</c:v>
                </c:pt>
                <c:pt idx="145">
                  <c:v>0.6</c:v>
                </c:pt>
                <c:pt idx="146">
                  <c:v>0.0</c:v>
                </c:pt>
                <c:pt idx="147">
                  <c:v>9.6</c:v>
                </c:pt>
                <c:pt idx="148">
                  <c:v>0.0</c:v>
                </c:pt>
                <c:pt idx="149">
                  <c:v>0.0</c:v>
                </c:pt>
                <c:pt idx="150">
                  <c:v>0.0</c:v>
                </c:pt>
                <c:pt idx="151">
                  <c:v>0.0</c:v>
                </c:pt>
                <c:pt idx="152">
                  <c:v>0.3</c:v>
                </c:pt>
                <c:pt idx="153">
                  <c:v>0.0</c:v>
                </c:pt>
                <c:pt idx="154">
                  <c:v>0.3</c:v>
                </c:pt>
                <c:pt idx="155">
                  <c:v>0.0</c:v>
                </c:pt>
                <c:pt idx="156">
                  <c:v>7.2</c:v>
                </c:pt>
                <c:pt idx="157">
                  <c:v>0.0</c:v>
                </c:pt>
                <c:pt idx="158">
                  <c:v>7.0</c:v>
                </c:pt>
                <c:pt idx="159">
                  <c:v>0.0</c:v>
                </c:pt>
                <c:pt idx="160">
                  <c:v>0.0</c:v>
                </c:pt>
                <c:pt idx="161">
                  <c:v>0.0</c:v>
                </c:pt>
                <c:pt idx="162">
                  <c:v>0.0</c:v>
                </c:pt>
                <c:pt idx="163">
                  <c:v>0.3</c:v>
                </c:pt>
                <c:pt idx="164">
                  <c:v>0.0</c:v>
                </c:pt>
                <c:pt idx="165">
                  <c:v>0.3</c:v>
                </c:pt>
                <c:pt idx="166">
                  <c:v>0.0</c:v>
                </c:pt>
                <c:pt idx="167">
                  <c:v>5.9</c:v>
                </c:pt>
                <c:pt idx="168">
                  <c:v>0.0</c:v>
                </c:pt>
                <c:pt idx="169">
                  <c:v>6.7</c:v>
                </c:pt>
                <c:pt idx="170">
                  <c:v>0.0</c:v>
                </c:pt>
                <c:pt idx="171">
                  <c:v>0.6</c:v>
                </c:pt>
                <c:pt idx="172">
                  <c:v>0.0</c:v>
                </c:pt>
                <c:pt idx="173">
                  <c:v>0.0</c:v>
                </c:pt>
                <c:pt idx="174">
                  <c:v>35.8</c:v>
                </c:pt>
                <c:pt idx="175">
                  <c:v>0.0</c:v>
                </c:pt>
                <c:pt idx="176">
                  <c:v>0.3</c:v>
                </c:pt>
                <c:pt idx="177">
                  <c:v>0.0</c:v>
                </c:pt>
                <c:pt idx="178">
                  <c:v>1.6</c:v>
                </c:pt>
                <c:pt idx="179">
                  <c:v>0.0</c:v>
                </c:pt>
                <c:pt idx="180">
                  <c:v>6.6</c:v>
                </c:pt>
                <c:pt idx="181">
                  <c:v>0.0</c:v>
                </c:pt>
                <c:pt idx="182">
                  <c:v>6.2</c:v>
                </c:pt>
                <c:pt idx="183">
                  <c:v>0.0</c:v>
                </c:pt>
                <c:pt idx="184">
                  <c:v>0.0</c:v>
                </c:pt>
                <c:pt idx="185">
                  <c:v>0.0</c:v>
                </c:pt>
                <c:pt idx="186">
                  <c:v>0.0</c:v>
                </c:pt>
                <c:pt idx="187">
                  <c:v>0.3</c:v>
                </c:pt>
                <c:pt idx="188">
                  <c:v>0.0</c:v>
                </c:pt>
                <c:pt idx="189">
                  <c:v>0.2</c:v>
                </c:pt>
                <c:pt idx="190">
                  <c:v>0.0</c:v>
                </c:pt>
                <c:pt idx="191">
                  <c:v>9.2</c:v>
                </c:pt>
                <c:pt idx="192">
                  <c:v>0.0</c:v>
                </c:pt>
                <c:pt idx="193">
                  <c:v>6.6</c:v>
                </c:pt>
                <c:pt idx="194">
                  <c:v>0.0</c:v>
                </c:pt>
                <c:pt idx="195">
                  <c:v>3.0</c:v>
                </c:pt>
                <c:pt idx="196">
                  <c:v>0.0</c:v>
                </c:pt>
                <c:pt idx="197">
                  <c:v>0.0</c:v>
                </c:pt>
                <c:pt idx="198">
                  <c:v>0.0</c:v>
                </c:pt>
                <c:pt idx="199">
                  <c:v>0.0</c:v>
                </c:pt>
                <c:pt idx="200">
                  <c:v>0.0</c:v>
                </c:pt>
                <c:pt idx="201">
                  <c:v>0.0</c:v>
                </c:pt>
                <c:pt idx="202">
                  <c:v>48.0</c:v>
                </c:pt>
                <c:pt idx="203">
                  <c:v>0.0</c:v>
                </c:pt>
                <c:pt idx="204">
                  <c:v>0.3</c:v>
                </c:pt>
                <c:pt idx="205">
                  <c:v>0.0</c:v>
                </c:pt>
                <c:pt idx="206">
                  <c:v>4.7</c:v>
                </c:pt>
                <c:pt idx="207">
                  <c:v>0.0</c:v>
                </c:pt>
                <c:pt idx="208">
                  <c:v>7.6</c:v>
                </c:pt>
                <c:pt idx="209">
                  <c:v>0.0</c:v>
                </c:pt>
                <c:pt idx="210">
                  <c:v>2.8</c:v>
                </c:pt>
                <c:pt idx="211">
                  <c:v>0.0</c:v>
                </c:pt>
                <c:pt idx="212">
                  <c:v>0.0</c:v>
                </c:pt>
                <c:pt idx="213">
                  <c:v>0.0</c:v>
                </c:pt>
                <c:pt idx="214">
                  <c:v>0.0</c:v>
                </c:pt>
                <c:pt idx="215">
                  <c:v>48.2</c:v>
                </c:pt>
                <c:pt idx="216">
                  <c:v>0.0</c:v>
                </c:pt>
                <c:pt idx="217">
                  <c:v>0.4</c:v>
                </c:pt>
                <c:pt idx="218">
                  <c:v>0.0</c:v>
                </c:pt>
                <c:pt idx="219">
                  <c:v>6.1</c:v>
                </c:pt>
                <c:pt idx="220">
                  <c:v>0.0</c:v>
                </c:pt>
                <c:pt idx="221">
                  <c:v>7.3</c:v>
                </c:pt>
                <c:pt idx="222">
                  <c:v>0.0</c:v>
                </c:pt>
                <c:pt idx="223">
                  <c:v>1.5</c:v>
                </c:pt>
                <c:pt idx="224">
                  <c:v>0.0</c:v>
                </c:pt>
                <c:pt idx="225">
                  <c:v>0.0</c:v>
                </c:pt>
                <c:pt idx="226">
                  <c:v>0.0</c:v>
                </c:pt>
                <c:pt idx="227">
                  <c:v>0.0</c:v>
                </c:pt>
                <c:pt idx="228">
                  <c:v>0.3</c:v>
                </c:pt>
                <c:pt idx="229">
                  <c:v>0.0</c:v>
                </c:pt>
                <c:pt idx="230">
                  <c:v>0.4</c:v>
                </c:pt>
                <c:pt idx="231">
                  <c:v>0.0</c:v>
                </c:pt>
                <c:pt idx="232">
                  <c:v>41.5</c:v>
                </c:pt>
                <c:pt idx="233">
                  <c:v>0.0</c:v>
                </c:pt>
                <c:pt idx="234">
                  <c:v>11.0</c:v>
                </c:pt>
                <c:pt idx="235">
                  <c:v>0.0</c:v>
                </c:pt>
                <c:pt idx="236">
                  <c:v>6.8</c:v>
                </c:pt>
                <c:pt idx="237">
                  <c:v>0.0</c:v>
                </c:pt>
                <c:pt idx="238">
                  <c:v>0.0</c:v>
                </c:pt>
                <c:pt idx="239">
                  <c:v>0.0</c:v>
                </c:pt>
                <c:pt idx="240">
                  <c:v>0.0</c:v>
                </c:pt>
                <c:pt idx="241">
                  <c:v>25.0</c:v>
                </c:pt>
                <c:pt idx="242">
                  <c:v>0.0</c:v>
                </c:pt>
                <c:pt idx="243">
                  <c:v>0.3</c:v>
                </c:pt>
                <c:pt idx="244">
                  <c:v>0.0</c:v>
                </c:pt>
                <c:pt idx="245">
                  <c:v>5.2</c:v>
                </c:pt>
                <c:pt idx="246">
                  <c:v>0.0</c:v>
                </c:pt>
                <c:pt idx="247">
                  <c:v>8.1</c:v>
                </c:pt>
                <c:pt idx="248">
                  <c:v>0.0</c:v>
                </c:pt>
                <c:pt idx="249">
                  <c:v>4.6</c:v>
                </c:pt>
                <c:pt idx="250">
                  <c:v>0.0</c:v>
                </c:pt>
                <c:pt idx="251">
                  <c:v>0.0</c:v>
                </c:pt>
                <c:pt idx="252">
                  <c:v>0.0</c:v>
                </c:pt>
                <c:pt idx="253">
                  <c:v>0.0</c:v>
                </c:pt>
                <c:pt idx="254">
                  <c:v>0.3</c:v>
                </c:pt>
                <c:pt idx="255">
                  <c:v>0.0</c:v>
                </c:pt>
                <c:pt idx="256">
                  <c:v>3.6</c:v>
                </c:pt>
                <c:pt idx="257">
                  <c:v>0.0</c:v>
                </c:pt>
                <c:pt idx="258">
                  <c:v>5.0</c:v>
                </c:pt>
                <c:pt idx="259">
                  <c:v>0.0</c:v>
                </c:pt>
                <c:pt idx="260">
                  <c:v>7.5</c:v>
                </c:pt>
                <c:pt idx="261">
                  <c:v>0.0</c:v>
                </c:pt>
                <c:pt idx="262">
                  <c:v>3.1</c:v>
                </c:pt>
                <c:pt idx="263">
                  <c:v>0.0</c:v>
                </c:pt>
                <c:pt idx="264">
                  <c:v>0.0</c:v>
                </c:pt>
                <c:pt idx="265">
                  <c:v>0.0</c:v>
                </c:pt>
                <c:pt idx="266">
                  <c:v>0.0</c:v>
                </c:pt>
                <c:pt idx="267">
                  <c:v>0.0</c:v>
                </c:pt>
                <c:pt idx="268">
                  <c:v>0.0</c:v>
                </c:pt>
                <c:pt idx="269">
                  <c:v>0.2</c:v>
                </c:pt>
                <c:pt idx="270">
                  <c:v>0.0</c:v>
                </c:pt>
                <c:pt idx="271">
                  <c:v>1.0</c:v>
                </c:pt>
                <c:pt idx="272">
                  <c:v>0.0</c:v>
                </c:pt>
                <c:pt idx="273">
                  <c:v>7.3</c:v>
                </c:pt>
                <c:pt idx="274">
                  <c:v>0.0</c:v>
                </c:pt>
                <c:pt idx="275">
                  <c:v>7.2</c:v>
                </c:pt>
                <c:pt idx="276">
                  <c:v>0.0</c:v>
                </c:pt>
                <c:pt idx="277">
                  <c:v>1.6</c:v>
                </c:pt>
                <c:pt idx="278">
                  <c:v>0.0</c:v>
                </c:pt>
                <c:pt idx="279">
                  <c:v>0.0</c:v>
                </c:pt>
                <c:pt idx="280">
                  <c:v>0.0</c:v>
                </c:pt>
                <c:pt idx="281">
                  <c:v>0.0</c:v>
                </c:pt>
                <c:pt idx="282">
                  <c:v>0.3</c:v>
                </c:pt>
                <c:pt idx="283">
                  <c:v>0.0</c:v>
                </c:pt>
                <c:pt idx="284">
                  <c:v>1.1</c:v>
                </c:pt>
                <c:pt idx="285">
                  <c:v>0.0</c:v>
                </c:pt>
                <c:pt idx="286">
                  <c:v>8.5</c:v>
                </c:pt>
                <c:pt idx="287">
                  <c:v>0.0</c:v>
                </c:pt>
                <c:pt idx="288">
                  <c:v>14.2</c:v>
                </c:pt>
                <c:pt idx="289">
                  <c:v>0.0</c:v>
                </c:pt>
                <c:pt idx="290">
                  <c:v>3.4</c:v>
                </c:pt>
                <c:pt idx="291">
                  <c:v>0.0</c:v>
                </c:pt>
                <c:pt idx="292">
                  <c:v>0.0</c:v>
                </c:pt>
                <c:pt idx="293">
                  <c:v>0.0</c:v>
                </c:pt>
                <c:pt idx="294">
                  <c:v>6.6</c:v>
                </c:pt>
                <c:pt idx="295">
                  <c:v>0.0</c:v>
                </c:pt>
                <c:pt idx="296">
                  <c:v>0.0</c:v>
                </c:pt>
                <c:pt idx="297">
                  <c:v>0.0</c:v>
                </c:pt>
                <c:pt idx="298">
                  <c:v>0.0</c:v>
                </c:pt>
                <c:pt idx="299">
                  <c:v>49.4</c:v>
                </c:pt>
                <c:pt idx="300">
                  <c:v>0.0</c:v>
                </c:pt>
                <c:pt idx="301">
                  <c:v>0.3</c:v>
                </c:pt>
                <c:pt idx="302">
                  <c:v>0.0</c:v>
                </c:pt>
                <c:pt idx="303">
                  <c:v>6.6</c:v>
                </c:pt>
                <c:pt idx="304">
                  <c:v>0.0</c:v>
                </c:pt>
                <c:pt idx="305">
                  <c:v>1.9</c:v>
                </c:pt>
                <c:pt idx="306">
                  <c:v>0.0</c:v>
                </c:pt>
                <c:pt idx="307">
                  <c:v>7.3</c:v>
                </c:pt>
                <c:pt idx="308">
                  <c:v>0.0</c:v>
                </c:pt>
                <c:pt idx="309">
                  <c:v>0.0</c:v>
                </c:pt>
                <c:pt idx="310">
                  <c:v>0.0</c:v>
                </c:pt>
                <c:pt idx="311">
                  <c:v>0.0</c:v>
                </c:pt>
                <c:pt idx="312">
                  <c:v>0.0</c:v>
                </c:pt>
                <c:pt idx="313">
                  <c:v>0.0</c:v>
                </c:pt>
                <c:pt idx="314">
                  <c:v>0.3</c:v>
                </c:pt>
                <c:pt idx="315">
                  <c:v>0.0</c:v>
                </c:pt>
                <c:pt idx="316">
                  <c:v>0.3</c:v>
                </c:pt>
                <c:pt idx="317">
                  <c:v>0.0</c:v>
                </c:pt>
                <c:pt idx="318">
                  <c:v>0.3</c:v>
                </c:pt>
                <c:pt idx="319">
                  <c:v>0.0</c:v>
                </c:pt>
                <c:pt idx="320">
                  <c:v>0.3</c:v>
                </c:pt>
                <c:pt idx="321">
                  <c:v>0.0</c:v>
                </c:pt>
                <c:pt idx="322">
                  <c:v>0.3</c:v>
                </c:pt>
                <c:pt idx="323">
                  <c:v>0.0</c:v>
                </c:pt>
                <c:pt idx="324">
                  <c:v>6.9</c:v>
                </c:pt>
                <c:pt idx="325">
                  <c:v>0.0</c:v>
                </c:pt>
                <c:pt idx="326">
                  <c:v>7.1</c:v>
                </c:pt>
                <c:pt idx="327">
                  <c:v>0.0</c:v>
                </c:pt>
                <c:pt idx="328">
                  <c:v>0.0</c:v>
                </c:pt>
                <c:pt idx="329">
                  <c:v>0.0</c:v>
                </c:pt>
                <c:pt idx="330">
                  <c:v>0.0</c:v>
                </c:pt>
                <c:pt idx="331">
                  <c:v>0.0</c:v>
                </c:pt>
                <c:pt idx="332">
                  <c:v>0.0</c:v>
                </c:pt>
                <c:pt idx="333">
                  <c:v>0.3</c:v>
                </c:pt>
                <c:pt idx="334">
                  <c:v>0.0</c:v>
                </c:pt>
                <c:pt idx="335">
                  <c:v>37.4</c:v>
                </c:pt>
                <c:pt idx="336">
                  <c:v>0.0</c:v>
                </c:pt>
                <c:pt idx="337">
                  <c:v>1.6</c:v>
                </c:pt>
                <c:pt idx="338">
                  <c:v>0.0</c:v>
                </c:pt>
                <c:pt idx="339">
                  <c:v>14.4</c:v>
                </c:pt>
                <c:pt idx="340">
                  <c:v>0.0</c:v>
                </c:pt>
                <c:pt idx="341">
                  <c:v>8.6</c:v>
                </c:pt>
                <c:pt idx="342">
                  <c:v>0.0</c:v>
                </c:pt>
                <c:pt idx="343">
                  <c:v>8.4</c:v>
                </c:pt>
                <c:pt idx="344">
                  <c:v>0.0</c:v>
                </c:pt>
                <c:pt idx="345">
                  <c:v>9.1</c:v>
                </c:pt>
                <c:pt idx="346">
                  <c:v>0.0</c:v>
                </c:pt>
                <c:pt idx="347">
                  <c:v>0.0</c:v>
                </c:pt>
                <c:pt idx="348">
                  <c:v>0.0</c:v>
                </c:pt>
                <c:pt idx="349">
                  <c:v>0.0</c:v>
                </c:pt>
                <c:pt idx="350">
                  <c:v>0.0</c:v>
                </c:pt>
                <c:pt idx="351">
                  <c:v>0.0</c:v>
                </c:pt>
                <c:pt idx="352">
                  <c:v>27.0</c:v>
                </c:pt>
                <c:pt idx="353">
                  <c:v>0.0</c:v>
                </c:pt>
                <c:pt idx="354">
                  <c:v>0.3</c:v>
                </c:pt>
                <c:pt idx="355">
                  <c:v>0.0</c:v>
                </c:pt>
                <c:pt idx="356">
                  <c:v>4.9</c:v>
                </c:pt>
                <c:pt idx="357">
                  <c:v>0.0</c:v>
                </c:pt>
                <c:pt idx="358">
                  <c:v>7.5</c:v>
                </c:pt>
                <c:pt idx="359">
                  <c:v>0.0</c:v>
                </c:pt>
                <c:pt idx="360">
                  <c:v>6.1</c:v>
                </c:pt>
                <c:pt idx="361">
                  <c:v>0.0</c:v>
                </c:pt>
                <c:pt idx="362">
                  <c:v>0.0</c:v>
                </c:pt>
                <c:pt idx="363">
                  <c:v>0.0</c:v>
                </c:pt>
                <c:pt idx="364">
                  <c:v>0.0</c:v>
                </c:pt>
                <c:pt idx="365">
                  <c:v>27.0</c:v>
                </c:pt>
                <c:pt idx="366">
                  <c:v>0.0</c:v>
                </c:pt>
                <c:pt idx="367">
                  <c:v>0.4</c:v>
                </c:pt>
                <c:pt idx="368">
                  <c:v>0.0</c:v>
                </c:pt>
                <c:pt idx="369">
                  <c:v>2.5</c:v>
                </c:pt>
                <c:pt idx="370">
                  <c:v>0.0</c:v>
                </c:pt>
                <c:pt idx="371">
                  <c:v>8.3</c:v>
                </c:pt>
                <c:pt idx="372">
                  <c:v>0.0</c:v>
                </c:pt>
                <c:pt idx="373">
                  <c:v>8.7</c:v>
                </c:pt>
                <c:pt idx="374">
                  <c:v>0.0</c:v>
                </c:pt>
                <c:pt idx="375">
                  <c:v>11.0</c:v>
                </c:pt>
                <c:pt idx="376">
                  <c:v>0.0</c:v>
                </c:pt>
                <c:pt idx="377">
                  <c:v>0.0</c:v>
                </c:pt>
                <c:pt idx="378">
                  <c:v>0.0</c:v>
                </c:pt>
              </c:numCache>
            </c:numRef>
          </c:val>
          <c:smooth val="0"/>
        </c:ser>
        <c:ser>
          <c:idx val="1"/>
          <c:order val="1"/>
          <c:tx>
            <c:strRef>
              <c:f>Sheet1!$C$1</c:f>
              <c:strCache>
                <c:ptCount val="1"/>
                <c:pt idx="0">
                  <c:v>8591</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Sheet1!$C$2:$C$380</c:f>
              <c:numCache>
                <c:formatCode>General</c:formatCode>
                <c:ptCount val="379"/>
                <c:pt idx="0">
                  <c:v>0.0</c:v>
                </c:pt>
                <c:pt idx="1">
                  <c:v>0.3</c:v>
                </c:pt>
                <c:pt idx="2">
                  <c:v>0.0</c:v>
                </c:pt>
                <c:pt idx="3">
                  <c:v>2.7</c:v>
                </c:pt>
                <c:pt idx="4">
                  <c:v>0.0</c:v>
                </c:pt>
                <c:pt idx="5">
                  <c:v>0.1</c:v>
                </c:pt>
                <c:pt idx="6">
                  <c:v>0.0</c:v>
                </c:pt>
                <c:pt idx="7">
                  <c:v>7.9</c:v>
                </c:pt>
                <c:pt idx="8">
                  <c:v>0.0</c:v>
                </c:pt>
                <c:pt idx="9">
                  <c:v>5.7</c:v>
                </c:pt>
                <c:pt idx="10">
                  <c:v>40.2</c:v>
                </c:pt>
                <c:pt idx="11">
                  <c:v>7.2</c:v>
                </c:pt>
                <c:pt idx="12">
                  <c:v>8.8</c:v>
                </c:pt>
                <c:pt idx="13">
                  <c:v>4.8</c:v>
                </c:pt>
                <c:pt idx="14">
                  <c:v>52.8</c:v>
                </c:pt>
                <c:pt idx="15">
                  <c:v>4.9</c:v>
                </c:pt>
                <c:pt idx="16">
                  <c:v>54.0</c:v>
                </c:pt>
                <c:pt idx="17">
                  <c:v>0.0</c:v>
                </c:pt>
                <c:pt idx="18">
                  <c:v>0.9</c:v>
                </c:pt>
                <c:pt idx="19">
                  <c:v>0.0</c:v>
                </c:pt>
                <c:pt idx="20">
                  <c:v>0.2</c:v>
                </c:pt>
                <c:pt idx="21">
                  <c:v>1.1</c:v>
                </c:pt>
                <c:pt idx="22">
                  <c:v>0.3</c:v>
                </c:pt>
                <c:pt idx="23">
                  <c:v>0.0</c:v>
                </c:pt>
                <c:pt idx="24">
                  <c:v>0.3</c:v>
                </c:pt>
                <c:pt idx="25">
                  <c:v>0.0</c:v>
                </c:pt>
                <c:pt idx="26">
                  <c:v>1.2</c:v>
                </c:pt>
                <c:pt idx="27">
                  <c:v>0.0</c:v>
                </c:pt>
                <c:pt idx="28">
                  <c:v>0.1</c:v>
                </c:pt>
                <c:pt idx="29">
                  <c:v>0.0</c:v>
                </c:pt>
                <c:pt idx="30">
                  <c:v>0.0</c:v>
                </c:pt>
                <c:pt idx="31">
                  <c:v>0.0</c:v>
                </c:pt>
                <c:pt idx="32">
                  <c:v>0.1</c:v>
                </c:pt>
                <c:pt idx="33">
                  <c:v>0.0</c:v>
                </c:pt>
                <c:pt idx="34">
                  <c:v>8.4</c:v>
                </c:pt>
                <c:pt idx="35">
                  <c:v>0.0</c:v>
                </c:pt>
                <c:pt idx="36">
                  <c:v>7.4</c:v>
                </c:pt>
                <c:pt idx="37">
                  <c:v>41.0</c:v>
                </c:pt>
                <c:pt idx="38">
                  <c:v>7.0</c:v>
                </c:pt>
                <c:pt idx="39">
                  <c:v>0.2</c:v>
                </c:pt>
                <c:pt idx="40">
                  <c:v>4.5</c:v>
                </c:pt>
                <c:pt idx="41">
                  <c:v>0.2</c:v>
                </c:pt>
                <c:pt idx="42">
                  <c:v>9.9</c:v>
                </c:pt>
                <c:pt idx="43">
                  <c:v>15.2</c:v>
                </c:pt>
                <c:pt idx="44">
                  <c:v>5.2</c:v>
                </c:pt>
                <c:pt idx="45">
                  <c:v>0.2</c:v>
                </c:pt>
                <c:pt idx="46">
                  <c:v>0.0</c:v>
                </c:pt>
                <c:pt idx="47">
                  <c:v>32.6</c:v>
                </c:pt>
                <c:pt idx="48">
                  <c:v>0.0</c:v>
                </c:pt>
                <c:pt idx="49">
                  <c:v>0.4</c:v>
                </c:pt>
                <c:pt idx="50">
                  <c:v>0.0</c:v>
                </c:pt>
                <c:pt idx="51">
                  <c:v>0.1</c:v>
                </c:pt>
                <c:pt idx="52">
                  <c:v>0.0</c:v>
                </c:pt>
                <c:pt idx="53">
                  <c:v>0.1</c:v>
                </c:pt>
                <c:pt idx="54">
                  <c:v>0.0</c:v>
                </c:pt>
                <c:pt idx="55">
                  <c:v>0.2</c:v>
                </c:pt>
                <c:pt idx="56">
                  <c:v>0.0</c:v>
                </c:pt>
                <c:pt idx="57">
                  <c:v>3.6</c:v>
                </c:pt>
                <c:pt idx="58">
                  <c:v>0.0</c:v>
                </c:pt>
                <c:pt idx="59">
                  <c:v>0.1</c:v>
                </c:pt>
                <c:pt idx="60">
                  <c:v>0.0</c:v>
                </c:pt>
                <c:pt idx="61">
                  <c:v>5.7</c:v>
                </c:pt>
                <c:pt idx="62">
                  <c:v>0.0</c:v>
                </c:pt>
                <c:pt idx="63">
                  <c:v>7.5</c:v>
                </c:pt>
                <c:pt idx="64">
                  <c:v>0.0</c:v>
                </c:pt>
                <c:pt idx="65">
                  <c:v>0.4</c:v>
                </c:pt>
                <c:pt idx="66">
                  <c:v>0.0</c:v>
                </c:pt>
                <c:pt idx="67">
                  <c:v>0.0</c:v>
                </c:pt>
                <c:pt idx="68">
                  <c:v>0.3</c:v>
                </c:pt>
                <c:pt idx="69">
                  <c:v>0.0</c:v>
                </c:pt>
                <c:pt idx="70">
                  <c:v>0.4</c:v>
                </c:pt>
                <c:pt idx="71">
                  <c:v>0.0</c:v>
                </c:pt>
                <c:pt idx="72">
                  <c:v>0.1</c:v>
                </c:pt>
                <c:pt idx="73">
                  <c:v>0.0</c:v>
                </c:pt>
                <c:pt idx="74">
                  <c:v>5.4</c:v>
                </c:pt>
                <c:pt idx="75">
                  <c:v>0.0</c:v>
                </c:pt>
                <c:pt idx="76">
                  <c:v>2.7</c:v>
                </c:pt>
                <c:pt idx="77">
                  <c:v>0.0</c:v>
                </c:pt>
                <c:pt idx="78">
                  <c:v>6.1</c:v>
                </c:pt>
                <c:pt idx="79">
                  <c:v>0.0</c:v>
                </c:pt>
                <c:pt idx="80">
                  <c:v>3.5</c:v>
                </c:pt>
                <c:pt idx="81">
                  <c:v>27.8</c:v>
                </c:pt>
                <c:pt idx="82">
                  <c:v>10.4</c:v>
                </c:pt>
                <c:pt idx="83">
                  <c:v>0.0</c:v>
                </c:pt>
                <c:pt idx="84">
                  <c:v>7.2</c:v>
                </c:pt>
                <c:pt idx="85">
                  <c:v>0.0</c:v>
                </c:pt>
                <c:pt idx="86">
                  <c:v>0.0</c:v>
                </c:pt>
                <c:pt idx="87">
                  <c:v>0.2</c:v>
                </c:pt>
                <c:pt idx="88">
                  <c:v>0.0</c:v>
                </c:pt>
                <c:pt idx="89">
                  <c:v>0.2</c:v>
                </c:pt>
                <c:pt idx="90">
                  <c:v>0.0</c:v>
                </c:pt>
                <c:pt idx="91">
                  <c:v>3.5</c:v>
                </c:pt>
                <c:pt idx="92">
                  <c:v>0.0</c:v>
                </c:pt>
                <c:pt idx="93">
                  <c:v>2.7</c:v>
                </c:pt>
                <c:pt idx="94">
                  <c:v>0.0</c:v>
                </c:pt>
                <c:pt idx="95">
                  <c:v>6.4</c:v>
                </c:pt>
                <c:pt idx="96">
                  <c:v>0.0</c:v>
                </c:pt>
                <c:pt idx="97">
                  <c:v>4.1</c:v>
                </c:pt>
                <c:pt idx="98">
                  <c:v>0.0</c:v>
                </c:pt>
                <c:pt idx="99">
                  <c:v>7.7</c:v>
                </c:pt>
                <c:pt idx="100">
                  <c:v>0.0</c:v>
                </c:pt>
                <c:pt idx="101">
                  <c:v>6.4</c:v>
                </c:pt>
                <c:pt idx="102">
                  <c:v>32.0</c:v>
                </c:pt>
                <c:pt idx="103">
                  <c:v>0.0</c:v>
                </c:pt>
                <c:pt idx="104">
                  <c:v>0.3</c:v>
                </c:pt>
                <c:pt idx="105">
                  <c:v>0.0</c:v>
                </c:pt>
                <c:pt idx="106">
                  <c:v>0.2</c:v>
                </c:pt>
                <c:pt idx="107">
                  <c:v>0.0</c:v>
                </c:pt>
                <c:pt idx="108">
                  <c:v>0.3</c:v>
                </c:pt>
                <c:pt idx="109">
                  <c:v>0.0</c:v>
                </c:pt>
                <c:pt idx="110">
                  <c:v>0.4</c:v>
                </c:pt>
                <c:pt idx="111">
                  <c:v>0.0</c:v>
                </c:pt>
                <c:pt idx="112">
                  <c:v>0.1</c:v>
                </c:pt>
                <c:pt idx="113">
                  <c:v>0.0</c:v>
                </c:pt>
                <c:pt idx="114">
                  <c:v>2.7</c:v>
                </c:pt>
                <c:pt idx="115">
                  <c:v>0.0</c:v>
                </c:pt>
                <c:pt idx="116">
                  <c:v>2.0</c:v>
                </c:pt>
                <c:pt idx="117">
                  <c:v>0.0</c:v>
                </c:pt>
                <c:pt idx="118">
                  <c:v>0.0</c:v>
                </c:pt>
                <c:pt idx="119">
                  <c:v>0.0</c:v>
                </c:pt>
                <c:pt idx="120">
                  <c:v>7.6</c:v>
                </c:pt>
                <c:pt idx="121">
                  <c:v>0.0</c:v>
                </c:pt>
                <c:pt idx="122">
                  <c:v>7.7</c:v>
                </c:pt>
                <c:pt idx="123">
                  <c:v>0.0</c:v>
                </c:pt>
                <c:pt idx="124">
                  <c:v>1.0</c:v>
                </c:pt>
                <c:pt idx="125">
                  <c:v>0.2</c:v>
                </c:pt>
                <c:pt idx="126">
                  <c:v>0.0</c:v>
                </c:pt>
                <c:pt idx="127">
                  <c:v>0.2</c:v>
                </c:pt>
                <c:pt idx="128">
                  <c:v>0.0</c:v>
                </c:pt>
                <c:pt idx="129">
                  <c:v>0.3</c:v>
                </c:pt>
                <c:pt idx="130">
                  <c:v>2.3</c:v>
                </c:pt>
                <c:pt idx="131">
                  <c:v>0.2</c:v>
                </c:pt>
                <c:pt idx="132">
                  <c:v>0.0</c:v>
                </c:pt>
                <c:pt idx="133">
                  <c:v>0.3</c:v>
                </c:pt>
                <c:pt idx="134">
                  <c:v>0.0</c:v>
                </c:pt>
                <c:pt idx="135">
                  <c:v>0.4</c:v>
                </c:pt>
                <c:pt idx="136">
                  <c:v>0.0</c:v>
                </c:pt>
                <c:pt idx="137">
                  <c:v>3.3</c:v>
                </c:pt>
                <c:pt idx="138">
                  <c:v>0.0</c:v>
                </c:pt>
                <c:pt idx="139">
                  <c:v>7.8</c:v>
                </c:pt>
                <c:pt idx="140">
                  <c:v>0.0</c:v>
                </c:pt>
                <c:pt idx="141">
                  <c:v>7.2</c:v>
                </c:pt>
                <c:pt idx="142">
                  <c:v>0.0</c:v>
                </c:pt>
                <c:pt idx="143">
                  <c:v>8.0</c:v>
                </c:pt>
                <c:pt idx="144">
                  <c:v>0.0</c:v>
                </c:pt>
                <c:pt idx="145">
                  <c:v>0.2</c:v>
                </c:pt>
                <c:pt idx="146">
                  <c:v>0.2</c:v>
                </c:pt>
                <c:pt idx="147">
                  <c:v>4.8</c:v>
                </c:pt>
                <c:pt idx="148">
                  <c:v>0.2</c:v>
                </c:pt>
                <c:pt idx="149">
                  <c:v>0.0</c:v>
                </c:pt>
                <c:pt idx="150">
                  <c:v>0.2</c:v>
                </c:pt>
                <c:pt idx="151">
                  <c:v>0.0</c:v>
                </c:pt>
                <c:pt idx="152">
                  <c:v>0.5</c:v>
                </c:pt>
                <c:pt idx="153">
                  <c:v>0.0</c:v>
                </c:pt>
                <c:pt idx="154">
                  <c:v>3.4</c:v>
                </c:pt>
                <c:pt idx="155">
                  <c:v>0.0</c:v>
                </c:pt>
                <c:pt idx="156">
                  <c:v>8.3</c:v>
                </c:pt>
                <c:pt idx="157">
                  <c:v>0.0</c:v>
                </c:pt>
                <c:pt idx="158">
                  <c:v>8.2</c:v>
                </c:pt>
                <c:pt idx="159">
                  <c:v>31.6</c:v>
                </c:pt>
                <c:pt idx="160">
                  <c:v>0.0</c:v>
                </c:pt>
                <c:pt idx="161">
                  <c:v>0.3</c:v>
                </c:pt>
                <c:pt idx="162">
                  <c:v>0.0</c:v>
                </c:pt>
                <c:pt idx="163">
                  <c:v>0.4</c:v>
                </c:pt>
                <c:pt idx="164">
                  <c:v>0.0</c:v>
                </c:pt>
                <c:pt idx="165">
                  <c:v>0.2</c:v>
                </c:pt>
                <c:pt idx="166">
                  <c:v>0.0</c:v>
                </c:pt>
                <c:pt idx="167">
                  <c:v>7.4</c:v>
                </c:pt>
                <c:pt idx="168">
                  <c:v>0.0</c:v>
                </c:pt>
                <c:pt idx="169">
                  <c:v>8.1</c:v>
                </c:pt>
                <c:pt idx="170">
                  <c:v>4.4</c:v>
                </c:pt>
                <c:pt idx="171">
                  <c:v>0.2</c:v>
                </c:pt>
                <c:pt idx="172">
                  <c:v>0.2</c:v>
                </c:pt>
                <c:pt idx="173">
                  <c:v>0.0</c:v>
                </c:pt>
                <c:pt idx="174">
                  <c:v>0.3</c:v>
                </c:pt>
                <c:pt idx="175">
                  <c:v>0.0</c:v>
                </c:pt>
                <c:pt idx="176">
                  <c:v>0.4</c:v>
                </c:pt>
                <c:pt idx="177">
                  <c:v>0.0</c:v>
                </c:pt>
                <c:pt idx="178">
                  <c:v>10.6</c:v>
                </c:pt>
                <c:pt idx="179">
                  <c:v>0.0</c:v>
                </c:pt>
                <c:pt idx="180">
                  <c:v>7.8</c:v>
                </c:pt>
                <c:pt idx="181">
                  <c:v>0.0</c:v>
                </c:pt>
                <c:pt idx="182">
                  <c:v>4.5</c:v>
                </c:pt>
                <c:pt idx="183">
                  <c:v>46.8</c:v>
                </c:pt>
                <c:pt idx="184">
                  <c:v>0.0</c:v>
                </c:pt>
                <c:pt idx="185">
                  <c:v>0.3</c:v>
                </c:pt>
                <c:pt idx="186">
                  <c:v>0.0</c:v>
                </c:pt>
                <c:pt idx="187">
                  <c:v>0.4</c:v>
                </c:pt>
                <c:pt idx="188">
                  <c:v>0.0</c:v>
                </c:pt>
                <c:pt idx="189">
                  <c:v>1.6</c:v>
                </c:pt>
                <c:pt idx="190">
                  <c:v>0.0</c:v>
                </c:pt>
                <c:pt idx="191">
                  <c:v>8.8</c:v>
                </c:pt>
                <c:pt idx="192">
                  <c:v>0.0</c:v>
                </c:pt>
                <c:pt idx="193">
                  <c:v>17.5</c:v>
                </c:pt>
                <c:pt idx="194">
                  <c:v>0.0</c:v>
                </c:pt>
                <c:pt idx="195">
                  <c:v>1.8</c:v>
                </c:pt>
                <c:pt idx="196">
                  <c:v>30.0</c:v>
                </c:pt>
                <c:pt idx="197">
                  <c:v>0.0</c:v>
                </c:pt>
                <c:pt idx="198">
                  <c:v>0.2</c:v>
                </c:pt>
                <c:pt idx="199">
                  <c:v>0.0</c:v>
                </c:pt>
                <c:pt idx="200">
                  <c:v>0.3</c:v>
                </c:pt>
                <c:pt idx="201">
                  <c:v>0.0</c:v>
                </c:pt>
                <c:pt idx="202">
                  <c:v>0.3</c:v>
                </c:pt>
                <c:pt idx="203">
                  <c:v>0.0</c:v>
                </c:pt>
                <c:pt idx="204">
                  <c:v>0.2</c:v>
                </c:pt>
                <c:pt idx="205">
                  <c:v>0.0</c:v>
                </c:pt>
                <c:pt idx="206">
                  <c:v>6.9</c:v>
                </c:pt>
                <c:pt idx="207">
                  <c:v>0.0</c:v>
                </c:pt>
                <c:pt idx="208">
                  <c:v>8.9</c:v>
                </c:pt>
                <c:pt idx="209">
                  <c:v>0.0</c:v>
                </c:pt>
                <c:pt idx="210">
                  <c:v>10.5</c:v>
                </c:pt>
                <c:pt idx="211">
                  <c:v>21.6</c:v>
                </c:pt>
                <c:pt idx="212">
                  <c:v>0.0</c:v>
                </c:pt>
                <c:pt idx="213">
                  <c:v>0.2</c:v>
                </c:pt>
                <c:pt idx="214">
                  <c:v>0.0</c:v>
                </c:pt>
                <c:pt idx="215">
                  <c:v>48.0</c:v>
                </c:pt>
                <c:pt idx="216">
                  <c:v>0.0</c:v>
                </c:pt>
                <c:pt idx="217">
                  <c:v>1.6</c:v>
                </c:pt>
                <c:pt idx="218">
                  <c:v>0.0</c:v>
                </c:pt>
                <c:pt idx="219">
                  <c:v>7.8</c:v>
                </c:pt>
                <c:pt idx="220">
                  <c:v>0.0</c:v>
                </c:pt>
                <c:pt idx="221">
                  <c:v>8.7</c:v>
                </c:pt>
                <c:pt idx="222">
                  <c:v>0.0</c:v>
                </c:pt>
                <c:pt idx="223">
                  <c:v>0.9</c:v>
                </c:pt>
                <c:pt idx="224">
                  <c:v>0.0</c:v>
                </c:pt>
                <c:pt idx="225">
                  <c:v>0.0</c:v>
                </c:pt>
                <c:pt idx="226">
                  <c:v>48.8</c:v>
                </c:pt>
                <c:pt idx="227">
                  <c:v>0.0</c:v>
                </c:pt>
                <c:pt idx="228">
                  <c:v>0.4</c:v>
                </c:pt>
                <c:pt idx="229">
                  <c:v>0.0</c:v>
                </c:pt>
                <c:pt idx="230">
                  <c:v>3.0</c:v>
                </c:pt>
                <c:pt idx="231">
                  <c:v>0.0</c:v>
                </c:pt>
                <c:pt idx="232">
                  <c:v>5.7</c:v>
                </c:pt>
                <c:pt idx="233">
                  <c:v>0.0</c:v>
                </c:pt>
                <c:pt idx="234">
                  <c:v>8.0</c:v>
                </c:pt>
                <c:pt idx="235">
                  <c:v>0.0</c:v>
                </c:pt>
                <c:pt idx="236">
                  <c:v>4.9</c:v>
                </c:pt>
                <c:pt idx="237">
                  <c:v>0.0</c:v>
                </c:pt>
                <c:pt idx="238">
                  <c:v>0.0</c:v>
                </c:pt>
                <c:pt idx="239">
                  <c:v>28.2</c:v>
                </c:pt>
                <c:pt idx="240">
                  <c:v>0.0</c:v>
                </c:pt>
                <c:pt idx="241">
                  <c:v>0.2</c:v>
                </c:pt>
                <c:pt idx="242">
                  <c:v>0.0</c:v>
                </c:pt>
                <c:pt idx="243">
                  <c:v>0.4</c:v>
                </c:pt>
                <c:pt idx="244">
                  <c:v>0.0</c:v>
                </c:pt>
                <c:pt idx="245">
                  <c:v>7.3</c:v>
                </c:pt>
                <c:pt idx="246">
                  <c:v>0.0</c:v>
                </c:pt>
                <c:pt idx="247">
                  <c:v>9.4</c:v>
                </c:pt>
                <c:pt idx="248">
                  <c:v>0.0</c:v>
                </c:pt>
                <c:pt idx="249">
                  <c:v>2.9</c:v>
                </c:pt>
                <c:pt idx="250">
                  <c:v>0.2</c:v>
                </c:pt>
                <c:pt idx="251">
                  <c:v>0.0</c:v>
                </c:pt>
                <c:pt idx="252">
                  <c:v>0.3</c:v>
                </c:pt>
                <c:pt idx="253">
                  <c:v>0.0</c:v>
                </c:pt>
                <c:pt idx="254">
                  <c:v>0.6</c:v>
                </c:pt>
                <c:pt idx="255">
                  <c:v>0.0</c:v>
                </c:pt>
                <c:pt idx="256">
                  <c:v>0.6</c:v>
                </c:pt>
                <c:pt idx="257">
                  <c:v>0.0</c:v>
                </c:pt>
                <c:pt idx="258">
                  <c:v>7.4</c:v>
                </c:pt>
                <c:pt idx="259">
                  <c:v>0.0</c:v>
                </c:pt>
                <c:pt idx="260">
                  <c:v>8.9</c:v>
                </c:pt>
                <c:pt idx="261">
                  <c:v>0.0</c:v>
                </c:pt>
                <c:pt idx="262">
                  <c:v>2.0</c:v>
                </c:pt>
                <c:pt idx="263">
                  <c:v>0.0</c:v>
                </c:pt>
                <c:pt idx="264">
                  <c:v>0.0</c:v>
                </c:pt>
                <c:pt idx="265">
                  <c:v>0.3</c:v>
                </c:pt>
                <c:pt idx="266">
                  <c:v>0.0</c:v>
                </c:pt>
                <c:pt idx="267">
                  <c:v>0.2</c:v>
                </c:pt>
                <c:pt idx="268">
                  <c:v>0.0</c:v>
                </c:pt>
                <c:pt idx="269">
                  <c:v>0.4</c:v>
                </c:pt>
                <c:pt idx="270">
                  <c:v>0.0</c:v>
                </c:pt>
                <c:pt idx="271">
                  <c:v>4.5</c:v>
                </c:pt>
                <c:pt idx="272">
                  <c:v>0.0</c:v>
                </c:pt>
                <c:pt idx="273">
                  <c:v>8.6</c:v>
                </c:pt>
                <c:pt idx="274">
                  <c:v>0.0</c:v>
                </c:pt>
                <c:pt idx="275">
                  <c:v>8.8</c:v>
                </c:pt>
                <c:pt idx="276">
                  <c:v>0.0</c:v>
                </c:pt>
                <c:pt idx="277">
                  <c:v>0.8</c:v>
                </c:pt>
                <c:pt idx="278">
                  <c:v>35.4</c:v>
                </c:pt>
                <c:pt idx="279">
                  <c:v>0.0</c:v>
                </c:pt>
                <c:pt idx="280">
                  <c:v>0.3</c:v>
                </c:pt>
                <c:pt idx="281">
                  <c:v>0.0</c:v>
                </c:pt>
                <c:pt idx="282">
                  <c:v>0.5</c:v>
                </c:pt>
                <c:pt idx="283">
                  <c:v>0.0</c:v>
                </c:pt>
                <c:pt idx="284">
                  <c:v>4.6</c:v>
                </c:pt>
                <c:pt idx="285">
                  <c:v>0.0</c:v>
                </c:pt>
                <c:pt idx="286">
                  <c:v>10.2</c:v>
                </c:pt>
                <c:pt idx="287">
                  <c:v>0.0</c:v>
                </c:pt>
                <c:pt idx="288">
                  <c:v>9.5</c:v>
                </c:pt>
                <c:pt idx="289">
                  <c:v>0.0</c:v>
                </c:pt>
                <c:pt idx="290">
                  <c:v>2.3</c:v>
                </c:pt>
                <c:pt idx="291">
                  <c:v>0.0</c:v>
                </c:pt>
                <c:pt idx="292">
                  <c:v>0.0</c:v>
                </c:pt>
                <c:pt idx="293">
                  <c:v>4.8</c:v>
                </c:pt>
                <c:pt idx="294">
                  <c:v>4.5</c:v>
                </c:pt>
                <c:pt idx="295">
                  <c:v>0.3</c:v>
                </c:pt>
                <c:pt idx="296">
                  <c:v>0.0</c:v>
                </c:pt>
                <c:pt idx="297">
                  <c:v>0.3</c:v>
                </c:pt>
                <c:pt idx="298">
                  <c:v>0.0</c:v>
                </c:pt>
                <c:pt idx="299">
                  <c:v>0.2</c:v>
                </c:pt>
                <c:pt idx="300">
                  <c:v>0.0</c:v>
                </c:pt>
                <c:pt idx="301">
                  <c:v>2.9</c:v>
                </c:pt>
                <c:pt idx="302">
                  <c:v>0.0</c:v>
                </c:pt>
                <c:pt idx="303">
                  <c:v>8.1</c:v>
                </c:pt>
                <c:pt idx="304">
                  <c:v>0.0</c:v>
                </c:pt>
                <c:pt idx="305">
                  <c:v>4.9</c:v>
                </c:pt>
                <c:pt idx="306">
                  <c:v>0.0</c:v>
                </c:pt>
                <c:pt idx="307">
                  <c:v>8.5</c:v>
                </c:pt>
                <c:pt idx="308">
                  <c:v>0.0</c:v>
                </c:pt>
                <c:pt idx="309">
                  <c:v>0.0</c:v>
                </c:pt>
                <c:pt idx="310">
                  <c:v>25.2</c:v>
                </c:pt>
                <c:pt idx="311">
                  <c:v>0.0</c:v>
                </c:pt>
                <c:pt idx="312">
                  <c:v>0.3</c:v>
                </c:pt>
                <c:pt idx="313">
                  <c:v>0.0</c:v>
                </c:pt>
                <c:pt idx="314">
                  <c:v>0.5</c:v>
                </c:pt>
                <c:pt idx="315">
                  <c:v>0.0</c:v>
                </c:pt>
                <c:pt idx="316">
                  <c:v>2.8</c:v>
                </c:pt>
                <c:pt idx="317">
                  <c:v>0.0</c:v>
                </c:pt>
                <c:pt idx="318">
                  <c:v>0.2</c:v>
                </c:pt>
                <c:pt idx="319">
                  <c:v>0.0</c:v>
                </c:pt>
                <c:pt idx="320">
                  <c:v>2.6</c:v>
                </c:pt>
                <c:pt idx="321">
                  <c:v>0.0</c:v>
                </c:pt>
                <c:pt idx="322">
                  <c:v>2.4</c:v>
                </c:pt>
                <c:pt idx="323">
                  <c:v>0.0</c:v>
                </c:pt>
                <c:pt idx="324">
                  <c:v>8.2</c:v>
                </c:pt>
                <c:pt idx="325">
                  <c:v>0.0</c:v>
                </c:pt>
                <c:pt idx="326">
                  <c:v>8.3</c:v>
                </c:pt>
                <c:pt idx="327">
                  <c:v>0.0</c:v>
                </c:pt>
                <c:pt idx="328">
                  <c:v>0.0</c:v>
                </c:pt>
                <c:pt idx="329">
                  <c:v>0.0</c:v>
                </c:pt>
                <c:pt idx="330">
                  <c:v>0.0</c:v>
                </c:pt>
                <c:pt idx="331">
                  <c:v>46.8</c:v>
                </c:pt>
                <c:pt idx="332">
                  <c:v>0.0</c:v>
                </c:pt>
                <c:pt idx="333">
                  <c:v>0.4</c:v>
                </c:pt>
                <c:pt idx="334">
                  <c:v>0.0</c:v>
                </c:pt>
                <c:pt idx="335">
                  <c:v>0.3</c:v>
                </c:pt>
                <c:pt idx="336">
                  <c:v>0.0</c:v>
                </c:pt>
                <c:pt idx="337">
                  <c:v>5.1</c:v>
                </c:pt>
                <c:pt idx="338">
                  <c:v>0.0</c:v>
                </c:pt>
                <c:pt idx="339">
                  <c:v>9.2</c:v>
                </c:pt>
                <c:pt idx="340">
                  <c:v>0.0</c:v>
                </c:pt>
                <c:pt idx="341">
                  <c:v>10.2</c:v>
                </c:pt>
                <c:pt idx="342">
                  <c:v>0.0</c:v>
                </c:pt>
                <c:pt idx="343">
                  <c:v>6.8</c:v>
                </c:pt>
                <c:pt idx="344">
                  <c:v>35.0</c:v>
                </c:pt>
                <c:pt idx="345">
                  <c:v>8.5</c:v>
                </c:pt>
                <c:pt idx="346">
                  <c:v>0.0</c:v>
                </c:pt>
                <c:pt idx="347">
                  <c:v>0.0</c:v>
                </c:pt>
                <c:pt idx="348">
                  <c:v>0.0</c:v>
                </c:pt>
                <c:pt idx="349">
                  <c:v>0.0</c:v>
                </c:pt>
                <c:pt idx="350">
                  <c:v>59.0</c:v>
                </c:pt>
                <c:pt idx="351">
                  <c:v>0.0</c:v>
                </c:pt>
                <c:pt idx="352">
                  <c:v>0.2</c:v>
                </c:pt>
                <c:pt idx="353">
                  <c:v>0.0</c:v>
                </c:pt>
                <c:pt idx="354">
                  <c:v>0.5</c:v>
                </c:pt>
                <c:pt idx="355">
                  <c:v>0.0</c:v>
                </c:pt>
                <c:pt idx="356">
                  <c:v>7.0</c:v>
                </c:pt>
                <c:pt idx="357">
                  <c:v>0.0</c:v>
                </c:pt>
                <c:pt idx="358">
                  <c:v>9.0</c:v>
                </c:pt>
                <c:pt idx="359">
                  <c:v>0.0</c:v>
                </c:pt>
                <c:pt idx="360">
                  <c:v>4.2</c:v>
                </c:pt>
                <c:pt idx="361">
                  <c:v>0.0</c:v>
                </c:pt>
                <c:pt idx="362">
                  <c:v>0.0</c:v>
                </c:pt>
                <c:pt idx="363">
                  <c:v>38.4</c:v>
                </c:pt>
                <c:pt idx="364">
                  <c:v>0.0</c:v>
                </c:pt>
                <c:pt idx="365">
                  <c:v>0.3</c:v>
                </c:pt>
                <c:pt idx="366">
                  <c:v>0.0</c:v>
                </c:pt>
                <c:pt idx="367">
                  <c:v>0.5</c:v>
                </c:pt>
                <c:pt idx="368">
                  <c:v>0.0</c:v>
                </c:pt>
                <c:pt idx="369">
                  <c:v>5.6</c:v>
                </c:pt>
                <c:pt idx="370">
                  <c:v>0.0</c:v>
                </c:pt>
                <c:pt idx="371">
                  <c:v>9.8</c:v>
                </c:pt>
                <c:pt idx="372">
                  <c:v>0.0</c:v>
                </c:pt>
                <c:pt idx="373">
                  <c:v>10.0</c:v>
                </c:pt>
                <c:pt idx="374">
                  <c:v>0.0</c:v>
                </c:pt>
                <c:pt idx="375">
                  <c:v>2.3</c:v>
                </c:pt>
                <c:pt idx="376">
                  <c:v>0.0</c:v>
                </c:pt>
                <c:pt idx="377">
                  <c:v>0.0</c:v>
                </c:pt>
                <c:pt idx="378">
                  <c:v>0.0</c:v>
                </c:pt>
              </c:numCache>
            </c:numRef>
          </c:val>
          <c:smooth val="0"/>
        </c:ser>
        <c:dLbls>
          <c:showLegendKey val="0"/>
          <c:showVal val="0"/>
          <c:showCatName val="0"/>
          <c:showSerName val="0"/>
          <c:showPercent val="0"/>
          <c:showBubbleSize val="0"/>
        </c:dLbls>
        <c:marker val="1"/>
        <c:smooth val="0"/>
        <c:axId val="2073746104"/>
        <c:axId val="2073751496"/>
      </c:lineChart>
      <c:catAx>
        <c:axId val="207374610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3751496"/>
        <c:crosses val="autoZero"/>
        <c:auto val="1"/>
        <c:lblAlgn val="ctr"/>
        <c:lblOffset val="100"/>
        <c:noMultiLvlLbl val="0"/>
      </c:catAx>
      <c:valAx>
        <c:axId val="2073751496"/>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07374610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Sheet1!$B$2:$B$882</c:f>
              <c:numCache>
                <c:formatCode>General</c:formatCode>
                <c:ptCount val="881"/>
                <c:pt idx="0">
                  <c:v>2008.0</c:v>
                </c:pt>
                <c:pt idx="1">
                  <c:v>4080.0</c:v>
                </c:pt>
                <c:pt idx="2">
                  <c:v>8236.0</c:v>
                </c:pt>
                <c:pt idx="3">
                  <c:v>2800.0</c:v>
                </c:pt>
                <c:pt idx="4">
                  <c:v>4736.0</c:v>
                </c:pt>
                <c:pt idx="5">
                  <c:v>3816.0</c:v>
                </c:pt>
                <c:pt idx="6">
                  <c:v>2884.0</c:v>
                </c:pt>
                <c:pt idx="7">
                  <c:v>4812.0</c:v>
                </c:pt>
                <c:pt idx="8">
                  <c:v>4188.0</c:v>
                </c:pt>
                <c:pt idx="9">
                  <c:v>3232.0</c:v>
                </c:pt>
                <c:pt idx="10">
                  <c:v>4256.0</c:v>
                </c:pt>
                <c:pt idx="11">
                  <c:v>16896.0</c:v>
                </c:pt>
                <c:pt idx="12">
                  <c:v>3272.0</c:v>
                </c:pt>
                <c:pt idx="13">
                  <c:v>4212.0</c:v>
                </c:pt>
                <c:pt idx="14">
                  <c:v>5200.0</c:v>
                </c:pt>
                <c:pt idx="15">
                  <c:v>3272.0</c:v>
                </c:pt>
                <c:pt idx="16">
                  <c:v>4264.0</c:v>
                </c:pt>
                <c:pt idx="17">
                  <c:v>5260.0</c:v>
                </c:pt>
                <c:pt idx="18">
                  <c:v>3304.0</c:v>
                </c:pt>
                <c:pt idx="19">
                  <c:v>3304.0</c:v>
                </c:pt>
                <c:pt idx="20">
                  <c:v>5232.0</c:v>
                </c:pt>
                <c:pt idx="21">
                  <c:v>3308.0</c:v>
                </c:pt>
                <c:pt idx="22">
                  <c:v>3308.0</c:v>
                </c:pt>
                <c:pt idx="23">
                  <c:v>5228.0</c:v>
                </c:pt>
                <c:pt idx="24">
                  <c:v>3308.0</c:v>
                </c:pt>
                <c:pt idx="25">
                  <c:v>3308.0</c:v>
                </c:pt>
                <c:pt idx="26">
                  <c:v>5228.0</c:v>
                </c:pt>
                <c:pt idx="27">
                  <c:v>8196.0</c:v>
                </c:pt>
                <c:pt idx="28">
                  <c:v>3308.0</c:v>
                </c:pt>
                <c:pt idx="29">
                  <c:v>5320.0</c:v>
                </c:pt>
                <c:pt idx="30">
                  <c:v>4328.0</c:v>
                </c:pt>
                <c:pt idx="31">
                  <c:v>3336.0</c:v>
                </c:pt>
                <c:pt idx="32">
                  <c:v>5256.0</c:v>
                </c:pt>
                <c:pt idx="33">
                  <c:v>4296.0</c:v>
                </c:pt>
                <c:pt idx="34">
                  <c:v>3336.0</c:v>
                </c:pt>
                <c:pt idx="35">
                  <c:v>4268.0</c:v>
                </c:pt>
                <c:pt idx="36">
                  <c:v>10344.0</c:v>
                </c:pt>
                <c:pt idx="37">
                  <c:v>3336.0</c:v>
                </c:pt>
                <c:pt idx="38">
                  <c:v>4344.0</c:v>
                </c:pt>
                <c:pt idx="39">
                  <c:v>5328.0</c:v>
                </c:pt>
                <c:pt idx="40">
                  <c:v>3400.0</c:v>
                </c:pt>
                <c:pt idx="41">
                  <c:v>4368.0</c:v>
                </c:pt>
                <c:pt idx="42">
                  <c:v>5372.0</c:v>
                </c:pt>
                <c:pt idx="43">
                  <c:v>3404.0</c:v>
                </c:pt>
                <c:pt idx="44">
                  <c:v>3404.0</c:v>
                </c:pt>
                <c:pt idx="45">
                  <c:v>5316.0</c:v>
                </c:pt>
                <c:pt idx="46">
                  <c:v>3404.0</c:v>
                </c:pt>
                <c:pt idx="47">
                  <c:v>3404.0</c:v>
                </c:pt>
                <c:pt idx="48">
                  <c:v>5276.0</c:v>
                </c:pt>
                <c:pt idx="49">
                  <c:v>3468.0</c:v>
                </c:pt>
                <c:pt idx="50">
                  <c:v>3468.0</c:v>
                </c:pt>
                <c:pt idx="51">
                  <c:v>5428.0</c:v>
                </c:pt>
                <c:pt idx="52">
                  <c:v>5932.0</c:v>
                </c:pt>
                <c:pt idx="53">
                  <c:v>3492.0</c:v>
                </c:pt>
                <c:pt idx="54">
                  <c:v>5412.0</c:v>
                </c:pt>
                <c:pt idx="55">
                  <c:v>4452.0</c:v>
                </c:pt>
                <c:pt idx="56">
                  <c:v>3492.0</c:v>
                </c:pt>
                <c:pt idx="57">
                  <c:v>4464.0</c:v>
                </c:pt>
                <c:pt idx="58">
                  <c:v>4464.0</c:v>
                </c:pt>
                <c:pt idx="59">
                  <c:v>3492.0</c:v>
                </c:pt>
                <c:pt idx="60">
                  <c:v>4440.0</c:v>
                </c:pt>
                <c:pt idx="61">
                  <c:v>8444.0</c:v>
                </c:pt>
                <c:pt idx="62">
                  <c:v>3492.0</c:v>
                </c:pt>
                <c:pt idx="63">
                  <c:v>4468.0</c:v>
                </c:pt>
                <c:pt idx="64">
                  <c:v>5476.0</c:v>
                </c:pt>
                <c:pt idx="65">
                  <c:v>3492.0</c:v>
                </c:pt>
                <c:pt idx="66">
                  <c:v>3492.0</c:v>
                </c:pt>
                <c:pt idx="67">
                  <c:v>5484.0</c:v>
                </c:pt>
                <c:pt idx="68">
                  <c:v>3492.0</c:v>
                </c:pt>
                <c:pt idx="69">
                  <c:v>3492.0</c:v>
                </c:pt>
                <c:pt idx="70">
                  <c:v>5440.0</c:v>
                </c:pt>
                <c:pt idx="71">
                  <c:v>3532.0</c:v>
                </c:pt>
                <c:pt idx="72">
                  <c:v>3532.0</c:v>
                </c:pt>
                <c:pt idx="73">
                  <c:v>5460.0</c:v>
                </c:pt>
                <c:pt idx="74">
                  <c:v>10596.0</c:v>
                </c:pt>
                <c:pt idx="75">
                  <c:v>3536.0</c:v>
                </c:pt>
                <c:pt idx="76">
                  <c:v>5456.0</c:v>
                </c:pt>
                <c:pt idx="77">
                  <c:v>4496.0</c:v>
                </c:pt>
                <c:pt idx="78">
                  <c:v>3536.0</c:v>
                </c:pt>
                <c:pt idx="79">
                  <c:v>5472.0</c:v>
                </c:pt>
                <c:pt idx="80">
                  <c:v>4504.0</c:v>
                </c:pt>
                <c:pt idx="81">
                  <c:v>3536.0</c:v>
                </c:pt>
                <c:pt idx="82">
                  <c:v>4480.0</c:v>
                </c:pt>
                <c:pt idx="83">
                  <c:v>14448.0</c:v>
                </c:pt>
                <c:pt idx="84">
                  <c:v>3536.0</c:v>
                </c:pt>
                <c:pt idx="85">
                  <c:v>4488.0</c:v>
                </c:pt>
                <c:pt idx="86">
                  <c:v>5488.0</c:v>
                </c:pt>
                <c:pt idx="87">
                  <c:v>3536.0</c:v>
                </c:pt>
                <c:pt idx="88">
                  <c:v>4464.0</c:v>
                </c:pt>
                <c:pt idx="89">
                  <c:v>5456.0</c:v>
                </c:pt>
                <c:pt idx="90">
                  <c:v>3536.0</c:v>
                </c:pt>
                <c:pt idx="91">
                  <c:v>3536.0</c:v>
                </c:pt>
                <c:pt idx="92">
                  <c:v>5448.0</c:v>
                </c:pt>
                <c:pt idx="93">
                  <c:v>3536.0</c:v>
                </c:pt>
                <c:pt idx="94">
                  <c:v>3536.0</c:v>
                </c:pt>
                <c:pt idx="95">
                  <c:v>5520.0</c:v>
                </c:pt>
                <c:pt idx="96">
                  <c:v>3564.0</c:v>
                </c:pt>
                <c:pt idx="97">
                  <c:v>3564.0</c:v>
                </c:pt>
                <c:pt idx="98">
                  <c:v>5524.0</c:v>
                </c:pt>
                <c:pt idx="99">
                  <c:v>6120.0</c:v>
                </c:pt>
                <c:pt idx="100">
                  <c:v>3564.0</c:v>
                </c:pt>
                <c:pt idx="101">
                  <c:v>5460.0</c:v>
                </c:pt>
                <c:pt idx="102">
                  <c:v>4516.0</c:v>
                </c:pt>
                <c:pt idx="103">
                  <c:v>3572.0</c:v>
                </c:pt>
                <c:pt idx="104">
                  <c:v>4556.0</c:v>
                </c:pt>
                <c:pt idx="105">
                  <c:v>4556.0</c:v>
                </c:pt>
                <c:pt idx="106">
                  <c:v>3572.0</c:v>
                </c:pt>
                <c:pt idx="107">
                  <c:v>4516.0</c:v>
                </c:pt>
                <c:pt idx="108">
                  <c:v>6284.0</c:v>
                </c:pt>
                <c:pt idx="109">
                  <c:v>3572.0</c:v>
                </c:pt>
                <c:pt idx="110">
                  <c:v>4508.0</c:v>
                </c:pt>
                <c:pt idx="111">
                  <c:v>5500.0</c:v>
                </c:pt>
                <c:pt idx="112">
                  <c:v>3584.0</c:v>
                </c:pt>
                <c:pt idx="113">
                  <c:v>4528.0</c:v>
                </c:pt>
                <c:pt idx="114">
                  <c:v>5504.0</c:v>
                </c:pt>
                <c:pt idx="115">
                  <c:v>3584.0</c:v>
                </c:pt>
                <c:pt idx="116">
                  <c:v>3584.0</c:v>
                </c:pt>
                <c:pt idx="117">
                  <c:v>5504.0</c:v>
                </c:pt>
                <c:pt idx="118">
                  <c:v>3668.0</c:v>
                </c:pt>
                <c:pt idx="119">
                  <c:v>3668.0</c:v>
                </c:pt>
                <c:pt idx="120">
                  <c:v>5572.0</c:v>
                </c:pt>
                <c:pt idx="121">
                  <c:v>3672.0</c:v>
                </c:pt>
                <c:pt idx="122">
                  <c:v>3672.0</c:v>
                </c:pt>
                <c:pt idx="123">
                  <c:v>5624.0</c:v>
                </c:pt>
                <c:pt idx="124">
                  <c:v>5028.0</c:v>
                </c:pt>
                <c:pt idx="125">
                  <c:v>3672.0</c:v>
                </c:pt>
                <c:pt idx="126">
                  <c:v>5640.0</c:v>
                </c:pt>
                <c:pt idx="127">
                  <c:v>4676.0</c:v>
                </c:pt>
                <c:pt idx="128">
                  <c:v>3692.0</c:v>
                </c:pt>
                <c:pt idx="129">
                  <c:v>4680.0</c:v>
                </c:pt>
                <c:pt idx="130">
                  <c:v>18700.0</c:v>
                </c:pt>
                <c:pt idx="131">
                  <c:v>3692.0</c:v>
                </c:pt>
                <c:pt idx="132">
                  <c:v>4652.0</c:v>
                </c:pt>
                <c:pt idx="133">
                  <c:v>5656.0</c:v>
                </c:pt>
                <c:pt idx="134">
                  <c:v>3764.0</c:v>
                </c:pt>
                <c:pt idx="135">
                  <c:v>4732.0</c:v>
                </c:pt>
                <c:pt idx="136">
                  <c:v>5748.0</c:v>
                </c:pt>
                <c:pt idx="137">
                  <c:v>3764.0</c:v>
                </c:pt>
                <c:pt idx="138">
                  <c:v>3764.0</c:v>
                </c:pt>
                <c:pt idx="139">
                  <c:v>5652.0</c:v>
                </c:pt>
                <c:pt idx="140">
                  <c:v>3764.0</c:v>
                </c:pt>
                <c:pt idx="141">
                  <c:v>3764.0</c:v>
                </c:pt>
                <c:pt idx="142">
                  <c:v>5628.0</c:v>
                </c:pt>
                <c:pt idx="143">
                  <c:v>3764.0</c:v>
                </c:pt>
                <c:pt idx="144">
                  <c:v>3764.0</c:v>
                </c:pt>
                <c:pt idx="145">
                  <c:v>5724.0</c:v>
                </c:pt>
                <c:pt idx="146">
                  <c:v>11656.0</c:v>
                </c:pt>
                <c:pt idx="147">
                  <c:v>3764.0</c:v>
                </c:pt>
                <c:pt idx="148">
                  <c:v>5756.0</c:v>
                </c:pt>
                <c:pt idx="149">
                  <c:v>4760.0</c:v>
                </c:pt>
                <c:pt idx="150">
                  <c:v>3764.0</c:v>
                </c:pt>
                <c:pt idx="151">
                  <c:v>5716.0</c:v>
                </c:pt>
                <c:pt idx="152">
                  <c:v>4740.0</c:v>
                </c:pt>
                <c:pt idx="153">
                  <c:v>3764.0</c:v>
                </c:pt>
                <c:pt idx="154">
                  <c:v>4696.0</c:v>
                </c:pt>
                <c:pt idx="155">
                  <c:v>13356.0</c:v>
                </c:pt>
                <c:pt idx="156">
                  <c:v>3764.0</c:v>
                </c:pt>
                <c:pt idx="157">
                  <c:v>4736.0</c:v>
                </c:pt>
                <c:pt idx="158">
                  <c:v>5740.0</c:v>
                </c:pt>
                <c:pt idx="159">
                  <c:v>3764.0</c:v>
                </c:pt>
                <c:pt idx="160">
                  <c:v>4724.0</c:v>
                </c:pt>
                <c:pt idx="161">
                  <c:v>5740.0</c:v>
                </c:pt>
                <c:pt idx="162">
                  <c:v>3764.0</c:v>
                </c:pt>
                <c:pt idx="163">
                  <c:v>3764.0</c:v>
                </c:pt>
                <c:pt idx="164">
                  <c:v>5696.0</c:v>
                </c:pt>
                <c:pt idx="165">
                  <c:v>3768.0</c:v>
                </c:pt>
                <c:pt idx="166">
                  <c:v>3768.0</c:v>
                </c:pt>
                <c:pt idx="167">
                  <c:v>5708.0</c:v>
                </c:pt>
                <c:pt idx="168">
                  <c:v>3876.0</c:v>
                </c:pt>
                <c:pt idx="169">
                  <c:v>3876.0</c:v>
                </c:pt>
                <c:pt idx="170">
                  <c:v>5788.0</c:v>
                </c:pt>
                <c:pt idx="171">
                  <c:v>10940.0</c:v>
                </c:pt>
                <c:pt idx="172">
                  <c:v>3876.0</c:v>
                </c:pt>
                <c:pt idx="173">
                  <c:v>5804.0</c:v>
                </c:pt>
                <c:pt idx="174">
                  <c:v>4840.0</c:v>
                </c:pt>
                <c:pt idx="175">
                  <c:v>3876.0</c:v>
                </c:pt>
                <c:pt idx="176">
                  <c:v>5796.0</c:v>
                </c:pt>
                <c:pt idx="177">
                  <c:v>4840.0</c:v>
                </c:pt>
                <c:pt idx="178">
                  <c:v>3880.0</c:v>
                </c:pt>
                <c:pt idx="179">
                  <c:v>4832.0</c:v>
                </c:pt>
                <c:pt idx="180">
                  <c:v>16416.0</c:v>
                </c:pt>
                <c:pt idx="181">
                  <c:v>3880.0</c:v>
                </c:pt>
                <c:pt idx="182">
                  <c:v>4840.0</c:v>
                </c:pt>
                <c:pt idx="183">
                  <c:v>5864.0</c:v>
                </c:pt>
                <c:pt idx="184">
                  <c:v>3904.0</c:v>
                </c:pt>
                <c:pt idx="185">
                  <c:v>4848.0</c:v>
                </c:pt>
                <c:pt idx="186">
                  <c:v>5824.0</c:v>
                </c:pt>
                <c:pt idx="187">
                  <c:v>3904.0</c:v>
                </c:pt>
                <c:pt idx="188">
                  <c:v>3904.0</c:v>
                </c:pt>
                <c:pt idx="189">
                  <c:v>5832.0</c:v>
                </c:pt>
                <c:pt idx="190">
                  <c:v>3904.0</c:v>
                </c:pt>
                <c:pt idx="191">
                  <c:v>3904.0</c:v>
                </c:pt>
                <c:pt idx="192">
                  <c:v>5784.0</c:v>
                </c:pt>
                <c:pt idx="193">
                  <c:v>3904.0</c:v>
                </c:pt>
                <c:pt idx="194">
                  <c:v>3904.0</c:v>
                </c:pt>
                <c:pt idx="195">
                  <c:v>5816.0</c:v>
                </c:pt>
                <c:pt idx="196">
                  <c:v>4860.0</c:v>
                </c:pt>
                <c:pt idx="197">
                  <c:v>3904.0</c:v>
                </c:pt>
                <c:pt idx="198">
                  <c:v>4844.0</c:v>
                </c:pt>
                <c:pt idx="199">
                  <c:v>13696.0</c:v>
                </c:pt>
                <c:pt idx="200">
                  <c:v>3904.0</c:v>
                </c:pt>
                <c:pt idx="201">
                  <c:v>4836.0</c:v>
                </c:pt>
                <c:pt idx="202">
                  <c:v>5792.0</c:v>
                </c:pt>
                <c:pt idx="203">
                  <c:v>3904.0</c:v>
                </c:pt>
                <c:pt idx="204">
                  <c:v>4860.0</c:v>
                </c:pt>
                <c:pt idx="205">
                  <c:v>5848.0</c:v>
                </c:pt>
                <c:pt idx="206">
                  <c:v>3904.0</c:v>
                </c:pt>
                <c:pt idx="207">
                  <c:v>3904.0</c:v>
                </c:pt>
                <c:pt idx="208">
                  <c:v>5864.0</c:v>
                </c:pt>
                <c:pt idx="209">
                  <c:v>3904.0</c:v>
                </c:pt>
                <c:pt idx="210">
                  <c:v>3904.0</c:v>
                </c:pt>
                <c:pt idx="211">
                  <c:v>5808.0</c:v>
                </c:pt>
                <c:pt idx="212">
                  <c:v>3904.0</c:v>
                </c:pt>
                <c:pt idx="213">
                  <c:v>3904.0</c:v>
                </c:pt>
                <c:pt idx="214">
                  <c:v>5824.0</c:v>
                </c:pt>
                <c:pt idx="215">
                  <c:v>8744.0</c:v>
                </c:pt>
                <c:pt idx="216">
                  <c:v>3904.0</c:v>
                </c:pt>
                <c:pt idx="217">
                  <c:v>5856.0</c:v>
                </c:pt>
                <c:pt idx="218">
                  <c:v>4916.0</c:v>
                </c:pt>
                <c:pt idx="219">
                  <c:v>3940.0</c:v>
                </c:pt>
                <c:pt idx="220">
                  <c:v>5884.0</c:v>
                </c:pt>
                <c:pt idx="221">
                  <c:v>4912.0</c:v>
                </c:pt>
                <c:pt idx="222">
                  <c:v>3940.0</c:v>
                </c:pt>
                <c:pt idx="223">
                  <c:v>4884.0</c:v>
                </c:pt>
                <c:pt idx="224">
                  <c:v>11780.0</c:v>
                </c:pt>
                <c:pt idx="225">
                  <c:v>3944.0</c:v>
                </c:pt>
                <c:pt idx="226">
                  <c:v>4868.0</c:v>
                </c:pt>
                <c:pt idx="227">
                  <c:v>5816.0</c:v>
                </c:pt>
                <c:pt idx="228">
                  <c:v>4044.0</c:v>
                </c:pt>
                <c:pt idx="229">
                  <c:v>4996.0</c:v>
                </c:pt>
                <c:pt idx="230">
                  <c:v>5988.0</c:v>
                </c:pt>
                <c:pt idx="231">
                  <c:v>4044.0</c:v>
                </c:pt>
                <c:pt idx="232">
                  <c:v>4044.0</c:v>
                </c:pt>
                <c:pt idx="233">
                  <c:v>5964.0</c:v>
                </c:pt>
                <c:pt idx="234">
                  <c:v>4044.0</c:v>
                </c:pt>
                <c:pt idx="235">
                  <c:v>4044.0</c:v>
                </c:pt>
                <c:pt idx="236">
                  <c:v>6012.0</c:v>
                </c:pt>
                <c:pt idx="237">
                  <c:v>4072.0</c:v>
                </c:pt>
                <c:pt idx="238">
                  <c:v>4072.0</c:v>
                </c:pt>
                <c:pt idx="239">
                  <c:v>5984.0</c:v>
                </c:pt>
                <c:pt idx="240">
                  <c:v>6472.0</c:v>
                </c:pt>
                <c:pt idx="241">
                  <c:v>4072.0</c:v>
                </c:pt>
                <c:pt idx="242">
                  <c:v>5976.0</c:v>
                </c:pt>
                <c:pt idx="243">
                  <c:v>5024.0</c:v>
                </c:pt>
                <c:pt idx="244">
                  <c:v>4072.0</c:v>
                </c:pt>
                <c:pt idx="245">
                  <c:v>5056.0</c:v>
                </c:pt>
                <c:pt idx="246">
                  <c:v>5060.0</c:v>
                </c:pt>
                <c:pt idx="247">
                  <c:v>4076.0</c:v>
                </c:pt>
                <c:pt idx="248">
                  <c:v>5040.0</c:v>
                </c:pt>
                <c:pt idx="249">
                  <c:v>6788.0</c:v>
                </c:pt>
                <c:pt idx="250">
                  <c:v>4076.0</c:v>
                </c:pt>
                <c:pt idx="251">
                  <c:v>5048.0</c:v>
                </c:pt>
                <c:pt idx="252">
                  <c:v>6052.0</c:v>
                </c:pt>
                <c:pt idx="253">
                  <c:v>4076.0</c:v>
                </c:pt>
                <c:pt idx="254">
                  <c:v>5004.0</c:v>
                </c:pt>
                <c:pt idx="255">
                  <c:v>6020.0</c:v>
                </c:pt>
                <c:pt idx="256">
                  <c:v>4084.0</c:v>
                </c:pt>
                <c:pt idx="257">
                  <c:v>4084.0</c:v>
                </c:pt>
                <c:pt idx="258">
                  <c:v>6004.0</c:v>
                </c:pt>
                <c:pt idx="259">
                  <c:v>4084.0</c:v>
                </c:pt>
                <c:pt idx="260">
                  <c:v>4084.0</c:v>
                </c:pt>
                <c:pt idx="261">
                  <c:v>5988.0</c:v>
                </c:pt>
                <c:pt idx="262">
                  <c:v>4136.0</c:v>
                </c:pt>
                <c:pt idx="263">
                  <c:v>4136.0</c:v>
                </c:pt>
                <c:pt idx="264">
                  <c:v>6112.0</c:v>
                </c:pt>
                <c:pt idx="265">
                  <c:v>7068.0</c:v>
                </c:pt>
                <c:pt idx="266">
                  <c:v>4136.0</c:v>
                </c:pt>
                <c:pt idx="267">
                  <c:v>6088.0</c:v>
                </c:pt>
                <c:pt idx="268">
                  <c:v>5112.0</c:v>
                </c:pt>
                <c:pt idx="269">
                  <c:v>4136.0</c:v>
                </c:pt>
                <c:pt idx="270">
                  <c:v>6096.0</c:v>
                </c:pt>
                <c:pt idx="271">
                  <c:v>5116.0</c:v>
                </c:pt>
                <c:pt idx="272">
                  <c:v>4136.0</c:v>
                </c:pt>
                <c:pt idx="273">
                  <c:v>5056.0</c:v>
                </c:pt>
                <c:pt idx="274">
                  <c:v>10392.0</c:v>
                </c:pt>
                <c:pt idx="275">
                  <c:v>4136.0</c:v>
                </c:pt>
                <c:pt idx="276">
                  <c:v>5092.0</c:v>
                </c:pt>
                <c:pt idx="277">
                  <c:v>6084.0</c:v>
                </c:pt>
                <c:pt idx="278">
                  <c:v>4140.0</c:v>
                </c:pt>
                <c:pt idx="279">
                  <c:v>5080.0</c:v>
                </c:pt>
                <c:pt idx="280">
                  <c:v>6044.0</c:v>
                </c:pt>
                <c:pt idx="281">
                  <c:v>4140.0</c:v>
                </c:pt>
                <c:pt idx="282">
                  <c:v>4140.0</c:v>
                </c:pt>
                <c:pt idx="283">
                  <c:v>6060.0</c:v>
                </c:pt>
                <c:pt idx="284">
                  <c:v>4140.0</c:v>
                </c:pt>
                <c:pt idx="285">
                  <c:v>4140.0</c:v>
                </c:pt>
                <c:pt idx="286">
                  <c:v>6020.0</c:v>
                </c:pt>
                <c:pt idx="287">
                  <c:v>4140.0</c:v>
                </c:pt>
                <c:pt idx="288">
                  <c:v>4140.0</c:v>
                </c:pt>
                <c:pt idx="289">
                  <c:v>6068.0</c:v>
                </c:pt>
                <c:pt idx="290">
                  <c:v>6456.0</c:v>
                </c:pt>
                <c:pt idx="291">
                  <c:v>4140.0</c:v>
                </c:pt>
                <c:pt idx="292">
                  <c:v>5092.0</c:v>
                </c:pt>
                <c:pt idx="293">
                  <c:v>8756.0</c:v>
                </c:pt>
                <c:pt idx="294">
                  <c:v>4140.0</c:v>
                </c:pt>
                <c:pt idx="295">
                  <c:v>5060.0</c:v>
                </c:pt>
                <c:pt idx="296">
                  <c:v>6028.0</c:v>
                </c:pt>
                <c:pt idx="297">
                  <c:v>4140.0</c:v>
                </c:pt>
                <c:pt idx="298">
                  <c:v>5092.0</c:v>
                </c:pt>
                <c:pt idx="299">
                  <c:v>6092.0</c:v>
                </c:pt>
                <c:pt idx="300">
                  <c:v>4140.0</c:v>
                </c:pt>
                <c:pt idx="301">
                  <c:v>4140.0</c:v>
                </c:pt>
                <c:pt idx="302">
                  <c:v>6060.0</c:v>
                </c:pt>
                <c:pt idx="303">
                  <c:v>4140.0</c:v>
                </c:pt>
                <c:pt idx="304">
                  <c:v>4140.0</c:v>
                </c:pt>
                <c:pt idx="305">
                  <c:v>6068.0</c:v>
                </c:pt>
                <c:pt idx="306">
                  <c:v>4208.0</c:v>
                </c:pt>
                <c:pt idx="307">
                  <c:v>4208.0</c:v>
                </c:pt>
                <c:pt idx="308">
                  <c:v>6096.0</c:v>
                </c:pt>
                <c:pt idx="309">
                  <c:v>5548.0</c:v>
                </c:pt>
                <c:pt idx="310">
                  <c:v>4208.0</c:v>
                </c:pt>
                <c:pt idx="311">
                  <c:v>6200.0</c:v>
                </c:pt>
                <c:pt idx="312">
                  <c:v>5204.0</c:v>
                </c:pt>
                <c:pt idx="313">
                  <c:v>4208.0</c:v>
                </c:pt>
                <c:pt idx="314">
                  <c:v>5156.0</c:v>
                </c:pt>
                <c:pt idx="315">
                  <c:v>16888.0</c:v>
                </c:pt>
                <c:pt idx="316">
                  <c:v>4208.0</c:v>
                </c:pt>
                <c:pt idx="317">
                  <c:v>5136.0</c:v>
                </c:pt>
                <c:pt idx="318">
                  <c:v>6088.0</c:v>
                </c:pt>
                <c:pt idx="319">
                  <c:v>4208.0</c:v>
                </c:pt>
                <c:pt idx="320">
                  <c:v>5164.0</c:v>
                </c:pt>
                <c:pt idx="321">
                  <c:v>6184.0</c:v>
                </c:pt>
                <c:pt idx="322">
                  <c:v>4240.0</c:v>
                </c:pt>
                <c:pt idx="323">
                  <c:v>4240.0</c:v>
                </c:pt>
                <c:pt idx="324">
                  <c:v>6192.0</c:v>
                </c:pt>
                <c:pt idx="325">
                  <c:v>4240.0</c:v>
                </c:pt>
                <c:pt idx="326">
                  <c:v>4240.0</c:v>
                </c:pt>
                <c:pt idx="327">
                  <c:v>6120.0</c:v>
                </c:pt>
                <c:pt idx="328">
                  <c:v>4240.0</c:v>
                </c:pt>
                <c:pt idx="329">
                  <c:v>4240.0</c:v>
                </c:pt>
                <c:pt idx="330">
                  <c:v>6160.0</c:v>
                </c:pt>
                <c:pt idx="331">
                  <c:v>10856.0</c:v>
                </c:pt>
                <c:pt idx="332">
                  <c:v>4240.0</c:v>
                </c:pt>
                <c:pt idx="333">
                  <c:v>6160.0</c:v>
                </c:pt>
                <c:pt idx="334">
                  <c:v>5200.0</c:v>
                </c:pt>
                <c:pt idx="335">
                  <c:v>4240.0</c:v>
                </c:pt>
                <c:pt idx="336">
                  <c:v>6176.0</c:v>
                </c:pt>
                <c:pt idx="337">
                  <c:v>5208.0</c:v>
                </c:pt>
                <c:pt idx="338">
                  <c:v>4240.0</c:v>
                </c:pt>
                <c:pt idx="339">
                  <c:v>5192.0</c:v>
                </c:pt>
                <c:pt idx="340">
                  <c:v>13656.0</c:v>
                </c:pt>
                <c:pt idx="341">
                  <c:v>4240.0</c:v>
                </c:pt>
                <c:pt idx="342">
                  <c:v>5188.0</c:v>
                </c:pt>
                <c:pt idx="343">
                  <c:v>6184.0</c:v>
                </c:pt>
                <c:pt idx="344">
                  <c:v>4316.0</c:v>
                </c:pt>
                <c:pt idx="345">
                  <c:v>5248.0</c:v>
                </c:pt>
                <c:pt idx="346">
                  <c:v>6204.0</c:v>
                </c:pt>
                <c:pt idx="347">
                  <c:v>4316.0</c:v>
                </c:pt>
                <c:pt idx="348">
                  <c:v>4316.0</c:v>
                </c:pt>
                <c:pt idx="349">
                  <c:v>6236.0</c:v>
                </c:pt>
                <c:pt idx="350">
                  <c:v>4316.0</c:v>
                </c:pt>
                <c:pt idx="351">
                  <c:v>4316.0</c:v>
                </c:pt>
                <c:pt idx="352">
                  <c:v>6284.0</c:v>
                </c:pt>
                <c:pt idx="353">
                  <c:v>4316.0</c:v>
                </c:pt>
                <c:pt idx="354">
                  <c:v>4316.0</c:v>
                </c:pt>
                <c:pt idx="355">
                  <c:v>6236.0</c:v>
                </c:pt>
                <c:pt idx="356">
                  <c:v>10752.0</c:v>
                </c:pt>
                <c:pt idx="357">
                  <c:v>4316.0</c:v>
                </c:pt>
                <c:pt idx="358">
                  <c:v>6292.0</c:v>
                </c:pt>
                <c:pt idx="359">
                  <c:v>5304.0</c:v>
                </c:pt>
                <c:pt idx="360">
                  <c:v>4316.0</c:v>
                </c:pt>
                <c:pt idx="361">
                  <c:v>6244.0</c:v>
                </c:pt>
                <c:pt idx="362">
                  <c:v>5280.0</c:v>
                </c:pt>
                <c:pt idx="363">
                  <c:v>4316.0</c:v>
                </c:pt>
                <c:pt idx="364">
                  <c:v>5240.0</c:v>
                </c:pt>
                <c:pt idx="365">
                  <c:v>14164.0</c:v>
                </c:pt>
                <c:pt idx="366">
                  <c:v>4320.0</c:v>
                </c:pt>
                <c:pt idx="367">
                  <c:v>5264.0</c:v>
                </c:pt>
                <c:pt idx="368">
                  <c:v>6240.0</c:v>
                </c:pt>
                <c:pt idx="369">
                  <c:v>4320.0</c:v>
                </c:pt>
                <c:pt idx="370">
                  <c:v>5240.0</c:v>
                </c:pt>
                <c:pt idx="371">
                  <c:v>6208.0</c:v>
                </c:pt>
                <c:pt idx="372">
                  <c:v>4320.0</c:v>
                </c:pt>
                <c:pt idx="373">
                  <c:v>4320.0</c:v>
                </c:pt>
                <c:pt idx="374">
                  <c:v>6240.0</c:v>
                </c:pt>
                <c:pt idx="375">
                  <c:v>4320.0</c:v>
                </c:pt>
                <c:pt idx="376">
                  <c:v>4320.0</c:v>
                </c:pt>
                <c:pt idx="377">
                  <c:v>6240.0</c:v>
                </c:pt>
                <c:pt idx="378">
                  <c:v>4320.0</c:v>
                </c:pt>
                <c:pt idx="379">
                  <c:v>4320.0</c:v>
                </c:pt>
                <c:pt idx="380">
                  <c:v>6240.0</c:v>
                </c:pt>
                <c:pt idx="381">
                  <c:v>7596.0</c:v>
                </c:pt>
                <c:pt idx="382">
                  <c:v>4428.0</c:v>
                </c:pt>
                <c:pt idx="383">
                  <c:v>6388.0</c:v>
                </c:pt>
                <c:pt idx="384">
                  <c:v>5408.0</c:v>
                </c:pt>
                <c:pt idx="385">
                  <c:v>4428.0</c:v>
                </c:pt>
                <c:pt idx="386">
                  <c:v>5416.0</c:v>
                </c:pt>
                <c:pt idx="387">
                  <c:v>5484.0</c:v>
                </c:pt>
                <c:pt idx="388">
                  <c:v>4496.0</c:v>
                </c:pt>
                <c:pt idx="389">
                  <c:v>5444.0</c:v>
                </c:pt>
                <c:pt idx="390">
                  <c:v>7216.0</c:v>
                </c:pt>
                <c:pt idx="391">
                  <c:v>4496.0</c:v>
                </c:pt>
                <c:pt idx="392">
                  <c:v>5452.0</c:v>
                </c:pt>
                <c:pt idx="393">
                  <c:v>6472.0</c:v>
                </c:pt>
                <c:pt idx="394">
                  <c:v>4568.0</c:v>
                </c:pt>
                <c:pt idx="395">
                  <c:v>5508.0</c:v>
                </c:pt>
                <c:pt idx="396">
                  <c:v>6480.0</c:v>
                </c:pt>
                <c:pt idx="397">
                  <c:v>4568.0</c:v>
                </c:pt>
                <c:pt idx="398">
                  <c:v>4568.0</c:v>
                </c:pt>
                <c:pt idx="399">
                  <c:v>6532.0</c:v>
                </c:pt>
                <c:pt idx="400">
                  <c:v>4572.0</c:v>
                </c:pt>
                <c:pt idx="401">
                  <c:v>4572.0</c:v>
                </c:pt>
                <c:pt idx="402">
                  <c:v>6508.0</c:v>
                </c:pt>
                <c:pt idx="403">
                  <c:v>4572.0</c:v>
                </c:pt>
                <c:pt idx="404">
                  <c:v>4572.0</c:v>
                </c:pt>
                <c:pt idx="405">
                  <c:v>6492.0</c:v>
                </c:pt>
                <c:pt idx="406">
                  <c:v>5920.0</c:v>
                </c:pt>
                <c:pt idx="407">
                  <c:v>4572.0</c:v>
                </c:pt>
                <c:pt idx="408">
                  <c:v>6476.0</c:v>
                </c:pt>
                <c:pt idx="409">
                  <c:v>5524.0</c:v>
                </c:pt>
                <c:pt idx="410">
                  <c:v>4572.0</c:v>
                </c:pt>
                <c:pt idx="411">
                  <c:v>5544.0</c:v>
                </c:pt>
                <c:pt idx="412">
                  <c:v>15000.0</c:v>
                </c:pt>
                <c:pt idx="413">
                  <c:v>4576.0</c:v>
                </c:pt>
                <c:pt idx="414">
                  <c:v>5516.0</c:v>
                </c:pt>
                <c:pt idx="415">
                  <c:v>6488.0</c:v>
                </c:pt>
                <c:pt idx="416">
                  <c:v>4576.0</c:v>
                </c:pt>
                <c:pt idx="417">
                  <c:v>5508.0</c:v>
                </c:pt>
                <c:pt idx="418">
                  <c:v>6472.0</c:v>
                </c:pt>
                <c:pt idx="419">
                  <c:v>4576.0</c:v>
                </c:pt>
                <c:pt idx="420">
                  <c:v>4576.0</c:v>
                </c:pt>
                <c:pt idx="421">
                  <c:v>6512.0</c:v>
                </c:pt>
                <c:pt idx="422">
                  <c:v>4576.0</c:v>
                </c:pt>
                <c:pt idx="423">
                  <c:v>4576.0</c:v>
                </c:pt>
                <c:pt idx="424">
                  <c:v>6512.0</c:v>
                </c:pt>
                <c:pt idx="425">
                  <c:v>4580.0</c:v>
                </c:pt>
                <c:pt idx="426">
                  <c:v>4580.0</c:v>
                </c:pt>
                <c:pt idx="427">
                  <c:v>6524.0</c:v>
                </c:pt>
                <c:pt idx="428">
                  <c:v>5552.0</c:v>
                </c:pt>
                <c:pt idx="429">
                  <c:v>4580.0</c:v>
                </c:pt>
                <c:pt idx="430">
                  <c:v>5532.0</c:v>
                </c:pt>
                <c:pt idx="431">
                  <c:v>14572.0</c:v>
                </c:pt>
                <c:pt idx="432">
                  <c:v>4580.0</c:v>
                </c:pt>
                <c:pt idx="433">
                  <c:v>5536.0</c:v>
                </c:pt>
                <c:pt idx="434">
                  <c:v>6564.0</c:v>
                </c:pt>
                <c:pt idx="435">
                  <c:v>4580.0</c:v>
                </c:pt>
                <c:pt idx="436">
                  <c:v>5516.0</c:v>
                </c:pt>
                <c:pt idx="437">
                  <c:v>6500.0</c:v>
                </c:pt>
                <c:pt idx="438">
                  <c:v>4580.0</c:v>
                </c:pt>
                <c:pt idx="439">
                  <c:v>4580.0</c:v>
                </c:pt>
                <c:pt idx="440">
                  <c:v>6444.0</c:v>
                </c:pt>
                <c:pt idx="441">
                  <c:v>4580.0</c:v>
                </c:pt>
                <c:pt idx="442">
                  <c:v>4580.0</c:v>
                </c:pt>
                <c:pt idx="443">
                  <c:v>6556.0</c:v>
                </c:pt>
                <c:pt idx="444">
                  <c:v>4628.0</c:v>
                </c:pt>
                <c:pt idx="445">
                  <c:v>4628.0</c:v>
                </c:pt>
                <c:pt idx="446">
                  <c:v>6596.0</c:v>
                </c:pt>
                <c:pt idx="447">
                  <c:v>8520.0</c:v>
                </c:pt>
                <c:pt idx="448">
                  <c:v>4628.0</c:v>
                </c:pt>
                <c:pt idx="449">
                  <c:v>6612.0</c:v>
                </c:pt>
                <c:pt idx="450">
                  <c:v>5620.0</c:v>
                </c:pt>
                <c:pt idx="451">
                  <c:v>4628.0</c:v>
                </c:pt>
                <c:pt idx="452">
                  <c:v>5596.0</c:v>
                </c:pt>
                <c:pt idx="453">
                  <c:v>14556.0</c:v>
                </c:pt>
                <c:pt idx="454">
                  <c:v>4628.0</c:v>
                </c:pt>
                <c:pt idx="455">
                  <c:v>5596.0</c:v>
                </c:pt>
                <c:pt idx="456">
                  <c:v>6604.0</c:v>
                </c:pt>
                <c:pt idx="457">
                  <c:v>4632.0</c:v>
                </c:pt>
                <c:pt idx="458">
                  <c:v>5588.0</c:v>
                </c:pt>
                <c:pt idx="459">
                  <c:v>6576.0</c:v>
                </c:pt>
                <c:pt idx="460">
                  <c:v>4632.0</c:v>
                </c:pt>
                <c:pt idx="461">
                  <c:v>4632.0</c:v>
                </c:pt>
                <c:pt idx="462">
                  <c:v>6584.0</c:v>
                </c:pt>
                <c:pt idx="463">
                  <c:v>4632.0</c:v>
                </c:pt>
                <c:pt idx="464">
                  <c:v>4632.0</c:v>
                </c:pt>
                <c:pt idx="465">
                  <c:v>6548.0</c:v>
                </c:pt>
                <c:pt idx="466">
                  <c:v>4636.0</c:v>
                </c:pt>
                <c:pt idx="467">
                  <c:v>4636.0</c:v>
                </c:pt>
                <c:pt idx="468">
                  <c:v>6572.0</c:v>
                </c:pt>
                <c:pt idx="469">
                  <c:v>13044.0</c:v>
                </c:pt>
                <c:pt idx="470">
                  <c:v>4648.0</c:v>
                </c:pt>
                <c:pt idx="471">
                  <c:v>6608.0</c:v>
                </c:pt>
                <c:pt idx="472">
                  <c:v>5628.0</c:v>
                </c:pt>
                <c:pt idx="473">
                  <c:v>4648.0</c:v>
                </c:pt>
                <c:pt idx="474">
                  <c:v>5600.0</c:v>
                </c:pt>
                <c:pt idx="475">
                  <c:v>10856.0</c:v>
                </c:pt>
                <c:pt idx="476">
                  <c:v>4648.0</c:v>
                </c:pt>
                <c:pt idx="477">
                  <c:v>5600.0</c:v>
                </c:pt>
                <c:pt idx="478">
                  <c:v>6576.0</c:v>
                </c:pt>
                <c:pt idx="479">
                  <c:v>4648.0</c:v>
                </c:pt>
                <c:pt idx="480">
                  <c:v>5592.0</c:v>
                </c:pt>
                <c:pt idx="481">
                  <c:v>6584.0</c:v>
                </c:pt>
                <c:pt idx="482">
                  <c:v>4652.0</c:v>
                </c:pt>
                <c:pt idx="483">
                  <c:v>4652.0</c:v>
                </c:pt>
                <c:pt idx="484">
                  <c:v>6604.0</c:v>
                </c:pt>
                <c:pt idx="485">
                  <c:v>4652.0</c:v>
                </c:pt>
                <c:pt idx="486">
                  <c:v>4652.0</c:v>
                </c:pt>
                <c:pt idx="487">
                  <c:v>6580.0</c:v>
                </c:pt>
                <c:pt idx="488">
                  <c:v>4652.0</c:v>
                </c:pt>
                <c:pt idx="489">
                  <c:v>4652.0</c:v>
                </c:pt>
                <c:pt idx="490">
                  <c:v>6580.0</c:v>
                </c:pt>
                <c:pt idx="491">
                  <c:v>6000.0</c:v>
                </c:pt>
                <c:pt idx="492">
                  <c:v>4652.0</c:v>
                </c:pt>
                <c:pt idx="493">
                  <c:v>6604.0</c:v>
                </c:pt>
                <c:pt idx="494">
                  <c:v>5628.0</c:v>
                </c:pt>
                <c:pt idx="495">
                  <c:v>4652.0</c:v>
                </c:pt>
                <c:pt idx="496">
                  <c:v>5608.0</c:v>
                </c:pt>
                <c:pt idx="497">
                  <c:v>14940.0</c:v>
                </c:pt>
                <c:pt idx="498">
                  <c:v>4652.0</c:v>
                </c:pt>
                <c:pt idx="499">
                  <c:v>5604.0</c:v>
                </c:pt>
                <c:pt idx="500">
                  <c:v>6596.0</c:v>
                </c:pt>
                <c:pt idx="501">
                  <c:v>4664.0</c:v>
                </c:pt>
                <c:pt idx="502">
                  <c:v>5668.0</c:v>
                </c:pt>
                <c:pt idx="503">
                  <c:v>6660.0</c:v>
                </c:pt>
                <c:pt idx="504">
                  <c:v>4716.0</c:v>
                </c:pt>
                <c:pt idx="505">
                  <c:v>4716.0</c:v>
                </c:pt>
                <c:pt idx="506">
                  <c:v>6644.0</c:v>
                </c:pt>
                <c:pt idx="507">
                  <c:v>9860.0</c:v>
                </c:pt>
                <c:pt idx="508">
                  <c:v>4716.0</c:v>
                </c:pt>
                <c:pt idx="509">
                  <c:v>6664.0</c:v>
                </c:pt>
                <c:pt idx="510">
                  <c:v>5692.0</c:v>
                </c:pt>
                <c:pt idx="511">
                  <c:v>4720.0</c:v>
                </c:pt>
                <c:pt idx="512">
                  <c:v>6640.0</c:v>
                </c:pt>
                <c:pt idx="513">
                  <c:v>5680.0</c:v>
                </c:pt>
                <c:pt idx="514">
                  <c:v>4720.0</c:v>
                </c:pt>
                <c:pt idx="515">
                  <c:v>5676.0</c:v>
                </c:pt>
                <c:pt idx="516">
                  <c:v>14040.0</c:v>
                </c:pt>
                <c:pt idx="517">
                  <c:v>4720.0</c:v>
                </c:pt>
                <c:pt idx="518">
                  <c:v>5692.0</c:v>
                </c:pt>
                <c:pt idx="519">
                  <c:v>6704.0</c:v>
                </c:pt>
                <c:pt idx="520">
                  <c:v>4720.0</c:v>
                </c:pt>
                <c:pt idx="521">
                  <c:v>5680.0</c:v>
                </c:pt>
                <c:pt idx="522">
                  <c:v>6660.0</c:v>
                </c:pt>
                <c:pt idx="523">
                  <c:v>4724.0</c:v>
                </c:pt>
                <c:pt idx="524">
                  <c:v>4724.0</c:v>
                </c:pt>
                <c:pt idx="525">
                  <c:v>6724.0</c:v>
                </c:pt>
                <c:pt idx="526">
                  <c:v>4724.0</c:v>
                </c:pt>
                <c:pt idx="527">
                  <c:v>4740.0</c:v>
                </c:pt>
                <c:pt idx="528">
                  <c:v>6732.0</c:v>
                </c:pt>
                <c:pt idx="529">
                  <c:v>4788.0</c:v>
                </c:pt>
                <c:pt idx="530">
                  <c:v>4788.0</c:v>
                </c:pt>
                <c:pt idx="531">
                  <c:v>6708.0</c:v>
                </c:pt>
                <c:pt idx="532">
                  <c:v>6140.0</c:v>
                </c:pt>
                <c:pt idx="533">
                  <c:v>4788.0</c:v>
                </c:pt>
                <c:pt idx="534">
                  <c:v>6700.0</c:v>
                </c:pt>
                <c:pt idx="535">
                  <c:v>5744.0</c:v>
                </c:pt>
                <c:pt idx="536">
                  <c:v>4788.0</c:v>
                </c:pt>
                <c:pt idx="537">
                  <c:v>5760.0</c:v>
                </c:pt>
                <c:pt idx="538">
                  <c:v>18172.0</c:v>
                </c:pt>
                <c:pt idx="539">
                  <c:v>4788.0</c:v>
                </c:pt>
                <c:pt idx="540">
                  <c:v>5748.0</c:v>
                </c:pt>
                <c:pt idx="541">
                  <c:v>6720.0</c:v>
                </c:pt>
                <c:pt idx="542">
                  <c:v>4800.0</c:v>
                </c:pt>
                <c:pt idx="543">
                  <c:v>5756.0</c:v>
                </c:pt>
                <c:pt idx="544">
                  <c:v>6752.0</c:v>
                </c:pt>
                <c:pt idx="545">
                  <c:v>4800.0</c:v>
                </c:pt>
                <c:pt idx="546">
                  <c:v>4800.0</c:v>
                </c:pt>
                <c:pt idx="547">
                  <c:v>6720.0</c:v>
                </c:pt>
                <c:pt idx="548">
                  <c:v>4800.0</c:v>
                </c:pt>
                <c:pt idx="549">
                  <c:v>4800.0</c:v>
                </c:pt>
                <c:pt idx="550">
                  <c:v>6704.0</c:v>
                </c:pt>
                <c:pt idx="551">
                  <c:v>4800.0</c:v>
                </c:pt>
                <c:pt idx="552">
                  <c:v>4800.0</c:v>
                </c:pt>
                <c:pt idx="553">
                  <c:v>6748.0</c:v>
                </c:pt>
                <c:pt idx="554">
                  <c:v>5816.0</c:v>
                </c:pt>
                <c:pt idx="555">
                  <c:v>4856.0</c:v>
                </c:pt>
                <c:pt idx="556">
                  <c:v>5784.0</c:v>
                </c:pt>
                <c:pt idx="557">
                  <c:v>13816.0</c:v>
                </c:pt>
                <c:pt idx="558">
                  <c:v>4856.0</c:v>
                </c:pt>
                <c:pt idx="559">
                  <c:v>5792.0</c:v>
                </c:pt>
                <c:pt idx="560">
                  <c:v>6792.0</c:v>
                </c:pt>
                <c:pt idx="561">
                  <c:v>4856.0</c:v>
                </c:pt>
                <c:pt idx="562">
                  <c:v>5808.0</c:v>
                </c:pt>
                <c:pt idx="563">
                  <c:v>6808.0</c:v>
                </c:pt>
                <c:pt idx="564">
                  <c:v>4856.0</c:v>
                </c:pt>
                <c:pt idx="565">
                  <c:v>4856.0</c:v>
                </c:pt>
                <c:pt idx="566">
                  <c:v>6840.0</c:v>
                </c:pt>
                <c:pt idx="567">
                  <c:v>4856.0</c:v>
                </c:pt>
                <c:pt idx="568">
                  <c:v>4856.0</c:v>
                </c:pt>
                <c:pt idx="569">
                  <c:v>6824.0</c:v>
                </c:pt>
                <c:pt idx="570">
                  <c:v>4856.0</c:v>
                </c:pt>
                <c:pt idx="571">
                  <c:v>4856.0</c:v>
                </c:pt>
                <c:pt idx="572">
                  <c:v>6800.0</c:v>
                </c:pt>
                <c:pt idx="573">
                  <c:v>7272.0</c:v>
                </c:pt>
                <c:pt idx="574">
                  <c:v>4868.0</c:v>
                </c:pt>
                <c:pt idx="575">
                  <c:v>6804.0</c:v>
                </c:pt>
                <c:pt idx="576">
                  <c:v>5836.0</c:v>
                </c:pt>
                <c:pt idx="577">
                  <c:v>4868.0</c:v>
                </c:pt>
                <c:pt idx="578">
                  <c:v>5860.0</c:v>
                </c:pt>
                <c:pt idx="579">
                  <c:v>20556.0</c:v>
                </c:pt>
                <c:pt idx="580">
                  <c:v>4868.0</c:v>
                </c:pt>
                <c:pt idx="581">
                  <c:v>5800.0</c:v>
                </c:pt>
                <c:pt idx="582">
                  <c:v>6780.0</c:v>
                </c:pt>
                <c:pt idx="583">
                  <c:v>4868.0</c:v>
                </c:pt>
                <c:pt idx="584">
                  <c:v>4868.0</c:v>
                </c:pt>
                <c:pt idx="585">
                  <c:v>6732.0</c:v>
                </c:pt>
                <c:pt idx="586">
                  <c:v>4868.0</c:v>
                </c:pt>
                <c:pt idx="587">
                  <c:v>4868.0</c:v>
                </c:pt>
                <c:pt idx="588">
                  <c:v>6772.0</c:v>
                </c:pt>
                <c:pt idx="589">
                  <c:v>5820.0</c:v>
                </c:pt>
                <c:pt idx="590">
                  <c:v>4868.0</c:v>
                </c:pt>
                <c:pt idx="591">
                  <c:v>5816.0</c:v>
                </c:pt>
                <c:pt idx="592">
                  <c:v>6812.0</c:v>
                </c:pt>
                <c:pt idx="593">
                  <c:v>4868.0</c:v>
                </c:pt>
                <c:pt idx="594">
                  <c:v>5828.0</c:v>
                </c:pt>
                <c:pt idx="595">
                  <c:v>6820.0</c:v>
                </c:pt>
                <c:pt idx="596">
                  <c:v>4868.0</c:v>
                </c:pt>
                <c:pt idx="597">
                  <c:v>4876.0</c:v>
                </c:pt>
                <c:pt idx="598">
                  <c:v>6776.0</c:v>
                </c:pt>
                <c:pt idx="599">
                  <c:v>4988.0</c:v>
                </c:pt>
                <c:pt idx="600">
                  <c:v>4988.0</c:v>
                </c:pt>
                <c:pt idx="601">
                  <c:v>6884.0</c:v>
                </c:pt>
                <c:pt idx="602">
                  <c:v>5936.0</c:v>
                </c:pt>
                <c:pt idx="603">
                  <c:v>4988.0</c:v>
                </c:pt>
                <c:pt idx="604">
                  <c:v>6868.0</c:v>
                </c:pt>
                <c:pt idx="605">
                  <c:v>5928.0</c:v>
                </c:pt>
                <c:pt idx="606">
                  <c:v>4988.0</c:v>
                </c:pt>
                <c:pt idx="607">
                  <c:v>5948.0</c:v>
                </c:pt>
                <c:pt idx="608">
                  <c:v>14308.0</c:v>
                </c:pt>
                <c:pt idx="609">
                  <c:v>4988.0</c:v>
                </c:pt>
                <c:pt idx="610">
                  <c:v>5928.0</c:v>
                </c:pt>
                <c:pt idx="611">
                  <c:v>6932.0</c:v>
                </c:pt>
                <c:pt idx="612">
                  <c:v>4988.0</c:v>
                </c:pt>
                <c:pt idx="613">
                  <c:v>5936.0</c:v>
                </c:pt>
                <c:pt idx="614">
                  <c:v>6956.0</c:v>
                </c:pt>
                <c:pt idx="615">
                  <c:v>4992.0</c:v>
                </c:pt>
                <c:pt idx="616">
                  <c:v>4992.0</c:v>
                </c:pt>
                <c:pt idx="617">
                  <c:v>6888.0</c:v>
                </c:pt>
                <c:pt idx="618">
                  <c:v>4996.0</c:v>
                </c:pt>
                <c:pt idx="619">
                  <c:v>4996.0</c:v>
                </c:pt>
                <c:pt idx="620">
                  <c:v>6940.0</c:v>
                </c:pt>
                <c:pt idx="621">
                  <c:v>4996.0</c:v>
                </c:pt>
                <c:pt idx="622">
                  <c:v>4996.0</c:v>
                </c:pt>
                <c:pt idx="623">
                  <c:v>6892.0</c:v>
                </c:pt>
                <c:pt idx="624">
                  <c:v>5952.0</c:v>
                </c:pt>
                <c:pt idx="625">
                  <c:v>5004.0</c:v>
                </c:pt>
                <c:pt idx="626">
                  <c:v>5980.0</c:v>
                </c:pt>
                <c:pt idx="627">
                  <c:v>19284.0</c:v>
                </c:pt>
                <c:pt idx="628">
                  <c:v>5004.0</c:v>
                </c:pt>
                <c:pt idx="629">
                  <c:v>5900.0</c:v>
                </c:pt>
                <c:pt idx="630">
                  <c:v>6860.0</c:v>
                </c:pt>
                <c:pt idx="631">
                  <c:v>5068.0</c:v>
                </c:pt>
                <c:pt idx="632">
                  <c:v>6004.0</c:v>
                </c:pt>
                <c:pt idx="633">
                  <c:v>6980.0</c:v>
                </c:pt>
                <c:pt idx="634">
                  <c:v>5068.0</c:v>
                </c:pt>
                <c:pt idx="635">
                  <c:v>5068.0</c:v>
                </c:pt>
                <c:pt idx="636">
                  <c:v>6980.0</c:v>
                </c:pt>
                <c:pt idx="637">
                  <c:v>5068.0</c:v>
                </c:pt>
                <c:pt idx="638">
                  <c:v>5068.0</c:v>
                </c:pt>
                <c:pt idx="639">
                  <c:v>6972.0</c:v>
                </c:pt>
                <c:pt idx="640">
                  <c:v>5152.0</c:v>
                </c:pt>
                <c:pt idx="641">
                  <c:v>5152.0</c:v>
                </c:pt>
                <c:pt idx="642">
                  <c:v>7120.0</c:v>
                </c:pt>
                <c:pt idx="643">
                  <c:v>7412.0</c:v>
                </c:pt>
                <c:pt idx="644">
                  <c:v>5152.0</c:v>
                </c:pt>
                <c:pt idx="645">
                  <c:v>7080.0</c:v>
                </c:pt>
                <c:pt idx="646">
                  <c:v>6116.0</c:v>
                </c:pt>
                <c:pt idx="647">
                  <c:v>5152.0</c:v>
                </c:pt>
                <c:pt idx="648">
                  <c:v>6096.0</c:v>
                </c:pt>
                <c:pt idx="649">
                  <c:v>14416.0</c:v>
                </c:pt>
                <c:pt idx="650">
                  <c:v>5152.0</c:v>
                </c:pt>
                <c:pt idx="651">
                  <c:v>6100.0</c:v>
                </c:pt>
                <c:pt idx="652">
                  <c:v>7096.0</c:v>
                </c:pt>
                <c:pt idx="653">
                  <c:v>5152.0</c:v>
                </c:pt>
                <c:pt idx="654">
                  <c:v>6084.0</c:v>
                </c:pt>
                <c:pt idx="655">
                  <c:v>7048.0</c:v>
                </c:pt>
                <c:pt idx="656">
                  <c:v>5152.0</c:v>
                </c:pt>
                <c:pt idx="657">
                  <c:v>5152.0</c:v>
                </c:pt>
                <c:pt idx="658">
                  <c:v>7024.0</c:v>
                </c:pt>
                <c:pt idx="659">
                  <c:v>9616.0</c:v>
                </c:pt>
                <c:pt idx="660">
                  <c:v>5152.0</c:v>
                </c:pt>
                <c:pt idx="661">
                  <c:v>7048.0</c:v>
                </c:pt>
                <c:pt idx="662">
                  <c:v>6100.0</c:v>
                </c:pt>
                <c:pt idx="663">
                  <c:v>5152.0</c:v>
                </c:pt>
                <c:pt idx="664">
                  <c:v>7096.0</c:v>
                </c:pt>
                <c:pt idx="665">
                  <c:v>6124.0</c:v>
                </c:pt>
                <c:pt idx="666">
                  <c:v>5152.0</c:v>
                </c:pt>
                <c:pt idx="667">
                  <c:v>6072.0</c:v>
                </c:pt>
                <c:pt idx="668">
                  <c:v>9760.0</c:v>
                </c:pt>
                <c:pt idx="669">
                  <c:v>5152.0</c:v>
                </c:pt>
                <c:pt idx="670">
                  <c:v>6080.0</c:v>
                </c:pt>
                <c:pt idx="671">
                  <c:v>7072.0</c:v>
                </c:pt>
                <c:pt idx="672">
                  <c:v>5152.0</c:v>
                </c:pt>
                <c:pt idx="673">
                  <c:v>6104.0</c:v>
                </c:pt>
                <c:pt idx="674">
                  <c:v>7120.0</c:v>
                </c:pt>
                <c:pt idx="675">
                  <c:v>5156.0</c:v>
                </c:pt>
                <c:pt idx="676">
                  <c:v>5156.0</c:v>
                </c:pt>
                <c:pt idx="677">
                  <c:v>7068.0</c:v>
                </c:pt>
                <c:pt idx="678">
                  <c:v>5156.0</c:v>
                </c:pt>
                <c:pt idx="679">
                  <c:v>5156.0</c:v>
                </c:pt>
                <c:pt idx="680">
                  <c:v>7028.0</c:v>
                </c:pt>
                <c:pt idx="681">
                  <c:v>12016.0</c:v>
                </c:pt>
                <c:pt idx="682">
                  <c:v>5156.0</c:v>
                </c:pt>
                <c:pt idx="683">
                  <c:v>7156.0</c:v>
                </c:pt>
                <c:pt idx="684">
                  <c:v>6156.0</c:v>
                </c:pt>
                <c:pt idx="685">
                  <c:v>5156.0</c:v>
                </c:pt>
                <c:pt idx="686">
                  <c:v>7084.0</c:v>
                </c:pt>
                <c:pt idx="687">
                  <c:v>6136.0</c:v>
                </c:pt>
                <c:pt idx="688">
                  <c:v>5172.0</c:v>
                </c:pt>
                <c:pt idx="689">
                  <c:v>6152.0</c:v>
                </c:pt>
                <c:pt idx="690">
                  <c:v>14072.0</c:v>
                </c:pt>
                <c:pt idx="691">
                  <c:v>5288.0</c:v>
                </c:pt>
                <c:pt idx="692">
                  <c:v>6268.0</c:v>
                </c:pt>
                <c:pt idx="693">
                  <c:v>7288.0</c:v>
                </c:pt>
                <c:pt idx="694">
                  <c:v>5288.0</c:v>
                </c:pt>
                <c:pt idx="695">
                  <c:v>6256.0</c:v>
                </c:pt>
                <c:pt idx="696">
                  <c:v>7272.0</c:v>
                </c:pt>
                <c:pt idx="697">
                  <c:v>5288.0</c:v>
                </c:pt>
                <c:pt idx="698">
                  <c:v>5288.0</c:v>
                </c:pt>
                <c:pt idx="699">
                  <c:v>7160.0</c:v>
                </c:pt>
                <c:pt idx="700">
                  <c:v>5288.0</c:v>
                </c:pt>
                <c:pt idx="701">
                  <c:v>5288.0</c:v>
                </c:pt>
                <c:pt idx="702">
                  <c:v>7248.0</c:v>
                </c:pt>
                <c:pt idx="703">
                  <c:v>5288.0</c:v>
                </c:pt>
                <c:pt idx="704">
                  <c:v>5288.0</c:v>
                </c:pt>
                <c:pt idx="705">
                  <c:v>7208.0</c:v>
                </c:pt>
                <c:pt idx="706">
                  <c:v>6248.0</c:v>
                </c:pt>
                <c:pt idx="707">
                  <c:v>5288.0</c:v>
                </c:pt>
                <c:pt idx="708">
                  <c:v>7264.0</c:v>
                </c:pt>
                <c:pt idx="709">
                  <c:v>6276.0</c:v>
                </c:pt>
                <c:pt idx="710">
                  <c:v>5288.0</c:v>
                </c:pt>
                <c:pt idx="711">
                  <c:v>5288.0</c:v>
                </c:pt>
                <c:pt idx="712">
                  <c:v>7288.0</c:v>
                </c:pt>
                <c:pt idx="713">
                  <c:v>5288.0</c:v>
                </c:pt>
                <c:pt idx="714">
                  <c:v>5288.0</c:v>
                </c:pt>
                <c:pt idx="715">
                  <c:v>7168.0</c:v>
                </c:pt>
                <c:pt idx="716">
                  <c:v>13208.0</c:v>
                </c:pt>
                <c:pt idx="717">
                  <c:v>5288.0</c:v>
                </c:pt>
                <c:pt idx="718">
                  <c:v>7184.0</c:v>
                </c:pt>
                <c:pt idx="719">
                  <c:v>6604.0</c:v>
                </c:pt>
                <c:pt idx="720">
                  <c:v>5288.0</c:v>
                </c:pt>
                <c:pt idx="721">
                  <c:v>7256.0</c:v>
                </c:pt>
                <c:pt idx="722">
                  <c:v>6272.0</c:v>
                </c:pt>
                <c:pt idx="723">
                  <c:v>5288.0</c:v>
                </c:pt>
                <c:pt idx="724">
                  <c:v>6240.0</c:v>
                </c:pt>
                <c:pt idx="725">
                  <c:v>12216.0</c:v>
                </c:pt>
                <c:pt idx="726">
                  <c:v>5288.0</c:v>
                </c:pt>
                <c:pt idx="727">
                  <c:v>6232.0</c:v>
                </c:pt>
                <c:pt idx="728">
                  <c:v>7224.0</c:v>
                </c:pt>
                <c:pt idx="729">
                  <c:v>5364.0</c:v>
                </c:pt>
                <c:pt idx="730">
                  <c:v>5364.0</c:v>
                </c:pt>
                <c:pt idx="731">
                  <c:v>7352.0</c:v>
                </c:pt>
                <c:pt idx="732">
                  <c:v>5368.0</c:v>
                </c:pt>
                <c:pt idx="733">
                  <c:v>5368.0</c:v>
                </c:pt>
                <c:pt idx="734">
                  <c:v>7296.0</c:v>
                </c:pt>
                <c:pt idx="735">
                  <c:v>6336.0</c:v>
                </c:pt>
                <c:pt idx="736">
                  <c:v>5372.0</c:v>
                </c:pt>
                <c:pt idx="737">
                  <c:v>7316.0</c:v>
                </c:pt>
                <c:pt idx="738">
                  <c:v>6344.0</c:v>
                </c:pt>
                <c:pt idx="739">
                  <c:v>5372.0</c:v>
                </c:pt>
                <c:pt idx="740">
                  <c:v>6320.0</c:v>
                </c:pt>
                <c:pt idx="741">
                  <c:v>16212.0</c:v>
                </c:pt>
                <c:pt idx="742">
                  <c:v>5372.0</c:v>
                </c:pt>
                <c:pt idx="743">
                  <c:v>6336.0</c:v>
                </c:pt>
                <c:pt idx="744">
                  <c:v>7356.0</c:v>
                </c:pt>
                <c:pt idx="745">
                  <c:v>5376.0</c:v>
                </c:pt>
                <c:pt idx="746">
                  <c:v>6308.0</c:v>
                </c:pt>
                <c:pt idx="747">
                  <c:v>7264.0</c:v>
                </c:pt>
                <c:pt idx="748">
                  <c:v>5376.0</c:v>
                </c:pt>
                <c:pt idx="749">
                  <c:v>5376.0</c:v>
                </c:pt>
                <c:pt idx="750">
                  <c:v>7288.0</c:v>
                </c:pt>
                <c:pt idx="751">
                  <c:v>5408.0</c:v>
                </c:pt>
                <c:pt idx="752">
                  <c:v>5408.0</c:v>
                </c:pt>
                <c:pt idx="753">
                  <c:v>7352.0</c:v>
                </c:pt>
                <c:pt idx="754">
                  <c:v>6380.0</c:v>
                </c:pt>
                <c:pt idx="755">
                  <c:v>5408.0</c:v>
                </c:pt>
                <c:pt idx="756">
                  <c:v>6356.0</c:v>
                </c:pt>
                <c:pt idx="757">
                  <c:v>16528.0</c:v>
                </c:pt>
                <c:pt idx="758">
                  <c:v>5408.0</c:v>
                </c:pt>
                <c:pt idx="759">
                  <c:v>6328.0</c:v>
                </c:pt>
                <c:pt idx="760">
                  <c:v>7288.0</c:v>
                </c:pt>
                <c:pt idx="761">
                  <c:v>5476.0</c:v>
                </c:pt>
                <c:pt idx="762">
                  <c:v>6420.0</c:v>
                </c:pt>
                <c:pt idx="763">
                  <c:v>7404.0</c:v>
                </c:pt>
                <c:pt idx="764">
                  <c:v>5476.0</c:v>
                </c:pt>
                <c:pt idx="765">
                  <c:v>5476.0</c:v>
                </c:pt>
                <c:pt idx="766">
                  <c:v>7452.0</c:v>
                </c:pt>
                <c:pt idx="767">
                  <c:v>9968.0</c:v>
                </c:pt>
                <c:pt idx="768">
                  <c:v>5544.0</c:v>
                </c:pt>
                <c:pt idx="769">
                  <c:v>7440.0</c:v>
                </c:pt>
                <c:pt idx="770">
                  <c:v>6492.0</c:v>
                </c:pt>
                <c:pt idx="771">
                  <c:v>5544.0</c:v>
                </c:pt>
                <c:pt idx="772">
                  <c:v>6496.0</c:v>
                </c:pt>
                <c:pt idx="773">
                  <c:v>7520.0</c:v>
                </c:pt>
                <c:pt idx="774">
                  <c:v>5544.0</c:v>
                </c:pt>
                <c:pt idx="775">
                  <c:v>6492.0</c:v>
                </c:pt>
                <c:pt idx="776">
                  <c:v>7480.0</c:v>
                </c:pt>
                <c:pt idx="777">
                  <c:v>5552.0</c:v>
                </c:pt>
                <c:pt idx="778">
                  <c:v>5552.0</c:v>
                </c:pt>
                <c:pt idx="779">
                  <c:v>7496.0</c:v>
                </c:pt>
                <c:pt idx="780">
                  <c:v>5552.0</c:v>
                </c:pt>
                <c:pt idx="781">
                  <c:v>5552.0</c:v>
                </c:pt>
                <c:pt idx="782">
                  <c:v>7488.0</c:v>
                </c:pt>
                <c:pt idx="783">
                  <c:v>5552.0</c:v>
                </c:pt>
                <c:pt idx="784">
                  <c:v>5552.0</c:v>
                </c:pt>
                <c:pt idx="785">
                  <c:v>7520.0</c:v>
                </c:pt>
                <c:pt idx="786">
                  <c:v>8024.0</c:v>
                </c:pt>
                <c:pt idx="787">
                  <c:v>5552.0</c:v>
                </c:pt>
                <c:pt idx="788">
                  <c:v>7520.0</c:v>
                </c:pt>
                <c:pt idx="789">
                  <c:v>6536.0</c:v>
                </c:pt>
                <c:pt idx="790">
                  <c:v>5552.0</c:v>
                </c:pt>
                <c:pt idx="791">
                  <c:v>6548.0</c:v>
                </c:pt>
                <c:pt idx="792">
                  <c:v>18528.0</c:v>
                </c:pt>
                <c:pt idx="793">
                  <c:v>5552.0</c:v>
                </c:pt>
                <c:pt idx="794">
                  <c:v>6512.0</c:v>
                </c:pt>
                <c:pt idx="795">
                  <c:v>7496.0</c:v>
                </c:pt>
                <c:pt idx="796">
                  <c:v>5552.0</c:v>
                </c:pt>
                <c:pt idx="797">
                  <c:v>6504.0</c:v>
                </c:pt>
                <c:pt idx="798">
                  <c:v>7488.0</c:v>
                </c:pt>
                <c:pt idx="799">
                  <c:v>5552.0</c:v>
                </c:pt>
                <c:pt idx="800">
                  <c:v>5552.0</c:v>
                </c:pt>
                <c:pt idx="801">
                  <c:v>7376.0</c:v>
                </c:pt>
                <c:pt idx="802">
                  <c:v>5556.0</c:v>
                </c:pt>
                <c:pt idx="803">
                  <c:v>5556.0</c:v>
                </c:pt>
                <c:pt idx="804">
                  <c:v>7508.0</c:v>
                </c:pt>
                <c:pt idx="805">
                  <c:v>5556.0</c:v>
                </c:pt>
                <c:pt idx="806">
                  <c:v>5556.0</c:v>
                </c:pt>
                <c:pt idx="807">
                  <c:v>7436.0</c:v>
                </c:pt>
                <c:pt idx="808">
                  <c:v>6912.0</c:v>
                </c:pt>
                <c:pt idx="809">
                  <c:v>5556.0</c:v>
                </c:pt>
                <c:pt idx="810">
                  <c:v>7436.0</c:v>
                </c:pt>
                <c:pt idx="811">
                  <c:v>6496.0</c:v>
                </c:pt>
                <c:pt idx="812">
                  <c:v>5556.0</c:v>
                </c:pt>
                <c:pt idx="813">
                  <c:v>6556.0</c:v>
                </c:pt>
                <c:pt idx="814">
                  <c:v>20132.0</c:v>
                </c:pt>
                <c:pt idx="815">
                  <c:v>5556.0</c:v>
                </c:pt>
                <c:pt idx="816">
                  <c:v>6500.0</c:v>
                </c:pt>
                <c:pt idx="817">
                  <c:v>7492.0</c:v>
                </c:pt>
                <c:pt idx="818">
                  <c:v>5556.0</c:v>
                </c:pt>
                <c:pt idx="819">
                  <c:v>6492.0</c:v>
                </c:pt>
                <c:pt idx="820">
                  <c:v>7516.0</c:v>
                </c:pt>
                <c:pt idx="821">
                  <c:v>5556.0</c:v>
                </c:pt>
                <c:pt idx="822">
                  <c:v>5556.0</c:v>
                </c:pt>
                <c:pt idx="823">
                  <c:v>7476.0</c:v>
                </c:pt>
                <c:pt idx="824">
                  <c:v>7884.0</c:v>
                </c:pt>
                <c:pt idx="825">
                  <c:v>5556.0</c:v>
                </c:pt>
                <c:pt idx="826">
                  <c:v>7548.0</c:v>
                </c:pt>
                <c:pt idx="827">
                  <c:v>6552.0</c:v>
                </c:pt>
                <c:pt idx="828">
                  <c:v>5556.0</c:v>
                </c:pt>
                <c:pt idx="829">
                  <c:v>6512.0</c:v>
                </c:pt>
                <c:pt idx="830">
                  <c:v>21076.0</c:v>
                </c:pt>
                <c:pt idx="831">
                  <c:v>5556.0</c:v>
                </c:pt>
                <c:pt idx="832">
                  <c:v>6488.0</c:v>
                </c:pt>
                <c:pt idx="833">
                  <c:v>7476.0</c:v>
                </c:pt>
                <c:pt idx="834">
                  <c:v>5644.0</c:v>
                </c:pt>
                <c:pt idx="835">
                  <c:v>6604.0</c:v>
                </c:pt>
                <c:pt idx="836">
                  <c:v>7620.0</c:v>
                </c:pt>
                <c:pt idx="837">
                  <c:v>5644.0</c:v>
                </c:pt>
                <c:pt idx="838">
                  <c:v>5644.0</c:v>
                </c:pt>
                <c:pt idx="839">
                  <c:v>7532.0</c:v>
                </c:pt>
                <c:pt idx="840">
                  <c:v>5644.0</c:v>
                </c:pt>
                <c:pt idx="841">
                  <c:v>5644.0</c:v>
                </c:pt>
                <c:pt idx="842">
                  <c:v>7588.0</c:v>
                </c:pt>
                <c:pt idx="843">
                  <c:v>7004.0</c:v>
                </c:pt>
                <c:pt idx="844">
                  <c:v>5644.0</c:v>
                </c:pt>
                <c:pt idx="845">
                  <c:v>7620.0</c:v>
                </c:pt>
                <c:pt idx="846">
                  <c:v>6632.0</c:v>
                </c:pt>
                <c:pt idx="847">
                  <c:v>5644.0</c:v>
                </c:pt>
                <c:pt idx="848">
                  <c:v>6608.0</c:v>
                </c:pt>
                <c:pt idx="849">
                  <c:v>16652.0</c:v>
                </c:pt>
                <c:pt idx="850">
                  <c:v>5644.0</c:v>
                </c:pt>
                <c:pt idx="851">
                  <c:v>6604.0</c:v>
                </c:pt>
                <c:pt idx="852">
                  <c:v>7612.0</c:v>
                </c:pt>
                <c:pt idx="853">
                  <c:v>5644.0</c:v>
                </c:pt>
                <c:pt idx="854">
                  <c:v>6620.0</c:v>
                </c:pt>
                <c:pt idx="855">
                  <c:v>7644.0</c:v>
                </c:pt>
                <c:pt idx="856">
                  <c:v>5644.0</c:v>
                </c:pt>
                <c:pt idx="857">
                  <c:v>5644.0</c:v>
                </c:pt>
                <c:pt idx="858">
                  <c:v>7612.0</c:v>
                </c:pt>
                <c:pt idx="859">
                  <c:v>5644.0</c:v>
                </c:pt>
                <c:pt idx="860">
                  <c:v>5644.0</c:v>
                </c:pt>
                <c:pt idx="861">
                  <c:v>7588.0</c:v>
                </c:pt>
                <c:pt idx="862">
                  <c:v>10832.0</c:v>
                </c:pt>
                <c:pt idx="863">
                  <c:v>5644.0</c:v>
                </c:pt>
                <c:pt idx="864">
                  <c:v>7540.0</c:v>
                </c:pt>
                <c:pt idx="865">
                  <c:v>6592.0</c:v>
                </c:pt>
                <c:pt idx="866">
                  <c:v>5644.0</c:v>
                </c:pt>
                <c:pt idx="867">
                  <c:v>7580.0</c:v>
                </c:pt>
                <c:pt idx="868">
                  <c:v>6616.0</c:v>
                </c:pt>
                <c:pt idx="869">
                  <c:v>5648.0</c:v>
                </c:pt>
                <c:pt idx="870">
                  <c:v>6572.0</c:v>
                </c:pt>
                <c:pt idx="871">
                  <c:v>8304.0</c:v>
                </c:pt>
                <c:pt idx="872">
                  <c:v>5648.0</c:v>
                </c:pt>
                <c:pt idx="873">
                  <c:v>6596.0</c:v>
                </c:pt>
                <c:pt idx="874">
                  <c:v>7576.0</c:v>
                </c:pt>
                <c:pt idx="875">
                  <c:v>5672.0</c:v>
                </c:pt>
                <c:pt idx="876">
                  <c:v>5672.0</c:v>
                </c:pt>
                <c:pt idx="877">
                  <c:v>7624.0</c:v>
                </c:pt>
                <c:pt idx="878">
                  <c:v>5672.0</c:v>
                </c:pt>
                <c:pt idx="879">
                  <c:v>5672.0</c:v>
                </c:pt>
                <c:pt idx="880">
                  <c:v>7584.0</c:v>
                </c:pt>
              </c:numCache>
            </c:numRef>
          </c:val>
          <c:smooth val="0"/>
        </c:ser>
        <c:ser>
          <c:idx val="1"/>
          <c:order val="1"/>
          <c:tx>
            <c:strRef>
              <c:f>Sheet1!$C$1</c:f>
              <c:strCache>
                <c:ptCount val="1"/>
                <c:pt idx="0">
                  <c:v>8591</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Sheet1!$C$2:$C$882</c:f>
              <c:numCache>
                <c:formatCode>General</c:formatCode>
                <c:ptCount val="881"/>
                <c:pt idx="0">
                  <c:v>0.0</c:v>
                </c:pt>
                <c:pt idx="1">
                  <c:v>2104.0</c:v>
                </c:pt>
                <c:pt idx="2">
                  <c:v>3156.0</c:v>
                </c:pt>
                <c:pt idx="3">
                  <c:v>12240.0</c:v>
                </c:pt>
                <c:pt idx="4">
                  <c:v>2712.0</c:v>
                </c:pt>
                <c:pt idx="5">
                  <c:v>3660.0</c:v>
                </c:pt>
                <c:pt idx="6">
                  <c:v>4696.0</c:v>
                </c:pt>
                <c:pt idx="7">
                  <c:v>2772.0</c:v>
                </c:pt>
                <c:pt idx="8">
                  <c:v>3704.0</c:v>
                </c:pt>
                <c:pt idx="9">
                  <c:v>4716.0</c:v>
                </c:pt>
                <c:pt idx="10">
                  <c:v>3092.0</c:v>
                </c:pt>
                <c:pt idx="11">
                  <c:v>3096.0</c:v>
                </c:pt>
                <c:pt idx="12">
                  <c:v>4996.0</c:v>
                </c:pt>
                <c:pt idx="13">
                  <c:v>3176.0</c:v>
                </c:pt>
                <c:pt idx="14">
                  <c:v>3176.0</c:v>
                </c:pt>
                <c:pt idx="15">
                  <c:v>5072.0</c:v>
                </c:pt>
                <c:pt idx="16">
                  <c:v>3176.0</c:v>
                </c:pt>
                <c:pt idx="17">
                  <c:v>3176.0</c:v>
                </c:pt>
                <c:pt idx="18">
                  <c:v>5040.0</c:v>
                </c:pt>
                <c:pt idx="19">
                  <c:v>8472.0</c:v>
                </c:pt>
                <c:pt idx="20">
                  <c:v>3180.0</c:v>
                </c:pt>
                <c:pt idx="21">
                  <c:v>5156.0</c:v>
                </c:pt>
                <c:pt idx="22">
                  <c:v>4168.0</c:v>
                </c:pt>
                <c:pt idx="23">
                  <c:v>3180.0</c:v>
                </c:pt>
                <c:pt idx="24">
                  <c:v>5148.0</c:v>
                </c:pt>
                <c:pt idx="25">
                  <c:v>4168.0</c:v>
                </c:pt>
                <c:pt idx="26">
                  <c:v>3184.0</c:v>
                </c:pt>
                <c:pt idx="27">
                  <c:v>4116.0</c:v>
                </c:pt>
                <c:pt idx="28">
                  <c:v>11840.0</c:v>
                </c:pt>
                <c:pt idx="29">
                  <c:v>3232.0</c:v>
                </c:pt>
                <c:pt idx="30">
                  <c:v>4164.0</c:v>
                </c:pt>
                <c:pt idx="31">
                  <c:v>5140.0</c:v>
                </c:pt>
                <c:pt idx="32">
                  <c:v>3304.0</c:v>
                </c:pt>
                <c:pt idx="33">
                  <c:v>4228.0</c:v>
                </c:pt>
                <c:pt idx="34">
                  <c:v>5248.0</c:v>
                </c:pt>
                <c:pt idx="35">
                  <c:v>3304.0</c:v>
                </c:pt>
                <c:pt idx="36">
                  <c:v>3304.0</c:v>
                </c:pt>
                <c:pt idx="37">
                  <c:v>5240.0</c:v>
                </c:pt>
                <c:pt idx="38">
                  <c:v>3304.0</c:v>
                </c:pt>
                <c:pt idx="39">
                  <c:v>3304.0</c:v>
                </c:pt>
                <c:pt idx="40">
                  <c:v>5328.0</c:v>
                </c:pt>
                <c:pt idx="41">
                  <c:v>3380.0</c:v>
                </c:pt>
                <c:pt idx="42">
                  <c:v>3380.0</c:v>
                </c:pt>
                <c:pt idx="43">
                  <c:v>5340.0</c:v>
                </c:pt>
                <c:pt idx="44">
                  <c:v>4752.0</c:v>
                </c:pt>
                <c:pt idx="45">
                  <c:v>3380.0</c:v>
                </c:pt>
                <c:pt idx="46">
                  <c:v>5300.0</c:v>
                </c:pt>
                <c:pt idx="47">
                  <c:v>4344.0</c:v>
                </c:pt>
                <c:pt idx="48">
                  <c:v>3384.0</c:v>
                </c:pt>
                <c:pt idx="49">
                  <c:v>4336.0</c:v>
                </c:pt>
                <c:pt idx="50">
                  <c:v>4336.0</c:v>
                </c:pt>
                <c:pt idx="51">
                  <c:v>3384.0</c:v>
                </c:pt>
                <c:pt idx="52">
                  <c:v>4324.0</c:v>
                </c:pt>
                <c:pt idx="53">
                  <c:v>7568.0</c:v>
                </c:pt>
                <c:pt idx="54">
                  <c:v>3400.0</c:v>
                </c:pt>
                <c:pt idx="55">
                  <c:v>4328.0</c:v>
                </c:pt>
                <c:pt idx="56">
                  <c:v>5288.0</c:v>
                </c:pt>
                <c:pt idx="57">
                  <c:v>3400.0</c:v>
                </c:pt>
                <c:pt idx="58">
                  <c:v>3400.0</c:v>
                </c:pt>
                <c:pt idx="59">
                  <c:v>5360.0</c:v>
                </c:pt>
                <c:pt idx="60">
                  <c:v>3400.0</c:v>
                </c:pt>
                <c:pt idx="61">
                  <c:v>3400.0</c:v>
                </c:pt>
                <c:pt idx="62">
                  <c:v>5356.0</c:v>
                </c:pt>
                <c:pt idx="63">
                  <c:v>3404.0</c:v>
                </c:pt>
                <c:pt idx="64">
                  <c:v>3404.0</c:v>
                </c:pt>
                <c:pt idx="65">
                  <c:v>5364.0</c:v>
                </c:pt>
                <c:pt idx="66">
                  <c:v>3524.0</c:v>
                </c:pt>
                <c:pt idx="67">
                  <c:v>3524.0</c:v>
                </c:pt>
                <c:pt idx="68">
                  <c:v>5436.0</c:v>
                </c:pt>
                <c:pt idx="69">
                  <c:v>4864.0</c:v>
                </c:pt>
                <c:pt idx="70">
                  <c:v>3524.0</c:v>
                </c:pt>
                <c:pt idx="71">
                  <c:v>5428.0</c:v>
                </c:pt>
                <c:pt idx="72">
                  <c:v>4500.0</c:v>
                </c:pt>
                <c:pt idx="73">
                  <c:v>3548.0</c:v>
                </c:pt>
                <c:pt idx="74">
                  <c:v>4488.0</c:v>
                </c:pt>
                <c:pt idx="75">
                  <c:v>14468.0</c:v>
                </c:pt>
                <c:pt idx="76">
                  <c:v>3548.0</c:v>
                </c:pt>
                <c:pt idx="77">
                  <c:v>4472.0</c:v>
                </c:pt>
                <c:pt idx="78">
                  <c:v>5436.0</c:v>
                </c:pt>
                <c:pt idx="79">
                  <c:v>3548.0</c:v>
                </c:pt>
                <c:pt idx="80">
                  <c:v>4496.0</c:v>
                </c:pt>
                <c:pt idx="81">
                  <c:v>5492.0</c:v>
                </c:pt>
                <c:pt idx="82">
                  <c:v>3548.0</c:v>
                </c:pt>
                <c:pt idx="83">
                  <c:v>3548.0</c:v>
                </c:pt>
                <c:pt idx="84">
                  <c:v>5484.0</c:v>
                </c:pt>
                <c:pt idx="85">
                  <c:v>3548.0</c:v>
                </c:pt>
                <c:pt idx="86">
                  <c:v>3548.0</c:v>
                </c:pt>
                <c:pt idx="87">
                  <c:v>5468.0</c:v>
                </c:pt>
                <c:pt idx="88">
                  <c:v>3548.0</c:v>
                </c:pt>
                <c:pt idx="89">
                  <c:v>3548.0</c:v>
                </c:pt>
                <c:pt idx="90">
                  <c:v>5452.0</c:v>
                </c:pt>
                <c:pt idx="91">
                  <c:v>8796.0</c:v>
                </c:pt>
                <c:pt idx="92">
                  <c:v>3552.0</c:v>
                </c:pt>
                <c:pt idx="93">
                  <c:v>5448.0</c:v>
                </c:pt>
                <c:pt idx="94">
                  <c:v>4500.0</c:v>
                </c:pt>
                <c:pt idx="95">
                  <c:v>3552.0</c:v>
                </c:pt>
                <c:pt idx="96">
                  <c:v>4516.0</c:v>
                </c:pt>
                <c:pt idx="97">
                  <c:v>4540.0</c:v>
                </c:pt>
                <c:pt idx="98">
                  <c:v>3576.0</c:v>
                </c:pt>
                <c:pt idx="99">
                  <c:v>4492.0</c:v>
                </c:pt>
                <c:pt idx="100">
                  <c:v>8032.0</c:v>
                </c:pt>
                <c:pt idx="101">
                  <c:v>3576.0</c:v>
                </c:pt>
                <c:pt idx="102">
                  <c:v>4524.0</c:v>
                </c:pt>
                <c:pt idx="103">
                  <c:v>5536.0</c:v>
                </c:pt>
                <c:pt idx="104">
                  <c:v>3576.0</c:v>
                </c:pt>
                <c:pt idx="105">
                  <c:v>3576.0</c:v>
                </c:pt>
                <c:pt idx="106">
                  <c:v>5528.0</c:v>
                </c:pt>
                <c:pt idx="107">
                  <c:v>3576.0</c:v>
                </c:pt>
                <c:pt idx="108">
                  <c:v>3576.0</c:v>
                </c:pt>
                <c:pt idx="109">
                  <c:v>5504.0</c:v>
                </c:pt>
                <c:pt idx="110">
                  <c:v>3640.0</c:v>
                </c:pt>
                <c:pt idx="111">
                  <c:v>3640.0</c:v>
                </c:pt>
                <c:pt idx="112">
                  <c:v>5520.0</c:v>
                </c:pt>
                <c:pt idx="113">
                  <c:v>3640.0</c:v>
                </c:pt>
                <c:pt idx="114">
                  <c:v>3640.0</c:v>
                </c:pt>
                <c:pt idx="115">
                  <c:v>5560.0</c:v>
                </c:pt>
                <c:pt idx="116">
                  <c:v>5900.0</c:v>
                </c:pt>
                <c:pt idx="117">
                  <c:v>3716.0</c:v>
                </c:pt>
                <c:pt idx="118">
                  <c:v>5572.0</c:v>
                </c:pt>
                <c:pt idx="119">
                  <c:v>4712.0</c:v>
                </c:pt>
                <c:pt idx="120">
                  <c:v>3784.0</c:v>
                </c:pt>
                <c:pt idx="121">
                  <c:v>4772.0</c:v>
                </c:pt>
                <c:pt idx="122">
                  <c:v>20608.0</c:v>
                </c:pt>
                <c:pt idx="123">
                  <c:v>3784.0</c:v>
                </c:pt>
                <c:pt idx="124">
                  <c:v>4728.0</c:v>
                </c:pt>
                <c:pt idx="125">
                  <c:v>6456.0</c:v>
                </c:pt>
                <c:pt idx="126">
                  <c:v>3784.0</c:v>
                </c:pt>
                <c:pt idx="127">
                  <c:v>4740.0</c:v>
                </c:pt>
                <c:pt idx="128">
                  <c:v>5744.0</c:v>
                </c:pt>
                <c:pt idx="129">
                  <c:v>3784.0</c:v>
                </c:pt>
                <c:pt idx="130">
                  <c:v>3784.0</c:v>
                </c:pt>
                <c:pt idx="131">
                  <c:v>5648.0</c:v>
                </c:pt>
                <c:pt idx="132">
                  <c:v>3788.0</c:v>
                </c:pt>
                <c:pt idx="133">
                  <c:v>3788.0</c:v>
                </c:pt>
                <c:pt idx="134">
                  <c:v>5716.0</c:v>
                </c:pt>
                <c:pt idx="135">
                  <c:v>3788.0</c:v>
                </c:pt>
                <c:pt idx="136">
                  <c:v>3788.0</c:v>
                </c:pt>
                <c:pt idx="137">
                  <c:v>5684.0</c:v>
                </c:pt>
                <c:pt idx="138">
                  <c:v>10584.0</c:v>
                </c:pt>
                <c:pt idx="139">
                  <c:v>3788.0</c:v>
                </c:pt>
                <c:pt idx="140">
                  <c:v>5676.0</c:v>
                </c:pt>
                <c:pt idx="141">
                  <c:v>5144.0</c:v>
                </c:pt>
                <c:pt idx="142">
                  <c:v>3840.0</c:v>
                </c:pt>
                <c:pt idx="143">
                  <c:v>5768.0</c:v>
                </c:pt>
                <c:pt idx="144">
                  <c:v>4804.0</c:v>
                </c:pt>
                <c:pt idx="145">
                  <c:v>3840.0</c:v>
                </c:pt>
                <c:pt idx="146">
                  <c:v>4792.0</c:v>
                </c:pt>
                <c:pt idx="147">
                  <c:v>15728.0</c:v>
                </c:pt>
                <c:pt idx="148">
                  <c:v>3840.0</c:v>
                </c:pt>
                <c:pt idx="149">
                  <c:v>4772.0</c:v>
                </c:pt>
                <c:pt idx="150">
                  <c:v>5736.0</c:v>
                </c:pt>
                <c:pt idx="151">
                  <c:v>3840.0</c:v>
                </c:pt>
                <c:pt idx="152">
                  <c:v>4772.0</c:v>
                </c:pt>
                <c:pt idx="153">
                  <c:v>5752.0</c:v>
                </c:pt>
                <c:pt idx="154">
                  <c:v>3840.0</c:v>
                </c:pt>
                <c:pt idx="155">
                  <c:v>3840.0</c:v>
                </c:pt>
                <c:pt idx="156">
                  <c:v>5768.0</c:v>
                </c:pt>
                <c:pt idx="157">
                  <c:v>3848.0</c:v>
                </c:pt>
                <c:pt idx="158">
                  <c:v>3848.0</c:v>
                </c:pt>
                <c:pt idx="159">
                  <c:v>5848.0</c:v>
                </c:pt>
                <c:pt idx="160">
                  <c:v>3880.0</c:v>
                </c:pt>
                <c:pt idx="161">
                  <c:v>3880.0</c:v>
                </c:pt>
                <c:pt idx="162">
                  <c:v>5744.0</c:v>
                </c:pt>
                <c:pt idx="163">
                  <c:v>10228.0</c:v>
                </c:pt>
                <c:pt idx="164">
                  <c:v>3880.0</c:v>
                </c:pt>
                <c:pt idx="165">
                  <c:v>5784.0</c:v>
                </c:pt>
                <c:pt idx="166">
                  <c:v>4832.0</c:v>
                </c:pt>
                <c:pt idx="167">
                  <c:v>3880.0</c:v>
                </c:pt>
                <c:pt idx="168">
                  <c:v>5776.0</c:v>
                </c:pt>
                <c:pt idx="169">
                  <c:v>4828.0</c:v>
                </c:pt>
                <c:pt idx="170">
                  <c:v>3880.0</c:v>
                </c:pt>
                <c:pt idx="171">
                  <c:v>4792.0</c:v>
                </c:pt>
                <c:pt idx="172">
                  <c:v>16928.0</c:v>
                </c:pt>
                <c:pt idx="173">
                  <c:v>3952.0</c:v>
                </c:pt>
                <c:pt idx="174">
                  <c:v>4904.0</c:v>
                </c:pt>
                <c:pt idx="175">
                  <c:v>5896.0</c:v>
                </c:pt>
                <c:pt idx="176">
                  <c:v>3952.0</c:v>
                </c:pt>
                <c:pt idx="177">
                  <c:v>4900.0</c:v>
                </c:pt>
                <c:pt idx="178">
                  <c:v>5920.0</c:v>
                </c:pt>
                <c:pt idx="179">
                  <c:v>3956.0</c:v>
                </c:pt>
                <c:pt idx="180">
                  <c:v>3956.0</c:v>
                </c:pt>
                <c:pt idx="181">
                  <c:v>5956.0</c:v>
                </c:pt>
                <c:pt idx="182">
                  <c:v>3956.0</c:v>
                </c:pt>
                <c:pt idx="183">
                  <c:v>3956.0</c:v>
                </c:pt>
                <c:pt idx="184">
                  <c:v>5884.0</c:v>
                </c:pt>
                <c:pt idx="185">
                  <c:v>3972.0</c:v>
                </c:pt>
                <c:pt idx="186">
                  <c:v>3972.0</c:v>
                </c:pt>
                <c:pt idx="187">
                  <c:v>5852.0</c:v>
                </c:pt>
                <c:pt idx="188">
                  <c:v>8712.0</c:v>
                </c:pt>
                <c:pt idx="189">
                  <c:v>3972.0</c:v>
                </c:pt>
                <c:pt idx="190">
                  <c:v>5908.0</c:v>
                </c:pt>
                <c:pt idx="191">
                  <c:v>4940.0</c:v>
                </c:pt>
                <c:pt idx="192">
                  <c:v>3972.0</c:v>
                </c:pt>
                <c:pt idx="193">
                  <c:v>4956.0</c:v>
                </c:pt>
                <c:pt idx="194">
                  <c:v>5940.0</c:v>
                </c:pt>
                <c:pt idx="195">
                  <c:v>3984.0</c:v>
                </c:pt>
                <c:pt idx="196">
                  <c:v>4920.0</c:v>
                </c:pt>
                <c:pt idx="197">
                  <c:v>5908.0</c:v>
                </c:pt>
                <c:pt idx="198">
                  <c:v>3992.0</c:v>
                </c:pt>
                <c:pt idx="199">
                  <c:v>3992.0</c:v>
                </c:pt>
                <c:pt idx="200">
                  <c:v>5872.0</c:v>
                </c:pt>
                <c:pt idx="201">
                  <c:v>3992.0</c:v>
                </c:pt>
                <c:pt idx="202">
                  <c:v>3992.0</c:v>
                </c:pt>
                <c:pt idx="203">
                  <c:v>5944.0</c:v>
                </c:pt>
                <c:pt idx="204">
                  <c:v>3992.0</c:v>
                </c:pt>
                <c:pt idx="205">
                  <c:v>3992.0</c:v>
                </c:pt>
                <c:pt idx="206">
                  <c:v>5896.0</c:v>
                </c:pt>
                <c:pt idx="207">
                  <c:v>10500.0</c:v>
                </c:pt>
                <c:pt idx="208">
                  <c:v>3996.0</c:v>
                </c:pt>
                <c:pt idx="209">
                  <c:v>5916.0</c:v>
                </c:pt>
                <c:pt idx="210">
                  <c:v>4960.0</c:v>
                </c:pt>
                <c:pt idx="211">
                  <c:v>4004.0</c:v>
                </c:pt>
                <c:pt idx="212">
                  <c:v>5964.0</c:v>
                </c:pt>
                <c:pt idx="213">
                  <c:v>4984.0</c:v>
                </c:pt>
                <c:pt idx="214">
                  <c:v>4004.0</c:v>
                </c:pt>
                <c:pt idx="215">
                  <c:v>4924.0</c:v>
                </c:pt>
                <c:pt idx="216">
                  <c:v>11612.0</c:v>
                </c:pt>
                <c:pt idx="217">
                  <c:v>4004.0</c:v>
                </c:pt>
                <c:pt idx="218">
                  <c:v>4956.0</c:v>
                </c:pt>
                <c:pt idx="219">
                  <c:v>5948.0</c:v>
                </c:pt>
                <c:pt idx="220">
                  <c:v>4004.0</c:v>
                </c:pt>
                <c:pt idx="221">
                  <c:v>4924.0</c:v>
                </c:pt>
                <c:pt idx="222">
                  <c:v>5884.0</c:v>
                </c:pt>
                <c:pt idx="223">
                  <c:v>4004.0</c:v>
                </c:pt>
                <c:pt idx="224">
                  <c:v>4004.0</c:v>
                </c:pt>
                <c:pt idx="225">
                  <c:v>5932.0</c:v>
                </c:pt>
                <c:pt idx="226">
                  <c:v>4104.0</c:v>
                </c:pt>
                <c:pt idx="227">
                  <c:v>4104.0</c:v>
                </c:pt>
                <c:pt idx="228">
                  <c:v>6024.0</c:v>
                </c:pt>
                <c:pt idx="229">
                  <c:v>4104.0</c:v>
                </c:pt>
                <c:pt idx="230">
                  <c:v>4104.0</c:v>
                </c:pt>
                <c:pt idx="231">
                  <c:v>6016.0</c:v>
                </c:pt>
                <c:pt idx="232">
                  <c:v>7532.0</c:v>
                </c:pt>
                <c:pt idx="233">
                  <c:v>4152.0</c:v>
                </c:pt>
                <c:pt idx="234">
                  <c:v>6040.0</c:v>
                </c:pt>
                <c:pt idx="235">
                  <c:v>5096.0</c:v>
                </c:pt>
                <c:pt idx="236">
                  <c:v>4152.0</c:v>
                </c:pt>
                <c:pt idx="237">
                  <c:v>5120.0</c:v>
                </c:pt>
                <c:pt idx="238">
                  <c:v>5168.0</c:v>
                </c:pt>
                <c:pt idx="239">
                  <c:v>4204.0</c:v>
                </c:pt>
                <c:pt idx="240">
                  <c:v>5128.0</c:v>
                </c:pt>
                <c:pt idx="241">
                  <c:v>8196.0</c:v>
                </c:pt>
                <c:pt idx="242">
                  <c:v>4204.0</c:v>
                </c:pt>
                <c:pt idx="243">
                  <c:v>5132.0</c:v>
                </c:pt>
                <c:pt idx="244">
                  <c:v>6076.0</c:v>
                </c:pt>
                <c:pt idx="245">
                  <c:v>4272.0</c:v>
                </c:pt>
                <c:pt idx="246">
                  <c:v>5228.0</c:v>
                </c:pt>
                <c:pt idx="247">
                  <c:v>6248.0</c:v>
                </c:pt>
                <c:pt idx="248">
                  <c:v>4272.0</c:v>
                </c:pt>
                <c:pt idx="249">
                  <c:v>4272.0</c:v>
                </c:pt>
                <c:pt idx="250">
                  <c:v>6128.0</c:v>
                </c:pt>
                <c:pt idx="251">
                  <c:v>4272.0</c:v>
                </c:pt>
                <c:pt idx="252">
                  <c:v>4272.0</c:v>
                </c:pt>
                <c:pt idx="253">
                  <c:v>6224.0</c:v>
                </c:pt>
                <c:pt idx="254">
                  <c:v>4272.0</c:v>
                </c:pt>
                <c:pt idx="255">
                  <c:v>4272.0</c:v>
                </c:pt>
                <c:pt idx="256">
                  <c:v>6184.0</c:v>
                </c:pt>
                <c:pt idx="257">
                  <c:v>6612.0</c:v>
                </c:pt>
                <c:pt idx="258">
                  <c:v>4272.0</c:v>
                </c:pt>
                <c:pt idx="259">
                  <c:v>6136.0</c:v>
                </c:pt>
                <c:pt idx="260">
                  <c:v>5204.0</c:v>
                </c:pt>
                <c:pt idx="261">
                  <c:v>4272.0</c:v>
                </c:pt>
                <c:pt idx="262">
                  <c:v>5260.0</c:v>
                </c:pt>
                <c:pt idx="263">
                  <c:v>5320.0</c:v>
                </c:pt>
                <c:pt idx="264">
                  <c:v>4332.0</c:v>
                </c:pt>
                <c:pt idx="265">
                  <c:v>5252.0</c:v>
                </c:pt>
                <c:pt idx="266">
                  <c:v>9220.0</c:v>
                </c:pt>
                <c:pt idx="267">
                  <c:v>4332.0</c:v>
                </c:pt>
                <c:pt idx="268">
                  <c:v>5284.0</c:v>
                </c:pt>
                <c:pt idx="269">
                  <c:v>6252.0</c:v>
                </c:pt>
                <c:pt idx="270">
                  <c:v>4336.0</c:v>
                </c:pt>
                <c:pt idx="271">
                  <c:v>5264.0</c:v>
                </c:pt>
                <c:pt idx="272">
                  <c:v>6216.0</c:v>
                </c:pt>
                <c:pt idx="273">
                  <c:v>4336.0</c:v>
                </c:pt>
                <c:pt idx="274">
                  <c:v>4336.0</c:v>
                </c:pt>
                <c:pt idx="275">
                  <c:v>6240.0</c:v>
                </c:pt>
                <c:pt idx="276">
                  <c:v>4336.0</c:v>
                </c:pt>
                <c:pt idx="277">
                  <c:v>4336.0</c:v>
                </c:pt>
                <c:pt idx="278">
                  <c:v>6208.0</c:v>
                </c:pt>
                <c:pt idx="279">
                  <c:v>4336.0</c:v>
                </c:pt>
                <c:pt idx="280">
                  <c:v>4336.0</c:v>
                </c:pt>
                <c:pt idx="281">
                  <c:v>6256.0</c:v>
                </c:pt>
                <c:pt idx="282">
                  <c:v>6780.0</c:v>
                </c:pt>
                <c:pt idx="283">
                  <c:v>4336.0</c:v>
                </c:pt>
                <c:pt idx="284">
                  <c:v>6208.0</c:v>
                </c:pt>
                <c:pt idx="285">
                  <c:v>5276.0</c:v>
                </c:pt>
                <c:pt idx="286">
                  <c:v>4340.0</c:v>
                </c:pt>
                <c:pt idx="287">
                  <c:v>5320.0</c:v>
                </c:pt>
                <c:pt idx="288">
                  <c:v>5320.0</c:v>
                </c:pt>
                <c:pt idx="289">
                  <c:v>4340.0</c:v>
                </c:pt>
                <c:pt idx="290">
                  <c:v>5288.0</c:v>
                </c:pt>
                <c:pt idx="291">
                  <c:v>7088.0</c:v>
                </c:pt>
                <c:pt idx="292">
                  <c:v>4348.0</c:v>
                </c:pt>
                <c:pt idx="293">
                  <c:v>4348.0</c:v>
                </c:pt>
                <c:pt idx="294">
                  <c:v>6276.0</c:v>
                </c:pt>
                <c:pt idx="295">
                  <c:v>4388.0</c:v>
                </c:pt>
                <c:pt idx="296">
                  <c:v>4388.0</c:v>
                </c:pt>
                <c:pt idx="297">
                  <c:v>6308.0</c:v>
                </c:pt>
                <c:pt idx="298">
                  <c:v>4388.0</c:v>
                </c:pt>
                <c:pt idx="299">
                  <c:v>4388.0</c:v>
                </c:pt>
                <c:pt idx="300">
                  <c:v>6332.0</c:v>
                </c:pt>
                <c:pt idx="301">
                  <c:v>6824.0</c:v>
                </c:pt>
                <c:pt idx="302">
                  <c:v>4388.0</c:v>
                </c:pt>
                <c:pt idx="303">
                  <c:v>6324.0</c:v>
                </c:pt>
                <c:pt idx="304">
                  <c:v>5356.0</c:v>
                </c:pt>
                <c:pt idx="305">
                  <c:v>4388.0</c:v>
                </c:pt>
                <c:pt idx="306">
                  <c:v>5344.0</c:v>
                </c:pt>
                <c:pt idx="307">
                  <c:v>5344.0</c:v>
                </c:pt>
                <c:pt idx="308">
                  <c:v>4388.0</c:v>
                </c:pt>
                <c:pt idx="309">
                  <c:v>5328.0</c:v>
                </c:pt>
                <c:pt idx="310">
                  <c:v>6340.0</c:v>
                </c:pt>
                <c:pt idx="311">
                  <c:v>4388.0</c:v>
                </c:pt>
                <c:pt idx="312">
                  <c:v>5300.0</c:v>
                </c:pt>
                <c:pt idx="313">
                  <c:v>6284.0</c:v>
                </c:pt>
                <c:pt idx="314">
                  <c:v>4388.0</c:v>
                </c:pt>
                <c:pt idx="315">
                  <c:v>4388.0</c:v>
                </c:pt>
                <c:pt idx="316">
                  <c:v>6340.0</c:v>
                </c:pt>
                <c:pt idx="317">
                  <c:v>4388.0</c:v>
                </c:pt>
                <c:pt idx="318">
                  <c:v>4388.0</c:v>
                </c:pt>
                <c:pt idx="319">
                  <c:v>6316.0</c:v>
                </c:pt>
                <c:pt idx="320">
                  <c:v>4420.0</c:v>
                </c:pt>
                <c:pt idx="321">
                  <c:v>4420.0</c:v>
                </c:pt>
                <c:pt idx="322">
                  <c:v>6332.0</c:v>
                </c:pt>
                <c:pt idx="323">
                  <c:v>11400.0</c:v>
                </c:pt>
                <c:pt idx="324">
                  <c:v>4420.0</c:v>
                </c:pt>
                <c:pt idx="325">
                  <c:v>6364.0</c:v>
                </c:pt>
                <c:pt idx="326">
                  <c:v>5392.0</c:v>
                </c:pt>
                <c:pt idx="327">
                  <c:v>4420.0</c:v>
                </c:pt>
                <c:pt idx="328">
                  <c:v>6308.0</c:v>
                </c:pt>
                <c:pt idx="329">
                  <c:v>5364.0</c:v>
                </c:pt>
                <c:pt idx="330">
                  <c:v>4420.0</c:v>
                </c:pt>
                <c:pt idx="331">
                  <c:v>5376.0</c:v>
                </c:pt>
                <c:pt idx="332">
                  <c:v>16372.0</c:v>
                </c:pt>
                <c:pt idx="333">
                  <c:v>4536.0</c:v>
                </c:pt>
                <c:pt idx="334">
                  <c:v>5484.0</c:v>
                </c:pt>
                <c:pt idx="335">
                  <c:v>6464.0</c:v>
                </c:pt>
                <c:pt idx="336">
                  <c:v>4536.0</c:v>
                </c:pt>
                <c:pt idx="337">
                  <c:v>5492.0</c:v>
                </c:pt>
                <c:pt idx="338">
                  <c:v>6456.0</c:v>
                </c:pt>
                <c:pt idx="339">
                  <c:v>4536.0</c:v>
                </c:pt>
                <c:pt idx="340">
                  <c:v>4536.0</c:v>
                </c:pt>
                <c:pt idx="341">
                  <c:v>6416.0</c:v>
                </c:pt>
                <c:pt idx="342">
                  <c:v>4536.0</c:v>
                </c:pt>
                <c:pt idx="343">
                  <c:v>4536.0</c:v>
                </c:pt>
                <c:pt idx="344">
                  <c:v>6488.0</c:v>
                </c:pt>
                <c:pt idx="345">
                  <c:v>4536.0</c:v>
                </c:pt>
                <c:pt idx="346">
                  <c:v>4536.0</c:v>
                </c:pt>
                <c:pt idx="347">
                  <c:v>6432.0</c:v>
                </c:pt>
                <c:pt idx="348">
                  <c:v>11012.0</c:v>
                </c:pt>
                <c:pt idx="349">
                  <c:v>4536.0</c:v>
                </c:pt>
                <c:pt idx="350">
                  <c:v>6488.0</c:v>
                </c:pt>
                <c:pt idx="351">
                  <c:v>5556.0</c:v>
                </c:pt>
                <c:pt idx="352">
                  <c:v>4640.0</c:v>
                </c:pt>
                <c:pt idx="353">
                  <c:v>6576.0</c:v>
                </c:pt>
                <c:pt idx="354">
                  <c:v>5632.0</c:v>
                </c:pt>
                <c:pt idx="355">
                  <c:v>4672.0</c:v>
                </c:pt>
                <c:pt idx="356">
                  <c:v>5608.0</c:v>
                </c:pt>
                <c:pt idx="357">
                  <c:v>16128.0</c:v>
                </c:pt>
                <c:pt idx="358">
                  <c:v>4672.0</c:v>
                </c:pt>
                <c:pt idx="359">
                  <c:v>5640.0</c:v>
                </c:pt>
                <c:pt idx="360">
                  <c:v>6648.0</c:v>
                </c:pt>
                <c:pt idx="361">
                  <c:v>4672.0</c:v>
                </c:pt>
                <c:pt idx="362">
                  <c:v>5596.0</c:v>
                </c:pt>
                <c:pt idx="363">
                  <c:v>6592.0</c:v>
                </c:pt>
                <c:pt idx="364">
                  <c:v>4672.0</c:v>
                </c:pt>
                <c:pt idx="365">
                  <c:v>4672.0</c:v>
                </c:pt>
                <c:pt idx="366">
                  <c:v>6584.0</c:v>
                </c:pt>
                <c:pt idx="367">
                  <c:v>4672.0</c:v>
                </c:pt>
                <c:pt idx="368">
                  <c:v>4672.0</c:v>
                </c:pt>
                <c:pt idx="369">
                  <c:v>6608.0</c:v>
                </c:pt>
                <c:pt idx="370">
                  <c:v>4672.0</c:v>
                </c:pt>
                <c:pt idx="371">
                  <c:v>4672.0</c:v>
                </c:pt>
                <c:pt idx="372">
                  <c:v>6656.0</c:v>
                </c:pt>
                <c:pt idx="373">
                  <c:v>10352.0</c:v>
                </c:pt>
                <c:pt idx="374">
                  <c:v>4728.0</c:v>
                </c:pt>
                <c:pt idx="375">
                  <c:v>6656.0</c:v>
                </c:pt>
                <c:pt idx="376">
                  <c:v>5692.0</c:v>
                </c:pt>
                <c:pt idx="377">
                  <c:v>4728.0</c:v>
                </c:pt>
                <c:pt idx="378">
                  <c:v>6664.0</c:v>
                </c:pt>
                <c:pt idx="379">
                  <c:v>5696.0</c:v>
                </c:pt>
                <c:pt idx="380">
                  <c:v>4728.0</c:v>
                </c:pt>
                <c:pt idx="381">
                  <c:v>5644.0</c:v>
                </c:pt>
                <c:pt idx="382">
                  <c:v>9456.0</c:v>
                </c:pt>
                <c:pt idx="383">
                  <c:v>4728.0</c:v>
                </c:pt>
                <c:pt idx="384">
                  <c:v>5672.0</c:v>
                </c:pt>
                <c:pt idx="385">
                  <c:v>6688.0</c:v>
                </c:pt>
                <c:pt idx="386">
                  <c:v>4728.0</c:v>
                </c:pt>
                <c:pt idx="387">
                  <c:v>4728.0</c:v>
                </c:pt>
                <c:pt idx="388">
                  <c:v>6672.0</c:v>
                </c:pt>
                <c:pt idx="389">
                  <c:v>4732.0</c:v>
                </c:pt>
                <c:pt idx="390">
                  <c:v>4732.0</c:v>
                </c:pt>
                <c:pt idx="391">
                  <c:v>6644.0</c:v>
                </c:pt>
                <c:pt idx="392">
                  <c:v>4732.0</c:v>
                </c:pt>
                <c:pt idx="393">
                  <c:v>4732.0</c:v>
                </c:pt>
                <c:pt idx="394">
                  <c:v>6604.0</c:v>
                </c:pt>
                <c:pt idx="395">
                  <c:v>4732.0</c:v>
                </c:pt>
                <c:pt idx="396">
                  <c:v>4732.0</c:v>
                </c:pt>
                <c:pt idx="397">
                  <c:v>6684.0</c:v>
                </c:pt>
                <c:pt idx="398">
                  <c:v>6096.0</c:v>
                </c:pt>
                <c:pt idx="399">
                  <c:v>4732.0</c:v>
                </c:pt>
                <c:pt idx="400">
                  <c:v>6588.0</c:v>
                </c:pt>
                <c:pt idx="401">
                  <c:v>5660.0</c:v>
                </c:pt>
                <c:pt idx="402">
                  <c:v>4736.0</c:v>
                </c:pt>
                <c:pt idx="403">
                  <c:v>5700.0</c:v>
                </c:pt>
                <c:pt idx="404">
                  <c:v>17472.0</c:v>
                </c:pt>
                <c:pt idx="405">
                  <c:v>4736.0</c:v>
                </c:pt>
                <c:pt idx="406">
                  <c:v>5688.0</c:v>
                </c:pt>
                <c:pt idx="407">
                  <c:v>6656.0</c:v>
                </c:pt>
                <c:pt idx="408">
                  <c:v>4752.0</c:v>
                </c:pt>
                <c:pt idx="409">
                  <c:v>5696.0</c:v>
                </c:pt>
                <c:pt idx="410">
                  <c:v>6696.0</c:v>
                </c:pt>
                <c:pt idx="411">
                  <c:v>4752.0</c:v>
                </c:pt>
                <c:pt idx="412">
                  <c:v>4752.0</c:v>
                </c:pt>
                <c:pt idx="413">
                  <c:v>6704.0</c:v>
                </c:pt>
                <c:pt idx="414">
                  <c:v>4752.0</c:v>
                </c:pt>
                <c:pt idx="415">
                  <c:v>4752.0</c:v>
                </c:pt>
                <c:pt idx="416">
                  <c:v>6728.0</c:v>
                </c:pt>
                <c:pt idx="417">
                  <c:v>4752.0</c:v>
                </c:pt>
                <c:pt idx="418">
                  <c:v>4752.0</c:v>
                </c:pt>
                <c:pt idx="419">
                  <c:v>6688.0</c:v>
                </c:pt>
                <c:pt idx="420">
                  <c:v>8900.0</c:v>
                </c:pt>
                <c:pt idx="421">
                  <c:v>4752.0</c:v>
                </c:pt>
                <c:pt idx="422">
                  <c:v>6632.0</c:v>
                </c:pt>
                <c:pt idx="423">
                  <c:v>5772.0</c:v>
                </c:pt>
                <c:pt idx="424">
                  <c:v>4832.0</c:v>
                </c:pt>
                <c:pt idx="425">
                  <c:v>6712.0</c:v>
                </c:pt>
                <c:pt idx="426">
                  <c:v>6712.0</c:v>
                </c:pt>
                <c:pt idx="427">
                  <c:v>4832.0</c:v>
                </c:pt>
                <c:pt idx="428">
                  <c:v>5788.0</c:v>
                </c:pt>
                <c:pt idx="429">
                  <c:v>6808.0</c:v>
                </c:pt>
                <c:pt idx="430">
                  <c:v>4832.0</c:v>
                </c:pt>
                <c:pt idx="431">
                  <c:v>4832.0</c:v>
                </c:pt>
                <c:pt idx="432">
                  <c:v>6808.0</c:v>
                </c:pt>
                <c:pt idx="433">
                  <c:v>4852.0</c:v>
                </c:pt>
                <c:pt idx="434">
                  <c:v>4852.0</c:v>
                </c:pt>
                <c:pt idx="435">
                  <c:v>6788.0</c:v>
                </c:pt>
                <c:pt idx="436">
                  <c:v>4852.0</c:v>
                </c:pt>
                <c:pt idx="437">
                  <c:v>4852.0</c:v>
                </c:pt>
                <c:pt idx="438">
                  <c:v>6780.0</c:v>
                </c:pt>
                <c:pt idx="439">
                  <c:v>7764.0</c:v>
                </c:pt>
                <c:pt idx="440">
                  <c:v>4864.0</c:v>
                </c:pt>
                <c:pt idx="441">
                  <c:v>6768.0</c:v>
                </c:pt>
                <c:pt idx="442">
                  <c:v>5816.0</c:v>
                </c:pt>
                <c:pt idx="443">
                  <c:v>4864.0</c:v>
                </c:pt>
                <c:pt idx="444">
                  <c:v>6712.0</c:v>
                </c:pt>
                <c:pt idx="445">
                  <c:v>5788.0</c:v>
                </c:pt>
                <c:pt idx="446">
                  <c:v>4864.0</c:v>
                </c:pt>
                <c:pt idx="447">
                  <c:v>5804.0</c:v>
                </c:pt>
                <c:pt idx="448">
                  <c:v>10984.0</c:v>
                </c:pt>
                <c:pt idx="449">
                  <c:v>4976.0</c:v>
                </c:pt>
                <c:pt idx="450">
                  <c:v>5908.0</c:v>
                </c:pt>
                <c:pt idx="451">
                  <c:v>6856.0</c:v>
                </c:pt>
                <c:pt idx="452">
                  <c:v>4976.0</c:v>
                </c:pt>
                <c:pt idx="453">
                  <c:v>4976.0</c:v>
                </c:pt>
                <c:pt idx="454">
                  <c:v>6856.0</c:v>
                </c:pt>
                <c:pt idx="455">
                  <c:v>4976.0</c:v>
                </c:pt>
                <c:pt idx="456">
                  <c:v>4976.0</c:v>
                </c:pt>
                <c:pt idx="457">
                  <c:v>6848.0</c:v>
                </c:pt>
                <c:pt idx="458">
                  <c:v>4980.0</c:v>
                </c:pt>
                <c:pt idx="459">
                  <c:v>4980.0</c:v>
                </c:pt>
                <c:pt idx="460">
                  <c:v>6868.0</c:v>
                </c:pt>
                <c:pt idx="461">
                  <c:v>11216.0</c:v>
                </c:pt>
                <c:pt idx="462">
                  <c:v>4980.0</c:v>
                </c:pt>
                <c:pt idx="463">
                  <c:v>6876.0</c:v>
                </c:pt>
                <c:pt idx="464">
                  <c:v>6308.0</c:v>
                </c:pt>
                <c:pt idx="465">
                  <c:v>4980.0</c:v>
                </c:pt>
                <c:pt idx="466">
                  <c:v>6884.0</c:v>
                </c:pt>
                <c:pt idx="467">
                  <c:v>5936.0</c:v>
                </c:pt>
                <c:pt idx="468">
                  <c:v>4984.0</c:v>
                </c:pt>
                <c:pt idx="469">
                  <c:v>5948.0</c:v>
                </c:pt>
                <c:pt idx="470">
                  <c:v>19488.0</c:v>
                </c:pt>
                <c:pt idx="471">
                  <c:v>4984.0</c:v>
                </c:pt>
                <c:pt idx="472">
                  <c:v>5924.0</c:v>
                </c:pt>
                <c:pt idx="473">
                  <c:v>6912.0</c:v>
                </c:pt>
                <c:pt idx="474">
                  <c:v>5076.0</c:v>
                </c:pt>
                <c:pt idx="475">
                  <c:v>5076.0</c:v>
                </c:pt>
                <c:pt idx="476">
                  <c:v>6972.0</c:v>
                </c:pt>
                <c:pt idx="477">
                  <c:v>5076.0</c:v>
                </c:pt>
                <c:pt idx="478">
                  <c:v>5076.0</c:v>
                </c:pt>
                <c:pt idx="479">
                  <c:v>7036.0</c:v>
                </c:pt>
                <c:pt idx="480">
                  <c:v>5076.0</c:v>
                </c:pt>
                <c:pt idx="481">
                  <c:v>5076.0</c:v>
                </c:pt>
                <c:pt idx="482">
                  <c:v>6948.0</c:v>
                </c:pt>
                <c:pt idx="483">
                  <c:v>8032.0</c:v>
                </c:pt>
                <c:pt idx="484">
                  <c:v>5076.0</c:v>
                </c:pt>
                <c:pt idx="485">
                  <c:v>6980.0</c:v>
                </c:pt>
                <c:pt idx="486">
                  <c:v>6028.0</c:v>
                </c:pt>
                <c:pt idx="487">
                  <c:v>5076.0</c:v>
                </c:pt>
                <c:pt idx="488">
                  <c:v>6032.0</c:v>
                </c:pt>
                <c:pt idx="489">
                  <c:v>6124.0</c:v>
                </c:pt>
                <c:pt idx="490">
                  <c:v>5168.0</c:v>
                </c:pt>
                <c:pt idx="491">
                  <c:v>6100.0</c:v>
                </c:pt>
                <c:pt idx="492">
                  <c:v>7120.0</c:v>
                </c:pt>
                <c:pt idx="493">
                  <c:v>5168.0</c:v>
                </c:pt>
                <c:pt idx="494">
                  <c:v>6104.0</c:v>
                </c:pt>
                <c:pt idx="495">
                  <c:v>7112.0</c:v>
                </c:pt>
                <c:pt idx="496">
                  <c:v>5168.0</c:v>
                </c:pt>
                <c:pt idx="497">
                  <c:v>5168.0</c:v>
                </c:pt>
                <c:pt idx="498">
                  <c:v>7056.0</c:v>
                </c:pt>
                <c:pt idx="499">
                  <c:v>5168.0</c:v>
                </c:pt>
                <c:pt idx="500">
                  <c:v>5168.0</c:v>
                </c:pt>
                <c:pt idx="501">
                  <c:v>7048.0</c:v>
                </c:pt>
                <c:pt idx="502">
                  <c:v>5168.0</c:v>
                </c:pt>
                <c:pt idx="503">
                  <c:v>5168.0</c:v>
                </c:pt>
                <c:pt idx="504">
                  <c:v>7048.0</c:v>
                </c:pt>
                <c:pt idx="505">
                  <c:v>6112.0</c:v>
                </c:pt>
                <c:pt idx="506">
                  <c:v>5172.0</c:v>
                </c:pt>
                <c:pt idx="507">
                  <c:v>6128.0</c:v>
                </c:pt>
                <c:pt idx="508">
                  <c:v>15924.0</c:v>
                </c:pt>
                <c:pt idx="509">
                  <c:v>5172.0</c:v>
                </c:pt>
                <c:pt idx="510">
                  <c:v>6088.0</c:v>
                </c:pt>
                <c:pt idx="511">
                  <c:v>7036.0</c:v>
                </c:pt>
                <c:pt idx="512">
                  <c:v>5172.0</c:v>
                </c:pt>
                <c:pt idx="513">
                  <c:v>6100.0</c:v>
                </c:pt>
                <c:pt idx="514">
                  <c:v>7092.0</c:v>
                </c:pt>
                <c:pt idx="515">
                  <c:v>5172.0</c:v>
                </c:pt>
                <c:pt idx="516">
                  <c:v>5172.0</c:v>
                </c:pt>
                <c:pt idx="517">
                  <c:v>7068.0</c:v>
                </c:pt>
                <c:pt idx="518">
                  <c:v>5172.0</c:v>
                </c:pt>
                <c:pt idx="519">
                  <c:v>5172.0</c:v>
                </c:pt>
                <c:pt idx="520">
                  <c:v>7108.0</c:v>
                </c:pt>
                <c:pt idx="521">
                  <c:v>5172.0</c:v>
                </c:pt>
                <c:pt idx="522">
                  <c:v>5172.0</c:v>
                </c:pt>
                <c:pt idx="523">
                  <c:v>7108.0</c:v>
                </c:pt>
                <c:pt idx="524">
                  <c:v>9328.0</c:v>
                </c:pt>
                <c:pt idx="525">
                  <c:v>5176.0</c:v>
                </c:pt>
                <c:pt idx="526">
                  <c:v>7096.0</c:v>
                </c:pt>
                <c:pt idx="527">
                  <c:v>6136.0</c:v>
                </c:pt>
                <c:pt idx="528">
                  <c:v>5176.0</c:v>
                </c:pt>
                <c:pt idx="529">
                  <c:v>6164.0</c:v>
                </c:pt>
                <c:pt idx="530">
                  <c:v>19672.0</c:v>
                </c:pt>
                <c:pt idx="531">
                  <c:v>5176.0</c:v>
                </c:pt>
                <c:pt idx="532">
                  <c:v>6100.0</c:v>
                </c:pt>
                <c:pt idx="533">
                  <c:v>7048.0</c:v>
                </c:pt>
                <c:pt idx="534">
                  <c:v>5180.0</c:v>
                </c:pt>
                <c:pt idx="535">
                  <c:v>6132.0</c:v>
                </c:pt>
                <c:pt idx="536">
                  <c:v>7100.0</c:v>
                </c:pt>
                <c:pt idx="537">
                  <c:v>5180.0</c:v>
                </c:pt>
                <c:pt idx="538">
                  <c:v>5180.0</c:v>
                </c:pt>
                <c:pt idx="539">
                  <c:v>7084.0</c:v>
                </c:pt>
                <c:pt idx="540">
                  <c:v>5180.0</c:v>
                </c:pt>
                <c:pt idx="541">
                  <c:v>5180.0</c:v>
                </c:pt>
                <c:pt idx="542">
                  <c:v>7124.0</c:v>
                </c:pt>
                <c:pt idx="543">
                  <c:v>5180.0</c:v>
                </c:pt>
                <c:pt idx="544">
                  <c:v>5180.0</c:v>
                </c:pt>
                <c:pt idx="545">
                  <c:v>7076.0</c:v>
                </c:pt>
                <c:pt idx="546">
                  <c:v>11940.0</c:v>
                </c:pt>
                <c:pt idx="547">
                  <c:v>5180.0</c:v>
                </c:pt>
                <c:pt idx="548">
                  <c:v>7132.0</c:v>
                </c:pt>
                <c:pt idx="549">
                  <c:v>6156.0</c:v>
                </c:pt>
                <c:pt idx="550">
                  <c:v>5180.0</c:v>
                </c:pt>
                <c:pt idx="551">
                  <c:v>7124.0</c:v>
                </c:pt>
                <c:pt idx="552">
                  <c:v>6152.0</c:v>
                </c:pt>
                <c:pt idx="553">
                  <c:v>5180.0</c:v>
                </c:pt>
                <c:pt idx="554">
                  <c:v>6120.0</c:v>
                </c:pt>
                <c:pt idx="555">
                  <c:v>7108.0</c:v>
                </c:pt>
                <c:pt idx="556">
                  <c:v>5184.0</c:v>
                </c:pt>
                <c:pt idx="557">
                  <c:v>5184.0</c:v>
                </c:pt>
                <c:pt idx="558">
                  <c:v>7120.0</c:v>
                </c:pt>
                <c:pt idx="559">
                  <c:v>5184.0</c:v>
                </c:pt>
                <c:pt idx="560">
                  <c:v>5184.0</c:v>
                </c:pt>
                <c:pt idx="561">
                  <c:v>7112.0</c:v>
                </c:pt>
                <c:pt idx="562">
                  <c:v>5200.0</c:v>
                </c:pt>
                <c:pt idx="563">
                  <c:v>5200.0</c:v>
                </c:pt>
                <c:pt idx="564">
                  <c:v>7112.0</c:v>
                </c:pt>
                <c:pt idx="565">
                  <c:v>8612.0</c:v>
                </c:pt>
                <c:pt idx="566">
                  <c:v>5200.0</c:v>
                </c:pt>
                <c:pt idx="567">
                  <c:v>7080.0</c:v>
                </c:pt>
                <c:pt idx="568">
                  <c:v>6140.0</c:v>
                </c:pt>
                <c:pt idx="569">
                  <c:v>5200.0</c:v>
                </c:pt>
                <c:pt idx="570">
                  <c:v>6188.0</c:v>
                </c:pt>
                <c:pt idx="571">
                  <c:v>6288.0</c:v>
                </c:pt>
                <c:pt idx="572">
                  <c:v>5300.0</c:v>
                </c:pt>
                <c:pt idx="573">
                  <c:v>6236.0</c:v>
                </c:pt>
                <c:pt idx="574">
                  <c:v>8668.0</c:v>
                </c:pt>
                <c:pt idx="575">
                  <c:v>5300.0</c:v>
                </c:pt>
                <c:pt idx="576">
                  <c:v>6236.0</c:v>
                </c:pt>
                <c:pt idx="577">
                  <c:v>7228.0</c:v>
                </c:pt>
                <c:pt idx="578">
                  <c:v>5300.0</c:v>
                </c:pt>
                <c:pt idx="579">
                  <c:v>5300.0</c:v>
                </c:pt>
                <c:pt idx="580">
                  <c:v>7196.0</c:v>
                </c:pt>
                <c:pt idx="581">
                  <c:v>5304.0</c:v>
                </c:pt>
                <c:pt idx="582">
                  <c:v>5304.0</c:v>
                </c:pt>
                <c:pt idx="583">
                  <c:v>7280.0</c:v>
                </c:pt>
                <c:pt idx="584">
                  <c:v>6292.0</c:v>
                </c:pt>
                <c:pt idx="585">
                  <c:v>5304.0</c:v>
                </c:pt>
                <c:pt idx="586">
                  <c:v>7272.0</c:v>
                </c:pt>
                <c:pt idx="587">
                  <c:v>7272.0</c:v>
                </c:pt>
                <c:pt idx="588">
                  <c:v>5304.0</c:v>
                </c:pt>
                <c:pt idx="589">
                  <c:v>6252.0</c:v>
                </c:pt>
                <c:pt idx="590">
                  <c:v>7224.0</c:v>
                </c:pt>
                <c:pt idx="591">
                  <c:v>5304.0</c:v>
                </c:pt>
                <c:pt idx="592">
                  <c:v>5304.0</c:v>
                </c:pt>
                <c:pt idx="593">
                  <c:v>7208.0</c:v>
                </c:pt>
                <c:pt idx="594">
                  <c:v>5304.0</c:v>
                </c:pt>
                <c:pt idx="595">
                  <c:v>5304.0</c:v>
                </c:pt>
                <c:pt idx="596">
                  <c:v>7192.0</c:v>
                </c:pt>
                <c:pt idx="597">
                  <c:v>6740.0</c:v>
                </c:pt>
                <c:pt idx="598">
                  <c:v>5388.0</c:v>
                </c:pt>
                <c:pt idx="599">
                  <c:v>6360.0</c:v>
                </c:pt>
                <c:pt idx="600">
                  <c:v>6360.0</c:v>
                </c:pt>
                <c:pt idx="601">
                  <c:v>5388.0</c:v>
                </c:pt>
                <c:pt idx="602">
                  <c:v>6320.0</c:v>
                </c:pt>
                <c:pt idx="603">
                  <c:v>7316.0</c:v>
                </c:pt>
                <c:pt idx="604">
                  <c:v>5388.0</c:v>
                </c:pt>
                <c:pt idx="605">
                  <c:v>6320.0</c:v>
                </c:pt>
                <c:pt idx="606">
                  <c:v>7332.0</c:v>
                </c:pt>
                <c:pt idx="607">
                  <c:v>5416.0</c:v>
                </c:pt>
                <c:pt idx="608">
                  <c:v>5416.0</c:v>
                </c:pt>
                <c:pt idx="609">
                  <c:v>7264.0</c:v>
                </c:pt>
                <c:pt idx="610">
                  <c:v>5416.0</c:v>
                </c:pt>
                <c:pt idx="611">
                  <c:v>5416.0</c:v>
                </c:pt>
                <c:pt idx="612">
                  <c:v>7296.0</c:v>
                </c:pt>
                <c:pt idx="613">
                  <c:v>5416.0</c:v>
                </c:pt>
                <c:pt idx="614">
                  <c:v>5416.0</c:v>
                </c:pt>
                <c:pt idx="615">
                  <c:v>7368.0</c:v>
                </c:pt>
                <c:pt idx="616">
                  <c:v>8560.0</c:v>
                </c:pt>
                <c:pt idx="617">
                  <c:v>5452.0</c:v>
                </c:pt>
                <c:pt idx="618">
                  <c:v>7380.0</c:v>
                </c:pt>
                <c:pt idx="619">
                  <c:v>6416.0</c:v>
                </c:pt>
                <c:pt idx="620">
                  <c:v>5452.0</c:v>
                </c:pt>
                <c:pt idx="621">
                  <c:v>6428.0</c:v>
                </c:pt>
                <c:pt idx="622">
                  <c:v>6428.0</c:v>
                </c:pt>
                <c:pt idx="623">
                  <c:v>5452.0</c:v>
                </c:pt>
                <c:pt idx="624">
                  <c:v>6380.0</c:v>
                </c:pt>
                <c:pt idx="625">
                  <c:v>7348.0</c:v>
                </c:pt>
                <c:pt idx="626">
                  <c:v>5476.0</c:v>
                </c:pt>
                <c:pt idx="627">
                  <c:v>5476.0</c:v>
                </c:pt>
                <c:pt idx="628">
                  <c:v>7404.0</c:v>
                </c:pt>
                <c:pt idx="629">
                  <c:v>5476.0</c:v>
                </c:pt>
                <c:pt idx="630">
                  <c:v>5476.0</c:v>
                </c:pt>
                <c:pt idx="631">
                  <c:v>7436.0</c:v>
                </c:pt>
                <c:pt idx="632">
                  <c:v>5476.0</c:v>
                </c:pt>
                <c:pt idx="633">
                  <c:v>5476.0</c:v>
                </c:pt>
                <c:pt idx="634">
                  <c:v>7356.0</c:v>
                </c:pt>
                <c:pt idx="635">
                  <c:v>11780.0</c:v>
                </c:pt>
                <c:pt idx="636">
                  <c:v>5576.0</c:v>
                </c:pt>
                <c:pt idx="637">
                  <c:v>7508.0</c:v>
                </c:pt>
                <c:pt idx="638">
                  <c:v>6544.0</c:v>
                </c:pt>
                <c:pt idx="639">
                  <c:v>5580.0</c:v>
                </c:pt>
                <c:pt idx="640">
                  <c:v>7476.0</c:v>
                </c:pt>
                <c:pt idx="641">
                  <c:v>6528.0</c:v>
                </c:pt>
                <c:pt idx="642">
                  <c:v>5580.0</c:v>
                </c:pt>
                <c:pt idx="643">
                  <c:v>6532.0</c:v>
                </c:pt>
                <c:pt idx="644">
                  <c:v>8260.0</c:v>
                </c:pt>
                <c:pt idx="645">
                  <c:v>5660.0</c:v>
                </c:pt>
                <c:pt idx="646">
                  <c:v>6584.0</c:v>
                </c:pt>
                <c:pt idx="647">
                  <c:v>7564.0</c:v>
                </c:pt>
                <c:pt idx="648">
                  <c:v>5660.0</c:v>
                </c:pt>
                <c:pt idx="649">
                  <c:v>5660.0</c:v>
                </c:pt>
                <c:pt idx="650">
                  <c:v>7532.0</c:v>
                </c:pt>
                <c:pt idx="651">
                  <c:v>5660.0</c:v>
                </c:pt>
                <c:pt idx="652">
                  <c:v>5660.0</c:v>
                </c:pt>
                <c:pt idx="653">
                  <c:v>7532.0</c:v>
                </c:pt>
                <c:pt idx="654">
                  <c:v>5728.0</c:v>
                </c:pt>
                <c:pt idx="655">
                  <c:v>5728.0</c:v>
                </c:pt>
                <c:pt idx="656">
                  <c:v>7632.0</c:v>
                </c:pt>
                <c:pt idx="657">
                  <c:v>6680.0</c:v>
                </c:pt>
                <c:pt idx="658">
                  <c:v>5728.0</c:v>
                </c:pt>
                <c:pt idx="659">
                  <c:v>6644.0</c:v>
                </c:pt>
                <c:pt idx="660">
                  <c:v>12640.0</c:v>
                </c:pt>
                <c:pt idx="661">
                  <c:v>5728.0</c:v>
                </c:pt>
                <c:pt idx="662">
                  <c:v>6672.0</c:v>
                </c:pt>
                <c:pt idx="663">
                  <c:v>7656.0</c:v>
                </c:pt>
                <c:pt idx="664">
                  <c:v>5728.0</c:v>
                </c:pt>
                <c:pt idx="665">
                  <c:v>6648.0</c:v>
                </c:pt>
                <c:pt idx="666">
                  <c:v>7656.0</c:v>
                </c:pt>
                <c:pt idx="667">
                  <c:v>5728.0</c:v>
                </c:pt>
                <c:pt idx="668">
                  <c:v>5728.0</c:v>
                </c:pt>
                <c:pt idx="669">
                  <c:v>7640.0</c:v>
                </c:pt>
                <c:pt idx="670">
                  <c:v>5728.0</c:v>
                </c:pt>
                <c:pt idx="671">
                  <c:v>5728.0</c:v>
                </c:pt>
                <c:pt idx="672">
                  <c:v>7656.0</c:v>
                </c:pt>
                <c:pt idx="673">
                  <c:v>5756.0</c:v>
                </c:pt>
                <c:pt idx="674">
                  <c:v>5756.0</c:v>
                </c:pt>
                <c:pt idx="675">
                  <c:v>7636.0</c:v>
                </c:pt>
                <c:pt idx="676">
                  <c:v>7080.0</c:v>
                </c:pt>
                <c:pt idx="677">
                  <c:v>5756.0</c:v>
                </c:pt>
                <c:pt idx="678">
                  <c:v>7628.0</c:v>
                </c:pt>
                <c:pt idx="679">
                  <c:v>6692.0</c:v>
                </c:pt>
                <c:pt idx="680">
                  <c:v>5756.0</c:v>
                </c:pt>
                <c:pt idx="681">
                  <c:v>6728.0</c:v>
                </c:pt>
                <c:pt idx="682">
                  <c:v>18268.0</c:v>
                </c:pt>
                <c:pt idx="683">
                  <c:v>5760.0</c:v>
                </c:pt>
                <c:pt idx="684">
                  <c:v>6704.0</c:v>
                </c:pt>
                <c:pt idx="685">
                  <c:v>7688.0</c:v>
                </c:pt>
                <c:pt idx="686">
                  <c:v>5760.0</c:v>
                </c:pt>
                <c:pt idx="687">
                  <c:v>6672.0</c:v>
                </c:pt>
                <c:pt idx="688">
                  <c:v>7616.0</c:v>
                </c:pt>
                <c:pt idx="689">
                  <c:v>5760.0</c:v>
                </c:pt>
                <c:pt idx="690">
                  <c:v>5760.0</c:v>
                </c:pt>
                <c:pt idx="691">
                  <c:v>7712.0</c:v>
                </c:pt>
                <c:pt idx="692">
                  <c:v>5828.0</c:v>
                </c:pt>
                <c:pt idx="693">
                  <c:v>5828.0</c:v>
                </c:pt>
                <c:pt idx="694">
                  <c:v>7756.0</c:v>
                </c:pt>
                <c:pt idx="695">
                  <c:v>5828.0</c:v>
                </c:pt>
                <c:pt idx="696">
                  <c:v>5828.0</c:v>
                </c:pt>
                <c:pt idx="697">
                  <c:v>7692.0</c:v>
                </c:pt>
                <c:pt idx="698">
                  <c:v>8172.0</c:v>
                </c:pt>
                <c:pt idx="699">
                  <c:v>5828.0</c:v>
                </c:pt>
                <c:pt idx="700">
                  <c:v>7716.0</c:v>
                </c:pt>
                <c:pt idx="701">
                  <c:v>6772.0</c:v>
                </c:pt>
                <c:pt idx="702">
                  <c:v>5828.0</c:v>
                </c:pt>
                <c:pt idx="703">
                  <c:v>6812.0</c:v>
                </c:pt>
                <c:pt idx="704">
                  <c:v>17932.0</c:v>
                </c:pt>
                <c:pt idx="705">
                  <c:v>5828.0</c:v>
                </c:pt>
                <c:pt idx="706">
                  <c:v>6768.0</c:v>
                </c:pt>
                <c:pt idx="707">
                  <c:v>7748.0</c:v>
                </c:pt>
                <c:pt idx="708">
                  <c:v>5828.0</c:v>
                </c:pt>
                <c:pt idx="709">
                  <c:v>6760.0</c:v>
                </c:pt>
                <c:pt idx="710">
                  <c:v>7724.0</c:v>
                </c:pt>
                <c:pt idx="711">
                  <c:v>5892.0</c:v>
                </c:pt>
                <c:pt idx="712">
                  <c:v>5892.0</c:v>
                </c:pt>
                <c:pt idx="713">
                  <c:v>7788.0</c:v>
                </c:pt>
                <c:pt idx="714">
                  <c:v>6840.0</c:v>
                </c:pt>
                <c:pt idx="715">
                  <c:v>5892.0</c:v>
                </c:pt>
                <c:pt idx="716">
                  <c:v>6832.0</c:v>
                </c:pt>
                <c:pt idx="717">
                  <c:v>18644.0</c:v>
                </c:pt>
                <c:pt idx="718">
                  <c:v>5892.0</c:v>
                </c:pt>
                <c:pt idx="719">
                  <c:v>6832.0</c:v>
                </c:pt>
                <c:pt idx="720">
                  <c:v>7828.0</c:v>
                </c:pt>
                <c:pt idx="721">
                  <c:v>5892.0</c:v>
                </c:pt>
                <c:pt idx="722">
                  <c:v>6852.0</c:v>
                </c:pt>
                <c:pt idx="723">
                  <c:v>7860.0</c:v>
                </c:pt>
                <c:pt idx="724">
                  <c:v>5924.0</c:v>
                </c:pt>
                <c:pt idx="725">
                  <c:v>5924.0</c:v>
                </c:pt>
                <c:pt idx="726">
                  <c:v>7884.0</c:v>
                </c:pt>
                <c:pt idx="727">
                  <c:v>5924.0</c:v>
                </c:pt>
                <c:pt idx="728">
                  <c:v>5924.0</c:v>
                </c:pt>
                <c:pt idx="729">
                  <c:v>7796.0</c:v>
                </c:pt>
                <c:pt idx="730">
                  <c:v>12900.0</c:v>
                </c:pt>
                <c:pt idx="731">
                  <c:v>5924.0</c:v>
                </c:pt>
                <c:pt idx="732">
                  <c:v>7820.0</c:v>
                </c:pt>
                <c:pt idx="733">
                  <c:v>18380.0</c:v>
                </c:pt>
                <c:pt idx="734">
                  <c:v>5924.0</c:v>
                </c:pt>
                <c:pt idx="735">
                  <c:v>6856.0</c:v>
                </c:pt>
                <c:pt idx="736">
                  <c:v>7820.0</c:v>
                </c:pt>
                <c:pt idx="737">
                  <c:v>5932.0</c:v>
                </c:pt>
                <c:pt idx="738">
                  <c:v>6852.0</c:v>
                </c:pt>
                <c:pt idx="739">
                  <c:v>7864.0</c:v>
                </c:pt>
                <c:pt idx="740">
                  <c:v>5936.0</c:v>
                </c:pt>
                <c:pt idx="741">
                  <c:v>5936.0</c:v>
                </c:pt>
                <c:pt idx="742">
                  <c:v>7856.0</c:v>
                </c:pt>
                <c:pt idx="743">
                  <c:v>5936.0</c:v>
                </c:pt>
                <c:pt idx="744">
                  <c:v>5936.0</c:v>
                </c:pt>
                <c:pt idx="745">
                  <c:v>7856.0</c:v>
                </c:pt>
                <c:pt idx="746">
                  <c:v>5936.0</c:v>
                </c:pt>
                <c:pt idx="747">
                  <c:v>5936.0</c:v>
                </c:pt>
                <c:pt idx="748">
                  <c:v>7864.0</c:v>
                </c:pt>
                <c:pt idx="749">
                  <c:v>7692.0</c:v>
                </c:pt>
                <c:pt idx="750">
                  <c:v>5948.0</c:v>
                </c:pt>
                <c:pt idx="751">
                  <c:v>7880.0</c:v>
                </c:pt>
                <c:pt idx="752">
                  <c:v>6968.0</c:v>
                </c:pt>
                <c:pt idx="753">
                  <c:v>6008.0</c:v>
                </c:pt>
                <c:pt idx="754">
                  <c:v>6920.0</c:v>
                </c:pt>
                <c:pt idx="755">
                  <c:v>7864.0</c:v>
                </c:pt>
                <c:pt idx="756">
                  <c:v>6008.0</c:v>
                </c:pt>
                <c:pt idx="757">
                  <c:v>6008.0</c:v>
                </c:pt>
                <c:pt idx="758">
                  <c:v>7944.0</c:v>
                </c:pt>
                <c:pt idx="759">
                  <c:v>6008.0</c:v>
                </c:pt>
                <c:pt idx="760">
                  <c:v>6008.0</c:v>
                </c:pt>
                <c:pt idx="761">
                  <c:v>7920.0</c:v>
                </c:pt>
                <c:pt idx="762">
                  <c:v>6008.0</c:v>
                </c:pt>
                <c:pt idx="763">
                  <c:v>6008.0</c:v>
                </c:pt>
                <c:pt idx="764">
                  <c:v>7904.0</c:v>
                </c:pt>
                <c:pt idx="765">
                  <c:v>6956.0</c:v>
                </c:pt>
                <c:pt idx="766">
                  <c:v>6008.0</c:v>
                </c:pt>
                <c:pt idx="767">
                  <c:v>6940.0</c:v>
                </c:pt>
                <c:pt idx="768">
                  <c:v>10912.0</c:v>
                </c:pt>
                <c:pt idx="769">
                  <c:v>6008.0</c:v>
                </c:pt>
                <c:pt idx="770">
                  <c:v>6932.0</c:v>
                </c:pt>
                <c:pt idx="771">
                  <c:v>7912.0</c:v>
                </c:pt>
                <c:pt idx="772">
                  <c:v>6008.0</c:v>
                </c:pt>
                <c:pt idx="773">
                  <c:v>6008.0</c:v>
                </c:pt>
                <c:pt idx="774">
                  <c:v>7984.0</c:v>
                </c:pt>
                <c:pt idx="775">
                  <c:v>6008.0</c:v>
                </c:pt>
                <c:pt idx="776">
                  <c:v>6008.0</c:v>
                </c:pt>
                <c:pt idx="777">
                  <c:v>7952.0</c:v>
                </c:pt>
                <c:pt idx="778">
                  <c:v>13400.0</c:v>
                </c:pt>
                <c:pt idx="779">
                  <c:v>6008.0</c:v>
                </c:pt>
                <c:pt idx="780">
                  <c:v>7912.0</c:v>
                </c:pt>
                <c:pt idx="781">
                  <c:v>7012.0</c:v>
                </c:pt>
                <c:pt idx="782">
                  <c:v>6060.0</c:v>
                </c:pt>
                <c:pt idx="783">
                  <c:v>8020.0</c:v>
                </c:pt>
                <c:pt idx="784">
                  <c:v>7040.0</c:v>
                </c:pt>
                <c:pt idx="785">
                  <c:v>6060.0</c:v>
                </c:pt>
                <c:pt idx="786">
                  <c:v>6996.0</c:v>
                </c:pt>
                <c:pt idx="787">
                  <c:v>9948.0</c:v>
                </c:pt>
                <c:pt idx="788">
                  <c:v>6060.0</c:v>
                </c:pt>
                <c:pt idx="789">
                  <c:v>6988.0</c:v>
                </c:pt>
                <c:pt idx="790">
                  <c:v>7956.0</c:v>
                </c:pt>
                <c:pt idx="791">
                  <c:v>6096.0</c:v>
                </c:pt>
                <c:pt idx="792">
                  <c:v>6096.0</c:v>
                </c:pt>
                <c:pt idx="793">
                  <c:v>8024.0</c:v>
                </c:pt>
                <c:pt idx="794">
                  <c:v>6096.0</c:v>
                </c:pt>
                <c:pt idx="795">
                  <c:v>6096.0</c:v>
                </c:pt>
                <c:pt idx="796">
                  <c:v>7952.0</c:v>
                </c:pt>
                <c:pt idx="797">
                  <c:v>6096.0</c:v>
                </c:pt>
                <c:pt idx="798">
                  <c:v>6096.0</c:v>
                </c:pt>
                <c:pt idx="799">
                  <c:v>8024.0</c:v>
                </c:pt>
                <c:pt idx="800">
                  <c:v>11148.0</c:v>
                </c:pt>
                <c:pt idx="801">
                  <c:v>6096.0</c:v>
                </c:pt>
                <c:pt idx="802">
                  <c:v>8056.0</c:v>
                </c:pt>
                <c:pt idx="803">
                  <c:v>7076.0</c:v>
                </c:pt>
                <c:pt idx="804">
                  <c:v>6096.0</c:v>
                </c:pt>
                <c:pt idx="805">
                  <c:v>8032.0</c:v>
                </c:pt>
                <c:pt idx="806">
                  <c:v>7092.0</c:v>
                </c:pt>
                <c:pt idx="807">
                  <c:v>6124.0</c:v>
                </c:pt>
                <c:pt idx="808">
                  <c:v>7072.0</c:v>
                </c:pt>
                <c:pt idx="809">
                  <c:v>8812.0</c:v>
                </c:pt>
                <c:pt idx="810">
                  <c:v>6124.0</c:v>
                </c:pt>
                <c:pt idx="811">
                  <c:v>7060.0</c:v>
                </c:pt>
                <c:pt idx="812">
                  <c:v>8020.0</c:v>
                </c:pt>
                <c:pt idx="813">
                  <c:v>6124.0</c:v>
                </c:pt>
                <c:pt idx="814">
                  <c:v>6124.0</c:v>
                </c:pt>
                <c:pt idx="815">
                  <c:v>8036.0</c:v>
                </c:pt>
                <c:pt idx="816">
                  <c:v>6124.0</c:v>
                </c:pt>
                <c:pt idx="817">
                  <c:v>6124.0</c:v>
                </c:pt>
                <c:pt idx="818">
                  <c:v>8088.0</c:v>
                </c:pt>
                <c:pt idx="819">
                  <c:v>6184.0</c:v>
                </c:pt>
                <c:pt idx="820">
                  <c:v>6184.0</c:v>
                </c:pt>
                <c:pt idx="821">
                  <c:v>8104.0</c:v>
                </c:pt>
                <c:pt idx="822">
                  <c:v>7144.0</c:v>
                </c:pt>
                <c:pt idx="823">
                  <c:v>6184.0</c:v>
                </c:pt>
                <c:pt idx="824">
                  <c:v>7128.0</c:v>
                </c:pt>
                <c:pt idx="825">
                  <c:v>9072.0</c:v>
                </c:pt>
                <c:pt idx="826">
                  <c:v>6184.0</c:v>
                </c:pt>
                <c:pt idx="827">
                  <c:v>7116.0</c:v>
                </c:pt>
                <c:pt idx="828">
                  <c:v>8072.0</c:v>
                </c:pt>
                <c:pt idx="829">
                  <c:v>6184.0</c:v>
                </c:pt>
                <c:pt idx="830">
                  <c:v>6184.0</c:v>
                </c:pt>
                <c:pt idx="831">
                  <c:v>8088.0</c:v>
                </c:pt>
                <c:pt idx="832">
                  <c:v>6220.0</c:v>
                </c:pt>
                <c:pt idx="833">
                  <c:v>6220.0</c:v>
                </c:pt>
                <c:pt idx="834">
                  <c:v>8204.0</c:v>
                </c:pt>
                <c:pt idx="835">
                  <c:v>6220.0</c:v>
                </c:pt>
                <c:pt idx="836">
                  <c:v>6220.0</c:v>
                </c:pt>
                <c:pt idx="837">
                  <c:v>8164.0</c:v>
                </c:pt>
                <c:pt idx="838">
                  <c:v>7192.0</c:v>
                </c:pt>
                <c:pt idx="839">
                  <c:v>6220.0</c:v>
                </c:pt>
                <c:pt idx="840">
                  <c:v>7192.0</c:v>
                </c:pt>
                <c:pt idx="841">
                  <c:v>7192.0</c:v>
                </c:pt>
                <c:pt idx="842">
                  <c:v>6220.0</c:v>
                </c:pt>
                <c:pt idx="843">
                  <c:v>7168.0</c:v>
                </c:pt>
                <c:pt idx="844">
                  <c:v>8140.0</c:v>
                </c:pt>
                <c:pt idx="845">
                  <c:v>6280.0</c:v>
                </c:pt>
                <c:pt idx="846">
                  <c:v>7204.0</c:v>
                </c:pt>
                <c:pt idx="847">
                  <c:v>8152.0</c:v>
                </c:pt>
                <c:pt idx="848">
                  <c:v>6284.0</c:v>
                </c:pt>
                <c:pt idx="849">
                  <c:v>6284.0</c:v>
                </c:pt>
                <c:pt idx="850">
                  <c:v>8220.0</c:v>
                </c:pt>
                <c:pt idx="851">
                  <c:v>6284.0</c:v>
                </c:pt>
                <c:pt idx="852">
                  <c:v>6284.0</c:v>
                </c:pt>
                <c:pt idx="853">
                  <c:v>8220.0</c:v>
                </c:pt>
                <c:pt idx="854">
                  <c:v>6284.0</c:v>
                </c:pt>
                <c:pt idx="855">
                  <c:v>6284.0</c:v>
                </c:pt>
                <c:pt idx="856">
                  <c:v>8188.0</c:v>
                </c:pt>
                <c:pt idx="857">
                  <c:v>7664.0</c:v>
                </c:pt>
                <c:pt idx="858">
                  <c:v>6316.0</c:v>
                </c:pt>
                <c:pt idx="859">
                  <c:v>8196.0</c:v>
                </c:pt>
                <c:pt idx="860">
                  <c:v>7256.0</c:v>
                </c:pt>
                <c:pt idx="861">
                  <c:v>6316.0</c:v>
                </c:pt>
                <c:pt idx="862">
                  <c:v>7276.0</c:v>
                </c:pt>
                <c:pt idx="863">
                  <c:v>14540.0</c:v>
                </c:pt>
                <c:pt idx="864">
                  <c:v>6316.0</c:v>
                </c:pt>
                <c:pt idx="865">
                  <c:v>7256.0</c:v>
                </c:pt>
                <c:pt idx="866">
                  <c:v>8228.0</c:v>
                </c:pt>
                <c:pt idx="867">
                  <c:v>6352.0</c:v>
                </c:pt>
                <c:pt idx="868">
                  <c:v>7276.0</c:v>
                </c:pt>
                <c:pt idx="869">
                  <c:v>8272.0</c:v>
                </c:pt>
                <c:pt idx="870">
                  <c:v>6416.0</c:v>
                </c:pt>
                <c:pt idx="871">
                  <c:v>6416.0</c:v>
                </c:pt>
                <c:pt idx="872">
                  <c:v>8328.0</c:v>
                </c:pt>
                <c:pt idx="873">
                  <c:v>6416.0</c:v>
                </c:pt>
                <c:pt idx="874">
                  <c:v>6416.0</c:v>
                </c:pt>
                <c:pt idx="875">
                  <c:v>8280.0</c:v>
                </c:pt>
                <c:pt idx="876">
                  <c:v>14756.0</c:v>
                </c:pt>
                <c:pt idx="877">
                  <c:v>6416.0</c:v>
                </c:pt>
                <c:pt idx="878">
                  <c:v>8368.0</c:v>
                </c:pt>
                <c:pt idx="879">
                  <c:v>7392.0</c:v>
                </c:pt>
                <c:pt idx="880">
                  <c:v>6416.0</c:v>
                </c:pt>
              </c:numCache>
            </c:numRef>
          </c:val>
          <c:smooth val="0"/>
        </c:ser>
        <c:dLbls>
          <c:showLegendKey val="0"/>
          <c:showVal val="0"/>
          <c:showCatName val="0"/>
          <c:showSerName val="0"/>
          <c:showPercent val="0"/>
          <c:showBubbleSize val="0"/>
        </c:dLbls>
        <c:marker val="1"/>
        <c:smooth val="0"/>
        <c:axId val="2074615080"/>
        <c:axId val="2074620504"/>
      </c:lineChart>
      <c:catAx>
        <c:axId val="207461508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4620504"/>
        <c:crosses val="autoZero"/>
        <c:auto val="1"/>
        <c:lblAlgn val="ctr"/>
        <c:lblOffset val="100"/>
        <c:noMultiLvlLbl val="0"/>
      </c:catAx>
      <c:valAx>
        <c:axId val="207462050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461508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Sheet1!$B$2:$B$879</c:f>
              <c:numCache>
                <c:formatCode>General</c:formatCode>
                <c:ptCount val="878"/>
                <c:pt idx="0">
                  <c:v>1940.0</c:v>
                </c:pt>
                <c:pt idx="1">
                  <c:v>3136.0</c:v>
                </c:pt>
                <c:pt idx="2">
                  <c:v>4140.0</c:v>
                </c:pt>
                <c:pt idx="3">
                  <c:v>2940.0</c:v>
                </c:pt>
                <c:pt idx="4">
                  <c:v>2992.0</c:v>
                </c:pt>
                <c:pt idx="5">
                  <c:v>4920.0</c:v>
                </c:pt>
                <c:pt idx="6">
                  <c:v>3004.0</c:v>
                </c:pt>
                <c:pt idx="7">
                  <c:v>3004.0</c:v>
                </c:pt>
                <c:pt idx="8">
                  <c:v>4904.0</c:v>
                </c:pt>
                <c:pt idx="9">
                  <c:v>3248.0</c:v>
                </c:pt>
                <c:pt idx="10">
                  <c:v>3248.0</c:v>
                </c:pt>
                <c:pt idx="11">
                  <c:v>5196.0</c:v>
                </c:pt>
                <c:pt idx="12">
                  <c:v>3300.0</c:v>
                </c:pt>
                <c:pt idx="13">
                  <c:v>3304.0</c:v>
                </c:pt>
                <c:pt idx="14">
                  <c:v>5308.0</c:v>
                </c:pt>
                <c:pt idx="15">
                  <c:v>4320.0</c:v>
                </c:pt>
                <c:pt idx="16">
                  <c:v>3332.0</c:v>
                </c:pt>
                <c:pt idx="17">
                  <c:v>4308.0</c:v>
                </c:pt>
                <c:pt idx="18">
                  <c:v>20172.0</c:v>
                </c:pt>
                <c:pt idx="19">
                  <c:v>3332.0</c:v>
                </c:pt>
                <c:pt idx="20">
                  <c:v>4308.0</c:v>
                </c:pt>
                <c:pt idx="21">
                  <c:v>7888.0</c:v>
                </c:pt>
                <c:pt idx="22">
                  <c:v>3348.0</c:v>
                </c:pt>
                <c:pt idx="23">
                  <c:v>4300.0</c:v>
                </c:pt>
                <c:pt idx="24">
                  <c:v>5276.0</c:v>
                </c:pt>
                <c:pt idx="25">
                  <c:v>3412.0</c:v>
                </c:pt>
                <c:pt idx="26">
                  <c:v>4372.0</c:v>
                </c:pt>
                <c:pt idx="27">
                  <c:v>5372.0</c:v>
                </c:pt>
                <c:pt idx="28">
                  <c:v>3428.0</c:v>
                </c:pt>
                <c:pt idx="29">
                  <c:v>3468.0</c:v>
                </c:pt>
                <c:pt idx="30">
                  <c:v>5412.0</c:v>
                </c:pt>
                <c:pt idx="31">
                  <c:v>3476.0</c:v>
                </c:pt>
                <c:pt idx="32">
                  <c:v>3476.0</c:v>
                </c:pt>
                <c:pt idx="33">
                  <c:v>5412.0</c:v>
                </c:pt>
                <c:pt idx="34">
                  <c:v>3476.0</c:v>
                </c:pt>
                <c:pt idx="35">
                  <c:v>3512.0</c:v>
                </c:pt>
                <c:pt idx="36">
                  <c:v>5472.0</c:v>
                </c:pt>
                <c:pt idx="37">
                  <c:v>3528.0</c:v>
                </c:pt>
                <c:pt idx="38">
                  <c:v>3528.0</c:v>
                </c:pt>
                <c:pt idx="39">
                  <c:v>5504.0</c:v>
                </c:pt>
                <c:pt idx="40">
                  <c:v>7144.0</c:v>
                </c:pt>
                <c:pt idx="41">
                  <c:v>3592.0</c:v>
                </c:pt>
                <c:pt idx="42">
                  <c:v>5552.0</c:v>
                </c:pt>
                <c:pt idx="43">
                  <c:v>4596.0</c:v>
                </c:pt>
                <c:pt idx="44">
                  <c:v>3640.0</c:v>
                </c:pt>
                <c:pt idx="45">
                  <c:v>5568.0</c:v>
                </c:pt>
                <c:pt idx="46">
                  <c:v>4608.0</c:v>
                </c:pt>
                <c:pt idx="47">
                  <c:v>3644.0</c:v>
                </c:pt>
                <c:pt idx="48">
                  <c:v>4640.0</c:v>
                </c:pt>
                <c:pt idx="49">
                  <c:v>18620.0</c:v>
                </c:pt>
                <c:pt idx="50">
                  <c:v>3644.0</c:v>
                </c:pt>
                <c:pt idx="51">
                  <c:v>4592.0</c:v>
                </c:pt>
                <c:pt idx="52">
                  <c:v>8556.0</c:v>
                </c:pt>
                <c:pt idx="53">
                  <c:v>3644.0</c:v>
                </c:pt>
                <c:pt idx="54">
                  <c:v>4592.0</c:v>
                </c:pt>
                <c:pt idx="55">
                  <c:v>5576.0</c:v>
                </c:pt>
                <c:pt idx="56">
                  <c:v>3648.0</c:v>
                </c:pt>
                <c:pt idx="57">
                  <c:v>4592.0</c:v>
                </c:pt>
                <c:pt idx="58">
                  <c:v>5600.0</c:v>
                </c:pt>
                <c:pt idx="59">
                  <c:v>3648.0</c:v>
                </c:pt>
                <c:pt idx="60">
                  <c:v>3648.0</c:v>
                </c:pt>
                <c:pt idx="61">
                  <c:v>5600.0</c:v>
                </c:pt>
                <c:pt idx="62">
                  <c:v>3700.0</c:v>
                </c:pt>
                <c:pt idx="63">
                  <c:v>3700.0</c:v>
                </c:pt>
                <c:pt idx="64">
                  <c:v>5744.0</c:v>
                </c:pt>
                <c:pt idx="65">
                  <c:v>3760.0</c:v>
                </c:pt>
                <c:pt idx="66">
                  <c:v>3760.0</c:v>
                </c:pt>
                <c:pt idx="67">
                  <c:v>5712.0</c:v>
                </c:pt>
                <c:pt idx="68">
                  <c:v>3760.0</c:v>
                </c:pt>
                <c:pt idx="69">
                  <c:v>3760.0</c:v>
                </c:pt>
                <c:pt idx="70">
                  <c:v>5728.0</c:v>
                </c:pt>
                <c:pt idx="71">
                  <c:v>10000.0</c:v>
                </c:pt>
                <c:pt idx="72">
                  <c:v>3760.0</c:v>
                </c:pt>
                <c:pt idx="73">
                  <c:v>5704.0</c:v>
                </c:pt>
                <c:pt idx="74">
                  <c:v>5120.0</c:v>
                </c:pt>
                <c:pt idx="75">
                  <c:v>3764.0</c:v>
                </c:pt>
                <c:pt idx="76">
                  <c:v>5692.0</c:v>
                </c:pt>
                <c:pt idx="77">
                  <c:v>4728.0</c:v>
                </c:pt>
                <c:pt idx="78">
                  <c:v>3764.0</c:v>
                </c:pt>
                <c:pt idx="79">
                  <c:v>5684.0</c:v>
                </c:pt>
                <c:pt idx="80">
                  <c:v>4724.0</c:v>
                </c:pt>
                <c:pt idx="81">
                  <c:v>3764.0</c:v>
                </c:pt>
                <c:pt idx="82">
                  <c:v>4716.0</c:v>
                </c:pt>
                <c:pt idx="83">
                  <c:v>16084.0</c:v>
                </c:pt>
                <c:pt idx="84">
                  <c:v>3800.0</c:v>
                </c:pt>
                <c:pt idx="85">
                  <c:v>4740.0</c:v>
                </c:pt>
                <c:pt idx="86">
                  <c:v>6480.0</c:v>
                </c:pt>
                <c:pt idx="87">
                  <c:v>3864.0</c:v>
                </c:pt>
                <c:pt idx="88">
                  <c:v>4816.0</c:v>
                </c:pt>
                <c:pt idx="89">
                  <c:v>5792.0</c:v>
                </c:pt>
                <c:pt idx="90">
                  <c:v>3924.0</c:v>
                </c:pt>
                <c:pt idx="91">
                  <c:v>4876.0</c:v>
                </c:pt>
                <c:pt idx="92">
                  <c:v>5852.0</c:v>
                </c:pt>
                <c:pt idx="93">
                  <c:v>3924.0</c:v>
                </c:pt>
                <c:pt idx="94">
                  <c:v>3924.0</c:v>
                </c:pt>
                <c:pt idx="95">
                  <c:v>5860.0</c:v>
                </c:pt>
                <c:pt idx="96">
                  <c:v>3924.0</c:v>
                </c:pt>
                <c:pt idx="97">
                  <c:v>3924.0</c:v>
                </c:pt>
                <c:pt idx="98">
                  <c:v>5868.0</c:v>
                </c:pt>
                <c:pt idx="99">
                  <c:v>3924.0</c:v>
                </c:pt>
                <c:pt idx="100">
                  <c:v>3924.0</c:v>
                </c:pt>
                <c:pt idx="101">
                  <c:v>5868.0</c:v>
                </c:pt>
                <c:pt idx="102">
                  <c:v>3924.0</c:v>
                </c:pt>
                <c:pt idx="103">
                  <c:v>3924.0</c:v>
                </c:pt>
                <c:pt idx="104">
                  <c:v>5884.0</c:v>
                </c:pt>
                <c:pt idx="105">
                  <c:v>8624.0</c:v>
                </c:pt>
                <c:pt idx="106">
                  <c:v>3924.0</c:v>
                </c:pt>
                <c:pt idx="107">
                  <c:v>5852.0</c:v>
                </c:pt>
                <c:pt idx="108">
                  <c:v>4896.0</c:v>
                </c:pt>
                <c:pt idx="109">
                  <c:v>3932.0</c:v>
                </c:pt>
                <c:pt idx="110">
                  <c:v>5884.0</c:v>
                </c:pt>
                <c:pt idx="111">
                  <c:v>4908.0</c:v>
                </c:pt>
                <c:pt idx="112">
                  <c:v>3932.0</c:v>
                </c:pt>
                <c:pt idx="113">
                  <c:v>4892.0</c:v>
                </c:pt>
                <c:pt idx="114">
                  <c:v>16868.0</c:v>
                </c:pt>
                <c:pt idx="115">
                  <c:v>3932.0</c:v>
                </c:pt>
                <c:pt idx="116">
                  <c:v>4876.0</c:v>
                </c:pt>
                <c:pt idx="117">
                  <c:v>6604.0</c:v>
                </c:pt>
                <c:pt idx="118">
                  <c:v>3932.0</c:v>
                </c:pt>
                <c:pt idx="119">
                  <c:v>4888.0</c:v>
                </c:pt>
                <c:pt idx="120">
                  <c:v>5880.0</c:v>
                </c:pt>
                <c:pt idx="121">
                  <c:v>3940.0</c:v>
                </c:pt>
                <c:pt idx="122">
                  <c:v>4888.0</c:v>
                </c:pt>
                <c:pt idx="123">
                  <c:v>5876.0</c:v>
                </c:pt>
                <c:pt idx="124">
                  <c:v>3940.0</c:v>
                </c:pt>
                <c:pt idx="125">
                  <c:v>3940.0</c:v>
                </c:pt>
                <c:pt idx="126">
                  <c:v>5916.0</c:v>
                </c:pt>
                <c:pt idx="127">
                  <c:v>3940.0</c:v>
                </c:pt>
                <c:pt idx="128">
                  <c:v>3940.0</c:v>
                </c:pt>
                <c:pt idx="129">
                  <c:v>5944.0</c:v>
                </c:pt>
                <c:pt idx="130">
                  <c:v>4088.0</c:v>
                </c:pt>
                <c:pt idx="131">
                  <c:v>4088.0</c:v>
                </c:pt>
                <c:pt idx="132">
                  <c:v>6032.0</c:v>
                </c:pt>
                <c:pt idx="133">
                  <c:v>6972.0</c:v>
                </c:pt>
                <c:pt idx="134">
                  <c:v>4184.0</c:v>
                </c:pt>
                <c:pt idx="135">
                  <c:v>6160.0</c:v>
                </c:pt>
                <c:pt idx="136">
                  <c:v>5172.0</c:v>
                </c:pt>
                <c:pt idx="137">
                  <c:v>4184.0</c:v>
                </c:pt>
                <c:pt idx="138">
                  <c:v>6136.0</c:v>
                </c:pt>
                <c:pt idx="139">
                  <c:v>5160.0</c:v>
                </c:pt>
                <c:pt idx="140">
                  <c:v>4184.0</c:v>
                </c:pt>
                <c:pt idx="141">
                  <c:v>6128.0</c:v>
                </c:pt>
                <c:pt idx="142">
                  <c:v>6128.0</c:v>
                </c:pt>
                <c:pt idx="143">
                  <c:v>4188.0</c:v>
                </c:pt>
                <c:pt idx="144">
                  <c:v>5136.0</c:v>
                </c:pt>
                <c:pt idx="145">
                  <c:v>6140.0</c:v>
                </c:pt>
                <c:pt idx="146">
                  <c:v>4336.0</c:v>
                </c:pt>
                <c:pt idx="147">
                  <c:v>5304.0</c:v>
                </c:pt>
                <c:pt idx="148">
                  <c:v>6312.0</c:v>
                </c:pt>
                <c:pt idx="149">
                  <c:v>4400.0</c:v>
                </c:pt>
                <c:pt idx="150">
                  <c:v>4400.0</c:v>
                </c:pt>
                <c:pt idx="151">
                  <c:v>6360.0</c:v>
                </c:pt>
                <c:pt idx="152">
                  <c:v>4400.0</c:v>
                </c:pt>
                <c:pt idx="153">
                  <c:v>4400.0</c:v>
                </c:pt>
                <c:pt idx="154">
                  <c:v>6352.0</c:v>
                </c:pt>
                <c:pt idx="155">
                  <c:v>4400.0</c:v>
                </c:pt>
                <c:pt idx="156">
                  <c:v>4400.0</c:v>
                </c:pt>
                <c:pt idx="157">
                  <c:v>6344.0</c:v>
                </c:pt>
                <c:pt idx="158">
                  <c:v>4400.0</c:v>
                </c:pt>
                <c:pt idx="159">
                  <c:v>4400.0</c:v>
                </c:pt>
                <c:pt idx="160">
                  <c:v>6380.0</c:v>
                </c:pt>
                <c:pt idx="161">
                  <c:v>9416.0</c:v>
                </c:pt>
                <c:pt idx="162">
                  <c:v>4412.0</c:v>
                </c:pt>
                <c:pt idx="163">
                  <c:v>6396.0</c:v>
                </c:pt>
                <c:pt idx="164">
                  <c:v>5404.0</c:v>
                </c:pt>
                <c:pt idx="165">
                  <c:v>4412.0</c:v>
                </c:pt>
                <c:pt idx="166">
                  <c:v>6372.0</c:v>
                </c:pt>
                <c:pt idx="167">
                  <c:v>5392.0</c:v>
                </c:pt>
                <c:pt idx="168">
                  <c:v>4412.0</c:v>
                </c:pt>
                <c:pt idx="169">
                  <c:v>5384.0</c:v>
                </c:pt>
                <c:pt idx="170">
                  <c:v>18332.0</c:v>
                </c:pt>
                <c:pt idx="171">
                  <c:v>4412.0</c:v>
                </c:pt>
                <c:pt idx="172">
                  <c:v>5340.0</c:v>
                </c:pt>
                <c:pt idx="173">
                  <c:v>7068.0</c:v>
                </c:pt>
                <c:pt idx="174">
                  <c:v>4420.0</c:v>
                </c:pt>
                <c:pt idx="175">
                  <c:v>5380.0</c:v>
                </c:pt>
                <c:pt idx="176">
                  <c:v>6412.0</c:v>
                </c:pt>
                <c:pt idx="177">
                  <c:v>4420.0</c:v>
                </c:pt>
                <c:pt idx="178">
                  <c:v>5376.0</c:v>
                </c:pt>
                <c:pt idx="179">
                  <c:v>6364.0</c:v>
                </c:pt>
                <c:pt idx="180">
                  <c:v>4420.0</c:v>
                </c:pt>
                <c:pt idx="181">
                  <c:v>4420.0</c:v>
                </c:pt>
                <c:pt idx="182">
                  <c:v>6364.0</c:v>
                </c:pt>
                <c:pt idx="183">
                  <c:v>4420.0</c:v>
                </c:pt>
                <c:pt idx="184">
                  <c:v>4420.0</c:v>
                </c:pt>
                <c:pt idx="185">
                  <c:v>6356.0</c:v>
                </c:pt>
                <c:pt idx="186">
                  <c:v>4420.0</c:v>
                </c:pt>
                <c:pt idx="187">
                  <c:v>4420.0</c:v>
                </c:pt>
                <c:pt idx="188">
                  <c:v>6380.0</c:v>
                </c:pt>
                <c:pt idx="189">
                  <c:v>4424.0</c:v>
                </c:pt>
                <c:pt idx="190">
                  <c:v>4424.0</c:v>
                </c:pt>
                <c:pt idx="191">
                  <c:v>6408.0</c:v>
                </c:pt>
                <c:pt idx="192">
                  <c:v>8132.0</c:v>
                </c:pt>
                <c:pt idx="193">
                  <c:v>4424.0</c:v>
                </c:pt>
                <c:pt idx="194">
                  <c:v>6368.0</c:v>
                </c:pt>
                <c:pt idx="195">
                  <c:v>5396.0</c:v>
                </c:pt>
                <c:pt idx="196">
                  <c:v>4424.0</c:v>
                </c:pt>
                <c:pt idx="197">
                  <c:v>6352.0</c:v>
                </c:pt>
                <c:pt idx="198">
                  <c:v>5412.0</c:v>
                </c:pt>
                <c:pt idx="199">
                  <c:v>4448.0</c:v>
                </c:pt>
                <c:pt idx="200">
                  <c:v>5432.0</c:v>
                </c:pt>
                <c:pt idx="201">
                  <c:v>19200.0</c:v>
                </c:pt>
                <c:pt idx="202">
                  <c:v>4512.0</c:v>
                </c:pt>
                <c:pt idx="203">
                  <c:v>5448.0</c:v>
                </c:pt>
                <c:pt idx="204">
                  <c:v>7200.0</c:v>
                </c:pt>
                <c:pt idx="205">
                  <c:v>4512.0</c:v>
                </c:pt>
                <c:pt idx="206">
                  <c:v>5472.0</c:v>
                </c:pt>
                <c:pt idx="207">
                  <c:v>6488.0</c:v>
                </c:pt>
                <c:pt idx="208">
                  <c:v>4512.0</c:v>
                </c:pt>
                <c:pt idx="209">
                  <c:v>5460.0</c:v>
                </c:pt>
                <c:pt idx="210">
                  <c:v>6440.0</c:v>
                </c:pt>
                <c:pt idx="211">
                  <c:v>4512.0</c:v>
                </c:pt>
                <c:pt idx="212">
                  <c:v>4512.0</c:v>
                </c:pt>
                <c:pt idx="213">
                  <c:v>6488.0</c:v>
                </c:pt>
                <c:pt idx="214">
                  <c:v>4516.0</c:v>
                </c:pt>
                <c:pt idx="215">
                  <c:v>4516.0</c:v>
                </c:pt>
                <c:pt idx="216">
                  <c:v>6484.0</c:v>
                </c:pt>
                <c:pt idx="217">
                  <c:v>4576.0</c:v>
                </c:pt>
                <c:pt idx="218">
                  <c:v>4576.0</c:v>
                </c:pt>
                <c:pt idx="219">
                  <c:v>6492.0</c:v>
                </c:pt>
                <c:pt idx="220">
                  <c:v>4580.0</c:v>
                </c:pt>
                <c:pt idx="221">
                  <c:v>4580.0</c:v>
                </c:pt>
                <c:pt idx="222">
                  <c:v>6508.0</c:v>
                </c:pt>
                <c:pt idx="223">
                  <c:v>7424.0</c:v>
                </c:pt>
                <c:pt idx="224">
                  <c:v>4580.0</c:v>
                </c:pt>
                <c:pt idx="225">
                  <c:v>6556.0</c:v>
                </c:pt>
                <c:pt idx="226">
                  <c:v>5568.0</c:v>
                </c:pt>
                <c:pt idx="227">
                  <c:v>4580.0</c:v>
                </c:pt>
                <c:pt idx="228">
                  <c:v>6524.0</c:v>
                </c:pt>
                <c:pt idx="229">
                  <c:v>5668.0</c:v>
                </c:pt>
                <c:pt idx="230">
                  <c:v>4696.0</c:v>
                </c:pt>
                <c:pt idx="231">
                  <c:v>5652.0</c:v>
                </c:pt>
                <c:pt idx="232">
                  <c:v>18168.0</c:v>
                </c:pt>
                <c:pt idx="233">
                  <c:v>4696.0</c:v>
                </c:pt>
                <c:pt idx="234">
                  <c:v>5648.0</c:v>
                </c:pt>
                <c:pt idx="235">
                  <c:v>6632.0</c:v>
                </c:pt>
                <c:pt idx="236">
                  <c:v>4696.0</c:v>
                </c:pt>
                <c:pt idx="237">
                  <c:v>5656.0</c:v>
                </c:pt>
                <c:pt idx="238">
                  <c:v>6652.0</c:v>
                </c:pt>
                <c:pt idx="239">
                  <c:v>4700.0</c:v>
                </c:pt>
                <c:pt idx="240">
                  <c:v>4700.0</c:v>
                </c:pt>
                <c:pt idx="241">
                  <c:v>6668.0</c:v>
                </c:pt>
                <c:pt idx="242">
                  <c:v>4708.0</c:v>
                </c:pt>
                <c:pt idx="243">
                  <c:v>4708.0</c:v>
                </c:pt>
                <c:pt idx="244">
                  <c:v>6668.0</c:v>
                </c:pt>
                <c:pt idx="245">
                  <c:v>4708.0</c:v>
                </c:pt>
                <c:pt idx="246">
                  <c:v>4708.0</c:v>
                </c:pt>
                <c:pt idx="247">
                  <c:v>6684.0</c:v>
                </c:pt>
                <c:pt idx="248">
                  <c:v>4708.0</c:v>
                </c:pt>
                <c:pt idx="249">
                  <c:v>4708.0</c:v>
                </c:pt>
                <c:pt idx="250">
                  <c:v>6636.0</c:v>
                </c:pt>
                <c:pt idx="251">
                  <c:v>9356.0</c:v>
                </c:pt>
                <c:pt idx="252">
                  <c:v>5000.0</c:v>
                </c:pt>
                <c:pt idx="253">
                  <c:v>6980.0</c:v>
                </c:pt>
                <c:pt idx="254">
                  <c:v>5996.0</c:v>
                </c:pt>
                <c:pt idx="255">
                  <c:v>5012.0</c:v>
                </c:pt>
                <c:pt idx="256">
                  <c:v>6988.0</c:v>
                </c:pt>
                <c:pt idx="257">
                  <c:v>6004.0</c:v>
                </c:pt>
                <c:pt idx="258">
                  <c:v>5016.0</c:v>
                </c:pt>
                <c:pt idx="259">
                  <c:v>5956.0</c:v>
                </c:pt>
                <c:pt idx="260">
                  <c:v>15512.0</c:v>
                </c:pt>
                <c:pt idx="261">
                  <c:v>5024.0</c:v>
                </c:pt>
                <c:pt idx="262">
                  <c:v>5988.0</c:v>
                </c:pt>
                <c:pt idx="263">
                  <c:v>6992.0</c:v>
                </c:pt>
                <c:pt idx="264">
                  <c:v>5024.0</c:v>
                </c:pt>
                <c:pt idx="265">
                  <c:v>5988.0</c:v>
                </c:pt>
                <c:pt idx="266">
                  <c:v>6976.0</c:v>
                </c:pt>
                <c:pt idx="267">
                  <c:v>5024.0</c:v>
                </c:pt>
                <c:pt idx="268">
                  <c:v>5956.0</c:v>
                </c:pt>
                <c:pt idx="269">
                  <c:v>6952.0</c:v>
                </c:pt>
                <c:pt idx="270">
                  <c:v>5176.0</c:v>
                </c:pt>
                <c:pt idx="271">
                  <c:v>5176.0</c:v>
                </c:pt>
                <c:pt idx="272">
                  <c:v>7088.0</c:v>
                </c:pt>
                <c:pt idx="273">
                  <c:v>5176.0</c:v>
                </c:pt>
                <c:pt idx="274">
                  <c:v>5176.0</c:v>
                </c:pt>
                <c:pt idx="275">
                  <c:v>7104.0</c:v>
                </c:pt>
                <c:pt idx="276">
                  <c:v>5176.0</c:v>
                </c:pt>
                <c:pt idx="277">
                  <c:v>5176.0</c:v>
                </c:pt>
                <c:pt idx="278">
                  <c:v>7224.0</c:v>
                </c:pt>
                <c:pt idx="279">
                  <c:v>11088.0</c:v>
                </c:pt>
                <c:pt idx="280">
                  <c:v>5336.0</c:v>
                </c:pt>
                <c:pt idx="281">
                  <c:v>7288.0</c:v>
                </c:pt>
                <c:pt idx="282">
                  <c:v>6312.0</c:v>
                </c:pt>
                <c:pt idx="283">
                  <c:v>5336.0</c:v>
                </c:pt>
                <c:pt idx="284">
                  <c:v>7264.0</c:v>
                </c:pt>
                <c:pt idx="285">
                  <c:v>6300.0</c:v>
                </c:pt>
                <c:pt idx="286">
                  <c:v>5336.0</c:v>
                </c:pt>
                <c:pt idx="287">
                  <c:v>6312.0</c:v>
                </c:pt>
                <c:pt idx="288">
                  <c:v>20464.0</c:v>
                </c:pt>
                <c:pt idx="289">
                  <c:v>5336.0</c:v>
                </c:pt>
                <c:pt idx="290">
                  <c:v>6288.0</c:v>
                </c:pt>
                <c:pt idx="291">
                  <c:v>8064.0</c:v>
                </c:pt>
                <c:pt idx="292">
                  <c:v>5336.0</c:v>
                </c:pt>
                <c:pt idx="293">
                  <c:v>6288.0</c:v>
                </c:pt>
                <c:pt idx="294">
                  <c:v>7264.0</c:v>
                </c:pt>
                <c:pt idx="295">
                  <c:v>5336.0</c:v>
                </c:pt>
                <c:pt idx="296">
                  <c:v>6292.0</c:v>
                </c:pt>
                <c:pt idx="297">
                  <c:v>7320.0</c:v>
                </c:pt>
                <c:pt idx="298">
                  <c:v>5336.0</c:v>
                </c:pt>
                <c:pt idx="299">
                  <c:v>5336.0</c:v>
                </c:pt>
                <c:pt idx="300">
                  <c:v>7296.0</c:v>
                </c:pt>
                <c:pt idx="301">
                  <c:v>5336.0</c:v>
                </c:pt>
                <c:pt idx="302">
                  <c:v>5336.0</c:v>
                </c:pt>
                <c:pt idx="303">
                  <c:v>7224.0</c:v>
                </c:pt>
                <c:pt idx="304">
                  <c:v>5336.0</c:v>
                </c:pt>
                <c:pt idx="305">
                  <c:v>5336.0</c:v>
                </c:pt>
                <c:pt idx="306">
                  <c:v>7280.0</c:v>
                </c:pt>
                <c:pt idx="307">
                  <c:v>11136.0</c:v>
                </c:pt>
                <c:pt idx="308">
                  <c:v>5336.0</c:v>
                </c:pt>
                <c:pt idx="309">
                  <c:v>7296.0</c:v>
                </c:pt>
                <c:pt idx="310">
                  <c:v>6316.0</c:v>
                </c:pt>
                <c:pt idx="311">
                  <c:v>5336.0</c:v>
                </c:pt>
                <c:pt idx="312">
                  <c:v>7296.0</c:v>
                </c:pt>
                <c:pt idx="313">
                  <c:v>6320.0</c:v>
                </c:pt>
                <c:pt idx="314">
                  <c:v>5344.0</c:v>
                </c:pt>
                <c:pt idx="315">
                  <c:v>6284.0</c:v>
                </c:pt>
                <c:pt idx="316">
                  <c:v>18408.0</c:v>
                </c:pt>
                <c:pt idx="317">
                  <c:v>5344.0</c:v>
                </c:pt>
                <c:pt idx="318">
                  <c:v>6292.0</c:v>
                </c:pt>
                <c:pt idx="319">
                  <c:v>7292.0</c:v>
                </c:pt>
                <c:pt idx="320">
                  <c:v>5356.0</c:v>
                </c:pt>
                <c:pt idx="321">
                  <c:v>6308.0</c:v>
                </c:pt>
                <c:pt idx="322">
                  <c:v>7280.0</c:v>
                </c:pt>
                <c:pt idx="323">
                  <c:v>5360.0</c:v>
                </c:pt>
                <c:pt idx="324">
                  <c:v>6312.0</c:v>
                </c:pt>
                <c:pt idx="325">
                  <c:v>7284.0</c:v>
                </c:pt>
                <c:pt idx="326">
                  <c:v>5364.0</c:v>
                </c:pt>
                <c:pt idx="327">
                  <c:v>5364.0</c:v>
                </c:pt>
                <c:pt idx="328">
                  <c:v>7300.0</c:v>
                </c:pt>
                <c:pt idx="329">
                  <c:v>5364.0</c:v>
                </c:pt>
                <c:pt idx="330">
                  <c:v>5364.0</c:v>
                </c:pt>
                <c:pt idx="331">
                  <c:v>7292.0</c:v>
                </c:pt>
                <c:pt idx="332">
                  <c:v>5364.0</c:v>
                </c:pt>
                <c:pt idx="333">
                  <c:v>5364.0</c:v>
                </c:pt>
                <c:pt idx="334">
                  <c:v>7300.0</c:v>
                </c:pt>
                <c:pt idx="335">
                  <c:v>11616.0</c:v>
                </c:pt>
                <c:pt idx="336">
                  <c:v>5364.0</c:v>
                </c:pt>
                <c:pt idx="337">
                  <c:v>7292.0</c:v>
                </c:pt>
                <c:pt idx="338">
                  <c:v>6328.0</c:v>
                </c:pt>
                <c:pt idx="339">
                  <c:v>5364.0</c:v>
                </c:pt>
                <c:pt idx="340">
                  <c:v>7308.0</c:v>
                </c:pt>
                <c:pt idx="341">
                  <c:v>6336.0</c:v>
                </c:pt>
                <c:pt idx="342">
                  <c:v>5364.0</c:v>
                </c:pt>
                <c:pt idx="343">
                  <c:v>6312.0</c:v>
                </c:pt>
                <c:pt idx="344">
                  <c:v>17652.0</c:v>
                </c:pt>
                <c:pt idx="345">
                  <c:v>5364.0</c:v>
                </c:pt>
                <c:pt idx="346">
                  <c:v>6284.0</c:v>
                </c:pt>
                <c:pt idx="347">
                  <c:v>7284.0</c:v>
                </c:pt>
                <c:pt idx="348">
                  <c:v>5364.0</c:v>
                </c:pt>
                <c:pt idx="349">
                  <c:v>6304.0</c:v>
                </c:pt>
                <c:pt idx="350">
                  <c:v>7268.0</c:v>
                </c:pt>
                <c:pt idx="351">
                  <c:v>5364.0</c:v>
                </c:pt>
                <c:pt idx="352">
                  <c:v>5512.0</c:v>
                </c:pt>
                <c:pt idx="353">
                  <c:v>7464.0</c:v>
                </c:pt>
                <c:pt idx="354">
                  <c:v>5512.0</c:v>
                </c:pt>
                <c:pt idx="355">
                  <c:v>5512.0</c:v>
                </c:pt>
                <c:pt idx="356">
                  <c:v>7488.0</c:v>
                </c:pt>
                <c:pt idx="357">
                  <c:v>5512.0</c:v>
                </c:pt>
                <c:pt idx="358">
                  <c:v>5512.0</c:v>
                </c:pt>
                <c:pt idx="359">
                  <c:v>7448.0</c:v>
                </c:pt>
                <c:pt idx="360">
                  <c:v>5512.0</c:v>
                </c:pt>
                <c:pt idx="361">
                  <c:v>5512.0</c:v>
                </c:pt>
                <c:pt idx="362">
                  <c:v>7448.0</c:v>
                </c:pt>
                <c:pt idx="363">
                  <c:v>9748.0</c:v>
                </c:pt>
                <c:pt idx="364">
                  <c:v>5512.0</c:v>
                </c:pt>
                <c:pt idx="365">
                  <c:v>7456.0</c:v>
                </c:pt>
                <c:pt idx="366">
                  <c:v>6484.0</c:v>
                </c:pt>
                <c:pt idx="367">
                  <c:v>5512.0</c:v>
                </c:pt>
                <c:pt idx="368">
                  <c:v>7440.0</c:v>
                </c:pt>
                <c:pt idx="369">
                  <c:v>6476.0</c:v>
                </c:pt>
                <c:pt idx="370">
                  <c:v>5512.0</c:v>
                </c:pt>
                <c:pt idx="371">
                  <c:v>6480.0</c:v>
                </c:pt>
                <c:pt idx="372">
                  <c:v>16760.0</c:v>
                </c:pt>
                <c:pt idx="373">
                  <c:v>5512.0</c:v>
                </c:pt>
                <c:pt idx="374">
                  <c:v>6552.0</c:v>
                </c:pt>
                <c:pt idx="375">
                  <c:v>7548.0</c:v>
                </c:pt>
                <c:pt idx="376">
                  <c:v>5596.0</c:v>
                </c:pt>
                <c:pt idx="377">
                  <c:v>6548.0</c:v>
                </c:pt>
                <c:pt idx="378">
                  <c:v>7532.0</c:v>
                </c:pt>
                <c:pt idx="379">
                  <c:v>5596.0</c:v>
                </c:pt>
                <c:pt idx="380">
                  <c:v>6532.0</c:v>
                </c:pt>
                <c:pt idx="381">
                  <c:v>7476.0</c:v>
                </c:pt>
                <c:pt idx="382">
                  <c:v>5596.0</c:v>
                </c:pt>
                <c:pt idx="383">
                  <c:v>5596.0</c:v>
                </c:pt>
                <c:pt idx="384">
                  <c:v>7500.0</c:v>
                </c:pt>
                <c:pt idx="385">
                  <c:v>5596.0</c:v>
                </c:pt>
                <c:pt idx="386">
                  <c:v>5596.0</c:v>
                </c:pt>
                <c:pt idx="387">
                  <c:v>7540.0</c:v>
                </c:pt>
                <c:pt idx="388">
                  <c:v>5664.0</c:v>
                </c:pt>
                <c:pt idx="389">
                  <c:v>5664.0</c:v>
                </c:pt>
                <c:pt idx="390">
                  <c:v>7616.0</c:v>
                </c:pt>
                <c:pt idx="391">
                  <c:v>9932.0</c:v>
                </c:pt>
                <c:pt idx="392">
                  <c:v>5664.0</c:v>
                </c:pt>
                <c:pt idx="393">
                  <c:v>7600.0</c:v>
                </c:pt>
                <c:pt idx="394">
                  <c:v>6632.0</c:v>
                </c:pt>
                <c:pt idx="395">
                  <c:v>5664.0</c:v>
                </c:pt>
                <c:pt idx="396">
                  <c:v>7624.0</c:v>
                </c:pt>
                <c:pt idx="397">
                  <c:v>6856.0</c:v>
                </c:pt>
                <c:pt idx="398">
                  <c:v>5876.0</c:v>
                </c:pt>
                <c:pt idx="399">
                  <c:v>6816.0</c:v>
                </c:pt>
                <c:pt idx="400">
                  <c:v>16324.0</c:v>
                </c:pt>
                <c:pt idx="401">
                  <c:v>5884.0</c:v>
                </c:pt>
                <c:pt idx="402">
                  <c:v>6840.0</c:v>
                </c:pt>
                <c:pt idx="403">
                  <c:v>7836.0</c:v>
                </c:pt>
                <c:pt idx="404">
                  <c:v>5952.0</c:v>
                </c:pt>
                <c:pt idx="405">
                  <c:v>6896.0</c:v>
                </c:pt>
                <c:pt idx="406">
                  <c:v>7880.0</c:v>
                </c:pt>
                <c:pt idx="407">
                  <c:v>5952.0</c:v>
                </c:pt>
                <c:pt idx="408">
                  <c:v>6920.0</c:v>
                </c:pt>
                <c:pt idx="409">
                  <c:v>7928.0</c:v>
                </c:pt>
                <c:pt idx="410">
                  <c:v>5952.0</c:v>
                </c:pt>
                <c:pt idx="411">
                  <c:v>5952.0</c:v>
                </c:pt>
                <c:pt idx="412">
                  <c:v>7896.0</c:v>
                </c:pt>
                <c:pt idx="413">
                  <c:v>5952.0</c:v>
                </c:pt>
                <c:pt idx="414">
                  <c:v>5952.0</c:v>
                </c:pt>
                <c:pt idx="415">
                  <c:v>7944.0</c:v>
                </c:pt>
                <c:pt idx="416">
                  <c:v>5952.0</c:v>
                </c:pt>
                <c:pt idx="417">
                  <c:v>5952.0</c:v>
                </c:pt>
                <c:pt idx="418">
                  <c:v>7928.0</c:v>
                </c:pt>
                <c:pt idx="419">
                  <c:v>13452.0</c:v>
                </c:pt>
                <c:pt idx="420">
                  <c:v>5952.0</c:v>
                </c:pt>
                <c:pt idx="421">
                  <c:v>7928.0</c:v>
                </c:pt>
                <c:pt idx="422">
                  <c:v>7320.0</c:v>
                </c:pt>
                <c:pt idx="423">
                  <c:v>5952.0</c:v>
                </c:pt>
                <c:pt idx="424">
                  <c:v>7904.0</c:v>
                </c:pt>
                <c:pt idx="425">
                  <c:v>6928.0</c:v>
                </c:pt>
                <c:pt idx="426">
                  <c:v>5952.0</c:v>
                </c:pt>
                <c:pt idx="427">
                  <c:v>6940.0</c:v>
                </c:pt>
                <c:pt idx="428">
                  <c:v>21464.0</c:v>
                </c:pt>
                <c:pt idx="429">
                  <c:v>5952.0</c:v>
                </c:pt>
                <c:pt idx="430">
                  <c:v>6912.0</c:v>
                </c:pt>
                <c:pt idx="431">
                  <c:v>8696.0</c:v>
                </c:pt>
                <c:pt idx="432">
                  <c:v>5952.0</c:v>
                </c:pt>
                <c:pt idx="433">
                  <c:v>6904.0</c:v>
                </c:pt>
                <c:pt idx="434">
                  <c:v>7880.0</c:v>
                </c:pt>
                <c:pt idx="435">
                  <c:v>5952.0</c:v>
                </c:pt>
                <c:pt idx="436">
                  <c:v>5952.0</c:v>
                </c:pt>
                <c:pt idx="437">
                  <c:v>7904.0</c:v>
                </c:pt>
                <c:pt idx="438">
                  <c:v>6060.0</c:v>
                </c:pt>
                <c:pt idx="439">
                  <c:v>6060.0</c:v>
                </c:pt>
                <c:pt idx="440">
                  <c:v>7980.0</c:v>
                </c:pt>
                <c:pt idx="441">
                  <c:v>6060.0</c:v>
                </c:pt>
                <c:pt idx="442">
                  <c:v>6060.0</c:v>
                </c:pt>
                <c:pt idx="443">
                  <c:v>8004.0</c:v>
                </c:pt>
                <c:pt idx="444">
                  <c:v>6124.0</c:v>
                </c:pt>
                <c:pt idx="445">
                  <c:v>6124.0</c:v>
                </c:pt>
                <c:pt idx="446">
                  <c:v>8044.0</c:v>
                </c:pt>
                <c:pt idx="447">
                  <c:v>9440.0</c:v>
                </c:pt>
                <c:pt idx="448">
                  <c:v>6124.0</c:v>
                </c:pt>
                <c:pt idx="449">
                  <c:v>8076.0</c:v>
                </c:pt>
                <c:pt idx="450">
                  <c:v>7100.0</c:v>
                </c:pt>
                <c:pt idx="451">
                  <c:v>6124.0</c:v>
                </c:pt>
                <c:pt idx="452">
                  <c:v>8028.0</c:v>
                </c:pt>
                <c:pt idx="453">
                  <c:v>7076.0</c:v>
                </c:pt>
                <c:pt idx="454">
                  <c:v>6124.0</c:v>
                </c:pt>
                <c:pt idx="455">
                  <c:v>7084.0</c:v>
                </c:pt>
                <c:pt idx="456">
                  <c:v>20228.0</c:v>
                </c:pt>
                <c:pt idx="457">
                  <c:v>6124.0</c:v>
                </c:pt>
                <c:pt idx="458">
                  <c:v>7076.0</c:v>
                </c:pt>
                <c:pt idx="459">
                  <c:v>8796.0</c:v>
                </c:pt>
                <c:pt idx="460">
                  <c:v>6124.0</c:v>
                </c:pt>
                <c:pt idx="461">
                  <c:v>7056.0</c:v>
                </c:pt>
                <c:pt idx="462">
                  <c:v>8076.0</c:v>
                </c:pt>
                <c:pt idx="463">
                  <c:v>6220.0</c:v>
                </c:pt>
                <c:pt idx="464">
                  <c:v>7168.0</c:v>
                </c:pt>
                <c:pt idx="465">
                  <c:v>8148.0</c:v>
                </c:pt>
                <c:pt idx="466">
                  <c:v>6220.0</c:v>
                </c:pt>
                <c:pt idx="467">
                  <c:v>6220.0</c:v>
                </c:pt>
                <c:pt idx="468">
                  <c:v>8116.0</c:v>
                </c:pt>
                <c:pt idx="469">
                  <c:v>6220.0</c:v>
                </c:pt>
                <c:pt idx="470">
                  <c:v>6220.0</c:v>
                </c:pt>
                <c:pt idx="471">
                  <c:v>8116.0</c:v>
                </c:pt>
                <c:pt idx="472">
                  <c:v>6232.0</c:v>
                </c:pt>
                <c:pt idx="473">
                  <c:v>6232.0</c:v>
                </c:pt>
                <c:pt idx="474">
                  <c:v>8200.0</c:v>
                </c:pt>
                <c:pt idx="475">
                  <c:v>6232.0</c:v>
                </c:pt>
                <c:pt idx="476">
                  <c:v>6232.0</c:v>
                </c:pt>
                <c:pt idx="477">
                  <c:v>8152.0</c:v>
                </c:pt>
                <c:pt idx="478">
                  <c:v>9776.0</c:v>
                </c:pt>
                <c:pt idx="479">
                  <c:v>6232.0</c:v>
                </c:pt>
                <c:pt idx="480">
                  <c:v>8184.0</c:v>
                </c:pt>
                <c:pt idx="481">
                  <c:v>7208.0</c:v>
                </c:pt>
                <c:pt idx="482">
                  <c:v>6232.0</c:v>
                </c:pt>
                <c:pt idx="483">
                  <c:v>8152.0</c:v>
                </c:pt>
                <c:pt idx="484">
                  <c:v>7192.0</c:v>
                </c:pt>
                <c:pt idx="485">
                  <c:v>6232.0</c:v>
                </c:pt>
                <c:pt idx="486">
                  <c:v>7180.0</c:v>
                </c:pt>
                <c:pt idx="487">
                  <c:v>19216.0</c:v>
                </c:pt>
                <c:pt idx="488">
                  <c:v>6232.0</c:v>
                </c:pt>
                <c:pt idx="489">
                  <c:v>7184.0</c:v>
                </c:pt>
                <c:pt idx="490">
                  <c:v>8960.0</c:v>
                </c:pt>
                <c:pt idx="491">
                  <c:v>6232.0</c:v>
                </c:pt>
                <c:pt idx="492">
                  <c:v>7176.0</c:v>
                </c:pt>
                <c:pt idx="493">
                  <c:v>8160.0</c:v>
                </c:pt>
                <c:pt idx="494">
                  <c:v>6232.0</c:v>
                </c:pt>
                <c:pt idx="495">
                  <c:v>7172.0</c:v>
                </c:pt>
                <c:pt idx="496">
                  <c:v>8160.0</c:v>
                </c:pt>
                <c:pt idx="497">
                  <c:v>6492.0</c:v>
                </c:pt>
                <c:pt idx="498">
                  <c:v>6492.0</c:v>
                </c:pt>
                <c:pt idx="499">
                  <c:v>8436.0</c:v>
                </c:pt>
                <c:pt idx="500">
                  <c:v>6492.0</c:v>
                </c:pt>
                <c:pt idx="501">
                  <c:v>6492.0</c:v>
                </c:pt>
                <c:pt idx="502">
                  <c:v>8420.0</c:v>
                </c:pt>
                <c:pt idx="503">
                  <c:v>6492.0</c:v>
                </c:pt>
                <c:pt idx="504">
                  <c:v>6492.0</c:v>
                </c:pt>
                <c:pt idx="505">
                  <c:v>8420.0</c:v>
                </c:pt>
                <c:pt idx="506">
                  <c:v>6492.0</c:v>
                </c:pt>
                <c:pt idx="507">
                  <c:v>6492.0</c:v>
                </c:pt>
                <c:pt idx="508">
                  <c:v>8420.0</c:v>
                </c:pt>
                <c:pt idx="509">
                  <c:v>7844.0</c:v>
                </c:pt>
                <c:pt idx="510">
                  <c:v>6492.0</c:v>
                </c:pt>
                <c:pt idx="511">
                  <c:v>8412.0</c:v>
                </c:pt>
                <c:pt idx="512">
                  <c:v>7452.0</c:v>
                </c:pt>
                <c:pt idx="513">
                  <c:v>6492.0</c:v>
                </c:pt>
                <c:pt idx="514">
                  <c:v>8476.0</c:v>
                </c:pt>
                <c:pt idx="515">
                  <c:v>7488.0</c:v>
                </c:pt>
                <c:pt idx="516">
                  <c:v>6496.0</c:v>
                </c:pt>
                <c:pt idx="517">
                  <c:v>7444.0</c:v>
                </c:pt>
                <c:pt idx="518">
                  <c:v>11248.0</c:v>
                </c:pt>
                <c:pt idx="519">
                  <c:v>6496.0</c:v>
                </c:pt>
                <c:pt idx="520">
                  <c:v>7468.0</c:v>
                </c:pt>
                <c:pt idx="521">
                  <c:v>8480.0</c:v>
                </c:pt>
                <c:pt idx="522">
                  <c:v>6496.0</c:v>
                </c:pt>
                <c:pt idx="523">
                  <c:v>7452.0</c:v>
                </c:pt>
                <c:pt idx="524">
                  <c:v>8456.0</c:v>
                </c:pt>
                <c:pt idx="525">
                  <c:v>6564.0</c:v>
                </c:pt>
                <c:pt idx="526">
                  <c:v>6564.0</c:v>
                </c:pt>
                <c:pt idx="527">
                  <c:v>8492.0</c:v>
                </c:pt>
                <c:pt idx="528">
                  <c:v>6564.0</c:v>
                </c:pt>
                <c:pt idx="529">
                  <c:v>6564.0</c:v>
                </c:pt>
                <c:pt idx="530">
                  <c:v>8524.0</c:v>
                </c:pt>
                <c:pt idx="531">
                  <c:v>6564.0</c:v>
                </c:pt>
                <c:pt idx="532">
                  <c:v>6564.0</c:v>
                </c:pt>
                <c:pt idx="533">
                  <c:v>8500.0</c:v>
                </c:pt>
                <c:pt idx="534">
                  <c:v>6920.0</c:v>
                </c:pt>
                <c:pt idx="535">
                  <c:v>6920.0</c:v>
                </c:pt>
                <c:pt idx="536">
                  <c:v>8856.0</c:v>
                </c:pt>
                <c:pt idx="537">
                  <c:v>9916.0</c:v>
                </c:pt>
                <c:pt idx="538">
                  <c:v>6920.0</c:v>
                </c:pt>
                <c:pt idx="539">
                  <c:v>8896.0</c:v>
                </c:pt>
                <c:pt idx="540">
                  <c:v>7908.0</c:v>
                </c:pt>
                <c:pt idx="541">
                  <c:v>6920.0</c:v>
                </c:pt>
                <c:pt idx="542">
                  <c:v>8880.0</c:v>
                </c:pt>
                <c:pt idx="543">
                  <c:v>7900.0</c:v>
                </c:pt>
                <c:pt idx="544">
                  <c:v>6920.0</c:v>
                </c:pt>
                <c:pt idx="545">
                  <c:v>8016.0</c:v>
                </c:pt>
                <c:pt idx="546">
                  <c:v>16328.0</c:v>
                </c:pt>
                <c:pt idx="547">
                  <c:v>7248.0</c:v>
                </c:pt>
                <c:pt idx="548">
                  <c:v>8204.0</c:v>
                </c:pt>
                <c:pt idx="549">
                  <c:v>9208.0</c:v>
                </c:pt>
                <c:pt idx="550">
                  <c:v>7248.0</c:v>
                </c:pt>
                <c:pt idx="551">
                  <c:v>8224.0</c:v>
                </c:pt>
                <c:pt idx="552">
                  <c:v>9232.0</c:v>
                </c:pt>
                <c:pt idx="553">
                  <c:v>7248.0</c:v>
                </c:pt>
                <c:pt idx="554">
                  <c:v>7248.0</c:v>
                </c:pt>
                <c:pt idx="555">
                  <c:v>9216.0</c:v>
                </c:pt>
                <c:pt idx="556">
                  <c:v>7252.0</c:v>
                </c:pt>
                <c:pt idx="557">
                  <c:v>7252.0</c:v>
                </c:pt>
                <c:pt idx="558">
                  <c:v>9236.0</c:v>
                </c:pt>
                <c:pt idx="559">
                  <c:v>7252.0</c:v>
                </c:pt>
                <c:pt idx="560">
                  <c:v>7252.0</c:v>
                </c:pt>
                <c:pt idx="561">
                  <c:v>9180.0</c:v>
                </c:pt>
                <c:pt idx="562">
                  <c:v>7252.0</c:v>
                </c:pt>
                <c:pt idx="563">
                  <c:v>7252.0</c:v>
                </c:pt>
                <c:pt idx="564">
                  <c:v>9212.0</c:v>
                </c:pt>
                <c:pt idx="565">
                  <c:v>12960.0</c:v>
                </c:pt>
                <c:pt idx="566">
                  <c:v>7252.0</c:v>
                </c:pt>
                <c:pt idx="567">
                  <c:v>9164.0</c:v>
                </c:pt>
                <c:pt idx="568">
                  <c:v>8208.0</c:v>
                </c:pt>
                <c:pt idx="569">
                  <c:v>7252.0</c:v>
                </c:pt>
                <c:pt idx="570">
                  <c:v>9164.0</c:v>
                </c:pt>
                <c:pt idx="571">
                  <c:v>8208.0</c:v>
                </c:pt>
                <c:pt idx="572">
                  <c:v>7252.0</c:v>
                </c:pt>
                <c:pt idx="573">
                  <c:v>8208.0</c:v>
                </c:pt>
                <c:pt idx="574">
                  <c:v>19780.0</c:v>
                </c:pt>
                <c:pt idx="575">
                  <c:v>7252.0</c:v>
                </c:pt>
                <c:pt idx="576">
                  <c:v>8184.0</c:v>
                </c:pt>
                <c:pt idx="577">
                  <c:v>9924.0</c:v>
                </c:pt>
                <c:pt idx="578">
                  <c:v>7252.0</c:v>
                </c:pt>
                <c:pt idx="579">
                  <c:v>8208.0</c:v>
                </c:pt>
                <c:pt idx="580">
                  <c:v>9212.0</c:v>
                </c:pt>
                <c:pt idx="581">
                  <c:v>7252.0</c:v>
                </c:pt>
                <c:pt idx="582">
                  <c:v>8208.0</c:v>
                </c:pt>
                <c:pt idx="583">
                  <c:v>9228.0</c:v>
                </c:pt>
                <c:pt idx="584">
                  <c:v>7252.0</c:v>
                </c:pt>
                <c:pt idx="585">
                  <c:v>7252.0</c:v>
                </c:pt>
                <c:pt idx="586">
                  <c:v>9236.0</c:v>
                </c:pt>
                <c:pt idx="587">
                  <c:v>7252.0</c:v>
                </c:pt>
                <c:pt idx="588">
                  <c:v>7252.0</c:v>
                </c:pt>
                <c:pt idx="589">
                  <c:v>9216.0</c:v>
                </c:pt>
                <c:pt idx="590">
                  <c:v>7256.0</c:v>
                </c:pt>
                <c:pt idx="591">
                  <c:v>7256.0</c:v>
                </c:pt>
                <c:pt idx="592">
                  <c:v>9216.0</c:v>
                </c:pt>
                <c:pt idx="593">
                  <c:v>13164.0</c:v>
                </c:pt>
                <c:pt idx="594">
                  <c:v>7256.0</c:v>
                </c:pt>
                <c:pt idx="595">
                  <c:v>9232.0</c:v>
                </c:pt>
                <c:pt idx="596">
                  <c:v>8620.0</c:v>
                </c:pt>
                <c:pt idx="597">
                  <c:v>7256.0</c:v>
                </c:pt>
                <c:pt idx="598">
                  <c:v>9240.0</c:v>
                </c:pt>
                <c:pt idx="599">
                  <c:v>8256.0</c:v>
                </c:pt>
                <c:pt idx="600">
                  <c:v>7264.0</c:v>
                </c:pt>
                <c:pt idx="601">
                  <c:v>9184.0</c:v>
                </c:pt>
                <c:pt idx="602">
                  <c:v>8224.0</c:v>
                </c:pt>
                <c:pt idx="603">
                  <c:v>7264.0</c:v>
                </c:pt>
                <c:pt idx="604">
                  <c:v>8220.0</c:v>
                </c:pt>
                <c:pt idx="605">
                  <c:v>18864.0</c:v>
                </c:pt>
                <c:pt idx="606">
                  <c:v>7264.0</c:v>
                </c:pt>
                <c:pt idx="607">
                  <c:v>8228.0</c:v>
                </c:pt>
                <c:pt idx="608">
                  <c:v>10016.0</c:v>
                </c:pt>
                <c:pt idx="609">
                  <c:v>7264.0</c:v>
                </c:pt>
                <c:pt idx="610">
                  <c:v>8228.0</c:v>
                </c:pt>
                <c:pt idx="611">
                  <c:v>9224.0</c:v>
                </c:pt>
                <c:pt idx="612">
                  <c:v>7264.0</c:v>
                </c:pt>
                <c:pt idx="613">
                  <c:v>8228.0</c:v>
                </c:pt>
                <c:pt idx="614">
                  <c:v>9216.0</c:v>
                </c:pt>
                <c:pt idx="615">
                  <c:v>7264.0</c:v>
                </c:pt>
                <c:pt idx="616">
                  <c:v>7264.0</c:v>
                </c:pt>
                <c:pt idx="617">
                  <c:v>9216.0</c:v>
                </c:pt>
                <c:pt idx="618">
                  <c:v>7264.0</c:v>
                </c:pt>
                <c:pt idx="619">
                  <c:v>7264.0</c:v>
                </c:pt>
                <c:pt idx="620">
                  <c:v>9216.0</c:v>
                </c:pt>
                <c:pt idx="621">
                  <c:v>7264.0</c:v>
                </c:pt>
                <c:pt idx="622">
                  <c:v>7264.0</c:v>
                </c:pt>
                <c:pt idx="623">
                  <c:v>9208.0</c:v>
                </c:pt>
                <c:pt idx="624">
                  <c:v>7264.0</c:v>
                </c:pt>
                <c:pt idx="625">
                  <c:v>7264.0</c:v>
                </c:pt>
                <c:pt idx="626">
                  <c:v>9208.0</c:v>
                </c:pt>
                <c:pt idx="627">
                  <c:v>8612.0</c:v>
                </c:pt>
                <c:pt idx="628">
                  <c:v>7264.0</c:v>
                </c:pt>
                <c:pt idx="629">
                  <c:v>9232.0</c:v>
                </c:pt>
                <c:pt idx="630">
                  <c:v>8248.0</c:v>
                </c:pt>
                <c:pt idx="631">
                  <c:v>7264.0</c:v>
                </c:pt>
                <c:pt idx="632">
                  <c:v>9208.0</c:v>
                </c:pt>
                <c:pt idx="633">
                  <c:v>8236.0</c:v>
                </c:pt>
                <c:pt idx="634">
                  <c:v>7264.0</c:v>
                </c:pt>
                <c:pt idx="635">
                  <c:v>8212.0</c:v>
                </c:pt>
                <c:pt idx="636">
                  <c:v>16832.0</c:v>
                </c:pt>
                <c:pt idx="637">
                  <c:v>7264.0</c:v>
                </c:pt>
                <c:pt idx="638">
                  <c:v>8220.0</c:v>
                </c:pt>
                <c:pt idx="639">
                  <c:v>9208.0</c:v>
                </c:pt>
                <c:pt idx="640">
                  <c:v>7264.0</c:v>
                </c:pt>
                <c:pt idx="641">
                  <c:v>8236.0</c:v>
                </c:pt>
                <c:pt idx="642">
                  <c:v>9228.0</c:v>
                </c:pt>
                <c:pt idx="643">
                  <c:v>7340.0</c:v>
                </c:pt>
                <c:pt idx="644">
                  <c:v>8280.0</c:v>
                </c:pt>
                <c:pt idx="645">
                  <c:v>9268.0</c:v>
                </c:pt>
                <c:pt idx="646">
                  <c:v>7340.0</c:v>
                </c:pt>
                <c:pt idx="647">
                  <c:v>7340.0</c:v>
                </c:pt>
                <c:pt idx="648">
                  <c:v>9276.0</c:v>
                </c:pt>
                <c:pt idx="649">
                  <c:v>7340.0</c:v>
                </c:pt>
                <c:pt idx="650">
                  <c:v>7340.0</c:v>
                </c:pt>
                <c:pt idx="651">
                  <c:v>9284.0</c:v>
                </c:pt>
                <c:pt idx="652">
                  <c:v>7460.0</c:v>
                </c:pt>
                <c:pt idx="653">
                  <c:v>7460.0</c:v>
                </c:pt>
                <c:pt idx="654">
                  <c:v>9340.0</c:v>
                </c:pt>
                <c:pt idx="655">
                  <c:v>13208.0</c:v>
                </c:pt>
                <c:pt idx="656">
                  <c:v>7460.0</c:v>
                </c:pt>
                <c:pt idx="657">
                  <c:v>9404.0</c:v>
                </c:pt>
                <c:pt idx="658">
                  <c:v>8808.0</c:v>
                </c:pt>
                <c:pt idx="659">
                  <c:v>7460.0</c:v>
                </c:pt>
                <c:pt idx="660">
                  <c:v>9412.0</c:v>
                </c:pt>
                <c:pt idx="661">
                  <c:v>8436.0</c:v>
                </c:pt>
                <c:pt idx="662">
                  <c:v>7460.0</c:v>
                </c:pt>
                <c:pt idx="663">
                  <c:v>8436.0</c:v>
                </c:pt>
                <c:pt idx="664">
                  <c:v>8576.0</c:v>
                </c:pt>
                <c:pt idx="665">
                  <c:v>7600.0</c:v>
                </c:pt>
                <c:pt idx="666">
                  <c:v>8552.0</c:v>
                </c:pt>
                <c:pt idx="667">
                  <c:v>12680.0</c:v>
                </c:pt>
                <c:pt idx="668">
                  <c:v>7600.0</c:v>
                </c:pt>
                <c:pt idx="669">
                  <c:v>8540.0</c:v>
                </c:pt>
                <c:pt idx="670">
                  <c:v>9528.0</c:v>
                </c:pt>
                <c:pt idx="671">
                  <c:v>7600.0</c:v>
                </c:pt>
                <c:pt idx="672">
                  <c:v>8556.0</c:v>
                </c:pt>
                <c:pt idx="673">
                  <c:v>9568.0</c:v>
                </c:pt>
                <c:pt idx="674">
                  <c:v>7600.0</c:v>
                </c:pt>
                <c:pt idx="675">
                  <c:v>7600.0</c:v>
                </c:pt>
                <c:pt idx="676">
                  <c:v>9536.0</c:v>
                </c:pt>
                <c:pt idx="677">
                  <c:v>7604.0</c:v>
                </c:pt>
                <c:pt idx="678">
                  <c:v>7604.0</c:v>
                </c:pt>
                <c:pt idx="679">
                  <c:v>9588.0</c:v>
                </c:pt>
                <c:pt idx="680">
                  <c:v>7604.0</c:v>
                </c:pt>
                <c:pt idx="681">
                  <c:v>7604.0</c:v>
                </c:pt>
                <c:pt idx="682">
                  <c:v>9580.0</c:v>
                </c:pt>
                <c:pt idx="683">
                  <c:v>7604.0</c:v>
                </c:pt>
                <c:pt idx="684">
                  <c:v>7604.0</c:v>
                </c:pt>
                <c:pt idx="685">
                  <c:v>9548.0</c:v>
                </c:pt>
                <c:pt idx="686">
                  <c:v>9876.0</c:v>
                </c:pt>
                <c:pt idx="687">
                  <c:v>7604.0</c:v>
                </c:pt>
                <c:pt idx="688">
                  <c:v>9532.0</c:v>
                </c:pt>
                <c:pt idx="689">
                  <c:v>8568.0</c:v>
                </c:pt>
                <c:pt idx="690">
                  <c:v>7604.0</c:v>
                </c:pt>
                <c:pt idx="691">
                  <c:v>9540.0</c:v>
                </c:pt>
                <c:pt idx="692">
                  <c:v>8572.0</c:v>
                </c:pt>
                <c:pt idx="693">
                  <c:v>7604.0</c:v>
                </c:pt>
                <c:pt idx="694">
                  <c:v>8564.0</c:v>
                </c:pt>
                <c:pt idx="695">
                  <c:v>17956.0</c:v>
                </c:pt>
                <c:pt idx="696">
                  <c:v>7604.0</c:v>
                </c:pt>
                <c:pt idx="697">
                  <c:v>8556.0</c:v>
                </c:pt>
                <c:pt idx="698">
                  <c:v>9548.0</c:v>
                </c:pt>
                <c:pt idx="699">
                  <c:v>7692.0</c:v>
                </c:pt>
                <c:pt idx="700">
                  <c:v>8652.0</c:v>
                </c:pt>
                <c:pt idx="701">
                  <c:v>9652.0</c:v>
                </c:pt>
                <c:pt idx="702">
                  <c:v>7692.0</c:v>
                </c:pt>
                <c:pt idx="703">
                  <c:v>8656.0</c:v>
                </c:pt>
                <c:pt idx="704">
                  <c:v>9668.0</c:v>
                </c:pt>
                <c:pt idx="705">
                  <c:v>7692.0</c:v>
                </c:pt>
                <c:pt idx="706">
                  <c:v>7692.0</c:v>
                </c:pt>
                <c:pt idx="707">
                  <c:v>9644.0</c:v>
                </c:pt>
                <c:pt idx="708">
                  <c:v>7692.0</c:v>
                </c:pt>
                <c:pt idx="709">
                  <c:v>7692.0</c:v>
                </c:pt>
                <c:pt idx="710">
                  <c:v>9572.0</c:v>
                </c:pt>
                <c:pt idx="711">
                  <c:v>7752.0</c:v>
                </c:pt>
                <c:pt idx="712">
                  <c:v>7752.0</c:v>
                </c:pt>
                <c:pt idx="713">
                  <c:v>9704.0</c:v>
                </c:pt>
                <c:pt idx="714">
                  <c:v>13540.0</c:v>
                </c:pt>
                <c:pt idx="715">
                  <c:v>7752.0</c:v>
                </c:pt>
                <c:pt idx="716">
                  <c:v>9712.0</c:v>
                </c:pt>
                <c:pt idx="717">
                  <c:v>8732.0</c:v>
                </c:pt>
                <c:pt idx="718">
                  <c:v>7752.0</c:v>
                </c:pt>
                <c:pt idx="719">
                  <c:v>9712.0</c:v>
                </c:pt>
                <c:pt idx="720">
                  <c:v>8732.0</c:v>
                </c:pt>
                <c:pt idx="721">
                  <c:v>7752.0</c:v>
                </c:pt>
                <c:pt idx="722">
                  <c:v>8720.0</c:v>
                </c:pt>
                <c:pt idx="723">
                  <c:v>24584.0</c:v>
                </c:pt>
                <c:pt idx="724">
                  <c:v>7784.0</c:v>
                </c:pt>
                <c:pt idx="725">
                  <c:v>8716.0</c:v>
                </c:pt>
                <c:pt idx="726">
                  <c:v>10432.0</c:v>
                </c:pt>
                <c:pt idx="727">
                  <c:v>7784.0</c:v>
                </c:pt>
                <c:pt idx="728">
                  <c:v>8760.0</c:v>
                </c:pt>
                <c:pt idx="729">
                  <c:v>9764.0</c:v>
                </c:pt>
                <c:pt idx="730">
                  <c:v>7788.0</c:v>
                </c:pt>
                <c:pt idx="731">
                  <c:v>8744.0</c:v>
                </c:pt>
                <c:pt idx="732">
                  <c:v>9780.0</c:v>
                </c:pt>
                <c:pt idx="733">
                  <c:v>7788.0</c:v>
                </c:pt>
                <c:pt idx="734">
                  <c:v>7788.0</c:v>
                </c:pt>
                <c:pt idx="735">
                  <c:v>9740.0</c:v>
                </c:pt>
                <c:pt idx="736">
                  <c:v>7792.0</c:v>
                </c:pt>
                <c:pt idx="737">
                  <c:v>7792.0</c:v>
                </c:pt>
                <c:pt idx="738">
                  <c:v>9760.0</c:v>
                </c:pt>
                <c:pt idx="739">
                  <c:v>7792.0</c:v>
                </c:pt>
                <c:pt idx="740">
                  <c:v>7792.0</c:v>
                </c:pt>
                <c:pt idx="741">
                  <c:v>9752.0</c:v>
                </c:pt>
                <c:pt idx="742">
                  <c:v>14452.0</c:v>
                </c:pt>
                <c:pt idx="743">
                  <c:v>7792.0</c:v>
                </c:pt>
                <c:pt idx="744">
                  <c:v>9776.0</c:v>
                </c:pt>
                <c:pt idx="745">
                  <c:v>9156.0</c:v>
                </c:pt>
                <c:pt idx="746">
                  <c:v>7792.0</c:v>
                </c:pt>
                <c:pt idx="747">
                  <c:v>9744.0</c:v>
                </c:pt>
                <c:pt idx="748">
                  <c:v>8772.0</c:v>
                </c:pt>
                <c:pt idx="749">
                  <c:v>7796.0</c:v>
                </c:pt>
                <c:pt idx="750">
                  <c:v>9684.0</c:v>
                </c:pt>
                <c:pt idx="751">
                  <c:v>8740.0</c:v>
                </c:pt>
                <c:pt idx="752">
                  <c:v>7796.0</c:v>
                </c:pt>
                <c:pt idx="753">
                  <c:v>8748.0</c:v>
                </c:pt>
                <c:pt idx="754">
                  <c:v>16908.0</c:v>
                </c:pt>
                <c:pt idx="755">
                  <c:v>7796.0</c:v>
                </c:pt>
                <c:pt idx="756">
                  <c:v>8764.0</c:v>
                </c:pt>
                <c:pt idx="757">
                  <c:v>9780.0</c:v>
                </c:pt>
                <c:pt idx="758">
                  <c:v>7796.0</c:v>
                </c:pt>
                <c:pt idx="759">
                  <c:v>8752.0</c:v>
                </c:pt>
                <c:pt idx="760">
                  <c:v>9756.0</c:v>
                </c:pt>
                <c:pt idx="761">
                  <c:v>7796.0</c:v>
                </c:pt>
                <c:pt idx="762">
                  <c:v>8756.0</c:v>
                </c:pt>
                <c:pt idx="763">
                  <c:v>9748.0</c:v>
                </c:pt>
                <c:pt idx="764">
                  <c:v>7796.0</c:v>
                </c:pt>
                <c:pt idx="765">
                  <c:v>7796.0</c:v>
                </c:pt>
                <c:pt idx="766">
                  <c:v>9756.0</c:v>
                </c:pt>
                <c:pt idx="767">
                  <c:v>7796.0</c:v>
                </c:pt>
                <c:pt idx="768">
                  <c:v>7796.0</c:v>
                </c:pt>
                <c:pt idx="769">
                  <c:v>9740.0</c:v>
                </c:pt>
                <c:pt idx="770">
                  <c:v>7796.0</c:v>
                </c:pt>
                <c:pt idx="771">
                  <c:v>7796.0</c:v>
                </c:pt>
                <c:pt idx="772">
                  <c:v>9796.0</c:v>
                </c:pt>
                <c:pt idx="773">
                  <c:v>14432.0</c:v>
                </c:pt>
                <c:pt idx="774">
                  <c:v>7796.0</c:v>
                </c:pt>
                <c:pt idx="775">
                  <c:v>9756.0</c:v>
                </c:pt>
                <c:pt idx="776">
                  <c:v>9164.0</c:v>
                </c:pt>
                <c:pt idx="777">
                  <c:v>7796.0</c:v>
                </c:pt>
                <c:pt idx="778">
                  <c:v>9748.0</c:v>
                </c:pt>
                <c:pt idx="779">
                  <c:v>8772.0</c:v>
                </c:pt>
                <c:pt idx="780">
                  <c:v>7796.0</c:v>
                </c:pt>
                <c:pt idx="781">
                  <c:v>8780.0</c:v>
                </c:pt>
                <c:pt idx="782">
                  <c:v>21940.0</c:v>
                </c:pt>
                <c:pt idx="783">
                  <c:v>8152.0</c:v>
                </c:pt>
                <c:pt idx="784">
                  <c:v>9232.0</c:v>
                </c:pt>
                <c:pt idx="785">
                  <c:v>11532.0</c:v>
                </c:pt>
                <c:pt idx="786">
                  <c:v>8268.0</c:v>
                </c:pt>
                <c:pt idx="787">
                  <c:v>9216.0</c:v>
                </c:pt>
                <c:pt idx="788">
                  <c:v>10204.0</c:v>
                </c:pt>
                <c:pt idx="789">
                  <c:v>8268.0</c:v>
                </c:pt>
                <c:pt idx="790">
                  <c:v>9212.0</c:v>
                </c:pt>
                <c:pt idx="791">
                  <c:v>10196.0</c:v>
                </c:pt>
                <c:pt idx="792">
                  <c:v>8268.0</c:v>
                </c:pt>
                <c:pt idx="793">
                  <c:v>8268.0</c:v>
                </c:pt>
                <c:pt idx="794">
                  <c:v>10212.0</c:v>
                </c:pt>
                <c:pt idx="795">
                  <c:v>8268.0</c:v>
                </c:pt>
                <c:pt idx="796">
                  <c:v>8272.0</c:v>
                </c:pt>
                <c:pt idx="797">
                  <c:v>10236.0</c:v>
                </c:pt>
                <c:pt idx="798">
                  <c:v>8276.0</c:v>
                </c:pt>
                <c:pt idx="799">
                  <c:v>8276.0</c:v>
                </c:pt>
                <c:pt idx="800">
                  <c:v>10196.0</c:v>
                </c:pt>
                <c:pt idx="801">
                  <c:v>12984.0</c:v>
                </c:pt>
                <c:pt idx="802">
                  <c:v>8276.0</c:v>
                </c:pt>
                <c:pt idx="803">
                  <c:v>10276.0</c:v>
                </c:pt>
                <c:pt idx="804">
                  <c:v>9276.0</c:v>
                </c:pt>
                <c:pt idx="805">
                  <c:v>8276.0</c:v>
                </c:pt>
                <c:pt idx="806">
                  <c:v>10156.0</c:v>
                </c:pt>
                <c:pt idx="807">
                  <c:v>9216.0</c:v>
                </c:pt>
                <c:pt idx="808">
                  <c:v>8276.0</c:v>
                </c:pt>
                <c:pt idx="809">
                  <c:v>9212.0</c:v>
                </c:pt>
                <c:pt idx="810">
                  <c:v>20812.0</c:v>
                </c:pt>
                <c:pt idx="811">
                  <c:v>8276.0</c:v>
                </c:pt>
                <c:pt idx="812">
                  <c:v>9228.0</c:v>
                </c:pt>
                <c:pt idx="813">
                  <c:v>10980.0</c:v>
                </c:pt>
                <c:pt idx="814">
                  <c:v>8276.0</c:v>
                </c:pt>
                <c:pt idx="815">
                  <c:v>9216.0</c:v>
                </c:pt>
                <c:pt idx="816">
                  <c:v>10212.0</c:v>
                </c:pt>
                <c:pt idx="817">
                  <c:v>8276.0</c:v>
                </c:pt>
                <c:pt idx="818">
                  <c:v>9212.0</c:v>
                </c:pt>
                <c:pt idx="819">
                  <c:v>10172.0</c:v>
                </c:pt>
                <c:pt idx="820">
                  <c:v>8276.0</c:v>
                </c:pt>
                <c:pt idx="821">
                  <c:v>8276.0</c:v>
                </c:pt>
                <c:pt idx="822">
                  <c:v>10284.0</c:v>
                </c:pt>
                <c:pt idx="823">
                  <c:v>8276.0</c:v>
                </c:pt>
                <c:pt idx="824">
                  <c:v>8276.0</c:v>
                </c:pt>
                <c:pt idx="825">
                  <c:v>10196.0</c:v>
                </c:pt>
                <c:pt idx="826">
                  <c:v>8276.0</c:v>
                </c:pt>
                <c:pt idx="827">
                  <c:v>8276.0</c:v>
                </c:pt>
                <c:pt idx="828">
                  <c:v>10172.0</c:v>
                </c:pt>
                <c:pt idx="829">
                  <c:v>8276.0</c:v>
                </c:pt>
                <c:pt idx="830">
                  <c:v>8276.0</c:v>
                </c:pt>
                <c:pt idx="831">
                  <c:v>10164.0</c:v>
                </c:pt>
                <c:pt idx="832">
                  <c:v>11544.0</c:v>
                </c:pt>
                <c:pt idx="833">
                  <c:v>8276.0</c:v>
                </c:pt>
                <c:pt idx="834">
                  <c:v>10216.0</c:v>
                </c:pt>
                <c:pt idx="835">
                  <c:v>9248.0</c:v>
                </c:pt>
                <c:pt idx="836">
                  <c:v>8280.0</c:v>
                </c:pt>
                <c:pt idx="837">
                  <c:v>10200.0</c:v>
                </c:pt>
                <c:pt idx="838">
                  <c:v>9240.0</c:v>
                </c:pt>
                <c:pt idx="839">
                  <c:v>8280.0</c:v>
                </c:pt>
                <c:pt idx="840">
                  <c:v>9272.0</c:v>
                </c:pt>
                <c:pt idx="841">
                  <c:v>22672.0</c:v>
                </c:pt>
                <c:pt idx="842">
                  <c:v>8280.0</c:v>
                </c:pt>
                <c:pt idx="843">
                  <c:v>9236.0</c:v>
                </c:pt>
                <c:pt idx="844">
                  <c:v>10956.0</c:v>
                </c:pt>
                <c:pt idx="845">
                  <c:v>8284.0</c:v>
                </c:pt>
                <c:pt idx="846">
                  <c:v>9248.0</c:v>
                </c:pt>
                <c:pt idx="847">
                  <c:v>10276.0</c:v>
                </c:pt>
                <c:pt idx="848">
                  <c:v>8284.0</c:v>
                </c:pt>
                <c:pt idx="849">
                  <c:v>9244.0</c:v>
                </c:pt>
                <c:pt idx="850">
                  <c:v>10252.0</c:v>
                </c:pt>
                <c:pt idx="851">
                  <c:v>8284.0</c:v>
                </c:pt>
                <c:pt idx="852">
                  <c:v>8284.0</c:v>
                </c:pt>
                <c:pt idx="853">
                  <c:v>10212.0</c:v>
                </c:pt>
                <c:pt idx="854">
                  <c:v>8284.0</c:v>
                </c:pt>
                <c:pt idx="855">
                  <c:v>8284.0</c:v>
                </c:pt>
                <c:pt idx="856">
                  <c:v>10212.0</c:v>
                </c:pt>
                <c:pt idx="857">
                  <c:v>8284.0</c:v>
                </c:pt>
                <c:pt idx="858">
                  <c:v>8284.0</c:v>
                </c:pt>
                <c:pt idx="859">
                  <c:v>10236.0</c:v>
                </c:pt>
                <c:pt idx="860">
                  <c:v>9336.0</c:v>
                </c:pt>
                <c:pt idx="861">
                  <c:v>8360.0</c:v>
                </c:pt>
                <c:pt idx="862">
                  <c:v>10320.0</c:v>
                </c:pt>
                <c:pt idx="863">
                  <c:v>9340.0</c:v>
                </c:pt>
                <c:pt idx="864">
                  <c:v>8360.0</c:v>
                </c:pt>
                <c:pt idx="865">
                  <c:v>9336.0</c:v>
                </c:pt>
                <c:pt idx="866">
                  <c:v>23088.0</c:v>
                </c:pt>
                <c:pt idx="867">
                  <c:v>8360.0</c:v>
                </c:pt>
                <c:pt idx="868">
                  <c:v>9328.0</c:v>
                </c:pt>
                <c:pt idx="869">
                  <c:v>12704.0</c:v>
                </c:pt>
                <c:pt idx="870">
                  <c:v>8360.0</c:v>
                </c:pt>
                <c:pt idx="871">
                  <c:v>9328.0</c:v>
                </c:pt>
                <c:pt idx="872">
                  <c:v>10352.0</c:v>
                </c:pt>
                <c:pt idx="873">
                  <c:v>8420.0</c:v>
                </c:pt>
                <c:pt idx="874">
                  <c:v>9380.0</c:v>
                </c:pt>
                <c:pt idx="875">
                  <c:v>10372.0</c:v>
                </c:pt>
                <c:pt idx="876">
                  <c:v>8420.0</c:v>
                </c:pt>
                <c:pt idx="877">
                  <c:v>8420.0</c:v>
                </c:pt>
              </c:numCache>
            </c:numRef>
          </c:val>
          <c:smooth val="0"/>
        </c:ser>
        <c:ser>
          <c:idx val="1"/>
          <c:order val="1"/>
          <c:tx>
            <c:strRef>
              <c:f>Sheet1!$C$1</c:f>
              <c:strCache>
                <c:ptCount val="1"/>
                <c:pt idx="0">
                  <c:v>8591</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Sheet1!$C$2:$C$879</c:f>
              <c:numCache>
                <c:formatCode>General</c:formatCode>
                <c:ptCount val="878"/>
                <c:pt idx="0">
                  <c:v>0.0</c:v>
                </c:pt>
                <c:pt idx="1">
                  <c:v>1996.0</c:v>
                </c:pt>
                <c:pt idx="2">
                  <c:v>2128.0</c:v>
                </c:pt>
                <c:pt idx="3">
                  <c:v>4180.0</c:v>
                </c:pt>
                <c:pt idx="4">
                  <c:v>8204.0</c:v>
                </c:pt>
                <c:pt idx="5">
                  <c:v>2692.0</c:v>
                </c:pt>
                <c:pt idx="6">
                  <c:v>4604.0</c:v>
                </c:pt>
                <c:pt idx="7">
                  <c:v>4116.0</c:v>
                </c:pt>
                <c:pt idx="8">
                  <c:v>2780.0</c:v>
                </c:pt>
                <c:pt idx="9">
                  <c:v>4708.0</c:v>
                </c:pt>
                <c:pt idx="10">
                  <c:v>4080.0</c:v>
                </c:pt>
                <c:pt idx="11">
                  <c:v>3176.0</c:v>
                </c:pt>
                <c:pt idx="12">
                  <c:v>5104.0</c:v>
                </c:pt>
                <c:pt idx="13">
                  <c:v>5104.0</c:v>
                </c:pt>
                <c:pt idx="14">
                  <c:v>3176.0</c:v>
                </c:pt>
                <c:pt idx="15">
                  <c:v>4108.0</c:v>
                </c:pt>
                <c:pt idx="16">
                  <c:v>5072.0</c:v>
                </c:pt>
                <c:pt idx="17">
                  <c:v>3228.0</c:v>
                </c:pt>
                <c:pt idx="18">
                  <c:v>3228.0</c:v>
                </c:pt>
                <c:pt idx="19">
                  <c:v>5132.0</c:v>
                </c:pt>
                <c:pt idx="20">
                  <c:v>3232.0</c:v>
                </c:pt>
                <c:pt idx="21">
                  <c:v>3232.0</c:v>
                </c:pt>
                <c:pt idx="22">
                  <c:v>5176.0</c:v>
                </c:pt>
                <c:pt idx="23">
                  <c:v>3232.0</c:v>
                </c:pt>
                <c:pt idx="24">
                  <c:v>3232.0</c:v>
                </c:pt>
                <c:pt idx="25">
                  <c:v>5164.0</c:v>
                </c:pt>
                <c:pt idx="26">
                  <c:v>3288.0</c:v>
                </c:pt>
                <c:pt idx="27">
                  <c:v>3292.0</c:v>
                </c:pt>
                <c:pt idx="28">
                  <c:v>5260.0</c:v>
                </c:pt>
                <c:pt idx="29">
                  <c:v>10028.0</c:v>
                </c:pt>
                <c:pt idx="30">
                  <c:v>3320.0</c:v>
                </c:pt>
                <c:pt idx="31">
                  <c:v>5208.0</c:v>
                </c:pt>
                <c:pt idx="32">
                  <c:v>4676.0</c:v>
                </c:pt>
                <c:pt idx="33">
                  <c:v>3320.0</c:v>
                </c:pt>
                <c:pt idx="34">
                  <c:v>5248.0</c:v>
                </c:pt>
                <c:pt idx="35">
                  <c:v>4284.0</c:v>
                </c:pt>
                <c:pt idx="36">
                  <c:v>3320.0</c:v>
                </c:pt>
                <c:pt idx="37">
                  <c:v>5232.0</c:v>
                </c:pt>
                <c:pt idx="38">
                  <c:v>4276.0</c:v>
                </c:pt>
                <c:pt idx="39">
                  <c:v>3368.0</c:v>
                </c:pt>
                <c:pt idx="40">
                  <c:v>4308.0</c:v>
                </c:pt>
                <c:pt idx="41">
                  <c:v>9540.0</c:v>
                </c:pt>
                <c:pt idx="42">
                  <c:v>3508.0</c:v>
                </c:pt>
                <c:pt idx="43">
                  <c:v>4432.0</c:v>
                </c:pt>
                <c:pt idx="44">
                  <c:v>5388.0</c:v>
                </c:pt>
                <c:pt idx="45">
                  <c:v>3508.0</c:v>
                </c:pt>
                <c:pt idx="46">
                  <c:v>4432.0</c:v>
                </c:pt>
                <c:pt idx="47">
                  <c:v>5388.0</c:v>
                </c:pt>
                <c:pt idx="48">
                  <c:v>3512.0</c:v>
                </c:pt>
                <c:pt idx="49">
                  <c:v>3512.0</c:v>
                </c:pt>
                <c:pt idx="50">
                  <c:v>5408.0</c:v>
                </c:pt>
                <c:pt idx="51">
                  <c:v>3576.0</c:v>
                </c:pt>
                <c:pt idx="52">
                  <c:v>3576.0</c:v>
                </c:pt>
                <c:pt idx="53">
                  <c:v>5536.0</c:v>
                </c:pt>
                <c:pt idx="54">
                  <c:v>3580.0</c:v>
                </c:pt>
                <c:pt idx="55">
                  <c:v>3580.0</c:v>
                </c:pt>
                <c:pt idx="56">
                  <c:v>5476.0</c:v>
                </c:pt>
                <c:pt idx="57">
                  <c:v>3628.0</c:v>
                </c:pt>
                <c:pt idx="58">
                  <c:v>3628.0</c:v>
                </c:pt>
                <c:pt idx="59">
                  <c:v>5572.0</c:v>
                </c:pt>
                <c:pt idx="60">
                  <c:v>11676.0</c:v>
                </c:pt>
                <c:pt idx="61">
                  <c:v>3628.0</c:v>
                </c:pt>
                <c:pt idx="62">
                  <c:v>5596.0</c:v>
                </c:pt>
                <c:pt idx="63">
                  <c:v>5688.0</c:v>
                </c:pt>
                <c:pt idx="64">
                  <c:v>3692.0</c:v>
                </c:pt>
                <c:pt idx="65">
                  <c:v>5572.0</c:v>
                </c:pt>
                <c:pt idx="66">
                  <c:v>4632.0</c:v>
                </c:pt>
                <c:pt idx="67">
                  <c:v>3692.0</c:v>
                </c:pt>
                <c:pt idx="68">
                  <c:v>5620.0</c:v>
                </c:pt>
                <c:pt idx="69">
                  <c:v>4708.0</c:v>
                </c:pt>
                <c:pt idx="70">
                  <c:v>3744.0</c:v>
                </c:pt>
                <c:pt idx="71">
                  <c:v>4664.0</c:v>
                </c:pt>
                <c:pt idx="72">
                  <c:v>15632.0</c:v>
                </c:pt>
                <c:pt idx="73">
                  <c:v>3764.0</c:v>
                </c:pt>
                <c:pt idx="74">
                  <c:v>4708.0</c:v>
                </c:pt>
                <c:pt idx="75">
                  <c:v>6420.0</c:v>
                </c:pt>
                <c:pt idx="76">
                  <c:v>3764.0</c:v>
                </c:pt>
                <c:pt idx="77">
                  <c:v>4688.0</c:v>
                </c:pt>
                <c:pt idx="78">
                  <c:v>5652.0</c:v>
                </c:pt>
                <c:pt idx="79">
                  <c:v>3768.0</c:v>
                </c:pt>
                <c:pt idx="80">
                  <c:v>4684.0</c:v>
                </c:pt>
                <c:pt idx="81">
                  <c:v>5664.0</c:v>
                </c:pt>
                <c:pt idx="82">
                  <c:v>3772.0</c:v>
                </c:pt>
                <c:pt idx="83">
                  <c:v>3772.0</c:v>
                </c:pt>
                <c:pt idx="84">
                  <c:v>5788.0</c:v>
                </c:pt>
                <c:pt idx="85">
                  <c:v>3772.0</c:v>
                </c:pt>
                <c:pt idx="86">
                  <c:v>3772.0</c:v>
                </c:pt>
                <c:pt idx="87">
                  <c:v>5732.0</c:v>
                </c:pt>
                <c:pt idx="88">
                  <c:v>3828.0</c:v>
                </c:pt>
                <c:pt idx="89">
                  <c:v>3828.0</c:v>
                </c:pt>
                <c:pt idx="90">
                  <c:v>5716.0</c:v>
                </c:pt>
                <c:pt idx="91">
                  <c:v>3828.0</c:v>
                </c:pt>
                <c:pt idx="92">
                  <c:v>3828.0</c:v>
                </c:pt>
                <c:pt idx="93">
                  <c:v>5788.0</c:v>
                </c:pt>
                <c:pt idx="94">
                  <c:v>10012.0</c:v>
                </c:pt>
                <c:pt idx="95">
                  <c:v>3972.0</c:v>
                </c:pt>
                <c:pt idx="96">
                  <c:v>5876.0</c:v>
                </c:pt>
                <c:pt idx="97">
                  <c:v>5396.0</c:v>
                </c:pt>
                <c:pt idx="98">
                  <c:v>4036.0</c:v>
                </c:pt>
                <c:pt idx="99">
                  <c:v>5956.0</c:v>
                </c:pt>
                <c:pt idx="100">
                  <c:v>4996.0</c:v>
                </c:pt>
                <c:pt idx="101">
                  <c:v>4036.0</c:v>
                </c:pt>
                <c:pt idx="102">
                  <c:v>5956.0</c:v>
                </c:pt>
                <c:pt idx="103">
                  <c:v>5000.0</c:v>
                </c:pt>
                <c:pt idx="104">
                  <c:v>4040.0</c:v>
                </c:pt>
                <c:pt idx="105">
                  <c:v>4960.0</c:v>
                </c:pt>
                <c:pt idx="106">
                  <c:v>12184.0</c:v>
                </c:pt>
                <c:pt idx="107">
                  <c:v>4040.0</c:v>
                </c:pt>
                <c:pt idx="108">
                  <c:v>4972.0</c:v>
                </c:pt>
                <c:pt idx="109">
                  <c:v>5944.0</c:v>
                </c:pt>
                <c:pt idx="110">
                  <c:v>4120.0</c:v>
                </c:pt>
                <c:pt idx="111">
                  <c:v>5056.0</c:v>
                </c:pt>
                <c:pt idx="112">
                  <c:v>6024.0</c:v>
                </c:pt>
                <c:pt idx="113">
                  <c:v>4120.0</c:v>
                </c:pt>
                <c:pt idx="114">
                  <c:v>4120.0</c:v>
                </c:pt>
                <c:pt idx="115">
                  <c:v>6048.0</c:v>
                </c:pt>
                <c:pt idx="116">
                  <c:v>4244.0</c:v>
                </c:pt>
                <c:pt idx="117">
                  <c:v>4244.0</c:v>
                </c:pt>
                <c:pt idx="118">
                  <c:v>6180.0</c:v>
                </c:pt>
                <c:pt idx="119">
                  <c:v>4244.0</c:v>
                </c:pt>
                <c:pt idx="120">
                  <c:v>4244.0</c:v>
                </c:pt>
                <c:pt idx="121">
                  <c:v>6156.0</c:v>
                </c:pt>
                <c:pt idx="122">
                  <c:v>4256.0</c:v>
                </c:pt>
                <c:pt idx="123">
                  <c:v>4256.0</c:v>
                </c:pt>
                <c:pt idx="124">
                  <c:v>6136.0</c:v>
                </c:pt>
                <c:pt idx="125">
                  <c:v>5596.0</c:v>
                </c:pt>
                <c:pt idx="126">
                  <c:v>4256.0</c:v>
                </c:pt>
                <c:pt idx="127">
                  <c:v>6184.0</c:v>
                </c:pt>
                <c:pt idx="128">
                  <c:v>5372.0</c:v>
                </c:pt>
                <c:pt idx="129">
                  <c:v>4408.0</c:v>
                </c:pt>
                <c:pt idx="130">
                  <c:v>5404.0</c:v>
                </c:pt>
                <c:pt idx="131">
                  <c:v>5404.0</c:v>
                </c:pt>
                <c:pt idx="132">
                  <c:v>4408.0</c:v>
                </c:pt>
                <c:pt idx="133">
                  <c:v>5364.0</c:v>
                </c:pt>
                <c:pt idx="134">
                  <c:v>10736.0</c:v>
                </c:pt>
                <c:pt idx="135">
                  <c:v>4464.0</c:v>
                </c:pt>
                <c:pt idx="136">
                  <c:v>5404.0</c:v>
                </c:pt>
                <c:pt idx="137">
                  <c:v>6408.0</c:v>
                </c:pt>
                <c:pt idx="138">
                  <c:v>4464.0</c:v>
                </c:pt>
                <c:pt idx="139">
                  <c:v>5384.0</c:v>
                </c:pt>
                <c:pt idx="140">
                  <c:v>6336.0</c:v>
                </c:pt>
                <c:pt idx="141">
                  <c:v>4568.0</c:v>
                </c:pt>
                <c:pt idx="142">
                  <c:v>4568.0</c:v>
                </c:pt>
                <c:pt idx="143">
                  <c:v>6480.0</c:v>
                </c:pt>
                <c:pt idx="144">
                  <c:v>4568.0</c:v>
                </c:pt>
                <c:pt idx="145">
                  <c:v>4568.0</c:v>
                </c:pt>
                <c:pt idx="146">
                  <c:v>6472.0</c:v>
                </c:pt>
                <c:pt idx="147">
                  <c:v>4568.0</c:v>
                </c:pt>
                <c:pt idx="148">
                  <c:v>4568.0</c:v>
                </c:pt>
                <c:pt idx="149">
                  <c:v>6544.0</c:v>
                </c:pt>
                <c:pt idx="150">
                  <c:v>10416.0</c:v>
                </c:pt>
                <c:pt idx="151">
                  <c:v>4568.0</c:v>
                </c:pt>
                <c:pt idx="152">
                  <c:v>6448.0</c:v>
                </c:pt>
                <c:pt idx="153">
                  <c:v>5968.0</c:v>
                </c:pt>
                <c:pt idx="154">
                  <c:v>4648.0</c:v>
                </c:pt>
                <c:pt idx="155">
                  <c:v>6624.0</c:v>
                </c:pt>
                <c:pt idx="156">
                  <c:v>5640.0</c:v>
                </c:pt>
                <c:pt idx="157">
                  <c:v>4652.0</c:v>
                </c:pt>
                <c:pt idx="158">
                  <c:v>6604.0</c:v>
                </c:pt>
                <c:pt idx="159">
                  <c:v>5632.0</c:v>
                </c:pt>
                <c:pt idx="160">
                  <c:v>4656.0</c:v>
                </c:pt>
                <c:pt idx="161">
                  <c:v>5600.0</c:v>
                </c:pt>
                <c:pt idx="162">
                  <c:v>14112.0</c:v>
                </c:pt>
                <c:pt idx="163">
                  <c:v>4656.0</c:v>
                </c:pt>
                <c:pt idx="164">
                  <c:v>5572.0</c:v>
                </c:pt>
                <c:pt idx="165">
                  <c:v>6528.0</c:v>
                </c:pt>
                <c:pt idx="166">
                  <c:v>4688.0</c:v>
                </c:pt>
                <c:pt idx="167">
                  <c:v>5628.0</c:v>
                </c:pt>
                <c:pt idx="168">
                  <c:v>6608.0</c:v>
                </c:pt>
                <c:pt idx="169">
                  <c:v>4688.0</c:v>
                </c:pt>
                <c:pt idx="170">
                  <c:v>4688.0</c:v>
                </c:pt>
                <c:pt idx="171">
                  <c:v>6640.0</c:v>
                </c:pt>
                <c:pt idx="172">
                  <c:v>4688.0</c:v>
                </c:pt>
                <c:pt idx="173">
                  <c:v>4688.0</c:v>
                </c:pt>
                <c:pt idx="174">
                  <c:v>6640.0</c:v>
                </c:pt>
                <c:pt idx="175">
                  <c:v>4688.0</c:v>
                </c:pt>
                <c:pt idx="176">
                  <c:v>4688.0</c:v>
                </c:pt>
                <c:pt idx="177">
                  <c:v>6568.0</c:v>
                </c:pt>
                <c:pt idx="178">
                  <c:v>4752.0</c:v>
                </c:pt>
                <c:pt idx="179">
                  <c:v>4752.0</c:v>
                </c:pt>
                <c:pt idx="180">
                  <c:v>6664.0</c:v>
                </c:pt>
                <c:pt idx="181">
                  <c:v>10372.0</c:v>
                </c:pt>
                <c:pt idx="182">
                  <c:v>4752.0</c:v>
                </c:pt>
                <c:pt idx="183">
                  <c:v>6712.0</c:v>
                </c:pt>
                <c:pt idx="184">
                  <c:v>6152.0</c:v>
                </c:pt>
                <c:pt idx="185">
                  <c:v>4892.0</c:v>
                </c:pt>
                <c:pt idx="186">
                  <c:v>6780.0</c:v>
                </c:pt>
                <c:pt idx="187">
                  <c:v>5836.0</c:v>
                </c:pt>
                <c:pt idx="188">
                  <c:v>4892.0</c:v>
                </c:pt>
                <c:pt idx="189">
                  <c:v>6788.0</c:v>
                </c:pt>
                <c:pt idx="190">
                  <c:v>5840.0</c:v>
                </c:pt>
                <c:pt idx="191">
                  <c:v>4892.0</c:v>
                </c:pt>
                <c:pt idx="192">
                  <c:v>5828.0</c:v>
                </c:pt>
                <c:pt idx="193">
                  <c:v>10308.0</c:v>
                </c:pt>
                <c:pt idx="194">
                  <c:v>4892.0</c:v>
                </c:pt>
                <c:pt idx="195">
                  <c:v>5824.0</c:v>
                </c:pt>
                <c:pt idx="196">
                  <c:v>6780.0</c:v>
                </c:pt>
                <c:pt idx="197">
                  <c:v>4892.0</c:v>
                </c:pt>
                <c:pt idx="198">
                  <c:v>5808.0</c:v>
                </c:pt>
                <c:pt idx="199">
                  <c:v>6836.0</c:v>
                </c:pt>
                <c:pt idx="200">
                  <c:v>4892.0</c:v>
                </c:pt>
                <c:pt idx="201">
                  <c:v>4892.0</c:v>
                </c:pt>
                <c:pt idx="202">
                  <c:v>6836.0</c:v>
                </c:pt>
                <c:pt idx="203">
                  <c:v>4924.0</c:v>
                </c:pt>
                <c:pt idx="204">
                  <c:v>4924.0</c:v>
                </c:pt>
                <c:pt idx="205">
                  <c:v>6892.0</c:v>
                </c:pt>
                <c:pt idx="206">
                  <c:v>4976.0</c:v>
                </c:pt>
                <c:pt idx="207">
                  <c:v>4976.0</c:v>
                </c:pt>
                <c:pt idx="208">
                  <c:v>6896.0</c:v>
                </c:pt>
                <c:pt idx="209">
                  <c:v>4976.0</c:v>
                </c:pt>
                <c:pt idx="210">
                  <c:v>4976.0</c:v>
                </c:pt>
                <c:pt idx="211">
                  <c:v>6864.0</c:v>
                </c:pt>
                <c:pt idx="212">
                  <c:v>9712.0</c:v>
                </c:pt>
                <c:pt idx="213">
                  <c:v>4976.0</c:v>
                </c:pt>
                <c:pt idx="214">
                  <c:v>6856.0</c:v>
                </c:pt>
                <c:pt idx="215">
                  <c:v>5916.0</c:v>
                </c:pt>
                <c:pt idx="216">
                  <c:v>4976.0</c:v>
                </c:pt>
                <c:pt idx="217">
                  <c:v>6904.0</c:v>
                </c:pt>
                <c:pt idx="218">
                  <c:v>5940.0</c:v>
                </c:pt>
                <c:pt idx="219">
                  <c:v>4976.0</c:v>
                </c:pt>
                <c:pt idx="220">
                  <c:v>5952.0</c:v>
                </c:pt>
                <c:pt idx="221">
                  <c:v>6048.0</c:v>
                </c:pt>
                <c:pt idx="222">
                  <c:v>5072.0</c:v>
                </c:pt>
                <c:pt idx="223">
                  <c:v>6024.0</c:v>
                </c:pt>
                <c:pt idx="224">
                  <c:v>11192.0</c:v>
                </c:pt>
                <c:pt idx="225">
                  <c:v>5072.0</c:v>
                </c:pt>
                <c:pt idx="226">
                  <c:v>5996.0</c:v>
                </c:pt>
                <c:pt idx="227">
                  <c:v>6960.0</c:v>
                </c:pt>
                <c:pt idx="228">
                  <c:v>5072.0</c:v>
                </c:pt>
                <c:pt idx="229">
                  <c:v>6008.0</c:v>
                </c:pt>
                <c:pt idx="230">
                  <c:v>7016.0</c:v>
                </c:pt>
                <c:pt idx="231">
                  <c:v>5196.0</c:v>
                </c:pt>
                <c:pt idx="232">
                  <c:v>5196.0</c:v>
                </c:pt>
                <c:pt idx="233">
                  <c:v>7148.0</c:v>
                </c:pt>
                <c:pt idx="234">
                  <c:v>5196.0</c:v>
                </c:pt>
                <c:pt idx="235">
                  <c:v>5196.0</c:v>
                </c:pt>
                <c:pt idx="236">
                  <c:v>7148.0</c:v>
                </c:pt>
                <c:pt idx="237">
                  <c:v>5196.0</c:v>
                </c:pt>
                <c:pt idx="238">
                  <c:v>5196.0</c:v>
                </c:pt>
                <c:pt idx="239">
                  <c:v>7060.0</c:v>
                </c:pt>
                <c:pt idx="240">
                  <c:v>13628.0</c:v>
                </c:pt>
                <c:pt idx="241">
                  <c:v>5252.0</c:v>
                </c:pt>
                <c:pt idx="242">
                  <c:v>7172.0</c:v>
                </c:pt>
                <c:pt idx="243">
                  <c:v>6592.0</c:v>
                </c:pt>
                <c:pt idx="244">
                  <c:v>5252.0</c:v>
                </c:pt>
                <c:pt idx="245">
                  <c:v>7124.0</c:v>
                </c:pt>
                <c:pt idx="246">
                  <c:v>6240.0</c:v>
                </c:pt>
                <c:pt idx="247">
                  <c:v>5304.0</c:v>
                </c:pt>
                <c:pt idx="248">
                  <c:v>7200.0</c:v>
                </c:pt>
                <c:pt idx="249">
                  <c:v>6252.0</c:v>
                </c:pt>
                <c:pt idx="250">
                  <c:v>5308.0</c:v>
                </c:pt>
                <c:pt idx="251">
                  <c:v>6260.0</c:v>
                </c:pt>
                <c:pt idx="252">
                  <c:v>12364.0</c:v>
                </c:pt>
                <c:pt idx="253">
                  <c:v>5308.0</c:v>
                </c:pt>
                <c:pt idx="254">
                  <c:v>6232.0</c:v>
                </c:pt>
                <c:pt idx="255">
                  <c:v>7188.0</c:v>
                </c:pt>
                <c:pt idx="256">
                  <c:v>5308.0</c:v>
                </c:pt>
                <c:pt idx="257">
                  <c:v>6232.0</c:v>
                </c:pt>
                <c:pt idx="258">
                  <c:v>7212.0</c:v>
                </c:pt>
                <c:pt idx="259">
                  <c:v>5332.0</c:v>
                </c:pt>
                <c:pt idx="260">
                  <c:v>5332.0</c:v>
                </c:pt>
                <c:pt idx="261">
                  <c:v>7292.0</c:v>
                </c:pt>
                <c:pt idx="262">
                  <c:v>5336.0</c:v>
                </c:pt>
                <c:pt idx="263">
                  <c:v>5336.0</c:v>
                </c:pt>
                <c:pt idx="264">
                  <c:v>7232.0</c:v>
                </c:pt>
                <c:pt idx="265">
                  <c:v>5336.0</c:v>
                </c:pt>
                <c:pt idx="266">
                  <c:v>5336.0</c:v>
                </c:pt>
                <c:pt idx="267">
                  <c:v>7288.0</c:v>
                </c:pt>
                <c:pt idx="268">
                  <c:v>5460.0</c:v>
                </c:pt>
                <c:pt idx="269">
                  <c:v>5460.0</c:v>
                </c:pt>
                <c:pt idx="270">
                  <c:v>7372.0</c:v>
                </c:pt>
                <c:pt idx="271">
                  <c:v>8644.0</c:v>
                </c:pt>
                <c:pt idx="272">
                  <c:v>5460.0</c:v>
                </c:pt>
                <c:pt idx="273">
                  <c:v>7388.0</c:v>
                </c:pt>
                <c:pt idx="274">
                  <c:v>6424.0</c:v>
                </c:pt>
                <c:pt idx="275">
                  <c:v>5460.0</c:v>
                </c:pt>
                <c:pt idx="276">
                  <c:v>7324.0</c:v>
                </c:pt>
                <c:pt idx="277">
                  <c:v>6784.0</c:v>
                </c:pt>
                <c:pt idx="278">
                  <c:v>5852.0</c:v>
                </c:pt>
                <c:pt idx="279">
                  <c:v>6792.0</c:v>
                </c:pt>
                <c:pt idx="280">
                  <c:v>15796.0</c:v>
                </c:pt>
                <c:pt idx="281">
                  <c:v>5852.0</c:v>
                </c:pt>
                <c:pt idx="282">
                  <c:v>6784.0</c:v>
                </c:pt>
                <c:pt idx="283">
                  <c:v>7748.0</c:v>
                </c:pt>
                <c:pt idx="284">
                  <c:v>5852.0</c:v>
                </c:pt>
                <c:pt idx="285">
                  <c:v>6768.0</c:v>
                </c:pt>
                <c:pt idx="286">
                  <c:v>7724.0</c:v>
                </c:pt>
                <c:pt idx="287">
                  <c:v>5972.0</c:v>
                </c:pt>
                <c:pt idx="288">
                  <c:v>5972.0</c:v>
                </c:pt>
                <c:pt idx="289">
                  <c:v>7932.0</c:v>
                </c:pt>
                <c:pt idx="290">
                  <c:v>5980.0</c:v>
                </c:pt>
                <c:pt idx="291">
                  <c:v>5980.0</c:v>
                </c:pt>
                <c:pt idx="292">
                  <c:v>7868.0</c:v>
                </c:pt>
                <c:pt idx="293">
                  <c:v>5980.0</c:v>
                </c:pt>
                <c:pt idx="294">
                  <c:v>5980.0</c:v>
                </c:pt>
                <c:pt idx="295">
                  <c:v>7900.0</c:v>
                </c:pt>
                <c:pt idx="296">
                  <c:v>6068.0</c:v>
                </c:pt>
                <c:pt idx="297">
                  <c:v>6068.0</c:v>
                </c:pt>
                <c:pt idx="298">
                  <c:v>7972.0</c:v>
                </c:pt>
                <c:pt idx="299">
                  <c:v>9940.0</c:v>
                </c:pt>
                <c:pt idx="300">
                  <c:v>6068.0</c:v>
                </c:pt>
                <c:pt idx="301">
                  <c:v>7988.0</c:v>
                </c:pt>
                <c:pt idx="302">
                  <c:v>7028.0</c:v>
                </c:pt>
                <c:pt idx="303">
                  <c:v>6068.0</c:v>
                </c:pt>
                <c:pt idx="304">
                  <c:v>7988.0</c:v>
                </c:pt>
                <c:pt idx="305">
                  <c:v>7028.0</c:v>
                </c:pt>
                <c:pt idx="306">
                  <c:v>6068.0</c:v>
                </c:pt>
                <c:pt idx="307">
                  <c:v>7008.0</c:v>
                </c:pt>
                <c:pt idx="308">
                  <c:v>15332.0</c:v>
                </c:pt>
                <c:pt idx="309">
                  <c:v>6068.0</c:v>
                </c:pt>
                <c:pt idx="310">
                  <c:v>6980.0</c:v>
                </c:pt>
                <c:pt idx="311">
                  <c:v>7940.0</c:v>
                </c:pt>
                <c:pt idx="312">
                  <c:v>6068.0</c:v>
                </c:pt>
                <c:pt idx="313">
                  <c:v>6996.0</c:v>
                </c:pt>
                <c:pt idx="314">
                  <c:v>7964.0</c:v>
                </c:pt>
                <c:pt idx="315">
                  <c:v>6072.0</c:v>
                </c:pt>
                <c:pt idx="316">
                  <c:v>6072.0</c:v>
                </c:pt>
                <c:pt idx="317">
                  <c:v>7992.0</c:v>
                </c:pt>
                <c:pt idx="318">
                  <c:v>6072.0</c:v>
                </c:pt>
                <c:pt idx="319">
                  <c:v>6072.0</c:v>
                </c:pt>
                <c:pt idx="320">
                  <c:v>7968.0</c:v>
                </c:pt>
                <c:pt idx="321">
                  <c:v>6076.0</c:v>
                </c:pt>
                <c:pt idx="322">
                  <c:v>6076.0</c:v>
                </c:pt>
                <c:pt idx="323">
                  <c:v>7956.0</c:v>
                </c:pt>
                <c:pt idx="324">
                  <c:v>6080.0</c:v>
                </c:pt>
                <c:pt idx="325">
                  <c:v>6080.0</c:v>
                </c:pt>
                <c:pt idx="326">
                  <c:v>8056.0</c:v>
                </c:pt>
                <c:pt idx="327">
                  <c:v>9320.0</c:v>
                </c:pt>
                <c:pt idx="328">
                  <c:v>6080.0</c:v>
                </c:pt>
                <c:pt idx="329">
                  <c:v>8024.0</c:v>
                </c:pt>
                <c:pt idx="330">
                  <c:v>7052.0</c:v>
                </c:pt>
                <c:pt idx="331">
                  <c:v>6080.0</c:v>
                </c:pt>
                <c:pt idx="332">
                  <c:v>7984.0</c:v>
                </c:pt>
                <c:pt idx="333">
                  <c:v>7108.0</c:v>
                </c:pt>
                <c:pt idx="334">
                  <c:v>6176.0</c:v>
                </c:pt>
                <c:pt idx="335">
                  <c:v>7100.0</c:v>
                </c:pt>
                <c:pt idx="336">
                  <c:v>16120.0</c:v>
                </c:pt>
                <c:pt idx="337">
                  <c:v>6180.0</c:v>
                </c:pt>
                <c:pt idx="338">
                  <c:v>7124.0</c:v>
                </c:pt>
                <c:pt idx="339">
                  <c:v>8132.0</c:v>
                </c:pt>
                <c:pt idx="340">
                  <c:v>6180.0</c:v>
                </c:pt>
                <c:pt idx="341">
                  <c:v>7108.0</c:v>
                </c:pt>
                <c:pt idx="342">
                  <c:v>8060.0</c:v>
                </c:pt>
                <c:pt idx="343">
                  <c:v>6184.0</c:v>
                </c:pt>
                <c:pt idx="344">
                  <c:v>6184.0</c:v>
                </c:pt>
                <c:pt idx="345">
                  <c:v>8072.0</c:v>
                </c:pt>
                <c:pt idx="346">
                  <c:v>6188.0</c:v>
                </c:pt>
                <c:pt idx="347">
                  <c:v>6188.0</c:v>
                </c:pt>
                <c:pt idx="348">
                  <c:v>8124.0</c:v>
                </c:pt>
                <c:pt idx="349">
                  <c:v>6192.0</c:v>
                </c:pt>
                <c:pt idx="350">
                  <c:v>6192.0</c:v>
                </c:pt>
                <c:pt idx="351">
                  <c:v>8112.0</c:v>
                </c:pt>
                <c:pt idx="352">
                  <c:v>6200.0</c:v>
                </c:pt>
                <c:pt idx="353">
                  <c:v>6200.0</c:v>
                </c:pt>
                <c:pt idx="354">
                  <c:v>8144.0</c:v>
                </c:pt>
                <c:pt idx="355">
                  <c:v>7996.0</c:v>
                </c:pt>
                <c:pt idx="356">
                  <c:v>6200.0</c:v>
                </c:pt>
                <c:pt idx="357">
                  <c:v>8152.0</c:v>
                </c:pt>
                <c:pt idx="358">
                  <c:v>7176.0</c:v>
                </c:pt>
                <c:pt idx="359">
                  <c:v>6200.0</c:v>
                </c:pt>
                <c:pt idx="360">
                  <c:v>8072.0</c:v>
                </c:pt>
                <c:pt idx="361">
                  <c:v>7148.0</c:v>
                </c:pt>
                <c:pt idx="362">
                  <c:v>6316.0</c:v>
                </c:pt>
                <c:pt idx="363">
                  <c:v>7308.0</c:v>
                </c:pt>
                <c:pt idx="364">
                  <c:v>12032.0</c:v>
                </c:pt>
                <c:pt idx="365">
                  <c:v>6352.0</c:v>
                </c:pt>
                <c:pt idx="366">
                  <c:v>7300.0</c:v>
                </c:pt>
                <c:pt idx="367">
                  <c:v>8312.0</c:v>
                </c:pt>
                <c:pt idx="368">
                  <c:v>6352.0</c:v>
                </c:pt>
                <c:pt idx="369">
                  <c:v>7296.0</c:v>
                </c:pt>
                <c:pt idx="370">
                  <c:v>8296.0</c:v>
                </c:pt>
                <c:pt idx="371">
                  <c:v>6352.0</c:v>
                </c:pt>
                <c:pt idx="372">
                  <c:v>6352.0</c:v>
                </c:pt>
                <c:pt idx="373">
                  <c:v>8272.0</c:v>
                </c:pt>
                <c:pt idx="374">
                  <c:v>6352.0</c:v>
                </c:pt>
                <c:pt idx="375">
                  <c:v>6352.0</c:v>
                </c:pt>
                <c:pt idx="376">
                  <c:v>8256.0</c:v>
                </c:pt>
                <c:pt idx="377">
                  <c:v>6352.0</c:v>
                </c:pt>
                <c:pt idx="378">
                  <c:v>6352.0</c:v>
                </c:pt>
                <c:pt idx="379">
                  <c:v>8320.0</c:v>
                </c:pt>
                <c:pt idx="380">
                  <c:v>6356.0</c:v>
                </c:pt>
                <c:pt idx="381">
                  <c:v>6356.0</c:v>
                </c:pt>
                <c:pt idx="382">
                  <c:v>8308.0</c:v>
                </c:pt>
                <c:pt idx="383">
                  <c:v>9416.0</c:v>
                </c:pt>
                <c:pt idx="384">
                  <c:v>6356.0</c:v>
                </c:pt>
                <c:pt idx="385">
                  <c:v>8292.0</c:v>
                </c:pt>
                <c:pt idx="386">
                  <c:v>7324.0</c:v>
                </c:pt>
                <c:pt idx="387">
                  <c:v>6356.0</c:v>
                </c:pt>
                <c:pt idx="388">
                  <c:v>8268.0</c:v>
                </c:pt>
                <c:pt idx="389">
                  <c:v>7312.0</c:v>
                </c:pt>
                <c:pt idx="390">
                  <c:v>6356.0</c:v>
                </c:pt>
                <c:pt idx="391">
                  <c:v>7276.0</c:v>
                </c:pt>
                <c:pt idx="392">
                  <c:v>11908.0</c:v>
                </c:pt>
                <c:pt idx="393">
                  <c:v>6356.0</c:v>
                </c:pt>
                <c:pt idx="394">
                  <c:v>7296.0</c:v>
                </c:pt>
                <c:pt idx="395">
                  <c:v>8252.0</c:v>
                </c:pt>
                <c:pt idx="396">
                  <c:v>6356.0</c:v>
                </c:pt>
                <c:pt idx="397">
                  <c:v>7300.0</c:v>
                </c:pt>
                <c:pt idx="398">
                  <c:v>8284.0</c:v>
                </c:pt>
                <c:pt idx="399">
                  <c:v>6356.0</c:v>
                </c:pt>
                <c:pt idx="400">
                  <c:v>6356.0</c:v>
                </c:pt>
                <c:pt idx="401">
                  <c:v>8284.0</c:v>
                </c:pt>
                <c:pt idx="402">
                  <c:v>6356.0</c:v>
                </c:pt>
                <c:pt idx="403">
                  <c:v>6356.0</c:v>
                </c:pt>
                <c:pt idx="404">
                  <c:v>8276.0</c:v>
                </c:pt>
                <c:pt idx="405">
                  <c:v>6356.0</c:v>
                </c:pt>
                <c:pt idx="406">
                  <c:v>6356.0</c:v>
                </c:pt>
                <c:pt idx="407">
                  <c:v>8332.0</c:v>
                </c:pt>
                <c:pt idx="408">
                  <c:v>6356.0</c:v>
                </c:pt>
                <c:pt idx="409">
                  <c:v>6356.0</c:v>
                </c:pt>
                <c:pt idx="410">
                  <c:v>8252.0</c:v>
                </c:pt>
                <c:pt idx="411">
                  <c:v>9840.0</c:v>
                </c:pt>
                <c:pt idx="412">
                  <c:v>6520.0</c:v>
                </c:pt>
                <c:pt idx="413">
                  <c:v>8412.0</c:v>
                </c:pt>
                <c:pt idx="414">
                  <c:v>7676.0</c:v>
                </c:pt>
                <c:pt idx="415">
                  <c:v>6736.0</c:v>
                </c:pt>
                <c:pt idx="416">
                  <c:v>8696.0</c:v>
                </c:pt>
                <c:pt idx="417">
                  <c:v>7716.0</c:v>
                </c:pt>
                <c:pt idx="418">
                  <c:v>6736.0</c:v>
                </c:pt>
                <c:pt idx="419">
                  <c:v>7712.0</c:v>
                </c:pt>
                <c:pt idx="420">
                  <c:v>19464.0</c:v>
                </c:pt>
                <c:pt idx="421">
                  <c:v>6736.0</c:v>
                </c:pt>
                <c:pt idx="422">
                  <c:v>7656.0</c:v>
                </c:pt>
                <c:pt idx="423">
                  <c:v>8656.0</c:v>
                </c:pt>
                <c:pt idx="424">
                  <c:v>6788.0</c:v>
                </c:pt>
                <c:pt idx="425">
                  <c:v>7732.0</c:v>
                </c:pt>
                <c:pt idx="426">
                  <c:v>8748.0</c:v>
                </c:pt>
                <c:pt idx="427">
                  <c:v>6788.0</c:v>
                </c:pt>
                <c:pt idx="428">
                  <c:v>6788.0</c:v>
                </c:pt>
                <c:pt idx="429">
                  <c:v>8732.0</c:v>
                </c:pt>
                <c:pt idx="430">
                  <c:v>6788.0</c:v>
                </c:pt>
                <c:pt idx="431">
                  <c:v>6788.0</c:v>
                </c:pt>
                <c:pt idx="432">
                  <c:v>8708.0</c:v>
                </c:pt>
                <c:pt idx="433">
                  <c:v>6788.0</c:v>
                </c:pt>
                <c:pt idx="434">
                  <c:v>6788.0</c:v>
                </c:pt>
                <c:pt idx="435">
                  <c:v>8676.0</c:v>
                </c:pt>
                <c:pt idx="436">
                  <c:v>6880.0</c:v>
                </c:pt>
                <c:pt idx="437">
                  <c:v>6884.0</c:v>
                </c:pt>
                <c:pt idx="438">
                  <c:v>8740.0</c:v>
                </c:pt>
                <c:pt idx="439">
                  <c:v>8216.0</c:v>
                </c:pt>
                <c:pt idx="440">
                  <c:v>6884.0</c:v>
                </c:pt>
                <c:pt idx="441">
                  <c:v>8732.0</c:v>
                </c:pt>
                <c:pt idx="442">
                  <c:v>7808.0</c:v>
                </c:pt>
                <c:pt idx="443">
                  <c:v>6884.0</c:v>
                </c:pt>
                <c:pt idx="444">
                  <c:v>8748.0</c:v>
                </c:pt>
                <c:pt idx="445">
                  <c:v>7936.0</c:v>
                </c:pt>
                <c:pt idx="446">
                  <c:v>7004.0</c:v>
                </c:pt>
                <c:pt idx="447">
                  <c:v>7916.0</c:v>
                </c:pt>
                <c:pt idx="448">
                  <c:v>14332.0</c:v>
                </c:pt>
                <c:pt idx="449">
                  <c:v>7004.0</c:v>
                </c:pt>
                <c:pt idx="450">
                  <c:v>7924.0</c:v>
                </c:pt>
                <c:pt idx="451">
                  <c:v>8892.0</c:v>
                </c:pt>
                <c:pt idx="452">
                  <c:v>7004.0</c:v>
                </c:pt>
                <c:pt idx="453">
                  <c:v>7920.0</c:v>
                </c:pt>
                <c:pt idx="454">
                  <c:v>8908.0</c:v>
                </c:pt>
                <c:pt idx="455">
                  <c:v>7004.0</c:v>
                </c:pt>
                <c:pt idx="456">
                  <c:v>7004.0</c:v>
                </c:pt>
                <c:pt idx="457">
                  <c:v>8876.0</c:v>
                </c:pt>
                <c:pt idx="458">
                  <c:v>7004.0</c:v>
                </c:pt>
                <c:pt idx="459">
                  <c:v>7004.0</c:v>
                </c:pt>
                <c:pt idx="460">
                  <c:v>8916.0</c:v>
                </c:pt>
                <c:pt idx="461">
                  <c:v>7008.0</c:v>
                </c:pt>
                <c:pt idx="462">
                  <c:v>7008.0</c:v>
                </c:pt>
                <c:pt idx="463">
                  <c:v>8920.0</c:v>
                </c:pt>
                <c:pt idx="464">
                  <c:v>7008.0</c:v>
                </c:pt>
                <c:pt idx="465">
                  <c:v>7008.0</c:v>
                </c:pt>
                <c:pt idx="466">
                  <c:v>8880.0</c:v>
                </c:pt>
                <c:pt idx="467">
                  <c:v>9556.0</c:v>
                </c:pt>
                <c:pt idx="468">
                  <c:v>7012.0</c:v>
                </c:pt>
                <c:pt idx="469">
                  <c:v>8900.0</c:v>
                </c:pt>
                <c:pt idx="470">
                  <c:v>7956.0</c:v>
                </c:pt>
                <c:pt idx="471">
                  <c:v>7012.0</c:v>
                </c:pt>
                <c:pt idx="472">
                  <c:v>8948.0</c:v>
                </c:pt>
                <c:pt idx="473">
                  <c:v>7980.0</c:v>
                </c:pt>
                <c:pt idx="474">
                  <c:v>7012.0</c:v>
                </c:pt>
                <c:pt idx="475">
                  <c:v>7984.0</c:v>
                </c:pt>
                <c:pt idx="476">
                  <c:v>7984.0</c:v>
                </c:pt>
                <c:pt idx="477">
                  <c:v>7012.0</c:v>
                </c:pt>
                <c:pt idx="478">
                  <c:v>7972.0</c:v>
                </c:pt>
                <c:pt idx="479">
                  <c:v>13588.0</c:v>
                </c:pt>
                <c:pt idx="480">
                  <c:v>7208.0</c:v>
                </c:pt>
                <c:pt idx="481">
                  <c:v>8136.0</c:v>
                </c:pt>
                <c:pt idx="482">
                  <c:v>9112.0</c:v>
                </c:pt>
                <c:pt idx="483">
                  <c:v>7208.0</c:v>
                </c:pt>
                <c:pt idx="484">
                  <c:v>8152.0</c:v>
                </c:pt>
                <c:pt idx="485">
                  <c:v>9112.0</c:v>
                </c:pt>
                <c:pt idx="486">
                  <c:v>7208.0</c:v>
                </c:pt>
                <c:pt idx="487">
                  <c:v>7208.0</c:v>
                </c:pt>
                <c:pt idx="488">
                  <c:v>9112.0</c:v>
                </c:pt>
                <c:pt idx="489">
                  <c:v>7208.0</c:v>
                </c:pt>
                <c:pt idx="490">
                  <c:v>7208.0</c:v>
                </c:pt>
                <c:pt idx="491">
                  <c:v>9072.0</c:v>
                </c:pt>
                <c:pt idx="492">
                  <c:v>7356.0</c:v>
                </c:pt>
                <c:pt idx="493">
                  <c:v>7356.0</c:v>
                </c:pt>
                <c:pt idx="494">
                  <c:v>9268.0</c:v>
                </c:pt>
                <c:pt idx="495">
                  <c:v>7356.0</c:v>
                </c:pt>
                <c:pt idx="496">
                  <c:v>7356.0</c:v>
                </c:pt>
                <c:pt idx="497">
                  <c:v>9316.0</c:v>
                </c:pt>
                <c:pt idx="498">
                  <c:v>12148.0</c:v>
                </c:pt>
                <c:pt idx="499">
                  <c:v>7356.0</c:v>
                </c:pt>
                <c:pt idx="500">
                  <c:v>9324.0</c:v>
                </c:pt>
                <c:pt idx="501">
                  <c:v>8340.0</c:v>
                </c:pt>
                <c:pt idx="502">
                  <c:v>7360.0</c:v>
                </c:pt>
                <c:pt idx="503">
                  <c:v>9240.0</c:v>
                </c:pt>
                <c:pt idx="504">
                  <c:v>8412.0</c:v>
                </c:pt>
                <c:pt idx="505">
                  <c:v>7472.0</c:v>
                </c:pt>
                <c:pt idx="506">
                  <c:v>8444.0</c:v>
                </c:pt>
                <c:pt idx="507">
                  <c:v>20264.0</c:v>
                </c:pt>
                <c:pt idx="508">
                  <c:v>7472.0</c:v>
                </c:pt>
                <c:pt idx="509">
                  <c:v>8412.0</c:v>
                </c:pt>
                <c:pt idx="510">
                  <c:v>10160.0</c:v>
                </c:pt>
                <c:pt idx="511">
                  <c:v>7472.0</c:v>
                </c:pt>
                <c:pt idx="512">
                  <c:v>8392.0</c:v>
                </c:pt>
                <c:pt idx="513">
                  <c:v>9400.0</c:v>
                </c:pt>
                <c:pt idx="514">
                  <c:v>7472.0</c:v>
                </c:pt>
                <c:pt idx="515">
                  <c:v>8420.0</c:v>
                </c:pt>
                <c:pt idx="516">
                  <c:v>9416.0</c:v>
                </c:pt>
                <c:pt idx="517">
                  <c:v>7548.0</c:v>
                </c:pt>
                <c:pt idx="518">
                  <c:v>7548.0</c:v>
                </c:pt>
                <c:pt idx="519">
                  <c:v>9444.0</c:v>
                </c:pt>
                <c:pt idx="520">
                  <c:v>7580.0</c:v>
                </c:pt>
                <c:pt idx="521">
                  <c:v>7580.0</c:v>
                </c:pt>
                <c:pt idx="522">
                  <c:v>9460.0</c:v>
                </c:pt>
                <c:pt idx="523">
                  <c:v>7604.0</c:v>
                </c:pt>
                <c:pt idx="524">
                  <c:v>7604.0</c:v>
                </c:pt>
                <c:pt idx="525">
                  <c:v>9532.0</c:v>
                </c:pt>
                <c:pt idx="526">
                  <c:v>14152.0</c:v>
                </c:pt>
                <c:pt idx="527">
                  <c:v>7620.0</c:v>
                </c:pt>
                <c:pt idx="528">
                  <c:v>9588.0</c:v>
                </c:pt>
                <c:pt idx="529">
                  <c:v>9016.0</c:v>
                </c:pt>
                <c:pt idx="530">
                  <c:v>7664.0</c:v>
                </c:pt>
                <c:pt idx="531">
                  <c:v>9592.0</c:v>
                </c:pt>
                <c:pt idx="532">
                  <c:v>8628.0</c:v>
                </c:pt>
                <c:pt idx="533">
                  <c:v>7664.0</c:v>
                </c:pt>
                <c:pt idx="534">
                  <c:v>9624.0</c:v>
                </c:pt>
                <c:pt idx="535">
                  <c:v>8644.0</c:v>
                </c:pt>
                <c:pt idx="536">
                  <c:v>7664.0</c:v>
                </c:pt>
                <c:pt idx="537">
                  <c:v>8600.0</c:v>
                </c:pt>
                <c:pt idx="538">
                  <c:v>13024.0</c:v>
                </c:pt>
                <c:pt idx="539">
                  <c:v>7664.0</c:v>
                </c:pt>
                <c:pt idx="540">
                  <c:v>8588.0</c:v>
                </c:pt>
                <c:pt idx="541">
                  <c:v>9536.0</c:v>
                </c:pt>
                <c:pt idx="542">
                  <c:v>8020.0</c:v>
                </c:pt>
                <c:pt idx="543">
                  <c:v>8964.0</c:v>
                </c:pt>
                <c:pt idx="544">
                  <c:v>9940.0</c:v>
                </c:pt>
                <c:pt idx="545">
                  <c:v>8020.0</c:v>
                </c:pt>
                <c:pt idx="546">
                  <c:v>8020.0</c:v>
                </c:pt>
                <c:pt idx="547">
                  <c:v>9908.0</c:v>
                </c:pt>
                <c:pt idx="548">
                  <c:v>8020.0</c:v>
                </c:pt>
                <c:pt idx="549">
                  <c:v>8020.0</c:v>
                </c:pt>
                <c:pt idx="550">
                  <c:v>9972.0</c:v>
                </c:pt>
                <c:pt idx="551">
                  <c:v>8020.0</c:v>
                </c:pt>
                <c:pt idx="552">
                  <c:v>8020.0</c:v>
                </c:pt>
                <c:pt idx="553">
                  <c:v>9916.0</c:v>
                </c:pt>
                <c:pt idx="554">
                  <c:v>8020.0</c:v>
                </c:pt>
                <c:pt idx="555">
                  <c:v>8020.0</c:v>
                </c:pt>
                <c:pt idx="556">
                  <c:v>9924.0</c:v>
                </c:pt>
                <c:pt idx="557">
                  <c:v>10388.0</c:v>
                </c:pt>
                <c:pt idx="558">
                  <c:v>8028.0</c:v>
                </c:pt>
                <c:pt idx="559">
                  <c:v>9948.0</c:v>
                </c:pt>
                <c:pt idx="560">
                  <c:v>8988.0</c:v>
                </c:pt>
                <c:pt idx="561">
                  <c:v>8028.0</c:v>
                </c:pt>
                <c:pt idx="562">
                  <c:v>9884.0</c:v>
                </c:pt>
                <c:pt idx="563">
                  <c:v>8956.0</c:v>
                </c:pt>
                <c:pt idx="564">
                  <c:v>8028.0</c:v>
                </c:pt>
                <c:pt idx="565">
                  <c:v>8984.0</c:v>
                </c:pt>
                <c:pt idx="566">
                  <c:v>16348.0</c:v>
                </c:pt>
                <c:pt idx="567">
                  <c:v>8028.0</c:v>
                </c:pt>
                <c:pt idx="568">
                  <c:v>8980.0</c:v>
                </c:pt>
                <c:pt idx="569">
                  <c:v>9980.0</c:v>
                </c:pt>
                <c:pt idx="570">
                  <c:v>8028.0</c:v>
                </c:pt>
                <c:pt idx="571">
                  <c:v>8940.0</c:v>
                </c:pt>
                <c:pt idx="572">
                  <c:v>9900.0</c:v>
                </c:pt>
                <c:pt idx="573">
                  <c:v>8028.0</c:v>
                </c:pt>
                <c:pt idx="574">
                  <c:v>8028.0</c:v>
                </c:pt>
                <c:pt idx="575">
                  <c:v>9972.0</c:v>
                </c:pt>
                <c:pt idx="576">
                  <c:v>8028.0</c:v>
                </c:pt>
                <c:pt idx="577">
                  <c:v>8028.0</c:v>
                </c:pt>
                <c:pt idx="578">
                  <c:v>9876.0</c:v>
                </c:pt>
                <c:pt idx="579">
                  <c:v>8028.0</c:v>
                </c:pt>
                <c:pt idx="580">
                  <c:v>8028.0</c:v>
                </c:pt>
                <c:pt idx="581">
                  <c:v>9956.0</c:v>
                </c:pt>
                <c:pt idx="582">
                  <c:v>8272.0</c:v>
                </c:pt>
                <c:pt idx="583">
                  <c:v>8272.0</c:v>
                </c:pt>
                <c:pt idx="584">
                  <c:v>10152.0</c:v>
                </c:pt>
                <c:pt idx="585">
                  <c:v>11300.0</c:v>
                </c:pt>
                <c:pt idx="586">
                  <c:v>8276.0</c:v>
                </c:pt>
                <c:pt idx="587">
                  <c:v>10220.0</c:v>
                </c:pt>
                <c:pt idx="588">
                  <c:v>9248.0</c:v>
                </c:pt>
                <c:pt idx="589">
                  <c:v>8276.0</c:v>
                </c:pt>
                <c:pt idx="590">
                  <c:v>10196.0</c:v>
                </c:pt>
                <c:pt idx="591">
                  <c:v>9236.0</c:v>
                </c:pt>
                <c:pt idx="592">
                  <c:v>8276.0</c:v>
                </c:pt>
                <c:pt idx="593">
                  <c:v>9192.0</c:v>
                </c:pt>
                <c:pt idx="594">
                  <c:v>19948.0</c:v>
                </c:pt>
                <c:pt idx="595">
                  <c:v>8276.0</c:v>
                </c:pt>
                <c:pt idx="596">
                  <c:v>9196.0</c:v>
                </c:pt>
                <c:pt idx="597">
                  <c:v>10996.0</c:v>
                </c:pt>
                <c:pt idx="598">
                  <c:v>8388.0</c:v>
                </c:pt>
                <c:pt idx="599">
                  <c:v>9316.0</c:v>
                </c:pt>
                <c:pt idx="600">
                  <c:v>10308.0</c:v>
                </c:pt>
                <c:pt idx="601">
                  <c:v>8388.0</c:v>
                </c:pt>
                <c:pt idx="602">
                  <c:v>9340.0</c:v>
                </c:pt>
                <c:pt idx="603">
                  <c:v>10308.0</c:v>
                </c:pt>
                <c:pt idx="604">
                  <c:v>8396.0</c:v>
                </c:pt>
                <c:pt idx="605">
                  <c:v>8396.0</c:v>
                </c:pt>
                <c:pt idx="606">
                  <c:v>10332.0</c:v>
                </c:pt>
                <c:pt idx="607">
                  <c:v>8396.0</c:v>
                </c:pt>
                <c:pt idx="608">
                  <c:v>8396.0</c:v>
                </c:pt>
                <c:pt idx="609">
                  <c:v>10308.0</c:v>
                </c:pt>
                <c:pt idx="610">
                  <c:v>8408.0</c:v>
                </c:pt>
                <c:pt idx="611">
                  <c:v>8408.0</c:v>
                </c:pt>
                <c:pt idx="612">
                  <c:v>10296.0</c:v>
                </c:pt>
                <c:pt idx="613">
                  <c:v>8408.0</c:v>
                </c:pt>
                <c:pt idx="614">
                  <c:v>8408.0</c:v>
                </c:pt>
                <c:pt idx="615">
                  <c:v>10312.0</c:v>
                </c:pt>
                <c:pt idx="616">
                  <c:v>12856.0</c:v>
                </c:pt>
                <c:pt idx="617">
                  <c:v>8408.0</c:v>
                </c:pt>
                <c:pt idx="618">
                  <c:v>10328.0</c:v>
                </c:pt>
                <c:pt idx="619">
                  <c:v>9368.0</c:v>
                </c:pt>
                <c:pt idx="620">
                  <c:v>8408.0</c:v>
                </c:pt>
                <c:pt idx="621">
                  <c:v>10320.0</c:v>
                </c:pt>
                <c:pt idx="622">
                  <c:v>9364.0</c:v>
                </c:pt>
                <c:pt idx="623">
                  <c:v>8408.0</c:v>
                </c:pt>
                <c:pt idx="624">
                  <c:v>9396.0</c:v>
                </c:pt>
                <c:pt idx="625">
                  <c:v>23048.0</c:v>
                </c:pt>
                <c:pt idx="626">
                  <c:v>8408.0</c:v>
                </c:pt>
                <c:pt idx="627">
                  <c:v>9360.0</c:v>
                </c:pt>
                <c:pt idx="628">
                  <c:v>11160.0</c:v>
                </c:pt>
                <c:pt idx="629">
                  <c:v>8408.0</c:v>
                </c:pt>
                <c:pt idx="630">
                  <c:v>9352.0</c:v>
                </c:pt>
                <c:pt idx="631">
                  <c:v>10368.0</c:v>
                </c:pt>
                <c:pt idx="632">
                  <c:v>8408.0</c:v>
                </c:pt>
                <c:pt idx="633">
                  <c:v>9348.0</c:v>
                </c:pt>
                <c:pt idx="634">
                  <c:v>10320.0</c:v>
                </c:pt>
                <c:pt idx="635">
                  <c:v>8408.0</c:v>
                </c:pt>
                <c:pt idx="636">
                  <c:v>8408.0</c:v>
                </c:pt>
                <c:pt idx="637">
                  <c:v>10360.0</c:v>
                </c:pt>
                <c:pt idx="638">
                  <c:v>8412.0</c:v>
                </c:pt>
                <c:pt idx="639">
                  <c:v>8412.0</c:v>
                </c:pt>
                <c:pt idx="640">
                  <c:v>10340.0</c:v>
                </c:pt>
                <c:pt idx="641">
                  <c:v>8412.0</c:v>
                </c:pt>
                <c:pt idx="642">
                  <c:v>8412.0</c:v>
                </c:pt>
                <c:pt idx="643">
                  <c:v>10268.0</c:v>
                </c:pt>
                <c:pt idx="644">
                  <c:v>8412.0</c:v>
                </c:pt>
                <c:pt idx="645">
                  <c:v>8412.0</c:v>
                </c:pt>
                <c:pt idx="646">
                  <c:v>10308.0</c:v>
                </c:pt>
                <c:pt idx="647">
                  <c:v>10772.0</c:v>
                </c:pt>
                <c:pt idx="648">
                  <c:v>8412.0</c:v>
                </c:pt>
                <c:pt idx="649">
                  <c:v>10332.0</c:v>
                </c:pt>
                <c:pt idx="650">
                  <c:v>9372.0</c:v>
                </c:pt>
                <c:pt idx="651">
                  <c:v>8412.0</c:v>
                </c:pt>
                <c:pt idx="652">
                  <c:v>10348.0</c:v>
                </c:pt>
                <c:pt idx="653">
                  <c:v>9764.0</c:v>
                </c:pt>
                <c:pt idx="654">
                  <c:v>8796.0</c:v>
                </c:pt>
                <c:pt idx="655">
                  <c:v>9740.0</c:v>
                </c:pt>
                <c:pt idx="656">
                  <c:v>20124.0</c:v>
                </c:pt>
                <c:pt idx="657">
                  <c:v>8796.0</c:v>
                </c:pt>
                <c:pt idx="658">
                  <c:v>9716.0</c:v>
                </c:pt>
                <c:pt idx="659">
                  <c:v>10660.0</c:v>
                </c:pt>
                <c:pt idx="660">
                  <c:v>8796.0</c:v>
                </c:pt>
                <c:pt idx="661">
                  <c:v>9708.0</c:v>
                </c:pt>
                <c:pt idx="662">
                  <c:v>10652.0</c:v>
                </c:pt>
                <c:pt idx="663">
                  <c:v>8796.0</c:v>
                </c:pt>
                <c:pt idx="664">
                  <c:v>9736.0</c:v>
                </c:pt>
                <c:pt idx="665">
                  <c:v>10716.0</c:v>
                </c:pt>
                <c:pt idx="666">
                  <c:v>8796.0</c:v>
                </c:pt>
                <c:pt idx="667">
                  <c:v>8796.0</c:v>
                </c:pt>
                <c:pt idx="668">
                  <c:v>10748.0</c:v>
                </c:pt>
                <c:pt idx="669">
                  <c:v>8872.0</c:v>
                </c:pt>
                <c:pt idx="670">
                  <c:v>8872.0</c:v>
                </c:pt>
                <c:pt idx="671">
                  <c:v>10840.0</c:v>
                </c:pt>
                <c:pt idx="672">
                  <c:v>8872.0</c:v>
                </c:pt>
                <c:pt idx="673">
                  <c:v>8872.0</c:v>
                </c:pt>
                <c:pt idx="674">
                  <c:v>10776.0</c:v>
                </c:pt>
                <c:pt idx="675">
                  <c:v>15228.0</c:v>
                </c:pt>
                <c:pt idx="676">
                  <c:v>8872.0</c:v>
                </c:pt>
                <c:pt idx="677">
                  <c:v>10792.0</c:v>
                </c:pt>
                <c:pt idx="678">
                  <c:v>9832.0</c:v>
                </c:pt>
                <c:pt idx="679">
                  <c:v>8872.0</c:v>
                </c:pt>
                <c:pt idx="680">
                  <c:v>10792.0</c:v>
                </c:pt>
                <c:pt idx="681">
                  <c:v>9832.0</c:v>
                </c:pt>
                <c:pt idx="682">
                  <c:v>8872.0</c:v>
                </c:pt>
                <c:pt idx="683">
                  <c:v>9840.0</c:v>
                </c:pt>
                <c:pt idx="684">
                  <c:v>23872.0</c:v>
                </c:pt>
                <c:pt idx="685">
                  <c:v>8960.0</c:v>
                </c:pt>
                <c:pt idx="686">
                  <c:v>9904.0</c:v>
                </c:pt>
                <c:pt idx="687">
                  <c:v>13456.0</c:v>
                </c:pt>
                <c:pt idx="688">
                  <c:v>8964.0</c:v>
                </c:pt>
                <c:pt idx="689">
                  <c:v>9892.0</c:v>
                </c:pt>
                <c:pt idx="690">
                  <c:v>10852.0</c:v>
                </c:pt>
                <c:pt idx="691">
                  <c:v>8968.0</c:v>
                </c:pt>
                <c:pt idx="692">
                  <c:v>9912.0</c:v>
                </c:pt>
                <c:pt idx="693">
                  <c:v>10928.0</c:v>
                </c:pt>
                <c:pt idx="694">
                  <c:v>8968.0</c:v>
                </c:pt>
                <c:pt idx="695">
                  <c:v>8968.0</c:v>
                </c:pt>
                <c:pt idx="696">
                  <c:v>10856.0</c:v>
                </c:pt>
                <c:pt idx="697">
                  <c:v>8968.0</c:v>
                </c:pt>
                <c:pt idx="698">
                  <c:v>8968.0</c:v>
                </c:pt>
                <c:pt idx="699">
                  <c:v>10920.0</c:v>
                </c:pt>
                <c:pt idx="700">
                  <c:v>8972.0</c:v>
                </c:pt>
                <c:pt idx="701">
                  <c:v>8972.0</c:v>
                </c:pt>
                <c:pt idx="702">
                  <c:v>10868.0</c:v>
                </c:pt>
                <c:pt idx="703">
                  <c:v>8972.0</c:v>
                </c:pt>
                <c:pt idx="704">
                  <c:v>8972.0</c:v>
                </c:pt>
                <c:pt idx="705">
                  <c:v>10816.0</c:v>
                </c:pt>
                <c:pt idx="706">
                  <c:v>11948.0</c:v>
                </c:pt>
                <c:pt idx="707">
                  <c:v>8976.0</c:v>
                </c:pt>
                <c:pt idx="708">
                  <c:v>10872.0</c:v>
                </c:pt>
                <c:pt idx="709">
                  <c:v>9924.0</c:v>
                </c:pt>
                <c:pt idx="710">
                  <c:v>8976.0</c:v>
                </c:pt>
                <c:pt idx="711">
                  <c:v>10856.0</c:v>
                </c:pt>
                <c:pt idx="712">
                  <c:v>9916.0</c:v>
                </c:pt>
                <c:pt idx="713">
                  <c:v>8976.0</c:v>
                </c:pt>
                <c:pt idx="714">
                  <c:v>9924.0</c:v>
                </c:pt>
                <c:pt idx="715">
                  <c:v>17528.0</c:v>
                </c:pt>
                <c:pt idx="716">
                  <c:v>9200.0</c:v>
                </c:pt>
                <c:pt idx="717">
                  <c:v>10168.0</c:v>
                </c:pt>
                <c:pt idx="718">
                  <c:v>11160.0</c:v>
                </c:pt>
                <c:pt idx="719">
                  <c:v>9208.0</c:v>
                </c:pt>
                <c:pt idx="720">
                  <c:v>10148.0</c:v>
                </c:pt>
                <c:pt idx="721">
                  <c:v>11112.0</c:v>
                </c:pt>
                <c:pt idx="722">
                  <c:v>9208.0</c:v>
                </c:pt>
                <c:pt idx="723">
                  <c:v>9208.0</c:v>
                </c:pt>
                <c:pt idx="724">
                  <c:v>11128.0</c:v>
                </c:pt>
                <c:pt idx="725">
                  <c:v>9212.0</c:v>
                </c:pt>
                <c:pt idx="726">
                  <c:v>9212.0</c:v>
                </c:pt>
                <c:pt idx="727">
                  <c:v>11148.0</c:v>
                </c:pt>
                <c:pt idx="728">
                  <c:v>9212.0</c:v>
                </c:pt>
                <c:pt idx="729">
                  <c:v>9212.0</c:v>
                </c:pt>
                <c:pt idx="730">
                  <c:v>11140.0</c:v>
                </c:pt>
                <c:pt idx="731">
                  <c:v>9212.0</c:v>
                </c:pt>
                <c:pt idx="732">
                  <c:v>9212.0</c:v>
                </c:pt>
                <c:pt idx="733">
                  <c:v>11156.0</c:v>
                </c:pt>
                <c:pt idx="734">
                  <c:v>15124.0</c:v>
                </c:pt>
                <c:pt idx="735">
                  <c:v>9212.0</c:v>
                </c:pt>
                <c:pt idx="736">
                  <c:v>11148.0</c:v>
                </c:pt>
                <c:pt idx="737">
                  <c:v>10180.0</c:v>
                </c:pt>
                <c:pt idx="738">
                  <c:v>9212.0</c:v>
                </c:pt>
                <c:pt idx="739">
                  <c:v>11060.0</c:v>
                </c:pt>
                <c:pt idx="740">
                  <c:v>10136.0</c:v>
                </c:pt>
                <c:pt idx="741">
                  <c:v>9212.0</c:v>
                </c:pt>
                <c:pt idx="742">
                  <c:v>10132.0</c:v>
                </c:pt>
                <c:pt idx="743">
                  <c:v>22212.0</c:v>
                </c:pt>
                <c:pt idx="744">
                  <c:v>9212.0</c:v>
                </c:pt>
                <c:pt idx="745">
                  <c:v>10152.0</c:v>
                </c:pt>
                <c:pt idx="746">
                  <c:v>11900.0</c:v>
                </c:pt>
                <c:pt idx="747">
                  <c:v>9216.0</c:v>
                </c:pt>
                <c:pt idx="748">
                  <c:v>10144.0</c:v>
                </c:pt>
                <c:pt idx="749">
                  <c:v>11120.0</c:v>
                </c:pt>
                <c:pt idx="750">
                  <c:v>9216.0</c:v>
                </c:pt>
                <c:pt idx="751">
                  <c:v>10160.0</c:v>
                </c:pt>
                <c:pt idx="752">
                  <c:v>11136.0</c:v>
                </c:pt>
                <c:pt idx="753">
                  <c:v>9216.0</c:v>
                </c:pt>
                <c:pt idx="754">
                  <c:v>9216.0</c:v>
                </c:pt>
                <c:pt idx="755">
                  <c:v>11120.0</c:v>
                </c:pt>
                <c:pt idx="756">
                  <c:v>9216.0</c:v>
                </c:pt>
                <c:pt idx="757">
                  <c:v>9216.0</c:v>
                </c:pt>
                <c:pt idx="758">
                  <c:v>11152.0</c:v>
                </c:pt>
                <c:pt idx="759">
                  <c:v>9216.0</c:v>
                </c:pt>
                <c:pt idx="760">
                  <c:v>9216.0</c:v>
                </c:pt>
                <c:pt idx="761">
                  <c:v>11096.0</c:v>
                </c:pt>
                <c:pt idx="762">
                  <c:v>9216.0</c:v>
                </c:pt>
                <c:pt idx="763">
                  <c:v>9216.0</c:v>
                </c:pt>
                <c:pt idx="764">
                  <c:v>11180.0</c:v>
                </c:pt>
                <c:pt idx="765">
                  <c:v>12544.0</c:v>
                </c:pt>
                <c:pt idx="766">
                  <c:v>9220.0</c:v>
                </c:pt>
                <c:pt idx="767">
                  <c:v>11100.0</c:v>
                </c:pt>
                <c:pt idx="768">
                  <c:v>10160.0</c:v>
                </c:pt>
                <c:pt idx="769">
                  <c:v>9220.0</c:v>
                </c:pt>
                <c:pt idx="770">
                  <c:v>11132.0</c:v>
                </c:pt>
                <c:pt idx="771">
                  <c:v>10176.0</c:v>
                </c:pt>
                <c:pt idx="772">
                  <c:v>9220.0</c:v>
                </c:pt>
                <c:pt idx="773">
                  <c:v>10156.0</c:v>
                </c:pt>
                <c:pt idx="774">
                  <c:v>22956.0</c:v>
                </c:pt>
                <c:pt idx="775">
                  <c:v>9220.0</c:v>
                </c:pt>
                <c:pt idx="776">
                  <c:v>10168.0</c:v>
                </c:pt>
                <c:pt idx="777">
                  <c:v>11148.0</c:v>
                </c:pt>
                <c:pt idx="778">
                  <c:v>9220.0</c:v>
                </c:pt>
                <c:pt idx="779">
                  <c:v>10148.0</c:v>
                </c:pt>
                <c:pt idx="780">
                  <c:v>11124.0</c:v>
                </c:pt>
                <c:pt idx="781">
                  <c:v>9220.0</c:v>
                </c:pt>
                <c:pt idx="782">
                  <c:v>9220.0</c:v>
                </c:pt>
                <c:pt idx="783">
                  <c:v>11172.0</c:v>
                </c:pt>
                <c:pt idx="784">
                  <c:v>9220.0</c:v>
                </c:pt>
                <c:pt idx="785">
                  <c:v>9224.0</c:v>
                </c:pt>
                <c:pt idx="786">
                  <c:v>11184.0</c:v>
                </c:pt>
                <c:pt idx="787">
                  <c:v>9224.0</c:v>
                </c:pt>
                <c:pt idx="788">
                  <c:v>9224.0</c:v>
                </c:pt>
                <c:pt idx="789">
                  <c:v>11104.0</c:v>
                </c:pt>
                <c:pt idx="790">
                  <c:v>9224.0</c:v>
                </c:pt>
                <c:pt idx="791">
                  <c:v>9224.0</c:v>
                </c:pt>
                <c:pt idx="792">
                  <c:v>11088.0</c:v>
                </c:pt>
                <c:pt idx="793">
                  <c:v>12720.0</c:v>
                </c:pt>
                <c:pt idx="794">
                  <c:v>9224.0</c:v>
                </c:pt>
                <c:pt idx="795">
                  <c:v>11144.0</c:v>
                </c:pt>
                <c:pt idx="796">
                  <c:v>10368.0</c:v>
                </c:pt>
                <c:pt idx="797">
                  <c:v>9584.0</c:v>
                </c:pt>
                <c:pt idx="798">
                  <c:v>11536.0</c:v>
                </c:pt>
                <c:pt idx="799">
                  <c:v>10772.0</c:v>
                </c:pt>
                <c:pt idx="800">
                  <c:v>9808.0</c:v>
                </c:pt>
                <c:pt idx="801">
                  <c:v>10732.0</c:v>
                </c:pt>
                <c:pt idx="802">
                  <c:v>17944.0</c:v>
                </c:pt>
                <c:pt idx="803">
                  <c:v>9808.0</c:v>
                </c:pt>
                <c:pt idx="804">
                  <c:v>10728.0</c:v>
                </c:pt>
                <c:pt idx="805">
                  <c:v>11728.0</c:v>
                </c:pt>
                <c:pt idx="806">
                  <c:v>9808.0</c:v>
                </c:pt>
                <c:pt idx="807">
                  <c:v>10748.0</c:v>
                </c:pt>
                <c:pt idx="808">
                  <c:v>11728.0</c:v>
                </c:pt>
                <c:pt idx="809">
                  <c:v>9808.0</c:v>
                </c:pt>
                <c:pt idx="810">
                  <c:v>9808.0</c:v>
                </c:pt>
                <c:pt idx="811">
                  <c:v>11736.0</c:v>
                </c:pt>
                <c:pt idx="812">
                  <c:v>9808.0</c:v>
                </c:pt>
                <c:pt idx="813">
                  <c:v>9808.0</c:v>
                </c:pt>
                <c:pt idx="814">
                  <c:v>11752.0</c:v>
                </c:pt>
                <c:pt idx="815">
                  <c:v>9876.0</c:v>
                </c:pt>
                <c:pt idx="816">
                  <c:v>9876.0</c:v>
                </c:pt>
                <c:pt idx="817">
                  <c:v>11780.0</c:v>
                </c:pt>
                <c:pt idx="818">
                  <c:v>9876.0</c:v>
                </c:pt>
                <c:pt idx="819">
                  <c:v>9876.0</c:v>
                </c:pt>
                <c:pt idx="820">
                  <c:v>11820.0</c:v>
                </c:pt>
                <c:pt idx="821">
                  <c:v>16140.0</c:v>
                </c:pt>
                <c:pt idx="822">
                  <c:v>9876.0</c:v>
                </c:pt>
                <c:pt idx="823">
                  <c:v>11812.0</c:v>
                </c:pt>
                <c:pt idx="824">
                  <c:v>10844.0</c:v>
                </c:pt>
                <c:pt idx="825">
                  <c:v>9876.0</c:v>
                </c:pt>
                <c:pt idx="826">
                  <c:v>11852.0</c:v>
                </c:pt>
                <c:pt idx="827">
                  <c:v>10864.0</c:v>
                </c:pt>
                <c:pt idx="828">
                  <c:v>9876.0</c:v>
                </c:pt>
                <c:pt idx="829">
                  <c:v>10828.0</c:v>
                </c:pt>
                <c:pt idx="830">
                  <c:v>10828.0</c:v>
                </c:pt>
                <c:pt idx="831">
                  <c:v>9876.0</c:v>
                </c:pt>
                <c:pt idx="832">
                  <c:v>10796.0</c:v>
                </c:pt>
                <c:pt idx="833">
                  <c:v>15400.0</c:v>
                </c:pt>
                <c:pt idx="834">
                  <c:v>10092.0</c:v>
                </c:pt>
                <c:pt idx="835">
                  <c:v>11036.0</c:v>
                </c:pt>
                <c:pt idx="836">
                  <c:v>12020.0</c:v>
                </c:pt>
                <c:pt idx="837">
                  <c:v>10092.0</c:v>
                </c:pt>
                <c:pt idx="838">
                  <c:v>11020.0</c:v>
                </c:pt>
                <c:pt idx="839">
                  <c:v>11996.0</c:v>
                </c:pt>
                <c:pt idx="840">
                  <c:v>10092.0</c:v>
                </c:pt>
                <c:pt idx="841">
                  <c:v>10092.0</c:v>
                </c:pt>
                <c:pt idx="842">
                  <c:v>11972.0</c:v>
                </c:pt>
                <c:pt idx="843">
                  <c:v>10092.0</c:v>
                </c:pt>
                <c:pt idx="844">
                  <c:v>10092.0</c:v>
                </c:pt>
                <c:pt idx="845">
                  <c:v>12044.0</c:v>
                </c:pt>
                <c:pt idx="846">
                  <c:v>10100.0</c:v>
                </c:pt>
                <c:pt idx="847">
                  <c:v>10100.0</c:v>
                </c:pt>
                <c:pt idx="848">
                  <c:v>11988.0</c:v>
                </c:pt>
                <c:pt idx="849">
                  <c:v>10104.0</c:v>
                </c:pt>
                <c:pt idx="850">
                  <c:v>10104.0</c:v>
                </c:pt>
                <c:pt idx="851">
                  <c:v>12024.0</c:v>
                </c:pt>
                <c:pt idx="852">
                  <c:v>16168.0</c:v>
                </c:pt>
                <c:pt idx="853">
                  <c:v>10268.0</c:v>
                </c:pt>
                <c:pt idx="854">
                  <c:v>12212.0</c:v>
                </c:pt>
                <c:pt idx="855">
                  <c:v>11616.0</c:v>
                </c:pt>
                <c:pt idx="856">
                  <c:v>10268.0</c:v>
                </c:pt>
                <c:pt idx="857">
                  <c:v>12228.0</c:v>
                </c:pt>
                <c:pt idx="858">
                  <c:v>11248.0</c:v>
                </c:pt>
                <c:pt idx="859">
                  <c:v>10268.0</c:v>
                </c:pt>
                <c:pt idx="860">
                  <c:v>11196.0</c:v>
                </c:pt>
                <c:pt idx="861">
                  <c:v>12204.0</c:v>
                </c:pt>
                <c:pt idx="862">
                  <c:v>10268.0</c:v>
                </c:pt>
                <c:pt idx="863">
                  <c:v>11216.0</c:v>
                </c:pt>
                <c:pt idx="864">
                  <c:v>12212.0</c:v>
                </c:pt>
                <c:pt idx="865">
                  <c:v>10268.0</c:v>
                </c:pt>
                <c:pt idx="866">
                  <c:v>10268.0</c:v>
                </c:pt>
                <c:pt idx="867">
                  <c:v>12164.0</c:v>
                </c:pt>
                <c:pt idx="868">
                  <c:v>10268.0</c:v>
                </c:pt>
                <c:pt idx="869">
                  <c:v>10268.0</c:v>
                </c:pt>
                <c:pt idx="870">
                  <c:v>12228.0</c:v>
                </c:pt>
                <c:pt idx="871">
                  <c:v>10432.0</c:v>
                </c:pt>
                <c:pt idx="872">
                  <c:v>10432.0</c:v>
                </c:pt>
                <c:pt idx="873">
                  <c:v>12408.0</c:v>
                </c:pt>
                <c:pt idx="874">
                  <c:v>10432.0</c:v>
                </c:pt>
                <c:pt idx="875">
                  <c:v>10432.0</c:v>
                </c:pt>
                <c:pt idx="876">
                  <c:v>12384.0</c:v>
                </c:pt>
                <c:pt idx="877">
                  <c:v>16968.0</c:v>
                </c:pt>
              </c:numCache>
            </c:numRef>
          </c:val>
          <c:smooth val="0"/>
        </c:ser>
        <c:dLbls>
          <c:showLegendKey val="0"/>
          <c:showVal val="0"/>
          <c:showCatName val="0"/>
          <c:showSerName val="0"/>
          <c:showPercent val="0"/>
          <c:showBubbleSize val="0"/>
        </c:dLbls>
        <c:marker val="1"/>
        <c:smooth val="0"/>
        <c:axId val="2073128344"/>
        <c:axId val="2073122936"/>
      </c:lineChart>
      <c:catAx>
        <c:axId val="207312834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3122936"/>
        <c:crosses val="autoZero"/>
        <c:auto val="1"/>
        <c:lblAlgn val="ctr"/>
        <c:lblOffset val="100"/>
        <c:noMultiLvlLbl val="0"/>
      </c:catAx>
      <c:valAx>
        <c:axId val="2073122936"/>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312834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Sheet1!$B$2:$B$983</c:f>
              <c:numCache>
                <c:formatCode>General</c:formatCode>
                <c:ptCount val="982"/>
                <c:pt idx="0">
                  <c:v>2976.0</c:v>
                </c:pt>
                <c:pt idx="1">
                  <c:v>3988.0</c:v>
                </c:pt>
                <c:pt idx="2">
                  <c:v>9480.0</c:v>
                </c:pt>
                <c:pt idx="3">
                  <c:v>2828.0</c:v>
                </c:pt>
                <c:pt idx="4">
                  <c:v>2856.0</c:v>
                </c:pt>
                <c:pt idx="5">
                  <c:v>4036.0</c:v>
                </c:pt>
                <c:pt idx="6">
                  <c:v>4996.0</c:v>
                </c:pt>
                <c:pt idx="7">
                  <c:v>3240.0</c:v>
                </c:pt>
                <c:pt idx="8">
                  <c:v>3240.0</c:v>
                </c:pt>
                <c:pt idx="9">
                  <c:v>3240.0</c:v>
                </c:pt>
                <c:pt idx="10">
                  <c:v>5508.0</c:v>
                </c:pt>
                <c:pt idx="11">
                  <c:v>4564.0</c:v>
                </c:pt>
                <c:pt idx="12">
                  <c:v>3568.0</c:v>
                </c:pt>
                <c:pt idx="13">
                  <c:v>3568.0</c:v>
                </c:pt>
                <c:pt idx="14">
                  <c:v>3680.0</c:v>
                </c:pt>
                <c:pt idx="15">
                  <c:v>5608.0</c:v>
                </c:pt>
                <c:pt idx="16">
                  <c:v>3848.0</c:v>
                </c:pt>
                <c:pt idx="17">
                  <c:v>3848.0</c:v>
                </c:pt>
                <c:pt idx="18">
                  <c:v>3848.0</c:v>
                </c:pt>
                <c:pt idx="19">
                  <c:v>4868.0</c:v>
                </c:pt>
                <c:pt idx="20">
                  <c:v>13684.0</c:v>
                </c:pt>
                <c:pt idx="21">
                  <c:v>4008.0</c:v>
                </c:pt>
                <c:pt idx="22">
                  <c:v>4008.0</c:v>
                </c:pt>
                <c:pt idx="23">
                  <c:v>4008.0</c:v>
                </c:pt>
                <c:pt idx="24">
                  <c:v>6032.0</c:v>
                </c:pt>
                <c:pt idx="25">
                  <c:v>5396.0</c:v>
                </c:pt>
                <c:pt idx="26">
                  <c:v>4420.0</c:v>
                </c:pt>
                <c:pt idx="27">
                  <c:v>4424.0</c:v>
                </c:pt>
                <c:pt idx="28">
                  <c:v>4680.0</c:v>
                </c:pt>
                <c:pt idx="29">
                  <c:v>6632.0</c:v>
                </c:pt>
                <c:pt idx="30">
                  <c:v>4844.0</c:v>
                </c:pt>
                <c:pt idx="31">
                  <c:v>4844.0</c:v>
                </c:pt>
                <c:pt idx="32">
                  <c:v>4844.0</c:v>
                </c:pt>
                <c:pt idx="33">
                  <c:v>5952.0</c:v>
                </c:pt>
                <c:pt idx="34">
                  <c:v>7708.0</c:v>
                </c:pt>
                <c:pt idx="35">
                  <c:v>5072.0</c:v>
                </c:pt>
                <c:pt idx="36">
                  <c:v>5072.0</c:v>
                </c:pt>
                <c:pt idx="37">
                  <c:v>5072.0</c:v>
                </c:pt>
                <c:pt idx="38">
                  <c:v>7076.0</c:v>
                </c:pt>
                <c:pt idx="39">
                  <c:v>10700.0</c:v>
                </c:pt>
                <c:pt idx="40">
                  <c:v>5140.0</c:v>
                </c:pt>
                <c:pt idx="41">
                  <c:v>5140.0</c:v>
                </c:pt>
                <c:pt idx="42">
                  <c:v>6292.0</c:v>
                </c:pt>
                <c:pt idx="43">
                  <c:v>7296.0</c:v>
                </c:pt>
                <c:pt idx="44">
                  <c:v>5632.0</c:v>
                </c:pt>
                <c:pt idx="45">
                  <c:v>5632.0</c:v>
                </c:pt>
                <c:pt idx="46">
                  <c:v>5632.0</c:v>
                </c:pt>
                <c:pt idx="47">
                  <c:v>7132.0</c:v>
                </c:pt>
                <c:pt idx="48">
                  <c:v>16468.0</c:v>
                </c:pt>
                <c:pt idx="49">
                  <c:v>6212.0</c:v>
                </c:pt>
                <c:pt idx="50">
                  <c:v>6212.0</c:v>
                </c:pt>
                <c:pt idx="51">
                  <c:v>6212.0</c:v>
                </c:pt>
                <c:pt idx="52">
                  <c:v>8216.0</c:v>
                </c:pt>
                <c:pt idx="53">
                  <c:v>7220.0</c:v>
                </c:pt>
                <c:pt idx="54">
                  <c:v>6224.0</c:v>
                </c:pt>
                <c:pt idx="55">
                  <c:v>6224.0</c:v>
                </c:pt>
                <c:pt idx="56">
                  <c:v>6232.0</c:v>
                </c:pt>
                <c:pt idx="57">
                  <c:v>8152.0</c:v>
                </c:pt>
                <c:pt idx="58">
                  <c:v>6232.0</c:v>
                </c:pt>
                <c:pt idx="59">
                  <c:v>6232.0</c:v>
                </c:pt>
                <c:pt idx="60">
                  <c:v>6232.0</c:v>
                </c:pt>
                <c:pt idx="61">
                  <c:v>7204.0</c:v>
                </c:pt>
                <c:pt idx="62">
                  <c:v>8212.0</c:v>
                </c:pt>
                <c:pt idx="63">
                  <c:v>6324.0</c:v>
                </c:pt>
                <c:pt idx="64">
                  <c:v>6324.0</c:v>
                </c:pt>
                <c:pt idx="65">
                  <c:v>6324.0</c:v>
                </c:pt>
                <c:pt idx="66">
                  <c:v>8516.0</c:v>
                </c:pt>
                <c:pt idx="67">
                  <c:v>8468.0</c:v>
                </c:pt>
                <c:pt idx="68">
                  <c:v>6940.0</c:v>
                </c:pt>
                <c:pt idx="69">
                  <c:v>6940.0</c:v>
                </c:pt>
                <c:pt idx="70">
                  <c:v>7888.0</c:v>
                </c:pt>
                <c:pt idx="71">
                  <c:v>8860.0</c:v>
                </c:pt>
                <c:pt idx="72">
                  <c:v>7048.0</c:v>
                </c:pt>
                <c:pt idx="73">
                  <c:v>7048.0</c:v>
                </c:pt>
                <c:pt idx="74">
                  <c:v>7048.0</c:v>
                </c:pt>
                <c:pt idx="75">
                  <c:v>8016.0</c:v>
                </c:pt>
                <c:pt idx="76">
                  <c:v>12776.0</c:v>
                </c:pt>
                <c:pt idx="77">
                  <c:v>7340.0</c:v>
                </c:pt>
                <c:pt idx="78">
                  <c:v>7340.0</c:v>
                </c:pt>
                <c:pt idx="79">
                  <c:v>7340.0</c:v>
                </c:pt>
                <c:pt idx="80">
                  <c:v>9568.0</c:v>
                </c:pt>
                <c:pt idx="81">
                  <c:v>8664.0</c:v>
                </c:pt>
                <c:pt idx="82">
                  <c:v>7700.0</c:v>
                </c:pt>
                <c:pt idx="83">
                  <c:v>7700.0</c:v>
                </c:pt>
                <c:pt idx="84">
                  <c:v>7700.0</c:v>
                </c:pt>
                <c:pt idx="85">
                  <c:v>9604.0</c:v>
                </c:pt>
                <c:pt idx="86">
                  <c:v>8124.0</c:v>
                </c:pt>
                <c:pt idx="87">
                  <c:v>8132.0</c:v>
                </c:pt>
                <c:pt idx="88">
                  <c:v>8136.0</c:v>
                </c:pt>
                <c:pt idx="89">
                  <c:v>9560.0</c:v>
                </c:pt>
                <c:pt idx="90">
                  <c:v>10556.0</c:v>
                </c:pt>
                <c:pt idx="91">
                  <c:v>8640.0</c:v>
                </c:pt>
                <c:pt idx="92">
                  <c:v>8640.0</c:v>
                </c:pt>
                <c:pt idx="93">
                  <c:v>8640.0</c:v>
                </c:pt>
                <c:pt idx="94">
                  <c:v>9592.0</c:v>
                </c:pt>
                <c:pt idx="95">
                  <c:v>25364.0</c:v>
                </c:pt>
                <c:pt idx="96">
                  <c:v>8644.0</c:v>
                </c:pt>
                <c:pt idx="97">
                  <c:v>8644.0</c:v>
                </c:pt>
                <c:pt idx="98">
                  <c:v>8644.0</c:v>
                </c:pt>
                <c:pt idx="99">
                  <c:v>10592.0</c:v>
                </c:pt>
                <c:pt idx="100">
                  <c:v>8648.0</c:v>
                </c:pt>
                <c:pt idx="101">
                  <c:v>8648.0</c:v>
                </c:pt>
                <c:pt idx="102">
                  <c:v>8648.0</c:v>
                </c:pt>
                <c:pt idx="103">
                  <c:v>9608.0</c:v>
                </c:pt>
                <c:pt idx="104">
                  <c:v>11400.0</c:v>
                </c:pt>
                <c:pt idx="105">
                  <c:v>8656.0</c:v>
                </c:pt>
                <c:pt idx="106">
                  <c:v>8656.0</c:v>
                </c:pt>
                <c:pt idx="107">
                  <c:v>8656.0</c:v>
                </c:pt>
                <c:pt idx="108">
                  <c:v>10700.0</c:v>
                </c:pt>
                <c:pt idx="109">
                  <c:v>14848.0</c:v>
                </c:pt>
                <c:pt idx="110">
                  <c:v>8772.0</c:v>
                </c:pt>
                <c:pt idx="111">
                  <c:v>8772.0</c:v>
                </c:pt>
                <c:pt idx="112">
                  <c:v>10004.0</c:v>
                </c:pt>
                <c:pt idx="113">
                  <c:v>11020.0</c:v>
                </c:pt>
                <c:pt idx="114">
                  <c:v>9052.0</c:v>
                </c:pt>
                <c:pt idx="115">
                  <c:v>9052.0</c:v>
                </c:pt>
                <c:pt idx="116">
                  <c:v>9052.0</c:v>
                </c:pt>
                <c:pt idx="117">
                  <c:v>11104.0</c:v>
                </c:pt>
                <c:pt idx="118">
                  <c:v>10320.0</c:v>
                </c:pt>
                <c:pt idx="119">
                  <c:v>9360.0</c:v>
                </c:pt>
                <c:pt idx="120">
                  <c:v>9360.0</c:v>
                </c:pt>
                <c:pt idx="121">
                  <c:v>9360.0</c:v>
                </c:pt>
                <c:pt idx="122">
                  <c:v>11312.0</c:v>
                </c:pt>
                <c:pt idx="123">
                  <c:v>9520.0</c:v>
                </c:pt>
                <c:pt idx="124">
                  <c:v>9520.0</c:v>
                </c:pt>
                <c:pt idx="125">
                  <c:v>9520.0</c:v>
                </c:pt>
                <c:pt idx="126">
                  <c:v>10828.0</c:v>
                </c:pt>
                <c:pt idx="127">
                  <c:v>11820.0</c:v>
                </c:pt>
                <c:pt idx="128">
                  <c:v>9860.0</c:v>
                </c:pt>
                <c:pt idx="129">
                  <c:v>9860.0</c:v>
                </c:pt>
                <c:pt idx="130">
                  <c:v>9860.0</c:v>
                </c:pt>
                <c:pt idx="131">
                  <c:v>11812.0</c:v>
                </c:pt>
                <c:pt idx="132">
                  <c:v>12452.0</c:v>
                </c:pt>
                <c:pt idx="133">
                  <c:v>10084.0</c:v>
                </c:pt>
                <c:pt idx="134">
                  <c:v>10084.0</c:v>
                </c:pt>
                <c:pt idx="135">
                  <c:v>11040.0</c:v>
                </c:pt>
                <c:pt idx="136">
                  <c:v>12052.0</c:v>
                </c:pt>
                <c:pt idx="137">
                  <c:v>10148.0</c:v>
                </c:pt>
                <c:pt idx="138">
                  <c:v>10148.0</c:v>
                </c:pt>
                <c:pt idx="139">
                  <c:v>10148.0</c:v>
                </c:pt>
                <c:pt idx="140">
                  <c:v>11792.0</c:v>
                </c:pt>
                <c:pt idx="141">
                  <c:v>13552.0</c:v>
                </c:pt>
                <c:pt idx="142">
                  <c:v>10832.0</c:v>
                </c:pt>
                <c:pt idx="143">
                  <c:v>10832.0</c:v>
                </c:pt>
                <c:pt idx="144">
                  <c:v>10832.0</c:v>
                </c:pt>
                <c:pt idx="145">
                  <c:v>12816.0</c:v>
                </c:pt>
                <c:pt idx="146">
                  <c:v>11828.0</c:v>
                </c:pt>
                <c:pt idx="147">
                  <c:v>10840.0</c:v>
                </c:pt>
                <c:pt idx="148">
                  <c:v>10840.0</c:v>
                </c:pt>
                <c:pt idx="149">
                  <c:v>10840.0</c:v>
                </c:pt>
                <c:pt idx="150">
                  <c:v>12812.0</c:v>
                </c:pt>
                <c:pt idx="151">
                  <c:v>10900.0</c:v>
                </c:pt>
                <c:pt idx="152">
                  <c:v>10900.0</c:v>
                </c:pt>
                <c:pt idx="153">
                  <c:v>10900.0</c:v>
                </c:pt>
                <c:pt idx="154">
                  <c:v>10900.0</c:v>
                </c:pt>
                <c:pt idx="155">
                  <c:v>12844.0</c:v>
                </c:pt>
                <c:pt idx="156">
                  <c:v>10960.0</c:v>
                </c:pt>
                <c:pt idx="157">
                  <c:v>10960.0</c:v>
                </c:pt>
                <c:pt idx="158">
                  <c:v>10960.0</c:v>
                </c:pt>
                <c:pt idx="159">
                  <c:v>12940.0</c:v>
                </c:pt>
                <c:pt idx="160">
                  <c:v>13936.0</c:v>
                </c:pt>
                <c:pt idx="161">
                  <c:v>11992.0</c:v>
                </c:pt>
                <c:pt idx="162">
                  <c:v>11992.0</c:v>
                </c:pt>
                <c:pt idx="163">
                  <c:v>11992.0</c:v>
                </c:pt>
                <c:pt idx="164">
                  <c:v>13944.0</c:v>
                </c:pt>
                <c:pt idx="165">
                  <c:v>12968.0</c:v>
                </c:pt>
                <c:pt idx="166">
                  <c:v>11992.0</c:v>
                </c:pt>
                <c:pt idx="167">
                  <c:v>11992.0</c:v>
                </c:pt>
                <c:pt idx="168">
                  <c:v>11992.0</c:v>
                </c:pt>
                <c:pt idx="169">
                  <c:v>13944.0</c:v>
                </c:pt>
                <c:pt idx="170">
                  <c:v>11992.0</c:v>
                </c:pt>
                <c:pt idx="171">
                  <c:v>11992.0</c:v>
                </c:pt>
                <c:pt idx="172">
                  <c:v>11992.0</c:v>
                </c:pt>
                <c:pt idx="173">
                  <c:v>13944.0</c:v>
                </c:pt>
                <c:pt idx="174">
                  <c:v>14928.0</c:v>
                </c:pt>
                <c:pt idx="175">
                  <c:v>13992.0</c:v>
                </c:pt>
                <c:pt idx="176">
                  <c:v>13992.0</c:v>
                </c:pt>
                <c:pt idx="177">
                  <c:v>13992.0</c:v>
                </c:pt>
                <c:pt idx="178">
                  <c:v>15936.0</c:v>
                </c:pt>
                <c:pt idx="179">
                  <c:v>14964.0</c:v>
                </c:pt>
                <c:pt idx="180">
                  <c:v>13992.0</c:v>
                </c:pt>
                <c:pt idx="181">
                  <c:v>13992.0</c:v>
                </c:pt>
                <c:pt idx="182">
                  <c:v>13992.0</c:v>
                </c:pt>
                <c:pt idx="183">
                  <c:v>15944.0</c:v>
                </c:pt>
                <c:pt idx="184">
                  <c:v>13992.0</c:v>
                </c:pt>
                <c:pt idx="185">
                  <c:v>13992.0</c:v>
                </c:pt>
                <c:pt idx="186">
                  <c:v>13992.0</c:v>
                </c:pt>
                <c:pt idx="187">
                  <c:v>14928.0</c:v>
                </c:pt>
                <c:pt idx="188">
                  <c:v>15936.0</c:v>
                </c:pt>
                <c:pt idx="189">
                  <c:v>13992.0</c:v>
                </c:pt>
                <c:pt idx="190">
                  <c:v>13992.0</c:v>
                </c:pt>
                <c:pt idx="191">
                  <c:v>13992.0</c:v>
                </c:pt>
                <c:pt idx="192">
                  <c:v>15936.0</c:v>
                </c:pt>
                <c:pt idx="193">
                  <c:v>15544.0</c:v>
                </c:pt>
                <c:pt idx="194">
                  <c:v>13992.0</c:v>
                </c:pt>
                <c:pt idx="195">
                  <c:v>13992.0</c:v>
                </c:pt>
                <c:pt idx="196">
                  <c:v>14956.0</c:v>
                </c:pt>
                <c:pt idx="197">
                  <c:v>15976.0</c:v>
                </c:pt>
                <c:pt idx="198">
                  <c:v>13992.0</c:v>
                </c:pt>
                <c:pt idx="199">
                  <c:v>13992.0</c:v>
                </c:pt>
                <c:pt idx="200">
                  <c:v>13992.0</c:v>
                </c:pt>
                <c:pt idx="201">
                  <c:v>15896.0</c:v>
                </c:pt>
                <c:pt idx="202">
                  <c:v>14944.0</c:v>
                </c:pt>
                <c:pt idx="203">
                  <c:v>13992.0</c:v>
                </c:pt>
                <c:pt idx="204">
                  <c:v>13992.0</c:v>
                </c:pt>
                <c:pt idx="205">
                  <c:v>13992.0</c:v>
                </c:pt>
                <c:pt idx="206">
                  <c:v>15936.0</c:v>
                </c:pt>
                <c:pt idx="207">
                  <c:v>13992.0</c:v>
                </c:pt>
                <c:pt idx="208">
                  <c:v>13992.0</c:v>
                </c:pt>
                <c:pt idx="209">
                  <c:v>13992.0</c:v>
                </c:pt>
                <c:pt idx="210">
                  <c:v>13992.0</c:v>
                </c:pt>
                <c:pt idx="211">
                  <c:v>15920.0</c:v>
                </c:pt>
                <c:pt idx="212">
                  <c:v>13992.0</c:v>
                </c:pt>
                <c:pt idx="213">
                  <c:v>13992.0</c:v>
                </c:pt>
                <c:pt idx="214">
                  <c:v>13992.0</c:v>
                </c:pt>
                <c:pt idx="215">
                  <c:v>15976.0</c:v>
                </c:pt>
                <c:pt idx="216">
                  <c:v>14984.0</c:v>
                </c:pt>
                <c:pt idx="217">
                  <c:v>13992.0</c:v>
                </c:pt>
                <c:pt idx="218">
                  <c:v>13992.0</c:v>
                </c:pt>
                <c:pt idx="219">
                  <c:v>13992.0</c:v>
                </c:pt>
                <c:pt idx="220">
                  <c:v>17000.0</c:v>
                </c:pt>
                <c:pt idx="221">
                  <c:v>14992.0</c:v>
                </c:pt>
                <c:pt idx="222">
                  <c:v>14992.0</c:v>
                </c:pt>
                <c:pt idx="223">
                  <c:v>14992.0</c:v>
                </c:pt>
                <c:pt idx="224">
                  <c:v>15928.0</c:v>
                </c:pt>
                <c:pt idx="225">
                  <c:v>16904.0</c:v>
                </c:pt>
                <c:pt idx="226">
                  <c:v>14992.0</c:v>
                </c:pt>
                <c:pt idx="227">
                  <c:v>14992.0</c:v>
                </c:pt>
                <c:pt idx="228">
                  <c:v>14992.0</c:v>
                </c:pt>
                <c:pt idx="229">
                  <c:v>15968.0</c:v>
                </c:pt>
                <c:pt idx="230">
                  <c:v>24600.0</c:v>
                </c:pt>
                <c:pt idx="231">
                  <c:v>14992.0</c:v>
                </c:pt>
                <c:pt idx="232">
                  <c:v>14992.0</c:v>
                </c:pt>
                <c:pt idx="233">
                  <c:v>14992.0</c:v>
                </c:pt>
                <c:pt idx="234">
                  <c:v>16936.0</c:v>
                </c:pt>
                <c:pt idx="235">
                  <c:v>14992.0</c:v>
                </c:pt>
                <c:pt idx="236">
                  <c:v>14992.0</c:v>
                </c:pt>
                <c:pt idx="237">
                  <c:v>14992.0</c:v>
                </c:pt>
                <c:pt idx="238">
                  <c:v>15932.0</c:v>
                </c:pt>
                <c:pt idx="239">
                  <c:v>16912.0</c:v>
                </c:pt>
                <c:pt idx="240">
                  <c:v>14992.0</c:v>
                </c:pt>
                <c:pt idx="241">
                  <c:v>14992.0</c:v>
                </c:pt>
                <c:pt idx="242">
                  <c:v>14992.0</c:v>
                </c:pt>
                <c:pt idx="243">
                  <c:v>16960.0</c:v>
                </c:pt>
                <c:pt idx="244">
                  <c:v>17356.0</c:v>
                </c:pt>
                <c:pt idx="245">
                  <c:v>15992.0</c:v>
                </c:pt>
                <c:pt idx="246">
                  <c:v>15992.0</c:v>
                </c:pt>
                <c:pt idx="247">
                  <c:v>16944.0</c:v>
                </c:pt>
                <c:pt idx="248">
                  <c:v>17928.0</c:v>
                </c:pt>
                <c:pt idx="249">
                  <c:v>15992.0</c:v>
                </c:pt>
                <c:pt idx="250">
                  <c:v>15992.0</c:v>
                </c:pt>
                <c:pt idx="251">
                  <c:v>15992.0</c:v>
                </c:pt>
                <c:pt idx="252">
                  <c:v>16968.0</c:v>
                </c:pt>
                <c:pt idx="253">
                  <c:v>17992.0</c:v>
                </c:pt>
                <c:pt idx="254">
                  <c:v>15992.0</c:v>
                </c:pt>
                <c:pt idx="255">
                  <c:v>15992.0</c:v>
                </c:pt>
                <c:pt idx="256">
                  <c:v>15992.0</c:v>
                </c:pt>
                <c:pt idx="257">
                  <c:v>16952.0</c:v>
                </c:pt>
                <c:pt idx="258">
                  <c:v>18704.0</c:v>
                </c:pt>
                <c:pt idx="259">
                  <c:v>16992.0</c:v>
                </c:pt>
                <c:pt idx="260">
                  <c:v>16992.0</c:v>
                </c:pt>
                <c:pt idx="261">
                  <c:v>16992.0</c:v>
                </c:pt>
                <c:pt idx="262">
                  <c:v>18896.0</c:v>
                </c:pt>
                <c:pt idx="263">
                  <c:v>19988.0</c:v>
                </c:pt>
                <c:pt idx="264">
                  <c:v>16992.0</c:v>
                </c:pt>
                <c:pt idx="265">
                  <c:v>16992.0</c:v>
                </c:pt>
                <c:pt idx="266">
                  <c:v>17944.0</c:v>
                </c:pt>
                <c:pt idx="267">
                  <c:v>18960.0</c:v>
                </c:pt>
                <c:pt idx="268">
                  <c:v>16992.0</c:v>
                </c:pt>
                <c:pt idx="269">
                  <c:v>16992.0</c:v>
                </c:pt>
                <c:pt idx="270">
                  <c:v>16992.0</c:v>
                </c:pt>
                <c:pt idx="271">
                  <c:v>18904.0</c:v>
                </c:pt>
                <c:pt idx="272">
                  <c:v>17948.0</c:v>
                </c:pt>
                <c:pt idx="273">
                  <c:v>16992.0</c:v>
                </c:pt>
                <c:pt idx="274">
                  <c:v>16992.0</c:v>
                </c:pt>
                <c:pt idx="275">
                  <c:v>17992.0</c:v>
                </c:pt>
                <c:pt idx="276">
                  <c:v>19960.0</c:v>
                </c:pt>
                <c:pt idx="277">
                  <c:v>17992.0</c:v>
                </c:pt>
                <c:pt idx="278">
                  <c:v>17992.0</c:v>
                </c:pt>
                <c:pt idx="279">
                  <c:v>17992.0</c:v>
                </c:pt>
                <c:pt idx="280">
                  <c:v>18944.0</c:v>
                </c:pt>
                <c:pt idx="281">
                  <c:v>19920.0</c:v>
                </c:pt>
                <c:pt idx="282">
                  <c:v>17992.0</c:v>
                </c:pt>
                <c:pt idx="283">
                  <c:v>17992.0</c:v>
                </c:pt>
                <c:pt idx="284">
                  <c:v>17992.0</c:v>
                </c:pt>
                <c:pt idx="285">
                  <c:v>19920.0</c:v>
                </c:pt>
                <c:pt idx="286">
                  <c:v>18956.0</c:v>
                </c:pt>
                <c:pt idx="287">
                  <c:v>17992.0</c:v>
                </c:pt>
                <c:pt idx="288">
                  <c:v>17992.0</c:v>
                </c:pt>
                <c:pt idx="289">
                  <c:v>17992.0</c:v>
                </c:pt>
                <c:pt idx="290">
                  <c:v>19928.0</c:v>
                </c:pt>
                <c:pt idx="291">
                  <c:v>25920.0</c:v>
                </c:pt>
                <c:pt idx="292">
                  <c:v>17992.0</c:v>
                </c:pt>
                <c:pt idx="293">
                  <c:v>17992.0</c:v>
                </c:pt>
                <c:pt idx="294">
                  <c:v>17992.0</c:v>
                </c:pt>
                <c:pt idx="295">
                  <c:v>19952.0</c:v>
                </c:pt>
                <c:pt idx="296">
                  <c:v>17992.0</c:v>
                </c:pt>
                <c:pt idx="297">
                  <c:v>17992.0</c:v>
                </c:pt>
                <c:pt idx="298">
                  <c:v>17992.0</c:v>
                </c:pt>
                <c:pt idx="299">
                  <c:v>18956.0</c:v>
                </c:pt>
                <c:pt idx="300">
                  <c:v>22496.0</c:v>
                </c:pt>
                <c:pt idx="301">
                  <c:v>17992.0</c:v>
                </c:pt>
                <c:pt idx="302">
                  <c:v>17992.0</c:v>
                </c:pt>
                <c:pt idx="303">
                  <c:v>17992.0</c:v>
                </c:pt>
                <c:pt idx="304">
                  <c:v>20920.0</c:v>
                </c:pt>
                <c:pt idx="305">
                  <c:v>19956.0</c:v>
                </c:pt>
                <c:pt idx="306">
                  <c:v>18992.0</c:v>
                </c:pt>
                <c:pt idx="307">
                  <c:v>18992.0</c:v>
                </c:pt>
                <c:pt idx="308">
                  <c:v>18992.0</c:v>
                </c:pt>
                <c:pt idx="309">
                  <c:v>20928.0</c:v>
                </c:pt>
                <c:pt idx="310">
                  <c:v>18992.0</c:v>
                </c:pt>
                <c:pt idx="311">
                  <c:v>18992.0</c:v>
                </c:pt>
                <c:pt idx="312">
                  <c:v>18992.0</c:v>
                </c:pt>
                <c:pt idx="313">
                  <c:v>20964.0</c:v>
                </c:pt>
                <c:pt idx="314">
                  <c:v>21976.0</c:v>
                </c:pt>
                <c:pt idx="315">
                  <c:v>19992.0</c:v>
                </c:pt>
                <c:pt idx="316">
                  <c:v>19992.0</c:v>
                </c:pt>
                <c:pt idx="317">
                  <c:v>19992.0</c:v>
                </c:pt>
                <c:pt idx="318">
                  <c:v>22952.0</c:v>
                </c:pt>
                <c:pt idx="319">
                  <c:v>21972.0</c:v>
                </c:pt>
                <c:pt idx="320">
                  <c:v>20992.0</c:v>
                </c:pt>
                <c:pt idx="321">
                  <c:v>20992.0</c:v>
                </c:pt>
                <c:pt idx="322">
                  <c:v>20992.0</c:v>
                </c:pt>
                <c:pt idx="323">
                  <c:v>22984.0</c:v>
                </c:pt>
                <c:pt idx="324">
                  <c:v>20992.0</c:v>
                </c:pt>
                <c:pt idx="325">
                  <c:v>20992.0</c:v>
                </c:pt>
                <c:pt idx="326">
                  <c:v>20992.0</c:v>
                </c:pt>
                <c:pt idx="327">
                  <c:v>21952.0</c:v>
                </c:pt>
                <c:pt idx="328">
                  <c:v>23712.0</c:v>
                </c:pt>
                <c:pt idx="329">
                  <c:v>20992.0</c:v>
                </c:pt>
                <c:pt idx="330">
                  <c:v>20992.0</c:v>
                </c:pt>
                <c:pt idx="331">
                  <c:v>20992.0</c:v>
                </c:pt>
                <c:pt idx="332">
                  <c:v>23920.0</c:v>
                </c:pt>
                <c:pt idx="333">
                  <c:v>23956.0</c:v>
                </c:pt>
                <c:pt idx="334">
                  <c:v>22992.0</c:v>
                </c:pt>
                <c:pt idx="335">
                  <c:v>22992.0</c:v>
                </c:pt>
                <c:pt idx="336">
                  <c:v>22992.0</c:v>
                </c:pt>
                <c:pt idx="337">
                  <c:v>25856.0</c:v>
                </c:pt>
                <c:pt idx="338">
                  <c:v>26872.0</c:v>
                </c:pt>
                <c:pt idx="339">
                  <c:v>23992.0</c:v>
                </c:pt>
                <c:pt idx="340">
                  <c:v>23992.0</c:v>
                </c:pt>
                <c:pt idx="341">
                  <c:v>23992.0</c:v>
                </c:pt>
                <c:pt idx="342">
                  <c:v>25944.0</c:v>
                </c:pt>
                <c:pt idx="343">
                  <c:v>23992.0</c:v>
                </c:pt>
                <c:pt idx="344">
                  <c:v>23992.0</c:v>
                </c:pt>
                <c:pt idx="345">
                  <c:v>23992.0</c:v>
                </c:pt>
                <c:pt idx="346">
                  <c:v>24948.0</c:v>
                </c:pt>
                <c:pt idx="347">
                  <c:v>28640.0</c:v>
                </c:pt>
                <c:pt idx="348">
                  <c:v>23992.0</c:v>
                </c:pt>
                <c:pt idx="349">
                  <c:v>23992.0</c:v>
                </c:pt>
                <c:pt idx="350">
                  <c:v>23992.0</c:v>
                </c:pt>
                <c:pt idx="351">
                  <c:v>25912.0</c:v>
                </c:pt>
                <c:pt idx="352">
                  <c:v>24952.0</c:v>
                </c:pt>
                <c:pt idx="353">
                  <c:v>23992.0</c:v>
                </c:pt>
                <c:pt idx="354">
                  <c:v>23992.0</c:v>
                </c:pt>
                <c:pt idx="355">
                  <c:v>23992.0</c:v>
                </c:pt>
                <c:pt idx="356">
                  <c:v>26920.0</c:v>
                </c:pt>
                <c:pt idx="357">
                  <c:v>24992.0</c:v>
                </c:pt>
                <c:pt idx="358">
                  <c:v>24992.0</c:v>
                </c:pt>
                <c:pt idx="359">
                  <c:v>24992.0</c:v>
                </c:pt>
                <c:pt idx="360">
                  <c:v>25968.0</c:v>
                </c:pt>
                <c:pt idx="361">
                  <c:v>30208.0</c:v>
                </c:pt>
                <c:pt idx="362">
                  <c:v>24992.0</c:v>
                </c:pt>
                <c:pt idx="363">
                  <c:v>24992.0</c:v>
                </c:pt>
                <c:pt idx="364">
                  <c:v>24992.0</c:v>
                </c:pt>
                <c:pt idx="365">
                  <c:v>26984.0</c:v>
                </c:pt>
                <c:pt idx="366">
                  <c:v>29836.0</c:v>
                </c:pt>
                <c:pt idx="367">
                  <c:v>24992.0</c:v>
                </c:pt>
                <c:pt idx="368">
                  <c:v>24992.0</c:v>
                </c:pt>
                <c:pt idx="369">
                  <c:v>24992.0</c:v>
                </c:pt>
                <c:pt idx="370">
                  <c:v>26912.0</c:v>
                </c:pt>
                <c:pt idx="371">
                  <c:v>24992.0</c:v>
                </c:pt>
                <c:pt idx="372">
                  <c:v>24992.0</c:v>
                </c:pt>
                <c:pt idx="373">
                  <c:v>24992.0</c:v>
                </c:pt>
                <c:pt idx="374">
                  <c:v>25948.0</c:v>
                </c:pt>
                <c:pt idx="375">
                  <c:v>26944.0</c:v>
                </c:pt>
                <c:pt idx="376">
                  <c:v>24992.0</c:v>
                </c:pt>
                <c:pt idx="377">
                  <c:v>24992.0</c:v>
                </c:pt>
                <c:pt idx="378">
                  <c:v>24992.0</c:v>
                </c:pt>
                <c:pt idx="379">
                  <c:v>26956.0</c:v>
                </c:pt>
                <c:pt idx="380">
                  <c:v>27952.0</c:v>
                </c:pt>
                <c:pt idx="381">
                  <c:v>25992.0</c:v>
                </c:pt>
                <c:pt idx="382">
                  <c:v>25992.0</c:v>
                </c:pt>
                <c:pt idx="383">
                  <c:v>25992.0</c:v>
                </c:pt>
                <c:pt idx="384">
                  <c:v>27912.0</c:v>
                </c:pt>
                <c:pt idx="385">
                  <c:v>26952.0</c:v>
                </c:pt>
                <c:pt idx="386">
                  <c:v>25992.0</c:v>
                </c:pt>
                <c:pt idx="387">
                  <c:v>25992.0</c:v>
                </c:pt>
                <c:pt idx="388">
                  <c:v>25992.0</c:v>
                </c:pt>
                <c:pt idx="389">
                  <c:v>27984.0</c:v>
                </c:pt>
                <c:pt idx="390">
                  <c:v>25992.0</c:v>
                </c:pt>
                <c:pt idx="391">
                  <c:v>25992.0</c:v>
                </c:pt>
                <c:pt idx="392">
                  <c:v>25992.0</c:v>
                </c:pt>
                <c:pt idx="393">
                  <c:v>26952.0</c:v>
                </c:pt>
                <c:pt idx="394">
                  <c:v>30632.0</c:v>
                </c:pt>
                <c:pt idx="395">
                  <c:v>25992.0</c:v>
                </c:pt>
                <c:pt idx="396">
                  <c:v>25992.0</c:v>
                </c:pt>
                <c:pt idx="397">
                  <c:v>25992.0</c:v>
                </c:pt>
                <c:pt idx="398">
                  <c:v>27896.0</c:v>
                </c:pt>
                <c:pt idx="399">
                  <c:v>31072.0</c:v>
                </c:pt>
                <c:pt idx="400">
                  <c:v>25992.0</c:v>
                </c:pt>
                <c:pt idx="401">
                  <c:v>25992.0</c:v>
                </c:pt>
                <c:pt idx="402">
                  <c:v>25992.0</c:v>
                </c:pt>
                <c:pt idx="403">
                  <c:v>27944.0</c:v>
                </c:pt>
                <c:pt idx="404">
                  <c:v>25992.0</c:v>
                </c:pt>
                <c:pt idx="405">
                  <c:v>25992.0</c:v>
                </c:pt>
                <c:pt idx="406">
                  <c:v>25992.0</c:v>
                </c:pt>
                <c:pt idx="407">
                  <c:v>26936.0</c:v>
                </c:pt>
                <c:pt idx="408">
                  <c:v>27920.0</c:v>
                </c:pt>
                <c:pt idx="409">
                  <c:v>25992.0</c:v>
                </c:pt>
                <c:pt idx="410">
                  <c:v>25992.0</c:v>
                </c:pt>
                <c:pt idx="411">
                  <c:v>25992.0</c:v>
                </c:pt>
                <c:pt idx="412">
                  <c:v>27904.0</c:v>
                </c:pt>
                <c:pt idx="413">
                  <c:v>27332.0</c:v>
                </c:pt>
                <c:pt idx="414">
                  <c:v>25992.0</c:v>
                </c:pt>
                <c:pt idx="415">
                  <c:v>25992.0</c:v>
                </c:pt>
                <c:pt idx="416">
                  <c:v>25992.0</c:v>
                </c:pt>
                <c:pt idx="417">
                  <c:v>27936.0</c:v>
                </c:pt>
                <c:pt idx="418">
                  <c:v>25992.0</c:v>
                </c:pt>
                <c:pt idx="419">
                  <c:v>25992.0</c:v>
                </c:pt>
                <c:pt idx="420">
                  <c:v>25992.0</c:v>
                </c:pt>
                <c:pt idx="421">
                  <c:v>26940.0</c:v>
                </c:pt>
                <c:pt idx="422">
                  <c:v>27920.0</c:v>
                </c:pt>
                <c:pt idx="423">
                  <c:v>25992.0</c:v>
                </c:pt>
                <c:pt idx="424">
                  <c:v>25992.0</c:v>
                </c:pt>
                <c:pt idx="425">
                  <c:v>25992.0</c:v>
                </c:pt>
                <c:pt idx="426">
                  <c:v>26944.0</c:v>
                </c:pt>
                <c:pt idx="427">
                  <c:v>27920.0</c:v>
                </c:pt>
                <c:pt idx="428">
                  <c:v>25992.0</c:v>
                </c:pt>
                <c:pt idx="429">
                  <c:v>25992.0</c:v>
                </c:pt>
                <c:pt idx="430">
                  <c:v>25992.0</c:v>
                </c:pt>
                <c:pt idx="431">
                  <c:v>27928.0</c:v>
                </c:pt>
                <c:pt idx="432">
                  <c:v>26960.0</c:v>
                </c:pt>
                <c:pt idx="433">
                  <c:v>25992.0</c:v>
                </c:pt>
                <c:pt idx="434">
                  <c:v>25992.0</c:v>
                </c:pt>
                <c:pt idx="435">
                  <c:v>25992.0</c:v>
                </c:pt>
                <c:pt idx="436">
                  <c:v>27952.0</c:v>
                </c:pt>
                <c:pt idx="437">
                  <c:v>26972.0</c:v>
                </c:pt>
                <c:pt idx="438">
                  <c:v>25992.0</c:v>
                </c:pt>
                <c:pt idx="439">
                  <c:v>25992.0</c:v>
                </c:pt>
                <c:pt idx="440">
                  <c:v>25992.0</c:v>
                </c:pt>
                <c:pt idx="441">
                  <c:v>27888.0</c:v>
                </c:pt>
                <c:pt idx="442">
                  <c:v>25992.0</c:v>
                </c:pt>
                <c:pt idx="443">
                  <c:v>25992.0</c:v>
                </c:pt>
                <c:pt idx="444">
                  <c:v>25992.0</c:v>
                </c:pt>
                <c:pt idx="445">
                  <c:v>27944.0</c:v>
                </c:pt>
                <c:pt idx="446">
                  <c:v>28928.0</c:v>
                </c:pt>
                <c:pt idx="447">
                  <c:v>26992.0</c:v>
                </c:pt>
                <c:pt idx="448">
                  <c:v>26992.0</c:v>
                </c:pt>
                <c:pt idx="449">
                  <c:v>26992.0</c:v>
                </c:pt>
                <c:pt idx="450">
                  <c:v>27952.0</c:v>
                </c:pt>
                <c:pt idx="451">
                  <c:v>35480.0</c:v>
                </c:pt>
                <c:pt idx="452">
                  <c:v>26992.0</c:v>
                </c:pt>
                <c:pt idx="453">
                  <c:v>26992.0</c:v>
                </c:pt>
                <c:pt idx="454">
                  <c:v>26992.0</c:v>
                </c:pt>
                <c:pt idx="455">
                  <c:v>28912.0</c:v>
                </c:pt>
                <c:pt idx="456">
                  <c:v>27952.0</c:v>
                </c:pt>
                <c:pt idx="457">
                  <c:v>26992.0</c:v>
                </c:pt>
                <c:pt idx="458">
                  <c:v>26992.0</c:v>
                </c:pt>
                <c:pt idx="459">
                  <c:v>26992.0</c:v>
                </c:pt>
                <c:pt idx="460">
                  <c:v>28936.0</c:v>
                </c:pt>
                <c:pt idx="461">
                  <c:v>32236.0</c:v>
                </c:pt>
                <c:pt idx="462">
                  <c:v>26992.0</c:v>
                </c:pt>
                <c:pt idx="463">
                  <c:v>26992.0</c:v>
                </c:pt>
                <c:pt idx="464">
                  <c:v>27960.0</c:v>
                </c:pt>
                <c:pt idx="465">
                  <c:v>28968.0</c:v>
                </c:pt>
                <c:pt idx="466">
                  <c:v>26992.0</c:v>
                </c:pt>
                <c:pt idx="467">
                  <c:v>26992.0</c:v>
                </c:pt>
                <c:pt idx="468">
                  <c:v>26992.0</c:v>
                </c:pt>
                <c:pt idx="469">
                  <c:v>29944.0</c:v>
                </c:pt>
                <c:pt idx="470">
                  <c:v>28968.0</c:v>
                </c:pt>
                <c:pt idx="471">
                  <c:v>27992.0</c:v>
                </c:pt>
                <c:pt idx="472">
                  <c:v>27992.0</c:v>
                </c:pt>
                <c:pt idx="473">
                  <c:v>27992.0</c:v>
                </c:pt>
                <c:pt idx="474">
                  <c:v>29976.0</c:v>
                </c:pt>
                <c:pt idx="475">
                  <c:v>27992.0</c:v>
                </c:pt>
                <c:pt idx="476">
                  <c:v>27992.0</c:v>
                </c:pt>
                <c:pt idx="477">
                  <c:v>27992.0</c:v>
                </c:pt>
                <c:pt idx="478">
                  <c:v>28936.0</c:v>
                </c:pt>
                <c:pt idx="479">
                  <c:v>29952.0</c:v>
                </c:pt>
                <c:pt idx="480">
                  <c:v>27992.0</c:v>
                </c:pt>
                <c:pt idx="481">
                  <c:v>27992.0</c:v>
                </c:pt>
                <c:pt idx="482">
                  <c:v>27992.0</c:v>
                </c:pt>
                <c:pt idx="483">
                  <c:v>28944.0</c:v>
                </c:pt>
                <c:pt idx="484">
                  <c:v>32984.0</c:v>
                </c:pt>
                <c:pt idx="485">
                  <c:v>27992.0</c:v>
                </c:pt>
                <c:pt idx="486">
                  <c:v>27992.0</c:v>
                </c:pt>
                <c:pt idx="487">
                  <c:v>27992.0</c:v>
                </c:pt>
                <c:pt idx="488">
                  <c:v>29920.0</c:v>
                </c:pt>
                <c:pt idx="489">
                  <c:v>32956.0</c:v>
                </c:pt>
                <c:pt idx="490">
                  <c:v>27992.0</c:v>
                </c:pt>
                <c:pt idx="491">
                  <c:v>27992.0</c:v>
                </c:pt>
                <c:pt idx="492">
                  <c:v>27992.0</c:v>
                </c:pt>
                <c:pt idx="493">
                  <c:v>29976.0</c:v>
                </c:pt>
                <c:pt idx="494">
                  <c:v>28992.0</c:v>
                </c:pt>
                <c:pt idx="495">
                  <c:v>28992.0</c:v>
                </c:pt>
                <c:pt idx="496">
                  <c:v>28992.0</c:v>
                </c:pt>
                <c:pt idx="497">
                  <c:v>30960.0</c:v>
                </c:pt>
                <c:pt idx="498">
                  <c:v>31984.0</c:v>
                </c:pt>
                <c:pt idx="499">
                  <c:v>29992.0</c:v>
                </c:pt>
                <c:pt idx="500">
                  <c:v>29992.0</c:v>
                </c:pt>
                <c:pt idx="501">
                  <c:v>29992.0</c:v>
                </c:pt>
                <c:pt idx="502">
                  <c:v>31968.0</c:v>
                </c:pt>
                <c:pt idx="503">
                  <c:v>30980.0</c:v>
                </c:pt>
                <c:pt idx="504">
                  <c:v>29992.0</c:v>
                </c:pt>
                <c:pt idx="505">
                  <c:v>29992.0</c:v>
                </c:pt>
                <c:pt idx="506">
                  <c:v>29992.0</c:v>
                </c:pt>
                <c:pt idx="507">
                  <c:v>31920.0</c:v>
                </c:pt>
                <c:pt idx="508">
                  <c:v>36072.0</c:v>
                </c:pt>
                <c:pt idx="509">
                  <c:v>29992.0</c:v>
                </c:pt>
                <c:pt idx="510">
                  <c:v>29992.0</c:v>
                </c:pt>
                <c:pt idx="511">
                  <c:v>30940.0</c:v>
                </c:pt>
                <c:pt idx="512">
                  <c:v>31928.0</c:v>
                </c:pt>
                <c:pt idx="513">
                  <c:v>29992.0</c:v>
                </c:pt>
                <c:pt idx="514">
                  <c:v>29992.0</c:v>
                </c:pt>
                <c:pt idx="515">
                  <c:v>29992.0</c:v>
                </c:pt>
                <c:pt idx="516">
                  <c:v>31944.0</c:v>
                </c:pt>
                <c:pt idx="517">
                  <c:v>30968.0</c:v>
                </c:pt>
                <c:pt idx="518">
                  <c:v>29992.0</c:v>
                </c:pt>
                <c:pt idx="519">
                  <c:v>29992.0</c:v>
                </c:pt>
                <c:pt idx="520">
                  <c:v>29992.0</c:v>
                </c:pt>
                <c:pt idx="521">
                  <c:v>32944.0</c:v>
                </c:pt>
                <c:pt idx="522">
                  <c:v>35504.0</c:v>
                </c:pt>
                <c:pt idx="523">
                  <c:v>30992.0</c:v>
                </c:pt>
                <c:pt idx="524">
                  <c:v>30992.0</c:v>
                </c:pt>
                <c:pt idx="525">
                  <c:v>31916.0</c:v>
                </c:pt>
                <c:pt idx="526">
                  <c:v>32920.0</c:v>
                </c:pt>
                <c:pt idx="527">
                  <c:v>30992.0</c:v>
                </c:pt>
                <c:pt idx="528">
                  <c:v>30992.0</c:v>
                </c:pt>
                <c:pt idx="529">
                  <c:v>30992.0</c:v>
                </c:pt>
                <c:pt idx="530">
                  <c:v>32920.0</c:v>
                </c:pt>
                <c:pt idx="531">
                  <c:v>31956.0</c:v>
                </c:pt>
                <c:pt idx="532">
                  <c:v>30992.0</c:v>
                </c:pt>
                <c:pt idx="533">
                  <c:v>30992.0</c:v>
                </c:pt>
                <c:pt idx="534">
                  <c:v>30992.0</c:v>
                </c:pt>
                <c:pt idx="535">
                  <c:v>32960.0</c:v>
                </c:pt>
                <c:pt idx="536">
                  <c:v>32352.0</c:v>
                </c:pt>
                <c:pt idx="537">
                  <c:v>30992.0</c:v>
                </c:pt>
                <c:pt idx="538">
                  <c:v>30992.0</c:v>
                </c:pt>
                <c:pt idx="539">
                  <c:v>30992.0</c:v>
                </c:pt>
                <c:pt idx="540">
                  <c:v>32992.0</c:v>
                </c:pt>
                <c:pt idx="541">
                  <c:v>30992.0</c:v>
                </c:pt>
                <c:pt idx="542">
                  <c:v>30992.0</c:v>
                </c:pt>
                <c:pt idx="543">
                  <c:v>30992.0</c:v>
                </c:pt>
                <c:pt idx="544">
                  <c:v>31932.0</c:v>
                </c:pt>
                <c:pt idx="545">
                  <c:v>32904.0</c:v>
                </c:pt>
                <c:pt idx="546">
                  <c:v>30992.0</c:v>
                </c:pt>
                <c:pt idx="547">
                  <c:v>30992.0</c:v>
                </c:pt>
                <c:pt idx="548">
                  <c:v>30992.0</c:v>
                </c:pt>
                <c:pt idx="549">
                  <c:v>32956.0</c:v>
                </c:pt>
                <c:pt idx="550">
                  <c:v>36360.0</c:v>
                </c:pt>
                <c:pt idx="551">
                  <c:v>31992.0</c:v>
                </c:pt>
                <c:pt idx="552">
                  <c:v>31992.0</c:v>
                </c:pt>
                <c:pt idx="553">
                  <c:v>31992.0</c:v>
                </c:pt>
                <c:pt idx="554">
                  <c:v>33920.0</c:v>
                </c:pt>
                <c:pt idx="555">
                  <c:v>41904.0</c:v>
                </c:pt>
                <c:pt idx="556">
                  <c:v>31992.0</c:v>
                </c:pt>
                <c:pt idx="557">
                  <c:v>31992.0</c:v>
                </c:pt>
                <c:pt idx="558">
                  <c:v>31992.0</c:v>
                </c:pt>
                <c:pt idx="559">
                  <c:v>33888.0</c:v>
                </c:pt>
                <c:pt idx="560">
                  <c:v>39512.0</c:v>
                </c:pt>
                <c:pt idx="561">
                  <c:v>31992.0</c:v>
                </c:pt>
                <c:pt idx="562">
                  <c:v>31992.0</c:v>
                </c:pt>
                <c:pt idx="563">
                  <c:v>32972.0</c:v>
                </c:pt>
                <c:pt idx="564">
                  <c:v>34000.0</c:v>
                </c:pt>
                <c:pt idx="565">
                  <c:v>31992.0</c:v>
                </c:pt>
                <c:pt idx="566">
                  <c:v>31992.0</c:v>
                </c:pt>
                <c:pt idx="567">
                  <c:v>31992.0</c:v>
                </c:pt>
                <c:pt idx="568">
                  <c:v>32932.0</c:v>
                </c:pt>
                <c:pt idx="569">
                  <c:v>33912.0</c:v>
                </c:pt>
                <c:pt idx="570">
                  <c:v>31992.0</c:v>
                </c:pt>
                <c:pt idx="571">
                  <c:v>31992.0</c:v>
                </c:pt>
                <c:pt idx="572">
                  <c:v>31992.0</c:v>
                </c:pt>
                <c:pt idx="573">
                  <c:v>32932.0</c:v>
                </c:pt>
                <c:pt idx="574">
                  <c:v>33920.0</c:v>
                </c:pt>
                <c:pt idx="575">
                  <c:v>31992.0</c:v>
                </c:pt>
                <c:pt idx="576">
                  <c:v>31992.0</c:v>
                </c:pt>
                <c:pt idx="577">
                  <c:v>31992.0</c:v>
                </c:pt>
                <c:pt idx="578">
                  <c:v>34944.0</c:v>
                </c:pt>
                <c:pt idx="579">
                  <c:v>33968.0</c:v>
                </c:pt>
                <c:pt idx="580">
                  <c:v>32992.0</c:v>
                </c:pt>
                <c:pt idx="581">
                  <c:v>32992.0</c:v>
                </c:pt>
                <c:pt idx="582">
                  <c:v>32992.0</c:v>
                </c:pt>
                <c:pt idx="583">
                  <c:v>34912.0</c:v>
                </c:pt>
                <c:pt idx="584">
                  <c:v>32992.0</c:v>
                </c:pt>
                <c:pt idx="585">
                  <c:v>32992.0</c:v>
                </c:pt>
                <c:pt idx="586">
                  <c:v>32992.0</c:v>
                </c:pt>
                <c:pt idx="587">
                  <c:v>33948.0</c:v>
                </c:pt>
                <c:pt idx="588">
                  <c:v>34976.0</c:v>
                </c:pt>
                <c:pt idx="589">
                  <c:v>32992.0</c:v>
                </c:pt>
                <c:pt idx="590">
                  <c:v>32992.0</c:v>
                </c:pt>
                <c:pt idx="591">
                  <c:v>32992.0</c:v>
                </c:pt>
                <c:pt idx="592">
                  <c:v>33964.0</c:v>
                </c:pt>
                <c:pt idx="593">
                  <c:v>42848.0</c:v>
                </c:pt>
                <c:pt idx="594">
                  <c:v>32992.0</c:v>
                </c:pt>
                <c:pt idx="595">
                  <c:v>32992.0</c:v>
                </c:pt>
                <c:pt idx="596">
                  <c:v>32992.0</c:v>
                </c:pt>
                <c:pt idx="597">
                  <c:v>34920.0</c:v>
                </c:pt>
                <c:pt idx="598">
                  <c:v>33956.0</c:v>
                </c:pt>
                <c:pt idx="599">
                  <c:v>32992.0</c:v>
                </c:pt>
                <c:pt idx="600">
                  <c:v>32992.0</c:v>
                </c:pt>
                <c:pt idx="601">
                  <c:v>32992.0</c:v>
                </c:pt>
                <c:pt idx="602">
                  <c:v>34928.0</c:v>
                </c:pt>
                <c:pt idx="603">
                  <c:v>34340.0</c:v>
                </c:pt>
                <c:pt idx="604">
                  <c:v>32992.0</c:v>
                </c:pt>
                <c:pt idx="605">
                  <c:v>32992.0</c:v>
                </c:pt>
                <c:pt idx="606">
                  <c:v>32992.0</c:v>
                </c:pt>
                <c:pt idx="607">
                  <c:v>35936.0</c:v>
                </c:pt>
                <c:pt idx="608">
                  <c:v>33992.0</c:v>
                </c:pt>
                <c:pt idx="609">
                  <c:v>33992.0</c:v>
                </c:pt>
                <c:pt idx="610">
                  <c:v>33992.0</c:v>
                </c:pt>
                <c:pt idx="611">
                  <c:v>35936.0</c:v>
                </c:pt>
                <c:pt idx="612">
                  <c:v>36936.0</c:v>
                </c:pt>
                <c:pt idx="613">
                  <c:v>34992.0</c:v>
                </c:pt>
                <c:pt idx="614">
                  <c:v>34992.0</c:v>
                </c:pt>
                <c:pt idx="615">
                  <c:v>34992.0</c:v>
                </c:pt>
                <c:pt idx="616">
                  <c:v>36888.0</c:v>
                </c:pt>
                <c:pt idx="617">
                  <c:v>35940.0</c:v>
                </c:pt>
                <c:pt idx="618">
                  <c:v>34992.0</c:v>
                </c:pt>
                <c:pt idx="619">
                  <c:v>34992.0</c:v>
                </c:pt>
                <c:pt idx="620">
                  <c:v>34992.0</c:v>
                </c:pt>
                <c:pt idx="621">
                  <c:v>36944.0</c:v>
                </c:pt>
                <c:pt idx="622">
                  <c:v>34992.0</c:v>
                </c:pt>
                <c:pt idx="623">
                  <c:v>34992.0</c:v>
                </c:pt>
                <c:pt idx="624">
                  <c:v>34992.0</c:v>
                </c:pt>
                <c:pt idx="625">
                  <c:v>34992.0</c:v>
                </c:pt>
                <c:pt idx="626">
                  <c:v>36920.0</c:v>
                </c:pt>
                <c:pt idx="627">
                  <c:v>42848.0</c:v>
                </c:pt>
                <c:pt idx="628">
                  <c:v>34992.0</c:v>
                </c:pt>
                <c:pt idx="629">
                  <c:v>34992.0</c:v>
                </c:pt>
                <c:pt idx="630">
                  <c:v>36936.0</c:v>
                </c:pt>
                <c:pt idx="631">
                  <c:v>37960.0</c:v>
                </c:pt>
                <c:pt idx="632">
                  <c:v>35968.0</c:v>
                </c:pt>
                <c:pt idx="633">
                  <c:v>35968.0</c:v>
                </c:pt>
                <c:pt idx="634">
                  <c:v>35968.0</c:v>
                </c:pt>
                <c:pt idx="635">
                  <c:v>38956.0</c:v>
                </c:pt>
                <c:pt idx="636">
                  <c:v>38956.0</c:v>
                </c:pt>
                <c:pt idx="637">
                  <c:v>37968.0</c:v>
                </c:pt>
                <c:pt idx="638">
                  <c:v>37968.0</c:v>
                </c:pt>
                <c:pt idx="639">
                  <c:v>37968.0</c:v>
                </c:pt>
                <c:pt idx="640">
                  <c:v>39936.0</c:v>
                </c:pt>
                <c:pt idx="641">
                  <c:v>38952.0</c:v>
                </c:pt>
                <c:pt idx="642">
                  <c:v>37968.0</c:v>
                </c:pt>
                <c:pt idx="643">
                  <c:v>37968.0</c:v>
                </c:pt>
                <c:pt idx="644">
                  <c:v>37968.0</c:v>
                </c:pt>
                <c:pt idx="645">
                  <c:v>39912.0</c:v>
                </c:pt>
                <c:pt idx="646">
                  <c:v>44988.0</c:v>
                </c:pt>
                <c:pt idx="647">
                  <c:v>37968.0</c:v>
                </c:pt>
                <c:pt idx="648">
                  <c:v>37968.0</c:v>
                </c:pt>
                <c:pt idx="649">
                  <c:v>37968.0</c:v>
                </c:pt>
                <c:pt idx="650">
                  <c:v>39896.0</c:v>
                </c:pt>
                <c:pt idx="651">
                  <c:v>42820.0</c:v>
                </c:pt>
                <c:pt idx="652">
                  <c:v>37968.0</c:v>
                </c:pt>
                <c:pt idx="653">
                  <c:v>37968.0</c:v>
                </c:pt>
                <c:pt idx="654">
                  <c:v>37968.0</c:v>
                </c:pt>
                <c:pt idx="655">
                  <c:v>39928.0</c:v>
                </c:pt>
                <c:pt idx="656">
                  <c:v>38968.0</c:v>
                </c:pt>
                <c:pt idx="657">
                  <c:v>37608.0</c:v>
                </c:pt>
                <c:pt idx="658">
                  <c:v>37608.0</c:v>
                </c:pt>
                <c:pt idx="659">
                  <c:v>37608.0</c:v>
                </c:pt>
                <c:pt idx="660">
                  <c:v>39568.0</c:v>
                </c:pt>
                <c:pt idx="661">
                  <c:v>37608.0</c:v>
                </c:pt>
                <c:pt idx="662">
                  <c:v>37608.0</c:v>
                </c:pt>
                <c:pt idx="663">
                  <c:v>37608.0</c:v>
                </c:pt>
                <c:pt idx="664">
                  <c:v>40528.0</c:v>
                </c:pt>
                <c:pt idx="665">
                  <c:v>40568.0</c:v>
                </c:pt>
                <c:pt idx="666">
                  <c:v>39608.0</c:v>
                </c:pt>
                <c:pt idx="667">
                  <c:v>39608.0</c:v>
                </c:pt>
                <c:pt idx="668">
                  <c:v>39608.0</c:v>
                </c:pt>
                <c:pt idx="669">
                  <c:v>43568.0</c:v>
                </c:pt>
                <c:pt idx="670">
                  <c:v>41608.0</c:v>
                </c:pt>
                <c:pt idx="671">
                  <c:v>41608.0</c:v>
                </c:pt>
                <c:pt idx="672">
                  <c:v>41608.0</c:v>
                </c:pt>
                <c:pt idx="673">
                  <c:v>44548.0</c:v>
                </c:pt>
                <c:pt idx="674">
                  <c:v>46288.0</c:v>
                </c:pt>
                <c:pt idx="675">
                  <c:v>43608.0</c:v>
                </c:pt>
                <c:pt idx="676">
                  <c:v>43608.0</c:v>
                </c:pt>
                <c:pt idx="677">
                  <c:v>43608.0</c:v>
                </c:pt>
                <c:pt idx="678">
                  <c:v>45552.0</c:v>
                </c:pt>
                <c:pt idx="679">
                  <c:v>44580.0</c:v>
                </c:pt>
                <c:pt idx="680">
                  <c:v>43608.0</c:v>
                </c:pt>
                <c:pt idx="681">
                  <c:v>43608.0</c:v>
                </c:pt>
                <c:pt idx="682">
                  <c:v>43608.0</c:v>
                </c:pt>
                <c:pt idx="683">
                  <c:v>45520.0</c:v>
                </c:pt>
                <c:pt idx="684">
                  <c:v>43608.0</c:v>
                </c:pt>
                <c:pt idx="685">
                  <c:v>43608.0</c:v>
                </c:pt>
                <c:pt idx="686">
                  <c:v>43608.0</c:v>
                </c:pt>
                <c:pt idx="687">
                  <c:v>43608.0</c:v>
                </c:pt>
                <c:pt idx="688">
                  <c:v>45584.0</c:v>
                </c:pt>
                <c:pt idx="689">
                  <c:v>43608.0</c:v>
                </c:pt>
                <c:pt idx="690">
                  <c:v>43608.0</c:v>
                </c:pt>
                <c:pt idx="691">
                  <c:v>43608.0</c:v>
                </c:pt>
                <c:pt idx="692">
                  <c:v>44556.0</c:v>
                </c:pt>
                <c:pt idx="693">
                  <c:v>45504.0</c:v>
                </c:pt>
                <c:pt idx="694">
                  <c:v>43608.0</c:v>
                </c:pt>
                <c:pt idx="695">
                  <c:v>43608.0</c:v>
                </c:pt>
                <c:pt idx="696">
                  <c:v>43608.0</c:v>
                </c:pt>
                <c:pt idx="697">
                  <c:v>44596.0</c:v>
                </c:pt>
                <c:pt idx="698">
                  <c:v>56752.0</c:v>
                </c:pt>
                <c:pt idx="699">
                  <c:v>43608.0</c:v>
                </c:pt>
                <c:pt idx="700">
                  <c:v>43608.0</c:v>
                </c:pt>
                <c:pt idx="701">
                  <c:v>43608.0</c:v>
                </c:pt>
                <c:pt idx="702">
                  <c:v>45536.0</c:v>
                </c:pt>
                <c:pt idx="703">
                  <c:v>44572.0</c:v>
                </c:pt>
                <c:pt idx="704">
                  <c:v>43608.0</c:v>
                </c:pt>
                <c:pt idx="705">
                  <c:v>43608.0</c:v>
                </c:pt>
                <c:pt idx="706">
                  <c:v>43608.0</c:v>
                </c:pt>
                <c:pt idx="707">
                  <c:v>45568.0</c:v>
                </c:pt>
                <c:pt idx="708">
                  <c:v>49900.0</c:v>
                </c:pt>
                <c:pt idx="709">
                  <c:v>43608.0</c:v>
                </c:pt>
                <c:pt idx="710">
                  <c:v>43608.0</c:v>
                </c:pt>
                <c:pt idx="711">
                  <c:v>45548.0</c:v>
                </c:pt>
                <c:pt idx="712">
                  <c:v>46512.0</c:v>
                </c:pt>
                <c:pt idx="713">
                  <c:v>44608.0</c:v>
                </c:pt>
                <c:pt idx="714">
                  <c:v>44608.0</c:v>
                </c:pt>
                <c:pt idx="715">
                  <c:v>44608.0</c:v>
                </c:pt>
                <c:pt idx="716">
                  <c:v>47616.0</c:v>
                </c:pt>
                <c:pt idx="717">
                  <c:v>46612.0</c:v>
                </c:pt>
                <c:pt idx="718">
                  <c:v>45608.0</c:v>
                </c:pt>
                <c:pt idx="719">
                  <c:v>45608.0</c:v>
                </c:pt>
                <c:pt idx="720">
                  <c:v>45608.0</c:v>
                </c:pt>
                <c:pt idx="721">
                  <c:v>47592.0</c:v>
                </c:pt>
                <c:pt idx="722">
                  <c:v>48228.0</c:v>
                </c:pt>
                <c:pt idx="723">
                  <c:v>45608.0</c:v>
                </c:pt>
                <c:pt idx="724">
                  <c:v>45608.0</c:v>
                </c:pt>
                <c:pt idx="725">
                  <c:v>46572.0</c:v>
                </c:pt>
                <c:pt idx="726">
                  <c:v>47576.0</c:v>
                </c:pt>
                <c:pt idx="727">
                  <c:v>45608.0</c:v>
                </c:pt>
                <c:pt idx="728">
                  <c:v>45608.0</c:v>
                </c:pt>
                <c:pt idx="729">
                  <c:v>45608.0</c:v>
                </c:pt>
                <c:pt idx="730">
                  <c:v>46536.0</c:v>
                </c:pt>
                <c:pt idx="731">
                  <c:v>50568.0</c:v>
                </c:pt>
                <c:pt idx="732">
                  <c:v>45608.0</c:v>
                </c:pt>
                <c:pt idx="733">
                  <c:v>45608.0</c:v>
                </c:pt>
                <c:pt idx="734">
                  <c:v>45608.0</c:v>
                </c:pt>
                <c:pt idx="735">
                  <c:v>47544.0</c:v>
                </c:pt>
                <c:pt idx="736">
                  <c:v>46576.0</c:v>
                </c:pt>
                <c:pt idx="737">
                  <c:v>45608.0</c:v>
                </c:pt>
                <c:pt idx="738">
                  <c:v>45608.0</c:v>
                </c:pt>
                <c:pt idx="739">
                  <c:v>45608.0</c:v>
                </c:pt>
                <c:pt idx="740">
                  <c:v>47544.0</c:v>
                </c:pt>
                <c:pt idx="741">
                  <c:v>46576.0</c:v>
                </c:pt>
                <c:pt idx="742">
                  <c:v>45608.0</c:v>
                </c:pt>
                <c:pt idx="743">
                  <c:v>45608.0</c:v>
                </c:pt>
                <c:pt idx="744">
                  <c:v>45608.0</c:v>
                </c:pt>
                <c:pt idx="745">
                  <c:v>47536.0</c:v>
                </c:pt>
                <c:pt idx="746">
                  <c:v>45608.0</c:v>
                </c:pt>
                <c:pt idx="747">
                  <c:v>45608.0</c:v>
                </c:pt>
                <c:pt idx="748">
                  <c:v>45608.0</c:v>
                </c:pt>
                <c:pt idx="749">
                  <c:v>45608.0</c:v>
                </c:pt>
                <c:pt idx="750">
                  <c:v>47528.0</c:v>
                </c:pt>
                <c:pt idx="751">
                  <c:v>45608.0</c:v>
                </c:pt>
                <c:pt idx="752">
                  <c:v>45608.0</c:v>
                </c:pt>
                <c:pt idx="753">
                  <c:v>45608.0</c:v>
                </c:pt>
                <c:pt idx="754">
                  <c:v>46584.0</c:v>
                </c:pt>
                <c:pt idx="755">
                  <c:v>57232.0</c:v>
                </c:pt>
                <c:pt idx="756">
                  <c:v>45608.0</c:v>
                </c:pt>
                <c:pt idx="757">
                  <c:v>45608.0</c:v>
                </c:pt>
                <c:pt idx="758">
                  <c:v>45608.0</c:v>
                </c:pt>
                <c:pt idx="759">
                  <c:v>47560.0</c:v>
                </c:pt>
                <c:pt idx="760">
                  <c:v>52772.0</c:v>
                </c:pt>
                <c:pt idx="761">
                  <c:v>45608.0</c:v>
                </c:pt>
                <c:pt idx="762">
                  <c:v>45608.0</c:v>
                </c:pt>
                <c:pt idx="763">
                  <c:v>46556.0</c:v>
                </c:pt>
                <c:pt idx="764">
                  <c:v>47544.0</c:v>
                </c:pt>
                <c:pt idx="765">
                  <c:v>45608.0</c:v>
                </c:pt>
                <c:pt idx="766">
                  <c:v>45608.0</c:v>
                </c:pt>
                <c:pt idx="767">
                  <c:v>45608.0</c:v>
                </c:pt>
                <c:pt idx="768">
                  <c:v>47544.0</c:v>
                </c:pt>
                <c:pt idx="769">
                  <c:v>46576.0</c:v>
                </c:pt>
                <c:pt idx="770">
                  <c:v>45608.0</c:v>
                </c:pt>
                <c:pt idx="771">
                  <c:v>45608.0</c:v>
                </c:pt>
                <c:pt idx="772">
                  <c:v>45608.0</c:v>
                </c:pt>
                <c:pt idx="773">
                  <c:v>47576.0</c:v>
                </c:pt>
                <c:pt idx="774">
                  <c:v>46592.0</c:v>
                </c:pt>
                <c:pt idx="775">
                  <c:v>45608.0</c:v>
                </c:pt>
                <c:pt idx="776">
                  <c:v>45608.0</c:v>
                </c:pt>
                <c:pt idx="777">
                  <c:v>45608.0</c:v>
                </c:pt>
                <c:pt idx="778">
                  <c:v>47552.0</c:v>
                </c:pt>
                <c:pt idx="779">
                  <c:v>45608.0</c:v>
                </c:pt>
                <c:pt idx="780">
                  <c:v>45608.0</c:v>
                </c:pt>
                <c:pt idx="781">
                  <c:v>45608.0</c:v>
                </c:pt>
                <c:pt idx="782">
                  <c:v>46532.0</c:v>
                </c:pt>
                <c:pt idx="783">
                  <c:v>48256.0</c:v>
                </c:pt>
                <c:pt idx="784">
                  <c:v>45608.0</c:v>
                </c:pt>
                <c:pt idx="785">
                  <c:v>45608.0</c:v>
                </c:pt>
                <c:pt idx="786">
                  <c:v>45608.0</c:v>
                </c:pt>
                <c:pt idx="787">
                  <c:v>47544.0</c:v>
                </c:pt>
                <c:pt idx="788">
                  <c:v>47720.0</c:v>
                </c:pt>
                <c:pt idx="789">
                  <c:v>45608.0</c:v>
                </c:pt>
                <c:pt idx="790">
                  <c:v>45608.0</c:v>
                </c:pt>
                <c:pt idx="791">
                  <c:v>45608.0</c:v>
                </c:pt>
                <c:pt idx="792">
                  <c:v>47552.0</c:v>
                </c:pt>
                <c:pt idx="793">
                  <c:v>45608.0</c:v>
                </c:pt>
                <c:pt idx="794">
                  <c:v>45608.0</c:v>
                </c:pt>
                <c:pt idx="795">
                  <c:v>45608.0</c:v>
                </c:pt>
                <c:pt idx="796">
                  <c:v>47564.0</c:v>
                </c:pt>
                <c:pt idx="797">
                  <c:v>49328.0</c:v>
                </c:pt>
                <c:pt idx="798">
                  <c:v>46608.0</c:v>
                </c:pt>
                <c:pt idx="799">
                  <c:v>46608.0</c:v>
                </c:pt>
                <c:pt idx="800">
                  <c:v>46608.0</c:v>
                </c:pt>
                <c:pt idx="801">
                  <c:v>48528.0</c:v>
                </c:pt>
                <c:pt idx="802">
                  <c:v>47568.0</c:v>
                </c:pt>
                <c:pt idx="803">
                  <c:v>46608.0</c:v>
                </c:pt>
                <c:pt idx="804">
                  <c:v>46608.0</c:v>
                </c:pt>
                <c:pt idx="805">
                  <c:v>46608.0</c:v>
                </c:pt>
                <c:pt idx="806">
                  <c:v>48536.0</c:v>
                </c:pt>
                <c:pt idx="807">
                  <c:v>47572.0</c:v>
                </c:pt>
                <c:pt idx="808">
                  <c:v>46608.0</c:v>
                </c:pt>
                <c:pt idx="809">
                  <c:v>46608.0</c:v>
                </c:pt>
                <c:pt idx="810">
                  <c:v>46608.0</c:v>
                </c:pt>
                <c:pt idx="811">
                  <c:v>48544.0</c:v>
                </c:pt>
                <c:pt idx="812">
                  <c:v>46608.0</c:v>
                </c:pt>
                <c:pt idx="813">
                  <c:v>46608.0</c:v>
                </c:pt>
                <c:pt idx="814">
                  <c:v>46608.0</c:v>
                </c:pt>
                <c:pt idx="815">
                  <c:v>47556.0</c:v>
                </c:pt>
                <c:pt idx="816">
                  <c:v>48536.0</c:v>
                </c:pt>
                <c:pt idx="817">
                  <c:v>46608.0</c:v>
                </c:pt>
                <c:pt idx="818">
                  <c:v>46608.0</c:v>
                </c:pt>
                <c:pt idx="819">
                  <c:v>46608.0</c:v>
                </c:pt>
                <c:pt idx="820">
                  <c:v>47560.0</c:v>
                </c:pt>
                <c:pt idx="821">
                  <c:v>49336.0</c:v>
                </c:pt>
                <c:pt idx="822">
                  <c:v>46608.0</c:v>
                </c:pt>
                <c:pt idx="823">
                  <c:v>46608.0</c:v>
                </c:pt>
                <c:pt idx="824">
                  <c:v>46608.0</c:v>
                </c:pt>
                <c:pt idx="825">
                  <c:v>48536.0</c:v>
                </c:pt>
                <c:pt idx="826">
                  <c:v>47956.0</c:v>
                </c:pt>
                <c:pt idx="827">
                  <c:v>46608.0</c:v>
                </c:pt>
                <c:pt idx="828">
                  <c:v>46608.0</c:v>
                </c:pt>
                <c:pt idx="829">
                  <c:v>46608.0</c:v>
                </c:pt>
                <c:pt idx="830">
                  <c:v>48536.0</c:v>
                </c:pt>
                <c:pt idx="831">
                  <c:v>46608.0</c:v>
                </c:pt>
                <c:pt idx="832">
                  <c:v>46608.0</c:v>
                </c:pt>
                <c:pt idx="833">
                  <c:v>46608.0</c:v>
                </c:pt>
                <c:pt idx="834">
                  <c:v>46608.0</c:v>
                </c:pt>
                <c:pt idx="835">
                  <c:v>48584.0</c:v>
                </c:pt>
                <c:pt idx="836">
                  <c:v>46608.0</c:v>
                </c:pt>
                <c:pt idx="837">
                  <c:v>46608.0</c:v>
                </c:pt>
                <c:pt idx="838">
                  <c:v>46608.0</c:v>
                </c:pt>
                <c:pt idx="839">
                  <c:v>47572.0</c:v>
                </c:pt>
                <c:pt idx="840">
                  <c:v>47572.0</c:v>
                </c:pt>
                <c:pt idx="841">
                  <c:v>46608.0</c:v>
                </c:pt>
                <c:pt idx="842">
                  <c:v>46608.0</c:v>
                </c:pt>
                <c:pt idx="843">
                  <c:v>46608.0</c:v>
                </c:pt>
                <c:pt idx="844">
                  <c:v>48544.0</c:v>
                </c:pt>
                <c:pt idx="845">
                  <c:v>46608.0</c:v>
                </c:pt>
                <c:pt idx="846">
                  <c:v>46608.0</c:v>
                </c:pt>
                <c:pt idx="847">
                  <c:v>46608.0</c:v>
                </c:pt>
                <c:pt idx="848">
                  <c:v>47544.0</c:v>
                </c:pt>
                <c:pt idx="849">
                  <c:v>48528.0</c:v>
                </c:pt>
                <c:pt idx="850">
                  <c:v>46608.0</c:v>
                </c:pt>
                <c:pt idx="851">
                  <c:v>46608.0</c:v>
                </c:pt>
                <c:pt idx="852">
                  <c:v>46608.0</c:v>
                </c:pt>
                <c:pt idx="853">
                  <c:v>47600.0</c:v>
                </c:pt>
                <c:pt idx="854">
                  <c:v>47600.0</c:v>
                </c:pt>
                <c:pt idx="855">
                  <c:v>46608.0</c:v>
                </c:pt>
                <c:pt idx="856">
                  <c:v>46608.0</c:v>
                </c:pt>
                <c:pt idx="857">
                  <c:v>46608.0</c:v>
                </c:pt>
                <c:pt idx="858">
                  <c:v>48544.0</c:v>
                </c:pt>
                <c:pt idx="859">
                  <c:v>46608.0</c:v>
                </c:pt>
                <c:pt idx="860">
                  <c:v>46608.0</c:v>
                </c:pt>
                <c:pt idx="861">
                  <c:v>46608.0</c:v>
                </c:pt>
                <c:pt idx="862">
                  <c:v>46608.0</c:v>
                </c:pt>
                <c:pt idx="863">
                  <c:v>48552.0</c:v>
                </c:pt>
                <c:pt idx="864">
                  <c:v>46608.0</c:v>
                </c:pt>
                <c:pt idx="865">
                  <c:v>46608.0</c:v>
                </c:pt>
                <c:pt idx="866">
                  <c:v>46608.0</c:v>
                </c:pt>
                <c:pt idx="867">
                  <c:v>47556.0</c:v>
                </c:pt>
                <c:pt idx="868">
                  <c:v>50808.0</c:v>
                </c:pt>
                <c:pt idx="869">
                  <c:v>46608.0</c:v>
                </c:pt>
                <c:pt idx="870">
                  <c:v>46608.0</c:v>
                </c:pt>
                <c:pt idx="871">
                  <c:v>46608.0</c:v>
                </c:pt>
                <c:pt idx="872">
                  <c:v>48512.0</c:v>
                </c:pt>
                <c:pt idx="873">
                  <c:v>47560.0</c:v>
                </c:pt>
                <c:pt idx="874">
                  <c:v>46608.0</c:v>
                </c:pt>
                <c:pt idx="875">
                  <c:v>46608.0</c:v>
                </c:pt>
                <c:pt idx="876">
                  <c:v>46608.0</c:v>
                </c:pt>
                <c:pt idx="877">
                  <c:v>49528.0</c:v>
                </c:pt>
                <c:pt idx="878">
                  <c:v>48568.0</c:v>
                </c:pt>
                <c:pt idx="879">
                  <c:v>47608.0</c:v>
                </c:pt>
                <c:pt idx="880">
                  <c:v>47608.0</c:v>
                </c:pt>
                <c:pt idx="881">
                  <c:v>47608.0</c:v>
                </c:pt>
                <c:pt idx="882">
                  <c:v>49560.0</c:v>
                </c:pt>
                <c:pt idx="883">
                  <c:v>47608.0</c:v>
                </c:pt>
                <c:pt idx="884">
                  <c:v>47608.0</c:v>
                </c:pt>
                <c:pt idx="885">
                  <c:v>47608.0</c:v>
                </c:pt>
                <c:pt idx="886">
                  <c:v>47608.0</c:v>
                </c:pt>
                <c:pt idx="887">
                  <c:v>49504.0</c:v>
                </c:pt>
                <c:pt idx="888">
                  <c:v>47608.0</c:v>
                </c:pt>
                <c:pt idx="889">
                  <c:v>47608.0</c:v>
                </c:pt>
                <c:pt idx="890">
                  <c:v>47608.0</c:v>
                </c:pt>
                <c:pt idx="891">
                  <c:v>48552.0</c:v>
                </c:pt>
                <c:pt idx="892">
                  <c:v>49560.0</c:v>
                </c:pt>
                <c:pt idx="893">
                  <c:v>47608.0</c:v>
                </c:pt>
                <c:pt idx="894">
                  <c:v>47608.0</c:v>
                </c:pt>
                <c:pt idx="895">
                  <c:v>47608.0</c:v>
                </c:pt>
                <c:pt idx="896">
                  <c:v>49520.0</c:v>
                </c:pt>
                <c:pt idx="897">
                  <c:v>48564.0</c:v>
                </c:pt>
                <c:pt idx="898">
                  <c:v>47608.0</c:v>
                </c:pt>
                <c:pt idx="899">
                  <c:v>47608.0</c:v>
                </c:pt>
                <c:pt idx="900">
                  <c:v>47608.0</c:v>
                </c:pt>
                <c:pt idx="901">
                  <c:v>49552.0</c:v>
                </c:pt>
                <c:pt idx="902">
                  <c:v>47608.0</c:v>
                </c:pt>
                <c:pt idx="903">
                  <c:v>47608.0</c:v>
                </c:pt>
                <c:pt idx="904">
                  <c:v>47608.0</c:v>
                </c:pt>
                <c:pt idx="905">
                  <c:v>48536.0</c:v>
                </c:pt>
                <c:pt idx="906">
                  <c:v>49512.0</c:v>
                </c:pt>
                <c:pt idx="907">
                  <c:v>47608.0</c:v>
                </c:pt>
                <c:pt idx="908">
                  <c:v>47608.0</c:v>
                </c:pt>
                <c:pt idx="909">
                  <c:v>47608.0</c:v>
                </c:pt>
                <c:pt idx="910">
                  <c:v>48584.0</c:v>
                </c:pt>
                <c:pt idx="911">
                  <c:v>62856.0</c:v>
                </c:pt>
                <c:pt idx="912">
                  <c:v>47608.0</c:v>
                </c:pt>
                <c:pt idx="913">
                  <c:v>47608.0</c:v>
                </c:pt>
                <c:pt idx="914">
                  <c:v>47608.0</c:v>
                </c:pt>
                <c:pt idx="915">
                  <c:v>47608.0</c:v>
                </c:pt>
                <c:pt idx="916">
                  <c:v>48596.0</c:v>
                </c:pt>
                <c:pt idx="917">
                  <c:v>49584.0</c:v>
                </c:pt>
                <c:pt idx="918">
                  <c:v>47608.0</c:v>
                </c:pt>
                <c:pt idx="919">
                  <c:v>47608.0</c:v>
                </c:pt>
                <c:pt idx="920">
                  <c:v>47608.0</c:v>
                </c:pt>
                <c:pt idx="921">
                  <c:v>47608.0</c:v>
                </c:pt>
                <c:pt idx="922">
                  <c:v>49560.0</c:v>
                </c:pt>
                <c:pt idx="923">
                  <c:v>48584.0</c:v>
                </c:pt>
                <c:pt idx="924">
                  <c:v>47608.0</c:v>
                </c:pt>
                <c:pt idx="925">
                  <c:v>47608.0</c:v>
                </c:pt>
                <c:pt idx="926">
                  <c:v>47608.0</c:v>
                </c:pt>
                <c:pt idx="927">
                  <c:v>47608.0</c:v>
                </c:pt>
                <c:pt idx="928">
                  <c:v>49568.0</c:v>
                </c:pt>
                <c:pt idx="929">
                  <c:v>47608.0</c:v>
                </c:pt>
                <c:pt idx="930">
                  <c:v>47608.0</c:v>
                </c:pt>
                <c:pt idx="931">
                  <c:v>47608.0</c:v>
                </c:pt>
                <c:pt idx="932">
                  <c:v>48548.0</c:v>
                </c:pt>
                <c:pt idx="933">
                  <c:v>55072.0</c:v>
                </c:pt>
                <c:pt idx="934">
                  <c:v>47608.0</c:v>
                </c:pt>
                <c:pt idx="935">
                  <c:v>47608.0</c:v>
                </c:pt>
                <c:pt idx="936">
                  <c:v>47608.0</c:v>
                </c:pt>
                <c:pt idx="937">
                  <c:v>49512.0</c:v>
                </c:pt>
                <c:pt idx="938">
                  <c:v>51448.0</c:v>
                </c:pt>
                <c:pt idx="939">
                  <c:v>47608.0</c:v>
                </c:pt>
                <c:pt idx="940">
                  <c:v>47608.0</c:v>
                </c:pt>
                <c:pt idx="941">
                  <c:v>47608.0</c:v>
                </c:pt>
                <c:pt idx="942">
                  <c:v>49480.0</c:v>
                </c:pt>
                <c:pt idx="943">
                  <c:v>47608.0</c:v>
                </c:pt>
                <c:pt idx="944">
                  <c:v>47608.0</c:v>
                </c:pt>
                <c:pt idx="945">
                  <c:v>47608.0</c:v>
                </c:pt>
                <c:pt idx="946">
                  <c:v>47608.0</c:v>
                </c:pt>
                <c:pt idx="947">
                  <c:v>49520.0</c:v>
                </c:pt>
                <c:pt idx="948">
                  <c:v>47608.0</c:v>
                </c:pt>
                <c:pt idx="949">
                  <c:v>47608.0</c:v>
                </c:pt>
                <c:pt idx="950">
                  <c:v>47608.0</c:v>
                </c:pt>
                <c:pt idx="951">
                  <c:v>48604.0</c:v>
                </c:pt>
                <c:pt idx="952">
                  <c:v>61592.0</c:v>
                </c:pt>
                <c:pt idx="953">
                  <c:v>47608.0</c:v>
                </c:pt>
                <c:pt idx="954">
                  <c:v>47608.0</c:v>
                </c:pt>
                <c:pt idx="955">
                  <c:v>47608.0</c:v>
                </c:pt>
                <c:pt idx="956">
                  <c:v>49544.0</c:v>
                </c:pt>
                <c:pt idx="957">
                  <c:v>48576.0</c:v>
                </c:pt>
                <c:pt idx="958">
                  <c:v>47608.0</c:v>
                </c:pt>
                <c:pt idx="959">
                  <c:v>47608.0</c:v>
                </c:pt>
                <c:pt idx="960">
                  <c:v>47608.0</c:v>
                </c:pt>
                <c:pt idx="961">
                  <c:v>49552.0</c:v>
                </c:pt>
                <c:pt idx="962">
                  <c:v>48580.0</c:v>
                </c:pt>
                <c:pt idx="963">
                  <c:v>47608.0</c:v>
                </c:pt>
                <c:pt idx="964">
                  <c:v>47608.0</c:v>
                </c:pt>
                <c:pt idx="965">
                  <c:v>47608.0</c:v>
                </c:pt>
                <c:pt idx="966">
                  <c:v>49536.0</c:v>
                </c:pt>
                <c:pt idx="967">
                  <c:v>47608.0</c:v>
                </c:pt>
                <c:pt idx="968">
                  <c:v>47608.0</c:v>
                </c:pt>
                <c:pt idx="969">
                  <c:v>47608.0</c:v>
                </c:pt>
                <c:pt idx="970">
                  <c:v>48556.0</c:v>
                </c:pt>
                <c:pt idx="971">
                  <c:v>49552.0</c:v>
                </c:pt>
                <c:pt idx="972">
                  <c:v>47608.0</c:v>
                </c:pt>
                <c:pt idx="973">
                  <c:v>47608.0</c:v>
                </c:pt>
                <c:pt idx="974">
                  <c:v>47608.0</c:v>
                </c:pt>
                <c:pt idx="975">
                  <c:v>48564.0</c:v>
                </c:pt>
                <c:pt idx="976">
                  <c:v>50328.0</c:v>
                </c:pt>
                <c:pt idx="977">
                  <c:v>47608.0</c:v>
                </c:pt>
                <c:pt idx="978">
                  <c:v>47608.0</c:v>
                </c:pt>
                <c:pt idx="979">
                  <c:v>47608.0</c:v>
                </c:pt>
                <c:pt idx="980">
                  <c:v>49512.0</c:v>
                </c:pt>
                <c:pt idx="981">
                  <c:v>48560.0</c:v>
                </c:pt>
              </c:numCache>
            </c:numRef>
          </c:val>
          <c:smooth val="0"/>
        </c:ser>
        <c:ser>
          <c:idx val="1"/>
          <c:order val="1"/>
          <c:tx>
            <c:strRef>
              <c:f>Sheet1!$C$1</c:f>
              <c:strCache>
                <c:ptCount val="1"/>
                <c:pt idx="0">
                  <c:v>8591</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Sheet1!$C$2:$C$983</c:f>
              <c:numCache>
                <c:formatCode>General</c:formatCode>
                <c:ptCount val="982"/>
                <c:pt idx="0">
                  <c:v>2032.0</c:v>
                </c:pt>
                <c:pt idx="1">
                  <c:v>2036.0</c:v>
                </c:pt>
                <c:pt idx="2">
                  <c:v>3064.0</c:v>
                </c:pt>
                <c:pt idx="3">
                  <c:v>14236.0</c:v>
                </c:pt>
                <c:pt idx="4">
                  <c:v>2640.0</c:v>
                </c:pt>
                <c:pt idx="5">
                  <c:v>2824.0</c:v>
                </c:pt>
                <c:pt idx="6">
                  <c:v>2824.0</c:v>
                </c:pt>
                <c:pt idx="7">
                  <c:v>4756.0</c:v>
                </c:pt>
                <c:pt idx="8">
                  <c:v>3152.0</c:v>
                </c:pt>
                <c:pt idx="9">
                  <c:v>3152.0</c:v>
                </c:pt>
                <c:pt idx="10">
                  <c:v>3308.0</c:v>
                </c:pt>
                <c:pt idx="11">
                  <c:v>4232.0</c:v>
                </c:pt>
                <c:pt idx="12">
                  <c:v>5196.0</c:v>
                </c:pt>
                <c:pt idx="13">
                  <c:v>3512.0</c:v>
                </c:pt>
                <c:pt idx="14">
                  <c:v>4108.0</c:v>
                </c:pt>
                <c:pt idx="15">
                  <c:v>4108.0</c:v>
                </c:pt>
                <c:pt idx="16">
                  <c:v>5980.0</c:v>
                </c:pt>
                <c:pt idx="17">
                  <c:v>4172.0</c:v>
                </c:pt>
                <c:pt idx="18">
                  <c:v>4172.0</c:v>
                </c:pt>
                <c:pt idx="19">
                  <c:v>4536.0</c:v>
                </c:pt>
                <c:pt idx="20">
                  <c:v>4536.0</c:v>
                </c:pt>
                <c:pt idx="21">
                  <c:v>6488.0</c:v>
                </c:pt>
                <c:pt idx="22">
                  <c:v>4656.0</c:v>
                </c:pt>
                <c:pt idx="23">
                  <c:v>4656.0</c:v>
                </c:pt>
                <c:pt idx="24">
                  <c:v>4688.0</c:v>
                </c:pt>
                <c:pt idx="25">
                  <c:v>5636.0</c:v>
                </c:pt>
                <c:pt idx="26">
                  <c:v>6632.0</c:v>
                </c:pt>
                <c:pt idx="27">
                  <c:v>4696.0</c:v>
                </c:pt>
                <c:pt idx="28">
                  <c:v>4952.0</c:v>
                </c:pt>
                <c:pt idx="29">
                  <c:v>4952.0</c:v>
                </c:pt>
                <c:pt idx="30">
                  <c:v>6872.0</c:v>
                </c:pt>
                <c:pt idx="31">
                  <c:v>6320.0</c:v>
                </c:pt>
                <c:pt idx="32">
                  <c:v>4952.0</c:v>
                </c:pt>
                <c:pt idx="33">
                  <c:v>5084.0</c:v>
                </c:pt>
                <c:pt idx="34">
                  <c:v>5084.0</c:v>
                </c:pt>
                <c:pt idx="35">
                  <c:v>7004.0</c:v>
                </c:pt>
                <c:pt idx="36">
                  <c:v>5084.0</c:v>
                </c:pt>
                <c:pt idx="37">
                  <c:v>5084.0</c:v>
                </c:pt>
                <c:pt idx="38">
                  <c:v>5352.0</c:v>
                </c:pt>
                <c:pt idx="39">
                  <c:v>6284.0</c:v>
                </c:pt>
                <c:pt idx="40">
                  <c:v>17280.0</c:v>
                </c:pt>
                <c:pt idx="41">
                  <c:v>5656.0</c:v>
                </c:pt>
                <c:pt idx="42">
                  <c:v>6116.0</c:v>
                </c:pt>
                <c:pt idx="43">
                  <c:v>6120.0</c:v>
                </c:pt>
                <c:pt idx="44">
                  <c:v>8028.0</c:v>
                </c:pt>
                <c:pt idx="45">
                  <c:v>6488.0</c:v>
                </c:pt>
                <c:pt idx="46">
                  <c:v>6488.0</c:v>
                </c:pt>
                <c:pt idx="47">
                  <c:v>6496.0</c:v>
                </c:pt>
                <c:pt idx="48">
                  <c:v>6496.0</c:v>
                </c:pt>
                <c:pt idx="49">
                  <c:v>8400.0</c:v>
                </c:pt>
                <c:pt idx="50">
                  <c:v>6876.0</c:v>
                </c:pt>
                <c:pt idx="51">
                  <c:v>6880.0</c:v>
                </c:pt>
                <c:pt idx="52">
                  <c:v>7252.0</c:v>
                </c:pt>
                <c:pt idx="53">
                  <c:v>8180.0</c:v>
                </c:pt>
                <c:pt idx="54">
                  <c:v>9164.0</c:v>
                </c:pt>
                <c:pt idx="55">
                  <c:v>7304.0</c:v>
                </c:pt>
                <c:pt idx="56">
                  <c:v>7340.0</c:v>
                </c:pt>
                <c:pt idx="57">
                  <c:v>7340.0</c:v>
                </c:pt>
                <c:pt idx="58">
                  <c:v>9228.0</c:v>
                </c:pt>
                <c:pt idx="59">
                  <c:v>8704.0</c:v>
                </c:pt>
                <c:pt idx="60">
                  <c:v>7340.0</c:v>
                </c:pt>
                <c:pt idx="61">
                  <c:v>7372.0</c:v>
                </c:pt>
                <c:pt idx="62">
                  <c:v>7372.0</c:v>
                </c:pt>
                <c:pt idx="63">
                  <c:v>9276.0</c:v>
                </c:pt>
                <c:pt idx="64">
                  <c:v>7372.0</c:v>
                </c:pt>
                <c:pt idx="65">
                  <c:v>7372.0</c:v>
                </c:pt>
                <c:pt idx="66">
                  <c:v>7448.0</c:v>
                </c:pt>
                <c:pt idx="67">
                  <c:v>8384.0</c:v>
                </c:pt>
                <c:pt idx="68">
                  <c:v>10124.0</c:v>
                </c:pt>
                <c:pt idx="69">
                  <c:v>7812.0</c:v>
                </c:pt>
                <c:pt idx="70">
                  <c:v>7812.0</c:v>
                </c:pt>
                <c:pt idx="71">
                  <c:v>7812.0</c:v>
                </c:pt>
                <c:pt idx="72">
                  <c:v>9748.0</c:v>
                </c:pt>
                <c:pt idx="73">
                  <c:v>14620.0</c:v>
                </c:pt>
                <c:pt idx="74">
                  <c:v>7936.0</c:v>
                </c:pt>
                <c:pt idx="75">
                  <c:v>8596.0</c:v>
                </c:pt>
                <c:pt idx="76">
                  <c:v>8596.0</c:v>
                </c:pt>
                <c:pt idx="77">
                  <c:v>10556.0</c:v>
                </c:pt>
                <c:pt idx="78">
                  <c:v>8596.0</c:v>
                </c:pt>
                <c:pt idx="79">
                  <c:v>8596.0</c:v>
                </c:pt>
                <c:pt idx="80">
                  <c:v>8880.0</c:v>
                </c:pt>
                <c:pt idx="81">
                  <c:v>9952.0</c:v>
                </c:pt>
                <c:pt idx="82">
                  <c:v>10916.0</c:v>
                </c:pt>
                <c:pt idx="83">
                  <c:v>8996.0</c:v>
                </c:pt>
                <c:pt idx="84">
                  <c:v>8996.0</c:v>
                </c:pt>
                <c:pt idx="85">
                  <c:v>8996.0</c:v>
                </c:pt>
                <c:pt idx="86">
                  <c:v>10884.0</c:v>
                </c:pt>
                <c:pt idx="87">
                  <c:v>10396.0</c:v>
                </c:pt>
                <c:pt idx="88">
                  <c:v>9060.0</c:v>
                </c:pt>
                <c:pt idx="89">
                  <c:v>10488.0</c:v>
                </c:pt>
                <c:pt idx="90">
                  <c:v>10488.0</c:v>
                </c:pt>
                <c:pt idx="91">
                  <c:v>12416.0</c:v>
                </c:pt>
                <c:pt idx="92">
                  <c:v>10488.0</c:v>
                </c:pt>
                <c:pt idx="93">
                  <c:v>10488.0</c:v>
                </c:pt>
                <c:pt idx="94">
                  <c:v>10496.0</c:v>
                </c:pt>
                <c:pt idx="95">
                  <c:v>10496.0</c:v>
                </c:pt>
                <c:pt idx="96">
                  <c:v>12376.0</c:v>
                </c:pt>
                <c:pt idx="97">
                  <c:v>10496.0</c:v>
                </c:pt>
                <c:pt idx="98">
                  <c:v>10496.0</c:v>
                </c:pt>
                <c:pt idx="99">
                  <c:v>10948.0</c:v>
                </c:pt>
                <c:pt idx="100">
                  <c:v>12884.0</c:v>
                </c:pt>
                <c:pt idx="101">
                  <c:v>12088.0</c:v>
                </c:pt>
                <c:pt idx="102">
                  <c:v>11128.0</c:v>
                </c:pt>
                <c:pt idx="103">
                  <c:v>11128.0</c:v>
                </c:pt>
                <c:pt idx="104">
                  <c:v>11128.0</c:v>
                </c:pt>
                <c:pt idx="105">
                  <c:v>13040.0</c:v>
                </c:pt>
                <c:pt idx="106">
                  <c:v>11128.0</c:v>
                </c:pt>
                <c:pt idx="107">
                  <c:v>11128.0</c:v>
                </c:pt>
                <c:pt idx="108">
                  <c:v>11136.0</c:v>
                </c:pt>
                <c:pt idx="109">
                  <c:v>12064.0</c:v>
                </c:pt>
                <c:pt idx="110">
                  <c:v>23352.0</c:v>
                </c:pt>
                <c:pt idx="111">
                  <c:v>11136.0</c:v>
                </c:pt>
                <c:pt idx="112">
                  <c:v>11136.0</c:v>
                </c:pt>
                <c:pt idx="113">
                  <c:v>11136.0</c:v>
                </c:pt>
                <c:pt idx="114">
                  <c:v>13104.0</c:v>
                </c:pt>
                <c:pt idx="115">
                  <c:v>11136.0</c:v>
                </c:pt>
                <c:pt idx="116">
                  <c:v>11136.0</c:v>
                </c:pt>
                <c:pt idx="117">
                  <c:v>11136.0</c:v>
                </c:pt>
                <c:pt idx="118">
                  <c:v>12084.0</c:v>
                </c:pt>
                <c:pt idx="119">
                  <c:v>13064.0</c:v>
                </c:pt>
                <c:pt idx="120">
                  <c:v>11136.0</c:v>
                </c:pt>
                <c:pt idx="121">
                  <c:v>12136.0</c:v>
                </c:pt>
                <c:pt idx="122">
                  <c:v>12136.0</c:v>
                </c:pt>
                <c:pt idx="123">
                  <c:v>14040.0</c:v>
                </c:pt>
                <c:pt idx="124">
                  <c:v>15356.0</c:v>
                </c:pt>
                <c:pt idx="125">
                  <c:v>12136.0</c:v>
                </c:pt>
                <c:pt idx="126">
                  <c:v>12136.0</c:v>
                </c:pt>
                <c:pt idx="127">
                  <c:v>12136.0</c:v>
                </c:pt>
                <c:pt idx="128">
                  <c:v>14032.0</c:v>
                </c:pt>
                <c:pt idx="129">
                  <c:v>12136.0</c:v>
                </c:pt>
                <c:pt idx="130">
                  <c:v>12136.0</c:v>
                </c:pt>
                <c:pt idx="131">
                  <c:v>12136.0</c:v>
                </c:pt>
                <c:pt idx="132">
                  <c:v>13084.0</c:v>
                </c:pt>
                <c:pt idx="133">
                  <c:v>14784.0</c:v>
                </c:pt>
                <c:pt idx="134">
                  <c:v>12136.0</c:v>
                </c:pt>
                <c:pt idx="135">
                  <c:v>12136.0</c:v>
                </c:pt>
                <c:pt idx="136">
                  <c:v>12136.0</c:v>
                </c:pt>
                <c:pt idx="137">
                  <c:v>14032.0</c:v>
                </c:pt>
                <c:pt idx="138">
                  <c:v>15356.0</c:v>
                </c:pt>
                <c:pt idx="139">
                  <c:v>12136.0</c:v>
                </c:pt>
                <c:pt idx="140">
                  <c:v>12136.0</c:v>
                </c:pt>
                <c:pt idx="141">
                  <c:v>12136.0</c:v>
                </c:pt>
                <c:pt idx="142">
                  <c:v>14080.0</c:v>
                </c:pt>
                <c:pt idx="143">
                  <c:v>13136.0</c:v>
                </c:pt>
                <c:pt idx="144">
                  <c:v>13136.0</c:v>
                </c:pt>
                <c:pt idx="145">
                  <c:v>13136.0</c:v>
                </c:pt>
                <c:pt idx="146">
                  <c:v>14076.0</c:v>
                </c:pt>
                <c:pt idx="147">
                  <c:v>15056.0</c:v>
                </c:pt>
                <c:pt idx="148">
                  <c:v>13136.0</c:v>
                </c:pt>
                <c:pt idx="149">
                  <c:v>13136.0</c:v>
                </c:pt>
                <c:pt idx="150">
                  <c:v>13136.0</c:v>
                </c:pt>
                <c:pt idx="151">
                  <c:v>14104.0</c:v>
                </c:pt>
                <c:pt idx="152">
                  <c:v>14104.0</c:v>
                </c:pt>
                <c:pt idx="153">
                  <c:v>13136.0</c:v>
                </c:pt>
                <c:pt idx="154">
                  <c:v>13136.0</c:v>
                </c:pt>
                <c:pt idx="155">
                  <c:v>13136.0</c:v>
                </c:pt>
                <c:pt idx="156">
                  <c:v>15040.0</c:v>
                </c:pt>
                <c:pt idx="157">
                  <c:v>14088.0</c:v>
                </c:pt>
                <c:pt idx="158">
                  <c:v>13136.0</c:v>
                </c:pt>
                <c:pt idx="159">
                  <c:v>15136.0</c:v>
                </c:pt>
                <c:pt idx="160">
                  <c:v>15136.0</c:v>
                </c:pt>
                <c:pt idx="161">
                  <c:v>17064.0</c:v>
                </c:pt>
                <c:pt idx="162">
                  <c:v>15136.0</c:v>
                </c:pt>
                <c:pt idx="163">
                  <c:v>15136.0</c:v>
                </c:pt>
                <c:pt idx="164">
                  <c:v>15136.0</c:v>
                </c:pt>
                <c:pt idx="165">
                  <c:v>16060.0</c:v>
                </c:pt>
                <c:pt idx="166">
                  <c:v>17024.0</c:v>
                </c:pt>
                <c:pt idx="167">
                  <c:v>15136.0</c:v>
                </c:pt>
                <c:pt idx="168">
                  <c:v>15136.0</c:v>
                </c:pt>
                <c:pt idx="169">
                  <c:v>15136.0</c:v>
                </c:pt>
                <c:pt idx="170">
                  <c:v>17008.0</c:v>
                </c:pt>
                <c:pt idx="171">
                  <c:v>16072.0</c:v>
                </c:pt>
                <c:pt idx="172">
                  <c:v>15136.0</c:v>
                </c:pt>
                <c:pt idx="173">
                  <c:v>15136.0</c:v>
                </c:pt>
                <c:pt idx="174">
                  <c:v>15136.0</c:v>
                </c:pt>
                <c:pt idx="175">
                  <c:v>17088.0</c:v>
                </c:pt>
                <c:pt idx="176">
                  <c:v>15136.0</c:v>
                </c:pt>
                <c:pt idx="177">
                  <c:v>15136.0</c:v>
                </c:pt>
                <c:pt idx="178">
                  <c:v>15136.0</c:v>
                </c:pt>
                <c:pt idx="179">
                  <c:v>16068.0</c:v>
                </c:pt>
                <c:pt idx="180">
                  <c:v>17040.0</c:v>
                </c:pt>
                <c:pt idx="181">
                  <c:v>15136.0</c:v>
                </c:pt>
                <c:pt idx="182">
                  <c:v>15136.0</c:v>
                </c:pt>
                <c:pt idx="183">
                  <c:v>16136.0</c:v>
                </c:pt>
                <c:pt idx="184">
                  <c:v>18040.0</c:v>
                </c:pt>
                <c:pt idx="185">
                  <c:v>18472.0</c:v>
                </c:pt>
                <c:pt idx="186">
                  <c:v>16136.0</c:v>
                </c:pt>
                <c:pt idx="187">
                  <c:v>18136.0</c:v>
                </c:pt>
                <c:pt idx="188">
                  <c:v>18136.0</c:v>
                </c:pt>
                <c:pt idx="189">
                  <c:v>20040.0</c:v>
                </c:pt>
                <c:pt idx="190">
                  <c:v>18136.0</c:v>
                </c:pt>
                <c:pt idx="191">
                  <c:v>18136.0</c:v>
                </c:pt>
                <c:pt idx="192">
                  <c:v>18136.0</c:v>
                </c:pt>
                <c:pt idx="193">
                  <c:v>19068.0</c:v>
                </c:pt>
                <c:pt idx="194">
                  <c:v>22560.0</c:v>
                </c:pt>
                <c:pt idx="195">
                  <c:v>18136.0</c:v>
                </c:pt>
                <c:pt idx="196">
                  <c:v>18136.0</c:v>
                </c:pt>
                <c:pt idx="197">
                  <c:v>18136.0</c:v>
                </c:pt>
                <c:pt idx="198">
                  <c:v>20064.0</c:v>
                </c:pt>
                <c:pt idx="199">
                  <c:v>23224.0</c:v>
                </c:pt>
                <c:pt idx="200">
                  <c:v>18136.0</c:v>
                </c:pt>
                <c:pt idx="201">
                  <c:v>18136.0</c:v>
                </c:pt>
                <c:pt idx="202">
                  <c:v>19092.0</c:v>
                </c:pt>
                <c:pt idx="203">
                  <c:v>20088.0</c:v>
                </c:pt>
                <c:pt idx="204">
                  <c:v>18136.0</c:v>
                </c:pt>
                <c:pt idx="205">
                  <c:v>18136.0</c:v>
                </c:pt>
                <c:pt idx="206">
                  <c:v>18136.0</c:v>
                </c:pt>
                <c:pt idx="207">
                  <c:v>20048.0</c:v>
                </c:pt>
                <c:pt idx="208">
                  <c:v>19092.0</c:v>
                </c:pt>
                <c:pt idx="209">
                  <c:v>18136.0</c:v>
                </c:pt>
                <c:pt idx="210">
                  <c:v>18136.0</c:v>
                </c:pt>
                <c:pt idx="211">
                  <c:v>18136.0</c:v>
                </c:pt>
                <c:pt idx="212">
                  <c:v>20080.0</c:v>
                </c:pt>
                <c:pt idx="213">
                  <c:v>20656.0</c:v>
                </c:pt>
                <c:pt idx="214">
                  <c:v>18136.0</c:v>
                </c:pt>
                <c:pt idx="215">
                  <c:v>18136.0</c:v>
                </c:pt>
                <c:pt idx="216">
                  <c:v>19060.0</c:v>
                </c:pt>
                <c:pt idx="217">
                  <c:v>20024.0</c:v>
                </c:pt>
                <c:pt idx="218">
                  <c:v>18136.0</c:v>
                </c:pt>
                <c:pt idx="219">
                  <c:v>18136.0</c:v>
                </c:pt>
                <c:pt idx="220">
                  <c:v>18136.0</c:v>
                </c:pt>
                <c:pt idx="221">
                  <c:v>19984.0</c:v>
                </c:pt>
                <c:pt idx="222">
                  <c:v>19060.0</c:v>
                </c:pt>
                <c:pt idx="223">
                  <c:v>18136.0</c:v>
                </c:pt>
                <c:pt idx="224">
                  <c:v>19136.0</c:v>
                </c:pt>
                <c:pt idx="225">
                  <c:v>19136.0</c:v>
                </c:pt>
                <c:pt idx="226">
                  <c:v>21048.0</c:v>
                </c:pt>
                <c:pt idx="227">
                  <c:v>24808.0</c:v>
                </c:pt>
                <c:pt idx="228">
                  <c:v>19136.0</c:v>
                </c:pt>
                <c:pt idx="229">
                  <c:v>20136.0</c:v>
                </c:pt>
                <c:pt idx="230">
                  <c:v>20136.0</c:v>
                </c:pt>
                <c:pt idx="231">
                  <c:v>22080.0</c:v>
                </c:pt>
                <c:pt idx="232">
                  <c:v>20136.0</c:v>
                </c:pt>
                <c:pt idx="233">
                  <c:v>20136.0</c:v>
                </c:pt>
                <c:pt idx="234">
                  <c:v>20136.0</c:v>
                </c:pt>
                <c:pt idx="235">
                  <c:v>21112.0</c:v>
                </c:pt>
                <c:pt idx="236">
                  <c:v>21112.0</c:v>
                </c:pt>
                <c:pt idx="237">
                  <c:v>20136.0</c:v>
                </c:pt>
                <c:pt idx="238">
                  <c:v>20136.0</c:v>
                </c:pt>
                <c:pt idx="239">
                  <c:v>20136.0</c:v>
                </c:pt>
                <c:pt idx="240">
                  <c:v>22048.0</c:v>
                </c:pt>
                <c:pt idx="241">
                  <c:v>20136.0</c:v>
                </c:pt>
                <c:pt idx="242">
                  <c:v>20136.0</c:v>
                </c:pt>
                <c:pt idx="243">
                  <c:v>20136.0</c:v>
                </c:pt>
                <c:pt idx="244">
                  <c:v>21064.0</c:v>
                </c:pt>
                <c:pt idx="245">
                  <c:v>22800.0</c:v>
                </c:pt>
                <c:pt idx="246">
                  <c:v>20136.0</c:v>
                </c:pt>
                <c:pt idx="247">
                  <c:v>21136.0</c:v>
                </c:pt>
                <c:pt idx="248">
                  <c:v>21136.0</c:v>
                </c:pt>
                <c:pt idx="249">
                  <c:v>23024.0</c:v>
                </c:pt>
                <c:pt idx="250">
                  <c:v>22080.0</c:v>
                </c:pt>
                <c:pt idx="251">
                  <c:v>21136.0</c:v>
                </c:pt>
                <c:pt idx="252">
                  <c:v>21136.0</c:v>
                </c:pt>
                <c:pt idx="253">
                  <c:v>21136.0</c:v>
                </c:pt>
                <c:pt idx="254">
                  <c:v>23000.0</c:v>
                </c:pt>
                <c:pt idx="255">
                  <c:v>25348.0</c:v>
                </c:pt>
                <c:pt idx="256">
                  <c:v>21136.0</c:v>
                </c:pt>
                <c:pt idx="257">
                  <c:v>21136.0</c:v>
                </c:pt>
                <c:pt idx="258">
                  <c:v>21136.0</c:v>
                </c:pt>
                <c:pt idx="259">
                  <c:v>23056.0</c:v>
                </c:pt>
                <c:pt idx="260">
                  <c:v>21136.0</c:v>
                </c:pt>
                <c:pt idx="261">
                  <c:v>21136.0</c:v>
                </c:pt>
                <c:pt idx="262">
                  <c:v>21136.0</c:v>
                </c:pt>
                <c:pt idx="263">
                  <c:v>22052.0</c:v>
                </c:pt>
                <c:pt idx="264">
                  <c:v>29560.0</c:v>
                </c:pt>
                <c:pt idx="265">
                  <c:v>21136.0</c:v>
                </c:pt>
                <c:pt idx="266">
                  <c:v>22136.0</c:v>
                </c:pt>
                <c:pt idx="267">
                  <c:v>22136.0</c:v>
                </c:pt>
                <c:pt idx="268">
                  <c:v>24080.0</c:v>
                </c:pt>
                <c:pt idx="269">
                  <c:v>22136.0</c:v>
                </c:pt>
                <c:pt idx="270">
                  <c:v>22136.0</c:v>
                </c:pt>
                <c:pt idx="271">
                  <c:v>22136.0</c:v>
                </c:pt>
                <c:pt idx="272">
                  <c:v>23064.0</c:v>
                </c:pt>
                <c:pt idx="273">
                  <c:v>24032.0</c:v>
                </c:pt>
                <c:pt idx="274">
                  <c:v>22136.0</c:v>
                </c:pt>
                <c:pt idx="275">
                  <c:v>22136.0</c:v>
                </c:pt>
                <c:pt idx="276">
                  <c:v>22136.0</c:v>
                </c:pt>
                <c:pt idx="277">
                  <c:v>24040.0</c:v>
                </c:pt>
                <c:pt idx="278">
                  <c:v>23088.0</c:v>
                </c:pt>
                <c:pt idx="279">
                  <c:v>22136.0</c:v>
                </c:pt>
                <c:pt idx="280">
                  <c:v>22136.0</c:v>
                </c:pt>
                <c:pt idx="281">
                  <c:v>22136.0</c:v>
                </c:pt>
                <c:pt idx="282">
                  <c:v>24016.0</c:v>
                </c:pt>
                <c:pt idx="283">
                  <c:v>22136.0</c:v>
                </c:pt>
                <c:pt idx="284">
                  <c:v>22136.0</c:v>
                </c:pt>
                <c:pt idx="285">
                  <c:v>22136.0</c:v>
                </c:pt>
                <c:pt idx="286">
                  <c:v>23084.0</c:v>
                </c:pt>
                <c:pt idx="287">
                  <c:v>24096.0</c:v>
                </c:pt>
                <c:pt idx="288">
                  <c:v>22136.0</c:v>
                </c:pt>
                <c:pt idx="289">
                  <c:v>22136.0</c:v>
                </c:pt>
                <c:pt idx="290">
                  <c:v>23136.0</c:v>
                </c:pt>
                <c:pt idx="291">
                  <c:v>24080.0</c:v>
                </c:pt>
                <c:pt idx="292">
                  <c:v>38960.0</c:v>
                </c:pt>
                <c:pt idx="293">
                  <c:v>24136.0</c:v>
                </c:pt>
                <c:pt idx="294">
                  <c:v>24136.0</c:v>
                </c:pt>
                <c:pt idx="295">
                  <c:v>24136.0</c:v>
                </c:pt>
                <c:pt idx="296">
                  <c:v>26056.0</c:v>
                </c:pt>
                <c:pt idx="297">
                  <c:v>25096.0</c:v>
                </c:pt>
                <c:pt idx="298">
                  <c:v>24136.0</c:v>
                </c:pt>
                <c:pt idx="299">
                  <c:v>24136.0</c:v>
                </c:pt>
                <c:pt idx="300">
                  <c:v>24136.0</c:v>
                </c:pt>
                <c:pt idx="301">
                  <c:v>26088.0</c:v>
                </c:pt>
                <c:pt idx="302">
                  <c:v>26592.0</c:v>
                </c:pt>
                <c:pt idx="303">
                  <c:v>24136.0</c:v>
                </c:pt>
                <c:pt idx="304">
                  <c:v>24136.0</c:v>
                </c:pt>
                <c:pt idx="305">
                  <c:v>24136.0</c:v>
                </c:pt>
                <c:pt idx="306">
                  <c:v>26080.0</c:v>
                </c:pt>
                <c:pt idx="307">
                  <c:v>24136.0</c:v>
                </c:pt>
                <c:pt idx="308">
                  <c:v>24136.0</c:v>
                </c:pt>
                <c:pt idx="309">
                  <c:v>24136.0</c:v>
                </c:pt>
                <c:pt idx="310">
                  <c:v>26032.0</c:v>
                </c:pt>
                <c:pt idx="311">
                  <c:v>25084.0</c:v>
                </c:pt>
                <c:pt idx="312">
                  <c:v>24136.0</c:v>
                </c:pt>
                <c:pt idx="313">
                  <c:v>26136.0</c:v>
                </c:pt>
                <c:pt idx="314">
                  <c:v>26136.0</c:v>
                </c:pt>
                <c:pt idx="315">
                  <c:v>28064.0</c:v>
                </c:pt>
                <c:pt idx="316">
                  <c:v>29216.0</c:v>
                </c:pt>
                <c:pt idx="317">
                  <c:v>26136.0</c:v>
                </c:pt>
                <c:pt idx="318">
                  <c:v>26136.0</c:v>
                </c:pt>
                <c:pt idx="319">
                  <c:v>27056.0</c:v>
                </c:pt>
                <c:pt idx="320">
                  <c:v>28040.0</c:v>
                </c:pt>
                <c:pt idx="321">
                  <c:v>26136.0</c:v>
                </c:pt>
                <c:pt idx="322">
                  <c:v>26136.0</c:v>
                </c:pt>
                <c:pt idx="323">
                  <c:v>26136.0</c:v>
                </c:pt>
                <c:pt idx="324">
                  <c:v>28000.0</c:v>
                </c:pt>
                <c:pt idx="325">
                  <c:v>27068.0</c:v>
                </c:pt>
                <c:pt idx="326">
                  <c:v>26136.0</c:v>
                </c:pt>
                <c:pt idx="327">
                  <c:v>26136.0</c:v>
                </c:pt>
                <c:pt idx="328">
                  <c:v>26136.0</c:v>
                </c:pt>
                <c:pt idx="329">
                  <c:v>28008.0</c:v>
                </c:pt>
                <c:pt idx="330">
                  <c:v>26136.0</c:v>
                </c:pt>
                <c:pt idx="331">
                  <c:v>26136.0</c:v>
                </c:pt>
                <c:pt idx="332">
                  <c:v>26136.0</c:v>
                </c:pt>
                <c:pt idx="333">
                  <c:v>27084.0</c:v>
                </c:pt>
                <c:pt idx="334">
                  <c:v>28056.0</c:v>
                </c:pt>
                <c:pt idx="335">
                  <c:v>26136.0</c:v>
                </c:pt>
                <c:pt idx="336">
                  <c:v>26136.0</c:v>
                </c:pt>
                <c:pt idx="337">
                  <c:v>27136.0</c:v>
                </c:pt>
                <c:pt idx="338">
                  <c:v>28068.0</c:v>
                </c:pt>
                <c:pt idx="339">
                  <c:v>32280.0</c:v>
                </c:pt>
                <c:pt idx="340">
                  <c:v>28136.0</c:v>
                </c:pt>
                <c:pt idx="341">
                  <c:v>29136.0</c:v>
                </c:pt>
                <c:pt idx="342">
                  <c:v>29136.0</c:v>
                </c:pt>
                <c:pt idx="343">
                  <c:v>31024.0</c:v>
                </c:pt>
                <c:pt idx="344">
                  <c:v>31080.0</c:v>
                </c:pt>
                <c:pt idx="345">
                  <c:v>30136.0</c:v>
                </c:pt>
                <c:pt idx="346">
                  <c:v>32136.0</c:v>
                </c:pt>
                <c:pt idx="347">
                  <c:v>32136.0</c:v>
                </c:pt>
                <c:pt idx="348">
                  <c:v>34072.0</c:v>
                </c:pt>
                <c:pt idx="349">
                  <c:v>32136.0</c:v>
                </c:pt>
                <c:pt idx="350">
                  <c:v>32136.0</c:v>
                </c:pt>
                <c:pt idx="351">
                  <c:v>32136.0</c:v>
                </c:pt>
                <c:pt idx="352">
                  <c:v>33056.0</c:v>
                </c:pt>
                <c:pt idx="353">
                  <c:v>34008.0</c:v>
                </c:pt>
                <c:pt idx="354">
                  <c:v>32136.0</c:v>
                </c:pt>
                <c:pt idx="355">
                  <c:v>32136.0</c:v>
                </c:pt>
                <c:pt idx="356">
                  <c:v>32136.0</c:v>
                </c:pt>
                <c:pt idx="357">
                  <c:v>34072.0</c:v>
                </c:pt>
                <c:pt idx="358">
                  <c:v>33104.0</c:v>
                </c:pt>
                <c:pt idx="359">
                  <c:v>32136.0</c:v>
                </c:pt>
                <c:pt idx="360">
                  <c:v>32136.0</c:v>
                </c:pt>
                <c:pt idx="361">
                  <c:v>32136.0</c:v>
                </c:pt>
                <c:pt idx="362">
                  <c:v>34072.0</c:v>
                </c:pt>
                <c:pt idx="363">
                  <c:v>32136.0</c:v>
                </c:pt>
                <c:pt idx="364">
                  <c:v>32136.0</c:v>
                </c:pt>
                <c:pt idx="365">
                  <c:v>32136.0</c:v>
                </c:pt>
                <c:pt idx="366">
                  <c:v>33060.0</c:v>
                </c:pt>
                <c:pt idx="367">
                  <c:v>43032.0</c:v>
                </c:pt>
                <c:pt idx="368">
                  <c:v>32136.0</c:v>
                </c:pt>
                <c:pt idx="369">
                  <c:v>32136.0</c:v>
                </c:pt>
                <c:pt idx="370">
                  <c:v>32136.0</c:v>
                </c:pt>
                <c:pt idx="371">
                  <c:v>34072.0</c:v>
                </c:pt>
                <c:pt idx="372">
                  <c:v>33104.0</c:v>
                </c:pt>
                <c:pt idx="373">
                  <c:v>32136.0</c:v>
                </c:pt>
                <c:pt idx="374">
                  <c:v>32136.0</c:v>
                </c:pt>
                <c:pt idx="375">
                  <c:v>32136.0</c:v>
                </c:pt>
                <c:pt idx="376">
                  <c:v>34072.0</c:v>
                </c:pt>
                <c:pt idx="377">
                  <c:v>35352.0</c:v>
                </c:pt>
                <c:pt idx="378">
                  <c:v>32136.0</c:v>
                </c:pt>
                <c:pt idx="379">
                  <c:v>33136.0</c:v>
                </c:pt>
                <c:pt idx="380">
                  <c:v>33136.0</c:v>
                </c:pt>
                <c:pt idx="381">
                  <c:v>35064.0</c:v>
                </c:pt>
                <c:pt idx="382">
                  <c:v>33136.0</c:v>
                </c:pt>
                <c:pt idx="383">
                  <c:v>33136.0</c:v>
                </c:pt>
                <c:pt idx="384">
                  <c:v>34136.0</c:v>
                </c:pt>
                <c:pt idx="385">
                  <c:v>35068.0</c:v>
                </c:pt>
                <c:pt idx="386">
                  <c:v>36040.0</c:v>
                </c:pt>
                <c:pt idx="387">
                  <c:v>34136.0</c:v>
                </c:pt>
                <c:pt idx="388">
                  <c:v>34136.0</c:v>
                </c:pt>
                <c:pt idx="389">
                  <c:v>34136.0</c:v>
                </c:pt>
                <c:pt idx="390">
                  <c:v>36072.0</c:v>
                </c:pt>
                <c:pt idx="391">
                  <c:v>35104.0</c:v>
                </c:pt>
                <c:pt idx="392">
                  <c:v>34136.0</c:v>
                </c:pt>
                <c:pt idx="393">
                  <c:v>34136.0</c:v>
                </c:pt>
                <c:pt idx="394">
                  <c:v>34136.0</c:v>
                </c:pt>
                <c:pt idx="395">
                  <c:v>36064.0</c:v>
                </c:pt>
                <c:pt idx="396">
                  <c:v>34136.0</c:v>
                </c:pt>
                <c:pt idx="397">
                  <c:v>34136.0</c:v>
                </c:pt>
                <c:pt idx="398">
                  <c:v>34136.0</c:v>
                </c:pt>
                <c:pt idx="399">
                  <c:v>35068.0</c:v>
                </c:pt>
                <c:pt idx="400">
                  <c:v>45976.0</c:v>
                </c:pt>
                <c:pt idx="401">
                  <c:v>34136.0</c:v>
                </c:pt>
                <c:pt idx="402">
                  <c:v>34136.0</c:v>
                </c:pt>
                <c:pt idx="403">
                  <c:v>34136.0</c:v>
                </c:pt>
                <c:pt idx="404">
                  <c:v>36024.0</c:v>
                </c:pt>
                <c:pt idx="405">
                  <c:v>35080.0</c:v>
                </c:pt>
                <c:pt idx="406">
                  <c:v>34136.0</c:v>
                </c:pt>
                <c:pt idx="407">
                  <c:v>34136.0</c:v>
                </c:pt>
                <c:pt idx="408">
                  <c:v>34136.0</c:v>
                </c:pt>
                <c:pt idx="409">
                  <c:v>36048.0</c:v>
                </c:pt>
                <c:pt idx="410">
                  <c:v>34136.0</c:v>
                </c:pt>
                <c:pt idx="411">
                  <c:v>34136.0</c:v>
                </c:pt>
                <c:pt idx="412">
                  <c:v>34136.0</c:v>
                </c:pt>
                <c:pt idx="413">
                  <c:v>35060.0</c:v>
                </c:pt>
                <c:pt idx="414">
                  <c:v>36832.0</c:v>
                </c:pt>
                <c:pt idx="415">
                  <c:v>34136.0</c:v>
                </c:pt>
                <c:pt idx="416">
                  <c:v>34136.0</c:v>
                </c:pt>
                <c:pt idx="417">
                  <c:v>34144.0</c:v>
                </c:pt>
                <c:pt idx="418">
                  <c:v>36008.0</c:v>
                </c:pt>
                <c:pt idx="419">
                  <c:v>35076.0</c:v>
                </c:pt>
                <c:pt idx="420">
                  <c:v>34144.0</c:v>
                </c:pt>
                <c:pt idx="421">
                  <c:v>34144.0</c:v>
                </c:pt>
                <c:pt idx="422">
                  <c:v>34144.0</c:v>
                </c:pt>
                <c:pt idx="423">
                  <c:v>36064.0</c:v>
                </c:pt>
                <c:pt idx="424">
                  <c:v>36696.0</c:v>
                </c:pt>
                <c:pt idx="425">
                  <c:v>34144.0</c:v>
                </c:pt>
                <c:pt idx="426">
                  <c:v>34144.0</c:v>
                </c:pt>
                <c:pt idx="427">
                  <c:v>34144.0</c:v>
                </c:pt>
                <c:pt idx="428">
                  <c:v>36064.0</c:v>
                </c:pt>
                <c:pt idx="429">
                  <c:v>34144.0</c:v>
                </c:pt>
                <c:pt idx="430">
                  <c:v>34144.0</c:v>
                </c:pt>
                <c:pt idx="431">
                  <c:v>34144.0</c:v>
                </c:pt>
                <c:pt idx="432">
                  <c:v>35064.0</c:v>
                </c:pt>
                <c:pt idx="433">
                  <c:v>36024.0</c:v>
                </c:pt>
                <c:pt idx="434">
                  <c:v>34144.0</c:v>
                </c:pt>
                <c:pt idx="435">
                  <c:v>34144.0</c:v>
                </c:pt>
                <c:pt idx="436">
                  <c:v>34144.0</c:v>
                </c:pt>
                <c:pt idx="437">
                  <c:v>35104.0</c:v>
                </c:pt>
                <c:pt idx="438">
                  <c:v>36088.0</c:v>
                </c:pt>
                <c:pt idx="439">
                  <c:v>34144.0</c:v>
                </c:pt>
                <c:pt idx="440">
                  <c:v>34144.0</c:v>
                </c:pt>
                <c:pt idx="441">
                  <c:v>34144.0</c:v>
                </c:pt>
                <c:pt idx="442">
                  <c:v>35092.0</c:v>
                </c:pt>
                <c:pt idx="443">
                  <c:v>49256.0</c:v>
                </c:pt>
                <c:pt idx="444">
                  <c:v>34144.0</c:v>
                </c:pt>
                <c:pt idx="445">
                  <c:v>34144.0</c:v>
                </c:pt>
                <c:pt idx="446">
                  <c:v>34144.0</c:v>
                </c:pt>
                <c:pt idx="447">
                  <c:v>36136.0</c:v>
                </c:pt>
                <c:pt idx="448">
                  <c:v>34144.0</c:v>
                </c:pt>
                <c:pt idx="449">
                  <c:v>34144.0</c:v>
                </c:pt>
                <c:pt idx="450">
                  <c:v>34144.0</c:v>
                </c:pt>
                <c:pt idx="451">
                  <c:v>34144.0</c:v>
                </c:pt>
                <c:pt idx="452">
                  <c:v>36048.0</c:v>
                </c:pt>
                <c:pt idx="453">
                  <c:v>34144.0</c:v>
                </c:pt>
                <c:pt idx="454">
                  <c:v>34144.0</c:v>
                </c:pt>
                <c:pt idx="455">
                  <c:v>36144.0</c:v>
                </c:pt>
                <c:pt idx="456">
                  <c:v>37096.0</c:v>
                </c:pt>
                <c:pt idx="457">
                  <c:v>38104.0</c:v>
                </c:pt>
                <c:pt idx="458">
                  <c:v>36144.0</c:v>
                </c:pt>
                <c:pt idx="459">
                  <c:v>37144.0</c:v>
                </c:pt>
                <c:pt idx="460">
                  <c:v>37144.0</c:v>
                </c:pt>
                <c:pt idx="461">
                  <c:v>38100.0</c:v>
                </c:pt>
                <c:pt idx="462">
                  <c:v>47168.0</c:v>
                </c:pt>
                <c:pt idx="463">
                  <c:v>37144.0</c:v>
                </c:pt>
                <c:pt idx="464">
                  <c:v>37144.0</c:v>
                </c:pt>
                <c:pt idx="465">
                  <c:v>37144.0</c:v>
                </c:pt>
                <c:pt idx="466">
                  <c:v>39072.0</c:v>
                </c:pt>
                <c:pt idx="467">
                  <c:v>45216.0</c:v>
                </c:pt>
                <c:pt idx="468">
                  <c:v>37144.0</c:v>
                </c:pt>
                <c:pt idx="469">
                  <c:v>37144.0</c:v>
                </c:pt>
                <c:pt idx="470">
                  <c:v>38092.0</c:v>
                </c:pt>
                <c:pt idx="471">
                  <c:v>39128.0</c:v>
                </c:pt>
                <c:pt idx="472">
                  <c:v>37144.0</c:v>
                </c:pt>
                <c:pt idx="473">
                  <c:v>37144.0</c:v>
                </c:pt>
                <c:pt idx="474">
                  <c:v>37144.0</c:v>
                </c:pt>
                <c:pt idx="475">
                  <c:v>39032.0</c:v>
                </c:pt>
                <c:pt idx="476">
                  <c:v>38088.0</c:v>
                </c:pt>
                <c:pt idx="477">
                  <c:v>37144.0</c:v>
                </c:pt>
                <c:pt idx="478">
                  <c:v>37144.0</c:v>
                </c:pt>
                <c:pt idx="479">
                  <c:v>37144.0</c:v>
                </c:pt>
                <c:pt idx="480">
                  <c:v>39040.0</c:v>
                </c:pt>
                <c:pt idx="481">
                  <c:v>37144.0</c:v>
                </c:pt>
                <c:pt idx="482">
                  <c:v>37144.0</c:v>
                </c:pt>
                <c:pt idx="483">
                  <c:v>37144.0</c:v>
                </c:pt>
                <c:pt idx="484">
                  <c:v>37144.0</c:v>
                </c:pt>
                <c:pt idx="485">
                  <c:v>39048.0</c:v>
                </c:pt>
                <c:pt idx="486">
                  <c:v>37144.0</c:v>
                </c:pt>
                <c:pt idx="487">
                  <c:v>37144.0</c:v>
                </c:pt>
                <c:pt idx="488">
                  <c:v>37144.0</c:v>
                </c:pt>
                <c:pt idx="489">
                  <c:v>38076.0</c:v>
                </c:pt>
                <c:pt idx="490">
                  <c:v>47232.0</c:v>
                </c:pt>
                <c:pt idx="491">
                  <c:v>37144.0</c:v>
                </c:pt>
                <c:pt idx="492">
                  <c:v>37144.0</c:v>
                </c:pt>
                <c:pt idx="493">
                  <c:v>37144.0</c:v>
                </c:pt>
                <c:pt idx="494">
                  <c:v>39032.0</c:v>
                </c:pt>
                <c:pt idx="495">
                  <c:v>38088.0</c:v>
                </c:pt>
                <c:pt idx="496">
                  <c:v>37144.0</c:v>
                </c:pt>
                <c:pt idx="497">
                  <c:v>39144.0</c:v>
                </c:pt>
                <c:pt idx="498">
                  <c:v>39144.0</c:v>
                </c:pt>
                <c:pt idx="499">
                  <c:v>41064.0</c:v>
                </c:pt>
                <c:pt idx="500">
                  <c:v>39144.0</c:v>
                </c:pt>
                <c:pt idx="501">
                  <c:v>39144.0</c:v>
                </c:pt>
                <c:pt idx="502">
                  <c:v>39144.0</c:v>
                </c:pt>
                <c:pt idx="503">
                  <c:v>40088.0</c:v>
                </c:pt>
                <c:pt idx="504">
                  <c:v>41088.0</c:v>
                </c:pt>
                <c:pt idx="505">
                  <c:v>39144.0</c:v>
                </c:pt>
                <c:pt idx="506">
                  <c:v>39144.0</c:v>
                </c:pt>
                <c:pt idx="507">
                  <c:v>39144.0</c:v>
                </c:pt>
                <c:pt idx="508">
                  <c:v>40060.0</c:v>
                </c:pt>
                <c:pt idx="509">
                  <c:v>50776.0</c:v>
                </c:pt>
                <c:pt idx="510">
                  <c:v>39144.0</c:v>
                </c:pt>
                <c:pt idx="511">
                  <c:v>39144.0</c:v>
                </c:pt>
                <c:pt idx="512">
                  <c:v>39144.0</c:v>
                </c:pt>
                <c:pt idx="513">
                  <c:v>41064.0</c:v>
                </c:pt>
                <c:pt idx="514">
                  <c:v>46120.0</c:v>
                </c:pt>
                <c:pt idx="515">
                  <c:v>39144.0</c:v>
                </c:pt>
                <c:pt idx="516">
                  <c:v>39144.0</c:v>
                </c:pt>
                <c:pt idx="517">
                  <c:v>40060.0</c:v>
                </c:pt>
                <c:pt idx="518">
                  <c:v>41024.0</c:v>
                </c:pt>
                <c:pt idx="519">
                  <c:v>39144.0</c:v>
                </c:pt>
                <c:pt idx="520">
                  <c:v>39144.0</c:v>
                </c:pt>
                <c:pt idx="521">
                  <c:v>39144.0</c:v>
                </c:pt>
                <c:pt idx="522">
                  <c:v>40108.0</c:v>
                </c:pt>
                <c:pt idx="523">
                  <c:v>47304.0</c:v>
                </c:pt>
                <c:pt idx="524">
                  <c:v>39144.0</c:v>
                </c:pt>
                <c:pt idx="525">
                  <c:v>39144.0</c:v>
                </c:pt>
                <c:pt idx="526">
                  <c:v>39144.0</c:v>
                </c:pt>
                <c:pt idx="527">
                  <c:v>41088.0</c:v>
                </c:pt>
                <c:pt idx="528">
                  <c:v>47556.0</c:v>
                </c:pt>
                <c:pt idx="529">
                  <c:v>39144.0</c:v>
                </c:pt>
                <c:pt idx="530">
                  <c:v>39144.0</c:v>
                </c:pt>
                <c:pt idx="531">
                  <c:v>40076.0</c:v>
                </c:pt>
                <c:pt idx="532">
                  <c:v>41048.0</c:v>
                </c:pt>
                <c:pt idx="533">
                  <c:v>39144.0</c:v>
                </c:pt>
                <c:pt idx="534">
                  <c:v>39144.0</c:v>
                </c:pt>
                <c:pt idx="535">
                  <c:v>39144.0</c:v>
                </c:pt>
                <c:pt idx="536">
                  <c:v>40108.0</c:v>
                </c:pt>
                <c:pt idx="537">
                  <c:v>41848.0</c:v>
                </c:pt>
                <c:pt idx="538">
                  <c:v>39144.0</c:v>
                </c:pt>
                <c:pt idx="539">
                  <c:v>40144.0</c:v>
                </c:pt>
                <c:pt idx="540">
                  <c:v>41144.0</c:v>
                </c:pt>
                <c:pt idx="541">
                  <c:v>42116.0</c:v>
                </c:pt>
                <c:pt idx="542">
                  <c:v>42116.0</c:v>
                </c:pt>
                <c:pt idx="543">
                  <c:v>41144.0</c:v>
                </c:pt>
                <c:pt idx="544">
                  <c:v>42144.0</c:v>
                </c:pt>
                <c:pt idx="545">
                  <c:v>42144.0</c:v>
                </c:pt>
                <c:pt idx="546">
                  <c:v>44024.0</c:v>
                </c:pt>
                <c:pt idx="547">
                  <c:v>42144.0</c:v>
                </c:pt>
                <c:pt idx="548">
                  <c:v>42144.0</c:v>
                </c:pt>
                <c:pt idx="549">
                  <c:v>42144.0</c:v>
                </c:pt>
                <c:pt idx="550">
                  <c:v>42144.0</c:v>
                </c:pt>
                <c:pt idx="551">
                  <c:v>44064.0</c:v>
                </c:pt>
                <c:pt idx="552">
                  <c:v>42144.0</c:v>
                </c:pt>
                <c:pt idx="553">
                  <c:v>42144.0</c:v>
                </c:pt>
                <c:pt idx="554">
                  <c:v>43152.0</c:v>
                </c:pt>
                <c:pt idx="555">
                  <c:v>43152.0</c:v>
                </c:pt>
                <c:pt idx="556">
                  <c:v>45072.0</c:v>
                </c:pt>
                <c:pt idx="557">
                  <c:v>43152.0</c:v>
                </c:pt>
                <c:pt idx="558">
                  <c:v>43152.0</c:v>
                </c:pt>
                <c:pt idx="559">
                  <c:v>43152.0</c:v>
                </c:pt>
                <c:pt idx="560">
                  <c:v>44092.0</c:v>
                </c:pt>
                <c:pt idx="561">
                  <c:v>59760.0</c:v>
                </c:pt>
                <c:pt idx="562">
                  <c:v>43152.0</c:v>
                </c:pt>
                <c:pt idx="563">
                  <c:v>43152.0</c:v>
                </c:pt>
                <c:pt idx="564">
                  <c:v>43152.0</c:v>
                </c:pt>
                <c:pt idx="565">
                  <c:v>45048.0</c:v>
                </c:pt>
                <c:pt idx="566">
                  <c:v>45528.0</c:v>
                </c:pt>
                <c:pt idx="567">
                  <c:v>43152.0</c:v>
                </c:pt>
                <c:pt idx="568">
                  <c:v>43152.0</c:v>
                </c:pt>
                <c:pt idx="569">
                  <c:v>43152.0</c:v>
                </c:pt>
                <c:pt idx="570">
                  <c:v>45072.0</c:v>
                </c:pt>
                <c:pt idx="571">
                  <c:v>44112.0</c:v>
                </c:pt>
                <c:pt idx="572">
                  <c:v>43152.0</c:v>
                </c:pt>
                <c:pt idx="573">
                  <c:v>43152.0</c:v>
                </c:pt>
                <c:pt idx="574">
                  <c:v>43152.0</c:v>
                </c:pt>
                <c:pt idx="575">
                  <c:v>45072.0</c:v>
                </c:pt>
                <c:pt idx="576">
                  <c:v>48724.0</c:v>
                </c:pt>
                <c:pt idx="577">
                  <c:v>43152.0</c:v>
                </c:pt>
                <c:pt idx="578">
                  <c:v>43152.0</c:v>
                </c:pt>
                <c:pt idx="579">
                  <c:v>44076.0</c:v>
                </c:pt>
                <c:pt idx="580">
                  <c:v>45040.0</c:v>
                </c:pt>
                <c:pt idx="581">
                  <c:v>43152.0</c:v>
                </c:pt>
                <c:pt idx="582">
                  <c:v>43152.0</c:v>
                </c:pt>
                <c:pt idx="583">
                  <c:v>43152.0</c:v>
                </c:pt>
                <c:pt idx="584">
                  <c:v>45040.0</c:v>
                </c:pt>
                <c:pt idx="585">
                  <c:v>44096.0</c:v>
                </c:pt>
                <c:pt idx="586">
                  <c:v>43152.0</c:v>
                </c:pt>
                <c:pt idx="587">
                  <c:v>44152.0</c:v>
                </c:pt>
                <c:pt idx="588">
                  <c:v>44152.0</c:v>
                </c:pt>
                <c:pt idx="589">
                  <c:v>46056.0</c:v>
                </c:pt>
                <c:pt idx="590">
                  <c:v>44152.0</c:v>
                </c:pt>
                <c:pt idx="591">
                  <c:v>44152.0</c:v>
                </c:pt>
                <c:pt idx="592">
                  <c:v>46152.0</c:v>
                </c:pt>
                <c:pt idx="593">
                  <c:v>46152.0</c:v>
                </c:pt>
                <c:pt idx="594">
                  <c:v>48128.0</c:v>
                </c:pt>
                <c:pt idx="595">
                  <c:v>50732.0</c:v>
                </c:pt>
                <c:pt idx="596">
                  <c:v>46152.0</c:v>
                </c:pt>
                <c:pt idx="597">
                  <c:v>46152.0</c:v>
                </c:pt>
                <c:pt idx="598">
                  <c:v>47064.0</c:v>
                </c:pt>
                <c:pt idx="599">
                  <c:v>48000.0</c:v>
                </c:pt>
                <c:pt idx="600">
                  <c:v>46152.0</c:v>
                </c:pt>
                <c:pt idx="601">
                  <c:v>46152.0</c:v>
                </c:pt>
                <c:pt idx="602">
                  <c:v>46152.0</c:v>
                </c:pt>
                <c:pt idx="603">
                  <c:v>47088.0</c:v>
                </c:pt>
                <c:pt idx="604">
                  <c:v>48832.0</c:v>
                </c:pt>
                <c:pt idx="605">
                  <c:v>46152.0</c:v>
                </c:pt>
                <c:pt idx="606">
                  <c:v>46152.0</c:v>
                </c:pt>
                <c:pt idx="607">
                  <c:v>46152.0</c:v>
                </c:pt>
                <c:pt idx="608">
                  <c:v>47116.0</c:v>
                </c:pt>
                <c:pt idx="609">
                  <c:v>47116.0</c:v>
                </c:pt>
                <c:pt idx="610">
                  <c:v>46152.0</c:v>
                </c:pt>
                <c:pt idx="611">
                  <c:v>46152.0</c:v>
                </c:pt>
                <c:pt idx="612">
                  <c:v>46152.0</c:v>
                </c:pt>
                <c:pt idx="613">
                  <c:v>48096.0</c:v>
                </c:pt>
                <c:pt idx="614">
                  <c:v>46152.0</c:v>
                </c:pt>
                <c:pt idx="615">
                  <c:v>46152.0</c:v>
                </c:pt>
                <c:pt idx="616">
                  <c:v>46152.0</c:v>
                </c:pt>
                <c:pt idx="617">
                  <c:v>47116.0</c:v>
                </c:pt>
                <c:pt idx="618">
                  <c:v>48144.0</c:v>
                </c:pt>
                <c:pt idx="619">
                  <c:v>46152.0</c:v>
                </c:pt>
                <c:pt idx="620">
                  <c:v>46152.0</c:v>
                </c:pt>
                <c:pt idx="621">
                  <c:v>46152.0</c:v>
                </c:pt>
                <c:pt idx="622">
                  <c:v>47104.0</c:v>
                </c:pt>
                <c:pt idx="623">
                  <c:v>48096.0</c:v>
                </c:pt>
                <c:pt idx="624">
                  <c:v>46152.0</c:v>
                </c:pt>
                <c:pt idx="625">
                  <c:v>46152.0</c:v>
                </c:pt>
                <c:pt idx="626">
                  <c:v>46152.0</c:v>
                </c:pt>
                <c:pt idx="627">
                  <c:v>47112.0</c:v>
                </c:pt>
                <c:pt idx="628">
                  <c:v>62472.0</c:v>
                </c:pt>
                <c:pt idx="629">
                  <c:v>46152.0</c:v>
                </c:pt>
                <c:pt idx="630">
                  <c:v>48152.0</c:v>
                </c:pt>
                <c:pt idx="631">
                  <c:v>48144.0</c:v>
                </c:pt>
                <c:pt idx="632">
                  <c:v>50040.0</c:v>
                </c:pt>
                <c:pt idx="633">
                  <c:v>48144.0</c:v>
                </c:pt>
                <c:pt idx="634">
                  <c:v>48144.0</c:v>
                </c:pt>
                <c:pt idx="635">
                  <c:v>50144.0</c:v>
                </c:pt>
                <c:pt idx="636">
                  <c:v>50144.0</c:v>
                </c:pt>
                <c:pt idx="637">
                  <c:v>52072.0</c:v>
                </c:pt>
                <c:pt idx="638">
                  <c:v>50144.0</c:v>
                </c:pt>
                <c:pt idx="639">
                  <c:v>50144.0</c:v>
                </c:pt>
                <c:pt idx="640">
                  <c:v>50144.0</c:v>
                </c:pt>
                <c:pt idx="641">
                  <c:v>51072.0</c:v>
                </c:pt>
                <c:pt idx="642">
                  <c:v>52048.0</c:v>
                </c:pt>
                <c:pt idx="643">
                  <c:v>50144.0</c:v>
                </c:pt>
                <c:pt idx="644">
                  <c:v>50144.0</c:v>
                </c:pt>
                <c:pt idx="645">
                  <c:v>50144.0</c:v>
                </c:pt>
                <c:pt idx="646">
                  <c:v>51064.0</c:v>
                </c:pt>
                <c:pt idx="647">
                  <c:v>60984.0</c:v>
                </c:pt>
                <c:pt idx="648">
                  <c:v>50144.0</c:v>
                </c:pt>
                <c:pt idx="649">
                  <c:v>50144.0</c:v>
                </c:pt>
                <c:pt idx="650">
                  <c:v>50144.0</c:v>
                </c:pt>
                <c:pt idx="651">
                  <c:v>51080.0</c:v>
                </c:pt>
                <c:pt idx="652">
                  <c:v>59112.0</c:v>
                </c:pt>
                <c:pt idx="653">
                  <c:v>50144.0</c:v>
                </c:pt>
                <c:pt idx="654">
                  <c:v>50144.0</c:v>
                </c:pt>
                <c:pt idx="655">
                  <c:v>50144.0</c:v>
                </c:pt>
                <c:pt idx="656">
                  <c:v>49772.0</c:v>
                </c:pt>
                <c:pt idx="657">
                  <c:v>51504.0</c:v>
                </c:pt>
                <c:pt idx="658">
                  <c:v>48840.0</c:v>
                </c:pt>
                <c:pt idx="659">
                  <c:v>48840.0</c:v>
                </c:pt>
                <c:pt idx="660">
                  <c:v>48840.0</c:v>
                </c:pt>
                <c:pt idx="661">
                  <c:v>50800.0</c:v>
                </c:pt>
                <c:pt idx="662">
                  <c:v>52424.0</c:v>
                </c:pt>
                <c:pt idx="663">
                  <c:v>48840.0</c:v>
                </c:pt>
                <c:pt idx="664">
                  <c:v>48840.0</c:v>
                </c:pt>
                <c:pt idx="665">
                  <c:v>49756.0</c:v>
                </c:pt>
                <c:pt idx="666">
                  <c:v>50736.0</c:v>
                </c:pt>
                <c:pt idx="667">
                  <c:v>48840.0</c:v>
                </c:pt>
                <c:pt idx="668">
                  <c:v>48840.0</c:v>
                </c:pt>
                <c:pt idx="669">
                  <c:v>48840.0</c:v>
                </c:pt>
                <c:pt idx="670">
                  <c:v>50720.0</c:v>
                </c:pt>
                <c:pt idx="671">
                  <c:v>49780.0</c:v>
                </c:pt>
                <c:pt idx="672">
                  <c:v>48840.0</c:v>
                </c:pt>
                <c:pt idx="673">
                  <c:v>48840.0</c:v>
                </c:pt>
                <c:pt idx="674">
                  <c:v>48840.0</c:v>
                </c:pt>
                <c:pt idx="675">
                  <c:v>50824.0</c:v>
                </c:pt>
                <c:pt idx="676">
                  <c:v>48840.0</c:v>
                </c:pt>
                <c:pt idx="677">
                  <c:v>48840.0</c:v>
                </c:pt>
                <c:pt idx="678">
                  <c:v>48840.0</c:v>
                </c:pt>
                <c:pt idx="679">
                  <c:v>49784.0</c:v>
                </c:pt>
                <c:pt idx="680">
                  <c:v>50784.0</c:v>
                </c:pt>
                <c:pt idx="681">
                  <c:v>48840.0</c:v>
                </c:pt>
                <c:pt idx="682">
                  <c:v>48840.0</c:v>
                </c:pt>
                <c:pt idx="683">
                  <c:v>48840.0</c:v>
                </c:pt>
                <c:pt idx="684">
                  <c:v>49828.0</c:v>
                </c:pt>
                <c:pt idx="685">
                  <c:v>50816.0</c:v>
                </c:pt>
                <c:pt idx="686">
                  <c:v>48840.0</c:v>
                </c:pt>
                <c:pt idx="687">
                  <c:v>48840.0</c:v>
                </c:pt>
                <c:pt idx="688">
                  <c:v>48840.0</c:v>
                </c:pt>
                <c:pt idx="689">
                  <c:v>50744.0</c:v>
                </c:pt>
                <c:pt idx="690">
                  <c:v>51240.0</c:v>
                </c:pt>
                <c:pt idx="691">
                  <c:v>48840.0</c:v>
                </c:pt>
                <c:pt idx="692">
                  <c:v>48840.0</c:v>
                </c:pt>
                <c:pt idx="693">
                  <c:v>48840.0</c:v>
                </c:pt>
                <c:pt idx="694">
                  <c:v>50704.0</c:v>
                </c:pt>
                <c:pt idx="695">
                  <c:v>48840.0</c:v>
                </c:pt>
                <c:pt idx="696">
                  <c:v>48840.0</c:v>
                </c:pt>
                <c:pt idx="697">
                  <c:v>48840.0</c:v>
                </c:pt>
                <c:pt idx="698">
                  <c:v>48840.0</c:v>
                </c:pt>
                <c:pt idx="699">
                  <c:v>50808.0</c:v>
                </c:pt>
                <c:pt idx="700">
                  <c:v>48840.0</c:v>
                </c:pt>
                <c:pt idx="701">
                  <c:v>48840.0</c:v>
                </c:pt>
                <c:pt idx="702">
                  <c:v>48840.0</c:v>
                </c:pt>
                <c:pt idx="703">
                  <c:v>49776.0</c:v>
                </c:pt>
                <c:pt idx="704">
                  <c:v>50784.0</c:v>
                </c:pt>
                <c:pt idx="705">
                  <c:v>48840.0</c:v>
                </c:pt>
                <c:pt idx="706">
                  <c:v>48840.0</c:v>
                </c:pt>
                <c:pt idx="707">
                  <c:v>48840.0</c:v>
                </c:pt>
                <c:pt idx="708">
                  <c:v>49776.0</c:v>
                </c:pt>
                <c:pt idx="709">
                  <c:v>59992.0</c:v>
                </c:pt>
                <c:pt idx="710">
                  <c:v>48840.0</c:v>
                </c:pt>
                <c:pt idx="711">
                  <c:v>48840.0</c:v>
                </c:pt>
                <c:pt idx="712">
                  <c:v>48840.0</c:v>
                </c:pt>
                <c:pt idx="713">
                  <c:v>50728.0</c:v>
                </c:pt>
                <c:pt idx="714">
                  <c:v>54976.0</c:v>
                </c:pt>
                <c:pt idx="715">
                  <c:v>48840.0</c:v>
                </c:pt>
                <c:pt idx="716">
                  <c:v>49840.0</c:v>
                </c:pt>
                <c:pt idx="717">
                  <c:v>50764.0</c:v>
                </c:pt>
                <c:pt idx="718">
                  <c:v>51720.0</c:v>
                </c:pt>
                <c:pt idx="719">
                  <c:v>49840.0</c:v>
                </c:pt>
                <c:pt idx="720">
                  <c:v>49840.0</c:v>
                </c:pt>
                <c:pt idx="721">
                  <c:v>49840.0</c:v>
                </c:pt>
                <c:pt idx="722">
                  <c:v>50748.0</c:v>
                </c:pt>
                <c:pt idx="723">
                  <c:v>54456.0</c:v>
                </c:pt>
                <c:pt idx="724">
                  <c:v>49840.0</c:v>
                </c:pt>
                <c:pt idx="725">
                  <c:v>49840.0</c:v>
                </c:pt>
                <c:pt idx="726">
                  <c:v>49840.0</c:v>
                </c:pt>
                <c:pt idx="727">
                  <c:v>51784.0</c:v>
                </c:pt>
                <c:pt idx="728">
                  <c:v>56212.0</c:v>
                </c:pt>
                <c:pt idx="729">
                  <c:v>49840.0</c:v>
                </c:pt>
                <c:pt idx="730">
                  <c:v>49840.0</c:v>
                </c:pt>
                <c:pt idx="731">
                  <c:v>49840.0</c:v>
                </c:pt>
                <c:pt idx="732">
                  <c:v>51712.0</c:v>
                </c:pt>
                <c:pt idx="733">
                  <c:v>49840.0</c:v>
                </c:pt>
                <c:pt idx="734">
                  <c:v>49840.0</c:v>
                </c:pt>
                <c:pt idx="735">
                  <c:v>49840.0</c:v>
                </c:pt>
                <c:pt idx="736">
                  <c:v>49840.0</c:v>
                </c:pt>
                <c:pt idx="737">
                  <c:v>51736.0</c:v>
                </c:pt>
                <c:pt idx="738">
                  <c:v>49840.0</c:v>
                </c:pt>
                <c:pt idx="739">
                  <c:v>49840.0</c:v>
                </c:pt>
                <c:pt idx="740">
                  <c:v>49840.0</c:v>
                </c:pt>
                <c:pt idx="741">
                  <c:v>50764.0</c:v>
                </c:pt>
                <c:pt idx="742">
                  <c:v>51768.0</c:v>
                </c:pt>
                <c:pt idx="743">
                  <c:v>49840.0</c:v>
                </c:pt>
                <c:pt idx="744">
                  <c:v>49840.0</c:v>
                </c:pt>
                <c:pt idx="745">
                  <c:v>49840.0</c:v>
                </c:pt>
                <c:pt idx="746">
                  <c:v>50816.0</c:v>
                </c:pt>
                <c:pt idx="747">
                  <c:v>50816.0</c:v>
                </c:pt>
                <c:pt idx="748">
                  <c:v>49840.0</c:v>
                </c:pt>
                <c:pt idx="749">
                  <c:v>49840.0</c:v>
                </c:pt>
                <c:pt idx="750">
                  <c:v>49840.0</c:v>
                </c:pt>
                <c:pt idx="751">
                  <c:v>51728.0</c:v>
                </c:pt>
                <c:pt idx="752">
                  <c:v>50784.0</c:v>
                </c:pt>
                <c:pt idx="753">
                  <c:v>49840.0</c:v>
                </c:pt>
                <c:pt idx="754">
                  <c:v>49840.0</c:v>
                </c:pt>
                <c:pt idx="755">
                  <c:v>49840.0</c:v>
                </c:pt>
                <c:pt idx="756">
                  <c:v>51696.0</c:v>
                </c:pt>
                <c:pt idx="757">
                  <c:v>49840.0</c:v>
                </c:pt>
                <c:pt idx="758">
                  <c:v>49840.0</c:v>
                </c:pt>
                <c:pt idx="759">
                  <c:v>51840.0</c:v>
                </c:pt>
                <c:pt idx="760">
                  <c:v>52808.0</c:v>
                </c:pt>
                <c:pt idx="761">
                  <c:v>65216.0</c:v>
                </c:pt>
                <c:pt idx="762">
                  <c:v>51840.0</c:v>
                </c:pt>
                <c:pt idx="763">
                  <c:v>53840.0</c:v>
                </c:pt>
                <c:pt idx="764">
                  <c:v>53840.0</c:v>
                </c:pt>
                <c:pt idx="765">
                  <c:v>55704.0</c:v>
                </c:pt>
                <c:pt idx="766">
                  <c:v>60828.0</c:v>
                </c:pt>
                <c:pt idx="767">
                  <c:v>53840.0</c:v>
                </c:pt>
                <c:pt idx="768">
                  <c:v>55840.0</c:v>
                </c:pt>
                <c:pt idx="769">
                  <c:v>56780.0</c:v>
                </c:pt>
                <c:pt idx="770">
                  <c:v>57768.0</c:v>
                </c:pt>
                <c:pt idx="771">
                  <c:v>55840.0</c:v>
                </c:pt>
                <c:pt idx="772">
                  <c:v>56840.0</c:v>
                </c:pt>
                <c:pt idx="773">
                  <c:v>57840.0</c:v>
                </c:pt>
                <c:pt idx="774">
                  <c:v>58772.0</c:v>
                </c:pt>
                <c:pt idx="775">
                  <c:v>59744.0</c:v>
                </c:pt>
                <c:pt idx="776">
                  <c:v>58840.0</c:v>
                </c:pt>
                <c:pt idx="777">
                  <c:v>59840.0</c:v>
                </c:pt>
                <c:pt idx="778">
                  <c:v>59840.0</c:v>
                </c:pt>
                <c:pt idx="779">
                  <c:v>61736.0</c:v>
                </c:pt>
                <c:pt idx="780">
                  <c:v>60784.0</c:v>
                </c:pt>
                <c:pt idx="781">
                  <c:v>59832.0</c:v>
                </c:pt>
                <c:pt idx="782">
                  <c:v>59832.0</c:v>
                </c:pt>
                <c:pt idx="783">
                  <c:v>59832.0</c:v>
                </c:pt>
                <c:pt idx="784">
                  <c:v>61744.0</c:v>
                </c:pt>
                <c:pt idx="785">
                  <c:v>59824.0</c:v>
                </c:pt>
                <c:pt idx="786">
                  <c:v>59824.0</c:v>
                </c:pt>
                <c:pt idx="787">
                  <c:v>59824.0</c:v>
                </c:pt>
                <c:pt idx="788">
                  <c:v>60740.0</c:v>
                </c:pt>
                <c:pt idx="789">
                  <c:v>63912.0</c:v>
                </c:pt>
                <c:pt idx="790">
                  <c:v>59824.0</c:v>
                </c:pt>
                <c:pt idx="791">
                  <c:v>59824.0</c:v>
                </c:pt>
                <c:pt idx="792">
                  <c:v>59824.0</c:v>
                </c:pt>
                <c:pt idx="793">
                  <c:v>61728.0</c:v>
                </c:pt>
                <c:pt idx="794">
                  <c:v>65948.0</c:v>
                </c:pt>
                <c:pt idx="795">
                  <c:v>59824.0</c:v>
                </c:pt>
                <c:pt idx="796">
                  <c:v>59824.0</c:v>
                </c:pt>
                <c:pt idx="797">
                  <c:v>59824.0</c:v>
                </c:pt>
                <c:pt idx="798">
                  <c:v>61728.0</c:v>
                </c:pt>
                <c:pt idx="799">
                  <c:v>59824.0</c:v>
                </c:pt>
                <c:pt idx="800">
                  <c:v>59824.0</c:v>
                </c:pt>
                <c:pt idx="801">
                  <c:v>59824.0</c:v>
                </c:pt>
                <c:pt idx="802">
                  <c:v>60744.0</c:v>
                </c:pt>
                <c:pt idx="803">
                  <c:v>61704.0</c:v>
                </c:pt>
                <c:pt idx="804">
                  <c:v>59824.0</c:v>
                </c:pt>
                <c:pt idx="805">
                  <c:v>59824.0</c:v>
                </c:pt>
                <c:pt idx="806">
                  <c:v>59824.0</c:v>
                </c:pt>
                <c:pt idx="807">
                  <c:v>60736.0</c:v>
                </c:pt>
                <c:pt idx="808">
                  <c:v>61712.0</c:v>
                </c:pt>
                <c:pt idx="809">
                  <c:v>59824.0</c:v>
                </c:pt>
                <c:pt idx="810">
                  <c:v>59824.0</c:v>
                </c:pt>
                <c:pt idx="811">
                  <c:v>59824.0</c:v>
                </c:pt>
                <c:pt idx="812">
                  <c:v>60776.0</c:v>
                </c:pt>
                <c:pt idx="813">
                  <c:v>60776.0</c:v>
                </c:pt>
                <c:pt idx="814">
                  <c:v>59824.0</c:v>
                </c:pt>
                <c:pt idx="815">
                  <c:v>59824.0</c:v>
                </c:pt>
                <c:pt idx="816">
                  <c:v>59824.0</c:v>
                </c:pt>
                <c:pt idx="817">
                  <c:v>61768.0</c:v>
                </c:pt>
                <c:pt idx="818">
                  <c:v>67488.0</c:v>
                </c:pt>
                <c:pt idx="819">
                  <c:v>59824.0</c:v>
                </c:pt>
                <c:pt idx="820">
                  <c:v>59824.0</c:v>
                </c:pt>
                <c:pt idx="821">
                  <c:v>59824.0</c:v>
                </c:pt>
                <c:pt idx="822">
                  <c:v>61728.0</c:v>
                </c:pt>
                <c:pt idx="823">
                  <c:v>59824.0</c:v>
                </c:pt>
                <c:pt idx="824">
                  <c:v>59824.0</c:v>
                </c:pt>
                <c:pt idx="825">
                  <c:v>59824.0</c:v>
                </c:pt>
                <c:pt idx="826">
                  <c:v>60780.0</c:v>
                </c:pt>
                <c:pt idx="827">
                  <c:v>62528.0</c:v>
                </c:pt>
                <c:pt idx="828">
                  <c:v>59824.0</c:v>
                </c:pt>
                <c:pt idx="829">
                  <c:v>59824.0</c:v>
                </c:pt>
                <c:pt idx="830">
                  <c:v>59824.0</c:v>
                </c:pt>
                <c:pt idx="831">
                  <c:v>61696.0</c:v>
                </c:pt>
                <c:pt idx="832">
                  <c:v>60760.0</c:v>
                </c:pt>
                <c:pt idx="833">
                  <c:v>59824.0</c:v>
                </c:pt>
                <c:pt idx="834">
                  <c:v>59824.0</c:v>
                </c:pt>
                <c:pt idx="835">
                  <c:v>59824.0</c:v>
                </c:pt>
                <c:pt idx="836">
                  <c:v>61744.0</c:v>
                </c:pt>
                <c:pt idx="837">
                  <c:v>61172.0</c:v>
                </c:pt>
                <c:pt idx="838">
                  <c:v>59824.0</c:v>
                </c:pt>
                <c:pt idx="839">
                  <c:v>59824.0</c:v>
                </c:pt>
                <c:pt idx="840">
                  <c:v>59824.0</c:v>
                </c:pt>
                <c:pt idx="841">
                  <c:v>61784.0</c:v>
                </c:pt>
                <c:pt idx="842">
                  <c:v>59824.0</c:v>
                </c:pt>
                <c:pt idx="843">
                  <c:v>59824.0</c:v>
                </c:pt>
                <c:pt idx="844">
                  <c:v>59824.0</c:v>
                </c:pt>
                <c:pt idx="845">
                  <c:v>61744.0</c:v>
                </c:pt>
                <c:pt idx="846">
                  <c:v>60784.0</c:v>
                </c:pt>
                <c:pt idx="847">
                  <c:v>59824.0</c:v>
                </c:pt>
                <c:pt idx="848">
                  <c:v>59824.0</c:v>
                </c:pt>
                <c:pt idx="849">
                  <c:v>59824.0</c:v>
                </c:pt>
                <c:pt idx="850">
                  <c:v>61736.0</c:v>
                </c:pt>
                <c:pt idx="851">
                  <c:v>59824.0</c:v>
                </c:pt>
                <c:pt idx="852">
                  <c:v>59824.0</c:v>
                </c:pt>
                <c:pt idx="853">
                  <c:v>59824.0</c:v>
                </c:pt>
                <c:pt idx="854">
                  <c:v>59824.0</c:v>
                </c:pt>
                <c:pt idx="855">
                  <c:v>61728.0</c:v>
                </c:pt>
                <c:pt idx="856">
                  <c:v>59824.0</c:v>
                </c:pt>
                <c:pt idx="857">
                  <c:v>59824.0</c:v>
                </c:pt>
                <c:pt idx="858">
                  <c:v>59824.0</c:v>
                </c:pt>
                <c:pt idx="859">
                  <c:v>60792.0</c:v>
                </c:pt>
                <c:pt idx="860">
                  <c:v>76432.0</c:v>
                </c:pt>
                <c:pt idx="861">
                  <c:v>59824.0</c:v>
                </c:pt>
                <c:pt idx="862">
                  <c:v>59824.0</c:v>
                </c:pt>
                <c:pt idx="863">
                  <c:v>59824.0</c:v>
                </c:pt>
                <c:pt idx="864">
                  <c:v>61728.0</c:v>
                </c:pt>
                <c:pt idx="865">
                  <c:v>60776.0</c:v>
                </c:pt>
                <c:pt idx="866">
                  <c:v>59824.0</c:v>
                </c:pt>
                <c:pt idx="867">
                  <c:v>59824.0</c:v>
                </c:pt>
                <c:pt idx="868">
                  <c:v>59824.0</c:v>
                </c:pt>
                <c:pt idx="869">
                  <c:v>61768.0</c:v>
                </c:pt>
                <c:pt idx="870">
                  <c:v>65788.0</c:v>
                </c:pt>
                <c:pt idx="871">
                  <c:v>59824.0</c:v>
                </c:pt>
                <c:pt idx="872">
                  <c:v>59824.0</c:v>
                </c:pt>
                <c:pt idx="873">
                  <c:v>60748.0</c:v>
                </c:pt>
                <c:pt idx="874">
                  <c:v>61720.0</c:v>
                </c:pt>
                <c:pt idx="875">
                  <c:v>59824.0</c:v>
                </c:pt>
                <c:pt idx="876">
                  <c:v>59824.0</c:v>
                </c:pt>
                <c:pt idx="877">
                  <c:v>59824.0</c:v>
                </c:pt>
                <c:pt idx="878">
                  <c:v>60776.0</c:v>
                </c:pt>
                <c:pt idx="879">
                  <c:v>61784.0</c:v>
                </c:pt>
                <c:pt idx="880">
                  <c:v>59824.0</c:v>
                </c:pt>
                <c:pt idx="881">
                  <c:v>60824.0</c:v>
                </c:pt>
                <c:pt idx="882">
                  <c:v>60824.0</c:v>
                </c:pt>
                <c:pt idx="883">
                  <c:v>61768.0</c:v>
                </c:pt>
                <c:pt idx="884">
                  <c:v>75952.0</c:v>
                </c:pt>
                <c:pt idx="885">
                  <c:v>60824.0</c:v>
                </c:pt>
                <c:pt idx="886">
                  <c:v>60824.0</c:v>
                </c:pt>
                <c:pt idx="887">
                  <c:v>60824.0</c:v>
                </c:pt>
                <c:pt idx="888">
                  <c:v>62728.0</c:v>
                </c:pt>
                <c:pt idx="889">
                  <c:v>61776.0</c:v>
                </c:pt>
                <c:pt idx="890">
                  <c:v>60824.0</c:v>
                </c:pt>
                <c:pt idx="891">
                  <c:v>60824.0</c:v>
                </c:pt>
                <c:pt idx="892">
                  <c:v>60824.0</c:v>
                </c:pt>
                <c:pt idx="893">
                  <c:v>62720.0</c:v>
                </c:pt>
                <c:pt idx="894">
                  <c:v>60824.0</c:v>
                </c:pt>
                <c:pt idx="895">
                  <c:v>60824.0</c:v>
                </c:pt>
                <c:pt idx="896">
                  <c:v>60824.0</c:v>
                </c:pt>
                <c:pt idx="897">
                  <c:v>61744.0</c:v>
                </c:pt>
                <c:pt idx="898">
                  <c:v>62720.0</c:v>
                </c:pt>
                <c:pt idx="899">
                  <c:v>60824.0</c:v>
                </c:pt>
                <c:pt idx="900">
                  <c:v>60824.0</c:v>
                </c:pt>
                <c:pt idx="901">
                  <c:v>60824.0</c:v>
                </c:pt>
                <c:pt idx="902">
                  <c:v>62784.0</c:v>
                </c:pt>
                <c:pt idx="903">
                  <c:v>61804.0</c:v>
                </c:pt>
                <c:pt idx="904">
                  <c:v>60824.0</c:v>
                </c:pt>
                <c:pt idx="905">
                  <c:v>60824.0</c:v>
                </c:pt>
                <c:pt idx="906">
                  <c:v>60824.0</c:v>
                </c:pt>
                <c:pt idx="907">
                  <c:v>62712.0</c:v>
                </c:pt>
                <c:pt idx="908">
                  <c:v>60824.0</c:v>
                </c:pt>
                <c:pt idx="909">
                  <c:v>60824.0</c:v>
                </c:pt>
                <c:pt idx="910">
                  <c:v>60824.0</c:v>
                </c:pt>
                <c:pt idx="911">
                  <c:v>60824.0</c:v>
                </c:pt>
                <c:pt idx="912">
                  <c:v>62808.0</c:v>
                </c:pt>
                <c:pt idx="913">
                  <c:v>60824.0</c:v>
                </c:pt>
                <c:pt idx="914">
                  <c:v>60824.0</c:v>
                </c:pt>
                <c:pt idx="915">
                  <c:v>60824.0</c:v>
                </c:pt>
                <c:pt idx="916">
                  <c:v>60824.0</c:v>
                </c:pt>
                <c:pt idx="917">
                  <c:v>60824.0</c:v>
                </c:pt>
                <c:pt idx="918">
                  <c:v>62704.0</c:v>
                </c:pt>
                <c:pt idx="919">
                  <c:v>60824.0</c:v>
                </c:pt>
                <c:pt idx="920">
                  <c:v>60824.0</c:v>
                </c:pt>
                <c:pt idx="921">
                  <c:v>60824.0</c:v>
                </c:pt>
                <c:pt idx="922">
                  <c:v>60824.0</c:v>
                </c:pt>
                <c:pt idx="923">
                  <c:v>61764.0</c:v>
                </c:pt>
                <c:pt idx="924">
                  <c:v>62760.0</c:v>
                </c:pt>
                <c:pt idx="925">
                  <c:v>60824.0</c:v>
                </c:pt>
                <c:pt idx="926">
                  <c:v>60824.0</c:v>
                </c:pt>
                <c:pt idx="927">
                  <c:v>60824.0</c:v>
                </c:pt>
                <c:pt idx="928">
                  <c:v>60824.0</c:v>
                </c:pt>
                <c:pt idx="929">
                  <c:v>62736.0</c:v>
                </c:pt>
                <c:pt idx="930">
                  <c:v>61780.0</c:v>
                </c:pt>
                <c:pt idx="931">
                  <c:v>60824.0</c:v>
                </c:pt>
                <c:pt idx="932">
                  <c:v>60824.0</c:v>
                </c:pt>
                <c:pt idx="933">
                  <c:v>60824.0</c:v>
                </c:pt>
                <c:pt idx="934">
                  <c:v>62784.0</c:v>
                </c:pt>
                <c:pt idx="935">
                  <c:v>60824.0</c:v>
                </c:pt>
                <c:pt idx="936">
                  <c:v>60824.0</c:v>
                </c:pt>
                <c:pt idx="937">
                  <c:v>60824.0</c:v>
                </c:pt>
                <c:pt idx="938">
                  <c:v>61752.0</c:v>
                </c:pt>
                <c:pt idx="939">
                  <c:v>65552.0</c:v>
                </c:pt>
                <c:pt idx="940">
                  <c:v>59824.0</c:v>
                </c:pt>
                <c:pt idx="941">
                  <c:v>59824.0</c:v>
                </c:pt>
                <c:pt idx="942">
                  <c:v>59824.0</c:v>
                </c:pt>
                <c:pt idx="943">
                  <c:v>61752.0</c:v>
                </c:pt>
                <c:pt idx="944">
                  <c:v>61788.0</c:v>
                </c:pt>
                <c:pt idx="945">
                  <c:v>60824.0</c:v>
                </c:pt>
                <c:pt idx="946">
                  <c:v>60824.0</c:v>
                </c:pt>
                <c:pt idx="947">
                  <c:v>60824.0</c:v>
                </c:pt>
                <c:pt idx="948">
                  <c:v>62688.0</c:v>
                </c:pt>
                <c:pt idx="949">
                  <c:v>62172.0</c:v>
                </c:pt>
                <c:pt idx="950">
                  <c:v>60824.0</c:v>
                </c:pt>
                <c:pt idx="951">
                  <c:v>60824.0</c:v>
                </c:pt>
                <c:pt idx="952">
                  <c:v>60824.0</c:v>
                </c:pt>
                <c:pt idx="953">
                  <c:v>62720.0</c:v>
                </c:pt>
                <c:pt idx="954">
                  <c:v>60824.0</c:v>
                </c:pt>
                <c:pt idx="955">
                  <c:v>60824.0</c:v>
                </c:pt>
                <c:pt idx="956">
                  <c:v>61824.0</c:v>
                </c:pt>
                <c:pt idx="957">
                  <c:v>62748.0</c:v>
                </c:pt>
                <c:pt idx="958">
                  <c:v>63760.0</c:v>
                </c:pt>
                <c:pt idx="959">
                  <c:v>61824.0</c:v>
                </c:pt>
                <c:pt idx="960">
                  <c:v>61824.0</c:v>
                </c:pt>
                <c:pt idx="961">
                  <c:v>61824.0</c:v>
                </c:pt>
                <c:pt idx="962">
                  <c:v>62744.0</c:v>
                </c:pt>
                <c:pt idx="963">
                  <c:v>63704.0</c:v>
                </c:pt>
                <c:pt idx="964">
                  <c:v>61824.0</c:v>
                </c:pt>
                <c:pt idx="965">
                  <c:v>61824.0</c:v>
                </c:pt>
                <c:pt idx="966">
                  <c:v>61824.0</c:v>
                </c:pt>
                <c:pt idx="967">
                  <c:v>63744.0</c:v>
                </c:pt>
                <c:pt idx="968">
                  <c:v>62784.0</c:v>
                </c:pt>
                <c:pt idx="969">
                  <c:v>61824.0</c:v>
                </c:pt>
                <c:pt idx="970">
                  <c:v>61824.0</c:v>
                </c:pt>
                <c:pt idx="971">
                  <c:v>61824.0</c:v>
                </c:pt>
                <c:pt idx="972">
                  <c:v>63696.0</c:v>
                </c:pt>
                <c:pt idx="973">
                  <c:v>69808.0</c:v>
                </c:pt>
                <c:pt idx="974">
                  <c:v>61824.0</c:v>
                </c:pt>
                <c:pt idx="975">
                  <c:v>61824.0</c:v>
                </c:pt>
                <c:pt idx="976">
                  <c:v>61824.0</c:v>
                </c:pt>
                <c:pt idx="977">
                  <c:v>63704.0</c:v>
                </c:pt>
                <c:pt idx="978">
                  <c:v>61824.0</c:v>
                </c:pt>
                <c:pt idx="979">
                  <c:v>61824.0</c:v>
                </c:pt>
                <c:pt idx="980">
                  <c:v>61824.0</c:v>
                </c:pt>
                <c:pt idx="981">
                  <c:v>62768.0</c:v>
                </c:pt>
              </c:numCache>
            </c:numRef>
          </c:val>
          <c:smooth val="0"/>
        </c:ser>
        <c:dLbls>
          <c:showLegendKey val="0"/>
          <c:showVal val="0"/>
          <c:showCatName val="0"/>
          <c:showSerName val="0"/>
          <c:showPercent val="0"/>
          <c:showBubbleSize val="0"/>
        </c:dLbls>
        <c:marker val="1"/>
        <c:smooth val="0"/>
        <c:axId val="2073088024"/>
        <c:axId val="2073082344"/>
      </c:lineChart>
      <c:catAx>
        <c:axId val="207308802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3082344"/>
        <c:crosses val="autoZero"/>
        <c:auto val="1"/>
        <c:lblAlgn val="ctr"/>
        <c:lblOffset val="100"/>
        <c:noMultiLvlLbl val="0"/>
      </c:catAx>
      <c:valAx>
        <c:axId val="207308234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308802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Sheet1!$B$2:$B$76</c:f>
              <c:numCache>
                <c:formatCode>General</c:formatCode>
                <c:ptCount val="75"/>
                <c:pt idx="0">
                  <c:v>0.4</c:v>
                </c:pt>
                <c:pt idx="1">
                  <c:v>0.5</c:v>
                </c:pt>
                <c:pt idx="2">
                  <c:v>0.6</c:v>
                </c:pt>
                <c:pt idx="3">
                  <c:v>1.6</c:v>
                </c:pt>
                <c:pt idx="4">
                  <c:v>1.3</c:v>
                </c:pt>
                <c:pt idx="5">
                  <c:v>0.9</c:v>
                </c:pt>
                <c:pt idx="6">
                  <c:v>0.7</c:v>
                </c:pt>
                <c:pt idx="7">
                  <c:v>0.5</c:v>
                </c:pt>
                <c:pt idx="8">
                  <c:v>0.5</c:v>
                </c:pt>
                <c:pt idx="9">
                  <c:v>0.1</c:v>
                </c:pt>
                <c:pt idx="10">
                  <c:v>17.1</c:v>
                </c:pt>
                <c:pt idx="11">
                  <c:v>0.6</c:v>
                </c:pt>
                <c:pt idx="12">
                  <c:v>0.6</c:v>
                </c:pt>
                <c:pt idx="13">
                  <c:v>0.4</c:v>
                </c:pt>
                <c:pt idx="14">
                  <c:v>0.4</c:v>
                </c:pt>
                <c:pt idx="15">
                  <c:v>0.5</c:v>
                </c:pt>
                <c:pt idx="16">
                  <c:v>13.3</c:v>
                </c:pt>
                <c:pt idx="17">
                  <c:v>0.5</c:v>
                </c:pt>
                <c:pt idx="18">
                  <c:v>0.4</c:v>
                </c:pt>
                <c:pt idx="19">
                  <c:v>0.4</c:v>
                </c:pt>
                <c:pt idx="20">
                  <c:v>0.5</c:v>
                </c:pt>
                <c:pt idx="21">
                  <c:v>0.1</c:v>
                </c:pt>
                <c:pt idx="22">
                  <c:v>16.7</c:v>
                </c:pt>
                <c:pt idx="23">
                  <c:v>0.5</c:v>
                </c:pt>
                <c:pt idx="24">
                  <c:v>0.5</c:v>
                </c:pt>
                <c:pt idx="25">
                  <c:v>0.4</c:v>
                </c:pt>
                <c:pt idx="26">
                  <c:v>0.5</c:v>
                </c:pt>
                <c:pt idx="27">
                  <c:v>1.3</c:v>
                </c:pt>
                <c:pt idx="28">
                  <c:v>0.4</c:v>
                </c:pt>
                <c:pt idx="29">
                  <c:v>0.6</c:v>
                </c:pt>
                <c:pt idx="30">
                  <c:v>0.5</c:v>
                </c:pt>
                <c:pt idx="31">
                  <c:v>0.2</c:v>
                </c:pt>
                <c:pt idx="32">
                  <c:v>0.1</c:v>
                </c:pt>
                <c:pt idx="33">
                  <c:v>0.2</c:v>
                </c:pt>
                <c:pt idx="34">
                  <c:v>0.3</c:v>
                </c:pt>
                <c:pt idx="35">
                  <c:v>0.5</c:v>
                </c:pt>
                <c:pt idx="36">
                  <c:v>0.1</c:v>
                </c:pt>
                <c:pt idx="37">
                  <c:v>0.1</c:v>
                </c:pt>
                <c:pt idx="38">
                  <c:v>0.1</c:v>
                </c:pt>
                <c:pt idx="39">
                  <c:v>0.1</c:v>
                </c:pt>
                <c:pt idx="40">
                  <c:v>16.8</c:v>
                </c:pt>
                <c:pt idx="41">
                  <c:v>0.1</c:v>
                </c:pt>
                <c:pt idx="42">
                  <c:v>0.2</c:v>
                </c:pt>
                <c:pt idx="43">
                  <c:v>0.3</c:v>
                </c:pt>
                <c:pt idx="44">
                  <c:v>0.1</c:v>
                </c:pt>
                <c:pt idx="45">
                  <c:v>0.1</c:v>
                </c:pt>
                <c:pt idx="46">
                  <c:v>1.0</c:v>
                </c:pt>
                <c:pt idx="47">
                  <c:v>0.5</c:v>
                </c:pt>
                <c:pt idx="48">
                  <c:v>0.2</c:v>
                </c:pt>
                <c:pt idx="49">
                  <c:v>0.2</c:v>
                </c:pt>
                <c:pt idx="50">
                  <c:v>0.1</c:v>
                </c:pt>
                <c:pt idx="51">
                  <c:v>0.2</c:v>
                </c:pt>
                <c:pt idx="52">
                  <c:v>0.3</c:v>
                </c:pt>
                <c:pt idx="53">
                  <c:v>0.5</c:v>
                </c:pt>
                <c:pt idx="54">
                  <c:v>0.1</c:v>
                </c:pt>
                <c:pt idx="55">
                  <c:v>0.0</c:v>
                </c:pt>
                <c:pt idx="56">
                  <c:v>0.1</c:v>
                </c:pt>
                <c:pt idx="57">
                  <c:v>0.2</c:v>
                </c:pt>
                <c:pt idx="58">
                  <c:v>1.0</c:v>
                </c:pt>
                <c:pt idx="59">
                  <c:v>0.5</c:v>
                </c:pt>
                <c:pt idx="60">
                  <c:v>0.1</c:v>
                </c:pt>
                <c:pt idx="61">
                  <c:v>0.1</c:v>
                </c:pt>
                <c:pt idx="62">
                  <c:v>0.0</c:v>
                </c:pt>
                <c:pt idx="63">
                  <c:v>5.6</c:v>
                </c:pt>
                <c:pt idx="64">
                  <c:v>1.0</c:v>
                </c:pt>
                <c:pt idx="65">
                  <c:v>0.1</c:v>
                </c:pt>
                <c:pt idx="66">
                  <c:v>0.0</c:v>
                </c:pt>
                <c:pt idx="67">
                  <c:v>0.1</c:v>
                </c:pt>
                <c:pt idx="68">
                  <c:v>0.5</c:v>
                </c:pt>
                <c:pt idx="69">
                  <c:v>0.4</c:v>
                </c:pt>
                <c:pt idx="70">
                  <c:v>13.3</c:v>
                </c:pt>
                <c:pt idx="71">
                  <c:v>0.1</c:v>
                </c:pt>
                <c:pt idx="72">
                  <c:v>0.5</c:v>
                </c:pt>
                <c:pt idx="73">
                  <c:v>0.5</c:v>
                </c:pt>
                <c:pt idx="74">
                  <c:v>0.0</c:v>
                </c:pt>
              </c:numCache>
            </c:numRef>
          </c:val>
          <c:smooth val="0"/>
        </c:ser>
        <c:ser>
          <c:idx val="1"/>
          <c:order val="1"/>
          <c:tx>
            <c:strRef>
              <c:f>Sheet1!$C$1</c:f>
              <c:strCache>
                <c:ptCount val="1"/>
                <c:pt idx="0">
                  <c:v>8591</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Sheet1!$C$2:$C$76</c:f>
              <c:numCache>
                <c:formatCode>General</c:formatCode>
                <c:ptCount val="75"/>
                <c:pt idx="0">
                  <c:v>0.0</c:v>
                </c:pt>
                <c:pt idx="1">
                  <c:v>0.0</c:v>
                </c:pt>
                <c:pt idx="2">
                  <c:v>1.7</c:v>
                </c:pt>
                <c:pt idx="3">
                  <c:v>0.3</c:v>
                </c:pt>
                <c:pt idx="4">
                  <c:v>0.2</c:v>
                </c:pt>
                <c:pt idx="5">
                  <c:v>0.6</c:v>
                </c:pt>
                <c:pt idx="6">
                  <c:v>0.8</c:v>
                </c:pt>
                <c:pt idx="7">
                  <c:v>1.0</c:v>
                </c:pt>
                <c:pt idx="8">
                  <c:v>0.8</c:v>
                </c:pt>
                <c:pt idx="9">
                  <c:v>12.9</c:v>
                </c:pt>
                <c:pt idx="10">
                  <c:v>0.8</c:v>
                </c:pt>
                <c:pt idx="11">
                  <c:v>0.9</c:v>
                </c:pt>
                <c:pt idx="12">
                  <c:v>1.2</c:v>
                </c:pt>
                <c:pt idx="13">
                  <c:v>0.8</c:v>
                </c:pt>
                <c:pt idx="14">
                  <c:v>0.5</c:v>
                </c:pt>
                <c:pt idx="15">
                  <c:v>12.2</c:v>
                </c:pt>
                <c:pt idx="16">
                  <c:v>1.6</c:v>
                </c:pt>
                <c:pt idx="17">
                  <c:v>1.0</c:v>
                </c:pt>
                <c:pt idx="18">
                  <c:v>0.3</c:v>
                </c:pt>
                <c:pt idx="19">
                  <c:v>0.7</c:v>
                </c:pt>
                <c:pt idx="20">
                  <c:v>0.8</c:v>
                </c:pt>
                <c:pt idx="21">
                  <c:v>11.9</c:v>
                </c:pt>
                <c:pt idx="22">
                  <c:v>0.7</c:v>
                </c:pt>
                <c:pt idx="23">
                  <c:v>0.5</c:v>
                </c:pt>
                <c:pt idx="24">
                  <c:v>0.7</c:v>
                </c:pt>
                <c:pt idx="25">
                  <c:v>1.0</c:v>
                </c:pt>
                <c:pt idx="26">
                  <c:v>1.0</c:v>
                </c:pt>
                <c:pt idx="27">
                  <c:v>10.9</c:v>
                </c:pt>
                <c:pt idx="28">
                  <c:v>1.1</c:v>
                </c:pt>
                <c:pt idx="29">
                  <c:v>1.0</c:v>
                </c:pt>
                <c:pt idx="30">
                  <c:v>1.2</c:v>
                </c:pt>
                <c:pt idx="31">
                  <c:v>0.5</c:v>
                </c:pt>
                <c:pt idx="32">
                  <c:v>0.5</c:v>
                </c:pt>
                <c:pt idx="33">
                  <c:v>10.6</c:v>
                </c:pt>
                <c:pt idx="34">
                  <c:v>0.9</c:v>
                </c:pt>
                <c:pt idx="35">
                  <c:v>0.7</c:v>
                </c:pt>
                <c:pt idx="36">
                  <c:v>1.0</c:v>
                </c:pt>
                <c:pt idx="37">
                  <c:v>0.8</c:v>
                </c:pt>
                <c:pt idx="38">
                  <c:v>0.5</c:v>
                </c:pt>
                <c:pt idx="39">
                  <c:v>7.7</c:v>
                </c:pt>
                <c:pt idx="40">
                  <c:v>0.7</c:v>
                </c:pt>
                <c:pt idx="41">
                  <c:v>0.9</c:v>
                </c:pt>
                <c:pt idx="42">
                  <c:v>0.7</c:v>
                </c:pt>
                <c:pt idx="43">
                  <c:v>1.2</c:v>
                </c:pt>
                <c:pt idx="44">
                  <c:v>0.5</c:v>
                </c:pt>
                <c:pt idx="45">
                  <c:v>12.6</c:v>
                </c:pt>
                <c:pt idx="46">
                  <c:v>1.7</c:v>
                </c:pt>
                <c:pt idx="47">
                  <c:v>0.8</c:v>
                </c:pt>
                <c:pt idx="48">
                  <c:v>1.2</c:v>
                </c:pt>
                <c:pt idx="49">
                  <c:v>1.0</c:v>
                </c:pt>
                <c:pt idx="50">
                  <c:v>1.0</c:v>
                </c:pt>
                <c:pt idx="51">
                  <c:v>11.6</c:v>
                </c:pt>
                <c:pt idx="52">
                  <c:v>1.7</c:v>
                </c:pt>
                <c:pt idx="53">
                  <c:v>1.1</c:v>
                </c:pt>
                <c:pt idx="54">
                  <c:v>0.5</c:v>
                </c:pt>
                <c:pt idx="55">
                  <c:v>0.0</c:v>
                </c:pt>
                <c:pt idx="56">
                  <c:v>0.6</c:v>
                </c:pt>
                <c:pt idx="57">
                  <c:v>11.7</c:v>
                </c:pt>
                <c:pt idx="58">
                  <c:v>1.9</c:v>
                </c:pt>
                <c:pt idx="59">
                  <c:v>0.2</c:v>
                </c:pt>
                <c:pt idx="60">
                  <c:v>0.1</c:v>
                </c:pt>
                <c:pt idx="61">
                  <c:v>0.4</c:v>
                </c:pt>
                <c:pt idx="62">
                  <c:v>0.3</c:v>
                </c:pt>
                <c:pt idx="63">
                  <c:v>14.1</c:v>
                </c:pt>
                <c:pt idx="64">
                  <c:v>2.0</c:v>
                </c:pt>
                <c:pt idx="65">
                  <c:v>0.3</c:v>
                </c:pt>
                <c:pt idx="66">
                  <c:v>0.5</c:v>
                </c:pt>
                <c:pt idx="67">
                  <c:v>0.0</c:v>
                </c:pt>
                <c:pt idx="68">
                  <c:v>0.1</c:v>
                </c:pt>
                <c:pt idx="69">
                  <c:v>12.5</c:v>
                </c:pt>
                <c:pt idx="70">
                  <c:v>1.6</c:v>
                </c:pt>
                <c:pt idx="71">
                  <c:v>0.7</c:v>
                </c:pt>
                <c:pt idx="72">
                  <c:v>0.0</c:v>
                </c:pt>
                <c:pt idx="73">
                  <c:v>0.1</c:v>
                </c:pt>
                <c:pt idx="74">
                  <c:v>0.0</c:v>
                </c:pt>
              </c:numCache>
            </c:numRef>
          </c:val>
          <c:smooth val="0"/>
        </c:ser>
        <c:ser>
          <c:idx val="2"/>
          <c:order val="2"/>
          <c:tx>
            <c:strRef>
              <c:f>Sheet1!$D$1</c:f>
              <c:strCache>
                <c:ptCount val="1"/>
                <c:pt idx="0">
                  <c:v>8592</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Sheet1!$D$2:$D$76</c:f>
              <c:numCache>
                <c:formatCode>General</c:formatCode>
                <c:ptCount val="75"/>
                <c:pt idx="0">
                  <c:v>0.0</c:v>
                </c:pt>
                <c:pt idx="1">
                  <c:v>0.0</c:v>
                </c:pt>
                <c:pt idx="2">
                  <c:v>1.8</c:v>
                </c:pt>
                <c:pt idx="3">
                  <c:v>0.1</c:v>
                </c:pt>
                <c:pt idx="4">
                  <c:v>0.1</c:v>
                </c:pt>
                <c:pt idx="5">
                  <c:v>0.3</c:v>
                </c:pt>
                <c:pt idx="6">
                  <c:v>0.7</c:v>
                </c:pt>
                <c:pt idx="7">
                  <c:v>0.5</c:v>
                </c:pt>
                <c:pt idx="8">
                  <c:v>0.1</c:v>
                </c:pt>
                <c:pt idx="9">
                  <c:v>0.1</c:v>
                </c:pt>
                <c:pt idx="10">
                  <c:v>15.5</c:v>
                </c:pt>
                <c:pt idx="11">
                  <c:v>0.6</c:v>
                </c:pt>
                <c:pt idx="12">
                  <c:v>0.5</c:v>
                </c:pt>
                <c:pt idx="13">
                  <c:v>0.1</c:v>
                </c:pt>
                <c:pt idx="14">
                  <c:v>0.1</c:v>
                </c:pt>
                <c:pt idx="15">
                  <c:v>0.2</c:v>
                </c:pt>
                <c:pt idx="16">
                  <c:v>14.9</c:v>
                </c:pt>
                <c:pt idx="17">
                  <c:v>0.5</c:v>
                </c:pt>
                <c:pt idx="18">
                  <c:v>0.5</c:v>
                </c:pt>
                <c:pt idx="19">
                  <c:v>0.1</c:v>
                </c:pt>
                <c:pt idx="20">
                  <c:v>0.1</c:v>
                </c:pt>
                <c:pt idx="21">
                  <c:v>0.2</c:v>
                </c:pt>
                <c:pt idx="22">
                  <c:v>14.8</c:v>
                </c:pt>
                <c:pt idx="23">
                  <c:v>0.5</c:v>
                </c:pt>
                <c:pt idx="24">
                  <c:v>0.1</c:v>
                </c:pt>
                <c:pt idx="25">
                  <c:v>0.1</c:v>
                </c:pt>
                <c:pt idx="26">
                  <c:v>0.1</c:v>
                </c:pt>
                <c:pt idx="27">
                  <c:v>0.1</c:v>
                </c:pt>
                <c:pt idx="28">
                  <c:v>14.3</c:v>
                </c:pt>
                <c:pt idx="29">
                  <c:v>0.8</c:v>
                </c:pt>
                <c:pt idx="30">
                  <c:v>0.1</c:v>
                </c:pt>
                <c:pt idx="31">
                  <c:v>0.1</c:v>
                </c:pt>
                <c:pt idx="32">
                  <c:v>0.1</c:v>
                </c:pt>
                <c:pt idx="33">
                  <c:v>0.5</c:v>
                </c:pt>
                <c:pt idx="34">
                  <c:v>11.1</c:v>
                </c:pt>
                <c:pt idx="35">
                  <c:v>0.5</c:v>
                </c:pt>
                <c:pt idx="36">
                  <c:v>0.1</c:v>
                </c:pt>
                <c:pt idx="37">
                  <c:v>0.1</c:v>
                </c:pt>
                <c:pt idx="38">
                  <c:v>0.5</c:v>
                </c:pt>
                <c:pt idx="39">
                  <c:v>0.5</c:v>
                </c:pt>
                <c:pt idx="40">
                  <c:v>8.8</c:v>
                </c:pt>
                <c:pt idx="41">
                  <c:v>0.5</c:v>
                </c:pt>
                <c:pt idx="42">
                  <c:v>0.6</c:v>
                </c:pt>
                <c:pt idx="43">
                  <c:v>0.5</c:v>
                </c:pt>
                <c:pt idx="44">
                  <c:v>0.1</c:v>
                </c:pt>
                <c:pt idx="45">
                  <c:v>0.2</c:v>
                </c:pt>
                <c:pt idx="46">
                  <c:v>9.0</c:v>
                </c:pt>
                <c:pt idx="47">
                  <c:v>0.7</c:v>
                </c:pt>
                <c:pt idx="48">
                  <c:v>0.5</c:v>
                </c:pt>
                <c:pt idx="49">
                  <c:v>0.4</c:v>
                </c:pt>
                <c:pt idx="50">
                  <c:v>0.2</c:v>
                </c:pt>
                <c:pt idx="51">
                  <c:v>0.2</c:v>
                </c:pt>
                <c:pt idx="52">
                  <c:v>13.1</c:v>
                </c:pt>
                <c:pt idx="53">
                  <c:v>0.7</c:v>
                </c:pt>
                <c:pt idx="54">
                  <c:v>0.4</c:v>
                </c:pt>
                <c:pt idx="55">
                  <c:v>0.3</c:v>
                </c:pt>
                <c:pt idx="56">
                  <c:v>0.4</c:v>
                </c:pt>
                <c:pt idx="57">
                  <c:v>0.5</c:v>
                </c:pt>
                <c:pt idx="58">
                  <c:v>4.8</c:v>
                </c:pt>
                <c:pt idx="59">
                  <c:v>0.4</c:v>
                </c:pt>
                <c:pt idx="60">
                  <c:v>0.4</c:v>
                </c:pt>
                <c:pt idx="61">
                  <c:v>0.4</c:v>
                </c:pt>
                <c:pt idx="62">
                  <c:v>0.0</c:v>
                </c:pt>
                <c:pt idx="63">
                  <c:v>0.0</c:v>
                </c:pt>
                <c:pt idx="64">
                  <c:v>14.9</c:v>
                </c:pt>
                <c:pt idx="65">
                  <c:v>0.5</c:v>
                </c:pt>
                <c:pt idx="66">
                  <c:v>0.0</c:v>
                </c:pt>
                <c:pt idx="67">
                  <c:v>0.5</c:v>
                </c:pt>
                <c:pt idx="68">
                  <c:v>0.4</c:v>
                </c:pt>
                <c:pt idx="69">
                  <c:v>0.1</c:v>
                </c:pt>
                <c:pt idx="70">
                  <c:v>8.3</c:v>
                </c:pt>
                <c:pt idx="71">
                  <c:v>0.4</c:v>
                </c:pt>
                <c:pt idx="72">
                  <c:v>0.5</c:v>
                </c:pt>
                <c:pt idx="73">
                  <c:v>0.1</c:v>
                </c:pt>
                <c:pt idx="74">
                  <c:v>0.0</c:v>
                </c:pt>
              </c:numCache>
            </c:numRef>
          </c:val>
          <c:smooth val="0"/>
        </c:ser>
        <c:ser>
          <c:idx val="3"/>
          <c:order val="3"/>
          <c:tx>
            <c:strRef>
              <c:f>Sheet1!$E$1</c:f>
              <c:strCache>
                <c:ptCount val="1"/>
                <c:pt idx="0">
                  <c:v>8593</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Sheet1!$E$2:$E$76</c:f>
              <c:numCache>
                <c:formatCode>General</c:formatCode>
                <c:ptCount val="75"/>
                <c:pt idx="0">
                  <c:v>0.0</c:v>
                </c:pt>
                <c:pt idx="1">
                  <c:v>0.0</c:v>
                </c:pt>
                <c:pt idx="2">
                  <c:v>1.4</c:v>
                </c:pt>
                <c:pt idx="3">
                  <c:v>0.2</c:v>
                </c:pt>
                <c:pt idx="4">
                  <c:v>0.1</c:v>
                </c:pt>
                <c:pt idx="5">
                  <c:v>0.3</c:v>
                </c:pt>
                <c:pt idx="6">
                  <c:v>0.7</c:v>
                </c:pt>
                <c:pt idx="7">
                  <c:v>0.2</c:v>
                </c:pt>
                <c:pt idx="8">
                  <c:v>0.1</c:v>
                </c:pt>
                <c:pt idx="9">
                  <c:v>0.1</c:v>
                </c:pt>
                <c:pt idx="10">
                  <c:v>15.7</c:v>
                </c:pt>
                <c:pt idx="11">
                  <c:v>0.5</c:v>
                </c:pt>
                <c:pt idx="12">
                  <c:v>0.2</c:v>
                </c:pt>
                <c:pt idx="13">
                  <c:v>0.1</c:v>
                </c:pt>
                <c:pt idx="14">
                  <c:v>0.1</c:v>
                </c:pt>
                <c:pt idx="15">
                  <c:v>0.2</c:v>
                </c:pt>
                <c:pt idx="16">
                  <c:v>16.2</c:v>
                </c:pt>
                <c:pt idx="17">
                  <c:v>0.5</c:v>
                </c:pt>
                <c:pt idx="18">
                  <c:v>0.1</c:v>
                </c:pt>
                <c:pt idx="19">
                  <c:v>0.1</c:v>
                </c:pt>
                <c:pt idx="20">
                  <c:v>0.1</c:v>
                </c:pt>
                <c:pt idx="21">
                  <c:v>0.1</c:v>
                </c:pt>
                <c:pt idx="22">
                  <c:v>16.5</c:v>
                </c:pt>
                <c:pt idx="23">
                  <c:v>0.2</c:v>
                </c:pt>
                <c:pt idx="24">
                  <c:v>0.1</c:v>
                </c:pt>
                <c:pt idx="25">
                  <c:v>0.1</c:v>
                </c:pt>
                <c:pt idx="26">
                  <c:v>0.2</c:v>
                </c:pt>
                <c:pt idx="27">
                  <c:v>0.5</c:v>
                </c:pt>
                <c:pt idx="28">
                  <c:v>14.1</c:v>
                </c:pt>
                <c:pt idx="29">
                  <c:v>0.1</c:v>
                </c:pt>
                <c:pt idx="30">
                  <c:v>0.1</c:v>
                </c:pt>
                <c:pt idx="31">
                  <c:v>0.5</c:v>
                </c:pt>
                <c:pt idx="32">
                  <c:v>0.4</c:v>
                </c:pt>
                <c:pt idx="33">
                  <c:v>0.2</c:v>
                </c:pt>
                <c:pt idx="34">
                  <c:v>14.2</c:v>
                </c:pt>
                <c:pt idx="35">
                  <c:v>0.1</c:v>
                </c:pt>
                <c:pt idx="36">
                  <c:v>0.4</c:v>
                </c:pt>
                <c:pt idx="37">
                  <c:v>0.4</c:v>
                </c:pt>
                <c:pt idx="38">
                  <c:v>0.2</c:v>
                </c:pt>
                <c:pt idx="39">
                  <c:v>0.2</c:v>
                </c:pt>
                <c:pt idx="40">
                  <c:v>19.9</c:v>
                </c:pt>
                <c:pt idx="41">
                  <c:v>1.0</c:v>
                </c:pt>
                <c:pt idx="42">
                  <c:v>0.2</c:v>
                </c:pt>
                <c:pt idx="43">
                  <c:v>0.2</c:v>
                </c:pt>
                <c:pt idx="44">
                  <c:v>0.1</c:v>
                </c:pt>
                <c:pt idx="45">
                  <c:v>0.5</c:v>
                </c:pt>
                <c:pt idx="46">
                  <c:v>18.2</c:v>
                </c:pt>
                <c:pt idx="47">
                  <c:v>0.5</c:v>
                </c:pt>
                <c:pt idx="48">
                  <c:v>0.3</c:v>
                </c:pt>
                <c:pt idx="49">
                  <c:v>0.1</c:v>
                </c:pt>
                <c:pt idx="50">
                  <c:v>0.4</c:v>
                </c:pt>
                <c:pt idx="51">
                  <c:v>0.3</c:v>
                </c:pt>
                <c:pt idx="52">
                  <c:v>16.0</c:v>
                </c:pt>
                <c:pt idx="53">
                  <c:v>0.5</c:v>
                </c:pt>
                <c:pt idx="54">
                  <c:v>0.2</c:v>
                </c:pt>
                <c:pt idx="55">
                  <c:v>0.0</c:v>
                </c:pt>
                <c:pt idx="56">
                  <c:v>0.4</c:v>
                </c:pt>
                <c:pt idx="57">
                  <c:v>0.6</c:v>
                </c:pt>
                <c:pt idx="58">
                  <c:v>18.4</c:v>
                </c:pt>
                <c:pt idx="59">
                  <c:v>0.1</c:v>
                </c:pt>
                <c:pt idx="60">
                  <c:v>0.1</c:v>
                </c:pt>
                <c:pt idx="61">
                  <c:v>0.4</c:v>
                </c:pt>
                <c:pt idx="62">
                  <c:v>0.0</c:v>
                </c:pt>
                <c:pt idx="63">
                  <c:v>0.0</c:v>
                </c:pt>
                <c:pt idx="64">
                  <c:v>15.8</c:v>
                </c:pt>
                <c:pt idx="65">
                  <c:v>0.1</c:v>
                </c:pt>
                <c:pt idx="66">
                  <c:v>0.4</c:v>
                </c:pt>
                <c:pt idx="67">
                  <c:v>0.4</c:v>
                </c:pt>
                <c:pt idx="68">
                  <c:v>0.1</c:v>
                </c:pt>
                <c:pt idx="69">
                  <c:v>0.0</c:v>
                </c:pt>
                <c:pt idx="70">
                  <c:v>13.1</c:v>
                </c:pt>
                <c:pt idx="71">
                  <c:v>0.5</c:v>
                </c:pt>
                <c:pt idx="72">
                  <c:v>0.5</c:v>
                </c:pt>
                <c:pt idx="73">
                  <c:v>0.0</c:v>
                </c:pt>
                <c:pt idx="74">
                  <c:v>0.0</c:v>
                </c:pt>
              </c:numCache>
            </c:numRef>
          </c:val>
          <c:smooth val="0"/>
        </c:ser>
        <c:ser>
          <c:idx val="4"/>
          <c:order val="4"/>
          <c:tx>
            <c:strRef>
              <c:f>Sheet1!$F$1</c:f>
              <c:strCache>
                <c:ptCount val="1"/>
                <c:pt idx="0">
                  <c:v>8594</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Sheet1!$F$2:$F$76</c:f>
              <c:numCache>
                <c:formatCode>General</c:formatCode>
                <c:ptCount val="75"/>
                <c:pt idx="0">
                  <c:v>0.0</c:v>
                </c:pt>
                <c:pt idx="1">
                  <c:v>0.0</c:v>
                </c:pt>
                <c:pt idx="2">
                  <c:v>0.5</c:v>
                </c:pt>
                <c:pt idx="3">
                  <c:v>0.1</c:v>
                </c:pt>
                <c:pt idx="4">
                  <c:v>0.2</c:v>
                </c:pt>
                <c:pt idx="5">
                  <c:v>0.3</c:v>
                </c:pt>
                <c:pt idx="6">
                  <c:v>0.6</c:v>
                </c:pt>
                <c:pt idx="7">
                  <c:v>0.1</c:v>
                </c:pt>
                <c:pt idx="8">
                  <c:v>0.1</c:v>
                </c:pt>
                <c:pt idx="9">
                  <c:v>0.1</c:v>
                </c:pt>
                <c:pt idx="10">
                  <c:v>16.2</c:v>
                </c:pt>
                <c:pt idx="11">
                  <c:v>0.2</c:v>
                </c:pt>
                <c:pt idx="12">
                  <c:v>0.1</c:v>
                </c:pt>
                <c:pt idx="13">
                  <c:v>0.1</c:v>
                </c:pt>
                <c:pt idx="14">
                  <c:v>0.1</c:v>
                </c:pt>
                <c:pt idx="15">
                  <c:v>0.4</c:v>
                </c:pt>
                <c:pt idx="16">
                  <c:v>0.9</c:v>
                </c:pt>
                <c:pt idx="17">
                  <c:v>0.2</c:v>
                </c:pt>
                <c:pt idx="18">
                  <c:v>0.0</c:v>
                </c:pt>
                <c:pt idx="19">
                  <c:v>0.1</c:v>
                </c:pt>
                <c:pt idx="20">
                  <c:v>0.5</c:v>
                </c:pt>
                <c:pt idx="21">
                  <c:v>0.4</c:v>
                </c:pt>
                <c:pt idx="22">
                  <c:v>16.4</c:v>
                </c:pt>
                <c:pt idx="23">
                  <c:v>0.1</c:v>
                </c:pt>
                <c:pt idx="24">
                  <c:v>0.1</c:v>
                </c:pt>
                <c:pt idx="25">
                  <c:v>0.1</c:v>
                </c:pt>
                <c:pt idx="26">
                  <c:v>0.4</c:v>
                </c:pt>
                <c:pt idx="27">
                  <c:v>0.5</c:v>
                </c:pt>
                <c:pt idx="28">
                  <c:v>15.0</c:v>
                </c:pt>
                <c:pt idx="29">
                  <c:v>0.0</c:v>
                </c:pt>
                <c:pt idx="30">
                  <c:v>0.4</c:v>
                </c:pt>
                <c:pt idx="31">
                  <c:v>0.5</c:v>
                </c:pt>
                <c:pt idx="32">
                  <c:v>0.2</c:v>
                </c:pt>
                <c:pt idx="33">
                  <c:v>0.1</c:v>
                </c:pt>
                <c:pt idx="34">
                  <c:v>0.5</c:v>
                </c:pt>
                <c:pt idx="35">
                  <c:v>0.4</c:v>
                </c:pt>
                <c:pt idx="36">
                  <c:v>0.2</c:v>
                </c:pt>
                <c:pt idx="37">
                  <c:v>0.2</c:v>
                </c:pt>
                <c:pt idx="38">
                  <c:v>0.1</c:v>
                </c:pt>
                <c:pt idx="39">
                  <c:v>0.1</c:v>
                </c:pt>
                <c:pt idx="40">
                  <c:v>15.7</c:v>
                </c:pt>
                <c:pt idx="41">
                  <c:v>0.3</c:v>
                </c:pt>
                <c:pt idx="42">
                  <c:v>0.1</c:v>
                </c:pt>
                <c:pt idx="43">
                  <c:v>0.4</c:v>
                </c:pt>
                <c:pt idx="44">
                  <c:v>0.1</c:v>
                </c:pt>
                <c:pt idx="45">
                  <c:v>0.3</c:v>
                </c:pt>
                <c:pt idx="46">
                  <c:v>14.5</c:v>
                </c:pt>
                <c:pt idx="47">
                  <c:v>0.2</c:v>
                </c:pt>
                <c:pt idx="48">
                  <c:v>0.4</c:v>
                </c:pt>
                <c:pt idx="49">
                  <c:v>0.1</c:v>
                </c:pt>
                <c:pt idx="50">
                  <c:v>0.3</c:v>
                </c:pt>
                <c:pt idx="51">
                  <c:v>0.2</c:v>
                </c:pt>
                <c:pt idx="52">
                  <c:v>0.9</c:v>
                </c:pt>
                <c:pt idx="53">
                  <c:v>0.6</c:v>
                </c:pt>
                <c:pt idx="54">
                  <c:v>0.4</c:v>
                </c:pt>
                <c:pt idx="55">
                  <c:v>0.0</c:v>
                </c:pt>
                <c:pt idx="56">
                  <c:v>0.1</c:v>
                </c:pt>
                <c:pt idx="57">
                  <c:v>0.6</c:v>
                </c:pt>
                <c:pt idx="58">
                  <c:v>1.0</c:v>
                </c:pt>
                <c:pt idx="59">
                  <c:v>0.4</c:v>
                </c:pt>
                <c:pt idx="60">
                  <c:v>0.0</c:v>
                </c:pt>
                <c:pt idx="61">
                  <c:v>0.2</c:v>
                </c:pt>
                <c:pt idx="62">
                  <c:v>0.0</c:v>
                </c:pt>
                <c:pt idx="63">
                  <c:v>7.0</c:v>
                </c:pt>
                <c:pt idx="64">
                  <c:v>0.4</c:v>
                </c:pt>
                <c:pt idx="65">
                  <c:v>0.5</c:v>
                </c:pt>
                <c:pt idx="66">
                  <c:v>0.4</c:v>
                </c:pt>
                <c:pt idx="67">
                  <c:v>0.1</c:v>
                </c:pt>
                <c:pt idx="68">
                  <c:v>0.0</c:v>
                </c:pt>
                <c:pt idx="69">
                  <c:v>0.0</c:v>
                </c:pt>
                <c:pt idx="70">
                  <c:v>14.9</c:v>
                </c:pt>
                <c:pt idx="71">
                  <c:v>0.5</c:v>
                </c:pt>
                <c:pt idx="72">
                  <c:v>0.1</c:v>
                </c:pt>
                <c:pt idx="73">
                  <c:v>0.0</c:v>
                </c:pt>
                <c:pt idx="74">
                  <c:v>0.0</c:v>
                </c:pt>
              </c:numCache>
            </c:numRef>
          </c:val>
          <c:smooth val="0"/>
        </c:ser>
        <c:ser>
          <c:idx val="5"/>
          <c:order val="5"/>
          <c:tx>
            <c:strRef>
              <c:f>Sheet1!$G$1</c:f>
              <c:strCache>
                <c:ptCount val="1"/>
                <c:pt idx="0">
                  <c:v>8595</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Sheet1!$G$2:$G$76</c:f>
              <c:numCache>
                <c:formatCode>General</c:formatCode>
                <c:ptCount val="75"/>
                <c:pt idx="0">
                  <c:v>0.0</c:v>
                </c:pt>
                <c:pt idx="1">
                  <c:v>0.0</c:v>
                </c:pt>
                <c:pt idx="2">
                  <c:v>0.2</c:v>
                </c:pt>
                <c:pt idx="3">
                  <c:v>0.1</c:v>
                </c:pt>
                <c:pt idx="4">
                  <c:v>0.7</c:v>
                </c:pt>
                <c:pt idx="5">
                  <c:v>0.3</c:v>
                </c:pt>
                <c:pt idx="6">
                  <c:v>0.1</c:v>
                </c:pt>
                <c:pt idx="7">
                  <c:v>0.1</c:v>
                </c:pt>
                <c:pt idx="8">
                  <c:v>0.1</c:v>
                </c:pt>
                <c:pt idx="9">
                  <c:v>0.4</c:v>
                </c:pt>
                <c:pt idx="10">
                  <c:v>16.8</c:v>
                </c:pt>
                <c:pt idx="11">
                  <c:v>0.0</c:v>
                </c:pt>
                <c:pt idx="12">
                  <c:v>0.1</c:v>
                </c:pt>
                <c:pt idx="13">
                  <c:v>0.1</c:v>
                </c:pt>
                <c:pt idx="14">
                  <c:v>0.1</c:v>
                </c:pt>
                <c:pt idx="15">
                  <c:v>0.7</c:v>
                </c:pt>
                <c:pt idx="16">
                  <c:v>1.0</c:v>
                </c:pt>
                <c:pt idx="17">
                  <c:v>0.0</c:v>
                </c:pt>
                <c:pt idx="18">
                  <c:v>0.0</c:v>
                </c:pt>
                <c:pt idx="19">
                  <c:v>0.2</c:v>
                </c:pt>
                <c:pt idx="20">
                  <c:v>0.4</c:v>
                </c:pt>
                <c:pt idx="21">
                  <c:v>0.3</c:v>
                </c:pt>
                <c:pt idx="22">
                  <c:v>0.6</c:v>
                </c:pt>
                <c:pt idx="23">
                  <c:v>0.2</c:v>
                </c:pt>
                <c:pt idx="24">
                  <c:v>0.4</c:v>
                </c:pt>
                <c:pt idx="25">
                  <c:v>0.3</c:v>
                </c:pt>
                <c:pt idx="26">
                  <c:v>0.3</c:v>
                </c:pt>
                <c:pt idx="27">
                  <c:v>1.4</c:v>
                </c:pt>
                <c:pt idx="28">
                  <c:v>0.6</c:v>
                </c:pt>
                <c:pt idx="29">
                  <c:v>0.1</c:v>
                </c:pt>
                <c:pt idx="30">
                  <c:v>0.5</c:v>
                </c:pt>
                <c:pt idx="31">
                  <c:v>0.3</c:v>
                </c:pt>
                <c:pt idx="32">
                  <c:v>0.1</c:v>
                </c:pt>
                <c:pt idx="33">
                  <c:v>0.3</c:v>
                </c:pt>
                <c:pt idx="34">
                  <c:v>0.8</c:v>
                </c:pt>
                <c:pt idx="35">
                  <c:v>0.2</c:v>
                </c:pt>
                <c:pt idx="36">
                  <c:v>0.1</c:v>
                </c:pt>
                <c:pt idx="37">
                  <c:v>0.3</c:v>
                </c:pt>
                <c:pt idx="38">
                  <c:v>0.4</c:v>
                </c:pt>
                <c:pt idx="39">
                  <c:v>0.1</c:v>
                </c:pt>
                <c:pt idx="40">
                  <c:v>17.6</c:v>
                </c:pt>
                <c:pt idx="41">
                  <c:v>0.4</c:v>
                </c:pt>
                <c:pt idx="42">
                  <c:v>0.4</c:v>
                </c:pt>
                <c:pt idx="43">
                  <c:v>0.3</c:v>
                </c:pt>
                <c:pt idx="44">
                  <c:v>0.1</c:v>
                </c:pt>
                <c:pt idx="45">
                  <c:v>0.3</c:v>
                </c:pt>
                <c:pt idx="46">
                  <c:v>0.9</c:v>
                </c:pt>
                <c:pt idx="47">
                  <c:v>0.1</c:v>
                </c:pt>
                <c:pt idx="48">
                  <c:v>0.3</c:v>
                </c:pt>
                <c:pt idx="49">
                  <c:v>0.1</c:v>
                </c:pt>
                <c:pt idx="50">
                  <c:v>0.3</c:v>
                </c:pt>
                <c:pt idx="51">
                  <c:v>0.1</c:v>
                </c:pt>
                <c:pt idx="52">
                  <c:v>0.8</c:v>
                </c:pt>
                <c:pt idx="53">
                  <c:v>0.3</c:v>
                </c:pt>
                <c:pt idx="54">
                  <c:v>0.5</c:v>
                </c:pt>
                <c:pt idx="55">
                  <c:v>0.0</c:v>
                </c:pt>
                <c:pt idx="56">
                  <c:v>0.0</c:v>
                </c:pt>
                <c:pt idx="57">
                  <c:v>0.2</c:v>
                </c:pt>
                <c:pt idx="58">
                  <c:v>0.7</c:v>
                </c:pt>
                <c:pt idx="59">
                  <c:v>0.7</c:v>
                </c:pt>
                <c:pt idx="60">
                  <c:v>0.3</c:v>
                </c:pt>
                <c:pt idx="61">
                  <c:v>0.3</c:v>
                </c:pt>
                <c:pt idx="62">
                  <c:v>0.3</c:v>
                </c:pt>
                <c:pt idx="63">
                  <c:v>5.0</c:v>
                </c:pt>
                <c:pt idx="64">
                  <c:v>0.4</c:v>
                </c:pt>
                <c:pt idx="65">
                  <c:v>0.7</c:v>
                </c:pt>
                <c:pt idx="66">
                  <c:v>0.2</c:v>
                </c:pt>
                <c:pt idx="67">
                  <c:v>0.0</c:v>
                </c:pt>
                <c:pt idx="68">
                  <c:v>0.0</c:v>
                </c:pt>
                <c:pt idx="69">
                  <c:v>0.3</c:v>
                </c:pt>
                <c:pt idx="70">
                  <c:v>15.7</c:v>
                </c:pt>
                <c:pt idx="71">
                  <c:v>0.2</c:v>
                </c:pt>
                <c:pt idx="72">
                  <c:v>0.0</c:v>
                </c:pt>
                <c:pt idx="73">
                  <c:v>0.0</c:v>
                </c:pt>
                <c:pt idx="74">
                  <c:v>0.0</c:v>
                </c:pt>
              </c:numCache>
            </c:numRef>
          </c:val>
          <c:smooth val="0"/>
        </c:ser>
        <c:ser>
          <c:idx val="6"/>
          <c:order val="6"/>
          <c:tx>
            <c:strRef>
              <c:f>Sheet1!$H$1</c:f>
              <c:strCache>
                <c:ptCount val="1"/>
                <c:pt idx="0">
                  <c:v>8596</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Sheet1!$H$2:$H$76</c:f>
              <c:numCache>
                <c:formatCode>General</c:formatCode>
                <c:ptCount val="75"/>
                <c:pt idx="0">
                  <c:v>0.0</c:v>
                </c:pt>
                <c:pt idx="1">
                  <c:v>0.0</c:v>
                </c:pt>
                <c:pt idx="2">
                  <c:v>0.2</c:v>
                </c:pt>
                <c:pt idx="3">
                  <c:v>0.1</c:v>
                </c:pt>
                <c:pt idx="4">
                  <c:v>1.0</c:v>
                </c:pt>
                <c:pt idx="5">
                  <c:v>0.3</c:v>
                </c:pt>
                <c:pt idx="6">
                  <c:v>0.1</c:v>
                </c:pt>
                <c:pt idx="7">
                  <c:v>0.1</c:v>
                </c:pt>
                <c:pt idx="8">
                  <c:v>0.1</c:v>
                </c:pt>
                <c:pt idx="9">
                  <c:v>0.6</c:v>
                </c:pt>
                <c:pt idx="10">
                  <c:v>16.8</c:v>
                </c:pt>
                <c:pt idx="11">
                  <c:v>0.2</c:v>
                </c:pt>
                <c:pt idx="12">
                  <c:v>0.1</c:v>
                </c:pt>
                <c:pt idx="13">
                  <c:v>0.1</c:v>
                </c:pt>
                <c:pt idx="14">
                  <c:v>0.3</c:v>
                </c:pt>
                <c:pt idx="15">
                  <c:v>0.5</c:v>
                </c:pt>
                <c:pt idx="16">
                  <c:v>14.4</c:v>
                </c:pt>
                <c:pt idx="17">
                  <c:v>0.0</c:v>
                </c:pt>
                <c:pt idx="18">
                  <c:v>0.1</c:v>
                </c:pt>
                <c:pt idx="19">
                  <c:v>0.4</c:v>
                </c:pt>
                <c:pt idx="20">
                  <c:v>0.5</c:v>
                </c:pt>
                <c:pt idx="21">
                  <c:v>0.1</c:v>
                </c:pt>
                <c:pt idx="22">
                  <c:v>15.3</c:v>
                </c:pt>
                <c:pt idx="23">
                  <c:v>0.4</c:v>
                </c:pt>
                <c:pt idx="24">
                  <c:v>0.5</c:v>
                </c:pt>
                <c:pt idx="25">
                  <c:v>0.2</c:v>
                </c:pt>
                <c:pt idx="26">
                  <c:v>0.1</c:v>
                </c:pt>
                <c:pt idx="27">
                  <c:v>0.1</c:v>
                </c:pt>
                <c:pt idx="28">
                  <c:v>15.4</c:v>
                </c:pt>
                <c:pt idx="29">
                  <c:v>0.3</c:v>
                </c:pt>
                <c:pt idx="30">
                  <c:v>0.3</c:v>
                </c:pt>
                <c:pt idx="31">
                  <c:v>0.1</c:v>
                </c:pt>
                <c:pt idx="32">
                  <c:v>0.2</c:v>
                </c:pt>
                <c:pt idx="33">
                  <c:v>0.3</c:v>
                </c:pt>
                <c:pt idx="34">
                  <c:v>13.9</c:v>
                </c:pt>
                <c:pt idx="35">
                  <c:v>0.1</c:v>
                </c:pt>
                <c:pt idx="36">
                  <c:v>0.3</c:v>
                </c:pt>
                <c:pt idx="37">
                  <c:v>0.2</c:v>
                </c:pt>
                <c:pt idx="38">
                  <c:v>0.4</c:v>
                </c:pt>
                <c:pt idx="39">
                  <c:v>0.0</c:v>
                </c:pt>
                <c:pt idx="40">
                  <c:v>16.8</c:v>
                </c:pt>
                <c:pt idx="41">
                  <c:v>0.7</c:v>
                </c:pt>
                <c:pt idx="42">
                  <c:v>0.3</c:v>
                </c:pt>
                <c:pt idx="43">
                  <c:v>0.1</c:v>
                </c:pt>
                <c:pt idx="44">
                  <c:v>0.3</c:v>
                </c:pt>
                <c:pt idx="45">
                  <c:v>0.3</c:v>
                </c:pt>
                <c:pt idx="46">
                  <c:v>17.5</c:v>
                </c:pt>
                <c:pt idx="47">
                  <c:v>0.4</c:v>
                </c:pt>
                <c:pt idx="48">
                  <c:v>0.4</c:v>
                </c:pt>
                <c:pt idx="49">
                  <c:v>0.1</c:v>
                </c:pt>
                <c:pt idx="50">
                  <c:v>0.3</c:v>
                </c:pt>
                <c:pt idx="51">
                  <c:v>0.1</c:v>
                </c:pt>
                <c:pt idx="52">
                  <c:v>14.9</c:v>
                </c:pt>
                <c:pt idx="53">
                  <c:v>0.1</c:v>
                </c:pt>
                <c:pt idx="54">
                  <c:v>0.3</c:v>
                </c:pt>
                <c:pt idx="55">
                  <c:v>0.0</c:v>
                </c:pt>
                <c:pt idx="56">
                  <c:v>0.0</c:v>
                </c:pt>
                <c:pt idx="57">
                  <c:v>0.3</c:v>
                </c:pt>
                <c:pt idx="58">
                  <c:v>16.7</c:v>
                </c:pt>
                <c:pt idx="59">
                  <c:v>0.3</c:v>
                </c:pt>
                <c:pt idx="60">
                  <c:v>0.2</c:v>
                </c:pt>
                <c:pt idx="61">
                  <c:v>0.3</c:v>
                </c:pt>
                <c:pt idx="62">
                  <c:v>0.2</c:v>
                </c:pt>
                <c:pt idx="63">
                  <c:v>0.2</c:v>
                </c:pt>
                <c:pt idx="64">
                  <c:v>16.0</c:v>
                </c:pt>
                <c:pt idx="65">
                  <c:v>0.5</c:v>
                </c:pt>
                <c:pt idx="66">
                  <c:v>0.0</c:v>
                </c:pt>
                <c:pt idx="67">
                  <c:v>0.0</c:v>
                </c:pt>
                <c:pt idx="68">
                  <c:v>0.2</c:v>
                </c:pt>
                <c:pt idx="69">
                  <c:v>0.4</c:v>
                </c:pt>
                <c:pt idx="70">
                  <c:v>13.8</c:v>
                </c:pt>
                <c:pt idx="71">
                  <c:v>0.0</c:v>
                </c:pt>
                <c:pt idx="72">
                  <c:v>0.0</c:v>
                </c:pt>
                <c:pt idx="73">
                  <c:v>0.4</c:v>
                </c:pt>
                <c:pt idx="74">
                  <c:v>0.0</c:v>
                </c:pt>
              </c:numCache>
            </c:numRef>
          </c:val>
          <c:smooth val="0"/>
        </c:ser>
        <c:ser>
          <c:idx val="7"/>
          <c:order val="7"/>
          <c:tx>
            <c:strRef>
              <c:f>Sheet1!$I$1</c:f>
              <c:strCache>
                <c:ptCount val="1"/>
                <c:pt idx="0">
                  <c:v>8597</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Sheet1!$I$2:$I$76</c:f>
              <c:numCache>
                <c:formatCode>General</c:formatCode>
                <c:ptCount val="75"/>
                <c:pt idx="0">
                  <c:v>0.0</c:v>
                </c:pt>
                <c:pt idx="1">
                  <c:v>0.0</c:v>
                </c:pt>
                <c:pt idx="2">
                  <c:v>0.2</c:v>
                </c:pt>
                <c:pt idx="3">
                  <c:v>0.1</c:v>
                </c:pt>
                <c:pt idx="4">
                  <c:v>1.0</c:v>
                </c:pt>
                <c:pt idx="5">
                  <c:v>0.3</c:v>
                </c:pt>
                <c:pt idx="6">
                  <c:v>0.1</c:v>
                </c:pt>
                <c:pt idx="7">
                  <c:v>0.1</c:v>
                </c:pt>
                <c:pt idx="8">
                  <c:v>0.3</c:v>
                </c:pt>
                <c:pt idx="9">
                  <c:v>0.5</c:v>
                </c:pt>
                <c:pt idx="10">
                  <c:v>16.9</c:v>
                </c:pt>
                <c:pt idx="11">
                  <c:v>0.0</c:v>
                </c:pt>
                <c:pt idx="12">
                  <c:v>0.0</c:v>
                </c:pt>
                <c:pt idx="13">
                  <c:v>0.3</c:v>
                </c:pt>
                <c:pt idx="14">
                  <c:v>0.5</c:v>
                </c:pt>
                <c:pt idx="15">
                  <c:v>0.4</c:v>
                </c:pt>
                <c:pt idx="16">
                  <c:v>15.5</c:v>
                </c:pt>
                <c:pt idx="17">
                  <c:v>0.0</c:v>
                </c:pt>
                <c:pt idx="18">
                  <c:v>0.2</c:v>
                </c:pt>
                <c:pt idx="19">
                  <c:v>0.5</c:v>
                </c:pt>
                <c:pt idx="20">
                  <c:v>0.4</c:v>
                </c:pt>
                <c:pt idx="21">
                  <c:v>0.1</c:v>
                </c:pt>
                <c:pt idx="22">
                  <c:v>14.3</c:v>
                </c:pt>
                <c:pt idx="23">
                  <c:v>0.5</c:v>
                </c:pt>
                <c:pt idx="24">
                  <c:v>0.3</c:v>
                </c:pt>
                <c:pt idx="25">
                  <c:v>0.0</c:v>
                </c:pt>
                <c:pt idx="26">
                  <c:v>0.1</c:v>
                </c:pt>
                <c:pt idx="27">
                  <c:v>0.3</c:v>
                </c:pt>
                <c:pt idx="28">
                  <c:v>14.1</c:v>
                </c:pt>
                <c:pt idx="29">
                  <c:v>0.3</c:v>
                </c:pt>
                <c:pt idx="30">
                  <c:v>0.1</c:v>
                </c:pt>
                <c:pt idx="31">
                  <c:v>0.3</c:v>
                </c:pt>
                <c:pt idx="32">
                  <c:v>0.3</c:v>
                </c:pt>
                <c:pt idx="33">
                  <c:v>0.1</c:v>
                </c:pt>
                <c:pt idx="34">
                  <c:v>13.4</c:v>
                </c:pt>
                <c:pt idx="35">
                  <c:v>0.2</c:v>
                </c:pt>
                <c:pt idx="36">
                  <c:v>0.3</c:v>
                </c:pt>
                <c:pt idx="37">
                  <c:v>0.0</c:v>
                </c:pt>
                <c:pt idx="38">
                  <c:v>0.1</c:v>
                </c:pt>
                <c:pt idx="39">
                  <c:v>0.1</c:v>
                </c:pt>
                <c:pt idx="40">
                  <c:v>17.9</c:v>
                </c:pt>
                <c:pt idx="41">
                  <c:v>0.1</c:v>
                </c:pt>
                <c:pt idx="42">
                  <c:v>0.3</c:v>
                </c:pt>
                <c:pt idx="43">
                  <c:v>0.3</c:v>
                </c:pt>
                <c:pt idx="44">
                  <c:v>0.4</c:v>
                </c:pt>
                <c:pt idx="45">
                  <c:v>0.1</c:v>
                </c:pt>
                <c:pt idx="46">
                  <c:v>15.1</c:v>
                </c:pt>
                <c:pt idx="47">
                  <c:v>0.4</c:v>
                </c:pt>
                <c:pt idx="48">
                  <c:v>0.6</c:v>
                </c:pt>
                <c:pt idx="49">
                  <c:v>0.1</c:v>
                </c:pt>
                <c:pt idx="50">
                  <c:v>0.2</c:v>
                </c:pt>
                <c:pt idx="51">
                  <c:v>0.1</c:v>
                </c:pt>
                <c:pt idx="52">
                  <c:v>0.5</c:v>
                </c:pt>
                <c:pt idx="53">
                  <c:v>0.3</c:v>
                </c:pt>
                <c:pt idx="54">
                  <c:v>0.2</c:v>
                </c:pt>
                <c:pt idx="55">
                  <c:v>0.0</c:v>
                </c:pt>
                <c:pt idx="56">
                  <c:v>0.0</c:v>
                </c:pt>
                <c:pt idx="57">
                  <c:v>9.4</c:v>
                </c:pt>
                <c:pt idx="58">
                  <c:v>0.7</c:v>
                </c:pt>
                <c:pt idx="59">
                  <c:v>0.0</c:v>
                </c:pt>
                <c:pt idx="60">
                  <c:v>0.0</c:v>
                </c:pt>
                <c:pt idx="61">
                  <c:v>0.1</c:v>
                </c:pt>
                <c:pt idx="62">
                  <c:v>0.1</c:v>
                </c:pt>
                <c:pt idx="63">
                  <c:v>12.8</c:v>
                </c:pt>
                <c:pt idx="64">
                  <c:v>0.0</c:v>
                </c:pt>
                <c:pt idx="65">
                  <c:v>0.4</c:v>
                </c:pt>
                <c:pt idx="66">
                  <c:v>0.0</c:v>
                </c:pt>
                <c:pt idx="67">
                  <c:v>0.2</c:v>
                </c:pt>
                <c:pt idx="68">
                  <c:v>0.3</c:v>
                </c:pt>
                <c:pt idx="69">
                  <c:v>11.1</c:v>
                </c:pt>
                <c:pt idx="70">
                  <c:v>0.5</c:v>
                </c:pt>
                <c:pt idx="71">
                  <c:v>0.0</c:v>
                </c:pt>
                <c:pt idx="72">
                  <c:v>0.2</c:v>
                </c:pt>
                <c:pt idx="73">
                  <c:v>0.3</c:v>
                </c:pt>
                <c:pt idx="74">
                  <c:v>0.0</c:v>
                </c:pt>
              </c:numCache>
            </c:numRef>
          </c:val>
          <c:smooth val="0"/>
        </c:ser>
        <c:ser>
          <c:idx val="8"/>
          <c:order val="8"/>
          <c:tx>
            <c:strRef>
              <c:f>Sheet1!$J$1</c:f>
              <c:strCache>
                <c:ptCount val="1"/>
                <c:pt idx="0">
                  <c:v>8598</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Sheet1!$J$2:$J$76</c:f>
              <c:numCache>
                <c:formatCode>General</c:formatCode>
                <c:ptCount val="75"/>
                <c:pt idx="0">
                  <c:v>0.0</c:v>
                </c:pt>
                <c:pt idx="1">
                  <c:v>0.0</c:v>
                </c:pt>
                <c:pt idx="2">
                  <c:v>0.0</c:v>
                </c:pt>
                <c:pt idx="3">
                  <c:v>0.1</c:v>
                </c:pt>
                <c:pt idx="4">
                  <c:v>1.0</c:v>
                </c:pt>
                <c:pt idx="5">
                  <c:v>0.3</c:v>
                </c:pt>
                <c:pt idx="6">
                  <c:v>0.1</c:v>
                </c:pt>
                <c:pt idx="7">
                  <c:v>0.1</c:v>
                </c:pt>
                <c:pt idx="8">
                  <c:v>0.6</c:v>
                </c:pt>
                <c:pt idx="9">
                  <c:v>0.5</c:v>
                </c:pt>
                <c:pt idx="10">
                  <c:v>16.6</c:v>
                </c:pt>
                <c:pt idx="11">
                  <c:v>0.0</c:v>
                </c:pt>
                <c:pt idx="12">
                  <c:v>0.0</c:v>
                </c:pt>
                <c:pt idx="13">
                  <c:v>0.5</c:v>
                </c:pt>
                <c:pt idx="14">
                  <c:v>0.4</c:v>
                </c:pt>
                <c:pt idx="15">
                  <c:v>0.1</c:v>
                </c:pt>
                <c:pt idx="16">
                  <c:v>14.5</c:v>
                </c:pt>
                <c:pt idx="17">
                  <c:v>0.1</c:v>
                </c:pt>
                <c:pt idx="18">
                  <c:v>0.5</c:v>
                </c:pt>
                <c:pt idx="19">
                  <c:v>0.4</c:v>
                </c:pt>
                <c:pt idx="20">
                  <c:v>0.1</c:v>
                </c:pt>
                <c:pt idx="21">
                  <c:v>0.1</c:v>
                </c:pt>
                <c:pt idx="22">
                  <c:v>15.3</c:v>
                </c:pt>
                <c:pt idx="23">
                  <c:v>0.4</c:v>
                </c:pt>
                <c:pt idx="24">
                  <c:v>0.0</c:v>
                </c:pt>
                <c:pt idx="25">
                  <c:v>0.1</c:v>
                </c:pt>
                <c:pt idx="26">
                  <c:v>0.1</c:v>
                </c:pt>
                <c:pt idx="27">
                  <c:v>0.4</c:v>
                </c:pt>
                <c:pt idx="28">
                  <c:v>13.9</c:v>
                </c:pt>
                <c:pt idx="29">
                  <c:v>0.0</c:v>
                </c:pt>
                <c:pt idx="30">
                  <c:v>0.2</c:v>
                </c:pt>
                <c:pt idx="31">
                  <c:v>0.4</c:v>
                </c:pt>
                <c:pt idx="32">
                  <c:v>0.0</c:v>
                </c:pt>
                <c:pt idx="33">
                  <c:v>0.2</c:v>
                </c:pt>
                <c:pt idx="34">
                  <c:v>13.8</c:v>
                </c:pt>
                <c:pt idx="35">
                  <c:v>0.4</c:v>
                </c:pt>
                <c:pt idx="36">
                  <c:v>0.0</c:v>
                </c:pt>
                <c:pt idx="37">
                  <c:v>0.1</c:v>
                </c:pt>
                <c:pt idx="38">
                  <c:v>0.2</c:v>
                </c:pt>
                <c:pt idx="39">
                  <c:v>0.1</c:v>
                </c:pt>
                <c:pt idx="40">
                  <c:v>15.6</c:v>
                </c:pt>
                <c:pt idx="41">
                  <c:v>0.7</c:v>
                </c:pt>
                <c:pt idx="42">
                  <c:v>0.4</c:v>
                </c:pt>
                <c:pt idx="43">
                  <c:v>0.4</c:v>
                </c:pt>
                <c:pt idx="44">
                  <c:v>0.0</c:v>
                </c:pt>
                <c:pt idx="45">
                  <c:v>0.2</c:v>
                </c:pt>
                <c:pt idx="46">
                  <c:v>17.8</c:v>
                </c:pt>
                <c:pt idx="47">
                  <c:v>0.3</c:v>
                </c:pt>
                <c:pt idx="48">
                  <c:v>0.3</c:v>
                </c:pt>
                <c:pt idx="49">
                  <c:v>0.1</c:v>
                </c:pt>
                <c:pt idx="50">
                  <c:v>0.4</c:v>
                </c:pt>
                <c:pt idx="51">
                  <c:v>0.1</c:v>
                </c:pt>
                <c:pt idx="52">
                  <c:v>18.0</c:v>
                </c:pt>
                <c:pt idx="53">
                  <c:v>0.5</c:v>
                </c:pt>
                <c:pt idx="54">
                  <c:v>0.4</c:v>
                </c:pt>
                <c:pt idx="55">
                  <c:v>0.1</c:v>
                </c:pt>
                <c:pt idx="56">
                  <c:v>0.2</c:v>
                </c:pt>
                <c:pt idx="57">
                  <c:v>0.2</c:v>
                </c:pt>
                <c:pt idx="58">
                  <c:v>0.9</c:v>
                </c:pt>
                <c:pt idx="59">
                  <c:v>0.2</c:v>
                </c:pt>
                <c:pt idx="60">
                  <c:v>0.1</c:v>
                </c:pt>
                <c:pt idx="61">
                  <c:v>0.2</c:v>
                </c:pt>
                <c:pt idx="62">
                  <c:v>0.2</c:v>
                </c:pt>
                <c:pt idx="63">
                  <c:v>5.9</c:v>
                </c:pt>
                <c:pt idx="64">
                  <c:v>0.5</c:v>
                </c:pt>
                <c:pt idx="65">
                  <c:v>0.2</c:v>
                </c:pt>
                <c:pt idx="66">
                  <c:v>0.1</c:v>
                </c:pt>
                <c:pt idx="67">
                  <c:v>0.5</c:v>
                </c:pt>
                <c:pt idx="68">
                  <c:v>0.0</c:v>
                </c:pt>
                <c:pt idx="69">
                  <c:v>0.0</c:v>
                </c:pt>
                <c:pt idx="70">
                  <c:v>0.5</c:v>
                </c:pt>
                <c:pt idx="71">
                  <c:v>0.0</c:v>
                </c:pt>
                <c:pt idx="72">
                  <c:v>0.5</c:v>
                </c:pt>
                <c:pt idx="73">
                  <c:v>0.0</c:v>
                </c:pt>
                <c:pt idx="74">
                  <c:v>0.0</c:v>
                </c:pt>
              </c:numCache>
            </c:numRef>
          </c:val>
          <c:smooth val="0"/>
        </c:ser>
        <c:ser>
          <c:idx val="9"/>
          <c:order val="9"/>
          <c:tx>
            <c:strRef>
              <c:f>Sheet1!$K$1</c:f>
              <c:strCache>
                <c:ptCount val="1"/>
                <c:pt idx="0">
                  <c:v>8599</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Sheet1!$K$2:$K$76</c:f>
              <c:numCache>
                <c:formatCode>General</c:formatCode>
                <c:ptCount val="75"/>
                <c:pt idx="0">
                  <c:v>0.0</c:v>
                </c:pt>
                <c:pt idx="1">
                  <c:v>0.0</c:v>
                </c:pt>
                <c:pt idx="2">
                  <c:v>0.0</c:v>
                </c:pt>
                <c:pt idx="3">
                  <c:v>0.1</c:v>
                </c:pt>
                <c:pt idx="4">
                  <c:v>0.9</c:v>
                </c:pt>
                <c:pt idx="5">
                  <c:v>0.3</c:v>
                </c:pt>
                <c:pt idx="6">
                  <c:v>0.1</c:v>
                </c:pt>
                <c:pt idx="7">
                  <c:v>0.1</c:v>
                </c:pt>
                <c:pt idx="8">
                  <c:v>0.5</c:v>
                </c:pt>
                <c:pt idx="9">
                  <c:v>0.2</c:v>
                </c:pt>
                <c:pt idx="10">
                  <c:v>16.6</c:v>
                </c:pt>
                <c:pt idx="11">
                  <c:v>0.0</c:v>
                </c:pt>
                <c:pt idx="12">
                  <c:v>0.1</c:v>
                </c:pt>
                <c:pt idx="13">
                  <c:v>0.5</c:v>
                </c:pt>
                <c:pt idx="14">
                  <c:v>0.4</c:v>
                </c:pt>
                <c:pt idx="15">
                  <c:v>0.1</c:v>
                </c:pt>
                <c:pt idx="16">
                  <c:v>0.5</c:v>
                </c:pt>
                <c:pt idx="17">
                  <c:v>0.3</c:v>
                </c:pt>
                <c:pt idx="18">
                  <c:v>0.5</c:v>
                </c:pt>
                <c:pt idx="19">
                  <c:v>0.1</c:v>
                </c:pt>
                <c:pt idx="20">
                  <c:v>0.1</c:v>
                </c:pt>
                <c:pt idx="21">
                  <c:v>0.1</c:v>
                </c:pt>
                <c:pt idx="22">
                  <c:v>15.1</c:v>
                </c:pt>
                <c:pt idx="23">
                  <c:v>0.1</c:v>
                </c:pt>
                <c:pt idx="24">
                  <c:v>0.1</c:v>
                </c:pt>
                <c:pt idx="25">
                  <c:v>0.1</c:v>
                </c:pt>
                <c:pt idx="26">
                  <c:v>0.2</c:v>
                </c:pt>
                <c:pt idx="27">
                  <c:v>0.0</c:v>
                </c:pt>
                <c:pt idx="28">
                  <c:v>13.3</c:v>
                </c:pt>
                <c:pt idx="29">
                  <c:v>0.1</c:v>
                </c:pt>
                <c:pt idx="30">
                  <c:v>0.5</c:v>
                </c:pt>
                <c:pt idx="31">
                  <c:v>0.1</c:v>
                </c:pt>
                <c:pt idx="32">
                  <c:v>0.0</c:v>
                </c:pt>
                <c:pt idx="33">
                  <c:v>0.5</c:v>
                </c:pt>
                <c:pt idx="34">
                  <c:v>14.7</c:v>
                </c:pt>
                <c:pt idx="35">
                  <c:v>0.1</c:v>
                </c:pt>
                <c:pt idx="36">
                  <c:v>0.1</c:v>
                </c:pt>
                <c:pt idx="37">
                  <c:v>0.1</c:v>
                </c:pt>
                <c:pt idx="38">
                  <c:v>0.4</c:v>
                </c:pt>
                <c:pt idx="39">
                  <c:v>0.1</c:v>
                </c:pt>
                <c:pt idx="40">
                  <c:v>15.2</c:v>
                </c:pt>
                <c:pt idx="41">
                  <c:v>0.6</c:v>
                </c:pt>
                <c:pt idx="42">
                  <c:v>0.1</c:v>
                </c:pt>
                <c:pt idx="43">
                  <c:v>0.1</c:v>
                </c:pt>
                <c:pt idx="44">
                  <c:v>0.1</c:v>
                </c:pt>
                <c:pt idx="45">
                  <c:v>0.4</c:v>
                </c:pt>
                <c:pt idx="46">
                  <c:v>0.5</c:v>
                </c:pt>
                <c:pt idx="47">
                  <c:v>0.7</c:v>
                </c:pt>
                <c:pt idx="48">
                  <c:v>0.5</c:v>
                </c:pt>
                <c:pt idx="49">
                  <c:v>0.1</c:v>
                </c:pt>
                <c:pt idx="50">
                  <c:v>0.2</c:v>
                </c:pt>
                <c:pt idx="51">
                  <c:v>2.3</c:v>
                </c:pt>
                <c:pt idx="52">
                  <c:v>0.4</c:v>
                </c:pt>
                <c:pt idx="53">
                  <c:v>0.2</c:v>
                </c:pt>
                <c:pt idx="54">
                  <c:v>0.2</c:v>
                </c:pt>
                <c:pt idx="55">
                  <c:v>0.4</c:v>
                </c:pt>
                <c:pt idx="56">
                  <c:v>0.3</c:v>
                </c:pt>
                <c:pt idx="57">
                  <c:v>11.2</c:v>
                </c:pt>
                <c:pt idx="58">
                  <c:v>0.5</c:v>
                </c:pt>
                <c:pt idx="59">
                  <c:v>0.3</c:v>
                </c:pt>
                <c:pt idx="60">
                  <c:v>0.3</c:v>
                </c:pt>
                <c:pt idx="61">
                  <c:v>0.5</c:v>
                </c:pt>
                <c:pt idx="62">
                  <c:v>0.4</c:v>
                </c:pt>
                <c:pt idx="63">
                  <c:v>11.5</c:v>
                </c:pt>
                <c:pt idx="64">
                  <c:v>0.9</c:v>
                </c:pt>
                <c:pt idx="65">
                  <c:v>0.1</c:v>
                </c:pt>
                <c:pt idx="66">
                  <c:v>0.2</c:v>
                </c:pt>
                <c:pt idx="67">
                  <c:v>0.4</c:v>
                </c:pt>
                <c:pt idx="68">
                  <c:v>0.0</c:v>
                </c:pt>
                <c:pt idx="69">
                  <c:v>8.8</c:v>
                </c:pt>
                <c:pt idx="70">
                  <c:v>0.5</c:v>
                </c:pt>
                <c:pt idx="71">
                  <c:v>0.1</c:v>
                </c:pt>
                <c:pt idx="72">
                  <c:v>0.4</c:v>
                </c:pt>
                <c:pt idx="73">
                  <c:v>0.0</c:v>
                </c:pt>
                <c:pt idx="74">
                  <c:v>0.0</c:v>
                </c:pt>
              </c:numCache>
            </c:numRef>
          </c:val>
          <c:smooth val="0"/>
        </c:ser>
        <c:dLbls>
          <c:showLegendKey val="0"/>
          <c:showVal val="0"/>
          <c:showCatName val="0"/>
          <c:showSerName val="0"/>
          <c:showPercent val="0"/>
          <c:showBubbleSize val="0"/>
        </c:dLbls>
        <c:marker val="1"/>
        <c:smooth val="0"/>
        <c:axId val="2074704488"/>
        <c:axId val="2074710152"/>
      </c:lineChart>
      <c:catAx>
        <c:axId val="207470448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4710152"/>
        <c:crosses val="autoZero"/>
        <c:auto val="1"/>
        <c:lblAlgn val="ctr"/>
        <c:lblOffset val="100"/>
        <c:noMultiLvlLbl val="0"/>
      </c:catAx>
      <c:valAx>
        <c:axId val="2074710152"/>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07470448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in KB Over TIme (Seconds)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Sheet1!$B$2:$B$76</c:f>
              <c:numCache>
                <c:formatCode>General</c:formatCode>
                <c:ptCount val="75"/>
                <c:pt idx="0">
                  <c:v>2252.0</c:v>
                </c:pt>
                <c:pt idx="1">
                  <c:v>2520.0</c:v>
                </c:pt>
                <c:pt idx="2">
                  <c:v>2632.0</c:v>
                </c:pt>
                <c:pt idx="3">
                  <c:v>4212.0</c:v>
                </c:pt>
                <c:pt idx="4">
                  <c:v>7684.0</c:v>
                </c:pt>
                <c:pt idx="5">
                  <c:v>10940.0</c:v>
                </c:pt>
                <c:pt idx="6">
                  <c:v>6772.0</c:v>
                </c:pt>
                <c:pt idx="7">
                  <c:v>6868.0</c:v>
                </c:pt>
                <c:pt idx="8">
                  <c:v>6888.0</c:v>
                </c:pt>
                <c:pt idx="9">
                  <c:v>8032.0</c:v>
                </c:pt>
                <c:pt idx="10">
                  <c:v>15404.0</c:v>
                </c:pt>
                <c:pt idx="11">
                  <c:v>5996.0</c:v>
                </c:pt>
                <c:pt idx="12">
                  <c:v>6992.0</c:v>
                </c:pt>
                <c:pt idx="13">
                  <c:v>16096.0</c:v>
                </c:pt>
                <c:pt idx="14">
                  <c:v>16220.0</c:v>
                </c:pt>
                <c:pt idx="15">
                  <c:v>15768.0</c:v>
                </c:pt>
                <c:pt idx="16">
                  <c:v>19860.0</c:v>
                </c:pt>
                <c:pt idx="17">
                  <c:v>6440.0</c:v>
                </c:pt>
                <c:pt idx="18">
                  <c:v>7424.0</c:v>
                </c:pt>
                <c:pt idx="19">
                  <c:v>16652.0</c:v>
                </c:pt>
                <c:pt idx="20">
                  <c:v>16360.0</c:v>
                </c:pt>
                <c:pt idx="21">
                  <c:v>9596.0</c:v>
                </c:pt>
                <c:pt idx="22">
                  <c:v>19408.0</c:v>
                </c:pt>
                <c:pt idx="23">
                  <c:v>6508.0</c:v>
                </c:pt>
                <c:pt idx="24">
                  <c:v>16628.0</c:v>
                </c:pt>
                <c:pt idx="25">
                  <c:v>8880.0</c:v>
                </c:pt>
                <c:pt idx="26">
                  <c:v>8916.0</c:v>
                </c:pt>
                <c:pt idx="27">
                  <c:v>11348.0</c:v>
                </c:pt>
                <c:pt idx="28">
                  <c:v>12996.0</c:v>
                </c:pt>
                <c:pt idx="29">
                  <c:v>9060.0</c:v>
                </c:pt>
                <c:pt idx="30">
                  <c:v>17880.0</c:v>
                </c:pt>
                <c:pt idx="31">
                  <c:v>9104.0</c:v>
                </c:pt>
                <c:pt idx="32">
                  <c:v>9024.0</c:v>
                </c:pt>
                <c:pt idx="33">
                  <c:v>10076.0</c:v>
                </c:pt>
                <c:pt idx="34">
                  <c:v>12440.0</c:v>
                </c:pt>
                <c:pt idx="35">
                  <c:v>17152.0</c:v>
                </c:pt>
                <c:pt idx="36">
                  <c:v>9128.0</c:v>
                </c:pt>
                <c:pt idx="37">
                  <c:v>10348.0</c:v>
                </c:pt>
                <c:pt idx="38">
                  <c:v>9228.0</c:v>
                </c:pt>
                <c:pt idx="39">
                  <c:v>9124.0</c:v>
                </c:pt>
                <c:pt idx="40">
                  <c:v>20064.0</c:v>
                </c:pt>
                <c:pt idx="41">
                  <c:v>8268.0</c:v>
                </c:pt>
                <c:pt idx="42">
                  <c:v>9388.0</c:v>
                </c:pt>
                <c:pt idx="43">
                  <c:v>10600.0</c:v>
                </c:pt>
                <c:pt idx="44">
                  <c:v>9528.0</c:v>
                </c:pt>
                <c:pt idx="45">
                  <c:v>17528.0</c:v>
                </c:pt>
                <c:pt idx="46">
                  <c:v>23032.0</c:v>
                </c:pt>
                <c:pt idx="47">
                  <c:v>13764.0</c:v>
                </c:pt>
                <c:pt idx="48">
                  <c:v>14312.0</c:v>
                </c:pt>
                <c:pt idx="49">
                  <c:v>11924.0</c:v>
                </c:pt>
                <c:pt idx="50">
                  <c:v>19856.0</c:v>
                </c:pt>
                <c:pt idx="51">
                  <c:v>19768.0</c:v>
                </c:pt>
                <c:pt idx="52">
                  <c:v>20772.0</c:v>
                </c:pt>
                <c:pt idx="53">
                  <c:v>18168.0</c:v>
                </c:pt>
                <c:pt idx="54">
                  <c:v>20120.0</c:v>
                </c:pt>
                <c:pt idx="55">
                  <c:v>10900.0</c:v>
                </c:pt>
                <c:pt idx="56">
                  <c:v>11124.0</c:v>
                </c:pt>
                <c:pt idx="57">
                  <c:v>11000.0</c:v>
                </c:pt>
                <c:pt idx="58">
                  <c:v>23260.0</c:v>
                </c:pt>
                <c:pt idx="59">
                  <c:v>17296.0</c:v>
                </c:pt>
                <c:pt idx="60">
                  <c:v>19076.0</c:v>
                </c:pt>
                <c:pt idx="61">
                  <c:v>9932.0</c:v>
                </c:pt>
                <c:pt idx="62">
                  <c:v>9988.0</c:v>
                </c:pt>
                <c:pt idx="63">
                  <c:v>12812.0</c:v>
                </c:pt>
                <c:pt idx="64">
                  <c:v>23992.0</c:v>
                </c:pt>
                <c:pt idx="65">
                  <c:v>11288.0</c:v>
                </c:pt>
                <c:pt idx="66">
                  <c:v>9100.0</c:v>
                </c:pt>
                <c:pt idx="67">
                  <c:v>9096.0</c:v>
                </c:pt>
                <c:pt idx="68">
                  <c:v>9096.0</c:v>
                </c:pt>
                <c:pt idx="69">
                  <c:v>18204.0</c:v>
                </c:pt>
                <c:pt idx="70">
                  <c:v>22984.0</c:v>
                </c:pt>
                <c:pt idx="71">
                  <c:v>9272.0</c:v>
                </c:pt>
                <c:pt idx="72">
                  <c:v>9080.0</c:v>
                </c:pt>
                <c:pt idx="73">
                  <c:v>10240.0</c:v>
                </c:pt>
                <c:pt idx="74">
                  <c:v>6656.0</c:v>
                </c:pt>
              </c:numCache>
            </c:numRef>
          </c:val>
          <c:smooth val="0"/>
        </c:ser>
        <c:ser>
          <c:idx val="1"/>
          <c:order val="1"/>
          <c:tx>
            <c:strRef>
              <c:f>Sheet1!$C$1</c:f>
              <c:strCache>
                <c:ptCount val="1"/>
                <c:pt idx="0">
                  <c:v>8591</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Sheet1!$C$2:$C$76</c:f>
              <c:numCache>
                <c:formatCode>General</c:formatCode>
                <c:ptCount val="75"/>
                <c:pt idx="0">
                  <c:v>0.0</c:v>
                </c:pt>
                <c:pt idx="1">
                  <c:v>2292.0</c:v>
                </c:pt>
                <c:pt idx="2">
                  <c:v>2840.0</c:v>
                </c:pt>
                <c:pt idx="3">
                  <c:v>2896.0</c:v>
                </c:pt>
                <c:pt idx="4">
                  <c:v>3240.0</c:v>
                </c:pt>
                <c:pt idx="5">
                  <c:v>5704.0</c:v>
                </c:pt>
                <c:pt idx="6">
                  <c:v>5976.0</c:v>
                </c:pt>
                <c:pt idx="7">
                  <c:v>6424.0</c:v>
                </c:pt>
                <c:pt idx="8">
                  <c:v>6532.0</c:v>
                </c:pt>
                <c:pt idx="9">
                  <c:v>15916.0</c:v>
                </c:pt>
                <c:pt idx="10">
                  <c:v>6368.0</c:v>
                </c:pt>
                <c:pt idx="11">
                  <c:v>7652.0</c:v>
                </c:pt>
                <c:pt idx="12">
                  <c:v>7656.0</c:v>
                </c:pt>
                <c:pt idx="13">
                  <c:v>13512.0</c:v>
                </c:pt>
                <c:pt idx="14">
                  <c:v>8032.0</c:v>
                </c:pt>
                <c:pt idx="15">
                  <c:v>17776.0</c:v>
                </c:pt>
                <c:pt idx="16">
                  <c:v>7276.0</c:v>
                </c:pt>
                <c:pt idx="17">
                  <c:v>12768.0</c:v>
                </c:pt>
                <c:pt idx="18">
                  <c:v>8784.0</c:v>
                </c:pt>
                <c:pt idx="19">
                  <c:v>8860.0</c:v>
                </c:pt>
                <c:pt idx="20">
                  <c:v>9388.0</c:v>
                </c:pt>
                <c:pt idx="21">
                  <c:v>29580.0</c:v>
                </c:pt>
                <c:pt idx="22">
                  <c:v>8528.0</c:v>
                </c:pt>
                <c:pt idx="23">
                  <c:v>9648.0</c:v>
                </c:pt>
                <c:pt idx="24">
                  <c:v>9660.0</c:v>
                </c:pt>
                <c:pt idx="25">
                  <c:v>20336.0</c:v>
                </c:pt>
                <c:pt idx="26">
                  <c:v>18788.0</c:v>
                </c:pt>
                <c:pt idx="27">
                  <c:v>18328.0</c:v>
                </c:pt>
                <c:pt idx="28">
                  <c:v>9892.0</c:v>
                </c:pt>
                <c:pt idx="29">
                  <c:v>21184.0</c:v>
                </c:pt>
                <c:pt idx="30">
                  <c:v>20680.0</c:v>
                </c:pt>
                <c:pt idx="31">
                  <c:v>12280.0</c:v>
                </c:pt>
                <c:pt idx="32">
                  <c:v>12264.0</c:v>
                </c:pt>
                <c:pt idx="33">
                  <c:v>22824.0</c:v>
                </c:pt>
                <c:pt idx="34">
                  <c:v>19112.0</c:v>
                </c:pt>
                <c:pt idx="35">
                  <c:v>12248.0</c:v>
                </c:pt>
                <c:pt idx="36">
                  <c:v>22640.0</c:v>
                </c:pt>
                <c:pt idx="37">
                  <c:v>19056.0</c:v>
                </c:pt>
                <c:pt idx="38">
                  <c:v>13808.0</c:v>
                </c:pt>
                <c:pt idx="39">
                  <c:v>18064.0</c:v>
                </c:pt>
                <c:pt idx="40">
                  <c:v>18876.0</c:v>
                </c:pt>
                <c:pt idx="41">
                  <c:v>14072.0</c:v>
                </c:pt>
                <c:pt idx="42">
                  <c:v>14032.0</c:v>
                </c:pt>
                <c:pt idx="43">
                  <c:v>23584.0</c:v>
                </c:pt>
                <c:pt idx="44">
                  <c:v>15036.0</c:v>
                </c:pt>
                <c:pt idx="45">
                  <c:v>30464.0</c:v>
                </c:pt>
                <c:pt idx="46">
                  <c:v>23052.0</c:v>
                </c:pt>
                <c:pt idx="47">
                  <c:v>13960.0</c:v>
                </c:pt>
                <c:pt idx="48">
                  <c:v>16068.0</c:v>
                </c:pt>
                <c:pt idx="49">
                  <c:v>26120.0</c:v>
                </c:pt>
                <c:pt idx="50">
                  <c:v>24124.0</c:v>
                </c:pt>
                <c:pt idx="51">
                  <c:v>33024.0</c:v>
                </c:pt>
                <c:pt idx="52">
                  <c:v>30100.0</c:v>
                </c:pt>
                <c:pt idx="53">
                  <c:v>25496.0</c:v>
                </c:pt>
                <c:pt idx="54">
                  <c:v>27464.0</c:v>
                </c:pt>
                <c:pt idx="55">
                  <c:v>27376.0</c:v>
                </c:pt>
                <c:pt idx="56">
                  <c:v>27216.0</c:v>
                </c:pt>
                <c:pt idx="57">
                  <c:v>33788.0</c:v>
                </c:pt>
                <c:pt idx="58">
                  <c:v>36300.0</c:v>
                </c:pt>
                <c:pt idx="59">
                  <c:v>23960.0</c:v>
                </c:pt>
                <c:pt idx="60">
                  <c:v>26308.0</c:v>
                </c:pt>
                <c:pt idx="61">
                  <c:v>23592.0</c:v>
                </c:pt>
                <c:pt idx="62">
                  <c:v>26196.0</c:v>
                </c:pt>
                <c:pt idx="63">
                  <c:v>24880.0</c:v>
                </c:pt>
                <c:pt idx="64">
                  <c:v>14988.0</c:v>
                </c:pt>
                <c:pt idx="65">
                  <c:v>18188.0</c:v>
                </c:pt>
                <c:pt idx="66">
                  <c:v>22700.0</c:v>
                </c:pt>
                <c:pt idx="67">
                  <c:v>15944.0</c:v>
                </c:pt>
                <c:pt idx="68">
                  <c:v>15944.0</c:v>
                </c:pt>
                <c:pt idx="69">
                  <c:v>22744.0</c:v>
                </c:pt>
                <c:pt idx="70">
                  <c:v>25152.0</c:v>
                </c:pt>
                <c:pt idx="71">
                  <c:v>27100.0</c:v>
                </c:pt>
                <c:pt idx="72">
                  <c:v>16968.0</c:v>
                </c:pt>
                <c:pt idx="73">
                  <c:v>16952.0</c:v>
                </c:pt>
                <c:pt idx="74">
                  <c:v>14508.0</c:v>
                </c:pt>
              </c:numCache>
            </c:numRef>
          </c:val>
          <c:smooth val="0"/>
        </c:ser>
        <c:ser>
          <c:idx val="2"/>
          <c:order val="2"/>
          <c:tx>
            <c:strRef>
              <c:f>Sheet1!$D$1</c:f>
              <c:strCache>
                <c:ptCount val="1"/>
                <c:pt idx="0">
                  <c:v>8592</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Sheet1!$D$2:$D$76</c:f>
              <c:numCache>
                <c:formatCode>General</c:formatCode>
                <c:ptCount val="75"/>
                <c:pt idx="0">
                  <c:v>0.0</c:v>
                </c:pt>
                <c:pt idx="1">
                  <c:v>2308.0</c:v>
                </c:pt>
                <c:pt idx="2">
                  <c:v>3900.0</c:v>
                </c:pt>
                <c:pt idx="3">
                  <c:v>2808.0</c:v>
                </c:pt>
                <c:pt idx="4">
                  <c:v>3056.0</c:v>
                </c:pt>
                <c:pt idx="5">
                  <c:v>4196.0</c:v>
                </c:pt>
                <c:pt idx="6">
                  <c:v>5496.0</c:v>
                </c:pt>
                <c:pt idx="7">
                  <c:v>14196.0</c:v>
                </c:pt>
                <c:pt idx="8">
                  <c:v>5836.0</c:v>
                </c:pt>
                <c:pt idx="9">
                  <c:v>7008.0</c:v>
                </c:pt>
                <c:pt idx="10">
                  <c:v>16488.0</c:v>
                </c:pt>
                <c:pt idx="11">
                  <c:v>5264.0</c:v>
                </c:pt>
                <c:pt idx="12">
                  <c:v>15352.0</c:v>
                </c:pt>
                <c:pt idx="13">
                  <c:v>7396.0</c:v>
                </c:pt>
                <c:pt idx="14">
                  <c:v>7416.0</c:v>
                </c:pt>
                <c:pt idx="15">
                  <c:v>7740.0</c:v>
                </c:pt>
                <c:pt idx="16">
                  <c:v>19816.0</c:v>
                </c:pt>
                <c:pt idx="17">
                  <c:v>6080.0</c:v>
                </c:pt>
                <c:pt idx="18">
                  <c:v>16092.0</c:v>
                </c:pt>
                <c:pt idx="19">
                  <c:v>8220.0</c:v>
                </c:pt>
                <c:pt idx="20">
                  <c:v>8172.0</c:v>
                </c:pt>
                <c:pt idx="21">
                  <c:v>8180.0</c:v>
                </c:pt>
                <c:pt idx="22">
                  <c:v>16084.0</c:v>
                </c:pt>
                <c:pt idx="23">
                  <c:v>15324.0</c:v>
                </c:pt>
                <c:pt idx="24">
                  <c:v>8240.0</c:v>
                </c:pt>
                <c:pt idx="25">
                  <c:v>7068.0</c:v>
                </c:pt>
                <c:pt idx="26">
                  <c:v>7068.0</c:v>
                </c:pt>
                <c:pt idx="27">
                  <c:v>8200.0</c:v>
                </c:pt>
                <c:pt idx="28">
                  <c:v>13796.0</c:v>
                </c:pt>
                <c:pt idx="29">
                  <c:v>13624.0</c:v>
                </c:pt>
                <c:pt idx="30">
                  <c:v>8408.0</c:v>
                </c:pt>
                <c:pt idx="31">
                  <c:v>8560.0</c:v>
                </c:pt>
                <c:pt idx="32">
                  <c:v>8476.0</c:v>
                </c:pt>
                <c:pt idx="33">
                  <c:v>17776.0</c:v>
                </c:pt>
                <c:pt idx="34">
                  <c:v>21704.0</c:v>
                </c:pt>
                <c:pt idx="35">
                  <c:v>14960.0</c:v>
                </c:pt>
                <c:pt idx="36">
                  <c:v>8612.0</c:v>
                </c:pt>
                <c:pt idx="37">
                  <c:v>8596.0</c:v>
                </c:pt>
                <c:pt idx="38">
                  <c:v>17936.0</c:v>
                </c:pt>
                <c:pt idx="39">
                  <c:v>17380.0</c:v>
                </c:pt>
                <c:pt idx="40">
                  <c:v>11816.0</c:v>
                </c:pt>
                <c:pt idx="41">
                  <c:v>21024.0</c:v>
                </c:pt>
                <c:pt idx="42">
                  <c:v>18104.0</c:v>
                </c:pt>
                <c:pt idx="43">
                  <c:v>17456.0</c:v>
                </c:pt>
                <c:pt idx="44">
                  <c:v>10036.0</c:v>
                </c:pt>
                <c:pt idx="45">
                  <c:v>10020.0</c:v>
                </c:pt>
                <c:pt idx="46">
                  <c:v>21540.0</c:v>
                </c:pt>
                <c:pt idx="47">
                  <c:v>14692.0</c:v>
                </c:pt>
                <c:pt idx="48">
                  <c:v>17880.0</c:v>
                </c:pt>
                <c:pt idx="49">
                  <c:v>10072.0</c:v>
                </c:pt>
                <c:pt idx="50">
                  <c:v>19332.0</c:v>
                </c:pt>
                <c:pt idx="51">
                  <c:v>10108.0</c:v>
                </c:pt>
                <c:pt idx="52">
                  <c:v>14940.0</c:v>
                </c:pt>
                <c:pt idx="53">
                  <c:v>16132.0</c:v>
                </c:pt>
                <c:pt idx="54">
                  <c:v>19192.0</c:v>
                </c:pt>
                <c:pt idx="55">
                  <c:v>16732.0</c:v>
                </c:pt>
                <c:pt idx="56">
                  <c:v>25056.0</c:v>
                </c:pt>
                <c:pt idx="57">
                  <c:v>18424.0</c:v>
                </c:pt>
                <c:pt idx="58">
                  <c:v>21068.0</c:v>
                </c:pt>
                <c:pt idx="59">
                  <c:v>23816.0</c:v>
                </c:pt>
                <c:pt idx="60">
                  <c:v>19316.0</c:v>
                </c:pt>
                <c:pt idx="61">
                  <c:v>15988.0</c:v>
                </c:pt>
                <c:pt idx="62">
                  <c:v>8352.0</c:v>
                </c:pt>
                <c:pt idx="63">
                  <c:v>9520.0</c:v>
                </c:pt>
                <c:pt idx="64">
                  <c:v>16376.0</c:v>
                </c:pt>
                <c:pt idx="65">
                  <c:v>16956.0</c:v>
                </c:pt>
                <c:pt idx="66">
                  <c:v>8860.0</c:v>
                </c:pt>
                <c:pt idx="67">
                  <c:v>8860.0</c:v>
                </c:pt>
                <c:pt idx="68">
                  <c:v>17652.0</c:v>
                </c:pt>
                <c:pt idx="69">
                  <c:v>10000.0</c:v>
                </c:pt>
                <c:pt idx="70">
                  <c:v>14200.0</c:v>
                </c:pt>
                <c:pt idx="71">
                  <c:v>14680.0</c:v>
                </c:pt>
                <c:pt idx="72">
                  <c:v>8876.0</c:v>
                </c:pt>
                <c:pt idx="73">
                  <c:v>8876.0</c:v>
                </c:pt>
                <c:pt idx="74">
                  <c:v>6448.0</c:v>
                </c:pt>
              </c:numCache>
            </c:numRef>
          </c:val>
          <c:smooth val="0"/>
        </c:ser>
        <c:ser>
          <c:idx val="3"/>
          <c:order val="3"/>
          <c:tx>
            <c:strRef>
              <c:f>Sheet1!$E$1</c:f>
              <c:strCache>
                <c:ptCount val="1"/>
                <c:pt idx="0">
                  <c:v>8593</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Sheet1!$E$2:$E$76</c:f>
              <c:numCache>
                <c:formatCode>General</c:formatCode>
                <c:ptCount val="75"/>
                <c:pt idx="0">
                  <c:v>0.0</c:v>
                </c:pt>
                <c:pt idx="1">
                  <c:v>2364.0</c:v>
                </c:pt>
                <c:pt idx="2">
                  <c:v>7924.0</c:v>
                </c:pt>
                <c:pt idx="3">
                  <c:v>2756.0</c:v>
                </c:pt>
                <c:pt idx="4">
                  <c:v>2928.0</c:v>
                </c:pt>
                <c:pt idx="5">
                  <c:v>4056.0</c:v>
                </c:pt>
                <c:pt idx="6">
                  <c:v>6536.0</c:v>
                </c:pt>
                <c:pt idx="7">
                  <c:v>7396.0</c:v>
                </c:pt>
                <c:pt idx="8">
                  <c:v>5612.0</c:v>
                </c:pt>
                <c:pt idx="9">
                  <c:v>6744.0</c:v>
                </c:pt>
                <c:pt idx="10">
                  <c:v>16600.0</c:v>
                </c:pt>
                <c:pt idx="11">
                  <c:v>8596.0</c:v>
                </c:pt>
                <c:pt idx="12">
                  <c:v>8452.0</c:v>
                </c:pt>
                <c:pt idx="13">
                  <c:v>6228.0</c:v>
                </c:pt>
                <c:pt idx="14">
                  <c:v>6280.0</c:v>
                </c:pt>
                <c:pt idx="15">
                  <c:v>6608.0</c:v>
                </c:pt>
                <c:pt idx="16">
                  <c:v>19536.0</c:v>
                </c:pt>
                <c:pt idx="17">
                  <c:v>13592.0</c:v>
                </c:pt>
                <c:pt idx="18">
                  <c:v>9120.0</c:v>
                </c:pt>
                <c:pt idx="19">
                  <c:v>6880.0</c:v>
                </c:pt>
                <c:pt idx="20">
                  <c:v>6884.0</c:v>
                </c:pt>
                <c:pt idx="21">
                  <c:v>8008.0</c:v>
                </c:pt>
                <c:pt idx="22">
                  <c:v>16120.0</c:v>
                </c:pt>
                <c:pt idx="23">
                  <c:v>8116.0</c:v>
                </c:pt>
                <c:pt idx="24">
                  <c:v>6892.0</c:v>
                </c:pt>
                <c:pt idx="25">
                  <c:v>6876.0</c:v>
                </c:pt>
                <c:pt idx="26">
                  <c:v>6892.0</c:v>
                </c:pt>
                <c:pt idx="27">
                  <c:v>8028.0</c:v>
                </c:pt>
                <c:pt idx="28">
                  <c:v>25196.0</c:v>
                </c:pt>
                <c:pt idx="29">
                  <c:v>7064.0</c:v>
                </c:pt>
                <c:pt idx="30">
                  <c:v>7020.0</c:v>
                </c:pt>
                <c:pt idx="31">
                  <c:v>8208.0</c:v>
                </c:pt>
                <c:pt idx="32">
                  <c:v>15924.0</c:v>
                </c:pt>
                <c:pt idx="33">
                  <c:v>10508.0</c:v>
                </c:pt>
                <c:pt idx="34">
                  <c:v>19348.0</c:v>
                </c:pt>
                <c:pt idx="35">
                  <c:v>6740.0</c:v>
                </c:pt>
                <c:pt idx="36">
                  <c:v>16868.0</c:v>
                </c:pt>
                <c:pt idx="37">
                  <c:v>16356.0</c:v>
                </c:pt>
                <c:pt idx="38">
                  <c:v>11144.0</c:v>
                </c:pt>
                <c:pt idx="39">
                  <c:v>11052.0</c:v>
                </c:pt>
                <c:pt idx="40">
                  <c:v>16228.0</c:v>
                </c:pt>
                <c:pt idx="41">
                  <c:v>16628.0</c:v>
                </c:pt>
                <c:pt idx="42">
                  <c:v>11248.0</c:v>
                </c:pt>
                <c:pt idx="43">
                  <c:v>11012.0</c:v>
                </c:pt>
                <c:pt idx="44">
                  <c:v>8932.0</c:v>
                </c:pt>
                <c:pt idx="45">
                  <c:v>17008.0</c:v>
                </c:pt>
                <c:pt idx="46">
                  <c:v>27032.0</c:v>
                </c:pt>
                <c:pt idx="47">
                  <c:v>12412.0</c:v>
                </c:pt>
                <c:pt idx="48">
                  <c:v>12584.0</c:v>
                </c:pt>
                <c:pt idx="49">
                  <c:v>17084.0</c:v>
                </c:pt>
                <c:pt idx="50">
                  <c:v>18868.0</c:v>
                </c:pt>
                <c:pt idx="51">
                  <c:v>13400.0</c:v>
                </c:pt>
                <c:pt idx="52">
                  <c:v>25384.0</c:v>
                </c:pt>
                <c:pt idx="53">
                  <c:v>19480.0</c:v>
                </c:pt>
                <c:pt idx="54">
                  <c:v>19840.0</c:v>
                </c:pt>
                <c:pt idx="55">
                  <c:v>18400.0</c:v>
                </c:pt>
                <c:pt idx="56">
                  <c:v>20168.0</c:v>
                </c:pt>
                <c:pt idx="57">
                  <c:v>19144.0</c:v>
                </c:pt>
                <c:pt idx="58">
                  <c:v>35684.0</c:v>
                </c:pt>
                <c:pt idx="59">
                  <c:v>17808.0</c:v>
                </c:pt>
                <c:pt idx="60">
                  <c:v>19920.0</c:v>
                </c:pt>
                <c:pt idx="61">
                  <c:v>17520.0</c:v>
                </c:pt>
                <c:pt idx="62">
                  <c:v>15296.0</c:v>
                </c:pt>
                <c:pt idx="63">
                  <c:v>8572.0</c:v>
                </c:pt>
                <c:pt idx="64">
                  <c:v>21004.0</c:v>
                </c:pt>
                <c:pt idx="65">
                  <c:v>8752.0</c:v>
                </c:pt>
                <c:pt idx="66">
                  <c:v>8604.0</c:v>
                </c:pt>
                <c:pt idx="67">
                  <c:v>16200.0</c:v>
                </c:pt>
                <c:pt idx="68">
                  <c:v>10772.0</c:v>
                </c:pt>
                <c:pt idx="69">
                  <c:v>8588.0</c:v>
                </c:pt>
                <c:pt idx="70">
                  <c:v>19368.0</c:v>
                </c:pt>
                <c:pt idx="71">
                  <c:v>7652.0</c:v>
                </c:pt>
                <c:pt idx="72">
                  <c:v>15948.0</c:v>
                </c:pt>
                <c:pt idx="73">
                  <c:v>8612.0</c:v>
                </c:pt>
                <c:pt idx="74">
                  <c:v>6180.0</c:v>
                </c:pt>
              </c:numCache>
            </c:numRef>
          </c:val>
          <c:smooth val="0"/>
        </c:ser>
        <c:ser>
          <c:idx val="4"/>
          <c:order val="4"/>
          <c:tx>
            <c:strRef>
              <c:f>Sheet1!$F$1</c:f>
              <c:strCache>
                <c:ptCount val="1"/>
                <c:pt idx="0">
                  <c:v>8594</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Sheet1!$F$2:$F$76</c:f>
              <c:numCache>
                <c:formatCode>General</c:formatCode>
                <c:ptCount val="75"/>
                <c:pt idx="0">
                  <c:v>0.0</c:v>
                </c:pt>
                <c:pt idx="1">
                  <c:v>2332.0</c:v>
                </c:pt>
                <c:pt idx="2">
                  <c:v>4484.0</c:v>
                </c:pt>
                <c:pt idx="3">
                  <c:v>2720.0</c:v>
                </c:pt>
                <c:pt idx="4">
                  <c:v>2848.0</c:v>
                </c:pt>
                <c:pt idx="5">
                  <c:v>3948.0</c:v>
                </c:pt>
                <c:pt idx="6">
                  <c:v>13320.0</c:v>
                </c:pt>
                <c:pt idx="7">
                  <c:v>5520.0</c:v>
                </c:pt>
                <c:pt idx="8">
                  <c:v>5524.0</c:v>
                </c:pt>
                <c:pt idx="9">
                  <c:v>6608.0</c:v>
                </c:pt>
                <c:pt idx="10">
                  <c:v>17028.0</c:v>
                </c:pt>
                <c:pt idx="11">
                  <c:v>7548.0</c:v>
                </c:pt>
                <c:pt idx="12">
                  <c:v>6256.0</c:v>
                </c:pt>
                <c:pt idx="13">
                  <c:v>6248.0</c:v>
                </c:pt>
                <c:pt idx="14">
                  <c:v>6280.0</c:v>
                </c:pt>
                <c:pt idx="15">
                  <c:v>6592.0</c:v>
                </c:pt>
                <c:pt idx="16">
                  <c:v>9444.0</c:v>
                </c:pt>
                <c:pt idx="17">
                  <c:v>10108.0</c:v>
                </c:pt>
                <c:pt idx="18">
                  <c:v>6708.0</c:v>
                </c:pt>
                <c:pt idx="19">
                  <c:v>6700.0</c:v>
                </c:pt>
                <c:pt idx="20">
                  <c:v>6712.0</c:v>
                </c:pt>
                <c:pt idx="21">
                  <c:v>7856.0</c:v>
                </c:pt>
                <c:pt idx="22">
                  <c:v>26828.0</c:v>
                </c:pt>
                <c:pt idx="23">
                  <c:v>5820.0</c:v>
                </c:pt>
                <c:pt idx="24">
                  <c:v>6800.0</c:v>
                </c:pt>
                <c:pt idx="25">
                  <c:v>6784.0</c:v>
                </c:pt>
                <c:pt idx="26">
                  <c:v>13696.0</c:v>
                </c:pt>
                <c:pt idx="27">
                  <c:v>14292.0</c:v>
                </c:pt>
                <c:pt idx="28">
                  <c:v>24704.0</c:v>
                </c:pt>
                <c:pt idx="29">
                  <c:v>6056.0</c:v>
                </c:pt>
                <c:pt idx="30">
                  <c:v>7100.0</c:v>
                </c:pt>
                <c:pt idx="31">
                  <c:v>8276.0</c:v>
                </c:pt>
                <c:pt idx="32">
                  <c:v>11504.0</c:v>
                </c:pt>
                <c:pt idx="33">
                  <c:v>8176.0</c:v>
                </c:pt>
                <c:pt idx="34">
                  <c:v>10784.0</c:v>
                </c:pt>
                <c:pt idx="35">
                  <c:v>13624.0</c:v>
                </c:pt>
                <c:pt idx="36">
                  <c:v>12296.0</c:v>
                </c:pt>
                <c:pt idx="37">
                  <c:v>12104.0</c:v>
                </c:pt>
                <c:pt idx="38">
                  <c:v>8836.0</c:v>
                </c:pt>
                <c:pt idx="39">
                  <c:v>15724.0</c:v>
                </c:pt>
                <c:pt idx="40">
                  <c:v>26180.0</c:v>
                </c:pt>
                <c:pt idx="41">
                  <c:v>12452.0</c:v>
                </c:pt>
                <c:pt idx="42">
                  <c:v>8924.0</c:v>
                </c:pt>
                <c:pt idx="43">
                  <c:v>15628.0</c:v>
                </c:pt>
                <c:pt idx="44">
                  <c:v>8884.0</c:v>
                </c:pt>
                <c:pt idx="45">
                  <c:v>12228.0</c:v>
                </c:pt>
                <c:pt idx="46">
                  <c:v>25104.0</c:v>
                </c:pt>
                <c:pt idx="47">
                  <c:v>16984.0</c:v>
                </c:pt>
                <c:pt idx="48">
                  <c:v>15896.0</c:v>
                </c:pt>
                <c:pt idx="49">
                  <c:v>12488.0</c:v>
                </c:pt>
                <c:pt idx="50">
                  <c:v>15736.0</c:v>
                </c:pt>
                <c:pt idx="51">
                  <c:v>17904.0</c:v>
                </c:pt>
                <c:pt idx="52">
                  <c:v>21764.0</c:v>
                </c:pt>
                <c:pt idx="53">
                  <c:v>19100.0</c:v>
                </c:pt>
                <c:pt idx="54">
                  <c:v>20708.0</c:v>
                </c:pt>
                <c:pt idx="55">
                  <c:v>12908.0</c:v>
                </c:pt>
                <c:pt idx="56">
                  <c:v>15212.0</c:v>
                </c:pt>
                <c:pt idx="57">
                  <c:v>19476.0</c:v>
                </c:pt>
                <c:pt idx="58">
                  <c:v>24612.0</c:v>
                </c:pt>
                <c:pt idx="59">
                  <c:v>25204.0</c:v>
                </c:pt>
                <c:pt idx="60">
                  <c:v>13012.0</c:v>
                </c:pt>
                <c:pt idx="61">
                  <c:v>17784.0</c:v>
                </c:pt>
                <c:pt idx="62">
                  <c:v>11072.0</c:v>
                </c:pt>
                <c:pt idx="63">
                  <c:v>13212.0</c:v>
                </c:pt>
                <c:pt idx="64">
                  <c:v>15964.0</c:v>
                </c:pt>
                <c:pt idx="65">
                  <c:v>9980.0</c:v>
                </c:pt>
                <c:pt idx="66">
                  <c:v>15548.0</c:v>
                </c:pt>
                <c:pt idx="67">
                  <c:v>12228.0</c:v>
                </c:pt>
                <c:pt idx="68">
                  <c:v>8868.0</c:v>
                </c:pt>
                <c:pt idx="69">
                  <c:v>8868.0</c:v>
                </c:pt>
                <c:pt idx="70">
                  <c:v>22888.0</c:v>
                </c:pt>
                <c:pt idx="71">
                  <c:v>14460.0</c:v>
                </c:pt>
                <c:pt idx="72">
                  <c:v>12108.0</c:v>
                </c:pt>
                <c:pt idx="73">
                  <c:v>8876.0</c:v>
                </c:pt>
                <c:pt idx="74">
                  <c:v>0.0</c:v>
                </c:pt>
              </c:numCache>
            </c:numRef>
          </c:val>
          <c:smooth val="0"/>
        </c:ser>
        <c:ser>
          <c:idx val="5"/>
          <c:order val="5"/>
          <c:tx>
            <c:strRef>
              <c:f>Sheet1!$G$1</c:f>
              <c:strCache>
                <c:ptCount val="1"/>
                <c:pt idx="0">
                  <c:v>8595</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Sheet1!$G$2:$G$76</c:f>
              <c:numCache>
                <c:formatCode>General</c:formatCode>
                <c:ptCount val="75"/>
                <c:pt idx="0">
                  <c:v>0.0</c:v>
                </c:pt>
                <c:pt idx="1">
                  <c:v>0.0</c:v>
                </c:pt>
                <c:pt idx="2">
                  <c:v>2176.0</c:v>
                </c:pt>
                <c:pt idx="3">
                  <c:v>2544.0</c:v>
                </c:pt>
                <c:pt idx="4">
                  <c:v>2748.0</c:v>
                </c:pt>
                <c:pt idx="5">
                  <c:v>3772.0</c:v>
                </c:pt>
                <c:pt idx="6">
                  <c:v>4892.0</c:v>
                </c:pt>
                <c:pt idx="7">
                  <c:v>5260.0</c:v>
                </c:pt>
                <c:pt idx="8">
                  <c:v>5272.0</c:v>
                </c:pt>
                <c:pt idx="9">
                  <c:v>6524.0</c:v>
                </c:pt>
                <c:pt idx="10">
                  <c:v>17432.0</c:v>
                </c:pt>
                <c:pt idx="11">
                  <c:v>5264.0</c:v>
                </c:pt>
                <c:pt idx="12">
                  <c:v>6256.0</c:v>
                </c:pt>
                <c:pt idx="13">
                  <c:v>6252.0</c:v>
                </c:pt>
                <c:pt idx="14">
                  <c:v>6320.0</c:v>
                </c:pt>
                <c:pt idx="15">
                  <c:v>6636.0</c:v>
                </c:pt>
                <c:pt idx="16">
                  <c:v>16812.0</c:v>
                </c:pt>
                <c:pt idx="17">
                  <c:v>6632.0</c:v>
                </c:pt>
                <c:pt idx="18">
                  <c:v>6632.0</c:v>
                </c:pt>
                <c:pt idx="19">
                  <c:v>6628.0</c:v>
                </c:pt>
                <c:pt idx="20">
                  <c:v>6628.0</c:v>
                </c:pt>
                <c:pt idx="21">
                  <c:v>8932.0</c:v>
                </c:pt>
                <c:pt idx="22">
                  <c:v>15008.0</c:v>
                </c:pt>
                <c:pt idx="23">
                  <c:v>6732.0</c:v>
                </c:pt>
                <c:pt idx="24">
                  <c:v>6752.0</c:v>
                </c:pt>
                <c:pt idx="25">
                  <c:v>12200.0</c:v>
                </c:pt>
                <c:pt idx="26">
                  <c:v>11456.0</c:v>
                </c:pt>
                <c:pt idx="27">
                  <c:v>14684.0</c:v>
                </c:pt>
                <c:pt idx="28">
                  <c:v>12104.0</c:v>
                </c:pt>
                <c:pt idx="29">
                  <c:v>6952.0</c:v>
                </c:pt>
                <c:pt idx="30">
                  <c:v>12360.0</c:v>
                </c:pt>
                <c:pt idx="31">
                  <c:v>9248.0</c:v>
                </c:pt>
                <c:pt idx="32">
                  <c:v>8120.0</c:v>
                </c:pt>
                <c:pt idx="33">
                  <c:v>14004.0</c:v>
                </c:pt>
                <c:pt idx="34">
                  <c:v>17676.0</c:v>
                </c:pt>
                <c:pt idx="35">
                  <c:v>11940.0</c:v>
                </c:pt>
                <c:pt idx="36">
                  <c:v>8548.0</c:v>
                </c:pt>
                <c:pt idx="37">
                  <c:v>14408.0</c:v>
                </c:pt>
                <c:pt idx="38">
                  <c:v>13920.0</c:v>
                </c:pt>
                <c:pt idx="39">
                  <c:v>13112.0</c:v>
                </c:pt>
                <c:pt idx="40">
                  <c:v>25916.0</c:v>
                </c:pt>
                <c:pt idx="41">
                  <c:v>13384.0</c:v>
                </c:pt>
                <c:pt idx="42">
                  <c:v>14424.0</c:v>
                </c:pt>
                <c:pt idx="43">
                  <c:v>13296.0</c:v>
                </c:pt>
                <c:pt idx="44">
                  <c:v>8892.0</c:v>
                </c:pt>
                <c:pt idx="45">
                  <c:v>14444.0</c:v>
                </c:pt>
                <c:pt idx="46">
                  <c:v>16516.0</c:v>
                </c:pt>
                <c:pt idx="47">
                  <c:v>18380.0</c:v>
                </c:pt>
                <c:pt idx="48">
                  <c:v>17048.0</c:v>
                </c:pt>
                <c:pt idx="49">
                  <c:v>14752.0</c:v>
                </c:pt>
                <c:pt idx="50">
                  <c:v>15424.0</c:v>
                </c:pt>
                <c:pt idx="51">
                  <c:v>13516.0</c:v>
                </c:pt>
                <c:pt idx="52">
                  <c:v>16808.0</c:v>
                </c:pt>
                <c:pt idx="53">
                  <c:v>17996.0</c:v>
                </c:pt>
                <c:pt idx="54">
                  <c:v>20132.0</c:v>
                </c:pt>
                <c:pt idx="55">
                  <c:v>14792.0</c:v>
                </c:pt>
                <c:pt idx="56">
                  <c:v>11408.0</c:v>
                </c:pt>
                <c:pt idx="57">
                  <c:v>15960.0</c:v>
                </c:pt>
                <c:pt idx="58">
                  <c:v>23104.0</c:v>
                </c:pt>
                <c:pt idx="59">
                  <c:v>21768.0</c:v>
                </c:pt>
                <c:pt idx="60">
                  <c:v>16324.0</c:v>
                </c:pt>
                <c:pt idx="61">
                  <c:v>16232.0</c:v>
                </c:pt>
                <c:pt idx="62">
                  <c:v>14044.0</c:v>
                </c:pt>
                <c:pt idx="63">
                  <c:v>16256.0</c:v>
                </c:pt>
                <c:pt idx="64">
                  <c:v>15496.0</c:v>
                </c:pt>
                <c:pt idx="65">
                  <c:v>11764.0</c:v>
                </c:pt>
                <c:pt idx="66">
                  <c:v>12984.0</c:v>
                </c:pt>
                <c:pt idx="67">
                  <c:v>8512.0</c:v>
                </c:pt>
                <c:pt idx="68">
                  <c:v>8512.0</c:v>
                </c:pt>
                <c:pt idx="69">
                  <c:v>8512.0</c:v>
                </c:pt>
                <c:pt idx="70">
                  <c:v>27944.0</c:v>
                </c:pt>
                <c:pt idx="71">
                  <c:v>12040.0</c:v>
                </c:pt>
                <c:pt idx="72">
                  <c:v>8588.0</c:v>
                </c:pt>
                <c:pt idx="73">
                  <c:v>8572.0</c:v>
                </c:pt>
                <c:pt idx="74">
                  <c:v>0.0</c:v>
                </c:pt>
              </c:numCache>
            </c:numRef>
          </c:val>
          <c:smooth val="0"/>
        </c:ser>
        <c:ser>
          <c:idx val="6"/>
          <c:order val="6"/>
          <c:tx>
            <c:strRef>
              <c:f>Sheet1!$H$1</c:f>
              <c:strCache>
                <c:ptCount val="1"/>
                <c:pt idx="0">
                  <c:v>8596</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Sheet1!$H$2:$H$76</c:f>
              <c:numCache>
                <c:formatCode>General</c:formatCode>
                <c:ptCount val="75"/>
                <c:pt idx="0">
                  <c:v>0.0</c:v>
                </c:pt>
                <c:pt idx="1">
                  <c:v>0.0</c:v>
                </c:pt>
                <c:pt idx="2">
                  <c:v>2168.0</c:v>
                </c:pt>
                <c:pt idx="3">
                  <c:v>2564.0</c:v>
                </c:pt>
                <c:pt idx="4">
                  <c:v>2852.0</c:v>
                </c:pt>
                <c:pt idx="5">
                  <c:v>3844.0</c:v>
                </c:pt>
                <c:pt idx="6">
                  <c:v>5008.0</c:v>
                </c:pt>
                <c:pt idx="7">
                  <c:v>5304.0</c:v>
                </c:pt>
                <c:pt idx="8">
                  <c:v>5644.0</c:v>
                </c:pt>
                <c:pt idx="9">
                  <c:v>6800.0</c:v>
                </c:pt>
                <c:pt idx="10">
                  <c:v>15836.0</c:v>
                </c:pt>
                <c:pt idx="11">
                  <c:v>4936.0</c:v>
                </c:pt>
                <c:pt idx="12">
                  <c:v>5928.0</c:v>
                </c:pt>
                <c:pt idx="13">
                  <c:v>5924.0</c:v>
                </c:pt>
                <c:pt idx="14">
                  <c:v>6108.0</c:v>
                </c:pt>
                <c:pt idx="15">
                  <c:v>11040.0</c:v>
                </c:pt>
                <c:pt idx="16">
                  <c:v>23140.0</c:v>
                </c:pt>
                <c:pt idx="17">
                  <c:v>5696.0</c:v>
                </c:pt>
                <c:pt idx="18">
                  <c:v>6676.0</c:v>
                </c:pt>
                <c:pt idx="19">
                  <c:v>6708.0</c:v>
                </c:pt>
                <c:pt idx="20">
                  <c:v>6712.0</c:v>
                </c:pt>
                <c:pt idx="21">
                  <c:v>7804.0</c:v>
                </c:pt>
                <c:pt idx="22">
                  <c:v>15740.0</c:v>
                </c:pt>
                <c:pt idx="23">
                  <c:v>5768.0</c:v>
                </c:pt>
                <c:pt idx="24">
                  <c:v>11008.0</c:v>
                </c:pt>
                <c:pt idx="25">
                  <c:v>12296.0</c:v>
                </c:pt>
                <c:pt idx="26">
                  <c:v>6736.0</c:v>
                </c:pt>
                <c:pt idx="27">
                  <c:v>7896.0</c:v>
                </c:pt>
                <c:pt idx="28">
                  <c:v>19020.0</c:v>
                </c:pt>
                <c:pt idx="29">
                  <c:v>10420.0</c:v>
                </c:pt>
                <c:pt idx="30">
                  <c:v>12404.0</c:v>
                </c:pt>
                <c:pt idx="31">
                  <c:v>8284.0</c:v>
                </c:pt>
                <c:pt idx="32">
                  <c:v>12688.0</c:v>
                </c:pt>
                <c:pt idx="33">
                  <c:v>13868.0</c:v>
                </c:pt>
                <c:pt idx="34">
                  <c:v>23904.0</c:v>
                </c:pt>
                <c:pt idx="35">
                  <c:v>6200.0</c:v>
                </c:pt>
                <c:pt idx="36">
                  <c:v>11884.0</c:v>
                </c:pt>
                <c:pt idx="37">
                  <c:v>14028.0</c:v>
                </c:pt>
                <c:pt idx="38">
                  <c:v>13708.0</c:v>
                </c:pt>
                <c:pt idx="39">
                  <c:v>11880.0</c:v>
                </c:pt>
                <c:pt idx="40">
                  <c:v>19508.0</c:v>
                </c:pt>
                <c:pt idx="41">
                  <c:v>12984.0</c:v>
                </c:pt>
                <c:pt idx="42">
                  <c:v>13972.0</c:v>
                </c:pt>
                <c:pt idx="43">
                  <c:v>8380.0</c:v>
                </c:pt>
                <c:pt idx="44">
                  <c:v>12832.0</c:v>
                </c:pt>
                <c:pt idx="45">
                  <c:v>14116.0</c:v>
                </c:pt>
                <c:pt idx="46">
                  <c:v>21308.0</c:v>
                </c:pt>
                <c:pt idx="47">
                  <c:v>16948.0</c:v>
                </c:pt>
                <c:pt idx="48">
                  <c:v>17824.0</c:v>
                </c:pt>
                <c:pt idx="49">
                  <c:v>14572.0</c:v>
                </c:pt>
                <c:pt idx="50">
                  <c:v>17532.0</c:v>
                </c:pt>
                <c:pt idx="51">
                  <c:v>14396.0</c:v>
                </c:pt>
                <c:pt idx="52">
                  <c:v>18908.0</c:v>
                </c:pt>
                <c:pt idx="53">
                  <c:v>15236.0</c:v>
                </c:pt>
                <c:pt idx="54">
                  <c:v>14868.0</c:v>
                </c:pt>
                <c:pt idx="55">
                  <c:v>19760.0</c:v>
                </c:pt>
                <c:pt idx="56">
                  <c:v>11696.0</c:v>
                </c:pt>
                <c:pt idx="57">
                  <c:v>17052.0</c:v>
                </c:pt>
                <c:pt idx="58">
                  <c:v>27652.0</c:v>
                </c:pt>
                <c:pt idx="59">
                  <c:v>17480.0</c:v>
                </c:pt>
                <c:pt idx="60">
                  <c:v>19552.0</c:v>
                </c:pt>
                <c:pt idx="61">
                  <c:v>18308.0</c:v>
                </c:pt>
                <c:pt idx="62">
                  <c:v>13768.0</c:v>
                </c:pt>
                <c:pt idx="63">
                  <c:v>13036.0</c:v>
                </c:pt>
                <c:pt idx="64">
                  <c:v>21360.0</c:v>
                </c:pt>
                <c:pt idx="65">
                  <c:v>11904.0</c:v>
                </c:pt>
                <c:pt idx="66">
                  <c:v>8556.0</c:v>
                </c:pt>
                <c:pt idx="67">
                  <c:v>8540.0</c:v>
                </c:pt>
                <c:pt idx="68">
                  <c:v>13136.0</c:v>
                </c:pt>
                <c:pt idx="69">
                  <c:v>12952.0</c:v>
                </c:pt>
                <c:pt idx="70">
                  <c:v>25840.0</c:v>
                </c:pt>
                <c:pt idx="71">
                  <c:v>7732.0</c:v>
                </c:pt>
                <c:pt idx="72">
                  <c:v>8732.0</c:v>
                </c:pt>
                <c:pt idx="73">
                  <c:v>12160.0</c:v>
                </c:pt>
                <c:pt idx="74">
                  <c:v>0.0</c:v>
                </c:pt>
              </c:numCache>
            </c:numRef>
          </c:val>
          <c:smooth val="0"/>
        </c:ser>
        <c:ser>
          <c:idx val="7"/>
          <c:order val="7"/>
          <c:tx>
            <c:strRef>
              <c:f>Sheet1!$I$1</c:f>
              <c:strCache>
                <c:ptCount val="1"/>
                <c:pt idx="0">
                  <c:v>8597</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Sheet1!$I$2:$I$76</c:f>
              <c:numCache>
                <c:formatCode>General</c:formatCode>
                <c:ptCount val="75"/>
                <c:pt idx="0">
                  <c:v>0.0</c:v>
                </c:pt>
                <c:pt idx="1">
                  <c:v>0.0</c:v>
                </c:pt>
                <c:pt idx="2">
                  <c:v>2128.0</c:v>
                </c:pt>
                <c:pt idx="3">
                  <c:v>2620.0</c:v>
                </c:pt>
                <c:pt idx="4">
                  <c:v>2852.0</c:v>
                </c:pt>
                <c:pt idx="5">
                  <c:v>3844.0</c:v>
                </c:pt>
                <c:pt idx="6">
                  <c:v>5004.0</c:v>
                </c:pt>
                <c:pt idx="7">
                  <c:v>5312.0</c:v>
                </c:pt>
                <c:pt idx="8">
                  <c:v>5580.0</c:v>
                </c:pt>
                <c:pt idx="9">
                  <c:v>8972.0</c:v>
                </c:pt>
                <c:pt idx="10">
                  <c:v>20640.0</c:v>
                </c:pt>
                <c:pt idx="11">
                  <c:v>4988.0</c:v>
                </c:pt>
                <c:pt idx="12">
                  <c:v>5972.0</c:v>
                </c:pt>
                <c:pt idx="13">
                  <c:v>5968.0</c:v>
                </c:pt>
                <c:pt idx="14">
                  <c:v>6200.0</c:v>
                </c:pt>
                <c:pt idx="15">
                  <c:v>13228.0</c:v>
                </c:pt>
                <c:pt idx="16">
                  <c:v>20376.0</c:v>
                </c:pt>
                <c:pt idx="17">
                  <c:v>5776.0</c:v>
                </c:pt>
                <c:pt idx="18">
                  <c:v>6764.0</c:v>
                </c:pt>
                <c:pt idx="19">
                  <c:v>10044.0</c:v>
                </c:pt>
                <c:pt idx="20">
                  <c:v>6748.0</c:v>
                </c:pt>
                <c:pt idx="21">
                  <c:v>7860.0</c:v>
                </c:pt>
                <c:pt idx="22">
                  <c:v>17468.0</c:v>
                </c:pt>
                <c:pt idx="23">
                  <c:v>9196.0</c:v>
                </c:pt>
                <c:pt idx="24">
                  <c:v>12004.0</c:v>
                </c:pt>
                <c:pt idx="25">
                  <c:v>6784.0</c:v>
                </c:pt>
                <c:pt idx="26">
                  <c:v>6784.0</c:v>
                </c:pt>
                <c:pt idx="27">
                  <c:v>11432.0</c:v>
                </c:pt>
                <c:pt idx="28">
                  <c:v>20936.0</c:v>
                </c:pt>
                <c:pt idx="29">
                  <c:v>11300.0</c:v>
                </c:pt>
                <c:pt idx="30">
                  <c:v>6916.0</c:v>
                </c:pt>
                <c:pt idx="31">
                  <c:v>11424.0</c:v>
                </c:pt>
                <c:pt idx="32">
                  <c:v>14808.0</c:v>
                </c:pt>
                <c:pt idx="33">
                  <c:v>8072.0</c:v>
                </c:pt>
                <c:pt idx="34">
                  <c:v>18088.0</c:v>
                </c:pt>
                <c:pt idx="35">
                  <c:v>9804.0</c:v>
                </c:pt>
                <c:pt idx="36">
                  <c:v>14196.0</c:v>
                </c:pt>
                <c:pt idx="37">
                  <c:v>8332.0</c:v>
                </c:pt>
                <c:pt idx="38">
                  <c:v>8372.0</c:v>
                </c:pt>
                <c:pt idx="39">
                  <c:v>14064.0</c:v>
                </c:pt>
                <c:pt idx="40">
                  <c:v>30036.0</c:v>
                </c:pt>
                <c:pt idx="41">
                  <c:v>7408.0</c:v>
                </c:pt>
                <c:pt idx="42">
                  <c:v>11756.0</c:v>
                </c:pt>
                <c:pt idx="43">
                  <c:v>11596.0</c:v>
                </c:pt>
                <c:pt idx="44">
                  <c:v>15188.0</c:v>
                </c:pt>
                <c:pt idx="45">
                  <c:v>9640.0</c:v>
                </c:pt>
                <c:pt idx="46">
                  <c:v>23040.0</c:v>
                </c:pt>
                <c:pt idx="47">
                  <c:v>16684.0</c:v>
                </c:pt>
                <c:pt idx="48">
                  <c:v>15224.0</c:v>
                </c:pt>
                <c:pt idx="49">
                  <c:v>12064.0</c:v>
                </c:pt>
                <c:pt idx="50">
                  <c:v>16424.0</c:v>
                </c:pt>
                <c:pt idx="51">
                  <c:v>15400.0</c:v>
                </c:pt>
                <c:pt idx="52">
                  <c:v>15404.0</c:v>
                </c:pt>
                <c:pt idx="53">
                  <c:v>13396.0</c:v>
                </c:pt>
                <c:pt idx="54">
                  <c:v>11416.0</c:v>
                </c:pt>
                <c:pt idx="55">
                  <c:v>19540.0</c:v>
                </c:pt>
                <c:pt idx="56">
                  <c:v>11812.0</c:v>
                </c:pt>
                <c:pt idx="57">
                  <c:v>23836.0</c:v>
                </c:pt>
                <c:pt idx="58">
                  <c:v>24748.0</c:v>
                </c:pt>
                <c:pt idx="59">
                  <c:v>14068.0</c:v>
                </c:pt>
                <c:pt idx="60">
                  <c:v>17456.0</c:v>
                </c:pt>
                <c:pt idx="61">
                  <c:v>15188.0</c:v>
                </c:pt>
                <c:pt idx="62">
                  <c:v>11676.0</c:v>
                </c:pt>
                <c:pt idx="63">
                  <c:v>18700.0</c:v>
                </c:pt>
                <c:pt idx="64">
                  <c:v>7492.0</c:v>
                </c:pt>
                <c:pt idx="65">
                  <c:v>13848.0</c:v>
                </c:pt>
                <c:pt idx="66">
                  <c:v>8464.0</c:v>
                </c:pt>
                <c:pt idx="67">
                  <c:v>8448.0</c:v>
                </c:pt>
                <c:pt idx="68">
                  <c:v>15324.0</c:v>
                </c:pt>
                <c:pt idx="69">
                  <c:v>20920.0</c:v>
                </c:pt>
                <c:pt idx="70">
                  <c:v>16552.0</c:v>
                </c:pt>
                <c:pt idx="71">
                  <c:v>8604.0</c:v>
                </c:pt>
                <c:pt idx="72">
                  <c:v>8604.0</c:v>
                </c:pt>
                <c:pt idx="73">
                  <c:v>13240.0</c:v>
                </c:pt>
                <c:pt idx="74">
                  <c:v>0.0</c:v>
                </c:pt>
              </c:numCache>
            </c:numRef>
          </c:val>
          <c:smooth val="0"/>
        </c:ser>
        <c:ser>
          <c:idx val="8"/>
          <c:order val="8"/>
          <c:tx>
            <c:strRef>
              <c:f>Sheet1!$J$1</c:f>
              <c:strCache>
                <c:ptCount val="1"/>
                <c:pt idx="0">
                  <c:v>8598</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Sheet1!$J$2:$J$76</c:f>
              <c:numCache>
                <c:formatCode>General</c:formatCode>
                <c:ptCount val="75"/>
                <c:pt idx="0">
                  <c:v>0.0</c:v>
                </c:pt>
                <c:pt idx="1">
                  <c:v>0.0</c:v>
                </c:pt>
                <c:pt idx="2">
                  <c:v>0.0</c:v>
                </c:pt>
                <c:pt idx="3">
                  <c:v>2696.0</c:v>
                </c:pt>
                <c:pt idx="4">
                  <c:v>2788.0</c:v>
                </c:pt>
                <c:pt idx="5">
                  <c:v>3924.0</c:v>
                </c:pt>
                <c:pt idx="6">
                  <c:v>5128.0</c:v>
                </c:pt>
                <c:pt idx="7">
                  <c:v>5420.0</c:v>
                </c:pt>
                <c:pt idx="8">
                  <c:v>5668.0</c:v>
                </c:pt>
                <c:pt idx="9">
                  <c:v>13484.0</c:v>
                </c:pt>
                <c:pt idx="10">
                  <c:v>16120.0</c:v>
                </c:pt>
                <c:pt idx="11">
                  <c:v>5184.0</c:v>
                </c:pt>
                <c:pt idx="12">
                  <c:v>6168.0</c:v>
                </c:pt>
                <c:pt idx="13">
                  <c:v>6168.0</c:v>
                </c:pt>
                <c:pt idx="14">
                  <c:v>6304.0</c:v>
                </c:pt>
                <c:pt idx="15">
                  <c:v>6524.0</c:v>
                </c:pt>
                <c:pt idx="16">
                  <c:v>19200.0</c:v>
                </c:pt>
                <c:pt idx="17">
                  <c:v>5976.0</c:v>
                </c:pt>
                <c:pt idx="18">
                  <c:v>9116.0</c:v>
                </c:pt>
                <c:pt idx="19">
                  <c:v>14644.0</c:v>
                </c:pt>
                <c:pt idx="20">
                  <c:v>6936.0</c:v>
                </c:pt>
                <c:pt idx="21">
                  <c:v>8048.0</c:v>
                </c:pt>
                <c:pt idx="22">
                  <c:v>20464.0</c:v>
                </c:pt>
                <c:pt idx="23">
                  <c:v>13660.0</c:v>
                </c:pt>
                <c:pt idx="24">
                  <c:v>6972.0</c:v>
                </c:pt>
                <c:pt idx="25">
                  <c:v>6956.0</c:v>
                </c:pt>
                <c:pt idx="26">
                  <c:v>6960.0</c:v>
                </c:pt>
                <c:pt idx="27">
                  <c:v>16148.0</c:v>
                </c:pt>
                <c:pt idx="28">
                  <c:v>26804.0</c:v>
                </c:pt>
                <c:pt idx="29">
                  <c:v>6064.0</c:v>
                </c:pt>
                <c:pt idx="30">
                  <c:v>7056.0</c:v>
                </c:pt>
                <c:pt idx="31">
                  <c:v>15900.0</c:v>
                </c:pt>
                <c:pt idx="32">
                  <c:v>8228.0</c:v>
                </c:pt>
                <c:pt idx="33">
                  <c:v>8208.0</c:v>
                </c:pt>
                <c:pt idx="34">
                  <c:v>18484.0</c:v>
                </c:pt>
                <c:pt idx="35">
                  <c:v>14280.0</c:v>
                </c:pt>
                <c:pt idx="36">
                  <c:v>7292.0</c:v>
                </c:pt>
                <c:pt idx="37">
                  <c:v>8436.0</c:v>
                </c:pt>
                <c:pt idx="38">
                  <c:v>10456.0</c:v>
                </c:pt>
                <c:pt idx="39">
                  <c:v>8352.0</c:v>
                </c:pt>
                <c:pt idx="40">
                  <c:v>24788.0</c:v>
                </c:pt>
                <c:pt idx="41">
                  <c:v>17920.0</c:v>
                </c:pt>
                <c:pt idx="42">
                  <c:v>16720.0</c:v>
                </c:pt>
                <c:pt idx="43">
                  <c:v>16320.0</c:v>
                </c:pt>
                <c:pt idx="44">
                  <c:v>11272.0</c:v>
                </c:pt>
                <c:pt idx="45">
                  <c:v>9980.0</c:v>
                </c:pt>
                <c:pt idx="46">
                  <c:v>25336.0</c:v>
                </c:pt>
                <c:pt idx="47">
                  <c:v>17544.0</c:v>
                </c:pt>
                <c:pt idx="48">
                  <c:v>11384.0</c:v>
                </c:pt>
                <c:pt idx="49">
                  <c:v>17212.0</c:v>
                </c:pt>
                <c:pt idx="50">
                  <c:v>16760.0</c:v>
                </c:pt>
                <c:pt idx="51">
                  <c:v>11572.0</c:v>
                </c:pt>
                <c:pt idx="52">
                  <c:v>26696.0</c:v>
                </c:pt>
                <c:pt idx="53">
                  <c:v>14980.0</c:v>
                </c:pt>
                <c:pt idx="54">
                  <c:v>19404.0</c:v>
                </c:pt>
                <c:pt idx="55">
                  <c:v>19660.0</c:v>
                </c:pt>
                <c:pt idx="56">
                  <c:v>11492.0</c:v>
                </c:pt>
                <c:pt idx="57">
                  <c:v>19528.0</c:v>
                </c:pt>
                <c:pt idx="58">
                  <c:v>22488.0</c:v>
                </c:pt>
                <c:pt idx="59">
                  <c:v>15260.0</c:v>
                </c:pt>
                <c:pt idx="60">
                  <c:v>16116.0</c:v>
                </c:pt>
                <c:pt idx="61">
                  <c:v>11684.0</c:v>
                </c:pt>
                <c:pt idx="62">
                  <c:v>10604.0</c:v>
                </c:pt>
                <c:pt idx="63">
                  <c:v>21916.0</c:v>
                </c:pt>
                <c:pt idx="64">
                  <c:v>14064.0</c:v>
                </c:pt>
                <c:pt idx="65">
                  <c:v>9508.0</c:v>
                </c:pt>
                <c:pt idx="66">
                  <c:v>8396.0</c:v>
                </c:pt>
                <c:pt idx="67">
                  <c:v>10536.0</c:v>
                </c:pt>
                <c:pt idx="68">
                  <c:v>8380.0</c:v>
                </c:pt>
                <c:pt idx="69">
                  <c:v>8384.0</c:v>
                </c:pt>
                <c:pt idx="70">
                  <c:v>13192.0</c:v>
                </c:pt>
                <c:pt idx="71">
                  <c:v>8616.0</c:v>
                </c:pt>
                <c:pt idx="72">
                  <c:v>10920.0</c:v>
                </c:pt>
                <c:pt idx="73">
                  <c:v>8612.0</c:v>
                </c:pt>
                <c:pt idx="74">
                  <c:v>0.0</c:v>
                </c:pt>
              </c:numCache>
            </c:numRef>
          </c:val>
          <c:smooth val="0"/>
        </c:ser>
        <c:ser>
          <c:idx val="9"/>
          <c:order val="9"/>
          <c:tx>
            <c:strRef>
              <c:f>Sheet1!$K$1</c:f>
              <c:strCache>
                <c:ptCount val="1"/>
                <c:pt idx="0">
                  <c:v>8599</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Sheet1!$K$2:$K$76</c:f>
              <c:numCache>
                <c:formatCode>General</c:formatCode>
                <c:ptCount val="75"/>
                <c:pt idx="0">
                  <c:v>0.0</c:v>
                </c:pt>
                <c:pt idx="1">
                  <c:v>0.0</c:v>
                </c:pt>
                <c:pt idx="2">
                  <c:v>0.0</c:v>
                </c:pt>
                <c:pt idx="3">
                  <c:v>2744.0</c:v>
                </c:pt>
                <c:pt idx="4">
                  <c:v>2992.0</c:v>
                </c:pt>
                <c:pt idx="5">
                  <c:v>4144.0</c:v>
                </c:pt>
                <c:pt idx="6">
                  <c:v>5300.0</c:v>
                </c:pt>
                <c:pt idx="7">
                  <c:v>5664.0</c:v>
                </c:pt>
                <c:pt idx="8">
                  <c:v>8136.0</c:v>
                </c:pt>
                <c:pt idx="9">
                  <c:v>9216.0</c:v>
                </c:pt>
                <c:pt idx="10">
                  <c:v>17736.0</c:v>
                </c:pt>
                <c:pt idx="11">
                  <c:v>5352.0</c:v>
                </c:pt>
                <c:pt idx="12">
                  <c:v>6320.0</c:v>
                </c:pt>
                <c:pt idx="13">
                  <c:v>9316.0</c:v>
                </c:pt>
                <c:pt idx="14">
                  <c:v>7492.0</c:v>
                </c:pt>
                <c:pt idx="15">
                  <c:v>7560.0</c:v>
                </c:pt>
                <c:pt idx="16">
                  <c:v>10044.0</c:v>
                </c:pt>
                <c:pt idx="17">
                  <c:v>6980.0</c:v>
                </c:pt>
                <c:pt idx="18">
                  <c:v>16016.0</c:v>
                </c:pt>
                <c:pt idx="19">
                  <c:v>8096.0</c:v>
                </c:pt>
                <c:pt idx="20">
                  <c:v>8068.0</c:v>
                </c:pt>
                <c:pt idx="21">
                  <c:v>8096.0</c:v>
                </c:pt>
                <c:pt idx="22">
                  <c:v>30116.0</c:v>
                </c:pt>
                <c:pt idx="23">
                  <c:v>6040.0</c:v>
                </c:pt>
                <c:pt idx="24">
                  <c:v>8148.0</c:v>
                </c:pt>
                <c:pt idx="25">
                  <c:v>7004.0</c:v>
                </c:pt>
                <c:pt idx="26">
                  <c:v>8132.0</c:v>
                </c:pt>
                <c:pt idx="27">
                  <c:v>8104.0</c:v>
                </c:pt>
                <c:pt idx="28">
                  <c:v>22048.0</c:v>
                </c:pt>
                <c:pt idx="29">
                  <c:v>7080.0</c:v>
                </c:pt>
                <c:pt idx="30">
                  <c:v>8320.0</c:v>
                </c:pt>
                <c:pt idx="31">
                  <c:v>8388.0</c:v>
                </c:pt>
                <c:pt idx="32">
                  <c:v>8376.0</c:v>
                </c:pt>
                <c:pt idx="33">
                  <c:v>8368.0</c:v>
                </c:pt>
                <c:pt idx="34">
                  <c:v>28592.0</c:v>
                </c:pt>
                <c:pt idx="35">
                  <c:v>7532.0</c:v>
                </c:pt>
                <c:pt idx="36">
                  <c:v>7536.0</c:v>
                </c:pt>
                <c:pt idx="37">
                  <c:v>13308.0</c:v>
                </c:pt>
                <c:pt idx="38">
                  <c:v>17208.0</c:v>
                </c:pt>
                <c:pt idx="39">
                  <c:v>8580.0</c:v>
                </c:pt>
                <c:pt idx="40">
                  <c:v>28528.0</c:v>
                </c:pt>
                <c:pt idx="41">
                  <c:v>16412.0</c:v>
                </c:pt>
                <c:pt idx="42">
                  <c:v>8896.0</c:v>
                </c:pt>
                <c:pt idx="43">
                  <c:v>8832.0</c:v>
                </c:pt>
                <c:pt idx="44">
                  <c:v>18248.0</c:v>
                </c:pt>
                <c:pt idx="45">
                  <c:v>8836.0</c:v>
                </c:pt>
                <c:pt idx="46">
                  <c:v>21204.0</c:v>
                </c:pt>
                <c:pt idx="47">
                  <c:v>18132.0</c:v>
                </c:pt>
                <c:pt idx="48">
                  <c:v>17520.0</c:v>
                </c:pt>
                <c:pt idx="49">
                  <c:v>8924.0</c:v>
                </c:pt>
                <c:pt idx="50">
                  <c:v>10092.0</c:v>
                </c:pt>
                <c:pt idx="51">
                  <c:v>22084.0</c:v>
                </c:pt>
                <c:pt idx="52">
                  <c:v>14176.0</c:v>
                </c:pt>
                <c:pt idx="53">
                  <c:v>9292.0</c:v>
                </c:pt>
                <c:pt idx="54">
                  <c:v>19516.0</c:v>
                </c:pt>
                <c:pt idx="55">
                  <c:v>18416.0</c:v>
                </c:pt>
                <c:pt idx="56">
                  <c:v>13396.0</c:v>
                </c:pt>
                <c:pt idx="57">
                  <c:v>32192.0</c:v>
                </c:pt>
                <c:pt idx="58">
                  <c:v>25228.0</c:v>
                </c:pt>
                <c:pt idx="59">
                  <c:v>18576.0</c:v>
                </c:pt>
                <c:pt idx="60">
                  <c:v>17368.0</c:v>
                </c:pt>
                <c:pt idx="61">
                  <c:v>22004.0</c:v>
                </c:pt>
                <c:pt idx="62">
                  <c:v>17504.0</c:v>
                </c:pt>
                <c:pt idx="63">
                  <c:v>23264.0</c:v>
                </c:pt>
                <c:pt idx="64">
                  <c:v>18280.0</c:v>
                </c:pt>
                <c:pt idx="65">
                  <c:v>9716.0</c:v>
                </c:pt>
                <c:pt idx="66">
                  <c:v>8608.0</c:v>
                </c:pt>
                <c:pt idx="67">
                  <c:v>15132.0</c:v>
                </c:pt>
                <c:pt idx="68">
                  <c:v>8592.0</c:v>
                </c:pt>
                <c:pt idx="69">
                  <c:v>15068.0</c:v>
                </c:pt>
                <c:pt idx="70">
                  <c:v>16172.0</c:v>
                </c:pt>
                <c:pt idx="71">
                  <c:v>8824.0</c:v>
                </c:pt>
                <c:pt idx="72">
                  <c:v>17996.0</c:v>
                </c:pt>
                <c:pt idx="73">
                  <c:v>9004.0</c:v>
                </c:pt>
                <c:pt idx="74">
                  <c:v>0.0</c:v>
                </c:pt>
              </c:numCache>
            </c:numRef>
          </c:val>
          <c:smooth val="0"/>
        </c:ser>
        <c:dLbls>
          <c:showLegendKey val="0"/>
          <c:showVal val="0"/>
          <c:showCatName val="0"/>
          <c:showSerName val="0"/>
          <c:showPercent val="0"/>
          <c:showBubbleSize val="0"/>
        </c:dLbls>
        <c:marker val="1"/>
        <c:smooth val="0"/>
        <c:axId val="2074765320"/>
        <c:axId val="2074770744"/>
      </c:lineChart>
      <c:catAx>
        <c:axId val="207476532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4770744"/>
        <c:crosses val="autoZero"/>
        <c:auto val="1"/>
        <c:lblAlgn val="ctr"/>
        <c:lblOffset val="100"/>
        <c:noMultiLvlLbl val="0"/>
      </c:catAx>
      <c:valAx>
        <c:axId val="207477074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47653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a:t>
            </a:r>
            <a:r>
              <a:rPr lang="en-US" sz="1000" baseline="0"/>
              <a:t>ordinator Selection Time</a:t>
            </a:r>
            <a:endParaRPr lang="en-US" sz="1000"/>
          </a:p>
        </c:rich>
      </c:tx>
      <c:layout/>
      <c:overlay val="0"/>
    </c:title>
    <c:autoTitleDeleted val="0"/>
    <c:plotArea>
      <c:layout/>
      <c:lineChart>
        <c:grouping val="standard"/>
        <c:varyColors val="0"/>
        <c:ser>
          <c:idx val="0"/>
          <c:order val="0"/>
          <c:tx>
            <c:strRef>
              <c:f>Sheet1!$G$1</c:f>
              <c:strCache>
                <c:ptCount val="1"/>
                <c:pt idx="0">
                  <c:v>en0</c:v>
                </c:pt>
              </c:strCache>
            </c:strRef>
          </c:tx>
          <c:spPr>
            <a:ln w="25400">
              <a:solidFill>
                <a:schemeClr val="tx1"/>
              </a:solidFill>
            </a:ln>
          </c:spPr>
          <c:marker>
            <c:symbol val="none"/>
          </c:marker>
          <c:cat>
            <c:numRef>
              <c:f>Sheet1!$A$2:$A$11</c:f>
              <c:numCache>
                <c:formatCode>General</c:formatCode>
                <c:ptCount val="10"/>
                <c:pt idx="0">
                  <c:v>2.0</c:v>
                </c:pt>
                <c:pt idx="1">
                  <c:v>5.0</c:v>
                </c:pt>
                <c:pt idx="2">
                  <c:v>10.0</c:v>
                </c:pt>
                <c:pt idx="3">
                  <c:v>20.0</c:v>
                </c:pt>
                <c:pt idx="4">
                  <c:v>30.0</c:v>
                </c:pt>
                <c:pt idx="5">
                  <c:v>40.0</c:v>
                </c:pt>
                <c:pt idx="6">
                  <c:v>50.0</c:v>
                </c:pt>
                <c:pt idx="7">
                  <c:v>60.0</c:v>
                </c:pt>
                <c:pt idx="8">
                  <c:v>70.0</c:v>
                </c:pt>
                <c:pt idx="9">
                  <c:v>80.0</c:v>
                </c:pt>
              </c:numCache>
            </c:numRef>
          </c:cat>
          <c:val>
            <c:numRef>
              <c:f>Sheet1!$G$2:$G$11</c:f>
              <c:numCache>
                <c:formatCode>General</c:formatCode>
                <c:ptCount val="10"/>
                <c:pt idx="0">
                  <c:v>104.3014332</c:v>
                </c:pt>
                <c:pt idx="1">
                  <c:v>440.9183263999996</c:v>
                </c:pt>
                <c:pt idx="2">
                  <c:v>1714.6050698</c:v>
                </c:pt>
                <c:pt idx="3">
                  <c:v>3284.2175828</c:v>
                </c:pt>
                <c:pt idx="4">
                  <c:v>3468.579319</c:v>
                </c:pt>
                <c:pt idx="5">
                  <c:v>4150.23839719999</c:v>
                </c:pt>
                <c:pt idx="6">
                  <c:v>8868.8874402</c:v>
                </c:pt>
                <c:pt idx="7">
                  <c:v>12163.336468</c:v>
                </c:pt>
                <c:pt idx="8">
                  <c:v>12264.1884702</c:v>
                </c:pt>
                <c:pt idx="9">
                  <c:v>16704.41965839992</c:v>
                </c:pt>
              </c:numCache>
            </c:numRef>
          </c:val>
          <c:smooth val="0"/>
        </c:ser>
        <c:dLbls>
          <c:showLegendKey val="0"/>
          <c:showVal val="0"/>
          <c:showCatName val="0"/>
          <c:showSerName val="0"/>
          <c:showPercent val="0"/>
          <c:showBubbleSize val="0"/>
        </c:dLbls>
        <c:marker val="1"/>
        <c:smooth val="0"/>
        <c:axId val="2073048552"/>
        <c:axId val="2073043064"/>
      </c:lineChart>
      <c:catAx>
        <c:axId val="2073048552"/>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073043064"/>
        <c:crosses val="autoZero"/>
        <c:auto val="1"/>
        <c:lblAlgn val="ctr"/>
        <c:lblOffset val="100"/>
        <c:noMultiLvlLbl val="0"/>
      </c:catAx>
      <c:valAx>
        <c:axId val="207304306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3048552"/>
        <c:crosses val="autoZero"/>
        <c:crossBetween val="between"/>
      </c:valAx>
    </c:plotArea>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a:t>
            </a:r>
          </a:p>
        </c:rich>
      </c:tx>
      <c:layout/>
      <c:overlay val="0"/>
    </c:title>
    <c:autoTitleDeleted val="0"/>
    <c:plotArea>
      <c:layout>
        <c:manualLayout>
          <c:layoutTarget val="inner"/>
          <c:xMode val="edge"/>
          <c:yMode val="edge"/>
          <c:x val="0.116767859871015"/>
          <c:y val="0.118681076080443"/>
          <c:w val="0.867950507167637"/>
          <c:h val="0.63928702837379"/>
        </c:manualLayout>
      </c:layout>
      <c:lineChart>
        <c:grouping val="standard"/>
        <c:varyColors val="0"/>
        <c:ser>
          <c:idx val="0"/>
          <c:order val="0"/>
          <c:tx>
            <c:strRef>
              <c:f>Sheet1!$B$1</c:f>
              <c:strCache>
                <c:ptCount val="1"/>
              </c:strCache>
            </c:strRef>
          </c:tx>
          <c:spPr>
            <a:ln w="25400">
              <a:solidFill>
                <a:schemeClr val="tx1"/>
              </a:solidFill>
            </a:ln>
          </c:spPr>
          <c:marker>
            <c:symbol val="none"/>
          </c:marker>
          <c:cat>
            <c:strRef>
              <c:f>Sheet1!$A$2:$A$202</c:f>
              <c:strCache>
                <c:ptCount val="201"/>
                <c:pt idx="0">
                  <c:v>Average</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strCache>
            </c:strRef>
          </c:cat>
          <c:val>
            <c:numRef>
              <c:f>Sheet1!$B$2:$B$202</c:f>
              <c:numCache>
                <c:formatCode>General</c:formatCode>
                <c:ptCount val="201"/>
                <c:pt idx="0">
                  <c:v>1588.653525975</c:v>
                </c:pt>
                <c:pt idx="1">
                  <c:v>51.931993</c:v>
                </c:pt>
                <c:pt idx="2">
                  <c:v>97.739192</c:v>
                </c:pt>
                <c:pt idx="3">
                  <c:v>98.578664</c:v>
                </c:pt>
                <c:pt idx="4">
                  <c:v>108.74274</c:v>
                </c:pt>
                <c:pt idx="5">
                  <c:v>104.340969</c:v>
                </c:pt>
                <c:pt idx="6">
                  <c:v>129.92306</c:v>
                </c:pt>
                <c:pt idx="7">
                  <c:v>104.560007</c:v>
                </c:pt>
                <c:pt idx="8">
                  <c:v>110.891228</c:v>
                </c:pt>
                <c:pt idx="9">
                  <c:v>106.417105</c:v>
                </c:pt>
                <c:pt idx="10">
                  <c:v>111.259783</c:v>
                </c:pt>
                <c:pt idx="11">
                  <c:v>106.115068</c:v>
                </c:pt>
                <c:pt idx="12">
                  <c:v>105.176799</c:v>
                </c:pt>
                <c:pt idx="13">
                  <c:v>111.474019</c:v>
                </c:pt>
                <c:pt idx="14">
                  <c:v>101.318172</c:v>
                </c:pt>
                <c:pt idx="15">
                  <c:v>108.144963</c:v>
                </c:pt>
                <c:pt idx="16">
                  <c:v>108.843535</c:v>
                </c:pt>
                <c:pt idx="17">
                  <c:v>107.797285</c:v>
                </c:pt>
                <c:pt idx="18">
                  <c:v>108.77359</c:v>
                </c:pt>
                <c:pt idx="19">
                  <c:v>103.735003</c:v>
                </c:pt>
                <c:pt idx="20">
                  <c:v>110.567424</c:v>
                </c:pt>
                <c:pt idx="21">
                  <c:v>110.196761</c:v>
                </c:pt>
                <c:pt idx="22">
                  <c:v>108.957145</c:v>
                </c:pt>
                <c:pt idx="23">
                  <c:v>106.722572</c:v>
                </c:pt>
                <c:pt idx="24">
                  <c:v>122.205286</c:v>
                </c:pt>
                <c:pt idx="25">
                  <c:v>114.222729</c:v>
                </c:pt>
                <c:pt idx="26">
                  <c:v>107.046551</c:v>
                </c:pt>
                <c:pt idx="27">
                  <c:v>103.214195</c:v>
                </c:pt>
                <c:pt idx="28">
                  <c:v>110.560499</c:v>
                </c:pt>
                <c:pt idx="29">
                  <c:v>112.108369</c:v>
                </c:pt>
                <c:pt idx="30">
                  <c:v>110.66046</c:v>
                </c:pt>
                <c:pt idx="31">
                  <c:v>109.344162</c:v>
                </c:pt>
                <c:pt idx="32">
                  <c:v>106.239694</c:v>
                </c:pt>
                <c:pt idx="33">
                  <c:v>103.051598</c:v>
                </c:pt>
                <c:pt idx="34">
                  <c:v>99.62767</c:v>
                </c:pt>
                <c:pt idx="35">
                  <c:v>99.232222</c:v>
                </c:pt>
                <c:pt idx="36">
                  <c:v>97.407897</c:v>
                </c:pt>
                <c:pt idx="37">
                  <c:v>96.741494</c:v>
                </c:pt>
                <c:pt idx="38">
                  <c:v>93.70435</c:v>
                </c:pt>
                <c:pt idx="39">
                  <c:v>100.983512</c:v>
                </c:pt>
                <c:pt idx="40">
                  <c:v>96.045568</c:v>
                </c:pt>
                <c:pt idx="41">
                  <c:v>96.116056</c:v>
                </c:pt>
                <c:pt idx="42">
                  <c:v>105.344718</c:v>
                </c:pt>
                <c:pt idx="43">
                  <c:v>100.893806</c:v>
                </c:pt>
                <c:pt idx="44">
                  <c:v>107.004602</c:v>
                </c:pt>
                <c:pt idx="45">
                  <c:v>101.452307</c:v>
                </c:pt>
                <c:pt idx="46">
                  <c:v>92.32372799999995</c:v>
                </c:pt>
                <c:pt idx="47">
                  <c:v>102.842081</c:v>
                </c:pt>
                <c:pt idx="48">
                  <c:v>101.060933</c:v>
                </c:pt>
                <c:pt idx="49">
                  <c:v>95.324817</c:v>
                </c:pt>
                <c:pt idx="50">
                  <c:v>106.630514</c:v>
                </c:pt>
                <c:pt idx="51">
                  <c:v>99.939363</c:v>
                </c:pt>
                <c:pt idx="52">
                  <c:v>103.829187</c:v>
                </c:pt>
                <c:pt idx="53">
                  <c:v>99.13100799999998</c:v>
                </c:pt>
                <c:pt idx="54">
                  <c:v>96.347191</c:v>
                </c:pt>
                <c:pt idx="55">
                  <c:v>102.218241</c:v>
                </c:pt>
                <c:pt idx="56">
                  <c:v>118.039161</c:v>
                </c:pt>
                <c:pt idx="57">
                  <c:v>108.382241</c:v>
                </c:pt>
                <c:pt idx="58">
                  <c:v>100.807914</c:v>
                </c:pt>
                <c:pt idx="59">
                  <c:v>102.913503</c:v>
                </c:pt>
                <c:pt idx="60">
                  <c:v>114.813652</c:v>
                </c:pt>
                <c:pt idx="61">
                  <c:v>107.551478</c:v>
                </c:pt>
                <c:pt idx="62">
                  <c:v>99.290244</c:v>
                </c:pt>
                <c:pt idx="63">
                  <c:v>97.88221799999998</c:v>
                </c:pt>
                <c:pt idx="64">
                  <c:v>104.870366</c:v>
                </c:pt>
                <c:pt idx="65">
                  <c:v>104.910025</c:v>
                </c:pt>
                <c:pt idx="66">
                  <c:v>99.87671899999948</c:v>
                </c:pt>
                <c:pt idx="67">
                  <c:v>101.462219</c:v>
                </c:pt>
                <c:pt idx="68">
                  <c:v>99.97837099999956</c:v>
                </c:pt>
                <c:pt idx="69">
                  <c:v>95.39054</c:v>
                </c:pt>
                <c:pt idx="70">
                  <c:v>96.078829</c:v>
                </c:pt>
                <c:pt idx="71">
                  <c:v>103.166646</c:v>
                </c:pt>
                <c:pt idx="72">
                  <c:v>103.521101</c:v>
                </c:pt>
                <c:pt idx="73">
                  <c:v>95.63858599999998</c:v>
                </c:pt>
                <c:pt idx="74">
                  <c:v>103.226191</c:v>
                </c:pt>
                <c:pt idx="75">
                  <c:v>103.918911</c:v>
                </c:pt>
                <c:pt idx="76">
                  <c:v>105.205909</c:v>
                </c:pt>
                <c:pt idx="77">
                  <c:v>97.556923</c:v>
                </c:pt>
                <c:pt idx="78">
                  <c:v>102.925722</c:v>
                </c:pt>
                <c:pt idx="79">
                  <c:v>108.609905</c:v>
                </c:pt>
                <c:pt idx="80">
                  <c:v>97.517504</c:v>
                </c:pt>
                <c:pt idx="81">
                  <c:v>100.316488</c:v>
                </c:pt>
                <c:pt idx="82">
                  <c:v>96.887465</c:v>
                </c:pt>
                <c:pt idx="83">
                  <c:v>99.947308</c:v>
                </c:pt>
                <c:pt idx="84">
                  <c:v>109.842883</c:v>
                </c:pt>
                <c:pt idx="85">
                  <c:v>103.559833</c:v>
                </c:pt>
                <c:pt idx="86">
                  <c:v>102.192267</c:v>
                </c:pt>
                <c:pt idx="87">
                  <c:v>109.90814</c:v>
                </c:pt>
                <c:pt idx="88">
                  <c:v>101.089903</c:v>
                </c:pt>
                <c:pt idx="89">
                  <c:v>103.370507</c:v>
                </c:pt>
                <c:pt idx="90">
                  <c:v>122.372264</c:v>
                </c:pt>
                <c:pt idx="91">
                  <c:v>120.26282</c:v>
                </c:pt>
                <c:pt idx="92">
                  <c:v>120.762938</c:v>
                </c:pt>
                <c:pt idx="93">
                  <c:v>111.215128</c:v>
                </c:pt>
                <c:pt idx="94">
                  <c:v>100.469438</c:v>
                </c:pt>
                <c:pt idx="95">
                  <c:v>103.506802</c:v>
                </c:pt>
                <c:pt idx="96">
                  <c:v>105.475765</c:v>
                </c:pt>
                <c:pt idx="97">
                  <c:v>109.883811</c:v>
                </c:pt>
                <c:pt idx="98">
                  <c:v>107.533055</c:v>
                </c:pt>
                <c:pt idx="99">
                  <c:v>112.369589</c:v>
                </c:pt>
                <c:pt idx="100">
                  <c:v>101.166397</c:v>
                </c:pt>
                <c:pt idx="101">
                  <c:v>116.754359</c:v>
                </c:pt>
                <c:pt idx="102">
                  <c:v>107.89477</c:v>
                </c:pt>
                <c:pt idx="103">
                  <c:v>108.90608</c:v>
                </c:pt>
                <c:pt idx="104">
                  <c:v>108.854989</c:v>
                </c:pt>
                <c:pt idx="105">
                  <c:v>98.791763</c:v>
                </c:pt>
                <c:pt idx="106">
                  <c:v>119.901766</c:v>
                </c:pt>
                <c:pt idx="107">
                  <c:v>102.0441</c:v>
                </c:pt>
                <c:pt idx="108">
                  <c:v>104.825997</c:v>
                </c:pt>
                <c:pt idx="109">
                  <c:v>109.990758</c:v>
                </c:pt>
                <c:pt idx="110">
                  <c:v>107.240256</c:v>
                </c:pt>
                <c:pt idx="111">
                  <c:v>110.562166</c:v>
                </c:pt>
                <c:pt idx="112">
                  <c:v>107.843467</c:v>
                </c:pt>
                <c:pt idx="113">
                  <c:v>121.222639</c:v>
                </c:pt>
                <c:pt idx="114">
                  <c:v>108.943702</c:v>
                </c:pt>
                <c:pt idx="115">
                  <c:v>106.428738</c:v>
                </c:pt>
                <c:pt idx="116">
                  <c:v>111.160048</c:v>
                </c:pt>
                <c:pt idx="117">
                  <c:v>117.30429</c:v>
                </c:pt>
                <c:pt idx="118">
                  <c:v>114.412039</c:v>
                </c:pt>
                <c:pt idx="119">
                  <c:v>120.937066</c:v>
                </c:pt>
                <c:pt idx="120">
                  <c:v>110.924426</c:v>
                </c:pt>
                <c:pt idx="121">
                  <c:v>104.274072</c:v>
                </c:pt>
                <c:pt idx="122">
                  <c:v>110.70747</c:v>
                </c:pt>
                <c:pt idx="123">
                  <c:v>119.632569</c:v>
                </c:pt>
                <c:pt idx="124">
                  <c:v>115.188885</c:v>
                </c:pt>
                <c:pt idx="125">
                  <c:v>113.998811</c:v>
                </c:pt>
                <c:pt idx="126">
                  <c:v>113.917887</c:v>
                </c:pt>
                <c:pt idx="127">
                  <c:v>125.37014</c:v>
                </c:pt>
                <c:pt idx="128">
                  <c:v>122.176944</c:v>
                </c:pt>
                <c:pt idx="129">
                  <c:v>110.020021</c:v>
                </c:pt>
                <c:pt idx="130">
                  <c:v>112.805051</c:v>
                </c:pt>
                <c:pt idx="131">
                  <c:v>127.622482</c:v>
                </c:pt>
                <c:pt idx="132">
                  <c:v>125.837619</c:v>
                </c:pt>
                <c:pt idx="133">
                  <c:v>132.471488</c:v>
                </c:pt>
                <c:pt idx="134">
                  <c:v>131.919985</c:v>
                </c:pt>
                <c:pt idx="135">
                  <c:v>130.975651</c:v>
                </c:pt>
                <c:pt idx="136">
                  <c:v>130.883895</c:v>
                </c:pt>
                <c:pt idx="137">
                  <c:v>135.665173</c:v>
                </c:pt>
                <c:pt idx="138">
                  <c:v>137.194643</c:v>
                </c:pt>
                <c:pt idx="139">
                  <c:v>127.556592</c:v>
                </c:pt>
                <c:pt idx="140">
                  <c:v>130.36957</c:v>
                </c:pt>
                <c:pt idx="141">
                  <c:v>129.448315</c:v>
                </c:pt>
                <c:pt idx="142">
                  <c:v>133.690647</c:v>
                </c:pt>
                <c:pt idx="143">
                  <c:v>142.757415</c:v>
                </c:pt>
                <c:pt idx="144">
                  <c:v>138.910749</c:v>
                </c:pt>
                <c:pt idx="145">
                  <c:v>182.699266</c:v>
                </c:pt>
                <c:pt idx="146">
                  <c:v>194.253729</c:v>
                </c:pt>
                <c:pt idx="147">
                  <c:v>222.63691</c:v>
                </c:pt>
                <c:pt idx="148">
                  <c:v>236.396812</c:v>
                </c:pt>
                <c:pt idx="149">
                  <c:v>274.164087</c:v>
                </c:pt>
                <c:pt idx="150">
                  <c:v>320.241078</c:v>
                </c:pt>
                <c:pt idx="151">
                  <c:v>421.606804</c:v>
                </c:pt>
                <c:pt idx="152">
                  <c:v>497.457954</c:v>
                </c:pt>
                <c:pt idx="153">
                  <c:v>567.242789</c:v>
                </c:pt>
                <c:pt idx="154">
                  <c:v>646.394897</c:v>
                </c:pt>
                <c:pt idx="155">
                  <c:v>743.4521949999958</c:v>
                </c:pt>
                <c:pt idx="156">
                  <c:v>862.103669</c:v>
                </c:pt>
                <c:pt idx="157">
                  <c:v>967.5490610000001</c:v>
                </c:pt>
                <c:pt idx="158">
                  <c:v>1081.288688</c:v>
                </c:pt>
                <c:pt idx="159">
                  <c:v>1232.8586</c:v>
                </c:pt>
                <c:pt idx="160">
                  <c:v>1356.507061</c:v>
                </c:pt>
                <c:pt idx="161">
                  <c:v>1487.148831</c:v>
                </c:pt>
                <c:pt idx="162">
                  <c:v>1622.610448</c:v>
                </c:pt>
                <c:pt idx="163">
                  <c:v>1830.768697</c:v>
                </c:pt>
                <c:pt idx="164">
                  <c:v>2002.414662</c:v>
                </c:pt>
                <c:pt idx="165">
                  <c:v>2178.909637</c:v>
                </c:pt>
                <c:pt idx="166">
                  <c:v>2343.651432</c:v>
                </c:pt>
                <c:pt idx="167">
                  <c:v>2520.052444</c:v>
                </c:pt>
                <c:pt idx="168">
                  <c:v>2715.118826</c:v>
                </c:pt>
                <c:pt idx="169">
                  <c:v>2892.384887</c:v>
                </c:pt>
                <c:pt idx="170">
                  <c:v>3131.118399</c:v>
                </c:pt>
                <c:pt idx="171">
                  <c:v>3420.273146</c:v>
                </c:pt>
                <c:pt idx="172">
                  <c:v>3639.52233</c:v>
                </c:pt>
                <c:pt idx="173">
                  <c:v>3855.1125</c:v>
                </c:pt>
                <c:pt idx="174">
                  <c:v>4103.90667</c:v>
                </c:pt>
                <c:pt idx="175">
                  <c:v>4342.011885</c:v>
                </c:pt>
                <c:pt idx="176">
                  <c:v>4586.124225</c:v>
                </c:pt>
                <c:pt idx="177">
                  <c:v>4903.188618</c:v>
                </c:pt>
                <c:pt idx="178">
                  <c:v>5211.443382999967</c:v>
                </c:pt>
                <c:pt idx="179">
                  <c:v>5527.816514</c:v>
                </c:pt>
                <c:pt idx="180">
                  <c:v>5817.858594</c:v>
                </c:pt>
                <c:pt idx="181">
                  <c:v>6745.227344</c:v>
                </c:pt>
                <c:pt idx="182">
                  <c:v>7423.136352</c:v>
                </c:pt>
                <c:pt idx="183">
                  <c:v>8160.999278</c:v>
                </c:pt>
                <c:pt idx="184">
                  <c:v>8645.591478</c:v>
                </c:pt>
                <c:pt idx="185">
                  <c:v>9057.643058</c:v>
                </c:pt>
                <c:pt idx="186">
                  <c:v>9459.128656</c:v>
                </c:pt>
                <c:pt idx="187">
                  <c:v>10041.994797</c:v>
                </c:pt>
                <c:pt idx="188">
                  <c:v>10337.459326</c:v>
                </c:pt>
                <c:pt idx="189">
                  <c:v>10733.98168</c:v>
                </c:pt>
                <c:pt idx="190">
                  <c:v>11044.84671</c:v>
                </c:pt>
                <c:pt idx="191">
                  <c:v>11377.437752</c:v>
                </c:pt>
                <c:pt idx="192">
                  <c:v>11708.412175</c:v>
                </c:pt>
                <c:pt idx="193">
                  <c:v>12013.442689</c:v>
                </c:pt>
                <c:pt idx="194">
                  <c:v>12327.087309</c:v>
                </c:pt>
                <c:pt idx="195">
                  <c:v>12635.107244</c:v>
                </c:pt>
                <c:pt idx="196">
                  <c:v>13664.870186</c:v>
                </c:pt>
                <c:pt idx="197">
                  <c:v>14055.601821</c:v>
                </c:pt>
                <c:pt idx="198">
                  <c:v>14501.057432</c:v>
                </c:pt>
                <c:pt idx="199">
                  <c:v>14876.737678</c:v>
                </c:pt>
                <c:pt idx="200">
                  <c:v>15333.583445</c:v>
                </c:pt>
              </c:numCache>
            </c:numRef>
          </c:val>
          <c:smooth val="0"/>
        </c:ser>
        <c:dLbls>
          <c:showLegendKey val="0"/>
          <c:showVal val="0"/>
          <c:showCatName val="0"/>
          <c:showSerName val="0"/>
          <c:showPercent val="0"/>
          <c:showBubbleSize val="0"/>
        </c:dLbls>
        <c:marker val="1"/>
        <c:smooth val="0"/>
        <c:axId val="2074655960"/>
        <c:axId val="2074725576"/>
      </c:lineChart>
      <c:catAx>
        <c:axId val="2074655960"/>
        <c:scaling>
          <c:orientation val="minMax"/>
        </c:scaling>
        <c:delete val="0"/>
        <c:axPos val="b"/>
        <c:numFmt formatCode="General" sourceLinked="1"/>
        <c:majorTickMark val="none"/>
        <c:minorTickMark val="none"/>
        <c:tickLblPos val="nextTo"/>
        <c:crossAx val="2074725576"/>
        <c:crosses val="autoZero"/>
        <c:auto val="1"/>
        <c:lblAlgn val="ctr"/>
        <c:lblOffset val="100"/>
        <c:noMultiLvlLbl val="0"/>
      </c:catAx>
      <c:valAx>
        <c:axId val="207472557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4655960"/>
        <c:crosses val="autoZero"/>
        <c:crossBetween val="between"/>
      </c:valAx>
    </c:plotArea>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1 - 20 Devices)</a:t>
            </a:r>
          </a:p>
        </c:rich>
      </c:tx>
      <c:layout/>
      <c:overlay val="0"/>
    </c:title>
    <c:autoTitleDeleted val="0"/>
    <c:plotArea>
      <c:layout>
        <c:manualLayout>
          <c:layoutTarget val="inner"/>
          <c:xMode val="edge"/>
          <c:yMode val="edge"/>
          <c:x val="0.116934712788109"/>
          <c:y val="0.11039603960396"/>
          <c:w val="0.868473896616422"/>
          <c:h val="0.742613878872617"/>
        </c:manualLayout>
      </c:layout>
      <c:lineChart>
        <c:grouping val="standard"/>
        <c:varyColors val="0"/>
        <c:ser>
          <c:idx val="0"/>
          <c:order val="0"/>
          <c:tx>
            <c:strRef>
              <c:f>Sheet1!$B$1</c:f>
              <c:strCache>
                <c:ptCount val="1"/>
              </c:strCache>
            </c:strRef>
          </c:tx>
          <c:spPr>
            <a:ln w="25400">
              <a:solidFill>
                <a:schemeClr val="tx1"/>
              </a:solidFill>
            </a:ln>
          </c:spPr>
          <c:marker>
            <c:symbol val="none"/>
          </c:marker>
          <c:cat>
            <c:numRef>
              <c:f>Sheet1!$A$3:$A$22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Sheet1!$B$3:$B$22</c:f>
              <c:numCache>
                <c:formatCode>General</c:formatCode>
                <c:ptCount val="2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numCache>
            </c:numRef>
          </c:val>
          <c:smooth val="0"/>
        </c:ser>
        <c:dLbls>
          <c:showLegendKey val="0"/>
          <c:showVal val="0"/>
          <c:showCatName val="0"/>
          <c:showSerName val="0"/>
          <c:showPercent val="0"/>
          <c:showBubbleSize val="0"/>
        </c:dLbls>
        <c:marker val="1"/>
        <c:smooth val="0"/>
        <c:axId val="2074802616"/>
        <c:axId val="2074805624"/>
      </c:lineChart>
      <c:catAx>
        <c:axId val="2074802616"/>
        <c:scaling>
          <c:orientation val="minMax"/>
        </c:scaling>
        <c:delete val="0"/>
        <c:axPos val="b"/>
        <c:numFmt formatCode="General" sourceLinked="1"/>
        <c:majorTickMark val="none"/>
        <c:minorTickMark val="none"/>
        <c:tickLblPos val="nextTo"/>
        <c:crossAx val="2074805624"/>
        <c:crosses val="autoZero"/>
        <c:auto val="1"/>
        <c:lblAlgn val="ctr"/>
        <c:lblOffset val="100"/>
        <c:noMultiLvlLbl val="0"/>
      </c:catAx>
      <c:valAx>
        <c:axId val="207480562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4802616"/>
        <c:crosses val="autoZero"/>
        <c:crossBetween val="between"/>
      </c:valAx>
    </c:plotArea>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115 - 160 Devices)</a:t>
            </a:r>
          </a:p>
        </c:rich>
      </c:tx>
      <c:layout/>
      <c:overlay val="0"/>
    </c:title>
    <c:autoTitleDeleted val="0"/>
    <c:plotArea>
      <c:layout>
        <c:manualLayout>
          <c:layoutTarget val="inner"/>
          <c:xMode val="edge"/>
          <c:yMode val="edge"/>
          <c:x val="0.116553628965117"/>
          <c:y val="0.11039603960396"/>
          <c:w val="0.857216474493991"/>
          <c:h val="0.742613878872617"/>
        </c:manualLayout>
      </c:layout>
      <c:lineChart>
        <c:grouping val="standard"/>
        <c:varyColors val="0"/>
        <c:ser>
          <c:idx val="0"/>
          <c:order val="0"/>
          <c:tx>
            <c:strRef>
              <c:f>Sheet1!$B$1</c:f>
              <c:strCache>
                <c:ptCount val="1"/>
              </c:strCache>
            </c:strRef>
          </c:tx>
          <c:spPr>
            <a:ln w="25400">
              <a:solidFill>
                <a:schemeClr val="tx1"/>
              </a:solidFill>
            </a:ln>
          </c:spPr>
          <c:marker>
            <c:symbol val="none"/>
          </c:marker>
          <c:cat>
            <c:numRef>
              <c:f>Sheet1!$A$117:$A$162</c:f>
              <c:numCache>
                <c:formatCode>General</c:formatCode>
                <c:ptCount val="46"/>
                <c:pt idx="0">
                  <c:v>115.0</c:v>
                </c:pt>
                <c:pt idx="1">
                  <c:v>116.0</c:v>
                </c:pt>
                <c:pt idx="2">
                  <c:v>117.0</c:v>
                </c:pt>
                <c:pt idx="3">
                  <c:v>118.0</c:v>
                </c:pt>
                <c:pt idx="4">
                  <c:v>119.0</c:v>
                </c:pt>
                <c:pt idx="5">
                  <c:v>120.0</c:v>
                </c:pt>
                <c:pt idx="6">
                  <c:v>121.0</c:v>
                </c:pt>
                <c:pt idx="7">
                  <c:v>122.0</c:v>
                </c:pt>
                <c:pt idx="8">
                  <c:v>123.0</c:v>
                </c:pt>
                <c:pt idx="9">
                  <c:v>124.0</c:v>
                </c:pt>
                <c:pt idx="10">
                  <c:v>125.0</c:v>
                </c:pt>
                <c:pt idx="11">
                  <c:v>126.0</c:v>
                </c:pt>
                <c:pt idx="12">
                  <c:v>127.0</c:v>
                </c:pt>
                <c:pt idx="13">
                  <c:v>128.0</c:v>
                </c:pt>
                <c:pt idx="14">
                  <c:v>129.0</c:v>
                </c:pt>
                <c:pt idx="15">
                  <c:v>130.0</c:v>
                </c:pt>
                <c:pt idx="16">
                  <c:v>131.0</c:v>
                </c:pt>
                <c:pt idx="17">
                  <c:v>132.0</c:v>
                </c:pt>
                <c:pt idx="18">
                  <c:v>133.0</c:v>
                </c:pt>
                <c:pt idx="19">
                  <c:v>134.0</c:v>
                </c:pt>
                <c:pt idx="20">
                  <c:v>135.0</c:v>
                </c:pt>
                <c:pt idx="21">
                  <c:v>136.0</c:v>
                </c:pt>
                <c:pt idx="22">
                  <c:v>137.0</c:v>
                </c:pt>
                <c:pt idx="23">
                  <c:v>138.0</c:v>
                </c:pt>
                <c:pt idx="24">
                  <c:v>139.0</c:v>
                </c:pt>
                <c:pt idx="25">
                  <c:v>140.0</c:v>
                </c:pt>
                <c:pt idx="26">
                  <c:v>141.0</c:v>
                </c:pt>
                <c:pt idx="27">
                  <c:v>142.0</c:v>
                </c:pt>
                <c:pt idx="28">
                  <c:v>143.0</c:v>
                </c:pt>
                <c:pt idx="29">
                  <c:v>144.0</c:v>
                </c:pt>
                <c:pt idx="30">
                  <c:v>145.0</c:v>
                </c:pt>
                <c:pt idx="31">
                  <c:v>146.0</c:v>
                </c:pt>
                <c:pt idx="32">
                  <c:v>147.0</c:v>
                </c:pt>
                <c:pt idx="33">
                  <c:v>148.0</c:v>
                </c:pt>
                <c:pt idx="34">
                  <c:v>149.0</c:v>
                </c:pt>
                <c:pt idx="35">
                  <c:v>150.0</c:v>
                </c:pt>
                <c:pt idx="36">
                  <c:v>151.0</c:v>
                </c:pt>
                <c:pt idx="37">
                  <c:v>152.0</c:v>
                </c:pt>
                <c:pt idx="38">
                  <c:v>153.0</c:v>
                </c:pt>
                <c:pt idx="39">
                  <c:v>154.0</c:v>
                </c:pt>
                <c:pt idx="40">
                  <c:v>155.0</c:v>
                </c:pt>
                <c:pt idx="41">
                  <c:v>156.0</c:v>
                </c:pt>
                <c:pt idx="42">
                  <c:v>157.0</c:v>
                </c:pt>
                <c:pt idx="43">
                  <c:v>158.0</c:v>
                </c:pt>
                <c:pt idx="44">
                  <c:v>159.0</c:v>
                </c:pt>
                <c:pt idx="45">
                  <c:v>160.0</c:v>
                </c:pt>
              </c:numCache>
            </c:numRef>
          </c:cat>
          <c:val>
            <c:numRef>
              <c:f>Sheet1!$B$117:$B$162</c:f>
              <c:numCache>
                <c:formatCode>General</c:formatCode>
                <c:ptCount val="46"/>
                <c:pt idx="0">
                  <c:v>106.428738</c:v>
                </c:pt>
                <c:pt idx="1">
                  <c:v>111.160048</c:v>
                </c:pt>
                <c:pt idx="2">
                  <c:v>117.30429</c:v>
                </c:pt>
                <c:pt idx="3">
                  <c:v>114.412039</c:v>
                </c:pt>
                <c:pt idx="4">
                  <c:v>120.937066</c:v>
                </c:pt>
                <c:pt idx="5">
                  <c:v>110.924426</c:v>
                </c:pt>
                <c:pt idx="6">
                  <c:v>104.274072</c:v>
                </c:pt>
                <c:pt idx="7">
                  <c:v>110.70747</c:v>
                </c:pt>
                <c:pt idx="8">
                  <c:v>119.632569</c:v>
                </c:pt>
                <c:pt idx="9">
                  <c:v>115.188885</c:v>
                </c:pt>
                <c:pt idx="10">
                  <c:v>113.998811</c:v>
                </c:pt>
                <c:pt idx="11">
                  <c:v>113.917887</c:v>
                </c:pt>
                <c:pt idx="12">
                  <c:v>125.37014</c:v>
                </c:pt>
                <c:pt idx="13">
                  <c:v>122.176944</c:v>
                </c:pt>
                <c:pt idx="14">
                  <c:v>110.020021</c:v>
                </c:pt>
                <c:pt idx="15">
                  <c:v>112.805051</c:v>
                </c:pt>
                <c:pt idx="16">
                  <c:v>127.622482</c:v>
                </c:pt>
                <c:pt idx="17">
                  <c:v>125.837619</c:v>
                </c:pt>
                <c:pt idx="18">
                  <c:v>132.471488</c:v>
                </c:pt>
                <c:pt idx="19">
                  <c:v>131.919985</c:v>
                </c:pt>
                <c:pt idx="20">
                  <c:v>130.975651</c:v>
                </c:pt>
                <c:pt idx="21">
                  <c:v>130.883895</c:v>
                </c:pt>
                <c:pt idx="22">
                  <c:v>135.665173</c:v>
                </c:pt>
                <c:pt idx="23">
                  <c:v>137.194643</c:v>
                </c:pt>
                <c:pt idx="24">
                  <c:v>127.556592</c:v>
                </c:pt>
                <c:pt idx="25">
                  <c:v>130.36957</c:v>
                </c:pt>
                <c:pt idx="26">
                  <c:v>129.448315</c:v>
                </c:pt>
                <c:pt idx="27">
                  <c:v>133.690647</c:v>
                </c:pt>
                <c:pt idx="28">
                  <c:v>142.757415</c:v>
                </c:pt>
                <c:pt idx="29">
                  <c:v>138.910749</c:v>
                </c:pt>
                <c:pt idx="30">
                  <c:v>182.699266</c:v>
                </c:pt>
                <c:pt idx="31">
                  <c:v>194.253729</c:v>
                </c:pt>
                <c:pt idx="32">
                  <c:v>222.63691</c:v>
                </c:pt>
                <c:pt idx="33">
                  <c:v>236.396812</c:v>
                </c:pt>
                <c:pt idx="34">
                  <c:v>274.164087</c:v>
                </c:pt>
                <c:pt idx="35">
                  <c:v>320.241078</c:v>
                </c:pt>
                <c:pt idx="36">
                  <c:v>421.606804</c:v>
                </c:pt>
                <c:pt idx="37">
                  <c:v>497.457954</c:v>
                </c:pt>
                <c:pt idx="38">
                  <c:v>567.242789</c:v>
                </c:pt>
                <c:pt idx="39">
                  <c:v>646.394897</c:v>
                </c:pt>
                <c:pt idx="40">
                  <c:v>743.4521949999958</c:v>
                </c:pt>
                <c:pt idx="41">
                  <c:v>862.103669</c:v>
                </c:pt>
                <c:pt idx="42">
                  <c:v>967.5490610000001</c:v>
                </c:pt>
                <c:pt idx="43">
                  <c:v>1081.288688</c:v>
                </c:pt>
                <c:pt idx="44">
                  <c:v>1232.8586</c:v>
                </c:pt>
                <c:pt idx="45">
                  <c:v>1356.507061</c:v>
                </c:pt>
              </c:numCache>
            </c:numRef>
          </c:val>
          <c:smooth val="0"/>
        </c:ser>
        <c:dLbls>
          <c:showLegendKey val="0"/>
          <c:showVal val="0"/>
          <c:showCatName val="0"/>
          <c:showSerName val="0"/>
          <c:showPercent val="0"/>
          <c:showBubbleSize val="0"/>
        </c:dLbls>
        <c:marker val="1"/>
        <c:smooth val="0"/>
        <c:axId val="2074833336"/>
        <c:axId val="2074836312"/>
      </c:lineChart>
      <c:catAx>
        <c:axId val="2074833336"/>
        <c:scaling>
          <c:orientation val="minMax"/>
        </c:scaling>
        <c:delete val="0"/>
        <c:axPos val="b"/>
        <c:numFmt formatCode="General" sourceLinked="1"/>
        <c:majorTickMark val="none"/>
        <c:minorTickMark val="none"/>
        <c:tickLblPos val="nextTo"/>
        <c:crossAx val="2074836312"/>
        <c:crosses val="autoZero"/>
        <c:auto val="1"/>
        <c:lblAlgn val="ctr"/>
        <c:lblOffset val="100"/>
        <c:noMultiLvlLbl val="0"/>
      </c:catAx>
      <c:valAx>
        <c:axId val="207483631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4833336"/>
        <c:crosses val="autoZero"/>
        <c:crossBetween val="between"/>
      </c:valAx>
    </c:plotArea>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Relative</a:t>
            </a:r>
            <a:r>
              <a:rPr lang="en-US" sz="1000" baseline="0"/>
              <a:t> Time Spent Applying Changes</a:t>
            </a:r>
            <a:endParaRPr lang="en-US" sz="1000"/>
          </a:p>
        </c:rich>
      </c:tx>
      <c:layout/>
      <c:overlay val="0"/>
    </c:title>
    <c:autoTitleDeleted val="0"/>
    <c:plotArea>
      <c:layout/>
      <c:lineChart>
        <c:grouping val="standard"/>
        <c:varyColors val="0"/>
        <c:ser>
          <c:idx val="0"/>
          <c:order val="0"/>
          <c:tx>
            <c:strRef>
              <c:f>Sheet1!$D$1</c:f>
              <c:strCache>
                <c:ptCount val="1"/>
                <c:pt idx="0">
                  <c:v>Res</c:v>
                </c:pt>
              </c:strCache>
            </c:strRef>
          </c:tx>
          <c:spPr>
            <a:ln w="25400">
              <a:solidFill>
                <a:schemeClr val="tx1"/>
              </a:solidFill>
            </a:ln>
          </c:spPr>
          <c:marker>
            <c:symbol val="none"/>
          </c:marker>
          <c:cat>
            <c:strRef>
              <c:f>Sheet1!$A$2:$A$9</c:f>
              <c:strCache>
                <c:ptCount val="8"/>
                <c:pt idx="0">
                  <c:v>1 Symbols</c:v>
                </c:pt>
                <c:pt idx="1">
                  <c:v>5 Symbols</c:v>
                </c:pt>
                <c:pt idx="2">
                  <c:v>10 Symbols</c:v>
                </c:pt>
                <c:pt idx="3">
                  <c:v>30 Symbols</c:v>
                </c:pt>
                <c:pt idx="4">
                  <c:v>50 Symbols</c:v>
                </c:pt>
                <c:pt idx="5">
                  <c:v>100 Symbols</c:v>
                </c:pt>
                <c:pt idx="6">
                  <c:v>500 Symbols</c:v>
                </c:pt>
                <c:pt idx="7">
                  <c:v>1000 Symbols</c:v>
                </c:pt>
              </c:strCache>
            </c:strRef>
          </c:cat>
          <c:val>
            <c:numRef>
              <c:f>Sheet1!$D$2:$D$9</c:f>
              <c:numCache>
                <c:formatCode>General</c:formatCode>
                <c:ptCount val="8"/>
                <c:pt idx="0">
                  <c:v>0.0146226489999997</c:v>
                </c:pt>
                <c:pt idx="1">
                  <c:v>0.0140142159999996</c:v>
                </c:pt>
                <c:pt idx="2">
                  <c:v>0.0207179380000007</c:v>
                </c:pt>
                <c:pt idx="3">
                  <c:v>0.0137266939999989</c:v>
                </c:pt>
                <c:pt idx="4">
                  <c:v>0.0190542239999996</c:v>
                </c:pt>
                <c:pt idx="5">
                  <c:v>0.0157104459999999</c:v>
                </c:pt>
                <c:pt idx="6">
                  <c:v>0.0178386979999985</c:v>
                </c:pt>
                <c:pt idx="7">
                  <c:v>0.0198768439999952</c:v>
                </c:pt>
              </c:numCache>
            </c:numRef>
          </c:val>
          <c:smooth val="0"/>
        </c:ser>
        <c:dLbls>
          <c:showLegendKey val="0"/>
          <c:showVal val="0"/>
          <c:showCatName val="0"/>
          <c:showSerName val="0"/>
          <c:showPercent val="0"/>
          <c:showBubbleSize val="0"/>
        </c:dLbls>
        <c:marker val="1"/>
        <c:smooth val="0"/>
        <c:axId val="2074869720"/>
        <c:axId val="2074872728"/>
      </c:lineChart>
      <c:catAx>
        <c:axId val="2074869720"/>
        <c:scaling>
          <c:orientation val="minMax"/>
        </c:scaling>
        <c:delete val="0"/>
        <c:axPos val="b"/>
        <c:numFmt formatCode="General" sourceLinked="1"/>
        <c:majorTickMark val="out"/>
        <c:minorTickMark val="none"/>
        <c:tickLblPos val="nextTo"/>
        <c:crossAx val="2074872728"/>
        <c:crosses val="autoZero"/>
        <c:auto val="1"/>
        <c:lblAlgn val="ctr"/>
        <c:lblOffset val="100"/>
        <c:noMultiLvlLbl val="0"/>
      </c:catAx>
      <c:valAx>
        <c:axId val="2074872728"/>
        <c:scaling>
          <c:orientation val="minMax"/>
        </c:scaling>
        <c:delete val="0"/>
        <c:axPos val="l"/>
        <c:majorGridlines/>
        <c:numFmt formatCode="General" sourceLinked="1"/>
        <c:majorTickMark val="out"/>
        <c:minorTickMark val="none"/>
        <c:tickLblPos val="nextTo"/>
        <c:crossAx val="2074869720"/>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Sheet1!$B$2:$B$449</c:f>
              <c:numCache>
                <c:formatCode>General</c:formatCode>
                <c:ptCount val="448"/>
                <c:pt idx="0">
                  <c:v>2016.0</c:v>
                </c:pt>
                <c:pt idx="1">
                  <c:v>4076.0</c:v>
                </c:pt>
                <c:pt idx="2">
                  <c:v>5148.0</c:v>
                </c:pt>
                <c:pt idx="3">
                  <c:v>8124.0</c:v>
                </c:pt>
                <c:pt idx="4">
                  <c:v>5176.0</c:v>
                </c:pt>
                <c:pt idx="5">
                  <c:v>8932.0</c:v>
                </c:pt>
                <c:pt idx="6">
                  <c:v>5400.0</c:v>
                </c:pt>
                <c:pt idx="7">
                  <c:v>5612.0</c:v>
                </c:pt>
                <c:pt idx="8">
                  <c:v>5636.0</c:v>
                </c:pt>
                <c:pt idx="9">
                  <c:v>5696.0</c:v>
                </c:pt>
                <c:pt idx="10">
                  <c:v>5800.0</c:v>
                </c:pt>
                <c:pt idx="11">
                  <c:v>17492.0</c:v>
                </c:pt>
                <c:pt idx="12">
                  <c:v>5988.0</c:v>
                </c:pt>
                <c:pt idx="13">
                  <c:v>5032.0</c:v>
                </c:pt>
                <c:pt idx="14">
                  <c:v>6740.0</c:v>
                </c:pt>
                <c:pt idx="15">
                  <c:v>6112.0</c:v>
                </c:pt>
                <c:pt idx="16">
                  <c:v>6096.0</c:v>
                </c:pt>
                <c:pt idx="17">
                  <c:v>6104.0</c:v>
                </c:pt>
                <c:pt idx="18">
                  <c:v>6112.0</c:v>
                </c:pt>
                <c:pt idx="19">
                  <c:v>6140.0</c:v>
                </c:pt>
                <c:pt idx="20">
                  <c:v>6208.0</c:v>
                </c:pt>
                <c:pt idx="21">
                  <c:v>6180.0</c:v>
                </c:pt>
                <c:pt idx="22">
                  <c:v>10812.0</c:v>
                </c:pt>
                <c:pt idx="23">
                  <c:v>6400.0</c:v>
                </c:pt>
                <c:pt idx="24">
                  <c:v>11632.0</c:v>
                </c:pt>
                <c:pt idx="25">
                  <c:v>6680.0</c:v>
                </c:pt>
                <c:pt idx="26">
                  <c:v>6704.0</c:v>
                </c:pt>
                <c:pt idx="27">
                  <c:v>7112.0</c:v>
                </c:pt>
                <c:pt idx="28">
                  <c:v>6800.0</c:v>
                </c:pt>
                <c:pt idx="29">
                  <c:v>6992.0</c:v>
                </c:pt>
                <c:pt idx="30">
                  <c:v>7016.0</c:v>
                </c:pt>
                <c:pt idx="31">
                  <c:v>7068.0</c:v>
                </c:pt>
                <c:pt idx="32">
                  <c:v>7116.0</c:v>
                </c:pt>
                <c:pt idx="33">
                  <c:v>14148.0</c:v>
                </c:pt>
                <c:pt idx="34">
                  <c:v>7316.0</c:v>
                </c:pt>
                <c:pt idx="35">
                  <c:v>14404.0</c:v>
                </c:pt>
                <c:pt idx="36">
                  <c:v>7544.0</c:v>
                </c:pt>
                <c:pt idx="37">
                  <c:v>7640.0</c:v>
                </c:pt>
                <c:pt idx="38">
                  <c:v>7676.0</c:v>
                </c:pt>
                <c:pt idx="39">
                  <c:v>7692.0</c:v>
                </c:pt>
                <c:pt idx="40">
                  <c:v>6768.0</c:v>
                </c:pt>
                <c:pt idx="41">
                  <c:v>8540.0</c:v>
                </c:pt>
                <c:pt idx="42">
                  <c:v>7828.0</c:v>
                </c:pt>
                <c:pt idx="43">
                  <c:v>8840.0</c:v>
                </c:pt>
                <c:pt idx="44">
                  <c:v>8032.0</c:v>
                </c:pt>
                <c:pt idx="45">
                  <c:v>8052.0</c:v>
                </c:pt>
                <c:pt idx="46">
                  <c:v>8140.0</c:v>
                </c:pt>
                <c:pt idx="47">
                  <c:v>8320.0</c:v>
                </c:pt>
                <c:pt idx="48">
                  <c:v>7328.0</c:v>
                </c:pt>
                <c:pt idx="49">
                  <c:v>8332.0</c:v>
                </c:pt>
                <c:pt idx="50">
                  <c:v>8356.0</c:v>
                </c:pt>
                <c:pt idx="51">
                  <c:v>9744.0</c:v>
                </c:pt>
                <c:pt idx="52">
                  <c:v>8548.0</c:v>
                </c:pt>
                <c:pt idx="53">
                  <c:v>8524.0</c:v>
                </c:pt>
                <c:pt idx="54">
                  <c:v>8740.0</c:v>
                </c:pt>
                <c:pt idx="55">
                  <c:v>8780.0</c:v>
                </c:pt>
                <c:pt idx="56">
                  <c:v>8808.0</c:v>
                </c:pt>
                <c:pt idx="57">
                  <c:v>17184.0</c:v>
                </c:pt>
                <c:pt idx="58">
                  <c:v>9212.0</c:v>
                </c:pt>
                <c:pt idx="59">
                  <c:v>16236.0</c:v>
                </c:pt>
                <c:pt idx="60">
                  <c:v>9232.0</c:v>
                </c:pt>
                <c:pt idx="61">
                  <c:v>9320.0</c:v>
                </c:pt>
                <c:pt idx="62">
                  <c:v>9720.0</c:v>
                </c:pt>
                <c:pt idx="63">
                  <c:v>9376.0</c:v>
                </c:pt>
                <c:pt idx="64">
                  <c:v>9404.0</c:v>
                </c:pt>
                <c:pt idx="65">
                  <c:v>9548.0</c:v>
                </c:pt>
                <c:pt idx="66">
                  <c:v>9688.0</c:v>
                </c:pt>
                <c:pt idx="67">
                  <c:v>9796.0</c:v>
                </c:pt>
                <c:pt idx="68">
                  <c:v>17772.0</c:v>
                </c:pt>
                <c:pt idx="69">
                  <c:v>9832.0</c:v>
                </c:pt>
                <c:pt idx="70">
                  <c:v>16076.0</c:v>
                </c:pt>
                <c:pt idx="71">
                  <c:v>9944.0</c:v>
                </c:pt>
                <c:pt idx="72">
                  <c:v>9940.0</c:v>
                </c:pt>
                <c:pt idx="73">
                  <c:v>10304.0</c:v>
                </c:pt>
                <c:pt idx="74">
                  <c:v>9964.0</c:v>
                </c:pt>
                <c:pt idx="75">
                  <c:v>10268.0</c:v>
                </c:pt>
                <c:pt idx="76">
                  <c:v>10276.0</c:v>
                </c:pt>
                <c:pt idx="77">
                  <c:v>10324.0</c:v>
                </c:pt>
                <c:pt idx="78">
                  <c:v>10308.0</c:v>
                </c:pt>
                <c:pt idx="79">
                  <c:v>15644.0</c:v>
                </c:pt>
                <c:pt idx="80">
                  <c:v>11040.0</c:v>
                </c:pt>
                <c:pt idx="81">
                  <c:v>17004.0</c:v>
                </c:pt>
                <c:pt idx="82">
                  <c:v>11180.0</c:v>
                </c:pt>
                <c:pt idx="83">
                  <c:v>11184.0</c:v>
                </c:pt>
                <c:pt idx="84">
                  <c:v>11200.0</c:v>
                </c:pt>
                <c:pt idx="85">
                  <c:v>11240.0</c:v>
                </c:pt>
                <c:pt idx="86">
                  <c:v>11276.0</c:v>
                </c:pt>
                <c:pt idx="87">
                  <c:v>11296.0</c:v>
                </c:pt>
                <c:pt idx="88">
                  <c:v>11356.0</c:v>
                </c:pt>
                <c:pt idx="89">
                  <c:v>11296.0</c:v>
                </c:pt>
                <c:pt idx="90">
                  <c:v>14012.0</c:v>
                </c:pt>
                <c:pt idx="91">
                  <c:v>11592.0</c:v>
                </c:pt>
                <c:pt idx="92">
                  <c:v>15052.0</c:v>
                </c:pt>
                <c:pt idx="93">
                  <c:v>11652.0</c:v>
                </c:pt>
                <c:pt idx="94">
                  <c:v>11684.0</c:v>
                </c:pt>
                <c:pt idx="95">
                  <c:v>11684.0</c:v>
                </c:pt>
                <c:pt idx="96">
                  <c:v>11712.0</c:v>
                </c:pt>
                <c:pt idx="97">
                  <c:v>11844.0</c:v>
                </c:pt>
                <c:pt idx="98">
                  <c:v>26068.0</c:v>
                </c:pt>
                <c:pt idx="99">
                  <c:v>11848.0</c:v>
                </c:pt>
                <c:pt idx="100">
                  <c:v>10964.0</c:v>
                </c:pt>
                <c:pt idx="101">
                  <c:v>11968.0</c:v>
                </c:pt>
                <c:pt idx="102">
                  <c:v>12072.0</c:v>
                </c:pt>
                <c:pt idx="103">
                  <c:v>13172.0</c:v>
                </c:pt>
                <c:pt idx="104">
                  <c:v>12648.0</c:v>
                </c:pt>
                <c:pt idx="105">
                  <c:v>12636.0</c:v>
                </c:pt>
                <c:pt idx="106">
                  <c:v>12632.0</c:v>
                </c:pt>
                <c:pt idx="107">
                  <c:v>12692.0</c:v>
                </c:pt>
                <c:pt idx="108">
                  <c:v>12768.0</c:v>
                </c:pt>
                <c:pt idx="109">
                  <c:v>19352.0</c:v>
                </c:pt>
                <c:pt idx="110">
                  <c:v>12952.0</c:v>
                </c:pt>
                <c:pt idx="111">
                  <c:v>17776.0</c:v>
                </c:pt>
                <c:pt idx="112">
                  <c:v>12920.0</c:v>
                </c:pt>
                <c:pt idx="113">
                  <c:v>12992.0</c:v>
                </c:pt>
                <c:pt idx="114">
                  <c:v>12952.0</c:v>
                </c:pt>
                <c:pt idx="115">
                  <c:v>12976.0</c:v>
                </c:pt>
                <c:pt idx="116">
                  <c:v>12904.0</c:v>
                </c:pt>
                <c:pt idx="117">
                  <c:v>11948.0</c:v>
                </c:pt>
                <c:pt idx="118">
                  <c:v>12968.0</c:v>
                </c:pt>
                <c:pt idx="119">
                  <c:v>11976.0</c:v>
                </c:pt>
                <c:pt idx="120">
                  <c:v>12960.0</c:v>
                </c:pt>
                <c:pt idx="121">
                  <c:v>13944.0</c:v>
                </c:pt>
                <c:pt idx="122">
                  <c:v>15272.0</c:v>
                </c:pt>
                <c:pt idx="123">
                  <c:v>13968.0</c:v>
                </c:pt>
                <c:pt idx="124">
                  <c:v>13912.0</c:v>
                </c:pt>
                <c:pt idx="125">
                  <c:v>13908.0</c:v>
                </c:pt>
                <c:pt idx="126">
                  <c:v>13944.0</c:v>
                </c:pt>
                <c:pt idx="127">
                  <c:v>13968.0</c:v>
                </c:pt>
                <c:pt idx="128">
                  <c:v>22968.0</c:v>
                </c:pt>
                <c:pt idx="129">
                  <c:v>13952.0</c:v>
                </c:pt>
                <c:pt idx="130">
                  <c:v>19292.0</c:v>
                </c:pt>
                <c:pt idx="131">
                  <c:v>13952.0</c:v>
                </c:pt>
                <c:pt idx="132">
                  <c:v>13976.0</c:v>
                </c:pt>
                <c:pt idx="133">
                  <c:v>13956.0</c:v>
                </c:pt>
                <c:pt idx="134">
                  <c:v>13968.0</c:v>
                </c:pt>
                <c:pt idx="135">
                  <c:v>14952.0</c:v>
                </c:pt>
                <c:pt idx="136">
                  <c:v>14920.0</c:v>
                </c:pt>
                <c:pt idx="137">
                  <c:v>14944.0</c:v>
                </c:pt>
                <c:pt idx="138">
                  <c:v>14968.0</c:v>
                </c:pt>
                <c:pt idx="139">
                  <c:v>17848.0</c:v>
                </c:pt>
                <c:pt idx="140">
                  <c:v>14904.0</c:v>
                </c:pt>
                <c:pt idx="141">
                  <c:v>16368.0</c:v>
                </c:pt>
                <c:pt idx="142">
                  <c:v>14968.0</c:v>
                </c:pt>
                <c:pt idx="143">
                  <c:v>14960.0</c:v>
                </c:pt>
                <c:pt idx="144">
                  <c:v>14936.0</c:v>
                </c:pt>
                <c:pt idx="145">
                  <c:v>14952.0</c:v>
                </c:pt>
                <c:pt idx="146">
                  <c:v>14976.0</c:v>
                </c:pt>
                <c:pt idx="147">
                  <c:v>23088.0</c:v>
                </c:pt>
                <c:pt idx="148">
                  <c:v>14928.0</c:v>
                </c:pt>
                <c:pt idx="149">
                  <c:v>20812.0</c:v>
                </c:pt>
                <c:pt idx="150">
                  <c:v>14952.0</c:v>
                </c:pt>
                <c:pt idx="151">
                  <c:v>14944.0</c:v>
                </c:pt>
                <c:pt idx="152">
                  <c:v>15928.0</c:v>
                </c:pt>
                <c:pt idx="153">
                  <c:v>15952.0</c:v>
                </c:pt>
                <c:pt idx="154">
                  <c:v>15944.0</c:v>
                </c:pt>
                <c:pt idx="155">
                  <c:v>20312.0</c:v>
                </c:pt>
                <c:pt idx="156">
                  <c:v>15944.0</c:v>
                </c:pt>
                <c:pt idx="157">
                  <c:v>19788.0</c:v>
                </c:pt>
                <c:pt idx="158">
                  <c:v>15960.0</c:v>
                </c:pt>
                <c:pt idx="159">
                  <c:v>15976.0</c:v>
                </c:pt>
                <c:pt idx="160">
                  <c:v>15948.0</c:v>
                </c:pt>
                <c:pt idx="161">
                  <c:v>15968.0</c:v>
                </c:pt>
                <c:pt idx="162">
                  <c:v>15976.0</c:v>
                </c:pt>
                <c:pt idx="163">
                  <c:v>24032.0</c:v>
                </c:pt>
                <c:pt idx="164">
                  <c:v>15952.0</c:v>
                </c:pt>
                <c:pt idx="165">
                  <c:v>23400.0</c:v>
                </c:pt>
                <c:pt idx="166">
                  <c:v>16936.0</c:v>
                </c:pt>
                <c:pt idx="167">
                  <c:v>16936.0</c:v>
                </c:pt>
                <c:pt idx="168">
                  <c:v>16944.0</c:v>
                </c:pt>
                <c:pt idx="169">
                  <c:v>16992.0</c:v>
                </c:pt>
                <c:pt idx="170">
                  <c:v>16952.0</c:v>
                </c:pt>
                <c:pt idx="171">
                  <c:v>31016.0</c:v>
                </c:pt>
                <c:pt idx="172">
                  <c:v>16944.0</c:v>
                </c:pt>
                <c:pt idx="173">
                  <c:v>15960.0</c:v>
                </c:pt>
                <c:pt idx="174">
                  <c:v>16928.0</c:v>
                </c:pt>
                <c:pt idx="175">
                  <c:v>16976.0</c:v>
                </c:pt>
                <c:pt idx="176">
                  <c:v>18320.0</c:v>
                </c:pt>
                <c:pt idx="177">
                  <c:v>16976.0</c:v>
                </c:pt>
                <c:pt idx="178">
                  <c:v>16952.0</c:v>
                </c:pt>
                <c:pt idx="179">
                  <c:v>16924.0</c:v>
                </c:pt>
                <c:pt idx="180">
                  <c:v>16928.0</c:v>
                </c:pt>
                <c:pt idx="181">
                  <c:v>16968.0</c:v>
                </c:pt>
                <c:pt idx="182">
                  <c:v>19952.0</c:v>
                </c:pt>
                <c:pt idx="183">
                  <c:v>16960.0</c:v>
                </c:pt>
                <c:pt idx="184">
                  <c:v>21968.0</c:v>
                </c:pt>
                <c:pt idx="185">
                  <c:v>17920.0</c:v>
                </c:pt>
                <c:pt idx="186">
                  <c:v>17920.0</c:v>
                </c:pt>
                <c:pt idx="187">
                  <c:v>17916.0</c:v>
                </c:pt>
                <c:pt idx="188">
                  <c:v>17936.0</c:v>
                </c:pt>
                <c:pt idx="189">
                  <c:v>17952.0</c:v>
                </c:pt>
                <c:pt idx="190">
                  <c:v>29096.0</c:v>
                </c:pt>
                <c:pt idx="191">
                  <c:v>17896.0</c:v>
                </c:pt>
                <c:pt idx="192">
                  <c:v>21368.0</c:v>
                </c:pt>
                <c:pt idx="193">
                  <c:v>17936.0</c:v>
                </c:pt>
                <c:pt idx="194">
                  <c:v>17968.0</c:v>
                </c:pt>
                <c:pt idx="195">
                  <c:v>18956.0</c:v>
                </c:pt>
                <c:pt idx="196">
                  <c:v>18992.0</c:v>
                </c:pt>
                <c:pt idx="197">
                  <c:v>18976.0</c:v>
                </c:pt>
                <c:pt idx="198">
                  <c:v>28536.0</c:v>
                </c:pt>
                <c:pt idx="199">
                  <c:v>18960.0</c:v>
                </c:pt>
                <c:pt idx="200">
                  <c:v>17984.0</c:v>
                </c:pt>
                <c:pt idx="201">
                  <c:v>18976.0</c:v>
                </c:pt>
                <c:pt idx="202">
                  <c:v>18976.0</c:v>
                </c:pt>
                <c:pt idx="203">
                  <c:v>18948.0</c:v>
                </c:pt>
                <c:pt idx="204">
                  <c:v>18992.0</c:v>
                </c:pt>
                <c:pt idx="205">
                  <c:v>18968.0</c:v>
                </c:pt>
                <c:pt idx="206">
                  <c:v>19932.0</c:v>
                </c:pt>
                <c:pt idx="207">
                  <c:v>19896.0</c:v>
                </c:pt>
                <c:pt idx="208">
                  <c:v>18972.0</c:v>
                </c:pt>
                <c:pt idx="209">
                  <c:v>20696.0</c:v>
                </c:pt>
                <c:pt idx="210">
                  <c:v>19968.0</c:v>
                </c:pt>
                <c:pt idx="211">
                  <c:v>22652.0</c:v>
                </c:pt>
                <c:pt idx="212">
                  <c:v>19960.0</c:v>
                </c:pt>
                <c:pt idx="213">
                  <c:v>19976.0</c:v>
                </c:pt>
                <c:pt idx="214">
                  <c:v>19920.0</c:v>
                </c:pt>
                <c:pt idx="215">
                  <c:v>19928.0</c:v>
                </c:pt>
                <c:pt idx="216">
                  <c:v>18968.0</c:v>
                </c:pt>
                <c:pt idx="217">
                  <c:v>19944.0</c:v>
                </c:pt>
                <c:pt idx="218">
                  <c:v>19968.0</c:v>
                </c:pt>
                <c:pt idx="219">
                  <c:v>19956.0</c:v>
                </c:pt>
                <c:pt idx="220">
                  <c:v>19992.0</c:v>
                </c:pt>
                <c:pt idx="221">
                  <c:v>19912.0</c:v>
                </c:pt>
                <c:pt idx="222">
                  <c:v>28200.0</c:v>
                </c:pt>
                <c:pt idx="223">
                  <c:v>19928.0</c:v>
                </c:pt>
                <c:pt idx="224">
                  <c:v>24932.0</c:v>
                </c:pt>
                <c:pt idx="225">
                  <c:v>19936.0</c:v>
                </c:pt>
                <c:pt idx="226">
                  <c:v>19920.0</c:v>
                </c:pt>
                <c:pt idx="227">
                  <c:v>19916.0</c:v>
                </c:pt>
                <c:pt idx="228">
                  <c:v>19976.0</c:v>
                </c:pt>
                <c:pt idx="229">
                  <c:v>18984.0</c:v>
                </c:pt>
                <c:pt idx="230">
                  <c:v>19976.0</c:v>
                </c:pt>
                <c:pt idx="231">
                  <c:v>20936.0</c:v>
                </c:pt>
                <c:pt idx="232">
                  <c:v>20904.0</c:v>
                </c:pt>
                <c:pt idx="233">
                  <c:v>20944.0</c:v>
                </c:pt>
                <c:pt idx="234">
                  <c:v>20944.0</c:v>
                </c:pt>
                <c:pt idx="235">
                  <c:v>20936.0</c:v>
                </c:pt>
                <c:pt idx="236">
                  <c:v>20952.0</c:v>
                </c:pt>
                <c:pt idx="237">
                  <c:v>19952.0</c:v>
                </c:pt>
                <c:pt idx="238">
                  <c:v>20912.0</c:v>
                </c:pt>
                <c:pt idx="239">
                  <c:v>20936.0</c:v>
                </c:pt>
                <c:pt idx="240">
                  <c:v>21304.0</c:v>
                </c:pt>
                <c:pt idx="241">
                  <c:v>20952.0</c:v>
                </c:pt>
                <c:pt idx="242">
                  <c:v>20936.0</c:v>
                </c:pt>
                <c:pt idx="243">
                  <c:v>21924.0</c:v>
                </c:pt>
                <c:pt idx="244">
                  <c:v>21936.0</c:v>
                </c:pt>
                <c:pt idx="245">
                  <c:v>21936.0</c:v>
                </c:pt>
                <c:pt idx="246">
                  <c:v>22712.0</c:v>
                </c:pt>
                <c:pt idx="247">
                  <c:v>21936.0</c:v>
                </c:pt>
                <c:pt idx="248">
                  <c:v>23372.0</c:v>
                </c:pt>
                <c:pt idx="249">
                  <c:v>21920.0</c:v>
                </c:pt>
                <c:pt idx="250">
                  <c:v>21944.0</c:v>
                </c:pt>
                <c:pt idx="251">
                  <c:v>21928.0</c:v>
                </c:pt>
                <c:pt idx="252">
                  <c:v>21944.0</c:v>
                </c:pt>
                <c:pt idx="253">
                  <c:v>21912.0</c:v>
                </c:pt>
                <c:pt idx="254">
                  <c:v>27352.0</c:v>
                </c:pt>
                <c:pt idx="255">
                  <c:v>21968.0</c:v>
                </c:pt>
                <c:pt idx="256">
                  <c:v>24092.0</c:v>
                </c:pt>
                <c:pt idx="257">
                  <c:v>22920.0</c:v>
                </c:pt>
                <c:pt idx="258">
                  <c:v>22968.0</c:v>
                </c:pt>
                <c:pt idx="259">
                  <c:v>22948.0</c:v>
                </c:pt>
                <c:pt idx="260">
                  <c:v>22968.0</c:v>
                </c:pt>
                <c:pt idx="261">
                  <c:v>22976.0</c:v>
                </c:pt>
                <c:pt idx="262">
                  <c:v>29160.0</c:v>
                </c:pt>
                <c:pt idx="263">
                  <c:v>22952.0</c:v>
                </c:pt>
                <c:pt idx="264">
                  <c:v>27436.0</c:v>
                </c:pt>
                <c:pt idx="265">
                  <c:v>22888.0</c:v>
                </c:pt>
                <c:pt idx="266">
                  <c:v>22952.0</c:v>
                </c:pt>
                <c:pt idx="267">
                  <c:v>22940.0</c:v>
                </c:pt>
                <c:pt idx="268">
                  <c:v>22944.0</c:v>
                </c:pt>
                <c:pt idx="269">
                  <c:v>22928.0</c:v>
                </c:pt>
                <c:pt idx="270">
                  <c:v>29464.0</c:v>
                </c:pt>
                <c:pt idx="271">
                  <c:v>23928.0</c:v>
                </c:pt>
                <c:pt idx="272">
                  <c:v>28668.0</c:v>
                </c:pt>
                <c:pt idx="273">
                  <c:v>23928.0</c:v>
                </c:pt>
                <c:pt idx="274">
                  <c:v>23960.0</c:v>
                </c:pt>
                <c:pt idx="275">
                  <c:v>23940.0</c:v>
                </c:pt>
                <c:pt idx="276">
                  <c:v>23936.0</c:v>
                </c:pt>
                <c:pt idx="277">
                  <c:v>23936.0</c:v>
                </c:pt>
                <c:pt idx="278">
                  <c:v>27152.0</c:v>
                </c:pt>
                <c:pt idx="279">
                  <c:v>23912.0</c:v>
                </c:pt>
                <c:pt idx="280">
                  <c:v>26844.0</c:v>
                </c:pt>
                <c:pt idx="281">
                  <c:v>23936.0</c:v>
                </c:pt>
                <c:pt idx="282">
                  <c:v>23944.0</c:v>
                </c:pt>
                <c:pt idx="283">
                  <c:v>23924.0</c:v>
                </c:pt>
                <c:pt idx="284">
                  <c:v>23936.0</c:v>
                </c:pt>
                <c:pt idx="285">
                  <c:v>22984.0</c:v>
                </c:pt>
                <c:pt idx="286">
                  <c:v>24976.0</c:v>
                </c:pt>
                <c:pt idx="287">
                  <c:v>24952.0</c:v>
                </c:pt>
                <c:pt idx="288">
                  <c:v>24932.0</c:v>
                </c:pt>
                <c:pt idx="289">
                  <c:v>24952.0</c:v>
                </c:pt>
                <c:pt idx="290">
                  <c:v>24960.0</c:v>
                </c:pt>
                <c:pt idx="291">
                  <c:v>38808.0</c:v>
                </c:pt>
                <c:pt idx="292">
                  <c:v>24944.0</c:v>
                </c:pt>
                <c:pt idx="293">
                  <c:v>23956.0</c:v>
                </c:pt>
                <c:pt idx="294">
                  <c:v>24920.0</c:v>
                </c:pt>
                <c:pt idx="295">
                  <c:v>24944.0</c:v>
                </c:pt>
                <c:pt idx="296">
                  <c:v>24952.0</c:v>
                </c:pt>
                <c:pt idx="297">
                  <c:v>25032.0</c:v>
                </c:pt>
                <c:pt idx="298">
                  <c:v>24896.0</c:v>
                </c:pt>
                <c:pt idx="299">
                  <c:v>33616.0</c:v>
                </c:pt>
                <c:pt idx="300">
                  <c:v>24928.0</c:v>
                </c:pt>
                <c:pt idx="301">
                  <c:v>32440.0</c:v>
                </c:pt>
                <c:pt idx="302">
                  <c:v>25944.0</c:v>
                </c:pt>
                <c:pt idx="303">
                  <c:v>25944.0</c:v>
                </c:pt>
                <c:pt idx="304">
                  <c:v>25940.0</c:v>
                </c:pt>
                <c:pt idx="305">
                  <c:v>25984.0</c:v>
                </c:pt>
                <c:pt idx="306">
                  <c:v>25920.0</c:v>
                </c:pt>
                <c:pt idx="307">
                  <c:v>31256.0</c:v>
                </c:pt>
                <c:pt idx="308">
                  <c:v>25960.0</c:v>
                </c:pt>
                <c:pt idx="309">
                  <c:v>29100.0</c:v>
                </c:pt>
                <c:pt idx="310">
                  <c:v>25936.0</c:v>
                </c:pt>
                <c:pt idx="311">
                  <c:v>25944.0</c:v>
                </c:pt>
                <c:pt idx="312">
                  <c:v>25920.0</c:v>
                </c:pt>
                <c:pt idx="313">
                  <c:v>25936.0</c:v>
                </c:pt>
                <c:pt idx="314">
                  <c:v>25944.0</c:v>
                </c:pt>
                <c:pt idx="315">
                  <c:v>28088.0</c:v>
                </c:pt>
                <c:pt idx="316">
                  <c:v>25968.0</c:v>
                </c:pt>
                <c:pt idx="317">
                  <c:v>28476.0</c:v>
                </c:pt>
                <c:pt idx="318">
                  <c:v>26920.0</c:v>
                </c:pt>
                <c:pt idx="319">
                  <c:v>27936.0</c:v>
                </c:pt>
                <c:pt idx="320">
                  <c:v>27920.0</c:v>
                </c:pt>
                <c:pt idx="321">
                  <c:v>27928.0</c:v>
                </c:pt>
                <c:pt idx="322">
                  <c:v>27912.0</c:v>
                </c:pt>
                <c:pt idx="323">
                  <c:v>30424.0</c:v>
                </c:pt>
                <c:pt idx="324">
                  <c:v>27968.0</c:v>
                </c:pt>
                <c:pt idx="325">
                  <c:v>29908.0</c:v>
                </c:pt>
                <c:pt idx="326">
                  <c:v>27920.0</c:v>
                </c:pt>
                <c:pt idx="327">
                  <c:v>27944.0</c:v>
                </c:pt>
                <c:pt idx="328">
                  <c:v>26968.0</c:v>
                </c:pt>
                <c:pt idx="329">
                  <c:v>27928.0</c:v>
                </c:pt>
                <c:pt idx="330">
                  <c:v>35412.0</c:v>
                </c:pt>
                <c:pt idx="331">
                  <c:v>27952.0</c:v>
                </c:pt>
                <c:pt idx="332">
                  <c:v>27944.0</c:v>
                </c:pt>
                <c:pt idx="333">
                  <c:v>27924.0</c:v>
                </c:pt>
                <c:pt idx="334">
                  <c:v>27952.0</c:v>
                </c:pt>
                <c:pt idx="335">
                  <c:v>27944.0</c:v>
                </c:pt>
                <c:pt idx="336">
                  <c:v>35640.0</c:v>
                </c:pt>
                <c:pt idx="337">
                  <c:v>28952.0</c:v>
                </c:pt>
                <c:pt idx="338">
                  <c:v>30408.0</c:v>
                </c:pt>
                <c:pt idx="339">
                  <c:v>28992.0</c:v>
                </c:pt>
                <c:pt idx="340">
                  <c:v>28960.0</c:v>
                </c:pt>
                <c:pt idx="341">
                  <c:v>28932.0</c:v>
                </c:pt>
                <c:pt idx="342">
                  <c:v>28952.0</c:v>
                </c:pt>
                <c:pt idx="343">
                  <c:v>27960.0</c:v>
                </c:pt>
                <c:pt idx="344">
                  <c:v>28928.0</c:v>
                </c:pt>
                <c:pt idx="345">
                  <c:v>28968.0</c:v>
                </c:pt>
                <c:pt idx="346">
                  <c:v>28936.0</c:v>
                </c:pt>
                <c:pt idx="347">
                  <c:v>28952.0</c:v>
                </c:pt>
                <c:pt idx="348">
                  <c:v>28888.0</c:v>
                </c:pt>
                <c:pt idx="349">
                  <c:v>37256.0</c:v>
                </c:pt>
                <c:pt idx="350">
                  <c:v>28912.0</c:v>
                </c:pt>
                <c:pt idx="351">
                  <c:v>33988.0</c:v>
                </c:pt>
                <c:pt idx="352">
                  <c:v>28912.0</c:v>
                </c:pt>
                <c:pt idx="353">
                  <c:v>28984.0</c:v>
                </c:pt>
                <c:pt idx="354">
                  <c:v>29940.0</c:v>
                </c:pt>
                <c:pt idx="355">
                  <c:v>29944.0</c:v>
                </c:pt>
                <c:pt idx="356">
                  <c:v>29984.0</c:v>
                </c:pt>
                <c:pt idx="357">
                  <c:v>35520.0</c:v>
                </c:pt>
                <c:pt idx="358">
                  <c:v>29960.0</c:v>
                </c:pt>
                <c:pt idx="359">
                  <c:v>32964.0</c:v>
                </c:pt>
                <c:pt idx="360">
                  <c:v>29968.0</c:v>
                </c:pt>
                <c:pt idx="361">
                  <c:v>29944.0</c:v>
                </c:pt>
                <c:pt idx="362">
                  <c:v>29920.0</c:v>
                </c:pt>
                <c:pt idx="363">
                  <c:v>29920.0</c:v>
                </c:pt>
                <c:pt idx="364">
                  <c:v>29952.0</c:v>
                </c:pt>
                <c:pt idx="365">
                  <c:v>32848.0</c:v>
                </c:pt>
                <c:pt idx="366">
                  <c:v>29968.0</c:v>
                </c:pt>
                <c:pt idx="367">
                  <c:v>32492.0</c:v>
                </c:pt>
                <c:pt idx="368">
                  <c:v>30928.0</c:v>
                </c:pt>
                <c:pt idx="369">
                  <c:v>30904.0</c:v>
                </c:pt>
                <c:pt idx="370">
                  <c:v>29948.0</c:v>
                </c:pt>
                <c:pt idx="371">
                  <c:v>31008.0</c:v>
                </c:pt>
                <c:pt idx="372">
                  <c:v>29988.0</c:v>
                </c:pt>
                <c:pt idx="373">
                  <c:v>30984.0</c:v>
                </c:pt>
                <c:pt idx="374">
                  <c:v>30976.0</c:v>
                </c:pt>
                <c:pt idx="375">
                  <c:v>30924.0</c:v>
                </c:pt>
                <c:pt idx="376">
                  <c:v>30904.0</c:v>
                </c:pt>
                <c:pt idx="377">
                  <c:v>30952.0</c:v>
                </c:pt>
                <c:pt idx="378">
                  <c:v>37240.0</c:v>
                </c:pt>
                <c:pt idx="379">
                  <c:v>30928.0</c:v>
                </c:pt>
                <c:pt idx="380">
                  <c:v>34344.0</c:v>
                </c:pt>
                <c:pt idx="381">
                  <c:v>30928.0</c:v>
                </c:pt>
                <c:pt idx="382">
                  <c:v>30992.0</c:v>
                </c:pt>
                <c:pt idx="383">
                  <c:v>31952.0</c:v>
                </c:pt>
                <c:pt idx="384">
                  <c:v>31952.0</c:v>
                </c:pt>
                <c:pt idx="385">
                  <c:v>31992.0</c:v>
                </c:pt>
                <c:pt idx="386">
                  <c:v>34824.0</c:v>
                </c:pt>
                <c:pt idx="387">
                  <c:v>31888.0</c:v>
                </c:pt>
                <c:pt idx="388">
                  <c:v>31908.0</c:v>
                </c:pt>
                <c:pt idx="389">
                  <c:v>31968.0</c:v>
                </c:pt>
                <c:pt idx="390">
                  <c:v>31944.0</c:v>
                </c:pt>
                <c:pt idx="391">
                  <c:v>40104.0</c:v>
                </c:pt>
                <c:pt idx="392">
                  <c:v>31968.0</c:v>
                </c:pt>
                <c:pt idx="393">
                  <c:v>36888.0</c:v>
                </c:pt>
                <c:pt idx="394">
                  <c:v>31992.0</c:v>
                </c:pt>
                <c:pt idx="395">
                  <c:v>32960.0</c:v>
                </c:pt>
                <c:pt idx="396">
                  <c:v>32940.0</c:v>
                </c:pt>
                <c:pt idx="397">
                  <c:v>32968.0</c:v>
                </c:pt>
                <c:pt idx="398">
                  <c:v>32880.0</c:v>
                </c:pt>
                <c:pt idx="399">
                  <c:v>33696.0</c:v>
                </c:pt>
                <c:pt idx="400">
                  <c:v>32952.0</c:v>
                </c:pt>
                <c:pt idx="401">
                  <c:v>34404.0</c:v>
                </c:pt>
                <c:pt idx="402">
                  <c:v>32904.0</c:v>
                </c:pt>
                <c:pt idx="403">
                  <c:v>32920.0</c:v>
                </c:pt>
                <c:pt idx="404">
                  <c:v>32904.0</c:v>
                </c:pt>
                <c:pt idx="405">
                  <c:v>32960.0</c:v>
                </c:pt>
                <c:pt idx="406">
                  <c:v>32976.0</c:v>
                </c:pt>
                <c:pt idx="407">
                  <c:v>33832.0</c:v>
                </c:pt>
                <c:pt idx="408">
                  <c:v>32960.0</c:v>
                </c:pt>
                <c:pt idx="409">
                  <c:v>33268.0</c:v>
                </c:pt>
                <c:pt idx="410">
                  <c:v>32864.0</c:v>
                </c:pt>
                <c:pt idx="411">
                  <c:v>32968.0</c:v>
                </c:pt>
                <c:pt idx="412">
                  <c:v>31980.0</c:v>
                </c:pt>
                <c:pt idx="413">
                  <c:v>32976.0</c:v>
                </c:pt>
                <c:pt idx="414">
                  <c:v>31968.0</c:v>
                </c:pt>
                <c:pt idx="415">
                  <c:v>32944.0</c:v>
                </c:pt>
                <c:pt idx="416">
                  <c:v>33944.0</c:v>
                </c:pt>
                <c:pt idx="417">
                  <c:v>34144.0</c:v>
                </c:pt>
                <c:pt idx="418">
                  <c:v>33952.0</c:v>
                </c:pt>
                <c:pt idx="419">
                  <c:v>33912.0</c:v>
                </c:pt>
                <c:pt idx="420">
                  <c:v>44632.0</c:v>
                </c:pt>
                <c:pt idx="421">
                  <c:v>33952.0</c:v>
                </c:pt>
                <c:pt idx="422">
                  <c:v>39572.0</c:v>
                </c:pt>
                <c:pt idx="423">
                  <c:v>33984.0</c:v>
                </c:pt>
                <c:pt idx="424">
                  <c:v>33984.0</c:v>
                </c:pt>
                <c:pt idx="425">
                  <c:v>33940.0</c:v>
                </c:pt>
                <c:pt idx="426">
                  <c:v>33944.0</c:v>
                </c:pt>
                <c:pt idx="427">
                  <c:v>33968.0</c:v>
                </c:pt>
                <c:pt idx="428">
                  <c:v>36992.0</c:v>
                </c:pt>
                <c:pt idx="429">
                  <c:v>33896.0</c:v>
                </c:pt>
                <c:pt idx="430">
                  <c:v>37036.0</c:v>
                </c:pt>
                <c:pt idx="431">
                  <c:v>34936.0</c:v>
                </c:pt>
                <c:pt idx="432">
                  <c:v>34992.0</c:v>
                </c:pt>
                <c:pt idx="433">
                  <c:v>34948.0</c:v>
                </c:pt>
                <c:pt idx="434">
                  <c:v>34944.0</c:v>
                </c:pt>
                <c:pt idx="435">
                  <c:v>34952.0</c:v>
                </c:pt>
                <c:pt idx="436">
                  <c:v>36760.0</c:v>
                </c:pt>
                <c:pt idx="437">
                  <c:v>34968.0</c:v>
                </c:pt>
                <c:pt idx="438">
                  <c:v>37144.0</c:v>
                </c:pt>
                <c:pt idx="439">
                  <c:v>34928.0</c:v>
                </c:pt>
                <c:pt idx="440">
                  <c:v>35920.0</c:v>
                </c:pt>
                <c:pt idx="441">
                  <c:v>35928.0</c:v>
                </c:pt>
                <c:pt idx="442">
                  <c:v>35960.0</c:v>
                </c:pt>
                <c:pt idx="443">
                  <c:v>35968.0</c:v>
                </c:pt>
                <c:pt idx="444">
                  <c:v>35968.0</c:v>
                </c:pt>
                <c:pt idx="445">
                  <c:v>35936.0</c:v>
                </c:pt>
                <c:pt idx="446">
                  <c:v>36376.0</c:v>
                </c:pt>
                <c:pt idx="447">
                  <c:v>35960.0</c:v>
                </c:pt>
              </c:numCache>
            </c:numRef>
          </c:val>
          <c:smooth val="0"/>
        </c:ser>
        <c:ser>
          <c:idx val="1"/>
          <c:order val="1"/>
          <c:tx>
            <c:strRef>
              <c:f>Sheet1!$C$1</c:f>
              <c:strCache>
                <c:ptCount val="1"/>
                <c:pt idx="0">
                  <c:v>8591</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Sheet1!$C$2:$C$449</c:f>
              <c:numCache>
                <c:formatCode>General</c:formatCode>
                <c:ptCount val="448"/>
                <c:pt idx="0">
                  <c:v>0.0</c:v>
                </c:pt>
                <c:pt idx="1">
                  <c:v>2164.0</c:v>
                </c:pt>
                <c:pt idx="2">
                  <c:v>4244.0</c:v>
                </c:pt>
                <c:pt idx="3">
                  <c:v>7364.0</c:v>
                </c:pt>
                <c:pt idx="4">
                  <c:v>4680.0</c:v>
                </c:pt>
                <c:pt idx="5">
                  <c:v>7632.0</c:v>
                </c:pt>
                <c:pt idx="6">
                  <c:v>4864.0</c:v>
                </c:pt>
                <c:pt idx="7">
                  <c:v>4872.0</c:v>
                </c:pt>
                <c:pt idx="8">
                  <c:v>5192.0</c:v>
                </c:pt>
                <c:pt idx="9">
                  <c:v>5212.0</c:v>
                </c:pt>
                <c:pt idx="10">
                  <c:v>5260.0</c:v>
                </c:pt>
                <c:pt idx="11">
                  <c:v>13132.0</c:v>
                </c:pt>
                <c:pt idx="12">
                  <c:v>5296.0</c:v>
                </c:pt>
                <c:pt idx="13">
                  <c:v>12456.0</c:v>
                </c:pt>
                <c:pt idx="14">
                  <c:v>5256.0</c:v>
                </c:pt>
                <c:pt idx="15">
                  <c:v>5464.0</c:v>
                </c:pt>
                <c:pt idx="16">
                  <c:v>5412.0</c:v>
                </c:pt>
                <c:pt idx="17">
                  <c:v>5388.0</c:v>
                </c:pt>
                <c:pt idx="18">
                  <c:v>5436.0</c:v>
                </c:pt>
                <c:pt idx="19">
                  <c:v>11748.0</c:v>
                </c:pt>
                <c:pt idx="20">
                  <c:v>5504.0</c:v>
                </c:pt>
                <c:pt idx="21">
                  <c:v>12320.0</c:v>
                </c:pt>
                <c:pt idx="22">
                  <c:v>5472.0</c:v>
                </c:pt>
                <c:pt idx="23">
                  <c:v>5504.0</c:v>
                </c:pt>
                <c:pt idx="24">
                  <c:v>5528.0</c:v>
                </c:pt>
                <c:pt idx="25">
                  <c:v>5564.0</c:v>
                </c:pt>
                <c:pt idx="26">
                  <c:v>5556.0</c:v>
                </c:pt>
                <c:pt idx="27">
                  <c:v>4592.0</c:v>
                </c:pt>
                <c:pt idx="28">
                  <c:v>5592.0</c:v>
                </c:pt>
                <c:pt idx="29">
                  <c:v>5616.0</c:v>
                </c:pt>
                <c:pt idx="30">
                  <c:v>8232.0</c:v>
                </c:pt>
                <c:pt idx="31">
                  <c:v>5576.0</c:v>
                </c:pt>
                <c:pt idx="32">
                  <c:v>8972.0</c:v>
                </c:pt>
                <c:pt idx="33">
                  <c:v>5748.0</c:v>
                </c:pt>
                <c:pt idx="34">
                  <c:v>5920.0</c:v>
                </c:pt>
                <c:pt idx="35">
                  <c:v>5920.0</c:v>
                </c:pt>
                <c:pt idx="36">
                  <c:v>5916.0</c:v>
                </c:pt>
                <c:pt idx="37">
                  <c:v>4952.0</c:v>
                </c:pt>
                <c:pt idx="38">
                  <c:v>5948.0</c:v>
                </c:pt>
                <c:pt idx="39">
                  <c:v>5980.0</c:v>
                </c:pt>
                <c:pt idx="40">
                  <c:v>6416.0</c:v>
                </c:pt>
                <c:pt idx="41">
                  <c:v>6052.0</c:v>
                </c:pt>
                <c:pt idx="42">
                  <c:v>6176.0</c:v>
                </c:pt>
                <c:pt idx="43">
                  <c:v>5204.0</c:v>
                </c:pt>
                <c:pt idx="44">
                  <c:v>6200.0</c:v>
                </c:pt>
                <c:pt idx="45">
                  <c:v>6188.0</c:v>
                </c:pt>
                <c:pt idx="46">
                  <c:v>6188.0</c:v>
                </c:pt>
                <c:pt idx="47">
                  <c:v>6172.0</c:v>
                </c:pt>
                <c:pt idx="48">
                  <c:v>6248.0</c:v>
                </c:pt>
                <c:pt idx="49">
                  <c:v>6288.0</c:v>
                </c:pt>
                <c:pt idx="50">
                  <c:v>6376.0</c:v>
                </c:pt>
                <c:pt idx="51">
                  <c:v>19416.0</c:v>
                </c:pt>
                <c:pt idx="52">
                  <c:v>6392.0</c:v>
                </c:pt>
                <c:pt idx="53">
                  <c:v>5396.0</c:v>
                </c:pt>
                <c:pt idx="54">
                  <c:v>7108.0</c:v>
                </c:pt>
                <c:pt idx="55">
                  <c:v>6396.0</c:v>
                </c:pt>
                <c:pt idx="56">
                  <c:v>8540.0</c:v>
                </c:pt>
                <c:pt idx="57">
                  <c:v>6424.0</c:v>
                </c:pt>
                <c:pt idx="58">
                  <c:v>6548.0</c:v>
                </c:pt>
                <c:pt idx="59">
                  <c:v>6552.0</c:v>
                </c:pt>
                <c:pt idx="60">
                  <c:v>6548.0</c:v>
                </c:pt>
                <c:pt idx="61">
                  <c:v>6552.0</c:v>
                </c:pt>
                <c:pt idx="62">
                  <c:v>15232.0</c:v>
                </c:pt>
                <c:pt idx="63">
                  <c:v>6544.0</c:v>
                </c:pt>
                <c:pt idx="64">
                  <c:v>5536.0</c:v>
                </c:pt>
                <c:pt idx="65">
                  <c:v>6496.0</c:v>
                </c:pt>
                <c:pt idx="66">
                  <c:v>6560.0</c:v>
                </c:pt>
                <c:pt idx="67">
                  <c:v>6908.0</c:v>
                </c:pt>
                <c:pt idx="68">
                  <c:v>6552.0</c:v>
                </c:pt>
                <c:pt idx="69">
                  <c:v>6660.0</c:v>
                </c:pt>
                <c:pt idx="70">
                  <c:v>21476.0</c:v>
                </c:pt>
                <c:pt idx="71">
                  <c:v>6676.0</c:v>
                </c:pt>
                <c:pt idx="72">
                  <c:v>5816.0</c:v>
                </c:pt>
                <c:pt idx="73">
                  <c:v>7548.0</c:v>
                </c:pt>
                <c:pt idx="74">
                  <c:v>6796.0</c:v>
                </c:pt>
                <c:pt idx="75">
                  <c:v>10056.0</c:v>
                </c:pt>
                <c:pt idx="76">
                  <c:v>6844.0</c:v>
                </c:pt>
                <c:pt idx="77">
                  <c:v>6844.0</c:v>
                </c:pt>
                <c:pt idx="78">
                  <c:v>6924.0</c:v>
                </c:pt>
                <c:pt idx="79">
                  <c:v>6944.0</c:v>
                </c:pt>
                <c:pt idx="80">
                  <c:v>6960.0</c:v>
                </c:pt>
                <c:pt idx="81">
                  <c:v>13792.0</c:v>
                </c:pt>
                <c:pt idx="82">
                  <c:v>7076.0</c:v>
                </c:pt>
                <c:pt idx="83">
                  <c:v>12784.0</c:v>
                </c:pt>
                <c:pt idx="84">
                  <c:v>7020.0</c:v>
                </c:pt>
                <c:pt idx="85">
                  <c:v>7112.0</c:v>
                </c:pt>
                <c:pt idx="86">
                  <c:v>7060.0</c:v>
                </c:pt>
                <c:pt idx="87">
                  <c:v>7056.0</c:v>
                </c:pt>
                <c:pt idx="88">
                  <c:v>7244.0</c:v>
                </c:pt>
                <c:pt idx="89">
                  <c:v>20436.0</c:v>
                </c:pt>
                <c:pt idx="90">
                  <c:v>7220.0</c:v>
                </c:pt>
                <c:pt idx="91">
                  <c:v>6236.0</c:v>
                </c:pt>
                <c:pt idx="92">
                  <c:v>7204.0</c:v>
                </c:pt>
                <c:pt idx="93">
                  <c:v>7276.0</c:v>
                </c:pt>
                <c:pt idx="94">
                  <c:v>7868.0</c:v>
                </c:pt>
                <c:pt idx="95">
                  <c:v>7312.0</c:v>
                </c:pt>
                <c:pt idx="96">
                  <c:v>7344.0</c:v>
                </c:pt>
                <c:pt idx="97">
                  <c:v>7336.0</c:v>
                </c:pt>
                <c:pt idx="98">
                  <c:v>7360.0</c:v>
                </c:pt>
                <c:pt idx="99">
                  <c:v>7352.0</c:v>
                </c:pt>
                <c:pt idx="100">
                  <c:v>8132.0</c:v>
                </c:pt>
                <c:pt idx="101">
                  <c:v>7368.0</c:v>
                </c:pt>
                <c:pt idx="102">
                  <c:v>9648.0</c:v>
                </c:pt>
                <c:pt idx="103">
                  <c:v>7324.0</c:v>
                </c:pt>
                <c:pt idx="104">
                  <c:v>7360.0</c:v>
                </c:pt>
                <c:pt idx="105">
                  <c:v>7344.0</c:v>
                </c:pt>
                <c:pt idx="106">
                  <c:v>7368.0</c:v>
                </c:pt>
                <c:pt idx="107">
                  <c:v>7336.0</c:v>
                </c:pt>
                <c:pt idx="108">
                  <c:v>18456.0</c:v>
                </c:pt>
                <c:pt idx="109">
                  <c:v>7408.0</c:v>
                </c:pt>
                <c:pt idx="110">
                  <c:v>12664.0</c:v>
                </c:pt>
                <c:pt idx="111">
                  <c:v>7360.0</c:v>
                </c:pt>
                <c:pt idx="112">
                  <c:v>7392.0</c:v>
                </c:pt>
                <c:pt idx="113">
                  <c:v>7376.0</c:v>
                </c:pt>
                <c:pt idx="114">
                  <c:v>7420.0</c:v>
                </c:pt>
                <c:pt idx="115">
                  <c:v>7352.0</c:v>
                </c:pt>
                <c:pt idx="116">
                  <c:v>20668.0</c:v>
                </c:pt>
                <c:pt idx="117">
                  <c:v>7380.0</c:v>
                </c:pt>
                <c:pt idx="118">
                  <c:v>6512.0</c:v>
                </c:pt>
                <c:pt idx="119">
                  <c:v>7640.0</c:v>
                </c:pt>
                <c:pt idx="120">
                  <c:v>7768.0</c:v>
                </c:pt>
                <c:pt idx="121">
                  <c:v>7732.0</c:v>
                </c:pt>
                <c:pt idx="122">
                  <c:v>7728.0</c:v>
                </c:pt>
                <c:pt idx="123">
                  <c:v>7728.0</c:v>
                </c:pt>
                <c:pt idx="124">
                  <c:v>22576.0</c:v>
                </c:pt>
                <c:pt idx="125">
                  <c:v>7880.0</c:v>
                </c:pt>
                <c:pt idx="126">
                  <c:v>6880.0</c:v>
                </c:pt>
                <c:pt idx="127">
                  <c:v>7856.0</c:v>
                </c:pt>
                <c:pt idx="128">
                  <c:v>7984.0</c:v>
                </c:pt>
                <c:pt idx="129">
                  <c:v>7980.0</c:v>
                </c:pt>
                <c:pt idx="130">
                  <c:v>8024.0</c:v>
                </c:pt>
                <c:pt idx="131">
                  <c:v>7992.0</c:v>
                </c:pt>
                <c:pt idx="132">
                  <c:v>19296.0</c:v>
                </c:pt>
                <c:pt idx="133">
                  <c:v>8068.0</c:v>
                </c:pt>
                <c:pt idx="134">
                  <c:v>7088.0</c:v>
                </c:pt>
                <c:pt idx="135">
                  <c:v>8052.0</c:v>
                </c:pt>
                <c:pt idx="136">
                  <c:v>8116.0</c:v>
                </c:pt>
                <c:pt idx="137">
                  <c:v>8460.0</c:v>
                </c:pt>
                <c:pt idx="138">
                  <c:v>8108.0</c:v>
                </c:pt>
                <c:pt idx="139">
                  <c:v>8000.0</c:v>
                </c:pt>
                <c:pt idx="140">
                  <c:v>7076.0</c:v>
                </c:pt>
                <c:pt idx="141">
                  <c:v>8100.0</c:v>
                </c:pt>
                <c:pt idx="142">
                  <c:v>7112.0</c:v>
                </c:pt>
                <c:pt idx="143">
                  <c:v>8076.0</c:v>
                </c:pt>
                <c:pt idx="144">
                  <c:v>8124.0</c:v>
                </c:pt>
                <c:pt idx="145">
                  <c:v>8480.0</c:v>
                </c:pt>
                <c:pt idx="146">
                  <c:v>8124.0</c:v>
                </c:pt>
                <c:pt idx="147">
                  <c:v>8092.0</c:v>
                </c:pt>
                <c:pt idx="148">
                  <c:v>8104.0</c:v>
                </c:pt>
                <c:pt idx="149">
                  <c:v>8144.0</c:v>
                </c:pt>
                <c:pt idx="150">
                  <c:v>7144.0</c:v>
                </c:pt>
                <c:pt idx="151">
                  <c:v>8128.0</c:v>
                </c:pt>
                <c:pt idx="152">
                  <c:v>8168.0</c:v>
                </c:pt>
                <c:pt idx="153">
                  <c:v>8704.0</c:v>
                </c:pt>
                <c:pt idx="154">
                  <c:v>8704.0</c:v>
                </c:pt>
                <c:pt idx="155">
                  <c:v>8704.0</c:v>
                </c:pt>
                <c:pt idx="156">
                  <c:v>17144.0</c:v>
                </c:pt>
                <c:pt idx="157">
                  <c:v>8688.0</c:v>
                </c:pt>
                <c:pt idx="158">
                  <c:v>13216.0</c:v>
                </c:pt>
                <c:pt idx="159">
                  <c:v>8824.0</c:v>
                </c:pt>
                <c:pt idx="160">
                  <c:v>8800.0</c:v>
                </c:pt>
                <c:pt idx="161">
                  <c:v>8772.0</c:v>
                </c:pt>
                <c:pt idx="162">
                  <c:v>8800.0</c:v>
                </c:pt>
                <c:pt idx="163">
                  <c:v>8816.0</c:v>
                </c:pt>
                <c:pt idx="164">
                  <c:v>13992.0</c:v>
                </c:pt>
                <c:pt idx="165">
                  <c:v>8808.0</c:v>
                </c:pt>
                <c:pt idx="166">
                  <c:v>12396.0</c:v>
                </c:pt>
                <c:pt idx="167">
                  <c:v>8788.0</c:v>
                </c:pt>
                <c:pt idx="168">
                  <c:v>8940.0</c:v>
                </c:pt>
                <c:pt idx="169">
                  <c:v>8972.0</c:v>
                </c:pt>
                <c:pt idx="170">
                  <c:v>8984.0</c:v>
                </c:pt>
                <c:pt idx="171">
                  <c:v>8992.0</c:v>
                </c:pt>
                <c:pt idx="172">
                  <c:v>14080.0</c:v>
                </c:pt>
                <c:pt idx="173">
                  <c:v>8992.0</c:v>
                </c:pt>
                <c:pt idx="174">
                  <c:v>13476.0</c:v>
                </c:pt>
                <c:pt idx="175">
                  <c:v>9024.0</c:v>
                </c:pt>
                <c:pt idx="176">
                  <c:v>8952.0</c:v>
                </c:pt>
                <c:pt idx="177">
                  <c:v>8956.0</c:v>
                </c:pt>
                <c:pt idx="178">
                  <c:v>8960.0</c:v>
                </c:pt>
                <c:pt idx="179">
                  <c:v>8984.0</c:v>
                </c:pt>
                <c:pt idx="180">
                  <c:v>18200.0</c:v>
                </c:pt>
                <c:pt idx="181">
                  <c:v>8952.0</c:v>
                </c:pt>
                <c:pt idx="182">
                  <c:v>12344.0</c:v>
                </c:pt>
                <c:pt idx="183">
                  <c:v>8876.0</c:v>
                </c:pt>
                <c:pt idx="184">
                  <c:v>9012.0</c:v>
                </c:pt>
                <c:pt idx="185">
                  <c:v>8960.0</c:v>
                </c:pt>
                <c:pt idx="186">
                  <c:v>8976.0</c:v>
                </c:pt>
                <c:pt idx="187">
                  <c:v>9000.0</c:v>
                </c:pt>
                <c:pt idx="188">
                  <c:v>13440.0</c:v>
                </c:pt>
                <c:pt idx="189">
                  <c:v>9036.0</c:v>
                </c:pt>
                <c:pt idx="190">
                  <c:v>12304.0</c:v>
                </c:pt>
                <c:pt idx="191">
                  <c:v>9036.0</c:v>
                </c:pt>
                <c:pt idx="192">
                  <c:v>9032.0</c:v>
                </c:pt>
                <c:pt idx="193">
                  <c:v>9012.0</c:v>
                </c:pt>
                <c:pt idx="194">
                  <c:v>9012.0</c:v>
                </c:pt>
                <c:pt idx="195">
                  <c:v>8064.0</c:v>
                </c:pt>
                <c:pt idx="196">
                  <c:v>9796.0</c:v>
                </c:pt>
                <c:pt idx="197">
                  <c:v>8972.0</c:v>
                </c:pt>
                <c:pt idx="198">
                  <c:v>9396.0</c:v>
                </c:pt>
                <c:pt idx="199">
                  <c:v>9036.0</c:v>
                </c:pt>
                <c:pt idx="200">
                  <c:v>9060.0</c:v>
                </c:pt>
                <c:pt idx="201">
                  <c:v>8076.0</c:v>
                </c:pt>
                <c:pt idx="202">
                  <c:v>9068.0</c:v>
                </c:pt>
                <c:pt idx="203">
                  <c:v>8352.0</c:v>
                </c:pt>
                <c:pt idx="204">
                  <c:v>9340.0</c:v>
                </c:pt>
                <c:pt idx="205">
                  <c:v>9300.0</c:v>
                </c:pt>
                <c:pt idx="206">
                  <c:v>9656.0</c:v>
                </c:pt>
                <c:pt idx="207">
                  <c:v>9284.0</c:v>
                </c:pt>
                <c:pt idx="208">
                  <c:v>9312.0</c:v>
                </c:pt>
                <c:pt idx="209">
                  <c:v>8720.0</c:v>
                </c:pt>
                <c:pt idx="210">
                  <c:v>9688.0</c:v>
                </c:pt>
                <c:pt idx="211">
                  <c:v>8756.0</c:v>
                </c:pt>
                <c:pt idx="212">
                  <c:v>9752.0</c:v>
                </c:pt>
                <c:pt idx="213">
                  <c:v>9728.0</c:v>
                </c:pt>
                <c:pt idx="214">
                  <c:v>9668.0</c:v>
                </c:pt>
                <c:pt idx="215">
                  <c:v>9664.0</c:v>
                </c:pt>
                <c:pt idx="216">
                  <c:v>8808.0</c:v>
                </c:pt>
                <c:pt idx="217">
                  <c:v>9772.0</c:v>
                </c:pt>
                <c:pt idx="218">
                  <c:v>9844.0</c:v>
                </c:pt>
                <c:pt idx="219">
                  <c:v>9804.0</c:v>
                </c:pt>
                <c:pt idx="220">
                  <c:v>9804.0</c:v>
                </c:pt>
                <c:pt idx="221">
                  <c:v>9792.0</c:v>
                </c:pt>
                <c:pt idx="222">
                  <c:v>12304.0</c:v>
                </c:pt>
                <c:pt idx="223">
                  <c:v>9784.0</c:v>
                </c:pt>
                <c:pt idx="224">
                  <c:v>11120.0</c:v>
                </c:pt>
                <c:pt idx="225">
                  <c:v>9816.0</c:v>
                </c:pt>
                <c:pt idx="226">
                  <c:v>9816.0</c:v>
                </c:pt>
                <c:pt idx="227">
                  <c:v>22976.0</c:v>
                </c:pt>
                <c:pt idx="228">
                  <c:v>9772.0</c:v>
                </c:pt>
                <c:pt idx="229">
                  <c:v>15552.0</c:v>
                </c:pt>
                <c:pt idx="230">
                  <c:v>9836.0</c:v>
                </c:pt>
                <c:pt idx="231">
                  <c:v>9836.0</c:v>
                </c:pt>
                <c:pt idx="232">
                  <c:v>9824.0</c:v>
                </c:pt>
                <c:pt idx="233">
                  <c:v>9832.0</c:v>
                </c:pt>
                <c:pt idx="234">
                  <c:v>10064.0</c:v>
                </c:pt>
                <c:pt idx="235">
                  <c:v>15960.0</c:v>
                </c:pt>
                <c:pt idx="236">
                  <c:v>10016.0</c:v>
                </c:pt>
                <c:pt idx="237">
                  <c:v>14316.0</c:v>
                </c:pt>
                <c:pt idx="238">
                  <c:v>10088.0</c:v>
                </c:pt>
                <c:pt idx="239">
                  <c:v>10032.0</c:v>
                </c:pt>
                <c:pt idx="240">
                  <c:v>10016.0</c:v>
                </c:pt>
                <c:pt idx="241">
                  <c:v>10064.0</c:v>
                </c:pt>
                <c:pt idx="242">
                  <c:v>10056.0</c:v>
                </c:pt>
                <c:pt idx="243">
                  <c:v>17968.0</c:v>
                </c:pt>
                <c:pt idx="244">
                  <c:v>10072.0</c:v>
                </c:pt>
                <c:pt idx="245">
                  <c:v>12624.0</c:v>
                </c:pt>
                <c:pt idx="246">
                  <c:v>10016.0</c:v>
                </c:pt>
                <c:pt idx="247">
                  <c:v>10052.0</c:v>
                </c:pt>
                <c:pt idx="248">
                  <c:v>10024.0</c:v>
                </c:pt>
                <c:pt idx="249">
                  <c:v>10044.0</c:v>
                </c:pt>
                <c:pt idx="250">
                  <c:v>10068.0</c:v>
                </c:pt>
                <c:pt idx="251">
                  <c:v>13132.0</c:v>
                </c:pt>
                <c:pt idx="252">
                  <c:v>10076.0</c:v>
                </c:pt>
                <c:pt idx="253">
                  <c:v>12424.0</c:v>
                </c:pt>
                <c:pt idx="254">
                  <c:v>10064.0</c:v>
                </c:pt>
                <c:pt idx="255">
                  <c:v>10080.0</c:v>
                </c:pt>
                <c:pt idx="256">
                  <c:v>10056.0</c:v>
                </c:pt>
                <c:pt idx="257">
                  <c:v>10056.0</c:v>
                </c:pt>
                <c:pt idx="258">
                  <c:v>9244.0</c:v>
                </c:pt>
                <c:pt idx="259">
                  <c:v>10232.0</c:v>
                </c:pt>
                <c:pt idx="260">
                  <c:v>10248.0</c:v>
                </c:pt>
                <c:pt idx="261">
                  <c:v>11716.0</c:v>
                </c:pt>
                <c:pt idx="262">
                  <c:v>10208.0</c:v>
                </c:pt>
                <c:pt idx="263">
                  <c:v>10216.0</c:v>
                </c:pt>
                <c:pt idx="264">
                  <c:v>9652.0</c:v>
                </c:pt>
                <c:pt idx="265">
                  <c:v>10808.0</c:v>
                </c:pt>
                <c:pt idx="266">
                  <c:v>9892.0</c:v>
                </c:pt>
                <c:pt idx="267">
                  <c:v>10884.0</c:v>
                </c:pt>
                <c:pt idx="268">
                  <c:v>10820.0</c:v>
                </c:pt>
                <c:pt idx="269">
                  <c:v>10812.0</c:v>
                </c:pt>
                <c:pt idx="270">
                  <c:v>10836.0</c:v>
                </c:pt>
                <c:pt idx="271">
                  <c:v>10820.0</c:v>
                </c:pt>
                <c:pt idx="272">
                  <c:v>19304.0</c:v>
                </c:pt>
                <c:pt idx="273">
                  <c:v>10900.0</c:v>
                </c:pt>
                <c:pt idx="274">
                  <c:v>16008.0</c:v>
                </c:pt>
                <c:pt idx="275">
                  <c:v>10892.0</c:v>
                </c:pt>
                <c:pt idx="276">
                  <c:v>10872.0</c:v>
                </c:pt>
                <c:pt idx="277">
                  <c:v>10852.0</c:v>
                </c:pt>
                <c:pt idx="278">
                  <c:v>10856.0</c:v>
                </c:pt>
                <c:pt idx="279">
                  <c:v>9884.0</c:v>
                </c:pt>
                <c:pt idx="280">
                  <c:v>10924.0</c:v>
                </c:pt>
                <c:pt idx="281">
                  <c:v>11044.0</c:v>
                </c:pt>
                <c:pt idx="282">
                  <c:v>11388.0</c:v>
                </c:pt>
                <c:pt idx="283">
                  <c:v>11060.0</c:v>
                </c:pt>
                <c:pt idx="284">
                  <c:v>11036.0</c:v>
                </c:pt>
                <c:pt idx="285">
                  <c:v>19164.0</c:v>
                </c:pt>
                <c:pt idx="286">
                  <c:v>11020.0</c:v>
                </c:pt>
                <c:pt idx="287">
                  <c:v>14280.0</c:v>
                </c:pt>
                <c:pt idx="288">
                  <c:v>11216.0</c:v>
                </c:pt>
                <c:pt idx="289">
                  <c:v>11200.0</c:v>
                </c:pt>
                <c:pt idx="290">
                  <c:v>11188.0</c:v>
                </c:pt>
                <c:pt idx="291">
                  <c:v>11200.0</c:v>
                </c:pt>
                <c:pt idx="292">
                  <c:v>11224.0</c:v>
                </c:pt>
                <c:pt idx="293">
                  <c:v>15648.0</c:v>
                </c:pt>
                <c:pt idx="294">
                  <c:v>11248.0</c:v>
                </c:pt>
                <c:pt idx="295">
                  <c:v>14984.0</c:v>
                </c:pt>
                <c:pt idx="296">
                  <c:v>11396.0</c:v>
                </c:pt>
                <c:pt idx="297">
                  <c:v>11476.0</c:v>
                </c:pt>
                <c:pt idx="298">
                  <c:v>11456.0</c:v>
                </c:pt>
                <c:pt idx="299">
                  <c:v>11484.0</c:v>
                </c:pt>
                <c:pt idx="300">
                  <c:v>10532.0</c:v>
                </c:pt>
                <c:pt idx="301">
                  <c:v>12284.0</c:v>
                </c:pt>
                <c:pt idx="302">
                  <c:v>11540.0</c:v>
                </c:pt>
                <c:pt idx="303">
                  <c:v>11976.0</c:v>
                </c:pt>
                <c:pt idx="304">
                  <c:v>11996.0</c:v>
                </c:pt>
                <c:pt idx="305">
                  <c:v>11972.0</c:v>
                </c:pt>
                <c:pt idx="306">
                  <c:v>22300.0</c:v>
                </c:pt>
                <c:pt idx="307">
                  <c:v>12012.0</c:v>
                </c:pt>
                <c:pt idx="308">
                  <c:v>16464.0</c:v>
                </c:pt>
                <c:pt idx="309">
                  <c:v>11964.0</c:v>
                </c:pt>
                <c:pt idx="310">
                  <c:v>12036.0</c:v>
                </c:pt>
                <c:pt idx="311">
                  <c:v>12156.0</c:v>
                </c:pt>
                <c:pt idx="312">
                  <c:v>12224.0</c:v>
                </c:pt>
                <c:pt idx="313">
                  <c:v>12164.0</c:v>
                </c:pt>
                <c:pt idx="314">
                  <c:v>14812.0</c:v>
                </c:pt>
                <c:pt idx="315">
                  <c:v>12188.0</c:v>
                </c:pt>
                <c:pt idx="316">
                  <c:v>14532.0</c:v>
                </c:pt>
                <c:pt idx="317">
                  <c:v>12236.0</c:v>
                </c:pt>
                <c:pt idx="318">
                  <c:v>12156.0</c:v>
                </c:pt>
                <c:pt idx="319">
                  <c:v>11192.0</c:v>
                </c:pt>
                <c:pt idx="320">
                  <c:v>12148.0</c:v>
                </c:pt>
                <c:pt idx="321">
                  <c:v>11208.0</c:v>
                </c:pt>
                <c:pt idx="322">
                  <c:v>12180.0</c:v>
                </c:pt>
                <c:pt idx="323">
                  <c:v>12196.0</c:v>
                </c:pt>
                <c:pt idx="324">
                  <c:v>12172.0</c:v>
                </c:pt>
                <c:pt idx="325">
                  <c:v>12188.0</c:v>
                </c:pt>
                <c:pt idx="326">
                  <c:v>12188.0</c:v>
                </c:pt>
                <c:pt idx="327">
                  <c:v>19092.0</c:v>
                </c:pt>
                <c:pt idx="328">
                  <c:v>12184.0</c:v>
                </c:pt>
                <c:pt idx="329">
                  <c:v>15756.0</c:v>
                </c:pt>
                <c:pt idx="330">
                  <c:v>12200.0</c:v>
                </c:pt>
                <c:pt idx="331">
                  <c:v>12208.0</c:v>
                </c:pt>
                <c:pt idx="332">
                  <c:v>12192.0</c:v>
                </c:pt>
                <c:pt idx="333">
                  <c:v>12200.0</c:v>
                </c:pt>
                <c:pt idx="334">
                  <c:v>12176.0</c:v>
                </c:pt>
                <c:pt idx="335">
                  <c:v>14832.0</c:v>
                </c:pt>
                <c:pt idx="336">
                  <c:v>12180.0</c:v>
                </c:pt>
                <c:pt idx="337">
                  <c:v>12180.0</c:v>
                </c:pt>
                <c:pt idx="338">
                  <c:v>12212.0</c:v>
                </c:pt>
                <c:pt idx="339">
                  <c:v>12204.0</c:v>
                </c:pt>
                <c:pt idx="340">
                  <c:v>20732.0</c:v>
                </c:pt>
                <c:pt idx="341">
                  <c:v>12188.0</c:v>
                </c:pt>
                <c:pt idx="342">
                  <c:v>17268.0</c:v>
                </c:pt>
                <c:pt idx="343">
                  <c:v>12228.0</c:v>
                </c:pt>
                <c:pt idx="344">
                  <c:v>12284.0</c:v>
                </c:pt>
                <c:pt idx="345">
                  <c:v>12236.0</c:v>
                </c:pt>
                <c:pt idx="346">
                  <c:v>12204.0</c:v>
                </c:pt>
                <c:pt idx="347">
                  <c:v>12228.0</c:v>
                </c:pt>
                <c:pt idx="348">
                  <c:v>12964.0</c:v>
                </c:pt>
                <c:pt idx="349">
                  <c:v>12236.0</c:v>
                </c:pt>
                <c:pt idx="350">
                  <c:v>12588.0</c:v>
                </c:pt>
                <c:pt idx="351">
                  <c:v>12188.0</c:v>
                </c:pt>
                <c:pt idx="352">
                  <c:v>12228.0</c:v>
                </c:pt>
                <c:pt idx="353">
                  <c:v>20856.0</c:v>
                </c:pt>
                <c:pt idx="354">
                  <c:v>12200.0</c:v>
                </c:pt>
                <c:pt idx="355">
                  <c:v>19072.0</c:v>
                </c:pt>
                <c:pt idx="356">
                  <c:v>12200.0</c:v>
                </c:pt>
                <c:pt idx="357">
                  <c:v>12200.0</c:v>
                </c:pt>
                <c:pt idx="358">
                  <c:v>12192.0</c:v>
                </c:pt>
                <c:pt idx="359">
                  <c:v>12224.0</c:v>
                </c:pt>
                <c:pt idx="360">
                  <c:v>12260.0</c:v>
                </c:pt>
                <c:pt idx="361">
                  <c:v>15200.0</c:v>
                </c:pt>
                <c:pt idx="362">
                  <c:v>12328.0</c:v>
                </c:pt>
                <c:pt idx="363">
                  <c:v>13580.0</c:v>
                </c:pt>
                <c:pt idx="364">
                  <c:v>12392.0</c:v>
                </c:pt>
                <c:pt idx="365">
                  <c:v>12384.0</c:v>
                </c:pt>
                <c:pt idx="366">
                  <c:v>11392.0</c:v>
                </c:pt>
                <c:pt idx="367">
                  <c:v>12336.0</c:v>
                </c:pt>
                <c:pt idx="368">
                  <c:v>11396.0</c:v>
                </c:pt>
                <c:pt idx="369">
                  <c:v>12392.0</c:v>
                </c:pt>
                <c:pt idx="370">
                  <c:v>12640.0</c:v>
                </c:pt>
                <c:pt idx="371">
                  <c:v>12944.0</c:v>
                </c:pt>
                <c:pt idx="372">
                  <c:v>12968.0</c:v>
                </c:pt>
                <c:pt idx="373">
                  <c:v>12992.0</c:v>
                </c:pt>
                <c:pt idx="374">
                  <c:v>17320.0</c:v>
                </c:pt>
                <c:pt idx="375">
                  <c:v>12960.0</c:v>
                </c:pt>
                <c:pt idx="376">
                  <c:v>17288.0</c:v>
                </c:pt>
                <c:pt idx="377">
                  <c:v>12952.0</c:v>
                </c:pt>
                <c:pt idx="378">
                  <c:v>12976.0</c:v>
                </c:pt>
                <c:pt idx="379">
                  <c:v>12956.0</c:v>
                </c:pt>
                <c:pt idx="380">
                  <c:v>12968.0</c:v>
                </c:pt>
                <c:pt idx="381">
                  <c:v>12012.0</c:v>
                </c:pt>
                <c:pt idx="382">
                  <c:v>13008.0</c:v>
                </c:pt>
                <c:pt idx="383">
                  <c:v>12952.0</c:v>
                </c:pt>
                <c:pt idx="384">
                  <c:v>13348.0</c:v>
                </c:pt>
                <c:pt idx="385">
                  <c:v>12984.0</c:v>
                </c:pt>
                <c:pt idx="386">
                  <c:v>12968.0</c:v>
                </c:pt>
                <c:pt idx="387">
                  <c:v>15768.0</c:v>
                </c:pt>
                <c:pt idx="388">
                  <c:v>12960.0</c:v>
                </c:pt>
                <c:pt idx="389">
                  <c:v>13332.0</c:v>
                </c:pt>
                <c:pt idx="390">
                  <c:v>12968.0</c:v>
                </c:pt>
                <c:pt idx="391">
                  <c:v>12936.0</c:v>
                </c:pt>
                <c:pt idx="392">
                  <c:v>24568.0</c:v>
                </c:pt>
                <c:pt idx="393">
                  <c:v>12976.0</c:v>
                </c:pt>
                <c:pt idx="394">
                  <c:v>19516.0</c:v>
                </c:pt>
                <c:pt idx="395">
                  <c:v>12992.0</c:v>
                </c:pt>
                <c:pt idx="396">
                  <c:v>12944.0</c:v>
                </c:pt>
                <c:pt idx="397">
                  <c:v>12924.0</c:v>
                </c:pt>
                <c:pt idx="398">
                  <c:v>12936.0</c:v>
                </c:pt>
                <c:pt idx="399">
                  <c:v>12000.0</c:v>
                </c:pt>
                <c:pt idx="400">
                  <c:v>12984.0</c:v>
                </c:pt>
                <c:pt idx="401">
                  <c:v>13016.0</c:v>
                </c:pt>
                <c:pt idx="402">
                  <c:v>13356.0</c:v>
                </c:pt>
                <c:pt idx="403">
                  <c:v>12976.0</c:v>
                </c:pt>
                <c:pt idx="404">
                  <c:v>12984.0</c:v>
                </c:pt>
                <c:pt idx="405">
                  <c:v>12000.0</c:v>
                </c:pt>
                <c:pt idx="406">
                  <c:v>12968.0</c:v>
                </c:pt>
                <c:pt idx="407">
                  <c:v>11996.0</c:v>
                </c:pt>
                <c:pt idx="408">
                  <c:v>12976.0</c:v>
                </c:pt>
                <c:pt idx="409">
                  <c:v>12928.0</c:v>
                </c:pt>
                <c:pt idx="410">
                  <c:v>12920.0</c:v>
                </c:pt>
                <c:pt idx="411">
                  <c:v>12960.0</c:v>
                </c:pt>
                <c:pt idx="412">
                  <c:v>12968.0</c:v>
                </c:pt>
                <c:pt idx="413">
                  <c:v>16608.0</c:v>
                </c:pt>
                <c:pt idx="414">
                  <c:v>12968.0</c:v>
                </c:pt>
                <c:pt idx="415">
                  <c:v>14364.0</c:v>
                </c:pt>
                <c:pt idx="416">
                  <c:v>12984.0</c:v>
                </c:pt>
                <c:pt idx="417">
                  <c:v>12968.0</c:v>
                </c:pt>
                <c:pt idx="418">
                  <c:v>12992.0</c:v>
                </c:pt>
                <c:pt idx="419">
                  <c:v>14000.0</c:v>
                </c:pt>
                <c:pt idx="420">
                  <c:v>20128.0</c:v>
                </c:pt>
                <c:pt idx="421">
                  <c:v>13968.0</c:v>
                </c:pt>
                <c:pt idx="422">
                  <c:v>13928.0</c:v>
                </c:pt>
                <c:pt idx="423">
                  <c:v>13928.0</c:v>
                </c:pt>
                <c:pt idx="424">
                  <c:v>13976.0</c:v>
                </c:pt>
                <c:pt idx="425">
                  <c:v>13952.0</c:v>
                </c:pt>
                <c:pt idx="426">
                  <c:v>18000.0</c:v>
                </c:pt>
                <c:pt idx="427">
                  <c:v>13904.0</c:v>
                </c:pt>
                <c:pt idx="428">
                  <c:v>16160.0</c:v>
                </c:pt>
                <c:pt idx="429">
                  <c:v>13952.0</c:v>
                </c:pt>
                <c:pt idx="430">
                  <c:v>13960.0</c:v>
                </c:pt>
                <c:pt idx="431">
                  <c:v>13916.0</c:v>
                </c:pt>
                <c:pt idx="432">
                  <c:v>13952.0</c:v>
                </c:pt>
                <c:pt idx="433">
                  <c:v>13012.0</c:v>
                </c:pt>
                <c:pt idx="434">
                  <c:v>14008.0</c:v>
                </c:pt>
                <c:pt idx="435">
                  <c:v>13992.0</c:v>
                </c:pt>
                <c:pt idx="436">
                  <c:v>13956.0</c:v>
                </c:pt>
                <c:pt idx="437">
                  <c:v>13968.0</c:v>
                </c:pt>
                <c:pt idx="438">
                  <c:v>13872.0</c:v>
                </c:pt>
                <c:pt idx="439">
                  <c:v>19656.0</c:v>
                </c:pt>
                <c:pt idx="440">
                  <c:v>13976.0</c:v>
                </c:pt>
                <c:pt idx="441">
                  <c:v>16284.0</c:v>
                </c:pt>
                <c:pt idx="442">
                  <c:v>13960.0</c:v>
                </c:pt>
                <c:pt idx="443">
                  <c:v>13984.0</c:v>
                </c:pt>
                <c:pt idx="444">
                  <c:v>13964.0</c:v>
                </c:pt>
                <c:pt idx="445">
                  <c:v>13984.0</c:v>
                </c:pt>
                <c:pt idx="446">
                  <c:v>12972.0</c:v>
                </c:pt>
                <c:pt idx="447">
                  <c:v>13928.0</c:v>
                </c:pt>
              </c:numCache>
            </c:numRef>
          </c:val>
          <c:smooth val="0"/>
        </c:ser>
        <c:dLbls>
          <c:showLegendKey val="0"/>
          <c:showVal val="0"/>
          <c:showCatName val="0"/>
          <c:showSerName val="0"/>
          <c:showPercent val="0"/>
          <c:showBubbleSize val="0"/>
        </c:dLbls>
        <c:marker val="1"/>
        <c:smooth val="0"/>
        <c:axId val="2044925608"/>
        <c:axId val="2044920200"/>
      </c:lineChart>
      <c:catAx>
        <c:axId val="204492560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44920200"/>
        <c:crosses val="autoZero"/>
        <c:auto val="1"/>
        <c:lblAlgn val="ctr"/>
        <c:lblOffset val="100"/>
        <c:noMultiLvlLbl val="0"/>
      </c:catAx>
      <c:valAx>
        <c:axId val="2044920200"/>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449256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Memory Usage in KB Over Time (Seconds)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381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Sheet1!$B$2:$B$21</c:f>
              <c:numCache>
                <c:formatCode>General</c:formatCode>
                <c:ptCount val="20"/>
                <c:pt idx="0">
                  <c:v>63892.0</c:v>
                </c:pt>
                <c:pt idx="1">
                  <c:v>63892.0</c:v>
                </c:pt>
                <c:pt idx="2">
                  <c:v>66088.0</c:v>
                </c:pt>
                <c:pt idx="3">
                  <c:v>66088.0</c:v>
                </c:pt>
                <c:pt idx="4">
                  <c:v>66088.0</c:v>
                </c:pt>
                <c:pt idx="5">
                  <c:v>68088.0</c:v>
                </c:pt>
                <c:pt idx="6">
                  <c:v>68088.0</c:v>
                </c:pt>
                <c:pt idx="7">
                  <c:v>68088.0</c:v>
                </c:pt>
                <c:pt idx="8">
                  <c:v>68088.0</c:v>
                </c:pt>
                <c:pt idx="9">
                  <c:v>68088.0</c:v>
                </c:pt>
                <c:pt idx="10">
                  <c:v>68088.0</c:v>
                </c:pt>
                <c:pt idx="11">
                  <c:v>68088.0</c:v>
                </c:pt>
                <c:pt idx="12">
                  <c:v>68088.0</c:v>
                </c:pt>
                <c:pt idx="13">
                  <c:v>70088.0</c:v>
                </c:pt>
                <c:pt idx="14">
                  <c:v>70088.0</c:v>
                </c:pt>
                <c:pt idx="15">
                  <c:v>70088.0</c:v>
                </c:pt>
                <c:pt idx="16">
                  <c:v>72088.0</c:v>
                </c:pt>
                <c:pt idx="17">
                  <c:v>72088.0</c:v>
                </c:pt>
                <c:pt idx="18">
                  <c:v>72088.0</c:v>
                </c:pt>
                <c:pt idx="19">
                  <c:v>74088.0</c:v>
                </c:pt>
              </c:numCache>
            </c:numRef>
          </c:val>
          <c:smooth val="0"/>
        </c:ser>
        <c:ser>
          <c:idx val="1"/>
          <c:order val="1"/>
          <c:tx>
            <c:strRef>
              <c:f>Sheet1!$C$1</c:f>
              <c:strCache>
                <c:ptCount val="1"/>
                <c:pt idx="0">
                  <c:v>8591</c:v>
                </c:pt>
              </c:strCache>
            </c:strRef>
          </c:tx>
          <c:spPr>
            <a:ln w="381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Sheet1!$C$2:$C$21</c:f>
              <c:numCache>
                <c:formatCode>General</c:formatCode>
                <c:ptCount val="20"/>
                <c:pt idx="0">
                  <c:v>1464.0</c:v>
                </c:pt>
                <c:pt idx="1">
                  <c:v>1464.0</c:v>
                </c:pt>
                <c:pt idx="2">
                  <c:v>1656.0</c:v>
                </c:pt>
                <c:pt idx="3">
                  <c:v>1656.0</c:v>
                </c:pt>
                <c:pt idx="4">
                  <c:v>1656.0</c:v>
                </c:pt>
                <c:pt idx="5">
                  <c:v>1656.0</c:v>
                </c:pt>
                <c:pt idx="6">
                  <c:v>1656.0</c:v>
                </c:pt>
                <c:pt idx="7">
                  <c:v>1672.0</c:v>
                </c:pt>
                <c:pt idx="8">
                  <c:v>1676.0</c:v>
                </c:pt>
                <c:pt idx="9">
                  <c:v>1680.0</c:v>
                </c:pt>
                <c:pt idx="10">
                  <c:v>1688.0</c:v>
                </c:pt>
                <c:pt idx="11">
                  <c:v>1696.0</c:v>
                </c:pt>
                <c:pt idx="12">
                  <c:v>1700.0</c:v>
                </c:pt>
                <c:pt idx="13">
                  <c:v>1704.0</c:v>
                </c:pt>
                <c:pt idx="14">
                  <c:v>1708.0</c:v>
                </c:pt>
                <c:pt idx="15">
                  <c:v>1712.0</c:v>
                </c:pt>
                <c:pt idx="16">
                  <c:v>1716.0</c:v>
                </c:pt>
                <c:pt idx="17">
                  <c:v>1720.0</c:v>
                </c:pt>
                <c:pt idx="18">
                  <c:v>1724.0</c:v>
                </c:pt>
                <c:pt idx="19">
                  <c:v>1728.0</c:v>
                </c:pt>
              </c:numCache>
            </c:numRef>
          </c:val>
          <c:smooth val="0"/>
        </c:ser>
        <c:dLbls>
          <c:showLegendKey val="0"/>
          <c:showVal val="0"/>
          <c:showCatName val="0"/>
          <c:showSerName val="0"/>
          <c:showPercent val="0"/>
          <c:showBubbleSize val="0"/>
        </c:dLbls>
        <c:marker val="1"/>
        <c:smooth val="0"/>
        <c:axId val="2074908184"/>
        <c:axId val="2074911160"/>
      </c:lineChart>
      <c:catAx>
        <c:axId val="2074908184"/>
        <c:scaling>
          <c:orientation val="minMax"/>
        </c:scaling>
        <c:delete val="0"/>
        <c:axPos val="b"/>
        <c:numFmt formatCode="General" sourceLinked="1"/>
        <c:majorTickMark val="none"/>
        <c:minorTickMark val="none"/>
        <c:tickLblPos val="nextTo"/>
        <c:crossAx val="2074911160"/>
        <c:crosses val="autoZero"/>
        <c:auto val="1"/>
        <c:lblAlgn val="ctr"/>
        <c:lblOffset val="100"/>
        <c:noMultiLvlLbl val="0"/>
      </c:catAx>
      <c:valAx>
        <c:axId val="2074911160"/>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07490818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(Other Device Has the Files)</a:t>
            </a:r>
            <a:endParaRPr lang="en-US" sz="1000"/>
          </a:p>
        </c:rich>
      </c:tx>
      <c:layout/>
      <c:overlay val="0"/>
    </c:title>
    <c:autoTitleDeleted val="0"/>
    <c:plotArea>
      <c:layout/>
      <c:lineChart>
        <c:grouping val="standard"/>
        <c:varyColors val="0"/>
        <c:ser>
          <c:idx val="0"/>
          <c:order val="0"/>
          <c:tx>
            <c:strRef>
              <c:f>Sheet1!$B$1</c:f>
              <c:strCache>
                <c:ptCount val="1"/>
              </c:strCache>
            </c:strRef>
          </c:tx>
          <c:spPr>
            <a:ln w="12700"/>
          </c:spPr>
          <c:marker>
            <c:symbol val="none"/>
          </c:marker>
          <c:cat>
            <c:strRef>
              <c:f>Sheet1!$A$2:$A$11</c:f>
              <c:strCache>
                <c:ptCount val="10"/>
                <c:pt idx="0">
                  <c:v>Empty</c:v>
                </c:pt>
                <c:pt idx="1">
                  <c:v>50 files</c:v>
                </c:pt>
                <c:pt idx="2">
                  <c:v>250 files</c:v>
                </c:pt>
                <c:pt idx="3">
                  <c:v>500 files</c:v>
                </c:pt>
                <c:pt idx="4">
                  <c:v>1000 files</c:v>
                </c:pt>
                <c:pt idx="5">
                  <c:v>2500 files</c:v>
                </c:pt>
                <c:pt idx="6">
                  <c:v>5000 files</c:v>
                </c:pt>
                <c:pt idx="7">
                  <c:v>10000 files</c:v>
                </c:pt>
                <c:pt idx="8">
                  <c:v>20000 files</c:v>
                </c:pt>
                <c:pt idx="9">
                  <c:v>30000 files</c:v>
                </c:pt>
              </c:strCache>
            </c:strRef>
          </c:cat>
          <c:val>
            <c:numRef>
              <c:f>Sheet1!$B$2:$B$11</c:f>
              <c:numCache>
                <c:formatCode>General</c:formatCode>
                <c:ptCount val="10"/>
                <c:pt idx="0">
                  <c:v>7.355251</c:v>
                </c:pt>
                <c:pt idx="1">
                  <c:v>5.91552</c:v>
                </c:pt>
                <c:pt idx="2">
                  <c:v>7.358217</c:v>
                </c:pt>
                <c:pt idx="3">
                  <c:v>5.48165</c:v>
                </c:pt>
                <c:pt idx="4">
                  <c:v>6.057503999999994</c:v>
                </c:pt>
                <c:pt idx="5">
                  <c:v>9.209992</c:v>
                </c:pt>
                <c:pt idx="6">
                  <c:v>5.970205</c:v>
                </c:pt>
                <c:pt idx="7">
                  <c:v>6.106104999999975</c:v>
                </c:pt>
                <c:pt idx="8">
                  <c:v>11.254819</c:v>
                </c:pt>
                <c:pt idx="9">
                  <c:v>7.687653</c:v>
                </c:pt>
              </c:numCache>
            </c:numRef>
          </c:val>
          <c:smooth val="0"/>
        </c:ser>
        <c:dLbls>
          <c:showLegendKey val="0"/>
          <c:showVal val="0"/>
          <c:showCatName val="0"/>
          <c:showSerName val="0"/>
          <c:showPercent val="0"/>
          <c:showBubbleSize val="0"/>
        </c:dLbls>
        <c:marker val="1"/>
        <c:smooth val="0"/>
        <c:axId val="2075465368"/>
        <c:axId val="2075468424"/>
      </c:lineChart>
      <c:catAx>
        <c:axId val="2075465368"/>
        <c:scaling>
          <c:orientation val="minMax"/>
        </c:scaling>
        <c:delete val="0"/>
        <c:axPos val="b"/>
        <c:numFmt formatCode="General" sourceLinked="1"/>
        <c:majorTickMark val="none"/>
        <c:minorTickMark val="none"/>
        <c:tickLblPos val="nextTo"/>
        <c:crossAx val="2075468424"/>
        <c:crosses val="autoZero"/>
        <c:auto val="1"/>
        <c:lblAlgn val="ctr"/>
        <c:lblOffset val="100"/>
        <c:noMultiLvlLbl val="0"/>
      </c:catAx>
      <c:valAx>
        <c:axId val="207546842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5465368"/>
        <c:crosses val="autoZero"/>
        <c:crossBetween val="between"/>
      </c:valAx>
    </c:plotArea>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(Device Added to Has the Files)</a:t>
            </a:r>
            <a:endParaRPr lang="en-US" sz="1000"/>
          </a:p>
        </c:rich>
      </c:tx>
      <c:layout/>
      <c:overlay val="0"/>
    </c:title>
    <c:autoTitleDeleted val="0"/>
    <c:plotArea>
      <c:layout/>
      <c:lineChart>
        <c:grouping val="standard"/>
        <c:varyColors val="0"/>
        <c:ser>
          <c:idx val="0"/>
          <c:order val="0"/>
          <c:tx>
            <c:strRef>
              <c:f>Sheet1!$B$1</c:f>
              <c:strCache>
                <c:ptCount val="1"/>
              </c:strCache>
            </c:strRef>
          </c:tx>
          <c:spPr>
            <a:ln w="12700"/>
          </c:spPr>
          <c:marker>
            <c:symbol val="none"/>
          </c:marker>
          <c:cat>
            <c:strRef>
              <c:f>Sheet1!$A$2:$A$8</c:f>
              <c:strCache>
                <c:ptCount val="7"/>
                <c:pt idx="0">
                  <c:v>Empty</c:v>
                </c:pt>
                <c:pt idx="1">
                  <c:v>50 files</c:v>
                </c:pt>
                <c:pt idx="2">
                  <c:v>250 files</c:v>
                </c:pt>
                <c:pt idx="3">
                  <c:v>500 files</c:v>
                </c:pt>
                <c:pt idx="4">
                  <c:v>1000 files</c:v>
                </c:pt>
                <c:pt idx="5">
                  <c:v>2500 files</c:v>
                </c:pt>
                <c:pt idx="6">
                  <c:v>5000 files</c:v>
                </c:pt>
              </c:strCache>
            </c:strRef>
          </c:cat>
          <c:val>
            <c:numRef>
              <c:f>Sheet1!$B$2:$B$8</c:f>
              <c:numCache>
                <c:formatCode>General</c:formatCode>
                <c:ptCount val="7"/>
                <c:pt idx="0">
                  <c:v>2.039153</c:v>
                </c:pt>
                <c:pt idx="1">
                  <c:v>1.899922</c:v>
                </c:pt>
                <c:pt idx="2">
                  <c:v>2.12528</c:v>
                </c:pt>
                <c:pt idx="3">
                  <c:v>2.151516</c:v>
                </c:pt>
                <c:pt idx="4">
                  <c:v>2.988888</c:v>
                </c:pt>
                <c:pt idx="5">
                  <c:v>1.846063</c:v>
                </c:pt>
                <c:pt idx="6">
                  <c:v>2.097406</c:v>
                </c:pt>
              </c:numCache>
            </c:numRef>
          </c:val>
          <c:smooth val="0"/>
        </c:ser>
        <c:dLbls>
          <c:showLegendKey val="0"/>
          <c:showVal val="0"/>
          <c:showCatName val="0"/>
          <c:showSerName val="0"/>
          <c:showPercent val="0"/>
          <c:showBubbleSize val="0"/>
        </c:dLbls>
        <c:marker val="1"/>
        <c:smooth val="0"/>
        <c:axId val="2075495384"/>
        <c:axId val="2075498392"/>
      </c:lineChart>
      <c:catAx>
        <c:axId val="2075495384"/>
        <c:scaling>
          <c:orientation val="minMax"/>
        </c:scaling>
        <c:delete val="0"/>
        <c:axPos val="b"/>
        <c:numFmt formatCode="General" sourceLinked="1"/>
        <c:majorTickMark val="none"/>
        <c:minorTickMark val="none"/>
        <c:tickLblPos val="nextTo"/>
        <c:crossAx val="2075498392"/>
        <c:crosses val="autoZero"/>
        <c:auto val="1"/>
        <c:lblAlgn val="ctr"/>
        <c:lblOffset val="100"/>
        <c:noMultiLvlLbl val="0"/>
      </c:catAx>
      <c:valAx>
        <c:axId val="207549839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5495384"/>
        <c:crosses val="autoZero"/>
        <c:crossBetween val="between"/>
      </c:valAx>
    </c:plotArea>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Same Number of Files</a:t>
            </a:r>
            <a:endParaRPr lang="en-US" sz="1000"/>
          </a:p>
        </c:rich>
      </c:tx>
      <c:layout/>
      <c:overlay val="0"/>
    </c:title>
    <c:autoTitleDeleted val="0"/>
    <c:plotArea>
      <c:layout>
        <c:manualLayout>
          <c:layoutTarget val="inner"/>
          <c:xMode val="edge"/>
          <c:yMode val="edge"/>
          <c:x val="0.120469289237444"/>
          <c:y val="0.135199663957456"/>
          <c:w val="0.863448773372975"/>
          <c:h val="0.61702993497004"/>
        </c:manualLayout>
      </c:layout>
      <c:lineChart>
        <c:grouping val="standard"/>
        <c:varyColors val="0"/>
        <c:ser>
          <c:idx val="0"/>
          <c:order val="0"/>
          <c:tx>
            <c:strRef>
              <c:f>Sheet1!$B$1</c:f>
              <c:strCache>
                <c:ptCount val="1"/>
                <c:pt idx="0">
                  <c:v>To Coordinator, Empty</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Sheet1!$B$2:$B$7</c:f>
              <c:numCache>
                <c:formatCode>General</c:formatCode>
                <c:ptCount val="6"/>
                <c:pt idx="0">
                  <c:v>2.1557866</c:v>
                </c:pt>
                <c:pt idx="1">
                  <c:v>40.4320162</c:v>
                </c:pt>
                <c:pt idx="2">
                  <c:v>59.6842014</c:v>
                </c:pt>
                <c:pt idx="3">
                  <c:v>228.3457106</c:v>
                </c:pt>
                <c:pt idx="4">
                  <c:v>455.6220388</c:v>
                </c:pt>
                <c:pt idx="5">
                  <c:v>687.3347673999994</c:v>
                </c:pt>
              </c:numCache>
            </c:numRef>
          </c:val>
          <c:smooth val="0"/>
        </c:ser>
        <c:ser>
          <c:idx val="1"/>
          <c:order val="1"/>
          <c:tx>
            <c:strRef>
              <c:f>Sheet1!$C$1</c:f>
              <c:strCache>
                <c:ptCount val="1"/>
                <c:pt idx="0">
                  <c:v>To Non-Coordinator, Empty</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Sheet1!$C$2:$C$7</c:f>
              <c:numCache>
                <c:formatCode>General</c:formatCode>
                <c:ptCount val="6"/>
                <c:pt idx="0">
                  <c:v>1.9234862</c:v>
                </c:pt>
                <c:pt idx="1">
                  <c:v>26.1902956</c:v>
                </c:pt>
                <c:pt idx="2">
                  <c:v>52.8040928</c:v>
                </c:pt>
                <c:pt idx="3">
                  <c:v>192.4241088</c:v>
                </c:pt>
                <c:pt idx="4">
                  <c:v>405.9700855999999</c:v>
                </c:pt>
                <c:pt idx="5">
                  <c:v>579.6385798</c:v>
                </c:pt>
              </c:numCache>
            </c:numRef>
          </c:val>
          <c:smooth val="0"/>
        </c:ser>
        <c:ser>
          <c:idx val="2"/>
          <c:order val="2"/>
          <c:tx>
            <c:strRef>
              <c:f>Sheet1!$D$1</c:f>
              <c:strCache>
                <c:ptCount val="1"/>
                <c:pt idx="0">
                  <c:v>To Coordinator, 1000 Files</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Sheet1!$D$2:$D$7</c:f>
              <c:numCache>
                <c:formatCode>General</c:formatCode>
                <c:ptCount val="6"/>
                <c:pt idx="0">
                  <c:v>9.1357366</c:v>
                </c:pt>
                <c:pt idx="1">
                  <c:v>165.3539004</c:v>
                </c:pt>
                <c:pt idx="2">
                  <c:v>321.8285442</c:v>
                </c:pt>
                <c:pt idx="3">
                  <c:v>1236.418172</c:v>
                </c:pt>
                <c:pt idx="4">
                  <c:v>2286.6555474</c:v>
                </c:pt>
                <c:pt idx="5">
                  <c:v>3550.697845</c:v>
                </c:pt>
              </c:numCache>
            </c:numRef>
          </c:val>
          <c:smooth val="0"/>
        </c:ser>
        <c:ser>
          <c:idx val="3"/>
          <c:order val="3"/>
          <c:tx>
            <c:strRef>
              <c:f>Sheet1!$E$1</c:f>
              <c:strCache>
                <c:ptCount val="1"/>
                <c:pt idx="0">
                  <c:v>To Non-Coordinator, 1000 Files</c:v>
                </c:pt>
              </c:strCache>
            </c:strRef>
          </c:tx>
          <c:spPr>
            <a:ln w="25400"/>
          </c:spPr>
          <c:marker>
            <c:symbol val="none"/>
          </c:marker>
          <c:cat>
            <c:strRef>
              <c:f>Sheet1!$A$2:$A$7</c:f>
              <c:strCache>
                <c:ptCount val="6"/>
                <c:pt idx="0">
                  <c:v>1 File</c:v>
                </c:pt>
                <c:pt idx="1">
                  <c:v>50 Files</c:v>
                </c:pt>
                <c:pt idx="2">
                  <c:v>100 Files</c:v>
                </c:pt>
                <c:pt idx="3">
                  <c:v>500 Files</c:v>
                </c:pt>
                <c:pt idx="4">
                  <c:v>1000 Files</c:v>
                </c:pt>
                <c:pt idx="5">
                  <c:v>1500 Files</c:v>
                </c:pt>
              </c:strCache>
            </c:strRef>
          </c:cat>
          <c:val>
            <c:numRef>
              <c:f>Sheet1!$E$2:$E$7</c:f>
              <c:numCache>
                <c:formatCode>General</c:formatCode>
                <c:ptCount val="6"/>
                <c:pt idx="0">
                  <c:v>2.002441999999999</c:v>
                </c:pt>
                <c:pt idx="1">
                  <c:v>159.6444098</c:v>
                </c:pt>
                <c:pt idx="2">
                  <c:v>314.0096086</c:v>
                </c:pt>
                <c:pt idx="3">
                  <c:v>1417.2259408</c:v>
                </c:pt>
                <c:pt idx="4">
                  <c:v>2920.6656898</c:v>
                </c:pt>
                <c:pt idx="5">
                  <c:v>4372.2803104</c:v>
                </c:pt>
              </c:numCache>
            </c:numRef>
          </c:val>
          <c:smooth val="0"/>
        </c:ser>
        <c:dLbls>
          <c:showLegendKey val="0"/>
          <c:showVal val="0"/>
          <c:showCatName val="0"/>
          <c:showSerName val="0"/>
          <c:showPercent val="0"/>
          <c:showBubbleSize val="0"/>
        </c:dLbls>
        <c:marker val="1"/>
        <c:smooth val="0"/>
        <c:axId val="2075540520"/>
        <c:axId val="2075543640"/>
      </c:lineChart>
      <c:catAx>
        <c:axId val="2075540520"/>
        <c:scaling>
          <c:orientation val="minMax"/>
        </c:scaling>
        <c:delete val="0"/>
        <c:axPos val="b"/>
        <c:numFmt formatCode="General" sourceLinked="1"/>
        <c:majorTickMark val="none"/>
        <c:minorTickMark val="none"/>
        <c:tickLblPos val="nextTo"/>
        <c:crossAx val="2075543640"/>
        <c:crosses val="autoZero"/>
        <c:auto val="1"/>
        <c:lblAlgn val="ctr"/>
        <c:lblOffset val="100"/>
        <c:noMultiLvlLbl val="0"/>
      </c:catAx>
      <c:valAx>
        <c:axId val="2075543640"/>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5540520"/>
        <c:crosses val="autoZero"/>
        <c:crossBetween val="between"/>
      </c:valAx>
    </c:plotArea>
    <c:legend>
      <c:legendPos val="b"/>
      <c:layout>
        <c:manualLayout>
          <c:xMode val="edge"/>
          <c:yMode val="edge"/>
          <c:x val="0.0777382647049039"/>
          <c:y val="0.832863024101683"/>
          <c:w val="0.860885034467423"/>
          <c:h val="0.148445363342042"/>
        </c:manualLayout>
      </c:layout>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Excerpt of 1 File to 50 Files</a:t>
            </a:r>
          </a:p>
        </c:rich>
      </c:tx>
      <c:layout/>
      <c:overlay val="0"/>
    </c:title>
    <c:autoTitleDeleted val="0"/>
    <c:plotArea>
      <c:layout>
        <c:manualLayout>
          <c:layoutTarget val="inner"/>
          <c:xMode val="edge"/>
          <c:yMode val="edge"/>
          <c:x val="0.0992616249853358"/>
          <c:y val="0.115068989623961"/>
          <c:w val="0.885685820293144"/>
          <c:h val="0.643380605841049"/>
        </c:manualLayout>
      </c:layout>
      <c:lineChart>
        <c:grouping val="standard"/>
        <c:varyColors val="0"/>
        <c:ser>
          <c:idx val="0"/>
          <c:order val="0"/>
          <c:tx>
            <c:strRef>
              <c:f>Sheet1!$B$1</c:f>
              <c:strCache>
                <c:ptCount val="1"/>
                <c:pt idx="0">
                  <c:v>To Coordinator, Empty</c:v>
                </c:pt>
              </c:strCache>
            </c:strRef>
          </c:tx>
          <c:spPr>
            <a:ln w="25400"/>
          </c:spPr>
          <c:marker>
            <c:symbol val="none"/>
          </c:marker>
          <c:cat>
            <c:strRef>
              <c:f>Sheet1!$A$2:$A$3</c:f>
              <c:strCache>
                <c:ptCount val="2"/>
                <c:pt idx="0">
                  <c:v>1 File</c:v>
                </c:pt>
                <c:pt idx="1">
                  <c:v>50 Files</c:v>
                </c:pt>
              </c:strCache>
            </c:strRef>
          </c:cat>
          <c:val>
            <c:numRef>
              <c:f>Sheet1!$B$2:$B$3</c:f>
              <c:numCache>
                <c:formatCode>General</c:formatCode>
                <c:ptCount val="2"/>
                <c:pt idx="0">
                  <c:v>2.1557866</c:v>
                </c:pt>
                <c:pt idx="1">
                  <c:v>40.4320162</c:v>
                </c:pt>
              </c:numCache>
            </c:numRef>
          </c:val>
          <c:smooth val="0"/>
        </c:ser>
        <c:ser>
          <c:idx val="1"/>
          <c:order val="1"/>
          <c:tx>
            <c:strRef>
              <c:f>Sheet1!$C$1</c:f>
              <c:strCache>
                <c:ptCount val="1"/>
                <c:pt idx="0">
                  <c:v>To Non-Coordinator, Empty</c:v>
                </c:pt>
              </c:strCache>
            </c:strRef>
          </c:tx>
          <c:spPr>
            <a:ln w="25400"/>
          </c:spPr>
          <c:marker>
            <c:symbol val="none"/>
          </c:marker>
          <c:cat>
            <c:strRef>
              <c:f>Sheet1!$A$2:$A$3</c:f>
              <c:strCache>
                <c:ptCount val="2"/>
                <c:pt idx="0">
                  <c:v>1 File</c:v>
                </c:pt>
                <c:pt idx="1">
                  <c:v>50 Files</c:v>
                </c:pt>
              </c:strCache>
            </c:strRef>
          </c:cat>
          <c:val>
            <c:numRef>
              <c:f>Sheet1!$C$2:$C$3</c:f>
              <c:numCache>
                <c:formatCode>General</c:formatCode>
                <c:ptCount val="2"/>
                <c:pt idx="0">
                  <c:v>1.9234862</c:v>
                </c:pt>
                <c:pt idx="1">
                  <c:v>26.1902956</c:v>
                </c:pt>
              </c:numCache>
            </c:numRef>
          </c:val>
          <c:smooth val="0"/>
        </c:ser>
        <c:ser>
          <c:idx val="2"/>
          <c:order val="2"/>
          <c:tx>
            <c:strRef>
              <c:f>Sheet1!$D$1</c:f>
              <c:strCache>
                <c:ptCount val="1"/>
                <c:pt idx="0">
                  <c:v>To Coordinator, 1000 Files</c:v>
                </c:pt>
              </c:strCache>
            </c:strRef>
          </c:tx>
          <c:spPr>
            <a:ln w="25400"/>
          </c:spPr>
          <c:marker>
            <c:symbol val="none"/>
          </c:marker>
          <c:cat>
            <c:strRef>
              <c:f>Sheet1!$A$2:$A$3</c:f>
              <c:strCache>
                <c:ptCount val="2"/>
                <c:pt idx="0">
                  <c:v>1 File</c:v>
                </c:pt>
                <c:pt idx="1">
                  <c:v>50 Files</c:v>
                </c:pt>
              </c:strCache>
            </c:strRef>
          </c:cat>
          <c:val>
            <c:numRef>
              <c:f>Sheet1!$D$2:$D$3</c:f>
              <c:numCache>
                <c:formatCode>General</c:formatCode>
                <c:ptCount val="2"/>
                <c:pt idx="0">
                  <c:v>9.1357366</c:v>
                </c:pt>
                <c:pt idx="1">
                  <c:v>165.3539004</c:v>
                </c:pt>
              </c:numCache>
            </c:numRef>
          </c:val>
          <c:smooth val="0"/>
        </c:ser>
        <c:ser>
          <c:idx val="3"/>
          <c:order val="3"/>
          <c:tx>
            <c:strRef>
              <c:f>Sheet1!$E$1</c:f>
              <c:strCache>
                <c:ptCount val="1"/>
                <c:pt idx="0">
                  <c:v>To Non-Coordinator, 1000 Files</c:v>
                </c:pt>
              </c:strCache>
            </c:strRef>
          </c:tx>
          <c:spPr>
            <a:ln w="25400"/>
          </c:spPr>
          <c:marker>
            <c:symbol val="none"/>
          </c:marker>
          <c:cat>
            <c:strRef>
              <c:f>Sheet1!$A$2:$A$3</c:f>
              <c:strCache>
                <c:ptCount val="2"/>
                <c:pt idx="0">
                  <c:v>1 File</c:v>
                </c:pt>
                <c:pt idx="1">
                  <c:v>50 Files</c:v>
                </c:pt>
              </c:strCache>
            </c:strRef>
          </c:cat>
          <c:val>
            <c:numRef>
              <c:f>Sheet1!$E$2:$E$3</c:f>
              <c:numCache>
                <c:formatCode>General</c:formatCode>
                <c:ptCount val="2"/>
                <c:pt idx="0">
                  <c:v>2.002441999999999</c:v>
                </c:pt>
                <c:pt idx="1">
                  <c:v>159.6444098</c:v>
                </c:pt>
              </c:numCache>
            </c:numRef>
          </c:val>
          <c:smooth val="0"/>
        </c:ser>
        <c:dLbls>
          <c:showLegendKey val="0"/>
          <c:showVal val="0"/>
          <c:showCatName val="0"/>
          <c:showSerName val="0"/>
          <c:showPercent val="0"/>
          <c:showBubbleSize val="0"/>
        </c:dLbls>
        <c:marker val="1"/>
        <c:smooth val="0"/>
        <c:axId val="2075580152"/>
        <c:axId val="2075583272"/>
      </c:lineChart>
      <c:catAx>
        <c:axId val="2075580152"/>
        <c:scaling>
          <c:orientation val="minMax"/>
        </c:scaling>
        <c:delete val="0"/>
        <c:axPos val="b"/>
        <c:numFmt formatCode="General" sourceLinked="1"/>
        <c:majorTickMark val="none"/>
        <c:minorTickMark val="none"/>
        <c:tickLblPos val="nextTo"/>
        <c:crossAx val="2075583272"/>
        <c:crosses val="autoZero"/>
        <c:auto val="1"/>
        <c:lblAlgn val="ctr"/>
        <c:lblOffset val="100"/>
        <c:noMultiLvlLbl val="0"/>
      </c:catAx>
      <c:valAx>
        <c:axId val="207558327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5580152"/>
        <c:crosses val="autoZero"/>
        <c:crossBetween val="between"/>
      </c:valAx>
    </c:plotArea>
    <c:legend>
      <c:legendPos val="b"/>
      <c:layout>
        <c:manualLayout>
          <c:xMode val="edge"/>
          <c:yMode val="edge"/>
          <c:x val="0.0777382647049039"/>
          <c:y val="0.880258489339712"/>
          <c:w val="0.84087169223927"/>
          <c:h val="0.101049868766404"/>
        </c:manualLayout>
      </c:layout>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Different Number of Files</a:t>
            </a:r>
            <a:endParaRPr lang="en-US" sz="1000"/>
          </a:p>
        </c:rich>
      </c:tx>
      <c:layout>
        <c:manualLayout>
          <c:xMode val="edge"/>
          <c:yMode val="edge"/>
          <c:x val="0.0921420064782651"/>
          <c:y val="0.0404653515427415"/>
        </c:manualLayout>
      </c:layout>
      <c:overlay val="0"/>
    </c:title>
    <c:autoTitleDeleted val="0"/>
    <c:plotArea>
      <c:layout>
        <c:manualLayout>
          <c:layoutTarget val="inner"/>
          <c:xMode val="edge"/>
          <c:yMode val="edge"/>
          <c:x val="0.120469289237444"/>
          <c:y val="0.180825158615416"/>
          <c:w val="0.859001363988941"/>
          <c:h val="0.599451066439627"/>
        </c:manualLayout>
      </c:layout>
      <c:lineChart>
        <c:grouping val="standard"/>
        <c:varyColors val="0"/>
        <c:ser>
          <c:idx val="0"/>
          <c:order val="0"/>
          <c:tx>
            <c:strRef>
              <c:f>Sheet1!$B$1</c:f>
              <c:strCache>
                <c:ptCount val="1"/>
                <c:pt idx="0">
                  <c:v>To Empty</c:v>
                </c:pt>
              </c:strCache>
            </c:strRef>
          </c:tx>
          <c:spPr>
            <a:ln w="25400"/>
          </c:spPr>
          <c:marker>
            <c:symbol val="none"/>
          </c:marker>
          <c:cat>
            <c:strRef>
              <c:f>Sheet1!$A$2:$A$5</c:f>
              <c:strCache>
                <c:ptCount val="4"/>
                <c:pt idx="0">
                  <c:v>1 File</c:v>
                </c:pt>
                <c:pt idx="1">
                  <c:v>50 Files</c:v>
                </c:pt>
                <c:pt idx="2">
                  <c:v>100 Files</c:v>
                </c:pt>
                <c:pt idx="3">
                  <c:v>500 Files</c:v>
                </c:pt>
              </c:strCache>
            </c:strRef>
          </c:cat>
          <c:val>
            <c:numRef>
              <c:f>Sheet1!$B$2:$B$5</c:f>
              <c:numCache>
                <c:formatCode>General</c:formatCode>
                <c:ptCount val="4"/>
                <c:pt idx="0">
                  <c:v>2.202065</c:v>
                </c:pt>
                <c:pt idx="1">
                  <c:v>422.43547</c:v>
                </c:pt>
                <c:pt idx="2">
                  <c:v>845.675105</c:v>
                </c:pt>
                <c:pt idx="3">
                  <c:v>4884.616678</c:v>
                </c:pt>
              </c:numCache>
            </c:numRef>
          </c:val>
          <c:smooth val="0"/>
        </c:ser>
        <c:ser>
          <c:idx val="1"/>
          <c:order val="1"/>
          <c:tx>
            <c:strRef>
              <c:f>Sheet1!$C$1</c:f>
              <c:strCache>
                <c:ptCount val="1"/>
                <c:pt idx="0">
                  <c:v>To Not-Empty</c:v>
                </c:pt>
              </c:strCache>
            </c:strRef>
          </c:tx>
          <c:spPr>
            <a:ln w="25400"/>
          </c:spPr>
          <c:marker>
            <c:symbol val="none"/>
          </c:marker>
          <c:cat>
            <c:strRef>
              <c:f>Sheet1!$A$2:$A$5</c:f>
              <c:strCache>
                <c:ptCount val="4"/>
                <c:pt idx="0">
                  <c:v>1 File</c:v>
                </c:pt>
                <c:pt idx="1">
                  <c:v>50 Files</c:v>
                </c:pt>
                <c:pt idx="2">
                  <c:v>100 Files</c:v>
                </c:pt>
                <c:pt idx="3">
                  <c:v>500 Files</c:v>
                </c:pt>
              </c:strCache>
            </c:strRef>
          </c:cat>
          <c:val>
            <c:numRef>
              <c:f>Sheet1!$C$2:$C$5</c:f>
              <c:numCache>
                <c:formatCode>General</c:formatCode>
                <c:ptCount val="4"/>
                <c:pt idx="0">
                  <c:v>4.638142</c:v>
                </c:pt>
                <c:pt idx="1">
                  <c:v>40.869224</c:v>
                </c:pt>
                <c:pt idx="2">
                  <c:v>93.669034</c:v>
                </c:pt>
                <c:pt idx="3">
                  <c:v>317.487068</c:v>
                </c:pt>
              </c:numCache>
            </c:numRef>
          </c:val>
          <c:smooth val="0"/>
        </c:ser>
        <c:dLbls>
          <c:showLegendKey val="0"/>
          <c:showVal val="0"/>
          <c:showCatName val="0"/>
          <c:showSerName val="0"/>
          <c:showPercent val="0"/>
          <c:showBubbleSize val="0"/>
        </c:dLbls>
        <c:marker val="1"/>
        <c:smooth val="0"/>
        <c:axId val="2075610376"/>
        <c:axId val="2075613352"/>
      </c:lineChart>
      <c:catAx>
        <c:axId val="2075610376"/>
        <c:scaling>
          <c:orientation val="minMax"/>
        </c:scaling>
        <c:delete val="0"/>
        <c:axPos val="b"/>
        <c:numFmt formatCode="General" sourceLinked="1"/>
        <c:majorTickMark val="none"/>
        <c:minorTickMark val="none"/>
        <c:tickLblPos val="nextTo"/>
        <c:crossAx val="2075613352"/>
        <c:crosses val="autoZero"/>
        <c:auto val="1"/>
        <c:lblAlgn val="ctr"/>
        <c:lblOffset val="100"/>
        <c:noMultiLvlLbl val="0"/>
      </c:catAx>
      <c:valAx>
        <c:axId val="207561335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75610376"/>
        <c:crosses val="autoZero"/>
        <c:crossBetween val="between"/>
      </c:valAx>
    </c:plotArea>
    <c:legend>
      <c:legendPos val="b"/>
      <c:layout>
        <c:manualLayout>
          <c:xMode val="edge"/>
          <c:yMode val="edge"/>
          <c:x val="0.273729763504873"/>
          <c:y val="0.915034151210054"/>
          <c:w val="0.51843459486919"/>
          <c:h val="0.0469226948266981"/>
        </c:manualLayout>
      </c:layout>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a:t>
            </a:r>
            <a:r>
              <a:rPr lang="en-US" sz="1000" baseline="0"/>
              <a:t> Synchronization - Loopback</a:t>
            </a:r>
            <a:endParaRPr lang="en-US" sz="1000"/>
          </a:p>
        </c:rich>
      </c:tx>
      <c:layout>
        <c:manualLayout>
          <c:xMode val="edge"/>
          <c:yMode val="edge"/>
          <c:x val="0.317371106875972"/>
          <c:y val="0.0206540447504303"/>
        </c:manualLayout>
      </c:layout>
      <c:overlay val="0"/>
    </c:title>
    <c:autoTitleDeleted val="0"/>
    <c:plotArea>
      <c:layout>
        <c:manualLayout>
          <c:layoutTarget val="inner"/>
          <c:xMode val="edge"/>
          <c:yMode val="edge"/>
          <c:x val="0.128133942380813"/>
          <c:y val="0.138089758342923"/>
          <c:w val="0.843525094026425"/>
          <c:h val="0.552261174487827"/>
        </c:manualLayout>
      </c:layout>
      <c:lineChart>
        <c:grouping val="standard"/>
        <c:varyColors val="0"/>
        <c:ser>
          <c:idx val="0"/>
          <c:order val="0"/>
          <c:tx>
            <c:strRef>
              <c:f>Sheet1!$B$1</c:f>
              <c:strCache>
                <c:ptCount val="1"/>
                <c:pt idx="0">
                  <c:v>2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Sheet1!$B$2:$B$17</c:f>
              <c:numCache>
                <c:formatCode>General</c:formatCode>
                <c:ptCount val="16"/>
                <c:pt idx="0">
                  <c:v>12.014772916</c:v>
                </c:pt>
                <c:pt idx="1">
                  <c:v>12.019460536</c:v>
                </c:pt>
                <c:pt idx="2">
                  <c:v>12.014658888</c:v>
                </c:pt>
                <c:pt idx="3">
                  <c:v>12.034012545</c:v>
                </c:pt>
                <c:pt idx="4">
                  <c:v>12.058762449</c:v>
                </c:pt>
                <c:pt idx="5">
                  <c:v>12.189125068</c:v>
                </c:pt>
                <c:pt idx="6">
                  <c:v>12.809526208</c:v>
                </c:pt>
                <c:pt idx="7">
                  <c:v>14.951670489</c:v>
                </c:pt>
                <c:pt idx="8">
                  <c:v>17.03862144</c:v>
                </c:pt>
                <c:pt idx="9">
                  <c:v>21.711177449</c:v>
                </c:pt>
                <c:pt idx="10">
                  <c:v>27.7617193739999</c:v>
                </c:pt>
                <c:pt idx="11">
                  <c:v>35.464057179</c:v>
                </c:pt>
                <c:pt idx="12">
                  <c:v>55.031922383</c:v>
                </c:pt>
                <c:pt idx="13">
                  <c:v>83.251239101</c:v>
                </c:pt>
                <c:pt idx="14">
                  <c:v>115.678115556</c:v>
                </c:pt>
                <c:pt idx="15">
                  <c:v>175.024473988</c:v>
                </c:pt>
              </c:numCache>
            </c:numRef>
          </c:val>
          <c:smooth val="0"/>
        </c:ser>
        <c:ser>
          <c:idx val="1"/>
          <c:order val="1"/>
          <c:tx>
            <c:strRef>
              <c:f>Sheet1!$C$1</c:f>
              <c:strCache>
                <c:ptCount val="1"/>
                <c:pt idx="0">
                  <c:v>10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Sheet1!$C$2:$C$17</c:f>
              <c:numCache>
                <c:formatCode>General</c:formatCode>
                <c:ptCount val="16"/>
                <c:pt idx="0">
                  <c:v>12.030618437</c:v>
                </c:pt>
                <c:pt idx="1">
                  <c:v>12.030477863</c:v>
                </c:pt>
                <c:pt idx="2">
                  <c:v>12.038814545</c:v>
                </c:pt>
                <c:pt idx="3">
                  <c:v>12.124382243</c:v>
                </c:pt>
                <c:pt idx="4">
                  <c:v>12.198039466</c:v>
                </c:pt>
                <c:pt idx="5">
                  <c:v>13.042613758</c:v>
                </c:pt>
                <c:pt idx="6">
                  <c:v>16.372695548</c:v>
                </c:pt>
                <c:pt idx="7">
                  <c:v>32.268284377</c:v>
                </c:pt>
                <c:pt idx="8">
                  <c:v>52.547710823</c:v>
                </c:pt>
                <c:pt idx="9">
                  <c:v>84.817924842</c:v>
                </c:pt>
                <c:pt idx="10">
                  <c:v>131.751279399</c:v>
                </c:pt>
                <c:pt idx="11">
                  <c:v>192.296074097</c:v>
                </c:pt>
                <c:pt idx="12">
                  <c:v>353.9893974689987</c:v>
                </c:pt>
                <c:pt idx="13">
                  <c:v>616.11887675</c:v>
                </c:pt>
                <c:pt idx="14">
                  <c:v>852.601581402</c:v>
                </c:pt>
                <c:pt idx="15">
                  <c:v>1340.382797159</c:v>
                </c:pt>
              </c:numCache>
            </c:numRef>
          </c:val>
          <c:smooth val="0"/>
        </c:ser>
        <c:ser>
          <c:idx val="2"/>
          <c:order val="2"/>
          <c:tx>
            <c:strRef>
              <c:f>Sheet1!$D$1</c:f>
              <c:strCache>
                <c:ptCount val="1"/>
                <c:pt idx="0">
                  <c:v>20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Sheet1!$D$2:$D$17</c:f>
              <c:numCache>
                <c:formatCode>General</c:formatCode>
                <c:ptCount val="16"/>
                <c:pt idx="0">
                  <c:v>12.054056035</c:v>
                </c:pt>
                <c:pt idx="1">
                  <c:v>12.054073367</c:v>
                </c:pt>
                <c:pt idx="2">
                  <c:v>12.063332124</c:v>
                </c:pt>
                <c:pt idx="3">
                  <c:v>12.189550869</c:v>
                </c:pt>
                <c:pt idx="4">
                  <c:v>12.63147369</c:v>
                </c:pt>
                <c:pt idx="5">
                  <c:v>14.323379524</c:v>
                </c:pt>
                <c:pt idx="6">
                  <c:v>21.32534192</c:v>
                </c:pt>
                <c:pt idx="7">
                  <c:v>59.947898372</c:v>
                </c:pt>
                <c:pt idx="8">
                  <c:v>101.406977393</c:v>
                </c:pt>
                <c:pt idx="9">
                  <c:v>179.04171606</c:v>
                </c:pt>
                <c:pt idx="10">
                  <c:v>290.813890693</c:v>
                </c:pt>
                <c:pt idx="11">
                  <c:v>402.214706213</c:v>
                </c:pt>
                <c:pt idx="12">
                  <c:v>747.130472258</c:v>
                </c:pt>
                <c:pt idx="13">
                  <c:v>1251.648139696</c:v>
                </c:pt>
                <c:pt idx="14">
                  <c:v>1785.63063093</c:v>
                </c:pt>
                <c:pt idx="15">
                  <c:v>2847.667955858</c:v>
                </c:pt>
              </c:numCache>
            </c:numRef>
          </c:val>
          <c:smooth val="0"/>
        </c:ser>
        <c:dLbls>
          <c:showLegendKey val="0"/>
          <c:showVal val="0"/>
          <c:showCatName val="0"/>
          <c:showSerName val="0"/>
          <c:showPercent val="0"/>
          <c:showBubbleSize val="0"/>
        </c:dLbls>
        <c:marker val="1"/>
        <c:smooth val="0"/>
        <c:axId val="2075652088"/>
        <c:axId val="2075657592"/>
      </c:lineChart>
      <c:catAx>
        <c:axId val="2075652088"/>
        <c:scaling>
          <c:orientation val="minMax"/>
        </c:scaling>
        <c:delete val="0"/>
        <c:axPos val="b"/>
        <c:title>
          <c:tx>
            <c:rich>
              <a:bodyPr/>
              <a:lstStyle/>
              <a:p>
                <a:pPr>
                  <a:defRPr sz="800"/>
                </a:pPr>
                <a:r>
                  <a:rPr lang="en-US" sz="800"/>
                  <a:t>Applications</a:t>
                </a:r>
              </a:p>
            </c:rich>
          </c:tx>
          <c:layout>
            <c:manualLayout>
              <c:xMode val="edge"/>
              <c:yMode val="edge"/>
              <c:x val="0.470970510635157"/>
              <c:y val="0.824186548027872"/>
            </c:manualLayout>
          </c:layout>
          <c:overlay val="0"/>
        </c:title>
        <c:numFmt formatCode="General" sourceLinked="1"/>
        <c:majorTickMark val="out"/>
        <c:minorTickMark val="none"/>
        <c:tickLblPos val="nextTo"/>
        <c:crossAx val="2075657592"/>
        <c:crosses val="autoZero"/>
        <c:auto val="1"/>
        <c:lblAlgn val="ctr"/>
        <c:lblOffset val="100"/>
        <c:noMultiLvlLbl val="0"/>
      </c:catAx>
      <c:valAx>
        <c:axId val="2075657592"/>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075652088"/>
        <c:crosses val="autoZero"/>
        <c:crossBetween val="between"/>
      </c:valAx>
    </c:plotArea>
    <c:legend>
      <c:legendPos val="b"/>
      <c:layout>
        <c:manualLayout>
          <c:xMode val="edge"/>
          <c:yMode val="edge"/>
          <c:x val="0.234059280850195"/>
          <c:y val="0.894120916128292"/>
          <c:w val="0.536241586544651"/>
          <c:h val="0.0751924709066142"/>
        </c:manualLayout>
      </c:layout>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 Synchronization - WiFi</a:t>
            </a:r>
            <a:r>
              <a:rPr lang="en-US" sz="1000" baseline="0"/>
              <a:t> LAN</a:t>
            </a:r>
            <a:endParaRPr lang="en-US" sz="1000"/>
          </a:p>
        </c:rich>
      </c:tx>
      <c:layout/>
      <c:overlay val="0"/>
    </c:title>
    <c:autoTitleDeleted val="0"/>
    <c:plotArea>
      <c:layout>
        <c:manualLayout>
          <c:layoutTarget val="inner"/>
          <c:xMode val="edge"/>
          <c:yMode val="edge"/>
          <c:x val="0.0897541096836579"/>
          <c:y val="0.156164383561644"/>
          <c:w val="0.895891823330696"/>
          <c:h val="0.582090659044332"/>
        </c:manualLayout>
      </c:layout>
      <c:lineChart>
        <c:grouping val="standard"/>
        <c:varyColors val="0"/>
        <c:ser>
          <c:idx val="0"/>
          <c:order val="0"/>
          <c:tx>
            <c:strRef>
              <c:f>Sheet1!$B$20</c:f>
              <c:strCache>
                <c:ptCount val="1"/>
                <c:pt idx="0">
                  <c:v>2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Sheet1!$B$21:$B$36</c:f>
              <c:numCache>
                <c:formatCode>General</c:formatCode>
                <c:ptCount val="16"/>
                <c:pt idx="0">
                  <c:v>12.045819113</c:v>
                </c:pt>
                <c:pt idx="1">
                  <c:v>12.04649652</c:v>
                </c:pt>
                <c:pt idx="2">
                  <c:v>12.061683298</c:v>
                </c:pt>
                <c:pt idx="3">
                  <c:v>12.123289218</c:v>
                </c:pt>
                <c:pt idx="4">
                  <c:v>12.182725508</c:v>
                </c:pt>
                <c:pt idx="5">
                  <c:v>12.526787388</c:v>
                </c:pt>
                <c:pt idx="6">
                  <c:v>12.967319168</c:v>
                </c:pt>
                <c:pt idx="7">
                  <c:v>15.057863701</c:v>
                </c:pt>
                <c:pt idx="8">
                  <c:v>17.192354317</c:v>
                </c:pt>
                <c:pt idx="9">
                  <c:v>22.170157886</c:v>
                </c:pt>
                <c:pt idx="10">
                  <c:v>28.114654384</c:v>
                </c:pt>
                <c:pt idx="11">
                  <c:v>37.233911567</c:v>
                </c:pt>
                <c:pt idx="12">
                  <c:v>56.56875297</c:v>
                </c:pt>
                <c:pt idx="13">
                  <c:v>84.791181846</c:v>
                </c:pt>
                <c:pt idx="14">
                  <c:v>120.069262182</c:v>
                </c:pt>
                <c:pt idx="15">
                  <c:v>188.291503463</c:v>
                </c:pt>
              </c:numCache>
            </c:numRef>
          </c:val>
          <c:smooth val="0"/>
        </c:ser>
        <c:ser>
          <c:idx val="1"/>
          <c:order val="1"/>
          <c:tx>
            <c:strRef>
              <c:f>Sheet1!$C$20</c:f>
              <c:strCache>
                <c:ptCount val="1"/>
                <c:pt idx="0">
                  <c:v>10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Sheet1!$C$21:$C$36</c:f>
              <c:numCache>
                <c:formatCode>General</c:formatCode>
                <c:ptCount val="16"/>
                <c:pt idx="0">
                  <c:v>12.124209512</c:v>
                </c:pt>
                <c:pt idx="1">
                  <c:v>12.166957544</c:v>
                </c:pt>
                <c:pt idx="2">
                  <c:v>12.251631301</c:v>
                </c:pt>
                <c:pt idx="3">
                  <c:v>18.861709145</c:v>
                </c:pt>
                <c:pt idx="4">
                  <c:v>23.073795886</c:v>
                </c:pt>
                <c:pt idx="5">
                  <c:v>26.83111214</c:v>
                </c:pt>
                <c:pt idx="6">
                  <c:v>27.830078263</c:v>
                </c:pt>
                <c:pt idx="7">
                  <c:v>37.769783644</c:v>
                </c:pt>
                <c:pt idx="8">
                  <c:v>75.56315975699998</c:v>
                </c:pt>
                <c:pt idx="9">
                  <c:v>87.712430928</c:v>
                </c:pt>
                <c:pt idx="10">
                  <c:v>138.297088055</c:v>
                </c:pt>
                <c:pt idx="11">
                  <c:v>194.174939302</c:v>
                </c:pt>
                <c:pt idx="12">
                  <c:v>377.056071818</c:v>
                </c:pt>
                <c:pt idx="13">
                  <c:v>592.4163546459994</c:v>
                </c:pt>
                <c:pt idx="14">
                  <c:v>891.639960907</c:v>
                </c:pt>
              </c:numCache>
            </c:numRef>
          </c:val>
          <c:smooth val="0"/>
        </c:ser>
        <c:ser>
          <c:idx val="2"/>
          <c:order val="2"/>
          <c:tx>
            <c:strRef>
              <c:f>Sheet1!$D$20</c:f>
              <c:strCache>
                <c:ptCount val="1"/>
                <c:pt idx="0">
                  <c:v>20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Sheet1!$D$21:$D$36</c:f>
              <c:numCache>
                <c:formatCode>General</c:formatCode>
                <c:ptCount val="16"/>
                <c:pt idx="0">
                  <c:v>12.248285562</c:v>
                </c:pt>
                <c:pt idx="1">
                  <c:v>12.290767027</c:v>
                </c:pt>
                <c:pt idx="2">
                  <c:v>12.652651138</c:v>
                </c:pt>
                <c:pt idx="3">
                  <c:v>17.565791492</c:v>
                </c:pt>
                <c:pt idx="4">
                  <c:v>26.244315931</c:v>
                </c:pt>
                <c:pt idx="5">
                  <c:v>36.915335924</c:v>
                </c:pt>
                <c:pt idx="6">
                  <c:v>45.255252109</c:v>
                </c:pt>
                <c:pt idx="7">
                  <c:v>94.049342028</c:v>
                </c:pt>
              </c:numCache>
            </c:numRef>
          </c:val>
          <c:smooth val="0"/>
        </c:ser>
        <c:dLbls>
          <c:showLegendKey val="0"/>
          <c:showVal val="0"/>
          <c:showCatName val="0"/>
          <c:showSerName val="0"/>
          <c:showPercent val="0"/>
          <c:showBubbleSize val="0"/>
        </c:dLbls>
        <c:marker val="1"/>
        <c:smooth val="0"/>
        <c:axId val="2075692456"/>
        <c:axId val="2075697928"/>
      </c:lineChart>
      <c:catAx>
        <c:axId val="2075692456"/>
        <c:scaling>
          <c:orientation val="minMax"/>
        </c:scaling>
        <c:delete val="0"/>
        <c:axPos val="b"/>
        <c:title>
          <c:tx>
            <c:rich>
              <a:bodyPr/>
              <a:lstStyle/>
              <a:p>
                <a:pPr>
                  <a:defRPr sz="800"/>
                </a:pPr>
                <a:r>
                  <a:rPr lang="en-US" sz="800"/>
                  <a:t>Applications</a:t>
                </a:r>
              </a:p>
            </c:rich>
          </c:tx>
          <c:layout/>
          <c:overlay val="0"/>
        </c:title>
        <c:numFmt formatCode="General" sourceLinked="1"/>
        <c:majorTickMark val="out"/>
        <c:minorTickMark val="none"/>
        <c:tickLblPos val="nextTo"/>
        <c:crossAx val="2075697928"/>
        <c:crosses val="autoZero"/>
        <c:auto val="1"/>
        <c:lblAlgn val="ctr"/>
        <c:lblOffset val="100"/>
        <c:noMultiLvlLbl val="0"/>
      </c:catAx>
      <c:valAx>
        <c:axId val="2075697928"/>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075692456"/>
        <c:crosses val="autoZero"/>
        <c:crossBetween val="between"/>
      </c:valAx>
    </c:plotArea>
    <c:legend>
      <c:legendPos val="b"/>
      <c:layout>
        <c:manualLayout>
          <c:xMode val="edge"/>
          <c:yMode val="edge"/>
          <c:x val="0.208363407699038"/>
          <c:y val="0.923217089050708"/>
          <c:w val="0.569384295713036"/>
          <c:h val="0.0767829109492923"/>
        </c:manualLayout>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Sheet1!$B$2:$B$247</c:f>
              <c:numCache>
                <c:formatCode>General</c:formatCode>
                <c:ptCount val="246"/>
                <c:pt idx="0">
                  <c:v>1976.0</c:v>
                </c:pt>
                <c:pt idx="1">
                  <c:v>3192.0</c:v>
                </c:pt>
                <c:pt idx="2">
                  <c:v>4408.0</c:v>
                </c:pt>
                <c:pt idx="3">
                  <c:v>5144.0</c:v>
                </c:pt>
                <c:pt idx="4">
                  <c:v>5268.0</c:v>
                </c:pt>
                <c:pt idx="5">
                  <c:v>5296.0</c:v>
                </c:pt>
                <c:pt idx="6">
                  <c:v>4436.0</c:v>
                </c:pt>
                <c:pt idx="7">
                  <c:v>5588.0</c:v>
                </c:pt>
                <c:pt idx="8">
                  <c:v>5680.0</c:v>
                </c:pt>
                <c:pt idx="9">
                  <c:v>14300.0</c:v>
                </c:pt>
                <c:pt idx="10">
                  <c:v>6136.0</c:v>
                </c:pt>
                <c:pt idx="11">
                  <c:v>6152.0</c:v>
                </c:pt>
                <c:pt idx="12">
                  <c:v>6188.0</c:v>
                </c:pt>
                <c:pt idx="13">
                  <c:v>6204.0</c:v>
                </c:pt>
                <c:pt idx="14">
                  <c:v>8896.0</c:v>
                </c:pt>
                <c:pt idx="15">
                  <c:v>6388.0</c:v>
                </c:pt>
                <c:pt idx="16">
                  <c:v>8528.0</c:v>
                </c:pt>
                <c:pt idx="17">
                  <c:v>7228.0</c:v>
                </c:pt>
                <c:pt idx="18">
                  <c:v>7264.0</c:v>
                </c:pt>
                <c:pt idx="19">
                  <c:v>16848.0</c:v>
                </c:pt>
                <c:pt idx="20">
                  <c:v>7336.0</c:v>
                </c:pt>
                <c:pt idx="21">
                  <c:v>8964.0</c:v>
                </c:pt>
                <c:pt idx="22">
                  <c:v>7312.0</c:v>
                </c:pt>
                <c:pt idx="23">
                  <c:v>7432.0</c:v>
                </c:pt>
                <c:pt idx="24">
                  <c:v>18428.0</c:v>
                </c:pt>
                <c:pt idx="25">
                  <c:v>7432.0</c:v>
                </c:pt>
                <c:pt idx="26">
                  <c:v>11268.0</c:v>
                </c:pt>
                <c:pt idx="27">
                  <c:v>7624.0</c:v>
                </c:pt>
                <c:pt idx="28">
                  <c:v>7716.0</c:v>
                </c:pt>
                <c:pt idx="29">
                  <c:v>8080.0</c:v>
                </c:pt>
                <c:pt idx="30">
                  <c:v>8120.0</c:v>
                </c:pt>
                <c:pt idx="31">
                  <c:v>9728.0</c:v>
                </c:pt>
                <c:pt idx="32">
                  <c:v>8220.0</c:v>
                </c:pt>
                <c:pt idx="33">
                  <c:v>15536.0</c:v>
                </c:pt>
                <c:pt idx="34">
                  <c:v>8472.0</c:v>
                </c:pt>
                <c:pt idx="35">
                  <c:v>10352.0</c:v>
                </c:pt>
                <c:pt idx="36">
                  <c:v>8512.0</c:v>
                </c:pt>
                <c:pt idx="37">
                  <c:v>7672.0</c:v>
                </c:pt>
                <c:pt idx="38">
                  <c:v>8676.0</c:v>
                </c:pt>
                <c:pt idx="39">
                  <c:v>8912.0</c:v>
                </c:pt>
                <c:pt idx="40">
                  <c:v>20904.0</c:v>
                </c:pt>
                <c:pt idx="41">
                  <c:v>8920.0</c:v>
                </c:pt>
                <c:pt idx="42">
                  <c:v>14064.0</c:v>
                </c:pt>
                <c:pt idx="43">
                  <c:v>9044.0</c:v>
                </c:pt>
                <c:pt idx="44">
                  <c:v>9136.0</c:v>
                </c:pt>
                <c:pt idx="45">
                  <c:v>20036.0</c:v>
                </c:pt>
                <c:pt idx="46">
                  <c:v>9768.0</c:v>
                </c:pt>
                <c:pt idx="47">
                  <c:v>10836.0</c:v>
                </c:pt>
                <c:pt idx="48">
                  <c:v>9848.0</c:v>
                </c:pt>
                <c:pt idx="49">
                  <c:v>10076.0</c:v>
                </c:pt>
                <c:pt idx="50">
                  <c:v>14396.0</c:v>
                </c:pt>
                <c:pt idx="51">
                  <c:v>10140.0</c:v>
                </c:pt>
                <c:pt idx="52">
                  <c:v>14560.0</c:v>
                </c:pt>
                <c:pt idx="53">
                  <c:v>10488.0</c:v>
                </c:pt>
                <c:pt idx="54">
                  <c:v>10544.0</c:v>
                </c:pt>
                <c:pt idx="55">
                  <c:v>15032.0</c:v>
                </c:pt>
                <c:pt idx="56">
                  <c:v>10560.0</c:v>
                </c:pt>
                <c:pt idx="57">
                  <c:v>12688.0</c:v>
                </c:pt>
                <c:pt idx="58">
                  <c:v>10620.0</c:v>
                </c:pt>
                <c:pt idx="59">
                  <c:v>10648.0</c:v>
                </c:pt>
                <c:pt idx="60">
                  <c:v>9940.0</c:v>
                </c:pt>
                <c:pt idx="61">
                  <c:v>10948.0</c:v>
                </c:pt>
                <c:pt idx="62">
                  <c:v>17900.0</c:v>
                </c:pt>
                <c:pt idx="63">
                  <c:v>11112.0</c:v>
                </c:pt>
                <c:pt idx="64">
                  <c:v>11584.0</c:v>
                </c:pt>
                <c:pt idx="65">
                  <c:v>11620.0</c:v>
                </c:pt>
                <c:pt idx="66">
                  <c:v>11640.0</c:v>
                </c:pt>
                <c:pt idx="67">
                  <c:v>10840.0</c:v>
                </c:pt>
                <c:pt idx="68">
                  <c:v>12176.0</c:v>
                </c:pt>
                <c:pt idx="69">
                  <c:v>13068.0</c:v>
                </c:pt>
                <c:pt idx="70">
                  <c:v>12324.0</c:v>
                </c:pt>
                <c:pt idx="71">
                  <c:v>12332.0</c:v>
                </c:pt>
                <c:pt idx="72">
                  <c:v>17932.0</c:v>
                </c:pt>
                <c:pt idx="73">
                  <c:v>12532.0</c:v>
                </c:pt>
                <c:pt idx="74">
                  <c:v>12920.0</c:v>
                </c:pt>
                <c:pt idx="75">
                  <c:v>12572.0</c:v>
                </c:pt>
                <c:pt idx="76">
                  <c:v>12552.0</c:v>
                </c:pt>
                <c:pt idx="77">
                  <c:v>16004.0</c:v>
                </c:pt>
                <c:pt idx="78">
                  <c:v>12732.0</c:v>
                </c:pt>
                <c:pt idx="79">
                  <c:v>11760.0</c:v>
                </c:pt>
                <c:pt idx="80">
                  <c:v>12784.0</c:v>
                </c:pt>
                <c:pt idx="81">
                  <c:v>18208.0</c:v>
                </c:pt>
                <c:pt idx="82">
                  <c:v>12888.0</c:v>
                </c:pt>
                <c:pt idx="83">
                  <c:v>12936.0</c:v>
                </c:pt>
                <c:pt idx="84">
                  <c:v>12936.0</c:v>
                </c:pt>
                <c:pt idx="85">
                  <c:v>12936.0</c:v>
                </c:pt>
                <c:pt idx="86">
                  <c:v>25192.0</c:v>
                </c:pt>
                <c:pt idx="87">
                  <c:v>13912.0</c:v>
                </c:pt>
                <c:pt idx="88">
                  <c:v>15412.0</c:v>
                </c:pt>
                <c:pt idx="89">
                  <c:v>13968.0</c:v>
                </c:pt>
                <c:pt idx="90">
                  <c:v>13928.0</c:v>
                </c:pt>
                <c:pt idx="91">
                  <c:v>13928.0</c:v>
                </c:pt>
                <c:pt idx="92">
                  <c:v>13864.0</c:v>
                </c:pt>
                <c:pt idx="93">
                  <c:v>22216.0</c:v>
                </c:pt>
                <c:pt idx="94">
                  <c:v>13944.0</c:v>
                </c:pt>
                <c:pt idx="95">
                  <c:v>17336.0</c:v>
                </c:pt>
                <c:pt idx="96">
                  <c:v>13952.0</c:v>
                </c:pt>
                <c:pt idx="97">
                  <c:v>13896.0</c:v>
                </c:pt>
                <c:pt idx="98">
                  <c:v>26872.0</c:v>
                </c:pt>
                <c:pt idx="99">
                  <c:v>13952.0</c:v>
                </c:pt>
                <c:pt idx="100">
                  <c:v>17368.0</c:v>
                </c:pt>
                <c:pt idx="101">
                  <c:v>14992.0</c:v>
                </c:pt>
                <c:pt idx="102">
                  <c:v>14920.0</c:v>
                </c:pt>
                <c:pt idx="103">
                  <c:v>14920.0</c:v>
                </c:pt>
                <c:pt idx="104">
                  <c:v>14968.0</c:v>
                </c:pt>
                <c:pt idx="105">
                  <c:v>14968.0</c:v>
                </c:pt>
                <c:pt idx="106">
                  <c:v>14920.0</c:v>
                </c:pt>
                <c:pt idx="107">
                  <c:v>14912.0</c:v>
                </c:pt>
                <c:pt idx="108">
                  <c:v>14952.0</c:v>
                </c:pt>
                <c:pt idx="109">
                  <c:v>13984.0</c:v>
                </c:pt>
                <c:pt idx="110">
                  <c:v>14976.0</c:v>
                </c:pt>
                <c:pt idx="111">
                  <c:v>14960.0</c:v>
                </c:pt>
                <c:pt idx="112">
                  <c:v>14960.0</c:v>
                </c:pt>
                <c:pt idx="113">
                  <c:v>15968.0</c:v>
                </c:pt>
                <c:pt idx="114">
                  <c:v>15936.0</c:v>
                </c:pt>
                <c:pt idx="115">
                  <c:v>15960.0</c:v>
                </c:pt>
                <c:pt idx="116">
                  <c:v>17256.0</c:v>
                </c:pt>
                <c:pt idx="117">
                  <c:v>15960.0</c:v>
                </c:pt>
                <c:pt idx="118">
                  <c:v>15928.0</c:v>
                </c:pt>
                <c:pt idx="119">
                  <c:v>16712.0</c:v>
                </c:pt>
                <c:pt idx="120">
                  <c:v>16952.0</c:v>
                </c:pt>
                <c:pt idx="121">
                  <c:v>16928.0</c:v>
                </c:pt>
                <c:pt idx="122">
                  <c:v>16944.0</c:v>
                </c:pt>
                <c:pt idx="123">
                  <c:v>15980.0</c:v>
                </c:pt>
                <c:pt idx="124">
                  <c:v>16968.0</c:v>
                </c:pt>
                <c:pt idx="125">
                  <c:v>16936.0</c:v>
                </c:pt>
                <c:pt idx="126">
                  <c:v>20960.0</c:v>
                </c:pt>
                <c:pt idx="127">
                  <c:v>17984.0</c:v>
                </c:pt>
                <c:pt idx="128">
                  <c:v>17940.0</c:v>
                </c:pt>
                <c:pt idx="129">
                  <c:v>17936.0</c:v>
                </c:pt>
                <c:pt idx="130">
                  <c:v>16980.0</c:v>
                </c:pt>
                <c:pt idx="131">
                  <c:v>17968.0</c:v>
                </c:pt>
                <c:pt idx="132">
                  <c:v>17984.0</c:v>
                </c:pt>
                <c:pt idx="133">
                  <c:v>17984.0</c:v>
                </c:pt>
                <c:pt idx="134">
                  <c:v>17968.0</c:v>
                </c:pt>
                <c:pt idx="135">
                  <c:v>27376.0</c:v>
                </c:pt>
                <c:pt idx="136">
                  <c:v>18976.0</c:v>
                </c:pt>
                <c:pt idx="137">
                  <c:v>18940.0</c:v>
                </c:pt>
                <c:pt idx="138">
                  <c:v>18936.0</c:v>
                </c:pt>
                <c:pt idx="139">
                  <c:v>20376.0</c:v>
                </c:pt>
                <c:pt idx="140">
                  <c:v>18944.0</c:v>
                </c:pt>
                <c:pt idx="141">
                  <c:v>24904.0</c:v>
                </c:pt>
                <c:pt idx="142">
                  <c:v>18968.0</c:v>
                </c:pt>
                <c:pt idx="143">
                  <c:v>25924.0</c:v>
                </c:pt>
                <c:pt idx="144">
                  <c:v>18992.0</c:v>
                </c:pt>
                <c:pt idx="145">
                  <c:v>19856.0</c:v>
                </c:pt>
                <c:pt idx="146">
                  <c:v>19856.0</c:v>
                </c:pt>
                <c:pt idx="147">
                  <c:v>19968.0</c:v>
                </c:pt>
                <c:pt idx="148">
                  <c:v>32920.0</c:v>
                </c:pt>
                <c:pt idx="149">
                  <c:v>19992.0</c:v>
                </c:pt>
                <c:pt idx="150">
                  <c:v>21508.0</c:v>
                </c:pt>
                <c:pt idx="151">
                  <c:v>19944.0</c:v>
                </c:pt>
                <c:pt idx="152">
                  <c:v>19960.0</c:v>
                </c:pt>
                <c:pt idx="153">
                  <c:v>19960.0</c:v>
                </c:pt>
                <c:pt idx="154">
                  <c:v>19880.0</c:v>
                </c:pt>
                <c:pt idx="155">
                  <c:v>20672.0</c:v>
                </c:pt>
                <c:pt idx="156">
                  <c:v>19976.0</c:v>
                </c:pt>
                <c:pt idx="157">
                  <c:v>19960.0</c:v>
                </c:pt>
                <c:pt idx="158">
                  <c:v>19976.0</c:v>
                </c:pt>
                <c:pt idx="159">
                  <c:v>26180.0</c:v>
                </c:pt>
                <c:pt idx="160">
                  <c:v>19936.0</c:v>
                </c:pt>
                <c:pt idx="161">
                  <c:v>19936.0</c:v>
                </c:pt>
                <c:pt idx="162">
                  <c:v>30144.0</c:v>
                </c:pt>
                <c:pt idx="163">
                  <c:v>20920.0</c:v>
                </c:pt>
                <c:pt idx="164">
                  <c:v>21300.0</c:v>
                </c:pt>
                <c:pt idx="165">
                  <c:v>20944.0</c:v>
                </c:pt>
                <c:pt idx="166">
                  <c:v>20968.0</c:v>
                </c:pt>
                <c:pt idx="167">
                  <c:v>23784.0</c:v>
                </c:pt>
                <c:pt idx="168">
                  <c:v>20952.0</c:v>
                </c:pt>
                <c:pt idx="169">
                  <c:v>20924.0</c:v>
                </c:pt>
                <c:pt idx="170">
                  <c:v>20952.0</c:v>
                </c:pt>
                <c:pt idx="171">
                  <c:v>20896.0</c:v>
                </c:pt>
                <c:pt idx="172">
                  <c:v>21896.0</c:v>
                </c:pt>
                <c:pt idx="173">
                  <c:v>21920.0</c:v>
                </c:pt>
                <c:pt idx="174">
                  <c:v>21920.0</c:v>
                </c:pt>
                <c:pt idx="175">
                  <c:v>21976.0</c:v>
                </c:pt>
                <c:pt idx="176">
                  <c:v>20952.0</c:v>
                </c:pt>
                <c:pt idx="177">
                  <c:v>21912.0</c:v>
                </c:pt>
                <c:pt idx="178">
                  <c:v>21968.0</c:v>
                </c:pt>
                <c:pt idx="179">
                  <c:v>21924.0</c:v>
                </c:pt>
                <c:pt idx="180">
                  <c:v>21928.0</c:v>
                </c:pt>
                <c:pt idx="181">
                  <c:v>20960.0</c:v>
                </c:pt>
                <c:pt idx="182">
                  <c:v>21928.0</c:v>
                </c:pt>
                <c:pt idx="183">
                  <c:v>22936.0</c:v>
                </c:pt>
                <c:pt idx="184">
                  <c:v>37400.0</c:v>
                </c:pt>
                <c:pt idx="185">
                  <c:v>22912.0</c:v>
                </c:pt>
                <c:pt idx="186">
                  <c:v>24356.0</c:v>
                </c:pt>
                <c:pt idx="187">
                  <c:v>22992.0</c:v>
                </c:pt>
                <c:pt idx="188">
                  <c:v>22976.0</c:v>
                </c:pt>
                <c:pt idx="189">
                  <c:v>27712.0</c:v>
                </c:pt>
                <c:pt idx="190">
                  <c:v>22936.0</c:v>
                </c:pt>
                <c:pt idx="191">
                  <c:v>22896.0</c:v>
                </c:pt>
                <c:pt idx="192">
                  <c:v>22912.0</c:v>
                </c:pt>
                <c:pt idx="193">
                  <c:v>23944.0</c:v>
                </c:pt>
                <c:pt idx="194">
                  <c:v>23944.0</c:v>
                </c:pt>
                <c:pt idx="195">
                  <c:v>23920.0</c:v>
                </c:pt>
                <c:pt idx="196">
                  <c:v>23892.0</c:v>
                </c:pt>
                <c:pt idx="197">
                  <c:v>23920.0</c:v>
                </c:pt>
                <c:pt idx="198">
                  <c:v>28092.0</c:v>
                </c:pt>
                <c:pt idx="199">
                  <c:v>23952.0</c:v>
                </c:pt>
                <c:pt idx="200">
                  <c:v>23960.0</c:v>
                </c:pt>
                <c:pt idx="201">
                  <c:v>35064.0</c:v>
                </c:pt>
                <c:pt idx="202">
                  <c:v>23936.0</c:v>
                </c:pt>
                <c:pt idx="203">
                  <c:v>26792.0</c:v>
                </c:pt>
                <c:pt idx="204">
                  <c:v>24968.0</c:v>
                </c:pt>
                <c:pt idx="205">
                  <c:v>24928.0</c:v>
                </c:pt>
                <c:pt idx="206">
                  <c:v>25688.0</c:v>
                </c:pt>
                <c:pt idx="207">
                  <c:v>24952.0</c:v>
                </c:pt>
                <c:pt idx="208">
                  <c:v>24952.0</c:v>
                </c:pt>
                <c:pt idx="209">
                  <c:v>24968.0</c:v>
                </c:pt>
                <c:pt idx="210">
                  <c:v>28068.0</c:v>
                </c:pt>
                <c:pt idx="211">
                  <c:v>24920.0</c:v>
                </c:pt>
                <c:pt idx="212">
                  <c:v>24880.0</c:v>
                </c:pt>
                <c:pt idx="213">
                  <c:v>37888.0</c:v>
                </c:pt>
                <c:pt idx="214">
                  <c:v>24920.0</c:v>
                </c:pt>
                <c:pt idx="215">
                  <c:v>30724.0</c:v>
                </c:pt>
                <c:pt idx="216">
                  <c:v>25944.0</c:v>
                </c:pt>
                <c:pt idx="217">
                  <c:v>25976.0</c:v>
                </c:pt>
                <c:pt idx="218">
                  <c:v>25920.0</c:v>
                </c:pt>
                <c:pt idx="219">
                  <c:v>25904.0</c:v>
                </c:pt>
                <c:pt idx="220">
                  <c:v>30632.0</c:v>
                </c:pt>
                <c:pt idx="221">
                  <c:v>25952.0</c:v>
                </c:pt>
                <c:pt idx="222">
                  <c:v>25968.0</c:v>
                </c:pt>
                <c:pt idx="223">
                  <c:v>27896.0</c:v>
                </c:pt>
                <c:pt idx="224">
                  <c:v>25968.0</c:v>
                </c:pt>
                <c:pt idx="225">
                  <c:v>25936.0</c:v>
                </c:pt>
                <c:pt idx="226">
                  <c:v>25920.0</c:v>
                </c:pt>
                <c:pt idx="227">
                  <c:v>24972.0</c:v>
                </c:pt>
                <c:pt idx="228">
                  <c:v>26952.0</c:v>
                </c:pt>
                <c:pt idx="229">
                  <c:v>26968.0</c:v>
                </c:pt>
                <c:pt idx="230">
                  <c:v>26964.0</c:v>
                </c:pt>
                <c:pt idx="231">
                  <c:v>27008.0</c:v>
                </c:pt>
                <c:pt idx="232">
                  <c:v>31280.0</c:v>
                </c:pt>
                <c:pt idx="233">
                  <c:v>26968.0</c:v>
                </c:pt>
                <c:pt idx="234">
                  <c:v>26920.0</c:v>
                </c:pt>
                <c:pt idx="235">
                  <c:v>35056.0</c:v>
                </c:pt>
                <c:pt idx="236">
                  <c:v>27936.0</c:v>
                </c:pt>
                <c:pt idx="237">
                  <c:v>28308.0</c:v>
                </c:pt>
                <c:pt idx="238">
                  <c:v>27936.0</c:v>
                </c:pt>
                <c:pt idx="239">
                  <c:v>27976.0</c:v>
                </c:pt>
                <c:pt idx="240">
                  <c:v>28736.0</c:v>
                </c:pt>
                <c:pt idx="241">
                  <c:v>28936.0</c:v>
                </c:pt>
                <c:pt idx="242">
                  <c:v>28920.0</c:v>
                </c:pt>
                <c:pt idx="243">
                  <c:v>28928.0</c:v>
                </c:pt>
                <c:pt idx="244">
                  <c:v>28968.0</c:v>
                </c:pt>
                <c:pt idx="245">
                  <c:v>29704.0</c:v>
                </c:pt>
              </c:numCache>
            </c:numRef>
          </c:val>
          <c:smooth val="0"/>
        </c:ser>
        <c:ser>
          <c:idx val="1"/>
          <c:order val="1"/>
          <c:tx>
            <c:strRef>
              <c:f>Sheet1!$C$1</c:f>
              <c:strCache>
                <c:ptCount val="1"/>
                <c:pt idx="0">
                  <c:v>8591</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Sheet1!$C$2:$C$247</c:f>
              <c:numCache>
                <c:formatCode>General</c:formatCode>
                <c:ptCount val="246"/>
                <c:pt idx="0">
                  <c:v>0.0</c:v>
                </c:pt>
                <c:pt idx="1">
                  <c:v>0.0</c:v>
                </c:pt>
                <c:pt idx="2">
                  <c:v>2344.0</c:v>
                </c:pt>
                <c:pt idx="3">
                  <c:v>4520.0</c:v>
                </c:pt>
                <c:pt idx="4">
                  <c:v>4888.0</c:v>
                </c:pt>
                <c:pt idx="5">
                  <c:v>4920.0</c:v>
                </c:pt>
                <c:pt idx="6">
                  <c:v>4396.0</c:v>
                </c:pt>
                <c:pt idx="7">
                  <c:v>5356.0</c:v>
                </c:pt>
                <c:pt idx="8">
                  <c:v>5364.0</c:v>
                </c:pt>
                <c:pt idx="9">
                  <c:v>12112.0</c:v>
                </c:pt>
                <c:pt idx="10">
                  <c:v>5564.0</c:v>
                </c:pt>
                <c:pt idx="11">
                  <c:v>5652.0</c:v>
                </c:pt>
                <c:pt idx="12">
                  <c:v>5696.0</c:v>
                </c:pt>
                <c:pt idx="13">
                  <c:v>5760.0</c:v>
                </c:pt>
                <c:pt idx="14">
                  <c:v>6536.0</c:v>
                </c:pt>
                <c:pt idx="15">
                  <c:v>5716.0</c:v>
                </c:pt>
                <c:pt idx="16">
                  <c:v>6384.0</c:v>
                </c:pt>
                <c:pt idx="17">
                  <c:v>6044.0</c:v>
                </c:pt>
                <c:pt idx="18">
                  <c:v>6284.0</c:v>
                </c:pt>
                <c:pt idx="19">
                  <c:v>7052.0</c:v>
                </c:pt>
                <c:pt idx="20">
                  <c:v>6300.0</c:v>
                </c:pt>
                <c:pt idx="21">
                  <c:v>6288.0</c:v>
                </c:pt>
                <c:pt idx="22">
                  <c:v>6340.0</c:v>
                </c:pt>
                <c:pt idx="23">
                  <c:v>6332.0</c:v>
                </c:pt>
                <c:pt idx="24">
                  <c:v>6332.0</c:v>
                </c:pt>
                <c:pt idx="25">
                  <c:v>6308.0</c:v>
                </c:pt>
                <c:pt idx="26">
                  <c:v>6284.0</c:v>
                </c:pt>
                <c:pt idx="27">
                  <c:v>6348.0</c:v>
                </c:pt>
                <c:pt idx="28">
                  <c:v>12772.0</c:v>
                </c:pt>
                <c:pt idx="29">
                  <c:v>6404.0</c:v>
                </c:pt>
                <c:pt idx="30">
                  <c:v>5520.0</c:v>
                </c:pt>
                <c:pt idx="31">
                  <c:v>6596.0</c:v>
                </c:pt>
                <c:pt idx="32">
                  <c:v>6600.0</c:v>
                </c:pt>
                <c:pt idx="33">
                  <c:v>6604.0</c:v>
                </c:pt>
                <c:pt idx="34">
                  <c:v>7200.0</c:v>
                </c:pt>
                <c:pt idx="35">
                  <c:v>7544.0</c:v>
                </c:pt>
                <c:pt idx="36">
                  <c:v>7552.0</c:v>
                </c:pt>
                <c:pt idx="37">
                  <c:v>10264.0</c:v>
                </c:pt>
                <c:pt idx="38">
                  <c:v>7584.0</c:v>
                </c:pt>
                <c:pt idx="39">
                  <c:v>7580.0</c:v>
                </c:pt>
                <c:pt idx="40">
                  <c:v>10780.0</c:v>
                </c:pt>
                <c:pt idx="41">
                  <c:v>7744.0</c:v>
                </c:pt>
                <c:pt idx="42">
                  <c:v>8104.0</c:v>
                </c:pt>
                <c:pt idx="43">
                  <c:v>7764.0</c:v>
                </c:pt>
                <c:pt idx="44">
                  <c:v>7700.0</c:v>
                </c:pt>
                <c:pt idx="45">
                  <c:v>7700.0</c:v>
                </c:pt>
                <c:pt idx="46">
                  <c:v>7756.0</c:v>
                </c:pt>
                <c:pt idx="47">
                  <c:v>7244.0</c:v>
                </c:pt>
                <c:pt idx="48">
                  <c:v>8224.0</c:v>
                </c:pt>
                <c:pt idx="49">
                  <c:v>7244.0</c:v>
                </c:pt>
                <c:pt idx="50">
                  <c:v>8240.0</c:v>
                </c:pt>
                <c:pt idx="51">
                  <c:v>8508.0</c:v>
                </c:pt>
                <c:pt idx="52">
                  <c:v>8492.0</c:v>
                </c:pt>
                <c:pt idx="53">
                  <c:v>8524.0</c:v>
                </c:pt>
                <c:pt idx="54">
                  <c:v>8572.0</c:v>
                </c:pt>
                <c:pt idx="55">
                  <c:v>8580.0</c:v>
                </c:pt>
                <c:pt idx="56">
                  <c:v>8556.0</c:v>
                </c:pt>
                <c:pt idx="57">
                  <c:v>8560.0</c:v>
                </c:pt>
                <c:pt idx="58">
                  <c:v>8600.0</c:v>
                </c:pt>
                <c:pt idx="59">
                  <c:v>7624.0</c:v>
                </c:pt>
                <c:pt idx="60">
                  <c:v>8604.0</c:v>
                </c:pt>
                <c:pt idx="61">
                  <c:v>9116.0</c:v>
                </c:pt>
                <c:pt idx="62">
                  <c:v>8116.0</c:v>
                </c:pt>
                <c:pt idx="63">
                  <c:v>9076.0</c:v>
                </c:pt>
                <c:pt idx="64">
                  <c:v>9120.0</c:v>
                </c:pt>
                <c:pt idx="65">
                  <c:v>9348.0</c:v>
                </c:pt>
                <c:pt idx="66">
                  <c:v>8348.0</c:v>
                </c:pt>
                <c:pt idx="67">
                  <c:v>9320.0</c:v>
                </c:pt>
                <c:pt idx="68">
                  <c:v>9444.0</c:v>
                </c:pt>
                <c:pt idx="69">
                  <c:v>17476.0</c:v>
                </c:pt>
                <c:pt idx="70">
                  <c:v>9580.0</c:v>
                </c:pt>
                <c:pt idx="71">
                  <c:v>13348.0</c:v>
                </c:pt>
                <c:pt idx="72">
                  <c:v>9652.0</c:v>
                </c:pt>
                <c:pt idx="73">
                  <c:v>9576.0</c:v>
                </c:pt>
                <c:pt idx="74">
                  <c:v>17164.0</c:v>
                </c:pt>
                <c:pt idx="75">
                  <c:v>9936.0</c:v>
                </c:pt>
                <c:pt idx="76">
                  <c:v>11316.0</c:v>
                </c:pt>
                <c:pt idx="77">
                  <c:v>9920.0</c:v>
                </c:pt>
                <c:pt idx="78">
                  <c:v>10040.0</c:v>
                </c:pt>
                <c:pt idx="79">
                  <c:v>10040.0</c:v>
                </c:pt>
                <c:pt idx="80">
                  <c:v>10072.0</c:v>
                </c:pt>
                <c:pt idx="81">
                  <c:v>23884.0</c:v>
                </c:pt>
                <c:pt idx="82">
                  <c:v>10060.0</c:v>
                </c:pt>
                <c:pt idx="83">
                  <c:v>11460.0</c:v>
                </c:pt>
                <c:pt idx="84">
                  <c:v>10104.0</c:v>
                </c:pt>
                <c:pt idx="85">
                  <c:v>9084.0</c:v>
                </c:pt>
                <c:pt idx="86">
                  <c:v>10056.0</c:v>
                </c:pt>
                <c:pt idx="87">
                  <c:v>10100.0</c:v>
                </c:pt>
                <c:pt idx="88">
                  <c:v>10360.0</c:v>
                </c:pt>
                <c:pt idx="89">
                  <c:v>10736.0</c:v>
                </c:pt>
                <c:pt idx="90">
                  <c:v>10732.0</c:v>
                </c:pt>
                <c:pt idx="91">
                  <c:v>10760.0</c:v>
                </c:pt>
                <c:pt idx="92">
                  <c:v>9780.0</c:v>
                </c:pt>
                <c:pt idx="93">
                  <c:v>10768.0</c:v>
                </c:pt>
                <c:pt idx="94">
                  <c:v>10776.0</c:v>
                </c:pt>
                <c:pt idx="95">
                  <c:v>18224.0</c:v>
                </c:pt>
                <c:pt idx="96">
                  <c:v>10752.0</c:v>
                </c:pt>
                <c:pt idx="97">
                  <c:v>12564.0</c:v>
                </c:pt>
                <c:pt idx="98">
                  <c:v>10804.0</c:v>
                </c:pt>
                <c:pt idx="99">
                  <c:v>11356.0</c:v>
                </c:pt>
                <c:pt idx="100">
                  <c:v>12092.0</c:v>
                </c:pt>
                <c:pt idx="101">
                  <c:v>11308.0</c:v>
                </c:pt>
                <c:pt idx="102">
                  <c:v>11308.0</c:v>
                </c:pt>
                <c:pt idx="103">
                  <c:v>11332.0</c:v>
                </c:pt>
                <c:pt idx="104">
                  <c:v>11924.0</c:v>
                </c:pt>
                <c:pt idx="105">
                  <c:v>11648.0</c:v>
                </c:pt>
                <c:pt idx="106">
                  <c:v>11744.0</c:v>
                </c:pt>
                <c:pt idx="107">
                  <c:v>11744.0</c:v>
                </c:pt>
                <c:pt idx="108">
                  <c:v>11744.0</c:v>
                </c:pt>
                <c:pt idx="109">
                  <c:v>11708.0</c:v>
                </c:pt>
                <c:pt idx="110">
                  <c:v>11736.0</c:v>
                </c:pt>
                <c:pt idx="111">
                  <c:v>14504.0</c:v>
                </c:pt>
                <c:pt idx="112">
                  <c:v>11764.0</c:v>
                </c:pt>
                <c:pt idx="113">
                  <c:v>10732.0</c:v>
                </c:pt>
                <c:pt idx="114">
                  <c:v>11684.0</c:v>
                </c:pt>
                <c:pt idx="115">
                  <c:v>11724.0</c:v>
                </c:pt>
                <c:pt idx="116">
                  <c:v>17332.0</c:v>
                </c:pt>
                <c:pt idx="117">
                  <c:v>12020.0</c:v>
                </c:pt>
                <c:pt idx="118">
                  <c:v>12040.0</c:v>
                </c:pt>
                <c:pt idx="119">
                  <c:v>12264.0</c:v>
                </c:pt>
                <c:pt idx="120">
                  <c:v>12400.0</c:v>
                </c:pt>
                <c:pt idx="121">
                  <c:v>12456.0</c:v>
                </c:pt>
                <c:pt idx="122">
                  <c:v>12504.0</c:v>
                </c:pt>
                <c:pt idx="123">
                  <c:v>12480.0</c:v>
                </c:pt>
                <c:pt idx="124">
                  <c:v>12488.0</c:v>
                </c:pt>
                <c:pt idx="125">
                  <c:v>18276.0</c:v>
                </c:pt>
                <c:pt idx="126">
                  <c:v>12468.0</c:v>
                </c:pt>
                <c:pt idx="127">
                  <c:v>12716.0</c:v>
                </c:pt>
                <c:pt idx="128">
                  <c:v>13080.0</c:v>
                </c:pt>
                <c:pt idx="129">
                  <c:v>14096.0</c:v>
                </c:pt>
                <c:pt idx="130">
                  <c:v>14088.0</c:v>
                </c:pt>
                <c:pt idx="131">
                  <c:v>14112.0</c:v>
                </c:pt>
                <c:pt idx="132">
                  <c:v>14080.0</c:v>
                </c:pt>
                <c:pt idx="133">
                  <c:v>14096.0</c:v>
                </c:pt>
                <c:pt idx="134">
                  <c:v>16624.0</c:v>
                </c:pt>
                <c:pt idx="135">
                  <c:v>14120.0</c:v>
                </c:pt>
                <c:pt idx="136">
                  <c:v>14096.0</c:v>
                </c:pt>
                <c:pt idx="137">
                  <c:v>14096.0</c:v>
                </c:pt>
                <c:pt idx="138">
                  <c:v>14136.0</c:v>
                </c:pt>
                <c:pt idx="139">
                  <c:v>14872.0</c:v>
                </c:pt>
                <c:pt idx="140">
                  <c:v>14112.0</c:v>
                </c:pt>
                <c:pt idx="141">
                  <c:v>23312.0</c:v>
                </c:pt>
                <c:pt idx="142">
                  <c:v>14120.0</c:v>
                </c:pt>
                <c:pt idx="143">
                  <c:v>27976.0</c:v>
                </c:pt>
                <c:pt idx="144">
                  <c:v>14104.0</c:v>
                </c:pt>
                <c:pt idx="145">
                  <c:v>14448.0</c:v>
                </c:pt>
                <c:pt idx="146">
                  <c:v>14056.0</c:v>
                </c:pt>
                <c:pt idx="147">
                  <c:v>18432.0</c:v>
                </c:pt>
                <c:pt idx="148">
                  <c:v>14112.0</c:v>
                </c:pt>
                <c:pt idx="149">
                  <c:v>14144.0</c:v>
                </c:pt>
                <c:pt idx="150">
                  <c:v>19096.0</c:v>
                </c:pt>
                <c:pt idx="151">
                  <c:v>14088.0</c:v>
                </c:pt>
                <c:pt idx="152">
                  <c:v>14092.0</c:v>
                </c:pt>
                <c:pt idx="153">
                  <c:v>14160.0</c:v>
                </c:pt>
                <c:pt idx="154">
                  <c:v>14100.0</c:v>
                </c:pt>
                <c:pt idx="155">
                  <c:v>14104.0</c:v>
                </c:pt>
                <c:pt idx="156">
                  <c:v>13120.0</c:v>
                </c:pt>
                <c:pt idx="157">
                  <c:v>14088.0</c:v>
                </c:pt>
                <c:pt idx="158">
                  <c:v>14112.0</c:v>
                </c:pt>
                <c:pt idx="159">
                  <c:v>13132.0</c:v>
                </c:pt>
                <c:pt idx="160">
                  <c:v>15104.0</c:v>
                </c:pt>
                <c:pt idx="161">
                  <c:v>20476.0</c:v>
                </c:pt>
                <c:pt idx="162">
                  <c:v>15048.0</c:v>
                </c:pt>
                <c:pt idx="163">
                  <c:v>15136.0</c:v>
                </c:pt>
                <c:pt idx="164">
                  <c:v>15896.0</c:v>
                </c:pt>
                <c:pt idx="165">
                  <c:v>15088.0</c:v>
                </c:pt>
                <c:pt idx="166">
                  <c:v>15096.0</c:v>
                </c:pt>
                <c:pt idx="167">
                  <c:v>15144.0</c:v>
                </c:pt>
                <c:pt idx="168">
                  <c:v>15120.0</c:v>
                </c:pt>
                <c:pt idx="169">
                  <c:v>15120.0</c:v>
                </c:pt>
                <c:pt idx="170">
                  <c:v>15064.0</c:v>
                </c:pt>
                <c:pt idx="171">
                  <c:v>15056.0</c:v>
                </c:pt>
                <c:pt idx="172">
                  <c:v>15072.0</c:v>
                </c:pt>
                <c:pt idx="173">
                  <c:v>14152.0</c:v>
                </c:pt>
                <c:pt idx="174">
                  <c:v>15152.0</c:v>
                </c:pt>
                <c:pt idx="175">
                  <c:v>15104.0</c:v>
                </c:pt>
                <c:pt idx="176">
                  <c:v>14128.0</c:v>
                </c:pt>
                <c:pt idx="177">
                  <c:v>15112.0</c:v>
                </c:pt>
                <c:pt idx="178">
                  <c:v>18704.0</c:v>
                </c:pt>
                <c:pt idx="179">
                  <c:v>15104.0</c:v>
                </c:pt>
                <c:pt idx="180">
                  <c:v>15112.0</c:v>
                </c:pt>
                <c:pt idx="181">
                  <c:v>25256.0</c:v>
                </c:pt>
                <c:pt idx="182">
                  <c:v>15112.0</c:v>
                </c:pt>
                <c:pt idx="183">
                  <c:v>17700.0</c:v>
                </c:pt>
                <c:pt idx="184">
                  <c:v>15128.0</c:v>
                </c:pt>
                <c:pt idx="185">
                  <c:v>16104.0</c:v>
                </c:pt>
                <c:pt idx="186">
                  <c:v>17664.0</c:v>
                </c:pt>
                <c:pt idx="187">
                  <c:v>16104.0</c:v>
                </c:pt>
                <c:pt idx="188">
                  <c:v>16080.0</c:v>
                </c:pt>
                <c:pt idx="189">
                  <c:v>16096.0</c:v>
                </c:pt>
                <c:pt idx="190">
                  <c:v>16104.0</c:v>
                </c:pt>
                <c:pt idx="191">
                  <c:v>16104.0</c:v>
                </c:pt>
                <c:pt idx="192">
                  <c:v>16064.0</c:v>
                </c:pt>
                <c:pt idx="193">
                  <c:v>16088.0</c:v>
                </c:pt>
                <c:pt idx="194">
                  <c:v>16160.0</c:v>
                </c:pt>
                <c:pt idx="195">
                  <c:v>15128.0</c:v>
                </c:pt>
                <c:pt idx="196">
                  <c:v>16104.0</c:v>
                </c:pt>
                <c:pt idx="197">
                  <c:v>16104.0</c:v>
                </c:pt>
                <c:pt idx="198">
                  <c:v>15128.0</c:v>
                </c:pt>
                <c:pt idx="199">
                  <c:v>16096.0</c:v>
                </c:pt>
                <c:pt idx="200">
                  <c:v>21256.0</c:v>
                </c:pt>
                <c:pt idx="201">
                  <c:v>16128.0</c:v>
                </c:pt>
                <c:pt idx="202">
                  <c:v>16104.0</c:v>
                </c:pt>
                <c:pt idx="203">
                  <c:v>26888.0</c:v>
                </c:pt>
                <c:pt idx="204">
                  <c:v>17072.0</c:v>
                </c:pt>
                <c:pt idx="205">
                  <c:v>18584.0</c:v>
                </c:pt>
                <c:pt idx="206">
                  <c:v>17104.0</c:v>
                </c:pt>
                <c:pt idx="207">
                  <c:v>17104.0</c:v>
                </c:pt>
                <c:pt idx="208">
                  <c:v>17104.0</c:v>
                </c:pt>
                <c:pt idx="209">
                  <c:v>17104.0</c:v>
                </c:pt>
                <c:pt idx="210">
                  <c:v>31240.0</c:v>
                </c:pt>
                <c:pt idx="211">
                  <c:v>17096.0</c:v>
                </c:pt>
                <c:pt idx="212">
                  <c:v>21340.0</c:v>
                </c:pt>
                <c:pt idx="213">
                  <c:v>17096.0</c:v>
                </c:pt>
                <c:pt idx="214">
                  <c:v>17128.0</c:v>
                </c:pt>
                <c:pt idx="215">
                  <c:v>16140.0</c:v>
                </c:pt>
                <c:pt idx="216">
                  <c:v>17104.0</c:v>
                </c:pt>
                <c:pt idx="217">
                  <c:v>22524.0</c:v>
                </c:pt>
                <c:pt idx="218">
                  <c:v>17128.0</c:v>
                </c:pt>
                <c:pt idx="219">
                  <c:v>17112.0</c:v>
                </c:pt>
                <c:pt idx="220">
                  <c:v>28184.0</c:v>
                </c:pt>
                <c:pt idx="221">
                  <c:v>17128.0</c:v>
                </c:pt>
                <c:pt idx="222">
                  <c:v>18472.0</c:v>
                </c:pt>
                <c:pt idx="223">
                  <c:v>18104.0</c:v>
                </c:pt>
                <c:pt idx="224">
                  <c:v>17132.0</c:v>
                </c:pt>
                <c:pt idx="225">
                  <c:v>18112.0</c:v>
                </c:pt>
                <c:pt idx="226">
                  <c:v>18096.0</c:v>
                </c:pt>
                <c:pt idx="227">
                  <c:v>18084.0</c:v>
                </c:pt>
                <c:pt idx="228">
                  <c:v>18136.0</c:v>
                </c:pt>
                <c:pt idx="229">
                  <c:v>22384.0</c:v>
                </c:pt>
                <c:pt idx="230">
                  <c:v>18144.0</c:v>
                </c:pt>
                <c:pt idx="231">
                  <c:v>18128.0</c:v>
                </c:pt>
                <c:pt idx="232">
                  <c:v>23224.0</c:v>
                </c:pt>
                <c:pt idx="233">
                  <c:v>18104.0</c:v>
                </c:pt>
                <c:pt idx="234">
                  <c:v>18828.0</c:v>
                </c:pt>
                <c:pt idx="235">
                  <c:v>20072.0</c:v>
                </c:pt>
                <c:pt idx="236">
                  <c:v>20112.0</c:v>
                </c:pt>
                <c:pt idx="237">
                  <c:v>20112.0</c:v>
                </c:pt>
                <c:pt idx="238">
                  <c:v>20112.0</c:v>
                </c:pt>
                <c:pt idx="239">
                  <c:v>34144.0</c:v>
                </c:pt>
                <c:pt idx="240">
                  <c:v>20104.0</c:v>
                </c:pt>
                <c:pt idx="241">
                  <c:v>22044.0</c:v>
                </c:pt>
                <c:pt idx="242">
                  <c:v>20072.0</c:v>
                </c:pt>
                <c:pt idx="243">
                  <c:v>20176.0</c:v>
                </c:pt>
                <c:pt idx="244">
                  <c:v>20928.0</c:v>
                </c:pt>
                <c:pt idx="245">
                  <c:v>20096.0</c:v>
                </c:pt>
              </c:numCache>
            </c:numRef>
          </c:val>
          <c:smooth val="0"/>
        </c:ser>
        <c:dLbls>
          <c:showLegendKey val="0"/>
          <c:showVal val="0"/>
          <c:showCatName val="0"/>
          <c:showSerName val="0"/>
          <c:showPercent val="0"/>
          <c:showBubbleSize val="0"/>
        </c:dLbls>
        <c:marker val="1"/>
        <c:smooth val="0"/>
        <c:axId val="2073781848"/>
        <c:axId val="2073787240"/>
      </c:lineChart>
      <c:catAx>
        <c:axId val="207378184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73787240"/>
        <c:crosses val="autoZero"/>
        <c:auto val="1"/>
        <c:lblAlgn val="ctr"/>
        <c:lblOffset val="100"/>
        <c:noMultiLvlLbl val="0"/>
      </c:catAx>
      <c:valAx>
        <c:axId val="2073787240"/>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07378184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Sheet1!$B$2:$B$380</c:f>
              <c:numCache>
                <c:formatCode>General</c:formatCode>
                <c:ptCount val="379"/>
                <c:pt idx="0">
                  <c:v>4032.0</c:v>
                </c:pt>
                <c:pt idx="1">
                  <c:v>3792.0</c:v>
                </c:pt>
                <c:pt idx="2">
                  <c:v>5056.0</c:v>
                </c:pt>
                <c:pt idx="3">
                  <c:v>5044.0</c:v>
                </c:pt>
                <c:pt idx="4">
                  <c:v>5700.0</c:v>
                </c:pt>
                <c:pt idx="5">
                  <c:v>4712.0</c:v>
                </c:pt>
                <c:pt idx="6">
                  <c:v>5736.0</c:v>
                </c:pt>
                <c:pt idx="7">
                  <c:v>9252.0</c:v>
                </c:pt>
                <c:pt idx="8">
                  <c:v>5848.0</c:v>
                </c:pt>
                <c:pt idx="9">
                  <c:v>4280.0</c:v>
                </c:pt>
                <c:pt idx="10">
                  <c:v>6284.0</c:v>
                </c:pt>
                <c:pt idx="11">
                  <c:v>5456.0</c:v>
                </c:pt>
                <c:pt idx="12">
                  <c:v>6440.0</c:v>
                </c:pt>
                <c:pt idx="13">
                  <c:v>5568.0</c:v>
                </c:pt>
                <c:pt idx="14">
                  <c:v>6544.0</c:v>
                </c:pt>
                <c:pt idx="15">
                  <c:v>5916.0</c:v>
                </c:pt>
                <c:pt idx="16">
                  <c:v>6892.0</c:v>
                </c:pt>
                <c:pt idx="17">
                  <c:v>6164.0</c:v>
                </c:pt>
                <c:pt idx="18">
                  <c:v>7900.0</c:v>
                </c:pt>
                <c:pt idx="19">
                  <c:v>6684.0</c:v>
                </c:pt>
                <c:pt idx="20">
                  <c:v>7660.0</c:v>
                </c:pt>
                <c:pt idx="21">
                  <c:v>6776.0</c:v>
                </c:pt>
                <c:pt idx="22">
                  <c:v>7780.0</c:v>
                </c:pt>
                <c:pt idx="23">
                  <c:v>8080.0</c:v>
                </c:pt>
                <c:pt idx="24">
                  <c:v>12608.0</c:v>
                </c:pt>
                <c:pt idx="25">
                  <c:v>8104.0</c:v>
                </c:pt>
                <c:pt idx="26">
                  <c:v>7116.0</c:v>
                </c:pt>
                <c:pt idx="27">
                  <c:v>8288.0</c:v>
                </c:pt>
                <c:pt idx="28">
                  <c:v>7308.0</c:v>
                </c:pt>
                <c:pt idx="29">
                  <c:v>8492.0</c:v>
                </c:pt>
                <c:pt idx="30">
                  <c:v>21132.0</c:v>
                </c:pt>
                <c:pt idx="31">
                  <c:v>8700.0</c:v>
                </c:pt>
                <c:pt idx="32">
                  <c:v>7724.0</c:v>
                </c:pt>
                <c:pt idx="33">
                  <c:v>9328.0</c:v>
                </c:pt>
                <c:pt idx="34">
                  <c:v>14544.0</c:v>
                </c:pt>
                <c:pt idx="35">
                  <c:v>9392.0</c:v>
                </c:pt>
                <c:pt idx="36">
                  <c:v>9252.0</c:v>
                </c:pt>
                <c:pt idx="37">
                  <c:v>10244.0</c:v>
                </c:pt>
                <c:pt idx="38">
                  <c:v>9548.0</c:v>
                </c:pt>
                <c:pt idx="39">
                  <c:v>10620.0</c:v>
                </c:pt>
                <c:pt idx="40">
                  <c:v>9604.0</c:v>
                </c:pt>
                <c:pt idx="41">
                  <c:v>10592.0</c:v>
                </c:pt>
                <c:pt idx="42">
                  <c:v>9616.0</c:v>
                </c:pt>
                <c:pt idx="43">
                  <c:v>10596.0</c:v>
                </c:pt>
                <c:pt idx="44">
                  <c:v>9876.0</c:v>
                </c:pt>
                <c:pt idx="45">
                  <c:v>10884.0</c:v>
                </c:pt>
                <c:pt idx="46">
                  <c:v>10040.0</c:v>
                </c:pt>
                <c:pt idx="47">
                  <c:v>11020.0</c:v>
                </c:pt>
                <c:pt idx="48">
                  <c:v>10980.0</c:v>
                </c:pt>
                <c:pt idx="49">
                  <c:v>10312.0</c:v>
                </c:pt>
                <c:pt idx="50">
                  <c:v>11336.0</c:v>
                </c:pt>
                <c:pt idx="51">
                  <c:v>10352.0</c:v>
                </c:pt>
                <c:pt idx="52">
                  <c:v>11584.0</c:v>
                </c:pt>
                <c:pt idx="53">
                  <c:v>10612.0</c:v>
                </c:pt>
                <c:pt idx="54">
                  <c:v>11640.0</c:v>
                </c:pt>
                <c:pt idx="55">
                  <c:v>10960.0</c:v>
                </c:pt>
                <c:pt idx="56">
                  <c:v>12036.0</c:v>
                </c:pt>
                <c:pt idx="57">
                  <c:v>11056.0</c:v>
                </c:pt>
                <c:pt idx="58">
                  <c:v>12380.0</c:v>
                </c:pt>
                <c:pt idx="59">
                  <c:v>11408.0</c:v>
                </c:pt>
                <c:pt idx="60">
                  <c:v>12364.0</c:v>
                </c:pt>
                <c:pt idx="61">
                  <c:v>14256.0</c:v>
                </c:pt>
                <c:pt idx="62">
                  <c:v>12876.0</c:v>
                </c:pt>
                <c:pt idx="63">
                  <c:v>11840.0</c:v>
                </c:pt>
                <c:pt idx="64">
                  <c:v>12836.0</c:v>
                </c:pt>
                <c:pt idx="65">
                  <c:v>12980.0</c:v>
                </c:pt>
                <c:pt idx="66">
                  <c:v>13968.0</c:v>
                </c:pt>
                <c:pt idx="67">
                  <c:v>13928.0</c:v>
                </c:pt>
                <c:pt idx="68">
                  <c:v>18528.0</c:v>
                </c:pt>
                <c:pt idx="69">
                  <c:v>13920.0</c:v>
                </c:pt>
                <c:pt idx="70">
                  <c:v>12956.0</c:v>
                </c:pt>
                <c:pt idx="71">
                  <c:v>14936.0</c:v>
                </c:pt>
                <c:pt idx="72">
                  <c:v>14964.0</c:v>
                </c:pt>
                <c:pt idx="73">
                  <c:v>15976.0</c:v>
                </c:pt>
                <c:pt idx="74">
                  <c:v>14984.0</c:v>
                </c:pt>
                <c:pt idx="75">
                  <c:v>15960.0</c:v>
                </c:pt>
                <c:pt idx="76">
                  <c:v>19944.0</c:v>
                </c:pt>
                <c:pt idx="77">
                  <c:v>16952.0</c:v>
                </c:pt>
                <c:pt idx="78">
                  <c:v>15972.0</c:v>
                </c:pt>
                <c:pt idx="79">
                  <c:v>16920.0</c:v>
                </c:pt>
                <c:pt idx="80">
                  <c:v>14992.0</c:v>
                </c:pt>
                <c:pt idx="81">
                  <c:v>16944.0</c:v>
                </c:pt>
                <c:pt idx="82">
                  <c:v>15952.0</c:v>
                </c:pt>
                <c:pt idx="83">
                  <c:v>16952.0</c:v>
                </c:pt>
                <c:pt idx="84">
                  <c:v>15924.0</c:v>
                </c:pt>
                <c:pt idx="85">
                  <c:v>16928.0</c:v>
                </c:pt>
                <c:pt idx="86">
                  <c:v>15960.0</c:v>
                </c:pt>
                <c:pt idx="87">
                  <c:v>16928.0</c:v>
                </c:pt>
                <c:pt idx="88">
                  <c:v>16952.0</c:v>
                </c:pt>
                <c:pt idx="89">
                  <c:v>30496.0</c:v>
                </c:pt>
                <c:pt idx="90">
                  <c:v>16976.0</c:v>
                </c:pt>
                <c:pt idx="91">
                  <c:v>15984.0</c:v>
                </c:pt>
                <c:pt idx="92">
                  <c:v>16928.0</c:v>
                </c:pt>
                <c:pt idx="93">
                  <c:v>21996.0</c:v>
                </c:pt>
                <c:pt idx="94">
                  <c:v>16960.0</c:v>
                </c:pt>
                <c:pt idx="95">
                  <c:v>19892.0</c:v>
                </c:pt>
                <c:pt idx="96">
                  <c:v>16944.0</c:v>
                </c:pt>
                <c:pt idx="97">
                  <c:v>14992.0</c:v>
                </c:pt>
                <c:pt idx="98">
                  <c:v>16904.0</c:v>
                </c:pt>
                <c:pt idx="99">
                  <c:v>15960.0</c:v>
                </c:pt>
                <c:pt idx="100">
                  <c:v>16952.0</c:v>
                </c:pt>
                <c:pt idx="101">
                  <c:v>16944.0</c:v>
                </c:pt>
                <c:pt idx="102">
                  <c:v>17920.0</c:v>
                </c:pt>
                <c:pt idx="103">
                  <c:v>16984.0</c:v>
                </c:pt>
                <c:pt idx="104">
                  <c:v>19224.0</c:v>
                </c:pt>
                <c:pt idx="105">
                  <c:v>16992.0</c:v>
                </c:pt>
                <c:pt idx="106">
                  <c:v>17992.0</c:v>
                </c:pt>
                <c:pt idx="107">
                  <c:v>17980.0</c:v>
                </c:pt>
                <c:pt idx="108">
                  <c:v>21880.0</c:v>
                </c:pt>
                <c:pt idx="109">
                  <c:v>18936.0</c:v>
                </c:pt>
                <c:pt idx="110">
                  <c:v>17964.0</c:v>
                </c:pt>
                <c:pt idx="111">
                  <c:v>18928.0</c:v>
                </c:pt>
                <c:pt idx="112">
                  <c:v>18960.0</c:v>
                </c:pt>
                <c:pt idx="113">
                  <c:v>19968.0</c:v>
                </c:pt>
                <c:pt idx="114">
                  <c:v>20492.0</c:v>
                </c:pt>
                <c:pt idx="115">
                  <c:v>19952.0</c:v>
                </c:pt>
                <c:pt idx="116">
                  <c:v>18972.0</c:v>
                </c:pt>
                <c:pt idx="117">
                  <c:v>19968.0</c:v>
                </c:pt>
                <c:pt idx="118">
                  <c:v>26464.0</c:v>
                </c:pt>
                <c:pt idx="119">
                  <c:v>19936.0</c:v>
                </c:pt>
                <c:pt idx="120">
                  <c:v>18964.0</c:v>
                </c:pt>
                <c:pt idx="121">
                  <c:v>19928.0</c:v>
                </c:pt>
                <c:pt idx="122">
                  <c:v>18944.0</c:v>
                </c:pt>
                <c:pt idx="123">
                  <c:v>19920.0</c:v>
                </c:pt>
                <c:pt idx="124">
                  <c:v>19960.0</c:v>
                </c:pt>
                <c:pt idx="125">
                  <c:v>20968.0</c:v>
                </c:pt>
                <c:pt idx="126">
                  <c:v>19992.0</c:v>
                </c:pt>
                <c:pt idx="127">
                  <c:v>21736.0</c:v>
                </c:pt>
                <c:pt idx="128">
                  <c:v>20972.0</c:v>
                </c:pt>
                <c:pt idx="129">
                  <c:v>21952.0</c:v>
                </c:pt>
                <c:pt idx="130">
                  <c:v>21968.0</c:v>
                </c:pt>
                <c:pt idx="131">
                  <c:v>23000.0</c:v>
                </c:pt>
                <c:pt idx="132">
                  <c:v>21980.0</c:v>
                </c:pt>
                <c:pt idx="133">
                  <c:v>23712.0</c:v>
                </c:pt>
                <c:pt idx="134">
                  <c:v>22984.0</c:v>
                </c:pt>
                <c:pt idx="135">
                  <c:v>21988.0</c:v>
                </c:pt>
                <c:pt idx="136">
                  <c:v>23960.0</c:v>
                </c:pt>
                <c:pt idx="137">
                  <c:v>22976.0</c:v>
                </c:pt>
                <c:pt idx="138">
                  <c:v>25960.0</c:v>
                </c:pt>
                <c:pt idx="139">
                  <c:v>24964.0</c:v>
                </c:pt>
                <c:pt idx="140">
                  <c:v>25976.0</c:v>
                </c:pt>
                <c:pt idx="141">
                  <c:v>23992.0</c:v>
                </c:pt>
                <c:pt idx="142">
                  <c:v>25944.0</c:v>
                </c:pt>
                <c:pt idx="143">
                  <c:v>24956.0</c:v>
                </c:pt>
                <c:pt idx="144">
                  <c:v>25968.0</c:v>
                </c:pt>
                <c:pt idx="145">
                  <c:v>24984.0</c:v>
                </c:pt>
                <c:pt idx="146">
                  <c:v>25976.0</c:v>
                </c:pt>
                <c:pt idx="147">
                  <c:v>25920.0</c:v>
                </c:pt>
                <c:pt idx="148">
                  <c:v>26872.0</c:v>
                </c:pt>
                <c:pt idx="149">
                  <c:v>25976.0</c:v>
                </c:pt>
                <c:pt idx="150">
                  <c:v>26960.0</c:v>
                </c:pt>
                <c:pt idx="151">
                  <c:v>26936.0</c:v>
                </c:pt>
                <c:pt idx="152">
                  <c:v>25964.0</c:v>
                </c:pt>
                <c:pt idx="153">
                  <c:v>26928.0</c:v>
                </c:pt>
                <c:pt idx="154">
                  <c:v>25960.0</c:v>
                </c:pt>
                <c:pt idx="155">
                  <c:v>27952.0</c:v>
                </c:pt>
                <c:pt idx="156">
                  <c:v>32880.0</c:v>
                </c:pt>
                <c:pt idx="157">
                  <c:v>27912.0</c:v>
                </c:pt>
                <c:pt idx="158">
                  <c:v>26956.0</c:v>
                </c:pt>
                <c:pt idx="159">
                  <c:v>27952.0</c:v>
                </c:pt>
                <c:pt idx="160">
                  <c:v>26952.0</c:v>
                </c:pt>
                <c:pt idx="161">
                  <c:v>27912.0</c:v>
                </c:pt>
                <c:pt idx="162">
                  <c:v>27960.0</c:v>
                </c:pt>
                <c:pt idx="163">
                  <c:v>26976.0</c:v>
                </c:pt>
                <c:pt idx="164">
                  <c:v>27960.0</c:v>
                </c:pt>
                <c:pt idx="165">
                  <c:v>26976.0</c:v>
                </c:pt>
                <c:pt idx="166">
                  <c:v>27984.0</c:v>
                </c:pt>
                <c:pt idx="167">
                  <c:v>28392.0</c:v>
                </c:pt>
                <c:pt idx="168">
                  <c:v>27944.0</c:v>
                </c:pt>
                <c:pt idx="169">
                  <c:v>26976.0</c:v>
                </c:pt>
                <c:pt idx="170">
                  <c:v>28000.0</c:v>
                </c:pt>
                <c:pt idx="171">
                  <c:v>26976.0</c:v>
                </c:pt>
                <c:pt idx="172">
                  <c:v>27960.0</c:v>
                </c:pt>
                <c:pt idx="173">
                  <c:v>27952.0</c:v>
                </c:pt>
                <c:pt idx="174">
                  <c:v>38680.0</c:v>
                </c:pt>
                <c:pt idx="175">
                  <c:v>27928.0</c:v>
                </c:pt>
                <c:pt idx="176">
                  <c:v>26960.0</c:v>
                </c:pt>
                <c:pt idx="177">
                  <c:v>27992.0</c:v>
                </c:pt>
                <c:pt idx="178">
                  <c:v>27356.0</c:v>
                </c:pt>
                <c:pt idx="179">
                  <c:v>27952.0</c:v>
                </c:pt>
                <c:pt idx="180">
                  <c:v>27948.0</c:v>
                </c:pt>
                <c:pt idx="181">
                  <c:v>28968.0</c:v>
                </c:pt>
                <c:pt idx="182">
                  <c:v>27956.0</c:v>
                </c:pt>
                <c:pt idx="183">
                  <c:v>28976.0</c:v>
                </c:pt>
                <c:pt idx="184">
                  <c:v>27984.0</c:v>
                </c:pt>
                <c:pt idx="185">
                  <c:v>29728.0</c:v>
                </c:pt>
                <c:pt idx="186">
                  <c:v>28936.0</c:v>
                </c:pt>
                <c:pt idx="187">
                  <c:v>27964.0</c:v>
                </c:pt>
                <c:pt idx="188">
                  <c:v>28920.0</c:v>
                </c:pt>
                <c:pt idx="189">
                  <c:v>27956.0</c:v>
                </c:pt>
                <c:pt idx="190">
                  <c:v>29928.0</c:v>
                </c:pt>
                <c:pt idx="191">
                  <c:v>30404.0</c:v>
                </c:pt>
                <c:pt idx="192">
                  <c:v>29944.0</c:v>
                </c:pt>
                <c:pt idx="193">
                  <c:v>28932.0</c:v>
                </c:pt>
                <c:pt idx="194">
                  <c:v>29904.0</c:v>
                </c:pt>
                <c:pt idx="195">
                  <c:v>28948.0</c:v>
                </c:pt>
                <c:pt idx="196">
                  <c:v>29984.0</c:v>
                </c:pt>
                <c:pt idx="197">
                  <c:v>28988.0</c:v>
                </c:pt>
                <c:pt idx="198">
                  <c:v>30736.0</c:v>
                </c:pt>
                <c:pt idx="199">
                  <c:v>28956.0</c:v>
                </c:pt>
                <c:pt idx="200">
                  <c:v>29920.0</c:v>
                </c:pt>
                <c:pt idx="201">
                  <c:v>31968.0</c:v>
                </c:pt>
                <c:pt idx="202">
                  <c:v>45920.0</c:v>
                </c:pt>
                <c:pt idx="203">
                  <c:v>31896.0</c:v>
                </c:pt>
                <c:pt idx="204">
                  <c:v>30944.0</c:v>
                </c:pt>
                <c:pt idx="205">
                  <c:v>31920.0</c:v>
                </c:pt>
                <c:pt idx="206">
                  <c:v>32312.0</c:v>
                </c:pt>
                <c:pt idx="207">
                  <c:v>31912.0</c:v>
                </c:pt>
                <c:pt idx="208">
                  <c:v>30952.0</c:v>
                </c:pt>
                <c:pt idx="209">
                  <c:v>31952.0</c:v>
                </c:pt>
                <c:pt idx="210">
                  <c:v>30944.0</c:v>
                </c:pt>
                <c:pt idx="211">
                  <c:v>31896.0</c:v>
                </c:pt>
                <c:pt idx="212">
                  <c:v>30952.0</c:v>
                </c:pt>
                <c:pt idx="213">
                  <c:v>31936.0</c:v>
                </c:pt>
                <c:pt idx="214">
                  <c:v>31920.0</c:v>
                </c:pt>
                <c:pt idx="215">
                  <c:v>45688.0</c:v>
                </c:pt>
                <c:pt idx="216">
                  <c:v>31616.0</c:v>
                </c:pt>
                <c:pt idx="217">
                  <c:v>30632.0</c:v>
                </c:pt>
                <c:pt idx="218">
                  <c:v>31584.0</c:v>
                </c:pt>
                <c:pt idx="219">
                  <c:v>32276.0</c:v>
                </c:pt>
                <c:pt idx="220">
                  <c:v>31560.0</c:v>
                </c:pt>
                <c:pt idx="221">
                  <c:v>31580.0</c:v>
                </c:pt>
                <c:pt idx="222">
                  <c:v>32592.0</c:v>
                </c:pt>
                <c:pt idx="223">
                  <c:v>32592.0</c:v>
                </c:pt>
                <c:pt idx="224">
                  <c:v>33560.0</c:v>
                </c:pt>
                <c:pt idx="225">
                  <c:v>33624.0</c:v>
                </c:pt>
                <c:pt idx="226">
                  <c:v>33624.0</c:v>
                </c:pt>
                <c:pt idx="227">
                  <c:v>33552.0</c:v>
                </c:pt>
                <c:pt idx="228">
                  <c:v>32588.0</c:v>
                </c:pt>
                <c:pt idx="229">
                  <c:v>33544.0</c:v>
                </c:pt>
                <c:pt idx="230">
                  <c:v>32584.0</c:v>
                </c:pt>
                <c:pt idx="231">
                  <c:v>33584.0</c:v>
                </c:pt>
                <c:pt idx="232">
                  <c:v>39872.0</c:v>
                </c:pt>
                <c:pt idx="233">
                  <c:v>33584.0</c:v>
                </c:pt>
                <c:pt idx="234">
                  <c:v>34548.0</c:v>
                </c:pt>
                <c:pt idx="235">
                  <c:v>34608.0</c:v>
                </c:pt>
                <c:pt idx="236">
                  <c:v>33580.0</c:v>
                </c:pt>
                <c:pt idx="237">
                  <c:v>34560.0</c:v>
                </c:pt>
                <c:pt idx="238">
                  <c:v>33604.0</c:v>
                </c:pt>
                <c:pt idx="239">
                  <c:v>34584.0</c:v>
                </c:pt>
                <c:pt idx="240">
                  <c:v>34600.0</c:v>
                </c:pt>
                <c:pt idx="241">
                  <c:v>42536.0</c:v>
                </c:pt>
                <c:pt idx="242">
                  <c:v>34568.0</c:v>
                </c:pt>
                <c:pt idx="243">
                  <c:v>33596.0</c:v>
                </c:pt>
                <c:pt idx="244">
                  <c:v>34600.0</c:v>
                </c:pt>
                <c:pt idx="245">
                  <c:v>35000.0</c:v>
                </c:pt>
                <c:pt idx="246">
                  <c:v>36536.0</c:v>
                </c:pt>
                <c:pt idx="247">
                  <c:v>35584.0</c:v>
                </c:pt>
                <c:pt idx="248">
                  <c:v>36576.0</c:v>
                </c:pt>
                <c:pt idx="249">
                  <c:v>35604.0</c:v>
                </c:pt>
                <c:pt idx="250">
                  <c:v>36616.0</c:v>
                </c:pt>
                <c:pt idx="251">
                  <c:v>35632.0</c:v>
                </c:pt>
                <c:pt idx="252">
                  <c:v>36640.0</c:v>
                </c:pt>
                <c:pt idx="253">
                  <c:v>37544.0</c:v>
                </c:pt>
                <c:pt idx="254">
                  <c:v>36584.0</c:v>
                </c:pt>
                <c:pt idx="255">
                  <c:v>38640.0</c:v>
                </c:pt>
                <c:pt idx="256">
                  <c:v>38632.0</c:v>
                </c:pt>
                <c:pt idx="257">
                  <c:v>39608.0</c:v>
                </c:pt>
                <c:pt idx="258">
                  <c:v>41236.0</c:v>
                </c:pt>
                <c:pt idx="259">
                  <c:v>39576.0</c:v>
                </c:pt>
                <c:pt idx="260">
                  <c:v>38580.0</c:v>
                </c:pt>
                <c:pt idx="261">
                  <c:v>39616.0</c:v>
                </c:pt>
                <c:pt idx="262">
                  <c:v>38584.0</c:v>
                </c:pt>
                <c:pt idx="263">
                  <c:v>39576.0</c:v>
                </c:pt>
                <c:pt idx="264">
                  <c:v>38572.0</c:v>
                </c:pt>
                <c:pt idx="265">
                  <c:v>39520.0</c:v>
                </c:pt>
                <c:pt idx="266">
                  <c:v>38604.0</c:v>
                </c:pt>
                <c:pt idx="267">
                  <c:v>39584.0</c:v>
                </c:pt>
                <c:pt idx="268">
                  <c:v>41600.0</c:v>
                </c:pt>
                <c:pt idx="269">
                  <c:v>41612.0</c:v>
                </c:pt>
                <c:pt idx="270">
                  <c:v>44544.0</c:v>
                </c:pt>
                <c:pt idx="271">
                  <c:v>43584.0</c:v>
                </c:pt>
                <c:pt idx="272">
                  <c:v>46584.0</c:v>
                </c:pt>
                <c:pt idx="273">
                  <c:v>51716.0</c:v>
                </c:pt>
                <c:pt idx="274">
                  <c:v>46584.0</c:v>
                </c:pt>
                <c:pt idx="275">
                  <c:v>45584.0</c:v>
                </c:pt>
                <c:pt idx="276">
                  <c:v>46592.0</c:v>
                </c:pt>
                <c:pt idx="277">
                  <c:v>45616.0</c:v>
                </c:pt>
                <c:pt idx="278">
                  <c:v>46608.0</c:v>
                </c:pt>
                <c:pt idx="279">
                  <c:v>46600.0</c:v>
                </c:pt>
                <c:pt idx="280">
                  <c:v>47336.0</c:v>
                </c:pt>
                <c:pt idx="281">
                  <c:v>46536.0</c:v>
                </c:pt>
                <c:pt idx="282">
                  <c:v>45580.0</c:v>
                </c:pt>
                <c:pt idx="283">
                  <c:v>46616.0</c:v>
                </c:pt>
                <c:pt idx="284">
                  <c:v>45620.0</c:v>
                </c:pt>
                <c:pt idx="285">
                  <c:v>46560.0</c:v>
                </c:pt>
                <c:pt idx="286">
                  <c:v>50004.0</c:v>
                </c:pt>
                <c:pt idx="287">
                  <c:v>46576.0</c:v>
                </c:pt>
                <c:pt idx="288">
                  <c:v>46552.0</c:v>
                </c:pt>
                <c:pt idx="289">
                  <c:v>47504.0</c:v>
                </c:pt>
                <c:pt idx="290">
                  <c:v>46580.0</c:v>
                </c:pt>
                <c:pt idx="291">
                  <c:v>47576.0</c:v>
                </c:pt>
                <c:pt idx="292">
                  <c:v>46616.0</c:v>
                </c:pt>
                <c:pt idx="293">
                  <c:v>47608.0</c:v>
                </c:pt>
                <c:pt idx="294">
                  <c:v>46580.0</c:v>
                </c:pt>
                <c:pt idx="295">
                  <c:v>47560.0</c:v>
                </c:pt>
                <c:pt idx="296">
                  <c:v>46584.0</c:v>
                </c:pt>
                <c:pt idx="297">
                  <c:v>48336.0</c:v>
                </c:pt>
                <c:pt idx="298">
                  <c:v>47560.0</c:v>
                </c:pt>
                <c:pt idx="299">
                  <c:v>57832.0</c:v>
                </c:pt>
                <c:pt idx="300">
                  <c:v>47576.0</c:v>
                </c:pt>
                <c:pt idx="301">
                  <c:v>46600.0</c:v>
                </c:pt>
                <c:pt idx="302">
                  <c:v>47568.0</c:v>
                </c:pt>
                <c:pt idx="303">
                  <c:v>47540.0</c:v>
                </c:pt>
                <c:pt idx="304">
                  <c:v>47560.0</c:v>
                </c:pt>
                <c:pt idx="305">
                  <c:v>46624.0</c:v>
                </c:pt>
                <c:pt idx="306">
                  <c:v>49616.0</c:v>
                </c:pt>
                <c:pt idx="307">
                  <c:v>49948.0</c:v>
                </c:pt>
                <c:pt idx="308">
                  <c:v>49584.0</c:v>
                </c:pt>
                <c:pt idx="309">
                  <c:v>48592.0</c:v>
                </c:pt>
                <c:pt idx="310">
                  <c:v>49560.0</c:v>
                </c:pt>
                <c:pt idx="311">
                  <c:v>49512.0</c:v>
                </c:pt>
                <c:pt idx="312">
                  <c:v>50296.0</c:v>
                </c:pt>
                <c:pt idx="313">
                  <c:v>49616.0</c:v>
                </c:pt>
                <c:pt idx="314">
                  <c:v>48620.0</c:v>
                </c:pt>
                <c:pt idx="315">
                  <c:v>49528.0</c:v>
                </c:pt>
                <c:pt idx="316">
                  <c:v>48576.0</c:v>
                </c:pt>
                <c:pt idx="317">
                  <c:v>49544.0</c:v>
                </c:pt>
                <c:pt idx="318">
                  <c:v>48584.0</c:v>
                </c:pt>
                <c:pt idx="319">
                  <c:v>49640.0</c:v>
                </c:pt>
                <c:pt idx="320">
                  <c:v>48632.0</c:v>
                </c:pt>
                <c:pt idx="321">
                  <c:v>49560.0</c:v>
                </c:pt>
                <c:pt idx="322">
                  <c:v>48592.0</c:v>
                </c:pt>
                <c:pt idx="323">
                  <c:v>49552.0</c:v>
                </c:pt>
                <c:pt idx="324">
                  <c:v>49956.0</c:v>
                </c:pt>
                <c:pt idx="325">
                  <c:v>49576.0</c:v>
                </c:pt>
                <c:pt idx="326">
                  <c:v>48580.0</c:v>
                </c:pt>
                <c:pt idx="327">
                  <c:v>49568.0</c:v>
                </c:pt>
                <c:pt idx="328">
                  <c:v>48600.0</c:v>
                </c:pt>
                <c:pt idx="329">
                  <c:v>49576.0</c:v>
                </c:pt>
                <c:pt idx="330">
                  <c:v>49576.0</c:v>
                </c:pt>
                <c:pt idx="331">
                  <c:v>49576.0</c:v>
                </c:pt>
                <c:pt idx="332">
                  <c:v>49520.0</c:v>
                </c:pt>
                <c:pt idx="333">
                  <c:v>48572.0</c:v>
                </c:pt>
                <c:pt idx="334">
                  <c:v>49576.0</c:v>
                </c:pt>
                <c:pt idx="335">
                  <c:v>60144.0</c:v>
                </c:pt>
                <c:pt idx="336">
                  <c:v>49568.0</c:v>
                </c:pt>
                <c:pt idx="337">
                  <c:v>48596.0</c:v>
                </c:pt>
                <c:pt idx="338">
                  <c:v>49520.0</c:v>
                </c:pt>
                <c:pt idx="339">
                  <c:v>50956.0</c:v>
                </c:pt>
                <c:pt idx="340">
                  <c:v>49584.0</c:v>
                </c:pt>
                <c:pt idx="341">
                  <c:v>48592.0</c:v>
                </c:pt>
                <c:pt idx="342">
                  <c:v>49616.0</c:v>
                </c:pt>
                <c:pt idx="343">
                  <c:v>48584.0</c:v>
                </c:pt>
                <c:pt idx="344">
                  <c:v>49584.0</c:v>
                </c:pt>
                <c:pt idx="345">
                  <c:v>48572.0</c:v>
                </c:pt>
                <c:pt idx="346">
                  <c:v>49576.0</c:v>
                </c:pt>
                <c:pt idx="347">
                  <c:v>48616.0</c:v>
                </c:pt>
                <c:pt idx="348">
                  <c:v>49608.0</c:v>
                </c:pt>
                <c:pt idx="349">
                  <c:v>48600.0</c:v>
                </c:pt>
                <c:pt idx="350">
                  <c:v>49576.0</c:v>
                </c:pt>
                <c:pt idx="351">
                  <c:v>49648.0</c:v>
                </c:pt>
                <c:pt idx="352">
                  <c:v>57440.0</c:v>
                </c:pt>
                <c:pt idx="353">
                  <c:v>49592.0</c:v>
                </c:pt>
                <c:pt idx="354">
                  <c:v>48608.0</c:v>
                </c:pt>
                <c:pt idx="355">
                  <c:v>49576.0</c:v>
                </c:pt>
                <c:pt idx="356">
                  <c:v>50264.0</c:v>
                </c:pt>
                <c:pt idx="357">
                  <c:v>51592.0</c:v>
                </c:pt>
                <c:pt idx="358">
                  <c:v>58640.0</c:v>
                </c:pt>
                <c:pt idx="359">
                  <c:v>51568.0</c:v>
                </c:pt>
                <c:pt idx="360">
                  <c:v>50600.0</c:v>
                </c:pt>
                <c:pt idx="361">
                  <c:v>51632.0</c:v>
                </c:pt>
                <c:pt idx="362">
                  <c:v>50596.0</c:v>
                </c:pt>
                <c:pt idx="363">
                  <c:v>51568.0</c:v>
                </c:pt>
                <c:pt idx="364">
                  <c:v>51568.0</c:v>
                </c:pt>
                <c:pt idx="365">
                  <c:v>59488.0</c:v>
                </c:pt>
                <c:pt idx="366">
                  <c:v>51600.0</c:v>
                </c:pt>
                <c:pt idx="367">
                  <c:v>50612.0</c:v>
                </c:pt>
                <c:pt idx="368">
                  <c:v>51640.0</c:v>
                </c:pt>
                <c:pt idx="369">
                  <c:v>50632.0</c:v>
                </c:pt>
                <c:pt idx="370">
                  <c:v>51552.0</c:v>
                </c:pt>
                <c:pt idx="371">
                  <c:v>51804.0</c:v>
                </c:pt>
                <c:pt idx="372">
                  <c:v>51560.0</c:v>
                </c:pt>
                <c:pt idx="373">
                  <c:v>50576.0</c:v>
                </c:pt>
                <c:pt idx="374">
                  <c:v>51568.0</c:v>
                </c:pt>
                <c:pt idx="375">
                  <c:v>52576.0</c:v>
                </c:pt>
                <c:pt idx="376">
                  <c:v>53552.0</c:v>
                </c:pt>
                <c:pt idx="377">
                  <c:v>52592.0</c:v>
                </c:pt>
                <c:pt idx="378">
                  <c:v>53560.0</c:v>
                </c:pt>
              </c:numCache>
            </c:numRef>
          </c:val>
          <c:smooth val="0"/>
        </c:ser>
        <c:ser>
          <c:idx val="1"/>
          <c:order val="1"/>
          <c:tx>
            <c:strRef>
              <c:f>Sheet1!$C$1</c:f>
              <c:strCache>
                <c:ptCount val="1"/>
                <c:pt idx="0">
                  <c:v>8591</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Sheet1!$C$2:$C$380</c:f>
              <c:numCache>
                <c:formatCode>General</c:formatCode>
                <c:ptCount val="379"/>
                <c:pt idx="0">
                  <c:v>2044.0</c:v>
                </c:pt>
                <c:pt idx="1">
                  <c:v>3060.0</c:v>
                </c:pt>
                <c:pt idx="2">
                  <c:v>4616.0</c:v>
                </c:pt>
                <c:pt idx="3">
                  <c:v>4296.0</c:v>
                </c:pt>
                <c:pt idx="4">
                  <c:v>5540.0</c:v>
                </c:pt>
                <c:pt idx="5">
                  <c:v>4692.0</c:v>
                </c:pt>
                <c:pt idx="6">
                  <c:v>5948.0</c:v>
                </c:pt>
                <c:pt idx="7">
                  <c:v>5172.0</c:v>
                </c:pt>
                <c:pt idx="8">
                  <c:v>6148.0</c:v>
                </c:pt>
                <c:pt idx="9">
                  <c:v>6308.0</c:v>
                </c:pt>
                <c:pt idx="10">
                  <c:v>15828.0</c:v>
                </c:pt>
                <c:pt idx="11">
                  <c:v>6876.0</c:v>
                </c:pt>
                <c:pt idx="12">
                  <c:v>9788.0</c:v>
                </c:pt>
                <c:pt idx="13">
                  <c:v>7072.0</c:v>
                </c:pt>
                <c:pt idx="14">
                  <c:v>19216.0</c:v>
                </c:pt>
                <c:pt idx="15">
                  <c:v>7588.0</c:v>
                </c:pt>
                <c:pt idx="16">
                  <c:v>20888.0</c:v>
                </c:pt>
                <c:pt idx="17">
                  <c:v>8236.0</c:v>
                </c:pt>
                <c:pt idx="18">
                  <c:v>7524.0</c:v>
                </c:pt>
                <c:pt idx="19">
                  <c:v>8504.0</c:v>
                </c:pt>
                <c:pt idx="20">
                  <c:v>11524.0</c:v>
                </c:pt>
                <c:pt idx="21">
                  <c:v>9360.0</c:v>
                </c:pt>
                <c:pt idx="22">
                  <c:v>11924.0</c:v>
                </c:pt>
                <c:pt idx="23">
                  <c:v>9400.0</c:v>
                </c:pt>
                <c:pt idx="24">
                  <c:v>8472.0</c:v>
                </c:pt>
                <c:pt idx="25">
                  <c:v>9516.0</c:v>
                </c:pt>
                <c:pt idx="26">
                  <c:v>15580.0</c:v>
                </c:pt>
                <c:pt idx="27">
                  <c:v>9604.0</c:v>
                </c:pt>
                <c:pt idx="28">
                  <c:v>8672.0</c:v>
                </c:pt>
                <c:pt idx="29">
                  <c:v>10548.0</c:v>
                </c:pt>
                <c:pt idx="30">
                  <c:v>8660.0</c:v>
                </c:pt>
                <c:pt idx="31">
                  <c:v>10600.0</c:v>
                </c:pt>
                <c:pt idx="32">
                  <c:v>9656.0</c:v>
                </c:pt>
                <c:pt idx="33">
                  <c:v>11200.0</c:v>
                </c:pt>
                <c:pt idx="34">
                  <c:v>10260.0</c:v>
                </c:pt>
                <c:pt idx="35">
                  <c:v>11224.0</c:v>
                </c:pt>
                <c:pt idx="36">
                  <c:v>11176.0</c:v>
                </c:pt>
                <c:pt idx="37">
                  <c:v>21240.0</c:v>
                </c:pt>
                <c:pt idx="38">
                  <c:v>12796.0</c:v>
                </c:pt>
                <c:pt idx="39">
                  <c:v>11844.0</c:v>
                </c:pt>
                <c:pt idx="40">
                  <c:v>12792.0</c:v>
                </c:pt>
                <c:pt idx="41">
                  <c:v>11896.0</c:v>
                </c:pt>
                <c:pt idx="42">
                  <c:v>13008.0</c:v>
                </c:pt>
                <c:pt idx="43">
                  <c:v>17104.0</c:v>
                </c:pt>
                <c:pt idx="44">
                  <c:v>12904.0</c:v>
                </c:pt>
                <c:pt idx="45">
                  <c:v>11956.0</c:v>
                </c:pt>
                <c:pt idx="46">
                  <c:v>13120.0</c:v>
                </c:pt>
                <c:pt idx="47">
                  <c:v>21296.0</c:v>
                </c:pt>
                <c:pt idx="48">
                  <c:v>13136.0</c:v>
                </c:pt>
                <c:pt idx="49">
                  <c:v>12184.0</c:v>
                </c:pt>
                <c:pt idx="50">
                  <c:v>13160.0</c:v>
                </c:pt>
                <c:pt idx="51">
                  <c:v>12144.0</c:v>
                </c:pt>
                <c:pt idx="52">
                  <c:v>14104.0</c:v>
                </c:pt>
                <c:pt idx="53">
                  <c:v>13152.0</c:v>
                </c:pt>
                <c:pt idx="54">
                  <c:v>14096.0</c:v>
                </c:pt>
                <c:pt idx="55">
                  <c:v>13176.0</c:v>
                </c:pt>
                <c:pt idx="56">
                  <c:v>14192.0</c:v>
                </c:pt>
                <c:pt idx="57">
                  <c:v>14188.0</c:v>
                </c:pt>
                <c:pt idx="58">
                  <c:v>15152.0</c:v>
                </c:pt>
                <c:pt idx="59">
                  <c:v>14208.0</c:v>
                </c:pt>
                <c:pt idx="60">
                  <c:v>15200.0</c:v>
                </c:pt>
                <c:pt idx="61">
                  <c:v>14224.0</c:v>
                </c:pt>
                <c:pt idx="62">
                  <c:v>16184.0</c:v>
                </c:pt>
                <c:pt idx="63">
                  <c:v>16216.0</c:v>
                </c:pt>
                <c:pt idx="64">
                  <c:v>16216.0</c:v>
                </c:pt>
                <c:pt idx="65">
                  <c:v>17304.0</c:v>
                </c:pt>
                <c:pt idx="66">
                  <c:v>17304.0</c:v>
                </c:pt>
                <c:pt idx="67">
                  <c:v>17256.0</c:v>
                </c:pt>
                <c:pt idx="68">
                  <c:v>16312.0</c:v>
                </c:pt>
                <c:pt idx="69">
                  <c:v>17328.0</c:v>
                </c:pt>
                <c:pt idx="70">
                  <c:v>23412.0</c:v>
                </c:pt>
                <c:pt idx="71">
                  <c:v>17296.0</c:v>
                </c:pt>
                <c:pt idx="72">
                  <c:v>16316.0</c:v>
                </c:pt>
                <c:pt idx="73">
                  <c:v>19272.0</c:v>
                </c:pt>
                <c:pt idx="74">
                  <c:v>19336.0</c:v>
                </c:pt>
                <c:pt idx="75">
                  <c:v>20304.0</c:v>
                </c:pt>
                <c:pt idx="76">
                  <c:v>19336.0</c:v>
                </c:pt>
                <c:pt idx="77">
                  <c:v>20288.0</c:v>
                </c:pt>
                <c:pt idx="78">
                  <c:v>19344.0</c:v>
                </c:pt>
                <c:pt idx="79">
                  <c:v>20296.0</c:v>
                </c:pt>
                <c:pt idx="80">
                  <c:v>20352.0</c:v>
                </c:pt>
                <c:pt idx="81">
                  <c:v>27400.0</c:v>
                </c:pt>
                <c:pt idx="82">
                  <c:v>21352.0</c:v>
                </c:pt>
                <c:pt idx="83">
                  <c:v>21352.0</c:v>
                </c:pt>
                <c:pt idx="84">
                  <c:v>21312.0</c:v>
                </c:pt>
                <c:pt idx="85">
                  <c:v>21312.0</c:v>
                </c:pt>
                <c:pt idx="86">
                  <c:v>21288.0</c:v>
                </c:pt>
                <c:pt idx="87">
                  <c:v>20352.0</c:v>
                </c:pt>
                <c:pt idx="88">
                  <c:v>21296.0</c:v>
                </c:pt>
                <c:pt idx="89">
                  <c:v>20736.0</c:v>
                </c:pt>
                <c:pt idx="90">
                  <c:v>21384.0</c:v>
                </c:pt>
                <c:pt idx="91">
                  <c:v>28304.0</c:v>
                </c:pt>
                <c:pt idx="92">
                  <c:v>21312.0</c:v>
                </c:pt>
                <c:pt idx="93">
                  <c:v>20336.0</c:v>
                </c:pt>
                <c:pt idx="94">
                  <c:v>21288.0</c:v>
                </c:pt>
                <c:pt idx="95">
                  <c:v>20332.0</c:v>
                </c:pt>
                <c:pt idx="96">
                  <c:v>21272.0</c:v>
                </c:pt>
                <c:pt idx="97">
                  <c:v>22408.0</c:v>
                </c:pt>
                <c:pt idx="98">
                  <c:v>22408.0</c:v>
                </c:pt>
                <c:pt idx="99">
                  <c:v>21396.0</c:v>
                </c:pt>
                <c:pt idx="100">
                  <c:v>22376.0</c:v>
                </c:pt>
                <c:pt idx="101">
                  <c:v>22328.0</c:v>
                </c:pt>
                <c:pt idx="102">
                  <c:v>30552.0</c:v>
                </c:pt>
                <c:pt idx="103">
                  <c:v>22360.0</c:v>
                </c:pt>
                <c:pt idx="104">
                  <c:v>21388.0</c:v>
                </c:pt>
                <c:pt idx="105">
                  <c:v>23384.0</c:v>
                </c:pt>
                <c:pt idx="106">
                  <c:v>26324.0</c:v>
                </c:pt>
                <c:pt idx="107">
                  <c:v>24312.0</c:v>
                </c:pt>
                <c:pt idx="108">
                  <c:v>23736.0</c:v>
                </c:pt>
                <c:pt idx="109">
                  <c:v>24304.0</c:v>
                </c:pt>
                <c:pt idx="110">
                  <c:v>26316.0</c:v>
                </c:pt>
                <c:pt idx="111">
                  <c:v>24288.0</c:v>
                </c:pt>
                <c:pt idx="112">
                  <c:v>23332.0</c:v>
                </c:pt>
                <c:pt idx="113">
                  <c:v>24288.0</c:v>
                </c:pt>
                <c:pt idx="114">
                  <c:v>23356.0</c:v>
                </c:pt>
                <c:pt idx="115">
                  <c:v>24352.0</c:v>
                </c:pt>
                <c:pt idx="116">
                  <c:v>24368.0</c:v>
                </c:pt>
                <c:pt idx="117">
                  <c:v>25368.0</c:v>
                </c:pt>
                <c:pt idx="118">
                  <c:v>23416.0</c:v>
                </c:pt>
                <c:pt idx="119">
                  <c:v>25376.0</c:v>
                </c:pt>
                <c:pt idx="120">
                  <c:v>25332.0</c:v>
                </c:pt>
                <c:pt idx="121">
                  <c:v>25320.0</c:v>
                </c:pt>
                <c:pt idx="122">
                  <c:v>25352.0</c:v>
                </c:pt>
                <c:pt idx="123">
                  <c:v>25352.0</c:v>
                </c:pt>
                <c:pt idx="124">
                  <c:v>25360.0</c:v>
                </c:pt>
                <c:pt idx="125">
                  <c:v>25388.0</c:v>
                </c:pt>
                <c:pt idx="126">
                  <c:v>27336.0</c:v>
                </c:pt>
                <c:pt idx="127">
                  <c:v>26376.0</c:v>
                </c:pt>
                <c:pt idx="128">
                  <c:v>29360.0</c:v>
                </c:pt>
                <c:pt idx="129">
                  <c:v>33116.0</c:v>
                </c:pt>
                <c:pt idx="130">
                  <c:v>29344.0</c:v>
                </c:pt>
                <c:pt idx="131">
                  <c:v>28756.0</c:v>
                </c:pt>
                <c:pt idx="132">
                  <c:v>29320.0</c:v>
                </c:pt>
                <c:pt idx="133">
                  <c:v>28368.0</c:v>
                </c:pt>
                <c:pt idx="134">
                  <c:v>29336.0</c:v>
                </c:pt>
                <c:pt idx="135">
                  <c:v>32712.0</c:v>
                </c:pt>
                <c:pt idx="136">
                  <c:v>29304.0</c:v>
                </c:pt>
                <c:pt idx="137">
                  <c:v>28340.0</c:v>
                </c:pt>
                <c:pt idx="138">
                  <c:v>29312.0</c:v>
                </c:pt>
                <c:pt idx="139">
                  <c:v>28412.0</c:v>
                </c:pt>
                <c:pt idx="140">
                  <c:v>29408.0</c:v>
                </c:pt>
                <c:pt idx="141">
                  <c:v>29320.0</c:v>
                </c:pt>
                <c:pt idx="142">
                  <c:v>29320.0</c:v>
                </c:pt>
                <c:pt idx="143">
                  <c:v>29344.0</c:v>
                </c:pt>
                <c:pt idx="144">
                  <c:v>30128.0</c:v>
                </c:pt>
                <c:pt idx="145">
                  <c:v>30336.0</c:v>
                </c:pt>
                <c:pt idx="146">
                  <c:v>30376.0</c:v>
                </c:pt>
                <c:pt idx="147">
                  <c:v>33336.0</c:v>
                </c:pt>
                <c:pt idx="148">
                  <c:v>33748.0</c:v>
                </c:pt>
                <c:pt idx="149">
                  <c:v>35304.0</c:v>
                </c:pt>
                <c:pt idx="150">
                  <c:v>34360.0</c:v>
                </c:pt>
                <c:pt idx="151">
                  <c:v>35288.0</c:v>
                </c:pt>
                <c:pt idx="152">
                  <c:v>37224.0</c:v>
                </c:pt>
                <c:pt idx="153">
                  <c:v>35336.0</c:v>
                </c:pt>
                <c:pt idx="154">
                  <c:v>34352.0</c:v>
                </c:pt>
                <c:pt idx="155">
                  <c:v>35344.0</c:v>
                </c:pt>
                <c:pt idx="156">
                  <c:v>34332.0</c:v>
                </c:pt>
                <c:pt idx="157">
                  <c:v>35328.0</c:v>
                </c:pt>
                <c:pt idx="158">
                  <c:v>35320.0</c:v>
                </c:pt>
                <c:pt idx="159">
                  <c:v>43608.0</c:v>
                </c:pt>
                <c:pt idx="160">
                  <c:v>35352.0</c:v>
                </c:pt>
                <c:pt idx="161">
                  <c:v>34388.0</c:v>
                </c:pt>
                <c:pt idx="162">
                  <c:v>35288.0</c:v>
                </c:pt>
                <c:pt idx="163">
                  <c:v>36844.0</c:v>
                </c:pt>
                <c:pt idx="164">
                  <c:v>35368.0</c:v>
                </c:pt>
                <c:pt idx="165">
                  <c:v>34348.0</c:v>
                </c:pt>
                <c:pt idx="166">
                  <c:v>35344.0</c:v>
                </c:pt>
                <c:pt idx="167">
                  <c:v>34380.0</c:v>
                </c:pt>
                <c:pt idx="168">
                  <c:v>35384.0</c:v>
                </c:pt>
                <c:pt idx="169">
                  <c:v>35352.0</c:v>
                </c:pt>
                <c:pt idx="170">
                  <c:v>37944.0</c:v>
                </c:pt>
                <c:pt idx="171">
                  <c:v>35368.0</c:v>
                </c:pt>
                <c:pt idx="172">
                  <c:v>34396.0</c:v>
                </c:pt>
                <c:pt idx="173">
                  <c:v>35328.0</c:v>
                </c:pt>
                <c:pt idx="174">
                  <c:v>34376.0</c:v>
                </c:pt>
                <c:pt idx="175">
                  <c:v>35336.0</c:v>
                </c:pt>
                <c:pt idx="176">
                  <c:v>40444.0</c:v>
                </c:pt>
                <c:pt idx="177">
                  <c:v>36336.0</c:v>
                </c:pt>
                <c:pt idx="178">
                  <c:v>36356.0</c:v>
                </c:pt>
                <c:pt idx="179">
                  <c:v>37336.0</c:v>
                </c:pt>
                <c:pt idx="180">
                  <c:v>36412.0</c:v>
                </c:pt>
                <c:pt idx="181">
                  <c:v>37400.0</c:v>
                </c:pt>
                <c:pt idx="182">
                  <c:v>37368.0</c:v>
                </c:pt>
                <c:pt idx="183">
                  <c:v>48896.0</c:v>
                </c:pt>
                <c:pt idx="184">
                  <c:v>37320.0</c:v>
                </c:pt>
                <c:pt idx="185">
                  <c:v>36372.0</c:v>
                </c:pt>
                <c:pt idx="186">
                  <c:v>37344.0</c:v>
                </c:pt>
                <c:pt idx="187">
                  <c:v>38664.0</c:v>
                </c:pt>
                <c:pt idx="188">
                  <c:v>37376.0</c:v>
                </c:pt>
                <c:pt idx="189">
                  <c:v>36368.0</c:v>
                </c:pt>
                <c:pt idx="190">
                  <c:v>37352.0</c:v>
                </c:pt>
                <c:pt idx="191">
                  <c:v>37372.0</c:v>
                </c:pt>
                <c:pt idx="192">
                  <c:v>38360.0</c:v>
                </c:pt>
                <c:pt idx="193">
                  <c:v>40312.0</c:v>
                </c:pt>
                <c:pt idx="194">
                  <c:v>40312.0</c:v>
                </c:pt>
                <c:pt idx="195">
                  <c:v>40360.0</c:v>
                </c:pt>
                <c:pt idx="196">
                  <c:v>48256.0</c:v>
                </c:pt>
                <c:pt idx="197">
                  <c:v>40352.0</c:v>
                </c:pt>
                <c:pt idx="198">
                  <c:v>39388.0</c:v>
                </c:pt>
                <c:pt idx="199">
                  <c:v>40320.0</c:v>
                </c:pt>
                <c:pt idx="200">
                  <c:v>40760.0</c:v>
                </c:pt>
                <c:pt idx="201">
                  <c:v>40328.0</c:v>
                </c:pt>
                <c:pt idx="202">
                  <c:v>39360.0</c:v>
                </c:pt>
                <c:pt idx="203">
                  <c:v>40328.0</c:v>
                </c:pt>
                <c:pt idx="204">
                  <c:v>39356.0</c:v>
                </c:pt>
                <c:pt idx="205">
                  <c:v>40344.0</c:v>
                </c:pt>
                <c:pt idx="206">
                  <c:v>39340.0</c:v>
                </c:pt>
                <c:pt idx="207">
                  <c:v>40320.0</c:v>
                </c:pt>
                <c:pt idx="208">
                  <c:v>41360.0</c:v>
                </c:pt>
                <c:pt idx="209">
                  <c:v>41360.0</c:v>
                </c:pt>
                <c:pt idx="210">
                  <c:v>43336.0</c:v>
                </c:pt>
                <c:pt idx="211">
                  <c:v>47856.0</c:v>
                </c:pt>
                <c:pt idx="212">
                  <c:v>42344.0</c:v>
                </c:pt>
                <c:pt idx="213">
                  <c:v>41376.0</c:v>
                </c:pt>
                <c:pt idx="214">
                  <c:v>42360.0</c:v>
                </c:pt>
                <c:pt idx="215">
                  <c:v>56032.0</c:v>
                </c:pt>
                <c:pt idx="216">
                  <c:v>42000.0</c:v>
                </c:pt>
                <c:pt idx="217">
                  <c:v>41064.0</c:v>
                </c:pt>
                <c:pt idx="218">
                  <c:v>41040.0</c:v>
                </c:pt>
                <c:pt idx="219">
                  <c:v>40020.0</c:v>
                </c:pt>
                <c:pt idx="220">
                  <c:v>40992.0</c:v>
                </c:pt>
                <c:pt idx="221">
                  <c:v>40992.0</c:v>
                </c:pt>
                <c:pt idx="222">
                  <c:v>40992.0</c:v>
                </c:pt>
                <c:pt idx="223">
                  <c:v>41016.0</c:v>
                </c:pt>
                <c:pt idx="224">
                  <c:v>41016.0</c:v>
                </c:pt>
                <c:pt idx="225">
                  <c:v>41016.0</c:v>
                </c:pt>
                <c:pt idx="226">
                  <c:v>51976.0</c:v>
                </c:pt>
                <c:pt idx="227">
                  <c:v>42984.0</c:v>
                </c:pt>
                <c:pt idx="228">
                  <c:v>43988.0</c:v>
                </c:pt>
                <c:pt idx="229">
                  <c:v>44032.0</c:v>
                </c:pt>
                <c:pt idx="230">
                  <c:v>48220.0</c:v>
                </c:pt>
                <c:pt idx="231">
                  <c:v>44048.0</c:v>
                </c:pt>
                <c:pt idx="232">
                  <c:v>44328.0</c:v>
                </c:pt>
                <c:pt idx="233">
                  <c:v>44104.0</c:v>
                </c:pt>
                <c:pt idx="234">
                  <c:v>44036.0</c:v>
                </c:pt>
                <c:pt idx="235">
                  <c:v>44008.0</c:v>
                </c:pt>
                <c:pt idx="236">
                  <c:v>43976.0</c:v>
                </c:pt>
                <c:pt idx="237">
                  <c:v>43976.0</c:v>
                </c:pt>
                <c:pt idx="238">
                  <c:v>44000.0</c:v>
                </c:pt>
                <c:pt idx="239">
                  <c:v>51040.0</c:v>
                </c:pt>
                <c:pt idx="240">
                  <c:v>44000.0</c:v>
                </c:pt>
                <c:pt idx="241">
                  <c:v>43044.0</c:v>
                </c:pt>
                <c:pt idx="242">
                  <c:v>44040.0</c:v>
                </c:pt>
                <c:pt idx="243">
                  <c:v>47880.0</c:v>
                </c:pt>
                <c:pt idx="244">
                  <c:v>43984.0</c:v>
                </c:pt>
                <c:pt idx="245">
                  <c:v>44016.0</c:v>
                </c:pt>
                <c:pt idx="246">
                  <c:v>44984.0</c:v>
                </c:pt>
                <c:pt idx="247">
                  <c:v>46036.0</c:v>
                </c:pt>
                <c:pt idx="248">
                  <c:v>46984.0</c:v>
                </c:pt>
                <c:pt idx="249">
                  <c:v>47960.0</c:v>
                </c:pt>
                <c:pt idx="250">
                  <c:v>48840.0</c:v>
                </c:pt>
                <c:pt idx="251">
                  <c:v>48000.0</c:v>
                </c:pt>
                <c:pt idx="252">
                  <c:v>47044.0</c:v>
                </c:pt>
                <c:pt idx="253">
                  <c:v>49968.0</c:v>
                </c:pt>
                <c:pt idx="254">
                  <c:v>49980.0</c:v>
                </c:pt>
                <c:pt idx="255">
                  <c:v>51032.0</c:v>
                </c:pt>
                <c:pt idx="256">
                  <c:v>55932.0</c:v>
                </c:pt>
                <c:pt idx="257">
                  <c:v>50968.0</c:v>
                </c:pt>
                <c:pt idx="258">
                  <c:v>50028.0</c:v>
                </c:pt>
                <c:pt idx="259">
                  <c:v>51000.0</c:v>
                </c:pt>
                <c:pt idx="260">
                  <c:v>51044.0</c:v>
                </c:pt>
                <c:pt idx="261">
                  <c:v>52000.0</c:v>
                </c:pt>
                <c:pt idx="262">
                  <c:v>52000.0</c:v>
                </c:pt>
                <c:pt idx="263">
                  <c:v>52000.0</c:v>
                </c:pt>
                <c:pt idx="264">
                  <c:v>51960.0</c:v>
                </c:pt>
                <c:pt idx="265">
                  <c:v>51024.0</c:v>
                </c:pt>
                <c:pt idx="266">
                  <c:v>52048.0</c:v>
                </c:pt>
                <c:pt idx="267">
                  <c:v>51068.0</c:v>
                </c:pt>
                <c:pt idx="268">
                  <c:v>52000.0</c:v>
                </c:pt>
                <c:pt idx="269">
                  <c:v>51984.0</c:v>
                </c:pt>
                <c:pt idx="270">
                  <c:v>52016.0</c:v>
                </c:pt>
                <c:pt idx="271">
                  <c:v>58712.0</c:v>
                </c:pt>
                <c:pt idx="272">
                  <c:v>52008.0</c:v>
                </c:pt>
                <c:pt idx="273">
                  <c:v>51048.0</c:v>
                </c:pt>
                <c:pt idx="274">
                  <c:v>52008.0</c:v>
                </c:pt>
                <c:pt idx="275">
                  <c:v>52016.0</c:v>
                </c:pt>
                <c:pt idx="276">
                  <c:v>52016.0</c:v>
                </c:pt>
                <c:pt idx="277">
                  <c:v>52056.0</c:v>
                </c:pt>
                <c:pt idx="278">
                  <c:v>60936.0</c:v>
                </c:pt>
                <c:pt idx="279">
                  <c:v>52024.0</c:v>
                </c:pt>
                <c:pt idx="280">
                  <c:v>51056.0</c:v>
                </c:pt>
                <c:pt idx="281">
                  <c:v>52960.0</c:v>
                </c:pt>
                <c:pt idx="282">
                  <c:v>52024.0</c:v>
                </c:pt>
                <c:pt idx="283">
                  <c:v>53040.0</c:v>
                </c:pt>
                <c:pt idx="284">
                  <c:v>58516.0</c:v>
                </c:pt>
                <c:pt idx="285">
                  <c:v>55016.0</c:v>
                </c:pt>
                <c:pt idx="286">
                  <c:v>56000.0</c:v>
                </c:pt>
                <c:pt idx="287">
                  <c:v>56992.0</c:v>
                </c:pt>
                <c:pt idx="288">
                  <c:v>59032.0</c:v>
                </c:pt>
                <c:pt idx="289">
                  <c:v>59032.0</c:v>
                </c:pt>
                <c:pt idx="290">
                  <c:v>61024.0</c:v>
                </c:pt>
                <c:pt idx="291">
                  <c:v>61024.0</c:v>
                </c:pt>
                <c:pt idx="292">
                  <c:v>62952.0</c:v>
                </c:pt>
                <c:pt idx="293">
                  <c:v>65240.0</c:v>
                </c:pt>
                <c:pt idx="294">
                  <c:v>62976.0</c:v>
                </c:pt>
                <c:pt idx="295">
                  <c:v>62032.0</c:v>
                </c:pt>
                <c:pt idx="296">
                  <c:v>63048.0</c:v>
                </c:pt>
                <c:pt idx="297">
                  <c:v>62068.0</c:v>
                </c:pt>
                <c:pt idx="298">
                  <c:v>63008.0</c:v>
                </c:pt>
                <c:pt idx="299">
                  <c:v>63156.0</c:v>
                </c:pt>
                <c:pt idx="300">
                  <c:v>63032.0</c:v>
                </c:pt>
                <c:pt idx="301">
                  <c:v>63400.0</c:v>
                </c:pt>
                <c:pt idx="302">
                  <c:v>63008.0</c:v>
                </c:pt>
                <c:pt idx="303">
                  <c:v>70076.0</c:v>
                </c:pt>
                <c:pt idx="304">
                  <c:v>63064.0</c:v>
                </c:pt>
                <c:pt idx="305">
                  <c:v>63016.0</c:v>
                </c:pt>
                <c:pt idx="306">
                  <c:v>63016.0</c:v>
                </c:pt>
                <c:pt idx="307">
                  <c:v>62028.0</c:v>
                </c:pt>
                <c:pt idx="308">
                  <c:v>63008.0</c:v>
                </c:pt>
                <c:pt idx="309">
                  <c:v>63016.0</c:v>
                </c:pt>
                <c:pt idx="310">
                  <c:v>69272.0</c:v>
                </c:pt>
                <c:pt idx="311">
                  <c:v>63048.0</c:v>
                </c:pt>
                <c:pt idx="312">
                  <c:v>62068.0</c:v>
                </c:pt>
                <c:pt idx="313">
                  <c:v>63056.0</c:v>
                </c:pt>
                <c:pt idx="314">
                  <c:v>63372.0</c:v>
                </c:pt>
                <c:pt idx="315">
                  <c:v>62984.0</c:v>
                </c:pt>
                <c:pt idx="316">
                  <c:v>62000.0</c:v>
                </c:pt>
                <c:pt idx="317">
                  <c:v>62952.0</c:v>
                </c:pt>
                <c:pt idx="318">
                  <c:v>62028.0</c:v>
                </c:pt>
                <c:pt idx="319">
                  <c:v>63008.0</c:v>
                </c:pt>
                <c:pt idx="320">
                  <c:v>61988.0</c:v>
                </c:pt>
                <c:pt idx="321">
                  <c:v>62912.0</c:v>
                </c:pt>
                <c:pt idx="322">
                  <c:v>62012.0</c:v>
                </c:pt>
                <c:pt idx="323">
                  <c:v>62976.0</c:v>
                </c:pt>
                <c:pt idx="324">
                  <c:v>62024.0</c:v>
                </c:pt>
                <c:pt idx="325">
                  <c:v>63008.0</c:v>
                </c:pt>
                <c:pt idx="326">
                  <c:v>63000.0</c:v>
                </c:pt>
                <c:pt idx="327">
                  <c:v>63000.0</c:v>
                </c:pt>
                <c:pt idx="328">
                  <c:v>63016.0</c:v>
                </c:pt>
                <c:pt idx="329">
                  <c:v>63752.0</c:v>
                </c:pt>
                <c:pt idx="330">
                  <c:v>63040.0</c:v>
                </c:pt>
                <c:pt idx="331">
                  <c:v>72888.0</c:v>
                </c:pt>
                <c:pt idx="332">
                  <c:v>63048.0</c:v>
                </c:pt>
                <c:pt idx="333">
                  <c:v>62792.0</c:v>
                </c:pt>
                <c:pt idx="334">
                  <c:v>63040.0</c:v>
                </c:pt>
                <c:pt idx="335">
                  <c:v>62064.0</c:v>
                </c:pt>
                <c:pt idx="336">
                  <c:v>63024.0</c:v>
                </c:pt>
                <c:pt idx="337">
                  <c:v>65264.0</c:v>
                </c:pt>
                <c:pt idx="338">
                  <c:v>62976.0</c:v>
                </c:pt>
                <c:pt idx="339">
                  <c:v>61996.0</c:v>
                </c:pt>
                <c:pt idx="340">
                  <c:v>63008.0</c:v>
                </c:pt>
                <c:pt idx="341">
                  <c:v>63048.0</c:v>
                </c:pt>
                <c:pt idx="342">
                  <c:v>63048.0</c:v>
                </c:pt>
                <c:pt idx="343">
                  <c:v>62960.0</c:v>
                </c:pt>
                <c:pt idx="344">
                  <c:v>70912.0</c:v>
                </c:pt>
                <c:pt idx="345">
                  <c:v>63992.0</c:v>
                </c:pt>
                <c:pt idx="346">
                  <c:v>63992.0</c:v>
                </c:pt>
                <c:pt idx="347">
                  <c:v>65984.0</c:v>
                </c:pt>
                <c:pt idx="348">
                  <c:v>66728.0</c:v>
                </c:pt>
                <c:pt idx="349">
                  <c:v>66968.0</c:v>
                </c:pt>
                <c:pt idx="350">
                  <c:v>81440.0</c:v>
                </c:pt>
                <c:pt idx="351">
                  <c:v>66944.0</c:v>
                </c:pt>
                <c:pt idx="352">
                  <c:v>66016.0</c:v>
                </c:pt>
                <c:pt idx="353">
                  <c:v>68048.0</c:v>
                </c:pt>
                <c:pt idx="354">
                  <c:v>72140.0</c:v>
                </c:pt>
                <c:pt idx="355">
                  <c:v>67952.0</c:v>
                </c:pt>
                <c:pt idx="356">
                  <c:v>67032.0</c:v>
                </c:pt>
                <c:pt idx="357">
                  <c:v>68016.0</c:v>
                </c:pt>
                <c:pt idx="358">
                  <c:v>67048.0</c:v>
                </c:pt>
                <c:pt idx="359">
                  <c:v>68008.0</c:v>
                </c:pt>
                <c:pt idx="360">
                  <c:v>68000.0</c:v>
                </c:pt>
                <c:pt idx="361">
                  <c:v>68000.0</c:v>
                </c:pt>
                <c:pt idx="362">
                  <c:v>67976.0</c:v>
                </c:pt>
                <c:pt idx="363">
                  <c:v>77568.0</c:v>
                </c:pt>
                <c:pt idx="364">
                  <c:v>67992.0</c:v>
                </c:pt>
                <c:pt idx="365">
                  <c:v>67040.0</c:v>
                </c:pt>
                <c:pt idx="366">
                  <c:v>67960.0</c:v>
                </c:pt>
                <c:pt idx="367">
                  <c:v>68376.0</c:v>
                </c:pt>
                <c:pt idx="368">
                  <c:v>68040.0</c:v>
                </c:pt>
                <c:pt idx="369">
                  <c:v>70272.0</c:v>
                </c:pt>
                <c:pt idx="370">
                  <c:v>68024.0</c:v>
                </c:pt>
                <c:pt idx="371">
                  <c:v>67004.0</c:v>
                </c:pt>
                <c:pt idx="372">
                  <c:v>67944.0</c:v>
                </c:pt>
                <c:pt idx="373">
                  <c:v>67968.0</c:v>
                </c:pt>
                <c:pt idx="374">
                  <c:v>67968.0</c:v>
                </c:pt>
                <c:pt idx="375">
                  <c:v>68000.0</c:v>
                </c:pt>
                <c:pt idx="376">
                  <c:v>69000.0</c:v>
                </c:pt>
                <c:pt idx="377">
                  <c:v>70960.0</c:v>
                </c:pt>
                <c:pt idx="378">
                  <c:v>71768.0</c:v>
                </c:pt>
              </c:numCache>
            </c:numRef>
          </c:val>
          <c:smooth val="0"/>
        </c:ser>
        <c:dLbls>
          <c:showLegendKey val="0"/>
          <c:showVal val="0"/>
          <c:showCatName val="0"/>
          <c:showSerName val="0"/>
          <c:showPercent val="0"/>
          <c:showBubbleSize val="0"/>
        </c:dLbls>
        <c:marker val="1"/>
        <c:smooth val="0"/>
        <c:axId val="2073821896"/>
        <c:axId val="2073827320"/>
      </c:lineChart>
      <c:catAx>
        <c:axId val="2073821896"/>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073827320"/>
        <c:crosses val="autoZero"/>
        <c:auto val="1"/>
        <c:lblAlgn val="ctr"/>
        <c:lblOffset val="100"/>
        <c:noMultiLvlLbl val="0"/>
      </c:catAx>
      <c:valAx>
        <c:axId val="2073827320"/>
        <c:scaling>
          <c:orientation val="minMax"/>
        </c:scaling>
        <c:delete val="0"/>
        <c:axPos val="l"/>
        <c:majorGridlines/>
        <c:title>
          <c:tx>
            <c:rich>
              <a:bodyPr rot="-5400000" vert="horz"/>
              <a:lstStyle/>
              <a:p>
                <a:pPr>
                  <a:defRPr sz="800"/>
                </a:pPr>
                <a:r>
                  <a:rPr lang="en-US" sz="800"/>
                  <a:t>Memory</a:t>
                </a:r>
                <a:r>
                  <a:rPr lang="en-US" sz="800" baseline="0"/>
                  <a:t> (KB)</a:t>
                </a:r>
                <a:endParaRPr lang="en-US" sz="800"/>
              </a:p>
            </c:rich>
          </c:tx>
          <c:layout/>
          <c:overlay val="0"/>
        </c:title>
        <c:numFmt formatCode="General" sourceLinked="1"/>
        <c:majorTickMark val="out"/>
        <c:minorTickMark val="none"/>
        <c:tickLblPos val="nextTo"/>
        <c:crossAx val="207382189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3.6</c:v>
                </c:pt>
                <c:pt idx="23">
                  <c:v>1.0</c:v>
                </c:pt>
                <c:pt idx="24">
                  <c:v>7.2</c:v>
                </c:pt>
                <c:pt idx="25">
                  <c:v>1.0</c:v>
                </c:pt>
                <c:pt idx="26">
                  <c:v>7.1</c:v>
                </c:pt>
                <c:pt idx="27">
                  <c:v>1.2</c:v>
                </c:pt>
                <c:pt idx="28">
                  <c:v>7.0</c:v>
                </c:pt>
                <c:pt idx="29">
                  <c:v>1.1</c:v>
                </c:pt>
                <c:pt idx="30">
                  <c:v>4.3</c:v>
                </c:pt>
                <c:pt idx="31">
                  <c:v>1.2</c:v>
                </c:pt>
                <c:pt idx="32">
                  <c:v>7.4</c:v>
                </c:pt>
                <c:pt idx="33">
                  <c:v>1.1</c:v>
                </c:pt>
                <c:pt idx="34">
                  <c:v>1.5</c:v>
                </c:pt>
                <c:pt idx="35">
                  <c:v>1.2</c:v>
                </c:pt>
                <c:pt idx="36">
                  <c:v>5.5</c:v>
                </c:pt>
                <c:pt idx="37">
                  <c:v>1.3</c:v>
                </c:pt>
                <c:pt idx="38">
                  <c:v>7.5</c:v>
                </c:pt>
                <c:pt idx="39">
                  <c:v>1.2</c:v>
                </c:pt>
                <c:pt idx="40">
                  <c:v>7.1</c:v>
                </c:pt>
                <c:pt idx="41">
                  <c:v>1.4</c:v>
                </c:pt>
                <c:pt idx="42">
                  <c:v>7.8</c:v>
                </c:pt>
                <c:pt idx="43">
                  <c:v>1.2</c:v>
                </c:pt>
                <c:pt idx="44">
                  <c:v>6.3</c:v>
                </c:pt>
                <c:pt idx="45">
                  <c:v>1.2</c:v>
                </c:pt>
                <c:pt idx="46">
                  <c:v>7.6</c:v>
                </c:pt>
                <c:pt idx="47">
                  <c:v>1.3</c:v>
                </c:pt>
                <c:pt idx="48">
                  <c:v>7.7</c:v>
                </c:pt>
                <c:pt idx="49">
                  <c:v>1.1</c:v>
                </c:pt>
                <c:pt idx="50">
                  <c:v>6.8</c:v>
                </c:pt>
                <c:pt idx="51">
                  <c:v>1.2</c:v>
                </c:pt>
                <c:pt idx="52">
                  <c:v>7.5</c:v>
                </c:pt>
                <c:pt idx="53">
                  <c:v>1.1</c:v>
                </c:pt>
                <c:pt idx="54">
                  <c:v>5.2</c:v>
                </c:pt>
                <c:pt idx="55">
                  <c:v>1.3</c:v>
                </c:pt>
                <c:pt idx="56">
                  <c:v>2.1</c:v>
                </c:pt>
                <c:pt idx="57">
                  <c:v>1.1</c:v>
                </c:pt>
                <c:pt idx="58">
                  <c:v>0.0</c:v>
                </c:pt>
                <c:pt idx="59">
                  <c:v>1.3</c:v>
                </c:pt>
                <c:pt idx="60">
                  <c:v>0.0</c:v>
                </c:pt>
                <c:pt idx="61">
                  <c:v>1.0</c:v>
                </c:pt>
                <c:pt idx="62">
                  <c:v>5.0</c:v>
                </c:pt>
                <c:pt idx="63">
                  <c:v>1.2</c:v>
                </c:pt>
                <c:pt idx="64">
                  <c:v>7.1</c:v>
                </c:pt>
                <c:pt idx="65">
                  <c:v>1.4</c:v>
                </c:pt>
                <c:pt idx="66">
                  <c:v>0.1</c:v>
                </c:pt>
                <c:pt idx="67">
                  <c:v>1.3</c:v>
                </c:pt>
                <c:pt idx="68">
                  <c:v>4.5</c:v>
                </c:pt>
                <c:pt idx="69">
                  <c:v>1.8</c:v>
                </c:pt>
                <c:pt idx="70">
                  <c:v>0.0</c:v>
                </c:pt>
                <c:pt idx="71">
                  <c:v>1.3</c:v>
                </c:pt>
                <c:pt idx="72">
                  <c:v>0.0</c:v>
                </c:pt>
                <c:pt idx="73">
                  <c:v>1.1</c:v>
                </c:pt>
                <c:pt idx="74">
                  <c:v>0.0</c:v>
                </c:pt>
                <c:pt idx="75">
                  <c:v>1.2</c:v>
                </c:pt>
                <c:pt idx="76">
                  <c:v>0.0</c:v>
                </c:pt>
                <c:pt idx="77">
                  <c:v>1.2</c:v>
                </c:pt>
                <c:pt idx="78">
                  <c:v>0.0</c:v>
                </c:pt>
                <c:pt idx="79">
                  <c:v>1.4</c:v>
                </c:pt>
                <c:pt idx="80">
                  <c:v>0.0</c:v>
                </c:pt>
                <c:pt idx="81">
                  <c:v>1.2</c:v>
                </c:pt>
                <c:pt idx="82">
                  <c:v>0.0</c:v>
                </c:pt>
                <c:pt idx="83">
                  <c:v>1.2</c:v>
                </c:pt>
                <c:pt idx="84">
                  <c:v>0.0</c:v>
                </c:pt>
                <c:pt idx="85">
                  <c:v>1.1</c:v>
                </c:pt>
                <c:pt idx="86">
                  <c:v>0.0</c:v>
                </c:pt>
                <c:pt idx="87">
                  <c:v>1.3</c:v>
                </c:pt>
                <c:pt idx="88">
                  <c:v>0.5</c:v>
                </c:pt>
                <c:pt idx="89">
                  <c:v>1.0</c:v>
                </c:pt>
                <c:pt idx="90">
                  <c:v>0.0</c:v>
                </c:pt>
                <c:pt idx="91">
                  <c:v>1.2</c:v>
                </c:pt>
                <c:pt idx="92">
                  <c:v>0.0</c:v>
                </c:pt>
                <c:pt idx="93">
                  <c:v>1.1</c:v>
                </c:pt>
                <c:pt idx="94">
                  <c:v>0.0</c:v>
                </c:pt>
                <c:pt idx="95">
                  <c:v>1.2</c:v>
                </c:pt>
                <c:pt idx="96">
                  <c:v>0.0</c:v>
                </c:pt>
                <c:pt idx="97">
                  <c:v>4.7</c:v>
                </c:pt>
                <c:pt idx="98">
                  <c:v>0.0</c:v>
                </c:pt>
                <c:pt idx="99">
                  <c:v>1.8</c:v>
                </c:pt>
                <c:pt idx="100">
                  <c:v>0.0</c:v>
                </c:pt>
                <c:pt idx="101">
                  <c:v>1.3</c:v>
                </c:pt>
                <c:pt idx="102">
                  <c:v>0.0</c:v>
                </c:pt>
                <c:pt idx="103">
                  <c:v>8.0</c:v>
                </c:pt>
                <c:pt idx="104">
                  <c:v>0.0</c:v>
                </c:pt>
                <c:pt idx="105">
                  <c:v>7.9</c:v>
                </c:pt>
                <c:pt idx="106">
                  <c:v>0.0</c:v>
                </c:pt>
                <c:pt idx="107">
                  <c:v>9.9</c:v>
                </c:pt>
                <c:pt idx="108">
                  <c:v>0.0</c:v>
                </c:pt>
                <c:pt idx="109">
                  <c:v>8.5</c:v>
                </c:pt>
                <c:pt idx="110">
                  <c:v>0.0</c:v>
                </c:pt>
                <c:pt idx="111">
                  <c:v>8.6</c:v>
                </c:pt>
                <c:pt idx="112">
                  <c:v>0.0</c:v>
                </c:pt>
                <c:pt idx="113">
                  <c:v>7.6</c:v>
                </c:pt>
                <c:pt idx="114">
                  <c:v>0.0</c:v>
                </c:pt>
                <c:pt idx="115">
                  <c:v>1.3</c:v>
                </c:pt>
                <c:pt idx="116">
                  <c:v>0.0</c:v>
                </c:pt>
                <c:pt idx="117">
                  <c:v>1.0</c:v>
                </c:pt>
                <c:pt idx="118">
                  <c:v>0.0</c:v>
                </c:pt>
                <c:pt idx="119">
                  <c:v>1.2</c:v>
                </c:pt>
                <c:pt idx="120">
                  <c:v>0.0</c:v>
                </c:pt>
                <c:pt idx="121">
                  <c:v>1.3</c:v>
                </c:pt>
                <c:pt idx="122">
                  <c:v>0.0</c:v>
                </c:pt>
                <c:pt idx="123">
                  <c:v>1.2</c:v>
                </c:pt>
                <c:pt idx="124">
                  <c:v>0.0</c:v>
                </c:pt>
                <c:pt idx="125">
                  <c:v>1.2</c:v>
                </c:pt>
                <c:pt idx="126">
                  <c:v>0.0</c:v>
                </c:pt>
                <c:pt idx="127">
                  <c:v>1.1</c:v>
                </c:pt>
                <c:pt idx="128">
                  <c:v>0.0</c:v>
                </c:pt>
                <c:pt idx="129">
                  <c:v>1.3</c:v>
                </c:pt>
                <c:pt idx="130">
                  <c:v>0.0</c:v>
                </c:pt>
                <c:pt idx="131">
                  <c:v>1.4</c:v>
                </c:pt>
                <c:pt idx="132">
                  <c:v>6.9</c:v>
                </c:pt>
                <c:pt idx="133">
                  <c:v>1.4</c:v>
                </c:pt>
                <c:pt idx="134">
                  <c:v>7.2</c:v>
                </c:pt>
                <c:pt idx="135">
                  <c:v>1.2</c:v>
                </c:pt>
                <c:pt idx="136">
                  <c:v>0.0</c:v>
                </c:pt>
                <c:pt idx="137">
                  <c:v>1.3</c:v>
                </c:pt>
                <c:pt idx="138">
                  <c:v>1.2</c:v>
                </c:pt>
                <c:pt idx="139">
                  <c:v>1.4</c:v>
                </c:pt>
                <c:pt idx="140">
                  <c:v>3.9</c:v>
                </c:pt>
                <c:pt idx="141">
                  <c:v>1.3</c:v>
                </c:pt>
                <c:pt idx="142">
                  <c:v>6.9</c:v>
                </c:pt>
                <c:pt idx="143">
                  <c:v>1.2</c:v>
                </c:pt>
                <c:pt idx="144">
                  <c:v>7.2</c:v>
                </c:pt>
                <c:pt idx="145">
                  <c:v>1.2</c:v>
                </c:pt>
                <c:pt idx="146">
                  <c:v>7.1</c:v>
                </c:pt>
                <c:pt idx="147">
                  <c:v>1.3</c:v>
                </c:pt>
                <c:pt idx="148">
                  <c:v>10.1</c:v>
                </c:pt>
                <c:pt idx="149">
                  <c:v>1.4</c:v>
                </c:pt>
                <c:pt idx="150">
                  <c:v>7.4</c:v>
                </c:pt>
                <c:pt idx="151">
                  <c:v>1.2</c:v>
                </c:pt>
                <c:pt idx="152">
                  <c:v>7.9</c:v>
                </c:pt>
                <c:pt idx="153">
                  <c:v>1.1</c:v>
                </c:pt>
                <c:pt idx="154">
                  <c:v>8.1</c:v>
                </c:pt>
                <c:pt idx="155">
                  <c:v>1.1</c:v>
                </c:pt>
                <c:pt idx="156">
                  <c:v>7.0</c:v>
                </c:pt>
                <c:pt idx="157">
                  <c:v>1.3</c:v>
                </c:pt>
                <c:pt idx="158">
                  <c:v>2.9</c:v>
                </c:pt>
                <c:pt idx="159">
                  <c:v>1.3</c:v>
                </c:pt>
                <c:pt idx="160">
                  <c:v>10.1</c:v>
                </c:pt>
                <c:pt idx="161">
                  <c:v>1.2</c:v>
                </c:pt>
                <c:pt idx="162">
                  <c:v>4.3</c:v>
                </c:pt>
                <c:pt idx="163">
                  <c:v>1.3</c:v>
                </c:pt>
                <c:pt idx="164">
                  <c:v>6.4</c:v>
                </c:pt>
                <c:pt idx="165">
                  <c:v>1.3</c:v>
                </c:pt>
                <c:pt idx="166">
                  <c:v>1.6</c:v>
                </c:pt>
                <c:pt idx="167">
                  <c:v>1.1</c:v>
                </c:pt>
                <c:pt idx="168">
                  <c:v>7.3</c:v>
                </c:pt>
                <c:pt idx="169">
                  <c:v>1.3</c:v>
                </c:pt>
                <c:pt idx="170">
                  <c:v>0.0</c:v>
                </c:pt>
                <c:pt idx="171">
                  <c:v>1.2</c:v>
                </c:pt>
                <c:pt idx="172">
                  <c:v>0.0</c:v>
                </c:pt>
                <c:pt idx="173">
                  <c:v>1.1</c:v>
                </c:pt>
                <c:pt idx="174">
                  <c:v>0.0</c:v>
                </c:pt>
                <c:pt idx="175">
                  <c:v>0.0</c:v>
                </c:pt>
                <c:pt idx="176">
                  <c:v>0.0</c:v>
                </c:pt>
              </c:numCache>
            </c:numRef>
          </c:val>
          <c:smooth val="0"/>
        </c:ser>
        <c:ser>
          <c:idx val="1"/>
          <c:order val="1"/>
          <c:tx>
            <c:strRef>
              <c:f>Sheet1!$C$1</c:f>
              <c:strCache>
                <c:ptCount val="1"/>
                <c:pt idx="0">
                  <c:v>8591</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2.9</c:v>
                </c:pt>
                <c:pt idx="17">
                  <c:v>0.0</c:v>
                </c:pt>
                <c:pt idx="18">
                  <c:v>0.0</c:v>
                </c:pt>
                <c:pt idx="19">
                  <c:v>0.0</c:v>
                </c:pt>
                <c:pt idx="20">
                  <c:v>0.0</c:v>
                </c:pt>
                <c:pt idx="21">
                  <c:v>0.0</c:v>
                </c:pt>
                <c:pt idx="22">
                  <c:v>6.4</c:v>
                </c:pt>
                <c:pt idx="23">
                  <c:v>0.7</c:v>
                </c:pt>
                <c:pt idx="24">
                  <c:v>7.8</c:v>
                </c:pt>
                <c:pt idx="25">
                  <c:v>0.6</c:v>
                </c:pt>
                <c:pt idx="26">
                  <c:v>4.6</c:v>
                </c:pt>
                <c:pt idx="27">
                  <c:v>0.7</c:v>
                </c:pt>
                <c:pt idx="28">
                  <c:v>5.9</c:v>
                </c:pt>
                <c:pt idx="29">
                  <c:v>0.6</c:v>
                </c:pt>
                <c:pt idx="30">
                  <c:v>7.0</c:v>
                </c:pt>
                <c:pt idx="31">
                  <c:v>0.7</c:v>
                </c:pt>
                <c:pt idx="32">
                  <c:v>7.8</c:v>
                </c:pt>
                <c:pt idx="33">
                  <c:v>0.5</c:v>
                </c:pt>
                <c:pt idx="34">
                  <c:v>1.0</c:v>
                </c:pt>
                <c:pt idx="35">
                  <c:v>0.6</c:v>
                </c:pt>
                <c:pt idx="36">
                  <c:v>3.9</c:v>
                </c:pt>
                <c:pt idx="37">
                  <c:v>0.6</c:v>
                </c:pt>
                <c:pt idx="38">
                  <c:v>5.0</c:v>
                </c:pt>
                <c:pt idx="39">
                  <c:v>0.6</c:v>
                </c:pt>
                <c:pt idx="40">
                  <c:v>5.1</c:v>
                </c:pt>
                <c:pt idx="41">
                  <c:v>0.5</c:v>
                </c:pt>
                <c:pt idx="42">
                  <c:v>5.7</c:v>
                </c:pt>
                <c:pt idx="43">
                  <c:v>0.6</c:v>
                </c:pt>
                <c:pt idx="44">
                  <c:v>4.9</c:v>
                </c:pt>
                <c:pt idx="45">
                  <c:v>0.5</c:v>
                </c:pt>
                <c:pt idx="46">
                  <c:v>7.6</c:v>
                </c:pt>
                <c:pt idx="47">
                  <c:v>0.6</c:v>
                </c:pt>
                <c:pt idx="48">
                  <c:v>5.3</c:v>
                </c:pt>
                <c:pt idx="49">
                  <c:v>2.3</c:v>
                </c:pt>
                <c:pt idx="50">
                  <c:v>4.7</c:v>
                </c:pt>
                <c:pt idx="51">
                  <c:v>1.0</c:v>
                </c:pt>
                <c:pt idx="52">
                  <c:v>4.7</c:v>
                </c:pt>
                <c:pt idx="53">
                  <c:v>0.6</c:v>
                </c:pt>
                <c:pt idx="54">
                  <c:v>7.2</c:v>
                </c:pt>
                <c:pt idx="55">
                  <c:v>0.5</c:v>
                </c:pt>
                <c:pt idx="56">
                  <c:v>6.3</c:v>
                </c:pt>
                <c:pt idx="57">
                  <c:v>0.6</c:v>
                </c:pt>
                <c:pt idx="58">
                  <c:v>2.9</c:v>
                </c:pt>
                <c:pt idx="59">
                  <c:v>0.5</c:v>
                </c:pt>
                <c:pt idx="60">
                  <c:v>2.6</c:v>
                </c:pt>
                <c:pt idx="61">
                  <c:v>0.6</c:v>
                </c:pt>
                <c:pt idx="62">
                  <c:v>6.4</c:v>
                </c:pt>
                <c:pt idx="63">
                  <c:v>0.5</c:v>
                </c:pt>
                <c:pt idx="64">
                  <c:v>7.5</c:v>
                </c:pt>
                <c:pt idx="65">
                  <c:v>0.6</c:v>
                </c:pt>
                <c:pt idx="66">
                  <c:v>0.1</c:v>
                </c:pt>
                <c:pt idx="67">
                  <c:v>0.5</c:v>
                </c:pt>
                <c:pt idx="68">
                  <c:v>3.1</c:v>
                </c:pt>
                <c:pt idx="69">
                  <c:v>0.6</c:v>
                </c:pt>
                <c:pt idx="70">
                  <c:v>0.0</c:v>
                </c:pt>
                <c:pt idx="71">
                  <c:v>0.5</c:v>
                </c:pt>
                <c:pt idx="72">
                  <c:v>0.0</c:v>
                </c:pt>
                <c:pt idx="73">
                  <c:v>0.6</c:v>
                </c:pt>
                <c:pt idx="74">
                  <c:v>0.0</c:v>
                </c:pt>
                <c:pt idx="75">
                  <c:v>0.5</c:v>
                </c:pt>
                <c:pt idx="76">
                  <c:v>0.0</c:v>
                </c:pt>
                <c:pt idx="77">
                  <c:v>0.6</c:v>
                </c:pt>
                <c:pt idx="78">
                  <c:v>0.0</c:v>
                </c:pt>
                <c:pt idx="79">
                  <c:v>0.6</c:v>
                </c:pt>
                <c:pt idx="80">
                  <c:v>0.0</c:v>
                </c:pt>
                <c:pt idx="81">
                  <c:v>0.6</c:v>
                </c:pt>
                <c:pt idx="82">
                  <c:v>0.0</c:v>
                </c:pt>
                <c:pt idx="83">
                  <c:v>0.5</c:v>
                </c:pt>
                <c:pt idx="84">
                  <c:v>0.0</c:v>
                </c:pt>
                <c:pt idx="85">
                  <c:v>0.6</c:v>
                </c:pt>
                <c:pt idx="86">
                  <c:v>0.0</c:v>
                </c:pt>
                <c:pt idx="87">
                  <c:v>0.5</c:v>
                </c:pt>
                <c:pt idx="88">
                  <c:v>0.3</c:v>
                </c:pt>
                <c:pt idx="89">
                  <c:v>0.6</c:v>
                </c:pt>
                <c:pt idx="90">
                  <c:v>0.0</c:v>
                </c:pt>
                <c:pt idx="91">
                  <c:v>0.5</c:v>
                </c:pt>
                <c:pt idx="92">
                  <c:v>0.0</c:v>
                </c:pt>
                <c:pt idx="93">
                  <c:v>0.6</c:v>
                </c:pt>
                <c:pt idx="94">
                  <c:v>0.0</c:v>
                </c:pt>
                <c:pt idx="95">
                  <c:v>2.6</c:v>
                </c:pt>
                <c:pt idx="96">
                  <c:v>0.0</c:v>
                </c:pt>
                <c:pt idx="97">
                  <c:v>6.3</c:v>
                </c:pt>
                <c:pt idx="98">
                  <c:v>0.0</c:v>
                </c:pt>
                <c:pt idx="99">
                  <c:v>4.1</c:v>
                </c:pt>
                <c:pt idx="100">
                  <c:v>0.0</c:v>
                </c:pt>
                <c:pt idx="101">
                  <c:v>6.0</c:v>
                </c:pt>
                <c:pt idx="102">
                  <c:v>0.0</c:v>
                </c:pt>
                <c:pt idx="103">
                  <c:v>8.6</c:v>
                </c:pt>
                <c:pt idx="104">
                  <c:v>0.0</c:v>
                </c:pt>
                <c:pt idx="105">
                  <c:v>6.6</c:v>
                </c:pt>
                <c:pt idx="106">
                  <c:v>0.0</c:v>
                </c:pt>
                <c:pt idx="107">
                  <c:v>8.5</c:v>
                </c:pt>
                <c:pt idx="108">
                  <c:v>0.0</c:v>
                </c:pt>
                <c:pt idx="109">
                  <c:v>6.3</c:v>
                </c:pt>
                <c:pt idx="110">
                  <c:v>0.0</c:v>
                </c:pt>
                <c:pt idx="111">
                  <c:v>6.3</c:v>
                </c:pt>
                <c:pt idx="112">
                  <c:v>0.0</c:v>
                </c:pt>
                <c:pt idx="113">
                  <c:v>10.8</c:v>
                </c:pt>
                <c:pt idx="114">
                  <c:v>0.0</c:v>
                </c:pt>
                <c:pt idx="115">
                  <c:v>0.6</c:v>
                </c:pt>
                <c:pt idx="116">
                  <c:v>0.0</c:v>
                </c:pt>
                <c:pt idx="117">
                  <c:v>0.0</c:v>
                </c:pt>
                <c:pt idx="118">
                  <c:v>0.0</c:v>
                </c:pt>
                <c:pt idx="119">
                  <c:v>0.6</c:v>
                </c:pt>
                <c:pt idx="120">
                  <c:v>0.0</c:v>
                </c:pt>
                <c:pt idx="121">
                  <c:v>0.5</c:v>
                </c:pt>
                <c:pt idx="122">
                  <c:v>0.0</c:v>
                </c:pt>
                <c:pt idx="123">
                  <c:v>0.0</c:v>
                </c:pt>
                <c:pt idx="124">
                  <c:v>0.0</c:v>
                </c:pt>
                <c:pt idx="125">
                  <c:v>0.6</c:v>
                </c:pt>
                <c:pt idx="126">
                  <c:v>0.0</c:v>
                </c:pt>
                <c:pt idx="127">
                  <c:v>0.5</c:v>
                </c:pt>
                <c:pt idx="128">
                  <c:v>2.4</c:v>
                </c:pt>
                <c:pt idx="129">
                  <c:v>0.0</c:v>
                </c:pt>
                <c:pt idx="130">
                  <c:v>0.0</c:v>
                </c:pt>
                <c:pt idx="131">
                  <c:v>0.7</c:v>
                </c:pt>
                <c:pt idx="132">
                  <c:v>8.3</c:v>
                </c:pt>
                <c:pt idx="133">
                  <c:v>0.5</c:v>
                </c:pt>
                <c:pt idx="134">
                  <c:v>8.0</c:v>
                </c:pt>
                <c:pt idx="135">
                  <c:v>0.0</c:v>
                </c:pt>
                <c:pt idx="136">
                  <c:v>0.0</c:v>
                </c:pt>
                <c:pt idx="137">
                  <c:v>0.6</c:v>
                </c:pt>
                <c:pt idx="138">
                  <c:v>0.8</c:v>
                </c:pt>
                <c:pt idx="139">
                  <c:v>0.5</c:v>
                </c:pt>
                <c:pt idx="140">
                  <c:v>2.5</c:v>
                </c:pt>
                <c:pt idx="141">
                  <c:v>0.0</c:v>
                </c:pt>
                <c:pt idx="142">
                  <c:v>5.1</c:v>
                </c:pt>
                <c:pt idx="143">
                  <c:v>0.6</c:v>
                </c:pt>
                <c:pt idx="144">
                  <c:v>6.0</c:v>
                </c:pt>
                <c:pt idx="145">
                  <c:v>0.5</c:v>
                </c:pt>
                <c:pt idx="146">
                  <c:v>5.3</c:v>
                </c:pt>
                <c:pt idx="147">
                  <c:v>0.0</c:v>
                </c:pt>
                <c:pt idx="148">
                  <c:v>5.9</c:v>
                </c:pt>
                <c:pt idx="149">
                  <c:v>0.6</c:v>
                </c:pt>
                <c:pt idx="150">
                  <c:v>8.8</c:v>
                </c:pt>
                <c:pt idx="151">
                  <c:v>0.5</c:v>
                </c:pt>
                <c:pt idx="152">
                  <c:v>6.2</c:v>
                </c:pt>
                <c:pt idx="153">
                  <c:v>0.0</c:v>
                </c:pt>
                <c:pt idx="154">
                  <c:v>6.1</c:v>
                </c:pt>
                <c:pt idx="155">
                  <c:v>0.6</c:v>
                </c:pt>
                <c:pt idx="156">
                  <c:v>6.5</c:v>
                </c:pt>
                <c:pt idx="157">
                  <c:v>0.5</c:v>
                </c:pt>
                <c:pt idx="158">
                  <c:v>5.6</c:v>
                </c:pt>
                <c:pt idx="159">
                  <c:v>0.0</c:v>
                </c:pt>
                <c:pt idx="160">
                  <c:v>12.8</c:v>
                </c:pt>
                <c:pt idx="161">
                  <c:v>0.6</c:v>
                </c:pt>
                <c:pt idx="162">
                  <c:v>6.6</c:v>
                </c:pt>
                <c:pt idx="163">
                  <c:v>0.5</c:v>
                </c:pt>
                <c:pt idx="164">
                  <c:v>7.5</c:v>
                </c:pt>
                <c:pt idx="165">
                  <c:v>0.0</c:v>
                </c:pt>
                <c:pt idx="166">
                  <c:v>1.1</c:v>
                </c:pt>
                <c:pt idx="167">
                  <c:v>0.6</c:v>
                </c:pt>
                <c:pt idx="168">
                  <c:v>5.3</c:v>
                </c:pt>
                <c:pt idx="169">
                  <c:v>0.5</c:v>
                </c:pt>
                <c:pt idx="170">
                  <c:v>0.0</c:v>
                </c:pt>
                <c:pt idx="171">
                  <c:v>0.0</c:v>
                </c:pt>
                <c:pt idx="172">
                  <c:v>0.0</c:v>
                </c:pt>
                <c:pt idx="173">
                  <c:v>0.7</c:v>
                </c:pt>
                <c:pt idx="174">
                  <c:v>0.0</c:v>
                </c:pt>
                <c:pt idx="175">
                  <c:v>1.3</c:v>
                </c:pt>
                <c:pt idx="176">
                  <c:v>0.0</c:v>
                </c:pt>
              </c:numCache>
            </c:numRef>
          </c:val>
          <c:smooth val="0"/>
        </c:ser>
        <c:dLbls>
          <c:showLegendKey val="0"/>
          <c:showVal val="0"/>
          <c:showCatName val="0"/>
          <c:showSerName val="0"/>
          <c:showPercent val="0"/>
          <c:showBubbleSize val="0"/>
        </c:dLbls>
        <c:marker val="1"/>
        <c:smooth val="0"/>
        <c:axId val="2044876872"/>
        <c:axId val="2044871384"/>
      </c:lineChart>
      <c:catAx>
        <c:axId val="204487687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44871384"/>
        <c:crosses val="autoZero"/>
        <c:auto val="1"/>
        <c:lblAlgn val="ctr"/>
        <c:lblOffset val="100"/>
        <c:noMultiLvlLbl val="0"/>
      </c:catAx>
      <c:valAx>
        <c:axId val="2044871384"/>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0448768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2020.0</c:v>
                </c:pt>
                <c:pt idx="1">
                  <c:v>3000.0</c:v>
                </c:pt>
                <c:pt idx="2">
                  <c:v>3004.0</c:v>
                </c:pt>
                <c:pt idx="3">
                  <c:v>4260.0</c:v>
                </c:pt>
                <c:pt idx="4">
                  <c:v>4260.0</c:v>
                </c:pt>
                <c:pt idx="5">
                  <c:v>4532.0</c:v>
                </c:pt>
                <c:pt idx="6">
                  <c:v>4532.0</c:v>
                </c:pt>
                <c:pt idx="7">
                  <c:v>4780.0</c:v>
                </c:pt>
                <c:pt idx="8">
                  <c:v>4780.0</c:v>
                </c:pt>
                <c:pt idx="9">
                  <c:v>4956.0</c:v>
                </c:pt>
                <c:pt idx="10">
                  <c:v>4956.0</c:v>
                </c:pt>
                <c:pt idx="11">
                  <c:v>4960.0</c:v>
                </c:pt>
                <c:pt idx="12">
                  <c:v>5432.0</c:v>
                </c:pt>
                <c:pt idx="13">
                  <c:v>4972.0</c:v>
                </c:pt>
                <c:pt idx="14">
                  <c:v>5440.0</c:v>
                </c:pt>
                <c:pt idx="15">
                  <c:v>5336.0</c:v>
                </c:pt>
                <c:pt idx="16">
                  <c:v>5804.0</c:v>
                </c:pt>
                <c:pt idx="17">
                  <c:v>5528.0</c:v>
                </c:pt>
                <c:pt idx="18">
                  <c:v>5996.0</c:v>
                </c:pt>
                <c:pt idx="19">
                  <c:v>5732.0</c:v>
                </c:pt>
                <c:pt idx="20">
                  <c:v>6208.0</c:v>
                </c:pt>
                <c:pt idx="21">
                  <c:v>6324.0</c:v>
                </c:pt>
                <c:pt idx="22">
                  <c:v>7000.0</c:v>
                </c:pt>
                <c:pt idx="23">
                  <c:v>6544.0</c:v>
                </c:pt>
                <c:pt idx="24">
                  <c:v>7024.0</c:v>
                </c:pt>
                <c:pt idx="25">
                  <c:v>6560.0</c:v>
                </c:pt>
                <c:pt idx="26">
                  <c:v>7284.0</c:v>
                </c:pt>
                <c:pt idx="27">
                  <c:v>7280.0</c:v>
                </c:pt>
                <c:pt idx="28">
                  <c:v>7528.0</c:v>
                </c:pt>
                <c:pt idx="29">
                  <c:v>7528.0</c:v>
                </c:pt>
                <c:pt idx="30">
                  <c:v>7656.0</c:v>
                </c:pt>
                <c:pt idx="31">
                  <c:v>7812.0</c:v>
                </c:pt>
                <c:pt idx="32">
                  <c:v>8124.0</c:v>
                </c:pt>
                <c:pt idx="33">
                  <c:v>8124.0</c:v>
                </c:pt>
                <c:pt idx="34">
                  <c:v>8556.0</c:v>
                </c:pt>
                <c:pt idx="35">
                  <c:v>8560.0</c:v>
                </c:pt>
                <c:pt idx="36">
                  <c:v>8672.0</c:v>
                </c:pt>
                <c:pt idx="37">
                  <c:v>8672.0</c:v>
                </c:pt>
                <c:pt idx="38">
                  <c:v>9708.0</c:v>
                </c:pt>
                <c:pt idx="39">
                  <c:v>9708.0</c:v>
                </c:pt>
                <c:pt idx="40">
                  <c:v>9712.0</c:v>
                </c:pt>
                <c:pt idx="41">
                  <c:v>9712.0</c:v>
                </c:pt>
                <c:pt idx="42">
                  <c:v>10084.0</c:v>
                </c:pt>
                <c:pt idx="43">
                  <c:v>10084.0</c:v>
                </c:pt>
                <c:pt idx="44">
                  <c:v>10084.0</c:v>
                </c:pt>
                <c:pt idx="45">
                  <c:v>10084.0</c:v>
                </c:pt>
                <c:pt idx="46">
                  <c:v>10128.0</c:v>
                </c:pt>
                <c:pt idx="47">
                  <c:v>10132.0</c:v>
                </c:pt>
                <c:pt idx="48">
                  <c:v>10460.0</c:v>
                </c:pt>
                <c:pt idx="49">
                  <c:v>10456.0</c:v>
                </c:pt>
                <c:pt idx="50">
                  <c:v>10456.0</c:v>
                </c:pt>
                <c:pt idx="51">
                  <c:v>10460.0</c:v>
                </c:pt>
                <c:pt idx="52">
                  <c:v>10884.0</c:v>
                </c:pt>
                <c:pt idx="53">
                  <c:v>10880.0</c:v>
                </c:pt>
                <c:pt idx="54">
                  <c:v>10880.0</c:v>
                </c:pt>
                <c:pt idx="55">
                  <c:v>10884.0</c:v>
                </c:pt>
                <c:pt idx="56">
                  <c:v>10888.0</c:v>
                </c:pt>
                <c:pt idx="57">
                  <c:v>11348.0</c:v>
                </c:pt>
                <c:pt idx="58">
                  <c:v>11344.0</c:v>
                </c:pt>
                <c:pt idx="59">
                  <c:v>11348.0</c:v>
                </c:pt>
                <c:pt idx="60">
                  <c:v>11348.0</c:v>
                </c:pt>
                <c:pt idx="61">
                  <c:v>11908.0</c:v>
                </c:pt>
                <c:pt idx="62">
                  <c:v>11924.0</c:v>
                </c:pt>
                <c:pt idx="63">
                  <c:v>11928.0</c:v>
                </c:pt>
                <c:pt idx="64">
                  <c:v>11936.0</c:v>
                </c:pt>
                <c:pt idx="65">
                  <c:v>11932.0</c:v>
                </c:pt>
                <c:pt idx="66">
                  <c:v>11928.0</c:v>
                </c:pt>
                <c:pt idx="67">
                  <c:v>11928.0</c:v>
                </c:pt>
                <c:pt idx="68">
                  <c:v>12928.0</c:v>
                </c:pt>
                <c:pt idx="69">
                  <c:v>12928.0</c:v>
                </c:pt>
                <c:pt idx="70">
                  <c:v>12928.0</c:v>
                </c:pt>
                <c:pt idx="71">
                  <c:v>12928.0</c:v>
                </c:pt>
                <c:pt idx="72">
                  <c:v>12928.0</c:v>
                </c:pt>
                <c:pt idx="73">
                  <c:v>12932.0</c:v>
                </c:pt>
                <c:pt idx="74">
                  <c:v>14936.0</c:v>
                </c:pt>
                <c:pt idx="75">
                  <c:v>14936.0</c:v>
                </c:pt>
                <c:pt idx="76">
                  <c:v>14936.0</c:v>
                </c:pt>
                <c:pt idx="77">
                  <c:v>14932.0</c:v>
                </c:pt>
                <c:pt idx="78">
                  <c:v>14928.0</c:v>
                </c:pt>
                <c:pt idx="79">
                  <c:v>14928.0</c:v>
                </c:pt>
                <c:pt idx="80">
                  <c:v>15928.0</c:v>
                </c:pt>
                <c:pt idx="81">
                  <c:v>15932.0</c:v>
                </c:pt>
                <c:pt idx="82">
                  <c:v>15936.0</c:v>
                </c:pt>
                <c:pt idx="83">
                  <c:v>15932.0</c:v>
                </c:pt>
                <c:pt idx="84">
                  <c:v>15928.0</c:v>
                </c:pt>
                <c:pt idx="85">
                  <c:v>15928.0</c:v>
                </c:pt>
                <c:pt idx="86">
                  <c:v>15928.0</c:v>
                </c:pt>
                <c:pt idx="87">
                  <c:v>15928.0</c:v>
                </c:pt>
                <c:pt idx="88">
                  <c:v>15928.0</c:v>
                </c:pt>
                <c:pt idx="89">
                  <c:v>15928.0</c:v>
                </c:pt>
                <c:pt idx="90">
                  <c:v>15928.0</c:v>
                </c:pt>
                <c:pt idx="91">
                  <c:v>15928.0</c:v>
                </c:pt>
                <c:pt idx="92">
                  <c:v>15928.0</c:v>
                </c:pt>
                <c:pt idx="93">
                  <c:v>15928.0</c:v>
                </c:pt>
                <c:pt idx="94">
                  <c:v>15928.0</c:v>
                </c:pt>
                <c:pt idx="95">
                  <c:v>15928.0</c:v>
                </c:pt>
                <c:pt idx="96">
                  <c:v>15928.0</c:v>
                </c:pt>
                <c:pt idx="97">
                  <c:v>15928.0</c:v>
                </c:pt>
                <c:pt idx="98">
                  <c:v>15928.0</c:v>
                </c:pt>
                <c:pt idx="99">
                  <c:v>15928.0</c:v>
                </c:pt>
                <c:pt idx="100">
                  <c:v>16928.0</c:v>
                </c:pt>
                <c:pt idx="101">
                  <c:v>16928.0</c:v>
                </c:pt>
                <c:pt idx="102">
                  <c:v>16928.0</c:v>
                </c:pt>
                <c:pt idx="103">
                  <c:v>16928.0</c:v>
                </c:pt>
                <c:pt idx="104">
                  <c:v>16928.0</c:v>
                </c:pt>
                <c:pt idx="105">
                  <c:v>16928.0</c:v>
                </c:pt>
                <c:pt idx="106">
                  <c:v>16928.0</c:v>
                </c:pt>
                <c:pt idx="107">
                  <c:v>17932.0</c:v>
                </c:pt>
                <c:pt idx="108">
                  <c:v>17936.0</c:v>
                </c:pt>
                <c:pt idx="109">
                  <c:v>17936.0</c:v>
                </c:pt>
                <c:pt idx="110">
                  <c:v>17936.0</c:v>
                </c:pt>
                <c:pt idx="111">
                  <c:v>17936.0</c:v>
                </c:pt>
                <c:pt idx="112">
                  <c:v>17936.0</c:v>
                </c:pt>
                <c:pt idx="113">
                  <c:v>18936.0</c:v>
                </c:pt>
                <c:pt idx="114">
                  <c:v>18936.0</c:v>
                </c:pt>
                <c:pt idx="115">
                  <c:v>18936.0</c:v>
                </c:pt>
                <c:pt idx="116">
                  <c:v>18936.0</c:v>
                </c:pt>
                <c:pt idx="117">
                  <c:v>18932.0</c:v>
                </c:pt>
                <c:pt idx="118">
                  <c:v>18928.0</c:v>
                </c:pt>
                <c:pt idx="119">
                  <c:v>18928.0</c:v>
                </c:pt>
                <c:pt idx="120">
                  <c:v>18928.0</c:v>
                </c:pt>
                <c:pt idx="121">
                  <c:v>19928.0</c:v>
                </c:pt>
                <c:pt idx="122">
                  <c:v>19928.0</c:v>
                </c:pt>
                <c:pt idx="123">
                  <c:v>19928.0</c:v>
                </c:pt>
                <c:pt idx="124">
                  <c:v>19928.0</c:v>
                </c:pt>
                <c:pt idx="125">
                  <c:v>19932.0</c:v>
                </c:pt>
                <c:pt idx="126">
                  <c:v>19936.0</c:v>
                </c:pt>
                <c:pt idx="127">
                  <c:v>19936.0</c:v>
                </c:pt>
                <c:pt idx="128">
                  <c:v>19936.0</c:v>
                </c:pt>
                <c:pt idx="129">
                  <c:v>19940.0</c:v>
                </c:pt>
                <c:pt idx="130">
                  <c:v>19944.0</c:v>
                </c:pt>
                <c:pt idx="131">
                  <c:v>20936.0</c:v>
                </c:pt>
                <c:pt idx="132">
                  <c:v>21928.0</c:v>
                </c:pt>
                <c:pt idx="133">
                  <c:v>21932.0</c:v>
                </c:pt>
                <c:pt idx="134">
                  <c:v>21936.0</c:v>
                </c:pt>
                <c:pt idx="135">
                  <c:v>21936.0</c:v>
                </c:pt>
                <c:pt idx="136">
                  <c:v>22936.0</c:v>
                </c:pt>
                <c:pt idx="137">
                  <c:v>22932.0</c:v>
                </c:pt>
                <c:pt idx="138">
                  <c:v>22928.0</c:v>
                </c:pt>
                <c:pt idx="139">
                  <c:v>22928.0</c:v>
                </c:pt>
                <c:pt idx="140">
                  <c:v>22928.0</c:v>
                </c:pt>
                <c:pt idx="141">
                  <c:v>22928.0</c:v>
                </c:pt>
                <c:pt idx="142">
                  <c:v>22928.0</c:v>
                </c:pt>
                <c:pt idx="143">
                  <c:v>22932.0</c:v>
                </c:pt>
                <c:pt idx="144">
                  <c:v>22936.0</c:v>
                </c:pt>
                <c:pt idx="145">
                  <c:v>22932.0</c:v>
                </c:pt>
                <c:pt idx="146">
                  <c:v>24928.0</c:v>
                </c:pt>
                <c:pt idx="147">
                  <c:v>24928.0</c:v>
                </c:pt>
                <c:pt idx="148">
                  <c:v>26928.0</c:v>
                </c:pt>
                <c:pt idx="149">
                  <c:v>26928.0</c:v>
                </c:pt>
                <c:pt idx="150">
                  <c:v>26928.0</c:v>
                </c:pt>
                <c:pt idx="151">
                  <c:v>26928.0</c:v>
                </c:pt>
                <c:pt idx="152">
                  <c:v>26928.0</c:v>
                </c:pt>
                <c:pt idx="153">
                  <c:v>26932.0</c:v>
                </c:pt>
                <c:pt idx="154">
                  <c:v>26936.0</c:v>
                </c:pt>
                <c:pt idx="155">
                  <c:v>26932.0</c:v>
                </c:pt>
                <c:pt idx="156">
                  <c:v>26928.0</c:v>
                </c:pt>
                <c:pt idx="157">
                  <c:v>26928.0</c:v>
                </c:pt>
                <c:pt idx="158">
                  <c:v>26928.0</c:v>
                </c:pt>
                <c:pt idx="159">
                  <c:v>26932.0</c:v>
                </c:pt>
                <c:pt idx="160">
                  <c:v>27936.0</c:v>
                </c:pt>
                <c:pt idx="161">
                  <c:v>27936.0</c:v>
                </c:pt>
                <c:pt idx="162">
                  <c:v>27936.0</c:v>
                </c:pt>
                <c:pt idx="163">
                  <c:v>27932.0</c:v>
                </c:pt>
                <c:pt idx="164">
                  <c:v>27928.0</c:v>
                </c:pt>
                <c:pt idx="165">
                  <c:v>27932.0</c:v>
                </c:pt>
                <c:pt idx="166">
                  <c:v>27936.0</c:v>
                </c:pt>
                <c:pt idx="167">
                  <c:v>27932.0</c:v>
                </c:pt>
                <c:pt idx="168">
                  <c:v>27928.0</c:v>
                </c:pt>
                <c:pt idx="169">
                  <c:v>27928.0</c:v>
                </c:pt>
                <c:pt idx="170">
                  <c:v>27928.0</c:v>
                </c:pt>
                <c:pt idx="171">
                  <c:v>27928.0</c:v>
                </c:pt>
                <c:pt idx="172">
                  <c:v>27928.0</c:v>
                </c:pt>
                <c:pt idx="173">
                  <c:v>27460.0</c:v>
                </c:pt>
                <c:pt idx="174">
                  <c:v>26992.0</c:v>
                </c:pt>
                <c:pt idx="175">
                  <c:v>26992.0</c:v>
                </c:pt>
                <c:pt idx="176">
                  <c:v>26992.0</c:v>
                </c:pt>
              </c:numCache>
            </c:numRef>
          </c:val>
          <c:smooth val="0"/>
        </c:ser>
        <c:ser>
          <c:idx val="1"/>
          <c:order val="1"/>
          <c:tx>
            <c:strRef>
              <c:f>Sheet1!$C$1</c:f>
              <c:strCache>
                <c:ptCount val="1"/>
                <c:pt idx="0">
                  <c:v>8591</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2020.0</c:v>
                </c:pt>
                <c:pt idx="1">
                  <c:v>2064.0</c:v>
                </c:pt>
                <c:pt idx="2">
                  <c:v>2068.0</c:v>
                </c:pt>
                <c:pt idx="3">
                  <c:v>3728.0</c:v>
                </c:pt>
                <c:pt idx="4">
                  <c:v>3732.0</c:v>
                </c:pt>
                <c:pt idx="5">
                  <c:v>4324.0</c:v>
                </c:pt>
                <c:pt idx="6">
                  <c:v>4324.0</c:v>
                </c:pt>
                <c:pt idx="7">
                  <c:v>3648.0</c:v>
                </c:pt>
                <c:pt idx="8">
                  <c:v>3648.0</c:v>
                </c:pt>
                <c:pt idx="9">
                  <c:v>4608.0</c:v>
                </c:pt>
                <c:pt idx="10">
                  <c:v>5076.0</c:v>
                </c:pt>
                <c:pt idx="11">
                  <c:v>4952.0</c:v>
                </c:pt>
                <c:pt idx="12">
                  <c:v>5424.0</c:v>
                </c:pt>
                <c:pt idx="13">
                  <c:v>5000.0</c:v>
                </c:pt>
                <c:pt idx="14">
                  <c:v>5000.0</c:v>
                </c:pt>
                <c:pt idx="15">
                  <c:v>5720.0</c:v>
                </c:pt>
                <c:pt idx="16">
                  <c:v>6212.0</c:v>
                </c:pt>
                <c:pt idx="17">
                  <c:v>5632.0</c:v>
                </c:pt>
                <c:pt idx="18">
                  <c:v>5632.0</c:v>
                </c:pt>
                <c:pt idx="19">
                  <c:v>6504.0</c:v>
                </c:pt>
                <c:pt idx="20">
                  <c:v>6980.0</c:v>
                </c:pt>
                <c:pt idx="21">
                  <c:v>6168.0</c:v>
                </c:pt>
                <c:pt idx="22">
                  <c:v>7104.0</c:v>
                </c:pt>
                <c:pt idx="23">
                  <c:v>7584.0</c:v>
                </c:pt>
                <c:pt idx="24">
                  <c:v>8072.0</c:v>
                </c:pt>
                <c:pt idx="25">
                  <c:v>7128.0</c:v>
                </c:pt>
                <c:pt idx="26">
                  <c:v>7444.0</c:v>
                </c:pt>
                <c:pt idx="27">
                  <c:v>7916.0</c:v>
                </c:pt>
                <c:pt idx="28">
                  <c:v>8668.0</c:v>
                </c:pt>
                <c:pt idx="29">
                  <c:v>8244.0</c:v>
                </c:pt>
                <c:pt idx="30">
                  <c:v>8060.0</c:v>
                </c:pt>
                <c:pt idx="31">
                  <c:v>8528.0</c:v>
                </c:pt>
                <c:pt idx="32">
                  <c:v>9240.0</c:v>
                </c:pt>
                <c:pt idx="33">
                  <c:v>8836.0</c:v>
                </c:pt>
                <c:pt idx="34">
                  <c:v>9260.0</c:v>
                </c:pt>
                <c:pt idx="35">
                  <c:v>9728.0</c:v>
                </c:pt>
                <c:pt idx="36">
                  <c:v>10272.0</c:v>
                </c:pt>
                <c:pt idx="37">
                  <c:v>9804.0</c:v>
                </c:pt>
                <c:pt idx="38">
                  <c:v>9512.0</c:v>
                </c:pt>
                <c:pt idx="39">
                  <c:v>9980.0</c:v>
                </c:pt>
                <c:pt idx="40">
                  <c:v>10468.0</c:v>
                </c:pt>
                <c:pt idx="41">
                  <c:v>10048.0</c:v>
                </c:pt>
                <c:pt idx="42">
                  <c:v>11220.0</c:v>
                </c:pt>
                <c:pt idx="43">
                  <c:v>11708.0</c:v>
                </c:pt>
                <c:pt idx="44">
                  <c:v>12176.0</c:v>
                </c:pt>
                <c:pt idx="45">
                  <c:v>11708.0</c:v>
                </c:pt>
                <c:pt idx="46">
                  <c:v>11240.0</c:v>
                </c:pt>
                <c:pt idx="47">
                  <c:v>11712.0</c:v>
                </c:pt>
                <c:pt idx="48">
                  <c:v>12184.0</c:v>
                </c:pt>
                <c:pt idx="49">
                  <c:v>11712.0</c:v>
                </c:pt>
                <c:pt idx="50">
                  <c:v>11240.0</c:v>
                </c:pt>
                <c:pt idx="51">
                  <c:v>11708.0</c:v>
                </c:pt>
                <c:pt idx="52">
                  <c:v>12176.0</c:v>
                </c:pt>
                <c:pt idx="53">
                  <c:v>12176.0</c:v>
                </c:pt>
                <c:pt idx="54">
                  <c:v>13176.0</c:v>
                </c:pt>
                <c:pt idx="55">
                  <c:v>12708.0</c:v>
                </c:pt>
                <c:pt idx="56">
                  <c:v>12240.0</c:v>
                </c:pt>
                <c:pt idx="57">
                  <c:v>12708.0</c:v>
                </c:pt>
                <c:pt idx="58">
                  <c:v>13200.0</c:v>
                </c:pt>
                <c:pt idx="59">
                  <c:v>12732.0</c:v>
                </c:pt>
                <c:pt idx="60">
                  <c:v>12272.0</c:v>
                </c:pt>
                <c:pt idx="61">
                  <c:v>12740.0</c:v>
                </c:pt>
                <c:pt idx="62">
                  <c:v>14232.0</c:v>
                </c:pt>
                <c:pt idx="63">
                  <c:v>13764.0</c:v>
                </c:pt>
                <c:pt idx="64">
                  <c:v>13312.0</c:v>
                </c:pt>
                <c:pt idx="65">
                  <c:v>13780.0</c:v>
                </c:pt>
                <c:pt idx="66">
                  <c:v>14256.0</c:v>
                </c:pt>
                <c:pt idx="67">
                  <c:v>13788.0</c:v>
                </c:pt>
                <c:pt idx="68">
                  <c:v>14368.0</c:v>
                </c:pt>
                <c:pt idx="69">
                  <c:v>14840.0</c:v>
                </c:pt>
                <c:pt idx="70">
                  <c:v>16320.0</c:v>
                </c:pt>
                <c:pt idx="71">
                  <c:v>15848.0</c:v>
                </c:pt>
                <c:pt idx="72">
                  <c:v>15392.0</c:v>
                </c:pt>
                <c:pt idx="73">
                  <c:v>15860.0</c:v>
                </c:pt>
                <c:pt idx="74">
                  <c:v>16352.0</c:v>
                </c:pt>
                <c:pt idx="75">
                  <c:v>15884.0</c:v>
                </c:pt>
                <c:pt idx="76">
                  <c:v>16416.0</c:v>
                </c:pt>
                <c:pt idx="77">
                  <c:v>16884.0</c:v>
                </c:pt>
                <c:pt idx="78">
                  <c:v>18352.0</c:v>
                </c:pt>
                <c:pt idx="79">
                  <c:v>17884.0</c:v>
                </c:pt>
                <c:pt idx="80">
                  <c:v>18416.0</c:v>
                </c:pt>
                <c:pt idx="81">
                  <c:v>18888.0</c:v>
                </c:pt>
                <c:pt idx="82">
                  <c:v>19360.0</c:v>
                </c:pt>
                <c:pt idx="83">
                  <c:v>18888.0</c:v>
                </c:pt>
                <c:pt idx="84">
                  <c:v>18416.0</c:v>
                </c:pt>
                <c:pt idx="85">
                  <c:v>18884.0</c:v>
                </c:pt>
                <c:pt idx="86">
                  <c:v>19352.0</c:v>
                </c:pt>
                <c:pt idx="87">
                  <c:v>18884.0</c:v>
                </c:pt>
                <c:pt idx="88">
                  <c:v>18416.0</c:v>
                </c:pt>
                <c:pt idx="89">
                  <c:v>18884.0</c:v>
                </c:pt>
                <c:pt idx="90">
                  <c:v>19352.0</c:v>
                </c:pt>
                <c:pt idx="91">
                  <c:v>18884.0</c:v>
                </c:pt>
                <c:pt idx="92">
                  <c:v>18416.0</c:v>
                </c:pt>
                <c:pt idx="93">
                  <c:v>18848.0</c:v>
                </c:pt>
                <c:pt idx="94">
                  <c:v>20368.0</c:v>
                </c:pt>
                <c:pt idx="95">
                  <c:v>20368.0</c:v>
                </c:pt>
                <c:pt idx="96">
                  <c:v>19416.0</c:v>
                </c:pt>
                <c:pt idx="97">
                  <c:v>19888.0</c:v>
                </c:pt>
                <c:pt idx="98">
                  <c:v>20360.0</c:v>
                </c:pt>
                <c:pt idx="99">
                  <c:v>19888.0</c:v>
                </c:pt>
                <c:pt idx="100">
                  <c:v>20416.0</c:v>
                </c:pt>
                <c:pt idx="101">
                  <c:v>20884.0</c:v>
                </c:pt>
                <c:pt idx="102">
                  <c:v>21352.0</c:v>
                </c:pt>
                <c:pt idx="103">
                  <c:v>20884.0</c:v>
                </c:pt>
                <c:pt idx="104">
                  <c:v>20416.0</c:v>
                </c:pt>
                <c:pt idx="105">
                  <c:v>20884.0</c:v>
                </c:pt>
                <c:pt idx="106">
                  <c:v>21352.0</c:v>
                </c:pt>
                <c:pt idx="107">
                  <c:v>20884.0</c:v>
                </c:pt>
                <c:pt idx="108">
                  <c:v>20416.0</c:v>
                </c:pt>
                <c:pt idx="109">
                  <c:v>20884.0</c:v>
                </c:pt>
                <c:pt idx="110">
                  <c:v>21352.0</c:v>
                </c:pt>
                <c:pt idx="111">
                  <c:v>21884.0</c:v>
                </c:pt>
                <c:pt idx="112">
                  <c:v>21416.0</c:v>
                </c:pt>
                <c:pt idx="113">
                  <c:v>22884.0</c:v>
                </c:pt>
                <c:pt idx="114">
                  <c:v>23352.0</c:v>
                </c:pt>
                <c:pt idx="115">
                  <c:v>22884.0</c:v>
                </c:pt>
                <c:pt idx="116">
                  <c:v>22416.0</c:v>
                </c:pt>
                <c:pt idx="117">
                  <c:v>22416.0</c:v>
                </c:pt>
                <c:pt idx="118">
                  <c:v>22416.0</c:v>
                </c:pt>
                <c:pt idx="119">
                  <c:v>22884.0</c:v>
                </c:pt>
                <c:pt idx="120">
                  <c:v>23352.0</c:v>
                </c:pt>
                <c:pt idx="121">
                  <c:v>22884.0</c:v>
                </c:pt>
                <c:pt idx="122">
                  <c:v>22416.0</c:v>
                </c:pt>
                <c:pt idx="123">
                  <c:v>23416.0</c:v>
                </c:pt>
                <c:pt idx="124">
                  <c:v>23416.0</c:v>
                </c:pt>
                <c:pt idx="125">
                  <c:v>24884.0</c:v>
                </c:pt>
                <c:pt idx="126">
                  <c:v>25352.0</c:v>
                </c:pt>
                <c:pt idx="127">
                  <c:v>25884.0</c:v>
                </c:pt>
                <c:pt idx="128">
                  <c:v>25416.0</c:v>
                </c:pt>
                <c:pt idx="129">
                  <c:v>25416.0</c:v>
                </c:pt>
                <c:pt idx="130">
                  <c:v>25416.0</c:v>
                </c:pt>
                <c:pt idx="131">
                  <c:v>25884.0</c:v>
                </c:pt>
                <c:pt idx="132">
                  <c:v>27352.0</c:v>
                </c:pt>
                <c:pt idx="133">
                  <c:v>26884.0</c:v>
                </c:pt>
                <c:pt idx="134">
                  <c:v>26416.0</c:v>
                </c:pt>
                <c:pt idx="135">
                  <c:v>26416.0</c:v>
                </c:pt>
                <c:pt idx="136">
                  <c:v>26416.0</c:v>
                </c:pt>
                <c:pt idx="137">
                  <c:v>26884.0</c:v>
                </c:pt>
                <c:pt idx="138">
                  <c:v>28352.0</c:v>
                </c:pt>
                <c:pt idx="139">
                  <c:v>27884.0</c:v>
                </c:pt>
                <c:pt idx="140">
                  <c:v>27416.0</c:v>
                </c:pt>
                <c:pt idx="141">
                  <c:v>27416.0</c:v>
                </c:pt>
                <c:pt idx="142">
                  <c:v>27416.0</c:v>
                </c:pt>
                <c:pt idx="143">
                  <c:v>27884.0</c:v>
                </c:pt>
                <c:pt idx="144">
                  <c:v>28352.0</c:v>
                </c:pt>
                <c:pt idx="145">
                  <c:v>27884.0</c:v>
                </c:pt>
                <c:pt idx="146">
                  <c:v>27416.0</c:v>
                </c:pt>
                <c:pt idx="147">
                  <c:v>27416.0</c:v>
                </c:pt>
                <c:pt idx="148">
                  <c:v>27416.0</c:v>
                </c:pt>
                <c:pt idx="149">
                  <c:v>27884.0</c:v>
                </c:pt>
                <c:pt idx="150">
                  <c:v>28352.0</c:v>
                </c:pt>
                <c:pt idx="151">
                  <c:v>27884.0</c:v>
                </c:pt>
                <c:pt idx="152">
                  <c:v>28416.0</c:v>
                </c:pt>
                <c:pt idx="153">
                  <c:v>28416.0</c:v>
                </c:pt>
                <c:pt idx="154">
                  <c:v>30416.0</c:v>
                </c:pt>
                <c:pt idx="155">
                  <c:v>30888.0</c:v>
                </c:pt>
                <c:pt idx="156">
                  <c:v>32360.0</c:v>
                </c:pt>
                <c:pt idx="157">
                  <c:v>32888.0</c:v>
                </c:pt>
                <c:pt idx="158">
                  <c:v>33416.0</c:v>
                </c:pt>
                <c:pt idx="159">
                  <c:v>33416.0</c:v>
                </c:pt>
                <c:pt idx="160">
                  <c:v>33416.0</c:v>
                </c:pt>
                <c:pt idx="161">
                  <c:v>33884.0</c:v>
                </c:pt>
                <c:pt idx="162">
                  <c:v>34352.0</c:v>
                </c:pt>
                <c:pt idx="163">
                  <c:v>33884.0</c:v>
                </c:pt>
                <c:pt idx="164">
                  <c:v>33416.0</c:v>
                </c:pt>
                <c:pt idx="165">
                  <c:v>33416.0</c:v>
                </c:pt>
                <c:pt idx="166">
                  <c:v>33416.0</c:v>
                </c:pt>
                <c:pt idx="167">
                  <c:v>33888.0</c:v>
                </c:pt>
                <c:pt idx="168">
                  <c:v>34360.0</c:v>
                </c:pt>
                <c:pt idx="169">
                  <c:v>33888.0</c:v>
                </c:pt>
                <c:pt idx="170">
                  <c:v>33416.0</c:v>
                </c:pt>
                <c:pt idx="171">
                  <c:v>33416.0</c:v>
                </c:pt>
                <c:pt idx="172">
                  <c:v>33416.0</c:v>
                </c:pt>
                <c:pt idx="173">
                  <c:v>33888.0</c:v>
                </c:pt>
                <c:pt idx="174">
                  <c:v>34360.0</c:v>
                </c:pt>
                <c:pt idx="175">
                  <c:v>34356.0</c:v>
                </c:pt>
                <c:pt idx="176">
                  <c:v>34352.0</c:v>
                </c:pt>
              </c:numCache>
            </c:numRef>
          </c:val>
          <c:smooth val="0"/>
        </c:ser>
        <c:dLbls>
          <c:showLegendKey val="0"/>
          <c:showVal val="0"/>
          <c:showCatName val="0"/>
          <c:showSerName val="0"/>
          <c:showPercent val="0"/>
          <c:showBubbleSize val="0"/>
        </c:dLbls>
        <c:marker val="1"/>
        <c:smooth val="0"/>
        <c:axId val="2073854872"/>
        <c:axId val="2073860264"/>
      </c:lineChart>
      <c:catAx>
        <c:axId val="207385487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073860264"/>
        <c:crosses val="autoZero"/>
        <c:auto val="1"/>
        <c:lblAlgn val="ctr"/>
        <c:lblOffset val="100"/>
        <c:noMultiLvlLbl val="0"/>
      </c:catAx>
      <c:valAx>
        <c:axId val="2073860264"/>
        <c:scaling>
          <c:orientation val="minMax"/>
        </c:scaling>
        <c:delete val="0"/>
        <c:axPos val="l"/>
        <c:majorGridlines/>
        <c:title>
          <c:tx>
            <c:rich>
              <a:bodyPr rot="-5400000" vert="horz"/>
              <a:lstStyle/>
              <a:p>
                <a:pPr>
                  <a:defRPr sz="800"/>
                </a:pPr>
                <a:r>
                  <a:rPr lang="en-US" sz="800"/>
                  <a:t>Memory</a:t>
                </a:r>
                <a:r>
                  <a:rPr lang="en-US" sz="800" baseline="0"/>
                  <a:t> (KB)</a:t>
                </a:r>
                <a:endParaRPr lang="en-US" sz="800"/>
              </a:p>
            </c:rich>
          </c:tx>
          <c:layout/>
          <c:overlay val="0"/>
        </c:title>
        <c:numFmt formatCode="General" sourceLinked="1"/>
        <c:majorTickMark val="out"/>
        <c:minorTickMark val="none"/>
        <c:tickLblPos val="nextTo"/>
        <c:crossAx val="20738548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0.0</c:v>
                </c:pt>
                <c:pt idx="1">
                  <c:v>0.4</c:v>
                </c:pt>
                <c:pt idx="2">
                  <c:v>0.1</c:v>
                </c:pt>
                <c:pt idx="3">
                  <c:v>1.1</c:v>
                </c:pt>
                <c:pt idx="4">
                  <c:v>0.0</c:v>
                </c:pt>
                <c:pt idx="5">
                  <c:v>0.1</c:v>
                </c:pt>
                <c:pt idx="6">
                  <c:v>0.2</c:v>
                </c:pt>
                <c:pt idx="7">
                  <c:v>0.1</c:v>
                </c:pt>
                <c:pt idx="8">
                  <c:v>1.7</c:v>
                </c:pt>
                <c:pt idx="9">
                  <c:v>0.3</c:v>
                </c:pt>
                <c:pt idx="10">
                  <c:v>0.1</c:v>
                </c:pt>
                <c:pt idx="11">
                  <c:v>0.0</c:v>
                </c:pt>
                <c:pt idx="12">
                  <c:v>0.0</c:v>
                </c:pt>
                <c:pt idx="13">
                  <c:v>0.7</c:v>
                </c:pt>
                <c:pt idx="14">
                  <c:v>0.1</c:v>
                </c:pt>
                <c:pt idx="15">
                  <c:v>0.5</c:v>
                </c:pt>
                <c:pt idx="16">
                  <c:v>0.0</c:v>
                </c:pt>
                <c:pt idx="17">
                  <c:v>0.0</c:v>
                </c:pt>
                <c:pt idx="18">
                  <c:v>1.4</c:v>
                </c:pt>
                <c:pt idx="19">
                  <c:v>0.1</c:v>
                </c:pt>
                <c:pt idx="20">
                  <c:v>0.1</c:v>
                </c:pt>
                <c:pt idx="21">
                  <c:v>6.3</c:v>
                </c:pt>
                <c:pt idx="22">
                  <c:v>0.1</c:v>
                </c:pt>
                <c:pt idx="23">
                  <c:v>1.6</c:v>
                </c:pt>
                <c:pt idx="24">
                  <c:v>0.1</c:v>
                </c:pt>
                <c:pt idx="25">
                  <c:v>0.1</c:v>
                </c:pt>
                <c:pt idx="26">
                  <c:v>23.1</c:v>
                </c:pt>
                <c:pt idx="27">
                  <c:v>0.1</c:v>
                </c:pt>
                <c:pt idx="28">
                  <c:v>1.0</c:v>
                </c:pt>
                <c:pt idx="29">
                  <c:v>0.0</c:v>
                </c:pt>
                <c:pt idx="30">
                  <c:v>0.1</c:v>
                </c:pt>
                <c:pt idx="31">
                  <c:v>1.0</c:v>
                </c:pt>
                <c:pt idx="32">
                  <c:v>0.1</c:v>
                </c:pt>
                <c:pt idx="33">
                  <c:v>0.4</c:v>
                </c:pt>
                <c:pt idx="34">
                  <c:v>1.1</c:v>
                </c:pt>
                <c:pt idx="35">
                  <c:v>0.1</c:v>
                </c:pt>
                <c:pt idx="36">
                  <c:v>1.1</c:v>
                </c:pt>
                <c:pt idx="37">
                  <c:v>0.1</c:v>
                </c:pt>
                <c:pt idx="38">
                  <c:v>0.5</c:v>
                </c:pt>
                <c:pt idx="39">
                  <c:v>56.3</c:v>
                </c:pt>
                <c:pt idx="40">
                  <c:v>0.1</c:v>
                </c:pt>
                <c:pt idx="41">
                  <c:v>0.7</c:v>
                </c:pt>
                <c:pt idx="42">
                  <c:v>0.1</c:v>
                </c:pt>
                <c:pt idx="43">
                  <c:v>0.5</c:v>
                </c:pt>
                <c:pt idx="44">
                  <c:v>1.1</c:v>
                </c:pt>
                <c:pt idx="45">
                  <c:v>0.1</c:v>
                </c:pt>
                <c:pt idx="46">
                  <c:v>0.1</c:v>
                </c:pt>
                <c:pt idx="47">
                  <c:v>21.3</c:v>
                </c:pt>
                <c:pt idx="48">
                  <c:v>0.4</c:v>
                </c:pt>
                <c:pt idx="49">
                  <c:v>1.1</c:v>
                </c:pt>
                <c:pt idx="50">
                  <c:v>0.1</c:v>
                </c:pt>
                <c:pt idx="51">
                  <c:v>0.1</c:v>
                </c:pt>
                <c:pt idx="52">
                  <c:v>1.3</c:v>
                </c:pt>
                <c:pt idx="53">
                  <c:v>0.5</c:v>
                </c:pt>
                <c:pt idx="54">
                  <c:v>0.1</c:v>
                </c:pt>
                <c:pt idx="55">
                  <c:v>17.3</c:v>
                </c:pt>
                <c:pt idx="56">
                  <c:v>0.1</c:v>
                </c:pt>
                <c:pt idx="57">
                  <c:v>1.1</c:v>
                </c:pt>
                <c:pt idx="58">
                  <c:v>0.4</c:v>
                </c:pt>
                <c:pt idx="59">
                  <c:v>0.1</c:v>
                </c:pt>
                <c:pt idx="60">
                  <c:v>1.1</c:v>
                </c:pt>
                <c:pt idx="61">
                  <c:v>0.1</c:v>
                </c:pt>
                <c:pt idx="62">
                  <c:v>0.1</c:v>
                </c:pt>
                <c:pt idx="63">
                  <c:v>0.5</c:v>
                </c:pt>
                <c:pt idx="64">
                  <c:v>0.0</c:v>
                </c:pt>
                <c:pt idx="65">
                  <c:v>1.0</c:v>
                </c:pt>
                <c:pt idx="66">
                  <c:v>0.1</c:v>
                </c:pt>
                <c:pt idx="67">
                  <c:v>0.1</c:v>
                </c:pt>
                <c:pt idx="68">
                  <c:v>1.6</c:v>
                </c:pt>
                <c:pt idx="69">
                  <c:v>0.1</c:v>
                </c:pt>
                <c:pt idx="70">
                  <c:v>0.1</c:v>
                </c:pt>
                <c:pt idx="71">
                  <c:v>3.5</c:v>
                </c:pt>
                <c:pt idx="72">
                  <c:v>0.1</c:v>
                </c:pt>
                <c:pt idx="73">
                  <c:v>1.6</c:v>
                </c:pt>
                <c:pt idx="74">
                  <c:v>0.1</c:v>
                </c:pt>
                <c:pt idx="75">
                  <c:v>0.1</c:v>
                </c:pt>
                <c:pt idx="76">
                  <c:v>1.3</c:v>
                </c:pt>
                <c:pt idx="77">
                  <c:v>0.1</c:v>
                </c:pt>
                <c:pt idx="78">
                  <c:v>0.4</c:v>
                </c:pt>
                <c:pt idx="79">
                  <c:v>0.1</c:v>
                </c:pt>
                <c:pt idx="80">
                  <c:v>0.1</c:v>
                </c:pt>
                <c:pt idx="81">
                  <c:v>0.9</c:v>
                </c:pt>
                <c:pt idx="82">
                  <c:v>0.1</c:v>
                </c:pt>
                <c:pt idx="83">
                  <c:v>0.8</c:v>
                </c:pt>
                <c:pt idx="84">
                  <c:v>45.9</c:v>
                </c:pt>
                <c:pt idx="85">
                  <c:v>0.1</c:v>
                </c:pt>
                <c:pt idx="86">
                  <c:v>1.2</c:v>
                </c:pt>
                <c:pt idx="87">
                  <c:v>0.1</c:v>
                </c:pt>
                <c:pt idx="88">
                  <c:v>0.4</c:v>
                </c:pt>
                <c:pt idx="89">
                  <c:v>1.0</c:v>
                </c:pt>
                <c:pt idx="90">
                  <c:v>0.1</c:v>
                </c:pt>
                <c:pt idx="91">
                  <c:v>0.1</c:v>
                </c:pt>
                <c:pt idx="92">
                  <c:v>0.1</c:v>
                </c:pt>
                <c:pt idx="93">
                  <c:v>0.4</c:v>
                </c:pt>
                <c:pt idx="94">
                  <c:v>1.0</c:v>
                </c:pt>
                <c:pt idx="95">
                  <c:v>0.1</c:v>
                </c:pt>
                <c:pt idx="96">
                  <c:v>0.1</c:v>
                </c:pt>
                <c:pt idx="97">
                  <c:v>13.5</c:v>
                </c:pt>
                <c:pt idx="98">
                  <c:v>0.5</c:v>
                </c:pt>
                <c:pt idx="99">
                  <c:v>0.9</c:v>
                </c:pt>
                <c:pt idx="100">
                  <c:v>0.4</c:v>
                </c:pt>
                <c:pt idx="101">
                  <c:v>0.1</c:v>
                </c:pt>
                <c:pt idx="102">
                  <c:v>0.9</c:v>
                </c:pt>
                <c:pt idx="103">
                  <c:v>0.2</c:v>
                </c:pt>
                <c:pt idx="104">
                  <c:v>0.0</c:v>
                </c:pt>
                <c:pt idx="105">
                  <c:v>26.8</c:v>
                </c:pt>
                <c:pt idx="106">
                  <c:v>0.0</c:v>
                </c:pt>
                <c:pt idx="107">
                  <c:v>1.1</c:v>
                </c:pt>
                <c:pt idx="108">
                  <c:v>0.2</c:v>
                </c:pt>
                <c:pt idx="109">
                  <c:v>0.0</c:v>
                </c:pt>
                <c:pt idx="110">
                  <c:v>1.2</c:v>
                </c:pt>
                <c:pt idx="111">
                  <c:v>0.0</c:v>
                </c:pt>
                <c:pt idx="112">
                  <c:v>0.0</c:v>
                </c:pt>
                <c:pt idx="113">
                  <c:v>1.0</c:v>
                </c:pt>
                <c:pt idx="114">
                  <c:v>0.1</c:v>
                </c:pt>
                <c:pt idx="115">
                  <c:v>0.6</c:v>
                </c:pt>
                <c:pt idx="116">
                  <c:v>9.4</c:v>
                </c:pt>
                <c:pt idx="117">
                  <c:v>0.0</c:v>
                </c:pt>
                <c:pt idx="118">
                  <c:v>1.0</c:v>
                </c:pt>
                <c:pt idx="119">
                  <c:v>0.0</c:v>
                </c:pt>
                <c:pt idx="120">
                  <c:v>0.2</c:v>
                </c:pt>
                <c:pt idx="121">
                  <c:v>0.9</c:v>
                </c:pt>
                <c:pt idx="122">
                  <c:v>0.0</c:v>
                </c:pt>
                <c:pt idx="123">
                  <c:v>0.0</c:v>
                </c:pt>
                <c:pt idx="124">
                  <c:v>1.2</c:v>
                </c:pt>
                <c:pt idx="125">
                  <c:v>0.2</c:v>
                </c:pt>
                <c:pt idx="126">
                  <c:v>0.0</c:v>
                </c:pt>
                <c:pt idx="127">
                  <c:v>0.0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0.4</c:v>
                </c:pt>
                <c:pt idx="2">
                  <c:v>0.2</c:v>
                </c:pt>
                <c:pt idx="3">
                  <c:v>1.1</c:v>
                </c:pt>
                <c:pt idx="4">
                  <c:v>0.1</c:v>
                </c:pt>
                <c:pt idx="5">
                  <c:v>0.1</c:v>
                </c:pt>
                <c:pt idx="6">
                  <c:v>2.0</c:v>
                </c:pt>
                <c:pt idx="7">
                  <c:v>0.1</c:v>
                </c:pt>
                <c:pt idx="8">
                  <c:v>1.7</c:v>
                </c:pt>
                <c:pt idx="9">
                  <c:v>0.3</c:v>
                </c:pt>
                <c:pt idx="10">
                  <c:v>0.2</c:v>
                </c:pt>
                <c:pt idx="11">
                  <c:v>0.1</c:v>
                </c:pt>
                <c:pt idx="12">
                  <c:v>0.1</c:v>
                </c:pt>
                <c:pt idx="13">
                  <c:v>52.6</c:v>
                </c:pt>
                <c:pt idx="14">
                  <c:v>0.1</c:v>
                </c:pt>
                <c:pt idx="15">
                  <c:v>0.8</c:v>
                </c:pt>
                <c:pt idx="16">
                  <c:v>0.2</c:v>
                </c:pt>
                <c:pt idx="17">
                  <c:v>0.1</c:v>
                </c:pt>
                <c:pt idx="18">
                  <c:v>1.4</c:v>
                </c:pt>
                <c:pt idx="19">
                  <c:v>0.1</c:v>
                </c:pt>
                <c:pt idx="20">
                  <c:v>0.1</c:v>
                </c:pt>
                <c:pt idx="21">
                  <c:v>20.5</c:v>
                </c:pt>
                <c:pt idx="22">
                  <c:v>0.1</c:v>
                </c:pt>
                <c:pt idx="23">
                  <c:v>2.0</c:v>
                </c:pt>
                <c:pt idx="24">
                  <c:v>0.2</c:v>
                </c:pt>
                <c:pt idx="25">
                  <c:v>0.2</c:v>
                </c:pt>
                <c:pt idx="26">
                  <c:v>22.4</c:v>
                </c:pt>
                <c:pt idx="27">
                  <c:v>0.2</c:v>
                </c:pt>
                <c:pt idx="28">
                  <c:v>1.1</c:v>
                </c:pt>
                <c:pt idx="29">
                  <c:v>0.2</c:v>
                </c:pt>
                <c:pt idx="30">
                  <c:v>0.2</c:v>
                </c:pt>
                <c:pt idx="31">
                  <c:v>1.0</c:v>
                </c:pt>
                <c:pt idx="32">
                  <c:v>0.2</c:v>
                </c:pt>
                <c:pt idx="33">
                  <c:v>0.6</c:v>
                </c:pt>
                <c:pt idx="34">
                  <c:v>39.8</c:v>
                </c:pt>
                <c:pt idx="35">
                  <c:v>0.1</c:v>
                </c:pt>
                <c:pt idx="36">
                  <c:v>1.3</c:v>
                </c:pt>
                <c:pt idx="37">
                  <c:v>0.3</c:v>
                </c:pt>
                <c:pt idx="38">
                  <c:v>0.7</c:v>
                </c:pt>
                <c:pt idx="39">
                  <c:v>0.6</c:v>
                </c:pt>
                <c:pt idx="40">
                  <c:v>0.1</c:v>
                </c:pt>
                <c:pt idx="41">
                  <c:v>0.4</c:v>
                </c:pt>
                <c:pt idx="42">
                  <c:v>29.9</c:v>
                </c:pt>
                <c:pt idx="43">
                  <c:v>0.6</c:v>
                </c:pt>
                <c:pt idx="44">
                  <c:v>1.4</c:v>
                </c:pt>
                <c:pt idx="45">
                  <c:v>0.2</c:v>
                </c:pt>
                <c:pt idx="46">
                  <c:v>0.2</c:v>
                </c:pt>
                <c:pt idx="47">
                  <c:v>0.7</c:v>
                </c:pt>
                <c:pt idx="48">
                  <c:v>0.6</c:v>
                </c:pt>
                <c:pt idx="49">
                  <c:v>0.5</c:v>
                </c:pt>
                <c:pt idx="50">
                  <c:v>9.2</c:v>
                </c:pt>
                <c:pt idx="51">
                  <c:v>0.1</c:v>
                </c:pt>
                <c:pt idx="52">
                  <c:v>1.2</c:v>
                </c:pt>
                <c:pt idx="53">
                  <c:v>0.8</c:v>
                </c:pt>
                <c:pt idx="54">
                  <c:v>0.2</c:v>
                </c:pt>
                <c:pt idx="55">
                  <c:v>0.7</c:v>
                </c:pt>
                <c:pt idx="56">
                  <c:v>0.2</c:v>
                </c:pt>
                <c:pt idx="57">
                  <c:v>0.5</c:v>
                </c:pt>
                <c:pt idx="58">
                  <c:v>0.6</c:v>
                </c:pt>
                <c:pt idx="59">
                  <c:v>0.2</c:v>
                </c:pt>
                <c:pt idx="60">
                  <c:v>1.1</c:v>
                </c:pt>
                <c:pt idx="61">
                  <c:v>0.2</c:v>
                </c:pt>
                <c:pt idx="62">
                  <c:v>0.2</c:v>
                </c:pt>
                <c:pt idx="63">
                  <c:v>1.6</c:v>
                </c:pt>
                <c:pt idx="64">
                  <c:v>0.2</c:v>
                </c:pt>
                <c:pt idx="65">
                  <c:v>0.5</c:v>
                </c:pt>
                <c:pt idx="66">
                  <c:v>0.2</c:v>
                </c:pt>
                <c:pt idx="67">
                  <c:v>0.1</c:v>
                </c:pt>
                <c:pt idx="68">
                  <c:v>1.6</c:v>
                </c:pt>
                <c:pt idx="69">
                  <c:v>0.8</c:v>
                </c:pt>
                <c:pt idx="70">
                  <c:v>0.2</c:v>
                </c:pt>
                <c:pt idx="71">
                  <c:v>0.6</c:v>
                </c:pt>
                <c:pt idx="72">
                  <c:v>0.1</c:v>
                </c:pt>
                <c:pt idx="73">
                  <c:v>1.0</c:v>
                </c:pt>
                <c:pt idx="74">
                  <c:v>0.8</c:v>
                </c:pt>
                <c:pt idx="75">
                  <c:v>0.2</c:v>
                </c:pt>
                <c:pt idx="76">
                  <c:v>1.1</c:v>
                </c:pt>
                <c:pt idx="77">
                  <c:v>0.2</c:v>
                </c:pt>
                <c:pt idx="78">
                  <c:v>0.5</c:v>
                </c:pt>
                <c:pt idx="79">
                  <c:v>1.3</c:v>
                </c:pt>
                <c:pt idx="80">
                  <c:v>0.1</c:v>
                </c:pt>
                <c:pt idx="81">
                  <c:v>0.5</c:v>
                </c:pt>
                <c:pt idx="82">
                  <c:v>0.2</c:v>
                </c:pt>
                <c:pt idx="83">
                  <c:v>0.8</c:v>
                </c:pt>
                <c:pt idx="84">
                  <c:v>0.6</c:v>
                </c:pt>
                <c:pt idx="85">
                  <c:v>0.2</c:v>
                </c:pt>
                <c:pt idx="86">
                  <c:v>0.5</c:v>
                </c:pt>
                <c:pt idx="87">
                  <c:v>10.2</c:v>
                </c:pt>
                <c:pt idx="88">
                  <c:v>0.6</c:v>
                </c:pt>
                <c:pt idx="89">
                  <c:v>1.1</c:v>
                </c:pt>
                <c:pt idx="90">
                  <c:v>0.2</c:v>
                </c:pt>
                <c:pt idx="91">
                  <c:v>0.2</c:v>
                </c:pt>
                <c:pt idx="92">
                  <c:v>1.4</c:v>
                </c:pt>
                <c:pt idx="93">
                  <c:v>0.6</c:v>
                </c:pt>
                <c:pt idx="94">
                  <c:v>0.5</c:v>
                </c:pt>
                <c:pt idx="95">
                  <c:v>0.2</c:v>
                </c:pt>
                <c:pt idx="96">
                  <c:v>0.2</c:v>
                </c:pt>
                <c:pt idx="97">
                  <c:v>0.7</c:v>
                </c:pt>
                <c:pt idx="98">
                  <c:v>0.7</c:v>
                </c:pt>
                <c:pt idx="99">
                  <c:v>0.6</c:v>
                </c:pt>
                <c:pt idx="100">
                  <c:v>4.2</c:v>
                </c:pt>
                <c:pt idx="101">
                  <c:v>0.2</c:v>
                </c:pt>
                <c:pt idx="102">
                  <c:v>1.0</c:v>
                </c:pt>
                <c:pt idx="103">
                  <c:v>0.2</c:v>
                </c:pt>
                <c:pt idx="104">
                  <c:v>0.1</c:v>
                </c:pt>
                <c:pt idx="105">
                  <c:v>0.8</c:v>
                </c:pt>
                <c:pt idx="106">
                  <c:v>0.1</c:v>
                </c:pt>
                <c:pt idx="107">
                  <c:v>0.4</c:v>
                </c:pt>
                <c:pt idx="108">
                  <c:v>46.6</c:v>
                </c:pt>
                <c:pt idx="109">
                  <c:v>0.1</c:v>
                </c:pt>
                <c:pt idx="110">
                  <c:v>0.5</c:v>
                </c:pt>
                <c:pt idx="111">
                  <c:v>0.1</c:v>
                </c:pt>
                <c:pt idx="112">
                  <c:v>0.1</c:v>
                </c:pt>
                <c:pt idx="113">
                  <c:v>1.0</c:v>
                </c:pt>
                <c:pt idx="114">
                  <c:v>0.2</c:v>
                </c:pt>
                <c:pt idx="115">
                  <c:v>1.0</c:v>
                </c:pt>
                <c:pt idx="116">
                  <c:v>0.5</c:v>
                </c:pt>
                <c:pt idx="117">
                  <c:v>0.1</c:v>
                </c:pt>
                <c:pt idx="118">
                  <c:v>0.4</c:v>
                </c:pt>
                <c:pt idx="119">
                  <c:v>0.6</c:v>
                </c:pt>
                <c:pt idx="120">
                  <c:v>0.2</c:v>
                </c:pt>
                <c:pt idx="121">
                  <c:v>0.4</c:v>
                </c:pt>
                <c:pt idx="122">
                  <c:v>0.1</c:v>
                </c:pt>
                <c:pt idx="123">
                  <c:v>0.1</c:v>
                </c:pt>
                <c:pt idx="124">
                  <c:v>1.6</c:v>
                </c:pt>
                <c:pt idx="125">
                  <c:v>0.2</c:v>
                </c:pt>
                <c:pt idx="126">
                  <c:v>0.1</c:v>
                </c:pt>
                <c:pt idx="127">
                  <c:v>0.6</c:v>
                </c:pt>
              </c:numCache>
            </c:numRef>
          </c:val>
          <c:smooth val="0"/>
        </c:ser>
        <c:dLbls>
          <c:showLegendKey val="0"/>
          <c:showVal val="0"/>
          <c:showCatName val="0"/>
          <c:showSerName val="0"/>
          <c:showPercent val="0"/>
          <c:showBubbleSize val="0"/>
        </c:dLbls>
        <c:marker val="1"/>
        <c:smooth val="0"/>
        <c:axId val="2073896440"/>
        <c:axId val="2073902104"/>
      </c:lineChart>
      <c:catAx>
        <c:axId val="207389644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073902104"/>
        <c:crosses val="autoZero"/>
        <c:auto val="1"/>
        <c:lblAlgn val="ctr"/>
        <c:lblOffset val="100"/>
        <c:noMultiLvlLbl val="0"/>
      </c:catAx>
      <c:valAx>
        <c:axId val="2073902104"/>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073896440"/>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6BEE55-3161-D14D-8AA7-BDDF36BD3E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MasterMal.dotx</Template>
  <TotalTime>2589</TotalTime>
  <Pages>72</Pages>
  <Words>16602</Words>
  <Characters>94633</Characters>
  <Application>Microsoft Macintosh Word</Application>
  <DocSecurity>0</DocSecurity>
  <Lines>788</Lines>
  <Paragraphs>222</Paragraphs>
  <ScaleCrop>false</ScaleCrop>
  <Company/>
  <LinksUpToDate>false</LinksUpToDate>
  <CharactersWithSpaces>111013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Kittilsland</dc:creator>
  <cp:keywords/>
  <dc:description/>
  <cp:lastModifiedBy>Andreas Kittilsland</cp:lastModifiedBy>
  <cp:revision>4283</cp:revision>
  <cp:lastPrinted>2016-05-04T10:28:00Z</cp:lastPrinted>
  <dcterms:created xsi:type="dcterms:W3CDTF">2016-01-28T11:55:00Z</dcterms:created>
  <dcterms:modified xsi:type="dcterms:W3CDTF">2016-05-04T11:02:00Z</dcterms:modified>
</cp:coreProperties>
</file>